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A63" w:rsidRDefault="00A04A63" w:rsidP="00A04A63">
      <w:pPr>
        <w:pStyle w:val="Kop1"/>
      </w:pPr>
      <w:r>
        <w:t>Tekstblok Equivalentieverklaring</w:t>
      </w:r>
    </w:p>
    <w:p w:rsidR="00A04A63" w:rsidRDefault="00A04A63" w:rsidP="00A04A63">
      <w:pPr>
        <w:pStyle w:val="Kop3"/>
      </w:pPr>
      <w:r w:rsidRPr="00810CA1">
        <w:t xml:space="preserve">versie </w:t>
      </w:r>
      <w:r w:rsidR="00962C37">
        <w:t>3.0</w:t>
      </w:r>
      <w:r w:rsidRPr="00810CA1">
        <w:t xml:space="preserve">, dd. </w:t>
      </w:r>
      <w:r w:rsidR="00A32149">
        <w:t>1</w:t>
      </w:r>
      <w:r w:rsidR="0072196D">
        <w:t>8</w:t>
      </w:r>
      <w:r w:rsidR="00A32149">
        <w:t xml:space="preserve"> juli</w:t>
      </w:r>
      <w:r w:rsidR="00D60EF5">
        <w:t xml:space="preserve"> 2014</w:t>
      </w:r>
    </w:p>
    <w:p w:rsidR="00A04A63" w:rsidRDefault="00A04A63" w:rsidP="00A04A63">
      <w:pPr>
        <w:rPr>
          <w:lang w:eastAsia="en-US"/>
        </w:rPr>
      </w:pPr>
    </w:p>
    <w:p w:rsidR="00647871" w:rsidRPr="00AF20AE" w:rsidRDefault="00647871" w:rsidP="00647871">
      <w:pPr>
        <w:rPr>
          <w:b/>
          <w:sz w:val="24"/>
          <w:szCs w:val="24"/>
        </w:rPr>
      </w:pPr>
      <w:r w:rsidRPr="00AF20AE">
        <w:rPr>
          <w:b/>
          <w:sz w:val="24"/>
          <w:szCs w:val="24"/>
        </w:rPr>
        <w:t>Tekstfragment</w:t>
      </w:r>
    </w:p>
    <w:p w:rsidR="00647871" w:rsidRDefault="00647871" w:rsidP="00A04A63">
      <w:pPr>
        <w:rPr>
          <w:lang w:eastAsia="en-US"/>
        </w:rPr>
      </w:pPr>
    </w:p>
    <w:p w:rsidR="00E87A62" w:rsidRPr="00B044B0" w:rsidRDefault="00E87A62" w:rsidP="00E87A62">
      <w:pPr>
        <w:rPr>
          <w:color w:val="FF0000"/>
        </w:rPr>
      </w:pPr>
      <w:r w:rsidRPr="00B044B0">
        <w:rPr>
          <w:color w:val="FF0000"/>
        </w:rPr>
        <w:t xml:space="preserve">Ondergetekende, </w:t>
      </w:r>
      <w:r w:rsidR="00C65C8B" w:rsidRPr="00B044B0">
        <w:rPr>
          <w:color w:val="FF0000"/>
          <w:highlight w:val="yellow"/>
        </w:rPr>
        <w:t>TEKSTBLOK PERSONALIA VAN NATUURLIJK PERSOON</w:t>
      </w:r>
      <w:r w:rsidR="002B2F5B" w:rsidRPr="00B044B0">
        <w:rPr>
          <w:color w:val="FF0000"/>
          <w:highlight w:val="yellow"/>
        </w:rPr>
        <w:t xml:space="preserve"> versie 1.0</w:t>
      </w:r>
      <w:r w:rsidRPr="00CB6F63">
        <w:rPr>
          <w:color w:val="FF0000"/>
        </w:rPr>
        <w:t>,</w:t>
      </w:r>
      <w:r w:rsidR="00CB6F63">
        <w:rPr>
          <w:color w:val="800080"/>
        </w:rPr>
        <w:t xml:space="preserve"> </w:t>
      </w:r>
      <w:r w:rsidRPr="00A85CAB">
        <w:rPr>
          <w:color w:val="339966"/>
        </w:rPr>
        <w:t>notaris</w:t>
      </w:r>
      <w:r w:rsidRPr="00B044B0">
        <w:rPr>
          <w:color w:val="FF0000"/>
        </w:rPr>
        <w:t xml:space="preserve"> </w:t>
      </w:r>
      <w:r w:rsidR="002C3AFF" w:rsidRPr="00A85CAB">
        <w:rPr>
          <w:snapToGrid w:val="0"/>
          <w:color w:val="00FFFF"/>
        </w:rPr>
        <w:t>in de gemeente</w:t>
      </w:r>
      <w:r w:rsidR="002C3AFF" w:rsidRPr="00B044B0">
        <w:rPr>
          <w:snapToGrid w:val="0"/>
          <w:color w:val="339966"/>
        </w:rPr>
        <w:t xml:space="preserve"> </w:t>
      </w:r>
      <w:r w:rsidR="002C3AFF" w:rsidRPr="00B044B0">
        <w:rPr>
          <w:snapToGrid w:val="0"/>
          <w:lang w:val="en-US"/>
        </w:rPr>
        <w:fldChar w:fldCharType="begin"/>
      </w:r>
      <w:r w:rsidR="002C3AFF" w:rsidRPr="00B044B0">
        <w:rPr>
          <w:snapToGrid w:val="0"/>
        </w:rPr>
        <w:instrText xml:space="preserve">MacroButton Nomacro </w:instrText>
      </w:r>
      <w:r w:rsidR="002C3AFF" w:rsidRPr="00B044B0">
        <w:rPr>
          <w:snapToGrid w:val="0"/>
          <w:effect w:val="none"/>
        </w:rPr>
        <w:instrText>§</w:instrText>
      </w:r>
      <w:r w:rsidR="002C3AFF" w:rsidRPr="00B044B0">
        <w:rPr>
          <w:snapToGrid w:val="0"/>
          <w:lang w:val="en-US"/>
        </w:rPr>
        <w:fldChar w:fldCharType="end"/>
      </w:r>
      <w:proofErr w:type="spellStart"/>
      <w:r w:rsidR="002C3AFF" w:rsidRPr="00B044B0">
        <w:rPr>
          <w:snapToGrid w:val="0"/>
        </w:rPr>
        <w:t>gemeente</w:t>
      </w:r>
      <w:proofErr w:type="spellEnd"/>
      <w:r w:rsidR="002C3AFF" w:rsidRPr="00B044B0">
        <w:rPr>
          <w:snapToGrid w:val="0"/>
          <w:lang w:val="en-US"/>
        </w:rPr>
        <w:fldChar w:fldCharType="begin"/>
      </w:r>
      <w:r w:rsidR="002C3AFF" w:rsidRPr="00B044B0">
        <w:rPr>
          <w:snapToGrid w:val="0"/>
        </w:rPr>
        <w:instrText xml:space="preserve">MacroButton Nomacro </w:instrText>
      </w:r>
      <w:r w:rsidR="002C3AFF" w:rsidRPr="00B044B0">
        <w:rPr>
          <w:snapToGrid w:val="0"/>
          <w:effect w:val="none"/>
        </w:rPr>
        <w:instrText>§</w:instrText>
      </w:r>
      <w:r w:rsidR="002C3AFF" w:rsidRPr="00B044B0">
        <w:rPr>
          <w:snapToGrid w:val="0"/>
          <w:lang w:val="en-US"/>
        </w:rPr>
        <w:fldChar w:fldCharType="end"/>
      </w:r>
      <w:r w:rsidR="002C3AFF" w:rsidRPr="00B044B0">
        <w:rPr>
          <w:snapToGrid w:val="0"/>
          <w:color w:val="008000"/>
        </w:rPr>
        <w:t xml:space="preserve"> </w:t>
      </w:r>
      <w:r w:rsidR="002C3AFF" w:rsidRPr="00A85CAB">
        <w:rPr>
          <w:snapToGrid w:val="0"/>
          <w:color w:val="00FFFF"/>
        </w:rPr>
        <w:t>kantoorhoudende</w:t>
      </w:r>
      <w:r w:rsidR="00A13AA9" w:rsidRPr="00A85CAB">
        <w:rPr>
          <w:snapToGrid w:val="0"/>
          <w:color w:val="00FFFF"/>
        </w:rPr>
        <w:t xml:space="preserve"> </w:t>
      </w:r>
      <w:r w:rsidR="00CC0CE4" w:rsidRPr="00A85CAB">
        <w:rPr>
          <w:snapToGrid w:val="0"/>
          <w:color w:val="00FFFF"/>
        </w:rPr>
        <w:t>te</w:t>
      </w:r>
      <w:r w:rsidR="00CC0CE4" w:rsidRPr="00B044B0">
        <w:rPr>
          <w:snapToGrid w:val="0"/>
          <w:color w:val="339966"/>
        </w:rPr>
        <w:t xml:space="preserve"> </w:t>
      </w:r>
      <w:r w:rsidR="00A13AA9" w:rsidRPr="00B044B0">
        <w:rPr>
          <w:snapToGrid w:val="0"/>
          <w:lang w:val="en-US"/>
        </w:rPr>
        <w:fldChar w:fldCharType="begin"/>
      </w:r>
      <w:r w:rsidR="00A13AA9" w:rsidRPr="00B044B0">
        <w:rPr>
          <w:snapToGrid w:val="0"/>
        </w:rPr>
        <w:instrText xml:space="preserve">MacroButton Nomacro </w:instrText>
      </w:r>
      <w:r w:rsidR="00A13AA9" w:rsidRPr="00B044B0">
        <w:rPr>
          <w:snapToGrid w:val="0"/>
          <w:effect w:val="none"/>
        </w:rPr>
        <w:instrText>§</w:instrText>
      </w:r>
      <w:r w:rsidR="00A13AA9" w:rsidRPr="00B044B0">
        <w:rPr>
          <w:snapToGrid w:val="0"/>
          <w:lang w:val="en-US"/>
        </w:rPr>
        <w:fldChar w:fldCharType="end"/>
      </w:r>
      <w:r w:rsidR="00A13AA9" w:rsidRPr="00B044B0">
        <w:rPr>
          <w:snapToGrid w:val="0"/>
        </w:rPr>
        <w:t>woonplaats</w:t>
      </w:r>
      <w:r w:rsidR="00A13AA9" w:rsidRPr="00B044B0">
        <w:rPr>
          <w:snapToGrid w:val="0"/>
          <w:lang w:val="en-US"/>
        </w:rPr>
        <w:fldChar w:fldCharType="begin"/>
      </w:r>
      <w:r w:rsidR="00A13AA9" w:rsidRPr="00B044B0">
        <w:rPr>
          <w:snapToGrid w:val="0"/>
        </w:rPr>
        <w:instrText xml:space="preserve">MacroButton Nomacro </w:instrText>
      </w:r>
      <w:r w:rsidR="00A13AA9" w:rsidRPr="00B044B0">
        <w:rPr>
          <w:snapToGrid w:val="0"/>
          <w:effect w:val="none"/>
        </w:rPr>
        <w:instrText>§</w:instrText>
      </w:r>
      <w:r w:rsidR="00A13AA9" w:rsidRPr="00B044B0">
        <w:rPr>
          <w:snapToGrid w:val="0"/>
          <w:lang w:val="en-US"/>
        </w:rPr>
        <w:fldChar w:fldCharType="end"/>
      </w:r>
      <w:r w:rsidR="00CC0CE4" w:rsidRPr="00A85CAB">
        <w:rPr>
          <w:snapToGrid w:val="0"/>
          <w:color w:val="00FFFF"/>
        </w:rPr>
        <w:t xml:space="preserve">/ </w:t>
      </w:r>
      <w:r w:rsidR="002C3AFF" w:rsidRPr="00A85CAB">
        <w:rPr>
          <w:snapToGrid w:val="0"/>
          <w:color w:val="00FFFF"/>
        </w:rPr>
        <w:t>te</w:t>
      </w:r>
      <w:r w:rsidR="00A13AA9">
        <w:rPr>
          <w:snapToGrid w:val="0"/>
          <w:color w:val="339966"/>
        </w:rPr>
        <w:t xml:space="preserve"> </w:t>
      </w:r>
      <w:r w:rsidR="00A13AA9" w:rsidRPr="00B044B0">
        <w:rPr>
          <w:snapToGrid w:val="0"/>
          <w:lang w:val="en-US"/>
        </w:rPr>
        <w:fldChar w:fldCharType="begin"/>
      </w:r>
      <w:r w:rsidR="00A13AA9" w:rsidRPr="00B044B0">
        <w:rPr>
          <w:snapToGrid w:val="0"/>
        </w:rPr>
        <w:instrText xml:space="preserve">MacroButton Nomacro </w:instrText>
      </w:r>
      <w:r w:rsidR="00A13AA9" w:rsidRPr="00B044B0">
        <w:rPr>
          <w:snapToGrid w:val="0"/>
          <w:effect w:val="none"/>
        </w:rPr>
        <w:instrText>§</w:instrText>
      </w:r>
      <w:r w:rsidR="00A13AA9" w:rsidRPr="00B044B0">
        <w:rPr>
          <w:snapToGrid w:val="0"/>
          <w:lang w:val="en-US"/>
        </w:rPr>
        <w:fldChar w:fldCharType="end"/>
      </w:r>
      <w:r w:rsidR="00A13AA9" w:rsidRPr="00B044B0">
        <w:rPr>
          <w:snapToGrid w:val="0"/>
        </w:rPr>
        <w:t>woonplaats</w:t>
      </w:r>
      <w:r w:rsidR="00A13AA9" w:rsidRPr="00B044B0">
        <w:rPr>
          <w:snapToGrid w:val="0"/>
          <w:lang w:val="en-US"/>
        </w:rPr>
        <w:fldChar w:fldCharType="begin"/>
      </w:r>
      <w:r w:rsidR="00A13AA9" w:rsidRPr="00B044B0">
        <w:rPr>
          <w:snapToGrid w:val="0"/>
        </w:rPr>
        <w:instrText xml:space="preserve">MacroButton Nomacro </w:instrText>
      </w:r>
      <w:r w:rsidR="00A13AA9" w:rsidRPr="00B044B0">
        <w:rPr>
          <w:snapToGrid w:val="0"/>
          <w:effect w:val="none"/>
        </w:rPr>
        <w:instrText>§</w:instrText>
      </w:r>
      <w:r w:rsidR="00A13AA9" w:rsidRPr="00B044B0">
        <w:rPr>
          <w:snapToGrid w:val="0"/>
          <w:lang w:val="en-US"/>
        </w:rPr>
        <w:fldChar w:fldCharType="end"/>
      </w:r>
      <w:r w:rsidR="002C3AFF" w:rsidRPr="00A85CAB">
        <w:rPr>
          <w:snapToGrid w:val="0"/>
          <w:color w:val="00FFFF"/>
        </w:rPr>
        <w:t>/</w:t>
      </w:r>
      <w:r w:rsidR="00CC0CE4" w:rsidRPr="00A85CAB">
        <w:rPr>
          <w:snapToGrid w:val="0"/>
          <w:color w:val="00FFFF"/>
        </w:rPr>
        <w:t xml:space="preserve"> </w:t>
      </w:r>
      <w:r w:rsidR="002C3AFF" w:rsidRPr="00A85CAB">
        <w:rPr>
          <w:snapToGrid w:val="0"/>
          <w:color w:val="00FFFF"/>
        </w:rPr>
        <w:t>gevestigd te</w:t>
      </w:r>
      <w:r w:rsidR="00CC0CE4" w:rsidRPr="00A85CAB">
        <w:rPr>
          <w:snapToGrid w:val="0"/>
          <w:color w:val="00FFFF"/>
        </w:rPr>
        <w:t xml:space="preserve"> </w:t>
      </w:r>
      <w:r w:rsidR="00A13AA9" w:rsidRPr="00B044B0">
        <w:rPr>
          <w:snapToGrid w:val="0"/>
          <w:lang w:val="en-US"/>
        </w:rPr>
        <w:fldChar w:fldCharType="begin"/>
      </w:r>
      <w:r w:rsidR="00A13AA9" w:rsidRPr="00B044B0">
        <w:rPr>
          <w:snapToGrid w:val="0"/>
        </w:rPr>
        <w:instrText xml:space="preserve">MacroButton Nomacro </w:instrText>
      </w:r>
      <w:r w:rsidR="00A13AA9" w:rsidRPr="00B044B0">
        <w:rPr>
          <w:snapToGrid w:val="0"/>
          <w:effect w:val="none"/>
        </w:rPr>
        <w:instrText>§</w:instrText>
      </w:r>
      <w:r w:rsidR="00A13AA9" w:rsidRPr="00B044B0">
        <w:rPr>
          <w:snapToGrid w:val="0"/>
          <w:lang w:val="en-US"/>
        </w:rPr>
        <w:fldChar w:fldCharType="end"/>
      </w:r>
      <w:r w:rsidR="00A13AA9" w:rsidRPr="00B044B0">
        <w:rPr>
          <w:snapToGrid w:val="0"/>
        </w:rPr>
        <w:t>woonplaats</w:t>
      </w:r>
      <w:r w:rsidR="00A13AA9" w:rsidRPr="00B044B0">
        <w:rPr>
          <w:snapToGrid w:val="0"/>
          <w:lang w:val="en-US"/>
        </w:rPr>
        <w:fldChar w:fldCharType="begin"/>
      </w:r>
      <w:r w:rsidR="00A13AA9" w:rsidRPr="00B044B0">
        <w:rPr>
          <w:snapToGrid w:val="0"/>
        </w:rPr>
        <w:instrText xml:space="preserve">MacroButton Nomacro </w:instrText>
      </w:r>
      <w:r w:rsidR="00A13AA9" w:rsidRPr="00B044B0">
        <w:rPr>
          <w:snapToGrid w:val="0"/>
          <w:effect w:val="none"/>
        </w:rPr>
        <w:instrText>§</w:instrText>
      </w:r>
      <w:r w:rsidR="00A13AA9" w:rsidRPr="00B044B0">
        <w:rPr>
          <w:snapToGrid w:val="0"/>
          <w:lang w:val="en-US"/>
        </w:rPr>
        <w:fldChar w:fldCharType="end"/>
      </w:r>
      <w:r w:rsidR="002C3AFF" w:rsidRPr="00A85CAB">
        <w:rPr>
          <w:snapToGrid w:val="0"/>
          <w:color w:val="00FFFF"/>
        </w:rPr>
        <w:t>/</w:t>
      </w:r>
      <w:r w:rsidR="00CC0CE4" w:rsidRPr="00A85CAB">
        <w:rPr>
          <w:snapToGrid w:val="0"/>
          <w:color w:val="00FFFF"/>
        </w:rPr>
        <w:t xml:space="preserve"> </w:t>
      </w:r>
      <w:r w:rsidR="002C3AFF" w:rsidRPr="00A85CAB">
        <w:rPr>
          <w:snapToGrid w:val="0"/>
          <w:color w:val="00FFFF"/>
        </w:rPr>
        <w:t>met plaats van vestiging</w:t>
      </w:r>
      <w:r w:rsidR="00A13AA9" w:rsidRPr="00A85CAB">
        <w:rPr>
          <w:snapToGrid w:val="0"/>
          <w:color w:val="00FFFF"/>
        </w:rPr>
        <w:t xml:space="preserve"> </w:t>
      </w:r>
      <w:r w:rsidR="00A13AA9" w:rsidRPr="00B044B0">
        <w:rPr>
          <w:snapToGrid w:val="0"/>
          <w:lang w:val="en-US"/>
        </w:rPr>
        <w:fldChar w:fldCharType="begin"/>
      </w:r>
      <w:r w:rsidR="00A13AA9" w:rsidRPr="00B044B0">
        <w:rPr>
          <w:snapToGrid w:val="0"/>
        </w:rPr>
        <w:instrText xml:space="preserve">MacroButton Nomacro </w:instrText>
      </w:r>
      <w:r w:rsidR="00A13AA9" w:rsidRPr="00B044B0">
        <w:rPr>
          <w:snapToGrid w:val="0"/>
          <w:effect w:val="none"/>
        </w:rPr>
        <w:instrText>§</w:instrText>
      </w:r>
      <w:r w:rsidR="00A13AA9" w:rsidRPr="00B044B0">
        <w:rPr>
          <w:snapToGrid w:val="0"/>
          <w:lang w:val="en-US"/>
        </w:rPr>
        <w:fldChar w:fldCharType="end"/>
      </w:r>
      <w:r w:rsidR="00A13AA9" w:rsidRPr="00B044B0">
        <w:rPr>
          <w:snapToGrid w:val="0"/>
        </w:rPr>
        <w:t>woonplaats</w:t>
      </w:r>
      <w:r w:rsidR="00A13AA9" w:rsidRPr="00B044B0">
        <w:rPr>
          <w:snapToGrid w:val="0"/>
          <w:lang w:val="en-US"/>
        </w:rPr>
        <w:fldChar w:fldCharType="begin"/>
      </w:r>
      <w:r w:rsidR="00A13AA9" w:rsidRPr="00B044B0">
        <w:rPr>
          <w:snapToGrid w:val="0"/>
        </w:rPr>
        <w:instrText xml:space="preserve">MacroButton Nomacro </w:instrText>
      </w:r>
      <w:r w:rsidR="00A13AA9" w:rsidRPr="00B044B0">
        <w:rPr>
          <w:snapToGrid w:val="0"/>
          <w:effect w:val="none"/>
        </w:rPr>
        <w:instrText>§</w:instrText>
      </w:r>
      <w:r w:rsidR="00A13AA9" w:rsidRPr="00B044B0">
        <w:rPr>
          <w:snapToGrid w:val="0"/>
          <w:lang w:val="en-US"/>
        </w:rPr>
        <w:fldChar w:fldCharType="end"/>
      </w:r>
      <w:r w:rsidR="00A376D2" w:rsidRPr="00A85CAB">
        <w:rPr>
          <w:snapToGrid w:val="0"/>
          <w:color w:val="00FFFF"/>
        </w:rPr>
        <w:t>/ in de gemeente</w:t>
      </w:r>
      <w:r w:rsidR="00A13AA9">
        <w:rPr>
          <w:snapToGrid w:val="0"/>
          <w:color w:val="339966"/>
        </w:rPr>
        <w:t xml:space="preserve"> </w:t>
      </w:r>
      <w:r w:rsidR="00A13AA9" w:rsidRPr="00B044B0">
        <w:rPr>
          <w:snapToGrid w:val="0"/>
          <w:lang w:val="en-US"/>
        </w:rPr>
        <w:fldChar w:fldCharType="begin"/>
      </w:r>
      <w:r w:rsidR="00A13AA9" w:rsidRPr="00B044B0">
        <w:rPr>
          <w:snapToGrid w:val="0"/>
        </w:rPr>
        <w:instrText xml:space="preserve">MacroButton Nomacro </w:instrText>
      </w:r>
      <w:r w:rsidR="00A13AA9" w:rsidRPr="00B044B0">
        <w:rPr>
          <w:snapToGrid w:val="0"/>
          <w:effect w:val="none"/>
        </w:rPr>
        <w:instrText>§</w:instrText>
      </w:r>
      <w:r w:rsidR="00A13AA9" w:rsidRPr="00B044B0">
        <w:rPr>
          <w:snapToGrid w:val="0"/>
          <w:lang w:val="en-US"/>
        </w:rPr>
        <w:fldChar w:fldCharType="end"/>
      </w:r>
      <w:proofErr w:type="spellStart"/>
      <w:r w:rsidR="00A13AA9" w:rsidRPr="00B044B0">
        <w:rPr>
          <w:snapToGrid w:val="0"/>
        </w:rPr>
        <w:t>gemeente</w:t>
      </w:r>
      <w:proofErr w:type="spellEnd"/>
      <w:r w:rsidR="00A13AA9" w:rsidRPr="00B044B0">
        <w:rPr>
          <w:snapToGrid w:val="0"/>
          <w:lang w:val="en-US"/>
        </w:rPr>
        <w:fldChar w:fldCharType="begin"/>
      </w:r>
      <w:r w:rsidR="00A13AA9" w:rsidRPr="00B044B0">
        <w:rPr>
          <w:snapToGrid w:val="0"/>
        </w:rPr>
        <w:instrText xml:space="preserve">MacroButton Nomacro </w:instrText>
      </w:r>
      <w:r w:rsidR="00A13AA9" w:rsidRPr="00B044B0">
        <w:rPr>
          <w:snapToGrid w:val="0"/>
          <w:effect w:val="none"/>
        </w:rPr>
        <w:instrText>§</w:instrText>
      </w:r>
      <w:r w:rsidR="00A13AA9" w:rsidRPr="00B044B0">
        <w:rPr>
          <w:snapToGrid w:val="0"/>
          <w:lang w:val="en-US"/>
        </w:rPr>
        <w:fldChar w:fldCharType="end"/>
      </w:r>
      <w:r w:rsidR="0072196D" w:rsidRPr="0072196D">
        <w:rPr>
          <w:snapToGrid w:val="0"/>
        </w:rPr>
        <w:t xml:space="preserve"> </w:t>
      </w:r>
      <w:r w:rsidR="0072196D">
        <w:rPr>
          <w:snapToGrid w:val="0"/>
          <w:color w:val="339966"/>
        </w:rPr>
        <w:t xml:space="preserve">/ </w:t>
      </w:r>
      <w:r w:rsidR="0072196D">
        <w:rPr>
          <w:color w:val="FFFFFF"/>
          <w:highlight w:val="darkYellow"/>
        </w:rPr>
        <w:t>KEUZEBLOK</w:t>
      </w:r>
      <w:r w:rsidR="0072196D" w:rsidRPr="006F5839">
        <w:rPr>
          <w:color w:val="FFFFFF"/>
          <w:highlight w:val="darkYellow"/>
        </w:rPr>
        <w:t>VARIANT WAARNEMING</w:t>
      </w:r>
      <w:r w:rsidRPr="00B044B0">
        <w:rPr>
          <w:color w:val="FF0000"/>
        </w:rPr>
        <w:t>,</w:t>
      </w:r>
      <w:r w:rsidR="00EA6A7C">
        <w:rPr>
          <w:color w:val="FF0000"/>
        </w:rPr>
        <w:t xml:space="preserve"> </w:t>
      </w:r>
      <w:r w:rsidRPr="00B044B0">
        <w:rPr>
          <w:color w:val="FF0000"/>
        </w:rPr>
        <w:t>verklaart</w:t>
      </w:r>
      <w:r w:rsidRPr="00B044B0">
        <w:rPr>
          <w:color w:val="800080"/>
        </w:rPr>
        <w:t>:</w:t>
      </w:r>
    </w:p>
    <w:p w:rsidR="00E87A62" w:rsidRPr="00B044B0" w:rsidRDefault="00E87A62" w:rsidP="002B2F5B">
      <w:pPr>
        <w:widowControl w:val="0"/>
        <w:tabs>
          <w:tab w:val="left" w:pos="-1440"/>
          <w:tab w:val="left" w:pos="-720"/>
        </w:tabs>
        <w:suppressAutoHyphens/>
        <w:ind w:left="360" w:hanging="360"/>
        <w:rPr>
          <w:color w:val="800080"/>
        </w:rPr>
      </w:pPr>
      <w:r w:rsidRPr="00B044B0">
        <w:rPr>
          <w:color w:val="800080"/>
        </w:rPr>
        <w:t>-</w:t>
      </w:r>
      <w:r w:rsidRPr="00B044B0">
        <w:rPr>
          <w:color w:val="FF0000"/>
        </w:rPr>
        <w:t xml:space="preserve">   </w:t>
      </w:r>
      <w:r w:rsidR="002B2F5B" w:rsidRPr="00B044B0">
        <w:rPr>
          <w:color w:val="FF0000"/>
        </w:rPr>
        <w:tab/>
      </w:r>
      <w:r w:rsidRPr="00B044B0">
        <w:rPr>
          <w:color w:val="FF0000"/>
        </w:rPr>
        <w:t>dat dit afschrift</w:t>
      </w:r>
      <w:r w:rsidR="006D5C3D" w:rsidRPr="00B044B0">
        <w:rPr>
          <w:color w:val="800080"/>
        </w:rPr>
        <w:t xml:space="preserve"> samen met de tekening die in bewaring is genomen met depotnummer </w:t>
      </w:r>
      <w:r w:rsidR="006D5C3D" w:rsidRPr="00B044B0">
        <w:rPr>
          <w:snapToGrid w:val="0"/>
          <w:lang w:val="en-US"/>
        </w:rPr>
        <w:fldChar w:fldCharType="begin"/>
      </w:r>
      <w:r w:rsidR="006D5C3D" w:rsidRPr="00B044B0">
        <w:rPr>
          <w:snapToGrid w:val="0"/>
        </w:rPr>
        <w:instrText xml:space="preserve">MacroButton Nomacro </w:instrText>
      </w:r>
      <w:r w:rsidR="006D5C3D" w:rsidRPr="00B044B0">
        <w:rPr>
          <w:snapToGrid w:val="0"/>
          <w:effect w:val="none"/>
        </w:rPr>
        <w:instrText>§</w:instrText>
      </w:r>
      <w:r w:rsidR="006D5C3D" w:rsidRPr="00B044B0">
        <w:rPr>
          <w:snapToGrid w:val="0"/>
          <w:lang w:val="en-US"/>
        </w:rPr>
        <w:fldChar w:fldCharType="end"/>
      </w:r>
      <w:proofErr w:type="spellStart"/>
      <w:r w:rsidR="006D5C3D" w:rsidRPr="00B044B0">
        <w:rPr>
          <w:snapToGrid w:val="0"/>
        </w:rPr>
        <w:t>depotnummer</w:t>
      </w:r>
      <w:proofErr w:type="spellEnd"/>
      <w:r w:rsidR="006D5C3D" w:rsidRPr="00B044B0">
        <w:rPr>
          <w:snapToGrid w:val="0"/>
          <w:lang w:val="en-US"/>
        </w:rPr>
        <w:fldChar w:fldCharType="begin"/>
      </w:r>
      <w:r w:rsidR="006D5C3D" w:rsidRPr="00B044B0">
        <w:rPr>
          <w:snapToGrid w:val="0"/>
        </w:rPr>
        <w:instrText xml:space="preserve">MacroButton Nomacro </w:instrText>
      </w:r>
      <w:r w:rsidR="006D5C3D" w:rsidRPr="00B044B0">
        <w:rPr>
          <w:snapToGrid w:val="0"/>
          <w:effect w:val="none"/>
        </w:rPr>
        <w:instrText>§</w:instrText>
      </w:r>
      <w:r w:rsidR="006D5C3D" w:rsidRPr="00B044B0">
        <w:rPr>
          <w:snapToGrid w:val="0"/>
          <w:lang w:val="en-US"/>
        </w:rPr>
        <w:fldChar w:fldCharType="end"/>
      </w:r>
      <w:r w:rsidRPr="00B044B0">
        <w:rPr>
          <w:color w:val="FF0000"/>
        </w:rPr>
        <w:t xml:space="preserve"> </w:t>
      </w:r>
      <w:r w:rsidR="006D5C3D" w:rsidRPr="00B044B0">
        <w:rPr>
          <w:color w:val="FF0000"/>
        </w:rPr>
        <w:t xml:space="preserve">inhoudelijk </w:t>
      </w:r>
      <w:r w:rsidRPr="00B044B0">
        <w:rPr>
          <w:color w:val="FF0000"/>
        </w:rPr>
        <w:t xml:space="preserve">een volledig en juiste weergave is van de inhoud van </w:t>
      </w:r>
      <w:r w:rsidRPr="000749A8">
        <w:rPr>
          <w:color w:val="3366FF"/>
        </w:rPr>
        <w:t>het</w:t>
      </w:r>
      <w:r w:rsidR="0089795E" w:rsidRPr="000749A8">
        <w:rPr>
          <w:color w:val="3366FF"/>
        </w:rPr>
        <w:t>/de</w:t>
      </w:r>
      <w:r w:rsidR="0089795E">
        <w:rPr>
          <w:color w:val="FF0000"/>
        </w:rPr>
        <w:t xml:space="preserve"> </w:t>
      </w:r>
      <w:r w:rsidR="0089795E" w:rsidRPr="000749A8">
        <w:rPr>
          <w:color w:val="800080"/>
        </w:rPr>
        <w:t xml:space="preserve">desbetreffende </w:t>
      </w:r>
      <w:r w:rsidR="00D761C0" w:rsidRPr="000749A8">
        <w:rPr>
          <w:color w:val="800080"/>
        </w:rPr>
        <w:t>gedeelte</w:t>
      </w:r>
      <w:r w:rsidR="00D761C0" w:rsidRPr="000749A8">
        <w:rPr>
          <w:color w:val="3366FF"/>
        </w:rPr>
        <w:t>n</w:t>
      </w:r>
      <w:r w:rsidR="00D761C0" w:rsidRPr="000749A8">
        <w:rPr>
          <w:color w:val="800080"/>
        </w:rPr>
        <w:t xml:space="preserve"> van</w:t>
      </w:r>
      <w:r w:rsidR="00D761C0">
        <w:rPr>
          <w:color w:val="339966"/>
        </w:rPr>
        <w:t xml:space="preserve"> </w:t>
      </w:r>
      <w:r w:rsidR="00D761C0" w:rsidRPr="000749A8">
        <w:rPr>
          <w:color w:val="FF0000"/>
        </w:rPr>
        <w:t>het</w:t>
      </w:r>
      <w:r w:rsidR="00D761C0">
        <w:rPr>
          <w:color w:val="339966"/>
        </w:rPr>
        <w:t xml:space="preserve"> </w:t>
      </w:r>
      <w:r w:rsidRPr="00B044B0">
        <w:rPr>
          <w:color w:val="FF0000"/>
        </w:rPr>
        <w:t xml:space="preserve">stuk waarvan het een </w:t>
      </w:r>
      <w:r w:rsidRPr="0089795E">
        <w:rPr>
          <w:color w:val="339966"/>
        </w:rPr>
        <w:t>afschrift</w:t>
      </w:r>
      <w:r w:rsidR="0089795E" w:rsidRPr="0089795E">
        <w:rPr>
          <w:color w:val="339966"/>
        </w:rPr>
        <w:t>/uittreksel</w:t>
      </w:r>
      <w:r w:rsidRPr="00B044B0">
        <w:rPr>
          <w:color w:val="FF0000"/>
        </w:rPr>
        <w:t xml:space="preserve"> is</w:t>
      </w:r>
      <w:r w:rsidRPr="00B044B0">
        <w:rPr>
          <w:color w:val="800080"/>
        </w:rPr>
        <w:t>;</w:t>
      </w:r>
    </w:p>
    <w:p w:rsidR="00E87A62" w:rsidRPr="00B044B0" w:rsidRDefault="00E87A62" w:rsidP="002B2F5B">
      <w:pPr>
        <w:ind w:left="360" w:hanging="360"/>
        <w:rPr>
          <w:color w:val="800080"/>
        </w:rPr>
      </w:pPr>
      <w:r w:rsidRPr="00B044B0">
        <w:rPr>
          <w:color w:val="800080"/>
        </w:rPr>
        <w:t xml:space="preserve">-   </w:t>
      </w:r>
      <w:r w:rsidR="002B2F5B" w:rsidRPr="00B044B0">
        <w:rPr>
          <w:color w:val="800080"/>
        </w:rPr>
        <w:tab/>
      </w:r>
      <w:r w:rsidRPr="00B044B0">
        <w:rPr>
          <w:color w:val="800080"/>
        </w:rPr>
        <w:t xml:space="preserve">dat het stuk waarvan dit stuk een </w:t>
      </w:r>
      <w:r w:rsidRPr="00D761C0">
        <w:rPr>
          <w:color w:val="3366FF"/>
        </w:rPr>
        <w:t>afschrift</w:t>
      </w:r>
      <w:r w:rsidR="00D761C0" w:rsidRPr="00D761C0">
        <w:rPr>
          <w:color w:val="3366FF"/>
        </w:rPr>
        <w:t>/uittreksel</w:t>
      </w:r>
      <w:r w:rsidRPr="00B044B0">
        <w:rPr>
          <w:color w:val="800080"/>
        </w:rPr>
        <w:t xml:space="preserve"> is om</w:t>
      </w:r>
      <w:r w:rsidRPr="00B044B0">
        <w:rPr>
          <w:color w:val="FF0000"/>
        </w:rPr>
        <w:t xml:space="preserve"> </w:t>
      </w:r>
      <w:r w:rsidRPr="00B044B0">
        <w:rPr>
          <w:lang w:val="en-US"/>
        </w:rPr>
        <w:fldChar w:fldCharType="begin"/>
      </w:r>
      <w:r w:rsidRPr="00B044B0">
        <w:instrText xml:space="preserve">MacroButton Nomacro </w:instrText>
      </w:r>
      <w:r w:rsidRPr="00B044B0">
        <w:rPr>
          <w:effect w:val="none"/>
        </w:rPr>
        <w:instrText>§</w:instrText>
      </w:r>
      <w:r w:rsidRPr="00B044B0">
        <w:rPr>
          <w:lang w:val="en-US"/>
        </w:rPr>
        <w:fldChar w:fldCharType="end"/>
      </w:r>
      <w:r w:rsidRPr="00B044B0">
        <w:t>tijdstip</w:t>
      </w:r>
      <w:r w:rsidRPr="00B044B0">
        <w:rPr>
          <w:lang w:val="en-US"/>
        </w:rPr>
        <w:fldChar w:fldCharType="begin"/>
      </w:r>
      <w:r w:rsidRPr="00B044B0">
        <w:instrText xml:space="preserve">MacroButton Nomacro </w:instrText>
      </w:r>
      <w:r w:rsidRPr="00B044B0">
        <w:rPr>
          <w:effect w:val="none"/>
        </w:rPr>
        <w:instrText>§</w:instrText>
      </w:r>
      <w:r w:rsidRPr="00B044B0">
        <w:rPr>
          <w:lang w:val="en-US"/>
        </w:rPr>
        <w:fldChar w:fldCharType="end"/>
      </w:r>
      <w:r w:rsidRPr="00B044B0">
        <w:rPr>
          <w:color w:val="FF0000"/>
        </w:rPr>
        <w:t xml:space="preserve"> </w:t>
      </w:r>
      <w:r w:rsidRPr="00B044B0">
        <w:rPr>
          <w:color w:val="800080"/>
        </w:rPr>
        <w:t>is ondertekend</w:t>
      </w:r>
    </w:p>
    <w:p w:rsidR="00E87A62" w:rsidRDefault="00E87A62" w:rsidP="00E87A62">
      <w:pPr>
        <w:rPr>
          <w:color w:val="800080"/>
        </w:rPr>
      </w:pPr>
      <w:bookmarkStart w:id="0" w:name="_GoBack"/>
      <w:bookmarkEnd w:id="0"/>
    </w:p>
    <w:p w:rsidR="007E5E6B" w:rsidRDefault="007E5E6B" w:rsidP="007E5E6B">
      <w:r>
        <w:t>E</w:t>
      </w:r>
      <w:r w:rsidRPr="007E5E6B">
        <w:t>en verklaring die inhoudt dat het digitale document een equivalent is van het doorgaans schriftelijke origineel van dat document</w:t>
      </w:r>
      <w:r>
        <w:t xml:space="preserve"> met daarin opgenomen de notaris die de akte equivalent verklaart en digitaal ondertekent.</w:t>
      </w:r>
    </w:p>
    <w:p w:rsidR="007E5E6B" w:rsidRPr="00325192" w:rsidRDefault="007E5E6B" w:rsidP="007E5E6B">
      <w:r>
        <w:t>In het geval van een waarneming dient gekozen te worden voor de keuzeblokvariant Waarneming.</w:t>
      </w:r>
    </w:p>
    <w:p w:rsidR="00647871" w:rsidRDefault="00647871" w:rsidP="00647871"/>
    <w:p w:rsidR="00647871" w:rsidRDefault="00647871" w:rsidP="00647871">
      <w:pPr>
        <w:rPr>
          <w:b/>
        </w:rPr>
      </w:pPr>
      <w:r w:rsidRPr="007960ED">
        <w:rPr>
          <w:b/>
        </w:rPr>
        <w:t>KEUZEBLOKVARIANT</w:t>
      </w:r>
      <w:r>
        <w:rPr>
          <w:b/>
        </w:rPr>
        <w:t xml:space="preserve"> WAARNEMING</w:t>
      </w:r>
    </w:p>
    <w:p w:rsidR="00647871" w:rsidRPr="007960ED" w:rsidRDefault="00647871" w:rsidP="00647871">
      <w:r w:rsidRPr="007960ED">
        <w:t>Dit keuzeblok</w:t>
      </w:r>
      <w:r>
        <w:t xml:space="preserve"> is optioneel en </w:t>
      </w:r>
      <w:r w:rsidRPr="007960ED">
        <w:t>ondersteunt de volgende varianten:</w:t>
      </w:r>
    </w:p>
    <w:p w:rsidR="00C65F7D" w:rsidRDefault="00647871" w:rsidP="00647871">
      <w:pPr>
        <w:numPr>
          <w:ilvl w:val="0"/>
          <w:numId w:val="5"/>
        </w:numPr>
      </w:pPr>
      <w:r>
        <w:t xml:space="preserve">variant 1: </w:t>
      </w:r>
      <w:r w:rsidR="00C65F7D">
        <w:t>waarneming</w:t>
      </w:r>
    </w:p>
    <w:p w:rsidR="00647871" w:rsidRDefault="00C65F7D" w:rsidP="00647871">
      <w:pPr>
        <w:numPr>
          <w:ilvl w:val="0"/>
          <w:numId w:val="5"/>
        </w:numPr>
      </w:pPr>
      <w:r>
        <w:t xml:space="preserve">variant 2: </w:t>
      </w:r>
      <w:r w:rsidR="00A32149">
        <w:t>vacant kantoor/protocol</w:t>
      </w:r>
    </w:p>
    <w:p w:rsidR="00647871" w:rsidRDefault="00647871" w:rsidP="00647871">
      <w:pPr>
        <w:numPr>
          <w:ilvl w:val="0"/>
          <w:numId w:val="5"/>
        </w:numPr>
      </w:pPr>
      <w:r>
        <w:t>var</w:t>
      </w:r>
      <w:r w:rsidR="00C65F7D">
        <w:t>iant 3</w:t>
      </w:r>
      <w:r>
        <w:t>: verlof</w:t>
      </w:r>
    </w:p>
    <w:p w:rsidR="00647871" w:rsidRPr="00647871" w:rsidRDefault="00C65F7D" w:rsidP="00647871">
      <w:pPr>
        <w:numPr>
          <w:ilvl w:val="0"/>
          <w:numId w:val="5"/>
        </w:numPr>
      </w:pPr>
      <w:r>
        <w:t>variant 4</w:t>
      </w:r>
      <w:r w:rsidR="00647871">
        <w:t>: toegevoegd notaris</w:t>
      </w:r>
    </w:p>
    <w:p w:rsidR="00647871" w:rsidRDefault="00647871" w:rsidP="00647871">
      <w:pPr>
        <w:rPr>
          <w:color w:val="800080"/>
        </w:rPr>
      </w:pPr>
    </w:p>
    <w:p w:rsidR="00647871" w:rsidRPr="00C65F7D" w:rsidRDefault="006F5839" w:rsidP="00647871">
      <w:pPr>
        <w:rPr>
          <w:color w:val="800080"/>
        </w:rPr>
      </w:pPr>
      <w:r w:rsidRPr="00C65F7D">
        <w:rPr>
          <w:b/>
        </w:rPr>
        <w:t>Tekstfragmenten keuzeblokvariant Waarneming</w:t>
      </w:r>
    </w:p>
    <w:p w:rsidR="00C65F7D" w:rsidRDefault="00C65F7D" w:rsidP="00C65F7D">
      <w:pPr>
        <w:rPr>
          <w:snapToGrid w:val="0"/>
          <w:u w:val="single"/>
        </w:rPr>
      </w:pPr>
    </w:p>
    <w:p w:rsidR="00C65F7D" w:rsidRDefault="00C65F7D" w:rsidP="00C65F7D">
      <w:pPr>
        <w:rPr>
          <w:snapToGrid w:val="0"/>
          <w:u w:val="single"/>
        </w:rPr>
      </w:pPr>
      <w:r>
        <w:rPr>
          <w:snapToGrid w:val="0"/>
          <w:u w:val="single"/>
        </w:rPr>
        <w:t>Variant 1:</w:t>
      </w:r>
    </w:p>
    <w:p w:rsidR="00C65F7D" w:rsidRPr="00B60B9D" w:rsidRDefault="00C65F7D" w:rsidP="00C65F7D">
      <w:pPr>
        <w:rPr>
          <w:color w:val="800080"/>
          <w:lang w:val="en-US"/>
        </w:rPr>
      </w:pPr>
      <w:r w:rsidRPr="003B3263">
        <w:rPr>
          <w:snapToGrid w:val="0"/>
          <w:color w:val="800080"/>
        </w:rPr>
        <w:t>kandidaat-notaris,</w:t>
      </w:r>
      <w:r>
        <w:rPr>
          <w:snapToGrid w:val="0"/>
          <w:color w:val="3366FF"/>
        </w:rPr>
        <w:t xml:space="preserve"> </w:t>
      </w:r>
      <w:r w:rsidRPr="003B3263">
        <w:rPr>
          <w:color w:val="FF0000"/>
        </w:rPr>
        <w:t xml:space="preserve">hierna te noemen: </w:t>
      </w:r>
      <w:r w:rsidR="00A32149">
        <w:rPr>
          <w:color w:val="FF0000"/>
        </w:rPr>
        <w:t>‘</w:t>
      </w:r>
      <w:r w:rsidRPr="003B3263">
        <w:rPr>
          <w:color w:val="FF0000"/>
          <w:u w:val="single"/>
        </w:rPr>
        <w:t>notaris</w:t>
      </w:r>
      <w:r w:rsidR="00A32149">
        <w:rPr>
          <w:color w:val="FF0000"/>
        </w:rPr>
        <w:t>’</w:t>
      </w:r>
      <w:r w:rsidRPr="003B3263">
        <w:rPr>
          <w:color w:val="FF0000"/>
        </w:rPr>
        <w:t>, als waarnemer van</w:t>
      </w:r>
      <w:r>
        <w:rPr>
          <w:color w:val="FF0000"/>
        </w:rPr>
        <w:t xml:space="preserve"> </w:t>
      </w:r>
      <w:r w:rsidRPr="0040743A">
        <w:rPr>
          <w:color w:val="FF0000"/>
          <w:highlight w:val="yellow"/>
        </w:rPr>
        <w:t>TEKSTBLOK PERSONALIA VAN NATUURLIJK PERSOON versie 1.0</w:t>
      </w:r>
      <w:r w:rsidRPr="0040743A">
        <w:rPr>
          <w:bCs/>
          <w:color w:val="FF0000"/>
        </w:rPr>
        <w:t>,</w:t>
      </w:r>
      <w:r w:rsidR="00A85CAB">
        <w:rPr>
          <w:bCs/>
          <w:color w:val="FF0000"/>
        </w:rPr>
        <w:t xml:space="preserve"> </w:t>
      </w:r>
      <w:r w:rsidR="00A85CAB" w:rsidRPr="00325192">
        <w:rPr>
          <w:color w:val="FF0000"/>
        </w:rPr>
        <w:t>notaris</w:t>
      </w:r>
      <w:r w:rsidR="00A85CAB" w:rsidRPr="00325192">
        <w:t xml:space="preserve"> </w:t>
      </w:r>
      <w:r w:rsidR="00A85CAB" w:rsidRPr="00325192">
        <w:rPr>
          <w:color w:val="339966"/>
        </w:rPr>
        <w:t xml:space="preserve">in de gemeente </w:t>
      </w:r>
      <w:r w:rsidR="00A85CAB" w:rsidRPr="00325192">
        <w:rPr>
          <w:lang w:val="en-US"/>
        </w:rPr>
        <w:fldChar w:fldCharType="begin"/>
      </w:r>
      <w:r w:rsidR="00A85CAB" w:rsidRPr="00325192">
        <w:instrText xml:space="preserve">MacroButton Nomacro </w:instrText>
      </w:r>
      <w:r w:rsidR="00A85CAB" w:rsidRPr="00325192">
        <w:rPr>
          <w:effect w:val="none"/>
        </w:rPr>
        <w:instrText>§</w:instrText>
      </w:r>
      <w:r w:rsidR="00A85CAB" w:rsidRPr="00325192">
        <w:rPr>
          <w:lang w:val="en-US"/>
        </w:rPr>
        <w:fldChar w:fldCharType="end"/>
      </w:r>
      <w:proofErr w:type="spellStart"/>
      <w:r w:rsidR="00A85CAB" w:rsidRPr="00325192">
        <w:t>gemeente</w:t>
      </w:r>
      <w:proofErr w:type="spellEnd"/>
      <w:r w:rsidR="00A85CAB" w:rsidRPr="00325192">
        <w:rPr>
          <w:lang w:val="en-US"/>
        </w:rPr>
        <w:fldChar w:fldCharType="begin"/>
      </w:r>
      <w:r w:rsidR="00A85CAB" w:rsidRPr="00325192">
        <w:instrText xml:space="preserve">MacroButton Nomacro </w:instrText>
      </w:r>
      <w:r w:rsidR="00A85CAB" w:rsidRPr="00325192">
        <w:rPr>
          <w:effect w:val="none"/>
        </w:rPr>
        <w:instrText>§</w:instrText>
      </w:r>
      <w:r w:rsidR="00A85CAB" w:rsidRPr="00325192">
        <w:rPr>
          <w:lang w:val="en-US"/>
        </w:rPr>
        <w:fldChar w:fldCharType="end"/>
      </w:r>
      <w:r w:rsidR="00A85CAB" w:rsidRPr="00325192">
        <w:rPr>
          <w:color w:val="008000"/>
        </w:rPr>
        <w:t xml:space="preserve"> </w:t>
      </w:r>
      <w:r w:rsidR="00A85CAB" w:rsidRPr="00325192">
        <w:rPr>
          <w:color w:val="339966"/>
        </w:rPr>
        <w:t xml:space="preserve">kantoorhoudende te </w:t>
      </w:r>
      <w:r w:rsidR="00A85CAB" w:rsidRPr="00325192">
        <w:rPr>
          <w:lang w:val="en-US"/>
        </w:rPr>
        <w:fldChar w:fldCharType="begin"/>
      </w:r>
      <w:r w:rsidR="00A85CAB" w:rsidRPr="00325192">
        <w:instrText xml:space="preserve">MacroButton Nomacro </w:instrText>
      </w:r>
      <w:r w:rsidR="00A85CAB" w:rsidRPr="00325192">
        <w:rPr>
          <w:effect w:val="none"/>
        </w:rPr>
        <w:instrText>§</w:instrText>
      </w:r>
      <w:r w:rsidR="00A85CAB" w:rsidRPr="00325192">
        <w:rPr>
          <w:lang w:val="en-US"/>
        </w:rPr>
        <w:fldChar w:fldCharType="end"/>
      </w:r>
      <w:r w:rsidR="00A85CAB" w:rsidRPr="00325192">
        <w:rPr>
          <w:color w:val="000000"/>
        </w:rPr>
        <w:t>woonplaats</w:t>
      </w:r>
      <w:r w:rsidR="00A85CAB" w:rsidRPr="00325192">
        <w:rPr>
          <w:lang w:val="en-US"/>
        </w:rPr>
        <w:fldChar w:fldCharType="begin"/>
      </w:r>
      <w:r w:rsidR="00A85CAB" w:rsidRPr="00325192">
        <w:instrText xml:space="preserve">MacroButton Nomacro </w:instrText>
      </w:r>
      <w:r w:rsidR="00A85CAB" w:rsidRPr="00325192">
        <w:rPr>
          <w:effect w:val="none"/>
        </w:rPr>
        <w:instrText>§</w:instrText>
      </w:r>
      <w:r w:rsidR="00A85CAB" w:rsidRPr="00325192">
        <w:rPr>
          <w:lang w:val="en-US"/>
        </w:rPr>
        <w:fldChar w:fldCharType="end"/>
      </w:r>
      <w:r w:rsidR="00A85CAB" w:rsidRPr="00325192">
        <w:rPr>
          <w:color w:val="339966"/>
        </w:rPr>
        <w:t xml:space="preserve"> / te </w:t>
      </w:r>
      <w:r w:rsidR="00A85CAB" w:rsidRPr="00325192">
        <w:rPr>
          <w:lang w:val="en-US"/>
        </w:rPr>
        <w:fldChar w:fldCharType="begin"/>
      </w:r>
      <w:r w:rsidR="00A85CAB" w:rsidRPr="00325192">
        <w:instrText xml:space="preserve">MacroButton Nomacro </w:instrText>
      </w:r>
      <w:r w:rsidR="00A85CAB" w:rsidRPr="00325192">
        <w:rPr>
          <w:effect w:val="none"/>
        </w:rPr>
        <w:instrText>§</w:instrText>
      </w:r>
      <w:r w:rsidR="00A85CAB" w:rsidRPr="00325192">
        <w:rPr>
          <w:lang w:val="en-US"/>
        </w:rPr>
        <w:fldChar w:fldCharType="end"/>
      </w:r>
      <w:r w:rsidR="00A85CAB" w:rsidRPr="00325192">
        <w:rPr>
          <w:color w:val="000000"/>
        </w:rPr>
        <w:t>woonplaats</w:t>
      </w:r>
      <w:r w:rsidR="00A85CAB" w:rsidRPr="00325192">
        <w:rPr>
          <w:lang w:val="en-US"/>
        </w:rPr>
        <w:fldChar w:fldCharType="begin"/>
      </w:r>
      <w:r w:rsidR="00A85CAB" w:rsidRPr="00325192">
        <w:instrText xml:space="preserve">MacroButton Nomacro </w:instrText>
      </w:r>
      <w:r w:rsidR="00A85CAB" w:rsidRPr="00325192">
        <w:rPr>
          <w:effect w:val="none"/>
        </w:rPr>
        <w:instrText>§</w:instrText>
      </w:r>
      <w:r w:rsidR="00A85CAB" w:rsidRPr="00325192">
        <w:rPr>
          <w:lang w:val="en-US"/>
        </w:rPr>
        <w:fldChar w:fldCharType="end"/>
      </w:r>
      <w:r w:rsidR="00A85CAB" w:rsidRPr="00325192">
        <w:rPr>
          <w:color w:val="339966"/>
        </w:rPr>
        <w:t xml:space="preserve">/ gevestigd te </w:t>
      </w:r>
      <w:r w:rsidR="00A85CAB" w:rsidRPr="00325192">
        <w:rPr>
          <w:lang w:val="en-US"/>
        </w:rPr>
        <w:fldChar w:fldCharType="begin"/>
      </w:r>
      <w:r w:rsidR="00A85CAB" w:rsidRPr="00325192">
        <w:instrText xml:space="preserve">MacroButton Nomacro </w:instrText>
      </w:r>
      <w:r w:rsidR="00A85CAB" w:rsidRPr="00325192">
        <w:rPr>
          <w:effect w:val="none"/>
        </w:rPr>
        <w:instrText>§</w:instrText>
      </w:r>
      <w:r w:rsidR="00A85CAB" w:rsidRPr="00325192">
        <w:rPr>
          <w:lang w:val="en-US"/>
        </w:rPr>
        <w:fldChar w:fldCharType="end"/>
      </w:r>
      <w:r w:rsidR="00A85CAB" w:rsidRPr="00325192">
        <w:rPr>
          <w:color w:val="000000"/>
        </w:rPr>
        <w:t>woonplaats</w:t>
      </w:r>
      <w:r w:rsidR="00A85CAB" w:rsidRPr="00325192">
        <w:rPr>
          <w:lang w:val="en-US"/>
        </w:rPr>
        <w:fldChar w:fldCharType="begin"/>
      </w:r>
      <w:r w:rsidR="00A85CAB" w:rsidRPr="00325192">
        <w:instrText xml:space="preserve">MacroButton Nomacro </w:instrText>
      </w:r>
      <w:r w:rsidR="00A85CAB" w:rsidRPr="00325192">
        <w:rPr>
          <w:effect w:val="none"/>
        </w:rPr>
        <w:instrText>§</w:instrText>
      </w:r>
      <w:r w:rsidR="00A85CAB" w:rsidRPr="00325192">
        <w:rPr>
          <w:lang w:val="en-US"/>
        </w:rPr>
        <w:fldChar w:fldCharType="end"/>
      </w:r>
      <w:r w:rsidR="00A85CAB" w:rsidRPr="00325192">
        <w:rPr>
          <w:color w:val="339966"/>
        </w:rPr>
        <w:t xml:space="preserve">/ met plaats van vestiging </w:t>
      </w:r>
      <w:r w:rsidR="00A85CAB" w:rsidRPr="00325192">
        <w:rPr>
          <w:lang w:val="en-US"/>
        </w:rPr>
        <w:fldChar w:fldCharType="begin"/>
      </w:r>
      <w:r w:rsidR="00A85CAB" w:rsidRPr="00325192">
        <w:instrText xml:space="preserve">MacroButton Nomacro </w:instrText>
      </w:r>
      <w:r w:rsidR="00A85CAB" w:rsidRPr="00325192">
        <w:rPr>
          <w:effect w:val="none"/>
        </w:rPr>
        <w:instrText>§</w:instrText>
      </w:r>
      <w:r w:rsidR="00A85CAB" w:rsidRPr="00325192">
        <w:rPr>
          <w:lang w:val="en-US"/>
        </w:rPr>
        <w:fldChar w:fldCharType="end"/>
      </w:r>
      <w:r w:rsidR="00A85CAB" w:rsidRPr="00325192">
        <w:rPr>
          <w:color w:val="000000"/>
        </w:rPr>
        <w:t>woonplaats</w:t>
      </w:r>
      <w:r w:rsidR="00A85CAB" w:rsidRPr="00325192">
        <w:rPr>
          <w:lang w:val="en-US"/>
        </w:rPr>
        <w:fldChar w:fldCharType="begin"/>
      </w:r>
      <w:r w:rsidR="00A85CAB" w:rsidRPr="00325192">
        <w:instrText xml:space="preserve">MacroButton Nomacro </w:instrText>
      </w:r>
      <w:r w:rsidR="00A85CAB" w:rsidRPr="00325192">
        <w:rPr>
          <w:effect w:val="none"/>
        </w:rPr>
        <w:instrText>§</w:instrText>
      </w:r>
      <w:r w:rsidR="00A85CAB" w:rsidRPr="00325192">
        <w:rPr>
          <w:lang w:val="en-US"/>
        </w:rPr>
        <w:fldChar w:fldCharType="end"/>
      </w:r>
      <w:r w:rsidR="00A85CAB" w:rsidRPr="00325192">
        <w:rPr>
          <w:color w:val="339966"/>
        </w:rPr>
        <w:t xml:space="preserve">/ in de gemeente </w:t>
      </w:r>
      <w:r w:rsidR="00A85CAB" w:rsidRPr="00325192">
        <w:rPr>
          <w:lang w:val="en-US"/>
        </w:rPr>
        <w:fldChar w:fldCharType="begin"/>
      </w:r>
      <w:r w:rsidR="00A85CAB" w:rsidRPr="00325192">
        <w:instrText xml:space="preserve">MacroButton Nomacro </w:instrText>
      </w:r>
      <w:r w:rsidR="00A85CAB" w:rsidRPr="00325192">
        <w:rPr>
          <w:effect w:val="none"/>
        </w:rPr>
        <w:instrText>§</w:instrText>
      </w:r>
      <w:r w:rsidR="00A85CAB" w:rsidRPr="00325192">
        <w:rPr>
          <w:lang w:val="en-US"/>
        </w:rPr>
        <w:fldChar w:fldCharType="end"/>
      </w:r>
      <w:proofErr w:type="spellStart"/>
      <w:r w:rsidR="00A85CAB" w:rsidRPr="00325192">
        <w:t>gemeente</w:t>
      </w:r>
      <w:proofErr w:type="spellEnd"/>
      <w:r w:rsidR="00A85CAB" w:rsidRPr="00325192">
        <w:rPr>
          <w:lang w:val="en-US"/>
        </w:rPr>
        <w:fldChar w:fldCharType="begin"/>
      </w:r>
      <w:r w:rsidR="00A85CAB" w:rsidRPr="00325192">
        <w:instrText xml:space="preserve">MacroButton Nomacro </w:instrText>
      </w:r>
      <w:r w:rsidR="00A85CAB" w:rsidRPr="00325192">
        <w:rPr>
          <w:effect w:val="none"/>
        </w:rPr>
        <w:instrText>§</w:instrText>
      </w:r>
      <w:r w:rsidR="00A85CAB" w:rsidRPr="00325192">
        <w:rPr>
          <w:lang w:val="en-US"/>
        </w:rPr>
        <w:fldChar w:fldCharType="end"/>
      </w:r>
    </w:p>
    <w:p w:rsidR="00C65F7D" w:rsidRDefault="00C65F7D" w:rsidP="00C65F7D">
      <w:pPr>
        <w:rPr>
          <w:u w:val="single"/>
        </w:rPr>
      </w:pPr>
      <w:r>
        <w:rPr>
          <w:u w:val="single"/>
        </w:rPr>
        <w:t>Einde variant 1</w:t>
      </w:r>
    </w:p>
    <w:p w:rsidR="00647871" w:rsidRDefault="00647871" w:rsidP="00647871">
      <w:pPr>
        <w:rPr>
          <w:color w:val="800080"/>
        </w:rPr>
      </w:pPr>
    </w:p>
    <w:p w:rsidR="006F5839" w:rsidRPr="006F5839" w:rsidRDefault="00C65F7D" w:rsidP="00647871">
      <w:pPr>
        <w:rPr>
          <w:u w:val="single"/>
        </w:rPr>
      </w:pPr>
      <w:r>
        <w:rPr>
          <w:u w:val="single"/>
        </w:rPr>
        <w:t>Variant 2</w:t>
      </w:r>
      <w:r w:rsidR="006F5839" w:rsidRPr="006F5839">
        <w:rPr>
          <w:u w:val="single"/>
        </w:rPr>
        <w:t>:</w:t>
      </w:r>
    </w:p>
    <w:p w:rsidR="006F5839" w:rsidRPr="00A85CAB" w:rsidRDefault="006F5839" w:rsidP="00647871">
      <w:pPr>
        <w:rPr>
          <w:color w:val="800080"/>
        </w:rPr>
      </w:pPr>
      <w:r w:rsidRPr="003B3263">
        <w:rPr>
          <w:snapToGrid w:val="0"/>
          <w:color w:val="800080"/>
        </w:rPr>
        <w:t>kandidaat-notaris,</w:t>
      </w:r>
      <w:r>
        <w:rPr>
          <w:snapToGrid w:val="0"/>
          <w:color w:val="3366FF"/>
        </w:rPr>
        <w:t xml:space="preserve"> </w:t>
      </w:r>
      <w:r w:rsidRPr="003B3263">
        <w:rPr>
          <w:color w:val="FF0000"/>
        </w:rPr>
        <w:t xml:space="preserve">hierna te noemen: </w:t>
      </w:r>
      <w:r w:rsidR="00A32149">
        <w:rPr>
          <w:color w:val="FF0000"/>
        </w:rPr>
        <w:t>‘</w:t>
      </w:r>
      <w:r w:rsidRPr="003B3263">
        <w:rPr>
          <w:color w:val="FF0000"/>
          <w:u w:val="single"/>
        </w:rPr>
        <w:t>notaris</w:t>
      </w:r>
      <w:r w:rsidR="00A32149">
        <w:rPr>
          <w:color w:val="FF0000"/>
        </w:rPr>
        <w:t>’</w:t>
      </w:r>
      <w:r w:rsidRPr="003B3263">
        <w:rPr>
          <w:color w:val="FF0000"/>
        </w:rPr>
        <w:t>, als waarnemer</w:t>
      </w:r>
      <w:r w:rsidRPr="00B044B0">
        <w:rPr>
          <w:color w:val="800080"/>
        </w:rPr>
        <w:t xml:space="preserve"> </w:t>
      </w:r>
      <w:r w:rsidRPr="003B3263">
        <w:rPr>
          <w:color w:val="800080"/>
        </w:rPr>
        <w:t xml:space="preserve">van </w:t>
      </w:r>
      <w:r w:rsidRPr="003B3263">
        <w:rPr>
          <w:color w:val="800080"/>
          <w:highlight w:val="yellow"/>
        </w:rPr>
        <w:t>TEKSTBLOK PERSONALIA VAN NATUURLIJK PERSOON versie 1.0</w:t>
      </w:r>
      <w:r w:rsidR="00B77E40" w:rsidRPr="00B044B0">
        <w:rPr>
          <w:snapToGrid w:val="0"/>
          <w:lang w:val="en-US"/>
        </w:rPr>
        <w:fldChar w:fldCharType="begin"/>
      </w:r>
      <w:r w:rsidR="00B77E40" w:rsidRPr="00B044B0">
        <w:rPr>
          <w:snapToGrid w:val="0"/>
        </w:rPr>
        <w:instrText xml:space="preserve">MacroButton Nomacro </w:instrText>
      </w:r>
      <w:r w:rsidR="00B77E40" w:rsidRPr="00B044B0">
        <w:rPr>
          <w:snapToGrid w:val="0"/>
          <w:effect w:val="none"/>
        </w:rPr>
        <w:instrText>§</w:instrText>
      </w:r>
      <w:r w:rsidR="00B77E40" w:rsidRPr="00B044B0">
        <w:rPr>
          <w:snapToGrid w:val="0"/>
          <w:lang w:val="en-US"/>
        </w:rPr>
        <w:fldChar w:fldCharType="end"/>
      </w:r>
      <w:r w:rsidRPr="003B3263">
        <w:rPr>
          <w:color w:val="800080"/>
        </w:rPr>
        <w:t>,</w:t>
      </w:r>
      <w:r w:rsidRPr="00647871">
        <w:rPr>
          <w:color w:val="3366FF"/>
        </w:rPr>
        <w:t xml:space="preserve"> </w:t>
      </w:r>
      <w:r w:rsidRPr="003B3263">
        <w:rPr>
          <w:color w:val="800080"/>
        </w:rPr>
        <w:t>notaris</w:t>
      </w:r>
      <w:r>
        <w:rPr>
          <w:color w:val="800080"/>
        </w:rPr>
        <w:t xml:space="preserve"> </w:t>
      </w:r>
      <w:r w:rsidRPr="00647871">
        <w:rPr>
          <w:snapToGrid w:val="0"/>
          <w:color w:val="3366FF"/>
        </w:rPr>
        <w:t>in de gemeente</w:t>
      </w:r>
      <w:r w:rsidRPr="00B044B0">
        <w:rPr>
          <w:snapToGrid w:val="0"/>
          <w:color w:val="339966"/>
        </w:rPr>
        <w:t xml:space="preserve"> </w:t>
      </w:r>
      <w:r w:rsidRPr="00B044B0">
        <w:rPr>
          <w:snapToGrid w:val="0"/>
          <w:lang w:val="en-US"/>
        </w:rPr>
        <w:fldChar w:fldCharType="begin"/>
      </w:r>
      <w:r w:rsidRPr="00B044B0">
        <w:rPr>
          <w:snapToGrid w:val="0"/>
        </w:rPr>
        <w:instrText xml:space="preserve">MacroButton Nomacro </w:instrText>
      </w:r>
      <w:r w:rsidRPr="00B044B0">
        <w:rPr>
          <w:snapToGrid w:val="0"/>
          <w:effect w:val="none"/>
        </w:rPr>
        <w:instrText>§</w:instrText>
      </w:r>
      <w:r w:rsidRPr="00B044B0">
        <w:rPr>
          <w:snapToGrid w:val="0"/>
          <w:lang w:val="en-US"/>
        </w:rPr>
        <w:fldChar w:fldCharType="end"/>
      </w:r>
      <w:proofErr w:type="spellStart"/>
      <w:r w:rsidRPr="00B044B0">
        <w:rPr>
          <w:snapToGrid w:val="0"/>
        </w:rPr>
        <w:t>gemeente</w:t>
      </w:r>
      <w:proofErr w:type="spellEnd"/>
      <w:r w:rsidRPr="00B044B0">
        <w:rPr>
          <w:snapToGrid w:val="0"/>
          <w:lang w:val="en-US"/>
        </w:rPr>
        <w:fldChar w:fldCharType="begin"/>
      </w:r>
      <w:r w:rsidRPr="00B044B0">
        <w:rPr>
          <w:snapToGrid w:val="0"/>
        </w:rPr>
        <w:instrText xml:space="preserve">MacroButton Nomacro </w:instrText>
      </w:r>
      <w:r w:rsidRPr="00B044B0">
        <w:rPr>
          <w:snapToGrid w:val="0"/>
          <w:effect w:val="none"/>
        </w:rPr>
        <w:instrText>§</w:instrText>
      </w:r>
      <w:r w:rsidRPr="00B044B0">
        <w:rPr>
          <w:snapToGrid w:val="0"/>
          <w:lang w:val="en-US"/>
        </w:rPr>
        <w:fldChar w:fldCharType="end"/>
      </w:r>
      <w:r w:rsidRPr="00B044B0">
        <w:rPr>
          <w:snapToGrid w:val="0"/>
          <w:color w:val="008000"/>
        </w:rPr>
        <w:t xml:space="preserve"> </w:t>
      </w:r>
      <w:r w:rsidRPr="00647871">
        <w:rPr>
          <w:snapToGrid w:val="0"/>
          <w:color w:val="3366FF"/>
        </w:rPr>
        <w:t>kantoorhoudende te</w:t>
      </w:r>
      <w:r w:rsidRPr="00B044B0">
        <w:rPr>
          <w:snapToGrid w:val="0"/>
          <w:color w:val="339966"/>
        </w:rPr>
        <w:t xml:space="preserve"> </w:t>
      </w:r>
      <w:r w:rsidRPr="00B044B0">
        <w:rPr>
          <w:snapToGrid w:val="0"/>
          <w:lang w:val="en-US"/>
        </w:rPr>
        <w:fldChar w:fldCharType="begin"/>
      </w:r>
      <w:r w:rsidRPr="00B044B0">
        <w:rPr>
          <w:snapToGrid w:val="0"/>
        </w:rPr>
        <w:instrText xml:space="preserve">MacroButton Nomacro </w:instrText>
      </w:r>
      <w:r w:rsidRPr="00B044B0">
        <w:rPr>
          <w:snapToGrid w:val="0"/>
          <w:effect w:val="none"/>
        </w:rPr>
        <w:instrText>§</w:instrText>
      </w:r>
      <w:r w:rsidRPr="00B044B0">
        <w:rPr>
          <w:snapToGrid w:val="0"/>
          <w:lang w:val="en-US"/>
        </w:rPr>
        <w:fldChar w:fldCharType="end"/>
      </w:r>
      <w:r w:rsidRPr="00B044B0">
        <w:rPr>
          <w:snapToGrid w:val="0"/>
        </w:rPr>
        <w:t>woonplaats</w:t>
      </w:r>
      <w:r w:rsidRPr="00B044B0">
        <w:rPr>
          <w:snapToGrid w:val="0"/>
          <w:lang w:val="en-US"/>
        </w:rPr>
        <w:fldChar w:fldCharType="begin"/>
      </w:r>
      <w:r w:rsidRPr="00B044B0">
        <w:rPr>
          <w:snapToGrid w:val="0"/>
        </w:rPr>
        <w:instrText xml:space="preserve">MacroButton Nomacro </w:instrText>
      </w:r>
      <w:r w:rsidRPr="00B044B0">
        <w:rPr>
          <w:snapToGrid w:val="0"/>
          <w:effect w:val="none"/>
        </w:rPr>
        <w:instrText>§</w:instrText>
      </w:r>
      <w:r w:rsidRPr="00B044B0">
        <w:rPr>
          <w:snapToGrid w:val="0"/>
          <w:lang w:val="en-US"/>
        </w:rPr>
        <w:fldChar w:fldCharType="end"/>
      </w:r>
      <w:r w:rsidRPr="00647871">
        <w:rPr>
          <w:snapToGrid w:val="0"/>
          <w:color w:val="3366FF"/>
        </w:rPr>
        <w:t xml:space="preserve">/ te </w:t>
      </w:r>
      <w:r w:rsidRPr="00B044B0">
        <w:rPr>
          <w:snapToGrid w:val="0"/>
          <w:lang w:val="en-US"/>
        </w:rPr>
        <w:fldChar w:fldCharType="begin"/>
      </w:r>
      <w:r w:rsidRPr="00B044B0">
        <w:rPr>
          <w:snapToGrid w:val="0"/>
        </w:rPr>
        <w:instrText xml:space="preserve">MacroButton Nomacro </w:instrText>
      </w:r>
      <w:r w:rsidRPr="00B044B0">
        <w:rPr>
          <w:snapToGrid w:val="0"/>
          <w:effect w:val="none"/>
        </w:rPr>
        <w:instrText>§</w:instrText>
      </w:r>
      <w:r w:rsidRPr="00B044B0">
        <w:rPr>
          <w:snapToGrid w:val="0"/>
          <w:lang w:val="en-US"/>
        </w:rPr>
        <w:fldChar w:fldCharType="end"/>
      </w:r>
      <w:r w:rsidRPr="00B044B0">
        <w:rPr>
          <w:snapToGrid w:val="0"/>
        </w:rPr>
        <w:t>woonplaats</w:t>
      </w:r>
      <w:r w:rsidRPr="00B044B0">
        <w:rPr>
          <w:snapToGrid w:val="0"/>
          <w:lang w:val="en-US"/>
        </w:rPr>
        <w:fldChar w:fldCharType="begin"/>
      </w:r>
      <w:r w:rsidRPr="00B044B0">
        <w:rPr>
          <w:snapToGrid w:val="0"/>
        </w:rPr>
        <w:instrText xml:space="preserve">MacroButton Nomacro </w:instrText>
      </w:r>
      <w:r w:rsidRPr="00B044B0">
        <w:rPr>
          <w:snapToGrid w:val="0"/>
          <w:effect w:val="none"/>
        </w:rPr>
        <w:instrText>§</w:instrText>
      </w:r>
      <w:r w:rsidRPr="00B044B0">
        <w:rPr>
          <w:snapToGrid w:val="0"/>
          <w:lang w:val="en-US"/>
        </w:rPr>
        <w:fldChar w:fldCharType="end"/>
      </w:r>
      <w:r w:rsidRPr="00647871">
        <w:rPr>
          <w:snapToGrid w:val="0"/>
          <w:color w:val="3366FF"/>
        </w:rPr>
        <w:t xml:space="preserve">/ gevestigd te </w:t>
      </w:r>
      <w:r w:rsidRPr="00B044B0">
        <w:rPr>
          <w:snapToGrid w:val="0"/>
          <w:lang w:val="en-US"/>
        </w:rPr>
        <w:fldChar w:fldCharType="begin"/>
      </w:r>
      <w:r w:rsidRPr="00B044B0">
        <w:rPr>
          <w:snapToGrid w:val="0"/>
        </w:rPr>
        <w:instrText xml:space="preserve">MacroButton Nomacro </w:instrText>
      </w:r>
      <w:r w:rsidRPr="00B044B0">
        <w:rPr>
          <w:snapToGrid w:val="0"/>
          <w:effect w:val="none"/>
        </w:rPr>
        <w:instrText>§</w:instrText>
      </w:r>
      <w:r w:rsidRPr="00B044B0">
        <w:rPr>
          <w:snapToGrid w:val="0"/>
          <w:lang w:val="en-US"/>
        </w:rPr>
        <w:fldChar w:fldCharType="end"/>
      </w:r>
      <w:r w:rsidRPr="00B044B0">
        <w:rPr>
          <w:snapToGrid w:val="0"/>
        </w:rPr>
        <w:t>woonplaats</w:t>
      </w:r>
      <w:r w:rsidRPr="00B044B0">
        <w:rPr>
          <w:snapToGrid w:val="0"/>
          <w:lang w:val="en-US"/>
        </w:rPr>
        <w:fldChar w:fldCharType="begin"/>
      </w:r>
      <w:r w:rsidRPr="00B044B0">
        <w:rPr>
          <w:snapToGrid w:val="0"/>
        </w:rPr>
        <w:instrText xml:space="preserve">MacroButton Nomacro </w:instrText>
      </w:r>
      <w:r w:rsidRPr="00B044B0">
        <w:rPr>
          <w:snapToGrid w:val="0"/>
          <w:effect w:val="none"/>
        </w:rPr>
        <w:instrText>§</w:instrText>
      </w:r>
      <w:r w:rsidRPr="00B044B0">
        <w:rPr>
          <w:snapToGrid w:val="0"/>
          <w:lang w:val="en-US"/>
        </w:rPr>
        <w:fldChar w:fldCharType="end"/>
      </w:r>
      <w:r w:rsidRPr="00647871">
        <w:rPr>
          <w:snapToGrid w:val="0"/>
          <w:color w:val="3366FF"/>
        </w:rPr>
        <w:t xml:space="preserve">/ met plaats van vestiging </w:t>
      </w:r>
      <w:r w:rsidRPr="00B044B0">
        <w:rPr>
          <w:snapToGrid w:val="0"/>
          <w:lang w:val="en-US"/>
        </w:rPr>
        <w:fldChar w:fldCharType="begin"/>
      </w:r>
      <w:r w:rsidRPr="00B044B0">
        <w:rPr>
          <w:snapToGrid w:val="0"/>
        </w:rPr>
        <w:instrText xml:space="preserve">MacroButton Nomacro </w:instrText>
      </w:r>
      <w:r w:rsidRPr="00B044B0">
        <w:rPr>
          <w:snapToGrid w:val="0"/>
          <w:effect w:val="none"/>
        </w:rPr>
        <w:instrText>§</w:instrText>
      </w:r>
      <w:r w:rsidRPr="00B044B0">
        <w:rPr>
          <w:snapToGrid w:val="0"/>
          <w:lang w:val="en-US"/>
        </w:rPr>
        <w:fldChar w:fldCharType="end"/>
      </w:r>
      <w:r w:rsidRPr="00B044B0">
        <w:rPr>
          <w:snapToGrid w:val="0"/>
        </w:rPr>
        <w:t>woonplaats</w:t>
      </w:r>
      <w:r w:rsidRPr="00B044B0">
        <w:rPr>
          <w:snapToGrid w:val="0"/>
          <w:lang w:val="en-US"/>
        </w:rPr>
        <w:fldChar w:fldCharType="begin"/>
      </w:r>
      <w:r w:rsidRPr="00B044B0">
        <w:rPr>
          <w:snapToGrid w:val="0"/>
        </w:rPr>
        <w:instrText xml:space="preserve">MacroButton Nomacro </w:instrText>
      </w:r>
      <w:r w:rsidRPr="00B044B0">
        <w:rPr>
          <w:snapToGrid w:val="0"/>
          <w:effect w:val="none"/>
        </w:rPr>
        <w:instrText>§</w:instrText>
      </w:r>
      <w:r w:rsidRPr="00B044B0">
        <w:rPr>
          <w:snapToGrid w:val="0"/>
          <w:lang w:val="en-US"/>
        </w:rPr>
        <w:fldChar w:fldCharType="end"/>
      </w:r>
      <w:r w:rsidRPr="00647871">
        <w:rPr>
          <w:snapToGrid w:val="0"/>
          <w:color w:val="3366FF"/>
        </w:rPr>
        <w:t>/ in</w:t>
      </w:r>
      <w:r w:rsidRPr="00B044B0">
        <w:rPr>
          <w:snapToGrid w:val="0"/>
          <w:color w:val="339966"/>
        </w:rPr>
        <w:t xml:space="preserve"> </w:t>
      </w:r>
      <w:r w:rsidRPr="00647871">
        <w:rPr>
          <w:snapToGrid w:val="0"/>
          <w:color w:val="3366FF"/>
        </w:rPr>
        <w:t>de gemeente</w:t>
      </w:r>
      <w:r>
        <w:rPr>
          <w:snapToGrid w:val="0"/>
          <w:color w:val="339966"/>
        </w:rPr>
        <w:t xml:space="preserve"> </w:t>
      </w:r>
      <w:r w:rsidRPr="00B044B0">
        <w:rPr>
          <w:snapToGrid w:val="0"/>
          <w:lang w:val="en-US"/>
        </w:rPr>
        <w:fldChar w:fldCharType="begin"/>
      </w:r>
      <w:r w:rsidRPr="00B044B0">
        <w:rPr>
          <w:snapToGrid w:val="0"/>
        </w:rPr>
        <w:instrText xml:space="preserve">MacroButton Nomacro </w:instrText>
      </w:r>
      <w:r w:rsidRPr="00B044B0">
        <w:rPr>
          <w:snapToGrid w:val="0"/>
          <w:effect w:val="none"/>
        </w:rPr>
        <w:instrText>§</w:instrText>
      </w:r>
      <w:r w:rsidRPr="00B044B0">
        <w:rPr>
          <w:snapToGrid w:val="0"/>
          <w:lang w:val="en-US"/>
        </w:rPr>
        <w:fldChar w:fldCharType="end"/>
      </w:r>
      <w:proofErr w:type="spellStart"/>
      <w:r w:rsidRPr="00B044B0">
        <w:rPr>
          <w:snapToGrid w:val="0"/>
        </w:rPr>
        <w:t>gemeente</w:t>
      </w:r>
      <w:proofErr w:type="spellEnd"/>
      <w:r w:rsidRPr="00B044B0">
        <w:rPr>
          <w:snapToGrid w:val="0"/>
          <w:lang w:val="en-US"/>
        </w:rPr>
        <w:fldChar w:fldCharType="begin"/>
      </w:r>
      <w:r w:rsidRPr="00B044B0">
        <w:rPr>
          <w:snapToGrid w:val="0"/>
        </w:rPr>
        <w:instrText xml:space="preserve">MacroButton Nomacro </w:instrText>
      </w:r>
      <w:r w:rsidRPr="00B044B0">
        <w:rPr>
          <w:snapToGrid w:val="0"/>
          <w:effect w:val="none"/>
        </w:rPr>
        <w:instrText>§</w:instrText>
      </w:r>
      <w:r w:rsidRPr="00B044B0">
        <w:rPr>
          <w:snapToGrid w:val="0"/>
          <w:lang w:val="en-US"/>
        </w:rPr>
        <w:fldChar w:fldCharType="end"/>
      </w:r>
      <w:r w:rsidR="00B77E40" w:rsidRPr="00B044B0">
        <w:rPr>
          <w:snapToGrid w:val="0"/>
          <w:lang w:val="en-US"/>
        </w:rPr>
        <w:fldChar w:fldCharType="begin"/>
      </w:r>
      <w:r w:rsidR="00B77E40" w:rsidRPr="00B044B0">
        <w:rPr>
          <w:snapToGrid w:val="0"/>
        </w:rPr>
        <w:instrText xml:space="preserve">MacroButton Nomacro </w:instrText>
      </w:r>
      <w:r w:rsidR="00B77E40" w:rsidRPr="00B044B0">
        <w:rPr>
          <w:snapToGrid w:val="0"/>
          <w:effect w:val="none"/>
        </w:rPr>
        <w:instrText>§</w:instrText>
      </w:r>
      <w:r w:rsidR="00B77E40" w:rsidRPr="00B044B0">
        <w:rPr>
          <w:snapToGrid w:val="0"/>
          <w:lang w:val="en-US"/>
        </w:rPr>
        <w:fldChar w:fldCharType="end"/>
      </w:r>
      <w:r w:rsidRPr="003B3263">
        <w:rPr>
          <w:snapToGrid w:val="0"/>
          <w:color w:val="800080"/>
        </w:rPr>
        <w:t>,</w:t>
      </w:r>
      <w:r w:rsidRPr="006F5839">
        <w:rPr>
          <w:snapToGrid w:val="0"/>
          <w:color w:val="3366FF"/>
        </w:rPr>
        <w:t xml:space="preserve"> </w:t>
      </w:r>
      <w:r w:rsidRPr="003B3263">
        <w:rPr>
          <w:snapToGrid w:val="0"/>
          <w:color w:val="800080"/>
        </w:rPr>
        <w:t>als waarnemer</w:t>
      </w:r>
      <w:r w:rsidRPr="006F5839">
        <w:rPr>
          <w:color w:val="3366FF"/>
        </w:rPr>
        <w:t xml:space="preserve"> </w:t>
      </w:r>
      <w:r w:rsidRPr="003B3263">
        <w:rPr>
          <w:color w:val="FF0000"/>
        </w:rPr>
        <w:t>van het vacante</w:t>
      </w:r>
      <w:r w:rsidRPr="00B044B0">
        <w:rPr>
          <w:color w:val="3366FF"/>
        </w:rPr>
        <w:t xml:space="preserve"> </w:t>
      </w:r>
      <w:r w:rsidRPr="003B3263">
        <w:rPr>
          <w:color w:val="339966"/>
        </w:rPr>
        <w:t>kantoor/protocol</w:t>
      </w:r>
      <w:r w:rsidRPr="006F5839">
        <w:rPr>
          <w:snapToGrid w:val="0"/>
        </w:rPr>
        <w:t xml:space="preserve"> </w:t>
      </w:r>
      <w:r w:rsidRPr="003B3263">
        <w:rPr>
          <w:snapToGrid w:val="0"/>
          <w:color w:val="FF0000"/>
        </w:rPr>
        <w:t>van</w:t>
      </w:r>
      <w:r w:rsidR="00C65F7D">
        <w:rPr>
          <w:snapToGrid w:val="0"/>
          <w:color w:val="FF0000"/>
        </w:rPr>
        <w:t xml:space="preserve"> </w:t>
      </w:r>
      <w:r w:rsidR="00C65F7D" w:rsidRPr="0040743A">
        <w:rPr>
          <w:color w:val="FF0000"/>
          <w:highlight w:val="yellow"/>
        </w:rPr>
        <w:t>TEKSTBLOK PERSONALIA VAN NATUURLIJK PERSOON versie 1.0</w:t>
      </w:r>
      <w:r w:rsidR="00C65F7D" w:rsidRPr="0040743A">
        <w:rPr>
          <w:bCs/>
          <w:color w:val="FF0000"/>
        </w:rPr>
        <w:t>, destijds</w:t>
      </w:r>
      <w:r w:rsidR="00A85CAB">
        <w:rPr>
          <w:bCs/>
          <w:color w:val="FF0000"/>
        </w:rPr>
        <w:t xml:space="preserve"> </w:t>
      </w:r>
      <w:r w:rsidR="00A85CAB" w:rsidRPr="00325192">
        <w:rPr>
          <w:color w:val="FF0000"/>
        </w:rPr>
        <w:t>notaris</w:t>
      </w:r>
      <w:r w:rsidR="00A85CAB" w:rsidRPr="00325192">
        <w:t xml:space="preserve"> </w:t>
      </w:r>
      <w:r w:rsidR="00A85CAB" w:rsidRPr="00325192">
        <w:rPr>
          <w:color w:val="339966"/>
        </w:rPr>
        <w:t xml:space="preserve">in de gemeente </w:t>
      </w:r>
      <w:r w:rsidR="00A85CAB" w:rsidRPr="00325192">
        <w:rPr>
          <w:lang w:val="en-US"/>
        </w:rPr>
        <w:fldChar w:fldCharType="begin"/>
      </w:r>
      <w:r w:rsidR="00A85CAB" w:rsidRPr="00325192">
        <w:instrText xml:space="preserve">MacroButton Nomacro </w:instrText>
      </w:r>
      <w:r w:rsidR="00A85CAB" w:rsidRPr="00325192">
        <w:rPr>
          <w:effect w:val="none"/>
        </w:rPr>
        <w:instrText>§</w:instrText>
      </w:r>
      <w:r w:rsidR="00A85CAB" w:rsidRPr="00325192">
        <w:rPr>
          <w:lang w:val="en-US"/>
        </w:rPr>
        <w:fldChar w:fldCharType="end"/>
      </w:r>
      <w:proofErr w:type="spellStart"/>
      <w:r w:rsidR="00A85CAB" w:rsidRPr="00325192">
        <w:t>gemeente</w:t>
      </w:r>
      <w:proofErr w:type="spellEnd"/>
      <w:r w:rsidR="00A85CAB" w:rsidRPr="00325192">
        <w:rPr>
          <w:lang w:val="en-US"/>
        </w:rPr>
        <w:fldChar w:fldCharType="begin"/>
      </w:r>
      <w:r w:rsidR="00A85CAB" w:rsidRPr="00325192">
        <w:instrText xml:space="preserve">MacroButton Nomacro </w:instrText>
      </w:r>
      <w:r w:rsidR="00A85CAB" w:rsidRPr="00325192">
        <w:rPr>
          <w:effect w:val="none"/>
        </w:rPr>
        <w:instrText>§</w:instrText>
      </w:r>
      <w:r w:rsidR="00A85CAB" w:rsidRPr="00325192">
        <w:rPr>
          <w:lang w:val="en-US"/>
        </w:rPr>
        <w:fldChar w:fldCharType="end"/>
      </w:r>
      <w:r w:rsidR="00A85CAB" w:rsidRPr="00325192">
        <w:rPr>
          <w:color w:val="008000"/>
        </w:rPr>
        <w:t xml:space="preserve"> </w:t>
      </w:r>
      <w:r w:rsidR="00A85CAB" w:rsidRPr="00325192">
        <w:rPr>
          <w:color w:val="339966"/>
        </w:rPr>
        <w:t xml:space="preserve">kantoorhoudende te </w:t>
      </w:r>
      <w:r w:rsidR="00A85CAB" w:rsidRPr="00325192">
        <w:rPr>
          <w:lang w:val="en-US"/>
        </w:rPr>
        <w:fldChar w:fldCharType="begin"/>
      </w:r>
      <w:r w:rsidR="00A85CAB" w:rsidRPr="00325192">
        <w:instrText xml:space="preserve">MacroButton Nomacro </w:instrText>
      </w:r>
      <w:r w:rsidR="00A85CAB" w:rsidRPr="00325192">
        <w:rPr>
          <w:effect w:val="none"/>
        </w:rPr>
        <w:instrText>§</w:instrText>
      </w:r>
      <w:r w:rsidR="00A85CAB" w:rsidRPr="00325192">
        <w:rPr>
          <w:lang w:val="en-US"/>
        </w:rPr>
        <w:fldChar w:fldCharType="end"/>
      </w:r>
      <w:r w:rsidR="00A85CAB" w:rsidRPr="00325192">
        <w:rPr>
          <w:color w:val="000000"/>
        </w:rPr>
        <w:t>woonplaats</w:t>
      </w:r>
      <w:r w:rsidR="00A85CAB" w:rsidRPr="00325192">
        <w:rPr>
          <w:lang w:val="en-US"/>
        </w:rPr>
        <w:fldChar w:fldCharType="begin"/>
      </w:r>
      <w:r w:rsidR="00A85CAB" w:rsidRPr="00325192">
        <w:instrText xml:space="preserve">MacroButton Nomacro </w:instrText>
      </w:r>
      <w:r w:rsidR="00A85CAB" w:rsidRPr="00325192">
        <w:rPr>
          <w:effect w:val="none"/>
        </w:rPr>
        <w:instrText>§</w:instrText>
      </w:r>
      <w:r w:rsidR="00A85CAB" w:rsidRPr="00325192">
        <w:rPr>
          <w:lang w:val="en-US"/>
        </w:rPr>
        <w:fldChar w:fldCharType="end"/>
      </w:r>
      <w:r w:rsidR="00A85CAB" w:rsidRPr="00325192">
        <w:rPr>
          <w:color w:val="339966"/>
        </w:rPr>
        <w:t xml:space="preserve"> / te </w:t>
      </w:r>
      <w:r w:rsidR="00A85CAB" w:rsidRPr="00325192">
        <w:rPr>
          <w:lang w:val="en-US"/>
        </w:rPr>
        <w:fldChar w:fldCharType="begin"/>
      </w:r>
      <w:r w:rsidR="00A85CAB" w:rsidRPr="00325192">
        <w:instrText xml:space="preserve">MacroButton Nomacro </w:instrText>
      </w:r>
      <w:r w:rsidR="00A85CAB" w:rsidRPr="00325192">
        <w:rPr>
          <w:effect w:val="none"/>
        </w:rPr>
        <w:instrText>§</w:instrText>
      </w:r>
      <w:r w:rsidR="00A85CAB" w:rsidRPr="00325192">
        <w:rPr>
          <w:lang w:val="en-US"/>
        </w:rPr>
        <w:fldChar w:fldCharType="end"/>
      </w:r>
      <w:r w:rsidR="00A85CAB" w:rsidRPr="00325192">
        <w:rPr>
          <w:color w:val="000000"/>
        </w:rPr>
        <w:t>woonplaats</w:t>
      </w:r>
      <w:r w:rsidR="00A85CAB" w:rsidRPr="00325192">
        <w:rPr>
          <w:lang w:val="en-US"/>
        </w:rPr>
        <w:fldChar w:fldCharType="begin"/>
      </w:r>
      <w:r w:rsidR="00A85CAB" w:rsidRPr="00325192">
        <w:instrText xml:space="preserve">MacroButton Nomacro </w:instrText>
      </w:r>
      <w:r w:rsidR="00A85CAB" w:rsidRPr="00325192">
        <w:rPr>
          <w:effect w:val="none"/>
        </w:rPr>
        <w:instrText>§</w:instrText>
      </w:r>
      <w:r w:rsidR="00A85CAB" w:rsidRPr="00325192">
        <w:rPr>
          <w:lang w:val="en-US"/>
        </w:rPr>
        <w:fldChar w:fldCharType="end"/>
      </w:r>
      <w:r w:rsidR="00A85CAB" w:rsidRPr="00325192">
        <w:rPr>
          <w:color w:val="339966"/>
        </w:rPr>
        <w:t xml:space="preserve">/ gevestigd te </w:t>
      </w:r>
      <w:r w:rsidR="00A85CAB" w:rsidRPr="00325192">
        <w:rPr>
          <w:lang w:val="en-US"/>
        </w:rPr>
        <w:fldChar w:fldCharType="begin"/>
      </w:r>
      <w:r w:rsidR="00A85CAB" w:rsidRPr="00325192">
        <w:instrText xml:space="preserve">MacroButton Nomacro </w:instrText>
      </w:r>
      <w:r w:rsidR="00A85CAB" w:rsidRPr="00325192">
        <w:rPr>
          <w:effect w:val="none"/>
        </w:rPr>
        <w:instrText>§</w:instrText>
      </w:r>
      <w:r w:rsidR="00A85CAB" w:rsidRPr="00325192">
        <w:rPr>
          <w:lang w:val="en-US"/>
        </w:rPr>
        <w:fldChar w:fldCharType="end"/>
      </w:r>
      <w:r w:rsidR="00A85CAB" w:rsidRPr="00325192">
        <w:rPr>
          <w:color w:val="000000"/>
        </w:rPr>
        <w:t>woonplaats</w:t>
      </w:r>
      <w:r w:rsidR="00A85CAB" w:rsidRPr="00325192">
        <w:rPr>
          <w:lang w:val="en-US"/>
        </w:rPr>
        <w:fldChar w:fldCharType="begin"/>
      </w:r>
      <w:r w:rsidR="00A85CAB" w:rsidRPr="00325192">
        <w:instrText xml:space="preserve">MacroButton Nomacro </w:instrText>
      </w:r>
      <w:r w:rsidR="00A85CAB" w:rsidRPr="00325192">
        <w:rPr>
          <w:effect w:val="none"/>
        </w:rPr>
        <w:instrText>§</w:instrText>
      </w:r>
      <w:r w:rsidR="00A85CAB" w:rsidRPr="00325192">
        <w:rPr>
          <w:lang w:val="en-US"/>
        </w:rPr>
        <w:fldChar w:fldCharType="end"/>
      </w:r>
      <w:r w:rsidR="00A85CAB" w:rsidRPr="00325192">
        <w:rPr>
          <w:color w:val="339966"/>
        </w:rPr>
        <w:t xml:space="preserve">/ met plaats van vestiging </w:t>
      </w:r>
      <w:r w:rsidR="00A85CAB" w:rsidRPr="00325192">
        <w:rPr>
          <w:lang w:val="en-US"/>
        </w:rPr>
        <w:fldChar w:fldCharType="begin"/>
      </w:r>
      <w:r w:rsidR="00A85CAB" w:rsidRPr="00325192">
        <w:instrText xml:space="preserve">MacroButton Nomacro </w:instrText>
      </w:r>
      <w:r w:rsidR="00A85CAB" w:rsidRPr="00325192">
        <w:rPr>
          <w:effect w:val="none"/>
        </w:rPr>
        <w:instrText>§</w:instrText>
      </w:r>
      <w:r w:rsidR="00A85CAB" w:rsidRPr="00325192">
        <w:rPr>
          <w:lang w:val="en-US"/>
        </w:rPr>
        <w:fldChar w:fldCharType="end"/>
      </w:r>
      <w:r w:rsidR="00A85CAB" w:rsidRPr="00325192">
        <w:rPr>
          <w:color w:val="000000"/>
        </w:rPr>
        <w:t>woonplaats</w:t>
      </w:r>
      <w:r w:rsidR="00A85CAB" w:rsidRPr="00325192">
        <w:rPr>
          <w:lang w:val="en-US"/>
        </w:rPr>
        <w:fldChar w:fldCharType="begin"/>
      </w:r>
      <w:r w:rsidR="00A85CAB" w:rsidRPr="00325192">
        <w:instrText xml:space="preserve">MacroButton Nomacro </w:instrText>
      </w:r>
      <w:r w:rsidR="00A85CAB" w:rsidRPr="00325192">
        <w:rPr>
          <w:effect w:val="none"/>
        </w:rPr>
        <w:instrText>§</w:instrText>
      </w:r>
      <w:r w:rsidR="00A85CAB" w:rsidRPr="00325192">
        <w:rPr>
          <w:lang w:val="en-US"/>
        </w:rPr>
        <w:fldChar w:fldCharType="end"/>
      </w:r>
      <w:r w:rsidR="00A85CAB" w:rsidRPr="00325192">
        <w:rPr>
          <w:color w:val="339966"/>
        </w:rPr>
        <w:t xml:space="preserve">/ in de gemeente </w:t>
      </w:r>
      <w:r w:rsidR="00A85CAB" w:rsidRPr="00325192">
        <w:rPr>
          <w:lang w:val="en-US"/>
        </w:rPr>
        <w:fldChar w:fldCharType="begin"/>
      </w:r>
      <w:r w:rsidR="00A85CAB" w:rsidRPr="00325192">
        <w:instrText xml:space="preserve">MacroButton Nomacro </w:instrText>
      </w:r>
      <w:r w:rsidR="00A85CAB" w:rsidRPr="00325192">
        <w:rPr>
          <w:effect w:val="none"/>
        </w:rPr>
        <w:instrText>§</w:instrText>
      </w:r>
      <w:r w:rsidR="00A85CAB" w:rsidRPr="00325192">
        <w:rPr>
          <w:lang w:val="en-US"/>
        </w:rPr>
        <w:fldChar w:fldCharType="end"/>
      </w:r>
      <w:proofErr w:type="spellStart"/>
      <w:r w:rsidR="00A85CAB" w:rsidRPr="00325192">
        <w:t>gemeente</w:t>
      </w:r>
      <w:proofErr w:type="spellEnd"/>
      <w:r w:rsidR="00A85CAB" w:rsidRPr="00325192">
        <w:rPr>
          <w:lang w:val="en-US"/>
        </w:rPr>
        <w:fldChar w:fldCharType="begin"/>
      </w:r>
      <w:r w:rsidR="00A85CAB" w:rsidRPr="00325192">
        <w:instrText xml:space="preserve">MacroButton Nomacro </w:instrText>
      </w:r>
      <w:r w:rsidR="00A85CAB" w:rsidRPr="00325192">
        <w:rPr>
          <w:effect w:val="none"/>
        </w:rPr>
        <w:instrText>§</w:instrText>
      </w:r>
      <w:r w:rsidR="00A85CAB" w:rsidRPr="00325192">
        <w:rPr>
          <w:lang w:val="en-US"/>
        </w:rPr>
        <w:fldChar w:fldCharType="end"/>
      </w:r>
    </w:p>
    <w:p w:rsidR="006F5839" w:rsidRDefault="00C65F7D" w:rsidP="00647871">
      <w:pPr>
        <w:rPr>
          <w:snapToGrid w:val="0"/>
          <w:u w:val="single"/>
        </w:rPr>
      </w:pPr>
      <w:r>
        <w:rPr>
          <w:snapToGrid w:val="0"/>
          <w:u w:val="single"/>
        </w:rPr>
        <w:t>Einde variant 2</w:t>
      </w:r>
    </w:p>
    <w:p w:rsidR="006F5839" w:rsidRDefault="006F5839" w:rsidP="00647871">
      <w:pPr>
        <w:rPr>
          <w:snapToGrid w:val="0"/>
          <w:u w:val="single"/>
        </w:rPr>
      </w:pPr>
    </w:p>
    <w:p w:rsidR="006F5839" w:rsidRDefault="00C65F7D" w:rsidP="00647871">
      <w:pPr>
        <w:rPr>
          <w:snapToGrid w:val="0"/>
          <w:u w:val="single"/>
        </w:rPr>
      </w:pPr>
      <w:r>
        <w:rPr>
          <w:snapToGrid w:val="0"/>
          <w:u w:val="single"/>
        </w:rPr>
        <w:t>Variant 3</w:t>
      </w:r>
      <w:r w:rsidR="006F5839">
        <w:rPr>
          <w:snapToGrid w:val="0"/>
          <w:u w:val="single"/>
        </w:rPr>
        <w:t>:</w:t>
      </w:r>
    </w:p>
    <w:p w:rsidR="003B3263" w:rsidRPr="003B3263" w:rsidRDefault="006F5839" w:rsidP="00E87A62">
      <w:pPr>
        <w:rPr>
          <w:color w:val="800080"/>
        </w:rPr>
      </w:pPr>
      <w:r w:rsidRPr="003B3263">
        <w:rPr>
          <w:snapToGrid w:val="0"/>
          <w:color w:val="800080"/>
        </w:rPr>
        <w:t>kandidaat-notaris,</w:t>
      </w:r>
      <w:r>
        <w:rPr>
          <w:snapToGrid w:val="0"/>
          <w:color w:val="3366FF"/>
        </w:rPr>
        <w:t xml:space="preserve"> </w:t>
      </w:r>
      <w:r w:rsidRPr="003B3263">
        <w:rPr>
          <w:color w:val="FF0000"/>
        </w:rPr>
        <w:t xml:space="preserve">hierna te noemen: </w:t>
      </w:r>
      <w:r w:rsidR="00A32149">
        <w:rPr>
          <w:color w:val="FF0000"/>
        </w:rPr>
        <w:t>‘</w:t>
      </w:r>
      <w:r w:rsidRPr="003B3263">
        <w:rPr>
          <w:color w:val="FF0000"/>
          <w:u w:val="single"/>
        </w:rPr>
        <w:t>notaris</w:t>
      </w:r>
      <w:r w:rsidR="00A32149">
        <w:rPr>
          <w:color w:val="FF0000"/>
        </w:rPr>
        <w:t>’</w:t>
      </w:r>
      <w:r w:rsidRPr="003B3263">
        <w:rPr>
          <w:color w:val="FF0000"/>
        </w:rPr>
        <w:t>, als waarnemer</w:t>
      </w:r>
      <w:r w:rsidR="003B3263" w:rsidRPr="003B3263">
        <w:rPr>
          <w:color w:val="FF0000"/>
        </w:rPr>
        <w:t xml:space="preserve"> </w:t>
      </w:r>
      <w:r w:rsidRPr="003B3263">
        <w:rPr>
          <w:color w:val="FF0000"/>
        </w:rPr>
        <w:t>van de met verlof afwezige</w:t>
      </w:r>
      <w:r w:rsidR="00C65F7D">
        <w:rPr>
          <w:color w:val="FF0000"/>
        </w:rPr>
        <w:t xml:space="preserve"> </w:t>
      </w:r>
      <w:r w:rsidR="00C65F7D" w:rsidRPr="0040743A">
        <w:rPr>
          <w:color w:val="FF0000"/>
          <w:highlight w:val="yellow"/>
        </w:rPr>
        <w:t>TEKSTBLOK PERSONALIA VAN NATUURLIJK PERSOON versie 1.0</w:t>
      </w:r>
      <w:r w:rsidR="00C65F7D" w:rsidRPr="0040743A">
        <w:rPr>
          <w:bCs/>
          <w:color w:val="FF0000"/>
        </w:rPr>
        <w:t>,</w:t>
      </w:r>
      <w:r w:rsidR="00A85CAB">
        <w:rPr>
          <w:bCs/>
          <w:color w:val="FF0000"/>
        </w:rPr>
        <w:t xml:space="preserve"> </w:t>
      </w:r>
      <w:r w:rsidR="00A85CAB" w:rsidRPr="00325192">
        <w:rPr>
          <w:color w:val="FF0000"/>
        </w:rPr>
        <w:t>notaris</w:t>
      </w:r>
      <w:r w:rsidR="00A85CAB" w:rsidRPr="00325192">
        <w:t xml:space="preserve"> </w:t>
      </w:r>
      <w:r w:rsidR="00A85CAB" w:rsidRPr="00325192">
        <w:rPr>
          <w:color w:val="339966"/>
        </w:rPr>
        <w:t xml:space="preserve">in de gemeente </w:t>
      </w:r>
      <w:r w:rsidR="00A85CAB" w:rsidRPr="00325192">
        <w:rPr>
          <w:lang w:val="en-US"/>
        </w:rPr>
        <w:fldChar w:fldCharType="begin"/>
      </w:r>
      <w:r w:rsidR="00A85CAB" w:rsidRPr="00325192">
        <w:instrText xml:space="preserve">MacroButton Nomacro </w:instrText>
      </w:r>
      <w:r w:rsidR="00A85CAB" w:rsidRPr="00325192">
        <w:rPr>
          <w:effect w:val="none"/>
        </w:rPr>
        <w:instrText>§</w:instrText>
      </w:r>
      <w:r w:rsidR="00A85CAB" w:rsidRPr="00325192">
        <w:rPr>
          <w:lang w:val="en-US"/>
        </w:rPr>
        <w:fldChar w:fldCharType="end"/>
      </w:r>
      <w:proofErr w:type="spellStart"/>
      <w:r w:rsidR="00A85CAB" w:rsidRPr="00325192">
        <w:t>gemeente</w:t>
      </w:r>
      <w:proofErr w:type="spellEnd"/>
      <w:r w:rsidR="00A85CAB" w:rsidRPr="00325192">
        <w:rPr>
          <w:lang w:val="en-US"/>
        </w:rPr>
        <w:fldChar w:fldCharType="begin"/>
      </w:r>
      <w:r w:rsidR="00A85CAB" w:rsidRPr="00325192">
        <w:instrText xml:space="preserve">MacroButton Nomacro </w:instrText>
      </w:r>
      <w:r w:rsidR="00A85CAB" w:rsidRPr="00325192">
        <w:rPr>
          <w:effect w:val="none"/>
        </w:rPr>
        <w:instrText>§</w:instrText>
      </w:r>
      <w:r w:rsidR="00A85CAB" w:rsidRPr="00325192">
        <w:rPr>
          <w:lang w:val="en-US"/>
        </w:rPr>
        <w:fldChar w:fldCharType="end"/>
      </w:r>
      <w:r w:rsidR="00A85CAB" w:rsidRPr="00325192">
        <w:rPr>
          <w:color w:val="008000"/>
        </w:rPr>
        <w:t xml:space="preserve"> </w:t>
      </w:r>
      <w:r w:rsidR="00A85CAB" w:rsidRPr="00325192">
        <w:rPr>
          <w:color w:val="339966"/>
        </w:rPr>
        <w:t xml:space="preserve">kantoorhoudende te </w:t>
      </w:r>
      <w:r w:rsidR="00A85CAB" w:rsidRPr="00325192">
        <w:rPr>
          <w:lang w:val="en-US"/>
        </w:rPr>
        <w:fldChar w:fldCharType="begin"/>
      </w:r>
      <w:r w:rsidR="00A85CAB" w:rsidRPr="00325192">
        <w:instrText xml:space="preserve">MacroButton Nomacro </w:instrText>
      </w:r>
      <w:r w:rsidR="00A85CAB" w:rsidRPr="00325192">
        <w:rPr>
          <w:effect w:val="none"/>
        </w:rPr>
        <w:instrText>§</w:instrText>
      </w:r>
      <w:r w:rsidR="00A85CAB" w:rsidRPr="00325192">
        <w:rPr>
          <w:lang w:val="en-US"/>
        </w:rPr>
        <w:fldChar w:fldCharType="end"/>
      </w:r>
      <w:r w:rsidR="00A85CAB" w:rsidRPr="00325192">
        <w:rPr>
          <w:color w:val="000000"/>
        </w:rPr>
        <w:t>woonplaats</w:t>
      </w:r>
      <w:r w:rsidR="00A85CAB" w:rsidRPr="00325192">
        <w:rPr>
          <w:lang w:val="en-US"/>
        </w:rPr>
        <w:fldChar w:fldCharType="begin"/>
      </w:r>
      <w:r w:rsidR="00A85CAB" w:rsidRPr="00325192">
        <w:instrText xml:space="preserve">MacroButton Nomacro </w:instrText>
      </w:r>
      <w:r w:rsidR="00A85CAB" w:rsidRPr="00325192">
        <w:rPr>
          <w:effect w:val="none"/>
        </w:rPr>
        <w:instrText>§</w:instrText>
      </w:r>
      <w:r w:rsidR="00A85CAB" w:rsidRPr="00325192">
        <w:rPr>
          <w:lang w:val="en-US"/>
        </w:rPr>
        <w:fldChar w:fldCharType="end"/>
      </w:r>
      <w:r w:rsidR="00A85CAB" w:rsidRPr="00325192">
        <w:rPr>
          <w:color w:val="339966"/>
        </w:rPr>
        <w:t xml:space="preserve"> / te </w:t>
      </w:r>
      <w:r w:rsidR="00A85CAB" w:rsidRPr="00325192">
        <w:rPr>
          <w:lang w:val="en-US"/>
        </w:rPr>
        <w:fldChar w:fldCharType="begin"/>
      </w:r>
      <w:r w:rsidR="00A85CAB" w:rsidRPr="00325192">
        <w:instrText xml:space="preserve">MacroButton Nomacro </w:instrText>
      </w:r>
      <w:r w:rsidR="00A85CAB" w:rsidRPr="00325192">
        <w:rPr>
          <w:effect w:val="none"/>
        </w:rPr>
        <w:instrText>§</w:instrText>
      </w:r>
      <w:r w:rsidR="00A85CAB" w:rsidRPr="00325192">
        <w:rPr>
          <w:lang w:val="en-US"/>
        </w:rPr>
        <w:fldChar w:fldCharType="end"/>
      </w:r>
      <w:r w:rsidR="00A85CAB" w:rsidRPr="00325192">
        <w:rPr>
          <w:color w:val="000000"/>
        </w:rPr>
        <w:t>woonplaats</w:t>
      </w:r>
      <w:r w:rsidR="00A85CAB" w:rsidRPr="00325192">
        <w:rPr>
          <w:lang w:val="en-US"/>
        </w:rPr>
        <w:fldChar w:fldCharType="begin"/>
      </w:r>
      <w:r w:rsidR="00A85CAB" w:rsidRPr="00325192">
        <w:instrText xml:space="preserve">MacroButton Nomacro </w:instrText>
      </w:r>
      <w:r w:rsidR="00A85CAB" w:rsidRPr="00325192">
        <w:rPr>
          <w:effect w:val="none"/>
        </w:rPr>
        <w:instrText>§</w:instrText>
      </w:r>
      <w:r w:rsidR="00A85CAB" w:rsidRPr="00325192">
        <w:rPr>
          <w:lang w:val="en-US"/>
        </w:rPr>
        <w:fldChar w:fldCharType="end"/>
      </w:r>
      <w:r w:rsidR="00A85CAB" w:rsidRPr="00325192">
        <w:rPr>
          <w:color w:val="339966"/>
        </w:rPr>
        <w:t xml:space="preserve">/ gevestigd te </w:t>
      </w:r>
      <w:r w:rsidR="00A85CAB" w:rsidRPr="00325192">
        <w:rPr>
          <w:lang w:val="en-US"/>
        </w:rPr>
        <w:fldChar w:fldCharType="begin"/>
      </w:r>
      <w:r w:rsidR="00A85CAB" w:rsidRPr="00325192">
        <w:instrText xml:space="preserve">MacroButton Nomacro </w:instrText>
      </w:r>
      <w:r w:rsidR="00A85CAB" w:rsidRPr="00325192">
        <w:rPr>
          <w:effect w:val="none"/>
        </w:rPr>
        <w:instrText>§</w:instrText>
      </w:r>
      <w:r w:rsidR="00A85CAB" w:rsidRPr="00325192">
        <w:rPr>
          <w:lang w:val="en-US"/>
        </w:rPr>
        <w:fldChar w:fldCharType="end"/>
      </w:r>
      <w:r w:rsidR="00A85CAB" w:rsidRPr="00325192">
        <w:rPr>
          <w:color w:val="000000"/>
        </w:rPr>
        <w:t>woonplaats</w:t>
      </w:r>
      <w:r w:rsidR="00A85CAB" w:rsidRPr="00325192">
        <w:rPr>
          <w:lang w:val="en-US"/>
        </w:rPr>
        <w:fldChar w:fldCharType="begin"/>
      </w:r>
      <w:r w:rsidR="00A85CAB" w:rsidRPr="00325192">
        <w:instrText xml:space="preserve">MacroButton Nomacro </w:instrText>
      </w:r>
      <w:r w:rsidR="00A85CAB" w:rsidRPr="00325192">
        <w:rPr>
          <w:effect w:val="none"/>
        </w:rPr>
        <w:instrText>§</w:instrText>
      </w:r>
      <w:r w:rsidR="00A85CAB" w:rsidRPr="00325192">
        <w:rPr>
          <w:lang w:val="en-US"/>
        </w:rPr>
        <w:fldChar w:fldCharType="end"/>
      </w:r>
      <w:r w:rsidR="00A85CAB" w:rsidRPr="00325192">
        <w:rPr>
          <w:color w:val="339966"/>
        </w:rPr>
        <w:t xml:space="preserve">/ met plaats van vestiging </w:t>
      </w:r>
      <w:r w:rsidR="00A85CAB" w:rsidRPr="00325192">
        <w:rPr>
          <w:lang w:val="en-US"/>
        </w:rPr>
        <w:fldChar w:fldCharType="begin"/>
      </w:r>
      <w:r w:rsidR="00A85CAB" w:rsidRPr="00325192">
        <w:instrText xml:space="preserve">MacroButton Nomacro </w:instrText>
      </w:r>
      <w:r w:rsidR="00A85CAB" w:rsidRPr="00325192">
        <w:rPr>
          <w:effect w:val="none"/>
        </w:rPr>
        <w:instrText>§</w:instrText>
      </w:r>
      <w:r w:rsidR="00A85CAB" w:rsidRPr="00325192">
        <w:rPr>
          <w:lang w:val="en-US"/>
        </w:rPr>
        <w:fldChar w:fldCharType="end"/>
      </w:r>
      <w:r w:rsidR="00A85CAB" w:rsidRPr="00325192">
        <w:rPr>
          <w:color w:val="000000"/>
        </w:rPr>
        <w:t>woonplaats</w:t>
      </w:r>
      <w:r w:rsidR="00A85CAB" w:rsidRPr="00325192">
        <w:rPr>
          <w:lang w:val="en-US"/>
        </w:rPr>
        <w:fldChar w:fldCharType="begin"/>
      </w:r>
      <w:r w:rsidR="00A85CAB" w:rsidRPr="00325192">
        <w:instrText xml:space="preserve">MacroButton Nomacro </w:instrText>
      </w:r>
      <w:r w:rsidR="00A85CAB" w:rsidRPr="00325192">
        <w:rPr>
          <w:effect w:val="none"/>
        </w:rPr>
        <w:instrText>§</w:instrText>
      </w:r>
      <w:r w:rsidR="00A85CAB" w:rsidRPr="00325192">
        <w:rPr>
          <w:lang w:val="en-US"/>
        </w:rPr>
        <w:fldChar w:fldCharType="end"/>
      </w:r>
      <w:r w:rsidR="00A85CAB" w:rsidRPr="00325192">
        <w:rPr>
          <w:color w:val="339966"/>
        </w:rPr>
        <w:t xml:space="preserve">/ in de gemeente </w:t>
      </w:r>
      <w:r w:rsidR="00A85CAB" w:rsidRPr="00325192">
        <w:rPr>
          <w:lang w:val="en-US"/>
        </w:rPr>
        <w:fldChar w:fldCharType="begin"/>
      </w:r>
      <w:r w:rsidR="00A85CAB" w:rsidRPr="00325192">
        <w:instrText xml:space="preserve">MacroButton Nomacro </w:instrText>
      </w:r>
      <w:r w:rsidR="00A85CAB" w:rsidRPr="00325192">
        <w:rPr>
          <w:effect w:val="none"/>
        </w:rPr>
        <w:instrText>§</w:instrText>
      </w:r>
      <w:r w:rsidR="00A85CAB" w:rsidRPr="00325192">
        <w:rPr>
          <w:lang w:val="en-US"/>
        </w:rPr>
        <w:fldChar w:fldCharType="end"/>
      </w:r>
      <w:proofErr w:type="spellStart"/>
      <w:r w:rsidR="00A85CAB" w:rsidRPr="00325192">
        <w:t>gemeente</w:t>
      </w:r>
      <w:proofErr w:type="spellEnd"/>
      <w:r w:rsidR="00A85CAB" w:rsidRPr="00325192">
        <w:rPr>
          <w:lang w:val="en-US"/>
        </w:rPr>
        <w:fldChar w:fldCharType="begin"/>
      </w:r>
      <w:r w:rsidR="00A85CAB" w:rsidRPr="00325192">
        <w:instrText xml:space="preserve">MacroButton Nomacro </w:instrText>
      </w:r>
      <w:r w:rsidR="00A85CAB" w:rsidRPr="00325192">
        <w:rPr>
          <w:effect w:val="none"/>
        </w:rPr>
        <w:instrText>§</w:instrText>
      </w:r>
      <w:r w:rsidR="00A85CAB" w:rsidRPr="00325192">
        <w:rPr>
          <w:lang w:val="en-US"/>
        </w:rPr>
        <w:fldChar w:fldCharType="end"/>
      </w:r>
    </w:p>
    <w:p w:rsidR="006F5839" w:rsidRDefault="00C65F7D" w:rsidP="00647871">
      <w:pPr>
        <w:rPr>
          <w:u w:val="single"/>
        </w:rPr>
      </w:pPr>
      <w:r>
        <w:rPr>
          <w:u w:val="single"/>
        </w:rPr>
        <w:t>Einde variant 3</w:t>
      </w:r>
    </w:p>
    <w:p w:rsidR="006F5839" w:rsidRDefault="006F5839" w:rsidP="00647871">
      <w:pPr>
        <w:rPr>
          <w:u w:val="single"/>
        </w:rPr>
      </w:pPr>
    </w:p>
    <w:p w:rsidR="003B3263" w:rsidRDefault="00C65F7D" w:rsidP="00647871">
      <w:pPr>
        <w:rPr>
          <w:u w:val="single"/>
        </w:rPr>
      </w:pPr>
      <w:r>
        <w:rPr>
          <w:u w:val="single"/>
        </w:rPr>
        <w:t>Variant 4</w:t>
      </w:r>
      <w:r w:rsidR="006F5839">
        <w:rPr>
          <w:u w:val="single"/>
        </w:rPr>
        <w:t>:</w:t>
      </w:r>
    </w:p>
    <w:p w:rsidR="006F5839" w:rsidRPr="00A85CAB" w:rsidRDefault="006F5839" w:rsidP="00647871">
      <w:pPr>
        <w:rPr>
          <w:color w:val="800080"/>
        </w:rPr>
      </w:pPr>
      <w:r w:rsidRPr="003B3263">
        <w:rPr>
          <w:color w:val="FF0000"/>
        </w:rPr>
        <w:t>toegevoegd notaris, bevoegd om akten te passeren in het protocol van</w:t>
      </w:r>
      <w:r w:rsidR="00C65F7D">
        <w:rPr>
          <w:color w:val="FF0000"/>
        </w:rPr>
        <w:t xml:space="preserve"> </w:t>
      </w:r>
      <w:r w:rsidR="00C65F7D" w:rsidRPr="0040743A">
        <w:rPr>
          <w:color w:val="FF0000"/>
          <w:highlight w:val="yellow"/>
        </w:rPr>
        <w:t>TEKSTBLOK PERSONALIA VAN NATUURLIJK PERSOON versie 1.0</w:t>
      </w:r>
      <w:r w:rsidR="00C65F7D" w:rsidRPr="0040743A">
        <w:rPr>
          <w:bCs/>
          <w:color w:val="FF0000"/>
        </w:rPr>
        <w:t>,</w:t>
      </w:r>
      <w:r w:rsidR="00A85CAB">
        <w:rPr>
          <w:bCs/>
          <w:color w:val="FF0000"/>
        </w:rPr>
        <w:t xml:space="preserve"> </w:t>
      </w:r>
      <w:r w:rsidR="00A85CAB" w:rsidRPr="00325192">
        <w:rPr>
          <w:color w:val="FF0000"/>
        </w:rPr>
        <w:t>notaris</w:t>
      </w:r>
      <w:r w:rsidR="00A85CAB" w:rsidRPr="00325192">
        <w:t xml:space="preserve"> </w:t>
      </w:r>
      <w:r w:rsidR="00A85CAB" w:rsidRPr="00325192">
        <w:rPr>
          <w:color w:val="339966"/>
        </w:rPr>
        <w:t xml:space="preserve">in de gemeente </w:t>
      </w:r>
      <w:r w:rsidR="00A85CAB" w:rsidRPr="00325192">
        <w:rPr>
          <w:lang w:val="en-US"/>
        </w:rPr>
        <w:fldChar w:fldCharType="begin"/>
      </w:r>
      <w:r w:rsidR="00A85CAB" w:rsidRPr="00325192">
        <w:instrText xml:space="preserve">MacroButton Nomacro </w:instrText>
      </w:r>
      <w:r w:rsidR="00A85CAB" w:rsidRPr="00325192">
        <w:rPr>
          <w:effect w:val="none"/>
        </w:rPr>
        <w:instrText>§</w:instrText>
      </w:r>
      <w:r w:rsidR="00A85CAB" w:rsidRPr="00325192">
        <w:rPr>
          <w:lang w:val="en-US"/>
        </w:rPr>
        <w:fldChar w:fldCharType="end"/>
      </w:r>
      <w:proofErr w:type="spellStart"/>
      <w:r w:rsidR="00A85CAB" w:rsidRPr="00325192">
        <w:t>gemeente</w:t>
      </w:r>
      <w:proofErr w:type="spellEnd"/>
      <w:r w:rsidR="00A85CAB" w:rsidRPr="00325192">
        <w:rPr>
          <w:lang w:val="en-US"/>
        </w:rPr>
        <w:fldChar w:fldCharType="begin"/>
      </w:r>
      <w:r w:rsidR="00A85CAB" w:rsidRPr="00325192">
        <w:instrText xml:space="preserve">MacroButton Nomacro </w:instrText>
      </w:r>
      <w:r w:rsidR="00A85CAB" w:rsidRPr="00325192">
        <w:rPr>
          <w:effect w:val="none"/>
        </w:rPr>
        <w:instrText>§</w:instrText>
      </w:r>
      <w:r w:rsidR="00A85CAB" w:rsidRPr="00325192">
        <w:rPr>
          <w:lang w:val="en-US"/>
        </w:rPr>
        <w:fldChar w:fldCharType="end"/>
      </w:r>
      <w:r w:rsidR="00A85CAB" w:rsidRPr="00325192">
        <w:rPr>
          <w:color w:val="008000"/>
        </w:rPr>
        <w:t xml:space="preserve"> </w:t>
      </w:r>
      <w:r w:rsidR="00A85CAB" w:rsidRPr="00325192">
        <w:rPr>
          <w:color w:val="339966"/>
        </w:rPr>
        <w:t xml:space="preserve">kantoorhoudende te </w:t>
      </w:r>
      <w:r w:rsidR="00A85CAB" w:rsidRPr="00325192">
        <w:rPr>
          <w:lang w:val="en-US"/>
        </w:rPr>
        <w:fldChar w:fldCharType="begin"/>
      </w:r>
      <w:r w:rsidR="00A85CAB" w:rsidRPr="00325192">
        <w:instrText xml:space="preserve">MacroButton Nomacro </w:instrText>
      </w:r>
      <w:r w:rsidR="00A85CAB" w:rsidRPr="00325192">
        <w:rPr>
          <w:effect w:val="none"/>
        </w:rPr>
        <w:instrText>§</w:instrText>
      </w:r>
      <w:r w:rsidR="00A85CAB" w:rsidRPr="00325192">
        <w:rPr>
          <w:lang w:val="en-US"/>
        </w:rPr>
        <w:fldChar w:fldCharType="end"/>
      </w:r>
      <w:r w:rsidR="00A85CAB" w:rsidRPr="00325192">
        <w:rPr>
          <w:color w:val="000000"/>
        </w:rPr>
        <w:t>woonplaats</w:t>
      </w:r>
      <w:r w:rsidR="00A85CAB" w:rsidRPr="00325192">
        <w:rPr>
          <w:lang w:val="en-US"/>
        </w:rPr>
        <w:fldChar w:fldCharType="begin"/>
      </w:r>
      <w:r w:rsidR="00A85CAB" w:rsidRPr="00325192">
        <w:instrText xml:space="preserve">MacroButton Nomacro </w:instrText>
      </w:r>
      <w:r w:rsidR="00A85CAB" w:rsidRPr="00325192">
        <w:rPr>
          <w:effect w:val="none"/>
        </w:rPr>
        <w:instrText>§</w:instrText>
      </w:r>
      <w:r w:rsidR="00A85CAB" w:rsidRPr="00325192">
        <w:rPr>
          <w:lang w:val="en-US"/>
        </w:rPr>
        <w:fldChar w:fldCharType="end"/>
      </w:r>
      <w:r w:rsidR="00A85CAB" w:rsidRPr="00325192">
        <w:rPr>
          <w:color w:val="339966"/>
        </w:rPr>
        <w:t xml:space="preserve"> / te </w:t>
      </w:r>
      <w:r w:rsidR="00A85CAB" w:rsidRPr="00325192">
        <w:rPr>
          <w:lang w:val="en-US"/>
        </w:rPr>
        <w:fldChar w:fldCharType="begin"/>
      </w:r>
      <w:r w:rsidR="00A85CAB" w:rsidRPr="00325192">
        <w:instrText xml:space="preserve">MacroButton Nomacro </w:instrText>
      </w:r>
      <w:r w:rsidR="00A85CAB" w:rsidRPr="00325192">
        <w:rPr>
          <w:effect w:val="none"/>
        </w:rPr>
        <w:instrText>§</w:instrText>
      </w:r>
      <w:r w:rsidR="00A85CAB" w:rsidRPr="00325192">
        <w:rPr>
          <w:lang w:val="en-US"/>
        </w:rPr>
        <w:fldChar w:fldCharType="end"/>
      </w:r>
      <w:r w:rsidR="00A85CAB" w:rsidRPr="00325192">
        <w:rPr>
          <w:color w:val="000000"/>
        </w:rPr>
        <w:t>woonplaats</w:t>
      </w:r>
      <w:r w:rsidR="00A85CAB" w:rsidRPr="00325192">
        <w:rPr>
          <w:lang w:val="en-US"/>
        </w:rPr>
        <w:fldChar w:fldCharType="begin"/>
      </w:r>
      <w:r w:rsidR="00A85CAB" w:rsidRPr="00325192">
        <w:instrText xml:space="preserve">MacroButton Nomacro </w:instrText>
      </w:r>
      <w:r w:rsidR="00A85CAB" w:rsidRPr="00325192">
        <w:rPr>
          <w:effect w:val="none"/>
        </w:rPr>
        <w:instrText>§</w:instrText>
      </w:r>
      <w:r w:rsidR="00A85CAB" w:rsidRPr="00325192">
        <w:rPr>
          <w:lang w:val="en-US"/>
        </w:rPr>
        <w:fldChar w:fldCharType="end"/>
      </w:r>
      <w:r w:rsidR="00A85CAB" w:rsidRPr="00325192">
        <w:rPr>
          <w:color w:val="339966"/>
        </w:rPr>
        <w:t xml:space="preserve">/ gevestigd te </w:t>
      </w:r>
      <w:r w:rsidR="00A85CAB" w:rsidRPr="00325192">
        <w:rPr>
          <w:lang w:val="en-US"/>
        </w:rPr>
        <w:fldChar w:fldCharType="begin"/>
      </w:r>
      <w:r w:rsidR="00A85CAB" w:rsidRPr="00325192">
        <w:instrText xml:space="preserve">MacroButton Nomacro </w:instrText>
      </w:r>
      <w:r w:rsidR="00A85CAB" w:rsidRPr="00325192">
        <w:rPr>
          <w:effect w:val="none"/>
        </w:rPr>
        <w:instrText>§</w:instrText>
      </w:r>
      <w:r w:rsidR="00A85CAB" w:rsidRPr="00325192">
        <w:rPr>
          <w:lang w:val="en-US"/>
        </w:rPr>
        <w:fldChar w:fldCharType="end"/>
      </w:r>
      <w:r w:rsidR="00A85CAB" w:rsidRPr="00325192">
        <w:rPr>
          <w:color w:val="000000"/>
        </w:rPr>
        <w:t>woonplaats</w:t>
      </w:r>
      <w:r w:rsidR="00A85CAB" w:rsidRPr="00325192">
        <w:rPr>
          <w:lang w:val="en-US"/>
        </w:rPr>
        <w:fldChar w:fldCharType="begin"/>
      </w:r>
      <w:r w:rsidR="00A85CAB" w:rsidRPr="00325192">
        <w:instrText xml:space="preserve">MacroButton Nomacro </w:instrText>
      </w:r>
      <w:r w:rsidR="00A85CAB" w:rsidRPr="00325192">
        <w:rPr>
          <w:effect w:val="none"/>
        </w:rPr>
        <w:instrText>§</w:instrText>
      </w:r>
      <w:r w:rsidR="00A85CAB" w:rsidRPr="00325192">
        <w:rPr>
          <w:lang w:val="en-US"/>
        </w:rPr>
        <w:fldChar w:fldCharType="end"/>
      </w:r>
      <w:r w:rsidR="00A85CAB" w:rsidRPr="00325192">
        <w:rPr>
          <w:color w:val="339966"/>
        </w:rPr>
        <w:t xml:space="preserve">/ met plaats van vestiging </w:t>
      </w:r>
      <w:r w:rsidR="00A85CAB" w:rsidRPr="00325192">
        <w:rPr>
          <w:lang w:val="en-US"/>
        </w:rPr>
        <w:fldChar w:fldCharType="begin"/>
      </w:r>
      <w:r w:rsidR="00A85CAB" w:rsidRPr="00325192">
        <w:instrText xml:space="preserve">MacroButton Nomacro </w:instrText>
      </w:r>
      <w:r w:rsidR="00A85CAB" w:rsidRPr="00325192">
        <w:rPr>
          <w:effect w:val="none"/>
        </w:rPr>
        <w:instrText>§</w:instrText>
      </w:r>
      <w:r w:rsidR="00A85CAB" w:rsidRPr="00325192">
        <w:rPr>
          <w:lang w:val="en-US"/>
        </w:rPr>
        <w:fldChar w:fldCharType="end"/>
      </w:r>
      <w:r w:rsidR="00A85CAB" w:rsidRPr="00325192">
        <w:rPr>
          <w:color w:val="000000"/>
        </w:rPr>
        <w:t>woonplaats</w:t>
      </w:r>
      <w:r w:rsidR="00A85CAB" w:rsidRPr="00325192">
        <w:rPr>
          <w:lang w:val="en-US"/>
        </w:rPr>
        <w:fldChar w:fldCharType="begin"/>
      </w:r>
      <w:r w:rsidR="00A85CAB" w:rsidRPr="00325192">
        <w:instrText xml:space="preserve">MacroButton Nomacro </w:instrText>
      </w:r>
      <w:r w:rsidR="00A85CAB" w:rsidRPr="00325192">
        <w:rPr>
          <w:effect w:val="none"/>
        </w:rPr>
        <w:instrText>§</w:instrText>
      </w:r>
      <w:r w:rsidR="00A85CAB" w:rsidRPr="00325192">
        <w:rPr>
          <w:lang w:val="en-US"/>
        </w:rPr>
        <w:fldChar w:fldCharType="end"/>
      </w:r>
      <w:r w:rsidR="00A85CAB" w:rsidRPr="00325192">
        <w:rPr>
          <w:color w:val="339966"/>
        </w:rPr>
        <w:t xml:space="preserve">/ in de gemeente </w:t>
      </w:r>
      <w:r w:rsidR="00A85CAB" w:rsidRPr="00325192">
        <w:rPr>
          <w:lang w:val="en-US"/>
        </w:rPr>
        <w:fldChar w:fldCharType="begin"/>
      </w:r>
      <w:r w:rsidR="00A85CAB" w:rsidRPr="00325192">
        <w:instrText xml:space="preserve">MacroButton Nomacro </w:instrText>
      </w:r>
      <w:r w:rsidR="00A85CAB" w:rsidRPr="00325192">
        <w:rPr>
          <w:effect w:val="none"/>
        </w:rPr>
        <w:instrText>§</w:instrText>
      </w:r>
      <w:r w:rsidR="00A85CAB" w:rsidRPr="00325192">
        <w:rPr>
          <w:lang w:val="en-US"/>
        </w:rPr>
        <w:fldChar w:fldCharType="end"/>
      </w:r>
      <w:proofErr w:type="spellStart"/>
      <w:r w:rsidR="00A85CAB" w:rsidRPr="00325192">
        <w:t>gemeente</w:t>
      </w:r>
      <w:proofErr w:type="spellEnd"/>
      <w:r w:rsidR="00A85CAB" w:rsidRPr="00325192">
        <w:rPr>
          <w:lang w:val="en-US"/>
        </w:rPr>
        <w:fldChar w:fldCharType="begin"/>
      </w:r>
      <w:r w:rsidR="00A85CAB" w:rsidRPr="00325192">
        <w:instrText xml:space="preserve">MacroButton Nomacro </w:instrText>
      </w:r>
      <w:r w:rsidR="00A85CAB" w:rsidRPr="00325192">
        <w:rPr>
          <w:effect w:val="none"/>
        </w:rPr>
        <w:instrText>§</w:instrText>
      </w:r>
      <w:r w:rsidR="00A85CAB" w:rsidRPr="00325192">
        <w:rPr>
          <w:lang w:val="en-US"/>
        </w:rPr>
        <w:fldChar w:fldCharType="end"/>
      </w:r>
    </w:p>
    <w:p w:rsidR="006F5839" w:rsidRPr="006F5839" w:rsidRDefault="006F5839" w:rsidP="00647871">
      <w:pPr>
        <w:rPr>
          <w:u w:val="single"/>
        </w:rPr>
      </w:pPr>
      <w:r>
        <w:rPr>
          <w:u w:val="single"/>
        </w:rPr>
        <w:lastRenderedPageBreak/>
        <w:t xml:space="preserve">Einde variant </w:t>
      </w:r>
      <w:r w:rsidR="00C65F7D">
        <w:rPr>
          <w:u w:val="single"/>
        </w:rPr>
        <w:t>4</w:t>
      </w:r>
    </w:p>
    <w:p w:rsidR="001D5293" w:rsidRDefault="001D5293" w:rsidP="00E87A62">
      <w:pPr>
        <w:rPr>
          <w:color w:val="800080"/>
        </w:rPr>
      </w:pPr>
    </w:p>
    <w:p w:rsidR="001D5293" w:rsidRPr="00835F96" w:rsidRDefault="001D5293" w:rsidP="001D5293">
      <w:pPr>
        <w:rPr>
          <w:b/>
          <w:sz w:val="24"/>
          <w:szCs w:val="24"/>
        </w:rPr>
      </w:pPr>
      <w:r w:rsidRPr="00835F96">
        <w:rPr>
          <w:b/>
          <w:sz w:val="24"/>
          <w:szCs w:val="24"/>
        </w:rPr>
        <w:t>Voorbeelden tekstfragment</w:t>
      </w:r>
      <w:r w:rsidR="003B3263">
        <w:rPr>
          <w:b/>
          <w:sz w:val="24"/>
          <w:szCs w:val="24"/>
        </w:rPr>
        <w:t xml:space="preserve"> (incl. keuzeblokvariant)</w:t>
      </w:r>
      <w:r w:rsidRPr="00835F96">
        <w:rPr>
          <w:b/>
          <w:sz w:val="24"/>
          <w:szCs w:val="24"/>
        </w:rPr>
        <w:t xml:space="preserve">: </w:t>
      </w:r>
    </w:p>
    <w:p w:rsidR="001D5293" w:rsidRDefault="001D5293" w:rsidP="00E87A62">
      <w:pPr>
        <w:rPr>
          <w:b/>
          <w:sz w:val="24"/>
          <w:szCs w:val="24"/>
        </w:rPr>
      </w:pPr>
    </w:p>
    <w:p w:rsidR="001D5293" w:rsidRPr="001D5293" w:rsidRDefault="00C65F7D" w:rsidP="00E87A62">
      <w:pPr>
        <w:rPr>
          <w:color w:val="800080"/>
        </w:rPr>
      </w:pPr>
      <w:r>
        <w:rPr>
          <w:u w:val="single"/>
        </w:rPr>
        <w:t xml:space="preserve">1) </w:t>
      </w:r>
      <w:r w:rsidR="001D5293" w:rsidRPr="001D5293">
        <w:rPr>
          <w:u w:val="single"/>
        </w:rPr>
        <w:t>Equivalentieverklaring</w:t>
      </w:r>
      <w:r w:rsidR="001D5293" w:rsidRPr="001D5293">
        <w:rPr>
          <w:color w:val="800080"/>
          <w:u w:val="single"/>
        </w:rPr>
        <w:t xml:space="preserve"> </w:t>
      </w:r>
      <w:r w:rsidR="001D5293" w:rsidRPr="001D5293">
        <w:rPr>
          <w:u w:val="single"/>
        </w:rPr>
        <w:t xml:space="preserve">zonder waarneming </w:t>
      </w:r>
    </w:p>
    <w:p w:rsidR="001D5293" w:rsidRDefault="001D5293" w:rsidP="006D5C3D">
      <w:pPr>
        <w:rPr>
          <w:rFonts w:cs="Times New Roman"/>
          <w:kern w:val="28"/>
          <w:lang w:eastAsia="en-US"/>
        </w:rPr>
      </w:pPr>
      <w:r w:rsidRPr="001D5293">
        <w:t>Ondergetekende, professor Mr. Jan van der Hoek MBA, notaris te Amsterdam</w:t>
      </w:r>
      <w:r w:rsidRPr="001D5293">
        <w:rPr>
          <w:rFonts w:cs="Times New Roman"/>
          <w:b/>
          <w:kern w:val="28"/>
          <w:lang w:eastAsia="en-US"/>
        </w:rPr>
        <w:t>,</w:t>
      </w:r>
      <w:r w:rsidR="00FA2E41">
        <w:rPr>
          <w:rFonts w:cs="Times New Roman"/>
          <w:kern w:val="28"/>
          <w:lang w:eastAsia="en-US"/>
        </w:rPr>
        <w:t xml:space="preserve"> </w:t>
      </w:r>
      <w:r w:rsidR="00076D1A">
        <w:rPr>
          <w:rFonts w:cs="Times New Roman"/>
          <w:kern w:val="28"/>
          <w:lang w:eastAsia="en-US"/>
        </w:rPr>
        <w:t>v</w:t>
      </w:r>
      <w:r w:rsidRPr="001D5293">
        <w:rPr>
          <w:rFonts w:cs="Times New Roman"/>
          <w:kern w:val="28"/>
          <w:lang w:eastAsia="en-US"/>
        </w:rPr>
        <w:t>erklaart</w:t>
      </w:r>
      <w:r w:rsidR="006D5C3D">
        <w:rPr>
          <w:rFonts w:cs="Times New Roman"/>
          <w:kern w:val="28"/>
          <w:lang w:eastAsia="en-US"/>
        </w:rPr>
        <w:t xml:space="preserve"> </w:t>
      </w:r>
      <w:r w:rsidRPr="001D5293">
        <w:rPr>
          <w:rFonts w:cs="Times New Roman"/>
          <w:kern w:val="28"/>
          <w:lang w:eastAsia="en-US"/>
        </w:rPr>
        <w:t xml:space="preserve">dat dit afschrift </w:t>
      </w:r>
      <w:r w:rsidR="006D5C3D">
        <w:rPr>
          <w:rFonts w:cs="Times New Roman"/>
          <w:kern w:val="28"/>
          <w:lang w:eastAsia="en-US"/>
        </w:rPr>
        <w:t xml:space="preserve">samen met de tekening die in bewaring is genomen met depotnummer 12345 </w:t>
      </w:r>
      <w:r w:rsidR="00B515F8">
        <w:rPr>
          <w:rFonts w:cs="Times New Roman"/>
          <w:kern w:val="28"/>
          <w:lang w:eastAsia="en-US"/>
        </w:rPr>
        <w:t xml:space="preserve">inhoudelijk </w:t>
      </w:r>
      <w:r w:rsidRPr="001D5293">
        <w:rPr>
          <w:rFonts w:cs="Times New Roman"/>
          <w:kern w:val="28"/>
          <w:lang w:eastAsia="en-US"/>
        </w:rPr>
        <w:t>een volledig en juiste weergave is van de inhoud van het stuk waarvan het een afschrift is</w:t>
      </w:r>
    </w:p>
    <w:p w:rsidR="001D5293" w:rsidRDefault="001D5293" w:rsidP="001D5293">
      <w:pPr>
        <w:rPr>
          <w:rFonts w:cs="Times New Roman"/>
          <w:kern w:val="28"/>
          <w:lang w:eastAsia="en-US"/>
        </w:rPr>
      </w:pPr>
    </w:p>
    <w:p w:rsidR="001D5293" w:rsidRPr="001D5293" w:rsidRDefault="00C65F7D" w:rsidP="001D5293">
      <w:pPr>
        <w:rPr>
          <w:color w:val="800080"/>
        </w:rPr>
      </w:pPr>
      <w:r>
        <w:rPr>
          <w:u w:val="single"/>
        </w:rPr>
        <w:t xml:space="preserve">2) </w:t>
      </w:r>
      <w:r w:rsidR="001D5293" w:rsidRPr="001D5293">
        <w:rPr>
          <w:u w:val="single"/>
        </w:rPr>
        <w:t>Equivalentieverklaring</w:t>
      </w:r>
      <w:r w:rsidR="001D5293" w:rsidRPr="001D5293">
        <w:rPr>
          <w:color w:val="800080"/>
          <w:u w:val="single"/>
        </w:rPr>
        <w:t xml:space="preserve"> </w:t>
      </w:r>
      <w:r w:rsidR="001D5293">
        <w:rPr>
          <w:u w:val="single"/>
        </w:rPr>
        <w:t>met</w:t>
      </w:r>
      <w:r w:rsidR="001D5293" w:rsidRPr="001D5293">
        <w:rPr>
          <w:u w:val="single"/>
        </w:rPr>
        <w:t xml:space="preserve"> waarneming </w:t>
      </w:r>
      <w:r>
        <w:rPr>
          <w:u w:val="single"/>
        </w:rPr>
        <w:t>variant 1</w:t>
      </w:r>
    </w:p>
    <w:p w:rsidR="001D5293" w:rsidRPr="001D5293" w:rsidRDefault="001D5293" w:rsidP="001D5293">
      <w:pPr>
        <w:rPr>
          <w:rFonts w:cs="Times New Roman"/>
          <w:kern w:val="28"/>
          <w:lang w:eastAsia="en-US"/>
        </w:rPr>
      </w:pPr>
      <w:r w:rsidRPr="001D5293">
        <w:t>Ondergetekende, professor Mr. Jan van der Hoek MBA</w:t>
      </w:r>
      <w:r>
        <w:t>, hierna te noemen: ‘</w:t>
      </w:r>
      <w:r w:rsidRPr="00B74EFF">
        <w:rPr>
          <w:u w:val="single"/>
        </w:rPr>
        <w:t>notaris</w:t>
      </w:r>
      <w:r>
        <w:t>’, als waarnemer van Mr. Arend de Vries, notaris met plaats van vestiging Utrecht</w:t>
      </w:r>
      <w:r w:rsidRPr="001D5293">
        <w:t xml:space="preserve">, </w:t>
      </w:r>
      <w:r>
        <w:rPr>
          <w:rFonts w:cs="Times New Roman"/>
          <w:kern w:val="28"/>
          <w:lang w:eastAsia="en-US"/>
        </w:rPr>
        <w:t>v</w:t>
      </w:r>
      <w:r w:rsidRPr="001D5293">
        <w:rPr>
          <w:rFonts w:cs="Times New Roman"/>
          <w:kern w:val="28"/>
          <w:lang w:eastAsia="en-US"/>
        </w:rPr>
        <w:t>erklaart:</w:t>
      </w:r>
    </w:p>
    <w:p w:rsidR="001D5293" w:rsidRDefault="001D5293" w:rsidP="001D5293">
      <w:pPr>
        <w:numPr>
          <w:ilvl w:val="0"/>
          <w:numId w:val="2"/>
        </w:numPr>
        <w:tabs>
          <w:tab w:val="clear" w:pos="1065"/>
          <w:tab w:val="num" w:pos="360"/>
        </w:tabs>
        <w:ind w:left="360" w:hanging="360"/>
        <w:rPr>
          <w:rFonts w:cs="Times New Roman"/>
          <w:kern w:val="28"/>
          <w:lang w:eastAsia="en-US"/>
        </w:rPr>
      </w:pPr>
      <w:r w:rsidRPr="001D5293">
        <w:rPr>
          <w:rFonts w:cs="Times New Roman"/>
          <w:kern w:val="28"/>
          <w:lang w:eastAsia="en-US"/>
        </w:rPr>
        <w:t xml:space="preserve">dat dit afschrift </w:t>
      </w:r>
      <w:r w:rsidR="006D5C3D">
        <w:rPr>
          <w:rFonts w:cs="Times New Roman"/>
          <w:kern w:val="28"/>
          <w:lang w:eastAsia="en-US"/>
        </w:rPr>
        <w:t xml:space="preserve">inhoudelijk </w:t>
      </w:r>
      <w:r w:rsidRPr="001D5293">
        <w:rPr>
          <w:rFonts w:cs="Times New Roman"/>
          <w:kern w:val="28"/>
          <w:lang w:eastAsia="en-US"/>
        </w:rPr>
        <w:t>een volledig en juiste weergave is van de inhoud van het stuk waarvan het een afschrift is;</w:t>
      </w:r>
    </w:p>
    <w:p w:rsidR="001D5293" w:rsidRPr="001D5293" w:rsidRDefault="001D5293" w:rsidP="001D5293">
      <w:pPr>
        <w:ind w:left="360" w:hanging="360"/>
      </w:pPr>
      <w:r w:rsidRPr="001D5293">
        <w:t xml:space="preserve">-   </w:t>
      </w:r>
      <w:r w:rsidRPr="001D5293">
        <w:tab/>
        <w:t>dat het stuk waarvan dit stuk een afschrift is om</w:t>
      </w:r>
      <w:r w:rsidRPr="001D5293">
        <w:rPr>
          <w:rFonts w:ascii="Times New Roman" w:hAnsi="Times New Roman"/>
        </w:rPr>
        <w:t xml:space="preserve"> </w:t>
      </w:r>
      <w:r w:rsidR="00CC0CE4" w:rsidRPr="00CC0CE4">
        <w:t>twaalf uur</w:t>
      </w:r>
      <w:r w:rsidRPr="001D5293">
        <w:rPr>
          <w:rFonts w:ascii="Times New Roman" w:hAnsi="Times New Roman"/>
        </w:rPr>
        <w:t xml:space="preserve"> </w:t>
      </w:r>
      <w:r w:rsidRPr="001D5293">
        <w:t>is ondertekend</w:t>
      </w:r>
    </w:p>
    <w:p w:rsidR="001D5293" w:rsidRDefault="001D5293" w:rsidP="001D5293">
      <w:pPr>
        <w:rPr>
          <w:rFonts w:cs="Times New Roman"/>
          <w:kern w:val="28"/>
          <w:lang w:eastAsia="en-US"/>
        </w:rPr>
      </w:pPr>
    </w:p>
    <w:p w:rsidR="004A7CB9" w:rsidRPr="001D5293" w:rsidRDefault="00C65F7D" w:rsidP="004A7CB9">
      <w:pPr>
        <w:rPr>
          <w:color w:val="800080"/>
        </w:rPr>
      </w:pPr>
      <w:r>
        <w:rPr>
          <w:u w:val="single"/>
        </w:rPr>
        <w:t xml:space="preserve">3) </w:t>
      </w:r>
      <w:r w:rsidR="004A7CB9" w:rsidRPr="001D5293">
        <w:rPr>
          <w:u w:val="single"/>
        </w:rPr>
        <w:t>Equivalentieverklaring</w:t>
      </w:r>
      <w:r w:rsidR="004A7CB9" w:rsidRPr="001D5293">
        <w:rPr>
          <w:color w:val="800080"/>
          <w:u w:val="single"/>
        </w:rPr>
        <w:t xml:space="preserve"> </w:t>
      </w:r>
      <w:r w:rsidR="004A7CB9">
        <w:rPr>
          <w:u w:val="single"/>
        </w:rPr>
        <w:t>met</w:t>
      </w:r>
      <w:r w:rsidR="004A7CB9" w:rsidRPr="001D5293">
        <w:rPr>
          <w:u w:val="single"/>
        </w:rPr>
        <w:t xml:space="preserve"> waarneming</w:t>
      </w:r>
      <w:r w:rsidR="004A7CB9">
        <w:rPr>
          <w:u w:val="single"/>
        </w:rPr>
        <w:t xml:space="preserve"> </w:t>
      </w:r>
      <w:r>
        <w:rPr>
          <w:u w:val="single"/>
        </w:rPr>
        <w:t>variant 2</w:t>
      </w:r>
      <w:r w:rsidR="004A7CB9" w:rsidRPr="001D5293">
        <w:rPr>
          <w:u w:val="single"/>
        </w:rPr>
        <w:t xml:space="preserve"> </w:t>
      </w:r>
    </w:p>
    <w:p w:rsidR="004A7CB9" w:rsidRPr="001D5293" w:rsidRDefault="00D17AE7" w:rsidP="004A7CB9">
      <w:pPr>
        <w:rPr>
          <w:rFonts w:cs="Times New Roman"/>
          <w:kern w:val="28"/>
          <w:lang w:eastAsia="en-US"/>
        </w:rPr>
      </w:pPr>
      <w:r>
        <w:t xml:space="preserve">Ondergetekende, professor </w:t>
      </w:r>
      <w:r w:rsidR="004A7CB9" w:rsidRPr="001D5293">
        <w:t>Mr. Jan van der Hoek MBA</w:t>
      </w:r>
      <w:r w:rsidR="004A7CB9">
        <w:t>, hierna te noemen: ‘</w:t>
      </w:r>
      <w:r w:rsidR="004A7CB9" w:rsidRPr="00B74EFF">
        <w:rPr>
          <w:u w:val="single"/>
        </w:rPr>
        <w:t>notaris</w:t>
      </w:r>
      <w:r w:rsidR="004A7CB9">
        <w:t>’, als waarnemer van</w:t>
      </w:r>
      <w:r>
        <w:t xml:space="preserve"> het vacante</w:t>
      </w:r>
      <w:r w:rsidR="004A7CB9">
        <w:t xml:space="preserve"> kantoor van Mr. Arend de Vries, destijds notaris in de gemeente Utrecht</w:t>
      </w:r>
      <w:r w:rsidR="004A7CB9" w:rsidRPr="001D5293">
        <w:t xml:space="preserve">, </w:t>
      </w:r>
      <w:r w:rsidR="004A7CB9">
        <w:rPr>
          <w:rFonts w:cs="Times New Roman"/>
          <w:kern w:val="28"/>
          <w:lang w:eastAsia="en-US"/>
        </w:rPr>
        <w:t>v</w:t>
      </w:r>
      <w:r w:rsidR="004A7CB9" w:rsidRPr="001D5293">
        <w:rPr>
          <w:rFonts w:cs="Times New Roman"/>
          <w:kern w:val="28"/>
          <w:lang w:eastAsia="en-US"/>
        </w:rPr>
        <w:t>erklaart:</w:t>
      </w:r>
    </w:p>
    <w:p w:rsidR="004A7CB9" w:rsidRDefault="004A7CB9" w:rsidP="004A7CB9">
      <w:pPr>
        <w:numPr>
          <w:ilvl w:val="0"/>
          <w:numId w:val="2"/>
        </w:numPr>
        <w:tabs>
          <w:tab w:val="clear" w:pos="1065"/>
          <w:tab w:val="num" w:pos="360"/>
        </w:tabs>
        <w:ind w:left="360" w:hanging="360"/>
        <w:rPr>
          <w:rFonts w:cs="Times New Roman"/>
          <w:kern w:val="28"/>
          <w:lang w:eastAsia="en-US"/>
        </w:rPr>
      </w:pPr>
      <w:r w:rsidRPr="001D5293">
        <w:rPr>
          <w:rFonts w:cs="Times New Roman"/>
          <w:kern w:val="28"/>
          <w:lang w:eastAsia="en-US"/>
        </w:rPr>
        <w:t xml:space="preserve">dat dit afschrift </w:t>
      </w:r>
      <w:r>
        <w:rPr>
          <w:rFonts w:cs="Times New Roman"/>
          <w:kern w:val="28"/>
          <w:lang w:eastAsia="en-US"/>
        </w:rPr>
        <w:t xml:space="preserve">inhoudelijk </w:t>
      </w:r>
      <w:r w:rsidRPr="001D5293">
        <w:rPr>
          <w:rFonts w:cs="Times New Roman"/>
          <w:kern w:val="28"/>
          <w:lang w:eastAsia="en-US"/>
        </w:rPr>
        <w:t>een volledig en juiste weergave is van de inhoud van het stuk waarvan het een afschrift is;</w:t>
      </w:r>
    </w:p>
    <w:p w:rsidR="004A7CB9" w:rsidRPr="001D5293" w:rsidRDefault="004A7CB9" w:rsidP="004A7CB9">
      <w:pPr>
        <w:ind w:left="360" w:hanging="360"/>
      </w:pPr>
      <w:r w:rsidRPr="001D5293">
        <w:t xml:space="preserve">-   </w:t>
      </w:r>
      <w:r w:rsidRPr="001D5293">
        <w:tab/>
        <w:t>dat het stuk waarvan dit stuk een afschrift is om</w:t>
      </w:r>
      <w:r w:rsidRPr="001D5293">
        <w:rPr>
          <w:rFonts w:ascii="Times New Roman" w:hAnsi="Times New Roman"/>
        </w:rPr>
        <w:t xml:space="preserve"> </w:t>
      </w:r>
      <w:r w:rsidRPr="00CC0CE4">
        <w:t>twaalf uur</w:t>
      </w:r>
      <w:r w:rsidRPr="001D5293">
        <w:rPr>
          <w:rFonts w:ascii="Times New Roman" w:hAnsi="Times New Roman"/>
        </w:rPr>
        <w:t xml:space="preserve"> </w:t>
      </w:r>
      <w:r w:rsidRPr="001D5293">
        <w:t>is ondertekend</w:t>
      </w:r>
    </w:p>
    <w:p w:rsidR="001D5293" w:rsidRDefault="001D5293" w:rsidP="001D5293">
      <w:pPr>
        <w:rPr>
          <w:rFonts w:cs="Times New Roman"/>
          <w:kern w:val="28"/>
          <w:lang w:eastAsia="en-US"/>
        </w:rPr>
      </w:pPr>
    </w:p>
    <w:p w:rsidR="00D60EF5" w:rsidRPr="001D5293" w:rsidRDefault="00071362" w:rsidP="00D60EF5">
      <w:pPr>
        <w:rPr>
          <w:color w:val="800080"/>
        </w:rPr>
      </w:pPr>
      <w:r>
        <w:rPr>
          <w:u w:val="single"/>
        </w:rPr>
        <w:t xml:space="preserve">4) </w:t>
      </w:r>
      <w:r w:rsidR="00D60EF5" w:rsidRPr="001D5293">
        <w:rPr>
          <w:u w:val="single"/>
        </w:rPr>
        <w:t>Equivalentieverklaring</w:t>
      </w:r>
      <w:r w:rsidR="00D60EF5" w:rsidRPr="001D5293">
        <w:rPr>
          <w:color w:val="800080"/>
          <w:u w:val="single"/>
        </w:rPr>
        <w:t xml:space="preserve"> </w:t>
      </w:r>
      <w:r w:rsidR="00D60EF5">
        <w:rPr>
          <w:u w:val="single"/>
        </w:rPr>
        <w:t>met</w:t>
      </w:r>
      <w:r w:rsidR="00D60EF5" w:rsidRPr="001D5293">
        <w:rPr>
          <w:u w:val="single"/>
        </w:rPr>
        <w:t xml:space="preserve"> waarneming</w:t>
      </w:r>
      <w:r w:rsidR="00D60EF5">
        <w:rPr>
          <w:u w:val="single"/>
        </w:rPr>
        <w:t xml:space="preserve"> va</w:t>
      </w:r>
      <w:r>
        <w:rPr>
          <w:u w:val="single"/>
        </w:rPr>
        <w:t>riant 2</w:t>
      </w:r>
      <w:r w:rsidR="00D60EF5" w:rsidRPr="001D5293">
        <w:rPr>
          <w:u w:val="single"/>
        </w:rPr>
        <w:t xml:space="preserve"> </w:t>
      </w:r>
    </w:p>
    <w:p w:rsidR="00D60EF5" w:rsidRPr="001D5293" w:rsidRDefault="00D60EF5" w:rsidP="00D60EF5">
      <w:pPr>
        <w:rPr>
          <w:rFonts w:cs="Times New Roman"/>
          <w:kern w:val="28"/>
          <w:lang w:eastAsia="en-US"/>
        </w:rPr>
      </w:pPr>
      <w:r>
        <w:t xml:space="preserve">Ondergetekende, professor </w:t>
      </w:r>
      <w:r w:rsidRPr="001D5293">
        <w:t>Mr. Jan van der Hoek MBA</w:t>
      </w:r>
      <w:r>
        <w:t>, kandidaat-notaris, hierna te noemen: ‘</w:t>
      </w:r>
      <w:r w:rsidRPr="00B74EFF">
        <w:rPr>
          <w:u w:val="single"/>
        </w:rPr>
        <w:t>notaris</w:t>
      </w:r>
      <w:r>
        <w:t>’, als waarnemer van het vacante protocol van Mr. Arend de Vries, destijds notaris in de gemeente Utrecht</w:t>
      </w:r>
      <w:r w:rsidRPr="001D5293">
        <w:t xml:space="preserve">, </w:t>
      </w:r>
      <w:r>
        <w:rPr>
          <w:rFonts w:cs="Times New Roman"/>
          <w:kern w:val="28"/>
          <w:lang w:eastAsia="en-US"/>
        </w:rPr>
        <w:t>v</w:t>
      </w:r>
      <w:r w:rsidRPr="001D5293">
        <w:rPr>
          <w:rFonts w:cs="Times New Roman"/>
          <w:kern w:val="28"/>
          <w:lang w:eastAsia="en-US"/>
        </w:rPr>
        <w:t>erklaart:</w:t>
      </w:r>
    </w:p>
    <w:p w:rsidR="00D60EF5" w:rsidRDefault="00D60EF5" w:rsidP="00D60EF5">
      <w:pPr>
        <w:numPr>
          <w:ilvl w:val="0"/>
          <w:numId w:val="2"/>
        </w:numPr>
        <w:tabs>
          <w:tab w:val="clear" w:pos="1065"/>
          <w:tab w:val="num" w:pos="360"/>
        </w:tabs>
        <w:ind w:left="360" w:hanging="360"/>
        <w:rPr>
          <w:rFonts w:cs="Times New Roman"/>
          <w:kern w:val="28"/>
          <w:lang w:eastAsia="en-US"/>
        </w:rPr>
      </w:pPr>
      <w:r w:rsidRPr="001D5293">
        <w:rPr>
          <w:rFonts w:cs="Times New Roman"/>
          <w:kern w:val="28"/>
          <w:lang w:eastAsia="en-US"/>
        </w:rPr>
        <w:t xml:space="preserve">dat dit afschrift </w:t>
      </w:r>
      <w:r>
        <w:rPr>
          <w:rFonts w:cs="Times New Roman"/>
          <w:kern w:val="28"/>
          <w:lang w:eastAsia="en-US"/>
        </w:rPr>
        <w:t xml:space="preserve">inhoudelijk </w:t>
      </w:r>
      <w:r w:rsidRPr="001D5293">
        <w:rPr>
          <w:rFonts w:cs="Times New Roman"/>
          <w:kern w:val="28"/>
          <w:lang w:eastAsia="en-US"/>
        </w:rPr>
        <w:t>een volledig en juiste weergave is van de inhoud van het stuk waarvan het een afschrift is;</w:t>
      </w:r>
    </w:p>
    <w:p w:rsidR="00D60EF5" w:rsidRPr="001D5293" w:rsidRDefault="00D60EF5" w:rsidP="00D60EF5">
      <w:pPr>
        <w:ind w:left="360" w:hanging="360"/>
      </w:pPr>
      <w:r w:rsidRPr="001D5293">
        <w:t xml:space="preserve">-   </w:t>
      </w:r>
      <w:r w:rsidRPr="001D5293">
        <w:tab/>
        <w:t>dat het stuk waarvan dit stuk een afschrift is om</w:t>
      </w:r>
      <w:r w:rsidRPr="001D5293">
        <w:rPr>
          <w:rFonts w:ascii="Times New Roman" w:hAnsi="Times New Roman"/>
        </w:rPr>
        <w:t xml:space="preserve"> </w:t>
      </w:r>
      <w:r w:rsidRPr="00CC0CE4">
        <w:t>twaalf uur</w:t>
      </w:r>
      <w:r w:rsidRPr="001D5293">
        <w:rPr>
          <w:rFonts w:ascii="Times New Roman" w:hAnsi="Times New Roman"/>
        </w:rPr>
        <w:t xml:space="preserve"> </w:t>
      </w:r>
      <w:r w:rsidRPr="001D5293">
        <w:t>is ondertekend</w:t>
      </w:r>
    </w:p>
    <w:p w:rsidR="00E53273" w:rsidRDefault="00E53273" w:rsidP="00E53273">
      <w:pPr>
        <w:rPr>
          <w:u w:val="single"/>
        </w:rPr>
      </w:pPr>
    </w:p>
    <w:p w:rsidR="00E53273" w:rsidRPr="001D5293" w:rsidRDefault="00071362" w:rsidP="00E53273">
      <w:pPr>
        <w:rPr>
          <w:color w:val="800080"/>
        </w:rPr>
      </w:pPr>
      <w:r>
        <w:rPr>
          <w:u w:val="single"/>
        </w:rPr>
        <w:t xml:space="preserve">5) </w:t>
      </w:r>
      <w:r w:rsidR="00E53273" w:rsidRPr="001D5293">
        <w:rPr>
          <w:u w:val="single"/>
        </w:rPr>
        <w:t>Equivalentieverklaring</w:t>
      </w:r>
      <w:r w:rsidR="00E53273" w:rsidRPr="001D5293">
        <w:rPr>
          <w:color w:val="800080"/>
          <w:u w:val="single"/>
        </w:rPr>
        <w:t xml:space="preserve"> </w:t>
      </w:r>
      <w:r w:rsidR="00E53273">
        <w:rPr>
          <w:u w:val="single"/>
        </w:rPr>
        <w:t>met</w:t>
      </w:r>
      <w:r w:rsidR="00E53273" w:rsidRPr="001D5293">
        <w:rPr>
          <w:u w:val="single"/>
        </w:rPr>
        <w:t xml:space="preserve"> waarneming</w:t>
      </w:r>
      <w:r w:rsidR="00E53273">
        <w:rPr>
          <w:u w:val="single"/>
        </w:rPr>
        <w:t xml:space="preserve"> </w:t>
      </w:r>
      <w:r>
        <w:rPr>
          <w:u w:val="single"/>
        </w:rPr>
        <w:t>variant 2</w:t>
      </w:r>
    </w:p>
    <w:p w:rsidR="00E53273" w:rsidRPr="003B3263" w:rsidRDefault="00E53273" w:rsidP="00E53273">
      <w:pPr>
        <w:rPr>
          <w:rFonts w:cs="Times New Roman"/>
          <w:kern w:val="28"/>
          <w:lang w:eastAsia="en-US"/>
        </w:rPr>
      </w:pPr>
      <w:r w:rsidRPr="003B3263">
        <w:t>Ondergetekende, professor Mr. Jan van der Hoek MBA, kandidaat-notaris, hierna te noemen: ‘</w:t>
      </w:r>
      <w:r w:rsidRPr="003B3263">
        <w:rPr>
          <w:u w:val="single"/>
        </w:rPr>
        <w:t>notaris</w:t>
      </w:r>
      <w:r w:rsidRPr="003B3263">
        <w:t xml:space="preserve">’, als waarnemer van Mr. Maria van der Weij, notaris te Tilburg, als waarnemer van het vacante protocol van Mr. Arend de Vries, destijds notaris in de gemeente Utrecht, </w:t>
      </w:r>
      <w:r w:rsidRPr="003B3263">
        <w:rPr>
          <w:rFonts w:cs="Times New Roman"/>
          <w:kern w:val="28"/>
          <w:lang w:eastAsia="en-US"/>
        </w:rPr>
        <w:t>verklaart:</w:t>
      </w:r>
    </w:p>
    <w:p w:rsidR="00E53273" w:rsidRPr="003B3263" w:rsidRDefault="00E53273" w:rsidP="00E53273">
      <w:pPr>
        <w:numPr>
          <w:ilvl w:val="0"/>
          <w:numId w:val="2"/>
        </w:numPr>
        <w:tabs>
          <w:tab w:val="clear" w:pos="1065"/>
          <w:tab w:val="num" w:pos="360"/>
        </w:tabs>
        <w:ind w:left="360" w:hanging="360"/>
        <w:rPr>
          <w:rFonts w:cs="Times New Roman"/>
          <w:kern w:val="28"/>
          <w:lang w:eastAsia="en-US"/>
        </w:rPr>
      </w:pPr>
      <w:r w:rsidRPr="003B3263">
        <w:rPr>
          <w:rFonts w:cs="Times New Roman"/>
          <w:kern w:val="28"/>
          <w:lang w:eastAsia="en-US"/>
        </w:rPr>
        <w:t>dat dit afschrift inhoudelijk een volledig en juiste weergave is van de inhoud van het stuk waarvan het een afschrift is;</w:t>
      </w:r>
    </w:p>
    <w:p w:rsidR="00E53273" w:rsidRPr="003B3263" w:rsidRDefault="00E53273" w:rsidP="00E53273">
      <w:pPr>
        <w:ind w:left="360" w:hanging="360"/>
      </w:pPr>
      <w:r w:rsidRPr="003B3263">
        <w:t xml:space="preserve">-   </w:t>
      </w:r>
      <w:r w:rsidRPr="003B3263">
        <w:tab/>
        <w:t>dat het stuk waarvan dit stuk een afschrift is om</w:t>
      </w:r>
      <w:r w:rsidRPr="003B3263">
        <w:rPr>
          <w:rFonts w:ascii="Times New Roman" w:hAnsi="Times New Roman"/>
        </w:rPr>
        <w:t xml:space="preserve"> </w:t>
      </w:r>
      <w:r w:rsidRPr="003B3263">
        <w:t>twaalf uur</w:t>
      </w:r>
      <w:r w:rsidRPr="003B3263">
        <w:rPr>
          <w:rFonts w:ascii="Times New Roman" w:hAnsi="Times New Roman"/>
        </w:rPr>
        <w:t xml:space="preserve"> </w:t>
      </w:r>
      <w:r w:rsidRPr="003B3263">
        <w:t>is ondertekend</w:t>
      </w:r>
    </w:p>
    <w:p w:rsidR="00E53273" w:rsidRPr="001D5293" w:rsidRDefault="00E53273" w:rsidP="001D5293">
      <w:pPr>
        <w:rPr>
          <w:rFonts w:cs="Times New Roman"/>
          <w:kern w:val="28"/>
          <w:lang w:eastAsia="en-US"/>
        </w:rPr>
      </w:pPr>
    </w:p>
    <w:p w:rsidR="004A7CB9" w:rsidRPr="001D5293" w:rsidRDefault="00071362" w:rsidP="004A7CB9">
      <w:pPr>
        <w:rPr>
          <w:color w:val="800080"/>
        </w:rPr>
      </w:pPr>
      <w:r>
        <w:rPr>
          <w:u w:val="single"/>
        </w:rPr>
        <w:t xml:space="preserve">6) </w:t>
      </w:r>
      <w:r w:rsidR="004A7CB9" w:rsidRPr="001D5293">
        <w:rPr>
          <w:u w:val="single"/>
        </w:rPr>
        <w:t>Equivalentieverklaring</w:t>
      </w:r>
      <w:r w:rsidR="004A7CB9" w:rsidRPr="001D5293">
        <w:rPr>
          <w:color w:val="800080"/>
          <w:u w:val="single"/>
        </w:rPr>
        <w:t xml:space="preserve"> </w:t>
      </w:r>
      <w:r w:rsidR="004A7CB9">
        <w:rPr>
          <w:u w:val="single"/>
        </w:rPr>
        <w:t>met</w:t>
      </w:r>
      <w:r w:rsidR="004A7CB9" w:rsidRPr="001D5293">
        <w:rPr>
          <w:u w:val="single"/>
        </w:rPr>
        <w:t xml:space="preserve"> waarneming</w:t>
      </w:r>
      <w:r>
        <w:rPr>
          <w:u w:val="single"/>
        </w:rPr>
        <w:t xml:space="preserve"> variant 3</w:t>
      </w:r>
    </w:p>
    <w:p w:rsidR="004A7CB9" w:rsidRPr="001D5293" w:rsidRDefault="00D17AE7" w:rsidP="004A7CB9">
      <w:pPr>
        <w:rPr>
          <w:rFonts w:cs="Times New Roman"/>
          <w:kern w:val="28"/>
          <w:lang w:eastAsia="en-US"/>
        </w:rPr>
      </w:pPr>
      <w:r>
        <w:t xml:space="preserve">Ondergetekende, professor </w:t>
      </w:r>
      <w:r w:rsidR="004A7CB9" w:rsidRPr="001D5293">
        <w:t>Mr. Jan van der Hoek MBA</w:t>
      </w:r>
      <w:r w:rsidR="004A7CB9">
        <w:t>, hierna te noemen: ‘</w:t>
      </w:r>
      <w:r w:rsidR="004A7CB9" w:rsidRPr="00B74EFF">
        <w:rPr>
          <w:u w:val="single"/>
        </w:rPr>
        <w:t>notaris</w:t>
      </w:r>
      <w:r w:rsidR="004A7CB9">
        <w:t>’, als waarnemer van de met verlof afwezige Mr. Arend de Vries, notaris in de gemeente Utrecht kantoorhoudende te Nieuwegein</w:t>
      </w:r>
      <w:r w:rsidR="004A7CB9" w:rsidRPr="001D5293">
        <w:t xml:space="preserve">, </w:t>
      </w:r>
      <w:r w:rsidR="004A7CB9">
        <w:rPr>
          <w:rFonts w:cs="Times New Roman"/>
          <w:kern w:val="28"/>
          <w:lang w:eastAsia="en-US"/>
        </w:rPr>
        <w:t>v</w:t>
      </w:r>
      <w:r w:rsidR="004A7CB9" w:rsidRPr="001D5293">
        <w:rPr>
          <w:rFonts w:cs="Times New Roman"/>
          <w:kern w:val="28"/>
          <w:lang w:eastAsia="en-US"/>
        </w:rPr>
        <w:t>erklaart:</w:t>
      </w:r>
    </w:p>
    <w:p w:rsidR="004A7CB9" w:rsidRDefault="004A7CB9" w:rsidP="004A7CB9">
      <w:pPr>
        <w:numPr>
          <w:ilvl w:val="0"/>
          <w:numId w:val="2"/>
        </w:numPr>
        <w:tabs>
          <w:tab w:val="clear" w:pos="1065"/>
          <w:tab w:val="num" w:pos="360"/>
        </w:tabs>
        <w:ind w:left="360" w:hanging="360"/>
        <w:rPr>
          <w:rFonts w:cs="Times New Roman"/>
          <w:kern w:val="28"/>
          <w:lang w:eastAsia="en-US"/>
        </w:rPr>
      </w:pPr>
      <w:r w:rsidRPr="001D5293">
        <w:rPr>
          <w:rFonts w:cs="Times New Roman"/>
          <w:kern w:val="28"/>
          <w:lang w:eastAsia="en-US"/>
        </w:rPr>
        <w:t xml:space="preserve">dat dit afschrift </w:t>
      </w:r>
      <w:r>
        <w:rPr>
          <w:rFonts w:cs="Times New Roman"/>
          <w:kern w:val="28"/>
          <w:lang w:eastAsia="en-US"/>
        </w:rPr>
        <w:t xml:space="preserve">inhoudelijk </w:t>
      </w:r>
      <w:r w:rsidRPr="001D5293">
        <w:rPr>
          <w:rFonts w:cs="Times New Roman"/>
          <w:kern w:val="28"/>
          <w:lang w:eastAsia="en-US"/>
        </w:rPr>
        <w:t>een volledig en juiste weergave is van de inhoud van het stuk waarvan het een afschrift is;</w:t>
      </w:r>
    </w:p>
    <w:p w:rsidR="004A7CB9" w:rsidRPr="001D5293" w:rsidRDefault="004A7CB9" w:rsidP="004A7CB9">
      <w:pPr>
        <w:ind w:left="360" w:hanging="360"/>
      </w:pPr>
      <w:r w:rsidRPr="001D5293">
        <w:t xml:space="preserve">-   </w:t>
      </w:r>
      <w:r w:rsidRPr="001D5293">
        <w:tab/>
        <w:t>dat het stuk waarvan dit stuk een afschrift is om</w:t>
      </w:r>
      <w:r w:rsidRPr="001D5293">
        <w:rPr>
          <w:rFonts w:ascii="Times New Roman" w:hAnsi="Times New Roman"/>
        </w:rPr>
        <w:t xml:space="preserve"> </w:t>
      </w:r>
      <w:r w:rsidRPr="00CC0CE4">
        <w:t>twaalf uur</w:t>
      </w:r>
      <w:r w:rsidRPr="001D5293">
        <w:rPr>
          <w:rFonts w:ascii="Times New Roman" w:hAnsi="Times New Roman"/>
        </w:rPr>
        <w:t xml:space="preserve"> </w:t>
      </w:r>
      <w:r w:rsidRPr="001D5293">
        <w:t>is ondertekend</w:t>
      </w:r>
    </w:p>
    <w:p w:rsidR="00E87A62" w:rsidRPr="001D5293" w:rsidRDefault="00E87A62" w:rsidP="00E87A62">
      <w:pPr>
        <w:rPr>
          <w:rFonts w:cs="Times New Roman"/>
          <w:b/>
          <w:kern w:val="28"/>
          <w:sz w:val="18"/>
          <w:lang w:eastAsia="en-US"/>
        </w:rPr>
      </w:pPr>
    </w:p>
    <w:p w:rsidR="00E87A62" w:rsidRPr="00D17AE7" w:rsidRDefault="00071362" w:rsidP="00E87A62">
      <w:pPr>
        <w:rPr>
          <w:rFonts w:cs="Times New Roman"/>
          <w:kern w:val="28"/>
          <w:u w:val="single"/>
          <w:lang w:eastAsia="en-US"/>
        </w:rPr>
      </w:pPr>
      <w:r>
        <w:rPr>
          <w:rFonts w:cs="Times New Roman"/>
          <w:kern w:val="28"/>
          <w:u w:val="single"/>
          <w:lang w:eastAsia="en-US"/>
        </w:rPr>
        <w:t xml:space="preserve">7) </w:t>
      </w:r>
      <w:r w:rsidR="00D17AE7" w:rsidRPr="00D17AE7">
        <w:rPr>
          <w:rFonts w:cs="Times New Roman"/>
          <w:kern w:val="28"/>
          <w:u w:val="single"/>
          <w:lang w:eastAsia="en-US"/>
        </w:rPr>
        <w:t xml:space="preserve">Equivalentverklaring met </w:t>
      </w:r>
      <w:r>
        <w:rPr>
          <w:rFonts w:cs="Times New Roman"/>
          <w:kern w:val="28"/>
          <w:u w:val="single"/>
          <w:lang w:eastAsia="en-US"/>
        </w:rPr>
        <w:t>waarneming variant 4</w:t>
      </w:r>
    </w:p>
    <w:p w:rsidR="00D17AE7" w:rsidRPr="001D5293" w:rsidRDefault="00D17AE7" w:rsidP="00D17AE7">
      <w:pPr>
        <w:rPr>
          <w:rFonts w:cs="Times New Roman"/>
          <w:kern w:val="28"/>
          <w:lang w:eastAsia="en-US"/>
        </w:rPr>
      </w:pPr>
      <w:r>
        <w:t xml:space="preserve">Ondergetekende, professor </w:t>
      </w:r>
      <w:r w:rsidRPr="001D5293">
        <w:t>Mr. Jan van der Hoek MBA</w:t>
      </w:r>
      <w:r>
        <w:t xml:space="preserve">, </w:t>
      </w:r>
      <w:r w:rsidRPr="00020759">
        <w:rPr>
          <w:szCs w:val="18"/>
        </w:rPr>
        <w:t>toegevoegd notaris, bevoegd om akten</w:t>
      </w:r>
      <w:r>
        <w:rPr>
          <w:szCs w:val="18"/>
        </w:rPr>
        <w:t xml:space="preserve"> te passeren in het protocol </w:t>
      </w:r>
      <w:r>
        <w:t>v</w:t>
      </w:r>
      <w:r w:rsidR="002D03FC">
        <w:t xml:space="preserve">an Mr. Arend de Vries, </w:t>
      </w:r>
      <w:r>
        <w:t>notaris in de gemeente Utrecht</w:t>
      </w:r>
      <w:r w:rsidRPr="001D5293">
        <w:t xml:space="preserve">, </w:t>
      </w:r>
      <w:r>
        <w:rPr>
          <w:rFonts w:cs="Times New Roman"/>
          <w:kern w:val="28"/>
          <w:lang w:eastAsia="en-US"/>
        </w:rPr>
        <w:t>v</w:t>
      </w:r>
      <w:r w:rsidRPr="001D5293">
        <w:rPr>
          <w:rFonts w:cs="Times New Roman"/>
          <w:kern w:val="28"/>
          <w:lang w:eastAsia="en-US"/>
        </w:rPr>
        <w:t>erklaart:</w:t>
      </w:r>
    </w:p>
    <w:p w:rsidR="00D17AE7" w:rsidRDefault="00D17AE7" w:rsidP="00D17AE7">
      <w:pPr>
        <w:numPr>
          <w:ilvl w:val="0"/>
          <w:numId w:val="2"/>
        </w:numPr>
        <w:tabs>
          <w:tab w:val="clear" w:pos="1065"/>
          <w:tab w:val="num" w:pos="360"/>
        </w:tabs>
        <w:ind w:left="360" w:hanging="360"/>
        <w:rPr>
          <w:rFonts w:cs="Times New Roman"/>
          <w:kern w:val="28"/>
          <w:lang w:eastAsia="en-US"/>
        </w:rPr>
      </w:pPr>
      <w:r w:rsidRPr="001D5293">
        <w:rPr>
          <w:rFonts w:cs="Times New Roman"/>
          <w:kern w:val="28"/>
          <w:lang w:eastAsia="en-US"/>
        </w:rPr>
        <w:t xml:space="preserve">dat dit afschrift </w:t>
      </w:r>
      <w:r>
        <w:rPr>
          <w:rFonts w:cs="Times New Roman"/>
          <w:kern w:val="28"/>
          <w:lang w:eastAsia="en-US"/>
        </w:rPr>
        <w:t xml:space="preserve">inhoudelijk </w:t>
      </w:r>
      <w:r w:rsidRPr="001D5293">
        <w:rPr>
          <w:rFonts w:cs="Times New Roman"/>
          <w:kern w:val="28"/>
          <w:lang w:eastAsia="en-US"/>
        </w:rPr>
        <w:t>een volledig en juiste weergave is van de inhoud van het stuk waarvan het een afschrift is;</w:t>
      </w:r>
    </w:p>
    <w:p w:rsidR="00D17AE7" w:rsidRPr="001D5293" w:rsidRDefault="00D17AE7" w:rsidP="00D17AE7">
      <w:pPr>
        <w:ind w:left="360" w:hanging="360"/>
      </w:pPr>
      <w:r w:rsidRPr="001D5293">
        <w:t xml:space="preserve">-   </w:t>
      </w:r>
      <w:r w:rsidRPr="001D5293">
        <w:tab/>
        <w:t>dat het stuk waarvan dit stuk een afschrift is om</w:t>
      </w:r>
      <w:r w:rsidRPr="001D5293">
        <w:rPr>
          <w:rFonts w:ascii="Times New Roman" w:hAnsi="Times New Roman"/>
        </w:rPr>
        <w:t xml:space="preserve"> </w:t>
      </w:r>
      <w:r w:rsidRPr="00CC0CE4">
        <w:t>twaalf uur</w:t>
      </w:r>
      <w:r w:rsidRPr="001D5293">
        <w:rPr>
          <w:rFonts w:ascii="Times New Roman" w:hAnsi="Times New Roman"/>
        </w:rPr>
        <w:t xml:space="preserve"> </w:t>
      </w:r>
      <w:r w:rsidRPr="001D5293">
        <w:t>is ondertekend</w:t>
      </w:r>
    </w:p>
    <w:p w:rsidR="00D17AE7" w:rsidRPr="00D17AE7" w:rsidRDefault="00D17AE7" w:rsidP="00E87A62">
      <w:pPr>
        <w:rPr>
          <w:rFonts w:cs="Times New Roman"/>
          <w:kern w:val="28"/>
          <w:lang w:eastAsia="en-US"/>
        </w:rPr>
      </w:pPr>
    </w:p>
    <w:p w:rsidR="00D17AE7" w:rsidRDefault="00071362" w:rsidP="00E87A62">
      <w:pPr>
        <w:rPr>
          <w:rFonts w:cs="Times New Roman"/>
          <w:kern w:val="28"/>
          <w:u w:val="single"/>
          <w:lang w:eastAsia="en-US"/>
        </w:rPr>
      </w:pPr>
      <w:r>
        <w:rPr>
          <w:rFonts w:cs="Times New Roman"/>
          <w:kern w:val="28"/>
          <w:u w:val="single"/>
          <w:lang w:eastAsia="en-US"/>
        </w:rPr>
        <w:t xml:space="preserve">8) </w:t>
      </w:r>
      <w:r w:rsidR="00530A7B">
        <w:rPr>
          <w:rFonts w:cs="Times New Roman"/>
          <w:kern w:val="28"/>
          <w:u w:val="single"/>
          <w:lang w:eastAsia="en-US"/>
        </w:rPr>
        <w:t xml:space="preserve">Equivalentverklaring </w:t>
      </w:r>
      <w:proofErr w:type="spellStart"/>
      <w:r w:rsidR="00530A7B">
        <w:rPr>
          <w:rFonts w:cs="Times New Roman"/>
          <w:kern w:val="28"/>
          <w:u w:val="single"/>
          <w:lang w:eastAsia="en-US"/>
        </w:rPr>
        <w:t>i.g.v</w:t>
      </w:r>
      <w:proofErr w:type="spellEnd"/>
      <w:r w:rsidR="00530A7B">
        <w:rPr>
          <w:rFonts w:cs="Times New Roman"/>
          <w:kern w:val="28"/>
          <w:u w:val="single"/>
          <w:lang w:eastAsia="en-US"/>
        </w:rPr>
        <w:t>. een (gedeelte van een) uittreksel bij de akte van verdeling</w:t>
      </w:r>
    </w:p>
    <w:p w:rsidR="007B5731" w:rsidRPr="001D5293" w:rsidRDefault="007B5731" w:rsidP="007B5731">
      <w:pPr>
        <w:rPr>
          <w:rFonts w:cs="Times New Roman"/>
          <w:kern w:val="28"/>
          <w:lang w:eastAsia="en-US"/>
        </w:rPr>
      </w:pPr>
      <w:r>
        <w:t xml:space="preserve">Ondergetekende, professor </w:t>
      </w:r>
      <w:r w:rsidRPr="001D5293">
        <w:t>Mr. Jan van der Hoek MBA</w:t>
      </w:r>
      <w:r>
        <w:t>, notaris in de gemeente Utrecht</w:t>
      </w:r>
      <w:r w:rsidRPr="001D5293">
        <w:t xml:space="preserve">, </w:t>
      </w:r>
      <w:r>
        <w:rPr>
          <w:rFonts w:cs="Times New Roman"/>
          <w:kern w:val="28"/>
          <w:lang w:eastAsia="en-US"/>
        </w:rPr>
        <w:t>v</w:t>
      </w:r>
      <w:r w:rsidRPr="001D5293">
        <w:rPr>
          <w:rFonts w:cs="Times New Roman"/>
          <w:kern w:val="28"/>
          <w:lang w:eastAsia="en-US"/>
        </w:rPr>
        <w:t>erklaart:</w:t>
      </w:r>
    </w:p>
    <w:p w:rsidR="007B5731" w:rsidRDefault="007B5731" w:rsidP="007B5731">
      <w:pPr>
        <w:numPr>
          <w:ilvl w:val="0"/>
          <w:numId w:val="2"/>
        </w:numPr>
        <w:tabs>
          <w:tab w:val="clear" w:pos="1065"/>
          <w:tab w:val="num" w:pos="360"/>
        </w:tabs>
        <w:ind w:left="360" w:hanging="360"/>
        <w:rPr>
          <w:rFonts w:cs="Times New Roman"/>
          <w:kern w:val="28"/>
          <w:lang w:eastAsia="en-US"/>
        </w:rPr>
      </w:pPr>
      <w:r w:rsidRPr="001D5293">
        <w:rPr>
          <w:rFonts w:cs="Times New Roman"/>
          <w:kern w:val="28"/>
          <w:lang w:eastAsia="en-US"/>
        </w:rPr>
        <w:t xml:space="preserve">dat dit afschrift </w:t>
      </w:r>
      <w:r>
        <w:rPr>
          <w:rFonts w:cs="Times New Roman"/>
          <w:kern w:val="28"/>
          <w:lang w:eastAsia="en-US"/>
        </w:rPr>
        <w:t xml:space="preserve">inhoudelijk </w:t>
      </w:r>
      <w:r w:rsidRPr="001D5293">
        <w:rPr>
          <w:rFonts w:cs="Times New Roman"/>
          <w:kern w:val="28"/>
          <w:lang w:eastAsia="en-US"/>
        </w:rPr>
        <w:t xml:space="preserve">een volledig en juiste weergave is van de inhoud van </w:t>
      </w:r>
      <w:r w:rsidRPr="007B5731">
        <w:rPr>
          <w:rFonts w:cs="Times New Roman"/>
          <w:kern w:val="28"/>
          <w:lang w:eastAsia="en-US"/>
        </w:rPr>
        <w:t>de desbetreffende gedeelten van het</w:t>
      </w:r>
      <w:r>
        <w:rPr>
          <w:rFonts w:cs="Times New Roman"/>
          <w:kern w:val="28"/>
          <w:lang w:eastAsia="en-US"/>
        </w:rPr>
        <w:t xml:space="preserve"> stuk waarvan het een </w:t>
      </w:r>
      <w:r w:rsidRPr="007B5731">
        <w:rPr>
          <w:rFonts w:cs="Times New Roman"/>
          <w:kern w:val="28"/>
          <w:lang w:eastAsia="en-US"/>
        </w:rPr>
        <w:t>uittreksel is</w:t>
      </w:r>
      <w:r w:rsidRPr="001D5293">
        <w:rPr>
          <w:rFonts w:cs="Times New Roman"/>
          <w:kern w:val="28"/>
          <w:lang w:eastAsia="en-US"/>
        </w:rPr>
        <w:t>;</w:t>
      </w:r>
    </w:p>
    <w:p w:rsidR="00AA332A" w:rsidRPr="007B5731" w:rsidRDefault="007B5731" w:rsidP="00A32149">
      <w:pPr>
        <w:numPr>
          <w:ilvl w:val="0"/>
          <w:numId w:val="2"/>
        </w:numPr>
      </w:pPr>
      <w:r w:rsidRPr="001D5293">
        <w:t>dat het stu</w:t>
      </w:r>
      <w:r>
        <w:t>k waarvan dit stuk een uittreksel</w:t>
      </w:r>
      <w:r w:rsidRPr="001D5293">
        <w:t xml:space="preserve"> is om</w:t>
      </w:r>
      <w:r w:rsidRPr="001D5293">
        <w:rPr>
          <w:rFonts w:ascii="Times New Roman" w:hAnsi="Times New Roman"/>
        </w:rPr>
        <w:t xml:space="preserve"> </w:t>
      </w:r>
      <w:r w:rsidRPr="00CC0CE4">
        <w:t>twaalf uur</w:t>
      </w:r>
      <w:r w:rsidRPr="001D5293">
        <w:rPr>
          <w:rFonts w:ascii="Times New Roman" w:hAnsi="Times New Roman"/>
        </w:rPr>
        <w:t xml:space="preserve"> </w:t>
      </w:r>
      <w:r w:rsidRPr="001D5293">
        <w:t>is ondertekend</w:t>
      </w:r>
    </w:p>
    <w:p w:rsidR="00530A7B" w:rsidRDefault="00530A7B" w:rsidP="00E87A62">
      <w:pPr>
        <w:rPr>
          <w:rFonts w:cs="Times New Roman"/>
          <w:kern w:val="28"/>
          <w:lang w:eastAsia="en-US"/>
        </w:rPr>
      </w:pPr>
    </w:p>
    <w:p w:rsidR="00530A7B" w:rsidRPr="00530A7B" w:rsidRDefault="00530A7B" w:rsidP="00E87A62">
      <w:pPr>
        <w:rPr>
          <w:rFonts w:cs="Times New Roman"/>
          <w:kern w:val="28"/>
          <w:lang w:eastAsia="en-US"/>
        </w:rPr>
      </w:pPr>
    </w:p>
    <w:tbl>
      <w:tblPr>
        <w:tblW w:w="5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</w:tblGrid>
      <w:tr w:rsidR="00E87A62" w:rsidTr="003C7B7D">
        <w:trPr>
          <w:trHeight w:val="332"/>
        </w:trPr>
        <w:tc>
          <w:tcPr>
            <w:tcW w:w="5173" w:type="dxa"/>
            <w:vAlign w:val="bottom"/>
          </w:tcPr>
          <w:p w:rsidR="00E87A62" w:rsidRDefault="00E87A62" w:rsidP="00E87A62">
            <w:pPr>
              <w:pStyle w:val="kopje"/>
              <w:rPr>
                <w:b w:val="0"/>
                <w:bCs/>
              </w:rPr>
            </w:pPr>
            <w:r>
              <w:t>Versiehistorie</w:t>
            </w:r>
          </w:p>
        </w:tc>
      </w:tr>
    </w:tbl>
    <w:p w:rsidR="00E87A62" w:rsidRDefault="00E87A62" w:rsidP="00E87A62">
      <w:pPr>
        <w:spacing w:line="14" w:lineRule="exact"/>
      </w:pPr>
    </w:p>
    <w:tbl>
      <w:tblPr>
        <w:tblW w:w="8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701"/>
        <w:gridCol w:w="1985"/>
        <w:gridCol w:w="4394"/>
      </w:tblGrid>
      <w:tr w:rsidR="00E87A62" w:rsidTr="003C7B7D">
        <w:trPr>
          <w:trHeight w:hRule="exact" w:val="281"/>
          <w:tblHeader/>
        </w:trPr>
        <w:tc>
          <w:tcPr>
            <w:tcW w:w="779" w:type="dxa"/>
            <w:vAlign w:val="bottom"/>
          </w:tcPr>
          <w:p w:rsidR="00E87A62" w:rsidRDefault="00E87A62" w:rsidP="00E87A62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  <w:tc>
          <w:tcPr>
            <w:tcW w:w="1701" w:type="dxa"/>
            <w:vAlign w:val="bottom"/>
          </w:tcPr>
          <w:p w:rsidR="00E87A62" w:rsidRDefault="00E87A62" w:rsidP="00E87A62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Datum</w:t>
            </w:r>
          </w:p>
        </w:tc>
        <w:tc>
          <w:tcPr>
            <w:tcW w:w="1985" w:type="dxa"/>
            <w:vAlign w:val="bottom"/>
          </w:tcPr>
          <w:p w:rsidR="00E87A62" w:rsidRDefault="00E87A62" w:rsidP="00E87A62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Auteur</w:t>
            </w:r>
          </w:p>
        </w:tc>
        <w:tc>
          <w:tcPr>
            <w:tcW w:w="4394" w:type="dxa"/>
            <w:vAlign w:val="bottom"/>
          </w:tcPr>
          <w:p w:rsidR="00E87A62" w:rsidRDefault="00E87A62" w:rsidP="00E87A62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</w:tr>
      <w:tr w:rsidR="006F09B6" w:rsidRPr="00343045" w:rsidTr="003C7B7D">
        <w:tc>
          <w:tcPr>
            <w:tcW w:w="779" w:type="dxa"/>
          </w:tcPr>
          <w:p w:rsidR="006F09B6" w:rsidRPr="00E87A62" w:rsidRDefault="00CC33DE" w:rsidP="00E87A62">
            <w:pPr>
              <w:pStyle w:val="Koptekst"/>
              <w:spacing w:line="280" w:lineRule="atLeast"/>
              <w:rPr>
                <w:rStyle w:val="Versie"/>
              </w:rPr>
            </w:pPr>
            <w:bookmarkStart w:id="1" w:name="bmVersie"/>
            <w:bookmarkEnd w:id="1"/>
            <w:r>
              <w:rPr>
                <w:rStyle w:val="Versie"/>
              </w:rPr>
              <w:t>2.0</w:t>
            </w:r>
          </w:p>
        </w:tc>
        <w:tc>
          <w:tcPr>
            <w:tcW w:w="1701" w:type="dxa"/>
          </w:tcPr>
          <w:p w:rsidR="006F09B6" w:rsidRPr="00E87A62" w:rsidRDefault="006F09B6" w:rsidP="00E87A62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2</w:t>
            </w:r>
            <w:r w:rsidR="00CC33DE">
              <w:rPr>
                <w:rStyle w:val="Datumopmaakprofiel"/>
              </w:rPr>
              <w:t>0 mei</w:t>
            </w:r>
            <w:r>
              <w:rPr>
                <w:rStyle w:val="Datumopmaakprofiel"/>
              </w:rPr>
              <w:t xml:space="preserve"> 2010</w:t>
            </w:r>
          </w:p>
        </w:tc>
        <w:tc>
          <w:tcPr>
            <w:tcW w:w="1985" w:type="dxa"/>
          </w:tcPr>
          <w:p w:rsidR="006F09B6" w:rsidRPr="00E87A62" w:rsidRDefault="00CC33DE" w:rsidP="00E87A62">
            <w:r>
              <w:t>RZ/PPB</w:t>
            </w:r>
          </w:p>
        </w:tc>
        <w:tc>
          <w:tcPr>
            <w:tcW w:w="4394" w:type="dxa"/>
          </w:tcPr>
          <w:p w:rsidR="006F09B6" w:rsidRDefault="00CC33DE" w:rsidP="00E87A62">
            <w:r>
              <w:t xml:space="preserve">Publicatieversie (geanonimiseerde kopie van werkversie 1.4.2) </w:t>
            </w:r>
          </w:p>
        </w:tc>
      </w:tr>
      <w:tr w:rsidR="00C65C8B" w:rsidRPr="00343045" w:rsidTr="003C7B7D">
        <w:tc>
          <w:tcPr>
            <w:tcW w:w="779" w:type="dxa"/>
          </w:tcPr>
          <w:p w:rsidR="00C65C8B" w:rsidRDefault="00C65C8B" w:rsidP="00E87A62">
            <w:pPr>
              <w:pStyle w:val="Koptekst"/>
              <w:spacing w:line="280" w:lineRule="atLeast"/>
              <w:rPr>
                <w:rStyle w:val="Versie"/>
              </w:rPr>
            </w:pPr>
            <w:r>
              <w:rPr>
                <w:rStyle w:val="Versie"/>
              </w:rPr>
              <w:t>2.1</w:t>
            </w:r>
          </w:p>
        </w:tc>
        <w:tc>
          <w:tcPr>
            <w:tcW w:w="1701" w:type="dxa"/>
          </w:tcPr>
          <w:p w:rsidR="00C65C8B" w:rsidRDefault="00C65C8B" w:rsidP="00E87A62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20 december 2010</w:t>
            </w:r>
          </w:p>
        </w:tc>
        <w:tc>
          <w:tcPr>
            <w:tcW w:w="1985" w:type="dxa"/>
          </w:tcPr>
          <w:p w:rsidR="00C65C8B" w:rsidRDefault="00C65C8B" w:rsidP="00E87A62">
            <w:r>
              <w:t>RZ/PPB</w:t>
            </w:r>
          </w:p>
        </w:tc>
        <w:tc>
          <w:tcPr>
            <w:tcW w:w="4394" w:type="dxa"/>
          </w:tcPr>
          <w:p w:rsidR="00C65C8B" w:rsidRDefault="00C65C8B" w:rsidP="00E87A62">
            <w:r>
              <w:t>Tekstblok ‘Personalia van natuurlijk persoon’ opgenomen</w:t>
            </w:r>
          </w:p>
          <w:p w:rsidR="00C65C8B" w:rsidRDefault="00C65C8B" w:rsidP="00E87A62">
            <w:r>
              <w:t>De gelegenheid om naast de vestigingsplaats ook ‘kantoorhoudende te gemeente’ op te nemen</w:t>
            </w:r>
          </w:p>
          <w:p w:rsidR="00C65C8B" w:rsidRDefault="00C65C8B" w:rsidP="00E87A62">
            <w:r>
              <w:t>Opmerking geplaatst t.a.v. tijdstip ondertekening.</w:t>
            </w:r>
          </w:p>
        </w:tc>
      </w:tr>
      <w:tr w:rsidR="00CC0CE4" w:rsidRPr="00343045" w:rsidTr="003C7B7D">
        <w:tc>
          <w:tcPr>
            <w:tcW w:w="779" w:type="dxa"/>
          </w:tcPr>
          <w:p w:rsidR="00CC0CE4" w:rsidRDefault="00CC0CE4" w:rsidP="00E87A62">
            <w:pPr>
              <w:pStyle w:val="Koptekst"/>
              <w:spacing w:line="280" w:lineRule="atLeast"/>
              <w:rPr>
                <w:rStyle w:val="Versie"/>
              </w:rPr>
            </w:pPr>
            <w:r>
              <w:rPr>
                <w:rStyle w:val="Versie"/>
              </w:rPr>
              <w:t>2.2</w:t>
            </w:r>
          </w:p>
        </w:tc>
        <w:tc>
          <w:tcPr>
            <w:tcW w:w="1701" w:type="dxa"/>
          </w:tcPr>
          <w:p w:rsidR="00CC0CE4" w:rsidRDefault="00CC0CE4" w:rsidP="00E87A62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10 januari 2011</w:t>
            </w:r>
          </w:p>
        </w:tc>
        <w:tc>
          <w:tcPr>
            <w:tcW w:w="1985" w:type="dxa"/>
          </w:tcPr>
          <w:p w:rsidR="00CC0CE4" w:rsidRDefault="00CC0CE4" w:rsidP="00E87A62">
            <w:r>
              <w:t>RZ/PPB</w:t>
            </w:r>
          </w:p>
        </w:tc>
        <w:tc>
          <w:tcPr>
            <w:tcW w:w="4394" w:type="dxa"/>
          </w:tcPr>
          <w:p w:rsidR="00CC0CE4" w:rsidRDefault="00CC0CE4" w:rsidP="00E87A62">
            <w:r>
              <w:t>Wijzigingen n.a.v. specificaties ICT</w:t>
            </w:r>
          </w:p>
        </w:tc>
      </w:tr>
      <w:tr w:rsidR="006D5C3D" w:rsidRPr="00343045" w:rsidTr="003C7B7D">
        <w:tc>
          <w:tcPr>
            <w:tcW w:w="779" w:type="dxa"/>
          </w:tcPr>
          <w:p w:rsidR="006D5C3D" w:rsidRDefault="006D5C3D" w:rsidP="00E87A62">
            <w:pPr>
              <w:pStyle w:val="Koptekst"/>
              <w:spacing w:line="280" w:lineRule="atLeast"/>
              <w:rPr>
                <w:rStyle w:val="Versie"/>
              </w:rPr>
            </w:pPr>
            <w:r>
              <w:rPr>
                <w:rStyle w:val="Versie"/>
              </w:rPr>
              <w:t>2.3</w:t>
            </w:r>
          </w:p>
        </w:tc>
        <w:tc>
          <w:tcPr>
            <w:tcW w:w="1701" w:type="dxa"/>
          </w:tcPr>
          <w:p w:rsidR="006D5C3D" w:rsidRDefault="006D5C3D" w:rsidP="00E87A62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06 september 2011</w:t>
            </w:r>
          </w:p>
        </w:tc>
        <w:tc>
          <w:tcPr>
            <w:tcW w:w="1985" w:type="dxa"/>
          </w:tcPr>
          <w:p w:rsidR="006D5C3D" w:rsidRDefault="006D5C3D" w:rsidP="00E87A62">
            <w:r>
              <w:t>RZ/PPB</w:t>
            </w:r>
          </w:p>
        </w:tc>
        <w:tc>
          <w:tcPr>
            <w:tcW w:w="4394" w:type="dxa"/>
          </w:tcPr>
          <w:p w:rsidR="006D5C3D" w:rsidRDefault="006D5C3D" w:rsidP="00E87A62">
            <w:r>
              <w:t xml:space="preserve">Er is een extra zinsnede toegevoegd waarbij het (optioneel) mogelijk wordt om een in depot gegeven tekening </w:t>
            </w:r>
            <w:proofErr w:type="spellStart"/>
            <w:r>
              <w:t>eenluidend</w:t>
            </w:r>
            <w:proofErr w:type="spellEnd"/>
            <w:r>
              <w:t xml:space="preserve"> te verklaren.</w:t>
            </w:r>
          </w:p>
        </w:tc>
      </w:tr>
      <w:tr w:rsidR="00B515F8" w:rsidRPr="00343045" w:rsidTr="003C7B7D">
        <w:tc>
          <w:tcPr>
            <w:tcW w:w="779" w:type="dxa"/>
          </w:tcPr>
          <w:p w:rsidR="00B515F8" w:rsidRDefault="00B515F8" w:rsidP="00E87A62">
            <w:pPr>
              <w:pStyle w:val="Koptekst"/>
              <w:spacing w:line="280" w:lineRule="atLeast"/>
              <w:rPr>
                <w:rStyle w:val="Versie"/>
              </w:rPr>
            </w:pPr>
            <w:r>
              <w:rPr>
                <w:rStyle w:val="Versie"/>
              </w:rPr>
              <w:t>2.4</w:t>
            </w:r>
          </w:p>
        </w:tc>
        <w:tc>
          <w:tcPr>
            <w:tcW w:w="1701" w:type="dxa"/>
          </w:tcPr>
          <w:p w:rsidR="00B515F8" w:rsidRDefault="00B515F8" w:rsidP="00E87A62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12 december 2011</w:t>
            </w:r>
          </w:p>
        </w:tc>
        <w:tc>
          <w:tcPr>
            <w:tcW w:w="1985" w:type="dxa"/>
          </w:tcPr>
          <w:p w:rsidR="00B515F8" w:rsidRDefault="00B515F8" w:rsidP="00E87A62">
            <w:r>
              <w:t>RZ/PPB</w:t>
            </w:r>
          </w:p>
        </w:tc>
        <w:tc>
          <w:tcPr>
            <w:tcW w:w="4394" w:type="dxa"/>
          </w:tcPr>
          <w:p w:rsidR="00B515F8" w:rsidRDefault="00B515F8" w:rsidP="00E87A62">
            <w:r>
              <w:t>Tekstuele aanpassing voorbeeld</w:t>
            </w:r>
          </w:p>
        </w:tc>
      </w:tr>
      <w:tr w:rsidR="00A56B85" w:rsidRPr="00343045" w:rsidTr="003C7B7D">
        <w:tc>
          <w:tcPr>
            <w:tcW w:w="779" w:type="dxa"/>
          </w:tcPr>
          <w:p w:rsidR="00A56B85" w:rsidRDefault="00A56B85" w:rsidP="00E87A62">
            <w:pPr>
              <w:pStyle w:val="Koptekst"/>
              <w:spacing w:line="280" w:lineRule="atLeast"/>
              <w:rPr>
                <w:rStyle w:val="Versie"/>
              </w:rPr>
            </w:pPr>
            <w:r>
              <w:rPr>
                <w:rStyle w:val="Versie"/>
              </w:rPr>
              <w:t>2.5</w:t>
            </w:r>
          </w:p>
        </w:tc>
        <w:tc>
          <w:tcPr>
            <w:tcW w:w="1701" w:type="dxa"/>
          </w:tcPr>
          <w:p w:rsidR="00A56B85" w:rsidRDefault="00A56B85" w:rsidP="00E87A62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27 januari 2012</w:t>
            </w:r>
          </w:p>
        </w:tc>
        <w:tc>
          <w:tcPr>
            <w:tcW w:w="1985" w:type="dxa"/>
          </w:tcPr>
          <w:p w:rsidR="00A56B85" w:rsidRDefault="00A56B85" w:rsidP="00E87A62">
            <w:r>
              <w:t>RZ/PPB</w:t>
            </w:r>
          </w:p>
        </w:tc>
        <w:tc>
          <w:tcPr>
            <w:tcW w:w="4394" w:type="dxa"/>
          </w:tcPr>
          <w:p w:rsidR="00A56B85" w:rsidRDefault="00A56B85" w:rsidP="00E87A62">
            <w:r>
              <w:t xml:space="preserve">Tekstblok conform toelichting gemaakt </w:t>
            </w:r>
            <w:proofErr w:type="spellStart"/>
            <w:r>
              <w:t>vwb</w:t>
            </w:r>
            <w:proofErr w:type="spellEnd"/>
            <w:r>
              <w:t xml:space="preserve"> niet tonen “:” en “-“ bij niet kiezen van keuzetekst</w:t>
            </w:r>
          </w:p>
        </w:tc>
      </w:tr>
      <w:tr w:rsidR="00A376D2" w:rsidRPr="00343045" w:rsidTr="003C7B7D">
        <w:tc>
          <w:tcPr>
            <w:tcW w:w="779" w:type="dxa"/>
          </w:tcPr>
          <w:p w:rsidR="00A376D2" w:rsidRDefault="00A376D2" w:rsidP="00E87A62">
            <w:pPr>
              <w:pStyle w:val="Koptekst"/>
              <w:spacing w:line="280" w:lineRule="atLeast"/>
              <w:rPr>
                <w:rStyle w:val="Versie"/>
              </w:rPr>
            </w:pPr>
            <w:r>
              <w:rPr>
                <w:rStyle w:val="Versie"/>
              </w:rPr>
              <w:t>2.6</w:t>
            </w:r>
          </w:p>
        </w:tc>
        <w:tc>
          <w:tcPr>
            <w:tcW w:w="1701" w:type="dxa"/>
          </w:tcPr>
          <w:p w:rsidR="00A376D2" w:rsidRDefault="0055424C" w:rsidP="00E87A62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12 juni 2013</w:t>
            </w:r>
          </w:p>
        </w:tc>
        <w:tc>
          <w:tcPr>
            <w:tcW w:w="1985" w:type="dxa"/>
          </w:tcPr>
          <w:p w:rsidR="00A376D2" w:rsidRDefault="00A376D2" w:rsidP="00E87A62">
            <w:r>
              <w:t>RZ/PPB</w:t>
            </w:r>
          </w:p>
        </w:tc>
        <w:tc>
          <w:tcPr>
            <w:tcW w:w="4394" w:type="dxa"/>
          </w:tcPr>
          <w:p w:rsidR="00A376D2" w:rsidRDefault="00A32149" w:rsidP="00E87A62">
            <w:r>
              <w:t>‘</w:t>
            </w:r>
            <w:r w:rsidR="00A376D2">
              <w:t>in de gemeente</w:t>
            </w:r>
            <w:r>
              <w:t>’</w:t>
            </w:r>
            <w:r w:rsidR="00A376D2">
              <w:t xml:space="preserve"> toegevoegd</w:t>
            </w:r>
            <w:r w:rsidR="004A7CB9">
              <w:t xml:space="preserve">, uitbreiding met waarneming vacant kantoor en verlof, </w:t>
            </w:r>
            <w:r>
              <w:t>‘</w:t>
            </w:r>
            <w:r w:rsidR="004A7CB9" w:rsidRPr="004A7CB9">
              <w:rPr>
                <w:u w:val="single"/>
              </w:rPr>
              <w:t>notaris</w:t>
            </w:r>
            <w:r>
              <w:t>’</w:t>
            </w:r>
            <w:r w:rsidR="004A7CB9">
              <w:t xml:space="preserve"> tussen aanhalingstekens geplaatst en onderstreept en een komma geplaatst</w:t>
            </w:r>
            <w:r w:rsidR="0055424C">
              <w:t xml:space="preserve">, </w:t>
            </w:r>
            <w:r>
              <w:t>‘</w:t>
            </w:r>
            <w:r w:rsidR="0055424C">
              <w:t>toegevoegd notaris, …</w:t>
            </w:r>
            <w:r>
              <w:t>’</w:t>
            </w:r>
            <w:r w:rsidR="0055424C">
              <w:t xml:space="preserve">  en </w:t>
            </w:r>
            <w:r w:rsidR="00941625">
              <w:t xml:space="preserve">tekst voor </w:t>
            </w:r>
            <w:r w:rsidR="0055424C">
              <w:t xml:space="preserve">uittreksel </w:t>
            </w:r>
            <w:proofErr w:type="spellStart"/>
            <w:r w:rsidR="0055424C">
              <w:t>igv</w:t>
            </w:r>
            <w:proofErr w:type="spellEnd"/>
            <w:r w:rsidR="0055424C">
              <w:t xml:space="preserve"> de akte van verdeling toegevoegd, </w:t>
            </w:r>
          </w:p>
        </w:tc>
      </w:tr>
      <w:tr w:rsidR="00A13AA9" w:rsidRPr="00343045" w:rsidTr="003C7B7D">
        <w:tc>
          <w:tcPr>
            <w:tcW w:w="779" w:type="dxa"/>
          </w:tcPr>
          <w:p w:rsidR="00A13AA9" w:rsidRDefault="00747B0A" w:rsidP="00E87A62">
            <w:pPr>
              <w:pStyle w:val="Koptekst"/>
              <w:spacing w:line="280" w:lineRule="atLeast"/>
              <w:rPr>
                <w:rStyle w:val="Versie"/>
              </w:rPr>
            </w:pPr>
            <w:r>
              <w:rPr>
                <w:rStyle w:val="Versie"/>
              </w:rPr>
              <w:t>2.7</w:t>
            </w:r>
          </w:p>
        </w:tc>
        <w:tc>
          <w:tcPr>
            <w:tcW w:w="1701" w:type="dxa"/>
          </w:tcPr>
          <w:p w:rsidR="00A13AA9" w:rsidRDefault="00747B0A" w:rsidP="00E87A62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1 november</w:t>
            </w:r>
            <w:r w:rsidR="00A13AA9">
              <w:rPr>
                <w:rStyle w:val="Datumopmaakprofiel"/>
              </w:rPr>
              <w:t xml:space="preserve"> 2013</w:t>
            </w:r>
          </w:p>
        </w:tc>
        <w:tc>
          <w:tcPr>
            <w:tcW w:w="1985" w:type="dxa"/>
          </w:tcPr>
          <w:p w:rsidR="00A13AA9" w:rsidRDefault="00A13AA9" w:rsidP="00E87A62">
            <w:r>
              <w:t>RZ/PPB</w:t>
            </w:r>
          </w:p>
        </w:tc>
        <w:tc>
          <w:tcPr>
            <w:tcW w:w="4394" w:type="dxa"/>
          </w:tcPr>
          <w:p w:rsidR="00A13AA9" w:rsidRDefault="00A13AA9" w:rsidP="00E87A62">
            <w:r>
              <w:t>Keuzemogelijkheden vestigingsplaats notaris aangepast</w:t>
            </w:r>
            <w:r w:rsidR="00747B0A">
              <w:t xml:space="preserve">, </w:t>
            </w:r>
            <w:r w:rsidR="00A32149">
              <w:t>‘</w:t>
            </w:r>
            <w:r w:rsidR="00747B0A">
              <w:t>verklaart</w:t>
            </w:r>
            <w:r w:rsidR="00A32149">
              <w:t>’</w:t>
            </w:r>
            <w:r w:rsidR="00747B0A">
              <w:t xml:space="preserve"> </w:t>
            </w:r>
            <w:r w:rsidR="00014535">
              <w:t>aansluitend gemaakt</w:t>
            </w:r>
            <w:r w:rsidR="00747B0A">
              <w:t xml:space="preserve"> met de tekst er voor</w:t>
            </w:r>
          </w:p>
        </w:tc>
      </w:tr>
      <w:tr w:rsidR="00D60EF5" w:rsidRPr="00343045" w:rsidTr="003C7B7D">
        <w:tc>
          <w:tcPr>
            <w:tcW w:w="779" w:type="dxa"/>
          </w:tcPr>
          <w:p w:rsidR="00D60EF5" w:rsidRDefault="00D60EF5" w:rsidP="00E87A62">
            <w:pPr>
              <w:pStyle w:val="Koptekst"/>
              <w:spacing w:line="280" w:lineRule="atLeast"/>
              <w:rPr>
                <w:rStyle w:val="Versie"/>
              </w:rPr>
            </w:pPr>
            <w:r>
              <w:rPr>
                <w:rStyle w:val="Versie"/>
              </w:rPr>
              <w:t>2.8</w:t>
            </w:r>
          </w:p>
        </w:tc>
        <w:tc>
          <w:tcPr>
            <w:tcW w:w="1701" w:type="dxa"/>
          </w:tcPr>
          <w:p w:rsidR="00D60EF5" w:rsidRDefault="00D60EF5" w:rsidP="00E87A62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9 april 2014</w:t>
            </w:r>
          </w:p>
        </w:tc>
        <w:tc>
          <w:tcPr>
            <w:tcW w:w="1985" w:type="dxa"/>
          </w:tcPr>
          <w:p w:rsidR="00D60EF5" w:rsidRDefault="00D60EF5" w:rsidP="00E87A62">
            <w:r>
              <w:t>LG/PPB</w:t>
            </w:r>
          </w:p>
        </w:tc>
        <w:tc>
          <w:tcPr>
            <w:tcW w:w="4394" w:type="dxa"/>
          </w:tcPr>
          <w:p w:rsidR="00D60EF5" w:rsidRDefault="00A32149" w:rsidP="00E87A62">
            <w:r>
              <w:t>‘</w:t>
            </w:r>
            <w:r w:rsidR="00D60EF5">
              <w:t>vacant protocol</w:t>
            </w:r>
            <w:r>
              <w:t>’</w:t>
            </w:r>
            <w:r w:rsidR="00D60EF5">
              <w:t xml:space="preserve"> en </w:t>
            </w:r>
            <w:r>
              <w:t>‘</w:t>
            </w:r>
            <w:r w:rsidR="00D60EF5">
              <w:t>kandidaat-notaris</w:t>
            </w:r>
            <w:r>
              <w:t>’</w:t>
            </w:r>
            <w:r w:rsidR="00D60EF5">
              <w:t xml:space="preserve"> toegevoegd</w:t>
            </w:r>
          </w:p>
        </w:tc>
      </w:tr>
      <w:tr w:rsidR="001A140B" w:rsidRPr="00343045" w:rsidTr="003C7B7D">
        <w:tc>
          <w:tcPr>
            <w:tcW w:w="779" w:type="dxa"/>
          </w:tcPr>
          <w:p w:rsidR="001A140B" w:rsidRDefault="001A140B" w:rsidP="00E87A62">
            <w:pPr>
              <w:pStyle w:val="Koptekst"/>
              <w:spacing w:line="280" w:lineRule="atLeast"/>
              <w:rPr>
                <w:rStyle w:val="Versie"/>
              </w:rPr>
            </w:pPr>
            <w:r>
              <w:rPr>
                <w:rStyle w:val="Versie"/>
              </w:rPr>
              <w:t>2.9</w:t>
            </w:r>
          </w:p>
        </w:tc>
        <w:tc>
          <w:tcPr>
            <w:tcW w:w="1701" w:type="dxa"/>
          </w:tcPr>
          <w:p w:rsidR="001A140B" w:rsidRDefault="00962C37" w:rsidP="00E87A62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11 juli</w:t>
            </w:r>
            <w:r w:rsidR="001A140B">
              <w:rPr>
                <w:rStyle w:val="Datumopmaakprofiel"/>
              </w:rPr>
              <w:t xml:space="preserve"> 2014</w:t>
            </w:r>
          </w:p>
        </w:tc>
        <w:tc>
          <w:tcPr>
            <w:tcW w:w="1985" w:type="dxa"/>
          </w:tcPr>
          <w:p w:rsidR="001A140B" w:rsidRDefault="001A140B" w:rsidP="00E87A62">
            <w:r>
              <w:t>LG/PPB</w:t>
            </w:r>
          </w:p>
        </w:tc>
        <w:tc>
          <w:tcPr>
            <w:tcW w:w="4394" w:type="dxa"/>
          </w:tcPr>
          <w:p w:rsidR="001A140B" w:rsidRDefault="000E406A" w:rsidP="00E87A62">
            <w:r>
              <w:t xml:space="preserve">Extra waarnemer </w:t>
            </w:r>
            <w:proofErr w:type="spellStart"/>
            <w:r>
              <w:t>i.g.v</w:t>
            </w:r>
            <w:proofErr w:type="spellEnd"/>
            <w:r>
              <w:t>. vacature-waarneming mogelijk gemaakt, introductie keuzeblokvariant Waarneming</w:t>
            </w:r>
          </w:p>
        </w:tc>
      </w:tr>
      <w:tr w:rsidR="00804B89" w:rsidRPr="00343045" w:rsidTr="003C7B7D">
        <w:tc>
          <w:tcPr>
            <w:tcW w:w="779" w:type="dxa"/>
          </w:tcPr>
          <w:p w:rsidR="00804B89" w:rsidRDefault="00962C37" w:rsidP="00E87A62">
            <w:pPr>
              <w:pStyle w:val="Koptekst"/>
              <w:spacing w:line="280" w:lineRule="atLeast"/>
              <w:rPr>
                <w:rStyle w:val="Versie"/>
              </w:rPr>
            </w:pPr>
            <w:r>
              <w:rPr>
                <w:rStyle w:val="Versie"/>
              </w:rPr>
              <w:t>3.0</w:t>
            </w:r>
          </w:p>
        </w:tc>
        <w:tc>
          <w:tcPr>
            <w:tcW w:w="1701" w:type="dxa"/>
          </w:tcPr>
          <w:p w:rsidR="00804B89" w:rsidRDefault="0072196D" w:rsidP="00E87A62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18</w:t>
            </w:r>
            <w:r w:rsidR="00804B89">
              <w:rPr>
                <w:rStyle w:val="Datumopmaakprofiel"/>
              </w:rPr>
              <w:t xml:space="preserve"> juli 2014</w:t>
            </w:r>
          </w:p>
        </w:tc>
        <w:tc>
          <w:tcPr>
            <w:tcW w:w="1985" w:type="dxa"/>
          </w:tcPr>
          <w:p w:rsidR="00804B89" w:rsidRDefault="00804B89" w:rsidP="00E87A62">
            <w:r>
              <w:t>LG/PPB</w:t>
            </w:r>
          </w:p>
        </w:tc>
        <w:tc>
          <w:tcPr>
            <w:tcW w:w="4394" w:type="dxa"/>
          </w:tcPr>
          <w:p w:rsidR="00804B89" w:rsidRDefault="00804B89" w:rsidP="00E87A62">
            <w:r>
              <w:t>Verplichte keuze tussen keuzeblok Waarneming en ‘notaris …’, vestigingsplaats van de waargenomen notaris (was: plaats van verklaarder ondertekenaar) verplaatst naar keuzeblokvarianten</w:t>
            </w:r>
          </w:p>
        </w:tc>
      </w:tr>
    </w:tbl>
    <w:p w:rsidR="00E87A62" w:rsidRDefault="00E87A62" w:rsidP="00E87A62"/>
    <w:p w:rsidR="00E87A62" w:rsidRPr="00A04A63" w:rsidRDefault="00E87A62" w:rsidP="00E87A62">
      <w:pPr>
        <w:rPr>
          <w:lang w:eastAsia="en-US"/>
        </w:rPr>
      </w:pPr>
    </w:p>
    <w:sectPr w:rsidR="00E87A62" w:rsidRPr="00A04A6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4BEC" w:rsidRDefault="00054BEC">
      <w:r>
        <w:separator/>
      </w:r>
    </w:p>
  </w:endnote>
  <w:endnote w:type="continuationSeparator" w:id="0">
    <w:p w:rsidR="00054BEC" w:rsidRDefault="00054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-Italic">
    <w:altName w:val="Times New Roman"/>
    <w:charset w:val="00"/>
    <w:family w:val="auto"/>
    <w:pitch w:val="variable"/>
    <w:sig w:usb0="A000002F" w:usb1="1000004A" w:usb2="00000000" w:usb3="00000000" w:csb0="0000011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0B9D" w:rsidRDefault="00B60B9D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0B9D" w:rsidRDefault="00B60B9D">
    <w:pPr>
      <w:pStyle w:val="Voetteks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0B9D" w:rsidRDefault="00B60B9D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4BEC" w:rsidRDefault="00054BEC">
      <w:r>
        <w:separator/>
      </w:r>
    </w:p>
  </w:footnote>
  <w:footnote w:type="continuationSeparator" w:id="0">
    <w:p w:rsidR="00054BEC" w:rsidRDefault="00054B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0B9D" w:rsidRDefault="00B60B9D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0B9D" w:rsidRDefault="00B60B9D">
    <w:pPr>
      <w:pStyle w:val="Ko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0B9D" w:rsidRDefault="00B60B9D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C5A4A"/>
    <w:multiLevelType w:val="hybridMultilevel"/>
    <w:tmpl w:val="441EC6C4"/>
    <w:lvl w:ilvl="0" w:tplc="6A8CD6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77E14"/>
    <w:multiLevelType w:val="hybridMultilevel"/>
    <w:tmpl w:val="4BD46CD8"/>
    <w:lvl w:ilvl="0" w:tplc="1140234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color w:val="80008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1542D"/>
    <w:multiLevelType w:val="multilevel"/>
    <w:tmpl w:val="4BD46CD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color w:val="80008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413E9C"/>
    <w:multiLevelType w:val="hybridMultilevel"/>
    <w:tmpl w:val="D3A4E4BA"/>
    <w:lvl w:ilvl="0" w:tplc="71043E50">
      <w:start w:val="10"/>
      <w:numFmt w:val="bullet"/>
      <w:lvlText w:val="-"/>
      <w:lvlJc w:val="left"/>
      <w:pPr>
        <w:tabs>
          <w:tab w:val="num" w:pos="1065"/>
        </w:tabs>
        <w:ind w:left="1065" w:hanging="705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63CEC"/>
    <w:multiLevelType w:val="hybridMultilevel"/>
    <w:tmpl w:val="1C042458"/>
    <w:lvl w:ilvl="0" w:tplc="A330FD68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hyphenationZone w:val="425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A63"/>
    <w:rsid w:val="00014535"/>
    <w:rsid w:val="000167D1"/>
    <w:rsid w:val="000239C4"/>
    <w:rsid w:val="0002423B"/>
    <w:rsid w:val="00054BEC"/>
    <w:rsid w:val="00071362"/>
    <w:rsid w:val="000749A8"/>
    <w:rsid w:val="00075BB6"/>
    <w:rsid w:val="00076D1A"/>
    <w:rsid w:val="000C1460"/>
    <w:rsid w:val="000C4D06"/>
    <w:rsid w:val="000E406A"/>
    <w:rsid w:val="001A140B"/>
    <w:rsid w:val="001B1937"/>
    <w:rsid w:val="001D5293"/>
    <w:rsid w:val="002057E2"/>
    <w:rsid w:val="00205E70"/>
    <w:rsid w:val="00211103"/>
    <w:rsid w:val="00217250"/>
    <w:rsid w:val="0024180B"/>
    <w:rsid w:val="002A54CA"/>
    <w:rsid w:val="002B2F5B"/>
    <w:rsid w:val="002C3AFF"/>
    <w:rsid w:val="002D03FC"/>
    <w:rsid w:val="0033757C"/>
    <w:rsid w:val="00353AA0"/>
    <w:rsid w:val="00394D62"/>
    <w:rsid w:val="003B3263"/>
    <w:rsid w:val="003B7C66"/>
    <w:rsid w:val="003C7B7D"/>
    <w:rsid w:val="004060FE"/>
    <w:rsid w:val="004277F7"/>
    <w:rsid w:val="004A0723"/>
    <w:rsid w:val="004A5FAF"/>
    <w:rsid w:val="004A7656"/>
    <w:rsid w:val="004A7CB9"/>
    <w:rsid w:val="004D7877"/>
    <w:rsid w:val="00522090"/>
    <w:rsid w:val="00530468"/>
    <w:rsid w:val="00530A7B"/>
    <w:rsid w:val="0055424C"/>
    <w:rsid w:val="00567DCA"/>
    <w:rsid w:val="005E11B4"/>
    <w:rsid w:val="00610842"/>
    <w:rsid w:val="00647871"/>
    <w:rsid w:val="00650DCC"/>
    <w:rsid w:val="00690E60"/>
    <w:rsid w:val="006C4F7F"/>
    <w:rsid w:val="006D1961"/>
    <w:rsid w:val="006D5C3D"/>
    <w:rsid w:val="006D7709"/>
    <w:rsid w:val="006F09B6"/>
    <w:rsid w:val="006F5839"/>
    <w:rsid w:val="00715CFE"/>
    <w:rsid w:val="0072196D"/>
    <w:rsid w:val="00747B0A"/>
    <w:rsid w:val="007536F7"/>
    <w:rsid w:val="00763290"/>
    <w:rsid w:val="007B5731"/>
    <w:rsid w:val="007C22FD"/>
    <w:rsid w:val="007E5E6B"/>
    <w:rsid w:val="00804B89"/>
    <w:rsid w:val="008255C3"/>
    <w:rsid w:val="0083417F"/>
    <w:rsid w:val="00855C85"/>
    <w:rsid w:val="00872972"/>
    <w:rsid w:val="008863C7"/>
    <w:rsid w:val="0089795E"/>
    <w:rsid w:val="008D1813"/>
    <w:rsid w:val="008E4651"/>
    <w:rsid w:val="008F6590"/>
    <w:rsid w:val="00925B11"/>
    <w:rsid w:val="00941625"/>
    <w:rsid w:val="00962C37"/>
    <w:rsid w:val="00992ED4"/>
    <w:rsid w:val="009B573A"/>
    <w:rsid w:val="009B6853"/>
    <w:rsid w:val="00A04A63"/>
    <w:rsid w:val="00A067C6"/>
    <w:rsid w:val="00A11DE9"/>
    <w:rsid w:val="00A13AA9"/>
    <w:rsid w:val="00A32149"/>
    <w:rsid w:val="00A376D2"/>
    <w:rsid w:val="00A51373"/>
    <w:rsid w:val="00A56B85"/>
    <w:rsid w:val="00A62F66"/>
    <w:rsid w:val="00A75761"/>
    <w:rsid w:val="00A85CAB"/>
    <w:rsid w:val="00AA1DF3"/>
    <w:rsid w:val="00AA332A"/>
    <w:rsid w:val="00AF66C0"/>
    <w:rsid w:val="00B044B0"/>
    <w:rsid w:val="00B24A8A"/>
    <w:rsid w:val="00B40079"/>
    <w:rsid w:val="00B40EB3"/>
    <w:rsid w:val="00B4633A"/>
    <w:rsid w:val="00B515F8"/>
    <w:rsid w:val="00B576AC"/>
    <w:rsid w:val="00B60B9D"/>
    <w:rsid w:val="00B621CE"/>
    <w:rsid w:val="00B63D46"/>
    <w:rsid w:val="00B64050"/>
    <w:rsid w:val="00B74AEA"/>
    <w:rsid w:val="00B77E40"/>
    <w:rsid w:val="00BA0380"/>
    <w:rsid w:val="00BA6A3E"/>
    <w:rsid w:val="00BD7383"/>
    <w:rsid w:val="00BE272F"/>
    <w:rsid w:val="00BF0C59"/>
    <w:rsid w:val="00BF7A86"/>
    <w:rsid w:val="00C16CC4"/>
    <w:rsid w:val="00C51267"/>
    <w:rsid w:val="00C6481F"/>
    <w:rsid w:val="00C65C8B"/>
    <w:rsid w:val="00C65F7D"/>
    <w:rsid w:val="00C74A8A"/>
    <w:rsid w:val="00C8023F"/>
    <w:rsid w:val="00CB6F63"/>
    <w:rsid w:val="00CC0CE4"/>
    <w:rsid w:val="00CC33DE"/>
    <w:rsid w:val="00CD2B39"/>
    <w:rsid w:val="00CE5F0F"/>
    <w:rsid w:val="00D17AE7"/>
    <w:rsid w:val="00D60EF5"/>
    <w:rsid w:val="00D761C0"/>
    <w:rsid w:val="00D808A9"/>
    <w:rsid w:val="00D834C5"/>
    <w:rsid w:val="00DB5B79"/>
    <w:rsid w:val="00E53273"/>
    <w:rsid w:val="00E73ED3"/>
    <w:rsid w:val="00E87A62"/>
    <w:rsid w:val="00EA6A7C"/>
    <w:rsid w:val="00EC090D"/>
    <w:rsid w:val="00F0516F"/>
    <w:rsid w:val="00F50526"/>
    <w:rsid w:val="00F56D4B"/>
    <w:rsid w:val="00F968BD"/>
    <w:rsid w:val="00FA2E41"/>
    <w:rsid w:val="00FB14A1"/>
    <w:rsid w:val="00FC0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C7AE21A4-7FD7-42D2-828E-C5DE164FD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rFonts w:ascii="Arial" w:hAnsi="Arial" w:cs="Arial"/>
    </w:rPr>
  </w:style>
  <w:style w:type="paragraph" w:styleId="Kop1">
    <w:name w:val="heading 1"/>
    <w:basedOn w:val="Standaard"/>
    <w:next w:val="Standaard"/>
    <w:qFormat/>
    <w:rsid w:val="00A04A63"/>
    <w:pPr>
      <w:keepNext/>
      <w:spacing w:before="240" w:after="60" w:line="280" w:lineRule="atLeast"/>
      <w:outlineLvl w:val="0"/>
    </w:pPr>
    <w:rPr>
      <w:b/>
      <w:bCs/>
      <w:snapToGrid w:val="0"/>
      <w:kern w:val="32"/>
      <w:sz w:val="32"/>
      <w:szCs w:val="32"/>
      <w:lang w:eastAsia="en-US"/>
    </w:rPr>
  </w:style>
  <w:style w:type="paragraph" w:styleId="Kop3">
    <w:name w:val="heading 3"/>
    <w:basedOn w:val="Standaard"/>
    <w:next w:val="Standaard"/>
    <w:qFormat/>
    <w:rsid w:val="00A04A63"/>
    <w:pPr>
      <w:keepNext/>
      <w:spacing w:before="240" w:after="60" w:line="280" w:lineRule="atLeast"/>
      <w:outlineLvl w:val="2"/>
    </w:pPr>
    <w:rPr>
      <w:b/>
      <w:bCs/>
      <w:snapToGrid w:val="0"/>
      <w:kern w:val="28"/>
      <w:sz w:val="26"/>
      <w:szCs w:val="26"/>
      <w:lang w:eastAsia="en-US"/>
    </w:rPr>
  </w:style>
  <w:style w:type="character" w:default="1" w:styleId="Standaardalinea-lettertype">
    <w:name w:val="Default Paragraph Font"/>
    <w:semiHidden/>
  </w:style>
  <w:style w:type="table" w:default="1" w:styleId="Standaardtabe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semiHidden/>
  </w:style>
  <w:style w:type="paragraph" w:styleId="Tekstopmerking">
    <w:name w:val="annotation text"/>
    <w:basedOn w:val="Standaard"/>
    <w:semiHidden/>
    <w:rsid w:val="00A04A63"/>
    <w:pPr>
      <w:widowControl w:val="0"/>
    </w:pPr>
    <w:rPr>
      <w:rFonts w:ascii="Courier New" w:hAnsi="Courier New" w:cs="Times New Roman"/>
      <w:snapToGrid w:val="0"/>
    </w:rPr>
  </w:style>
  <w:style w:type="character" w:styleId="Verwijzingopmerking">
    <w:name w:val="annotation reference"/>
    <w:basedOn w:val="Standaardalinea-lettertype"/>
    <w:semiHidden/>
    <w:rsid w:val="00A04A63"/>
    <w:rPr>
      <w:sz w:val="16"/>
      <w:szCs w:val="16"/>
    </w:rPr>
  </w:style>
  <w:style w:type="paragraph" w:styleId="Ballontekst">
    <w:name w:val="Balloon Text"/>
    <w:basedOn w:val="Standaard"/>
    <w:semiHidden/>
    <w:rsid w:val="00A04A63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rsid w:val="00E87A62"/>
    <w:pPr>
      <w:widowControl w:val="0"/>
      <w:tabs>
        <w:tab w:val="left" w:pos="340"/>
      </w:tabs>
      <w:spacing w:line="260" w:lineRule="exact"/>
    </w:pPr>
    <w:rPr>
      <w:rFonts w:ascii="Myriad-Italic" w:hAnsi="Myriad-Italic" w:cs="Times New Roman"/>
      <w:snapToGrid w:val="0"/>
      <w:sz w:val="16"/>
      <w:lang w:val="nl"/>
    </w:rPr>
  </w:style>
  <w:style w:type="paragraph" w:customStyle="1" w:styleId="kopje">
    <w:name w:val="kopje"/>
    <w:basedOn w:val="Standaard"/>
    <w:next w:val="Standaard"/>
    <w:rsid w:val="00E87A62"/>
    <w:pPr>
      <w:snapToGrid w:val="0"/>
      <w:spacing w:before="120" w:line="280" w:lineRule="auto"/>
    </w:pPr>
    <w:rPr>
      <w:rFonts w:cs="Times New Roman"/>
      <w:b/>
      <w:kern w:val="28"/>
      <w:sz w:val="18"/>
      <w:lang w:eastAsia="en-US"/>
    </w:rPr>
  </w:style>
  <w:style w:type="paragraph" w:customStyle="1" w:styleId="tussenkopje">
    <w:name w:val="tussenkopje"/>
    <w:basedOn w:val="Standaard"/>
    <w:rsid w:val="00E87A62"/>
    <w:pPr>
      <w:snapToGrid w:val="0"/>
      <w:spacing w:before="90" w:line="240" w:lineRule="atLeast"/>
    </w:pPr>
    <w:rPr>
      <w:rFonts w:cs="Times New Roman"/>
      <w:kern w:val="28"/>
      <w:sz w:val="14"/>
      <w:lang w:val="nl" w:eastAsia="en-US"/>
    </w:rPr>
  </w:style>
  <w:style w:type="character" w:customStyle="1" w:styleId="Versie">
    <w:name w:val="Versie"/>
    <w:basedOn w:val="Standaardalinea-lettertype"/>
    <w:rsid w:val="00E87A62"/>
    <w:rPr>
      <w:rFonts w:ascii="Helvetica" w:hAnsi="Helvetica" w:cs="Helvetica" w:hint="default"/>
      <w:sz w:val="18"/>
      <w:lang w:val="nl-NL"/>
    </w:rPr>
  </w:style>
  <w:style w:type="character" w:customStyle="1" w:styleId="Datumopmaakprofiel">
    <w:name w:val="Datumopmaakprofiel"/>
    <w:basedOn w:val="Versie"/>
    <w:rsid w:val="00E87A62"/>
    <w:rPr>
      <w:rFonts w:ascii="Helvetica" w:hAnsi="Helvetica" w:cs="Helvetica" w:hint="default"/>
      <w:sz w:val="18"/>
      <w:lang w:val="nl-NL"/>
    </w:rPr>
  </w:style>
  <w:style w:type="paragraph" w:styleId="Voettekst">
    <w:name w:val="footer"/>
    <w:basedOn w:val="Standaard"/>
    <w:rsid w:val="000C1460"/>
    <w:pPr>
      <w:tabs>
        <w:tab w:val="center" w:pos="4153"/>
        <w:tab w:val="right" w:pos="8306"/>
      </w:tabs>
    </w:pPr>
  </w:style>
  <w:style w:type="paragraph" w:styleId="Onderwerpvanopmerking">
    <w:name w:val="annotation subject"/>
    <w:basedOn w:val="Tekstopmerking"/>
    <w:next w:val="Tekstopmerking"/>
    <w:semiHidden/>
    <w:rsid w:val="00C65C8B"/>
    <w:pPr>
      <w:widowControl/>
    </w:pPr>
    <w:rPr>
      <w:rFonts w:ascii="Arial" w:hAnsi="Arial" w:cs="Arial"/>
      <w:b/>
      <w:bCs/>
      <w:snapToGrid/>
    </w:rPr>
  </w:style>
  <w:style w:type="paragraph" w:styleId="Ondertitel">
    <w:name w:val="Subtitle"/>
    <w:aliases w:val="Subtitel"/>
    <w:basedOn w:val="Kop1"/>
    <w:link w:val="OndertitelChar"/>
    <w:qFormat/>
    <w:rsid w:val="008E465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OndertitelChar">
    <w:name w:val="Ondertitel Char"/>
    <w:aliases w:val="Subtitel Char"/>
    <w:basedOn w:val="Standaardalinea-lettertype"/>
    <w:link w:val="Ondertitel"/>
    <w:rsid w:val="008E4651"/>
    <w:rPr>
      <w:rFonts w:asciiTheme="minorHAnsi" w:eastAsiaTheme="minorEastAsia" w:hAnsiTheme="minorHAnsi" w:cstheme="minorBidi"/>
      <w:b/>
      <w:bCs/>
      <w:snapToGrid w:val="0"/>
      <w:color w:val="5A5A5A" w:themeColor="text1" w:themeTint="A5"/>
      <w:spacing w:val="15"/>
      <w:kern w:val="32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F0EEB0D8.dotm</Template>
  <TotalTime>2</TotalTime>
  <Pages>3</Pages>
  <Words>1167</Words>
  <Characters>8636</Characters>
  <Application>Microsoft Office Word</Application>
  <DocSecurity>0</DocSecurity>
  <Lines>71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Tekstblok Equivalentieverklaring</vt:lpstr>
    </vt:vector>
  </TitlesOfParts>
  <Company>Kadaster</Company>
  <LinksUpToDate>false</LinksUpToDate>
  <CharactersWithSpaces>9784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Tekstblok Equivalentieverklaring</dc:title>
  <dc:subject/>
  <dc:creator>RZ/PPB</dc:creator>
  <cp:keywords/>
  <dc:description/>
  <cp:lastModifiedBy>Laan, Jan-Bart</cp:lastModifiedBy>
  <cp:revision>3</cp:revision>
  <cp:lastPrinted>2010-04-26T13:43:00Z</cp:lastPrinted>
  <dcterms:created xsi:type="dcterms:W3CDTF">2016-09-29T12:48:00Z</dcterms:created>
  <dcterms:modified xsi:type="dcterms:W3CDTF">2016-09-29T12:48:00Z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1779191122</vt:i4>
  </property>
  <property fmtid="{D5CDD505-2E9C-101B-9397-08002B2CF9AE}" pid="3" name="_NewReviewCycle">
    <vt:lpwstr/>
  </property>
  <property fmtid="{D5CDD505-2E9C-101B-9397-08002B2CF9AE}" pid="4" name="_EmailSubject">
    <vt:lpwstr>Gewijzigde tekstblokken (waar ik nog een paar kleine wijzigingen in doorgevoerd heb)</vt:lpwstr>
  </property>
  <property fmtid="{D5CDD505-2E9C-101B-9397-08002B2CF9AE}" pid="5" name="_AuthorEmail">
    <vt:lpwstr>Susan.Veltman@kadaster.nl</vt:lpwstr>
  </property>
  <property fmtid="{D5CDD505-2E9C-101B-9397-08002B2CF9AE}" pid="6" name="_AuthorEmailDisplayName">
    <vt:lpwstr>Veltman, Susan</vt:lpwstr>
  </property>
  <property fmtid="{D5CDD505-2E9C-101B-9397-08002B2CF9AE}" pid="7" name="_PreviousAdHocReviewCycleID">
    <vt:i4>1788289593</vt:i4>
  </property>
  <property fmtid="{D5CDD505-2E9C-101B-9397-08002B2CF9AE}" pid="8" name="_ReviewingToolsShownOnce">
    <vt:lpwstr/>
  </property>
</Properties>
</file>