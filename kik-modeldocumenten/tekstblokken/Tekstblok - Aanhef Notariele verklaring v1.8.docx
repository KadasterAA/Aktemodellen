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810CA1">
      <w:pPr>
        <w:pStyle w:val="Kop1"/>
      </w:pPr>
      <w:r>
        <w:t>Tekstblok Aanhef</w:t>
      </w:r>
      <w:r w:rsidRPr="00810CA1">
        <w:t xml:space="preserve"> </w:t>
      </w:r>
      <w:r w:rsidR="0054423C">
        <w:t>– Notariële verklaring</w:t>
      </w:r>
    </w:p>
    <w:p w:rsidR="00810CA1" w:rsidRPr="001903DE" w:rsidRDefault="00810CA1" w:rsidP="00810CA1">
      <w:pPr>
        <w:pStyle w:val="Kop3"/>
      </w:pPr>
      <w:r w:rsidRPr="001903DE">
        <w:t>vers</w:t>
      </w:r>
      <w:bookmarkStart w:id="0" w:name="_GoBack"/>
      <w:bookmarkEnd w:id="0"/>
      <w:r w:rsidRPr="001903DE">
        <w:t xml:space="preserve">ie </w:t>
      </w:r>
      <w:r w:rsidR="005127FD" w:rsidRPr="001903DE">
        <w:t>1.</w:t>
      </w:r>
      <w:r w:rsidR="00E6516A">
        <w:t>8</w:t>
      </w:r>
      <w:r w:rsidR="001903DE">
        <w:t>,</w:t>
      </w:r>
      <w:r w:rsidRPr="001903DE">
        <w:t xml:space="preserve"> dd.</w:t>
      </w:r>
      <w:r w:rsidR="005127FD" w:rsidRPr="001903DE">
        <w:t xml:space="preserve"> </w:t>
      </w:r>
      <w:r w:rsidR="00A94732">
        <w:t>1</w:t>
      </w:r>
      <w:r w:rsidR="00CB6B0E">
        <w:t>8</w:t>
      </w:r>
      <w:r w:rsidR="00A94732">
        <w:t xml:space="preserve"> juli</w:t>
      </w:r>
      <w:r w:rsidR="00B15CE9">
        <w:t xml:space="preserve"> </w:t>
      </w:r>
      <w:r w:rsidRPr="001903DE">
        <w:t>201</w:t>
      </w:r>
      <w:r w:rsidR="007363C2">
        <w:t>4</w:t>
      </w:r>
    </w:p>
    <w:p w:rsidR="00BC3F11" w:rsidRDefault="00BC3F11" w:rsidP="00BC3F11">
      <w:pPr>
        <w:rPr>
          <w:rFonts w:cs="Arial"/>
          <w:color w:val="339966"/>
          <w:sz w:val="20"/>
        </w:rPr>
      </w:pPr>
    </w:p>
    <w:p w:rsidR="00583236" w:rsidRPr="00AF20AE" w:rsidRDefault="00583236" w:rsidP="00BC3F11">
      <w:pPr>
        <w:rPr>
          <w:rFonts w:cs="Arial"/>
          <w:b/>
          <w:sz w:val="24"/>
          <w:szCs w:val="24"/>
        </w:rPr>
      </w:pPr>
      <w:r w:rsidRPr="00AF20AE">
        <w:rPr>
          <w:rFonts w:cs="Arial"/>
          <w:b/>
          <w:sz w:val="24"/>
          <w:szCs w:val="24"/>
        </w:rPr>
        <w:t>Tekstfragment</w:t>
      </w:r>
    </w:p>
    <w:p w:rsidR="00583236" w:rsidRPr="00583236" w:rsidRDefault="00583236" w:rsidP="00BC3F11">
      <w:pPr>
        <w:rPr>
          <w:rFonts w:cs="Arial"/>
          <w:b/>
          <w:color w:val="339966"/>
          <w:sz w:val="24"/>
          <w:szCs w:val="24"/>
        </w:rPr>
      </w:pPr>
    </w:p>
    <w:p w:rsidR="005127FD" w:rsidRPr="00B75BD1" w:rsidRDefault="005127FD" w:rsidP="00A66891">
      <w:pPr>
        <w:spacing w:line="240" w:lineRule="auto"/>
        <w:rPr>
          <w:rFonts w:cs="Arial"/>
          <w:color w:val="339966"/>
          <w:sz w:val="20"/>
        </w:rPr>
      </w:pPr>
      <w:r w:rsidRPr="00B75BD1">
        <w:rPr>
          <w:rFonts w:cs="Arial"/>
          <w:color w:val="339966"/>
          <w:sz w:val="20"/>
        </w:rPr>
        <w:t>Op/Heden,/Vandaag</w:t>
      </w:r>
      <w:r w:rsidRPr="00B75BD1">
        <w:rPr>
          <w:rFonts w:cs="Arial"/>
          <w:color w:val="008000"/>
          <w:sz w:val="20"/>
        </w:rPr>
        <w:t>,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datum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FF0000"/>
          <w:sz w:val="20"/>
        </w:rPr>
        <w:t xml:space="preserve">, </w:t>
      </w:r>
      <w:r w:rsidRPr="00B75BD1">
        <w:rPr>
          <w:rFonts w:cs="Arial"/>
          <w:color w:val="339966"/>
          <w:sz w:val="20"/>
        </w:rPr>
        <w:t>verklaart</w:t>
      </w:r>
      <w:r w:rsidR="00322C3F" w:rsidRPr="00B75BD1">
        <w:rPr>
          <w:rFonts w:cs="Arial"/>
          <w:color w:val="339966"/>
          <w:sz w:val="20"/>
        </w:rPr>
        <w:t>/verklaar ik</w:t>
      </w:r>
      <w:r w:rsidR="00DF4593">
        <w:rPr>
          <w:rFonts w:cs="Arial"/>
          <w:color w:val="339966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="00DE7F69" w:rsidRPr="00B75BD1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583236" w:rsidRPr="00D04C0E">
        <w:rPr>
          <w:rFonts w:cs="Arial"/>
          <w:color w:val="FF0000"/>
          <w:sz w:val="20"/>
        </w:rPr>
        <w:t>,</w:t>
      </w:r>
      <w:r w:rsidR="00B75BD1" w:rsidRPr="00B75BD1">
        <w:rPr>
          <w:rFonts w:cs="Arial"/>
          <w:color w:val="800080"/>
          <w:sz w:val="20"/>
        </w:rPr>
        <w:t xml:space="preserve"> </w:t>
      </w:r>
      <w:r w:rsidRPr="00E97EB2">
        <w:rPr>
          <w:rFonts w:cs="Arial"/>
          <w:color w:val="339966"/>
          <w:sz w:val="20"/>
        </w:rPr>
        <w:t>notaris</w:t>
      </w:r>
      <w:r w:rsidRPr="00B75BD1">
        <w:rPr>
          <w:rFonts w:cs="Arial"/>
          <w:color w:val="008000"/>
          <w:sz w:val="20"/>
        </w:rPr>
        <w:t xml:space="preserve"> </w:t>
      </w:r>
      <w:r w:rsidRPr="00E97EB2">
        <w:rPr>
          <w:rFonts w:cs="Arial"/>
          <w:color w:val="00FFFF"/>
          <w:sz w:val="20"/>
        </w:rPr>
        <w:t>in de gemeente</w:t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gemeente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008000"/>
          <w:sz w:val="20"/>
        </w:rPr>
        <w:t xml:space="preserve"> </w:t>
      </w:r>
      <w:r w:rsidRPr="00E97EB2">
        <w:rPr>
          <w:rFonts w:cs="Arial"/>
          <w:color w:val="00FFFF"/>
          <w:sz w:val="20"/>
        </w:rPr>
        <w:t>kantoorhoudende 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/gevestigd 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/met plaats van vestiging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7E4FEF" w:rsidRPr="00E97EB2">
        <w:rPr>
          <w:rFonts w:cs="Arial"/>
          <w:color w:val="00FFFF"/>
          <w:sz w:val="20"/>
        </w:rPr>
        <w:t>/ in de gemeente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gemeente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 xml:space="preserve">MacroButton Nomacro </w:instrText>
      </w:r>
      <w:r w:rsidR="0037717F" w:rsidRPr="00B75BD1">
        <w:rPr>
          <w:rFonts w:cs="Arial"/>
          <w:sz w:val="20"/>
          <w:effect w:val="none"/>
        </w:rPr>
        <w:instrText>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CB6B0E" w:rsidRPr="00CB6B0E">
        <w:rPr>
          <w:rFonts w:cs="Arial"/>
          <w:sz w:val="20"/>
        </w:rPr>
        <w:t xml:space="preserve"> </w:t>
      </w:r>
      <w:r w:rsidR="00CB6B0E" w:rsidRPr="00CB6B0E">
        <w:rPr>
          <w:rFonts w:cs="Arial"/>
          <w:color w:val="339966"/>
          <w:sz w:val="20"/>
        </w:rPr>
        <w:t>/</w:t>
      </w:r>
      <w:r w:rsidR="00CB6B0E" w:rsidRPr="00CB6B0E">
        <w:rPr>
          <w:rFonts w:cs="Arial"/>
          <w:sz w:val="20"/>
        </w:rPr>
        <w:t xml:space="preserve"> </w:t>
      </w:r>
      <w:r w:rsidR="00CB6B0E" w:rsidRPr="00B75BD1">
        <w:rPr>
          <w:color w:val="FFFFFF"/>
          <w:sz w:val="20"/>
          <w:highlight w:val="darkYellow"/>
        </w:rPr>
        <w:t>KEUZEBLOKVARIANT WAARNEMING</w:t>
      </w:r>
      <w:r w:rsidR="00583236" w:rsidRPr="00B75BD1">
        <w:rPr>
          <w:rFonts w:cs="Arial"/>
          <w:color w:val="FF0000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als volgt</w:t>
      </w:r>
      <w:r w:rsidR="00583236" w:rsidRPr="00B75BD1">
        <w:rPr>
          <w:rFonts w:cs="Arial"/>
          <w:color w:val="339966"/>
          <w:sz w:val="20"/>
        </w:rPr>
        <w:t>/dat ik mij zoveel mogelijk heb overtuigd van het volgende</w:t>
      </w:r>
    </w:p>
    <w:p w:rsidR="00E97EB2" w:rsidRDefault="00E97EB2" w:rsidP="00A66891">
      <w:pPr>
        <w:spacing w:line="240" w:lineRule="auto"/>
        <w:rPr>
          <w:sz w:val="20"/>
        </w:rPr>
      </w:pPr>
    </w:p>
    <w:p w:rsidR="00E97EB2" w:rsidRDefault="00E97EB2" w:rsidP="00A66891">
      <w:pPr>
        <w:spacing w:line="240" w:lineRule="auto"/>
        <w:rPr>
          <w:sz w:val="20"/>
        </w:rPr>
      </w:pPr>
      <w:r>
        <w:rPr>
          <w:sz w:val="20"/>
        </w:rPr>
        <w:t>Aanhef van de notariële verklaring met daarin de notaris die de akte heeft opgesteld. Deze kan eventueel afwijken van de notaris die de akte equivalent verklaart en digitaal ondertekent.</w:t>
      </w:r>
    </w:p>
    <w:p w:rsidR="00E97EB2" w:rsidRPr="00325192" w:rsidRDefault="00E97EB2" w:rsidP="00A66891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Waarneming.</w:t>
      </w:r>
    </w:p>
    <w:p w:rsidR="00B75BD1" w:rsidRPr="00B75BD1" w:rsidRDefault="00B75BD1" w:rsidP="00A66891">
      <w:pPr>
        <w:spacing w:line="240" w:lineRule="auto"/>
        <w:rPr>
          <w:sz w:val="20"/>
        </w:rPr>
      </w:pPr>
    </w:p>
    <w:p w:rsidR="00B75BD1" w:rsidRPr="00B75BD1" w:rsidRDefault="00B75BD1" w:rsidP="00A66891">
      <w:pPr>
        <w:spacing w:line="240" w:lineRule="auto"/>
        <w:rPr>
          <w:b/>
          <w:sz w:val="20"/>
        </w:rPr>
      </w:pPr>
      <w:r w:rsidRPr="00B75BD1">
        <w:rPr>
          <w:b/>
          <w:sz w:val="20"/>
        </w:rPr>
        <w:t>KEUZEBLOKVARIANT WAARNEMING</w:t>
      </w:r>
    </w:p>
    <w:p w:rsidR="00B75BD1" w:rsidRPr="00B75BD1" w:rsidRDefault="004A299B" w:rsidP="00A66891">
      <w:pPr>
        <w:spacing w:line="240" w:lineRule="auto"/>
        <w:rPr>
          <w:sz w:val="20"/>
        </w:rPr>
      </w:pPr>
      <w:r>
        <w:rPr>
          <w:sz w:val="20"/>
        </w:rPr>
        <w:t xml:space="preserve">Dit keuzeblok is optioneel </w:t>
      </w:r>
      <w:r w:rsidR="00B75BD1" w:rsidRPr="00B75BD1">
        <w:rPr>
          <w:sz w:val="20"/>
        </w:rPr>
        <w:t>en ondersteunt de volgende varianten:</w:t>
      </w:r>
    </w:p>
    <w:p w:rsidR="00D04C0E" w:rsidRDefault="00B75BD1" w:rsidP="00A66891">
      <w:pPr>
        <w:numPr>
          <w:ilvl w:val="0"/>
          <w:numId w:val="1"/>
        </w:numPr>
        <w:spacing w:line="240" w:lineRule="auto"/>
        <w:rPr>
          <w:sz w:val="20"/>
        </w:rPr>
      </w:pPr>
      <w:r w:rsidRPr="00B75BD1">
        <w:rPr>
          <w:sz w:val="20"/>
        </w:rPr>
        <w:t xml:space="preserve">variant 1: </w:t>
      </w:r>
      <w:r w:rsidR="00D04C0E">
        <w:rPr>
          <w:sz w:val="20"/>
        </w:rPr>
        <w:t>waarneming</w:t>
      </w:r>
    </w:p>
    <w:p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A94732">
        <w:rPr>
          <w:sz w:val="20"/>
        </w:rPr>
        <w:t xml:space="preserve">vacant </w:t>
      </w:r>
      <w:r w:rsidR="00DE2432">
        <w:rPr>
          <w:sz w:val="20"/>
        </w:rPr>
        <w:t>kantoor/protocol</w:t>
      </w:r>
    </w:p>
    <w:p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B75BD1" w:rsidRPr="00B75BD1">
        <w:rPr>
          <w:sz w:val="20"/>
        </w:rPr>
        <w:t>: verlof</w:t>
      </w:r>
    </w:p>
    <w:p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B75BD1" w:rsidRPr="00B75BD1">
        <w:rPr>
          <w:sz w:val="20"/>
        </w:rPr>
        <w:t>: toegevoegd notaris</w:t>
      </w:r>
    </w:p>
    <w:p w:rsidR="00B75BD1" w:rsidRDefault="00B75BD1" w:rsidP="00A66891">
      <w:pPr>
        <w:spacing w:line="240" w:lineRule="auto"/>
        <w:rPr>
          <w:color w:val="800080"/>
        </w:rPr>
      </w:pPr>
    </w:p>
    <w:p w:rsidR="00B75BD1" w:rsidRPr="00D04C0E" w:rsidRDefault="00B75BD1" w:rsidP="00A66891">
      <w:pPr>
        <w:spacing w:line="240" w:lineRule="auto"/>
        <w:rPr>
          <w:color w:val="800080"/>
          <w:sz w:val="20"/>
        </w:rPr>
      </w:pPr>
      <w:r w:rsidRPr="00D04C0E">
        <w:rPr>
          <w:b/>
          <w:sz w:val="20"/>
        </w:rPr>
        <w:t>Tekstfragmenten keuzeblokvariant Waarneming</w:t>
      </w:r>
    </w:p>
    <w:p w:rsidR="00B75BD1" w:rsidRDefault="00B75BD1" w:rsidP="00A66891">
      <w:pPr>
        <w:spacing w:line="240" w:lineRule="auto"/>
        <w:rPr>
          <w:color w:val="800080"/>
        </w:rPr>
      </w:pPr>
    </w:p>
    <w:p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D04C0E" w:rsidRPr="00325192" w:rsidRDefault="00D04C0E" w:rsidP="00A66891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D04C0E" w:rsidRDefault="00D04C0E" w:rsidP="00A66891">
      <w:pPr>
        <w:spacing w:line="240" w:lineRule="auto"/>
        <w:rPr>
          <w:color w:val="800080"/>
        </w:rPr>
      </w:pP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>Variant</w:t>
      </w:r>
      <w:r w:rsidR="00D04C0E">
        <w:rPr>
          <w:rFonts w:cs="Arial"/>
          <w:sz w:val="20"/>
          <w:u w:val="single"/>
        </w:rPr>
        <w:t xml:space="preserve"> 2</w:t>
      </w:r>
      <w:r w:rsidRPr="00B75BD1">
        <w:rPr>
          <w:rFonts w:cs="Arial"/>
          <w:sz w:val="20"/>
          <w:u w:val="single"/>
        </w:rPr>
        <w:t>:</w:t>
      </w:r>
    </w:p>
    <w:p w:rsidR="00B75BD1" w:rsidRPr="00E97EB2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</w:t>
      </w:r>
      <w:r w:rsidRPr="00B75BD1">
        <w:rPr>
          <w:rFonts w:cs="Arial"/>
          <w:color w:val="800080"/>
          <w:sz w:val="20"/>
        </w:rPr>
        <w:t xml:space="preserve"> van </w:t>
      </w:r>
      <w:r w:rsidRPr="00B75BD1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 xml:space="preserve">MacroButton Nomacro </w:instrText>
      </w:r>
      <w:r w:rsidR="007F50F0" w:rsidRPr="00325192">
        <w:rPr>
          <w:rFonts w:cs="Arial"/>
          <w:sz w:val="20"/>
          <w:effect w:val="none"/>
        </w:rPr>
        <w:instrText>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 xml:space="preserve">notaris </w:t>
      </w:r>
      <w:r w:rsidRPr="00B75BD1">
        <w:rPr>
          <w:rFonts w:cs="Arial"/>
          <w:color w:val="3366FF"/>
          <w:sz w:val="20"/>
        </w:rPr>
        <w:t>in 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gemeente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kantoorhoudende 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gevestigd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met plaats van vestiging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>/ in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gemeente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 xml:space="preserve">MacroButton Nomacro </w:instrText>
      </w:r>
      <w:r w:rsidRPr="00B75BD1">
        <w:rPr>
          <w:rFonts w:cs="Arial"/>
          <w:sz w:val="20"/>
          <w:effect w:val="none"/>
        </w:rPr>
        <w:instrText>§</w:instrText>
      </w:r>
      <w:r w:rsidRPr="00B75BD1">
        <w:rPr>
          <w:rFonts w:cs="Arial"/>
          <w:sz w:val="20"/>
          <w:lang w:val="en-US"/>
        </w:rPr>
        <w:fldChar w:fldCharType="end"/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 xml:space="preserve">MacroButton Nomacro </w:instrText>
      </w:r>
      <w:r w:rsidR="007F50F0" w:rsidRPr="00325192">
        <w:rPr>
          <w:rFonts w:cs="Arial"/>
          <w:sz w:val="20"/>
          <w:effect w:val="none"/>
        </w:rPr>
        <w:instrText>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>als waarnemer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 het vacante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kantoor/protocol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 destijds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B75BD1" w:rsidRPr="00B75BD1">
        <w:rPr>
          <w:rFonts w:cs="Arial"/>
          <w:sz w:val="20"/>
          <w:u w:val="single"/>
        </w:rPr>
        <w:t>:</w:t>
      </w:r>
    </w:p>
    <w:p w:rsidR="00B75BD1" w:rsidRPr="00B75BD1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 van de met verlof afwezige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B75BD1" w:rsidRPr="00B75BD1">
        <w:rPr>
          <w:rFonts w:cs="Arial"/>
          <w:sz w:val="20"/>
          <w:u w:val="single"/>
        </w:rPr>
        <w:t>:</w:t>
      </w:r>
    </w:p>
    <w:p w:rsidR="00B75BD1" w:rsidRPr="00575857" w:rsidRDefault="00B75BD1" w:rsidP="00A66891">
      <w:pPr>
        <w:spacing w:line="240" w:lineRule="auto"/>
        <w:rPr>
          <w:rFonts w:cs="Arial"/>
          <w:color w:val="800080"/>
          <w:sz w:val="20"/>
          <w:lang w:val="en-US"/>
        </w:rPr>
      </w:pPr>
      <w:r w:rsidRPr="00B75BD1">
        <w:rPr>
          <w:rFonts w:cs="Arial"/>
          <w:color w:val="FF0000"/>
          <w:sz w:val="20"/>
        </w:rPr>
        <w:t>toegevoegd notaris, bevoegd om akten te passeren in het protocol 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sz w:val="20"/>
        </w:rPr>
        <w:t>gemeente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 xml:space="preserve">MacroButton Nomacro </w:instrText>
      </w:r>
      <w:r w:rsidR="00E97EB2" w:rsidRPr="00325192">
        <w:rPr>
          <w:rFonts w:cs="Arial"/>
          <w:sz w:val="20"/>
          <w:effect w:val="none"/>
        </w:rPr>
        <w:instrText>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 xml:space="preserve">Einde variant </w:t>
      </w:r>
      <w:r w:rsidR="00D04C0E">
        <w:rPr>
          <w:rFonts w:cs="Arial"/>
          <w:sz w:val="20"/>
          <w:u w:val="single"/>
        </w:rPr>
        <w:t>4</w:t>
      </w:r>
    </w:p>
    <w:p w:rsidR="005127FD" w:rsidRDefault="005127FD" w:rsidP="00A66891">
      <w:pPr>
        <w:spacing w:line="240" w:lineRule="auto"/>
        <w:rPr>
          <w:b/>
          <w:sz w:val="24"/>
          <w:szCs w:val="24"/>
        </w:rPr>
      </w:pPr>
    </w:p>
    <w:p w:rsidR="00B75BD1" w:rsidRDefault="00A66891" w:rsidP="00A6689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5127FD" w:rsidRPr="00835F96">
        <w:rPr>
          <w:b/>
          <w:sz w:val="24"/>
          <w:szCs w:val="24"/>
        </w:rPr>
        <w:lastRenderedPageBreak/>
        <w:t>Voorbeelden tekstfragment</w:t>
      </w:r>
      <w:r w:rsidR="00B75BD1">
        <w:rPr>
          <w:b/>
          <w:sz w:val="24"/>
          <w:szCs w:val="24"/>
        </w:rPr>
        <w:t>(incl. keuzeblokvariant)</w:t>
      </w:r>
      <w:r w:rsidR="005127FD" w:rsidRPr="00835F96">
        <w:rPr>
          <w:b/>
          <w:sz w:val="24"/>
          <w:szCs w:val="24"/>
        </w:rPr>
        <w:t>:</w:t>
      </w:r>
    </w:p>
    <w:p w:rsidR="005127FD" w:rsidRPr="00835F96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 xml:space="preserve"> </w:t>
      </w:r>
    </w:p>
    <w:p w:rsidR="005127FD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1) Z</w:t>
      </w:r>
      <w:r w:rsidR="005127FD" w:rsidRPr="00B75BD1">
        <w:rPr>
          <w:sz w:val="20"/>
          <w:u w:val="single"/>
        </w:rPr>
        <w:t>onder waarneming</w:t>
      </w:r>
    </w:p>
    <w:p w:rsidR="005127FD" w:rsidRPr="00B75BD1" w:rsidRDefault="005127FD" w:rsidP="00A66891">
      <w:pPr>
        <w:spacing w:line="240" w:lineRule="auto"/>
        <w:rPr>
          <w:sz w:val="20"/>
        </w:rPr>
      </w:pPr>
      <w:r w:rsidRPr="00B75BD1">
        <w:rPr>
          <w:sz w:val="20"/>
        </w:rPr>
        <w:t>Vandaag, twaalf december tweeduizend acht, verklaart Mr. Arie Boomsma MBA, notaris met plaats van vestiging 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:rsidR="005127FD" w:rsidRPr="00B75BD1" w:rsidRDefault="005127FD" w:rsidP="00A66891">
      <w:pPr>
        <w:spacing w:line="240" w:lineRule="auto"/>
        <w:rPr>
          <w:sz w:val="20"/>
        </w:rPr>
      </w:pPr>
    </w:p>
    <w:p w:rsidR="00AF20A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 M</w:t>
      </w:r>
      <w:r w:rsidR="00AF20AE" w:rsidRPr="00B75BD1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AF20AE" w:rsidRDefault="00AF20AE" w:rsidP="00A66891">
      <w:pPr>
        <w:spacing w:line="240" w:lineRule="auto"/>
        <w:rPr>
          <w:sz w:val="20"/>
        </w:rPr>
      </w:pPr>
      <w:r w:rsidRPr="00B75BD1">
        <w:rPr>
          <w:sz w:val="20"/>
        </w:rPr>
        <w:t>Op eenentwintig januari tweeduizend elf, verklaar</w:t>
      </w:r>
      <w:r w:rsidR="008363A5" w:rsidRPr="00B75BD1">
        <w:rPr>
          <w:sz w:val="20"/>
        </w:rPr>
        <w:t>t</w:t>
      </w:r>
      <w:r w:rsidRPr="00B75BD1">
        <w:rPr>
          <w:sz w:val="20"/>
        </w:rPr>
        <w:t xml:space="preserve"> Mr. Erik Visser, kandidaat-notaris, hierna te noemen</w:t>
      </w:r>
      <w:r w:rsidR="00556B58" w:rsidRPr="00B75BD1">
        <w:rPr>
          <w:sz w:val="20"/>
        </w:rPr>
        <w:t xml:space="preserve">: </w:t>
      </w:r>
      <w:r w:rsidRPr="00B75BD1">
        <w:rPr>
          <w:sz w:val="20"/>
        </w:rPr>
        <w:t>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>’, als waarnemer van Mr. Eleonard van Donderen, notaris te Apeldoorn, dat ik mij zoveel mogelijk heb overtuigd van het volgende</w:t>
      </w:r>
    </w:p>
    <w:p w:rsidR="00D04C0E" w:rsidRPr="00B75BD1" w:rsidRDefault="00D04C0E" w:rsidP="00A66891">
      <w:pPr>
        <w:spacing w:line="240" w:lineRule="auto"/>
        <w:rPr>
          <w:sz w:val="20"/>
        </w:rPr>
      </w:pPr>
    </w:p>
    <w:p w:rsidR="001903D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1903DE" w:rsidRPr="00B75BD1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1903DE" w:rsidRPr="00B75BD1" w:rsidRDefault="001903DE" w:rsidP="00A66891">
      <w:pPr>
        <w:spacing w:line="240" w:lineRule="auto"/>
        <w:rPr>
          <w:sz w:val="20"/>
        </w:rPr>
      </w:pPr>
      <w:r w:rsidRPr="00B75BD1">
        <w:rPr>
          <w:sz w:val="20"/>
        </w:rPr>
        <w:t>Heden</w:t>
      </w:r>
      <w:r w:rsidR="00BD260D" w:rsidRPr="00B75BD1">
        <w:rPr>
          <w:sz w:val="20"/>
        </w:rPr>
        <w:t>,</w:t>
      </w:r>
      <w:r w:rsidRPr="00B75BD1">
        <w:rPr>
          <w:sz w:val="20"/>
        </w:rPr>
        <w:t xml:space="preserve"> elf januari tweeduizend twaalf, verklaart Drs. Els Lamers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D04C0E">
        <w:rPr>
          <w:sz w:val="20"/>
        </w:rPr>
        <w:t xml:space="preserve">kandidaat-notaris, </w:t>
      </w:r>
      <w:r w:rsidRPr="00B75BD1">
        <w:rPr>
          <w:sz w:val="20"/>
        </w:rPr>
        <w:t>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het vacante kantoor van Mr. Diederik Jansen, </w:t>
      </w:r>
      <w:r w:rsidR="00952BE8" w:rsidRPr="00B75BD1">
        <w:rPr>
          <w:sz w:val="20"/>
        </w:rPr>
        <w:t xml:space="preserve">destijds </w:t>
      </w:r>
      <w:r w:rsidRPr="00B75BD1">
        <w:rPr>
          <w:sz w:val="20"/>
        </w:rPr>
        <w:t>notaris met plaats van vestiging Lelystad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:rsidR="00322C3F" w:rsidRPr="00B75BD1" w:rsidRDefault="00322C3F" w:rsidP="00A66891">
      <w:pPr>
        <w:spacing w:line="240" w:lineRule="auto"/>
        <w:rPr>
          <w:sz w:val="20"/>
          <w:u w:val="single"/>
        </w:rPr>
      </w:pPr>
    </w:p>
    <w:p w:rsidR="00322C3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4) M</w:t>
      </w:r>
      <w:r w:rsidR="00322C3F" w:rsidRPr="00B75BD1">
        <w:rPr>
          <w:sz w:val="20"/>
          <w:u w:val="single"/>
        </w:rPr>
        <w:t>et waarneming v</w:t>
      </w:r>
      <w:r>
        <w:rPr>
          <w:sz w:val="20"/>
          <w:u w:val="single"/>
        </w:rPr>
        <w:t>ariant 2</w:t>
      </w:r>
    </w:p>
    <w:p w:rsidR="00322C3F" w:rsidRPr="00B75BD1" w:rsidRDefault="00322C3F" w:rsidP="00A66891">
      <w:pPr>
        <w:spacing w:line="240" w:lineRule="auto"/>
        <w:rPr>
          <w:sz w:val="20"/>
        </w:rPr>
      </w:pPr>
      <w:r w:rsidRPr="00B75BD1">
        <w:rPr>
          <w:sz w:val="20"/>
        </w:rPr>
        <w:t>Heden, elf januari tweeduizend twaalf, verklaar ik</w:t>
      </w:r>
      <w:r w:rsidR="00AE3944">
        <w:rPr>
          <w:sz w:val="20"/>
        </w:rPr>
        <w:t>,</w:t>
      </w:r>
      <w:r w:rsidRPr="00B75BD1">
        <w:rPr>
          <w:sz w:val="20"/>
        </w:rPr>
        <w:t xml:space="preserve"> Drs. Els Lamers,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="00D04C0E" w:rsidRPr="00325192">
        <w:rPr>
          <w:sz w:val="20"/>
        </w:rPr>
        <w:t>als waarnemer van Mr. Maria van der Weij, notaris te Tilburg</w:t>
      </w:r>
      <w:r w:rsidR="00D04C0E">
        <w:rPr>
          <w:sz w:val="20"/>
        </w:rPr>
        <w:t>,</w:t>
      </w:r>
      <w:r w:rsidR="00D04C0E" w:rsidRPr="00B75BD1">
        <w:rPr>
          <w:sz w:val="20"/>
        </w:rPr>
        <w:t xml:space="preserve"> </w:t>
      </w:r>
      <w:r w:rsidRPr="00B75BD1">
        <w:rPr>
          <w:sz w:val="20"/>
        </w:rPr>
        <w:t>als waarnemer van het vacante protocol van Mr. Diederik Jansen, destijds notaris met plaats van vestiging Lelystad, als volgt</w:t>
      </w:r>
    </w:p>
    <w:p w:rsidR="00583236" w:rsidRPr="00B75BD1" w:rsidRDefault="00583236" w:rsidP="00A66891">
      <w:pPr>
        <w:spacing w:line="240" w:lineRule="auto"/>
        <w:rPr>
          <w:sz w:val="20"/>
        </w:rPr>
      </w:pPr>
    </w:p>
    <w:p w:rsidR="007E4FE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5) M</w:t>
      </w:r>
      <w:r w:rsidR="007E4FEF" w:rsidRPr="00B75BD1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AF20AE" w:rsidRPr="00B75BD1" w:rsidRDefault="007E4FEF" w:rsidP="00A66891">
      <w:pPr>
        <w:spacing w:line="240" w:lineRule="auto"/>
        <w:rPr>
          <w:sz w:val="20"/>
        </w:rPr>
      </w:pPr>
      <w:r w:rsidRPr="00B75BD1">
        <w:rPr>
          <w:sz w:val="20"/>
        </w:rPr>
        <w:t>Heden, elf januari tweeduizend twaalf, verklaart Drs. Els Lamers,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>’, als waarnemer van de met verlof afwezige Mr. Diederik Jansen, notaris in de gemeente Almere, als volgt</w:t>
      </w:r>
    </w:p>
    <w:p w:rsidR="00AF20AE" w:rsidRPr="00B75BD1" w:rsidRDefault="00AF20AE" w:rsidP="00A66891">
      <w:pPr>
        <w:spacing w:line="240" w:lineRule="auto"/>
        <w:rPr>
          <w:sz w:val="20"/>
        </w:rPr>
      </w:pPr>
    </w:p>
    <w:p w:rsidR="00621BF8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6) Met waarneming variant 4</w:t>
      </w:r>
    </w:p>
    <w:p w:rsidR="00621BF8" w:rsidRPr="00B75BD1" w:rsidRDefault="00621BF8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vierentwintig november tweeduizend tien, verklaart professor Mr. Jan van der Hoek MBA, </w:t>
      </w:r>
      <w:r w:rsidRPr="00B75BD1">
        <w:rPr>
          <w:rFonts w:cs="Arial"/>
          <w:sz w:val="20"/>
        </w:rPr>
        <w:t>toegevoegd notaris, bevoegd om akten te passeren in het protocol van</w:t>
      </w:r>
      <w:r w:rsidRPr="00B75BD1">
        <w:rPr>
          <w:sz w:val="20"/>
        </w:rPr>
        <w:t xml:space="preserve"> Drs. Anton Bos, notaris in de gemeente AA en Hunze kantoorhoudende te Gieten</w:t>
      </w:r>
    </w:p>
    <w:p w:rsidR="00621BF8" w:rsidRDefault="00621BF8"/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BC3F11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BC3F11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952BE8" w:rsidTr="00F17B2A">
        <w:tc>
          <w:tcPr>
            <w:tcW w:w="779" w:type="dxa"/>
          </w:tcPr>
          <w:p w:rsidR="00D63DAF" w:rsidRPr="00952BE8" w:rsidRDefault="0054423C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0</w:t>
            </w:r>
            <w:r w:rsidR="00C23A85"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.</w:t>
            </w: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</w:t>
            </w:r>
          </w:p>
        </w:tc>
        <w:tc>
          <w:tcPr>
            <w:tcW w:w="1701" w:type="dxa"/>
          </w:tcPr>
          <w:p w:rsidR="00D63DAF" w:rsidRPr="00952BE8" w:rsidRDefault="0054423C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28 oktober</w:t>
            </w:r>
            <w:r w:rsidR="00D63DAF"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2010</w:t>
            </w:r>
          </w:p>
        </w:tc>
        <w:tc>
          <w:tcPr>
            <w:tcW w:w="1985" w:type="dxa"/>
          </w:tcPr>
          <w:p w:rsidR="00D63DAF" w:rsidRPr="00952BE8" w:rsidRDefault="00325372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D63DAF" w:rsidRPr="00952BE8" w:rsidRDefault="0054423C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Initiele versie</w:t>
            </w:r>
          </w:p>
        </w:tc>
      </w:tr>
      <w:tr w:rsidR="005127FD" w:rsidRPr="00952BE8" w:rsidTr="00F17B2A">
        <w:tc>
          <w:tcPr>
            <w:tcW w:w="779" w:type="dxa"/>
          </w:tcPr>
          <w:p w:rsidR="005127FD" w:rsidRPr="00952BE8" w:rsidRDefault="005127FD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1.0</w:t>
            </w:r>
          </w:p>
        </w:tc>
        <w:tc>
          <w:tcPr>
            <w:tcW w:w="1701" w:type="dxa"/>
          </w:tcPr>
          <w:p w:rsidR="005127FD" w:rsidRPr="00952BE8" w:rsidRDefault="005127FD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01 februari 2011</w:t>
            </w:r>
          </w:p>
        </w:tc>
        <w:tc>
          <w:tcPr>
            <w:tcW w:w="1985" w:type="dxa"/>
          </w:tcPr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Tekstvoorbeelden toegevoegd</w:t>
            </w:r>
          </w:p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Mogelijkheid toegevoegd zodat een aanbieder de mogelijkheid heeft om naast een vestigingsplaats ook een gemeente in te geven.</w:t>
            </w:r>
          </w:p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Tekstblok definitief gemaakt</w:t>
            </w:r>
          </w:p>
        </w:tc>
      </w:tr>
      <w:tr w:rsidR="001903DE" w:rsidRPr="00952BE8" w:rsidTr="00F17B2A">
        <w:tc>
          <w:tcPr>
            <w:tcW w:w="779" w:type="dxa"/>
          </w:tcPr>
          <w:p w:rsidR="001903DE" w:rsidRPr="00952BE8" w:rsidRDefault="001903DE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1.1</w:t>
            </w:r>
          </w:p>
        </w:tc>
        <w:tc>
          <w:tcPr>
            <w:tcW w:w="1701" w:type="dxa"/>
          </w:tcPr>
          <w:p w:rsidR="001903DE" w:rsidRPr="00952BE8" w:rsidRDefault="001903DE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27 januari 2012</w:t>
            </w:r>
          </w:p>
        </w:tc>
        <w:tc>
          <w:tcPr>
            <w:tcW w:w="1985" w:type="dxa"/>
          </w:tcPr>
          <w:p w:rsidR="001903DE" w:rsidRPr="00952BE8" w:rsidRDefault="001903DE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1903DE" w:rsidRPr="00952BE8" w:rsidRDefault="001903DE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szCs w:val="18"/>
              </w:rPr>
              <w:t>‘Waarneming van het vacante kantoor van’ toegevoegd</w:t>
            </w:r>
          </w:p>
        </w:tc>
      </w:tr>
      <w:tr w:rsidR="00583236" w:rsidRPr="00952BE8" w:rsidTr="00F17B2A">
        <w:tc>
          <w:tcPr>
            <w:tcW w:w="779" w:type="dxa"/>
          </w:tcPr>
          <w:p w:rsidR="00583236" w:rsidRPr="00952BE8" w:rsidRDefault="00583236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1.2</w:t>
            </w:r>
          </w:p>
        </w:tc>
        <w:tc>
          <w:tcPr>
            <w:tcW w:w="1701" w:type="dxa"/>
          </w:tcPr>
          <w:p w:rsidR="00583236" w:rsidRPr="00952BE8" w:rsidRDefault="0058323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13 februari 2012</w:t>
            </w:r>
          </w:p>
        </w:tc>
        <w:tc>
          <w:tcPr>
            <w:tcW w:w="1985" w:type="dxa"/>
          </w:tcPr>
          <w:p w:rsidR="00583236" w:rsidRPr="00952BE8" w:rsidRDefault="00583236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583236" w:rsidRPr="00952BE8" w:rsidRDefault="001950F9" w:rsidP="00A66891">
            <w:pPr>
              <w:spacing w:line="240" w:lineRule="auto"/>
              <w:rPr>
                <w:szCs w:val="18"/>
              </w:rPr>
            </w:pPr>
            <w:r w:rsidRPr="00952BE8">
              <w:rPr>
                <w:szCs w:val="18"/>
              </w:rPr>
              <w:t>‘dat ik mij zoveel mogelijk…’</w:t>
            </w:r>
            <w:r w:rsidR="00583236" w:rsidRPr="00952BE8">
              <w:rPr>
                <w:szCs w:val="18"/>
              </w:rPr>
              <w:t>, vaste komma na woonplaats, komma voor ‘hierna te noemen’</w:t>
            </w:r>
            <w:r w:rsidRPr="00952BE8">
              <w:rPr>
                <w:szCs w:val="18"/>
              </w:rPr>
              <w:t>, ‘kandidaat-notaris’ toegevoegd</w:t>
            </w:r>
            <w:r w:rsidR="00583236" w:rsidRPr="00952BE8">
              <w:rPr>
                <w:szCs w:val="18"/>
              </w:rPr>
              <w:t>.</w:t>
            </w:r>
          </w:p>
        </w:tc>
      </w:tr>
      <w:tr w:rsidR="00952BE8" w:rsidRPr="00952BE8" w:rsidTr="00F17B2A">
        <w:tc>
          <w:tcPr>
            <w:tcW w:w="779" w:type="dxa"/>
          </w:tcPr>
          <w:p w:rsidR="00952BE8" w:rsidRPr="00952BE8" w:rsidRDefault="00952BE8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1.3</w:t>
            </w:r>
          </w:p>
        </w:tc>
        <w:tc>
          <w:tcPr>
            <w:tcW w:w="1701" w:type="dxa"/>
          </w:tcPr>
          <w:p w:rsidR="00952BE8" w:rsidRPr="00952BE8" w:rsidRDefault="00952BE8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21 maart 2012</w:t>
            </w:r>
          </w:p>
        </w:tc>
        <w:tc>
          <w:tcPr>
            <w:tcW w:w="1985" w:type="dxa"/>
          </w:tcPr>
          <w:p w:rsidR="00952BE8" w:rsidRPr="00952BE8" w:rsidRDefault="00952BE8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952BE8" w:rsidRPr="00952BE8" w:rsidRDefault="00D04C0E" w:rsidP="00A6689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‘</w:t>
            </w:r>
            <w:r w:rsidR="00952BE8">
              <w:rPr>
                <w:szCs w:val="18"/>
              </w:rPr>
              <w:t>destijds</w:t>
            </w:r>
            <w:r>
              <w:rPr>
                <w:szCs w:val="18"/>
              </w:rPr>
              <w:t>’</w:t>
            </w:r>
            <w:r w:rsidR="00952BE8">
              <w:rPr>
                <w:szCs w:val="18"/>
              </w:rPr>
              <w:t xml:space="preserve"> toegevoegd</w:t>
            </w:r>
          </w:p>
        </w:tc>
      </w:tr>
      <w:tr w:rsidR="007E4FEF" w:rsidRPr="00952BE8" w:rsidTr="00F17B2A">
        <w:tc>
          <w:tcPr>
            <w:tcW w:w="779" w:type="dxa"/>
          </w:tcPr>
          <w:p w:rsidR="007E4FEF" w:rsidRDefault="007E4FE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1.4</w:t>
            </w:r>
          </w:p>
        </w:tc>
        <w:tc>
          <w:tcPr>
            <w:tcW w:w="1701" w:type="dxa"/>
          </w:tcPr>
          <w:p w:rsidR="007E4FEF" w:rsidRDefault="0001740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12 juni 2013</w:t>
            </w:r>
          </w:p>
        </w:tc>
        <w:tc>
          <w:tcPr>
            <w:tcW w:w="1985" w:type="dxa"/>
          </w:tcPr>
          <w:p w:rsidR="007E4FEF" w:rsidRDefault="007E4FE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7E4FEF" w:rsidRDefault="00D04C0E" w:rsidP="00A66891">
            <w:pPr>
              <w:spacing w:line="240" w:lineRule="auto"/>
              <w:rPr>
                <w:szCs w:val="18"/>
              </w:rPr>
            </w:pPr>
            <w:r>
              <w:t>‘</w:t>
            </w:r>
            <w:r w:rsidR="007E4FEF">
              <w:t>de met verlof afwezige</w:t>
            </w:r>
            <w:r>
              <w:t>’</w:t>
            </w:r>
            <w:r w:rsidR="007E4FEF">
              <w:t xml:space="preserve">, </w:t>
            </w:r>
            <w:r>
              <w:t>‘</w:t>
            </w:r>
            <w:r w:rsidR="007E4FEF">
              <w:t>in de gemeente</w:t>
            </w:r>
            <w:r>
              <w:t>’</w:t>
            </w:r>
            <w:r w:rsidR="007E4FEF">
              <w:t xml:space="preserve"> toegevoegd,</w:t>
            </w:r>
            <w:r w:rsidR="00017406">
              <w:t xml:space="preserve"> </w:t>
            </w:r>
            <w:r>
              <w:t>‘</w:t>
            </w:r>
            <w:r w:rsidR="00017406">
              <w:t>toegevoegd notaris,…</w:t>
            </w:r>
            <w:r>
              <w:t>’</w:t>
            </w:r>
            <w:r w:rsidR="00017406">
              <w:t xml:space="preserve"> toegevoegd</w:t>
            </w:r>
          </w:p>
        </w:tc>
      </w:tr>
      <w:tr w:rsidR="00F4344D" w:rsidRPr="00952BE8" w:rsidTr="00F17B2A">
        <w:tc>
          <w:tcPr>
            <w:tcW w:w="779" w:type="dxa"/>
          </w:tcPr>
          <w:p w:rsidR="00F4344D" w:rsidRDefault="00BB6DF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1.5</w:t>
            </w:r>
          </w:p>
        </w:tc>
        <w:tc>
          <w:tcPr>
            <w:tcW w:w="1701" w:type="dxa"/>
          </w:tcPr>
          <w:p w:rsidR="00F4344D" w:rsidRDefault="007363C2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3 april 2014</w:t>
            </w:r>
          </w:p>
        </w:tc>
        <w:tc>
          <w:tcPr>
            <w:tcW w:w="1985" w:type="dxa"/>
          </w:tcPr>
          <w:p w:rsidR="00F4344D" w:rsidRDefault="00F4344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F4344D" w:rsidRDefault="00F4344D" w:rsidP="00A66891">
            <w:pPr>
              <w:spacing w:line="240" w:lineRule="auto"/>
            </w:pPr>
            <w:r>
              <w:t>Keuzemogelijkheden vestigingsplaats notaris aangepast</w:t>
            </w:r>
            <w:r w:rsidR="007363C2">
              <w:t>, d</w:t>
            </w:r>
            <w:r w:rsidR="00BB6DF1">
              <w:t xml:space="preserve">e tekst na </w:t>
            </w:r>
            <w:r w:rsidR="00D04C0E">
              <w:t>‘</w:t>
            </w:r>
            <w:r w:rsidR="00BB6DF1">
              <w:t>hierna te noemen</w:t>
            </w:r>
            <w:r w:rsidR="00D04C0E">
              <w:t>’</w:t>
            </w:r>
            <w:r w:rsidR="00BB6DF1">
              <w:t xml:space="preserve"> aansluitend gemaakt i.p.v. op een volgende regel</w:t>
            </w:r>
            <w:r w:rsidR="007363C2">
              <w:t>, tekstvoorbeelden aangepast</w:t>
            </w:r>
          </w:p>
        </w:tc>
      </w:tr>
      <w:tr w:rsidR="00322C3F" w:rsidRPr="00952BE8" w:rsidTr="00F17B2A">
        <w:tc>
          <w:tcPr>
            <w:tcW w:w="779" w:type="dxa"/>
          </w:tcPr>
          <w:p w:rsidR="00322C3F" w:rsidRDefault="00322C3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1.6</w:t>
            </w:r>
          </w:p>
        </w:tc>
        <w:tc>
          <w:tcPr>
            <w:tcW w:w="1701" w:type="dxa"/>
          </w:tcPr>
          <w:p w:rsidR="00322C3F" w:rsidRDefault="00322C3F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9 april 2014</w:t>
            </w:r>
          </w:p>
        </w:tc>
        <w:tc>
          <w:tcPr>
            <w:tcW w:w="1985" w:type="dxa"/>
          </w:tcPr>
          <w:p w:rsidR="00322C3F" w:rsidRDefault="00322C3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322C3F" w:rsidRDefault="00D04C0E" w:rsidP="00A66891">
            <w:pPr>
              <w:spacing w:line="240" w:lineRule="auto"/>
            </w:pPr>
            <w:r>
              <w:t>‘</w:t>
            </w:r>
            <w:r w:rsidR="00322C3F">
              <w:t>vacant protocol</w:t>
            </w:r>
            <w:r>
              <w:t>’</w:t>
            </w:r>
            <w:r w:rsidR="00322C3F">
              <w:t xml:space="preserve"> en keuzemogelijkheid voor </w:t>
            </w:r>
            <w:r>
              <w:t>‘</w:t>
            </w:r>
            <w:r w:rsidR="00322C3F">
              <w:t>verklaar ik</w:t>
            </w:r>
            <w:r>
              <w:t>’</w:t>
            </w:r>
            <w:r w:rsidR="00322C3F">
              <w:t xml:space="preserve"> toegevoegd</w:t>
            </w:r>
          </w:p>
        </w:tc>
      </w:tr>
      <w:tr w:rsidR="00B75BD1" w:rsidRPr="00952BE8" w:rsidTr="00F17B2A">
        <w:tc>
          <w:tcPr>
            <w:tcW w:w="779" w:type="dxa"/>
          </w:tcPr>
          <w:p w:rsidR="00B75BD1" w:rsidRDefault="00B75BD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1.7</w:t>
            </w:r>
          </w:p>
        </w:tc>
        <w:tc>
          <w:tcPr>
            <w:tcW w:w="1701" w:type="dxa"/>
          </w:tcPr>
          <w:p w:rsidR="00B75BD1" w:rsidRDefault="00E6516A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17 juli</w:t>
            </w:r>
            <w:r w:rsidR="00B75BD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B75BD1" w:rsidRDefault="00B75BD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B75BD1" w:rsidRDefault="00B75BD1" w:rsidP="00A66891">
            <w:pPr>
              <w:spacing w:line="240" w:lineRule="auto"/>
            </w:pPr>
            <w:r>
              <w:t>Extra waarnemer i.g.v. vacature-waarneming mogelijk gemaakt, introductie keuzeblokvariant Waarneming</w:t>
            </w:r>
            <w:r w:rsidR="00E6516A">
              <w:t>, komma toegevoegd achter ‘verklaar ik’</w:t>
            </w:r>
          </w:p>
        </w:tc>
      </w:tr>
      <w:tr w:rsidR="00A66891" w:rsidRPr="00952BE8" w:rsidTr="00F17B2A">
        <w:tc>
          <w:tcPr>
            <w:tcW w:w="779" w:type="dxa"/>
          </w:tcPr>
          <w:p w:rsidR="00A66891" w:rsidRDefault="00E6516A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1.8</w:t>
            </w:r>
          </w:p>
        </w:tc>
        <w:tc>
          <w:tcPr>
            <w:tcW w:w="1701" w:type="dxa"/>
          </w:tcPr>
          <w:p w:rsidR="00A66891" w:rsidRDefault="00DF4593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1</w:t>
            </w:r>
            <w:r w:rsidR="006D0836">
              <w:rPr>
                <w:rStyle w:val="Datumopmaakprofiel"/>
                <w:rFonts w:ascii="Arial" w:hAnsi="Arial" w:cs="Arial"/>
                <w:szCs w:val="18"/>
                <w:lang w:val="en-US"/>
              </w:rPr>
              <w:t>8</w:t>
            </w:r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juli 2014</w:t>
            </w:r>
          </w:p>
        </w:tc>
        <w:tc>
          <w:tcPr>
            <w:tcW w:w="1985" w:type="dxa"/>
          </w:tcPr>
          <w:p w:rsidR="00A66891" w:rsidRDefault="00A6689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A66891" w:rsidRDefault="00A66891" w:rsidP="00A66891">
            <w:pPr>
              <w:spacing w:line="240" w:lineRule="auto"/>
            </w:pPr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</w:tbl>
    <w:p w:rsidR="00BC3F11" w:rsidRDefault="00BC3F11" w:rsidP="00B75BD1">
      <w:bookmarkStart w:id="1" w:name="bmVersie"/>
      <w:bookmarkEnd w:id="1"/>
    </w:p>
    <w:sectPr w:rsidR="00BC3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44D" w:rsidRDefault="0031144D">
      <w:r>
        <w:separator/>
      </w:r>
    </w:p>
  </w:endnote>
  <w:endnote w:type="continuationSeparator" w:id="0">
    <w:p w:rsidR="0031144D" w:rsidRDefault="0031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44D" w:rsidRDefault="0031144D">
      <w:r>
        <w:separator/>
      </w:r>
    </w:p>
  </w:footnote>
  <w:footnote w:type="continuationSeparator" w:id="0">
    <w:p w:rsidR="0031144D" w:rsidRDefault="00311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17406"/>
    <w:rsid w:val="000535BB"/>
    <w:rsid w:val="000918C0"/>
    <w:rsid w:val="000C0447"/>
    <w:rsid w:val="000F1BC0"/>
    <w:rsid w:val="00166116"/>
    <w:rsid w:val="001903DE"/>
    <w:rsid w:val="00194664"/>
    <w:rsid w:val="001950F9"/>
    <w:rsid w:val="001A77E8"/>
    <w:rsid w:val="001B63B4"/>
    <w:rsid w:val="001C7596"/>
    <w:rsid w:val="001E1EB4"/>
    <w:rsid w:val="002025EC"/>
    <w:rsid w:val="002146D8"/>
    <w:rsid w:val="00226E05"/>
    <w:rsid w:val="00252735"/>
    <w:rsid w:val="002753AB"/>
    <w:rsid w:val="002F6D59"/>
    <w:rsid w:val="0031144D"/>
    <w:rsid w:val="00322C3F"/>
    <w:rsid w:val="00325372"/>
    <w:rsid w:val="00347A6B"/>
    <w:rsid w:val="003572AA"/>
    <w:rsid w:val="00367DBF"/>
    <w:rsid w:val="0037717F"/>
    <w:rsid w:val="003C070C"/>
    <w:rsid w:val="003C1211"/>
    <w:rsid w:val="003D0067"/>
    <w:rsid w:val="003F64D1"/>
    <w:rsid w:val="00433F4A"/>
    <w:rsid w:val="004456D6"/>
    <w:rsid w:val="004624E8"/>
    <w:rsid w:val="004905CF"/>
    <w:rsid w:val="004A299B"/>
    <w:rsid w:val="004B1641"/>
    <w:rsid w:val="004B5B4D"/>
    <w:rsid w:val="004F170A"/>
    <w:rsid w:val="0050397D"/>
    <w:rsid w:val="005127FD"/>
    <w:rsid w:val="00542C5E"/>
    <w:rsid w:val="0054423C"/>
    <w:rsid w:val="00556B58"/>
    <w:rsid w:val="00571AF2"/>
    <w:rsid w:val="00575857"/>
    <w:rsid w:val="00583236"/>
    <w:rsid w:val="00591A08"/>
    <w:rsid w:val="0060715E"/>
    <w:rsid w:val="00621BF8"/>
    <w:rsid w:val="00647E3D"/>
    <w:rsid w:val="00663370"/>
    <w:rsid w:val="00686A6C"/>
    <w:rsid w:val="006D0836"/>
    <w:rsid w:val="007248E9"/>
    <w:rsid w:val="007363C2"/>
    <w:rsid w:val="00780A6F"/>
    <w:rsid w:val="007C64B1"/>
    <w:rsid w:val="007E4FEF"/>
    <w:rsid w:val="007F50F0"/>
    <w:rsid w:val="00801F70"/>
    <w:rsid w:val="00810CA1"/>
    <w:rsid w:val="008363A5"/>
    <w:rsid w:val="00843379"/>
    <w:rsid w:val="0088048E"/>
    <w:rsid w:val="00884C3A"/>
    <w:rsid w:val="008A1CB4"/>
    <w:rsid w:val="008C0032"/>
    <w:rsid w:val="008F4602"/>
    <w:rsid w:val="009022C4"/>
    <w:rsid w:val="00952BE8"/>
    <w:rsid w:val="009B33C8"/>
    <w:rsid w:val="00A66891"/>
    <w:rsid w:val="00A83739"/>
    <w:rsid w:val="00A94732"/>
    <w:rsid w:val="00AA05FF"/>
    <w:rsid w:val="00AC375E"/>
    <w:rsid w:val="00AE3944"/>
    <w:rsid w:val="00AF20AE"/>
    <w:rsid w:val="00B15CE9"/>
    <w:rsid w:val="00B35494"/>
    <w:rsid w:val="00B41F7E"/>
    <w:rsid w:val="00B43A8E"/>
    <w:rsid w:val="00B60BA0"/>
    <w:rsid w:val="00B75BD1"/>
    <w:rsid w:val="00BA6A94"/>
    <w:rsid w:val="00BB529F"/>
    <w:rsid w:val="00BB6DF1"/>
    <w:rsid w:val="00BC37B7"/>
    <w:rsid w:val="00BC3F11"/>
    <w:rsid w:val="00BD1358"/>
    <w:rsid w:val="00BD260D"/>
    <w:rsid w:val="00BE1FA8"/>
    <w:rsid w:val="00C07EE4"/>
    <w:rsid w:val="00C23A85"/>
    <w:rsid w:val="00C457CE"/>
    <w:rsid w:val="00C622BA"/>
    <w:rsid w:val="00C8752E"/>
    <w:rsid w:val="00CA739F"/>
    <w:rsid w:val="00CB6B0E"/>
    <w:rsid w:val="00CC5C82"/>
    <w:rsid w:val="00D04C0E"/>
    <w:rsid w:val="00D51DC6"/>
    <w:rsid w:val="00D634E4"/>
    <w:rsid w:val="00D63BF8"/>
    <w:rsid w:val="00D63DAF"/>
    <w:rsid w:val="00DA71DF"/>
    <w:rsid w:val="00DE132A"/>
    <w:rsid w:val="00DE2432"/>
    <w:rsid w:val="00DE7F69"/>
    <w:rsid w:val="00DF4593"/>
    <w:rsid w:val="00E04C44"/>
    <w:rsid w:val="00E241AA"/>
    <w:rsid w:val="00E60744"/>
    <w:rsid w:val="00E6516A"/>
    <w:rsid w:val="00E97EB2"/>
    <w:rsid w:val="00EC0C88"/>
    <w:rsid w:val="00F06347"/>
    <w:rsid w:val="00F17B2A"/>
    <w:rsid w:val="00F33E54"/>
    <w:rsid w:val="00F4344D"/>
    <w:rsid w:val="00FA797A"/>
    <w:rsid w:val="00FB0BD7"/>
    <w:rsid w:val="00FC3B68"/>
    <w:rsid w:val="00FC7850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0131C0C-1D4B-4F6C-BDAF-2DFAA9A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952BE8"/>
    <w:rPr>
      <w:sz w:val="16"/>
      <w:szCs w:val="16"/>
    </w:rPr>
  </w:style>
  <w:style w:type="paragraph" w:styleId="Tekstopmerking">
    <w:name w:val="annotation text"/>
    <w:basedOn w:val="Standaard"/>
    <w:semiHidden/>
    <w:rsid w:val="00952BE8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52BE8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542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2C5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8C3A37B9.dotm</Template>
  <TotalTime>1</TotalTime>
  <Pages>2</Pages>
  <Words>750</Words>
  <Characters>6450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 </vt:lpstr>
    </vt:vector>
  </TitlesOfParts>
  <Company>Kadaster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Laan, Jan-Bart</cp:lastModifiedBy>
  <cp:revision>3</cp:revision>
  <cp:lastPrinted>2010-05-20T09:56:00Z</cp:lastPrinted>
  <dcterms:created xsi:type="dcterms:W3CDTF">2016-09-29T10:11:00Z</dcterms:created>
  <dcterms:modified xsi:type="dcterms:W3CDTF">2016-09-29T10:12:00Z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