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CA1" w:rsidRDefault="00810CA1" w:rsidP="00993173">
      <w:pPr>
        <w:pStyle w:val="Kop1"/>
        <w:spacing w:line="240" w:lineRule="auto"/>
      </w:pPr>
      <w:r>
        <w:t>Tekstblok Aanhef</w:t>
      </w:r>
      <w:r w:rsidRPr="00810CA1">
        <w:t xml:space="preserve"> </w:t>
      </w:r>
    </w:p>
    <w:p w:rsidR="00BC3F11" w:rsidRPr="00BA508B" w:rsidRDefault="00810CA1" w:rsidP="00993173">
      <w:pPr>
        <w:pStyle w:val="Kop3"/>
        <w:spacing w:line="240" w:lineRule="auto"/>
      </w:pPr>
      <w:r w:rsidRPr="009E3DC6">
        <w:t xml:space="preserve">versie </w:t>
      </w:r>
      <w:r w:rsidR="009E3DC6" w:rsidRPr="009E3DC6">
        <w:t>2.10</w:t>
      </w:r>
      <w:r w:rsidRPr="009E3DC6">
        <w:t xml:space="preserve">, dd. </w:t>
      </w:r>
      <w:r w:rsidR="009E3DC6" w:rsidRPr="009E3DC6">
        <w:t>30</w:t>
      </w:r>
      <w:r w:rsidR="00F90041" w:rsidRPr="009E3DC6">
        <w:t xml:space="preserve"> </w:t>
      </w:r>
      <w:r w:rsidR="00CB4E5D" w:rsidRPr="009E3DC6">
        <w:t>november 2017</w:t>
      </w:r>
    </w:p>
    <w:p w:rsidR="009F7CDF" w:rsidRPr="0004257D" w:rsidRDefault="009F7CDF" w:rsidP="00993173">
      <w:pPr>
        <w:pStyle w:val="Kop2"/>
        <w:spacing w:line="240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Tekstfragment</w:t>
      </w:r>
    </w:p>
    <w:p w:rsidR="009F7CDF" w:rsidRDefault="009F7CDF" w:rsidP="00993173">
      <w:pPr>
        <w:spacing w:line="240" w:lineRule="auto"/>
        <w:rPr>
          <w:rFonts w:cs="Arial"/>
          <w:color w:val="339966"/>
          <w:szCs w:val="24"/>
        </w:rPr>
      </w:pPr>
    </w:p>
    <w:p w:rsidR="00BC3F11" w:rsidRPr="00325192" w:rsidRDefault="00BC3F11" w:rsidP="00993173">
      <w:pPr>
        <w:spacing w:line="240" w:lineRule="auto"/>
        <w:rPr>
          <w:rFonts w:cs="Arial"/>
          <w:color w:val="800080"/>
          <w:sz w:val="20"/>
        </w:rPr>
      </w:pPr>
      <w:r w:rsidRPr="00325192">
        <w:rPr>
          <w:rFonts w:cs="Arial"/>
          <w:color w:val="339966"/>
          <w:sz w:val="20"/>
        </w:rPr>
        <w:t>Op/Heden</w:t>
      </w:r>
      <w:r w:rsidR="00D63DAF" w:rsidRPr="00325192">
        <w:rPr>
          <w:rFonts w:cs="Arial"/>
          <w:color w:val="339966"/>
          <w:sz w:val="20"/>
        </w:rPr>
        <w:t>,</w:t>
      </w:r>
      <w:r w:rsidRPr="00325192">
        <w:rPr>
          <w:rFonts w:cs="Arial"/>
          <w:color w:val="339966"/>
          <w:sz w:val="20"/>
        </w:rPr>
        <w:t>/Vandaag</w:t>
      </w:r>
      <w:r w:rsidRPr="00325192">
        <w:rPr>
          <w:rFonts w:cs="Arial"/>
          <w:color w:val="008000"/>
          <w:sz w:val="20"/>
        </w:rPr>
        <w:t>,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datum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FF0000"/>
          <w:sz w:val="20"/>
        </w:rPr>
        <w:t>,</w:t>
      </w:r>
      <w:r w:rsidRPr="00325192">
        <w:rPr>
          <w:rFonts w:cs="Arial"/>
          <w:sz w:val="20"/>
        </w:rPr>
        <w:t xml:space="preserve"> </w:t>
      </w:r>
      <w:r w:rsidRPr="00325192">
        <w:rPr>
          <w:rFonts w:cs="Arial"/>
          <w:color w:val="339966"/>
          <w:sz w:val="20"/>
        </w:rPr>
        <w:t xml:space="preserve">verscheen/verschenen </w:t>
      </w:r>
      <w:r w:rsidRPr="00325192">
        <w:rPr>
          <w:rFonts w:cs="Arial"/>
          <w:color w:val="FF0000"/>
          <w:sz w:val="20"/>
        </w:rPr>
        <w:t>voor mij,</w:t>
      </w:r>
      <w:r w:rsidRPr="00325192">
        <w:rPr>
          <w:rFonts w:cs="Arial"/>
          <w:sz w:val="20"/>
        </w:rPr>
        <w:t xml:space="preserve"> </w:t>
      </w:r>
      <w:r w:rsidR="00835F96" w:rsidRPr="00325192">
        <w:rPr>
          <w:rFonts w:cs="Arial"/>
          <w:color w:val="FF0000"/>
          <w:sz w:val="20"/>
          <w:highlight w:val="yellow"/>
        </w:rPr>
        <w:t>TEKSTBLOK PERSONALIA V</w:t>
      </w:r>
      <w:r w:rsidR="00F125A1" w:rsidRPr="00325192">
        <w:rPr>
          <w:rFonts w:cs="Arial"/>
          <w:color w:val="FF0000"/>
          <w:sz w:val="20"/>
          <w:highlight w:val="yellow"/>
        </w:rPr>
        <w:t>AN NATUURLIJK PERSOON versie 1.0</w:t>
      </w:r>
      <w:r w:rsidR="0040743A">
        <w:rPr>
          <w:rFonts w:cs="Arial"/>
          <w:color w:val="FF0000"/>
          <w:sz w:val="20"/>
        </w:rPr>
        <w:t>,</w:t>
      </w:r>
      <w:r w:rsidR="00CA7469" w:rsidRPr="00325192">
        <w:rPr>
          <w:rFonts w:cs="Arial"/>
          <w:color w:val="800080"/>
          <w:sz w:val="20"/>
        </w:rPr>
        <w:t xml:space="preserve"> </w:t>
      </w:r>
      <w:r w:rsidRPr="0042015B">
        <w:rPr>
          <w:rFonts w:cs="Arial"/>
          <w:color w:val="339966"/>
          <w:sz w:val="20"/>
        </w:rPr>
        <w:t>notaris</w:t>
      </w:r>
      <w:r w:rsidRPr="00325192">
        <w:rPr>
          <w:rFonts w:cs="Arial"/>
          <w:sz w:val="20"/>
        </w:rPr>
        <w:t xml:space="preserve"> </w:t>
      </w:r>
      <w:r w:rsidR="00CC4EE7" w:rsidRPr="0005568C">
        <w:rPr>
          <w:rFonts w:cs="Arial"/>
          <w:color w:val="00FFFF"/>
          <w:sz w:val="20"/>
        </w:rPr>
        <w:t>in de gemeente</w:t>
      </w:r>
      <w:r w:rsidR="00CC4EE7" w:rsidRPr="00325192">
        <w:rPr>
          <w:rFonts w:cs="Arial"/>
          <w:color w:val="339966"/>
          <w:sz w:val="20"/>
        </w:rPr>
        <w:t xml:space="preserve"> </w:t>
      </w:r>
      <w:r w:rsidR="00CC4EE7" w:rsidRPr="00325192">
        <w:rPr>
          <w:rFonts w:cs="Arial"/>
          <w:sz w:val="20"/>
          <w:lang w:val="en-US"/>
        </w:rPr>
        <w:fldChar w:fldCharType="begin"/>
      </w:r>
      <w:r w:rsidR="00CC4EE7" w:rsidRPr="00325192">
        <w:rPr>
          <w:rFonts w:cs="Arial"/>
          <w:sz w:val="20"/>
        </w:rPr>
        <w:instrText>MacroButton Nomacro §</w:instrText>
      </w:r>
      <w:r w:rsidR="00CC4EE7" w:rsidRPr="00325192">
        <w:rPr>
          <w:rFonts w:cs="Arial"/>
          <w:sz w:val="20"/>
          <w:lang w:val="en-US"/>
        </w:rPr>
        <w:fldChar w:fldCharType="end"/>
      </w:r>
      <w:proofErr w:type="spellStart"/>
      <w:r w:rsidR="00CC4EE7" w:rsidRPr="00325192">
        <w:rPr>
          <w:rFonts w:cs="Arial"/>
          <w:sz w:val="20"/>
        </w:rPr>
        <w:t>gemeente</w:t>
      </w:r>
      <w:proofErr w:type="spellEnd"/>
      <w:r w:rsidR="00CC4EE7" w:rsidRPr="00325192">
        <w:rPr>
          <w:rFonts w:cs="Arial"/>
          <w:sz w:val="20"/>
          <w:lang w:val="en-US"/>
        </w:rPr>
        <w:fldChar w:fldCharType="begin"/>
      </w:r>
      <w:r w:rsidR="00CC4EE7" w:rsidRPr="00325192">
        <w:rPr>
          <w:rFonts w:cs="Arial"/>
          <w:sz w:val="20"/>
        </w:rPr>
        <w:instrText>MacroButton Nomacro §</w:instrText>
      </w:r>
      <w:r w:rsidR="00CC4EE7" w:rsidRPr="00325192">
        <w:rPr>
          <w:rFonts w:cs="Arial"/>
          <w:sz w:val="20"/>
          <w:lang w:val="en-US"/>
        </w:rPr>
        <w:fldChar w:fldCharType="end"/>
      </w:r>
      <w:r w:rsidR="00CC4EE7" w:rsidRPr="00325192">
        <w:rPr>
          <w:rFonts w:cs="Arial"/>
          <w:color w:val="008000"/>
          <w:sz w:val="20"/>
        </w:rPr>
        <w:t xml:space="preserve"> </w:t>
      </w:r>
      <w:r w:rsidR="00CC4EE7" w:rsidRPr="0005568C">
        <w:rPr>
          <w:rFonts w:cs="Arial"/>
          <w:color w:val="00FFFF"/>
          <w:sz w:val="20"/>
        </w:rPr>
        <w:t xml:space="preserve">kantoorhoudende </w:t>
      </w:r>
      <w:r w:rsidRPr="0005568C">
        <w:rPr>
          <w:rFonts w:cs="Arial"/>
          <w:color w:val="00FFFF"/>
          <w:sz w:val="20"/>
        </w:rPr>
        <w:t>te</w:t>
      </w:r>
      <w:r w:rsidR="008844B3" w:rsidRPr="00325192">
        <w:rPr>
          <w:rFonts w:cs="Arial"/>
          <w:color w:val="339966"/>
          <w:sz w:val="20"/>
        </w:rPr>
        <w:t xml:space="preserve"> </w:t>
      </w:r>
      <w:r w:rsidR="006C3894" w:rsidRPr="00325192">
        <w:rPr>
          <w:rFonts w:cs="Arial"/>
          <w:sz w:val="20"/>
          <w:lang w:val="en-US"/>
        </w:rPr>
        <w:fldChar w:fldCharType="begin"/>
      </w:r>
      <w:r w:rsidR="006C3894" w:rsidRPr="00325192">
        <w:rPr>
          <w:rFonts w:cs="Arial"/>
          <w:sz w:val="20"/>
        </w:rPr>
        <w:instrText>MacroButton Nomacro §</w:instrText>
      </w:r>
      <w:r w:rsidR="006C3894" w:rsidRPr="00325192">
        <w:rPr>
          <w:rFonts w:cs="Arial"/>
          <w:sz w:val="20"/>
          <w:lang w:val="en-US"/>
        </w:rPr>
        <w:fldChar w:fldCharType="end"/>
      </w:r>
      <w:r w:rsidR="008844B3" w:rsidRPr="00325192">
        <w:rPr>
          <w:rFonts w:cs="Arial"/>
          <w:color w:val="000000"/>
          <w:sz w:val="20"/>
        </w:rPr>
        <w:t>woonplaats</w:t>
      </w:r>
      <w:r w:rsidR="006C3894" w:rsidRPr="0005568C">
        <w:rPr>
          <w:rFonts w:cs="Arial"/>
          <w:color w:val="00FFFF"/>
          <w:sz w:val="20"/>
          <w:lang w:val="en-US"/>
        </w:rPr>
        <w:fldChar w:fldCharType="begin"/>
      </w:r>
      <w:r w:rsidR="006C3894" w:rsidRPr="0005568C">
        <w:rPr>
          <w:rFonts w:cs="Arial"/>
          <w:color w:val="00FFFF"/>
          <w:sz w:val="20"/>
        </w:rPr>
        <w:instrText>MacroButton Nomacro §</w:instrText>
      </w:r>
      <w:r w:rsidR="006C3894" w:rsidRPr="0005568C">
        <w:rPr>
          <w:rFonts w:cs="Arial"/>
          <w:color w:val="00FFFF"/>
          <w:sz w:val="20"/>
          <w:lang w:val="en-US"/>
        </w:rPr>
        <w:fldChar w:fldCharType="end"/>
      </w:r>
      <w:r w:rsidR="00B56B1B" w:rsidRPr="0005568C">
        <w:rPr>
          <w:rFonts w:cs="Arial"/>
          <w:color w:val="00FFFF"/>
          <w:sz w:val="20"/>
        </w:rPr>
        <w:t xml:space="preserve"> </w:t>
      </w:r>
      <w:r w:rsidRPr="0005568C">
        <w:rPr>
          <w:rFonts w:cs="Arial"/>
          <w:color w:val="00FFFF"/>
          <w:sz w:val="20"/>
        </w:rPr>
        <w:t>/</w:t>
      </w:r>
      <w:r w:rsidR="00B56B1B" w:rsidRPr="0005568C">
        <w:rPr>
          <w:rFonts w:cs="Arial"/>
          <w:color w:val="00FFFF"/>
          <w:sz w:val="20"/>
        </w:rPr>
        <w:t xml:space="preserve"> te</w:t>
      </w:r>
      <w:r w:rsidR="00B56B1B" w:rsidRPr="00325192">
        <w:rPr>
          <w:rFonts w:cs="Arial"/>
          <w:color w:val="339966"/>
          <w:sz w:val="20"/>
        </w:rPr>
        <w:t xml:space="preserve"> </w:t>
      </w:r>
      <w:r w:rsidR="006C3894" w:rsidRPr="00325192">
        <w:rPr>
          <w:rFonts w:cs="Arial"/>
          <w:sz w:val="20"/>
          <w:lang w:val="en-US"/>
        </w:rPr>
        <w:fldChar w:fldCharType="begin"/>
      </w:r>
      <w:r w:rsidR="006C3894" w:rsidRPr="00325192">
        <w:rPr>
          <w:rFonts w:cs="Arial"/>
          <w:sz w:val="20"/>
        </w:rPr>
        <w:instrText>MacroButton Nomacro §</w:instrText>
      </w:r>
      <w:r w:rsidR="006C3894" w:rsidRPr="00325192">
        <w:rPr>
          <w:rFonts w:cs="Arial"/>
          <w:sz w:val="20"/>
          <w:lang w:val="en-US"/>
        </w:rPr>
        <w:fldChar w:fldCharType="end"/>
      </w:r>
      <w:r w:rsidR="008844B3" w:rsidRPr="00325192">
        <w:rPr>
          <w:rFonts w:cs="Arial"/>
          <w:color w:val="000000"/>
          <w:sz w:val="20"/>
        </w:rPr>
        <w:t>woonplaats</w:t>
      </w:r>
      <w:r w:rsidR="006C3894" w:rsidRPr="00325192">
        <w:rPr>
          <w:rFonts w:cs="Arial"/>
          <w:sz w:val="20"/>
          <w:lang w:val="en-US"/>
        </w:rPr>
        <w:fldChar w:fldCharType="begin"/>
      </w:r>
      <w:r w:rsidR="006C3894" w:rsidRPr="00325192">
        <w:rPr>
          <w:rFonts w:cs="Arial"/>
          <w:sz w:val="20"/>
        </w:rPr>
        <w:instrText>MacroButton Nomacro §</w:instrText>
      </w:r>
      <w:r w:rsidR="006C3894" w:rsidRPr="00325192">
        <w:rPr>
          <w:rFonts w:cs="Arial"/>
          <w:sz w:val="20"/>
          <w:lang w:val="en-US"/>
        </w:rPr>
        <w:fldChar w:fldCharType="end"/>
      </w:r>
      <w:r w:rsidR="00B56B1B" w:rsidRPr="0005568C">
        <w:rPr>
          <w:rFonts w:cs="Arial"/>
          <w:color w:val="00FFFF"/>
          <w:sz w:val="20"/>
        </w:rPr>
        <w:t xml:space="preserve">/ </w:t>
      </w:r>
      <w:r w:rsidRPr="0005568C">
        <w:rPr>
          <w:rFonts w:cs="Arial"/>
          <w:color w:val="00FFFF"/>
          <w:sz w:val="20"/>
        </w:rPr>
        <w:t>gevestigd te</w:t>
      </w:r>
      <w:r w:rsidR="00B56B1B" w:rsidRPr="0005568C">
        <w:rPr>
          <w:rFonts w:cs="Arial"/>
          <w:color w:val="00FFFF"/>
          <w:sz w:val="20"/>
        </w:rPr>
        <w:t xml:space="preserve"> </w:t>
      </w:r>
      <w:r w:rsidR="006C3894" w:rsidRPr="00325192">
        <w:rPr>
          <w:rFonts w:cs="Arial"/>
          <w:sz w:val="20"/>
          <w:lang w:val="en-US"/>
        </w:rPr>
        <w:fldChar w:fldCharType="begin"/>
      </w:r>
      <w:r w:rsidR="006C3894" w:rsidRPr="00325192">
        <w:rPr>
          <w:rFonts w:cs="Arial"/>
          <w:sz w:val="20"/>
        </w:rPr>
        <w:instrText>MacroButton Nomacro §</w:instrText>
      </w:r>
      <w:r w:rsidR="006C3894" w:rsidRPr="00325192">
        <w:rPr>
          <w:rFonts w:cs="Arial"/>
          <w:sz w:val="20"/>
          <w:lang w:val="en-US"/>
        </w:rPr>
        <w:fldChar w:fldCharType="end"/>
      </w:r>
      <w:r w:rsidR="008844B3" w:rsidRPr="00325192">
        <w:rPr>
          <w:rFonts w:cs="Arial"/>
          <w:color w:val="000000"/>
          <w:sz w:val="20"/>
        </w:rPr>
        <w:t>woonplaats</w:t>
      </w:r>
      <w:r w:rsidR="006C3894" w:rsidRPr="00325192">
        <w:rPr>
          <w:rFonts w:cs="Arial"/>
          <w:sz w:val="20"/>
          <w:lang w:val="en-US"/>
        </w:rPr>
        <w:fldChar w:fldCharType="begin"/>
      </w:r>
      <w:r w:rsidR="006C3894" w:rsidRPr="00325192">
        <w:rPr>
          <w:rFonts w:cs="Arial"/>
          <w:sz w:val="20"/>
        </w:rPr>
        <w:instrText>MacroButton Nomacro §</w:instrText>
      </w:r>
      <w:r w:rsidR="006C3894" w:rsidRPr="00325192">
        <w:rPr>
          <w:rFonts w:cs="Arial"/>
          <w:sz w:val="20"/>
          <w:lang w:val="en-US"/>
        </w:rPr>
        <w:fldChar w:fldCharType="end"/>
      </w:r>
      <w:r w:rsidRPr="0005568C">
        <w:rPr>
          <w:rFonts w:cs="Arial"/>
          <w:color w:val="00FFFF"/>
          <w:sz w:val="20"/>
        </w:rPr>
        <w:t>/</w:t>
      </w:r>
      <w:r w:rsidR="00B56B1B" w:rsidRPr="0005568C">
        <w:rPr>
          <w:rFonts w:cs="Arial"/>
          <w:color w:val="00FFFF"/>
          <w:sz w:val="20"/>
        </w:rPr>
        <w:t xml:space="preserve"> </w:t>
      </w:r>
      <w:r w:rsidRPr="0005568C">
        <w:rPr>
          <w:rFonts w:cs="Arial"/>
          <w:color w:val="00FFFF"/>
          <w:sz w:val="20"/>
        </w:rPr>
        <w:t>met plaats van vestiging</w:t>
      </w:r>
      <w:r w:rsidR="008844B3" w:rsidRPr="00325192">
        <w:rPr>
          <w:rFonts w:cs="Arial"/>
          <w:color w:val="339966"/>
          <w:sz w:val="20"/>
        </w:rPr>
        <w:t xml:space="preserve"> </w:t>
      </w:r>
      <w:r w:rsidR="006C3894" w:rsidRPr="00325192">
        <w:rPr>
          <w:rFonts w:cs="Arial"/>
          <w:sz w:val="20"/>
          <w:lang w:val="en-US"/>
        </w:rPr>
        <w:fldChar w:fldCharType="begin"/>
      </w:r>
      <w:r w:rsidR="006C3894" w:rsidRPr="00325192">
        <w:rPr>
          <w:rFonts w:cs="Arial"/>
          <w:sz w:val="20"/>
        </w:rPr>
        <w:instrText>MacroButton Nomacro §</w:instrText>
      </w:r>
      <w:r w:rsidR="006C3894" w:rsidRPr="00325192">
        <w:rPr>
          <w:rFonts w:cs="Arial"/>
          <w:sz w:val="20"/>
          <w:lang w:val="en-US"/>
        </w:rPr>
        <w:fldChar w:fldCharType="end"/>
      </w:r>
      <w:r w:rsidR="008844B3" w:rsidRPr="00325192">
        <w:rPr>
          <w:rFonts w:cs="Arial"/>
          <w:color w:val="000000"/>
          <w:sz w:val="20"/>
        </w:rPr>
        <w:t>woonplaats</w:t>
      </w:r>
      <w:r w:rsidR="006C3894" w:rsidRPr="00325192">
        <w:rPr>
          <w:rFonts w:cs="Arial"/>
          <w:sz w:val="20"/>
          <w:lang w:val="en-US"/>
        </w:rPr>
        <w:fldChar w:fldCharType="begin"/>
      </w:r>
      <w:r w:rsidR="006C3894" w:rsidRPr="00325192">
        <w:rPr>
          <w:rFonts w:cs="Arial"/>
          <w:sz w:val="20"/>
        </w:rPr>
        <w:instrText>MacroButton Nomacro §</w:instrText>
      </w:r>
      <w:r w:rsidR="006C3894" w:rsidRPr="00325192">
        <w:rPr>
          <w:rFonts w:cs="Arial"/>
          <w:sz w:val="20"/>
          <w:lang w:val="en-US"/>
        </w:rPr>
        <w:fldChar w:fldCharType="end"/>
      </w:r>
      <w:r w:rsidR="008719F9" w:rsidRPr="0005568C">
        <w:rPr>
          <w:rFonts w:cs="Arial"/>
          <w:color w:val="00FFFF"/>
          <w:sz w:val="20"/>
        </w:rPr>
        <w:t>/ in de gemeente</w:t>
      </w:r>
      <w:r w:rsidRPr="0005568C">
        <w:rPr>
          <w:rFonts w:cs="Arial"/>
          <w:color w:val="00FFFF"/>
          <w:sz w:val="20"/>
        </w:rPr>
        <w:t xml:space="preserve"> </w:t>
      </w:r>
      <w:r w:rsidR="008844B3" w:rsidRPr="00325192">
        <w:rPr>
          <w:rFonts w:cs="Arial"/>
          <w:sz w:val="20"/>
          <w:lang w:val="en-US"/>
        </w:rPr>
        <w:fldChar w:fldCharType="begin"/>
      </w:r>
      <w:r w:rsidR="008844B3" w:rsidRPr="00325192">
        <w:rPr>
          <w:rFonts w:cs="Arial"/>
          <w:sz w:val="20"/>
        </w:rPr>
        <w:instrText>MacroButton Nomacro §</w:instrText>
      </w:r>
      <w:r w:rsidR="008844B3" w:rsidRPr="00325192">
        <w:rPr>
          <w:rFonts w:cs="Arial"/>
          <w:sz w:val="20"/>
          <w:lang w:val="en-US"/>
        </w:rPr>
        <w:fldChar w:fldCharType="end"/>
      </w:r>
      <w:proofErr w:type="spellStart"/>
      <w:r w:rsidR="008844B3" w:rsidRPr="00325192">
        <w:rPr>
          <w:rFonts w:cs="Arial"/>
          <w:sz w:val="20"/>
        </w:rPr>
        <w:t>gemeente</w:t>
      </w:r>
      <w:proofErr w:type="spellEnd"/>
      <w:r w:rsidR="008844B3" w:rsidRPr="00325192">
        <w:rPr>
          <w:rFonts w:cs="Arial"/>
          <w:sz w:val="20"/>
          <w:lang w:val="en-US"/>
        </w:rPr>
        <w:fldChar w:fldCharType="begin"/>
      </w:r>
      <w:r w:rsidR="008844B3" w:rsidRPr="00325192">
        <w:rPr>
          <w:rFonts w:cs="Arial"/>
          <w:sz w:val="20"/>
        </w:rPr>
        <w:instrText>MacroButton Nomacro §</w:instrText>
      </w:r>
      <w:r w:rsidR="008844B3" w:rsidRPr="00325192">
        <w:rPr>
          <w:rFonts w:cs="Arial"/>
          <w:sz w:val="20"/>
          <w:lang w:val="en-US"/>
        </w:rPr>
        <w:fldChar w:fldCharType="end"/>
      </w:r>
      <w:r w:rsidR="00250ECC" w:rsidRPr="00250ECC">
        <w:rPr>
          <w:rFonts w:cs="Arial"/>
          <w:sz w:val="20"/>
        </w:rPr>
        <w:t xml:space="preserve"> </w:t>
      </w:r>
      <w:r w:rsidR="00250ECC" w:rsidRPr="00250ECC">
        <w:rPr>
          <w:rFonts w:cs="Arial"/>
          <w:color w:val="339966"/>
          <w:sz w:val="20"/>
        </w:rPr>
        <w:t>/</w:t>
      </w:r>
      <w:r w:rsidR="00250ECC">
        <w:rPr>
          <w:rFonts w:cs="Arial"/>
          <w:sz w:val="20"/>
        </w:rPr>
        <w:t xml:space="preserve"> </w:t>
      </w:r>
      <w:r w:rsidR="00250ECC" w:rsidRPr="00250ECC">
        <w:rPr>
          <w:color w:val="FFFFFF"/>
          <w:sz w:val="20"/>
          <w:highlight w:val="darkYellow"/>
        </w:rPr>
        <w:t xml:space="preserve"> </w:t>
      </w:r>
      <w:r w:rsidR="00250ECC" w:rsidRPr="00325192">
        <w:rPr>
          <w:color w:val="FFFFFF"/>
          <w:sz w:val="20"/>
          <w:highlight w:val="darkYellow"/>
        </w:rPr>
        <w:t>KEUZEBLOKVARIANT WAARNEMING</w:t>
      </w:r>
    </w:p>
    <w:p w:rsidR="00810CA1" w:rsidRDefault="00810CA1" w:rsidP="00993173">
      <w:pPr>
        <w:spacing w:line="240" w:lineRule="auto"/>
        <w:rPr>
          <w:sz w:val="20"/>
        </w:rPr>
      </w:pPr>
    </w:p>
    <w:p w:rsidR="0005568C" w:rsidRDefault="0005568C" w:rsidP="0005568C">
      <w:pPr>
        <w:spacing w:line="240" w:lineRule="auto"/>
        <w:rPr>
          <w:sz w:val="20"/>
        </w:rPr>
      </w:pPr>
      <w:r>
        <w:rPr>
          <w:sz w:val="20"/>
        </w:rPr>
        <w:t>Aanhef van de akte met daarin de notaris die de akte heeft opgesteld. Deze kan eventueel afwijken van de notaris die de akte equivalent verklaart en digitaal ondertekent.</w:t>
      </w:r>
    </w:p>
    <w:p w:rsidR="0005568C" w:rsidRPr="00325192" w:rsidRDefault="0005568C" w:rsidP="00993173">
      <w:pPr>
        <w:spacing w:line="240" w:lineRule="auto"/>
        <w:rPr>
          <w:sz w:val="20"/>
        </w:rPr>
      </w:pPr>
      <w:r>
        <w:rPr>
          <w:sz w:val="20"/>
        </w:rPr>
        <w:t>In het geval van een waarneming dient gekozen te worden voor de keuzeblokvariant Waarneming</w:t>
      </w:r>
      <w:r w:rsidR="007B028F">
        <w:rPr>
          <w:sz w:val="20"/>
        </w:rPr>
        <w:t>.</w:t>
      </w:r>
    </w:p>
    <w:p w:rsidR="00325192" w:rsidRPr="00325192" w:rsidRDefault="00325192" w:rsidP="00993173">
      <w:pPr>
        <w:spacing w:line="240" w:lineRule="auto"/>
        <w:rPr>
          <w:sz w:val="20"/>
        </w:rPr>
      </w:pPr>
    </w:p>
    <w:p w:rsidR="00325192" w:rsidRPr="00325192" w:rsidRDefault="00325192" w:rsidP="00993173">
      <w:pPr>
        <w:spacing w:line="240" w:lineRule="auto"/>
        <w:rPr>
          <w:b/>
          <w:sz w:val="20"/>
        </w:rPr>
      </w:pPr>
      <w:r w:rsidRPr="00325192">
        <w:rPr>
          <w:b/>
          <w:sz w:val="20"/>
        </w:rPr>
        <w:t>KEUZEBLOKVARIANT WAARNEMING</w:t>
      </w:r>
    </w:p>
    <w:p w:rsidR="00325192" w:rsidRPr="00325192" w:rsidRDefault="00325192" w:rsidP="00993173">
      <w:pPr>
        <w:spacing w:line="240" w:lineRule="auto"/>
        <w:rPr>
          <w:sz w:val="20"/>
        </w:rPr>
      </w:pPr>
      <w:r w:rsidRPr="00325192">
        <w:rPr>
          <w:sz w:val="20"/>
        </w:rPr>
        <w:t>Dit keuzeblok is optioneel en ondersteunt de volgende varianten:</w:t>
      </w:r>
    </w:p>
    <w:p w:rsidR="00AC1E35" w:rsidRDefault="00325192" w:rsidP="00993173">
      <w:pPr>
        <w:numPr>
          <w:ilvl w:val="0"/>
          <w:numId w:val="1"/>
        </w:numPr>
        <w:spacing w:line="240" w:lineRule="auto"/>
        <w:rPr>
          <w:sz w:val="20"/>
        </w:rPr>
      </w:pPr>
      <w:r w:rsidRPr="00325192">
        <w:rPr>
          <w:sz w:val="20"/>
        </w:rPr>
        <w:t xml:space="preserve">variant 1: </w:t>
      </w:r>
      <w:r w:rsidR="00AC1E35">
        <w:rPr>
          <w:sz w:val="20"/>
        </w:rPr>
        <w:t>waarneming</w:t>
      </w:r>
    </w:p>
    <w:p w:rsidR="00325192" w:rsidRPr="00325192" w:rsidRDefault="00AC1E35" w:rsidP="00993173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 xml:space="preserve">variant 2: </w:t>
      </w:r>
      <w:r w:rsidR="00F90041">
        <w:rPr>
          <w:sz w:val="20"/>
        </w:rPr>
        <w:t>vacant kantoor/protocol</w:t>
      </w:r>
    </w:p>
    <w:p w:rsidR="00325192" w:rsidRPr="00325192" w:rsidRDefault="00AC1E35" w:rsidP="00993173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>variant 3</w:t>
      </w:r>
      <w:r w:rsidR="00325192" w:rsidRPr="00325192">
        <w:rPr>
          <w:sz w:val="20"/>
        </w:rPr>
        <w:t>: verlof</w:t>
      </w:r>
    </w:p>
    <w:p w:rsidR="00325192" w:rsidRDefault="00AC1E35" w:rsidP="00993173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>variant 4</w:t>
      </w:r>
      <w:r w:rsidR="00325192" w:rsidRPr="00325192">
        <w:rPr>
          <w:sz w:val="20"/>
        </w:rPr>
        <w:t>: toegevoegd notaris</w:t>
      </w:r>
    </w:p>
    <w:p w:rsidR="00BA508B" w:rsidRPr="00325192" w:rsidRDefault="00642F81" w:rsidP="00993173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>variant 5: waarneming kantoor/</w:t>
      </w:r>
      <w:r w:rsidR="00BA508B">
        <w:rPr>
          <w:sz w:val="20"/>
        </w:rPr>
        <w:t>protocol</w:t>
      </w:r>
    </w:p>
    <w:p w:rsidR="00325192" w:rsidRDefault="00325192" w:rsidP="00993173">
      <w:pPr>
        <w:spacing w:line="240" w:lineRule="auto"/>
        <w:rPr>
          <w:color w:val="800080"/>
        </w:rPr>
      </w:pPr>
    </w:p>
    <w:p w:rsidR="00325192" w:rsidRPr="00BA04EA" w:rsidRDefault="00325192" w:rsidP="00993173">
      <w:pPr>
        <w:spacing w:line="240" w:lineRule="auto"/>
        <w:rPr>
          <w:color w:val="800080"/>
          <w:sz w:val="20"/>
        </w:rPr>
      </w:pPr>
      <w:r w:rsidRPr="00BA04EA">
        <w:rPr>
          <w:b/>
          <w:sz w:val="20"/>
        </w:rPr>
        <w:t>Tekstfragmenten keuzeblokvariant Waarneming</w:t>
      </w:r>
    </w:p>
    <w:p w:rsidR="00325192" w:rsidRDefault="00325192" w:rsidP="00993173">
      <w:pPr>
        <w:spacing w:line="240" w:lineRule="auto"/>
        <w:rPr>
          <w:color w:val="800080"/>
        </w:rPr>
      </w:pPr>
    </w:p>
    <w:p w:rsidR="00AC1E35" w:rsidRPr="00325192" w:rsidRDefault="00AC1E35" w:rsidP="00993173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1</w:t>
      </w:r>
      <w:r w:rsidRPr="00325192">
        <w:rPr>
          <w:rFonts w:cs="Arial"/>
          <w:sz w:val="20"/>
          <w:u w:val="single"/>
        </w:rPr>
        <w:t>:</w:t>
      </w:r>
    </w:p>
    <w:p w:rsidR="00AC1E35" w:rsidRPr="008F4F16" w:rsidRDefault="00AC1E35" w:rsidP="00993173">
      <w:pPr>
        <w:spacing w:line="240" w:lineRule="auto"/>
        <w:rPr>
          <w:rFonts w:cs="Arial"/>
          <w:color w:val="800080"/>
          <w:sz w:val="20"/>
          <w:lang w:val="en-US"/>
        </w:rPr>
      </w:pPr>
      <w:r w:rsidRPr="00325192">
        <w:rPr>
          <w:rFonts w:cs="Arial"/>
          <w:color w:val="800080"/>
          <w:sz w:val="20"/>
        </w:rPr>
        <w:t>kandidaat-notaris,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 xml:space="preserve">hierna te noemen: </w:t>
      </w:r>
      <w:r w:rsidR="00F90041">
        <w:rPr>
          <w:rFonts w:cs="Arial"/>
          <w:color w:val="FF0000"/>
          <w:sz w:val="20"/>
        </w:rPr>
        <w:t>‘</w:t>
      </w:r>
      <w:r w:rsidRPr="00325192">
        <w:rPr>
          <w:rFonts w:cs="Arial"/>
          <w:color w:val="FF0000"/>
          <w:sz w:val="20"/>
          <w:u w:val="single"/>
        </w:rPr>
        <w:t>notaris</w:t>
      </w:r>
      <w:r w:rsidR="00F90041">
        <w:rPr>
          <w:rFonts w:cs="Arial"/>
          <w:color w:val="FF0000"/>
          <w:sz w:val="20"/>
        </w:rPr>
        <w:t>’</w:t>
      </w:r>
      <w:r w:rsidRPr="00325192">
        <w:rPr>
          <w:rFonts w:cs="Arial"/>
          <w:color w:val="FF0000"/>
          <w:sz w:val="20"/>
        </w:rPr>
        <w:t xml:space="preserve">, als waarnemer van </w:t>
      </w:r>
      <w:r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Pr="0040743A">
        <w:rPr>
          <w:rFonts w:cs="Arial"/>
          <w:bCs/>
          <w:color w:val="FF0000"/>
          <w:sz w:val="20"/>
        </w:rPr>
        <w:t>,</w:t>
      </w:r>
      <w:r w:rsidR="007B028F">
        <w:rPr>
          <w:rFonts w:cs="Arial"/>
          <w:bCs/>
          <w:color w:val="FF0000"/>
          <w:sz w:val="20"/>
        </w:rPr>
        <w:t xml:space="preserve"> </w:t>
      </w:r>
      <w:r w:rsidR="007B028F" w:rsidRPr="00325192">
        <w:rPr>
          <w:rFonts w:cs="Arial"/>
          <w:color w:val="FF0000"/>
          <w:sz w:val="20"/>
        </w:rPr>
        <w:t>notaris</w:t>
      </w:r>
      <w:r w:rsidR="007B028F" w:rsidRPr="00325192">
        <w:rPr>
          <w:rFonts w:cs="Arial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proofErr w:type="spellStart"/>
      <w:r w:rsidR="007B028F" w:rsidRPr="00325192">
        <w:rPr>
          <w:rFonts w:cs="Arial"/>
          <w:sz w:val="20"/>
        </w:rPr>
        <w:t>gemeente</w:t>
      </w:r>
      <w:proofErr w:type="spellEnd"/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8000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kantoorhoudende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 /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gevestigd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met plaats van vestiging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proofErr w:type="spellStart"/>
      <w:r w:rsidR="007B028F" w:rsidRPr="00325192">
        <w:rPr>
          <w:rFonts w:cs="Arial"/>
          <w:sz w:val="20"/>
        </w:rPr>
        <w:t>gemeente</w:t>
      </w:r>
      <w:proofErr w:type="spellEnd"/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</w:p>
    <w:p w:rsidR="00AC1E35" w:rsidRPr="00325192" w:rsidRDefault="00AC1E35" w:rsidP="00993173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1</w:t>
      </w:r>
    </w:p>
    <w:p w:rsidR="00AC1E35" w:rsidRDefault="00AC1E35" w:rsidP="00993173">
      <w:pPr>
        <w:spacing w:line="240" w:lineRule="auto"/>
        <w:rPr>
          <w:color w:val="800080"/>
        </w:rPr>
      </w:pPr>
    </w:p>
    <w:p w:rsidR="00325192" w:rsidRPr="00325192" w:rsidRDefault="00AC1E35" w:rsidP="00993173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2</w:t>
      </w:r>
      <w:r w:rsidR="00325192" w:rsidRPr="00325192">
        <w:rPr>
          <w:rFonts w:cs="Arial"/>
          <w:sz w:val="20"/>
          <w:u w:val="single"/>
        </w:rPr>
        <w:t>:</w:t>
      </w:r>
    </w:p>
    <w:p w:rsidR="00325192" w:rsidRPr="0040743A" w:rsidRDefault="00325192" w:rsidP="00993173">
      <w:pPr>
        <w:spacing w:line="240" w:lineRule="auto"/>
        <w:rPr>
          <w:rFonts w:cs="Arial"/>
          <w:color w:val="FF0000"/>
          <w:sz w:val="20"/>
        </w:rPr>
      </w:pPr>
      <w:r w:rsidRPr="00325192">
        <w:rPr>
          <w:rFonts w:cs="Arial"/>
          <w:color w:val="800080"/>
          <w:sz w:val="20"/>
        </w:rPr>
        <w:t>kandidaat-notaris,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 xml:space="preserve">hierna te noemen: </w:t>
      </w:r>
      <w:r w:rsidR="00F90041">
        <w:rPr>
          <w:rFonts w:cs="Arial"/>
          <w:color w:val="FF0000"/>
          <w:sz w:val="20"/>
        </w:rPr>
        <w:t>‘</w:t>
      </w:r>
      <w:r w:rsidRPr="00325192">
        <w:rPr>
          <w:rFonts w:cs="Arial"/>
          <w:color w:val="FF0000"/>
          <w:sz w:val="20"/>
          <w:u w:val="single"/>
        </w:rPr>
        <w:t>notaris</w:t>
      </w:r>
      <w:r w:rsidR="00F90041">
        <w:rPr>
          <w:rFonts w:cs="Arial"/>
          <w:color w:val="FF0000"/>
          <w:sz w:val="20"/>
        </w:rPr>
        <w:t>’</w:t>
      </w:r>
      <w:r w:rsidRPr="00325192">
        <w:rPr>
          <w:rFonts w:cs="Arial"/>
          <w:color w:val="FF0000"/>
          <w:sz w:val="20"/>
        </w:rPr>
        <w:t>, als waarnemer</w:t>
      </w:r>
      <w:r w:rsidRPr="00325192">
        <w:rPr>
          <w:rFonts w:cs="Arial"/>
          <w:color w:val="800080"/>
          <w:sz w:val="20"/>
        </w:rPr>
        <w:t xml:space="preserve"> van </w:t>
      </w:r>
      <w:r w:rsidRPr="00325192">
        <w:rPr>
          <w:rFonts w:cs="Arial"/>
          <w:color w:val="800080"/>
          <w:sz w:val="20"/>
          <w:highlight w:val="yellow"/>
        </w:rPr>
        <w:t>TEKSTBLOK PERSONALIA VAN NATUURLIJK PERSOON versie 1.0</w:t>
      </w:r>
      <w:r w:rsidR="00AB050A" w:rsidRPr="00325192">
        <w:rPr>
          <w:rFonts w:cs="Arial"/>
          <w:sz w:val="20"/>
          <w:lang w:val="en-US"/>
        </w:rPr>
        <w:fldChar w:fldCharType="begin"/>
      </w:r>
      <w:r w:rsidR="00AB050A" w:rsidRPr="00325192">
        <w:rPr>
          <w:rFonts w:cs="Arial"/>
          <w:sz w:val="20"/>
        </w:rPr>
        <w:instrText>MacroButton Nomacro §</w:instrText>
      </w:r>
      <w:r w:rsidR="00AB050A"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800080"/>
          <w:sz w:val="20"/>
        </w:rPr>
        <w:t>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800080"/>
          <w:sz w:val="20"/>
        </w:rPr>
        <w:t xml:space="preserve">notaris </w:t>
      </w:r>
      <w:r w:rsidRPr="00325192">
        <w:rPr>
          <w:rFonts w:cs="Arial"/>
          <w:color w:val="3366FF"/>
          <w:sz w:val="20"/>
        </w:rPr>
        <w:t>in de gemeente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proofErr w:type="spellStart"/>
      <w:r w:rsidRPr="00325192">
        <w:rPr>
          <w:rFonts w:cs="Arial"/>
          <w:sz w:val="20"/>
        </w:rPr>
        <w:t>gemeente</w:t>
      </w:r>
      <w:proofErr w:type="spellEnd"/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008000"/>
          <w:sz w:val="20"/>
        </w:rPr>
        <w:t xml:space="preserve"> </w:t>
      </w:r>
      <w:r w:rsidRPr="00325192">
        <w:rPr>
          <w:rFonts w:cs="Arial"/>
          <w:color w:val="3366FF"/>
          <w:sz w:val="20"/>
        </w:rPr>
        <w:t>kantoorhoudende te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66FF"/>
          <w:sz w:val="20"/>
        </w:rPr>
        <w:t xml:space="preserve">/ 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66FF"/>
          <w:sz w:val="20"/>
        </w:rPr>
        <w:t xml:space="preserve">/ gevestigd 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66FF"/>
          <w:sz w:val="20"/>
        </w:rPr>
        <w:t xml:space="preserve">/ met plaats van vestiging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66FF"/>
          <w:sz w:val="20"/>
        </w:rPr>
        <w:t>/ in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color w:val="3366FF"/>
          <w:sz w:val="20"/>
        </w:rPr>
        <w:t>de gemeente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proofErr w:type="spellStart"/>
      <w:r w:rsidRPr="00325192">
        <w:rPr>
          <w:rFonts w:cs="Arial"/>
          <w:sz w:val="20"/>
        </w:rPr>
        <w:t>gemeente</w:t>
      </w:r>
      <w:proofErr w:type="spellEnd"/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="00AB050A" w:rsidRPr="00325192">
        <w:rPr>
          <w:rFonts w:cs="Arial"/>
          <w:sz w:val="20"/>
          <w:lang w:val="en-US"/>
        </w:rPr>
        <w:fldChar w:fldCharType="begin"/>
      </w:r>
      <w:r w:rsidR="00AB050A" w:rsidRPr="00325192">
        <w:rPr>
          <w:rFonts w:cs="Arial"/>
          <w:sz w:val="20"/>
        </w:rPr>
        <w:instrText>MacroButton Nomacro §</w:instrText>
      </w:r>
      <w:r w:rsidR="00AB050A"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800080"/>
          <w:sz w:val="20"/>
        </w:rPr>
        <w:t>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800080"/>
          <w:sz w:val="20"/>
        </w:rPr>
        <w:t>als waarnemer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>van het vacante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339966"/>
          <w:sz w:val="20"/>
        </w:rPr>
        <w:t>kantoor/protocol</w:t>
      </w:r>
      <w:r w:rsidRPr="00325192">
        <w:rPr>
          <w:rFonts w:cs="Arial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>van</w:t>
      </w:r>
      <w:r w:rsidR="0040743A">
        <w:rPr>
          <w:rFonts w:cs="Arial"/>
          <w:color w:val="FF0000"/>
          <w:sz w:val="20"/>
        </w:rPr>
        <w:t xml:space="preserve"> </w:t>
      </w:r>
      <w:r w:rsidR="0040743A"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="0040743A" w:rsidRPr="0040743A">
        <w:rPr>
          <w:rFonts w:cs="Arial"/>
          <w:bCs/>
          <w:color w:val="FF0000"/>
          <w:sz w:val="20"/>
        </w:rPr>
        <w:t>, destijds</w:t>
      </w:r>
      <w:r w:rsidR="007B028F">
        <w:rPr>
          <w:rFonts w:cs="Arial"/>
          <w:bCs/>
          <w:color w:val="FF0000"/>
          <w:sz w:val="20"/>
        </w:rPr>
        <w:t xml:space="preserve"> </w:t>
      </w:r>
      <w:r w:rsidR="007B028F" w:rsidRPr="00325192">
        <w:rPr>
          <w:rFonts w:cs="Arial"/>
          <w:color w:val="FF0000"/>
          <w:sz w:val="20"/>
        </w:rPr>
        <w:t>notaris</w:t>
      </w:r>
      <w:r w:rsidR="007B028F" w:rsidRPr="00325192">
        <w:rPr>
          <w:rFonts w:cs="Arial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proofErr w:type="spellStart"/>
      <w:r w:rsidR="007B028F" w:rsidRPr="00325192">
        <w:rPr>
          <w:rFonts w:cs="Arial"/>
          <w:sz w:val="20"/>
        </w:rPr>
        <w:t>gemeente</w:t>
      </w:r>
      <w:proofErr w:type="spellEnd"/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8000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kantoorhoudende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 /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gevestigd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met plaats van vestiging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proofErr w:type="spellStart"/>
      <w:r w:rsidR="007B028F" w:rsidRPr="00325192">
        <w:rPr>
          <w:rFonts w:cs="Arial"/>
          <w:sz w:val="20"/>
        </w:rPr>
        <w:t>gemeente</w:t>
      </w:r>
      <w:proofErr w:type="spellEnd"/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</w:p>
    <w:p w:rsidR="00325192" w:rsidRPr="00325192" w:rsidRDefault="00AC1E35" w:rsidP="00993173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2</w:t>
      </w:r>
    </w:p>
    <w:p w:rsidR="00325192" w:rsidRPr="00325192" w:rsidRDefault="00325192" w:rsidP="00993173">
      <w:pPr>
        <w:spacing w:line="240" w:lineRule="auto"/>
        <w:rPr>
          <w:rFonts w:cs="Arial"/>
          <w:sz w:val="20"/>
          <w:u w:val="single"/>
        </w:rPr>
      </w:pPr>
    </w:p>
    <w:p w:rsidR="00325192" w:rsidRPr="00325192" w:rsidRDefault="00AC1E35" w:rsidP="00993173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3</w:t>
      </w:r>
      <w:r w:rsidR="00325192" w:rsidRPr="00325192">
        <w:rPr>
          <w:rFonts w:cs="Arial"/>
          <w:sz w:val="20"/>
          <w:u w:val="single"/>
        </w:rPr>
        <w:t>:</w:t>
      </w:r>
    </w:p>
    <w:p w:rsidR="00325192" w:rsidRPr="00325192" w:rsidRDefault="00325192" w:rsidP="00993173">
      <w:pPr>
        <w:spacing w:line="240" w:lineRule="auto"/>
        <w:rPr>
          <w:rFonts w:cs="Arial"/>
          <w:color w:val="800080"/>
          <w:sz w:val="20"/>
        </w:rPr>
      </w:pPr>
      <w:r w:rsidRPr="00325192">
        <w:rPr>
          <w:rFonts w:cs="Arial"/>
          <w:color w:val="800080"/>
          <w:sz w:val="20"/>
        </w:rPr>
        <w:t>kandidaat-notaris,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 xml:space="preserve">hierna te noemen: </w:t>
      </w:r>
      <w:r w:rsidR="00F90041">
        <w:rPr>
          <w:rFonts w:cs="Arial"/>
          <w:color w:val="FF0000"/>
          <w:sz w:val="20"/>
        </w:rPr>
        <w:t>‘</w:t>
      </w:r>
      <w:r w:rsidRPr="00325192">
        <w:rPr>
          <w:rFonts w:cs="Arial"/>
          <w:color w:val="FF0000"/>
          <w:sz w:val="20"/>
          <w:u w:val="single"/>
        </w:rPr>
        <w:t>notaris</w:t>
      </w:r>
      <w:r w:rsidR="00F90041">
        <w:rPr>
          <w:rFonts w:cs="Arial"/>
          <w:color w:val="FF0000"/>
          <w:sz w:val="20"/>
        </w:rPr>
        <w:t>’</w:t>
      </w:r>
      <w:r w:rsidRPr="00325192">
        <w:rPr>
          <w:rFonts w:cs="Arial"/>
          <w:color w:val="FF0000"/>
          <w:sz w:val="20"/>
        </w:rPr>
        <w:t>, als waarnemer van de met verlof afwezige</w:t>
      </w:r>
      <w:r w:rsidR="0040743A">
        <w:rPr>
          <w:rFonts w:cs="Arial"/>
          <w:color w:val="FF0000"/>
          <w:sz w:val="20"/>
        </w:rPr>
        <w:t xml:space="preserve"> </w:t>
      </w:r>
      <w:r w:rsidR="0040743A"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="0040743A" w:rsidRPr="0040743A">
        <w:rPr>
          <w:rFonts w:cs="Arial"/>
          <w:bCs/>
          <w:color w:val="FF0000"/>
          <w:sz w:val="20"/>
        </w:rPr>
        <w:t>,</w:t>
      </w:r>
      <w:r w:rsidR="007B028F">
        <w:rPr>
          <w:rFonts w:cs="Arial"/>
          <w:bCs/>
          <w:color w:val="FF0000"/>
          <w:sz w:val="20"/>
        </w:rPr>
        <w:t xml:space="preserve"> </w:t>
      </w:r>
      <w:r w:rsidR="007B028F" w:rsidRPr="00325192">
        <w:rPr>
          <w:rFonts w:cs="Arial"/>
          <w:color w:val="FF0000"/>
          <w:sz w:val="20"/>
        </w:rPr>
        <w:t>notaris</w:t>
      </w:r>
      <w:r w:rsidR="007B028F" w:rsidRPr="00325192">
        <w:rPr>
          <w:rFonts w:cs="Arial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proofErr w:type="spellStart"/>
      <w:r w:rsidR="007B028F" w:rsidRPr="00325192">
        <w:rPr>
          <w:rFonts w:cs="Arial"/>
          <w:sz w:val="20"/>
        </w:rPr>
        <w:t>gemeent</w:t>
      </w:r>
      <w:proofErr w:type="spellEnd"/>
      <w:r w:rsidR="007B028F" w:rsidRPr="00325192">
        <w:rPr>
          <w:rFonts w:cs="Arial"/>
          <w:sz w:val="20"/>
        </w:rPr>
        <w:t>e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8000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kantoorhoudende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 /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gevestigd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met plaats van vestiging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proofErr w:type="spellStart"/>
      <w:r w:rsidR="007B028F" w:rsidRPr="00325192">
        <w:rPr>
          <w:rFonts w:cs="Arial"/>
          <w:sz w:val="20"/>
        </w:rPr>
        <w:t>gemeent</w:t>
      </w:r>
      <w:proofErr w:type="spellEnd"/>
      <w:r w:rsidR="007B028F" w:rsidRPr="00325192">
        <w:rPr>
          <w:rFonts w:cs="Arial"/>
          <w:sz w:val="20"/>
        </w:rPr>
        <w:t>e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</w:p>
    <w:p w:rsidR="00325192" w:rsidRPr="00325192" w:rsidRDefault="00AC1E35" w:rsidP="00993173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3</w:t>
      </w:r>
    </w:p>
    <w:p w:rsidR="00325192" w:rsidRPr="00325192" w:rsidRDefault="00325192" w:rsidP="00993173">
      <w:pPr>
        <w:spacing w:line="240" w:lineRule="auto"/>
        <w:rPr>
          <w:rFonts w:cs="Arial"/>
          <w:sz w:val="20"/>
          <w:u w:val="single"/>
        </w:rPr>
      </w:pPr>
    </w:p>
    <w:p w:rsidR="00325192" w:rsidRPr="00325192" w:rsidRDefault="00AC1E35" w:rsidP="00993173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4</w:t>
      </w:r>
      <w:r w:rsidR="00325192" w:rsidRPr="00325192">
        <w:rPr>
          <w:rFonts w:cs="Arial"/>
          <w:sz w:val="20"/>
          <w:u w:val="single"/>
        </w:rPr>
        <w:t>:</w:t>
      </w:r>
    </w:p>
    <w:p w:rsidR="00325192" w:rsidRPr="00325192" w:rsidRDefault="00325192" w:rsidP="00993173">
      <w:pPr>
        <w:spacing w:line="240" w:lineRule="auto"/>
        <w:rPr>
          <w:rFonts w:cs="Arial"/>
          <w:sz w:val="20"/>
          <w:u w:val="single"/>
        </w:rPr>
      </w:pPr>
      <w:r w:rsidRPr="00325192">
        <w:rPr>
          <w:rFonts w:cs="Arial"/>
          <w:color w:val="FF0000"/>
          <w:sz w:val="20"/>
        </w:rPr>
        <w:t>toegevoegd notaris, bevoegd om akten te passeren in het protocol van</w:t>
      </w:r>
      <w:r w:rsidR="0040743A">
        <w:rPr>
          <w:rFonts w:cs="Arial"/>
          <w:color w:val="FF0000"/>
          <w:sz w:val="20"/>
        </w:rPr>
        <w:t xml:space="preserve"> </w:t>
      </w:r>
      <w:r w:rsidR="0040743A"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="0040743A" w:rsidRPr="0040743A">
        <w:rPr>
          <w:rFonts w:cs="Arial"/>
          <w:bCs/>
          <w:color w:val="FF0000"/>
          <w:sz w:val="20"/>
        </w:rPr>
        <w:t>,</w:t>
      </w:r>
      <w:r w:rsidR="007B028F">
        <w:rPr>
          <w:rFonts w:cs="Arial"/>
          <w:bCs/>
          <w:color w:val="FF0000"/>
          <w:sz w:val="20"/>
        </w:rPr>
        <w:t xml:space="preserve"> </w:t>
      </w:r>
      <w:r w:rsidR="007B028F" w:rsidRPr="00325192">
        <w:rPr>
          <w:rFonts w:cs="Arial"/>
          <w:color w:val="FF0000"/>
          <w:sz w:val="20"/>
        </w:rPr>
        <w:t>notaris</w:t>
      </w:r>
      <w:r w:rsidR="007B028F" w:rsidRPr="00325192">
        <w:rPr>
          <w:rFonts w:cs="Arial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proofErr w:type="spellStart"/>
      <w:r w:rsidR="007B028F" w:rsidRPr="00325192">
        <w:rPr>
          <w:rFonts w:cs="Arial"/>
          <w:sz w:val="20"/>
        </w:rPr>
        <w:t>gemeente</w:t>
      </w:r>
      <w:proofErr w:type="spellEnd"/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8000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kantoorhoudende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 /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gevestigd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met plaats van vestiging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proofErr w:type="spellStart"/>
      <w:r w:rsidR="007B028F" w:rsidRPr="00325192">
        <w:rPr>
          <w:rFonts w:cs="Arial"/>
          <w:sz w:val="20"/>
        </w:rPr>
        <w:t>gemeente</w:t>
      </w:r>
      <w:proofErr w:type="spellEnd"/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</w:p>
    <w:p w:rsidR="00325192" w:rsidRPr="00325192" w:rsidRDefault="00325192" w:rsidP="00993173">
      <w:pPr>
        <w:spacing w:line="240" w:lineRule="auto"/>
        <w:rPr>
          <w:rFonts w:cs="Arial"/>
          <w:sz w:val="20"/>
          <w:u w:val="single"/>
        </w:rPr>
      </w:pPr>
      <w:r w:rsidRPr="00325192">
        <w:rPr>
          <w:rFonts w:cs="Arial"/>
          <w:sz w:val="20"/>
          <w:u w:val="single"/>
        </w:rPr>
        <w:t xml:space="preserve">Einde variant </w:t>
      </w:r>
      <w:r w:rsidR="00AC1E35">
        <w:rPr>
          <w:rFonts w:cs="Arial"/>
          <w:sz w:val="20"/>
          <w:u w:val="single"/>
        </w:rPr>
        <w:t>4</w:t>
      </w:r>
    </w:p>
    <w:p w:rsidR="00BC3F11" w:rsidRDefault="00BC3F11" w:rsidP="00993173">
      <w:pPr>
        <w:spacing w:line="240" w:lineRule="auto"/>
      </w:pPr>
    </w:p>
    <w:p w:rsidR="00CB4E5D" w:rsidRDefault="00CB4E5D" w:rsidP="00993173">
      <w:pPr>
        <w:spacing w:line="240" w:lineRule="auto"/>
        <w:rPr>
          <w:b/>
          <w:sz w:val="24"/>
          <w:szCs w:val="24"/>
        </w:rPr>
      </w:pPr>
    </w:p>
    <w:p w:rsidR="00CB4E5D" w:rsidRDefault="00CB4E5D" w:rsidP="00993173">
      <w:pPr>
        <w:spacing w:line="240" w:lineRule="auto"/>
        <w:rPr>
          <w:b/>
          <w:sz w:val="24"/>
          <w:szCs w:val="24"/>
        </w:rPr>
      </w:pPr>
    </w:p>
    <w:p w:rsidR="00CB4E5D" w:rsidRDefault="00CB4E5D" w:rsidP="00993173">
      <w:pPr>
        <w:spacing w:line="240" w:lineRule="auto"/>
        <w:rPr>
          <w:b/>
          <w:sz w:val="24"/>
          <w:szCs w:val="24"/>
        </w:rPr>
      </w:pPr>
    </w:p>
    <w:p w:rsidR="00CB4E5D" w:rsidRPr="00325192" w:rsidRDefault="00CB4E5D" w:rsidP="00CB4E5D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5</w:t>
      </w:r>
      <w:r w:rsidRPr="00325192">
        <w:rPr>
          <w:rFonts w:cs="Arial"/>
          <w:sz w:val="20"/>
          <w:u w:val="single"/>
        </w:rPr>
        <w:t>:</w:t>
      </w:r>
    </w:p>
    <w:p w:rsidR="00CB4E5D" w:rsidRPr="0040743A" w:rsidRDefault="00CB4E5D" w:rsidP="00CB4E5D">
      <w:pPr>
        <w:spacing w:line="240" w:lineRule="auto"/>
        <w:rPr>
          <w:rFonts w:cs="Arial"/>
          <w:color w:val="FF0000"/>
          <w:sz w:val="20"/>
        </w:rPr>
      </w:pPr>
      <w:r w:rsidRPr="00325192">
        <w:rPr>
          <w:rFonts w:cs="Arial"/>
          <w:color w:val="800080"/>
          <w:sz w:val="20"/>
        </w:rPr>
        <w:t>kandidaat-notaris,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 xml:space="preserve">hierna te noemen: </w:t>
      </w:r>
      <w:r>
        <w:rPr>
          <w:rFonts w:cs="Arial"/>
          <w:color w:val="FF0000"/>
          <w:sz w:val="20"/>
        </w:rPr>
        <w:t>‘</w:t>
      </w:r>
      <w:r w:rsidRPr="00325192">
        <w:rPr>
          <w:rFonts w:cs="Arial"/>
          <w:color w:val="FF0000"/>
          <w:sz w:val="20"/>
          <w:u w:val="single"/>
        </w:rPr>
        <w:t>notaris</w:t>
      </w:r>
      <w:r>
        <w:rPr>
          <w:rFonts w:cs="Arial"/>
          <w:color w:val="FF0000"/>
          <w:sz w:val="20"/>
        </w:rPr>
        <w:t>’</w:t>
      </w:r>
      <w:r w:rsidRPr="00325192">
        <w:rPr>
          <w:rFonts w:cs="Arial"/>
          <w:color w:val="FF0000"/>
          <w:sz w:val="20"/>
        </w:rPr>
        <w:t>, als waarnemer</w:t>
      </w:r>
      <w:r w:rsidRPr="00325192">
        <w:rPr>
          <w:rFonts w:cs="Arial"/>
          <w:color w:val="800080"/>
          <w:sz w:val="20"/>
        </w:rPr>
        <w:t xml:space="preserve"> van </w:t>
      </w:r>
      <w:r w:rsidRPr="00325192">
        <w:rPr>
          <w:rFonts w:cs="Arial"/>
          <w:color w:val="800080"/>
          <w:sz w:val="20"/>
          <w:highlight w:val="yellow"/>
        </w:rPr>
        <w:t>TEKSTBLOK PERSONALIA VAN NATUURLIJK PERSOON versie 1.0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800080"/>
          <w:sz w:val="20"/>
        </w:rPr>
        <w:t>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800080"/>
          <w:sz w:val="20"/>
        </w:rPr>
        <w:t xml:space="preserve">notaris </w:t>
      </w:r>
      <w:r w:rsidRPr="00325192">
        <w:rPr>
          <w:rFonts w:cs="Arial"/>
          <w:color w:val="3366FF"/>
          <w:sz w:val="20"/>
        </w:rPr>
        <w:t>in de gemeente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proofErr w:type="spellStart"/>
      <w:r w:rsidRPr="00325192">
        <w:rPr>
          <w:rFonts w:cs="Arial"/>
          <w:sz w:val="20"/>
        </w:rPr>
        <w:t>gemeente</w:t>
      </w:r>
      <w:proofErr w:type="spellEnd"/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008000"/>
          <w:sz w:val="20"/>
        </w:rPr>
        <w:t xml:space="preserve"> </w:t>
      </w:r>
      <w:r w:rsidRPr="00325192">
        <w:rPr>
          <w:rFonts w:cs="Arial"/>
          <w:color w:val="3366FF"/>
          <w:sz w:val="20"/>
        </w:rPr>
        <w:t>kantoorhoudende te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66FF"/>
          <w:sz w:val="20"/>
        </w:rPr>
        <w:t xml:space="preserve">/ 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66FF"/>
          <w:sz w:val="20"/>
        </w:rPr>
        <w:t xml:space="preserve">/ gevestigd 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66FF"/>
          <w:sz w:val="20"/>
        </w:rPr>
        <w:t xml:space="preserve">/ met plaats van vestiging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66FF"/>
          <w:sz w:val="20"/>
        </w:rPr>
        <w:t>/ in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color w:val="3366FF"/>
          <w:sz w:val="20"/>
        </w:rPr>
        <w:t>de gemeente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proofErr w:type="spellStart"/>
      <w:r w:rsidRPr="00325192">
        <w:rPr>
          <w:rFonts w:cs="Arial"/>
          <w:sz w:val="20"/>
        </w:rPr>
        <w:t>gemeente</w:t>
      </w:r>
      <w:proofErr w:type="spellEnd"/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800080"/>
          <w:sz w:val="20"/>
        </w:rPr>
        <w:t>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800080"/>
          <w:sz w:val="20"/>
        </w:rPr>
        <w:t>als waarnemer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 xml:space="preserve">van het </w:t>
      </w:r>
      <w:r w:rsidRPr="00325192">
        <w:rPr>
          <w:rFonts w:cs="Arial"/>
          <w:color w:val="339966"/>
          <w:sz w:val="20"/>
        </w:rPr>
        <w:t>kantoor/protocol</w:t>
      </w:r>
      <w:r w:rsidRPr="00325192">
        <w:rPr>
          <w:rFonts w:cs="Arial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>van</w:t>
      </w:r>
      <w:r>
        <w:rPr>
          <w:rFonts w:cs="Arial"/>
          <w:color w:val="FF0000"/>
          <w:sz w:val="20"/>
        </w:rPr>
        <w:t xml:space="preserve"> </w:t>
      </w:r>
      <w:r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Pr="0040743A">
        <w:rPr>
          <w:rFonts w:cs="Arial"/>
          <w:bCs/>
          <w:color w:val="FF0000"/>
          <w:sz w:val="20"/>
        </w:rPr>
        <w:t xml:space="preserve">, </w:t>
      </w:r>
      <w:r w:rsidRPr="00325192">
        <w:rPr>
          <w:rFonts w:cs="Arial"/>
          <w:color w:val="FF0000"/>
          <w:sz w:val="20"/>
        </w:rPr>
        <w:t>notaris</w:t>
      </w:r>
      <w:r w:rsidRPr="00325192">
        <w:rPr>
          <w:rFonts w:cs="Arial"/>
          <w:sz w:val="20"/>
        </w:rPr>
        <w:t xml:space="preserve"> </w:t>
      </w:r>
      <w:r w:rsidRPr="00325192">
        <w:rPr>
          <w:rFonts w:cs="Arial"/>
          <w:color w:val="339966"/>
          <w:sz w:val="20"/>
        </w:rPr>
        <w:t xml:space="preserve">in de gemeente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proofErr w:type="spellStart"/>
      <w:r w:rsidRPr="00325192">
        <w:rPr>
          <w:rFonts w:cs="Arial"/>
          <w:sz w:val="20"/>
        </w:rPr>
        <w:t>gemeente</w:t>
      </w:r>
      <w:proofErr w:type="spellEnd"/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008000"/>
          <w:sz w:val="20"/>
        </w:rPr>
        <w:t xml:space="preserve"> </w:t>
      </w:r>
      <w:r w:rsidRPr="00325192">
        <w:rPr>
          <w:rFonts w:cs="Arial"/>
          <w:color w:val="339966"/>
          <w:sz w:val="20"/>
        </w:rPr>
        <w:t xml:space="preserve">kantoorhoudende 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000000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9966"/>
          <w:sz w:val="20"/>
        </w:rPr>
        <w:t xml:space="preserve"> / 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000000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9966"/>
          <w:sz w:val="20"/>
        </w:rPr>
        <w:t xml:space="preserve">/ gevestigd 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000000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9966"/>
          <w:sz w:val="20"/>
        </w:rPr>
        <w:t xml:space="preserve">/ met plaats van vestiging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000000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9966"/>
          <w:sz w:val="20"/>
        </w:rPr>
        <w:t xml:space="preserve">/ in de gemeente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proofErr w:type="spellStart"/>
      <w:r w:rsidRPr="00325192">
        <w:rPr>
          <w:rFonts w:cs="Arial"/>
          <w:sz w:val="20"/>
        </w:rPr>
        <w:t>gemeente</w:t>
      </w:r>
      <w:proofErr w:type="spellEnd"/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</w:p>
    <w:p w:rsidR="00CB4E5D" w:rsidRPr="00325192" w:rsidRDefault="00CB4E5D" w:rsidP="00CB4E5D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5</w:t>
      </w:r>
    </w:p>
    <w:p w:rsidR="00CB4E5D" w:rsidRDefault="00CB4E5D" w:rsidP="00993173">
      <w:pPr>
        <w:spacing w:line="240" w:lineRule="auto"/>
        <w:rPr>
          <w:b/>
          <w:sz w:val="24"/>
          <w:szCs w:val="24"/>
        </w:rPr>
      </w:pPr>
    </w:p>
    <w:p w:rsidR="00CB4E5D" w:rsidRDefault="00CB4E5D" w:rsidP="00993173">
      <w:pPr>
        <w:spacing w:line="240" w:lineRule="auto"/>
        <w:rPr>
          <w:b/>
          <w:sz w:val="24"/>
          <w:szCs w:val="24"/>
        </w:rPr>
      </w:pPr>
    </w:p>
    <w:p w:rsidR="00CB4E5D" w:rsidRDefault="00CB4E5D" w:rsidP="00993173">
      <w:pPr>
        <w:spacing w:line="240" w:lineRule="auto"/>
        <w:rPr>
          <w:b/>
          <w:sz w:val="24"/>
          <w:szCs w:val="24"/>
        </w:rPr>
      </w:pPr>
    </w:p>
    <w:p w:rsidR="00835F96" w:rsidRDefault="00835F96" w:rsidP="00993173">
      <w:pPr>
        <w:spacing w:line="240" w:lineRule="auto"/>
        <w:rPr>
          <w:b/>
          <w:sz w:val="24"/>
          <w:szCs w:val="24"/>
        </w:rPr>
      </w:pPr>
      <w:r w:rsidRPr="00835F96">
        <w:rPr>
          <w:b/>
          <w:sz w:val="24"/>
          <w:szCs w:val="24"/>
        </w:rPr>
        <w:t>Voorbeelden tekstfragment</w:t>
      </w:r>
      <w:r w:rsidR="00325192">
        <w:rPr>
          <w:b/>
          <w:sz w:val="24"/>
          <w:szCs w:val="24"/>
        </w:rPr>
        <w:t xml:space="preserve"> (incl. keuzeblokvariant)</w:t>
      </w:r>
      <w:r w:rsidRPr="00835F96">
        <w:rPr>
          <w:b/>
          <w:sz w:val="24"/>
          <w:szCs w:val="24"/>
        </w:rPr>
        <w:t xml:space="preserve">: </w:t>
      </w:r>
    </w:p>
    <w:p w:rsidR="0048739D" w:rsidRPr="00835F96" w:rsidRDefault="0048739D" w:rsidP="00993173">
      <w:pPr>
        <w:spacing w:line="240" w:lineRule="auto"/>
        <w:rPr>
          <w:b/>
          <w:sz w:val="24"/>
          <w:szCs w:val="24"/>
        </w:rPr>
      </w:pPr>
    </w:p>
    <w:p w:rsidR="00835F96" w:rsidRPr="00325192" w:rsidRDefault="00AC1E35" w:rsidP="00993173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 xml:space="preserve">1) </w:t>
      </w:r>
      <w:r w:rsidR="00D87059">
        <w:rPr>
          <w:sz w:val="20"/>
          <w:u w:val="single"/>
        </w:rPr>
        <w:t>Z</w:t>
      </w:r>
      <w:r w:rsidR="00835F96" w:rsidRPr="00325192">
        <w:rPr>
          <w:sz w:val="20"/>
          <w:u w:val="single"/>
        </w:rPr>
        <w:t>onder waarneming</w:t>
      </w:r>
    </w:p>
    <w:p w:rsidR="00835F96" w:rsidRPr="00325192" w:rsidRDefault="00835F96" w:rsidP="00993173">
      <w:pPr>
        <w:spacing w:line="240" w:lineRule="auto"/>
        <w:rPr>
          <w:sz w:val="20"/>
        </w:rPr>
      </w:pPr>
      <w:r w:rsidRPr="00325192">
        <w:rPr>
          <w:sz w:val="20"/>
        </w:rPr>
        <w:t xml:space="preserve">Op vierentwintig november tweeduizend tien, verscheen voor mij, </w:t>
      </w:r>
      <w:r w:rsidR="00392695">
        <w:rPr>
          <w:sz w:val="20"/>
        </w:rPr>
        <w:t>Mr. Jan van der Hoek</w:t>
      </w:r>
      <w:r w:rsidRPr="00325192">
        <w:rPr>
          <w:sz w:val="20"/>
        </w:rPr>
        <w:t xml:space="preserve">, notaris </w:t>
      </w:r>
      <w:r w:rsidR="00CC4EE7" w:rsidRPr="00325192">
        <w:rPr>
          <w:sz w:val="20"/>
        </w:rPr>
        <w:t xml:space="preserve">in de gemeente </w:t>
      </w:r>
      <w:r w:rsidR="00392695">
        <w:rPr>
          <w:sz w:val="20"/>
        </w:rPr>
        <w:t>Apeldoorn</w:t>
      </w:r>
    </w:p>
    <w:p w:rsidR="00835F96" w:rsidRPr="00325192" w:rsidRDefault="00835F96" w:rsidP="00993173">
      <w:pPr>
        <w:spacing w:line="240" w:lineRule="auto"/>
        <w:rPr>
          <w:sz w:val="20"/>
        </w:rPr>
      </w:pPr>
    </w:p>
    <w:p w:rsidR="00835F96" w:rsidRPr="00325192" w:rsidRDefault="00AC1E35" w:rsidP="00993173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2)</w:t>
      </w:r>
      <w:r w:rsidR="00D87059">
        <w:rPr>
          <w:sz w:val="20"/>
          <w:u w:val="single"/>
        </w:rPr>
        <w:t xml:space="preserve"> M</w:t>
      </w:r>
      <w:r w:rsidR="00835F96" w:rsidRPr="00325192">
        <w:rPr>
          <w:sz w:val="20"/>
          <w:u w:val="single"/>
        </w:rPr>
        <w:t>et waarneming</w:t>
      </w:r>
      <w:r>
        <w:rPr>
          <w:sz w:val="20"/>
          <w:u w:val="single"/>
        </w:rPr>
        <w:t xml:space="preserve"> variant 1</w:t>
      </w:r>
    </w:p>
    <w:p w:rsidR="00835F96" w:rsidRPr="00325192" w:rsidRDefault="00835F96" w:rsidP="00993173">
      <w:pPr>
        <w:spacing w:line="240" w:lineRule="auto"/>
        <w:rPr>
          <w:sz w:val="20"/>
        </w:rPr>
      </w:pPr>
      <w:r w:rsidRPr="00325192">
        <w:rPr>
          <w:sz w:val="20"/>
        </w:rPr>
        <w:t xml:space="preserve">Heden, drie december tweeduizend tien, verschenen voor mij, </w:t>
      </w:r>
      <w:r w:rsidR="00392695">
        <w:rPr>
          <w:sz w:val="20"/>
        </w:rPr>
        <w:t>Mr. Jan van der Hoek</w:t>
      </w:r>
      <w:r w:rsidR="006B2589" w:rsidRPr="00325192">
        <w:rPr>
          <w:sz w:val="20"/>
        </w:rPr>
        <w:t>,</w:t>
      </w:r>
      <w:r w:rsidR="00B74EFF" w:rsidRPr="00325192">
        <w:rPr>
          <w:sz w:val="20"/>
        </w:rPr>
        <w:t xml:space="preserve"> hierna te noemen:</w:t>
      </w:r>
      <w:r w:rsidR="0038593F" w:rsidRPr="00325192">
        <w:rPr>
          <w:sz w:val="20"/>
        </w:rPr>
        <w:t xml:space="preserve"> </w:t>
      </w:r>
      <w:r w:rsidR="00B74EFF" w:rsidRPr="00325192">
        <w:rPr>
          <w:sz w:val="20"/>
        </w:rPr>
        <w:t>‘</w:t>
      </w:r>
      <w:r w:rsidR="00B74EFF" w:rsidRPr="00325192">
        <w:rPr>
          <w:sz w:val="20"/>
          <w:u w:val="single"/>
        </w:rPr>
        <w:t>notaris</w:t>
      </w:r>
      <w:r w:rsidR="00B74EFF" w:rsidRPr="00325192">
        <w:rPr>
          <w:sz w:val="20"/>
        </w:rPr>
        <w:t xml:space="preserve">’, als waarnemer van Mr. Arend de Vries, notaris met plaats van vestiging </w:t>
      </w:r>
      <w:r w:rsidR="00392695">
        <w:rPr>
          <w:sz w:val="20"/>
        </w:rPr>
        <w:t>Apeldoorn</w:t>
      </w:r>
    </w:p>
    <w:p w:rsidR="00B90512" w:rsidRDefault="00B90512" w:rsidP="00993173">
      <w:pPr>
        <w:spacing w:line="240" w:lineRule="auto"/>
        <w:rPr>
          <w:sz w:val="20"/>
        </w:rPr>
      </w:pPr>
    </w:p>
    <w:p w:rsidR="00AC1E35" w:rsidRPr="00AC1E35" w:rsidRDefault="00D87059" w:rsidP="00993173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3) M</w:t>
      </w:r>
      <w:r w:rsidR="00AC1E35">
        <w:rPr>
          <w:sz w:val="20"/>
          <w:u w:val="single"/>
        </w:rPr>
        <w:t>et waarneming variant 1</w:t>
      </w:r>
    </w:p>
    <w:p w:rsidR="00B90512" w:rsidRPr="00325192" w:rsidRDefault="00B90512" w:rsidP="00993173">
      <w:pPr>
        <w:spacing w:line="240" w:lineRule="auto"/>
        <w:rPr>
          <w:sz w:val="20"/>
        </w:rPr>
      </w:pPr>
      <w:r w:rsidRPr="00325192">
        <w:rPr>
          <w:sz w:val="20"/>
        </w:rPr>
        <w:t>Vanda</w:t>
      </w:r>
      <w:r w:rsidR="00E53491" w:rsidRPr="00325192">
        <w:rPr>
          <w:sz w:val="20"/>
        </w:rPr>
        <w:t>ag, een maart tweeduizend twaalf</w:t>
      </w:r>
      <w:r w:rsidRPr="00325192">
        <w:rPr>
          <w:sz w:val="20"/>
        </w:rPr>
        <w:t xml:space="preserve">, verscheen voor mij, </w:t>
      </w:r>
      <w:r w:rsidR="00392695">
        <w:rPr>
          <w:sz w:val="20"/>
        </w:rPr>
        <w:t>Mr. Jan van der Hoek</w:t>
      </w:r>
      <w:r w:rsidRPr="00325192">
        <w:rPr>
          <w:sz w:val="20"/>
        </w:rPr>
        <w:t>, kandidaat-notaris, hierna te noemen: ‘</w:t>
      </w:r>
      <w:r w:rsidRPr="00325192">
        <w:rPr>
          <w:sz w:val="20"/>
          <w:u w:val="single"/>
        </w:rPr>
        <w:t>notaris</w:t>
      </w:r>
      <w:r w:rsidRPr="00325192">
        <w:rPr>
          <w:sz w:val="20"/>
        </w:rPr>
        <w:t xml:space="preserve">’, als waarnemer van Drs. Henk Steenbergen, notaris te </w:t>
      </w:r>
      <w:r w:rsidR="00392695">
        <w:rPr>
          <w:sz w:val="20"/>
        </w:rPr>
        <w:t>Apeldoorn</w:t>
      </w:r>
    </w:p>
    <w:p w:rsidR="00B74EFF" w:rsidRPr="00325192" w:rsidRDefault="00B74EFF" w:rsidP="00993173">
      <w:pPr>
        <w:spacing w:line="240" w:lineRule="auto"/>
        <w:rPr>
          <w:sz w:val="20"/>
        </w:rPr>
      </w:pPr>
    </w:p>
    <w:p w:rsidR="009F7CDF" w:rsidRPr="00325192" w:rsidRDefault="00AC1E35" w:rsidP="00993173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 xml:space="preserve">4) </w:t>
      </w:r>
      <w:r w:rsidR="00D87059">
        <w:rPr>
          <w:sz w:val="20"/>
          <w:u w:val="single"/>
        </w:rPr>
        <w:t>M</w:t>
      </w:r>
      <w:r w:rsidR="009F7CDF" w:rsidRPr="00325192">
        <w:rPr>
          <w:sz w:val="20"/>
          <w:u w:val="single"/>
        </w:rPr>
        <w:t xml:space="preserve">et waarneming </w:t>
      </w:r>
      <w:r>
        <w:rPr>
          <w:sz w:val="20"/>
          <w:u w:val="single"/>
        </w:rPr>
        <w:t>variant 2</w:t>
      </w:r>
    </w:p>
    <w:p w:rsidR="009F7CDF" w:rsidRPr="00325192" w:rsidRDefault="009F7CDF" w:rsidP="00993173">
      <w:pPr>
        <w:spacing w:line="240" w:lineRule="auto"/>
        <w:rPr>
          <w:sz w:val="20"/>
        </w:rPr>
      </w:pPr>
      <w:r w:rsidRPr="00325192">
        <w:rPr>
          <w:sz w:val="20"/>
        </w:rPr>
        <w:t xml:space="preserve">Heden, dertien januari tweeduizend twaalf, verschenen voor mij, </w:t>
      </w:r>
      <w:r w:rsidR="00392695">
        <w:rPr>
          <w:sz w:val="20"/>
        </w:rPr>
        <w:t>Mr. Jan van der Hoek</w:t>
      </w:r>
      <w:r w:rsidRPr="00325192">
        <w:rPr>
          <w:sz w:val="20"/>
        </w:rPr>
        <w:t>,</w:t>
      </w:r>
      <w:r w:rsidR="005D1C19">
        <w:rPr>
          <w:sz w:val="20"/>
        </w:rPr>
        <w:t xml:space="preserve"> kandidaat-notaris,</w:t>
      </w:r>
      <w:r w:rsidRPr="00325192">
        <w:rPr>
          <w:sz w:val="20"/>
        </w:rPr>
        <w:t xml:space="preserve"> hierna te noemen: ‘</w:t>
      </w:r>
      <w:r w:rsidRPr="00325192">
        <w:rPr>
          <w:sz w:val="20"/>
          <w:u w:val="single"/>
        </w:rPr>
        <w:t>notaris</w:t>
      </w:r>
      <w:r w:rsidRPr="00325192">
        <w:rPr>
          <w:sz w:val="20"/>
        </w:rPr>
        <w:t xml:space="preserve">’, als waarnemer van het vacante kantoor van Mr. Arend de Vries, </w:t>
      </w:r>
      <w:r w:rsidR="00D65C50" w:rsidRPr="00325192">
        <w:rPr>
          <w:sz w:val="20"/>
        </w:rPr>
        <w:t xml:space="preserve">destijds </w:t>
      </w:r>
      <w:r w:rsidRPr="00325192">
        <w:rPr>
          <w:sz w:val="20"/>
        </w:rPr>
        <w:t xml:space="preserve">notaris gevestigd te </w:t>
      </w:r>
      <w:r w:rsidR="00392695">
        <w:rPr>
          <w:sz w:val="20"/>
        </w:rPr>
        <w:t>Apeldoorn</w:t>
      </w:r>
    </w:p>
    <w:p w:rsidR="00226D84" w:rsidRPr="00325192" w:rsidRDefault="00226D84" w:rsidP="00993173">
      <w:pPr>
        <w:spacing w:line="240" w:lineRule="auto"/>
        <w:rPr>
          <w:sz w:val="20"/>
          <w:u w:val="single"/>
        </w:rPr>
      </w:pPr>
    </w:p>
    <w:p w:rsidR="00226D84" w:rsidRPr="00325192" w:rsidRDefault="00AC1E35" w:rsidP="00993173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 xml:space="preserve">5) </w:t>
      </w:r>
      <w:r w:rsidR="00D87059">
        <w:rPr>
          <w:sz w:val="20"/>
          <w:u w:val="single"/>
        </w:rPr>
        <w:t>M</w:t>
      </w:r>
      <w:r w:rsidR="00226D84" w:rsidRPr="00325192">
        <w:rPr>
          <w:sz w:val="20"/>
          <w:u w:val="single"/>
        </w:rPr>
        <w:t xml:space="preserve">et waarneming </w:t>
      </w:r>
      <w:r>
        <w:rPr>
          <w:sz w:val="20"/>
          <w:u w:val="single"/>
        </w:rPr>
        <w:t>variant 2</w:t>
      </w:r>
    </w:p>
    <w:p w:rsidR="00226D84" w:rsidRPr="00325192" w:rsidRDefault="00226D84" w:rsidP="00993173">
      <w:pPr>
        <w:spacing w:line="240" w:lineRule="auto"/>
        <w:rPr>
          <w:sz w:val="20"/>
        </w:rPr>
      </w:pPr>
      <w:r w:rsidRPr="00325192">
        <w:rPr>
          <w:sz w:val="20"/>
        </w:rPr>
        <w:t xml:space="preserve">Heden, dertien januari tweeduizend twaalf, verschenen voor mij, </w:t>
      </w:r>
      <w:r w:rsidR="00392695">
        <w:rPr>
          <w:sz w:val="20"/>
        </w:rPr>
        <w:t>Mr. Jan van der Hoek</w:t>
      </w:r>
      <w:r w:rsidRPr="00325192">
        <w:rPr>
          <w:sz w:val="20"/>
        </w:rPr>
        <w:t>, hierna te noemen: ‘</w:t>
      </w:r>
      <w:r w:rsidRPr="00325192">
        <w:rPr>
          <w:sz w:val="20"/>
          <w:u w:val="single"/>
        </w:rPr>
        <w:t>notaris</w:t>
      </w:r>
      <w:r w:rsidRPr="00325192">
        <w:rPr>
          <w:sz w:val="20"/>
        </w:rPr>
        <w:t xml:space="preserve">’, als waarnemer van het vacante protocol van Mr. Arend de Vries, destijds notaris gevestigd te </w:t>
      </w:r>
      <w:r w:rsidR="00392695">
        <w:rPr>
          <w:sz w:val="20"/>
        </w:rPr>
        <w:t>Apeldoorn</w:t>
      </w:r>
    </w:p>
    <w:p w:rsidR="00325192" w:rsidRPr="00325192" w:rsidRDefault="00325192" w:rsidP="00993173">
      <w:pPr>
        <w:spacing w:line="240" w:lineRule="auto"/>
        <w:rPr>
          <w:sz w:val="20"/>
        </w:rPr>
      </w:pPr>
    </w:p>
    <w:p w:rsidR="00325192" w:rsidRPr="00325192" w:rsidRDefault="00AC1E35" w:rsidP="00993173">
      <w:pPr>
        <w:spacing w:line="240" w:lineRule="auto"/>
        <w:rPr>
          <w:color w:val="800080"/>
          <w:sz w:val="20"/>
        </w:rPr>
      </w:pPr>
      <w:r>
        <w:rPr>
          <w:sz w:val="20"/>
          <w:u w:val="single"/>
        </w:rPr>
        <w:t xml:space="preserve">6) </w:t>
      </w:r>
      <w:r w:rsidR="00D87059">
        <w:rPr>
          <w:sz w:val="20"/>
          <w:u w:val="single"/>
        </w:rPr>
        <w:t>M</w:t>
      </w:r>
      <w:r w:rsidR="00325192" w:rsidRPr="00325192">
        <w:rPr>
          <w:sz w:val="20"/>
          <w:u w:val="single"/>
        </w:rPr>
        <w:t xml:space="preserve">et waarneming </w:t>
      </w:r>
      <w:r>
        <w:rPr>
          <w:sz w:val="20"/>
          <w:u w:val="single"/>
        </w:rPr>
        <w:t>variant 2</w:t>
      </w:r>
    </w:p>
    <w:p w:rsidR="00325192" w:rsidRPr="00325192" w:rsidRDefault="00325192" w:rsidP="00993173">
      <w:pPr>
        <w:spacing w:line="240" w:lineRule="auto"/>
        <w:rPr>
          <w:sz w:val="20"/>
        </w:rPr>
      </w:pPr>
      <w:r w:rsidRPr="00325192">
        <w:rPr>
          <w:sz w:val="20"/>
        </w:rPr>
        <w:t xml:space="preserve">Vandaag, een maart tweeduizend twaalf, verscheen voor mij, </w:t>
      </w:r>
      <w:r w:rsidR="00392695">
        <w:rPr>
          <w:sz w:val="20"/>
        </w:rPr>
        <w:t>Mr. Jan van der Hoek</w:t>
      </w:r>
      <w:r w:rsidRPr="00325192">
        <w:rPr>
          <w:sz w:val="20"/>
        </w:rPr>
        <w:t>, kandidaat-notaris, hierna te noemen: ‘</w:t>
      </w:r>
      <w:r w:rsidRPr="00325192">
        <w:rPr>
          <w:sz w:val="20"/>
          <w:u w:val="single"/>
        </w:rPr>
        <w:t>notaris</w:t>
      </w:r>
      <w:r w:rsidRPr="00325192">
        <w:rPr>
          <w:sz w:val="20"/>
        </w:rPr>
        <w:t xml:space="preserve">’, als waarnemer van Mr. Maria van der Weij, notaris te </w:t>
      </w:r>
      <w:r w:rsidR="00392695">
        <w:rPr>
          <w:sz w:val="20"/>
        </w:rPr>
        <w:t>Apeldoorn</w:t>
      </w:r>
      <w:r w:rsidRPr="00325192">
        <w:rPr>
          <w:sz w:val="20"/>
        </w:rPr>
        <w:t xml:space="preserve">, als waarnemer </w:t>
      </w:r>
      <w:r w:rsidR="00392695">
        <w:rPr>
          <w:sz w:val="20"/>
        </w:rPr>
        <w:t>van het vacante protocol van Mr</w:t>
      </w:r>
      <w:r w:rsidRPr="00325192">
        <w:rPr>
          <w:sz w:val="20"/>
        </w:rPr>
        <w:t xml:space="preserve">. Henk Steenbergen, </w:t>
      </w:r>
      <w:r w:rsidR="0048739D">
        <w:rPr>
          <w:sz w:val="20"/>
        </w:rPr>
        <w:t xml:space="preserve">destijds </w:t>
      </w:r>
      <w:r w:rsidRPr="00325192">
        <w:rPr>
          <w:sz w:val="20"/>
        </w:rPr>
        <w:t xml:space="preserve">notaris te </w:t>
      </w:r>
      <w:r w:rsidR="00392695">
        <w:rPr>
          <w:sz w:val="20"/>
        </w:rPr>
        <w:t>Apeldoorn</w:t>
      </w:r>
    </w:p>
    <w:p w:rsidR="00DA0B54" w:rsidRPr="00325192" w:rsidRDefault="00DA0B54" w:rsidP="00993173">
      <w:pPr>
        <w:spacing w:line="240" w:lineRule="auto"/>
        <w:rPr>
          <w:sz w:val="20"/>
        </w:rPr>
      </w:pPr>
    </w:p>
    <w:p w:rsidR="00DA0B54" w:rsidRPr="00325192" w:rsidRDefault="00AC1E35" w:rsidP="00993173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 xml:space="preserve">7) </w:t>
      </w:r>
      <w:r w:rsidR="00D87059">
        <w:rPr>
          <w:sz w:val="20"/>
          <w:u w:val="single"/>
        </w:rPr>
        <w:t>M</w:t>
      </w:r>
      <w:r w:rsidR="00DA0B54" w:rsidRPr="00325192">
        <w:rPr>
          <w:sz w:val="20"/>
          <w:u w:val="single"/>
        </w:rPr>
        <w:t xml:space="preserve">et waarneming </w:t>
      </w:r>
      <w:r>
        <w:rPr>
          <w:sz w:val="20"/>
          <w:u w:val="single"/>
        </w:rPr>
        <w:t>variant 3</w:t>
      </w:r>
    </w:p>
    <w:p w:rsidR="00DA0B54" w:rsidRPr="00325192" w:rsidRDefault="00DA0B54" w:rsidP="00993173">
      <w:pPr>
        <w:spacing w:line="240" w:lineRule="auto"/>
        <w:rPr>
          <w:sz w:val="20"/>
        </w:rPr>
      </w:pPr>
      <w:r w:rsidRPr="00325192">
        <w:rPr>
          <w:sz w:val="20"/>
        </w:rPr>
        <w:t>Heden, dertien januari tweeduizend twaalf, verschenen voor mij</w:t>
      </w:r>
      <w:r w:rsidR="00392695">
        <w:rPr>
          <w:sz w:val="20"/>
        </w:rPr>
        <w:t>, Mr. Jan van der Hoek</w:t>
      </w:r>
      <w:r w:rsidRPr="00325192">
        <w:rPr>
          <w:sz w:val="20"/>
        </w:rPr>
        <w:t>, hierna te noemen: ‘</w:t>
      </w:r>
      <w:r w:rsidRPr="00325192">
        <w:rPr>
          <w:sz w:val="20"/>
          <w:u w:val="single"/>
        </w:rPr>
        <w:t>notaris</w:t>
      </w:r>
      <w:r w:rsidRPr="00325192">
        <w:rPr>
          <w:sz w:val="20"/>
        </w:rPr>
        <w:t xml:space="preserve">’, als waarnemer van de met verlof afwezige Mr. Arend de Vries, notaris in de gemeente </w:t>
      </w:r>
      <w:r w:rsidR="00392695">
        <w:rPr>
          <w:sz w:val="20"/>
        </w:rPr>
        <w:t>Apeldoorn</w:t>
      </w:r>
    </w:p>
    <w:p w:rsidR="00DA0B54" w:rsidRPr="00325192" w:rsidRDefault="00DA0B54" w:rsidP="00993173">
      <w:pPr>
        <w:spacing w:line="240" w:lineRule="auto"/>
        <w:rPr>
          <w:sz w:val="20"/>
        </w:rPr>
      </w:pPr>
    </w:p>
    <w:p w:rsidR="00AC1E35" w:rsidRDefault="00AC1E35" w:rsidP="00993173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 xml:space="preserve">8) </w:t>
      </w:r>
      <w:r w:rsidR="00D87059">
        <w:rPr>
          <w:sz w:val="20"/>
          <w:u w:val="single"/>
        </w:rPr>
        <w:t>M</w:t>
      </w:r>
      <w:r w:rsidR="00020759" w:rsidRPr="00325192">
        <w:rPr>
          <w:sz w:val="20"/>
          <w:u w:val="single"/>
        </w:rPr>
        <w:t xml:space="preserve">et </w:t>
      </w:r>
      <w:r>
        <w:rPr>
          <w:sz w:val="20"/>
          <w:u w:val="single"/>
        </w:rPr>
        <w:t>waarneming variant 4</w:t>
      </w:r>
    </w:p>
    <w:p w:rsidR="00020759" w:rsidRDefault="00020759" w:rsidP="00993173">
      <w:pPr>
        <w:spacing w:line="240" w:lineRule="auto"/>
        <w:rPr>
          <w:sz w:val="20"/>
        </w:rPr>
      </w:pPr>
      <w:r w:rsidRPr="00325192">
        <w:rPr>
          <w:sz w:val="20"/>
        </w:rPr>
        <w:t xml:space="preserve">Op vierentwintig november tweeduizend tien, verscheen voor mij, Mr. Jan van der Hoek MBA, </w:t>
      </w:r>
      <w:r w:rsidRPr="00325192">
        <w:rPr>
          <w:rFonts w:cs="Arial"/>
          <w:sz w:val="20"/>
        </w:rPr>
        <w:t>toegevoegd notaris, bevoegd om akten te passeren in het protocol van</w:t>
      </w:r>
      <w:r w:rsidRPr="00325192">
        <w:rPr>
          <w:sz w:val="20"/>
        </w:rPr>
        <w:t xml:space="preserve"> </w:t>
      </w:r>
      <w:r w:rsidR="00392695" w:rsidRPr="00325192">
        <w:rPr>
          <w:sz w:val="20"/>
        </w:rPr>
        <w:t>Mr. Maria van der Weij</w:t>
      </w:r>
      <w:r w:rsidRPr="00325192">
        <w:rPr>
          <w:sz w:val="20"/>
        </w:rPr>
        <w:t xml:space="preserve">, notaris in de gemeente </w:t>
      </w:r>
      <w:r w:rsidR="00392695">
        <w:rPr>
          <w:sz w:val="20"/>
        </w:rPr>
        <w:t>Apeldoorn</w:t>
      </w:r>
    </w:p>
    <w:p w:rsidR="00CB4E5D" w:rsidRDefault="00CB4E5D" w:rsidP="00993173">
      <w:pPr>
        <w:spacing w:line="240" w:lineRule="auto"/>
        <w:rPr>
          <w:sz w:val="20"/>
        </w:rPr>
      </w:pPr>
    </w:p>
    <w:p w:rsidR="00CB4E5D" w:rsidRPr="00325192" w:rsidRDefault="00CB4E5D" w:rsidP="00CB4E5D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9) M</w:t>
      </w:r>
      <w:r w:rsidRPr="00325192">
        <w:rPr>
          <w:sz w:val="20"/>
          <w:u w:val="single"/>
        </w:rPr>
        <w:t xml:space="preserve">et waarneming </w:t>
      </w:r>
      <w:r>
        <w:rPr>
          <w:sz w:val="20"/>
          <w:u w:val="single"/>
        </w:rPr>
        <w:t>variant 5</w:t>
      </w:r>
    </w:p>
    <w:p w:rsidR="00392695" w:rsidRPr="00325192" w:rsidRDefault="00392695" w:rsidP="00392695">
      <w:pPr>
        <w:spacing w:line="240" w:lineRule="auto"/>
        <w:rPr>
          <w:sz w:val="20"/>
        </w:rPr>
      </w:pPr>
      <w:r w:rsidRPr="00325192">
        <w:rPr>
          <w:sz w:val="20"/>
        </w:rPr>
        <w:t xml:space="preserve">Vandaag, een maart tweeduizend twaalf, verscheen voor mij, </w:t>
      </w:r>
      <w:r>
        <w:rPr>
          <w:sz w:val="20"/>
        </w:rPr>
        <w:t>Mr. Jan van der Hoek</w:t>
      </w:r>
      <w:r w:rsidRPr="00325192">
        <w:rPr>
          <w:sz w:val="20"/>
        </w:rPr>
        <w:t>, kandidaat-notaris, hierna te noemen: ‘</w:t>
      </w:r>
      <w:r w:rsidRPr="00325192">
        <w:rPr>
          <w:sz w:val="20"/>
          <w:u w:val="single"/>
        </w:rPr>
        <w:t>notaris</w:t>
      </w:r>
      <w:r w:rsidRPr="00325192">
        <w:rPr>
          <w:sz w:val="20"/>
        </w:rPr>
        <w:t xml:space="preserve">’, als waarnemer van Mr. Maria van der Weij, notaris te </w:t>
      </w:r>
      <w:r>
        <w:rPr>
          <w:sz w:val="20"/>
        </w:rPr>
        <w:t>Apeldoorn</w:t>
      </w:r>
      <w:r w:rsidRPr="00325192">
        <w:rPr>
          <w:sz w:val="20"/>
        </w:rPr>
        <w:t xml:space="preserve">, als waarnemer van het </w:t>
      </w:r>
      <w:r>
        <w:rPr>
          <w:sz w:val="20"/>
        </w:rPr>
        <w:t>protocol van Mr</w:t>
      </w:r>
      <w:r w:rsidRPr="00325192">
        <w:rPr>
          <w:sz w:val="20"/>
        </w:rPr>
        <w:t xml:space="preserve">. Henk Steenbergen, notaris te </w:t>
      </w:r>
      <w:r>
        <w:rPr>
          <w:sz w:val="20"/>
        </w:rPr>
        <w:t>Apeldoorn</w:t>
      </w:r>
    </w:p>
    <w:p w:rsidR="00CB4E5D" w:rsidRPr="00325192" w:rsidRDefault="00CB4E5D" w:rsidP="00CB4E5D">
      <w:pPr>
        <w:spacing w:line="240" w:lineRule="auto"/>
        <w:rPr>
          <w:sz w:val="20"/>
          <w:u w:val="single"/>
        </w:rPr>
      </w:pPr>
    </w:p>
    <w:p w:rsidR="00BA508B" w:rsidRDefault="00BA508B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br w:type="page"/>
      </w:r>
    </w:p>
    <w:p w:rsidR="00020759" w:rsidRPr="00D65C50" w:rsidRDefault="00020759" w:rsidP="00993173">
      <w:pPr>
        <w:spacing w:line="240" w:lineRule="auto"/>
        <w:rPr>
          <w:szCs w:val="18"/>
        </w:rPr>
      </w:pPr>
    </w:p>
    <w:p w:rsidR="00BC3F11" w:rsidRDefault="00BC3F11" w:rsidP="00993173">
      <w:pPr>
        <w:spacing w:line="240" w:lineRule="auto"/>
      </w:pPr>
    </w:p>
    <w:tbl>
      <w:tblPr>
        <w:tblW w:w="517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BC3F11" w:rsidTr="00F17B2A">
        <w:trPr>
          <w:trHeight w:val="332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3F11" w:rsidRDefault="00BC3F11" w:rsidP="00993173">
            <w:pPr>
              <w:pStyle w:val="kopje"/>
              <w:spacing w:line="240" w:lineRule="auto"/>
              <w:rPr>
                <w:b w:val="0"/>
                <w:bCs/>
              </w:rPr>
            </w:pPr>
            <w:r>
              <w:t>Versiehistorie</w:t>
            </w:r>
          </w:p>
        </w:tc>
      </w:tr>
    </w:tbl>
    <w:p w:rsidR="00BC3F11" w:rsidRDefault="00BC3F11" w:rsidP="00993173">
      <w:pPr>
        <w:spacing w:line="240" w:lineRule="auto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BC3F11" w:rsidTr="00F17B2A">
        <w:trPr>
          <w:trHeight w:hRule="exact" w:val="281"/>
          <w:tblHeader/>
        </w:trPr>
        <w:tc>
          <w:tcPr>
            <w:tcW w:w="779" w:type="dxa"/>
            <w:vAlign w:val="bottom"/>
          </w:tcPr>
          <w:p w:rsidR="00BC3F11" w:rsidRDefault="00BC3F11" w:rsidP="00993173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BC3F11" w:rsidRDefault="00BC3F11" w:rsidP="00993173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BC3F11" w:rsidRDefault="00BC3F11" w:rsidP="00993173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BC3F11" w:rsidRDefault="00BC3F11" w:rsidP="00993173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D63DAF" w:rsidRPr="00343045" w:rsidTr="00F17B2A">
        <w:tc>
          <w:tcPr>
            <w:tcW w:w="779" w:type="dxa"/>
          </w:tcPr>
          <w:p w:rsidR="00D63DAF" w:rsidRPr="00835F96" w:rsidRDefault="00C23A85" w:rsidP="00993173">
            <w:pPr>
              <w:pStyle w:val="Koptekst"/>
              <w:spacing w:line="240" w:lineRule="auto"/>
              <w:rPr>
                <w:rStyle w:val="Versie"/>
              </w:rPr>
            </w:pPr>
            <w:r w:rsidRPr="00835F96">
              <w:rPr>
                <w:rStyle w:val="Versie"/>
              </w:rPr>
              <w:t>2.0</w:t>
            </w:r>
          </w:p>
        </w:tc>
        <w:tc>
          <w:tcPr>
            <w:tcW w:w="1701" w:type="dxa"/>
          </w:tcPr>
          <w:p w:rsidR="00D63DAF" w:rsidRPr="00835F96" w:rsidRDefault="00325372" w:rsidP="00993173">
            <w:pPr>
              <w:spacing w:line="240" w:lineRule="auto"/>
              <w:rPr>
                <w:rStyle w:val="Datumopmaakprofiel"/>
              </w:rPr>
            </w:pPr>
            <w:r w:rsidRPr="00835F96">
              <w:rPr>
                <w:rStyle w:val="Datumopmaakprofiel"/>
              </w:rPr>
              <w:t>20 mei</w:t>
            </w:r>
            <w:r w:rsidR="00D63DAF" w:rsidRPr="00835F96">
              <w:rPr>
                <w:rStyle w:val="Datumopmaakprofiel"/>
              </w:rPr>
              <w:t xml:space="preserve"> 2010</w:t>
            </w:r>
          </w:p>
        </w:tc>
        <w:tc>
          <w:tcPr>
            <w:tcW w:w="1985" w:type="dxa"/>
          </w:tcPr>
          <w:p w:rsidR="00D63DAF" w:rsidRDefault="00325372" w:rsidP="00993173">
            <w:pPr>
              <w:spacing w:line="240" w:lineRule="auto"/>
              <w:rPr>
                <w:lang w:val="en-US"/>
              </w:rPr>
            </w:pPr>
            <w:r w:rsidRPr="00835F96">
              <w:t>R</w:t>
            </w:r>
            <w:r w:rsidRPr="00926BDC">
              <w:t>Z/PP</w:t>
            </w:r>
            <w:r>
              <w:rPr>
                <w:lang w:val="en-US"/>
              </w:rPr>
              <w:t>B</w:t>
            </w:r>
          </w:p>
        </w:tc>
        <w:tc>
          <w:tcPr>
            <w:tcW w:w="4394" w:type="dxa"/>
          </w:tcPr>
          <w:p w:rsidR="00D63DAF" w:rsidRDefault="00325372" w:rsidP="00993173">
            <w:pPr>
              <w:spacing w:line="240" w:lineRule="auto"/>
            </w:pPr>
            <w:r>
              <w:t>Publicatieversie (geanonimiseerde kopie van werkversie 1.0.3)</w:t>
            </w:r>
            <w:r w:rsidR="00BB529F">
              <w:t xml:space="preserve"> </w:t>
            </w:r>
          </w:p>
        </w:tc>
      </w:tr>
      <w:tr w:rsidR="00926BDC" w:rsidRPr="00343045" w:rsidTr="00F17B2A">
        <w:tc>
          <w:tcPr>
            <w:tcW w:w="779" w:type="dxa"/>
          </w:tcPr>
          <w:p w:rsidR="00926BDC" w:rsidRPr="00835F96" w:rsidRDefault="00926BDC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2.1</w:t>
            </w:r>
          </w:p>
        </w:tc>
        <w:tc>
          <w:tcPr>
            <w:tcW w:w="1701" w:type="dxa"/>
          </w:tcPr>
          <w:p w:rsidR="00926BDC" w:rsidRPr="00835F96" w:rsidRDefault="00926BDC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13 december 2010</w:t>
            </w:r>
          </w:p>
        </w:tc>
        <w:tc>
          <w:tcPr>
            <w:tcW w:w="1985" w:type="dxa"/>
          </w:tcPr>
          <w:p w:rsidR="00926BDC" w:rsidRPr="00835F96" w:rsidRDefault="00926BDC" w:rsidP="00993173">
            <w:pPr>
              <w:spacing w:line="240" w:lineRule="auto"/>
            </w:pPr>
            <w:r>
              <w:t>RZ/PPB</w:t>
            </w:r>
          </w:p>
        </w:tc>
        <w:tc>
          <w:tcPr>
            <w:tcW w:w="4394" w:type="dxa"/>
          </w:tcPr>
          <w:p w:rsidR="00926BDC" w:rsidRDefault="006E4F5E" w:rsidP="00993173">
            <w:pPr>
              <w:spacing w:line="240" w:lineRule="auto"/>
            </w:pPr>
            <w:r>
              <w:t xml:space="preserve">- </w:t>
            </w:r>
            <w:r w:rsidR="00926BDC">
              <w:t>Tekstblokken toegevoegd</w:t>
            </w:r>
            <w:r w:rsidR="00D418ED">
              <w:t>.</w:t>
            </w:r>
          </w:p>
          <w:p w:rsidR="00D418ED" w:rsidRDefault="006E4F5E" w:rsidP="00993173">
            <w:pPr>
              <w:spacing w:line="240" w:lineRule="auto"/>
            </w:pPr>
            <w:r>
              <w:t xml:space="preserve">- </w:t>
            </w:r>
            <w:r w:rsidR="00D418ED">
              <w:t xml:space="preserve">Mogelijkheden toegevoegd voor het gebruik van dit </w:t>
            </w:r>
            <w:r>
              <w:t xml:space="preserve">      </w:t>
            </w:r>
            <w:r w:rsidR="00D418ED">
              <w:t xml:space="preserve">blok bij </w:t>
            </w:r>
            <w:proofErr w:type="spellStart"/>
            <w:r w:rsidR="00D418ED">
              <w:t>notariele</w:t>
            </w:r>
            <w:proofErr w:type="spellEnd"/>
            <w:r w:rsidR="00D418ED">
              <w:t xml:space="preserve"> verklaringen.</w:t>
            </w:r>
          </w:p>
          <w:p w:rsidR="00D418ED" w:rsidRDefault="006E4F5E" w:rsidP="00993173">
            <w:pPr>
              <w:spacing w:line="240" w:lineRule="auto"/>
            </w:pPr>
            <w:r>
              <w:t xml:space="preserve">- </w:t>
            </w:r>
            <w:r w:rsidR="00D418ED">
              <w:t>Tekstvoorbeelden toegevoegd</w:t>
            </w:r>
          </w:p>
          <w:p w:rsidR="006E4F5E" w:rsidRDefault="006E4F5E" w:rsidP="00993173">
            <w:pPr>
              <w:spacing w:line="240" w:lineRule="auto"/>
            </w:pPr>
            <w:r>
              <w:t>- Mogelijkheid toegevoegd zodat een aanbieder de mogelijkheid heeft om naast een vestigingsplaats ook een gemeente in te geven.</w:t>
            </w:r>
          </w:p>
        </w:tc>
      </w:tr>
      <w:tr w:rsidR="00530CDA" w:rsidRPr="00343045" w:rsidTr="00F17B2A">
        <w:tc>
          <w:tcPr>
            <w:tcW w:w="779" w:type="dxa"/>
          </w:tcPr>
          <w:p w:rsidR="00530CDA" w:rsidRDefault="00530CDA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2.2</w:t>
            </w:r>
          </w:p>
        </w:tc>
        <w:tc>
          <w:tcPr>
            <w:tcW w:w="1701" w:type="dxa"/>
          </w:tcPr>
          <w:p w:rsidR="00530CDA" w:rsidRDefault="00530CDA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10 januari 2011</w:t>
            </w:r>
          </w:p>
        </w:tc>
        <w:tc>
          <w:tcPr>
            <w:tcW w:w="1985" w:type="dxa"/>
          </w:tcPr>
          <w:p w:rsidR="00530CDA" w:rsidRDefault="00530CDA" w:rsidP="00993173">
            <w:pPr>
              <w:spacing w:line="240" w:lineRule="auto"/>
            </w:pPr>
            <w:r>
              <w:t>RZ/PPB</w:t>
            </w:r>
          </w:p>
        </w:tc>
        <w:tc>
          <w:tcPr>
            <w:tcW w:w="4394" w:type="dxa"/>
          </w:tcPr>
          <w:p w:rsidR="00530CDA" w:rsidRDefault="00530CDA" w:rsidP="00993173">
            <w:pPr>
              <w:spacing w:line="240" w:lineRule="auto"/>
            </w:pPr>
            <w:r>
              <w:t>Aanpassingen n.a.v. specificeren door ICT</w:t>
            </w:r>
          </w:p>
        </w:tc>
      </w:tr>
      <w:tr w:rsidR="009F7CDF" w:rsidRPr="00343045" w:rsidTr="00F17B2A">
        <w:tc>
          <w:tcPr>
            <w:tcW w:w="779" w:type="dxa"/>
          </w:tcPr>
          <w:p w:rsidR="009F7CDF" w:rsidRDefault="009F7CDF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2.3</w:t>
            </w:r>
          </w:p>
        </w:tc>
        <w:tc>
          <w:tcPr>
            <w:tcW w:w="1701" w:type="dxa"/>
          </w:tcPr>
          <w:p w:rsidR="009F7CDF" w:rsidRDefault="009F7CDF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13 februari 2012</w:t>
            </w:r>
          </w:p>
        </w:tc>
        <w:tc>
          <w:tcPr>
            <w:tcW w:w="1985" w:type="dxa"/>
          </w:tcPr>
          <w:p w:rsidR="009F7CDF" w:rsidRDefault="009F7CDF" w:rsidP="00993173">
            <w:pPr>
              <w:spacing w:line="240" w:lineRule="auto"/>
            </w:pPr>
            <w:r>
              <w:t>RZ/PPB</w:t>
            </w:r>
          </w:p>
        </w:tc>
        <w:tc>
          <w:tcPr>
            <w:tcW w:w="4394" w:type="dxa"/>
          </w:tcPr>
          <w:p w:rsidR="009F7CDF" w:rsidRDefault="009F7CDF" w:rsidP="00993173">
            <w:pPr>
              <w:spacing w:line="240" w:lineRule="auto"/>
            </w:pPr>
            <w:r>
              <w:t>‘</w:t>
            </w:r>
            <w:r w:rsidRPr="00E8695E">
              <w:t>Waarneming van het vacante kantoor van</w:t>
            </w:r>
            <w:r w:rsidR="00B90512">
              <w:t>’,’</w:t>
            </w:r>
            <w:proofErr w:type="spellStart"/>
            <w:r w:rsidR="00B90512">
              <w:t>kandiaat</w:t>
            </w:r>
            <w:proofErr w:type="spellEnd"/>
            <w:r w:rsidR="00B90512">
              <w:t xml:space="preserve">-notaris’ </w:t>
            </w:r>
            <w:r>
              <w:t>toegevoegd en een komma voor ‘hierna te noemen’</w:t>
            </w:r>
          </w:p>
        </w:tc>
      </w:tr>
      <w:tr w:rsidR="00D65C50" w:rsidRPr="00343045" w:rsidTr="00F17B2A">
        <w:tc>
          <w:tcPr>
            <w:tcW w:w="779" w:type="dxa"/>
          </w:tcPr>
          <w:p w:rsidR="00D65C50" w:rsidRDefault="00D65C50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2.4</w:t>
            </w:r>
          </w:p>
        </w:tc>
        <w:tc>
          <w:tcPr>
            <w:tcW w:w="1701" w:type="dxa"/>
          </w:tcPr>
          <w:p w:rsidR="00D65C50" w:rsidRDefault="00D65C50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21 maart 2012</w:t>
            </w:r>
          </w:p>
        </w:tc>
        <w:tc>
          <w:tcPr>
            <w:tcW w:w="1985" w:type="dxa"/>
          </w:tcPr>
          <w:p w:rsidR="00D65C50" w:rsidRDefault="00D65C50" w:rsidP="00993173">
            <w:pPr>
              <w:spacing w:line="240" w:lineRule="auto"/>
            </w:pPr>
            <w:r>
              <w:t>RZ/PPB</w:t>
            </w:r>
          </w:p>
        </w:tc>
        <w:tc>
          <w:tcPr>
            <w:tcW w:w="4394" w:type="dxa"/>
          </w:tcPr>
          <w:p w:rsidR="00D65C50" w:rsidRDefault="00226D84" w:rsidP="00993173">
            <w:pPr>
              <w:spacing w:line="240" w:lineRule="auto"/>
            </w:pPr>
            <w:r>
              <w:t>‘</w:t>
            </w:r>
            <w:r w:rsidR="00D65C50">
              <w:t>destijds</w:t>
            </w:r>
            <w:r>
              <w:t>’</w:t>
            </w:r>
            <w:r w:rsidR="00D65C50">
              <w:t xml:space="preserve"> toegevoegd</w:t>
            </w:r>
          </w:p>
        </w:tc>
      </w:tr>
      <w:tr w:rsidR="00DA0B54" w:rsidRPr="00343045" w:rsidTr="00F17B2A">
        <w:tc>
          <w:tcPr>
            <w:tcW w:w="779" w:type="dxa"/>
          </w:tcPr>
          <w:p w:rsidR="00DA0B54" w:rsidRDefault="00DA0B54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2.5</w:t>
            </w:r>
          </w:p>
        </w:tc>
        <w:tc>
          <w:tcPr>
            <w:tcW w:w="1701" w:type="dxa"/>
          </w:tcPr>
          <w:p w:rsidR="00DA0B54" w:rsidRDefault="002D7CBE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12 juni</w:t>
            </w:r>
            <w:r w:rsidR="00DA0B54">
              <w:rPr>
                <w:rStyle w:val="Datumopmaakprofiel"/>
              </w:rPr>
              <w:t xml:space="preserve"> 2013</w:t>
            </w:r>
          </w:p>
        </w:tc>
        <w:tc>
          <w:tcPr>
            <w:tcW w:w="1985" w:type="dxa"/>
          </w:tcPr>
          <w:p w:rsidR="00DA0B54" w:rsidRDefault="002D7CBE" w:rsidP="00993173">
            <w:pPr>
              <w:spacing w:line="240" w:lineRule="auto"/>
            </w:pPr>
            <w:r>
              <w:t>RZ</w:t>
            </w:r>
            <w:r w:rsidR="00DA0B54">
              <w:t>/PPB</w:t>
            </w:r>
          </w:p>
        </w:tc>
        <w:tc>
          <w:tcPr>
            <w:tcW w:w="4394" w:type="dxa"/>
          </w:tcPr>
          <w:p w:rsidR="00DA0B54" w:rsidRDefault="00226D84" w:rsidP="00993173">
            <w:pPr>
              <w:spacing w:line="240" w:lineRule="auto"/>
            </w:pPr>
            <w:r>
              <w:t>‘</w:t>
            </w:r>
            <w:r w:rsidR="00DA0B54">
              <w:t>de met verlof afwezige</w:t>
            </w:r>
            <w:r>
              <w:t>’</w:t>
            </w:r>
            <w:r w:rsidR="00DA0B54">
              <w:t xml:space="preserve">, </w:t>
            </w:r>
            <w:r>
              <w:t>‘</w:t>
            </w:r>
            <w:r w:rsidR="00DA0B54">
              <w:t>in de gemeente</w:t>
            </w:r>
            <w:r>
              <w:t>’</w:t>
            </w:r>
            <w:r w:rsidR="00DA0B54">
              <w:t xml:space="preserve"> toegevoegd, </w:t>
            </w:r>
            <w:r>
              <w:t>‘</w:t>
            </w:r>
            <w:r w:rsidR="002D7CBE">
              <w:t>toegevoegd notaris…</w:t>
            </w:r>
            <w:r>
              <w:t>’</w:t>
            </w:r>
            <w:r w:rsidR="002D7CBE">
              <w:t xml:space="preserve"> toegevoegd</w:t>
            </w:r>
          </w:p>
        </w:tc>
      </w:tr>
      <w:tr w:rsidR="008844B3" w:rsidRPr="00343045" w:rsidTr="00F17B2A">
        <w:tc>
          <w:tcPr>
            <w:tcW w:w="779" w:type="dxa"/>
          </w:tcPr>
          <w:p w:rsidR="008844B3" w:rsidRDefault="00B14E74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2.6</w:t>
            </w:r>
          </w:p>
        </w:tc>
        <w:tc>
          <w:tcPr>
            <w:tcW w:w="1701" w:type="dxa"/>
          </w:tcPr>
          <w:p w:rsidR="008844B3" w:rsidRDefault="006C3894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3 april 2014</w:t>
            </w:r>
          </w:p>
        </w:tc>
        <w:tc>
          <w:tcPr>
            <w:tcW w:w="1985" w:type="dxa"/>
          </w:tcPr>
          <w:p w:rsidR="008844B3" w:rsidRDefault="008844B3" w:rsidP="00993173">
            <w:pPr>
              <w:spacing w:line="240" w:lineRule="auto"/>
            </w:pPr>
            <w:r>
              <w:t>RZ/PPB</w:t>
            </w:r>
          </w:p>
        </w:tc>
        <w:tc>
          <w:tcPr>
            <w:tcW w:w="4394" w:type="dxa"/>
          </w:tcPr>
          <w:p w:rsidR="008844B3" w:rsidRDefault="008844B3" w:rsidP="00993173">
            <w:pPr>
              <w:spacing w:line="240" w:lineRule="auto"/>
            </w:pPr>
            <w:r>
              <w:t>Keuzemogelijkheden vestigingsplaats notaris aangepast</w:t>
            </w:r>
            <w:r w:rsidR="00B14E74">
              <w:t xml:space="preserve">, De tekst na </w:t>
            </w:r>
            <w:r w:rsidR="00226D84">
              <w:t>‘</w:t>
            </w:r>
            <w:r w:rsidR="00B14E74">
              <w:t>hierna te noemen</w:t>
            </w:r>
            <w:r w:rsidR="00226D84">
              <w:t>’</w:t>
            </w:r>
            <w:r w:rsidR="00B14E74">
              <w:t xml:space="preserve"> aansluitend gemaakt i.p.v. op een volgende regel</w:t>
            </w:r>
          </w:p>
        </w:tc>
      </w:tr>
      <w:tr w:rsidR="00226D84" w:rsidRPr="00343045" w:rsidTr="00F17B2A">
        <w:tc>
          <w:tcPr>
            <w:tcW w:w="779" w:type="dxa"/>
          </w:tcPr>
          <w:p w:rsidR="00226D84" w:rsidRDefault="00226D84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2.7</w:t>
            </w:r>
          </w:p>
        </w:tc>
        <w:tc>
          <w:tcPr>
            <w:tcW w:w="1701" w:type="dxa"/>
          </w:tcPr>
          <w:p w:rsidR="00226D84" w:rsidRDefault="00226D84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9 april 2014</w:t>
            </w:r>
          </w:p>
        </w:tc>
        <w:tc>
          <w:tcPr>
            <w:tcW w:w="1985" w:type="dxa"/>
          </w:tcPr>
          <w:p w:rsidR="00226D84" w:rsidRDefault="00226D84" w:rsidP="00993173">
            <w:pPr>
              <w:spacing w:line="240" w:lineRule="auto"/>
            </w:pPr>
            <w:r>
              <w:t>LG/PPB</w:t>
            </w:r>
          </w:p>
        </w:tc>
        <w:tc>
          <w:tcPr>
            <w:tcW w:w="4394" w:type="dxa"/>
          </w:tcPr>
          <w:p w:rsidR="00226D84" w:rsidRDefault="00325192" w:rsidP="00993173">
            <w:pPr>
              <w:spacing w:line="240" w:lineRule="auto"/>
            </w:pPr>
            <w:r>
              <w:t>‘</w:t>
            </w:r>
            <w:r w:rsidR="00226D84">
              <w:t>vacant protocol</w:t>
            </w:r>
            <w:r>
              <w:t>’</w:t>
            </w:r>
            <w:r w:rsidR="00226D84">
              <w:t xml:space="preserve"> mogelijk gemaakt</w:t>
            </w:r>
          </w:p>
        </w:tc>
      </w:tr>
      <w:tr w:rsidR="00325192" w:rsidRPr="00343045" w:rsidTr="00F17B2A">
        <w:tc>
          <w:tcPr>
            <w:tcW w:w="779" w:type="dxa"/>
          </w:tcPr>
          <w:p w:rsidR="00325192" w:rsidRDefault="00325192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2.8</w:t>
            </w:r>
          </w:p>
        </w:tc>
        <w:tc>
          <w:tcPr>
            <w:tcW w:w="1701" w:type="dxa"/>
          </w:tcPr>
          <w:p w:rsidR="00325192" w:rsidRDefault="00404C26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11 juli</w:t>
            </w:r>
            <w:r w:rsidR="00325192">
              <w:rPr>
                <w:rStyle w:val="Datumopmaakprofiel"/>
              </w:rPr>
              <w:t xml:space="preserve"> 2014</w:t>
            </w:r>
          </w:p>
        </w:tc>
        <w:tc>
          <w:tcPr>
            <w:tcW w:w="1985" w:type="dxa"/>
          </w:tcPr>
          <w:p w:rsidR="00325192" w:rsidRDefault="00325192" w:rsidP="00993173">
            <w:pPr>
              <w:spacing w:line="240" w:lineRule="auto"/>
            </w:pPr>
            <w:r>
              <w:t>LG/PPB</w:t>
            </w:r>
          </w:p>
        </w:tc>
        <w:tc>
          <w:tcPr>
            <w:tcW w:w="4394" w:type="dxa"/>
          </w:tcPr>
          <w:p w:rsidR="00325192" w:rsidRDefault="00325192" w:rsidP="00993173">
            <w:pPr>
              <w:spacing w:line="240" w:lineRule="auto"/>
            </w:pPr>
            <w:r>
              <w:t xml:space="preserve">Extra waarnemer </w:t>
            </w:r>
            <w:proofErr w:type="spellStart"/>
            <w:r>
              <w:t>i.g.v</w:t>
            </w:r>
            <w:proofErr w:type="spellEnd"/>
            <w:r>
              <w:t>. vacature-waarneming mogelijk gemaakt, introductie keuzeblokvariant Waarneming</w:t>
            </w:r>
          </w:p>
        </w:tc>
      </w:tr>
      <w:tr w:rsidR="007B028F" w:rsidRPr="00343045" w:rsidTr="00F17B2A">
        <w:tc>
          <w:tcPr>
            <w:tcW w:w="779" w:type="dxa"/>
          </w:tcPr>
          <w:p w:rsidR="007B028F" w:rsidRDefault="00404C26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2.9</w:t>
            </w:r>
          </w:p>
        </w:tc>
        <w:tc>
          <w:tcPr>
            <w:tcW w:w="1701" w:type="dxa"/>
          </w:tcPr>
          <w:p w:rsidR="007B028F" w:rsidRDefault="007B028F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1</w:t>
            </w:r>
            <w:r w:rsidR="004C3167">
              <w:rPr>
                <w:rStyle w:val="Datumopmaakprofiel"/>
              </w:rPr>
              <w:t>8</w:t>
            </w:r>
            <w:r>
              <w:rPr>
                <w:rStyle w:val="Datumopmaakprofiel"/>
              </w:rPr>
              <w:t xml:space="preserve"> juli 2014</w:t>
            </w:r>
          </w:p>
        </w:tc>
        <w:tc>
          <w:tcPr>
            <w:tcW w:w="1985" w:type="dxa"/>
          </w:tcPr>
          <w:p w:rsidR="007B028F" w:rsidRDefault="007B028F" w:rsidP="00993173">
            <w:pPr>
              <w:spacing w:line="240" w:lineRule="auto"/>
            </w:pPr>
            <w:r>
              <w:t>LG/PPB</w:t>
            </w:r>
          </w:p>
        </w:tc>
        <w:tc>
          <w:tcPr>
            <w:tcW w:w="4394" w:type="dxa"/>
          </w:tcPr>
          <w:p w:rsidR="007B028F" w:rsidRDefault="007B028F" w:rsidP="00993173">
            <w:pPr>
              <w:spacing w:line="240" w:lineRule="auto"/>
            </w:pPr>
            <w:r>
              <w:t xml:space="preserve">Verplichte keuze tussen keuzeblok Waarneming en ‘notaris …’, vestigingsplaats van de waargenomen notaris </w:t>
            </w:r>
            <w:r w:rsidR="0042015B">
              <w:t xml:space="preserve">(was: plaats van verklaarder ondertekenaar) </w:t>
            </w:r>
            <w:r>
              <w:t>verplaatst naar keuzeblokvarianten</w:t>
            </w:r>
          </w:p>
        </w:tc>
      </w:tr>
      <w:tr w:rsidR="007D7C7E" w:rsidRPr="00343045" w:rsidTr="00F17B2A">
        <w:tc>
          <w:tcPr>
            <w:tcW w:w="779" w:type="dxa"/>
          </w:tcPr>
          <w:p w:rsidR="007D7C7E" w:rsidRDefault="007D7C7E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2.10</w:t>
            </w:r>
          </w:p>
        </w:tc>
        <w:tc>
          <w:tcPr>
            <w:tcW w:w="1701" w:type="dxa"/>
          </w:tcPr>
          <w:p w:rsidR="007D7C7E" w:rsidRDefault="007D7C7E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30 november 20</w:t>
            </w:r>
            <w:r w:rsidR="00E105C9">
              <w:rPr>
                <w:rStyle w:val="Datumopmaakprofiel"/>
              </w:rPr>
              <w:t>1</w:t>
            </w:r>
            <w:bookmarkStart w:id="0" w:name="_GoBack"/>
            <w:bookmarkEnd w:id="0"/>
            <w:r>
              <w:rPr>
                <w:rStyle w:val="Datumopmaakprofiel"/>
              </w:rPr>
              <w:t>7</w:t>
            </w:r>
          </w:p>
        </w:tc>
        <w:tc>
          <w:tcPr>
            <w:tcW w:w="1985" w:type="dxa"/>
          </w:tcPr>
          <w:p w:rsidR="007D7C7E" w:rsidRDefault="007D7C7E" w:rsidP="00993173">
            <w:pPr>
              <w:spacing w:line="240" w:lineRule="auto"/>
            </w:pPr>
            <w:r>
              <w:t>LG/PPB</w:t>
            </w:r>
          </w:p>
        </w:tc>
        <w:tc>
          <w:tcPr>
            <w:tcW w:w="4394" w:type="dxa"/>
          </w:tcPr>
          <w:p w:rsidR="007D7C7E" w:rsidRDefault="007D7C7E" w:rsidP="00E105C9">
            <w:pPr>
              <w:spacing w:line="240" w:lineRule="auto"/>
            </w:pPr>
            <w:r>
              <w:t xml:space="preserve">Extra variant (5) </w:t>
            </w:r>
            <w:proofErr w:type="spellStart"/>
            <w:r>
              <w:t>i.g.v</w:t>
            </w:r>
            <w:proofErr w:type="spellEnd"/>
            <w:r>
              <w:t xml:space="preserve">. </w:t>
            </w:r>
            <w:r w:rsidR="00E105C9">
              <w:t>waarneming</w:t>
            </w:r>
            <w:r>
              <w:t xml:space="preserve"> van een protocol of kantoor</w:t>
            </w:r>
            <w:r w:rsidR="00E105C9">
              <w:t xml:space="preserve"> (niet vacant)</w:t>
            </w:r>
            <w:r>
              <w:t>.</w:t>
            </w:r>
          </w:p>
        </w:tc>
      </w:tr>
    </w:tbl>
    <w:p w:rsidR="00BC3F11" w:rsidRDefault="00BC3F11" w:rsidP="00993173">
      <w:pPr>
        <w:spacing w:line="240" w:lineRule="auto"/>
      </w:pPr>
      <w:bookmarkStart w:id="1" w:name="bmVersie"/>
      <w:bookmarkEnd w:id="1"/>
    </w:p>
    <w:sectPr w:rsidR="00BC3F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B9F" w:rsidRDefault="00EB3B9F">
      <w:r>
        <w:separator/>
      </w:r>
    </w:p>
  </w:endnote>
  <w:endnote w:type="continuationSeparator" w:id="0">
    <w:p w:rsidR="00EB3B9F" w:rsidRDefault="00EB3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-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F16" w:rsidRDefault="008F4F16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F16" w:rsidRDefault="008F4F16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F16" w:rsidRDefault="008F4F1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B9F" w:rsidRDefault="00EB3B9F">
      <w:r>
        <w:separator/>
      </w:r>
    </w:p>
  </w:footnote>
  <w:footnote w:type="continuationSeparator" w:id="0">
    <w:p w:rsidR="00EB3B9F" w:rsidRDefault="00EB3B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F16" w:rsidRDefault="008F4F16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F16" w:rsidRDefault="008F4F16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F16" w:rsidRDefault="008F4F16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C5A4A"/>
    <w:multiLevelType w:val="hybridMultilevel"/>
    <w:tmpl w:val="441EC6C4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A1"/>
    <w:rsid w:val="00020759"/>
    <w:rsid w:val="00026319"/>
    <w:rsid w:val="00047FAD"/>
    <w:rsid w:val="00050EB1"/>
    <w:rsid w:val="0005568C"/>
    <w:rsid w:val="00055789"/>
    <w:rsid w:val="000660A1"/>
    <w:rsid w:val="000B591B"/>
    <w:rsid w:val="000F1BC0"/>
    <w:rsid w:val="00107448"/>
    <w:rsid w:val="0015356C"/>
    <w:rsid w:val="00166116"/>
    <w:rsid w:val="001749C3"/>
    <w:rsid w:val="0019196C"/>
    <w:rsid w:val="001B5F89"/>
    <w:rsid w:val="001C3C7D"/>
    <w:rsid w:val="002025EC"/>
    <w:rsid w:val="002146D8"/>
    <w:rsid w:val="002170E6"/>
    <w:rsid w:val="00226D84"/>
    <w:rsid w:val="002305F8"/>
    <w:rsid w:val="00247AB5"/>
    <w:rsid w:val="00250ECC"/>
    <w:rsid w:val="0027684F"/>
    <w:rsid w:val="002A00F1"/>
    <w:rsid w:val="002B6BD6"/>
    <w:rsid w:val="002D48F9"/>
    <w:rsid w:val="002D7CBE"/>
    <w:rsid w:val="002F551F"/>
    <w:rsid w:val="00302884"/>
    <w:rsid w:val="00306BF8"/>
    <w:rsid w:val="00325192"/>
    <w:rsid w:val="00325372"/>
    <w:rsid w:val="00357F01"/>
    <w:rsid w:val="0038593F"/>
    <w:rsid w:val="00392695"/>
    <w:rsid w:val="003A2793"/>
    <w:rsid w:val="003B64A7"/>
    <w:rsid w:val="003E03C0"/>
    <w:rsid w:val="003E2F25"/>
    <w:rsid w:val="003F3E78"/>
    <w:rsid w:val="003F64D1"/>
    <w:rsid w:val="00402E4A"/>
    <w:rsid w:val="00404C26"/>
    <w:rsid w:val="0040743A"/>
    <w:rsid w:val="0042015B"/>
    <w:rsid w:val="0047196A"/>
    <w:rsid w:val="0047619C"/>
    <w:rsid w:val="0048572C"/>
    <w:rsid w:val="0048739D"/>
    <w:rsid w:val="004A3F1E"/>
    <w:rsid w:val="004C3167"/>
    <w:rsid w:val="004D6AC1"/>
    <w:rsid w:val="004F4B6B"/>
    <w:rsid w:val="00513DF6"/>
    <w:rsid w:val="0052753F"/>
    <w:rsid w:val="00530CDA"/>
    <w:rsid w:val="005677F5"/>
    <w:rsid w:val="00571C67"/>
    <w:rsid w:val="005869FA"/>
    <w:rsid w:val="005D1C19"/>
    <w:rsid w:val="005D1C8D"/>
    <w:rsid w:val="005F37C3"/>
    <w:rsid w:val="00604B56"/>
    <w:rsid w:val="006111B1"/>
    <w:rsid w:val="00642F81"/>
    <w:rsid w:val="00663370"/>
    <w:rsid w:val="006879DE"/>
    <w:rsid w:val="006B2589"/>
    <w:rsid w:val="006C3894"/>
    <w:rsid w:val="006E4F5E"/>
    <w:rsid w:val="007674E0"/>
    <w:rsid w:val="00773A5D"/>
    <w:rsid w:val="00781F6B"/>
    <w:rsid w:val="007B028F"/>
    <w:rsid w:val="007D2718"/>
    <w:rsid w:val="007D7C7E"/>
    <w:rsid w:val="007F029D"/>
    <w:rsid w:val="008011CA"/>
    <w:rsid w:val="00801F70"/>
    <w:rsid w:val="00810CA1"/>
    <w:rsid w:val="00835F96"/>
    <w:rsid w:val="00840C47"/>
    <w:rsid w:val="00865CF7"/>
    <w:rsid w:val="008719F9"/>
    <w:rsid w:val="008844B3"/>
    <w:rsid w:val="008B681E"/>
    <w:rsid w:val="008F4F16"/>
    <w:rsid w:val="00926BDC"/>
    <w:rsid w:val="009315FC"/>
    <w:rsid w:val="009321E9"/>
    <w:rsid w:val="00986BE4"/>
    <w:rsid w:val="00992B0A"/>
    <w:rsid w:val="00993173"/>
    <w:rsid w:val="009C08B6"/>
    <w:rsid w:val="009E3DC6"/>
    <w:rsid w:val="009F7CDF"/>
    <w:rsid w:val="00A15B46"/>
    <w:rsid w:val="00A20386"/>
    <w:rsid w:val="00A74D8F"/>
    <w:rsid w:val="00A81C1A"/>
    <w:rsid w:val="00AB050A"/>
    <w:rsid w:val="00AB5C8C"/>
    <w:rsid w:val="00AC1E35"/>
    <w:rsid w:val="00AD3793"/>
    <w:rsid w:val="00B11F13"/>
    <w:rsid w:val="00B14E74"/>
    <w:rsid w:val="00B56B1B"/>
    <w:rsid w:val="00B732B6"/>
    <w:rsid w:val="00B74EFF"/>
    <w:rsid w:val="00B90512"/>
    <w:rsid w:val="00B907E5"/>
    <w:rsid w:val="00BA04EA"/>
    <w:rsid w:val="00BA508B"/>
    <w:rsid w:val="00BB529F"/>
    <w:rsid w:val="00BC3F11"/>
    <w:rsid w:val="00C07EE4"/>
    <w:rsid w:val="00C23A85"/>
    <w:rsid w:val="00C32C9B"/>
    <w:rsid w:val="00C74BB5"/>
    <w:rsid w:val="00CA7469"/>
    <w:rsid w:val="00CB4E5D"/>
    <w:rsid w:val="00CC02DA"/>
    <w:rsid w:val="00CC4EE7"/>
    <w:rsid w:val="00CF1EAA"/>
    <w:rsid w:val="00CF20A2"/>
    <w:rsid w:val="00D11B16"/>
    <w:rsid w:val="00D17755"/>
    <w:rsid w:val="00D418ED"/>
    <w:rsid w:val="00D63DAF"/>
    <w:rsid w:val="00D65C50"/>
    <w:rsid w:val="00D73D77"/>
    <w:rsid w:val="00D87059"/>
    <w:rsid w:val="00DA0B54"/>
    <w:rsid w:val="00DA570B"/>
    <w:rsid w:val="00DD5F8D"/>
    <w:rsid w:val="00DD606D"/>
    <w:rsid w:val="00DE062E"/>
    <w:rsid w:val="00DE132A"/>
    <w:rsid w:val="00DE75DE"/>
    <w:rsid w:val="00E105C9"/>
    <w:rsid w:val="00E21D17"/>
    <w:rsid w:val="00E53491"/>
    <w:rsid w:val="00E7628D"/>
    <w:rsid w:val="00EB3B9F"/>
    <w:rsid w:val="00EC022A"/>
    <w:rsid w:val="00EC0C88"/>
    <w:rsid w:val="00F125A1"/>
    <w:rsid w:val="00F17B2A"/>
    <w:rsid w:val="00F42B80"/>
    <w:rsid w:val="00F53848"/>
    <w:rsid w:val="00F5436A"/>
    <w:rsid w:val="00F57710"/>
    <w:rsid w:val="00F7318C"/>
    <w:rsid w:val="00F82076"/>
    <w:rsid w:val="00F90041"/>
    <w:rsid w:val="00FC3B68"/>
    <w:rsid w:val="00FE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,"/>
  <w:listSeparator w:val=";"/>
  <w15:chartTrackingRefBased/>
  <w15:docId w15:val="{8A57EB32-BE21-4961-B6CA-1BF5E910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810CA1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810CA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9F7CD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810CA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BC3F11"/>
    <w:pPr>
      <w:widowControl w:val="0"/>
      <w:tabs>
        <w:tab w:val="left" w:pos="340"/>
      </w:tabs>
      <w:spacing w:line="260" w:lineRule="exact"/>
    </w:pPr>
    <w:rPr>
      <w:rFonts w:ascii="Myriad-Italic" w:hAnsi="Myriad-Italic"/>
      <w:kern w:val="0"/>
      <w:sz w:val="16"/>
      <w:lang w:val="nl" w:eastAsia="nl-NL"/>
    </w:rPr>
  </w:style>
  <w:style w:type="paragraph" w:customStyle="1" w:styleId="kopje">
    <w:name w:val="kopje"/>
    <w:basedOn w:val="Standaard"/>
    <w:next w:val="Standaard"/>
    <w:rsid w:val="00BC3F11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BC3F11"/>
    <w:pPr>
      <w:snapToGrid w:val="0"/>
      <w:spacing w:before="90" w:line="240" w:lineRule="atLeast"/>
    </w:pPr>
    <w:rPr>
      <w:snapToGrid/>
      <w:sz w:val="14"/>
      <w:lang w:val="nl"/>
    </w:rPr>
  </w:style>
  <w:style w:type="character" w:customStyle="1" w:styleId="Versie">
    <w:name w:val="Versie"/>
    <w:basedOn w:val="Standaardalinea-lettertype"/>
    <w:rsid w:val="00BC3F11"/>
    <w:rPr>
      <w:rFonts w:ascii="Helvetica" w:hAnsi="Helvetica" w:cs="Helvetica" w:hint="default"/>
      <w:sz w:val="18"/>
      <w:lang w:val="nl-NL"/>
    </w:rPr>
  </w:style>
  <w:style w:type="character" w:customStyle="1" w:styleId="Datumopmaakprofiel">
    <w:name w:val="Datumopmaakprofiel"/>
    <w:basedOn w:val="Versie"/>
    <w:rsid w:val="00BC3F11"/>
    <w:rPr>
      <w:rFonts w:ascii="Helvetica" w:hAnsi="Helvetica" w:cs="Helvetica" w:hint="default"/>
      <w:sz w:val="18"/>
      <w:lang w:val="nl-NL"/>
    </w:rPr>
  </w:style>
  <w:style w:type="paragraph" w:styleId="Ballontekst">
    <w:name w:val="Balloon Text"/>
    <w:basedOn w:val="Standaard"/>
    <w:semiHidden/>
    <w:rsid w:val="00BC3F11"/>
    <w:rPr>
      <w:rFonts w:ascii="Tahoma" w:hAnsi="Tahoma" w:cs="Tahoma"/>
      <w:sz w:val="16"/>
      <w:szCs w:val="16"/>
    </w:rPr>
  </w:style>
  <w:style w:type="paragraph" w:styleId="Voettekst">
    <w:name w:val="footer"/>
    <w:basedOn w:val="Standaard"/>
    <w:rsid w:val="00FC3B68"/>
    <w:pPr>
      <w:tabs>
        <w:tab w:val="center" w:pos="4153"/>
        <w:tab w:val="right" w:pos="8306"/>
      </w:tabs>
    </w:pPr>
  </w:style>
  <w:style w:type="character" w:styleId="Verwijzingopmerking">
    <w:name w:val="annotation reference"/>
    <w:basedOn w:val="Standaardalinea-lettertype"/>
    <w:semiHidden/>
    <w:rsid w:val="00D65C50"/>
    <w:rPr>
      <w:sz w:val="16"/>
      <w:szCs w:val="16"/>
    </w:rPr>
  </w:style>
  <w:style w:type="paragraph" w:styleId="Tekstopmerking">
    <w:name w:val="annotation text"/>
    <w:basedOn w:val="Standaard"/>
    <w:semiHidden/>
    <w:rsid w:val="00D65C50"/>
    <w:rPr>
      <w:sz w:val="20"/>
    </w:rPr>
  </w:style>
  <w:style w:type="paragraph" w:styleId="Onderwerpvanopmerking">
    <w:name w:val="annotation subject"/>
    <w:basedOn w:val="Tekstopmerking"/>
    <w:next w:val="Tekstopmerking"/>
    <w:semiHidden/>
    <w:rsid w:val="00D65C50"/>
    <w:rPr>
      <w:b/>
      <w:bCs/>
    </w:rPr>
  </w:style>
  <w:style w:type="paragraph" w:styleId="Ondertitel">
    <w:name w:val="Subtitle"/>
    <w:aliases w:val="Subtitel"/>
    <w:basedOn w:val="Standaard"/>
    <w:link w:val="OndertitelChar"/>
    <w:qFormat/>
    <w:rsid w:val="00604B5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604B56"/>
    <w:rPr>
      <w:rFonts w:asciiTheme="minorHAnsi" w:eastAsiaTheme="minorEastAsia" w:hAnsiTheme="minorHAnsi" w:cstheme="minorBidi"/>
      <w:snapToGrid w:val="0"/>
      <w:color w:val="5A5A5A" w:themeColor="text1" w:themeTint="A5"/>
      <w:spacing w:val="15"/>
      <w:kern w:val="28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1089B-2A2F-44F3-BF5C-34A8329C6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6F2C4C76.dotm</Template>
  <TotalTime>120</TotalTime>
  <Pages>3</Pages>
  <Words>954</Words>
  <Characters>8193</Characters>
  <Application>Microsoft Office Word</Application>
  <DocSecurity>0</DocSecurity>
  <Lines>68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Aanhef</vt:lpstr>
    </vt:vector>
  </TitlesOfParts>
  <Company>Kadaster</Company>
  <LinksUpToDate>false</LinksUpToDate>
  <CharactersWithSpaces>9129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Aanhef</dc:title>
  <dc:subject/>
  <dc:creator>RZ/PPB</dc:creator>
  <cp:keywords/>
  <dc:description/>
  <cp:lastModifiedBy>Vos, Inae</cp:lastModifiedBy>
  <cp:revision>8</cp:revision>
  <cp:lastPrinted>2014-07-11T11:53:00Z</cp:lastPrinted>
  <dcterms:created xsi:type="dcterms:W3CDTF">2017-11-23T13:20:00Z</dcterms:created>
  <dcterms:modified xsi:type="dcterms:W3CDTF">2017-12-05T10:40:00Z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-360286857</vt:i4>
  </property>
  <property fmtid="{D5CDD505-2E9C-101B-9397-08002B2CF9AE}" pid="3" name="_NewReviewCycle">
    <vt:lpwstr/>
  </property>
  <property fmtid="{D5CDD505-2E9C-101B-9397-08002B2CF9AE}" pid="4" name="_EmailSubject">
    <vt:lpwstr>Gewijzigde tekstblokken (waar ik nog een paar kleine wijzigingen in doorgevoerd heb)</vt:lpwstr>
  </property>
  <property fmtid="{D5CDD505-2E9C-101B-9397-08002B2CF9AE}" pid="5" name="_AuthorEmail">
    <vt:lpwstr>Susan.Veltman@kadaster.nl</vt:lpwstr>
  </property>
  <property fmtid="{D5CDD505-2E9C-101B-9397-08002B2CF9AE}" pid="6" name="_AuthorEmailDisplayName">
    <vt:lpwstr>Veltman, Susan</vt:lpwstr>
  </property>
  <property fmtid="{D5CDD505-2E9C-101B-9397-08002B2CF9AE}" pid="7" name="_PreviousAdHocReviewCycleID">
    <vt:i4>-446479283</vt:i4>
  </property>
  <property fmtid="{D5CDD505-2E9C-101B-9397-08002B2CF9AE}" pid="8" name="_ReviewingToolsShownOnce">
    <vt:lpwstr/>
  </property>
</Properties>
</file>