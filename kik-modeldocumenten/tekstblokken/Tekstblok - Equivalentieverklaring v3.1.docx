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8E" w:rsidRDefault="00247E8E" w:rsidP="00247E8E">
      <w:pPr>
        <w:pStyle w:val="Kop1"/>
      </w:pPr>
      <w:r>
        <w:t>Tekstblok Equivalentieverklaring</w:t>
      </w:r>
    </w:p>
    <w:p w:rsidR="00247E8E" w:rsidRDefault="00247E8E" w:rsidP="00247E8E">
      <w:pPr>
        <w:pStyle w:val="Kop3"/>
      </w:pPr>
      <w:r w:rsidRPr="00247E8E">
        <w:t>versie 3.1, dd. 30 november 2017</w:t>
      </w:r>
    </w:p>
    <w:p w:rsidR="00247E8E" w:rsidRPr="00247E8E" w:rsidRDefault="00247E8E" w:rsidP="00247E8E">
      <w:pPr>
        <w:rPr>
          <w:lang w:eastAsia="en-US"/>
        </w:rPr>
      </w:pPr>
    </w:p>
    <w:p w:rsidR="00247E8E" w:rsidRPr="00AF20AE" w:rsidRDefault="00247E8E" w:rsidP="00247E8E">
      <w:pPr>
        <w:rPr>
          <w:b/>
          <w:sz w:val="24"/>
          <w:szCs w:val="24"/>
        </w:rPr>
      </w:pPr>
      <w:r w:rsidRPr="00AF20AE">
        <w:rPr>
          <w:b/>
          <w:sz w:val="24"/>
          <w:szCs w:val="24"/>
        </w:rPr>
        <w:t>Tekstfragment</w:t>
      </w:r>
    </w:p>
    <w:p w:rsidR="00247E8E" w:rsidRDefault="00247E8E" w:rsidP="00247E8E">
      <w:pPr>
        <w:rPr>
          <w:lang w:eastAsia="en-US"/>
        </w:rPr>
      </w:pPr>
    </w:p>
    <w:p w:rsidR="00247E8E" w:rsidRPr="00B044B0" w:rsidRDefault="00247E8E" w:rsidP="00247E8E">
      <w:pPr>
        <w:rPr>
          <w:color w:val="FF0000"/>
        </w:rPr>
      </w:pPr>
      <w:r w:rsidRPr="00B044B0">
        <w:rPr>
          <w:color w:val="FF0000"/>
        </w:rPr>
        <w:t xml:space="preserve">Ondergetekende, </w:t>
      </w:r>
      <w:r w:rsidRPr="00B044B0">
        <w:rPr>
          <w:color w:val="FF0000"/>
          <w:highlight w:val="yellow"/>
        </w:rPr>
        <w:t>TEKSTBLOK PERSONALIA VAN NATUURLIJK PERSOON versie 1.0</w:t>
      </w:r>
      <w:r w:rsidRPr="00CB6F63">
        <w:rPr>
          <w:color w:val="FF0000"/>
        </w:rPr>
        <w:t>,</w:t>
      </w:r>
      <w:r>
        <w:rPr>
          <w:color w:val="800080"/>
        </w:rPr>
        <w:t xml:space="preserve"> </w:t>
      </w:r>
      <w:r w:rsidRPr="00A85CAB">
        <w:rPr>
          <w:color w:val="339966"/>
        </w:rPr>
        <w:t>notaris</w:t>
      </w:r>
      <w:r w:rsidRPr="00B044B0">
        <w:rPr>
          <w:color w:val="FF0000"/>
        </w:rPr>
        <w:t xml:space="preserve"> </w:t>
      </w:r>
      <w:r w:rsidRPr="00A85CAB">
        <w:rPr>
          <w:snapToGrid w:val="0"/>
          <w:color w:val="00FF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  <w:color w:val="008000"/>
        </w:rPr>
        <w:t xml:space="preserve"> </w:t>
      </w:r>
      <w:r w:rsidRPr="00A85CAB">
        <w:rPr>
          <w:snapToGrid w:val="0"/>
          <w:color w:val="00FF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in 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72196D">
        <w:rPr>
          <w:snapToGrid w:val="0"/>
        </w:rPr>
        <w:t xml:space="preserve"> </w:t>
      </w:r>
      <w:r>
        <w:rPr>
          <w:snapToGrid w:val="0"/>
          <w:color w:val="339966"/>
        </w:rPr>
        <w:t xml:space="preserve">/ </w:t>
      </w:r>
      <w:r>
        <w:rPr>
          <w:color w:val="FFFFFF"/>
          <w:highlight w:val="darkYellow"/>
        </w:rPr>
        <w:t>KEUZEBLOK</w:t>
      </w:r>
      <w:r w:rsidRPr="006F5839">
        <w:rPr>
          <w:color w:val="FFFFFF"/>
          <w:highlight w:val="darkYellow"/>
        </w:rPr>
        <w:t>VARIANT WAARNEMING</w:t>
      </w:r>
      <w:r w:rsidRPr="00B044B0">
        <w:rPr>
          <w:color w:val="FF0000"/>
        </w:rPr>
        <w:t>,</w:t>
      </w:r>
      <w:r>
        <w:rPr>
          <w:color w:val="FF0000"/>
        </w:rPr>
        <w:t xml:space="preserve"> </w:t>
      </w:r>
      <w:r w:rsidRPr="00B044B0">
        <w:rPr>
          <w:color w:val="FF0000"/>
        </w:rPr>
        <w:t>verklaart</w:t>
      </w:r>
      <w:r w:rsidRPr="00B044B0">
        <w:rPr>
          <w:color w:val="800080"/>
        </w:rPr>
        <w:t>:</w:t>
      </w:r>
    </w:p>
    <w:p w:rsidR="00247E8E" w:rsidRPr="00B044B0" w:rsidRDefault="00247E8E" w:rsidP="00247E8E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B044B0">
        <w:rPr>
          <w:color w:val="800080"/>
        </w:rPr>
        <w:t>-</w:t>
      </w:r>
      <w:r w:rsidRPr="00B044B0">
        <w:rPr>
          <w:color w:val="FF0000"/>
        </w:rPr>
        <w:t xml:space="preserve">   </w:t>
      </w:r>
      <w:r w:rsidRPr="00B044B0">
        <w:rPr>
          <w:color w:val="FF0000"/>
        </w:rPr>
        <w:tab/>
        <w:t>dat dit afschrift</w:t>
      </w:r>
      <w:r w:rsidRPr="00B044B0">
        <w:rPr>
          <w:color w:val="800080"/>
        </w:rPr>
        <w:t xml:space="preserve"> samen met de tekening die in bewaring is genomen met depotnummer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depotnummer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color w:val="FF0000"/>
        </w:rPr>
        <w:t xml:space="preserve"> inhoudelijk een volledig en juiste weergave is van de inhoud van </w:t>
      </w:r>
      <w:r w:rsidRPr="000749A8">
        <w:rPr>
          <w:color w:val="3366FF"/>
        </w:rPr>
        <w:t>het/de</w:t>
      </w:r>
      <w:r>
        <w:rPr>
          <w:color w:val="FF0000"/>
        </w:rPr>
        <w:t xml:space="preserve"> </w:t>
      </w:r>
      <w:r w:rsidRPr="000749A8">
        <w:rPr>
          <w:color w:val="800080"/>
        </w:rPr>
        <w:t>desbetreffende gedeelte</w:t>
      </w:r>
      <w:r w:rsidRPr="000749A8">
        <w:rPr>
          <w:color w:val="3366FF"/>
        </w:rPr>
        <w:t>n</w:t>
      </w:r>
      <w:r w:rsidRPr="000749A8">
        <w:rPr>
          <w:color w:val="800080"/>
        </w:rPr>
        <w:t xml:space="preserve"> van</w:t>
      </w:r>
      <w:r>
        <w:rPr>
          <w:color w:val="339966"/>
        </w:rPr>
        <w:t xml:space="preserve"> </w:t>
      </w:r>
      <w:r w:rsidRPr="000749A8">
        <w:rPr>
          <w:color w:val="FF0000"/>
        </w:rPr>
        <w:t>het</w:t>
      </w:r>
      <w:r>
        <w:rPr>
          <w:color w:val="339966"/>
        </w:rPr>
        <w:t xml:space="preserve"> </w:t>
      </w:r>
      <w:r w:rsidRPr="00B044B0">
        <w:rPr>
          <w:color w:val="FF0000"/>
        </w:rPr>
        <w:t xml:space="preserve">stuk waarvan het een </w:t>
      </w:r>
      <w:r w:rsidRPr="0089795E">
        <w:rPr>
          <w:color w:val="339966"/>
        </w:rPr>
        <w:t>afschrift/uittreksel</w:t>
      </w:r>
      <w:r w:rsidRPr="00B044B0">
        <w:rPr>
          <w:color w:val="FF0000"/>
        </w:rPr>
        <w:t xml:space="preserve"> is</w:t>
      </w:r>
      <w:r w:rsidRPr="00B044B0">
        <w:rPr>
          <w:color w:val="800080"/>
        </w:rPr>
        <w:t>;</w:t>
      </w:r>
    </w:p>
    <w:p w:rsidR="00247E8E" w:rsidRPr="00B044B0" w:rsidRDefault="00247E8E" w:rsidP="00247E8E">
      <w:pPr>
        <w:ind w:left="360" w:hanging="360"/>
        <w:rPr>
          <w:color w:val="800080"/>
        </w:rPr>
      </w:pPr>
      <w:r w:rsidRPr="00B044B0">
        <w:rPr>
          <w:color w:val="800080"/>
        </w:rPr>
        <w:t xml:space="preserve">-   </w:t>
      </w:r>
      <w:r w:rsidRPr="00B044B0">
        <w:rPr>
          <w:color w:val="800080"/>
        </w:rPr>
        <w:tab/>
        <w:t xml:space="preserve">dat het stuk waarvan dit stuk een </w:t>
      </w:r>
      <w:r w:rsidRPr="00D761C0">
        <w:rPr>
          <w:color w:val="3366FF"/>
        </w:rPr>
        <w:t>afschrift/uittreksel</w:t>
      </w:r>
      <w:r w:rsidRPr="00B044B0">
        <w:rPr>
          <w:color w:val="800080"/>
        </w:rPr>
        <w:t xml:space="preserve"> is om</w:t>
      </w:r>
      <w:r w:rsidRPr="00B044B0">
        <w:rPr>
          <w:color w:val="FF0000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tijdstip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rPr>
          <w:color w:val="FF0000"/>
        </w:rPr>
        <w:t xml:space="preserve"> </w:t>
      </w:r>
      <w:r w:rsidRPr="00B044B0">
        <w:rPr>
          <w:color w:val="800080"/>
        </w:rPr>
        <w:t>is ondertekend</w:t>
      </w:r>
    </w:p>
    <w:p w:rsidR="00247E8E" w:rsidRDefault="00247E8E" w:rsidP="00247E8E">
      <w:pPr>
        <w:rPr>
          <w:color w:val="800080"/>
        </w:rPr>
      </w:pPr>
    </w:p>
    <w:p w:rsidR="00247E8E" w:rsidRDefault="00247E8E" w:rsidP="00247E8E">
      <w:r>
        <w:t>E</w:t>
      </w:r>
      <w:r w:rsidRPr="007E5E6B">
        <w:t>en verklaring die inhoudt dat het digitale document een equivalent is van het doorgaans schriftelijke origineel van dat document</w:t>
      </w:r>
      <w:r>
        <w:t xml:space="preserve"> met daarin opgenomen de notaris die de akte equivalent verklaart en digitaal ondertekent.</w:t>
      </w:r>
    </w:p>
    <w:p w:rsidR="00247E8E" w:rsidRPr="00325192" w:rsidRDefault="00247E8E" w:rsidP="00247E8E">
      <w:r>
        <w:t>In het geval van een waarneming dient gekozen te worden voor de keuzeblokvariant Waarneming.</w:t>
      </w:r>
    </w:p>
    <w:p w:rsidR="00247E8E" w:rsidRDefault="00247E8E" w:rsidP="00247E8E"/>
    <w:p w:rsidR="00247E8E" w:rsidRDefault="00247E8E" w:rsidP="00247E8E">
      <w:pPr>
        <w:rPr>
          <w:b/>
        </w:rPr>
      </w:pPr>
      <w:r w:rsidRPr="007960ED">
        <w:rPr>
          <w:b/>
        </w:rPr>
        <w:t>KEUZEBLOKVARIANT</w:t>
      </w:r>
      <w:r>
        <w:rPr>
          <w:b/>
        </w:rPr>
        <w:t xml:space="preserve"> WAARNEMING</w:t>
      </w:r>
    </w:p>
    <w:p w:rsidR="00247E8E" w:rsidRPr="007960ED" w:rsidRDefault="00247E8E" w:rsidP="00247E8E">
      <w:r w:rsidRPr="007960ED">
        <w:t>Dit keuzeblok</w:t>
      </w:r>
      <w:r>
        <w:t xml:space="preserve"> is optioneel en </w:t>
      </w:r>
      <w:r w:rsidRPr="007960ED">
        <w:t>ondersteunt de volgende varianten:</w:t>
      </w:r>
    </w:p>
    <w:p w:rsidR="00247E8E" w:rsidRDefault="00247E8E" w:rsidP="00247E8E">
      <w:pPr>
        <w:numPr>
          <w:ilvl w:val="0"/>
          <w:numId w:val="2"/>
        </w:numPr>
      </w:pPr>
      <w:r>
        <w:t>variant 1: waarneming</w:t>
      </w:r>
    </w:p>
    <w:p w:rsidR="00247E8E" w:rsidRDefault="00247E8E" w:rsidP="00247E8E">
      <w:pPr>
        <w:numPr>
          <w:ilvl w:val="0"/>
          <w:numId w:val="2"/>
        </w:numPr>
      </w:pPr>
      <w:r>
        <w:t>variant 2: vacant kantoor/protocol</w:t>
      </w:r>
    </w:p>
    <w:p w:rsidR="00247E8E" w:rsidRDefault="00247E8E" w:rsidP="00247E8E">
      <w:pPr>
        <w:numPr>
          <w:ilvl w:val="0"/>
          <w:numId w:val="2"/>
        </w:numPr>
      </w:pPr>
      <w:r>
        <w:t>variant 3: verlof</w:t>
      </w:r>
    </w:p>
    <w:p w:rsidR="00247E8E" w:rsidRDefault="00247E8E" w:rsidP="00247E8E">
      <w:pPr>
        <w:numPr>
          <w:ilvl w:val="0"/>
          <w:numId w:val="2"/>
        </w:numPr>
      </w:pPr>
      <w:r>
        <w:t>variant 4: toegevoegd notaris</w:t>
      </w:r>
    </w:p>
    <w:p w:rsidR="00247E8E" w:rsidRPr="00647871" w:rsidRDefault="00247E8E" w:rsidP="00247E8E">
      <w:pPr>
        <w:numPr>
          <w:ilvl w:val="0"/>
          <w:numId w:val="2"/>
        </w:numPr>
      </w:pPr>
      <w:r>
        <w:t>variant 5: waarneming kantoor/protocol</w:t>
      </w:r>
    </w:p>
    <w:p w:rsidR="00247E8E" w:rsidRDefault="00247E8E" w:rsidP="00247E8E">
      <w:pPr>
        <w:rPr>
          <w:color w:val="800080"/>
        </w:rPr>
      </w:pPr>
    </w:p>
    <w:p w:rsidR="00247E8E" w:rsidRPr="00C65F7D" w:rsidRDefault="00247E8E" w:rsidP="00247E8E">
      <w:pPr>
        <w:rPr>
          <w:color w:val="800080"/>
        </w:rPr>
      </w:pPr>
      <w:r w:rsidRPr="00C65F7D">
        <w:rPr>
          <w:b/>
        </w:rPr>
        <w:t>Tekstfragmenten keuzeblokvariant Waarneming</w:t>
      </w:r>
    </w:p>
    <w:p w:rsidR="00247E8E" w:rsidRDefault="00247E8E" w:rsidP="00247E8E">
      <w:pPr>
        <w:rPr>
          <w:snapToGrid w:val="0"/>
          <w:u w:val="single"/>
        </w:rPr>
      </w:pP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1:</w:t>
      </w:r>
    </w:p>
    <w:p w:rsidR="00247E8E" w:rsidRPr="00B60B9D" w:rsidRDefault="00247E8E" w:rsidP="00247E8E">
      <w:pPr>
        <w:rPr>
          <w:color w:val="800080"/>
          <w:lang w:val="en-US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1</w:t>
      </w:r>
    </w:p>
    <w:p w:rsidR="00247E8E" w:rsidRDefault="00247E8E" w:rsidP="00247E8E">
      <w:pPr>
        <w:rPr>
          <w:color w:val="800080"/>
        </w:rPr>
      </w:pPr>
    </w:p>
    <w:p w:rsidR="00247E8E" w:rsidRPr="006F5839" w:rsidRDefault="00247E8E" w:rsidP="00247E8E">
      <w:pPr>
        <w:rPr>
          <w:u w:val="single"/>
        </w:rPr>
      </w:pPr>
      <w:r>
        <w:rPr>
          <w:u w:val="single"/>
        </w:rPr>
        <w:t>Variant 2</w:t>
      </w:r>
      <w:r w:rsidRPr="006F5839">
        <w:rPr>
          <w:u w:val="single"/>
        </w:rPr>
        <w:t>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>van het vacante</w:t>
      </w:r>
      <w:r w:rsidRPr="00B044B0">
        <w:rPr>
          <w:color w:val="3366FF"/>
        </w:rPr>
        <w:t xml:space="preserve">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 destijds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Einde variant 2</w:t>
      </w:r>
    </w:p>
    <w:p w:rsidR="00247E8E" w:rsidRDefault="00247E8E" w:rsidP="00247E8E">
      <w:pPr>
        <w:rPr>
          <w:snapToGrid w:val="0"/>
          <w:u w:val="single"/>
        </w:rPr>
      </w:pP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3:</w:t>
      </w:r>
    </w:p>
    <w:p w:rsidR="00247E8E" w:rsidRPr="003B3263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 de met verlof afwezige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3</w:t>
      </w:r>
    </w:p>
    <w:p w:rsidR="00247E8E" w:rsidRDefault="00247E8E" w:rsidP="00247E8E">
      <w:pPr>
        <w:rPr>
          <w:u w:val="single"/>
        </w:rPr>
      </w:pPr>
    </w:p>
    <w:p w:rsidR="00247E8E" w:rsidRDefault="00247E8E" w:rsidP="00247E8E">
      <w:pPr>
        <w:rPr>
          <w:u w:val="single"/>
        </w:rPr>
      </w:pPr>
      <w:r>
        <w:rPr>
          <w:u w:val="single"/>
        </w:rPr>
        <w:t>Variant 4: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color w:val="FF0000"/>
        </w:rPr>
        <w:t>toegevoegd notaris, bevoegd om akten te passeren in het protocol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lastRenderedPageBreak/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4</w:t>
      </w:r>
    </w:p>
    <w:p w:rsidR="00247E8E" w:rsidRDefault="00247E8E" w:rsidP="00247E8E">
      <w:pPr>
        <w:rPr>
          <w:u w:val="single"/>
        </w:rPr>
      </w:pPr>
    </w:p>
    <w:p w:rsidR="00247E8E" w:rsidRPr="006F5839" w:rsidRDefault="00247E8E" w:rsidP="00247E8E">
      <w:pPr>
        <w:rPr>
          <w:u w:val="single"/>
        </w:rPr>
      </w:pPr>
      <w:r>
        <w:rPr>
          <w:u w:val="single"/>
        </w:rPr>
        <w:t>Variant 5</w:t>
      </w:r>
      <w:r w:rsidRPr="006F5839">
        <w:rPr>
          <w:u w:val="single"/>
        </w:rPr>
        <w:t>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Pr="006F5839" w:rsidRDefault="00247E8E" w:rsidP="00247E8E">
      <w:pPr>
        <w:rPr>
          <w:u w:val="single"/>
        </w:rPr>
      </w:pPr>
      <w:r>
        <w:rPr>
          <w:snapToGrid w:val="0"/>
          <w:u w:val="single"/>
        </w:rPr>
        <w:t>Einde variant 5</w:t>
      </w:r>
    </w:p>
    <w:p w:rsidR="00247E8E" w:rsidRDefault="00247E8E" w:rsidP="00247E8E">
      <w:pPr>
        <w:rPr>
          <w:color w:val="800080"/>
        </w:rPr>
      </w:pPr>
    </w:p>
    <w:p w:rsidR="00247E8E" w:rsidRPr="00835F96" w:rsidRDefault="00247E8E" w:rsidP="00247E8E">
      <w:pPr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247E8E" w:rsidRDefault="00247E8E" w:rsidP="00247E8E">
      <w:pPr>
        <w:rPr>
          <w:b/>
          <w:sz w:val="24"/>
          <w:szCs w:val="24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1)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 w:rsidRPr="001D5293">
        <w:rPr>
          <w:u w:val="single"/>
        </w:rPr>
        <w:t xml:space="preserve">zonder waarneming 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MBA, notaris te Amsterdam</w:t>
      </w:r>
      <w:r w:rsidRPr="001D5293">
        <w:rPr>
          <w:rFonts w:cs="Times New Roman"/>
          <w:b/>
          <w:kern w:val="28"/>
          <w:lang w:eastAsia="en-US"/>
        </w:rPr>
        <w:t>,</w:t>
      </w:r>
      <w:r>
        <w:rPr>
          <w:rFonts w:cs="Times New Roman"/>
          <w:kern w:val="28"/>
          <w:lang w:eastAsia="en-US"/>
        </w:rPr>
        <w:t xml:space="preserve"> v</w:t>
      </w:r>
      <w:r w:rsidRPr="001D5293">
        <w:rPr>
          <w:rFonts w:cs="Times New Roman"/>
          <w:kern w:val="28"/>
          <w:lang w:eastAsia="en-US"/>
        </w:rPr>
        <w:t>erklaart</w:t>
      </w:r>
      <w:r>
        <w:rPr>
          <w:rFonts w:cs="Times New Roman"/>
          <w:kern w:val="28"/>
          <w:lang w:eastAsia="en-US"/>
        </w:rPr>
        <w:t xml:space="preserve"> </w:t>
      </w: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samen met de tekening die in bewaring is genomen met depotnummer 12345 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2)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 </w:t>
      </w:r>
      <w:r>
        <w:rPr>
          <w:u w:val="single"/>
        </w:rPr>
        <w:t>variant 1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Mr. Arend de Vries, notaris met plaats van vestiging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3)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het vacante kantoor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4)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kandidaat-notaris, hierna te noemen: ‘</w:t>
      </w:r>
      <w:r w:rsidRPr="00B74EFF">
        <w:rPr>
          <w:u w:val="single"/>
        </w:rPr>
        <w:t>notaris</w:t>
      </w:r>
      <w:r>
        <w:t>’, als waarnemer van het vacante protocol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u w:val="single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5)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</w:p>
    <w:p w:rsidR="00247E8E" w:rsidRPr="003B3263" w:rsidRDefault="00247E8E" w:rsidP="00247E8E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vacante protocol van Mr. Arend de Vries, destijds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:rsidR="00247E8E" w:rsidRPr="003B3263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:rsidR="00247E8E" w:rsidRPr="003B3263" w:rsidRDefault="00247E8E" w:rsidP="00247E8E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6)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3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de met verlof afwezige Mr. Arend de Vries, notaris in de gemeente Utrecht kantoorhoudende te Nieuwegein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Pr="001D5293" w:rsidRDefault="00247E8E" w:rsidP="00247E8E">
      <w:pPr>
        <w:rPr>
          <w:rFonts w:cs="Times New Roman"/>
          <w:b/>
          <w:kern w:val="28"/>
          <w:sz w:val="18"/>
          <w:lang w:eastAsia="en-US"/>
        </w:rPr>
      </w:pPr>
    </w:p>
    <w:p w:rsidR="00247E8E" w:rsidRPr="00D17AE7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7) </w:t>
      </w:r>
      <w:r w:rsidRPr="00D17AE7">
        <w:rPr>
          <w:rFonts w:cs="Times New Roman"/>
          <w:kern w:val="28"/>
          <w:u w:val="single"/>
          <w:lang w:eastAsia="en-US"/>
        </w:rPr>
        <w:t xml:space="preserve">Equivalentverklaring met </w:t>
      </w:r>
      <w:r>
        <w:rPr>
          <w:rFonts w:cs="Times New Roman"/>
          <w:kern w:val="28"/>
          <w:u w:val="single"/>
          <w:lang w:eastAsia="en-US"/>
        </w:rPr>
        <w:t>waarneming variant 4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lastRenderedPageBreak/>
        <w:t xml:space="preserve">Ondergetekende, professor </w:t>
      </w:r>
      <w:r w:rsidRPr="001D5293">
        <w:t>Mr. Jan van der Hoek MBA</w:t>
      </w:r>
      <w:r>
        <w:t xml:space="preserve">, </w:t>
      </w:r>
      <w:r w:rsidRPr="00020759">
        <w:rPr>
          <w:szCs w:val="18"/>
        </w:rPr>
        <w:t>toegevoegd notaris, bevoegd om akten</w:t>
      </w:r>
      <w:r>
        <w:rPr>
          <w:szCs w:val="18"/>
        </w:rPr>
        <w:t xml:space="preserve"> te passeren in het protocol </w:t>
      </w:r>
      <w:r>
        <w:t>van Mr. Arend de Vries,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Pr="00D17AE7" w:rsidRDefault="00247E8E" w:rsidP="00247E8E">
      <w:pPr>
        <w:rPr>
          <w:rFonts w:cs="Times New Roman"/>
          <w:kern w:val="28"/>
          <w:lang w:eastAsia="en-US"/>
        </w:rPr>
      </w:pPr>
    </w:p>
    <w:p w:rsidR="00247E8E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8) Equivalentverklaring </w:t>
      </w:r>
      <w:proofErr w:type="spellStart"/>
      <w:r>
        <w:rPr>
          <w:rFonts w:cs="Times New Roman"/>
          <w:kern w:val="28"/>
          <w:u w:val="single"/>
          <w:lang w:eastAsia="en-US"/>
        </w:rPr>
        <w:t>i.g.v</w:t>
      </w:r>
      <w:proofErr w:type="spellEnd"/>
      <w:r>
        <w:rPr>
          <w:rFonts w:cs="Times New Roman"/>
          <w:kern w:val="28"/>
          <w:u w:val="single"/>
          <w:lang w:eastAsia="en-US"/>
        </w:rPr>
        <w:t>. een (gedeelte van een) uittreksel bij de akte van verdeling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 xml:space="preserve">een volledig en juiste weergave is van de inhoud van </w:t>
      </w:r>
      <w:r w:rsidRPr="007B5731">
        <w:rPr>
          <w:rFonts w:cs="Times New Roman"/>
          <w:kern w:val="28"/>
          <w:lang w:eastAsia="en-US"/>
        </w:rPr>
        <w:t>de desbetreffende gedeelten van het</w:t>
      </w:r>
      <w:r>
        <w:rPr>
          <w:rFonts w:cs="Times New Roman"/>
          <w:kern w:val="28"/>
          <w:lang w:eastAsia="en-US"/>
        </w:rPr>
        <w:t xml:space="preserve"> stuk waarvan het een </w:t>
      </w:r>
      <w:r w:rsidRPr="007B5731">
        <w:rPr>
          <w:rFonts w:cs="Times New Roman"/>
          <w:kern w:val="28"/>
          <w:lang w:eastAsia="en-US"/>
        </w:rPr>
        <w:t>uittreksel is</w:t>
      </w:r>
      <w:r w:rsidRPr="001D5293">
        <w:rPr>
          <w:rFonts w:cs="Times New Roman"/>
          <w:kern w:val="28"/>
          <w:lang w:eastAsia="en-US"/>
        </w:rPr>
        <w:t>;</w:t>
      </w:r>
    </w:p>
    <w:p w:rsidR="00247E8E" w:rsidRP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t>dat het stu</w:t>
      </w:r>
      <w:r>
        <w:t>k waarvan dit stuk een uittreksel</w:t>
      </w:r>
      <w:r w:rsidRPr="001D5293">
        <w:t xml:space="preserve"> is om</w:t>
      </w:r>
      <w:r w:rsidRPr="00027C13">
        <w:rPr>
          <w:rFonts w:ascii="Times New Roman" w:hAnsi="Times New Roman"/>
        </w:rPr>
        <w:t xml:space="preserve"> </w:t>
      </w:r>
      <w:r w:rsidRPr="00CC0CE4">
        <w:t>twaalf uur</w:t>
      </w:r>
      <w:r w:rsidRPr="00027C1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9)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5</w:t>
      </w:r>
      <w:r w:rsidRPr="001D5293">
        <w:rPr>
          <w:u w:val="single"/>
        </w:rPr>
        <w:t xml:space="preserve"> </w:t>
      </w:r>
    </w:p>
    <w:p w:rsidR="00010CC4" w:rsidRPr="003B3263" w:rsidRDefault="00010CC4" w:rsidP="00010CC4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protocol van Mr. Arend de Vries,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:rsidR="00010CC4" w:rsidRPr="003B3263" w:rsidRDefault="00010CC4" w:rsidP="00010CC4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:rsidR="00010CC4" w:rsidRPr="003B3263" w:rsidRDefault="00010CC4" w:rsidP="00010CC4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530A7B" w:rsidRDefault="00247E8E" w:rsidP="00247E8E">
      <w:pPr>
        <w:rPr>
          <w:rFonts w:cs="Times New Roman"/>
          <w:kern w:val="28"/>
          <w:lang w:eastAsia="en-US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247E8E" w:rsidTr="00BD1488">
        <w:trPr>
          <w:trHeight w:val="332"/>
        </w:trPr>
        <w:tc>
          <w:tcPr>
            <w:tcW w:w="5173" w:type="dxa"/>
            <w:vAlign w:val="bottom"/>
          </w:tcPr>
          <w:p w:rsidR="00247E8E" w:rsidRDefault="00247E8E" w:rsidP="00BD148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247E8E" w:rsidRDefault="00247E8E" w:rsidP="00247E8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247E8E" w:rsidTr="00BD1488">
        <w:trPr>
          <w:trHeight w:hRule="exact" w:val="281"/>
          <w:tblHeader/>
        </w:trPr>
        <w:tc>
          <w:tcPr>
            <w:tcW w:w="779" w:type="dxa"/>
            <w:vAlign w:val="bottom"/>
          </w:tcPr>
          <w:p w:rsidR="00247E8E" w:rsidRDefault="00247E8E" w:rsidP="00BD148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247E8E" w:rsidRDefault="00247E8E" w:rsidP="00BD148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247E8E" w:rsidRDefault="00247E8E" w:rsidP="00BD148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247E8E" w:rsidRDefault="00247E8E" w:rsidP="00BD148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E87A62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bookmarkStart w:id="0" w:name="bmVersie"/>
            <w:bookmarkEnd w:id="0"/>
            <w:r>
              <w:rPr>
                <w:rStyle w:val="Versie"/>
                <w:lang w:eastAsia="nl-NL"/>
              </w:rPr>
              <w:t>2.0</w:t>
            </w:r>
          </w:p>
        </w:tc>
        <w:tc>
          <w:tcPr>
            <w:tcW w:w="1701" w:type="dxa"/>
          </w:tcPr>
          <w:p w:rsidR="00247E8E" w:rsidRPr="00E87A62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20 mei 2010</w:t>
            </w:r>
          </w:p>
        </w:tc>
        <w:tc>
          <w:tcPr>
            <w:tcW w:w="1985" w:type="dxa"/>
          </w:tcPr>
          <w:p w:rsidR="00247E8E" w:rsidRPr="00E87A62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 xml:space="preserve">Publicatieversie (geanonimiseerde kopie van werkversie 1.4.2) 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2.1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20 december 2010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Tekstblok ‘Personalia van natuurlijk persoon’ opgenomen</w:t>
            </w:r>
          </w:p>
          <w:p w:rsidR="00247E8E" w:rsidRDefault="00247E8E" w:rsidP="00BD1488">
            <w:r>
              <w:t>De gelegenheid om naast de vestigingsplaats ook ‘kantoorhoudende te gemeente’ op te nemen</w:t>
            </w:r>
          </w:p>
          <w:p w:rsidR="00247E8E" w:rsidRDefault="00247E8E" w:rsidP="00BD1488">
            <w:r>
              <w:t>Opmerking geplaatst t.a.v. tijdstip ondertekening.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2.2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10 januari 2011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Wijzigingen n.a.v. specificaties ICT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2.3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06 september 2011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 xml:space="preserve">Er is een extra zinsnede toegevoegd waarbij het (optioneel) mogelijk wordt om een in depot gegeven tekening </w:t>
            </w:r>
            <w:proofErr w:type="spellStart"/>
            <w:r>
              <w:t>eenluidend</w:t>
            </w:r>
            <w:proofErr w:type="spellEnd"/>
            <w:r>
              <w:t xml:space="preserve"> te verklaren.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2.4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12 december 2011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Tekstuele aanpassing voorbeeld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2.5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27 januari 2012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 xml:space="preserve">Tekstblok conform toelichting gemaakt </w:t>
            </w:r>
            <w:proofErr w:type="spellStart"/>
            <w:r>
              <w:t>vwb</w:t>
            </w:r>
            <w:proofErr w:type="spellEnd"/>
            <w:r>
              <w:t xml:space="preserve"> niet tonen “:” en “-“ bij niet kiezen van keuzetekst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2.6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12 juni 2013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‘in de gemeente’ toegevoegd, uitbreiding met waarneming vacant kantoor en verlof, ‘</w:t>
            </w:r>
            <w:r w:rsidRPr="004A7CB9">
              <w:rPr>
                <w:u w:val="single"/>
              </w:rPr>
              <w:t>notaris</w:t>
            </w:r>
            <w:r>
              <w:t xml:space="preserve">’ tussen aanhalingstekens geplaatst en onderstreept en een komma geplaatst, ‘toegevoegd notaris, …’  en tekst voor uittreksel </w:t>
            </w:r>
            <w:proofErr w:type="spellStart"/>
            <w:r>
              <w:t>igv</w:t>
            </w:r>
            <w:proofErr w:type="spellEnd"/>
            <w:r>
              <w:t xml:space="preserve"> de akte van verdeling toegevoegd, 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2.7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 november 2013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Keuzemogelijkheden vestigingsplaats notaris aangepast, ‘verklaart’ aansluitend gemaakt met de tekst er voor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2.8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9 april 2014</w:t>
            </w:r>
          </w:p>
        </w:tc>
        <w:tc>
          <w:tcPr>
            <w:tcW w:w="1985" w:type="dxa"/>
          </w:tcPr>
          <w:p w:rsidR="00247E8E" w:rsidRDefault="00247E8E" w:rsidP="00BD1488">
            <w:r>
              <w:t>LG/PPB</w:t>
            </w:r>
          </w:p>
        </w:tc>
        <w:tc>
          <w:tcPr>
            <w:tcW w:w="4394" w:type="dxa"/>
          </w:tcPr>
          <w:p w:rsidR="00247E8E" w:rsidRDefault="00247E8E" w:rsidP="00BD1488">
            <w:r>
              <w:t>‘vacant protocol’ en ‘kandidaat-notaris’ toegevoegd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2.9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11 juli 2014</w:t>
            </w:r>
          </w:p>
        </w:tc>
        <w:tc>
          <w:tcPr>
            <w:tcW w:w="1985" w:type="dxa"/>
          </w:tcPr>
          <w:p w:rsidR="00247E8E" w:rsidRDefault="00247E8E" w:rsidP="00BD1488">
            <w:r>
              <w:t>LG/PPB</w:t>
            </w:r>
          </w:p>
        </w:tc>
        <w:tc>
          <w:tcPr>
            <w:tcW w:w="4394" w:type="dxa"/>
          </w:tcPr>
          <w:p w:rsidR="00247E8E" w:rsidRDefault="00247E8E" w:rsidP="00BD1488"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3.0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18 juli 2014</w:t>
            </w:r>
          </w:p>
        </w:tc>
        <w:tc>
          <w:tcPr>
            <w:tcW w:w="1985" w:type="dxa"/>
          </w:tcPr>
          <w:p w:rsidR="00247E8E" w:rsidRDefault="00247E8E" w:rsidP="00BD1488">
            <w:r>
              <w:t>LG/PPB</w:t>
            </w:r>
          </w:p>
        </w:tc>
        <w:tc>
          <w:tcPr>
            <w:tcW w:w="4394" w:type="dxa"/>
          </w:tcPr>
          <w:p w:rsidR="00247E8E" w:rsidRDefault="00247E8E" w:rsidP="00BD1488">
            <w:r>
              <w:t>Verplichte keuze tussen keuzeblok Waarneming en ‘notaris …’, vestigingsplaats van de waargenomen notaris (was: plaats van verklaarder ondertekenaar) verplaatst naar keuzeblokvarianten</w:t>
            </w:r>
          </w:p>
        </w:tc>
      </w:tr>
      <w:tr w:rsidR="00424A69" w:rsidRPr="00343045" w:rsidTr="00BD1488">
        <w:tc>
          <w:tcPr>
            <w:tcW w:w="779" w:type="dxa"/>
          </w:tcPr>
          <w:p w:rsidR="00424A69" w:rsidRDefault="00424A69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lastRenderedPageBreak/>
              <w:t>3.1</w:t>
            </w:r>
          </w:p>
        </w:tc>
        <w:tc>
          <w:tcPr>
            <w:tcW w:w="1701" w:type="dxa"/>
          </w:tcPr>
          <w:p w:rsidR="00424A69" w:rsidRDefault="00424A69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30 november 2017</w:t>
            </w:r>
          </w:p>
        </w:tc>
        <w:tc>
          <w:tcPr>
            <w:tcW w:w="1985" w:type="dxa"/>
          </w:tcPr>
          <w:p w:rsidR="00424A69" w:rsidRDefault="00424A69" w:rsidP="00BD1488">
            <w:r>
              <w:t>LG/PPB</w:t>
            </w:r>
          </w:p>
        </w:tc>
        <w:tc>
          <w:tcPr>
            <w:tcW w:w="4394" w:type="dxa"/>
          </w:tcPr>
          <w:p w:rsidR="00424A69" w:rsidRDefault="00424A69" w:rsidP="00BC6C65">
            <w:r>
              <w:t xml:space="preserve">Extra variant (5) </w:t>
            </w:r>
            <w:proofErr w:type="spellStart"/>
            <w:r>
              <w:t>i.g.v</w:t>
            </w:r>
            <w:proofErr w:type="spellEnd"/>
            <w:r>
              <w:t xml:space="preserve">. </w:t>
            </w:r>
            <w:r w:rsidR="00BC6C65">
              <w:t xml:space="preserve">waarneming </w:t>
            </w:r>
            <w:r>
              <w:t>van een protocol of kantoor</w:t>
            </w:r>
            <w:r w:rsidR="00BC6C65">
              <w:t xml:space="preserve"> (niet vacant)</w:t>
            </w:r>
            <w:bookmarkStart w:id="1" w:name="_GoBack"/>
            <w:bookmarkEnd w:id="1"/>
            <w:r>
              <w:t>.</w:t>
            </w:r>
          </w:p>
        </w:tc>
      </w:tr>
    </w:tbl>
    <w:p w:rsidR="00247E8E" w:rsidRDefault="00247E8E" w:rsidP="00247E8E"/>
    <w:p w:rsidR="00247E8E" w:rsidRPr="00A04A63" w:rsidRDefault="00247E8E" w:rsidP="00247E8E">
      <w:pPr>
        <w:rPr>
          <w:lang w:eastAsia="en-US"/>
        </w:rPr>
      </w:pPr>
    </w:p>
    <w:p w:rsidR="007E28FB" w:rsidRDefault="007E28FB"/>
    <w:sectPr w:rsidR="007E28FB" w:rsidSect="00F747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B24" w:rsidRDefault="00027C13">
      <w:r>
        <w:separator/>
      </w:r>
    </w:p>
  </w:endnote>
  <w:endnote w:type="continuationSeparator" w:id="0">
    <w:p w:rsidR="00C94B24" w:rsidRDefault="0002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BC6C6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BC6C65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BC6C6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B24" w:rsidRDefault="00027C13">
      <w:r>
        <w:separator/>
      </w:r>
    </w:p>
  </w:footnote>
  <w:footnote w:type="continuationSeparator" w:id="0">
    <w:p w:rsidR="00C94B24" w:rsidRDefault="00027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BC6C65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BC6C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BC6C6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3E9C"/>
    <w:multiLevelType w:val="hybridMultilevel"/>
    <w:tmpl w:val="D3A4E4BA"/>
    <w:lvl w:ilvl="0" w:tplc="71043E50">
      <w:start w:val="10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8E"/>
    <w:rsid w:val="00010CC4"/>
    <w:rsid w:val="00027C13"/>
    <w:rsid w:val="00247E8E"/>
    <w:rsid w:val="00424A69"/>
    <w:rsid w:val="007E28FB"/>
    <w:rsid w:val="00BC6C65"/>
    <w:rsid w:val="00C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A9005-0204-4F7D-A9B1-DBD8F20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E8E"/>
    <w:pPr>
      <w:spacing w:after="0" w:line="240" w:lineRule="auto"/>
    </w:pPr>
    <w:rPr>
      <w:rFonts w:ascii="Arial" w:eastAsia="Times New Roman" w:hAnsi="Arial" w:cs="Arial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47E8E"/>
    <w:pPr>
      <w:keepNext/>
      <w:spacing w:before="240" w:after="60" w:line="280" w:lineRule="atLeast"/>
      <w:outlineLvl w:val="0"/>
    </w:pPr>
    <w:rPr>
      <w:b/>
      <w:bCs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qFormat/>
    <w:rsid w:val="00247E8E"/>
    <w:pPr>
      <w:keepNext/>
      <w:spacing w:before="240" w:after="60" w:line="280" w:lineRule="atLeast"/>
      <w:outlineLvl w:val="2"/>
    </w:pPr>
    <w:rPr>
      <w:b/>
      <w:bCs/>
      <w:kern w:val="28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E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47E8E"/>
    <w:rPr>
      <w:rFonts w:ascii="Arial" w:eastAsia="Times New Roman" w:hAnsi="Arial" w:cs="Arial"/>
      <w:b/>
      <w:bCs/>
      <w:kern w:val="28"/>
      <w:sz w:val="26"/>
      <w:szCs w:val="26"/>
    </w:rPr>
  </w:style>
  <w:style w:type="paragraph" w:styleId="Koptekst">
    <w:name w:val="header"/>
    <w:basedOn w:val="Standaard"/>
    <w:link w:val="KoptekstChar"/>
    <w:uiPriority w:val="99"/>
    <w:rsid w:val="00247E8E"/>
    <w:pPr>
      <w:widowControl w:val="0"/>
      <w:tabs>
        <w:tab w:val="left" w:pos="340"/>
      </w:tabs>
      <w:spacing w:line="260" w:lineRule="exact"/>
    </w:pPr>
    <w:rPr>
      <w:rFonts w:ascii="Myriad-Italic" w:hAnsi="Myriad-Italic" w:cs="Times New Roman"/>
      <w:sz w:val="16"/>
      <w:lang w:val="nl"/>
    </w:rPr>
  </w:style>
  <w:style w:type="character" w:customStyle="1" w:styleId="KoptekstChar">
    <w:name w:val="Koptekst Char"/>
    <w:basedOn w:val="Standaardalinea-lettertype"/>
    <w:link w:val="Koptekst"/>
    <w:uiPriority w:val="99"/>
    <w:rsid w:val="00247E8E"/>
    <w:rPr>
      <w:rFonts w:ascii="Myriad-Italic" w:eastAsia="Times New Roman" w:hAnsi="Myriad-Italic" w:cs="Times New Roman"/>
      <w:sz w:val="16"/>
      <w:szCs w:val="20"/>
      <w:lang w:val="nl" w:eastAsia="nl-NL"/>
    </w:rPr>
  </w:style>
  <w:style w:type="paragraph" w:customStyle="1" w:styleId="kopje">
    <w:name w:val="kopje"/>
    <w:basedOn w:val="Standaard"/>
    <w:next w:val="Standaard"/>
    <w:rsid w:val="00247E8E"/>
    <w:pPr>
      <w:snapToGrid w:val="0"/>
      <w:spacing w:before="120" w:line="280" w:lineRule="auto"/>
    </w:pPr>
    <w:rPr>
      <w:rFonts w:cs="Times New Roman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247E8E"/>
    <w:pPr>
      <w:snapToGrid w:val="0"/>
      <w:spacing w:before="90" w:line="240" w:lineRule="atLeast"/>
    </w:pPr>
    <w:rPr>
      <w:rFonts w:cs="Times New Roman"/>
      <w:kern w:val="28"/>
      <w:sz w:val="14"/>
      <w:lang w:val="nl" w:eastAsia="en-US"/>
    </w:rPr>
  </w:style>
  <w:style w:type="character" w:customStyle="1" w:styleId="Versie">
    <w:name w:val="Versie"/>
    <w:basedOn w:val="Standaardalinea-lettertype"/>
    <w:rsid w:val="00247E8E"/>
    <w:rPr>
      <w:rFonts w:ascii="Helvetica" w:hAnsi="Helvetica" w:cs="Helvetica"/>
      <w:sz w:val="18"/>
      <w:lang w:val="nl-NL" w:eastAsia="x-none"/>
    </w:rPr>
  </w:style>
  <w:style w:type="character" w:customStyle="1" w:styleId="Datumopmaakprofiel">
    <w:name w:val="Datumopmaakprofiel"/>
    <w:basedOn w:val="Versie"/>
    <w:rsid w:val="00247E8E"/>
    <w:rPr>
      <w:rFonts w:ascii="Helvetica" w:hAnsi="Helvetica" w:cs="Helvetica"/>
      <w:sz w:val="18"/>
      <w:lang w:val="nl-NL" w:eastAsia="x-none"/>
    </w:rPr>
  </w:style>
  <w:style w:type="paragraph" w:styleId="Voettekst">
    <w:name w:val="footer"/>
    <w:basedOn w:val="Standaard"/>
    <w:link w:val="VoettekstChar"/>
    <w:uiPriority w:val="99"/>
    <w:rsid w:val="00247E8E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47E8E"/>
    <w:rPr>
      <w:rFonts w:ascii="Arial" w:eastAsia="Times New Roman" w:hAnsi="Arial" w:cs="Arial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BA536F95.dotm</Template>
  <TotalTime>7</TotalTime>
  <Pages>4</Pages>
  <Words>1792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Kadaster</Company>
  <LinksUpToDate>false</LinksUpToDate>
  <CharactersWithSpaces>11625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Vos, Inae</cp:lastModifiedBy>
  <cp:revision>5</cp:revision>
  <dcterms:created xsi:type="dcterms:W3CDTF">2017-11-30T12:09:00Z</dcterms:created>
  <dcterms:modified xsi:type="dcterms:W3CDTF">2017-12-05T10:42:00Z</dcterms:modified>
</cp:coreProperties>
</file>