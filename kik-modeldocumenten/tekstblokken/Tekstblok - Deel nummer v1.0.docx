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45" w:rsidRDefault="00E56145" w:rsidP="00E56145">
      <w:pPr>
        <w:pStyle w:val="Kop1"/>
      </w:pPr>
      <w:bookmarkStart w:id="0" w:name="_GoBack"/>
      <w:bookmarkEnd w:id="0"/>
      <w:r>
        <w:t>Tekstblok</w:t>
      </w:r>
      <w:r w:rsidR="001537BF">
        <w:t xml:space="preserve"> </w:t>
      </w:r>
      <w:r w:rsidR="006F4001">
        <w:t>D</w:t>
      </w:r>
      <w:r w:rsidR="001537BF">
        <w:t>eel</w:t>
      </w:r>
      <w:r w:rsidR="008217FE">
        <w:t xml:space="preserve"> </w:t>
      </w:r>
      <w:r w:rsidR="001537BF">
        <w:t>nummer</w:t>
      </w:r>
    </w:p>
    <w:p w:rsidR="00E56145" w:rsidRPr="00810CA1" w:rsidRDefault="00E56145" w:rsidP="00E56145">
      <w:pPr>
        <w:pStyle w:val="Kop3"/>
      </w:pPr>
      <w:r w:rsidRPr="00810CA1">
        <w:t xml:space="preserve">versie </w:t>
      </w:r>
      <w:r w:rsidR="00005AC9">
        <w:t>1.0</w:t>
      </w:r>
      <w:r w:rsidR="00005AC9">
        <w:tab/>
      </w:r>
      <w:r w:rsidRPr="00810CA1">
        <w:t xml:space="preserve"> dd. </w:t>
      </w:r>
      <w:r w:rsidR="00005AC9">
        <w:t>26 augustus 2011</w:t>
      </w:r>
    </w:p>
    <w:p w:rsidR="00E56145" w:rsidRPr="00E56145" w:rsidRDefault="00E56145"/>
    <w:p w:rsidR="008322CE" w:rsidRPr="008322CE" w:rsidRDefault="00D14575" w:rsidP="008322CE">
      <w:pPr>
        <w:pStyle w:val="Kop2"/>
        <w:rPr>
          <w:i w:val="0"/>
          <w:sz w:val="24"/>
          <w:szCs w:val="24"/>
        </w:rPr>
      </w:pPr>
      <w:proofErr w:type="spellStart"/>
      <w:r>
        <w:rPr>
          <w:i w:val="0"/>
          <w:sz w:val="24"/>
          <w:szCs w:val="24"/>
        </w:rPr>
        <w:t>T</w:t>
      </w:r>
      <w:r w:rsidR="008322CE" w:rsidRPr="008322CE">
        <w:rPr>
          <w:i w:val="0"/>
          <w:sz w:val="24"/>
          <w:szCs w:val="24"/>
        </w:rPr>
        <w:t>ekstfragement</w:t>
      </w:r>
      <w:proofErr w:type="spellEnd"/>
    </w:p>
    <w:p w:rsidR="003A313E" w:rsidRDefault="006D3983">
      <w:r w:rsidRPr="000F2152">
        <w:fldChar w:fldCharType="begin"/>
      </w:r>
      <w:r w:rsidRPr="000F2152">
        <w:instrText xml:space="preserve">MacroButton Nomacro </w:instrText>
      </w:r>
      <w:r w:rsidRPr="000F2152">
        <w:rPr>
          <w:rFonts w:ascii="Symbol" w:hAnsi="Symbol"/>
          <w:effect w:val="none"/>
        </w:rPr>
        <w:instrText>§</w:instrText>
      </w:r>
      <w:r w:rsidRPr="000F2152">
        <w:fldChar w:fldCharType="end"/>
      </w:r>
      <w:r>
        <w:t>soort register</w:t>
      </w:r>
      <w:r w:rsidRPr="000F2152">
        <w:fldChar w:fldCharType="begin"/>
      </w:r>
      <w:r w:rsidRPr="000F2152">
        <w:instrText xml:space="preserve">MacroButton Nomacro </w:instrText>
      </w:r>
      <w:r w:rsidRPr="000F2152">
        <w:rPr>
          <w:rFonts w:ascii="Symbol" w:hAnsi="Symbol"/>
          <w:effect w:val="none"/>
        </w:rPr>
        <w:instrText>§</w:instrText>
      </w:r>
      <w:r w:rsidRPr="000F2152">
        <w:fldChar w:fldCharType="end"/>
      </w:r>
      <w:r w:rsidR="001537BF">
        <w:rPr>
          <w:color w:val="FF0000"/>
        </w:rPr>
        <w:t xml:space="preserve">  </w:t>
      </w:r>
      <w:r w:rsidR="001537BF" w:rsidRPr="001A07CA">
        <w:rPr>
          <w:color w:val="800080"/>
        </w:rPr>
        <w:t>te</w:t>
      </w:r>
      <w:r w:rsidR="001537BF">
        <w:t xml:space="preserve"> </w:t>
      </w:r>
      <w:r w:rsidR="001537BF" w:rsidRPr="000F2152">
        <w:fldChar w:fldCharType="begin"/>
      </w:r>
      <w:r w:rsidR="001537BF" w:rsidRPr="000F2152">
        <w:instrText xml:space="preserve">MacroButton Nomacro </w:instrText>
      </w:r>
      <w:r w:rsidR="001537BF" w:rsidRPr="000F2152">
        <w:rPr>
          <w:rFonts w:ascii="Symbol" w:hAnsi="Symbol"/>
          <w:effect w:val="none"/>
        </w:rPr>
        <w:instrText>§</w:instrText>
      </w:r>
      <w:r w:rsidR="001537BF" w:rsidRPr="000F2152">
        <w:fldChar w:fldCharType="end"/>
      </w:r>
      <w:r w:rsidR="001537BF">
        <w:t>reeks</w:t>
      </w:r>
      <w:r w:rsidR="001537BF" w:rsidRPr="000F2152">
        <w:fldChar w:fldCharType="begin"/>
      </w:r>
      <w:r w:rsidR="001537BF" w:rsidRPr="000F2152">
        <w:instrText xml:space="preserve">MacroButton Nomacro </w:instrText>
      </w:r>
      <w:r w:rsidR="001537BF" w:rsidRPr="000F2152">
        <w:rPr>
          <w:rFonts w:ascii="Symbol" w:hAnsi="Symbol"/>
          <w:effect w:val="none"/>
        </w:rPr>
        <w:instrText>§</w:instrText>
      </w:r>
      <w:r w:rsidR="001537BF" w:rsidRPr="000F2152">
        <w:fldChar w:fldCharType="end"/>
      </w:r>
      <w:r w:rsidR="001537BF">
        <w:t xml:space="preserve"> </w:t>
      </w:r>
      <w:r w:rsidR="001537BF">
        <w:rPr>
          <w:color w:val="FF0000"/>
        </w:rPr>
        <w:t>in deel</w:t>
      </w:r>
      <w:r w:rsidR="001537BF" w:rsidRPr="000F2152">
        <w:rPr>
          <w:color w:val="FF0000"/>
        </w:rPr>
        <w:t xml:space="preserve"> </w:t>
      </w:r>
      <w:r w:rsidR="001537BF" w:rsidRPr="000F2152">
        <w:rPr>
          <w:color w:val="000000"/>
        </w:rPr>
        <w:fldChar w:fldCharType="begin"/>
      </w:r>
      <w:r w:rsidR="001537BF" w:rsidRPr="000F2152">
        <w:rPr>
          <w:color w:val="000000"/>
        </w:rPr>
        <w:instrText xml:space="preserve">MacroButton Nomacro </w:instrText>
      </w:r>
      <w:r w:rsidR="001537BF" w:rsidRPr="000F2152">
        <w:rPr>
          <w:rFonts w:ascii="Symbol" w:hAnsi="Symbol"/>
          <w:color w:val="000000"/>
          <w:effect w:val="none"/>
        </w:rPr>
        <w:instrText>§</w:instrText>
      </w:r>
      <w:r w:rsidR="001537BF" w:rsidRPr="000F2152">
        <w:rPr>
          <w:color w:val="000000"/>
        </w:rPr>
        <w:fldChar w:fldCharType="end"/>
      </w:r>
      <w:r w:rsidR="001537BF" w:rsidRPr="000F2152">
        <w:rPr>
          <w:color w:val="000000"/>
        </w:rPr>
        <w:t>getal</w:t>
      </w:r>
      <w:r w:rsidR="001537BF" w:rsidRPr="000F2152">
        <w:rPr>
          <w:color w:val="000000"/>
        </w:rPr>
        <w:fldChar w:fldCharType="begin"/>
      </w:r>
      <w:r w:rsidR="001537BF" w:rsidRPr="000F2152">
        <w:rPr>
          <w:color w:val="000000"/>
        </w:rPr>
        <w:instrText xml:space="preserve">MacroButton Nomacro </w:instrText>
      </w:r>
      <w:r w:rsidR="001537BF" w:rsidRPr="000F2152">
        <w:rPr>
          <w:rFonts w:ascii="Symbol" w:hAnsi="Symbol"/>
          <w:color w:val="000000"/>
          <w:effect w:val="none"/>
        </w:rPr>
        <w:instrText>§</w:instrText>
      </w:r>
      <w:r w:rsidR="001537BF" w:rsidRPr="000F2152">
        <w:rPr>
          <w:color w:val="000000"/>
        </w:rPr>
        <w:fldChar w:fldCharType="end"/>
      </w:r>
      <w:r w:rsidR="001537BF" w:rsidRPr="000F2152">
        <w:rPr>
          <w:color w:val="FF0000"/>
        </w:rPr>
        <w:t xml:space="preserve"> en nummer </w:t>
      </w:r>
      <w:r w:rsidR="001537BF" w:rsidRPr="000F2152">
        <w:rPr>
          <w:color w:val="000000"/>
        </w:rPr>
        <w:fldChar w:fldCharType="begin"/>
      </w:r>
      <w:r w:rsidR="001537BF" w:rsidRPr="000F2152">
        <w:rPr>
          <w:color w:val="000000"/>
        </w:rPr>
        <w:instrText xml:space="preserve">MacroButton Nomacro </w:instrText>
      </w:r>
      <w:r w:rsidR="001537BF" w:rsidRPr="000F2152">
        <w:rPr>
          <w:rFonts w:ascii="Symbol" w:hAnsi="Symbol"/>
          <w:color w:val="000000"/>
          <w:effect w:val="none"/>
        </w:rPr>
        <w:instrText>§</w:instrText>
      </w:r>
      <w:r w:rsidR="001537BF" w:rsidRPr="000F2152">
        <w:rPr>
          <w:color w:val="000000"/>
        </w:rPr>
        <w:fldChar w:fldCharType="end"/>
      </w:r>
      <w:r w:rsidR="001537BF" w:rsidRPr="000F2152">
        <w:rPr>
          <w:color w:val="000000"/>
        </w:rPr>
        <w:t>getal</w:t>
      </w:r>
      <w:r w:rsidR="001537BF" w:rsidRPr="000F2152">
        <w:rPr>
          <w:color w:val="000000"/>
        </w:rPr>
        <w:fldChar w:fldCharType="begin"/>
      </w:r>
      <w:r w:rsidR="001537BF" w:rsidRPr="000F2152">
        <w:rPr>
          <w:color w:val="000000"/>
        </w:rPr>
        <w:instrText xml:space="preserve">MacroButton Nomacro </w:instrText>
      </w:r>
      <w:r w:rsidR="001537BF" w:rsidRPr="000F2152">
        <w:rPr>
          <w:rFonts w:ascii="Symbol" w:hAnsi="Symbol"/>
          <w:color w:val="000000"/>
          <w:effect w:val="none"/>
        </w:rPr>
        <w:instrText>§</w:instrText>
      </w:r>
      <w:r w:rsidR="001537BF" w:rsidRPr="000F2152">
        <w:rPr>
          <w:color w:val="000000"/>
        </w:rPr>
        <w:fldChar w:fldCharType="end"/>
      </w:r>
    </w:p>
    <w:p w:rsidR="008322CE" w:rsidRDefault="008322CE"/>
    <w:p w:rsidR="00157A89" w:rsidRDefault="00157A89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:rsidTr="00A63076">
        <w:trPr>
          <w:trHeight w:val="332"/>
        </w:trPr>
        <w:tc>
          <w:tcPr>
            <w:tcW w:w="5173" w:type="dxa"/>
            <w:vAlign w:val="bottom"/>
          </w:tcPr>
          <w:p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:rsidTr="00A63076">
        <w:tc>
          <w:tcPr>
            <w:tcW w:w="779" w:type="dxa"/>
          </w:tcPr>
          <w:p w:rsidR="0018608B" w:rsidRDefault="001537BF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0.1</w:t>
            </w:r>
          </w:p>
        </w:tc>
        <w:tc>
          <w:tcPr>
            <w:tcW w:w="1701" w:type="dxa"/>
          </w:tcPr>
          <w:p w:rsidR="0018608B" w:rsidRDefault="001537BF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27 september</w:t>
            </w:r>
            <w:r w:rsidR="0018608B"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18608B" w:rsidRDefault="0018608B" w:rsidP="003A313E">
            <w:r>
              <w:t>RZ/PPB</w:t>
            </w:r>
          </w:p>
        </w:tc>
        <w:tc>
          <w:tcPr>
            <w:tcW w:w="4394" w:type="dxa"/>
          </w:tcPr>
          <w:p w:rsidR="0018608B" w:rsidRDefault="001537BF" w:rsidP="003A313E">
            <w:r>
              <w:t xml:space="preserve">Introductie generiek tekstblok </w:t>
            </w:r>
            <w:proofErr w:type="spellStart"/>
            <w:r>
              <w:t>a.g.v.</w:t>
            </w:r>
            <w:proofErr w:type="spellEnd"/>
            <w:r>
              <w:t xml:space="preserve"> WKPB-model versie 1.2</w:t>
            </w:r>
          </w:p>
        </w:tc>
      </w:tr>
      <w:tr w:rsidR="006D3983" w:rsidRPr="00343045" w:rsidTr="00A63076">
        <w:tc>
          <w:tcPr>
            <w:tcW w:w="779" w:type="dxa"/>
          </w:tcPr>
          <w:p w:rsidR="006D3983" w:rsidRDefault="006D3983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0.2</w:t>
            </w:r>
          </w:p>
        </w:tc>
        <w:tc>
          <w:tcPr>
            <w:tcW w:w="1701" w:type="dxa"/>
          </w:tcPr>
          <w:p w:rsidR="006D3983" w:rsidRDefault="006D3983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05 oktober 2010</w:t>
            </w:r>
          </w:p>
        </w:tc>
        <w:tc>
          <w:tcPr>
            <w:tcW w:w="1985" w:type="dxa"/>
          </w:tcPr>
          <w:p w:rsidR="006D3983" w:rsidRDefault="006D3983" w:rsidP="003A313E">
            <w:r>
              <w:t>RZ/PPB</w:t>
            </w:r>
          </w:p>
        </w:tc>
        <w:tc>
          <w:tcPr>
            <w:tcW w:w="4394" w:type="dxa"/>
          </w:tcPr>
          <w:p w:rsidR="006D3983" w:rsidRDefault="006D3983" w:rsidP="003A313E">
            <w:r>
              <w:t>Gewijzigd tekstblok na afstemming met ICT</w:t>
            </w:r>
          </w:p>
        </w:tc>
      </w:tr>
      <w:tr w:rsidR="00005AC9" w:rsidRPr="00343045" w:rsidTr="00A63076">
        <w:tc>
          <w:tcPr>
            <w:tcW w:w="779" w:type="dxa"/>
          </w:tcPr>
          <w:p w:rsidR="00005AC9" w:rsidRDefault="00005AC9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1.0</w:t>
            </w:r>
          </w:p>
        </w:tc>
        <w:tc>
          <w:tcPr>
            <w:tcW w:w="1701" w:type="dxa"/>
          </w:tcPr>
          <w:p w:rsidR="00005AC9" w:rsidRDefault="00005AC9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augustus 2011</w:t>
            </w:r>
          </w:p>
        </w:tc>
        <w:tc>
          <w:tcPr>
            <w:tcW w:w="1985" w:type="dxa"/>
          </w:tcPr>
          <w:p w:rsidR="00005AC9" w:rsidRDefault="00005AC9" w:rsidP="003A313E">
            <w:r>
              <w:t>RZ/PPB</w:t>
            </w:r>
          </w:p>
        </w:tc>
        <w:tc>
          <w:tcPr>
            <w:tcW w:w="4394" w:type="dxa"/>
          </w:tcPr>
          <w:p w:rsidR="00005AC9" w:rsidRDefault="00005AC9" w:rsidP="003A313E">
            <w:r>
              <w:t>Tekstblok definitief gemaakt</w:t>
            </w:r>
          </w:p>
        </w:tc>
      </w:tr>
    </w:tbl>
    <w:p w:rsidR="003A313E" w:rsidRPr="00E56145" w:rsidRDefault="003A313E">
      <w:bookmarkStart w:id="1" w:name="bmVersie"/>
      <w:bookmarkEnd w:id="1"/>
    </w:p>
    <w:sectPr w:rsidR="003A313E" w:rsidRPr="00E561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FE" w:rsidRDefault="00D170FE">
      <w:r>
        <w:separator/>
      </w:r>
    </w:p>
  </w:endnote>
  <w:endnote w:type="continuationSeparator" w:id="0">
    <w:p w:rsidR="00D170FE" w:rsidRDefault="00D1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C9" w:rsidRDefault="00005AC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C9" w:rsidRDefault="00005AC9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C9" w:rsidRDefault="00005AC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FE" w:rsidRDefault="00D170FE">
      <w:r>
        <w:separator/>
      </w:r>
    </w:p>
  </w:footnote>
  <w:footnote w:type="continuationSeparator" w:id="0">
    <w:p w:rsidR="00D170FE" w:rsidRDefault="00D17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C9" w:rsidRDefault="00005AC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C9" w:rsidRDefault="00005AC9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AC9" w:rsidRDefault="00005AC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5"/>
    <w:rsid w:val="00005AC9"/>
    <w:rsid w:val="00020E6E"/>
    <w:rsid w:val="00076B9D"/>
    <w:rsid w:val="000F59E6"/>
    <w:rsid w:val="001537BF"/>
    <w:rsid w:val="00157A89"/>
    <w:rsid w:val="00174BC1"/>
    <w:rsid w:val="0018608B"/>
    <w:rsid w:val="002B6573"/>
    <w:rsid w:val="002D5441"/>
    <w:rsid w:val="00337294"/>
    <w:rsid w:val="003A313E"/>
    <w:rsid w:val="004E593D"/>
    <w:rsid w:val="00694EC9"/>
    <w:rsid w:val="006D21C8"/>
    <w:rsid w:val="006D3983"/>
    <w:rsid w:val="006F4001"/>
    <w:rsid w:val="007237D5"/>
    <w:rsid w:val="00756F09"/>
    <w:rsid w:val="008217FE"/>
    <w:rsid w:val="008322CE"/>
    <w:rsid w:val="00924C59"/>
    <w:rsid w:val="009A5CA0"/>
    <w:rsid w:val="00A63076"/>
    <w:rsid w:val="00A80B55"/>
    <w:rsid w:val="00B40D65"/>
    <w:rsid w:val="00B47E6A"/>
    <w:rsid w:val="00C1146D"/>
    <w:rsid w:val="00C458C1"/>
    <w:rsid w:val="00CD4179"/>
    <w:rsid w:val="00D14575"/>
    <w:rsid w:val="00D170FE"/>
    <w:rsid w:val="00D75177"/>
    <w:rsid w:val="00E178B3"/>
    <w:rsid w:val="00E56145"/>
    <w:rsid w:val="00E710C9"/>
    <w:rsid w:val="00E87EA1"/>
    <w:rsid w:val="00EC732F"/>
    <w:rsid w:val="00F0519E"/>
    <w:rsid w:val="00F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1B3ABFD-BBF4-4030-BA39-A4645FA8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paragraph" w:styleId="Ondertitel">
    <w:name w:val="Subtitle"/>
    <w:aliases w:val="Subtitel"/>
    <w:basedOn w:val="Kop1"/>
    <w:link w:val="OndertitelChar"/>
    <w:qFormat/>
    <w:rsid w:val="00E178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E178B3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5E815D71.dotm</Template>
  <TotalTime>1</TotalTime>
  <Pages>1</Pages>
  <Words>56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Hyp 4 deel-nummer versie 0.1</vt:lpstr>
    </vt:vector>
  </TitlesOfParts>
  <Company>Kadaster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Hyp 4 deel-nummer versie 0.1</dc:title>
  <dc:subject/>
  <dc:creator>RZ/PPB</dc:creator>
  <cp:keywords/>
  <dc:description/>
  <cp:lastModifiedBy>Laan, Jan-Bart</cp:lastModifiedBy>
  <cp:revision>3</cp:revision>
  <cp:lastPrinted>2010-04-22T08:56:00Z</cp:lastPrinted>
  <dcterms:created xsi:type="dcterms:W3CDTF">2016-09-29T12:46:00Z</dcterms:created>
  <dcterms:modified xsi:type="dcterms:W3CDTF">2016-09-29T12:46:00Z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