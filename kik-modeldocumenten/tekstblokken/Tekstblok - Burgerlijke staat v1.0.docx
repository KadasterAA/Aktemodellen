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145" w:rsidRDefault="00E56145" w:rsidP="00E56145">
      <w:pPr>
        <w:pStyle w:val="Kop1"/>
      </w:pPr>
      <w:r>
        <w:t>Tekstblok</w:t>
      </w:r>
      <w:r w:rsidR="00710FF8">
        <w:t xml:space="preserve"> Burgerlijke </w:t>
      </w:r>
      <w:r w:rsidR="009A2457">
        <w:t>staat</w:t>
      </w:r>
      <w:bookmarkStart w:id="0" w:name="_GoBack"/>
      <w:bookmarkEnd w:id="0"/>
    </w:p>
    <w:p w:rsidR="00E56145" w:rsidRPr="00810CA1" w:rsidRDefault="00E56145" w:rsidP="00E56145">
      <w:pPr>
        <w:pStyle w:val="Kop3"/>
      </w:pPr>
      <w:r w:rsidRPr="00810CA1">
        <w:t xml:space="preserve">versie </w:t>
      </w:r>
      <w:r w:rsidR="009F40A9">
        <w:t>1.0</w:t>
      </w:r>
      <w:r w:rsidRPr="00810CA1">
        <w:t xml:space="preserve">, dd. </w:t>
      </w:r>
      <w:r w:rsidR="003D0ED5">
        <w:t>12 juni</w:t>
      </w:r>
      <w:r w:rsidR="008322CE">
        <w:t xml:space="preserve"> </w:t>
      </w:r>
      <w:r w:rsidRPr="00810CA1">
        <w:t>201</w:t>
      </w:r>
      <w:r w:rsidR="009A2457">
        <w:t>3</w:t>
      </w:r>
    </w:p>
    <w:p w:rsidR="00E56145" w:rsidRDefault="00E56145"/>
    <w:p w:rsidR="008322CE" w:rsidRPr="008322CE" w:rsidRDefault="00D14575" w:rsidP="008322CE">
      <w:pPr>
        <w:pStyle w:val="Kop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</w:t>
      </w:r>
      <w:r w:rsidR="009A2457">
        <w:rPr>
          <w:i w:val="0"/>
          <w:sz w:val="24"/>
          <w:szCs w:val="24"/>
        </w:rPr>
        <w:t>ekstfrag</w:t>
      </w:r>
      <w:r w:rsidR="008322CE" w:rsidRPr="008322CE">
        <w:rPr>
          <w:i w:val="0"/>
          <w:sz w:val="24"/>
          <w:szCs w:val="24"/>
        </w:rPr>
        <w:t>ment</w:t>
      </w:r>
    </w:p>
    <w:p w:rsidR="009A2457" w:rsidRPr="009A2457" w:rsidRDefault="009A2457" w:rsidP="00924C59">
      <w:pPr>
        <w:pStyle w:val="Kop2"/>
        <w:rPr>
          <w:b w:val="0"/>
          <w:i w:val="0"/>
          <w:sz w:val="24"/>
          <w:szCs w:val="24"/>
        </w:rPr>
      </w:pPr>
      <w:r w:rsidRPr="009A2457">
        <w:rPr>
          <w:b w:val="0"/>
          <w:i w:val="0"/>
          <w:color w:val="FFFFFF"/>
          <w:sz w:val="20"/>
          <w:szCs w:val="20"/>
          <w:highlight w:val="darkYellow"/>
        </w:rPr>
        <w:t>KEUZEBLOK</w:t>
      </w:r>
      <w:r>
        <w:rPr>
          <w:b w:val="0"/>
          <w:i w:val="0"/>
          <w:color w:val="FFFFFF"/>
          <w:sz w:val="20"/>
          <w:szCs w:val="20"/>
          <w:highlight w:val="darkYellow"/>
        </w:rPr>
        <w:t xml:space="preserve"> </w:t>
      </w:r>
      <w:r w:rsidRPr="009A2457">
        <w:rPr>
          <w:b w:val="0"/>
          <w:i w:val="0"/>
          <w:color w:val="FFFFFF"/>
          <w:sz w:val="20"/>
          <w:szCs w:val="20"/>
          <w:highlight w:val="darkYellow"/>
        </w:rPr>
        <w:t>VARIANT</w:t>
      </w:r>
    </w:p>
    <w:p w:rsidR="009A2457" w:rsidRDefault="009A2457" w:rsidP="009A2457">
      <w:pPr>
        <w:rPr>
          <w:b/>
        </w:rPr>
      </w:pPr>
    </w:p>
    <w:p w:rsidR="009A2457" w:rsidRPr="009A2457" w:rsidRDefault="009A2457" w:rsidP="009A2457">
      <w:pPr>
        <w:rPr>
          <w:b/>
          <w:sz w:val="20"/>
        </w:rPr>
      </w:pPr>
      <w:r w:rsidRPr="009A2457">
        <w:rPr>
          <w:b/>
          <w:sz w:val="20"/>
        </w:rPr>
        <w:t>Keuzeblokken</w:t>
      </w:r>
    </w:p>
    <w:p w:rsidR="009A2457" w:rsidRPr="009A2457" w:rsidRDefault="009A2457" w:rsidP="009A2457">
      <w:pPr>
        <w:spacing w:line="240" w:lineRule="auto"/>
        <w:rPr>
          <w:sz w:val="20"/>
        </w:rPr>
      </w:pPr>
      <w:r w:rsidRPr="009A2457">
        <w:rPr>
          <w:sz w:val="20"/>
        </w:rPr>
        <w:t>De keuzeblokken zijn specifiek voor dit tekstblok en worden in geen van de andere tekstblokken gebruikt.</w:t>
      </w:r>
    </w:p>
    <w:p w:rsidR="009A2457" w:rsidRPr="009A2457" w:rsidRDefault="009A2457" w:rsidP="009A2457">
      <w:pPr>
        <w:rPr>
          <w:sz w:val="20"/>
        </w:rPr>
      </w:pPr>
    </w:p>
    <w:p w:rsidR="009A2457" w:rsidRPr="009A2457" w:rsidRDefault="009A2457" w:rsidP="009A2457">
      <w:pPr>
        <w:rPr>
          <w:b/>
          <w:sz w:val="20"/>
        </w:rPr>
      </w:pPr>
      <w:r w:rsidRPr="009A2457">
        <w:rPr>
          <w:b/>
          <w:sz w:val="20"/>
        </w:rPr>
        <w:t>KEUZEBLOK</w:t>
      </w:r>
      <w:r w:rsidR="007C53DD">
        <w:rPr>
          <w:b/>
          <w:sz w:val="20"/>
        </w:rPr>
        <w:t xml:space="preserve"> </w:t>
      </w:r>
      <w:r w:rsidRPr="009A2457">
        <w:rPr>
          <w:b/>
          <w:sz w:val="20"/>
        </w:rPr>
        <w:t>VARIANT</w:t>
      </w:r>
    </w:p>
    <w:p w:rsidR="009A2457" w:rsidRDefault="009A2457" w:rsidP="009A2457">
      <w:pPr>
        <w:rPr>
          <w:sz w:val="20"/>
        </w:rPr>
      </w:pPr>
      <w:r>
        <w:rPr>
          <w:sz w:val="20"/>
        </w:rPr>
        <w:t>Er zijn 2 varianten mogelijk.</w:t>
      </w:r>
    </w:p>
    <w:p w:rsidR="009A2457" w:rsidRPr="009A2457" w:rsidRDefault="009A2457" w:rsidP="009A2457">
      <w:pPr>
        <w:rPr>
          <w:sz w:val="20"/>
        </w:rPr>
      </w:pPr>
    </w:p>
    <w:p w:rsidR="009A2457" w:rsidRDefault="009A2457" w:rsidP="009A2457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Variant 1: </w:t>
      </w:r>
      <w:r w:rsidR="00176398">
        <w:rPr>
          <w:sz w:val="20"/>
        </w:rPr>
        <w:t xml:space="preserve">alleen mogelijk bij </w:t>
      </w:r>
      <w:r>
        <w:rPr>
          <w:sz w:val="20"/>
        </w:rPr>
        <w:t>burgerlijke staat van één natuurlijk persoon</w:t>
      </w:r>
    </w:p>
    <w:p w:rsidR="009A2457" w:rsidRPr="009A2457" w:rsidRDefault="009A2457" w:rsidP="009A2457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Variant 2: </w:t>
      </w:r>
      <w:r w:rsidR="00176398">
        <w:rPr>
          <w:sz w:val="20"/>
        </w:rPr>
        <w:t xml:space="preserve">alleen mogelijk bij </w:t>
      </w:r>
      <w:r>
        <w:rPr>
          <w:sz w:val="20"/>
        </w:rPr>
        <w:t>gezamenlijke burgerlijke staat van twee natuurlijke personen</w:t>
      </w:r>
    </w:p>
    <w:p w:rsidR="009A2457" w:rsidRDefault="009A2457" w:rsidP="00924C59">
      <w:pPr>
        <w:pStyle w:val="Kop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Tekstfragmenten keuzeblok variant</w:t>
      </w:r>
    </w:p>
    <w:p w:rsidR="009A2457" w:rsidRDefault="009A2457" w:rsidP="009A2457"/>
    <w:p w:rsidR="009A2457" w:rsidRDefault="009A2457" w:rsidP="009A2457">
      <w:pPr>
        <w:rPr>
          <w:sz w:val="20"/>
          <w:u w:val="single"/>
        </w:rPr>
      </w:pPr>
      <w:r>
        <w:rPr>
          <w:sz w:val="20"/>
          <w:u w:val="single"/>
        </w:rPr>
        <w:t>Variant 1:</w:t>
      </w:r>
    </w:p>
    <w:p w:rsidR="009A2457" w:rsidRPr="00FF70C7" w:rsidRDefault="009A2457" w:rsidP="009A2457">
      <w:pPr>
        <w:rPr>
          <w:color w:val="339966"/>
          <w:sz w:val="20"/>
          <w:u w:val="single"/>
        </w:rPr>
      </w:pPr>
      <w:r w:rsidRPr="00E84A1F">
        <w:rPr>
          <w:rFonts w:cs="Arial"/>
          <w:color w:val="800080"/>
          <w:sz w:val="20"/>
        </w:rPr>
        <w:t>de</w:t>
      </w:r>
      <w:r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niet-hertrouwde</w:t>
      </w:r>
      <w:r>
        <w:rPr>
          <w:rFonts w:cs="Arial"/>
          <w:color w:val="008000"/>
          <w:sz w:val="20"/>
        </w:rPr>
        <w:t xml:space="preserve"> </w:t>
      </w:r>
      <w:r w:rsidRPr="008B1603">
        <w:rPr>
          <w:rFonts w:cs="Arial"/>
          <w:color w:val="00FFFF"/>
          <w:sz w:val="20"/>
        </w:rPr>
        <w:t>weduwe/weduwnaar</w:t>
      </w:r>
      <w:r>
        <w:rPr>
          <w:rFonts w:cs="Arial"/>
          <w:color w:val="008000"/>
          <w:sz w:val="20"/>
        </w:rPr>
        <w:t xml:space="preserve"> </w:t>
      </w:r>
      <w:r w:rsidRPr="00C85CFD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>,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/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720A4C">
        <w:rPr>
          <w:rFonts w:cs="Arial"/>
          <w:color w:val="3366FF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/</w:t>
      </w:r>
      <w:r w:rsidRPr="00802364">
        <w:rPr>
          <w:rFonts w:cs="Arial"/>
          <w:color w:val="008000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5E5DE1">
        <w:rPr>
          <w:rFonts w:cs="Arial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>onder het maken van huwelijkse voorwaarden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5E5DE1">
        <w:rPr>
          <w:rFonts w:cs="Arial"/>
          <w:sz w:val="20"/>
        </w:rPr>
        <w:t xml:space="preserve"> </w:t>
      </w:r>
      <w:r w:rsidRPr="004C194D">
        <w:rPr>
          <w:rFonts w:cs="Arial"/>
          <w:color w:val="3366FF"/>
          <w:sz w:val="20"/>
        </w:rPr>
        <w:t>/</w:t>
      </w:r>
      <w:r w:rsidR="005E5DE1">
        <w:rPr>
          <w:rFonts w:cs="Arial"/>
          <w:color w:val="3366FF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 xml:space="preserve">in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5E5DE1">
        <w:rPr>
          <w:rFonts w:cs="Arial"/>
          <w:color w:val="3366FF"/>
          <w:sz w:val="20"/>
        </w:rPr>
        <w:t>wettelijke</w:t>
      </w:r>
      <w:r w:rsidR="00710FF8" w:rsidRPr="005E5DE1">
        <w:rPr>
          <w:rFonts w:cs="Arial"/>
          <w:color w:val="3366FF"/>
          <w:sz w:val="20"/>
        </w:rPr>
        <w:t>/algehele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 xml:space="preserve"> gemeenschap van goederen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gehuwd</w:t>
      </w:r>
      <w:r>
        <w:rPr>
          <w:rFonts w:cs="Arial"/>
          <w:color w:val="008000"/>
          <w:sz w:val="20"/>
        </w:rPr>
        <w:t xml:space="preserve"> </w:t>
      </w:r>
      <w:r w:rsidRPr="001C345C">
        <w:rPr>
          <w:rFonts w:cs="Arial"/>
          <w:color w:val="800080"/>
          <w:sz w:val="20"/>
        </w:rPr>
        <w:t>met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/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800080"/>
          <w:sz w:val="20"/>
        </w:rPr>
        <w:t>onder het maken van partnerschapsvoorwaarden</w:t>
      </w:r>
      <w:r w:rsidRPr="00783920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geregistreerd partner</w:t>
      </w:r>
      <w:r w:rsidRPr="00783920">
        <w:rPr>
          <w:rFonts w:cs="Arial"/>
          <w:color w:val="008000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5E5DE1">
        <w:rPr>
          <w:rFonts w:cs="Arial"/>
          <w:color w:val="800080"/>
          <w:sz w:val="20"/>
        </w:rPr>
        <w:t>in de zin van het geregistreerd partnerschap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5E5DE1">
        <w:rPr>
          <w:rFonts w:cs="Arial"/>
          <w:color w:val="800080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56D9F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="00FF70C7" w:rsidRPr="00FF70C7">
        <w:rPr>
          <w:rFonts w:cs="Arial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FF70C7">
        <w:rPr>
          <w:rFonts w:cs="Arial"/>
          <w:color w:val="339966"/>
          <w:sz w:val="20"/>
        </w:rPr>
        <w:t xml:space="preserve">/ volgens </w:t>
      </w:r>
      <w:r w:rsidR="00FF70C7">
        <w:rPr>
          <w:rFonts w:cs="Arial"/>
          <w:color w:val="00FFFF"/>
          <w:sz w:val="20"/>
        </w:rPr>
        <w:t>zijn/haar</w:t>
      </w:r>
      <w:r w:rsidR="00FF70C7">
        <w:rPr>
          <w:rFonts w:cs="Arial"/>
          <w:color w:val="339966"/>
          <w:sz w:val="20"/>
        </w:rPr>
        <w:t xml:space="preserve"> verklaring </w:t>
      </w:r>
      <w:r w:rsidR="00FF70C7">
        <w:rPr>
          <w:rFonts w:cs="Arial"/>
          <w:color w:val="00FFFF"/>
          <w:sz w:val="20"/>
        </w:rPr>
        <w:t xml:space="preserve">gehuwd/geregistreerd partner </w:t>
      </w:r>
      <w:r w:rsidR="00FF70C7">
        <w:rPr>
          <w:rFonts w:cs="Arial"/>
          <w:color w:val="339966"/>
          <w:sz w:val="20"/>
        </w:rPr>
        <w:t xml:space="preserve">naar het recht van 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 xml:space="preserve">MacroButton Nomacro </w:instrText>
      </w:r>
      <w:r w:rsidR="00FF70C7" w:rsidRPr="00B66644">
        <w:rPr>
          <w:rFonts w:cs="Arial"/>
          <w:sz w:val="20"/>
          <w:effect w:val="none"/>
        </w:rPr>
        <w:instrText>§</w:instrText>
      </w:r>
      <w:r w:rsidR="00FF70C7" w:rsidRPr="00B66644">
        <w:rPr>
          <w:rFonts w:cs="Arial"/>
          <w:sz w:val="20"/>
          <w:lang w:val="en-US"/>
        </w:rPr>
        <w:fldChar w:fldCharType="end"/>
      </w:r>
      <w:r w:rsidR="00FF70C7" w:rsidRPr="00FF70C7">
        <w:rPr>
          <w:rFonts w:cs="Arial"/>
          <w:sz w:val="20"/>
        </w:rPr>
        <w:t>land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 xml:space="preserve">MacroButton Nomacro </w:instrText>
      </w:r>
      <w:r w:rsidR="00FF70C7" w:rsidRPr="00B66644">
        <w:rPr>
          <w:rFonts w:cs="Arial"/>
          <w:sz w:val="20"/>
          <w:effect w:val="none"/>
        </w:rPr>
        <w:instrText>§</w:instrText>
      </w:r>
      <w:r w:rsidR="00FF70C7" w:rsidRPr="00B66644">
        <w:rPr>
          <w:rFonts w:cs="Arial"/>
          <w:sz w:val="20"/>
          <w:lang w:val="en-US"/>
        </w:rPr>
        <w:fldChar w:fldCharType="end"/>
      </w:r>
    </w:p>
    <w:p w:rsidR="009A2457" w:rsidRDefault="009A2457" w:rsidP="009A2457"/>
    <w:p w:rsidR="009A2457" w:rsidRDefault="009A2457" w:rsidP="009A2457">
      <w:pPr>
        <w:rPr>
          <w:sz w:val="20"/>
          <w:u w:val="single"/>
        </w:rPr>
      </w:pPr>
      <w:r>
        <w:rPr>
          <w:sz w:val="20"/>
          <w:u w:val="single"/>
        </w:rPr>
        <w:t>Variant 2:</w:t>
      </w:r>
    </w:p>
    <w:p w:rsidR="009A2457" w:rsidRPr="00B53843" w:rsidRDefault="009A2457" w:rsidP="009A2457">
      <w:pPr>
        <w:tabs>
          <w:tab w:val="left" w:pos="360"/>
        </w:tabs>
        <w:rPr>
          <w:rFonts w:cs="Arial"/>
          <w:color w:val="800080"/>
          <w:sz w:val="20"/>
        </w:rPr>
      </w:pPr>
      <w:r w:rsidRPr="00720A4C">
        <w:rPr>
          <w:rFonts w:cs="Arial"/>
          <w:color w:val="339966"/>
          <w:sz w:val="20"/>
        </w:rPr>
        <w:t>beiden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 xml:space="preserve">in de zin van het </w:t>
      </w:r>
    </w:p>
    <w:p w:rsidR="009A2457" w:rsidRPr="00E27CBE" w:rsidRDefault="009A2457" w:rsidP="009A2457">
      <w:pPr>
        <w:tabs>
          <w:tab w:val="left" w:pos="360"/>
        </w:tabs>
        <w:rPr>
          <w:rFonts w:cs="Arial"/>
          <w:color w:val="3366FF"/>
          <w:sz w:val="20"/>
        </w:rPr>
      </w:pPr>
      <w:r w:rsidRPr="00B53843">
        <w:rPr>
          <w:rFonts w:cs="Arial"/>
          <w:color w:val="800080"/>
          <w:sz w:val="20"/>
        </w:rPr>
        <w:t>geregistreerd partnerschap</w:t>
      </w:r>
      <w:r w:rsidRPr="00802364">
        <w:rPr>
          <w:rFonts w:cs="Arial"/>
          <w:color w:val="008000"/>
          <w:sz w:val="20"/>
        </w:rPr>
        <w:t xml:space="preserve"> /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802364"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onder het maken van huwelijkse </w:t>
      </w:r>
    </w:p>
    <w:p w:rsidR="009A2457" w:rsidRPr="00E27CBE" w:rsidRDefault="009A2457" w:rsidP="009A2457">
      <w:pPr>
        <w:tabs>
          <w:tab w:val="left" w:pos="360"/>
        </w:tabs>
        <w:rPr>
          <w:rFonts w:cs="Arial"/>
          <w:sz w:val="20"/>
        </w:rPr>
      </w:pPr>
      <w:r w:rsidRPr="00E27CBE">
        <w:rPr>
          <w:rFonts w:cs="Arial"/>
          <w:color w:val="3366FF"/>
          <w:sz w:val="20"/>
        </w:rPr>
        <w:t>voorwaarden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5E5DE1">
        <w:rPr>
          <w:rFonts w:cs="Arial"/>
          <w:sz w:val="20"/>
        </w:rPr>
        <w:t xml:space="preserve"> </w:t>
      </w:r>
      <w:r w:rsidRPr="00E27CBE">
        <w:rPr>
          <w:rFonts w:cs="Arial"/>
          <w:color w:val="3366FF"/>
          <w:sz w:val="20"/>
        </w:rPr>
        <w:t>/</w:t>
      </w:r>
      <w:r w:rsidR="005E5DE1">
        <w:rPr>
          <w:rFonts w:cs="Arial"/>
          <w:color w:val="3366FF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in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5E5DE1">
        <w:rPr>
          <w:rFonts w:cs="Arial"/>
          <w:color w:val="3366FF"/>
          <w:sz w:val="20"/>
        </w:rPr>
        <w:t>wettelijke</w:t>
      </w:r>
      <w:r w:rsidR="00710FF8" w:rsidRPr="005E5DE1">
        <w:rPr>
          <w:rFonts w:cs="Arial"/>
          <w:color w:val="3366FF"/>
          <w:sz w:val="20"/>
        </w:rPr>
        <w:t>/algehele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 gemeenschap van goederen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720A4C">
        <w:rPr>
          <w:rFonts w:cs="Arial"/>
          <w:color w:val="339966"/>
          <w:sz w:val="20"/>
        </w:rPr>
        <w:t xml:space="preserve"> gehuwde echtgenoten /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>onder het maken van huwelijkse voorwaarden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5E5DE1">
        <w:rPr>
          <w:rFonts w:cs="Arial"/>
          <w:sz w:val="20"/>
        </w:rPr>
        <w:t xml:space="preserve"> </w:t>
      </w:r>
      <w:r w:rsidRPr="00E27CBE">
        <w:rPr>
          <w:rFonts w:cs="Arial"/>
          <w:color w:val="3366FF"/>
          <w:sz w:val="20"/>
        </w:rPr>
        <w:t>/</w:t>
      </w:r>
      <w:r w:rsidR="005E5DE1">
        <w:rPr>
          <w:rFonts w:cs="Arial"/>
          <w:color w:val="3366FF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in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5E5DE1">
        <w:rPr>
          <w:rFonts w:cs="Arial"/>
          <w:color w:val="3366FF"/>
          <w:sz w:val="20"/>
        </w:rPr>
        <w:t>wettelijke</w:t>
      </w:r>
      <w:r w:rsidR="00710FF8" w:rsidRPr="005E5DE1">
        <w:rPr>
          <w:rFonts w:cs="Arial"/>
          <w:color w:val="3366FF"/>
          <w:sz w:val="20"/>
        </w:rPr>
        <w:t>/algehele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 gemeenschap van goederen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 xml:space="preserve">MacroButton Nomacro </w:instrText>
      </w:r>
      <w:r w:rsidR="005E5DE1" w:rsidRPr="00B66644">
        <w:rPr>
          <w:rFonts w:cs="Arial"/>
          <w:sz w:val="20"/>
          <w:effect w:val="none"/>
        </w:rPr>
        <w:instrText>§</w:instrText>
      </w:r>
      <w:r w:rsidR="005E5DE1"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gehuwd/</w:t>
      </w:r>
      <w:r>
        <w:rPr>
          <w:rFonts w:cs="Arial"/>
          <w:color w:val="008000"/>
          <w:sz w:val="20"/>
        </w:rPr>
        <w:t xml:space="preserve"> 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proofErr w:type="spellStart"/>
      <w:r w:rsidRPr="00F011F1">
        <w:rPr>
          <w:rFonts w:cs="Arial"/>
          <w:color w:val="3366FF"/>
          <w:sz w:val="20"/>
        </w:rPr>
        <w:t>z</w:t>
      </w:r>
      <w:proofErr w:type="spellEnd"/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</w:p>
    <w:p w:rsidR="009A2457" w:rsidRPr="00B53843" w:rsidRDefault="009A2457" w:rsidP="009A2457">
      <w:pPr>
        <w:tabs>
          <w:tab w:val="left" w:pos="360"/>
        </w:tabs>
        <w:rPr>
          <w:rFonts w:cs="Arial"/>
          <w:color w:val="800080"/>
          <w:sz w:val="20"/>
        </w:rPr>
      </w:pPr>
      <w:r w:rsidRPr="00F011F1">
        <w:rPr>
          <w:rFonts w:cs="Arial"/>
          <w:color w:val="800080"/>
          <w:sz w:val="20"/>
        </w:rPr>
        <w:t>onder het maken van partnerschapsvoorwaarden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geregistreerd partners</w:t>
      </w:r>
      <w:r w:rsidRPr="00802364"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 xml:space="preserve">in de zin van het </w:t>
      </w:r>
    </w:p>
    <w:p w:rsidR="00FF70C7" w:rsidRPr="00FF70C7" w:rsidRDefault="009A2457" w:rsidP="00FF70C7">
      <w:pPr>
        <w:rPr>
          <w:color w:val="339966"/>
          <w:sz w:val="20"/>
          <w:u w:val="single"/>
        </w:rPr>
      </w:pPr>
      <w:r w:rsidRPr="00B53843">
        <w:rPr>
          <w:rFonts w:cs="Arial"/>
          <w:color w:val="800080"/>
          <w:sz w:val="20"/>
        </w:rPr>
        <w:t xml:space="preserve">geregistreerd partnerschap </w:t>
      </w:r>
      <w:r w:rsidR="00FF70C7">
        <w:rPr>
          <w:rFonts w:cs="Arial"/>
          <w:color w:val="339966"/>
          <w:sz w:val="20"/>
        </w:rPr>
        <w:t xml:space="preserve">/ volgens </w:t>
      </w:r>
      <w:r w:rsidR="00B710E7">
        <w:rPr>
          <w:rFonts w:cs="Arial"/>
          <w:color w:val="339966"/>
          <w:sz w:val="20"/>
        </w:rPr>
        <w:t>hun</w:t>
      </w:r>
      <w:r w:rsidR="00FF70C7">
        <w:rPr>
          <w:rFonts w:cs="Arial"/>
          <w:color w:val="339966"/>
          <w:sz w:val="20"/>
        </w:rPr>
        <w:t xml:space="preserve"> verklaring</w:t>
      </w:r>
      <w:r w:rsidR="00783522">
        <w:rPr>
          <w:rFonts w:cs="Arial"/>
          <w:color w:val="339966"/>
          <w:sz w:val="20"/>
        </w:rPr>
        <w:t xml:space="preserve"> </w:t>
      </w:r>
      <w:r w:rsidR="00783522" w:rsidRPr="00F26733">
        <w:rPr>
          <w:rFonts w:cs="Arial"/>
          <w:color w:val="00FFFF"/>
          <w:sz w:val="20"/>
        </w:rPr>
        <w:t>met elkaar</w:t>
      </w:r>
      <w:r w:rsidR="00FF70C7">
        <w:rPr>
          <w:rFonts w:cs="Arial"/>
          <w:color w:val="339966"/>
          <w:sz w:val="20"/>
        </w:rPr>
        <w:t xml:space="preserve"> </w:t>
      </w:r>
      <w:r w:rsidR="00FF70C7">
        <w:rPr>
          <w:rFonts w:cs="Arial"/>
          <w:color w:val="00FFFF"/>
          <w:sz w:val="20"/>
        </w:rPr>
        <w:t>gehuwd/geregistreerd partner</w:t>
      </w:r>
      <w:r w:rsidR="00783522">
        <w:rPr>
          <w:rFonts w:cs="Arial"/>
          <w:color w:val="00FFFF"/>
          <w:sz w:val="20"/>
        </w:rPr>
        <w:t>s</w:t>
      </w:r>
      <w:r w:rsidR="00FF70C7">
        <w:rPr>
          <w:rFonts w:cs="Arial"/>
          <w:color w:val="00FFFF"/>
          <w:sz w:val="20"/>
        </w:rPr>
        <w:t xml:space="preserve"> </w:t>
      </w:r>
      <w:r w:rsidR="00FF70C7">
        <w:rPr>
          <w:rFonts w:cs="Arial"/>
          <w:color w:val="339966"/>
          <w:sz w:val="20"/>
        </w:rPr>
        <w:t xml:space="preserve">naar het recht van 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 xml:space="preserve">MacroButton Nomacro </w:instrText>
      </w:r>
      <w:r w:rsidR="00FF70C7" w:rsidRPr="00B66644">
        <w:rPr>
          <w:rFonts w:cs="Arial"/>
          <w:sz w:val="20"/>
          <w:effect w:val="none"/>
        </w:rPr>
        <w:instrText>§</w:instrText>
      </w:r>
      <w:r w:rsidR="00FF70C7" w:rsidRPr="00B66644">
        <w:rPr>
          <w:rFonts w:cs="Arial"/>
          <w:sz w:val="20"/>
          <w:lang w:val="en-US"/>
        </w:rPr>
        <w:fldChar w:fldCharType="end"/>
      </w:r>
      <w:r w:rsidR="00FF70C7" w:rsidRPr="00FF70C7">
        <w:rPr>
          <w:rFonts w:cs="Arial"/>
          <w:sz w:val="20"/>
        </w:rPr>
        <w:t>land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 xml:space="preserve">MacroButton Nomacro </w:instrText>
      </w:r>
      <w:r w:rsidR="00FF70C7" w:rsidRPr="00B66644">
        <w:rPr>
          <w:rFonts w:cs="Arial"/>
          <w:sz w:val="20"/>
          <w:effect w:val="none"/>
        </w:rPr>
        <w:instrText>§</w:instrText>
      </w:r>
      <w:r w:rsidR="00FF70C7" w:rsidRPr="00B66644">
        <w:rPr>
          <w:rFonts w:cs="Arial"/>
          <w:sz w:val="20"/>
          <w:lang w:val="en-US"/>
        </w:rPr>
        <w:fldChar w:fldCharType="end"/>
      </w:r>
    </w:p>
    <w:p w:rsidR="009A2457" w:rsidRPr="00B53843" w:rsidRDefault="009A2457" w:rsidP="009A2457">
      <w:pPr>
        <w:tabs>
          <w:tab w:val="left" w:pos="360"/>
        </w:tabs>
        <w:rPr>
          <w:rFonts w:cs="Arial"/>
          <w:color w:val="800080"/>
          <w:sz w:val="20"/>
        </w:rPr>
      </w:pPr>
    </w:p>
    <w:p w:rsidR="009A2457" w:rsidRDefault="009A2457" w:rsidP="009A2457"/>
    <w:p w:rsidR="009A2457" w:rsidRPr="009A2457" w:rsidRDefault="009A2457" w:rsidP="009A2457"/>
    <w:p w:rsidR="006C0BCD" w:rsidRDefault="008322CE">
      <w:pPr>
        <w:rPr>
          <w:sz w:val="20"/>
        </w:rPr>
      </w:pPr>
      <w:r w:rsidRPr="009A2457">
        <w:rPr>
          <w:b/>
          <w:sz w:val="24"/>
          <w:szCs w:val="24"/>
        </w:rPr>
        <w:t>Voorbeeld tekstfragment</w:t>
      </w:r>
    </w:p>
    <w:p w:rsidR="006D21C8" w:rsidRDefault="009A0CEC">
      <w:r>
        <w:t xml:space="preserve">Sommige keuzes zijn in dit voorbeeld nog niet gemaakt of ingevuld. </w:t>
      </w:r>
    </w:p>
    <w:p w:rsidR="009A0CEC" w:rsidRDefault="009A0CEC"/>
    <w:p w:rsidR="009A2457" w:rsidRPr="00783522" w:rsidRDefault="009A2457">
      <w:pPr>
        <w:rPr>
          <w:sz w:val="20"/>
          <w:u w:val="single"/>
        </w:rPr>
      </w:pPr>
      <w:r w:rsidRPr="00783522">
        <w:rPr>
          <w:sz w:val="20"/>
          <w:u w:val="single"/>
        </w:rPr>
        <w:t>Variant 1</w:t>
      </w:r>
    </w:p>
    <w:p w:rsidR="009A2457" w:rsidRPr="00783522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 xml:space="preserve">de niet-hertrouwde weduwe/weduwnaar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, niet geregistreerd als partner in de zin van het geregistreerd partnerschap</w:t>
      </w:r>
    </w:p>
    <w:p w:rsidR="009A2457" w:rsidRPr="00783522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lastRenderedPageBreak/>
        <w:t xml:space="preserve">de niet-hertrouwde weduwe/weduwnaar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, niet geregistreerd als partner</w:t>
      </w:r>
    </w:p>
    <w:p w:rsidR="009A2457" w:rsidRPr="00783522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 xml:space="preserve">niet-hertrouwde weduwe/weduwnaar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, niet geregistreerd als partner in de zin van het geregistreerd partnerschap</w:t>
      </w:r>
    </w:p>
    <w:p w:rsidR="009A2457" w:rsidRPr="00783522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 xml:space="preserve">niet-hertrouwde weduwe/weduwnaar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, niet geregistreerd als partner</w:t>
      </w:r>
    </w:p>
    <w:p w:rsidR="009A2457" w:rsidRPr="00783522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de niet-hertrouwde weduwe/weduwnaar, niet geregistreerd als partner in de zin van het geregistreerd partnerschap</w:t>
      </w:r>
    </w:p>
    <w:p w:rsidR="009A2457" w:rsidRPr="00783522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de niet-hertrouwde weduwe/weduwnaar, niet geregistreerd als partner</w:t>
      </w:r>
    </w:p>
    <w:p w:rsidR="009A2457" w:rsidRPr="00783522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niet-hertrouwde weduwe/weduwnaar, niet geregistreerd als partner in de zin van het geregistreerd partnerschap</w:t>
      </w:r>
    </w:p>
    <w:p w:rsidR="009A2457" w:rsidRPr="00783522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niet-hertrouwde weduwe/weduwnaar, niet geregistreerd als partner</w:t>
      </w:r>
    </w:p>
    <w:p w:rsidR="009A2457" w:rsidRPr="00783522" w:rsidRDefault="009A2457" w:rsidP="009A2457">
      <w:pPr>
        <w:numPr>
          <w:ilvl w:val="0"/>
          <w:numId w:val="2"/>
        </w:numPr>
        <w:rPr>
          <w:sz w:val="20"/>
        </w:rPr>
      </w:pPr>
      <w:r w:rsidRPr="00783522">
        <w:rPr>
          <w:rFonts w:cs="Arial"/>
          <w:sz w:val="20"/>
        </w:rPr>
        <w:t>ongehuwd en niet geregistreerd als partner in de zin van het geregistreerd partnerschap</w:t>
      </w:r>
    </w:p>
    <w:p w:rsidR="009A2457" w:rsidRPr="00783522" w:rsidRDefault="009A2457" w:rsidP="009A2457">
      <w:pPr>
        <w:numPr>
          <w:ilvl w:val="0"/>
          <w:numId w:val="2"/>
        </w:numPr>
        <w:rPr>
          <w:sz w:val="20"/>
        </w:rPr>
      </w:pPr>
      <w:r w:rsidRPr="00783522">
        <w:rPr>
          <w:rFonts w:cs="Arial"/>
          <w:sz w:val="20"/>
        </w:rPr>
        <w:t>ongehuwd en niet geregistreerd als partner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onder het maken van huwelijkse voorwaarden gehuwd met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sz w:val="20"/>
        </w:rPr>
        <w:t xml:space="preserve"> 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onder het maken van huwelijkse voorwaarden gehuwd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huwelijkse voorwaarden gehuwd met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zonder het maken van huwelijkse voorwaarden gehuwd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wettelijke gemeenschap van goederen gehuwd met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sz w:val="20"/>
        </w:rPr>
        <w:t xml:space="preserve"> </w:t>
      </w:r>
    </w:p>
    <w:p w:rsidR="00710FF8" w:rsidRPr="00783522" w:rsidRDefault="00710FF8" w:rsidP="00710FF8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algehele gemeenschap van goederen gehuwd met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sz w:val="20"/>
        </w:rPr>
        <w:t xml:space="preserve"> 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in wettelijke gemeenschap van goederen gehuwd</w:t>
      </w:r>
    </w:p>
    <w:p w:rsidR="00710FF8" w:rsidRPr="00783522" w:rsidRDefault="00710FF8" w:rsidP="00710FF8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in algehele gemeenschap van goederen gehuwd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gehuwd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gehuwd met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onder het maken van partnerschapsvoorwaarden geregistreerd partner in de zin van het geregistreerd partnerschap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 xml:space="preserve"> 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onder het maken van partnerschapsvoorwaarden geregistreerd partner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 in de zin van het geregistreerd partnerschap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partnerschapsvoorwaarden geregistreerd partner in de zin van het geregistreerd partnerschap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 xml:space="preserve"> 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partnerschapsvoorwaarden geregistreerd partner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zonder het maken van partnerschapsvoorwaarden geregistreerd partner in de zin van het geregistreerd partnerschap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partnerschapsvoorwaarden geregistreerd partner 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geregistreerd partner in de zin van het geregistreerd partnerschap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geregistreerd partner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invullen persoonsgegevens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geregistreerd partner in de zin van het geregistreerd partnerschap</w:t>
      </w:r>
    </w:p>
    <w:p w:rsidR="009A2457" w:rsidRPr="00783522" w:rsidRDefault="009A2457" w:rsidP="009A2457">
      <w:pPr>
        <w:numPr>
          <w:ilvl w:val="0"/>
          <w:numId w:val="2"/>
        </w:numPr>
        <w:spacing w:before="72"/>
        <w:rPr>
          <w:rFonts w:cs="Arial"/>
          <w:sz w:val="20"/>
        </w:rPr>
      </w:pPr>
      <w:r w:rsidRPr="00783522">
        <w:rPr>
          <w:rFonts w:cs="Arial"/>
          <w:sz w:val="20"/>
        </w:rPr>
        <w:t>geregistreerd partner</w:t>
      </w:r>
    </w:p>
    <w:p w:rsidR="006C0BCD" w:rsidRPr="00783522" w:rsidRDefault="006C0BCD" w:rsidP="009A2457">
      <w:pPr>
        <w:numPr>
          <w:ilvl w:val="0"/>
          <w:numId w:val="2"/>
        </w:numPr>
        <w:spacing w:before="72"/>
        <w:rPr>
          <w:rFonts w:cs="Arial"/>
          <w:sz w:val="20"/>
        </w:rPr>
      </w:pPr>
      <w:r w:rsidRPr="00783522">
        <w:rPr>
          <w:rFonts w:cs="Arial"/>
          <w:sz w:val="20"/>
        </w:rPr>
        <w:t xml:space="preserve">volgens zijn/haar verklaring gehuwd naar het recht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land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</w:p>
    <w:p w:rsidR="006C0BCD" w:rsidRPr="00783522" w:rsidRDefault="006C0BCD" w:rsidP="009A2457">
      <w:pPr>
        <w:numPr>
          <w:ilvl w:val="0"/>
          <w:numId w:val="2"/>
        </w:numPr>
        <w:spacing w:before="72"/>
        <w:rPr>
          <w:rFonts w:cs="Arial"/>
          <w:sz w:val="20"/>
        </w:rPr>
      </w:pPr>
      <w:r w:rsidRPr="00783522">
        <w:rPr>
          <w:rFonts w:cs="Arial"/>
          <w:sz w:val="20"/>
        </w:rPr>
        <w:lastRenderedPageBreak/>
        <w:t xml:space="preserve">volgens zijn/haar verklaring geregistreerd partner naar het recht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land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</w:p>
    <w:p w:rsidR="009A2457" w:rsidRPr="00783522" w:rsidRDefault="009A2457">
      <w:pPr>
        <w:rPr>
          <w:sz w:val="20"/>
        </w:rPr>
      </w:pPr>
    </w:p>
    <w:p w:rsidR="009A2457" w:rsidRPr="00783522" w:rsidRDefault="009A2457">
      <w:pPr>
        <w:rPr>
          <w:sz w:val="20"/>
          <w:u w:val="single"/>
        </w:rPr>
      </w:pPr>
      <w:r w:rsidRPr="00783522">
        <w:rPr>
          <w:sz w:val="20"/>
          <w:u w:val="single"/>
        </w:rPr>
        <w:t>Variant 2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beiden ongehuwd en niet geregistreerd als partner in de zin van het geregistreerd partnerschap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beiden ongehuwd en niet geregistreerd als partner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huwelijkse voorwaarden gehuwde echtgenoten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huwelijkse voorwaarden gehuwde echtgenoten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wettelijke gemeenschap van goederen gehuwde echtgenoten</w:t>
      </w:r>
    </w:p>
    <w:p w:rsidR="00710FF8" w:rsidRPr="00783522" w:rsidRDefault="00710FF8" w:rsidP="00710FF8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algehele gemeenschap van goederen gehuwde echtgenoten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gehuwde echtgenoten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huwelijkse voorwaarden gehuwd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huwelijkse voorwaarden gehuwd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wettelijke gemeenschap van goederen gehuwd</w:t>
      </w:r>
    </w:p>
    <w:p w:rsidR="00710FF8" w:rsidRPr="00783522" w:rsidRDefault="00710FF8" w:rsidP="00710FF8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algehele gemeenschap van goederen gehuwd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sz w:val="20"/>
        </w:rPr>
        <w:t>gehuwd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partners in de zin van het geregistreerd partnerschap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partners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partnerschapsvoorwaarden geregistreerd partners in de zin van het geregistreerd partnerschap</w:t>
      </w:r>
      <w:r w:rsidRPr="00783522" w:rsidDel="00C70846">
        <w:rPr>
          <w:sz w:val="20"/>
        </w:rPr>
        <w:t xml:space="preserve"> 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partnerschapsvoorwaarden geregistreerd partners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geregistreerd partners in de zin van het geregistreerd partnerschap</w:t>
      </w:r>
    </w:p>
    <w:p w:rsidR="009A2457" w:rsidRPr="00783522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geregistreerd partners</w:t>
      </w:r>
      <w:r w:rsidRPr="00783522" w:rsidDel="00C70846">
        <w:rPr>
          <w:sz w:val="20"/>
        </w:rPr>
        <w:t xml:space="preserve"> </w:t>
      </w:r>
    </w:p>
    <w:p w:rsidR="006C0BCD" w:rsidRPr="00783522" w:rsidRDefault="006C0BCD" w:rsidP="009A2457">
      <w:pPr>
        <w:numPr>
          <w:ilvl w:val="0"/>
          <w:numId w:val="3"/>
        </w:numPr>
        <w:rPr>
          <w:sz w:val="20"/>
        </w:rPr>
      </w:pPr>
      <w:r w:rsidRPr="00783522">
        <w:rPr>
          <w:sz w:val="20"/>
        </w:rPr>
        <w:t xml:space="preserve">volgens hun verklaring met elkaar gehuwd naar het recht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r w:rsidRPr="00783522">
        <w:rPr>
          <w:rFonts w:cs="Arial"/>
          <w:sz w:val="20"/>
        </w:rPr>
        <w:t>land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</w:p>
    <w:p w:rsidR="006C0BCD" w:rsidRPr="00783522" w:rsidRDefault="006C0BCD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 xml:space="preserve">volgens hun verklaring geregistreerd partners naar het recht van </w:t>
      </w:r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  <w:proofErr w:type="spellStart"/>
      <w:r w:rsidRPr="00783522">
        <w:rPr>
          <w:rFonts w:cs="Arial"/>
          <w:sz w:val="20"/>
        </w:rPr>
        <w:t>lland</w:t>
      </w:r>
      <w:proofErr w:type="spellEnd"/>
      <w:r w:rsidRPr="00783522">
        <w:rPr>
          <w:rFonts w:cs="Arial"/>
          <w:sz w:val="20"/>
          <w:lang w:val="en-US"/>
        </w:rPr>
        <w:fldChar w:fldCharType="begin"/>
      </w:r>
      <w:r w:rsidRPr="00783522">
        <w:rPr>
          <w:rFonts w:cs="Arial"/>
          <w:sz w:val="20"/>
        </w:rPr>
        <w:instrText xml:space="preserve">MacroButton Nomacro </w:instrText>
      </w:r>
      <w:r w:rsidRPr="00783522">
        <w:rPr>
          <w:rFonts w:cs="Arial"/>
          <w:sz w:val="20"/>
          <w:effect w:val="none"/>
        </w:rPr>
        <w:instrText>§</w:instrText>
      </w:r>
      <w:r w:rsidRPr="00783522">
        <w:rPr>
          <w:rFonts w:cs="Arial"/>
          <w:sz w:val="20"/>
          <w:lang w:val="en-US"/>
        </w:rPr>
        <w:fldChar w:fldCharType="end"/>
      </w:r>
    </w:p>
    <w:p w:rsidR="009A2457" w:rsidRDefault="009A2457"/>
    <w:p w:rsidR="008322CE" w:rsidRDefault="008322CE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A313E" w:rsidTr="00A63076">
        <w:trPr>
          <w:trHeight w:val="332"/>
        </w:trPr>
        <w:tc>
          <w:tcPr>
            <w:tcW w:w="5173" w:type="dxa"/>
            <w:vAlign w:val="bottom"/>
          </w:tcPr>
          <w:p w:rsidR="003A313E" w:rsidRDefault="003A313E" w:rsidP="003A313E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3A313E" w:rsidRDefault="003A313E" w:rsidP="003A313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A313E" w:rsidTr="00A63076">
        <w:trPr>
          <w:trHeight w:hRule="exact" w:val="281"/>
          <w:tblHeader/>
        </w:trPr>
        <w:tc>
          <w:tcPr>
            <w:tcW w:w="779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8608B" w:rsidRPr="00343045" w:rsidTr="00A63076">
        <w:tc>
          <w:tcPr>
            <w:tcW w:w="779" w:type="dxa"/>
          </w:tcPr>
          <w:p w:rsidR="0018608B" w:rsidRDefault="009A2457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0.1</w:t>
            </w:r>
          </w:p>
        </w:tc>
        <w:tc>
          <w:tcPr>
            <w:tcW w:w="1701" w:type="dxa"/>
          </w:tcPr>
          <w:p w:rsidR="0018608B" w:rsidRDefault="00710FF8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28 februari 2013</w:t>
            </w:r>
          </w:p>
        </w:tc>
        <w:tc>
          <w:tcPr>
            <w:tcW w:w="1985" w:type="dxa"/>
          </w:tcPr>
          <w:p w:rsidR="0018608B" w:rsidRDefault="009A2457" w:rsidP="003A313E">
            <w:r>
              <w:t>RZ/PPB</w:t>
            </w:r>
          </w:p>
        </w:tc>
        <w:tc>
          <w:tcPr>
            <w:tcW w:w="4394" w:type="dxa"/>
          </w:tcPr>
          <w:p w:rsidR="0018608B" w:rsidRDefault="009A2457" w:rsidP="003A313E">
            <w:r>
              <w:t>Initiële versie tekstblok</w:t>
            </w:r>
          </w:p>
        </w:tc>
      </w:tr>
      <w:tr w:rsidR="00EC39BF" w:rsidRPr="00343045" w:rsidTr="00A63076">
        <w:tc>
          <w:tcPr>
            <w:tcW w:w="779" w:type="dxa"/>
          </w:tcPr>
          <w:p w:rsidR="00EC39BF" w:rsidRDefault="00710FF8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0.99</w:t>
            </w:r>
          </w:p>
        </w:tc>
        <w:tc>
          <w:tcPr>
            <w:tcW w:w="1701" w:type="dxa"/>
          </w:tcPr>
          <w:p w:rsidR="00EC39BF" w:rsidRDefault="00710FF8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05 maart 2013</w:t>
            </w:r>
          </w:p>
        </w:tc>
        <w:tc>
          <w:tcPr>
            <w:tcW w:w="1985" w:type="dxa"/>
          </w:tcPr>
          <w:p w:rsidR="00EC39BF" w:rsidRDefault="00710FF8" w:rsidP="003A313E">
            <w:r>
              <w:t>RZ/PPB</w:t>
            </w:r>
          </w:p>
        </w:tc>
        <w:tc>
          <w:tcPr>
            <w:tcW w:w="4394" w:type="dxa"/>
          </w:tcPr>
          <w:p w:rsidR="00EC39BF" w:rsidRDefault="00710FF8" w:rsidP="003A313E">
            <w:r>
              <w:t>Aanpassingen n.a.v. review JBL</w:t>
            </w:r>
          </w:p>
        </w:tc>
      </w:tr>
      <w:tr w:rsidR="009F40A9" w:rsidRPr="00343045" w:rsidTr="00A63076">
        <w:tc>
          <w:tcPr>
            <w:tcW w:w="779" w:type="dxa"/>
          </w:tcPr>
          <w:p w:rsidR="009F40A9" w:rsidRDefault="009F40A9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</w:tcPr>
          <w:p w:rsidR="009F40A9" w:rsidRDefault="007F41EC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</w:t>
            </w:r>
            <w:r w:rsidR="009F40A9">
              <w:rPr>
                <w:rStyle w:val="Datumopmaakprofiel"/>
              </w:rPr>
              <w:t xml:space="preserve"> </w:t>
            </w:r>
            <w:r w:rsidR="003D0ED5">
              <w:rPr>
                <w:rStyle w:val="Datumopmaakprofiel"/>
              </w:rPr>
              <w:t>juni</w:t>
            </w:r>
            <w:r w:rsidR="009F40A9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:rsidR="009F40A9" w:rsidRDefault="009F40A9" w:rsidP="003A313E">
            <w:r>
              <w:t>RZ/PPB</w:t>
            </w:r>
          </w:p>
        </w:tc>
        <w:tc>
          <w:tcPr>
            <w:tcW w:w="4394" w:type="dxa"/>
          </w:tcPr>
          <w:p w:rsidR="009F40A9" w:rsidRDefault="009F40A9" w:rsidP="003A313E">
            <w:r>
              <w:t>Definitieve versie</w:t>
            </w:r>
          </w:p>
        </w:tc>
      </w:tr>
    </w:tbl>
    <w:p w:rsidR="003A313E" w:rsidRPr="00E56145" w:rsidRDefault="003A313E">
      <w:bookmarkStart w:id="1" w:name="bmVersie"/>
      <w:bookmarkEnd w:id="1"/>
    </w:p>
    <w:sectPr w:rsidR="003A313E" w:rsidRPr="00E561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F97" w:rsidRDefault="00551F97">
      <w:r>
        <w:separator/>
      </w:r>
    </w:p>
  </w:endnote>
  <w:endnote w:type="continuationSeparator" w:id="0">
    <w:p w:rsidR="00551F97" w:rsidRDefault="0055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35E" w:rsidRDefault="0026235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35E" w:rsidRDefault="0026235E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35E" w:rsidRDefault="0026235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F97" w:rsidRDefault="00551F97">
      <w:r>
        <w:separator/>
      </w:r>
    </w:p>
  </w:footnote>
  <w:footnote w:type="continuationSeparator" w:id="0">
    <w:p w:rsidR="00551F97" w:rsidRDefault="00551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35E" w:rsidRDefault="0026235E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35E" w:rsidRDefault="0026235E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35E" w:rsidRDefault="0026235E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55931"/>
    <w:multiLevelType w:val="hybridMultilevel"/>
    <w:tmpl w:val="FA72705A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B647A"/>
    <w:multiLevelType w:val="hybridMultilevel"/>
    <w:tmpl w:val="DE8A14C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1655C"/>
    <w:multiLevelType w:val="hybridMultilevel"/>
    <w:tmpl w:val="8FFC191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5"/>
    <w:rsid w:val="00076B9D"/>
    <w:rsid w:val="00097FB6"/>
    <w:rsid w:val="000F59E6"/>
    <w:rsid w:val="001657F6"/>
    <w:rsid w:val="00176398"/>
    <w:rsid w:val="0018608B"/>
    <w:rsid w:val="00192E24"/>
    <w:rsid w:val="00197FD2"/>
    <w:rsid w:val="001A0317"/>
    <w:rsid w:val="0026235E"/>
    <w:rsid w:val="002B6573"/>
    <w:rsid w:val="002D5441"/>
    <w:rsid w:val="003568C6"/>
    <w:rsid w:val="00381875"/>
    <w:rsid w:val="003A0D13"/>
    <w:rsid w:val="003A313E"/>
    <w:rsid w:val="003D0ED5"/>
    <w:rsid w:val="004E593D"/>
    <w:rsid w:val="00511178"/>
    <w:rsid w:val="005203AA"/>
    <w:rsid w:val="00551F97"/>
    <w:rsid w:val="005E37A3"/>
    <w:rsid w:val="005E5DE1"/>
    <w:rsid w:val="00626FB0"/>
    <w:rsid w:val="00662318"/>
    <w:rsid w:val="00694EC9"/>
    <w:rsid w:val="006C0BCD"/>
    <w:rsid w:val="006D21C8"/>
    <w:rsid w:val="00710FF8"/>
    <w:rsid w:val="00783522"/>
    <w:rsid w:val="007870A1"/>
    <w:rsid w:val="007903DB"/>
    <w:rsid w:val="007C53DD"/>
    <w:rsid w:val="007F41EC"/>
    <w:rsid w:val="008322CE"/>
    <w:rsid w:val="008B3049"/>
    <w:rsid w:val="00924C59"/>
    <w:rsid w:val="009A0CEC"/>
    <w:rsid w:val="009A2457"/>
    <w:rsid w:val="009F40A9"/>
    <w:rsid w:val="00A63076"/>
    <w:rsid w:val="00A9412A"/>
    <w:rsid w:val="00AD1911"/>
    <w:rsid w:val="00B269C0"/>
    <w:rsid w:val="00B40D65"/>
    <w:rsid w:val="00B710E7"/>
    <w:rsid w:val="00BB45B2"/>
    <w:rsid w:val="00C31A52"/>
    <w:rsid w:val="00C458C1"/>
    <w:rsid w:val="00C52A56"/>
    <w:rsid w:val="00CD4179"/>
    <w:rsid w:val="00CE4D9B"/>
    <w:rsid w:val="00D14575"/>
    <w:rsid w:val="00D41E1C"/>
    <w:rsid w:val="00E56145"/>
    <w:rsid w:val="00E839E2"/>
    <w:rsid w:val="00E87EA1"/>
    <w:rsid w:val="00EC39BF"/>
    <w:rsid w:val="00EC732F"/>
    <w:rsid w:val="00F0519E"/>
    <w:rsid w:val="00F26733"/>
    <w:rsid w:val="00FC592E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A3586FB3-B29D-4C7D-B5B8-FE4560BA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E5614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561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322C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561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3A313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3A313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3A313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3A313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A313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EC732F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8322CE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semiHidden/>
    <w:rsid w:val="009A2457"/>
    <w:rPr>
      <w:sz w:val="16"/>
      <w:szCs w:val="16"/>
    </w:rPr>
  </w:style>
  <w:style w:type="paragraph" w:styleId="Tekstopmerking">
    <w:name w:val="annotation text"/>
    <w:basedOn w:val="Standaard"/>
    <w:semiHidden/>
    <w:rsid w:val="009A2457"/>
    <w:rPr>
      <w:sz w:val="20"/>
    </w:rPr>
  </w:style>
  <w:style w:type="paragraph" w:styleId="Ondertitel">
    <w:name w:val="Subtitle"/>
    <w:aliases w:val="Subtitel"/>
    <w:basedOn w:val="Kop1"/>
    <w:link w:val="OndertitelChar"/>
    <w:qFormat/>
    <w:rsid w:val="00097F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097FB6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357B964D.dotm</Template>
  <TotalTime>1</TotalTime>
  <Pages>3</Pages>
  <Words>792</Words>
  <Characters>6907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Woonadres</vt:lpstr>
    </vt:vector>
  </TitlesOfParts>
  <Company>Kadaster</Company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Woonadres</dc:title>
  <dc:subject/>
  <dc:creator>RZ/PPB</dc:creator>
  <cp:keywords/>
  <dc:description/>
  <cp:lastModifiedBy>Laan, Jan-Bart</cp:lastModifiedBy>
  <cp:revision>3</cp:revision>
  <cp:lastPrinted>2010-04-22T08:56:00Z</cp:lastPrinted>
  <dcterms:created xsi:type="dcterms:W3CDTF">2016-09-29T12:43:00Z</dcterms:created>
  <dcterms:modified xsi:type="dcterms:W3CDTF">2016-09-29T12:43:00Z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-861558464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1595966482</vt:i4>
  </property>
  <property fmtid="{D5CDD505-2E9C-101B-9397-08002B2CF9AE}" pid="8" name="_ReviewingToolsShownOnce">
    <vt:lpwstr/>
  </property>
</Properties>
</file>