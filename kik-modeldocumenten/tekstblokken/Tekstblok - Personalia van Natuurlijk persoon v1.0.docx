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CF" w:rsidRDefault="00BA1ECF" w:rsidP="00BA1ECF">
      <w:pPr>
        <w:pStyle w:val="Kop1"/>
      </w:pPr>
      <w:bookmarkStart w:id="0" w:name="_GoBack"/>
      <w:bookmarkEnd w:id="0"/>
      <w:r>
        <w:t xml:space="preserve">Tekstblok </w:t>
      </w:r>
      <w:r w:rsidR="003E5F92">
        <w:t xml:space="preserve">Personalia </w:t>
      </w:r>
      <w:r w:rsidR="005C0F12">
        <w:t xml:space="preserve">van </w:t>
      </w:r>
      <w:r>
        <w:t>Natuurlijk persoon</w:t>
      </w:r>
    </w:p>
    <w:p w:rsidR="00BA1ECF" w:rsidRPr="00810CA1" w:rsidRDefault="00BA1ECF" w:rsidP="00BA1ECF">
      <w:pPr>
        <w:pStyle w:val="Kop3"/>
      </w:pPr>
      <w:r w:rsidRPr="00810CA1">
        <w:t xml:space="preserve">versie </w:t>
      </w:r>
      <w:r w:rsidR="003E5F92">
        <w:t>1.0</w:t>
      </w:r>
      <w:r w:rsidRPr="00810CA1">
        <w:t xml:space="preserve">, dd. </w:t>
      </w:r>
      <w:r w:rsidR="001E790E">
        <w:t>18 januari 2011</w:t>
      </w:r>
    </w:p>
    <w:p w:rsidR="00BA1ECF" w:rsidRDefault="00BA1ECF"/>
    <w:p w:rsidR="00C27017" w:rsidRDefault="00C66DFD">
      <w:r w:rsidRPr="0003159F">
        <w:rPr>
          <w:rFonts w:cs="Arial"/>
          <w:color w:val="800080"/>
          <w:sz w:val="20"/>
        </w:rPr>
        <w:t>professor</w:t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adellijke 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proofErr w:type="spellStart"/>
      <w:r w:rsidRPr="0003159F">
        <w:rPr>
          <w:rFonts w:cs="Arial"/>
          <w:color w:val="800080"/>
          <w:sz w:val="20"/>
        </w:rPr>
        <w:t>titel</w:t>
      </w:r>
      <w:proofErr w:type="spellEnd"/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>voornamen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adellijke 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voorvoegsels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>achternaam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 xml:space="preserve">MacroButton Nomacro </w:instrText>
      </w:r>
      <w:r w:rsidRPr="0003159F">
        <w:rPr>
          <w:rFonts w:cs="Arial"/>
          <w:sz w:val="20"/>
          <w:effect w:val="none"/>
        </w:rPr>
        <w:instrText>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</w:p>
    <w:p w:rsidR="008512F5" w:rsidRDefault="008512F5"/>
    <w:p w:rsidR="008512F5" w:rsidRDefault="008512F5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512F5" w:rsidTr="00687A7C">
        <w:trPr>
          <w:trHeight w:val="332"/>
        </w:trPr>
        <w:tc>
          <w:tcPr>
            <w:tcW w:w="5173" w:type="dxa"/>
            <w:vAlign w:val="bottom"/>
          </w:tcPr>
          <w:p w:rsidR="008512F5" w:rsidRDefault="008512F5" w:rsidP="008512F5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8512F5" w:rsidRDefault="008512F5" w:rsidP="008512F5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512F5" w:rsidTr="00687A7C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0618D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C66DFD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" w:name="bmVersie"/>
            <w:bookmarkEnd w:id="1"/>
            <w:r>
              <w:rPr>
                <w:rStyle w:val="Versie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C66DFD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 xml:space="preserve">12 oktober </w:t>
            </w:r>
            <w:r w:rsidR="0050618D">
              <w:rPr>
                <w:rStyle w:val="Datumopmaakprofiel"/>
              </w:rPr>
              <w:t>2010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50618D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C66DFD" w:rsidP="008512F5">
            <w:proofErr w:type="spellStart"/>
            <w:r>
              <w:t>Initiele</w:t>
            </w:r>
            <w:proofErr w:type="spellEnd"/>
            <w:r>
              <w:t xml:space="preserve"> versie</w:t>
            </w:r>
          </w:p>
        </w:tc>
      </w:tr>
      <w:tr w:rsidR="005C0F12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F12" w:rsidRDefault="00BB75F4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F12" w:rsidRDefault="001E790E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18 januari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F12" w:rsidRDefault="005C0F12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F12" w:rsidRDefault="005C0F12" w:rsidP="008512F5">
            <w:r>
              <w:t>Naam tekstblok gewijzigd</w:t>
            </w:r>
            <w:r w:rsidR="00FC4BC8">
              <w:t xml:space="preserve"> in overleg met JBL</w:t>
            </w:r>
            <w:r w:rsidR="003E5F92">
              <w:t>. Tekstblok definitief gemaakt</w:t>
            </w:r>
          </w:p>
        </w:tc>
      </w:tr>
    </w:tbl>
    <w:p w:rsidR="008512F5" w:rsidRPr="00BA1ECF" w:rsidRDefault="008512F5"/>
    <w:sectPr w:rsidR="008512F5" w:rsidRPr="00BA1E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9E6" w:rsidRDefault="00E469E6">
      <w:r>
        <w:separator/>
      </w:r>
    </w:p>
  </w:endnote>
  <w:endnote w:type="continuationSeparator" w:id="0">
    <w:p w:rsidR="00E469E6" w:rsidRDefault="00E4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F12" w:rsidRDefault="005C0F12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F12" w:rsidRDefault="005C0F12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F12" w:rsidRDefault="005C0F1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9E6" w:rsidRDefault="00E469E6">
      <w:r>
        <w:separator/>
      </w:r>
    </w:p>
  </w:footnote>
  <w:footnote w:type="continuationSeparator" w:id="0">
    <w:p w:rsidR="00E469E6" w:rsidRDefault="00E46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F12" w:rsidRDefault="005C0F12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F12" w:rsidRDefault="005C0F12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F12" w:rsidRDefault="005C0F1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CF"/>
    <w:rsid w:val="00035BB1"/>
    <w:rsid w:val="000A64B0"/>
    <w:rsid w:val="000E4D77"/>
    <w:rsid w:val="00134605"/>
    <w:rsid w:val="00165266"/>
    <w:rsid w:val="001E790E"/>
    <w:rsid w:val="0022337C"/>
    <w:rsid w:val="00382A5D"/>
    <w:rsid w:val="00384F17"/>
    <w:rsid w:val="003E5F92"/>
    <w:rsid w:val="0050618D"/>
    <w:rsid w:val="00591F22"/>
    <w:rsid w:val="005B19D4"/>
    <w:rsid w:val="005C0F12"/>
    <w:rsid w:val="00676137"/>
    <w:rsid w:val="00687A7C"/>
    <w:rsid w:val="006A3C6F"/>
    <w:rsid w:val="00776F57"/>
    <w:rsid w:val="008512F5"/>
    <w:rsid w:val="008A4BB4"/>
    <w:rsid w:val="008E5683"/>
    <w:rsid w:val="009229D9"/>
    <w:rsid w:val="00A516B9"/>
    <w:rsid w:val="00A65311"/>
    <w:rsid w:val="00AB046B"/>
    <w:rsid w:val="00AE020C"/>
    <w:rsid w:val="00B01128"/>
    <w:rsid w:val="00BA1ECF"/>
    <w:rsid w:val="00BB75F4"/>
    <w:rsid w:val="00C27017"/>
    <w:rsid w:val="00C46A05"/>
    <w:rsid w:val="00C66DFD"/>
    <w:rsid w:val="00CD1C8E"/>
    <w:rsid w:val="00D117FC"/>
    <w:rsid w:val="00D73EC3"/>
    <w:rsid w:val="00E469E6"/>
    <w:rsid w:val="00F83888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DA43F84-8CFA-4BCC-9FE4-C3E0E88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BA1EC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A1EC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BA1E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8512F5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8512F5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8512F5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8512F5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8512F5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Ballontekst">
    <w:name w:val="Balloon Text"/>
    <w:basedOn w:val="Standaard"/>
    <w:semiHidden/>
    <w:rsid w:val="008512F5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384F17"/>
    <w:pPr>
      <w:tabs>
        <w:tab w:val="center" w:pos="4153"/>
        <w:tab w:val="right" w:pos="8306"/>
      </w:tabs>
    </w:pPr>
  </w:style>
  <w:style w:type="paragraph" w:styleId="Ondertitel">
    <w:name w:val="Subtitle"/>
    <w:aliases w:val="Subtitel"/>
    <w:basedOn w:val="Kop1"/>
    <w:link w:val="OndertitelChar"/>
    <w:qFormat/>
    <w:rsid w:val="00A6531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A65311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31C6D752.dotm</Template>
  <TotalTime>0</TotalTime>
  <Pages>1</Pages>
  <Words>48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Natuurlijk persoon</vt:lpstr>
    </vt:vector>
  </TitlesOfParts>
  <Company>Kadaster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Natuurlijk persoon</dc:title>
  <dc:subject/>
  <dc:creator>RZ/PPB</dc:creator>
  <cp:keywords/>
  <dc:description/>
  <cp:lastModifiedBy>Laan, Jan-Bart</cp:lastModifiedBy>
  <cp:revision>3</cp:revision>
  <cp:lastPrinted>2010-12-13T11:38:00Z</cp:lastPrinted>
  <dcterms:created xsi:type="dcterms:W3CDTF">2016-09-29T13:15:00Z</dcterms:created>
  <dcterms:modified xsi:type="dcterms:W3CDTF">2016-09-29T13:15:00Z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1679580644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605422167</vt:i4>
  </property>
  <property fmtid="{D5CDD505-2E9C-101B-9397-08002B2CF9AE}" pid="8" name="_ReviewingToolsShownOnce">
    <vt:lpwstr/>
  </property>
</Properties>
</file>