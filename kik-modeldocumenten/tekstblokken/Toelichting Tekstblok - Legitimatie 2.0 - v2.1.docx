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Start w:id="3" w:name="_GoBack"/>
            <w:bookmarkEnd w:id="2"/>
            <w:bookmarkEnd w:id="3"/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9B6EA0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>- Legitimatie</w:t>
            </w:r>
            <w:r>
              <w:rPr>
                <w:lang w:val="nl-NL"/>
              </w:rPr>
              <w:t xml:space="preserve"> v</w:t>
            </w:r>
            <w:r w:rsidR="00120A66">
              <w:rPr>
                <w:lang w:val="nl-NL"/>
              </w:rPr>
              <w:t>2.0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9E2D2B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9E2D2B" w:rsidRPr="00343045" w:rsidRDefault="009E2D2B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9E2D2B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9E2D2B" w:rsidRPr="00343045" w:rsidRDefault="009E2D2B" w:rsidP="009E2D2B">
            <w:r>
              <w:fldChar w:fldCharType="begin"/>
            </w:r>
            <w:r>
              <w:instrText xml:space="preserve"> REF Versie \h </w:instrText>
            </w:r>
            <w:r w:rsidR="00672D08">
              <w:fldChar w:fldCharType="separate"/>
            </w:r>
            <w:r w:rsidR="005F4723">
              <w:rPr>
                <w:noProof/>
              </w:rPr>
              <w:t>2.1</w:t>
            </w:r>
            <w:r>
              <w:fldChar w:fldCharType="end"/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672D08" w:rsidTr="005F472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913171" w:rsidRDefault="00120A66">
            <w:pPr>
              <w:rPr>
                <w:lang w:val="en-GB"/>
              </w:rPr>
            </w:pPr>
            <w:bookmarkStart w:id="6" w:name="bmAuteurs"/>
            <w:bookmarkEnd w:id="6"/>
            <w:r w:rsidRPr="00913171">
              <w:rPr>
                <w:lang w:val="en-GB"/>
              </w:rPr>
              <w:t xml:space="preserve">Kadaster </w:t>
            </w:r>
            <w:r w:rsidR="00913171" w:rsidRPr="00913171">
              <w:rPr>
                <w:lang w:val="en-GB"/>
              </w:rPr>
              <w:t>I</w:t>
            </w:r>
            <w:r w:rsidRPr="00913171">
              <w:rPr>
                <w:lang w:val="en-GB"/>
              </w:rPr>
              <w:t>T/</w:t>
            </w:r>
            <w:r w:rsidR="00913171" w:rsidRPr="00913171">
              <w:rPr>
                <w:lang w:val="en-GB"/>
              </w:rPr>
              <w:t>RZ</w:t>
            </w:r>
            <w:r w:rsidRPr="00913171">
              <w:rPr>
                <w:lang w:val="en-GB"/>
              </w:rPr>
              <w:t>/AA/IE</w:t>
            </w:r>
          </w:p>
          <w:p w:rsidR="002A010E" w:rsidRPr="00913171" w:rsidRDefault="002A010E" w:rsidP="005F7CEA">
            <w:pPr>
              <w:rPr>
                <w:lang w:val="en-GB"/>
              </w:rPr>
            </w:pPr>
          </w:p>
        </w:tc>
      </w:tr>
      <w:tr w:rsidR="003228A3" w:rsidRPr="00672D08" w:rsidTr="005F4723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</w:tbl>
    <w:p w:rsidR="003228A3" w:rsidRPr="00913171" w:rsidRDefault="003228A3">
      <w:pPr>
        <w:rPr>
          <w:lang w:val="en-GB"/>
        </w:rPr>
        <w:sectPr w:rsidR="003228A3" w:rsidRPr="00913171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672D08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  <w:tr w:rsidR="003228A3" w:rsidRPr="00672D08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913171" w:rsidRDefault="003228A3">
            <w:pPr>
              <w:rPr>
                <w:lang w:val="en-GB"/>
              </w:rPr>
            </w:pP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5F4723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5F4723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9B6EA0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5F53AD" w:rsidRPr="009B6EA0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5F4723">
              <w:t>Toelichting Tekstblok - Legitimatie v2.0NL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5F4723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F525CC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5F4723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343045" w:rsidTr="005F472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AC1C0D" w:rsidRDefault="00120A6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10" w:name="bmVersie"/>
            <w:bookmarkEnd w:id="10"/>
            <w:r>
              <w:rPr>
                <w:rStyle w:val="Versie0"/>
              </w:rPr>
              <w:t>2</w:t>
            </w:r>
            <w:r w:rsidR="005F7CEA">
              <w:rPr>
                <w:rStyle w:val="Versie0"/>
              </w:rPr>
              <w:t>.0</w:t>
            </w:r>
          </w:p>
        </w:tc>
        <w:tc>
          <w:tcPr>
            <w:tcW w:w="1701" w:type="dxa"/>
          </w:tcPr>
          <w:p w:rsidR="00AC1C0D" w:rsidRDefault="005F7CEA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</w:t>
            </w:r>
            <w:r w:rsidR="00120A66">
              <w:rPr>
                <w:rStyle w:val="Datumopmaakprofiel"/>
              </w:rPr>
              <w:t>5 mei</w:t>
            </w:r>
            <w:r>
              <w:rPr>
                <w:rStyle w:val="Datumopmaakprofiel"/>
              </w:rPr>
              <w:t xml:space="preserve"> 20</w:t>
            </w:r>
            <w:r w:rsidR="00120A66">
              <w:rPr>
                <w:rStyle w:val="Datumopmaakprofiel"/>
              </w:rPr>
              <w:t>1</w:t>
            </w:r>
            <w:r>
              <w:rPr>
                <w:rStyle w:val="Datumopmaakprofiel"/>
              </w:rPr>
              <w:t>0</w:t>
            </w:r>
          </w:p>
        </w:tc>
        <w:tc>
          <w:tcPr>
            <w:tcW w:w="1985" w:type="dxa"/>
          </w:tcPr>
          <w:p w:rsidR="00AC1C0D" w:rsidRDefault="00120A66" w:rsidP="00136E60">
            <w:r>
              <w:t>Kadaster ICT/AA/IE</w:t>
            </w:r>
          </w:p>
        </w:tc>
        <w:tc>
          <w:tcPr>
            <w:tcW w:w="4394" w:type="dxa"/>
          </w:tcPr>
          <w:p w:rsidR="00AC1C0D" w:rsidRDefault="00120A66" w:rsidP="00136E60">
            <w:r>
              <w:t>Publicatieversie (geanonimiseerde kopie van werkversie 1.0)</w:t>
            </w:r>
          </w:p>
        </w:tc>
      </w:tr>
      <w:tr w:rsidR="001501AE" w:rsidRPr="001501AE" w:rsidTr="005F472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501AE" w:rsidRDefault="001501A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2.1</w:t>
            </w:r>
          </w:p>
        </w:tc>
        <w:tc>
          <w:tcPr>
            <w:tcW w:w="1701" w:type="dxa"/>
          </w:tcPr>
          <w:p w:rsidR="001501AE" w:rsidRDefault="00F525C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</w:t>
            </w:r>
            <w:r w:rsidR="001501AE">
              <w:rPr>
                <w:rStyle w:val="Datumopmaakprofiel"/>
              </w:rPr>
              <w:t xml:space="preserve"> ju</w:t>
            </w:r>
            <w:r>
              <w:rPr>
                <w:rStyle w:val="Datumopmaakprofiel"/>
              </w:rPr>
              <w:t>l</w:t>
            </w:r>
            <w:r w:rsidR="001501AE">
              <w:rPr>
                <w:rStyle w:val="Datumopmaakprofiel"/>
              </w:rPr>
              <w:t>i 2013</w:t>
            </w:r>
          </w:p>
        </w:tc>
        <w:tc>
          <w:tcPr>
            <w:tcW w:w="1985" w:type="dxa"/>
          </w:tcPr>
          <w:p w:rsidR="001501AE" w:rsidRPr="001501AE" w:rsidRDefault="001501AE" w:rsidP="00136E60">
            <w:pPr>
              <w:rPr>
                <w:lang w:val="en-GB"/>
              </w:rPr>
            </w:pPr>
            <w:r w:rsidRPr="001501AE">
              <w:rPr>
                <w:lang w:val="en-GB"/>
              </w:rPr>
              <w:t>Kadaster IT/RZ/AA/IE</w:t>
            </w:r>
          </w:p>
        </w:tc>
        <w:tc>
          <w:tcPr>
            <w:tcW w:w="4394" w:type="dxa"/>
          </w:tcPr>
          <w:p w:rsidR="001501AE" w:rsidRPr="001501AE" w:rsidRDefault="001501AE" w:rsidP="00136E60">
            <w:r>
              <w:t>RFC</w:t>
            </w:r>
            <w:r w:rsidRPr="0010000A">
              <w:t>-49875</w:t>
            </w:r>
            <w:r w:rsidR="00F525CC">
              <w:t>/</w:t>
            </w:r>
            <w:r w:rsidRPr="0010000A">
              <w:t>50035</w:t>
            </w:r>
            <w:r>
              <w:t xml:space="preserve"> </w:t>
            </w:r>
            <w:r w:rsidRPr="0010000A">
              <w:t>Tekstblok v</w:t>
            </w:r>
            <w:r>
              <w:t>2.0: mapping gevolmachtigde toegevoegd.</w:t>
            </w:r>
          </w:p>
        </w:tc>
      </w:tr>
    </w:tbl>
    <w:p w:rsidR="005F7CEA" w:rsidRPr="009E2D2B" w:rsidRDefault="005F7CEA" w:rsidP="009E2D2B">
      <w:pPr>
        <w:tabs>
          <w:tab w:val="left" w:pos="779"/>
          <w:tab w:val="left" w:pos="2480"/>
          <w:tab w:val="left" w:pos="4465"/>
        </w:tabs>
      </w:pPr>
    </w:p>
    <w:p w:rsidR="005F7CEA" w:rsidRPr="001501AE" w:rsidRDefault="005F7CEA" w:rsidP="00136E60">
      <w:pPr>
        <w:tabs>
          <w:tab w:val="left" w:pos="779"/>
          <w:tab w:val="left" w:pos="2480"/>
          <w:tab w:val="left" w:pos="4465"/>
        </w:tabs>
      </w:pPr>
    </w:p>
    <w:p w:rsidR="003228A3" w:rsidRPr="00343045" w:rsidRDefault="003228A3">
      <w:pPr>
        <w:rPr>
          <w:vanish/>
          <w:color w:val="FF0000"/>
        </w:rPr>
      </w:pPr>
      <w:r w:rsidRPr="00343045">
        <w:rPr>
          <w:vanish/>
          <w:color w:val="FF0000"/>
        </w:rPr>
        <w:t>Het versienummer en de datum die in de laatste rij van de tabel ' versiehistorie' staat, wordt overgenomen in de koptekst. Kies "afdrukvoorbeeld" om het resultaat te zien. Voeg met behulp van de Tab-toets een rij toe om een nieuwe versie te noteren. Typ de datum voluit!</w:t>
      </w:r>
    </w:p>
    <w:p w:rsidR="003228A3" w:rsidRPr="00343045" w:rsidRDefault="003228A3">
      <w:pPr>
        <w:sectPr w:rsidR="003228A3" w:rsidRPr="00343045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8327AC" w:rsidRDefault="00E64C5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250982243" w:history="1">
        <w:r w:rsidR="008327AC" w:rsidRPr="00030E13">
          <w:rPr>
            <w:rStyle w:val="Hyperlink"/>
          </w:rPr>
          <w:t>1</w:t>
        </w:r>
        <w:r w:rsidR="008327A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8327AC" w:rsidRPr="00030E13">
          <w:rPr>
            <w:rStyle w:val="Hyperlink"/>
          </w:rPr>
          <w:t>Inleiding</w:t>
        </w:r>
        <w:r w:rsidR="008327AC">
          <w:rPr>
            <w:webHidden/>
          </w:rPr>
          <w:tab/>
        </w:r>
        <w:r w:rsidR="008327AC">
          <w:rPr>
            <w:webHidden/>
          </w:rPr>
          <w:fldChar w:fldCharType="begin"/>
        </w:r>
        <w:r w:rsidR="008327AC">
          <w:rPr>
            <w:webHidden/>
          </w:rPr>
          <w:instrText xml:space="preserve"> PAGEREF _Toc250982243 \h </w:instrText>
        </w:r>
        <w:r w:rsidR="008327AC">
          <w:rPr>
            <w:webHidden/>
          </w:rPr>
          <w:fldChar w:fldCharType="separate"/>
        </w:r>
        <w:r w:rsidR="00321535">
          <w:rPr>
            <w:webHidden/>
          </w:rPr>
          <w:t>4</w:t>
        </w:r>
        <w:r w:rsidR="008327AC">
          <w:rPr>
            <w:webHidden/>
          </w:rPr>
          <w:fldChar w:fldCharType="end"/>
        </w:r>
      </w:hyperlink>
    </w:p>
    <w:p w:rsidR="008327AC" w:rsidRDefault="008327A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4" w:history="1">
        <w:r w:rsidRPr="00030E13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030E13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_Toc250982244 \h </w:instrText>
        </w:r>
        <w:r>
          <w:rPr>
            <w:webHidden/>
          </w:rPr>
          <w:fldChar w:fldCharType="separate"/>
        </w:r>
        <w:r w:rsidR="003215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27AC" w:rsidRDefault="008327A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5" w:history="1">
        <w:r w:rsidRPr="00030E13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030E13">
          <w:rPr>
            <w:rStyle w:val="Hyperlink"/>
          </w:rPr>
          <w:t>Legitimatie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_Toc250982245 \h </w:instrText>
        </w:r>
        <w:r>
          <w:rPr>
            <w:webHidden/>
          </w:rPr>
          <w:fldChar w:fldCharType="separate"/>
        </w:r>
        <w:r w:rsidR="003215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27AC" w:rsidRDefault="008327A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6" w:history="1">
        <w:r w:rsidRPr="00030E13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030E13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_Toc250982246 \h </w:instrText>
        </w:r>
        <w:r>
          <w:rPr>
            <w:webHidden/>
          </w:rPr>
          <w:fldChar w:fldCharType="separate"/>
        </w:r>
        <w:r w:rsidR="003215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27AC" w:rsidRDefault="008327A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50982247" w:history="1">
        <w:r w:rsidRPr="00030E13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030E13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_Toc250982247 \h </w:instrText>
        </w:r>
        <w:r>
          <w:rPr>
            <w:webHidden/>
          </w:rPr>
          <w:fldChar w:fldCharType="separate"/>
        </w:r>
        <w:r w:rsidR="0032153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E64C5F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179181706"/>
      <w:bookmarkStart w:id="16" w:name="_Toc250982243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6"/>
    </w:p>
    <w:p w:rsidR="00E535E0" w:rsidRDefault="00E535E0" w:rsidP="00E535E0">
      <w:pPr>
        <w:pStyle w:val="Kop2"/>
        <w:rPr>
          <w:bCs/>
          <w:sz w:val="20"/>
          <w:lang w:val="en-US"/>
        </w:rPr>
      </w:pPr>
      <w:bookmarkStart w:id="17" w:name="_Toc249427719"/>
      <w:bookmarkStart w:id="18" w:name="_Toc249424855"/>
      <w:bookmarkStart w:id="19" w:name="_Toc250982244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E535E0" w:rsidRPr="00662092" w:rsidRDefault="00E535E0" w:rsidP="00662092">
      <w:r>
        <w:t>Dit document beschrijft een tekstblok zoals dit is onderkend binnen automatische aktenverwerking, conform de richtlijnen zoals beschreven in document ‘Tekstblok – Algemene afspraken modeldocumenten en tekstblokken’. De verschillende kleuren die hieronder worden gebruikt</w:t>
      </w:r>
      <w:r w:rsidR="00C31844">
        <w:t>,</w:t>
      </w:r>
      <w:r>
        <w:t xml:space="preserve"> zijn in dat document toegelicht. </w:t>
      </w:r>
    </w:p>
    <w:bookmarkEnd w:id="15"/>
    <w:p w:rsidR="00662092" w:rsidRDefault="00662092" w:rsidP="00662092">
      <w:pPr>
        <w:spacing w:line="240" w:lineRule="auto"/>
      </w:pPr>
    </w:p>
    <w:p w:rsidR="00E64C5F" w:rsidRDefault="00E64C5F" w:rsidP="00E64C5F">
      <w:pPr>
        <w:pStyle w:val="Kop2"/>
      </w:pPr>
      <w:bookmarkStart w:id="20" w:name="_Toc250982245"/>
      <w:r>
        <w:t>Legitimatie</w:t>
      </w:r>
      <w:bookmarkEnd w:id="20"/>
    </w:p>
    <w:p w:rsidR="008327AC" w:rsidRDefault="008327AC" w:rsidP="008327AC">
      <w:pPr>
        <w:rPr>
          <w:lang w:val="nl"/>
        </w:rPr>
      </w:pPr>
      <w:r>
        <w:rPr>
          <w:lang w:val="nl"/>
        </w:rPr>
        <w:t>Legitimatiegegevens van een natuurlijk persoon. Dit tekstblok wordt altijd voorafgegaan door het tekstblok Natuurlijk Persoon.</w:t>
      </w:r>
    </w:p>
    <w:p w:rsidR="008327AC" w:rsidRPr="008327AC" w:rsidRDefault="008327AC" w:rsidP="008327AC">
      <w:pPr>
        <w:rPr>
          <w:lang w:val="nl"/>
        </w:rPr>
      </w:pPr>
    </w:p>
    <w:p w:rsidR="000F22B6" w:rsidRDefault="000F22B6" w:rsidP="000F22B6">
      <w:pPr>
        <w:pStyle w:val="Kop2"/>
      </w:pPr>
      <w:bookmarkStart w:id="21" w:name="_Toc250982246"/>
      <w:r w:rsidRPr="000F22B6">
        <w:t>Tekstfragment (volledig)</w:t>
      </w:r>
      <w:bookmarkEnd w:id="21"/>
    </w:p>
    <w:p w:rsidR="00E64C5F" w:rsidRDefault="00E64C5F" w:rsidP="00E64C5F">
      <w:pPr>
        <w:rPr>
          <w:lang w:val="nl"/>
        </w:rPr>
      </w:pPr>
    </w:p>
    <w:p w:rsidR="000F22B6" w:rsidRPr="00E64C5F" w:rsidRDefault="00E64C5F" w:rsidP="000F22B6">
      <w:pPr>
        <w:rPr>
          <w:color w:val="800080"/>
          <w:szCs w:val="18"/>
        </w:rPr>
      </w:pPr>
      <w:r w:rsidRPr="008327AC">
        <w:rPr>
          <w:color w:val="FF0000"/>
          <w:szCs w:val="18"/>
        </w:rPr>
        <w:t>zich identificerende met</w:t>
      </w:r>
      <w:r w:rsidRPr="00BB10AA">
        <w:rPr>
          <w:color w:val="3366FF"/>
          <w:szCs w:val="18"/>
        </w:rPr>
        <w:t xml:space="preserve"> zijn/haar</w:t>
      </w:r>
      <w:r w:rsidRPr="003B6EB8">
        <w:rPr>
          <w:color w:val="FF0000"/>
          <w:szCs w:val="18"/>
        </w:rPr>
        <w:t xml:space="preserve"> 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soort legitimatiebewijs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8327AC">
        <w:rPr>
          <w:color w:val="FF0000"/>
          <w:szCs w:val="18"/>
        </w:rPr>
        <w:t>,</w:t>
      </w:r>
      <w:r w:rsidRPr="003B6EB8">
        <w:rPr>
          <w:color w:val="FF0000"/>
          <w:szCs w:val="18"/>
        </w:rPr>
        <w:t xml:space="preserve"> </w:t>
      </w:r>
      <w:r w:rsidRPr="008327AC">
        <w:rPr>
          <w:color w:val="FF0000"/>
          <w:szCs w:val="18"/>
        </w:rPr>
        <w:t xml:space="preserve">met kenmerk 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letters cijfers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8327AC">
        <w:rPr>
          <w:color w:val="FF0000"/>
          <w:szCs w:val="18"/>
        </w:rPr>
        <w:t>,</w:t>
      </w:r>
      <w:r w:rsidRPr="003B6EB8">
        <w:rPr>
          <w:color w:val="800080"/>
          <w:szCs w:val="18"/>
        </w:rPr>
        <w:t xml:space="preserve"> </w:t>
      </w:r>
      <w:r w:rsidRPr="008327AC">
        <w:rPr>
          <w:color w:val="FF0000"/>
          <w:szCs w:val="18"/>
        </w:rPr>
        <w:t>uitgegeven te</w:t>
      </w:r>
      <w:r w:rsidRPr="003B6EB8">
        <w:rPr>
          <w:color w:val="FF0000"/>
          <w:szCs w:val="18"/>
        </w:rPr>
        <w:t xml:space="preserve"> 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plaats,</w:t>
      </w:r>
      <w:r w:rsidRPr="003B6EB8">
        <w:rPr>
          <w:color w:val="800080"/>
          <w:szCs w:val="18"/>
        </w:rPr>
        <w:t xml:space="preserve"> </w:t>
      </w:r>
      <w:r w:rsidRPr="008327AC">
        <w:rPr>
          <w:color w:val="800080"/>
          <w:szCs w:val="18"/>
        </w:rPr>
        <w:t>land</w:t>
      </w:r>
      <w:r w:rsidRPr="003B6EB8">
        <w:rPr>
          <w:color w:val="800080"/>
          <w:szCs w:val="18"/>
        </w:rPr>
        <w:t xml:space="preserve"> 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8327AC">
        <w:rPr>
          <w:color w:val="FF0000"/>
          <w:szCs w:val="18"/>
        </w:rPr>
        <w:t>, op</w:t>
      </w:r>
      <w:r w:rsidRPr="003B6EB8">
        <w:rPr>
          <w:color w:val="FF0000"/>
          <w:szCs w:val="18"/>
        </w:rPr>
        <w:t xml:space="preserve"> 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datum</w:t>
      </w:r>
      <w:r w:rsidR="00321535" w:rsidRPr="00271054">
        <w:rPr>
          <w:rFonts w:cs="Arial"/>
          <w:sz w:val="20"/>
          <w:lang w:val="en-US"/>
        </w:rPr>
        <w:fldChar w:fldCharType="begin"/>
      </w:r>
      <w:r w:rsidR="00321535" w:rsidRPr="00271054">
        <w:rPr>
          <w:rFonts w:cs="Arial"/>
          <w:sz w:val="20"/>
        </w:rPr>
        <w:instrText xml:space="preserve">MacroButton Nomacro </w:instrText>
      </w:r>
      <w:r w:rsidR="00321535" w:rsidRPr="00271054">
        <w:rPr>
          <w:rFonts w:cs="Arial"/>
          <w:sz w:val="20"/>
          <w:effect w:val="none"/>
        </w:rPr>
        <w:instrText>§</w:instrText>
      </w:r>
      <w:r w:rsidR="00321535" w:rsidRPr="00271054">
        <w:rPr>
          <w:rFonts w:cs="Arial"/>
          <w:sz w:val="20"/>
          <w:lang w:val="en-US"/>
        </w:rPr>
        <w:fldChar w:fldCharType="end"/>
      </w:r>
    </w:p>
    <w:p w:rsidR="000F22B6" w:rsidRPr="000F22B6" w:rsidRDefault="000F22B6" w:rsidP="000F22B6">
      <w:pPr>
        <w:rPr>
          <w:lang w:val="nl"/>
        </w:rPr>
      </w:pP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250982247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2"/>
    </w:p>
    <w:p w:rsidR="001B2C77" w:rsidRDefault="001B2C77" w:rsidP="001B2C77"/>
    <w:p w:rsidR="001B2C77" w:rsidRPr="009427B2" w:rsidRDefault="001B2C77" w:rsidP="001B2C77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>Het pad is daarom vermeld in de toelichting van het modeldocument. In dit hoofdstuk zijn alleen de elementen vermeld waar de gegevens naar gemapped moeten worden.</w:t>
      </w:r>
    </w:p>
    <w:p w:rsidR="000F22B6" w:rsidRPr="001B2C77" w:rsidRDefault="000F22B6" w:rsidP="000F22B6"/>
    <w:tbl>
      <w:tblPr>
        <w:tblStyle w:val="Professioneletabel"/>
        <w:tblW w:w="5106" w:type="pct"/>
        <w:tblLayout w:type="fixed"/>
        <w:tblLook w:val="01C0" w:firstRow="0" w:lastRow="1" w:firstColumn="1" w:lastColumn="1" w:noHBand="0" w:noVBand="0"/>
      </w:tblPr>
      <w:tblGrid>
        <w:gridCol w:w="4426"/>
        <w:gridCol w:w="5226"/>
      </w:tblGrid>
      <w:tr w:rsidR="00E64C5F" w:rsidRPr="00405834" w:rsidTr="00E64C5F">
        <w:tc>
          <w:tcPr>
            <w:tcW w:w="2293" w:type="pct"/>
          </w:tcPr>
          <w:p w:rsidR="00E64C5F" w:rsidRPr="008327AC" w:rsidRDefault="00E64C5F" w:rsidP="00655ECD">
            <w:pPr>
              <w:rPr>
                <w:color w:val="FF0000"/>
                <w:szCs w:val="18"/>
              </w:rPr>
            </w:pPr>
            <w:r w:rsidRPr="008327AC">
              <w:rPr>
                <w:color w:val="FF0000"/>
                <w:szCs w:val="18"/>
              </w:rPr>
              <w:t>zich identificerende met</w:t>
            </w:r>
          </w:p>
        </w:tc>
        <w:tc>
          <w:tcPr>
            <w:tcW w:w="2707" w:type="pct"/>
          </w:tcPr>
          <w:p w:rsidR="00E64C5F" w:rsidRPr="005D718D" w:rsidRDefault="00E64C5F" w:rsidP="00655ECD">
            <w:pPr>
              <w:spacing w:before="72"/>
              <w:rPr>
                <w:u w:val="single"/>
              </w:rPr>
            </w:pPr>
          </w:p>
        </w:tc>
      </w:tr>
      <w:tr w:rsidR="00C31844" w:rsidRPr="00405834" w:rsidTr="00E64C5F">
        <w:tc>
          <w:tcPr>
            <w:tcW w:w="2293" w:type="pct"/>
          </w:tcPr>
          <w:p w:rsidR="00C31844" w:rsidRPr="00BB10AA" w:rsidRDefault="00C31844" w:rsidP="00655ECD">
            <w:pPr>
              <w:rPr>
                <w:color w:val="3366FF"/>
                <w:szCs w:val="18"/>
              </w:rPr>
            </w:pPr>
            <w:r w:rsidRPr="00BB10AA">
              <w:rPr>
                <w:color w:val="3366FF"/>
                <w:szCs w:val="18"/>
              </w:rPr>
              <w:t>zijn/haar</w:t>
            </w:r>
          </w:p>
        </w:tc>
        <w:tc>
          <w:tcPr>
            <w:tcW w:w="2707" w:type="pct"/>
          </w:tcPr>
          <w:p w:rsidR="00C31844" w:rsidRDefault="00C31844" w:rsidP="00655ECD">
            <w:pPr>
              <w:spacing w:before="72"/>
            </w:pPr>
            <w:r w:rsidRPr="00343045">
              <w:t xml:space="preserve">De tekst </w:t>
            </w:r>
            <w:r w:rsidRPr="00BB10AA">
              <w:rPr>
                <w:color w:val="3366FF"/>
                <w:szCs w:val="18"/>
              </w:rPr>
              <w:t>zijn/haar</w:t>
            </w:r>
            <w:r w:rsidRPr="00343045">
              <w:rPr>
                <w:color w:val="FF0000"/>
                <w:szCs w:val="18"/>
              </w:rPr>
              <w:t xml:space="preserve"> </w:t>
            </w:r>
            <w:r w:rsidRPr="00343045">
              <w:t xml:space="preserve">wordt afgeleid van </w:t>
            </w:r>
            <w:r w:rsidR="00BD5658">
              <w:t xml:space="preserve">het geslacht van de natuurlijk persoon </w:t>
            </w:r>
            <w:r w:rsidRPr="00A04521">
              <w:t xml:space="preserve">(uit het voorafgaande tekstblok Natuurlijk Persoon). </w:t>
            </w:r>
            <w:r w:rsidRPr="00456B33">
              <w:t>Indien ‘</w:t>
            </w:r>
            <w:r w:rsidR="00BD5658">
              <w:t>D</w:t>
            </w:r>
            <w:r w:rsidRPr="00456B33">
              <w:t xml:space="preserve">e heer’ is gekozen, moet </w:t>
            </w:r>
            <w:r w:rsidR="00F1663B">
              <w:t>‘zijn’ getoond worden. Indien ‘</w:t>
            </w:r>
            <w:r w:rsidR="00BD5658">
              <w:t>M</w:t>
            </w:r>
            <w:r w:rsidRPr="00456B33">
              <w:t>evrouw</w:t>
            </w:r>
            <w:r>
              <w:t>’</w:t>
            </w:r>
            <w:r w:rsidRPr="00456B33">
              <w:t xml:space="preserve"> is gekozen, moet ‘haar’ getoond worden.</w:t>
            </w:r>
          </w:p>
          <w:p w:rsidR="00BD5658" w:rsidRDefault="00BD5658" w:rsidP="00BD5658">
            <w:pPr>
              <w:pStyle w:val="streepje"/>
            </w:pPr>
            <w:r>
              <w:t xml:space="preserve">Indien </w:t>
            </w:r>
            <w:r w:rsidRPr="004A55EF">
              <w:t>AanduidingGeslacht = "Man"</w:t>
            </w:r>
            <w:r>
              <w:t xml:space="preserve">: dan </w:t>
            </w:r>
            <w:r w:rsidRPr="00BB10AA">
              <w:rPr>
                <w:color w:val="3366FF"/>
              </w:rPr>
              <w:t>zijn</w:t>
            </w:r>
          </w:p>
          <w:p w:rsidR="00BD5658" w:rsidRDefault="00BD5658" w:rsidP="00BD5658">
            <w:pPr>
              <w:pStyle w:val="streepje"/>
            </w:pPr>
            <w:r>
              <w:t xml:space="preserve">Indien AanduidingGeslacht = "Vrouw", dan </w:t>
            </w:r>
            <w:r w:rsidRPr="00BB10AA">
              <w:rPr>
                <w:color w:val="3366FF"/>
              </w:rPr>
              <w:t>haar</w:t>
            </w:r>
            <w:r>
              <w:t>.</w:t>
            </w:r>
          </w:p>
          <w:p w:rsidR="00BD5658" w:rsidRPr="00BD5658" w:rsidRDefault="00BD5658" w:rsidP="00655ECD">
            <w:pPr>
              <w:spacing w:before="72"/>
              <w:rPr>
                <w:lang w:val="nl"/>
              </w:rPr>
            </w:pPr>
          </w:p>
          <w:p w:rsidR="00BD5658" w:rsidRPr="00AF16BF" w:rsidRDefault="00BD5658" w:rsidP="00BD5658">
            <w:pPr>
              <w:spacing w:before="72"/>
            </w:pPr>
            <w:r w:rsidRPr="007420B7">
              <w:rPr>
                <w:u w:val="single"/>
              </w:rPr>
              <w:t>Mapping</w:t>
            </w:r>
            <w:r>
              <w:rPr>
                <w:u w:val="single"/>
              </w:rPr>
              <w:t xml:space="preserve"> (eerder vastgelegde gegevens)</w:t>
            </w:r>
            <w:r w:rsidRPr="00AF16BF">
              <w:t>:</w:t>
            </w:r>
          </w:p>
          <w:p w:rsidR="00BD5658" w:rsidRPr="00F46A06" w:rsidRDefault="00BD5658" w:rsidP="00BD5658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F46A06">
              <w:rPr>
                <w:u w:val="single"/>
                <w:lang w:val="nl-NL"/>
              </w:rPr>
              <w:t>Ingezetene:</w:t>
            </w:r>
          </w:p>
          <w:p w:rsidR="00BD5658" w:rsidRPr="00F46A06" w:rsidRDefault="00BD5658" w:rsidP="00BD5658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../</w:t>
            </w:r>
            <w:r w:rsidRPr="00F46A06">
              <w:rPr>
                <w:sz w:val="16"/>
                <w:szCs w:val="16"/>
              </w:rPr>
              <w:t>IMKAD_Persoon/tia_gegevens/GBA_Ingezetene/</w:t>
            </w:r>
          </w:p>
          <w:p w:rsidR="00BD5658" w:rsidRPr="007806FD" w:rsidRDefault="00BD5658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806FD">
              <w:rPr>
                <w:sz w:val="16"/>
                <w:szCs w:val="16"/>
              </w:rPr>
              <w:t>./geslacht/geslachtsaanduiding</w:t>
            </w:r>
            <w:r w:rsidRPr="007806FD" w:rsidDel="00D05132">
              <w:rPr>
                <w:sz w:val="16"/>
                <w:szCs w:val="16"/>
              </w:rPr>
              <w:t xml:space="preserve"> </w:t>
            </w:r>
          </w:p>
          <w:p w:rsidR="00BD5658" w:rsidRPr="00D17D03" w:rsidRDefault="00BD5658" w:rsidP="00BD5658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Niet ingezetene</w:t>
            </w:r>
            <w:r w:rsidRPr="00D17D03">
              <w:rPr>
                <w:u w:val="single"/>
                <w:lang w:val="nl-NL"/>
              </w:rPr>
              <w:t>:</w:t>
            </w:r>
          </w:p>
          <w:p w:rsidR="00BD5658" w:rsidRPr="00D17D03" w:rsidRDefault="00BD5658" w:rsidP="00BD5658">
            <w:pPr>
              <w:spacing w:line="240" w:lineRule="auto"/>
              <w:rPr>
                <w:sz w:val="16"/>
              </w:rPr>
            </w:pPr>
            <w:r>
              <w:rPr>
                <w:sz w:val="16"/>
              </w:rPr>
              <w:t>../</w:t>
            </w:r>
            <w:r w:rsidRPr="00D17D03">
              <w:rPr>
                <w:sz w:val="16"/>
              </w:rPr>
              <w:t>IMKAD_Persoon/tia_gegevens/IMKAD_NietIngezetene/</w:t>
            </w:r>
          </w:p>
          <w:p w:rsidR="00BD5658" w:rsidRDefault="00BD5658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r w:rsidRPr="00F33523">
              <w:rPr>
                <w:sz w:val="16"/>
                <w:szCs w:val="16"/>
              </w:rPr>
              <w:t>geslacht</w:t>
            </w:r>
          </w:p>
          <w:p w:rsidR="009E2D2B" w:rsidRPr="00F46A06" w:rsidRDefault="009E2D2B" w:rsidP="009E2D2B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>
              <w:rPr>
                <w:u w:val="single"/>
                <w:lang w:val="nl-NL"/>
              </w:rPr>
              <w:t>Gevolmachtigde</w:t>
            </w:r>
            <w:r w:rsidRPr="00F46A06">
              <w:rPr>
                <w:u w:val="single"/>
                <w:lang w:val="nl-NL"/>
              </w:rPr>
              <w:t>:</w:t>
            </w:r>
          </w:p>
          <w:p w:rsidR="009E2D2B" w:rsidRPr="00F46A06" w:rsidRDefault="009E2D2B" w:rsidP="009E2D2B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../Gevolmachtigde</w:t>
            </w:r>
            <w:r w:rsidRPr="00F46A06">
              <w:rPr>
                <w:sz w:val="16"/>
                <w:szCs w:val="16"/>
              </w:rPr>
              <w:t>/gegevens/</w:t>
            </w:r>
            <w:r>
              <w:rPr>
                <w:sz w:val="16"/>
                <w:szCs w:val="16"/>
              </w:rPr>
              <w:t>persoonGegevens</w:t>
            </w:r>
            <w:r w:rsidRPr="00F46A06">
              <w:rPr>
                <w:sz w:val="16"/>
                <w:szCs w:val="16"/>
              </w:rPr>
              <w:t>/</w:t>
            </w:r>
          </w:p>
          <w:p w:rsidR="009E2D2B" w:rsidRPr="007806FD" w:rsidRDefault="009E2D2B" w:rsidP="009E2D2B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7806FD">
              <w:rPr>
                <w:sz w:val="16"/>
                <w:szCs w:val="16"/>
              </w:rPr>
              <w:t>./geslacht/geslachtsaanduiding</w:t>
            </w:r>
            <w:r w:rsidRPr="007806FD" w:rsidDel="00D05132">
              <w:rPr>
                <w:sz w:val="16"/>
                <w:szCs w:val="16"/>
              </w:rPr>
              <w:t xml:space="preserve"> </w:t>
            </w:r>
          </w:p>
          <w:p w:rsidR="00BD5658" w:rsidRPr="00343045" w:rsidRDefault="00BD5658" w:rsidP="009E2D2B">
            <w:pPr>
              <w:spacing w:line="240" w:lineRule="auto"/>
              <w:ind w:left="227"/>
            </w:pPr>
          </w:p>
        </w:tc>
      </w:tr>
      <w:tr w:rsidR="00E64C5F" w:rsidRPr="00405834" w:rsidTr="00E64C5F">
        <w:tc>
          <w:tcPr>
            <w:tcW w:w="2293" w:type="pct"/>
          </w:tcPr>
          <w:p w:rsidR="00E64C5F" w:rsidRPr="003B6EB8" w:rsidRDefault="00321535" w:rsidP="00655ECD">
            <w:pPr>
              <w:rPr>
                <w:color w:val="800080"/>
                <w:szCs w:val="18"/>
              </w:rPr>
            </w:pPr>
            <w:r w:rsidRPr="00271054">
              <w:rPr>
                <w:rFonts w:cs="Arial"/>
                <w:sz w:val="20"/>
                <w:lang w:val="en-US"/>
              </w:rPr>
              <w:lastRenderedPageBreak/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3B6EB8">
              <w:rPr>
                <w:szCs w:val="18"/>
              </w:rPr>
              <w:t>soort legitimatiebewijs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8327AC">
              <w:rPr>
                <w:color w:val="FF0000"/>
                <w:szCs w:val="18"/>
              </w:rPr>
              <w:t>,</w:t>
            </w:r>
            <w:r w:rsidR="00E64C5F" w:rsidRPr="003B6EB8">
              <w:rPr>
                <w:color w:val="FF0000"/>
                <w:szCs w:val="18"/>
              </w:rPr>
              <w:t xml:space="preserve"> </w:t>
            </w:r>
            <w:r w:rsidR="00E64C5F" w:rsidRPr="008327AC">
              <w:rPr>
                <w:color w:val="FF0000"/>
                <w:szCs w:val="18"/>
              </w:rPr>
              <w:t xml:space="preserve">met kenmerk 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3B6EB8">
              <w:rPr>
                <w:szCs w:val="18"/>
              </w:rPr>
              <w:t>letters cijfers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8327AC">
              <w:rPr>
                <w:color w:val="FF0000"/>
                <w:szCs w:val="18"/>
              </w:rPr>
              <w:t>,</w:t>
            </w:r>
            <w:r w:rsidR="00E64C5F" w:rsidRPr="003B6EB8">
              <w:rPr>
                <w:color w:val="800080"/>
                <w:szCs w:val="18"/>
              </w:rPr>
              <w:t xml:space="preserve"> </w:t>
            </w:r>
            <w:r w:rsidR="00E64C5F" w:rsidRPr="008327AC">
              <w:rPr>
                <w:color w:val="FF0000"/>
                <w:szCs w:val="18"/>
              </w:rPr>
              <w:t>uitgegeven te</w:t>
            </w:r>
            <w:r w:rsidR="00E64C5F" w:rsidRPr="003B6EB8">
              <w:rPr>
                <w:color w:val="FF0000"/>
                <w:szCs w:val="18"/>
              </w:rPr>
              <w:t xml:space="preserve"> 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3B6EB8">
              <w:rPr>
                <w:szCs w:val="18"/>
              </w:rPr>
              <w:t>plaats,</w:t>
            </w:r>
            <w:r w:rsidR="00E64C5F" w:rsidRPr="003B6EB8">
              <w:rPr>
                <w:color w:val="800080"/>
                <w:szCs w:val="18"/>
              </w:rPr>
              <w:t xml:space="preserve"> </w:t>
            </w:r>
            <w:r w:rsidR="00E64C5F" w:rsidRPr="008327AC">
              <w:rPr>
                <w:color w:val="800080"/>
                <w:szCs w:val="18"/>
              </w:rPr>
              <w:t>land</w:t>
            </w:r>
            <w:r w:rsidR="00E64C5F" w:rsidRPr="003B6EB8">
              <w:rPr>
                <w:color w:val="800080"/>
                <w:szCs w:val="18"/>
              </w:rPr>
              <w:t xml:space="preserve"> 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8327AC">
              <w:rPr>
                <w:color w:val="FF0000"/>
                <w:szCs w:val="18"/>
              </w:rPr>
              <w:t>,</w:t>
            </w:r>
            <w:r w:rsidR="00E64C5F" w:rsidRPr="003B6EB8">
              <w:rPr>
                <w:color w:val="800080"/>
                <w:szCs w:val="18"/>
              </w:rPr>
              <w:t xml:space="preserve"> </w:t>
            </w:r>
            <w:r w:rsidR="00E64C5F" w:rsidRPr="008327AC">
              <w:rPr>
                <w:color w:val="FF0000"/>
                <w:szCs w:val="18"/>
              </w:rPr>
              <w:t>op</w:t>
            </w:r>
            <w:r w:rsidR="00E64C5F" w:rsidRPr="003B6EB8">
              <w:rPr>
                <w:color w:val="FF0000"/>
                <w:szCs w:val="18"/>
              </w:rPr>
              <w:t xml:space="preserve"> 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  <w:r w:rsidR="00E64C5F" w:rsidRPr="003B6EB8">
              <w:rPr>
                <w:szCs w:val="18"/>
              </w:rPr>
              <w:t>datum</w:t>
            </w:r>
            <w:r w:rsidRPr="00271054">
              <w:rPr>
                <w:rFonts w:cs="Arial"/>
                <w:sz w:val="20"/>
                <w:lang w:val="en-US"/>
              </w:rPr>
              <w:fldChar w:fldCharType="begin"/>
            </w:r>
            <w:r w:rsidRPr="00271054">
              <w:rPr>
                <w:rFonts w:cs="Arial"/>
                <w:sz w:val="20"/>
              </w:rPr>
              <w:instrText xml:space="preserve">MacroButton Nomacro </w:instrText>
            </w:r>
            <w:r w:rsidRPr="00271054">
              <w:rPr>
                <w:rFonts w:cs="Arial"/>
                <w:sz w:val="20"/>
                <w:effect w:val="none"/>
              </w:rPr>
              <w:instrText>§</w:instrText>
            </w:r>
            <w:r w:rsidRPr="00271054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07" w:type="pct"/>
          </w:tcPr>
          <w:p w:rsidR="00E64C5F" w:rsidRPr="00343045" w:rsidRDefault="00E64C5F" w:rsidP="00655ECD">
            <w:pPr>
              <w:spacing w:before="72"/>
            </w:pPr>
            <w:r w:rsidRPr="00343045">
              <w:t>Gegevens van het legitimatiebewijs van de persoon:</w:t>
            </w:r>
          </w:p>
          <w:p w:rsidR="00E64C5F" w:rsidRDefault="00E64C5F" w:rsidP="00655ECD">
            <w:pPr>
              <w:numPr>
                <w:ilvl w:val="0"/>
                <w:numId w:val="11"/>
              </w:numPr>
              <w:spacing w:before="72"/>
            </w:pPr>
            <w:r w:rsidRPr="00343045">
              <w:t>In het geval van een buitenlandse uitgifteplaats moet ook het uitgifteland vermeld zijn</w:t>
            </w:r>
            <w:r>
              <w:t>; in dat geval moet een komma tussen plaats en land vermeld worden</w:t>
            </w:r>
            <w:r w:rsidRPr="00343045">
              <w:t>.</w:t>
            </w:r>
          </w:p>
          <w:p w:rsidR="00E64C5F" w:rsidRPr="009E2D2B" w:rsidRDefault="00E64C5F" w:rsidP="00655ECD">
            <w:pPr>
              <w:spacing w:before="72"/>
              <w:rPr>
                <w:u w:val="single"/>
              </w:rPr>
            </w:pPr>
            <w:r w:rsidRPr="009E2D2B">
              <w:rPr>
                <w:u w:val="single"/>
              </w:rPr>
              <w:t>Mapping legitimatiebewijs:</w:t>
            </w:r>
          </w:p>
          <w:p w:rsidR="00E64C5F" w:rsidRPr="008327AC" w:rsidRDefault="008327AC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</w:t>
            </w:r>
            <w:r w:rsidR="00E64C5F" w:rsidRPr="008327AC">
              <w:rPr>
                <w:sz w:val="16"/>
                <w:szCs w:val="16"/>
                <w:lang w:val="nl-NL"/>
              </w:rPr>
              <w:t>/IMKAD_Persoon/tia_Legitimatiebewijs/</w:t>
            </w:r>
            <w:r w:rsidR="00E64C5F" w:rsidRPr="008327AC" w:rsidDel="00E51A1C">
              <w:rPr>
                <w:sz w:val="16"/>
                <w:szCs w:val="16"/>
                <w:lang w:val="nl-NL"/>
              </w:rPr>
              <w:t xml:space="preserve"> </w:t>
            </w:r>
            <w:r w:rsidR="009E2D2B" w:rsidRPr="009E2D2B">
              <w:rPr>
                <w:i/>
                <w:sz w:val="16"/>
                <w:szCs w:val="16"/>
                <w:lang w:val="nl-NL"/>
              </w:rPr>
              <w:t>of</w:t>
            </w:r>
          </w:p>
          <w:p w:rsidR="009E2D2B" w:rsidRPr="008327AC" w:rsidRDefault="009E2D2B" w:rsidP="00655EC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../Gevolmachtigde/gegevens/legitimatiebewijs/</w:t>
            </w:r>
          </w:p>
          <w:p w:rsidR="00E64C5F" w:rsidRPr="00F243CC" w:rsidRDefault="00E64C5F" w:rsidP="009E2D2B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./soort</w:t>
            </w:r>
          </w:p>
          <w:p w:rsidR="00E64C5F" w:rsidRPr="00F243CC" w:rsidRDefault="00E64C5F" w:rsidP="009E2D2B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</w:t>
            </w:r>
            <w:r w:rsidR="00CF2147">
              <w:rPr>
                <w:sz w:val="16"/>
                <w:szCs w:val="16"/>
                <w:lang w:val="nl-NL"/>
              </w:rPr>
              <w:t>kenmerk</w:t>
            </w:r>
            <w:r w:rsidR="00CF2147" w:rsidRPr="00F243CC">
              <w:rPr>
                <w:sz w:val="16"/>
                <w:szCs w:val="16"/>
                <w:lang w:val="nl-NL"/>
              </w:rPr>
              <w:t xml:space="preserve"> </w:t>
            </w:r>
          </w:p>
          <w:p w:rsidR="00E64C5F" w:rsidRPr="00F243CC" w:rsidRDefault="00E64C5F" w:rsidP="009E2D2B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./plaatsUitgegeven</w:t>
            </w:r>
          </w:p>
          <w:p w:rsidR="00E64C5F" w:rsidRPr="00F243CC" w:rsidRDefault="00E64C5F" w:rsidP="009E2D2B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./landUitgegeven</w:t>
            </w:r>
          </w:p>
          <w:p w:rsidR="00E64C5F" w:rsidRPr="00405834" w:rsidRDefault="00E64C5F" w:rsidP="009E2D2B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F243CC">
              <w:rPr>
                <w:sz w:val="16"/>
                <w:szCs w:val="16"/>
                <w:lang w:val="nl-NL"/>
              </w:rPr>
              <w:t>./datumUitgegeven</w:t>
            </w:r>
          </w:p>
        </w:tc>
      </w:tr>
    </w:tbl>
    <w:p w:rsidR="00987D5A" w:rsidRPr="00343045" w:rsidRDefault="00987D5A" w:rsidP="00E535E0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AA" w:rsidRDefault="00BB10AA">
      <w:r>
        <w:separator/>
      </w:r>
    </w:p>
  </w:endnote>
  <w:endnote w:type="continuationSeparator" w:id="0">
    <w:p w:rsidR="00BB10AA" w:rsidRDefault="00BB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AA" w:rsidRDefault="00BB10AA">
      <w:r>
        <w:separator/>
      </w:r>
    </w:p>
  </w:footnote>
  <w:footnote w:type="continuationSeparator" w:id="0">
    <w:p w:rsidR="00BB10AA" w:rsidRDefault="00BB1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72D08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5F4723">
            <w:rPr>
              <w:noProof/>
            </w:rPr>
            <w:t>3 juli 2013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9E2D2B" w:rsidRDefault="005402F4">
          <w:pPr>
            <w:spacing w:line="240" w:lineRule="atLeast"/>
          </w:pPr>
          <w:fldSimple w:instr=" STYLEREF Titel \* MERGEFORMAT ">
            <w:r w:rsidR="005F4723" w:rsidRPr="005F4723">
              <w:rPr>
                <w:bCs/>
                <w:noProof/>
                <w:lang w:val="en-US"/>
              </w:rPr>
              <w:t>Toelichting</w:t>
            </w:r>
            <w:r w:rsidR="005F4723">
              <w:rPr>
                <w:noProof/>
              </w:rPr>
              <w:t xml:space="preserve"> Tekstblok - Legitimatie v2.0NL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72D08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5F4723">
            <w:rPr>
              <w:noProof/>
            </w:rPr>
            <w:t>2.1</w:t>
          </w:r>
          <w: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4723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fldSimple w:instr=" NUMPAGES ">
            <w:r w:rsidR="005F4723">
              <w:rPr>
                <w:noProof/>
              </w:rPr>
              <w:t>5</w:t>
            </w:r>
          </w:fldSimple>
        </w:p>
      </w:tc>
    </w:tr>
  </w:tbl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3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6E1E79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5F4723">
            <w:rPr>
              <w:noProof/>
            </w:rPr>
            <w:t>3 juli 2013</w:t>
          </w:r>
          <w:r>
            <w:fldChar w:fldCharType="end"/>
          </w:r>
          <w:bookmarkEnd w:id="23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9B6EA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5F53AD" w:rsidRPr="009B6EA0">
            <w:rPr>
              <w:b/>
            </w:rPr>
          </w:r>
          <w:r>
            <w:rPr>
              <w:b/>
            </w:rPr>
            <w:fldChar w:fldCharType="separate"/>
          </w:r>
          <w:r w:rsidR="005F4723">
            <w:t>Toelichting Tekstblok - Legitimatie v2.0NL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4" w:name="Versie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672D08" w:rsidRDefault="001501AE">
          <w:pPr>
            <w:spacing w:line="240" w:lineRule="atLeast"/>
          </w:pPr>
          <w:r w:rsidRPr="00672D08">
            <w:fldChar w:fldCharType="begin"/>
          </w:r>
          <w:r w:rsidRPr="00672D08">
            <w:instrText xml:space="preserve"> STYLEREF Versie\l  \* MERGEFORMAT </w:instrText>
          </w:r>
          <w:r w:rsidR="00E63B04">
            <w:fldChar w:fldCharType="separate"/>
          </w:r>
          <w:r w:rsidR="005F4723">
            <w:rPr>
              <w:noProof/>
            </w:rPr>
            <w:t>2.1</w:t>
          </w:r>
          <w:r w:rsidRPr="00672D08">
            <w:fldChar w:fldCharType="end"/>
          </w:r>
          <w:bookmarkEnd w:id="24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C12174">
          <w:pPr>
            <w:spacing w:line="240" w:lineRule="atLeas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4723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fldSimple w:instr=" NUMPAGES ">
            <w:r w:rsidR="005F4723">
              <w:rPr>
                <w:noProof/>
              </w:rPr>
              <w:t>5</w:t>
            </w:r>
          </w:fldSimple>
          <w:r w:rsidR="005402F4">
            <w:t xml:space="preserve"> </w:t>
          </w:r>
        </w:p>
      </w:tc>
    </w:tr>
  </w:tbl>
  <w:p w:rsidR="005402F4" w:rsidRDefault="00564C7A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52C87A49" wp14:editId="700827F8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30CF3"/>
    <w:rsid w:val="000317DE"/>
    <w:rsid w:val="000400E1"/>
    <w:rsid w:val="00040FA9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0A66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01AE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2C77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005C"/>
    <w:rsid w:val="00203E69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93F69"/>
    <w:rsid w:val="00294DC4"/>
    <w:rsid w:val="002A003B"/>
    <w:rsid w:val="002A010E"/>
    <w:rsid w:val="002A4B2B"/>
    <w:rsid w:val="002A7631"/>
    <w:rsid w:val="002A7BBF"/>
    <w:rsid w:val="002A7EF0"/>
    <w:rsid w:val="002B2EFF"/>
    <w:rsid w:val="002B5054"/>
    <w:rsid w:val="002C0368"/>
    <w:rsid w:val="002C177B"/>
    <w:rsid w:val="002C354C"/>
    <w:rsid w:val="002C68F9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37E5"/>
    <w:rsid w:val="00314C5B"/>
    <w:rsid w:val="00321535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61C5"/>
    <w:rsid w:val="0035789A"/>
    <w:rsid w:val="003605D2"/>
    <w:rsid w:val="00360E1D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1098C"/>
    <w:rsid w:val="00410E29"/>
    <w:rsid w:val="00413575"/>
    <w:rsid w:val="00413F3C"/>
    <w:rsid w:val="00414114"/>
    <w:rsid w:val="00414CB1"/>
    <w:rsid w:val="0041690C"/>
    <w:rsid w:val="004247E2"/>
    <w:rsid w:val="00424E15"/>
    <w:rsid w:val="004250DC"/>
    <w:rsid w:val="00432145"/>
    <w:rsid w:val="00433741"/>
    <w:rsid w:val="00433D41"/>
    <w:rsid w:val="00440164"/>
    <w:rsid w:val="00441820"/>
    <w:rsid w:val="00442132"/>
    <w:rsid w:val="00442725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1989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72B5"/>
    <w:rsid w:val="004B1F47"/>
    <w:rsid w:val="004B23A7"/>
    <w:rsid w:val="004B58F5"/>
    <w:rsid w:val="004B6BCA"/>
    <w:rsid w:val="004B6E45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3DF5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443F"/>
    <w:rsid w:val="00555525"/>
    <w:rsid w:val="005555A9"/>
    <w:rsid w:val="0055742B"/>
    <w:rsid w:val="00557D72"/>
    <w:rsid w:val="00560389"/>
    <w:rsid w:val="005606FC"/>
    <w:rsid w:val="00561641"/>
    <w:rsid w:val="005638C7"/>
    <w:rsid w:val="00563964"/>
    <w:rsid w:val="0056417F"/>
    <w:rsid w:val="00564C7A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3A06"/>
    <w:rsid w:val="005A3E17"/>
    <w:rsid w:val="005A56B6"/>
    <w:rsid w:val="005A6E00"/>
    <w:rsid w:val="005A7B1B"/>
    <w:rsid w:val="005A7FE9"/>
    <w:rsid w:val="005B0440"/>
    <w:rsid w:val="005B1532"/>
    <w:rsid w:val="005B48B3"/>
    <w:rsid w:val="005C030F"/>
    <w:rsid w:val="005C59D8"/>
    <w:rsid w:val="005C63A5"/>
    <w:rsid w:val="005D5CAA"/>
    <w:rsid w:val="005D5EB8"/>
    <w:rsid w:val="005D6866"/>
    <w:rsid w:val="005D718D"/>
    <w:rsid w:val="005E12E7"/>
    <w:rsid w:val="005E60ED"/>
    <w:rsid w:val="005E62AD"/>
    <w:rsid w:val="005F07D4"/>
    <w:rsid w:val="005F0AD1"/>
    <w:rsid w:val="005F3260"/>
    <w:rsid w:val="005F4723"/>
    <w:rsid w:val="005F47C4"/>
    <w:rsid w:val="005F53AD"/>
    <w:rsid w:val="005F63FF"/>
    <w:rsid w:val="005F7CEA"/>
    <w:rsid w:val="006008B0"/>
    <w:rsid w:val="00602DFD"/>
    <w:rsid w:val="00612115"/>
    <w:rsid w:val="00613681"/>
    <w:rsid w:val="006149A9"/>
    <w:rsid w:val="00614C3A"/>
    <w:rsid w:val="006174A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55ECD"/>
    <w:rsid w:val="00662092"/>
    <w:rsid w:val="006706C0"/>
    <w:rsid w:val="00672BE2"/>
    <w:rsid w:val="00672CA7"/>
    <w:rsid w:val="00672D08"/>
    <w:rsid w:val="00674638"/>
    <w:rsid w:val="00680BA3"/>
    <w:rsid w:val="00680FDB"/>
    <w:rsid w:val="0068128C"/>
    <w:rsid w:val="00681649"/>
    <w:rsid w:val="0068609A"/>
    <w:rsid w:val="006866AE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B0731"/>
    <w:rsid w:val="006B1B9A"/>
    <w:rsid w:val="006B4509"/>
    <w:rsid w:val="006C1E89"/>
    <w:rsid w:val="006C34AB"/>
    <w:rsid w:val="006C616D"/>
    <w:rsid w:val="006D1058"/>
    <w:rsid w:val="006D11BD"/>
    <w:rsid w:val="006D2205"/>
    <w:rsid w:val="006D663A"/>
    <w:rsid w:val="006E1E79"/>
    <w:rsid w:val="006E26A8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4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23B9"/>
    <w:rsid w:val="0078374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C1D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6D87"/>
    <w:rsid w:val="0081780B"/>
    <w:rsid w:val="008215D2"/>
    <w:rsid w:val="00826D2A"/>
    <w:rsid w:val="008315FB"/>
    <w:rsid w:val="008327AC"/>
    <w:rsid w:val="00834366"/>
    <w:rsid w:val="00834A2B"/>
    <w:rsid w:val="0084312D"/>
    <w:rsid w:val="008444C3"/>
    <w:rsid w:val="008525D3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07D"/>
    <w:rsid w:val="00903928"/>
    <w:rsid w:val="00904BB1"/>
    <w:rsid w:val="00905F2E"/>
    <w:rsid w:val="00907AA1"/>
    <w:rsid w:val="009103E1"/>
    <w:rsid w:val="00910DA2"/>
    <w:rsid w:val="00912E18"/>
    <w:rsid w:val="00913171"/>
    <w:rsid w:val="009153C9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B6EA0"/>
    <w:rsid w:val="009C2330"/>
    <w:rsid w:val="009C6E48"/>
    <w:rsid w:val="009D0ED2"/>
    <w:rsid w:val="009D1298"/>
    <w:rsid w:val="009D19DE"/>
    <w:rsid w:val="009E015D"/>
    <w:rsid w:val="009E18A9"/>
    <w:rsid w:val="009E1DC6"/>
    <w:rsid w:val="009E2D2B"/>
    <w:rsid w:val="009E4CC3"/>
    <w:rsid w:val="009E7D32"/>
    <w:rsid w:val="009F0AF9"/>
    <w:rsid w:val="009F11B0"/>
    <w:rsid w:val="009F183E"/>
    <w:rsid w:val="009F1A2A"/>
    <w:rsid w:val="009F2798"/>
    <w:rsid w:val="00A03E3E"/>
    <w:rsid w:val="00A04521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4EA6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4C5E"/>
    <w:rsid w:val="00A87911"/>
    <w:rsid w:val="00A9324F"/>
    <w:rsid w:val="00A93B33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C0D"/>
    <w:rsid w:val="00AC1CA7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C14"/>
    <w:rsid w:val="00B24211"/>
    <w:rsid w:val="00B24E92"/>
    <w:rsid w:val="00B252B0"/>
    <w:rsid w:val="00B377EF"/>
    <w:rsid w:val="00B37A61"/>
    <w:rsid w:val="00B42BAF"/>
    <w:rsid w:val="00B45BF1"/>
    <w:rsid w:val="00B466C6"/>
    <w:rsid w:val="00B50010"/>
    <w:rsid w:val="00B51A31"/>
    <w:rsid w:val="00B538FF"/>
    <w:rsid w:val="00B56E10"/>
    <w:rsid w:val="00B57422"/>
    <w:rsid w:val="00B57AD5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0AA"/>
    <w:rsid w:val="00BB1196"/>
    <w:rsid w:val="00BB1429"/>
    <w:rsid w:val="00BB2356"/>
    <w:rsid w:val="00BB31A2"/>
    <w:rsid w:val="00BB388B"/>
    <w:rsid w:val="00BB3B4E"/>
    <w:rsid w:val="00BB62EE"/>
    <w:rsid w:val="00BC012C"/>
    <w:rsid w:val="00BC0C76"/>
    <w:rsid w:val="00BC1341"/>
    <w:rsid w:val="00BC1796"/>
    <w:rsid w:val="00BC1E9A"/>
    <w:rsid w:val="00BC739A"/>
    <w:rsid w:val="00BC7AB3"/>
    <w:rsid w:val="00BD103F"/>
    <w:rsid w:val="00BD2EC4"/>
    <w:rsid w:val="00BD5658"/>
    <w:rsid w:val="00BE0AD2"/>
    <w:rsid w:val="00BE122F"/>
    <w:rsid w:val="00BE53D9"/>
    <w:rsid w:val="00BE726A"/>
    <w:rsid w:val="00BF18B4"/>
    <w:rsid w:val="00BF6098"/>
    <w:rsid w:val="00BF6551"/>
    <w:rsid w:val="00C0203F"/>
    <w:rsid w:val="00C0659F"/>
    <w:rsid w:val="00C07528"/>
    <w:rsid w:val="00C07899"/>
    <w:rsid w:val="00C10BF2"/>
    <w:rsid w:val="00C12174"/>
    <w:rsid w:val="00C13BE9"/>
    <w:rsid w:val="00C15569"/>
    <w:rsid w:val="00C22C88"/>
    <w:rsid w:val="00C26BE6"/>
    <w:rsid w:val="00C30F68"/>
    <w:rsid w:val="00C31844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76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2147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0B2D"/>
    <w:rsid w:val="00D61C6F"/>
    <w:rsid w:val="00D678E5"/>
    <w:rsid w:val="00D67A61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90826"/>
    <w:rsid w:val="00D93191"/>
    <w:rsid w:val="00D946B3"/>
    <w:rsid w:val="00DA3542"/>
    <w:rsid w:val="00DA3B4A"/>
    <w:rsid w:val="00DA5F5F"/>
    <w:rsid w:val="00DB1969"/>
    <w:rsid w:val="00DB3AF1"/>
    <w:rsid w:val="00DB6076"/>
    <w:rsid w:val="00DB69EB"/>
    <w:rsid w:val="00DC2861"/>
    <w:rsid w:val="00DD104A"/>
    <w:rsid w:val="00DD3945"/>
    <w:rsid w:val="00DD3A48"/>
    <w:rsid w:val="00DD6C4D"/>
    <w:rsid w:val="00DD7E3A"/>
    <w:rsid w:val="00DE5238"/>
    <w:rsid w:val="00DE6F98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35E0"/>
    <w:rsid w:val="00E54C73"/>
    <w:rsid w:val="00E550F3"/>
    <w:rsid w:val="00E562BC"/>
    <w:rsid w:val="00E5680E"/>
    <w:rsid w:val="00E61A1E"/>
    <w:rsid w:val="00E61D9B"/>
    <w:rsid w:val="00E622E6"/>
    <w:rsid w:val="00E63B04"/>
    <w:rsid w:val="00E64C5F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49FD"/>
    <w:rsid w:val="00EE0A26"/>
    <w:rsid w:val="00EE11DA"/>
    <w:rsid w:val="00EE1956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1663B"/>
    <w:rsid w:val="00F20055"/>
    <w:rsid w:val="00F20760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25CC"/>
    <w:rsid w:val="00F53159"/>
    <w:rsid w:val="00F53B19"/>
    <w:rsid w:val="00F608BA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85C"/>
    <w:rsid w:val="00F8703F"/>
    <w:rsid w:val="00F92038"/>
    <w:rsid w:val="00F93149"/>
    <w:rsid w:val="00F95D3A"/>
    <w:rsid w:val="00F96611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C565FE3A-249D-40C8-91EA-F0ABEEC8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5</Pages>
  <Words>319</Words>
  <Characters>3573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3885</CharactersWithSpaces>
  <SharedDoc>false</SharedDoc>
  <HLinks>
    <vt:vector size="30" baseType="variant"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_Toc250982247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_Toc250982246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_Toc250982245</vt:lpwstr>
      </vt:variant>
      <vt:variant>
        <vt:i4>1900600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_Toc250982244</vt:lpwstr>
      </vt:variant>
      <vt:variant>
        <vt:i4>1900600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_Toc250982243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2010-02-04T08:45:00Z</cp:lastPrinted>
  <dcterms:created xsi:type="dcterms:W3CDTF">2016-09-30T12:04:00Z</dcterms:created>
  <dcterms:modified xsi:type="dcterms:W3CDTF">2016-09-30T12:04:00Z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2.0</vt:lpwstr>
  </property>
  <property fmtid="{D5CDD505-2E9C-101B-9397-08002B2CF9AE}" pid="4" name="Datum">
    <vt:filetime>2010-05-24T22:00:00Z</vt:filetime>
  </property>
</Properties>
</file>