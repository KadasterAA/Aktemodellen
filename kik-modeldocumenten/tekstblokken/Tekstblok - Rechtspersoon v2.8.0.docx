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B5563" w14:textId="77777777" w:rsidR="00EC0ADD" w:rsidRDefault="00EC0ADD" w:rsidP="00EC0ADD">
      <w:pPr>
        <w:pStyle w:val="Kop1"/>
      </w:pPr>
      <w:bookmarkStart w:id="0" w:name="_GoBack"/>
      <w:bookmarkEnd w:id="0"/>
      <w:r>
        <w:t>Tekstblok Rechtspersoon</w:t>
      </w:r>
    </w:p>
    <w:p w14:paraId="76E7668B" w14:textId="77777777" w:rsidR="00EC0ADD" w:rsidRPr="00810CA1" w:rsidRDefault="00EC0ADD" w:rsidP="00EC0ADD">
      <w:pPr>
        <w:pStyle w:val="Kop3"/>
      </w:pPr>
      <w:r w:rsidRPr="00810CA1">
        <w:t xml:space="preserve">versie </w:t>
      </w:r>
      <w:r w:rsidR="006D0AEB">
        <w:t>2.</w:t>
      </w:r>
      <w:r w:rsidR="000177E0">
        <w:t>8</w:t>
      </w:r>
      <w:r w:rsidR="00A176C7">
        <w:t>.0</w:t>
      </w:r>
      <w:r w:rsidRPr="00810CA1">
        <w:t xml:space="preserve">, dd. </w:t>
      </w:r>
      <w:r w:rsidR="008D0ADD">
        <w:t>1</w:t>
      </w:r>
      <w:r w:rsidR="001C699E">
        <w:t>6</w:t>
      </w:r>
      <w:r w:rsidR="00A070BA">
        <w:t xml:space="preserve"> </w:t>
      </w:r>
      <w:r w:rsidR="001C699E">
        <w:t>maart</w:t>
      </w:r>
      <w:r w:rsidR="00A070BA">
        <w:t xml:space="preserve"> 201</w:t>
      </w:r>
      <w:r w:rsidR="001C699E">
        <w:t>6</w:t>
      </w:r>
    </w:p>
    <w:p w14:paraId="2655C973" w14:textId="77777777" w:rsidR="00FC07B6" w:rsidRDefault="00FC07B6">
      <w:pPr>
        <w:rPr>
          <w:color w:val="800080"/>
          <w:lang w:val="nl"/>
        </w:rPr>
      </w:pPr>
    </w:p>
    <w:p w14:paraId="441E0A6F" w14:textId="77777777" w:rsidR="007B387F" w:rsidRPr="007B387F" w:rsidRDefault="007B387F">
      <w:pPr>
        <w:rPr>
          <w:b/>
          <w:sz w:val="24"/>
          <w:szCs w:val="24"/>
          <w:lang w:val="nl"/>
        </w:rPr>
      </w:pPr>
      <w:r w:rsidRPr="007B387F">
        <w:rPr>
          <w:b/>
          <w:sz w:val="24"/>
          <w:szCs w:val="24"/>
          <w:lang w:val="nl"/>
        </w:rPr>
        <w:t>Tekstfragment</w:t>
      </w:r>
    </w:p>
    <w:p w14:paraId="4F830D01" w14:textId="77777777" w:rsidR="0000612B" w:rsidRPr="00420E31" w:rsidRDefault="00FC07B6" w:rsidP="0000612B">
      <w:pPr>
        <w:rPr>
          <w:rFonts w:cs="Arial"/>
          <w:color w:val="800080"/>
          <w:sz w:val="20"/>
        </w:rPr>
      </w:pPr>
      <w:r w:rsidRPr="00420E31">
        <w:rPr>
          <w:rFonts w:cs="Arial"/>
          <w:color w:val="800080"/>
          <w:sz w:val="20"/>
          <w:lang w:val="nl"/>
        </w:rPr>
        <w:t xml:space="preserve">de/het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rechtsvorm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="00025370" w:rsidRPr="00420E31">
        <w:rPr>
          <w:rFonts w:cs="Arial"/>
          <w:sz w:val="20"/>
        </w:rPr>
        <w:t xml:space="preserve"> </w:t>
      </w:r>
      <w:r w:rsidR="00025370" w:rsidRPr="00420E31">
        <w:rPr>
          <w:rFonts w:cs="Arial"/>
          <w:sz w:val="20"/>
          <w:lang w:val="en-US"/>
        </w:rPr>
        <w:fldChar w:fldCharType="begin"/>
      </w:r>
      <w:r w:rsidR="00025370" w:rsidRPr="00420E31">
        <w:rPr>
          <w:rFonts w:cs="Arial"/>
          <w:sz w:val="20"/>
        </w:rPr>
        <w:instrText>MacroButton Nomacro §</w:instrText>
      </w:r>
      <w:r w:rsidR="00025370" w:rsidRPr="00420E31">
        <w:rPr>
          <w:rFonts w:cs="Arial"/>
          <w:sz w:val="20"/>
          <w:lang w:val="en-US"/>
        </w:rPr>
        <w:fldChar w:fldCharType="end"/>
      </w:r>
      <w:r w:rsidR="00D10D58" w:rsidRPr="00420E31">
        <w:rPr>
          <w:rFonts w:cs="Arial"/>
          <w:color w:val="800080"/>
          <w:sz w:val="20"/>
        </w:rPr>
        <w:t>, ingevolge het bepaalde in artikel 171 van de Gemeentewet</w:t>
      </w:r>
      <w:r w:rsidR="00025370" w:rsidRPr="00420E31">
        <w:rPr>
          <w:rFonts w:cs="Arial"/>
          <w:sz w:val="20"/>
          <w:lang w:val="en-US"/>
        </w:rPr>
        <w:fldChar w:fldCharType="begin"/>
      </w:r>
      <w:r w:rsidR="00025370" w:rsidRPr="00420E31">
        <w:rPr>
          <w:rFonts w:cs="Arial"/>
          <w:sz w:val="20"/>
        </w:rPr>
        <w:instrText>MacroButton Nomacro §</w:instrText>
      </w:r>
      <w:r w:rsidR="00025370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FF0000"/>
          <w:sz w:val="20"/>
        </w:rPr>
        <w:t xml:space="preserve">: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naam rechtspersoon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="00D10D58" w:rsidRPr="00420E31">
        <w:rPr>
          <w:rFonts w:cs="Arial"/>
          <w:color w:val="FF0000"/>
          <w:sz w:val="20"/>
        </w:rPr>
        <w:t>,</w:t>
      </w:r>
      <w:r w:rsidR="00D10D58" w:rsidRPr="00420E31">
        <w:rPr>
          <w:rFonts w:cs="Arial"/>
          <w:sz w:val="20"/>
        </w:rPr>
        <w:t xml:space="preserve"> </w:t>
      </w:r>
      <w:r w:rsidR="00011ADE" w:rsidRPr="0055068C">
        <w:rPr>
          <w:rFonts w:cs="Arial"/>
          <w:color w:val="3366FF"/>
          <w:sz w:val="20"/>
        </w:rPr>
        <w:t>tevens</w:t>
      </w:r>
      <w:r w:rsidR="0055068C" w:rsidRPr="0055068C">
        <w:rPr>
          <w:rFonts w:cs="Arial"/>
          <w:color w:val="3366FF"/>
          <w:sz w:val="20"/>
        </w:rPr>
        <w:t xml:space="preserve"> </w:t>
      </w:r>
      <w:r w:rsidR="00A176C7" w:rsidRPr="000177E0">
        <w:rPr>
          <w:color w:val="800080"/>
          <w:sz w:val="20"/>
        </w:rPr>
        <w:t>handelend onder de naam</w:t>
      </w:r>
      <w:r w:rsidR="00A176C7" w:rsidRPr="00420E31">
        <w:rPr>
          <w:sz w:val="20"/>
        </w:rPr>
        <w:t xml:space="preserve"> 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="00A176C7" w:rsidRPr="00420E31">
        <w:rPr>
          <w:sz w:val="20"/>
        </w:rPr>
        <w:t>naam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="00A176C7" w:rsidRPr="00420E31">
        <w:rPr>
          <w:rFonts w:cs="Arial"/>
          <w:sz w:val="20"/>
        </w:rPr>
        <w:t>,</w:t>
      </w:r>
      <w:r w:rsidR="00A176C7" w:rsidRPr="00420E31">
        <w:rPr>
          <w:color w:val="800080"/>
          <w:sz w:val="20"/>
        </w:rPr>
        <w:t xml:space="preserve"> </w:t>
      </w:r>
      <w:r w:rsidRPr="00420E31">
        <w:rPr>
          <w:rFonts w:cs="Arial"/>
          <w:color w:val="800080"/>
          <w:sz w:val="20"/>
        </w:rPr>
        <w:t>statutair</w:t>
      </w:r>
      <w:r w:rsidRPr="00420E31">
        <w:rPr>
          <w:rFonts w:cs="Arial"/>
          <w:color w:val="FF0000"/>
          <w:sz w:val="20"/>
        </w:rPr>
        <w:t xml:space="preserve"> gevestigd te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zetel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 xml:space="preserve">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800080"/>
          <w:sz w:val="20"/>
        </w:rPr>
        <w:t>land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9966"/>
          <w:sz w:val="20"/>
        </w:rPr>
        <w:t xml:space="preserve">, 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="00A176C7" w:rsidRPr="00420E31">
        <w:rPr>
          <w:rFonts w:cs="Arial"/>
          <w:color w:val="339966"/>
          <w:sz w:val="20"/>
        </w:rPr>
        <w:t>mede kantoorhoudende te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="00A176C7" w:rsidRPr="00420E31">
        <w:rPr>
          <w:rFonts w:cs="Arial"/>
          <w:color w:val="339966"/>
          <w:sz w:val="20"/>
        </w:rPr>
        <w:t xml:space="preserve"> / 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9966"/>
          <w:sz w:val="20"/>
        </w:rPr>
        <w:t>kantoorhoudende te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9966"/>
          <w:sz w:val="20"/>
        </w:rPr>
        <w:t xml:space="preserve"> </w:t>
      </w:r>
      <w:r w:rsidRPr="00420E31">
        <w:rPr>
          <w:rFonts w:cs="Arial"/>
          <w:color w:val="339966"/>
          <w:sz w:val="20"/>
          <w:highlight w:val="yellow"/>
        </w:rPr>
        <w:t xml:space="preserve">TEKSTBLOK WOONADRES versie </w:t>
      </w:r>
      <w:r w:rsidR="006D0AEB" w:rsidRPr="00420E31">
        <w:rPr>
          <w:rFonts w:cs="Arial"/>
          <w:color w:val="339966"/>
          <w:sz w:val="20"/>
          <w:highlight w:val="yellow"/>
        </w:rPr>
        <w:t>2.</w:t>
      </w:r>
      <w:r w:rsidR="00F249DC" w:rsidRPr="00420E31">
        <w:rPr>
          <w:rFonts w:cs="Arial"/>
          <w:color w:val="339966"/>
          <w:sz w:val="20"/>
          <w:highlight w:val="yellow"/>
        </w:rPr>
        <w:t>1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9966"/>
          <w:sz w:val="20"/>
        </w:rPr>
        <w:t xml:space="preserve"> / en aldaar kantoorhoudende aan </w:t>
      </w:r>
      <w:r w:rsidRPr="00420E31">
        <w:rPr>
          <w:rFonts w:cs="Arial"/>
          <w:color w:val="800080"/>
          <w:sz w:val="20"/>
        </w:rPr>
        <w:t>de/het</w:t>
      </w:r>
      <w:r w:rsidRPr="00420E31">
        <w:rPr>
          <w:rFonts w:cs="Arial"/>
          <w:color w:val="008000"/>
          <w:sz w:val="20"/>
        </w:rPr>
        <w:t xml:space="preserve">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straatnaam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66FF"/>
          <w:sz w:val="20"/>
        </w:rPr>
        <w:t xml:space="preserve"> 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huisnummer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="007B387F" w:rsidRPr="00420E31">
        <w:rPr>
          <w:rFonts w:cs="Arial"/>
          <w:sz w:val="20"/>
        </w:rPr>
        <w:t xml:space="preserve"> 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66FF"/>
          <w:sz w:val="20"/>
        </w:rPr>
        <w:t>lette</w:t>
      </w:r>
      <w:r w:rsidR="007B387F" w:rsidRPr="00420E31">
        <w:rPr>
          <w:rFonts w:cs="Arial"/>
          <w:color w:val="3366FF"/>
          <w:sz w:val="20"/>
        </w:rPr>
        <w:t>r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="007B387F" w:rsidRPr="00420E31">
        <w:rPr>
          <w:rFonts w:cs="Arial"/>
          <w:sz w:val="20"/>
        </w:rPr>
        <w:t xml:space="preserve"> 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66FF"/>
          <w:sz w:val="20"/>
        </w:rPr>
        <w:t>toevoeging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="007F51ED" w:rsidRPr="00420E31">
        <w:rPr>
          <w:rFonts w:cs="Arial"/>
          <w:sz w:val="20"/>
        </w:rPr>
        <w:t xml:space="preserve"> </w:t>
      </w:r>
      <w:r w:rsidRPr="00420E31">
        <w:rPr>
          <w:rFonts w:cs="Arial"/>
          <w:color w:val="993300"/>
          <w:sz w:val="20"/>
        </w:rPr>
        <w:t>(postcode</w:t>
      </w:r>
      <w:r w:rsidR="007B387F" w:rsidRPr="00420E31">
        <w:rPr>
          <w:rFonts w:cs="Arial"/>
          <w:color w:val="993300"/>
          <w:sz w:val="20"/>
        </w:rPr>
        <w:t xml:space="preserve">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postcode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993300"/>
          <w:sz w:val="20"/>
        </w:rPr>
        <w:t>)</w:t>
      </w:r>
      <w:r w:rsidRPr="00420E31">
        <w:rPr>
          <w:rFonts w:cs="Arial"/>
          <w:color w:val="993366"/>
          <w:sz w:val="20"/>
        </w:rPr>
        <w:t>,</w:t>
      </w:r>
      <w:r w:rsidRPr="00420E31">
        <w:rPr>
          <w:rFonts w:cs="Arial"/>
          <w:color w:val="FF0000"/>
          <w:sz w:val="20"/>
        </w:rPr>
        <w:t xml:space="preserve"> </w:t>
      </w:r>
      <w:r w:rsidRPr="00420E31">
        <w:rPr>
          <w:rFonts w:cs="Arial"/>
          <w:color w:val="800080"/>
          <w:sz w:val="20"/>
        </w:rPr>
        <w:t xml:space="preserve">ingeschreven in het </w:t>
      </w:r>
      <w:r w:rsidR="004158F6" w:rsidRPr="00420E31">
        <w:rPr>
          <w:rFonts w:cs="Arial"/>
          <w:color w:val="800080"/>
          <w:sz w:val="20"/>
        </w:rPr>
        <w:t>h</w:t>
      </w:r>
      <w:r w:rsidR="00556297" w:rsidRPr="00420E31">
        <w:rPr>
          <w:rFonts w:cs="Arial"/>
          <w:color w:val="800080"/>
          <w:sz w:val="20"/>
        </w:rPr>
        <w:t xml:space="preserve">andelsregister </w:t>
      </w:r>
      <w:r w:rsidR="004158F6" w:rsidRPr="00420E31">
        <w:rPr>
          <w:rFonts w:cs="Arial"/>
          <w:color w:val="3366FF"/>
          <w:sz w:val="20"/>
        </w:rPr>
        <w:t>van de Kamer van Koophandel</w:t>
      </w:r>
      <w:r w:rsidR="004158F6" w:rsidRPr="00420E31">
        <w:rPr>
          <w:rFonts w:cs="Arial"/>
          <w:color w:val="0000FF"/>
          <w:sz w:val="20"/>
        </w:rPr>
        <w:t xml:space="preserve"> </w:t>
      </w:r>
      <w:r w:rsidRPr="00420E31">
        <w:rPr>
          <w:rFonts w:cs="Arial"/>
          <w:color w:val="800080"/>
          <w:sz w:val="20"/>
        </w:rPr>
        <w:t>onder nummer</w:t>
      </w:r>
      <w:r w:rsidR="00556297" w:rsidRPr="00420E31">
        <w:rPr>
          <w:rFonts w:cs="Arial"/>
          <w:color w:val="800080"/>
          <w:sz w:val="20"/>
        </w:rPr>
        <w:t>:</w:t>
      </w:r>
      <w:r w:rsidRPr="00420E31">
        <w:rPr>
          <w:rFonts w:cs="Arial"/>
          <w:color w:val="FF0000"/>
          <w:sz w:val="20"/>
        </w:rPr>
        <w:t xml:space="preserve">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getal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="008D0ADD">
        <w:rPr>
          <w:rFonts w:cs="Arial"/>
          <w:color w:val="800080"/>
          <w:sz w:val="20"/>
        </w:rPr>
        <w:t>,</w:t>
      </w:r>
      <w:r w:rsidR="00BC56F5" w:rsidRPr="00420E31">
        <w:rPr>
          <w:rFonts w:cs="Arial"/>
          <w:color w:val="800080"/>
          <w:sz w:val="20"/>
        </w:rPr>
        <w:t xml:space="preserve"> ter uitvoering van het besluit van het College van Burgemeester en Wethouders van de gemeente </w:t>
      </w:r>
      <w:r w:rsidR="00BC56F5" w:rsidRPr="00420E31">
        <w:rPr>
          <w:rFonts w:cs="Arial"/>
          <w:sz w:val="20"/>
          <w:lang w:val="en-US"/>
        </w:rPr>
        <w:fldChar w:fldCharType="begin"/>
      </w:r>
      <w:r w:rsidR="00BC56F5" w:rsidRPr="00420E31">
        <w:rPr>
          <w:rFonts w:cs="Arial"/>
          <w:sz w:val="20"/>
        </w:rPr>
        <w:instrText>MacroButton Nomacro §</w:instrText>
      </w:r>
      <w:r w:rsidR="00BC56F5" w:rsidRPr="00420E31">
        <w:rPr>
          <w:rFonts w:cs="Arial"/>
          <w:sz w:val="20"/>
          <w:lang w:val="en-US"/>
        </w:rPr>
        <w:fldChar w:fldCharType="end"/>
      </w:r>
      <w:r w:rsidR="00BC56F5" w:rsidRPr="00420E31">
        <w:rPr>
          <w:rFonts w:cs="Arial"/>
          <w:sz w:val="20"/>
        </w:rPr>
        <w:t>naam gemeente</w:t>
      </w:r>
      <w:r w:rsidR="00BC56F5" w:rsidRPr="00420E31">
        <w:rPr>
          <w:rFonts w:cs="Arial"/>
          <w:sz w:val="20"/>
          <w:lang w:val="en-US"/>
        </w:rPr>
        <w:fldChar w:fldCharType="begin"/>
      </w:r>
      <w:r w:rsidR="00BC56F5" w:rsidRPr="00420E31">
        <w:rPr>
          <w:rFonts w:cs="Arial"/>
          <w:sz w:val="20"/>
        </w:rPr>
        <w:instrText>MacroButton Nomacro §</w:instrText>
      </w:r>
      <w:r w:rsidR="00BC56F5" w:rsidRPr="00420E31">
        <w:rPr>
          <w:rFonts w:cs="Arial"/>
          <w:sz w:val="20"/>
          <w:lang w:val="en-US"/>
        </w:rPr>
        <w:fldChar w:fldCharType="end"/>
      </w:r>
      <w:r w:rsidR="00BC56F5" w:rsidRPr="00420E31">
        <w:rPr>
          <w:rFonts w:cs="Arial"/>
          <w:color w:val="800080"/>
          <w:sz w:val="20"/>
        </w:rPr>
        <w:t xml:space="preserve">, de dato </w:t>
      </w:r>
      <w:r w:rsidR="00BC56F5" w:rsidRPr="00420E31">
        <w:rPr>
          <w:rFonts w:cs="Arial"/>
          <w:sz w:val="20"/>
          <w:lang w:val="en-US"/>
        </w:rPr>
        <w:fldChar w:fldCharType="begin"/>
      </w:r>
      <w:r w:rsidR="00BC56F5" w:rsidRPr="00420E31">
        <w:rPr>
          <w:rFonts w:cs="Arial"/>
          <w:sz w:val="20"/>
        </w:rPr>
        <w:instrText>MacroButton Nomacro §</w:instrText>
      </w:r>
      <w:r w:rsidR="00BC56F5" w:rsidRPr="00420E31">
        <w:rPr>
          <w:rFonts w:cs="Arial"/>
          <w:sz w:val="20"/>
          <w:lang w:val="en-US"/>
        </w:rPr>
        <w:fldChar w:fldCharType="end"/>
      </w:r>
      <w:r w:rsidR="00BC56F5" w:rsidRPr="00420E31">
        <w:rPr>
          <w:rFonts w:cs="Arial"/>
          <w:sz w:val="20"/>
        </w:rPr>
        <w:t>datum</w:t>
      </w:r>
      <w:r w:rsidR="00BC56F5" w:rsidRPr="00420E31">
        <w:rPr>
          <w:rFonts w:cs="Arial"/>
          <w:sz w:val="20"/>
          <w:lang w:val="en-US"/>
        </w:rPr>
        <w:fldChar w:fldCharType="begin"/>
      </w:r>
      <w:r w:rsidR="00BC56F5" w:rsidRPr="00420E31">
        <w:rPr>
          <w:rFonts w:cs="Arial"/>
          <w:sz w:val="20"/>
        </w:rPr>
        <w:instrText>MacroButton Nomacro §</w:instrText>
      </w:r>
      <w:r w:rsidR="00BC56F5" w:rsidRPr="00420E31">
        <w:rPr>
          <w:rFonts w:cs="Arial"/>
          <w:sz w:val="20"/>
          <w:lang w:val="en-US"/>
        </w:rPr>
        <w:fldChar w:fldCharType="end"/>
      </w:r>
    </w:p>
    <w:p w14:paraId="7196C08B" w14:textId="77777777" w:rsidR="00FC07B6" w:rsidRDefault="00FC07B6"/>
    <w:p w14:paraId="3F6584E4" w14:textId="77777777" w:rsidR="007B387F" w:rsidRDefault="007B387F">
      <w:pPr>
        <w:rPr>
          <w:b/>
          <w:sz w:val="24"/>
          <w:szCs w:val="24"/>
        </w:rPr>
      </w:pPr>
      <w:r>
        <w:rPr>
          <w:b/>
          <w:sz w:val="24"/>
          <w:szCs w:val="24"/>
        </w:rPr>
        <w:t>Voorbeeld tekstfragment</w:t>
      </w:r>
    </w:p>
    <w:p w14:paraId="34A7E3FD" w14:textId="77777777" w:rsidR="007B387F" w:rsidRPr="00A176C7" w:rsidRDefault="00D10D58">
      <w:pPr>
        <w:rPr>
          <w:sz w:val="20"/>
        </w:rPr>
      </w:pPr>
      <w:r>
        <w:rPr>
          <w:sz w:val="20"/>
        </w:rPr>
        <w:t>d</w:t>
      </w:r>
      <w:r w:rsidR="007B387F" w:rsidRPr="00A176C7">
        <w:rPr>
          <w:sz w:val="20"/>
        </w:rPr>
        <w:t xml:space="preserve">e naamloze vennootschap: Winkler N.V., statutair gevestigd te Amsterdam en aldaar kantoorhoudende aan de Landsmeer </w:t>
      </w:r>
      <w:smartTag w:uri="urn:schemas-microsoft-com:office:smarttags" w:element="metricconverter">
        <w:smartTagPr>
          <w:attr w:name="ProductID" w:val="25 A"/>
        </w:smartTagPr>
        <w:r w:rsidR="007B387F" w:rsidRPr="00A176C7">
          <w:rPr>
            <w:sz w:val="20"/>
          </w:rPr>
          <w:t>25 A</w:t>
        </w:r>
      </w:smartTag>
      <w:r w:rsidR="007B387F" w:rsidRPr="00A176C7">
        <w:rPr>
          <w:sz w:val="20"/>
        </w:rPr>
        <w:t xml:space="preserve"> bis (postcode 1000 DV), ingeschreven in het </w:t>
      </w:r>
      <w:r w:rsidR="004158F6" w:rsidRPr="00A176C7">
        <w:rPr>
          <w:sz w:val="20"/>
        </w:rPr>
        <w:t>h</w:t>
      </w:r>
      <w:r w:rsidR="00556297" w:rsidRPr="00A176C7">
        <w:rPr>
          <w:sz w:val="20"/>
        </w:rPr>
        <w:t>andelsregister</w:t>
      </w:r>
      <w:r w:rsidR="004158F6" w:rsidRPr="00A176C7">
        <w:rPr>
          <w:sz w:val="20"/>
        </w:rPr>
        <w:t xml:space="preserve"> van de kamer van Koophandel</w:t>
      </w:r>
      <w:r w:rsidR="007B387F" w:rsidRPr="00A176C7">
        <w:rPr>
          <w:sz w:val="20"/>
        </w:rPr>
        <w:t xml:space="preserve"> </w:t>
      </w:r>
      <w:r w:rsidR="00556297" w:rsidRPr="00A176C7">
        <w:rPr>
          <w:sz w:val="20"/>
        </w:rPr>
        <w:t xml:space="preserve">onder </w:t>
      </w:r>
      <w:r w:rsidR="007B387F" w:rsidRPr="00A176C7">
        <w:rPr>
          <w:sz w:val="20"/>
        </w:rPr>
        <w:t>nummer</w:t>
      </w:r>
      <w:r w:rsidR="00556297" w:rsidRPr="00A176C7">
        <w:rPr>
          <w:sz w:val="20"/>
        </w:rPr>
        <w:t>:</w:t>
      </w:r>
      <w:r w:rsidR="007B387F" w:rsidRPr="00A176C7">
        <w:rPr>
          <w:sz w:val="20"/>
        </w:rPr>
        <w:t xml:space="preserve"> 12345</w:t>
      </w:r>
    </w:p>
    <w:p w14:paraId="27E22D7D" w14:textId="77777777" w:rsidR="00FC07B6" w:rsidRPr="00A176C7" w:rsidRDefault="00FC07B6">
      <w:pPr>
        <w:rPr>
          <w:sz w:val="20"/>
        </w:rPr>
      </w:pPr>
    </w:p>
    <w:p w14:paraId="2AF7E050" w14:textId="77777777" w:rsidR="00BC56F5" w:rsidRDefault="00D10D58" w:rsidP="00BC56F5">
      <w:pPr>
        <w:rPr>
          <w:sz w:val="20"/>
        </w:rPr>
      </w:pPr>
      <w:r>
        <w:rPr>
          <w:sz w:val="20"/>
        </w:rPr>
        <w:t>d</w:t>
      </w:r>
      <w:r w:rsidR="00BC56F5" w:rsidRPr="00BC56F5">
        <w:rPr>
          <w:sz w:val="20"/>
        </w:rPr>
        <w:t>e publiekrechtelijk rechtspersoon: Gemeente Utrecht, gevestigd te Utrecht, kantoorhoudende te 1234 PR Utrecht, Jan van Halststraat 5</w:t>
      </w:r>
    </w:p>
    <w:p w14:paraId="026536FB" w14:textId="77777777" w:rsidR="00BC56F5" w:rsidRDefault="00BC56F5" w:rsidP="00BC56F5">
      <w:pPr>
        <w:rPr>
          <w:sz w:val="20"/>
        </w:rPr>
      </w:pPr>
    </w:p>
    <w:p w14:paraId="7FFAED75" w14:textId="77777777" w:rsidR="00BC56F5" w:rsidRPr="00A176C7" w:rsidRDefault="00D10D58" w:rsidP="00BC56F5">
      <w:pPr>
        <w:rPr>
          <w:rFonts w:cs="Arial"/>
          <w:sz w:val="20"/>
        </w:rPr>
      </w:pPr>
      <w:r>
        <w:rPr>
          <w:sz w:val="20"/>
        </w:rPr>
        <w:t>d</w:t>
      </w:r>
      <w:r w:rsidR="00814BBB" w:rsidRPr="00A176C7">
        <w:rPr>
          <w:sz w:val="20"/>
        </w:rPr>
        <w:t>e p</w:t>
      </w:r>
      <w:r w:rsidR="00947691" w:rsidRPr="00A176C7">
        <w:rPr>
          <w:sz w:val="20"/>
        </w:rPr>
        <w:t>ubliekrechtelijk rechtspersoon: Gemeente Utrecht, gevestigd te Utrecht, kantoorhoudende te 1234 PR Utrecht, Jan van Halststraat 5</w:t>
      </w:r>
      <w:r w:rsidR="00BC56F5">
        <w:rPr>
          <w:sz w:val="20"/>
        </w:rPr>
        <w:t>,</w:t>
      </w:r>
      <w:r w:rsidR="00BC56F5" w:rsidRPr="00A176C7">
        <w:rPr>
          <w:sz w:val="20"/>
        </w:rPr>
        <w:t xml:space="preserve"> </w:t>
      </w:r>
      <w:r w:rsidR="00BC56F5" w:rsidRPr="00A176C7">
        <w:rPr>
          <w:rFonts w:cs="Arial"/>
          <w:sz w:val="20"/>
        </w:rPr>
        <w:t xml:space="preserve">ter uitvoering van het besluit van het College van Burgemeester en Wethouders van de gemeente Utrecht, de dato </w:t>
      </w:r>
      <w:r w:rsidR="00BC56F5" w:rsidRPr="001C699E">
        <w:rPr>
          <w:rFonts w:cs="Arial"/>
          <w:sz w:val="20"/>
        </w:rPr>
        <w:t>eenendertig maart tweeduizend acht</w:t>
      </w:r>
      <w:r w:rsidR="00BC56F5" w:rsidRPr="00D106BC">
        <w:rPr>
          <w:rFonts w:cs="Arial"/>
          <w:szCs w:val="18"/>
        </w:rPr>
        <w:t> </w:t>
      </w:r>
    </w:p>
    <w:p w14:paraId="58749D23" w14:textId="77777777" w:rsidR="00FC07B6" w:rsidRDefault="00FC07B6"/>
    <w:p w14:paraId="0CBD2D65" w14:textId="77777777" w:rsidR="00BC56F5" w:rsidRDefault="00D10D58">
      <w:pPr>
        <w:rPr>
          <w:sz w:val="20"/>
        </w:rPr>
      </w:pPr>
      <w:r>
        <w:rPr>
          <w:sz w:val="20"/>
        </w:rPr>
        <w:t>d</w:t>
      </w:r>
      <w:r w:rsidR="0000612B" w:rsidRPr="00BC56F5">
        <w:rPr>
          <w:sz w:val="20"/>
        </w:rPr>
        <w:t>e publiekrechtelijk rechtspersoon</w:t>
      </w:r>
      <w:r>
        <w:rPr>
          <w:sz w:val="20"/>
        </w:rPr>
        <w:t xml:space="preserve">, </w:t>
      </w:r>
      <w:r w:rsidRPr="009C66D3">
        <w:rPr>
          <w:sz w:val="20"/>
        </w:rPr>
        <w:t>ingevolge het bepaalde in artikel 171 van de Gemeentewet</w:t>
      </w:r>
      <w:r w:rsidR="0000612B" w:rsidRPr="00BC56F5">
        <w:rPr>
          <w:sz w:val="20"/>
        </w:rPr>
        <w:t xml:space="preserve">: Gemeente Utrecht, gevestigd te Utrecht, kantoorhoudende </w:t>
      </w:r>
      <w:r w:rsidR="0000612B">
        <w:rPr>
          <w:sz w:val="20"/>
        </w:rPr>
        <w:t xml:space="preserve">te </w:t>
      </w:r>
      <w:r w:rsidR="0000612B" w:rsidRPr="00BC56F5">
        <w:rPr>
          <w:sz w:val="20"/>
        </w:rPr>
        <w:t>1234 PR Utrecht, Jan van Halststraat 5</w:t>
      </w:r>
      <w:r w:rsidR="0000612B" w:rsidRPr="009C66D3">
        <w:rPr>
          <w:sz w:val="20"/>
        </w:rPr>
        <w:t xml:space="preserve"> </w:t>
      </w:r>
    </w:p>
    <w:p w14:paraId="508341D3" w14:textId="77777777" w:rsidR="0000612B" w:rsidRDefault="0000612B"/>
    <w:p w14:paraId="56811617" w14:textId="77777777" w:rsidR="00A176C7" w:rsidRPr="00F02F95" w:rsidRDefault="00A176C7" w:rsidP="00A176C7">
      <w:pPr>
        <w:rPr>
          <w:rFonts w:cs="Arial"/>
          <w:sz w:val="20"/>
        </w:rPr>
      </w:pPr>
      <w:r w:rsidRPr="00F02F95">
        <w:rPr>
          <w:rFonts w:cs="Arial"/>
          <w:sz w:val="20"/>
        </w:rPr>
        <w:t xml:space="preserve">de </w:t>
      </w:r>
      <w:r w:rsidR="003B2F71">
        <w:rPr>
          <w:rFonts w:cs="Arial"/>
          <w:sz w:val="20"/>
        </w:rPr>
        <w:t>n</w:t>
      </w:r>
      <w:r w:rsidRPr="00F02F95">
        <w:rPr>
          <w:rFonts w:cs="Arial"/>
          <w:sz w:val="20"/>
        </w:rPr>
        <w:t xml:space="preserve">aamloze </w:t>
      </w:r>
      <w:r w:rsidR="003B2F71">
        <w:rPr>
          <w:rFonts w:cs="Arial"/>
          <w:sz w:val="20"/>
        </w:rPr>
        <w:t>v</w:t>
      </w:r>
      <w:r w:rsidRPr="00F02F95">
        <w:rPr>
          <w:rFonts w:cs="Arial"/>
          <w:sz w:val="20"/>
        </w:rPr>
        <w:t>ennootschap</w:t>
      </w:r>
      <w:r>
        <w:rPr>
          <w:rFonts w:cs="Arial"/>
          <w:sz w:val="20"/>
        </w:rPr>
        <w:t>:</w:t>
      </w:r>
      <w:r w:rsidRPr="00F02F95">
        <w:rPr>
          <w:rFonts w:cs="Arial"/>
          <w:sz w:val="20"/>
        </w:rPr>
        <w:t xml:space="preserve"> SNS Bank N.V., handelend onder de naam BLG Wonen, statutair gevestigd te Utrecht, mede kantoorhoudende te 6164 AZ Geleen</w:t>
      </w:r>
      <w:r>
        <w:rPr>
          <w:rFonts w:cs="Arial"/>
          <w:sz w:val="20"/>
        </w:rPr>
        <w:t>,</w:t>
      </w:r>
      <w:r w:rsidRPr="00F02F95">
        <w:rPr>
          <w:rFonts w:cs="Arial"/>
          <w:sz w:val="20"/>
        </w:rPr>
        <w:t xml:space="preserve"> Jos Klijnenlaan 288</w:t>
      </w:r>
    </w:p>
    <w:p w14:paraId="31395369" w14:textId="77777777" w:rsidR="00A176C7" w:rsidRDefault="00A176C7"/>
    <w:p w14:paraId="7F41C1ED" w14:textId="77777777" w:rsidR="00011ADE" w:rsidRPr="001C699E" w:rsidRDefault="000177E0">
      <w:pPr>
        <w:rPr>
          <w:sz w:val="20"/>
        </w:rPr>
      </w:pPr>
      <w:r w:rsidRPr="001C699E">
        <w:rPr>
          <w:sz w:val="20"/>
        </w:rPr>
        <w:t>de besloten vennootschap: ABN AMRO Hypotheken Groep B.V., tevens handelend onder de naam Direktbank Woninghypotheken, gevestigd te Amersfoort, kantoorhoudende te 3824 MX Amersfoort, Ruimtevaart 24</w:t>
      </w:r>
    </w:p>
    <w:p w14:paraId="18B998B0" w14:textId="77777777" w:rsidR="00011ADE" w:rsidRDefault="00011ADE"/>
    <w:p w14:paraId="23234785" w14:textId="77777777" w:rsidR="004F02DE" w:rsidRPr="00BD4997" w:rsidRDefault="003B2F71" w:rsidP="004F02DE">
      <w:pPr>
        <w:rPr>
          <w:sz w:val="20"/>
        </w:rPr>
      </w:pPr>
      <w:r>
        <w:rPr>
          <w:rFonts w:cs="Arial"/>
          <w:snapToGrid/>
          <w:color w:val="000000"/>
          <w:kern w:val="0"/>
          <w:sz w:val="20"/>
          <w:highlight w:val="white"/>
          <w:lang w:eastAsia="nl-NL"/>
        </w:rPr>
        <w:t>de r</w:t>
      </w:r>
      <w:r w:rsidR="004F02DE">
        <w:rPr>
          <w:rFonts w:cs="Arial"/>
          <w:snapToGrid/>
          <w:color w:val="000000"/>
          <w:kern w:val="0"/>
          <w:sz w:val="20"/>
          <w:highlight w:val="white"/>
          <w:lang w:eastAsia="nl-NL"/>
        </w:rPr>
        <w:t>echtspersoon naar buitenlands recht</w:t>
      </w:r>
      <w:r w:rsidR="004F02DE">
        <w:rPr>
          <w:rFonts w:cs="Arial"/>
          <w:snapToGrid/>
          <w:color w:val="000000"/>
          <w:kern w:val="0"/>
          <w:sz w:val="20"/>
          <w:lang w:eastAsia="nl-NL"/>
        </w:rPr>
        <w:t xml:space="preserve"> </w:t>
      </w:r>
      <w:r w:rsidR="004F02DE" w:rsidRPr="00BD4997">
        <w:rPr>
          <w:rFonts w:cs="Arial"/>
          <w:snapToGrid/>
          <w:color w:val="000000"/>
          <w:kern w:val="0"/>
          <w:sz w:val="20"/>
          <w:lang w:eastAsia="nl-NL"/>
        </w:rPr>
        <w:t>Volksbank Emmerich-Rees</w:t>
      </w:r>
      <w:r w:rsidR="004F02DE">
        <w:rPr>
          <w:rFonts w:cs="Arial"/>
          <w:snapToGrid/>
          <w:color w:val="000000"/>
          <w:kern w:val="0"/>
          <w:sz w:val="20"/>
          <w:lang w:eastAsia="nl-NL"/>
        </w:rPr>
        <w:t xml:space="preserve"> eG, statutair gevestigd te Emmerich am Rhein Deutschland, mede kantoorhoudende te </w:t>
      </w:r>
      <w:r w:rsidR="004F02DE" w:rsidRPr="00BD4997">
        <w:rPr>
          <w:sz w:val="20"/>
        </w:rPr>
        <w:t>46446 Emmerich am Rhein</w:t>
      </w:r>
      <w:r w:rsidR="004F02DE">
        <w:rPr>
          <w:sz w:val="20"/>
        </w:rPr>
        <w:t>,</w:t>
      </w:r>
      <w:r w:rsidR="004F02DE" w:rsidRPr="00BD4997">
        <w:rPr>
          <w:sz w:val="20"/>
        </w:rPr>
        <w:t xml:space="preserve"> Raiffeisenplatz 1 Deutschland</w:t>
      </w:r>
    </w:p>
    <w:p w14:paraId="1B7B79E8" w14:textId="77777777" w:rsidR="004F02DE" w:rsidRDefault="004F02DE"/>
    <w:p w14:paraId="6B0082C9" w14:textId="77777777" w:rsidR="00A176C7" w:rsidRDefault="000177E0">
      <w:r>
        <w:br w:type="page"/>
      </w: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FC07B6" w14:paraId="3D10C70D" w14:textId="77777777" w:rsidTr="007B387F">
        <w:trPr>
          <w:trHeight w:val="332"/>
        </w:trPr>
        <w:tc>
          <w:tcPr>
            <w:tcW w:w="5173" w:type="dxa"/>
            <w:vAlign w:val="bottom"/>
          </w:tcPr>
          <w:p w14:paraId="0DA63A21" w14:textId="77777777" w:rsidR="00FC07B6" w:rsidRDefault="00FC07B6" w:rsidP="00FC07B6">
            <w:pPr>
              <w:pStyle w:val="kopje"/>
              <w:rPr>
                <w:b w:val="0"/>
                <w:bCs/>
              </w:rPr>
            </w:pPr>
            <w:r>
              <w:lastRenderedPageBreak/>
              <w:t>Versiehistorie</w:t>
            </w:r>
          </w:p>
        </w:tc>
      </w:tr>
    </w:tbl>
    <w:p w14:paraId="47B10701" w14:textId="77777777" w:rsidR="00FC07B6" w:rsidRDefault="00FC07B6" w:rsidP="00FC07B6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FC07B6" w14:paraId="5D34C2FE" w14:textId="77777777" w:rsidTr="007B387F">
        <w:trPr>
          <w:trHeight w:hRule="exact" w:val="281"/>
          <w:tblHeader/>
        </w:trPr>
        <w:tc>
          <w:tcPr>
            <w:tcW w:w="779" w:type="dxa"/>
            <w:vAlign w:val="bottom"/>
          </w:tcPr>
          <w:p w14:paraId="6D667D90" w14:textId="77777777" w:rsidR="00FC07B6" w:rsidRDefault="00FC07B6" w:rsidP="00FC07B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0FEBF31A" w14:textId="77777777" w:rsidR="00FC07B6" w:rsidRDefault="00FC07B6" w:rsidP="00FC07B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69D9F499" w14:textId="77777777" w:rsidR="00FC07B6" w:rsidRDefault="00FC07B6" w:rsidP="00FC07B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69898EB6" w14:textId="77777777" w:rsidR="00FC07B6" w:rsidRDefault="00FC07B6" w:rsidP="00FC07B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BC56F5" w:rsidRPr="00420E31" w14:paraId="73D58E48" w14:textId="77777777" w:rsidTr="007B387F">
        <w:tc>
          <w:tcPr>
            <w:tcW w:w="779" w:type="dxa"/>
          </w:tcPr>
          <w:p w14:paraId="4C29732C" w14:textId="77777777" w:rsidR="00BC56F5" w:rsidRPr="00420E31" w:rsidRDefault="00BC56F5" w:rsidP="00FC07B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sz w:val="16"/>
                <w:szCs w:val="16"/>
              </w:rPr>
            </w:pPr>
            <w:bookmarkStart w:id="1" w:name="bmVersie"/>
            <w:bookmarkEnd w:id="1"/>
            <w:r w:rsidRPr="00420E31">
              <w:rPr>
                <w:rStyle w:val="Versie"/>
                <w:sz w:val="16"/>
                <w:szCs w:val="16"/>
              </w:rPr>
              <w:t>2.6</w:t>
            </w:r>
          </w:p>
        </w:tc>
        <w:tc>
          <w:tcPr>
            <w:tcW w:w="1701" w:type="dxa"/>
          </w:tcPr>
          <w:p w14:paraId="6D344436" w14:textId="77777777" w:rsidR="00BC56F5" w:rsidRPr="00420E31" w:rsidRDefault="00A070BA" w:rsidP="00FC07B6">
            <w:pPr>
              <w:rPr>
                <w:rStyle w:val="Datumopmaakprofiel"/>
                <w:sz w:val="16"/>
                <w:szCs w:val="16"/>
              </w:rPr>
            </w:pPr>
            <w:r w:rsidRPr="00420E31">
              <w:rPr>
                <w:rStyle w:val="Datumopmaakprofiel"/>
                <w:sz w:val="16"/>
                <w:szCs w:val="16"/>
              </w:rPr>
              <w:t>3 april 2014</w:t>
            </w:r>
          </w:p>
        </w:tc>
        <w:tc>
          <w:tcPr>
            <w:tcW w:w="1985" w:type="dxa"/>
          </w:tcPr>
          <w:p w14:paraId="0929B4AC" w14:textId="77777777" w:rsidR="00BC56F5" w:rsidRPr="00420E31" w:rsidRDefault="00025370" w:rsidP="00FC07B6">
            <w:pPr>
              <w:rPr>
                <w:sz w:val="16"/>
                <w:szCs w:val="16"/>
              </w:rPr>
            </w:pPr>
            <w:r w:rsidRPr="00420E31">
              <w:rPr>
                <w:sz w:val="16"/>
                <w:szCs w:val="16"/>
              </w:rPr>
              <w:t>RZ</w:t>
            </w:r>
            <w:r w:rsidR="00BC56F5" w:rsidRPr="00420E31">
              <w:rPr>
                <w:sz w:val="16"/>
                <w:szCs w:val="16"/>
              </w:rPr>
              <w:t>/PPB</w:t>
            </w:r>
          </w:p>
        </w:tc>
        <w:tc>
          <w:tcPr>
            <w:tcW w:w="4394" w:type="dxa"/>
          </w:tcPr>
          <w:p w14:paraId="2004D113" w14:textId="77777777" w:rsidR="00BC56F5" w:rsidRPr="00420E31" w:rsidRDefault="00BC56F5" w:rsidP="00FC07B6">
            <w:pPr>
              <w:rPr>
                <w:sz w:val="16"/>
                <w:szCs w:val="16"/>
              </w:rPr>
            </w:pPr>
            <w:r w:rsidRPr="00420E31">
              <w:rPr>
                <w:sz w:val="16"/>
                <w:szCs w:val="16"/>
              </w:rPr>
              <w:t>Toegevoegd: optioneel tekstfragment i.g.v. een gemeente</w:t>
            </w:r>
            <w:r w:rsidR="006E7994" w:rsidRPr="00420E31">
              <w:rPr>
                <w:sz w:val="16"/>
                <w:szCs w:val="16"/>
              </w:rPr>
              <w:t>, opmerking aangepast 'statutair' is tevens optioneel bij een CV, VOF en maatschap</w:t>
            </w:r>
            <w:r w:rsidR="00105BB1" w:rsidRPr="00420E31">
              <w:rPr>
                <w:sz w:val="16"/>
                <w:szCs w:val="16"/>
              </w:rPr>
              <w:t>, Optionele tekst i.g.v. gemeente toegevoegd, enkele kleuraanpassingen</w:t>
            </w:r>
          </w:p>
        </w:tc>
      </w:tr>
      <w:tr w:rsidR="00A176C7" w:rsidRPr="00420E31" w14:paraId="0AE3C9E5" w14:textId="77777777" w:rsidTr="007B387F">
        <w:tc>
          <w:tcPr>
            <w:tcW w:w="779" w:type="dxa"/>
          </w:tcPr>
          <w:p w14:paraId="62C04BD4" w14:textId="77777777" w:rsidR="00A176C7" w:rsidRPr="00420E31" w:rsidRDefault="00A176C7" w:rsidP="00FC07B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sz w:val="16"/>
                <w:szCs w:val="16"/>
              </w:rPr>
            </w:pPr>
            <w:r w:rsidRPr="00420E31">
              <w:rPr>
                <w:rStyle w:val="Versie"/>
                <w:sz w:val="16"/>
                <w:szCs w:val="16"/>
              </w:rPr>
              <w:t>2.7.0</w:t>
            </w:r>
          </w:p>
        </w:tc>
        <w:tc>
          <w:tcPr>
            <w:tcW w:w="1701" w:type="dxa"/>
          </w:tcPr>
          <w:p w14:paraId="0629DE9C" w14:textId="77777777" w:rsidR="00A176C7" w:rsidRPr="00420E31" w:rsidRDefault="008D0ADD" w:rsidP="008D0AD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12</w:t>
            </w:r>
            <w:r w:rsidR="00A176C7" w:rsidRPr="00420E31">
              <w:rPr>
                <w:rStyle w:val="Datumopmaakprofiel"/>
                <w:sz w:val="16"/>
                <w:szCs w:val="16"/>
              </w:rPr>
              <w:t xml:space="preserve"> november 2015</w:t>
            </w:r>
          </w:p>
        </w:tc>
        <w:tc>
          <w:tcPr>
            <w:tcW w:w="1985" w:type="dxa"/>
          </w:tcPr>
          <w:p w14:paraId="0F4DAAF1" w14:textId="77777777" w:rsidR="00A176C7" w:rsidRPr="00420E31" w:rsidRDefault="00A176C7" w:rsidP="00FC07B6">
            <w:pPr>
              <w:rPr>
                <w:sz w:val="16"/>
                <w:szCs w:val="16"/>
              </w:rPr>
            </w:pPr>
            <w:r w:rsidRPr="00420E31">
              <w:rPr>
                <w:sz w:val="16"/>
                <w:szCs w:val="16"/>
              </w:rPr>
              <w:t>LG/PPB</w:t>
            </w:r>
          </w:p>
        </w:tc>
        <w:tc>
          <w:tcPr>
            <w:tcW w:w="4394" w:type="dxa"/>
          </w:tcPr>
          <w:p w14:paraId="31A38FBB" w14:textId="77777777" w:rsidR="00A176C7" w:rsidRPr="00420E31" w:rsidRDefault="00AF1C32" w:rsidP="00FC07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Optionele t</w:t>
            </w:r>
            <w:r w:rsidR="00A176C7" w:rsidRPr="00420E31">
              <w:rPr>
                <w:sz w:val="16"/>
                <w:szCs w:val="16"/>
              </w:rPr>
              <w:t>ekst</w:t>
            </w:r>
            <w:r>
              <w:rPr>
                <w:sz w:val="16"/>
                <w:szCs w:val="16"/>
              </w:rPr>
              <w:t xml:space="preserve"> toegevoegd</w:t>
            </w:r>
            <w:r w:rsidR="00A176C7" w:rsidRPr="00420E3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="00A176C7" w:rsidRPr="00420E31">
              <w:rPr>
                <w:sz w:val="16"/>
                <w:szCs w:val="16"/>
              </w:rPr>
              <w:t>voor hypotheek</w:t>
            </w:r>
            <w:r w:rsidR="00420E31" w:rsidRPr="00420E31">
              <w:rPr>
                <w:sz w:val="16"/>
                <w:szCs w:val="16"/>
              </w:rPr>
              <w:t>nemer</w:t>
            </w:r>
            <w:r>
              <w:rPr>
                <w:sz w:val="16"/>
                <w:szCs w:val="16"/>
              </w:rPr>
              <w:t>)</w:t>
            </w:r>
            <w:r w:rsidR="00A176C7" w:rsidRPr="00420E31">
              <w:rPr>
                <w:sz w:val="16"/>
                <w:szCs w:val="16"/>
              </w:rPr>
              <w:t>:</w:t>
            </w:r>
          </w:p>
          <w:p w14:paraId="6ACDCAE7" w14:textId="77777777" w:rsidR="00A176C7" w:rsidRPr="00420E31" w:rsidRDefault="00A176C7" w:rsidP="00A176C7">
            <w:pPr>
              <w:rPr>
                <w:sz w:val="16"/>
                <w:szCs w:val="16"/>
              </w:rPr>
            </w:pPr>
            <w:r w:rsidRPr="00420E31">
              <w:rPr>
                <w:sz w:val="16"/>
                <w:szCs w:val="16"/>
              </w:rPr>
              <w:t>- mede kantoorhoudende te,</w:t>
            </w:r>
          </w:p>
          <w:p w14:paraId="73EDF52E" w14:textId="77777777" w:rsidR="00A176C7" w:rsidRPr="00420E31" w:rsidRDefault="00A176C7" w:rsidP="00A176C7">
            <w:pPr>
              <w:rPr>
                <w:sz w:val="16"/>
                <w:szCs w:val="16"/>
              </w:rPr>
            </w:pPr>
            <w:r w:rsidRPr="00420E31">
              <w:rPr>
                <w:sz w:val="16"/>
                <w:szCs w:val="16"/>
              </w:rPr>
              <w:t>- handelend onder de naam.</w:t>
            </w:r>
          </w:p>
        </w:tc>
      </w:tr>
      <w:tr w:rsidR="000177E0" w:rsidRPr="00420E31" w14:paraId="3F76BEFF" w14:textId="77777777" w:rsidTr="007B387F">
        <w:tc>
          <w:tcPr>
            <w:tcW w:w="779" w:type="dxa"/>
          </w:tcPr>
          <w:p w14:paraId="5FC5041F" w14:textId="77777777" w:rsidR="000177E0" w:rsidRPr="00420E31" w:rsidRDefault="000177E0" w:rsidP="00FC07B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sz w:val="16"/>
                <w:szCs w:val="16"/>
              </w:rPr>
            </w:pPr>
            <w:r>
              <w:rPr>
                <w:rStyle w:val="Versie"/>
                <w:sz w:val="16"/>
                <w:szCs w:val="16"/>
              </w:rPr>
              <w:t>2.8.0</w:t>
            </w:r>
          </w:p>
        </w:tc>
        <w:tc>
          <w:tcPr>
            <w:tcW w:w="1701" w:type="dxa"/>
          </w:tcPr>
          <w:p w14:paraId="243C005D" w14:textId="77777777" w:rsidR="000177E0" w:rsidRDefault="000177E0" w:rsidP="008D0AD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16 maart 2016</w:t>
            </w:r>
          </w:p>
        </w:tc>
        <w:tc>
          <w:tcPr>
            <w:tcW w:w="1985" w:type="dxa"/>
          </w:tcPr>
          <w:p w14:paraId="2CE6C73A" w14:textId="77777777" w:rsidR="000177E0" w:rsidRPr="00420E31" w:rsidRDefault="000177E0" w:rsidP="00FC07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LG/PPB</w:t>
            </w:r>
          </w:p>
        </w:tc>
        <w:tc>
          <w:tcPr>
            <w:tcW w:w="4394" w:type="dxa"/>
          </w:tcPr>
          <w:p w14:paraId="2C75D4F0" w14:textId="77777777" w:rsidR="000177E0" w:rsidRDefault="000177E0" w:rsidP="00017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AA-2393 optionele keuzetekst ‘tevens</w:t>
            </w:r>
            <w:r w:rsidR="0055068C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 </w:t>
            </w:r>
            <w:r w:rsidR="0055068C">
              <w:rPr>
                <w:sz w:val="16"/>
                <w:szCs w:val="16"/>
              </w:rPr>
              <w:t>voor ‘</w:t>
            </w:r>
            <w:r>
              <w:rPr>
                <w:sz w:val="16"/>
                <w:szCs w:val="16"/>
              </w:rPr>
              <w:t>handelend onder de naam‘ toegevoegd.</w:t>
            </w:r>
          </w:p>
        </w:tc>
      </w:tr>
    </w:tbl>
    <w:p w14:paraId="498A253D" w14:textId="77777777" w:rsidR="00FC07B6" w:rsidRPr="00EC0ADD" w:rsidRDefault="00FC07B6"/>
    <w:sectPr w:rsidR="00FC07B6" w:rsidRPr="00EC0A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617E7" w14:textId="77777777" w:rsidR="000F27F4" w:rsidRDefault="000F27F4" w:rsidP="00DB13A5">
      <w:r>
        <w:separator/>
      </w:r>
    </w:p>
  </w:endnote>
  <w:endnote w:type="continuationSeparator" w:id="0">
    <w:p w14:paraId="7208547C" w14:textId="77777777" w:rsidR="000F27F4" w:rsidRDefault="000F27F4" w:rsidP="00DB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30FDE" w14:textId="77777777" w:rsidR="00CF1C07" w:rsidRDefault="00CF1C0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0F8D8" w14:textId="77777777" w:rsidR="00CF1C07" w:rsidRDefault="00CF1C07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D9CB0" w14:textId="77777777" w:rsidR="00CF1C07" w:rsidRDefault="00CF1C0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1D885" w14:textId="77777777" w:rsidR="000F27F4" w:rsidRDefault="000F27F4" w:rsidP="00DB13A5">
      <w:r>
        <w:separator/>
      </w:r>
    </w:p>
  </w:footnote>
  <w:footnote w:type="continuationSeparator" w:id="0">
    <w:p w14:paraId="0943BD45" w14:textId="77777777" w:rsidR="000F27F4" w:rsidRDefault="000F27F4" w:rsidP="00DB1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E8F73" w14:textId="77777777" w:rsidR="00CF1C07" w:rsidRDefault="00CF1C0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1BC58" w14:textId="77777777" w:rsidR="00CF1C07" w:rsidRDefault="00CF1C07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13F28" w14:textId="77777777" w:rsidR="00CF1C07" w:rsidRDefault="00CF1C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A3B90"/>
    <w:multiLevelType w:val="hybridMultilevel"/>
    <w:tmpl w:val="B8786FCA"/>
    <w:lvl w:ilvl="0" w:tplc="F8546C8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DD"/>
    <w:rsid w:val="0000612B"/>
    <w:rsid w:val="00011ADE"/>
    <w:rsid w:val="000177E0"/>
    <w:rsid w:val="00025370"/>
    <w:rsid w:val="00062DCA"/>
    <w:rsid w:val="000811FC"/>
    <w:rsid w:val="000E662E"/>
    <w:rsid w:val="000F27F4"/>
    <w:rsid w:val="00105BB1"/>
    <w:rsid w:val="001C699E"/>
    <w:rsid w:val="00210546"/>
    <w:rsid w:val="00251806"/>
    <w:rsid w:val="00281BE5"/>
    <w:rsid w:val="00283B22"/>
    <w:rsid w:val="00316F06"/>
    <w:rsid w:val="003B2F71"/>
    <w:rsid w:val="003F4AFD"/>
    <w:rsid w:val="004037AD"/>
    <w:rsid w:val="004158F6"/>
    <w:rsid w:val="00420E31"/>
    <w:rsid w:val="004551DE"/>
    <w:rsid w:val="004F02DE"/>
    <w:rsid w:val="00512312"/>
    <w:rsid w:val="005221BB"/>
    <w:rsid w:val="00522B38"/>
    <w:rsid w:val="0055068C"/>
    <w:rsid w:val="00556297"/>
    <w:rsid w:val="005646FA"/>
    <w:rsid w:val="005B27AA"/>
    <w:rsid w:val="005E0807"/>
    <w:rsid w:val="006726ED"/>
    <w:rsid w:val="006A36A6"/>
    <w:rsid w:val="006D0AEB"/>
    <w:rsid w:val="006E7994"/>
    <w:rsid w:val="007134F2"/>
    <w:rsid w:val="00762051"/>
    <w:rsid w:val="007B387F"/>
    <w:rsid w:val="007C6981"/>
    <w:rsid w:val="007E2644"/>
    <w:rsid w:val="007F51ED"/>
    <w:rsid w:val="00814BBB"/>
    <w:rsid w:val="008430DD"/>
    <w:rsid w:val="008D0ADD"/>
    <w:rsid w:val="008E1D29"/>
    <w:rsid w:val="009358CC"/>
    <w:rsid w:val="00947691"/>
    <w:rsid w:val="009914B8"/>
    <w:rsid w:val="009A5055"/>
    <w:rsid w:val="009B2370"/>
    <w:rsid w:val="00A070BA"/>
    <w:rsid w:val="00A176C7"/>
    <w:rsid w:val="00A60A17"/>
    <w:rsid w:val="00A663BE"/>
    <w:rsid w:val="00A81D10"/>
    <w:rsid w:val="00AA35E2"/>
    <w:rsid w:val="00AF1C32"/>
    <w:rsid w:val="00B01692"/>
    <w:rsid w:val="00B87B43"/>
    <w:rsid w:val="00BC56F5"/>
    <w:rsid w:val="00BD2F41"/>
    <w:rsid w:val="00C52771"/>
    <w:rsid w:val="00C91574"/>
    <w:rsid w:val="00CD7B43"/>
    <w:rsid w:val="00CF1C07"/>
    <w:rsid w:val="00D10D58"/>
    <w:rsid w:val="00D23BA9"/>
    <w:rsid w:val="00D40C89"/>
    <w:rsid w:val="00D909EF"/>
    <w:rsid w:val="00DB13A5"/>
    <w:rsid w:val="00DB5254"/>
    <w:rsid w:val="00E54088"/>
    <w:rsid w:val="00EC0ADD"/>
    <w:rsid w:val="00F249DC"/>
    <w:rsid w:val="00FB4BF1"/>
    <w:rsid w:val="00FC07B6"/>
    <w:rsid w:val="00FE222E"/>
    <w:rsid w:val="00FE24C3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1"/>
    <o:shapelayout v:ext="edit">
      <o:idmap v:ext="edit" data="1"/>
    </o:shapelayout>
  </w:shapeDefaults>
  <w:decimalSymbol w:val=","/>
  <w:listSeparator w:val=";"/>
  <w14:docId w14:val="63D2DCE4"/>
  <w15:chartTrackingRefBased/>
  <w15:docId w15:val="{7298F0A1-47C9-403B-B2D7-59334213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EC0ADD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C0AD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EC0A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FC07B6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rsid w:val="00FC07B6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FC07B6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FC07B6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FC07B6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9A5055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7B387F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947691"/>
    <w:rPr>
      <w:sz w:val="16"/>
      <w:szCs w:val="16"/>
    </w:rPr>
  </w:style>
  <w:style w:type="paragraph" w:styleId="Tekstopmerking">
    <w:name w:val="annotation text"/>
    <w:basedOn w:val="Standaard"/>
    <w:semiHidden/>
    <w:rsid w:val="00947691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947691"/>
    <w:rPr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0811F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0811FC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D5A7AA0E.dotm</Template>
  <TotalTime>1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Rechtspersoon</vt:lpstr>
    </vt:vector>
  </TitlesOfParts>
  <Company>Kadaster</Company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Rechtspersoon</dc:title>
  <dc:subject/>
  <dc:creator>RZ/PPB</dc:creator>
  <cp:keywords/>
  <dc:description/>
  <cp:lastModifiedBy>Laan, Jan-Bart</cp:lastModifiedBy>
  <cp:revision>3</cp:revision>
  <cp:lastPrinted>2011-08-18T07:27:00Z</cp:lastPrinted>
  <dcterms:created xsi:type="dcterms:W3CDTF">2016-09-29T13:13:00Z</dcterms:created>
  <dcterms:modified xsi:type="dcterms:W3CDTF">2016-09-29T13:14:00Z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-1141726547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-609650604</vt:i4>
  </property>
  <property fmtid="{D5CDD505-2E9C-101B-9397-08002B2CF9AE}" pid="8" name="_ReviewingToolsShownOnce">
    <vt:lpwstr/>
  </property>
</Properties>
</file>