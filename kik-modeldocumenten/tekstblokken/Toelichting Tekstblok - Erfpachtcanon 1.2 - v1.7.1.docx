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4D2361">
              <w:rPr>
                <w:lang w:val="nl-NL"/>
              </w:rPr>
              <w:t>–</w:t>
            </w:r>
            <w:r w:rsidR="003F559F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Erfpachtcanon</w:t>
            </w:r>
            <w:r w:rsidR="002B4D3C">
              <w:rPr>
                <w:lang w:val="nl-NL"/>
              </w:rPr>
              <w:t xml:space="preserve"> </w:t>
            </w:r>
            <w:r w:rsidR="00193BC6">
              <w:rPr>
                <w:lang w:val="nl-NL"/>
              </w:rPr>
              <w:t>v1.</w:t>
            </w:r>
            <w:r w:rsidR="000679AB">
              <w:rPr>
                <w:lang w:val="nl-NL"/>
              </w:rPr>
              <w:t>2</w:t>
            </w:r>
            <w:r w:rsidR="00940E7B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1B1438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1B1438" w:rsidRPr="00343045" w:rsidRDefault="001B1438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1B1438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1B1438" w:rsidRPr="00343045" w:rsidRDefault="001B1438" w:rsidP="001B1438">
            <w:r>
              <w:fldChar w:fldCharType="begin"/>
            </w:r>
            <w:r>
              <w:instrText xml:space="preserve"> REF Versie \h </w:instrText>
            </w:r>
            <w:r w:rsidR="005915E8">
              <w:fldChar w:fldCharType="separate"/>
            </w:r>
            <w:r w:rsidR="00B50272">
              <w:rPr>
                <w:noProof/>
              </w:rPr>
              <w:t>1.7.1</w:t>
            </w:r>
            <w:r>
              <w:fldChar w:fldCharType="end"/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020531">
            <w:bookmarkStart w:id="5" w:name="bmAuteurs"/>
            <w:bookmarkEnd w:id="5"/>
            <w:r>
              <w:t>Kadaster ICT/AA/IE</w:t>
            </w:r>
          </w:p>
          <w:p w:rsidR="002A010E" w:rsidRPr="00343045" w:rsidRDefault="002A010E" w:rsidP="005F7CEA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B50272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D13C8A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A83527" w:rsidRPr="00D13C8A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B50272">
              <w:t>Toelichting Tekstblok – Erfpachtcanon v1.2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B50272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1B1438">
            <w:bookmarkStart w:id="6" w:name="bmOpdrachtgever"/>
            <w:bookmarkEnd w:id="6"/>
            <w:r>
              <w:t xml:space="preserve">Kadaster RZ/PPB 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1B1438">
            <w:bookmarkStart w:id="7" w:name="bmStatus"/>
            <w:bookmarkEnd w:id="7"/>
            <w:r>
              <w:t>Definitief</w:t>
            </w: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8" w:name="bmVerspreiding"/>
            <w:bookmarkEnd w:id="8"/>
          </w:p>
        </w:tc>
      </w:tr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611370" w:rsidRPr="00611370" w:rsidRDefault="00611370" w:rsidP="00611370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B50272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0679AB" w:rsidRPr="00343045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0679AB" w:rsidRPr="00D509AC" w:rsidRDefault="000679A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bookmarkStart w:id="9" w:name="bmVersie"/>
            <w:bookmarkEnd w:id="9"/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1701" w:type="dxa"/>
          </w:tcPr>
          <w:p w:rsidR="000679AB" w:rsidRPr="00D509AC" w:rsidRDefault="000679A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4"/>
                <w:attr w:name="Day" w:val="23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23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april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:rsidR="000679AB" w:rsidRPr="00D509AC" w:rsidRDefault="000679AB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0679AB" w:rsidRPr="00D509AC" w:rsidRDefault="000679A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Tekstblok Erfpachtcanon v 1.2</w:t>
            </w:r>
          </w:p>
        </w:tc>
      </w:tr>
      <w:tr w:rsidR="00D8370B" w:rsidRPr="00343045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8370B" w:rsidRPr="00D509AC" w:rsidRDefault="00D8370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1701" w:type="dxa"/>
          </w:tcPr>
          <w:p w:rsidR="00D8370B" w:rsidRPr="00D509AC" w:rsidRDefault="00D8370B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4"/>
                <w:attr w:name="Day" w:val="26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26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april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:rsidR="00D8370B" w:rsidRPr="00D509AC" w:rsidRDefault="00D8370B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D8370B" w:rsidRPr="00D509AC" w:rsidRDefault="00D8370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 Reviewcommentaar verwerkt</w:t>
            </w:r>
          </w:p>
        </w:tc>
      </w:tr>
      <w:tr w:rsidR="00FF5F2B" w:rsidRPr="00FF5F2B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FF5F2B" w:rsidRPr="00D509AC" w:rsidRDefault="00FF5F2B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1701" w:type="dxa"/>
          </w:tcPr>
          <w:p w:rsidR="00FF5F2B" w:rsidRPr="00D509AC" w:rsidRDefault="001B1438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ls" w:val="trans"/>
                <w:attr w:name="Month" w:val="7"/>
                <w:attr w:name="Day" w:val="3"/>
                <w:attr w:name="Year" w:val="2013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3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juli</w:t>
              </w:r>
              <w:proofErr w:type="spellEnd"/>
              <w:r w:rsidR="00FF5F2B"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:rsidR="00FF5F2B" w:rsidRPr="00D509AC" w:rsidRDefault="00FF5F2B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FF5F2B" w:rsidRPr="00D509AC" w:rsidRDefault="00FF5F2B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</w:t>
            </w:r>
            <w:r w:rsidR="001B1438" w:rsidRPr="00D509AC">
              <w:rPr>
                <w:sz w:val="16"/>
                <w:szCs w:val="16"/>
              </w:rPr>
              <w:t>/50035 tekstblok v1.2</w:t>
            </w:r>
          </w:p>
        </w:tc>
      </w:tr>
      <w:tr w:rsidR="008F3EC5" w:rsidRPr="00FF5F2B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8F3EC5" w:rsidRPr="00D509AC" w:rsidRDefault="008F3EC5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1701" w:type="dxa"/>
          </w:tcPr>
          <w:p w:rsidR="008F3EC5" w:rsidRPr="00D509AC" w:rsidRDefault="008F3EC5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smartTag w:uri="urn:schemas-microsoft-com:office:smarttags" w:element="date">
              <w:smartTagPr>
                <w:attr w:name="Year" w:val="2013"/>
                <w:attr w:name="Day" w:val="29"/>
                <w:attr w:name="Month" w:val="7"/>
                <w:attr w:name="ls" w:val="trans"/>
              </w:smartTagP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2</w:t>
              </w:r>
              <w:r w:rsidR="005C4BFB" w:rsidRPr="00D509AC">
                <w:rPr>
                  <w:rStyle w:val="Datumopmaakprofiel"/>
                  <w:sz w:val="16"/>
                  <w:szCs w:val="16"/>
                  <w:lang w:val="en-US"/>
                </w:rPr>
                <w:t>9</w:t>
              </w:r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>juli</w:t>
              </w:r>
              <w:proofErr w:type="spellEnd"/>
              <w:r w:rsidRPr="00D509AC">
                <w:rPr>
                  <w:rStyle w:val="Datumopmaakprofiel"/>
                  <w:sz w:val="16"/>
                  <w:szCs w:val="16"/>
                  <w:lang w:val="en-US"/>
                </w:rPr>
                <w:t xml:space="preserve"> 2013</w:t>
              </w:r>
            </w:smartTag>
          </w:p>
        </w:tc>
        <w:tc>
          <w:tcPr>
            <w:tcW w:w="1985" w:type="dxa"/>
          </w:tcPr>
          <w:p w:rsidR="008F3EC5" w:rsidRPr="00D509AC" w:rsidRDefault="008F3EC5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8F3EC5" w:rsidRPr="00D509AC" w:rsidRDefault="008F3EC5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RFC-49879/50035 tekstblok v1.2, JIRA </w:t>
            </w:r>
            <w:r w:rsidR="005C4BFB" w:rsidRPr="00D509AC">
              <w:rPr>
                <w:sz w:val="16"/>
                <w:szCs w:val="16"/>
              </w:rPr>
              <w:t>429</w:t>
            </w:r>
          </w:p>
          <w:p w:rsidR="00B618FE" w:rsidRPr="00D509AC" w:rsidRDefault="00B618FE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- toelichting voor tonen registergoederen met volgnummer aangepast en tekstkeuze voor </w:t>
            </w:r>
            <w:proofErr w:type="spellStart"/>
            <w:r w:rsidRPr="00D509AC">
              <w:rPr>
                <w:sz w:val="16"/>
                <w:szCs w:val="16"/>
              </w:rPr>
              <w:t>ErfpachtcanonEeuwigAfgekocht</w:t>
            </w:r>
            <w:proofErr w:type="spellEnd"/>
            <w:r w:rsidRPr="00D509AC">
              <w:rPr>
                <w:sz w:val="16"/>
                <w:szCs w:val="16"/>
              </w:rPr>
              <w:t xml:space="preserve"> verplaatst naar dat stukdeel </w:t>
            </w:r>
            <w:proofErr w:type="spellStart"/>
            <w:r w:rsidRPr="00D509AC">
              <w:rPr>
                <w:sz w:val="16"/>
                <w:szCs w:val="16"/>
              </w:rPr>
              <w:t>ipv</w:t>
            </w:r>
            <w:proofErr w:type="spellEnd"/>
            <w:r w:rsidRPr="00D509AC">
              <w:rPr>
                <w:sz w:val="16"/>
                <w:szCs w:val="16"/>
              </w:rPr>
              <w:t xml:space="preserve"> Erfpachtcanon.</w:t>
            </w:r>
          </w:p>
        </w:tc>
      </w:tr>
      <w:tr w:rsidR="00F276EF" w:rsidRPr="00FF5F2B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F276EF" w:rsidRPr="00D509AC" w:rsidRDefault="00F276EF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1701" w:type="dxa"/>
          </w:tcPr>
          <w:p w:rsidR="00F276EF" w:rsidRPr="00D509AC" w:rsidRDefault="00404196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8 </w:t>
            </w:r>
            <w:proofErr w:type="spellStart"/>
            <w:r w:rsidRPr="00D509AC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="00F276EF" w:rsidRPr="00D509AC">
              <w:rPr>
                <w:rStyle w:val="Datumopmaakprofiel"/>
                <w:sz w:val="16"/>
                <w:szCs w:val="16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F276EF" w:rsidRPr="00D509AC" w:rsidRDefault="00F276EF" w:rsidP="005F7CEA">
            <w:pPr>
              <w:rPr>
                <w:sz w:val="16"/>
                <w:szCs w:val="16"/>
                <w:lang w:val="en-US"/>
              </w:rPr>
            </w:pPr>
            <w:r w:rsidRPr="00D509AC">
              <w:rPr>
                <w:sz w:val="16"/>
                <w:szCs w:val="16"/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RFC-49879/50035</w:t>
            </w:r>
            <w:r w:rsidR="00404196" w:rsidRPr="00D509AC">
              <w:rPr>
                <w:sz w:val="16"/>
                <w:szCs w:val="16"/>
              </w:rPr>
              <w:t xml:space="preserve"> tekstblok v1.2</w:t>
            </w:r>
          </w:p>
          <w:p w:rsidR="00F276EF" w:rsidRPr="00D509AC" w:rsidRDefault="00F276EF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ORKADKIK-1231: Tekstkeuze ‘k_Registergoederen’, ‘Verkochte’ begon ten onrechte niet met een hoofdletter, aangepast.</w:t>
            </w:r>
          </w:p>
        </w:tc>
      </w:tr>
      <w:tr w:rsidR="00C53B4C" w:rsidRPr="00FF5F2B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53B4C" w:rsidRPr="00D509AC" w:rsidRDefault="008A1CE6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 w:rsidRPr="00D509AC"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</w:t>
            </w:r>
          </w:p>
        </w:tc>
        <w:tc>
          <w:tcPr>
            <w:tcW w:w="1701" w:type="dxa"/>
          </w:tcPr>
          <w:p w:rsidR="00C53B4C" w:rsidRPr="00D509AC" w:rsidRDefault="00C53B4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27 </w:t>
            </w:r>
            <w:proofErr w:type="spellStart"/>
            <w:r w:rsidRPr="00D509AC">
              <w:rPr>
                <w:rStyle w:val="Datumopmaakprofiel"/>
                <w:sz w:val="16"/>
                <w:szCs w:val="16"/>
                <w:lang w:val="en-US"/>
              </w:rPr>
              <w:t>november</w:t>
            </w:r>
            <w:proofErr w:type="spellEnd"/>
            <w:r w:rsidRPr="00D509AC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C53B4C" w:rsidRPr="00D509AC" w:rsidRDefault="00C53B4C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 w:rsidRPr="00D509AC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D509AC">
              <w:rPr>
                <w:sz w:val="16"/>
                <w:szCs w:val="16"/>
                <w:lang w:val="en-US"/>
              </w:rPr>
              <w:t xml:space="preserve"> ICT/AA/IE</w:t>
            </w:r>
          </w:p>
        </w:tc>
        <w:tc>
          <w:tcPr>
            <w:tcW w:w="4394" w:type="dxa"/>
          </w:tcPr>
          <w:p w:rsidR="008A1CE6" w:rsidRPr="00D509AC" w:rsidRDefault="00C53B4C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RFC55276 </w:t>
            </w:r>
            <w:r w:rsidR="008A1CE6" w:rsidRPr="00D509AC">
              <w:rPr>
                <w:sz w:val="16"/>
                <w:szCs w:val="16"/>
              </w:rPr>
              <w:t>tekstblok v1.2 - definitief</w:t>
            </w:r>
          </w:p>
          <w:p w:rsidR="00C53B4C" w:rsidRPr="00D509AC" w:rsidRDefault="008A1CE6" w:rsidP="005F7CEA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- </w:t>
            </w:r>
            <w:proofErr w:type="spellStart"/>
            <w:r w:rsidRPr="00D509AC">
              <w:rPr>
                <w:sz w:val="16"/>
                <w:szCs w:val="16"/>
              </w:rPr>
              <w:t>m</w:t>
            </w:r>
            <w:r w:rsidR="00C53B4C" w:rsidRPr="00D509AC">
              <w:rPr>
                <w:sz w:val="16"/>
                <w:szCs w:val="16"/>
              </w:rPr>
              <w:t>apping</w:t>
            </w:r>
            <w:proofErr w:type="spellEnd"/>
            <w:r w:rsidR="00C53B4C" w:rsidRPr="00D509AC">
              <w:rPr>
                <w:sz w:val="16"/>
                <w:szCs w:val="16"/>
              </w:rPr>
              <w:t xml:space="preserve"> </w:t>
            </w:r>
            <w:proofErr w:type="spellStart"/>
            <w:r w:rsidR="00C53B4C" w:rsidRPr="00D509AC">
              <w:rPr>
                <w:sz w:val="16"/>
                <w:szCs w:val="16"/>
              </w:rPr>
              <w:t>registergoedRef</w:t>
            </w:r>
            <w:proofErr w:type="spellEnd"/>
            <w:r w:rsidR="00C53B4C" w:rsidRPr="00D509AC">
              <w:rPr>
                <w:sz w:val="16"/>
                <w:szCs w:val="16"/>
              </w:rPr>
              <w:t xml:space="preserve"> </w:t>
            </w:r>
            <w:r w:rsidRPr="00D509AC">
              <w:rPr>
                <w:sz w:val="16"/>
                <w:szCs w:val="16"/>
              </w:rPr>
              <w:t>aangepast</w:t>
            </w:r>
          </w:p>
        </w:tc>
      </w:tr>
      <w:tr w:rsidR="00D509AC" w:rsidRPr="00D509AC" w:rsidTr="00B50272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509AC" w:rsidRPr="00D509AC" w:rsidRDefault="00D509AC" w:rsidP="005915E8">
            <w:pPr>
              <w:pStyle w:val="VersieOpmaak"/>
              <w:rPr>
                <w:rStyle w:val="Versie0"/>
                <w:rFonts w:ascii="Arial" w:hAnsi="Arial"/>
                <w:sz w:val="16"/>
                <w:szCs w:val="16"/>
                <w:lang w:val="en-US"/>
              </w:rPr>
            </w:pPr>
            <w:r>
              <w:rPr>
                <w:rStyle w:val="Versie0"/>
                <w:rFonts w:ascii="Arial" w:hAnsi="Arial"/>
                <w:sz w:val="16"/>
                <w:szCs w:val="16"/>
                <w:lang w:val="en-US"/>
              </w:rPr>
              <w:t>1.7.1</w:t>
            </w:r>
          </w:p>
        </w:tc>
        <w:tc>
          <w:tcPr>
            <w:tcW w:w="1701" w:type="dxa"/>
          </w:tcPr>
          <w:p w:rsidR="00D509AC" w:rsidRPr="00D509AC" w:rsidRDefault="00D509AC" w:rsidP="005915E8">
            <w:pPr>
              <w:pStyle w:val="Datum"/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 xml:space="preserve">29 </w:t>
            </w:r>
            <w:proofErr w:type="spellStart"/>
            <w:r>
              <w:rPr>
                <w:rStyle w:val="Datumopmaakprofiel"/>
                <w:sz w:val="16"/>
                <w:szCs w:val="16"/>
                <w:lang w:val="en-US"/>
              </w:rPr>
              <w:t>oktober</w:t>
            </w:r>
            <w:proofErr w:type="spellEnd"/>
            <w:r>
              <w:rPr>
                <w:rStyle w:val="Datumopmaakprofiel"/>
                <w:sz w:val="16"/>
                <w:szCs w:val="16"/>
                <w:lang w:val="en-US"/>
              </w:rPr>
              <w:t xml:space="preserve"> 2015</w:t>
            </w:r>
          </w:p>
        </w:tc>
        <w:tc>
          <w:tcPr>
            <w:tcW w:w="1985" w:type="dxa"/>
          </w:tcPr>
          <w:p w:rsidR="00D509AC" w:rsidRPr="00D509AC" w:rsidRDefault="00D509AC" w:rsidP="005F7CEA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Kadaster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:rsidR="00D509AC" w:rsidRDefault="00D509AC" w:rsidP="00D509AC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 xml:space="preserve">AA-2243 tekstblok v1.2 – definitief </w:t>
            </w:r>
          </w:p>
          <w:p w:rsidR="00D509AC" w:rsidRPr="00D509AC" w:rsidRDefault="00D509AC" w:rsidP="0022256D">
            <w:pPr>
              <w:rPr>
                <w:sz w:val="16"/>
                <w:szCs w:val="16"/>
              </w:rPr>
            </w:pPr>
            <w:r w:rsidRPr="00D509A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 xml:space="preserve">par. 1.3 </w:t>
            </w:r>
            <w:proofErr w:type="spellStart"/>
            <w:r w:rsidRPr="00D509AC">
              <w:rPr>
                <w:sz w:val="16"/>
                <w:szCs w:val="16"/>
              </w:rPr>
              <w:t>mapping</w:t>
            </w:r>
            <w:proofErr w:type="spellEnd"/>
            <w:r w:rsidRPr="00D509AC">
              <w:rPr>
                <w:sz w:val="16"/>
                <w:szCs w:val="16"/>
              </w:rPr>
              <w:t xml:space="preserve"> </w:t>
            </w:r>
            <w:r w:rsidR="0022256D">
              <w:rPr>
                <w:sz w:val="16"/>
                <w:szCs w:val="16"/>
              </w:rPr>
              <w:t>N</w:t>
            </w:r>
            <w:r w:rsidRPr="00D509AC">
              <w:rPr>
                <w:sz w:val="16"/>
                <w:szCs w:val="16"/>
              </w:rPr>
              <w:t>otariële</w:t>
            </w:r>
            <w:r w:rsidR="0022256D">
              <w:rPr>
                <w:sz w:val="16"/>
                <w:szCs w:val="16"/>
              </w:rPr>
              <w:t xml:space="preserve"> V</w:t>
            </w:r>
            <w:r w:rsidRPr="00D509AC">
              <w:rPr>
                <w:sz w:val="16"/>
                <w:szCs w:val="16"/>
              </w:rPr>
              <w:t>erklaring verduidelijkt</w:t>
            </w:r>
            <w:r w:rsidR="0022256D">
              <w:rPr>
                <w:sz w:val="16"/>
                <w:szCs w:val="16"/>
              </w:rPr>
              <w:t xml:space="preserve">, bevat nooit een </w:t>
            </w:r>
            <w:proofErr w:type="spellStart"/>
            <w:r w:rsidR="0022256D">
              <w:rPr>
                <w:sz w:val="16"/>
                <w:szCs w:val="16"/>
              </w:rPr>
              <w:t>RegistergoedRef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3228A3" w:rsidRPr="00D509AC" w:rsidRDefault="003228A3">
      <w:pPr>
        <w:sectPr w:rsidR="003228A3" w:rsidRPr="00D509AC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D509A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0" w:name="bmInhoudsopgave"/>
    <w:bookmarkEnd w:id="10"/>
    <w:p w:rsidR="00404196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1693189" w:history="1">
        <w:r w:rsidR="00404196" w:rsidRPr="00D54C45">
          <w:rPr>
            <w:rStyle w:val="Hyperlink"/>
          </w:rPr>
          <w:t>1</w:t>
        </w:r>
        <w:r w:rsidR="00404196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404196" w:rsidRPr="00D54C45">
          <w:rPr>
            <w:rStyle w:val="Hyperlink"/>
          </w:rPr>
          <w:t>Inleiding</w:t>
        </w:r>
        <w:r w:rsidR="00404196">
          <w:rPr>
            <w:webHidden/>
          </w:rPr>
          <w:tab/>
        </w:r>
        <w:r w:rsidR="00404196">
          <w:rPr>
            <w:webHidden/>
          </w:rPr>
          <w:fldChar w:fldCharType="begin"/>
        </w:r>
        <w:r w:rsidR="00404196">
          <w:rPr>
            <w:webHidden/>
          </w:rPr>
          <w:instrText xml:space="preserve"> PAGEREF _Toc371693189 \h </w:instrText>
        </w:r>
        <w:r w:rsidR="00404196">
          <w:rPr>
            <w:webHidden/>
          </w:rPr>
          <w:fldChar w:fldCharType="separate"/>
        </w:r>
        <w:r w:rsidR="0022256D">
          <w:rPr>
            <w:webHidden/>
          </w:rPr>
          <w:t>4</w:t>
        </w:r>
        <w:r w:rsidR="00404196">
          <w:rPr>
            <w:webHidden/>
          </w:rPr>
          <w:fldChar w:fldCharType="end"/>
        </w:r>
      </w:hyperlink>
    </w:p>
    <w:p w:rsidR="00404196" w:rsidRDefault="00404196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0" w:history="1">
        <w:r w:rsidRPr="00D54C45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D54C45">
          <w:rPr>
            <w:rStyle w:val="Hyperlink"/>
            <w:bCs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_Toc371693190 \h </w:instrText>
        </w:r>
        <w:r>
          <w:rPr>
            <w:webHidden/>
          </w:rPr>
          <w:fldChar w:fldCharType="separate"/>
        </w:r>
        <w:r w:rsidR="002225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4196" w:rsidRDefault="00404196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1" w:history="1">
        <w:r w:rsidRPr="00D54C45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D54C45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_Toc371693191 \h </w:instrText>
        </w:r>
        <w:r>
          <w:rPr>
            <w:webHidden/>
          </w:rPr>
          <w:fldChar w:fldCharType="separate"/>
        </w:r>
        <w:r w:rsidR="002225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4196" w:rsidRDefault="00404196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2" w:history="1">
        <w:r w:rsidRPr="00D54C45">
          <w:rPr>
            <w:rStyle w:val="Hyperlink"/>
            <w:lang w:val="en-US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D54C45">
          <w:rPr>
            <w:rStyle w:val="Hyperlink"/>
          </w:rPr>
          <w:t>Toelichting</w:t>
        </w:r>
        <w:r w:rsidRPr="00D54C45">
          <w:rPr>
            <w:rStyle w:val="Hyperlink"/>
            <w:lang w:val="en-US"/>
          </w:rPr>
          <w:t xml:space="preserve">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_Toc371693192 \h </w:instrText>
        </w:r>
        <w:r>
          <w:rPr>
            <w:webHidden/>
          </w:rPr>
          <w:fldChar w:fldCharType="separate"/>
        </w:r>
        <w:r w:rsidR="002225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04196" w:rsidRDefault="00404196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3" w:history="1">
        <w:r w:rsidRPr="00D54C45">
          <w:rPr>
            <w:rStyle w:val="Hyperlink"/>
          </w:rPr>
          <w:t>1.3.1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D54C45">
          <w:rPr>
            <w:rStyle w:val="Hyperlink"/>
          </w:rPr>
          <w:t>Variant 1 – verschuldigd bedrag erfpachtcanon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_Toc371693193 \h </w:instrText>
        </w:r>
        <w:r>
          <w:rPr>
            <w:webHidden/>
          </w:rPr>
          <w:fldChar w:fldCharType="separate"/>
        </w:r>
        <w:r w:rsidR="002225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04196" w:rsidRDefault="00404196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4" w:history="1">
        <w:r w:rsidRPr="00D54C45">
          <w:rPr>
            <w:rStyle w:val="Hyperlink"/>
          </w:rPr>
          <w:t>1.3.2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D54C45">
          <w:rPr>
            <w:rStyle w:val="Hyperlink"/>
          </w:rPr>
          <w:t>Variant 2 – erfpachtcanon is tijdelijk afgekocht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_Toc371693194 \h </w:instrText>
        </w:r>
        <w:r>
          <w:rPr>
            <w:webHidden/>
          </w:rPr>
          <w:fldChar w:fldCharType="separate"/>
        </w:r>
        <w:r w:rsidR="002225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04196" w:rsidRDefault="00404196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71693195" w:history="1">
        <w:r w:rsidRPr="00D54C45">
          <w:rPr>
            <w:rStyle w:val="Hyperlink"/>
          </w:rPr>
          <w:t>1.3.3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D54C45">
          <w:rPr>
            <w:rStyle w:val="Hyperlink"/>
          </w:rPr>
          <w:t>Variant 3 – erfpachtcanon is eeuwigdurend afgekocht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_Toc371693195 \h </w:instrText>
        </w:r>
        <w:r>
          <w:rPr>
            <w:webHidden/>
          </w:rPr>
          <w:fldChar w:fldCharType="separate"/>
        </w:r>
        <w:r w:rsidR="0022256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228A3" w:rsidRPr="00343045" w:rsidRDefault="003F559F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663368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1" w:name="bmStartpunt"/>
      <w:bookmarkStart w:id="12" w:name="_Toc498316301"/>
      <w:bookmarkStart w:id="13" w:name="_Toc20728828"/>
      <w:bookmarkStart w:id="14" w:name="_Toc179181706"/>
      <w:bookmarkStart w:id="15" w:name="_Toc371693189"/>
      <w:bookmarkEnd w:id="11"/>
      <w:bookmarkEnd w:id="12"/>
      <w:bookmarkEnd w:id="13"/>
      <w:r w:rsidRPr="00343045">
        <w:rPr>
          <w:lang w:val="nl-NL"/>
        </w:rPr>
        <w:lastRenderedPageBreak/>
        <w:t>Inleiding</w:t>
      </w:r>
      <w:bookmarkEnd w:id="15"/>
    </w:p>
    <w:p w:rsidR="009F3E55" w:rsidRDefault="009F3E55" w:rsidP="009F3E55">
      <w:pPr>
        <w:pStyle w:val="Kop2"/>
        <w:rPr>
          <w:bCs/>
          <w:sz w:val="20"/>
          <w:lang w:val="en-US"/>
        </w:rPr>
      </w:pPr>
      <w:bookmarkStart w:id="16" w:name="_Toc249430216"/>
      <w:bookmarkStart w:id="17" w:name="_Toc249427720"/>
      <w:bookmarkStart w:id="18" w:name="_Toc249424855"/>
      <w:bookmarkStart w:id="19" w:name="_Toc371693190"/>
      <w:bookmarkEnd w:id="16"/>
      <w:r w:rsidRPr="00663368">
        <w:rPr>
          <w:bCs/>
          <w:sz w:val="20"/>
          <w:lang w:val="nl-NL"/>
        </w:rPr>
        <w:t>Algemeen</w:t>
      </w:r>
      <w:bookmarkEnd w:id="17"/>
      <w:bookmarkEnd w:id="18"/>
      <w:bookmarkEnd w:id="19"/>
    </w:p>
    <w:p w:rsidR="009F3E55" w:rsidRDefault="009F3E55" w:rsidP="009F3E55">
      <w:r>
        <w:t xml:space="preserve">Dit document beschrijft een tekstblok zoals dit is </w:t>
      </w:r>
      <w:bookmarkStart w:id="20" w:name="_GoBack"/>
      <w:r>
        <w:t xml:space="preserve">onderkend </w:t>
      </w:r>
      <w:bookmarkEnd w:id="20"/>
      <w:r>
        <w:t xml:space="preserve">binnen automatische </w:t>
      </w:r>
      <w:proofErr w:type="spellStart"/>
      <w:r>
        <w:t>aktenverwerking</w:t>
      </w:r>
      <w:proofErr w:type="spellEnd"/>
      <w:r>
        <w:t>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 </w:t>
      </w:r>
    </w:p>
    <w:bookmarkEnd w:id="14"/>
    <w:p w:rsidR="00662092" w:rsidRDefault="00662092" w:rsidP="00662092">
      <w:pPr>
        <w:spacing w:line="240" w:lineRule="auto"/>
      </w:pPr>
    </w:p>
    <w:p w:rsidR="000F22B6" w:rsidRDefault="000F22B6" w:rsidP="000F22B6">
      <w:pPr>
        <w:pStyle w:val="Kop2"/>
      </w:pPr>
      <w:bookmarkStart w:id="21" w:name="_Toc371693191"/>
      <w:r w:rsidRPr="000F22B6">
        <w:t>Tekstfragment (volledig)</w:t>
      </w:r>
      <w:bookmarkEnd w:id="21"/>
    </w:p>
    <w:p w:rsidR="003F559F" w:rsidRDefault="003F559F" w:rsidP="003F559F">
      <w:pPr>
        <w:rPr>
          <w:szCs w:val="18"/>
          <w:lang w:val="en-US"/>
        </w:rPr>
      </w:pPr>
    </w:p>
    <w:p w:rsidR="00F639AB" w:rsidRPr="00206ECB" w:rsidRDefault="00F639AB" w:rsidP="00F639AB">
      <w:pPr>
        <w:rPr>
          <w:rFonts w:cs="Arial"/>
          <w:color w:val="FF0000"/>
          <w:sz w:val="20"/>
        </w:rPr>
      </w:pPr>
      <w:r>
        <w:rPr>
          <w:rFonts w:cs="Arial"/>
          <w:color w:val="FF0000"/>
          <w:sz w:val="20"/>
        </w:rPr>
        <w:t xml:space="preserve">De erfpachtcanon </w:t>
      </w:r>
      <w:r w:rsidRPr="003954DE">
        <w:rPr>
          <w:rFonts w:cs="Arial"/>
          <w:color w:val="FF0000"/>
          <w:sz w:val="20"/>
        </w:rPr>
        <w:t xml:space="preserve">van </w:t>
      </w:r>
      <w:r w:rsidRPr="008A6462">
        <w:rPr>
          <w:rFonts w:cs="Arial"/>
          <w:color w:val="339966"/>
          <w:sz w:val="20"/>
        </w:rPr>
        <w:t>het</w:t>
      </w:r>
      <w:r w:rsidRPr="003954DE">
        <w:rPr>
          <w:rFonts w:cs="Arial"/>
          <w:color w:val="FF0000"/>
          <w:sz w:val="20"/>
        </w:rPr>
        <w:t xml:space="preserve"> </w:t>
      </w:r>
      <w:r w:rsidRPr="008A11FD">
        <w:rPr>
          <w:rFonts w:cs="Arial"/>
          <w:color w:val="800080"/>
          <w:sz w:val="20"/>
        </w:rPr>
        <w:t>bij deze</w:t>
      </w:r>
      <w:r w:rsidRPr="008A6462">
        <w:rPr>
          <w:rFonts w:cs="Arial"/>
          <w:color w:val="339966"/>
          <w:sz w:val="20"/>
        </w:rPr>
        <w:t xml:space="preserve"> Verkochte</w:t>
      </w:r>
      <w:r w:rsidRPr="00A15398">
        <w:rPr>
          <w:rFonts w:cs="Arial"/>
          <w:color w:val="800080"/>
          <w:sz w:val="20"/>
        </w:rPr>
        <w:t xml:space="preserve"> </w:t>
      </w:r>
      <w:r w:rsidRPr="008A6462">
        <w:rPr>
          <w:rFonts w:cs="Arial"/>
          <w:color w:val="339966"/>
          <w:sz w:val="20"/>
        </w:rPr>
        <w:t xml:space="preserve">/ het Registergoed / de Registergoederen / </w:t>
      </w:r>
      <w:r w:rsidRPr="00A15398">
        <w:rPr>
          <w:rFonts w:cs="Arial"/>
          <w:color w:val="00FFFF"/>
          <w:sz w:val="20"/>
        </w:rPr>
        <w:t xml:space="preserve">de / het </w:t>
      </w:r>
      <w:r w:rsidRPr="008A6462">
        <w:rPr>
          <w:rFonts w:cs="Arial"/>
          <w:color w:val="339966"/>
          <w:sz w:val="20"/>
        </w:rPr>
        <w:t>Registergoed</w:t>
      </w:r>
      <w:r w:rsidRPr="00A15398">
        <w:rPr>
          <w:rFonts w:cs="Arial"/>
          <w:color w:val="800080"/>
          <w:sz w:val="20"/>
        </w:rPr>
        <w:t xml:space="preserve">eren </w:t>
      </w:r>
      <w:r w:rsidRPr="008A6462">
        <w:rPr>
          <w:rFonts w:cs="Arial"/>
          <w:color w:val="339966"/>
          <w:sz w:val="20"/>
        </w:rPr>
        <w:t>[volgnummer]</w:t>
      </w:r>
      <w:r w:rsidRPr="00A15398">
        <w:rPr>
          <w:rFonts w:cs="Arial"/>
          <w:color w:val="800080"/>
          <w:sz w:val="20"/>
        </w:rPr>
        <w:t xml:space="preserve">, [volgnummer] en [volgnummer]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</w:p>
    <w:p w:rsidR="00F639AB" w:rsidRDefault="00F639AB" w:rsidP="00F639AB">
      <w:pPr>
        <w:rPr>
          <w:rFonts w:cs="Arial"/>
          <w:sz w:val="20"/>
        </w:rPr>
      </w:pPr>
    </w:p>
    <w:p w:rsidR="00F639AB" w:rsidRPr="00206ECB" w:rsidRDefault="00F639AB" w:rsidP="00F639AB">
      <w:pPr>
        <w:rPr>
          <w:rFonts w:cs="Arial"/>
          <w:b/>
          <w:sz w:val="20"/>
        </w:rPr>
      </w:pPr>
      <w:r w:rsidRPr="00206ECB">
        <w:rPr>
          <w:rFonts w:cs="Arial"/>
          <w:b/>
          <w:sz w:val="20"/>
        </w:rPr>
        <w:t>Keuzeblokken</w:t>
      </w:r>
    </w:p>
    <w:p w:rsidR="00F639AB" w:rsidRPr="00206ECB" w:rsidRDefault="00F639AB" w:rsidP="00F639AB">
      <w:pPr>
        <w:rPr>
          <w:rFonts w:cs="Arial"/>
          <w:sz w:val="20"/>
        </w:rPr>
      </w:pPr>
      <w:r w:rsidRPr="00206ECB">
        <w:rPr>
          <w:rFonts w:cs="Arial"/>
          <w:sz w:val="20"/>
        </w:rPr>
        <w:t>De keuzeblokken zijn specifiek voor dit tekstblok en worden in geen van de andere tekstblokken gebruikt.</w:t>
      </w:r>
    </w:p>
    <w:p w:rsidR="00F639AB" w:rsidRPr="00206ECB" w:rsidRDefault="00F639AB" w:rsidP="00F639AB">
      <w:pPr>
        <w:rPr>
          <w:rFonts w:cs="Arial"/>
          <w:sz w:val="20"/>
        </w:rPr>
      </w:pPr>
    </w:p>
    <w:p w:rsidR="00F639AB" w:rsidRPr="00225C78" w:rsidRDefault="00F639AB" w:rsidP="00F639AB">
      <w:pPr>
        <w:rPr>
          <w:rFonts w:cs="Arial"/>
          <w:b/>
          <w:sz w:val="20"/>
        </w:rPr>
      </w:pPr>
      <w:r w:rsidRPr="00225C78">
        <w:rPr>
          <w:rFonts w:cs="Arial"/>
          <w:b/>
          <w:sz w:val="20"/>
        </w:rPr>
        <w:t xml:space="preserve">KEUZEBLOK VARIANT </w:t>
      </w:r>
    </w:p>
    <w:p w:rsidR="00F639AB" w:rsidRPr="00206ECB" w:rsidRDefault="00F639AB" w:rsidP="00F639AB">
      <w:pPr>
        <w:rPr>
          <w:rFonts w:cs="Arial"/>
          <w:sz w:val="20"/>
        </w:rPr>
      </w:pPr>
      <w:r>
        <w:rPr>
          <w:rFonts w:cs="Arial"/>
          <w:sz w:val="20"/>
        </w:rPr>
        <w:t>Er zijn verschillende tekstfragmenten omtrent het erfpachtcanon die opgenomen kunnen worden</w:t>
      </w:r>
      <w:r w:rsidRPr="00206ECB">
        <w:rPr>
          <w:rFonts w:cs="Arial"/>
          <w:sz w:val="20"/>
        </w:rPr>
        <w:t xml:space="preserve"> in een akte. Om het benodigde tekstblok niet ingewikkeld te maken is er voor gekozen om de mogelijke varianten afzonderlijk uit te schrijven. Dit tekstblok ondersteunt de volgende varianten:</w:t>
      </w:r>
    </w:p>
    <w:p w:rsidR="00F639AB" w:rsidRDefault="00F639AB" w:rsidP="00F639AB">
      <w:pPr>
        <w:rPr>
          <w:rFonts w:cs="Arial"/>
          <w:b/>
        </w:rPr>
      </w:pPr>
    </w:p>
    <w:p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1: verschuldigd bedrag erfpachtcanon</w:t>
      </w:r>
    </w:p>
    <w:p w:rsidR="00F639AB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variant 2: erfpachtcanon is tijdelijk </w:t>
      </w:r>
      <w:r w:rsidR="00663368">
        <w:rPr>
          <w:rFonts w:cs="Arial"/>
          <w:sz w:val="20"/>
        </w:rPr>
        <w:t>afgekocht</w:t>
      </w:r>
    </w:p>
    <w:p w:rsidR="00F639AB" w:rsidRPr="00572015" w:rsidRDefault="00F639AB" w:rsidP="00F639AB">
      <w:pPr>
        <w:numPr>
          <w:ilvl w:val="0"/>
          <w:numId w:val="17"/>
        </w:numP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variant 3: erfpachtcanon is eeuwigdurend afgekocht</w:t>
      </w:r>
    </w:p>
    <w:p w:rsidR="00F639AB" w:rsidRPr="00D54306" w:rsidRDefault="00F639AB" w:rsidP="00F639AB">
      <w:pPr>
        <w:rPr>
          <w:rFonts w:cs="Arial"/>
          <w:b/>
        </w:rPr>
      </w:pPr>
    </w:p>
    <w:p w:rsidR="00F639AB" w:rsidRDefault="00F639AB" w:rsidP="00F639AB">
      <w:pPr>
        <w:rPr>
          <w:rFonts w:cs="Arial"/>
          <w:b/>
        </w:rPr>
      </w:pPr>
      <w:r w:rsidRPr="00D54306">
        <w:rPr>
          <w:rFonts w:cs="Arial"/>
          <w:b/>
        </w:rPr>
        <w:t>Tekstfragmen</w:t>
      </w:r>
      <w:r>
        <w:rPr>
          <w:rFonts w:cs="Arial"/>
          <w:b/>
        </w:rPr>
        <w:t>ten keuzeblok variant</w:t>
      </w:r>
    </w:p>
    <w:p w:rsidR="00F639AB" w:rsidRDefault="00F639AB" w:rsidP="00F639AB">
      <w:pPr>
        <w:rPr>
          <w:rFonts w:cs="Arial"/>
          <w:b/>
        </w:rPr>
      </w:pPr>
    </w:p>
    <w:p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1</w:t>
      </w:r>
      <w:r>
        <w:rPr>
          <w:rFonts w:cs="Arial"/>
          <w:sz w:val="20"/>
          <w:u w:val="single"/>
        </w:rPr>
        <w:t>:</w:t>
      </w:r>
    </w:p>
    <w:p w:rsidR="00F639AB" w:rsidRPr="00D54306" w:rsidRDefault="00F639AB" w:rsidP="00F639AB">
      <w:pPr>
        <w:rPr>
          <w:rFonts w:cs="Arial"/>
          <w:color w:val="800080"/>
          <w:sz w:val="20"/>
        </w:rPr>
      </w:pPr>
      <w:r w:rsidRPr="003A7058">
        <w:rPr>
          <w:rFonts w:cs="Arial"/>
          <w:color w:val="FF0000"/>
          <w:sz w:val="20"/>
        </w:rPr>
        <w:t>bedraagt</w:t>
      </w:r>
      <w:r>
        <w:rPr>
          <w:rFonts w:cs="Arial"/>
          <w:color w:val="FF0000"/>
          <w:sz w:val="20"/>
        </w:rPr>
        <w:t xml:space="preserve"> jaarlijks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85024D">
        <w:rPr>
          <w:rFonts w:cs="Arial"/>
          <w:color w:val="800080"/>
          <w:sz w:val="20"/>
        </w:rPr>
        <w:t xml:space="preserve">, en moet </w:t>
      </w:r>
      <w:r w:rsidRPr="008A6462">
        <w:rPr>
          <w:rFonts w:cs="Arial"/>
          <w:color w:val="3366FF"/>
          <w:sz w:val="20"/>
        </w:rPr>
        <w:t>voor zover over elk kalenderjaar verschuldigd is,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8A6462">
        <w:rPr>
          <w:rFonts w:cs="Arial"/>
          <w:color w:val="3366FF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maandelijks worden voldaan/ bij achterafbetaling</w:t>
      </w:r>
      <w:r w:rsidRPr="008A6462">
        <w:rPr>
          <w:rFonts w:cs="Arial"/>
          <w:color w:val="33CCCC"/>
          <w:sz w:val="20"/>
        </w:rPr>
        <w:t xml:space="preserve"> </w:t>
      </w:r>
      <w:r w:rsidRPr="008A6462">
        <w:rPr>
          <w:rFonts w:cs="Arial"/>
          <w:color w:val="3366FF"/>
          <w:sz w:val="20"/>
        </w:rPr>
        <w:t xml:space="preserve">in twee gelijke halfjaarlijkse termijnen </w:t>
      </w:r>
      <w:r w:rsidRPr="0085024D">
        <w:rPr>
          <w:rFonts w:cs="Arial"/>
          <w:color w:val="800080"/>
          <w:sz w:val="20"/>
        </w:rPr>
        <w:t>uiterlijk op de</w:t>
      </w:r>
      <w:r w:rsidRPr="008A6462">
        <w:rPr>
          <w:rFonts w:cs="Arial"/>
          <w:color w:val="3366FF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telwoord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8A6462">
        <w:rPr>
          <w:rFonts w:cs="Arial"/>
          <w:color w:val="3366FF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werkdag van de maand</w:t>
      </w:r>
      <w:r w:rsidRPr="008A6462">
        <w:rPr>
          <w:rFonts w:cs="Arial"/>
          <w:color w:val="339966"/>
          <w:sz w:val="20"/>
        </w:rPr>
        <w:t xml:space="preserve"> 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54432C">
        <w:rPr>
          <w:rFonts w:cs="Arial"/>
          <w:sz w:val="20"/>
        </w:rPr>
        <w:t>kalendermaand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en</w:t>
      </w:r>
      <w:r w:rsidRPr="008A6462">
        <w:rPr>
          <w:rFonts w:cs="Arial"/>
          <w:color w:val="339966"/>
          <w:sz w:val="20"/>
        </w:rPr>
        <w:t xml:space="preserve"> 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54432C">
        <w:rPr>
          <w:rFonts w:cs="Arial"/>
          <w:sz w:val="20"/>
        </w:rPr>
        <w:t>kalendermaand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8A6462">
        <w:rPr>
          <w:rFonts w:cs="Arial"/>
          <w:color w:val="339966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worden voldaan/ per half jaar</w:t>
      </w:r>
      <w:r w:rsidRPr="008A6462">
        <w:rPr>
          <w:rFonts w:cs="Arial"/>
          <w:color w:val="3366FF"/>
          <w:sz w:val="20"/>
        </w:rPr>
        <w:t xml:space="preserve"> in twee gelijke halfjaarlijkse termijnen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DD3DD3">
        <w:rPr>
          <w:rFonts w:cs="Arial"/>
          <w:color w:val="00FFFF"/>
          <w:sz w:val="20"/>
        </w:rPr>
        <w:t>achteraf/vooraf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8A6462">
        <w:rPr>
          <w:rFonts w:cs="Arial"/>
          <w:color w:val="3366FF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worden voldaan/ bij vooruitbetaling worden voldaan</w:t>
      </w:r>
      <w:r w:rsidRPr="008A6462">
        <w:rPr>
          <w:rFonts w:cs="Arial"/>
          <w:color w:val="3366FF"/>
          <w:sz w:val="20"/>
        </w:rPr>
        <w:t xml:space="preserve"> in twee gelijke halfjaarlijkse termijnen </w:t>
      </w:r>
      <w:r w:rsidRPr="0085024D">
        <w:rPr>
          <w:rFonts w:cs="Arial"/>
          <w:color w:val="800080"/>
          <w:sz w:val="20"/>
        </w:rPr>
        <w:t>op</w:t>
      </w:r>
      <w:r w:rsidRPr="008A6462">
        <w:rPr>
          <w:rFonts w:cs="Arial"/>
          <w:color w:val="3366FF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getal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54432C">
        <w:rPr>
          <w:rFonts w:cs="Arial"/>
          <w:sz w:val="20"/>
        </w:rPr>
        <w:t>kalendermaand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8A6462">
        <w:rPr>
          <w:rFonts w:cs="Arial"/>
          <w:color w:val="339966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en</w:t>
      </w:r>
      <w:r>
        <w:rPr>
          <w:rFonts w:cs="Arial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getal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8A6462">
        <w:rPr>
          <w:rFonts w:cs="Arial"/>
          <w:color w:val="3366FF"/>
          <w:sz w:val="20"/>
        </w:rPr>
        <w:t xml:space="preserve"> 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54432C">
        <w:rPr>
          <w:rFonts w:cs="Arial"/>
          <w:sz w:val="20"/>
        </w:rPr>
        <w:t>kalendermaand</w:t>
      </w:r>
      <w:r w:rsidRPr="0054432C">
        <w:rPr>
          <w:rFonts w:cs="Arial"/>
          <w:sz w:val="20"/>
        </w:rPr>
        <w:fldChar w:fldCharType="begin"/>
      </w:r>
      <w:r w:rsidRPr="0054432C">
        <w:rPr>
          <w:rFonts w:cs="Arial"/>
          <w:sz w:val="20"/>
        </w:rPr>
        <w:instrText xml:space="preserve">MacroButton Nomacro </w:instrText>
      </w:r>
      <w:r w:rsidRPr="0054432C">
        <w:rPr>
          <w:rFonts w:cs="Arial"/>
          <w:sz w:val="20"/>
          <w:effect w:val="none"/>
        </w:rPr>
        <w:instrText>§</w:instrText>
      </w:r>
      <w:r w:rsidRPr="0054432C">
        <w:rPr>
          <w:rFonts w:cs="Arial"/>
          <w:sz w:val="20"/>
        </w:rPr>
        <w:fldChar w:fldCharType="end"/>
      </w:r>
      <w:r w:rsidRPr="0085024D">
        <w:rPr>
          <w:rFonts w:cs="Arial"/>
          <w:color w:val="800080"/>
          <w:sz w:val="20"/>
        </w:rPr>
        <w:t xml:space="preserve">, </w:t>
      </w:r>
      <w:proofErr w:type="spellStart"/>
      <w:r w:rsidRPr="0085024D">
        <w:rPr>
          <w:rFonts w:cs="Arial"/>
          <w:color w:val="800080"/>
          <w:sz w:val="20"/>
        </w:rPr>
        <w:t>eerstmaals</w:t>
      </w:r>
      <w:proofErr w:type="spellEnd"/>
      <w:r w:rsidRPr="0085024D">
        <w:rPr>
          <w:rFonts w:cs="Arial"/>
          <w:color w:val="800080"/>
          <w:sz w:val="20"/>
        </w:rPr>
        <w:t xml:space="preserve"> op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FF5F2B">
        <w:rPr>
          <w:rFonts w:cs="Arial"/>
          <w:color w:val="000000"/>
          <w:sz w:val="20"/>
        </w:rPr>
        <w:fldChar w:fldCharType="begin"/>
      </w:r>
      <w:r w:rsidRPr="00FF5F2B">
        <w:rPr>
          <w:rFonts w:cs="Arial"/>
          <w:color w:val="000000"/>
          <w:sz w:val="20"/>
        </w:rPr>
        <w:instrText xml:space="preserve">MacroButton Nomacro </w:instrText>
      </w:r>
      <w:r w:rsidRPr="00FF5F2B">
        <w:rPr>
          <w:rFonts w:cs="Arial"/>
          <w:color w:val="000000"/>
          <w:sz w:val="20"/>
          <w:effect w:val="none"/>
        </w:rPr>
        <w:instrText>§</w:instrText>
      </w:r>
      <w:r w:rsidRPr="00FF5F2B">
        <w:rPr>
          <w:rFonts w:cs="Arial"/>
          <w:color w:val="000000"/>
          <w:sz w:val="20"/>
        </w:rPr>
        <w:fldChar w:fldCharType="end"/>
      </w:r>
      <w:r w:rsidRPr="008A6462">
        <w:rPr>
          <w:rFonts w:cs="Arial"/>
          <w:color w:val="339966"/>
          <w:sz w:val="20"/>
        </w:rPr>
        <w:t xml:space="preserve"> </w:t>
      </w:r>
      <w:r w:rsidRPr="0085024D">
        <w:rPr>
          <w:rFonts w:cs="Arial"/>
          <w:color w:val="800080"/>
          <w:sz w:val="20"/>
        </w:rPr>
        <w:t>aanstaande</w:t>
      </w:r>
    </w:p>
    <w:p w:rsidR="00F639AB" w:rsidRPr="003954DE" w:rsidRDefault="00F639AB" w:rsidP="00F639AB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F639AB" w:rsidRPr="00D54306" w:rsidRDefault="00F639AB" w:rsidP="00F639AB">
      <w:pPr>
        <w:rPr>
          <w:rFonts w:cs="Arial"/>
          <w:sz w:val="20"/>
        </w:rPr>
      </w:pPr>
    </w:p>
    <w:p w:rsidR="00F639AB" w:rsidRPr="003954DE" w:rsidRDefault="00F639AB" w:rsidP="00F639AB">
      <w:pPr>
        <w:rPr>
          <w:rFonts w:cs="Arial"/>
          <w:sz w:val="20"/>
          <w:u w:val="single"/>
        </w:rPr>
      </w:pPr>
      <w:r w:rsidRPr="003954DE">
        <w:rPr>
          <w:rFonts w:cs="Arial"/>
          <w:sz w:val="20"/>
          <w:u w:val="single"/>
        </w:rPr>
        <w:t>Variant 2</w:t>
      </w:r>
      <w:r>
        <w:rPr>
          <w:rFonts w:cs="Arial"/>
          <w:sz w:val="20"/>
          <w:u w:val="single"/>
        </w:rPr>
        <w:t>:</w:t>
      </w:r>
    </w:p>
    <w:p w:rsidR="00F639AB" w:rsidRDefault="00F639AB" w:rsidP="00F639AB">
      <w:pPr>
        <w:rPr>
          <w:rFonts w:cs="Arial"/>
          <w:color w:val="800080"/>
          <w:sz w:val="20"/>
        </w:rPr>
      </w:pPr>
      <w:r w:rsidRPr="00DD3DD3">
        <w:rPr>
          <w:rFonts w:cs="Arial"/>
          <w:color w:val="FF0000"/>
          <w:sz w:val="20"/>
        </w:rPr>
        <w:t>is afgekocht voor een periode 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aantal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DD3DD3">
        <w:rPr>
          <w:rFonts w:cs="Arial"/>
          <w:color w:val="FF0000"/>
          <w:sz w:val="20"/>
        </w:rPr>
        <w:t>jaar, te rekenen vanaf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sz w:val="20"/>
        </w:rPr>
        <w:t>datum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en wel voor een bedrag van totaal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</w:p>
    <w:p w:rsidR="00F639AB" w:rsidRPr="003C35B2" w:rsidRDefault="00F639AB" w:rsidP="00F639AB">
      <w:pPr>
        <w:rPr>
          <w:rFonts w:cs="Arial"/>
          <w:sz w:val="20"/>
          <w:u w:val="single"/>
        </w:rPr>
      </w:pPr>
      <w:r w:rsidRPr="003C35B2">
        <w:rPr>
          <w:rFonts w:cs="Arial"/>
          <w:sz w:val="20"/>
          <w:u w:val="single"/>
        </w:rPr>
        <w:t>Einde variant 2</w:t>
      </w:r>
    </w:p>
    <w:p w:rsidR="00F639AB" w:rsidRDefault="00F639AB" w:rsidP="00F639AB">
      <w:pPr>
        <w:rPr>
          <w:rFonts w:cs="Arial"/>
          <w:color w:val="800080"/>
          <w:sz w:val="20"/>
        </w:rPr>
      </w:pPr>
    </w:p>
    <w:p w:rsidR="00F639AB" w:rsidRPr="003954DE" w:rsidRDefault="00F639AB" w:rsidP="00F639AB">
      <w:pPr>
        <w:rPr>
          <w:rFonts w:cs="Arial"/>
          <w:color w:val="800080"/>
          <w:sz w:val="20"/>
        </w:rPr>
      </w:pPr>
      <w:r w:rsidRPr="003954DE">
        <w:rPr>
          <w:rFonts w:cs="Arial"/>
          <w:sz w:val="20"/>
          <w:u w:val="single"/>
        </w:rPr>
        <w:t>Variant 3</w:t>
      </w:r>
      <w:r>
        <w:rPr>
          <w:rFonts w:cs="Arial"/>
          <w:color w:val="800080"/>
          <w:sz w:val="20"/>
        </w:rPr>
        <w:t>:</w:t>
      </w:r>
      <w:r w:rsidRPr="003954DE">
        <w:rPr>
          <w:rFonts w:cs="Arial"/>
          <w:color w:val="800080"/>
          <w:sz w:val="20"/>
        </w:rPr>
        <w:t xml:space="preserve"> </w:t>
      </w:r>
    </w:p>
    <w:p w:rsidR="00F639AB" w:rsidRPr="003D6FED" w:rsidRDefault="00F639AB" w:rsidP="00F639AB">
      <w:pPr>
        <w:rPr>
          <w:rFonts w:cs="Arial"/>
          <w:color w:val="800080"/>
          <w:sz w:val="20"/>
        </w:rPr>
      </w:pPr>
      <w:r w:rsidRPr="00DD3DD3">
        <w:rPr>
          <w:rFonts w:cs="Arial"/>
          <w:color w:val="FF0000"/>
          <w:sz w:val="20"/>
        </w:rPr>
        <w:t xml:space="preserve">is </w:t>
      </w:r>
      <w:r w:rsidRPr="008A6462">
        <w:rPr>
          <w:rFonts w:cs="Arial"/>
          <w:color w:val="339966"/>
          <w:sz w:val="20"/>
        </w:rPr>
        <w:t>volledig afgekocht over de gehele duur van de erfpachtcanon/ eeuwigdurend afgekocht</w:t>
      </w:r>
      <w:r w:rsidRPr="00DD3DD3">
        <w:rPr>
          <w:rFonts w:cs="Arial"/>
          <w:color w:val="FF0000"/>
          <w:sz w:val="20"/>
        </w:rPr>
        <w:t xml:space="preserve"> </w:t>
      </w:r>
      <w:r w:rsidRPr="000C5214">
        <w:rPr>
          <w:rFonts w:cs="Arial"/>
          <w:color w:val="800080"/>
          <w:sz w:val="20"/>
        </w:rPr>
        <w:t>met een bedrag ineens van</w:t>
      </w:r>
      <w:r>
        <w:rPr>
          <w:rFonts w:cs="Arial"/>
          <w:color w:val="800080"/>
          <w:sz w:val="20"/>
        </w:rPr>
        <w:t xml:space="preserve"> 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  <w:r w:rsidRPr="00D54306">
        <w:rPr>
          <w:rFonts w:cs="Arial"/>
          <w:sz w:val="20"/>
        </w:rPr>
        <w:t>bedrag</w:t>
      </w:r>
      <w:r w:rsidRPr="00D54306">
        <w:rPr>
          <w:rFonts w:cs="Arial"/>
          <w:sz w:val="20"/>
        </w:rPr>
        <w:fldChar w:fldCharType="begin"/>
      </w:r>
      <w:r w:rsidRPr="00D54306">
        <w:rPr>
          <w:rFonts w:cs="Arial"/>
          <w:sz w:val="20"/>
        </w:rPr>
        <w:instrText xml:space="preserve">MacroButton Nomacro </w:instrText>
      </w:r>
      <w:r w:rsidRPr="00D54306">
        <w:rPr>
          <w:rFonts w:cs="Arial"/>
          <w:sz w:val="20"/>
          <w:effect w:val="none"/>
        </w:rPr>
        <w:instrText>§</w:instrText>
      </w:r>
      <w:r w:rsidRPr="00D54306">
        <w:rPr>
          <w:rFonts w:cs="Arial"/>
          <w:sz w:val="20"/>
        </w:rPr>
        <w:fldChar w:fldCharType="end"/>
      </w:r>
    </w:p>
    <w:p w:rsidR="00751B51" w:rsidRPr="00663368" w:rsidRDefault="00F639AB" w:rsidP="00E64C5F">
      <w:r>
        <w:rPr>
          <w:rFonts w:cs="Arial"/>
          <w:sz w:val="20"/>
          <w:u w:val="single"/>
        </w:rPr>
        <w:lastRenderedPageBreak/>
        <w:t>Einde variant 3</w:t>
      </w:r>
    </w:p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2" w:name="_Toc371693192"/>
      <w:r w:rsidRPr="00663368">
        <w:rPr>
          <w:lang w:val="nl-NL"/>
        </w:rPr>
        <w:t>Toelichting</w:t>
      </w:r>
      <w:r>
        <w:rPr>
          <w:lang w:val="en-US"/>
        </w:rPr>
        <w:t xml:space="preserve"> en M</w:t>
      </w:r>
      <w:r w:rsidR="00CB67AF">
        <w:rPr>
          <w:lang w:val="en-US"/>
        </w:rPr>
        <w:t>apping</w:t>
      </w:r>
      <w:bookmarkEnd w:id="22"/>
    </w:p>
    <w:p w:rsidR="000F22B6" w:rsidRPr="008A491F" w:rsidRDefault="000F22B6" w:rsidP="000F22B6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4D2361" w:rsidRPr="00DF5514" w:rsidTr="00611370">
        <w:tc>
          <w:tcPr>
            <w:tcW w:w="1739" w:type="pct"/>
            <w:shd w:val="clear" w:color="auto" w:fill="auto"/>
          </w:tcPr>
          <w:p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FF0000"/>
              </w:rPr>
              <w:t>De erfpachtcanon</w:t>
            </w:r>
            <w:r w:rsidR="00592FAB" w:rsidRPr="00611370">
              <w:rPr>
                <w:rFonts w:cs="Arial"/>
                <w:color w:val="FF0000"/>
                <w:sz w:val="20"/>
              </w:rPr>
              <w:t xml:space="preserve"> van</w:t>
            </w:r>
          </w:p>
        </w:tc>
        <w:tc>
          <w:tcPr>
            <w:tcW w:w="3261" w:type="pct"/>
            <w:shd w:val="clear" w:color="auto" w:fill="auto"/>
          </w:tcPr>
          <w:p w:rsidR="00881D6E" w:rsidRPr="00611370" w:rsidRDefault="00751B5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Deze tekst wordt altijd getoond.</w:t>
            </w:r>
          </w:p>
        </w:tc>
      </w:tr>
      <w:tr w:rsidR="00E02CCA" w:rsidRPr="00DF5514" w:rsidTr="00611370">
        <w:trPr>
          <w:trHeight w:val="283"/>
        </w:trPr>
        <w:tc>
          <w:tcPr>
            <w:tcW w:w="1739" w:type="pct"/>
            <w:shd w:val="clear" w:color="auto" w:fill="auto"/>
          </w:tcPr>
          <w:p w:rsidR="00E02CCA" w:rsidRPr="00611370" w:rsidRDefault="00E02CCA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1370">
              <w:rPr>
                <w:rFonts w:cs="Arial"/>
                <w:color w:val="339966"/>
                <w:sz w:val="20"/>
              </w:rPr>
              <w:t>het</w:t>
            </w:r>
            <w:r w:rsidRPr="00611370">
              <w:rPr>
                <w:rFonts w:cs="Arial"/>
                <w:color w:val="FF0000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bij deze</w:t>
            </w:r>
            <w:r w:rsidRPr="00611370">
              <w:rPr>
                <w:rFonts w:cs="Arial"/>
                <w:color w:val="339966"/>
                <w:sz w:val="20"/>
              </w:rPr>
              <w:t xml:space="preserve"> Verkochte</w:t>
            </w:r>
            <w:r w:rsidRPr="00611370">
              <w:rPr>
                <w:rFonts w:cs="Arial"/>
                <w:color w:val="800080"/>
                <w:sz w:val="20"/>
              </w:rPr>
              <w:t xml:space="preserve"> </w:t>
            </w:r>
            <w:r w:rsidRPr="00611370">
              <w:rPr>
                <w:rFonts w:cs="Arial"/>
                <w:color w:val="339966"/>
                <w:sz w:val="20"/>
              </w:rPr>
              <w:t xml:space="preserve">/ het Registergoed / de Registergoederen / </w:t>
            </w:r>
            <w:r w:rsidRPr="00611370">
              <w:rPr>
                <w:rFonts w:cs="Arial"/>
                <w:color w:val="00FFFF"/>
                <w:sz w:val="20"/>
              </w:rPr>
              <w:t xml:space="preserve">de / het </w:t>
            </w:r>
            <w:r w:rsidRPr="00611370">
              <w:rPr>
                <w:rFonts w:cs="Arial"/>
                <w:color w:val="339966"/>
                <w:sz w:val="20"/>
              </w:rPr>
              <w:t>Registergoed</w:t>
            </w:r>
            <w:r w:rsidRPr="00611370">
              <w:rPr>
                <w:rFonts w:cs="Arial"/>
                <w:color w:val="800080"/>
                <w:sz w:val="20"/>
              </w:rPr>
              <w:t xml:space="preserve">eren </w:t>
            </w:r>
            <w:r w:rsidRPr="00611370">
              <w:rPr>
                <w:rFonts w:cs="Arial"/>
                <w:color w:val="339966"/>
                <w:sz w:val="20"/>
              </w:rPr>
              <w:t>[volgnummer]</w:t>
            </w:r>
            <w:r w:rsidRPr="00611370">
              <w:rPr>
                <w:rFonts w:cs="Arial"/>
                <w:color w:val="800080"/>
                <w:sz w:val="20"/>
              </w:rPr>
              <w:t>, [volgnummer] en [volgnummer]</w:t>
            </w:r>
          </w:p>
        </w:tc>
        <w:tc>
          <w:tcPr>
            <w:tcW w:w="3261" w:type="pct"/>
            <w:shd w:val="clear" w:color="auto" w:fill="auto"/>
          </w:tcPr>
          <w:p w:rsidR="006A13FB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</w:t>
            </w:r>
            <w:r w:rsidR="006A13FB" w:rsidRPr="00611370">
              <w:rPr>
                <w:szCs w:val="18"/>
              </w:rPr>
              <w:t>erplichte keuzetekst met variabelen</w:t>
            </w:r>
            <w:r w:rsidRPr="00611370">
              <w:rPr>
                <w:szCs w:val="18"/>
              </w:rPr>
              <w:t xml:space="preserve"> voor alle keuzeblok varianten</w:t>
            </w:r>
            <w:r w:rsidR="006A13FB" w:rsidRPr="00611370">
              <w:rPr>
                <w:szCs w:val="18"/>
              </w:rPr>
              <w:t>.</w:t>
            </w:r>
          </w:p>
          <w:p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:rsidR="008F3EC5" w:rsidRPr="00611370" w:rsidRDefault="008F3EC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De keuze voor de</w:t>
            </w:r>
            <w:r w:rsidR="008D2915" w:rsidRPr="00611370">
              <w:rPr>
                <w:szCs w:val="18"/>
              </w:rPr>
              <w:t xml:space="preserve"> te tonen</w:t>
            </w:r>
            <w:r w:rsidRPr="00611370">
              <w:rPr>
                <w:szCs w:val="18"/>
              </w:rPr>
              <w:t xml:space="preserve"> benaming van het registergoed is een keuze van de gebruiker die wordt beperkt door de benaming die </w:t>
            </w:r>
            <w:r w:rsidR="008D2915" w:rsidRPr="00611370">
              <w:rPr>
                <w:szCs w:val="18"/>
              </w:rPr>
              <w:t>voor</w:t>
            </w:r>
            <w:r w:rsidRPr="00611370">
              <w:rPr>
                <w:szCs w:val="18"/>
              </w:rPr>
              <w:t xml:space="preserve"> het registergoed is ge</w:t>
            </w:r>
            <w:r w:rsidR="008D2915" w:rsidRPr="00611370">
              <w:rPr>
                <w:szCs w:val="18"/>
              </w:rPr>
              <w:t xml:space="preserve">kozen </w:t>
            </w:r>
            <w:r w:rsidRPr="00611370">
              <w:rPr>
                <w:szCs w:val="18"/>
              </w:rPr>
              <w:t xml:space="preserve">in </w:t>
            </w:r>
            <w:r w:rsidR="008D2915" w:rsidRPr="00611370">
              <w:rPr>
                <w:szCs w:val="18"/>
              </w:rPr>
              <w:t>het</w:t>
            </w:r>
            <w:r w:rsidRPr="00611370">
              <w:rPr>
                <w:szCs w:val="18"/>
              </w:rPr>
              <w:t xml:space="preserve"> betreffe</w:t>
            </w:r>
            <w:r w:rsidR="008D2915" w:rsidRPr="00611370">
              <w:rPr>
                <w:szCs w:val="18"/>
              </w:rPr>
              <w:t>nde modeldocument.</w:t>
            </w:r>
          </w:p>
          <w:p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:rsidR="0022256D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modeldocumenten ‘Akte van verdeling’ en ‘Akte van Levering’ kunnen de registergoederen worden aangeduid met een volgnummer, waarmee de erfpachtcanon voor </w:t>
            </w:r>
            <w:r w:rsidR="00D509AC" w:rsidRPr="00611370">
              <w:rPr>
                <w:szCs w:val="18"/>
              </w:rPr>
              <w:t>éé</w:t>
            </w:r>
            <w:r w:rsidRPr="00611370">
              <w:rPr>
                <w:szCs w:val="18"/>
              </w:rPr>
              <w:t xml:space="preserve">n (of meer) specifieke registergoederen getoond kan worden. De relatie met de betreffende registergoederen wordt expliciet vastgelegd. </w:t>
            </w:r>
            <w:r w:rsidR="0022256D" w:rsidRPr="00611370">
              <w:rPr>
                <w:szCs w:val="18"/>
              </w:rPr>
              <w:t>Het volgnummer dat hier getoond wordt komt overeen met het volgnummer dat in de akte is toegekend aan het/de te tonen registergoed(eren).</w:t>
            </w:r>
          </w:p>
          <w:p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:rsidR="008D2915" w:rsidRPr="00611370" w:rsidRDefault="008D2915" w:rsidP="00611370">
            <w:pPr>
              <w:spacing w:line="240" w:lineRule="auto"/>
              <w:rPr>
                <w:szCs w:val="18"/>
              </w:rPr>
            </w:pP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één registergoed met volgnummer te tonen:</w:t>
            </w: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- het Registergoed [volgnummer]</w:t>
            </w: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Tekst wanneer gekozen is om meer registergoederen met volgnummer te tonen:</w:t>
            </w: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- de Registergoederen [volgnummer, [volgnummer] en [volgnummer]</w:t>
            </w: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rFonts w:cs="Arial"/>
                <w:bCs/>
                <w:szCs w:val="18"/>
              </w:rPr>
              <w:t>De laatste twee registergoederen worden gescheiden door “</w:t>
            </w:r>
            <w:r w:rsidRPr="00611370">
              <w:rPr>
                <w:rFonts w:cs="Arial"/>
                <w:bCs/>
                <w:color w:val="800080"/>
                <w:szCs w:val="18"/>
              </w:rPr>
              <w:t>en</w:t>
            </w:r>
            <w:r w:rsidRPr="00611370">
              <w:rPr>
                <w:rFonts w:cs="Arial"/>
                <w:bCs/>
                <w:szCs w:val="18"/>
              </w:rPr>
              <w:t>”, de overige door een komma “</w:t>
            </w:r>
            <w:r w:rsidRPr="00611370">
              <w:rPr>
                <w:rFonts w:cs="Arial"/>
                <w:bCs/>
                <w:color w:val="800080"/>
                <w:szCs w:val="18"/>
              </w:rPr>
              <w:t>,</w:t>
            </w:r>
            <w:r w:rsidRPr="00611370">
              <w:rPr>
                <w:rFonts w:cs="Arial"/>
                <w:bCs/>
                <w:szCs w:val="18"/>
              </w:rPr>
              <w:t>”</w:t>
            </w:r>
          </w:p>
          <w:p w:rsidR="00A11197" w:rsidRPr="00611370" w:rsidRDefault="00A11197" w:rsidP="00611370">
            <w:pPr>
              <w:spacing w:line="240" w:lineRule="auto"/>
              <w:rPr>
                <w:szCs w:val="18"/>
              </w:rPr>
            </w:pPr>
          </w:p>
          <w:p w:rsidR="008D2915" w:rsidRPr="00611370" w:rsidRDefault="008D2915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Voor de Notariële verklaring is </w:t>
            </w:r>
            <w:r w:rsidR="00A11197" w:rsidRPr="00611370">
              <w:rPr>
                <w:szCs w:val="18"/>
              </w:rPr>
              <w:t xml:space="preserve">het tonen van registergoederen met een volgnummer </w:t>
            </w:r>
            <w:r w:rsidRPr="00611370">
              <w:rPr>
                <w:szCs w:val="18"/>
              </w:rPr>
              <w:t>niet mogelijk</w:t>
            </w:r>
            <w:r w:rsidR="00A8178B" w:rsidRPr="00611370">
              <w:rPr>
                <w:szCs w:val="18"/>
              </w:rPr>
              <w:t xml:space="preserve"> omdat aan de registergoederen in deze verklaring geen volgnummer toegekend kan worden</w:t>
            </w:r>
            <w:r w:rsidRPr="00611370">
              <w:rPr>
                <w:szCs w:val="18"/>
              </w:rPr>
              <w:t xml:space="preserve">. </w:t>
            </w:r>
          </w:p>
          <w:p w:rsidR="008F3EC5" w:rsidRPr="00611370" w:rsidRDefault="008F3EC5" w:rsidP="00611370">
            <w:pPr>
              <w:spacing w:line="240" w:lineRule="auto"/>
              <w:rPr>
                <w:szCs w:val="18"/>
              </w:rPr>
            </w:pPr>
          </w:p>
          <w:p w:rsidR="006A13FB" w:rsidRPr="00611370" w:rsidRDefault="006A13F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6A13FB" w:rsidRPr="00611370" w:rsidRDefault="006A13FB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</w:t>
            </w:r>
            <w:proofErr w:type="spellEnd"/>
            <w:r w:rsidR="008F3EC5" w:rsidRPr="00611370">
              <w:rPr>
                <w:sz w:val="16"/>
                <w:szCs w:val="16"/>
              </w:rPr>
              <w:t xml:space="preserve"> of </w:t>
            </w:r>
            <w:proofErr w:type="spellStart"/>
            <w:r w:rsidR="008F3EC5"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="008F3EC5" w:rsidRPr="00611370">
              <w:rPr>
                <w:sz w:val="16"/>
                <w:szCs w:val="16"/>
              </w:rPr>
              <w:t xml:space="preserve"> of </w:t>
            </w:r>
            <w:proofErr w:type="spellStart"/>
            <w:r w:rsidR="008F3EC5" w:rsidRPr="00611370">
              <w:rPr>
                <w:sz w:val="16"/>
                <w:szCs w:val="16"/>
              </w:rPr>
              <w:t>StukdeelErfpachtcanonEeuwigAfgekocht</w:t>
            </w:r>
            <w:proofErr w:type="spellEnd"/>
            <w:r w:rsidRPr="00611370">
              <w:rPr>
                <w:sz w:val="16"/>
                <w:szCs w:val="16"/>
              </w:rPr>
              <w:t>/tekstkeuze</w:t>
            </w:r>
          </w:p>
          <w:p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./</w:t>
            </w:r>
            <w:proofErr w:type="spellStart"/>
            <w:r w:rsidRPr="00611370">
              <w:rPr>
                <w:sz w:val="16"/>
                <w:szCs w:val="16"/>
              </w:rPr>
              <w:t>tagnaam</w:t>
            </w:r>
            <w:proofErr w:type="spellEnd"/>
            <w:r w:rsidRPr="00611370">
              <w:rPr>
                <w:sz w:val="16"/>
                <w:szCs w:val="16"/>
              </w:rPr>
              <w:t>(‘k_Registergoederen</w:t>
            </w:r>
            <w:r w:rsidR="00F276EF" w:rsidRPr="00611370">
              <w:rPr>
                <w:sz w:val="16"/>
                <w:szCs w:val="16"/>
              </w:rPr>
              <w:t>’</w:t>
            </w:r>
            <w:r w:rsidRPr="00611370">
              <w:rPr>
                <w:sz w:val="16"/>
                <w:szCs w:val="16"/>
              </w:rPr>
              <w:t>)</w:t>
            </w:r>
          </w:p>
          <w:p w:rsidR="006A13FB" w:rsidRPr="00611370" w:rsidRDefault="006A13FB" w:rsidP="0061137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./tekst(‘het </w:t>
            </w:r>
            <w:r w:rsidR="00F276EF" w:rsidRPr="00611370">
              <w:rPr>
                <w:sz w:val="16"/>
                <w:szCs w:val="16"/>
              </w:rPr>
              <w:t>V</w:t>
            </w:r>
            <w:r w:rsidRPr="00611370">
              <w:rPr>
                <w:sz w:val="16"/>
                <w:szCs w:val="16"/>
              </w:rPr>
              <w:t>erkochte’,</w:t>
            </w:r>
            <w:r w:rsidR="004E7BC0" w:rsidRPr="00611370">
              <w:rPr>
                <w:sz w:val="16"/>
                <w:szCs w:val="16"/>
              </w:rPr>
              <w:t xml:space="preserve"> ‘het bij deze </w:t>
            </w:r>
            <w:r w:rsidR="00F276EF" w:rsidRPr="00611370">
              <w:rPr>
                <w:sz w:val="16"/>
                <w:szCs w:val="16"/>
              </w:rPr>
              <w:t>V</w:t>
            </w:r>
            <w:r w:rsidR="004E7BC0" w:rsidRPr="00611370">
              <w:rPr>
                <w:sz w:val="16"/>
                <w:szCs w:val="16"/>
              </w:rPr>
              <w:t>erkochte’,</w:t>
            </w:r>
            <w:r w:rsidRPr="00611370">
              <w:rPr>
                <w:sz w:val="16"/>
                <w:szCs w:val="16"/>
              </w:rPr>
              <w:t>’het Registergoed’,’de Registergoederen’, ‘1’)</w:t>
            </w:r>
          </w:p>
          <w:p w:rsidR="006A13FB" w:rsidRPr="00611370" w:rsidRDefault="0022256D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>-tekst ‘1’ mag niet gekozen worden voor de Notariële Verklaring</w:t>
            </w:r>
          </w:p>
          <w:p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:rsidR="00BD1F28" w:rsidRPr="00611370" w:rsidRDefault="00BD1F28" w:rsidP="00611370">
            <w:pPr>
              <w:spacing w:line="240" w:lineRule="auto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Tekst</w:t>
            </w:r>
          </w:p>
          <w:p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b/>
                <w:sz w:val="16"/>
                <w:szCs w:val="16"/>
              </w:rPr>
            </w:pPr>
            <w:r w:rsidRPr="00611370">
              <w:rPr>
                <w:rFonts w:cs="Arial"/>
                <w:b/>
                <w:sz w:val="16"/>
                <w:szCs w:val="16"/>
              </w:rPr>
              <w:t>keuze</w:t>
            </w:r>
            <w:r w:rsidRPr="00611370">
              <w:rPr>
                <w:rFonts w:cs="Arial"/>
                <w:b/>
                <w:sz w:val="16"/>
                <w:szCs w:val="16"/>
              </w:rPr>
              <w:tab/>
              <w:t>Tekst in de akte</w:t>
            </w:r>
          </w:p>
          <w:p w:rsidR="00BD1F28" w:rsidRPr="00611370" w:rsidRDefault="00BD1F28" w:rsidP="00611370">
            <w:pPr>
              <w:tabs>
                <w:tab w:val="left" w:pos="1135"/>
              </w:tabs>
              <w:spacing w:line="240" w:lineRule="auto"/>
              <w:ind w:left="343"/>
              <w:rPr>
                <w:rFonts w:cs="Arial"/>
                <w:sz w:val="16"/>
                <w:szCs w:val="16"/>
              </w:rPr>
            </w:pPr>
            <w:r w:rsidRPr="00611370">
              <w:rPr>
                <w:rFonts w:cs="Arial"/>
                <w:sz w:val="16"/>
                <w:szCs w:val="16"/>
              </w:rPr>
              <w:t>‘1’</w:t>
            </w:r>
            <w:r w:rsidRPr="00611370">
              <w:rPr>
                <w:rFonts w:cs="Arial"/>
                <w:sz w:val="16"/>
                <w:szCs w:val="16"/>
              </w:rPr>
              <w:tab/>
              <w:t>‘de/het Registergoed/Registergoederen [volgnummer], [volgnummer] en [volgnummer]’</w:t>
            </w:r>
          </w:p>
          <w:p w:rsidR="006A13FB" w:rsidRPr="00611370" w:rsidRDefault="006A13FB" w:rsidP="00611370">
            <w:pPr>
              <w:spacing w:line="240" w:lineRule="auto"/>
              <w:rPr>
                <w:szCs w:val="18"/>
              </w:rPr>
            </w:pPr>
          </w:p>
          <w:p w:rsidR="003B2543" w:rsidRPr="00611370" w:rsidRDefault="007A41A1" w:rsidP="00611370">
            <w:pPr>
              <w:spacing w:before="72" w:line="240" w:lineRule="auto"/>
              <w:rPr>
                <w:snapToGrid/>
                <w:u w:val="single"/>
              </w:rPr>
            </w:pPr>
            <w:proofErr w:type="spellStart"/>
            <w:r w:rsidRPr="00611370">
              <w:rPr>
                <w:snapToGrid/>
                <w:u w:val="single"/>
              </w:rPr>
              <w:t>Mapping</w:t>
            </w:r>
            <w:proofErr w:type="spellEnd"/>
            <w:r w:rsidRPr="00611370">
              <w:rPr>
                <w:snapToGrid/>
                <w:u w:val="single"/>
              </w:rPr>
              <w:t xml:space="preserve"> </w:t>
            </w:r>
            <w:r w:rsidR="00D509AC" w:rsidRPr="00611370">
              <w:rPr>
                <w:snapToGrid/>
                <w:u w:val="single"/>
              </w:rPr>
              <w:t xml:space="preserve">Akte van Verdeling en Akte van Levering </w:t>
            </w:r>
            <w:r w:rsidR="0022256D" w:rsidRPr="00611370">
              <w:rPr>
                <w:snapToGrid/>
                <w:u w:val="single"/>
              </w:rPr>
              <w:t xml:space="preserve">bevatten minimaal één </w:t>
            </w:r>
            <w:r w:rsidR="003B2543" w:rsidRPr="00611370">
              <w:rPr>
                <w:snapToGrid/>
                <w:u w:val="single"/>
              </w:rPr>
              <w:t>relatie met registergoed</w:t>
            </w:r>
            <w:r w:rsidR="00D509AC" w:rsidRPr="00611370">
              <w:rPr>
                <w:snapToGrid/>
                <w:u w:val="single"/>
              </w:rPr>
              <w:t xml:space="preserve"> </w:t>
            </w:r>
          </w:p>
          <w:p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de</w:t>
            </w:r>
            <w:r w:rsidRPr="00611370">
              <w:rPr>
                <w:snapToGrid/>
                <w:sz w:val="16"/>
                <w:szCs w:val="16"/>
              </w:rPr>
              <w:t xml:space="preserve"> betrokken zakelijkrecht/registergoed combinatie”]</w:t>
            </w:r>
          </w:p>
          <w:p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of</w:t>
            </w:r>
          </w:p>
          <w:p w:rsidR="003B2543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:rsidR="003B2543" w:rsidRPr="00611370" w:rsidRDefault="003B2543" w:rsidP="00611370">
            <w:pPr>
              <w:spacing w:line="240" w:lineRule="auto"/>
              <w:rPr>
                <w:snapToGrid/>
              </w:rPr>
            </w:pPr>
            <w:r w:rsidRPr="00611370">
              <w:rPr>
                <w:snapToGrid/>
              </w:rPr>
              <w:t>of</w:t>
            </w:r>
          </w:p>
          <w:p w:rsidR="00A8178B" w:rsidRPr="00611370" w:rsidRDefault="003B2543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>./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StukdeelErfpachtcanonEeuwigAfgekocht</w:t>
            </w:r>
            <w:proofErr w:type="spellEnd"/>
            <w:r w:rsidRPr="00611370">
              <w:rPr>
                <w:snapToGrid/>
                <w:sz w:val="16"/>
                <w:szCs w:val="16"/>
              </w:rPr>
              <w:t>/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[</w:t>
            </w:r>
            <w:proofErr w:type="spellStart"/>
            <w:r w:rsidRPr="00611370">
              <w:rPr>
                <w:snapToGrid/>
                <w:sz w:val="16"/>
                <w:szCs w:val="16"/>
              </w:rPr>
              <w:t>xlink:href</w:t>
            </w:r>
            <w:proofErr w:type="spellEnd"/>
            <w:r w:rsidRPr="00611370">
              <w:rPr>
                <w:snapToGrid/>
                <w:sz w:val="16"/>
                <w:szCs w:val="16"/>
              </w:rPr>
              <w:t>= “</w:t>
            </w:r>
            <w:proofErr w:type="spellStart"/>
            <w:r w:rsidRPr="00611370">
              <w:rPr>
                <w:snapToGrid/>
                <w:sz w:val="16"/>
                <w:szCs w:val="16"/>
              </w:rPr>
              <w:t>id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van </w:t>
            </w:r>
            <w:r w:rsidR="005C4BFB" w:rsidRPr="00611370">
              <w:rPr>
                <w:snapToGrid/>
                <w:sz w:val="16"/>
                <w:szCs w:val="16"/>
              </w:rPr>
              <w:t>d</w:t>
            </w:r>
            <w:r w:rsidRPr="00611370">
              <w:rPr>
                <w:snapToGrid/>
                <w:sz w:val="16"/>
                <w:szCs w:val="16"/>
              </w:rPr>
              <w:t>e betrokken zakelijkrecht/registergoed combinatie”]</w:t>
            </w:r>
          </w:p>
          <w:p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</w:p>
          <w:p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t xml:space="preserve">Bij een tekstkeuze ongelijk aan ‘1’ moet er een 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zijn voor elke zakelijkrecht/registergoed combinatie.</w:t>
            </w:r>
          </w:p>
          <w:p w:rsidR="00C53B4C" w:rsidRPr="00611370" w:rsidRDefault="00C53B4C" w:rsidP="00611370">
            <w:pPr>
              <w:spacing w:line="240" w:lineRule="auto"/>
              <w:rPr>
                <w:snapToGrid/>
                <w:sz w:val="16"/>
                <w:szCs w:val="16"/>
              </w:rPr>
            </w:pPr>
            <w:r w:rsidRPr="00611370">
              <w:rPr>
                <w:snapToGrid/>
                <w:sz w:val="16"/>
                <w:szCs w:val="16"/>
              </w:rPr>
              <w:lastRenderedPageBreak/>
              <w:t xml:space="preserve">Bij een tekstkeuze gelijk aan ‘1’ hoeft er niet voor elke zakelijkrecht/registergoed combinatie een </w:t>
            </w:r>
            <w:proofErr w:type="spellStart"/>
            <w:r w:rsidRPr="00611370">
              <w:rPr>
                <w:snapToGrid/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napToGrid/>
                <w:sz w:val="16"/>
                <w:szCs w:val="16"/>
              </w:rPr>
              <w:t xml:space="preserve"> te zijn.</w:t>
            </w:r>
          </w:p>
          <w:p w:rsidR="00C53B4C" w:rsidRPr="00611370" w:rsidRDefault="00C53B4C" w:rsidP="00611370">
            <w:pPr>
              <w:spacing w:line="240" w:lineRule="auto"/>
              <w:rPr>
                <w:szCs w:val="18"/>
              </w:rPr>
            </w:pPr>
          </w:p>
          <w:p w:rsidR="00D509AC" w:rsidRPr="00611370" w:rsidRDefault="007A41A1" w:rsidP="00611370">
            <w:pPr>
              <w:spacing w:line="240" w:lineRule="auto"/>
              <w:rPr>
                <w:szCs w:val="18"/>
                <w:u w:val="single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  <w:u w:val="single"/>
              </w:rPr>
              <w:t xml:space="preserve"> </w:t>
            </w:r>
            <w:r w:rsidR="00D509AC" w:rsidRPr="00611370">
              <w:rPr>
                <w:szCs w:val="18"/>
                <w:u w:val="single"/>
              </w:rPr>
              <w:t>Notariële verklaring bevat geen relatie met het registergoed</w:t>
            </w:r>
            <w:r w:rsidRPr="00611370">
              <w:rPr>
                <w:szCs w:val="18"/>
                <w:u w:val="single"/>
              </w:rPr>
              <w:t>:</w:t>
            </w:r>
          </w:p>
          <w:p w:rsidR="007A41A1" w:rsidRPr="00611370" w:rsidRDefault="007A41A1" w:rsidP="00611370">
            <w:pPr>
              <w:spacing w:line="240" w:lineRule="auto"/>
              <w:rPr>
                <w:sz w:val="16"/>
                <w:szCs w:val="16"/>
              </w:rPr>
            </w:pPr>
            <w:r w:rsidRPr="00611370">
              <w:rPr>
                <w:sz w:val="16"/>
                <w:szCs w:val="16"/>
              </w:rPr>
              <w:t xml:space="preserve">-geen </w:t>
            </w:r>
            <w:proofErr w:type="spellStart"/>
            <w:r w:rsidRPr="00611370">
              <w:rPr>
                <w:sz w:val="16"/>
                <w:szCs w:val="16"/>
              </w:rPr>
              <w:t>RegistergoedRef</w:t>
            </w:r>
            <w:proofErr w:type="spellEnd"/>
            <w:r w:rsidRPr="00611370">
              <w:rPr>
                <w:sz w:val="16"/>
                <w:szCs w:val="16"/>
              </w:rPr>
              <w:t xml:space="preserve"> aanwezig</w:t>
            </w:r>
          </w:p>
        </w:tc>
      </w:tr>
      <w:tr w:rsidR="004D2361" w:rsidRPr="00DF5514" w:rsidTr="00611370">
        <w:tc>
          <w:tcPr>
            <w:tcW w:w="1739" w:type="pct"/>
            <w:shd w:val="clear" w:color="auto" w:fill="auto"/>
          </w:tcPr>
          <w:p w:rsidR="004D2361" w:rsidRPr="00611370" w:rsidRDefault="00751B51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FFFF"/>
                <w:sz w:val="20"/>
                <w:highlight w:val="darkYellow"/>
              </w:rPr>
              <w:lastRenderedPageBreak/>
              <w:t>KEUZEBLOKVARIANT</w:t>
            </w:r>
          </w:p>
        </w:tc>
        <w:tc>
          <w:tcPr>
            <w:tcW w:w="3261" w:type="pct"/>
            <w:shd w:val="clear" w:color="auto" w:fill="auto"/>
          </w:tcPr>
          <w:p w:rsidR="004D2361" w:rsidRPr="00611370" w:rsidRDefault="00E6205F" w:rsidP="00611370">
            <w:pPr>
              <w:spacing w:before="72"/>
              <w:rPr>
                <w:szCs w:val="18"/>
              </w:rPr>
            </w:pPr>
            <w:r>
              <w:t xml:space="preserve">Eén van de 3 varianten moet gekozen </w:t>
            </w:r>
            <w:r w:rsidR="00420742">
              <w:t>worden</w:t>
            </w:r>
            <w:r>
              <w:t>.</w:t>
            </w:r>
          </w:p>
        </w:tc>
      </w:tr>
    </w:tbl>
    <w:p w:rsidR="00987D5A" w:rsidRDefault="00987D5A" w:rsidP="000255AB"/>
    <w:p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3" w:name="_Toc319680357"/>
      <w:bookmarkStart w:id="24" w:name="_Toc371693193"/>
      <w:r>
        <w:lastRenderedPageBreak/>
        <w:t>Variant 1</w:t>
      </w:r>
      <w:bookmarkEnd w:id="23"/>
      <w:r w:rsidR="00C27541">
        <w:t xml:space="preserve"> – verschuldig</w:t>
      </w:r>
      <w:r w:rsidR="00472B99">
        <w:t>d</w:t>
      </w:r>
      <w:r w:rsidR="00C27541">
        <w:t xml:space="preserve"> bedrag erfpachtcanon</w:t>
      </w:r>
      <w:bookmarkEnd w:id="24"/>
    </w:p>
    <w:p w:rsidR="00D8370B" w:rsidRPr="00D8370B" w:rsidRDefault="00D8370B" w:rsidP="00D8370B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:rsidTr="00611370">
        <w:tc>
          <w:tcPr>
            <w:tcW w:w="1739" w:type="pct"/>
            <w:shd w:val="clear" w:color="auto" w:fill="auto"/>
          </w:tcPr>
          <w:p w:rsidR="00E6205F" w:rsidRPr="00611370" w:rsidRDefault="00E6205F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bedraagt jaarlijks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:rsidR="00987CEC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 met een verplichte variabele</w:t>
            </w:r>
            <w:r w:rsidR="00420742" w:rsidRPr="00611370">
              <w:rPr>
                <w:szCs w:val="18"/>
              </w:rPr>
              <w:t xml:space="preserve"> voor erfpachtcanon.</w:t>
            </w:r>
          </w:p>
          <w:p w:rsidR="00420742" w:rsidRPr="00611370" w:rsidRDefault="00420742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:rsidR="0018104B" w:rsidRPr="00611370" w:rsidRDefault="0018104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E6205F" w:rsidRPr="00611370" w:rsidRDefault="0018104B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/bedrag</w:t>
            </w:r>
          </w:p>
          <w:p w:rsidR="00B86E1D" w:rsidRPr="00611370" w:rsidRDefault="00B86E1D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Bedrag wordt </w:t>
            </w:r>
            <w:r w:rsidR="009A528A" w:rsidRPr="00611370">
              <w:rPr>
                <w:szCs w:val="18"/>
              </w:rPr>
              <w:t xml:space="preserve">voluit </w:t>
            </w:r>
            <w:r w:rsidRPr="00611370">
              <w:rPr>
                <w:szCs w:val="18"/>
              </w:rPr>
              <w:t>in letters uitgeschreven met daar achter tussenhaakjes</w:t>
            </w:r>
            <w:r w:rsidR="009A528A" w:rsidRPr="00611370">
              <w:rPr>
                <w:szCs w:val="18"/>
              </w:rPr>
              <w:t xml:space="preserve"> het valutateken en het bedrag in cijfers)</w:t>
            </w:r>
          </w:p>
        </w:tc>
      </w:tr>
      <w:tr w:rsidR="00433FD0" w:rsidRPr="00DF5514" w:rsidTr="00611370">
        <w:trPr>
          <w:trHeight w:val="9300"/>
        </w:trPr>
        <w:tc>
          <w:tcPr>
            <w:tcW w:w="1739" w:type="pct"/>
            <w:shd w:val="clear" w:color="auto" w:fill="auto"/>
          </w:tcPr>
          <w:p w:rsidR="00433FD0" w:rsidRPr="00611370" w:rsidRDefault="00433FD0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800080"/>
                <w:sz w:val="20"/>
              </w:rPr>
              <w:t xml:space="preserve">, en moet </w:t>
            </w:r>
            <w:r w:rsidRPr="00611370">
              <w:rPr>
                <w:rFonts w:cs="Arial"/>
                <w:color w:val="3366FF"/>
                <w:sz w:val="20"/>
              </w:rPr>
              <w:t>voor zover over elk kalenderjaar verschuldigd is,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3366FF"/>
                <w:sz w:val="20"/>
              </w:rPr>
              <w:t xml:space="preserve"> </w:t>
            </w:r>
          </w:p>
          <w:p w:rsidR="00433FD0" w:rsidRPr="00611370" w:rsidRDefault="00433FD0" w:rsidP="00611370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>maandelijks worden voldaan/ bij achterafbetaling</w:t>
            </w:r>
            <w:r w:rsidRPr="00611370">
              <w:rPr>
                <w:rFonts w:cs="Arial"/>
                <w:color w:val="33CCCC"/>
                <w:sz w:val="20"/>
              </w:rPr>
              <w:t xml:space="preserve"> </w:t>
            </w:r>
            <w:r w:rsidRPr="00611370">
              <w:rPr>
                <w:rFonts w:cs="Arial"/>
                <w:color w:val="3366FF"/>
                <w:sz w:val="20"/>
              </w:rPr>
              <w:t xml:space="preserve">in twee gelijke halfjaarlijkse termijnen </w:t>
            </w:r>
            <w:r w:rsidRPr="00611370">
              <w:rPr>
                <w:rFonts w:cs="Arial"/>
                <w:color w:val="800080"/>
                <w:sz w:val="20"/>
              </w:rPr>
              <w:t>uiterlijk op de</w:t>
            </w:r>
            <w:r w:rsidRPr="00611370">
              <w:rPr>
                <w:rFonts w:cs="Arial"/>
                <w:color w:val="3366FF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telwoord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3366FF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werkdag van de maand</w:t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kalendermaand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en</w:t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kalendermaand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worden voldaan/ per half jaar</w:t>
            </w:r>
            <w:r w:rsidRPr="00611370">
              <w:rPr>
                <w:rFonts w:cs="Arial"/>
                <w:color w:val="3366FF"/>
                <w:sz w:val="20"/>
              </w:rPr>
              <w:t xml:space="preserve"> in twee gelijke halfjaarlijkse termijnen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00FFFF"/>
                <w:sz w:val="20"/>
              </w:rPr>
              <w:t>achteraf/vooraf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3366FF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worden voldaan/ bij vooruitbetaling worden voldaan</w:t>
            </w:r>
            <w:r w:rsidRPr="00611370">
              <w:rPr>
                <w:rFonts w:cs="Arial"/>
                <w:color w:val="3366FF"/>
                <w:sz w:val="20"/>
              </w:rPr>
              <w:t xml:space="preserve"> in twee gelijke halfjaarlijkse termijnen </w:t>
            </w:r>
            <w:r w:rsidRPr="00611370">
              <w:rPr>
                <w:rFonts w:cs="Arial"/>
                <w:color w:val="800080"/>
                <w:sz w:val="20"/>
              </w:rPr>
              <w:t>op</w:t>
            </w:r>
            <w:r w:rsidRPr="00611370">
              <w:rPr>
                <w:rFonts w:cs="Arial"/>
                <w:color w:val="3366FF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getal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kalendermaand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en</w:t>
            </w:r>
            <w:r w:rsidRPr="00611370">
              <w:rPr>
                <w:rFonts w:cs="Arial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getal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3366FF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kalendermaand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color w:val="800080"/>
                <w:sz w:val="20"/>
              </w:rPr>
              <w:t xml:space="preserve">, </w:t>
            </w:r>
            <w:proofErr w:type="spellStart"/>
            <w:r w:rsidRPr="00611370">
              <w:rPr>
                <w:rFonts w:cs="Arial"/>
                <w:color w:val="800080"/>
                <w:sz w:val="20"/>
              </w:rPr>
              <w:t>eerstmaals</w:t>
            </w:r>
            <w:proofErr w:type="spellEnd"/>
            <w:r w:rsidRPr="00611370">
              <w:rPr>
                <w:rFonts w:cs="Arial"/>
                <w:color w:val="800080"/>
                <w:sz w:val="20"/>
              </w:rPr>
              <w:t xml:space="preserve"> op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datum</w:t>
            </w:r>
            <w:r w:rsidRPr="00611370">
              <w:rPr>
                <w:rFonts w:cs="Arial"/>
                <w:color w:val="000000"/>
                <w:sz w:val="20"/>
              </w:rPr>
              <w:fldChar w:fldCharType="begin"/>
            </w:r>
            <w:r w:rsidRPr="00611370">
              <w:rPr>
                <w:rFonts w:cs="Arial"/>
                <w:color w:val="000000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color w:val="000000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color w:val="000000"/>
                <w:sz w:val="20"/>
              </w:rPr>
              <w:fldChar w:fldCharType="end"/>
            </w:r>
            <w:r w:rsidRPr="00611370">
              <w:rPr>
                <w:rFonts w:cs="Arial"/>
                <w:color w:val="339966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t>aanstaande</w:t>
            </w:r>
          </w:p>
        </w:tc>
        <w:tc>
          <w:tcPr>
            <w:tcW w:w="3261" w:type="pct"/>
            <w:shd w:val="clear" w:color="auto" w:fill="auto"/>
          </w:tcPr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Optionele tekst met keuzes. De tekst </w:t>
            </w:r>
            <w:r w:rsidR="00663368" w:rsidRPr="00611370">
              <w:rPr>
                <w:szCs w:val="18"/>
              </w:rPr>
              <w:t>wordt</w:t>
            </w:r>
            <w:r w:rsidRPr="00611370">
              <w:rPr>
                <w:szCs w:val="18"/>
              </w:rPr>
              <w:t xml:space="preserve"> getoond indien k_Voldoen is gevuld.</w:t>
            </w:r>
          </w:p>
          <w:p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(‘k_Verschuldigd)</w:t>
            </w:r>
          </w:p>
          <w:p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voor zover over elk kalenderjaar verschuldigd is,</w:t>
            </w:r>
            <w:r w:rsidRPr="00611370">
              <w:rPr>
                <w:szCs w:val="18"/>
              </w:rPr>
              <w:t>’)</w:t>
            </w:r>
          </w:p>
          <w:p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(‘k_Voldoen)</w:t>
            </w:r>
          </w:p>
          <w:p w:rsidR="00433FD0" w:rsidRPr="00611370" w:rsidRDefault="00433FD0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</w:t>
            </w:r>
            <w:r w:rsidRPr="00611370">
              <w:rPr>
                <w:rFonts w:cs="Arial"/>
                <w:szCs w:val="18"/>
              </w:rPr>
              <w:t>1’ - ‘9’</w:t>
            </w:r>
            <w:r w:rsidRPr="00611370">
              <w:rPr>
                <w:szCs w:val="18"/>
              </w:rPr>
              <w:t>)</w:t>
            </w:r>
          </w:p>
          <w:p w:rsidR="00433FD0" w:rsidRPr="00611370" w:rsidRDefault="00433FD0" w:rsidP="00611370">
            <w:pPr>
              <w:spacing w:line="240" w:lineRule="auto"/>
              <w:rPr>
                <w:sz w:val="16"/>
                <w:szCs w:val="16"/>
                <w:u w:val="single"/>
              </w:rPr>
            </w:pP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b/>
                <w:i/>
                <w:sz w:val="14"/>
                <w:szCs w:val="14"/>
              </w:rPr>
            </w:pPr>
            <w:r w:rsidRPr="00611370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1370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szCs w:val="18"/>
              </w:rPr>
            </w:pPr>
            <w:r w:rsidRPr="00611370">
              <w:rPr>
                <w:rFonts w:cs="Arial"/>
                <w:szCs w:val="18"/>
              </w:rPr>
              <w:t>‘1’</w:t>
            </w:r>
            <w:r w:rsidRPr="00611370">
              <w:rPr>
                <w:rFonts w:cs="Arial"/>
                <w:szCs w:val="18"/>
              </w:rPr>
              <w:tab/>
              <w:t>maandelijks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‘2’</w:t>
            </w:r>
            <w:r w:rsidRPr="00611370">
              <w:rPr>
                <w:rFonts w:cs="Arial"/>
                <w:szCs w:val="18"/>
              </w:rPr>
              <w:tab/>
              <w:t>bij achterafbetaling in twee gelijke halfjaarlijkse termijnen uiterlijk op de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werkdag van de maand {betaalmaand} en {betaalmaand}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‘3’</w:t>
            </w:r>
            <w:r w:rsidRPr="00611370">
              <w:rPr>
                <w:rFonts w:cs="Arial"/>
                <w:szCs w:val="18"/>
              </w:rPr>
              <w:tab/>
              <w:t>bij achterafbetaling uiterlijk op de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 werkdag van de maand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en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‘4’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achteraf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‘5’</w:t>
            </w:r>
            <w:r w:rsidRPr="00611370">
              <w:rPr>
                <w:rFonts w:cs="Arial"/>
                <w:szCs w:val="18"/>
              </w:rPr>
              <w:tab/>
              <w:t>per half jaar in twee gelijke halfjaarlijkse termijnen vooraf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‘6’</w:t>
            </w:r>
            <w:r w:rsidRPr="00611370">
              <w:rPr>
                <w:rFonts w:cs="Arial"/>
                <w:szCs w:val="18"/>
              </w:rPr>
              <w:tab/>
              <w:t>per half jaar achteraf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‘7’</w:t>
            </w:r>
            <w:r w:rsidRPr="00611370">
              <w:rPr>
                <w:rFonts w:cs="Arial"/>
                <w:szCs w:val="18"/>
              </w:rPr>
              <w:tab/>
              <w:t>per half jaar vooraf worden voldaan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rFonts w:cs="Arial"/>
                <w:szCs w:val="18"/>
              </w:rPr>
            </w:pPr>
            <w:r w:rsidRPr="00611370">
              <w:rPr>
                <w:rFonts w:cs="Arial"/>
                <w:szCs w:val="18"/>
              </w:rPr>
              <w:t>‘8’</w:t>
            </w:r>
            <w:r w:rsidRPr="00611370">
              <w:rPr>
                <w:rFonts w:cs="Arial"/>
                <w:szCs w:val="18"/>
              </w:rPr>
              <w:tab/>
              <w:t>bij vooruitbetaling worden voldaan in twee gelijke halfjaarlijkse termijnen op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 en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 xml:space="preserve">}, </w:t>
            </w:r>
            <w:proofErr w:type="spellStart"/>
            <w:r w:rsidRPr="00611370">
              <w:rPr>
                <w:rFonts w:cs="Arial"/>
                <w:szCs w:val="18"/>
              </w:rPr>
              <w:t>eerstmaals</w:t>
            </w:r>
            <w:proofErr w:type="spellEnd"/>
            <w:r w:rsidRPr="00611370">
              <w:rPr>
                <w:rFonts w:cs="Arial"/>
                <w:szCs w:val="18"/>
              </w:rPr>
              <w:t xml:space="preserve"> op {</w:t>
            </w:r>
            <w:proofErr w:type="spellStart"/>
            <w:r w:rsidRPr="00611370">
              <w:rPr>
                <w:rFonts w:cs="Arial"/>
                <w:szCs w:val="18"/>
              </w:rPr>
              <w:t>startBetaling</w:t>
            </w:r>
            <w:proofErr w:type="spellEnd"/>
            <w:r w:rsidRPr="00611370">
              <w:rPr>
                <w:rFonts w:cs="Arial"/>
                <w:szCs w:val="18"/>
              </w:rPr>
              <w:t>} aanstaande</w:t>
            </w:r>
          </w:p>
          <w:p w:rsidR="00BD1F28" w:rsidRPr="00611370" w:rsidRDefault="00BD1F28" w:rsidP="00611370">
            <w:pPr>
              <w:tabs>
                <w:tab w:val="left" w:pos="1299"/>
              </w:tabs>
              <w:spacing w:line="240" w:lineRule="auto"/>
              <w:ind w:left="343"/>
              <w:rPr>
                <w:szCs w:val="18"/>
              </w:rPr>
            </w:pPr>
            <w:r w:rsidRPr="00611370">
              <w:rPr>
                <w:rFonts w:cs="Arial"/>
                <w:szCs w:val="18"/>
              </w:rPr>
              <w:t>‘9’</w:t>
            </w:r>
            <w:r w:rsidRPr="00611370">
              <w:rPr>
                <w:rFonts w:cs="Arial"/>
                <w:szCs w:val="18"/>
              </w:rPr>
              <w:tab/>
              <w:t>bij vooruitbetaling worden voldaan op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>}  en {</w:t>
            </w:r>
            <w:proofErr w:type="spellStart"/>
            <w:r w:rsidRPr="00611370">
              <w:rPr>
                <w:rFonts w:cs="Arial"/>
                <w:szCs w:val="18"/>
              </w:rPr>
              <w:t>betaalDag</w:t>
            </w:r>
            <w:proofErr w:type="spellEnd"/>
            <w:r w:rsidRPr="00611370">
              <w:rPr>
                <w:rFonts w:cs="Arial"/>
                <w:szCs w:val="18"/>
              </w:rPr>
              <w:t>} {</w:t>
            </w:r>
            <w:proofErr w:type="spellStart"/>
            <w:r w:rsidRPr="00611370">
              <w:rPr>
                <w:rFonts w:cs="Arial"/>
                <w:szCs w:val="18"/>
              </w:rPr>
              <w:t>betaalMaand</w:t>
            </w:r>
            <w:proofErr w:type="spellEnd"/>
            <w:r w:rsidRPr="00611370">
              <w:rPr>
                <w:rFonts w:cs="Arial"/>
                <w:szCs w:val="18"/>
              </w:rPr>
              <w:t xml:space="preserve">}, </w:t>
            </w:r>
            <w:proofErr w:type="spellStart"/>
            <w:r w:rsidRPr="00611370">
              <w:rPr>
                <w:rFonts w:cs="Arial"/>
                <w:szCs w:val="18"/>
              </w:rPr>
              <w:t>eerstmaals</w:t>
            </w:r>
            <w:proofErr w:type="spellEnd"/>
            <w:r w:rsidRPr="00611370">
              <w:rPr>
                <w:rFonts w:cs="Arial"/>
                <w:szCs w:val="18"/>
              </w:rPr>
              <w:t xml:space="preserve"> op {</w:t>
            </w:r>
            <w:proofErr w:type="spellStart"/>
            <w:r w:rsidRPr="00611370">
              <w:rPr>
                <w:rFonts w:cs="Arial"/>
                <w:szCs w:val="18"/>
              </w:rPr>
              <w:t>startBetaling</w:t>
            </w:r>
            <w:proofErr w:type="spellEnd"/>
            <w:r w:rsidRPr="00611370">
              <w:rPr>
                <w:rFonts w:cs="Arial"/>
                <w:szCs w:val="18"/>
              </w:rPr>
              <w:t>} aanstaande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/betaling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>/</w:t>
            </w:r>
            <w:proofErr w:type="spellStart"/>
            <w:r w:rsidRPr="00611370">
              <w:rPr>
                <w:szCs w:val="18"/>
              </w:rPr>
              <w:t>startBetaling</w:t>
            </w:r>
            <w:proofErr w:type="spellEnd"/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Het </w:t>
            </w:r>
            <w:proofErr w:type="spellStart"/>
            <w:r w:rsidRPr="00611370">
              <w:rPr>
                <w:szCs w:val="18"/>
              </w:rPr>
              <w:t>StukdeelErfpachtcanon</w:t>
            </w:r>
            <w:proofErr w:type="spellEnd"/>
            <w:r w:rsidRPr="00611370">
              <w:rPr>
                <w:szCs w:val="18"/>
              </w:rPr>
              <w:t xml:space="preserve"> kan 2 betalingen bevatten, welke beide een </w:t>
            </w:r>
            <w:proofErr w:type="spellStart"/>
            <w:r w:rsidRPr="00611370">
              <w:rPr>
                <w:szCs w:val="18"/>
              </w:rPr>
              <w:t>betaalDag</w:t>
            </w:r>
            <w:proofErr w:type="spellEnd"/>
            <w:r w:rsidRPr="00611370">
              <w:rPr>
                <w:szCs w:val="18"/>
              </w:rPr>
              <w:t xml:space="preserve"> en een </w:t>
            </w:r>
            <w:proofErr w:type="spellStart"/>
            <w:r w:rsidRPr="00611370">
              <w:rPr>
                <w:szCs w:val="18"/>
              </w:rPr>
              <w:t>betaalMaand</w:t>
            </w:r>
            <w:proofErr w:type="spellEnd"/>
            <w:r w:rsidRPr="00611370">
              <w:rPr>
                <w:szCs w:val="18"/>
              </w:rPr>
              <w:t xml:space="preserve"> bevatten. In geval van optie ‘2’ en ‘3’ zijn de betaaldagen identiek.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 xml:space="preserve">In geval van optie ‘2’ en ‘3’ wordt de </w:t>
            </w:r>
            <w:proofErr w:type="spellStart"/>
            <w:r w:rsidRPr="00611370">
              <w:rPr>
                <w:szCs w:val="18"/>
              </w:rPr>
              <w:t>betaalDag</w:t>
            </w:r>
            <w:proofErr w:type="spellEnd"/>
            <w:r w:rsidRPr="00611370">
              <w:rPr>
                <w:szCs w:val="18"/>
              </w:rPr>
              <w:t xml:space="preserve"> als rangtelwoord getoond, in geval van optie ‘8’ en ‘9’ als getal. Zowel rangtelwoorden als getallen worden uitgeschreven in letters.</w:t>
            </w:r>
          </w:p>
          <w:p w:rsidR="00433FD0" w:rsidRPr="00611370" w:rsidRDefault="00433FD0" w:rsidP="00611370">
            <w:pPr>
              <w:spacing w:line="240" w:lineRule="auto"/>
              <w:rPr>
                <w:szCs w:val="18"/>
              </w:rPr>
            </w:pPr>
          </w:p>
          <w:p w:rsidR="00433FD0" w:rsidRPr="00611370" w:rsidRDefault="00433FD0" w:rsidP="00234C58">
            <w:pPr>
              <w:rPr>
                <w:szCs w:val="18"/>
              </w:rPr>
            </w:pPr>
            <w:r w:rsidRPr="00611370">
              <w:rPr>
                <w:szCs w:val="18"/>
              </w:rPr>
              <w:t xml:space="preserve">De </w:t>
            </w:r>
            <w:proofErr w:type="spellStart"/>
            <w:r w:rsidRPr="00611370">
              <w:rPr>
                <w:szCs w:val="18"/>
              </w:rPr>
              <w:t>betaalMaand</w:t>
            </w:r>
            <w:proofErr w:type="spellEnd"/>
            <w:r w:rsidRPr="00611370">
              <w:rPr>
                <w:szCs w:val="18"/>
              </w:rPr>
              <w:t xml:space="preserve"> wordt in letters uitgeschreven.</w:t>
            </w:r>
          </w:p>
        </w:tc>
      </w:tr>
    </w:tbl>
    <w:p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5" w:name="_Toc362871690"/>
      <w:bookmarkStart w:id="26" w:name="_Toc371693194"/>
      <w:bookmarkEnd w:id="25"/>
      <w:r>
        <w:lastRenderedPageBreak/>
        <w:t>Variant 2</w:t>
      </w:r>
      <w:r w:rsidR="00C27541">
        <w:t xml:space="preserve"> – erfpachtcanon </w:t>
      </w:r>
      <w:r w:rsidR="004937DA">
        <w:t>is tijdelijk afgekocht</w:t>
      </w:r>
      <w:bookmarkEnd w:id="26"/>
    </w:p>
    <w:p w:rsidR="00CE4381" w:rsidRPr="00CE4381" w:rsidRDefault="00CE4381" w:rsidP="00CE4381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:rsidTr="00611370">
        <w:tc>
          <w:tcPr>
            <w:tcW w:w="1739" w:type="pct"/>
            <w:shd w:val="clear" w:color="auto" w:fill="auto"/>
          </w:tcPr>
          <w:p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>is afgekocht voor een periode van</w:t>
            </w:r>
            <w:r w:rsidRPr="00611370">
              <w:rPr>
                <w:rFonts w:cs="Arial"/>
                <w:color w:val="800080"/>
                <w:sz w:val="20"/>
              </w:rPr>
              <w:t xml:space="preserve">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aantal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 xml:space="preserve"> </w:t>
            </w:r>
            <w:r w:rsidRPr="00611370">
              <w:rPr>
                <w:rFonts w:cs="Arial"/>
                <w:color w:val="FF0000"/>
                <w:sz w:val="20"/>
              </w:rPr>
              <w:t>jaar, te rekenen vanaf</w:t>
            </w:r>
            <w:r w:rsidRPr="00611370">
              <w:rPr>
                <w:rFonts w:cs="Arial"/>
                <w:color w:val="800080"/>
                <w:sz w:val="20"/>
              </w:rPr>
              <w:t xml:space="preserve"> </w:t>
            </w:r>
            <w:r w:rsidRPr="00611370">
              <w:rPr>
                <w:rFonts w:cs="Arial"/>
                <w:color w:val="800080"/>
                <w:sz w:val="20"/>
              </w:rPr>
              <w:br/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datum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:rsidR="00E6205F" w:rsidRPr="00611370" w:rsidRDefault="00E6205F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</w:t>
            </w:r>
            <w:r w:rsidR="00C27541" w:rsidRPr="00611370">
              <w:rPr>
                <w:szCs w:val="18"/>
              </w:rPr>
              <w:t xml:space="preserve"> met verplichte variabelen</w:t>
            </w:r>
            <w:r w:rsidR="00420742" w:rsidRPr="00611370">
              <w:rPr>
                <w:szCs w:val="18"/>
              </w:rPr>
              <w:t xml:space="preserve"> voor erfpachtcanon tijdelijk afgekocht</w:t>
            </w:r>
            <w:r w:rsidRPr="00611370">
              <w:rPr>
                <w:szCs w:val="18"/>
              </w:rPr>
              <w:t>.</w:t>
            </w:r>
          </w:p>
          <w:p w:rsidR="00C27541" w:rsidRPr="00611370" w:rsidRDefault="00C27541" w:rsidP="00611370">
            <w:pPr>
              <w:spacing w:line="240" w:lineRule="auto"/>
              <w:rPr>
                <w:szCs w:val="18"/>
              </w:rPr>
            </w:pPr>
          </w:p>
          <w:p w:rsidR="00C27541" w:rsidRPr="00611370" w:rsidRDefault="00C27541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:rsidR="00C27541" w:rsidRPr="00611370" w:rsidRDefault="00C27541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</w:t>
            </w:r>
            <w:r w:rsidR="004937DA" w:rsidRPr="00611370">
              <w:rPr>
                <w:sz w:val="16"/>
                <w:szCs w:val="16"/>
              </w:rPr>
              <w:t>TijdelijkAfgekocht</w:t>
            </w:r>
            <w:proofErr w:type="spellEnd"/>
            <w:r w:rsidR="006D6AE1" w:rsidRPr="00611370">
              <w:rPr>
                <w:sz w:val="16"/>
                <w:szCs w:val="16"/>
              </w:rPr>
              <w:t>/</w:t>
            </w:r>
            <w:proofErr w:type="spellStart"/>
            <w:r w:rsidR="006D6AE1" w:rsidRPr="00611370">
              <w:rPr>
                <w:sz w:val="16"/>
                <w:szCs w:val="16"/>
              </w:rPr>
              <w:t>aantalJaar</w:t>
            </w:r>
            <w:proofErr w:type="spellEnd"/>
          </w:p>
          <w:p w:rsidR="00C27541" w:rsidRPr="00611370" w:rsidRDefault="00C27541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</w:t>
            </w:r>
            <w:r w:rsidR="004937DA" w:rsidRPr="00611370">
              <w:rPr>
                <w:sz w:val="16"/>
                <w:szCs w:val="16"/>
              </w:rPr>
              <w:t>TijdelijkAfgekocht</w:t>
            </w:r>
            <w:proofErr w:type="spellEnd"/>
            <w:r w:rsidR="006D6AE1" w:rsidRPr="00611370">
              <w:rPr>
                <w:sz w:val="16"/>
                <w:szCs w:val="16"/>
              </w:rPr>
              <w:t>/</w:t>
            </w:r>
            <w:proofErr w:type="spellStart"/>
            <w:r w:rsidR="006D6AE1" w:rsidRPr="00611370">
              <w:rPr>
                <w:sz w:val="16"/>
                <w:szCs w:val="16"/>
              </w:rPr>
              <w:t>afgekochtVanaf</w:t>
            </w:r>
            <w:proofErr w:type="spellEnd"/>
          </w:p>
        </w:tc>
      </w:tr>
      <w:tr w:rsidR="0094002D" w:rsidRPr="00DF5514" w:rsidTr="00611370">
        <w:tc>
          <w:tcPr>
            <w:tcW w:w="1739" w:type="pct"/>
            <w:shd w:val="clear" w:color="auto" w:fill="auto"/>
          </w:tcPr>
          <w:p w:rsidR="0094002D" w:rsidRPr="00611370" w:rsidRDefault="0094002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en wel voor een bedrag van totaal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:rsidR="0094002D" w:rsidRPr="00611370" w:rsidRDefault="008C4B0E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:rsidR="008C4B0E" w:rsidRPr="00611370" w:rsidRDefault="008C4B0E" w:rsidP="00611370">
            <w:pPr>
              <w:spacing w:line="240" w:lineRule="auto"/>
              <w:rPr>
                <w:szCs w:val="18"/>
              </w:rPr>
            </w:pPr>
          </w:p>
          <w:p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  <w:u w:val="single"/>
              </w:rPr>
              <w:t>Mapping</w:t>
            </w:r>
            <w:proofErr w:type="spellEnd"/>
            <w:r w:rsidRPr="00611370">
              <w:rPr>
                <w:sz w:val="16"/>
                <w:szCs w:val="16"/>
              </w:rPr>
              <w:t>:</w:t>
            </w:r>
          </w:p>
          <w:p w:rsidR="008C4B0E" w:rsidRPr="00611370" w:rsidRDefault="008C4B0E" w:rsidP="00611370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611370">
              <w:rPr>
                <w:sz w:val="16"/>
                <w:szCs w:val="16"/>
              </w:rPr>
              <w:t>StukdeelErfpachtcanonTijdelijkAfgekocht</w:t>
            </w:r>
            <w:proofErr w:type="spellEnd"/>
            <w:r w:rsidRPr="00611370">
              <w:rPr>
                <w:sz w:val="16"/>
                <w:szCs w:val="16"/>
              </w:rPr>
              <w:t>/bedrag</w:t>
            </w:r>
          </w:p>
          <w:p w:rsidR="009A528A" w:rsidRPr="00611370" w:rsidRDefault="009A528A" w:rsidP="00611370">
            <w:pPr>
              <w:spacing w:line="240" w:lineRule="auto"/>
              <w:rPr>
                <w:sz w:val="16"/>
                <w:szCs w:val="16"/>
              </w:rPr>
            </w:pPr>
          </w:p>
          <w:p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 w:val="16"/>
                <w:szCs w:val="16"/>
              </w:rPr>
              <w:t>Bedrag wordt voluit in letters uitgeschreven met daar achter tussenhaakjes het valutateken en het bedrag in cijfers)</w:t>
            </w:r>
          </w:p>
        </w:tc>
      </w:tr>
    </w:tbl>
    <w:p w:rsidR="00E6205F" w:rsidRPr="00E6205F" w:rsidRDefault="00E6205F" w:rsidP="00E6205F">
      <w:pPr>
        <w:rPr>
          <w:lang w:val="nl"/>
        </w:rPr>
      </w:pPr>
    </w:p>
    <w:p w:rsidR="00E6205F" w:rsidRDefault="00E6205F" w:rsidP="00E6205F">
      <w:pPr>
        <w:pStyle w:val="Kop3"/>
        <w:pageBreakBefore/>
        <w:numPr>
          <w:ilvl w:val="2"/>
          <w:numId w:val="1"/>
        </w:numPr>
      </w:pPr>
      <w:bookmarkStart w:id="27" w:name="_Toc371693195"/>
      <w:r>
        <w:lastRenderedPageBreak/>
        <w:t>Variant 3</w:t>
      </w:r>
      <w:r w:rsidR="001C290B">
        <w:t xml:space="preserve"> – erfpachtcanon is eeuwigdurend afgekocht</w:t>
      </w:r>
      <w:bookmarkEnd w:id="27"/>
    </w:p>
    <w:p w:rsidR="00663368" w:rsidRPr="00663368" w:rsidRDefault="00663368" w:rsidP="00663368">
      <w:pPr>
        <w:rPr>
          <w:lang w:val="nl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287"/>
        <w:gridCol w:w="6165"/>
      </w:tblGrid>
      <w:tr w:rsidR="00E6205F" w:rsidRPr="00DF5514" w:rsidTr="00611370">
        <w:tc>
          <w:tcPr>
            <w:tcW w:w="1739" w:type="pct"/>
            <w:shd w:val="clear" w:color="auto" w:fill="auto"/>
          </w:tcPr>
          <w:p w:rsidR="00E6205F" w:rsidRPr="00611370" w:rsidRDefault="00E6205F" w:rsidP="00E6205F">
            <w:pPr>
              <w:rPr>
                <w:rFonts w:cs="Arial"/>
                <w:color w:val="800080"/>
                <w:sz w:val="20"/>
              </w:rPr>
            </w:pPr>
            <w:r w:rsidRPr="00611370">
              <w:rPr>
                <w:rFonts w:cs="Arial"/>
                <w:color w:val="FF0000"/>
                <w:sz w:val="20"/>
              </w:rPr>
              <w:t xml:space="preserve">is </w:t>
            </w:r>
          </w:p>
        </w:tc>
        <w:tc>
          <w:tcPr>
            <w:tcW w:w="3261" w:type="pct"/>
            <w:shd w:val="clear" w:color="auto" w:fill="auto"/>
          </w:tcPr>
          <w:p w:rsidR="00C27541" w:rsidRPr="00611370" w:rsidRDefault="00C27541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Vaste tekst</w:t>
            </w:r>
            <w:r w:rsidR="00420742" w:rsidRPr="00611370">
              <w:rPr>
                <w:szCs w:val="18"/>
              </w:rPr>
              <w:t xml:space="preserve"> voor erfpachtcanon eeuwig afgekocht.</w:t>
            </w:r>
          </w:p>
          <w:p w:rsidR="00E6205F" w:rsidRPr="00611370" w:rsidRDefault="00E6205F" w:rsidP="00611370">
            <w:pPr>
              <w:spacing w:line="240" w:lineRule="auto"/>
              <w:rPr>
                <w:szCs w:val="18"/>
              </w:rPr>
            </w:pPr>
          </w:p>
        </w:tc>
      </w:tr>
      <w:tr w:rsidR="004E7BC0" w:rsidRPr="00DF5514" w:rsidTr="00611370">
        <w:tc>
          <w:tcPr>
            <w:tcW w:w="1739" w:type="pct"/>
            <w:shd w:val="clear" w:color="auto" w:fill="auto"/>
          </w:tcPr>
          <w:p w:rsidR="004E7BC0" w:rsidRPr="00611370" w:rsidRDefault="004E7BC0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339966"/>
                <w:sz w:val="20"/>
              </w:rPr>
              <w:t>volledig afgekocht over de gehele duur van de erfpachtcanon/ eeuwigdurend afgekocht</w:t>
            </w:r>
          </w:p>
        </w:tc>
        <w:tc>
          <w:tcPr>
            <w:tcW w:w="3261" w:type="pct"/>
            <w:shd w:val="clear" w:color="auto" w:fill="auto"/>
          </w:tcPr>
          <w:p w:rsidR="004E7BC0" w:rsidRPr="00611370" w:rsidRDefault="004E7BC0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Verplichte keuze</w:t>
            </w:r>
          </w:p>
          <w:p w:rsidR="00B86E1D" w:rsidRPr="00611370" w:rsidRDefault="00B86E1D" w:rsidP="00611370">
            <w:pPr>
              <w:spacing w:line="240" w:lineRule="auto"/>
              <w:rPr>
                <w:szCs w:val="18"/>
                <w:u w:val="single"/>
              </w:rPr>
            </w:pPr>
          </w:p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</w:t>
            </w:r>
            <w:r w:rsidR="00B618FE" w:rsidRPr="00611370">
              <w:rPr>
                <w:szCs w:val="18"/>
              </w:rPr>
              <w:t>EeuwigAfgekocht</w:t>
            </w:r>
            <w:proofErr w:type="spellEnd"/>
            <w:r w:rsidRPr="00611370">
              <w:rPr>
                <w:szCs w:val="18"/>
              </w:rPr>
              <w:t>/tekstkeuze</w:t>
            </w:r>
          </w:p>
          <w:p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</w:t>
            </w:r>
            <w:proofErr w:type="spellStart"/>
            <w:r w:rsidRPr="00611370">
              <w:rPr>
                <w:szCs w:val="18"/>
              </w:rPr>
              <w:t>tagnaam</w:t>
            </w:r>
            <w:proofErr w:type="spellEnd"/>
            <w:r w:rsidRPr="00611370">
              <w:rPr>
                <w:szCs w:val="18"/>
              </w:rPr>
              <w:t>(‘k_Afkooptermijn)</w:t>
            </w:r>
          </w:p>
          <w:p w:rsidR="00B86E1D" w:rsidRPr="00611370" w:rsidRDefault="00B86E1D" w:rsidP="00611370">
            <w:pPr>
              <w:spacing w:line="240" w:lineRule="auto"/>
              <w:ind w:left="227"/>
              <w:rPr>
                <w:szCs w:val="18"/>
              </w:rPr>
            </w:pPr>
            <w:r w:rsidRPr="00611370">
              <w:rPr>
                <w:szCs w:val="18"/>
              </w:rPr>
              <w:t>./tekst(‘volledig afgekocht over de gehele duur van de erfpachtcanon’,’eeuwigdurend afgekocht’)</w:t>
            </w:r>
          </w:p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</w:tc>
      </w:tr>
      <w:tr w:rsidR="0094002D" w:rsidRPr="00DF5514" w:rsidTr="00611370">
        <w:tc>
          <w:tcPr>
            <w:tcW w:w="1739" w:type="pct"/>
            <w:shd w:val="clear" w:color="auto" w:fill="auto"/>
          </w:tcPr>
          <w:p w:rsidR="0094002D" w:rsidRPr="00611370" w:rsidRDefault="00B86E1D" w:rsidP="00E6205F">
            <w:pPr>
              <w:rPr>
                <w:rFonts w:cs="Arial"/>
                <w:color w:val="FF0000"/>
                <w:sz w:val="20"/>
              </w:rPr>
            </w:pPr>
            <w:r w:rsidRPr="00611370">
              <w:rPr>
                <w:rFonts w:cs="Arial"/>
                <w:color w:val="800080"/>
                <w:sz w:val="20"/>
              </w:rPr>
              <w:t xml:space="preserve">met een bedrag ineens van 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  <w:r w:rsidRPr="00611370">
              <w:rPr>
                <w:rFonts w:cs="Arial"/>
                <w:sz w:val="20"/>
              </w:rPr>
              <w:t>bedrag</w:t>
            </w:r>
            <w:r w:rsidRPr="00611370">
              <w:rPr>
                <w:rFonts w:cs="Arial"/>
                <w:sz w:val="20"/>
              </w:rPr>
              <w:fldChar w:fldCharType="begin"/>
            </w:r>
            <w:r w:rsidRPr="00611370">
              <w:rPr>
                <w:rFonts w:cs="Arial"/>
                <w:sz w:val="20"/>
              </w:rPr>
              <w:instrText xml:space="preserve">MacroButton Nomacro </w:instrText>
            </w:r>
            <w:r w:rsidRPr="00611370">
              <w:rPr>
                <w:rFonts w:cs="Arial"/>
                <w:sz w:val="20"/>
                <w:effect w:val="none"/>
              </w:rPr>
              <w:instrText>§</w:instrText>
            </w:r>
            <w:r w:rsidRPr="00611370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3261" w:type="pct"/>
            <w:shd w:val="clear" w:color="auto" w:fill="auto"/>
          </w:tcPr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Optionele combinatie van vaste tekst en verplichte variabele die in zijn geheel weggelaten mag worden.</w:t>
            </w:r>
          </w:p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</w:p>
          <w:p w:rsidR="00B86E1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  <w:u w:val="single"/>
              </w:rPr>
              <w:t>Mapping</w:t>
            </w:r>
            <w:proofErr w:type="spellEnd"/>
            <w:r w:rsidRPr="00611370">
              <w:rPr>
                <w:szCs w:val="18"/>
              </w:rPr>
              <w:t>:</w:t>
            </w:r>
          </w:p>
          <w:p w:rsidR="0094002D" w:rsidRPr="00611370" w:rsidRDefault="00B86E1D" w:rsidP="00611370">
            <w:pPr>
              <w:spacing w:line="240" w:lineRule="auto"/>
              <w:rPr>
                <w:szCs w:val="18"/>
              </w:rPr>
            </w:pPr>
            <w:proofErr w:type="spellStart"/>
            <w:r w:rsidRPr="00611370">
              <w:rPr>
                <w:szCs w:val="18"/>
              </w:rPr>
              <w:t>StukdeelErfpachtcanonEeuwigAfgekocht</w:t>
            </w:r>
            <w:proofErr w:type="spellEnd"/>
            <w:r w:rsidRPr="00611370">
              <w:rPr>
                <w:szCs w:val="18"/>
              </w:rPr>
              <w:t>/bedrag</w:t>
            </w:r>
          </w:p>
          <w:p w:rsidR="009A528A" w:rsidRPr="00611370" w:rsidRDefault="009A528A" w:rsidP="00611370">
            <w:pPr>
              <w:spacing w:line="240" w:lineRule="auto"/>
              <w:rPr>
                <w:szCs w:val="18"/>
              </w:rPr>
            </w:pPr>
          </w:p>
          <w:p w:rsidR="009A528A" w:rsidRPr="00611370" w:rsidRDefault="009A528A" w:rsidP="00611370">
            <w:pPr>
              <w:spacing w:line="240" w:lineRule="auto"/>
              <w:rPr>
                <w:szCs w:val="18"/>
              </w:rPr>
            </w:pPr>
            <w:r w:rsidRPr="00611370">
              <w:rPr>
                <w:szCs w:val="18"/>
              </w:rPr>
              <w:t>Bedrag wordt voluit in letters uitgeschreven met daar achter tussenhaakjes het valutateken en het bedrag in cijfers)</w:t>
            </w:r>
          </w:p>
        </w:tc>
      </w:tr>
    </w:tbl>
    <w:p w:rsidR="00E6205F" w:rsidRPr="00E6205F" w:rsidRDefault="00E6205F" w:rsidP="00E6205F">
      <w:pPr>
        <w:rPr>
          <w:lang w:val="nl"/>
        </w:rPr>
      </w:pPr>
    </w:p>
    <w:p w:rsidR="00E6205F" w:rsidRPr="00E6205F" w:rsidRDefault="00E6205F" w:rsidP="00E6205F">
      <w:pPr>
        <w:rPr>
          <w:lang w:val="nl"/>
        </w:rPr>
      </w:pPr>
    </w:p>
    <w:p w:rsidR="00E6205F" w:rsidRPr="00E6205F" w:rsidRDefault="00E6205F" w:rsidP="000255AB">
      <w:pPr>
        <w:rPr>
          <w:lang w:val="nl"/>
        </w:rPr>
      </w:pPr>
    </w:p>
    <w:sectPr w:rsidR="00E6205F" w:rsidRPr="00E6205F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370" w:rsidRDefault="00611370">
      <w:r>
        <w:separator/>
      </w:r>
    </w:p>
  </w:endnote>
  <w:endnote w:type="continuationSeparator" w:id="0">
    <w:p w:rsidR="00611370" w:rsidRDefault="0061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42" w:rsidRDefault="00420742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42" w:rsidRDefault="00420742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42" w:rsidRDefault="00420742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370" w:rsidRDefault="00611370">
      <w:r>
        <w:separator/>
      </w:r>
    </w:p>
  </w:footnote>
  <w:footnote w:type="continuationSeparator" w:id="0">
    <w:p w:rsidR="00611370" w:rsidRDefault="00611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  <w:spacing w:before="0"/>
          </w:pPr>
          <w:r>
            <w:t>Datum</w:t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B50272">
            <w:rPr>
              <w:noProof/>
            </w:rPr>
            <w:t>29 oktober 2015</w:t>
          </w:r>
          <w:r>
            <w:fldChar w:fldCharType="end"/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</w:pPr>
          <w:r>
            <w:t>Titel</w:t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Pr="00972EAD" w:rsidRDefault="00420742">
          <w:pPr>
            <w:spacing w:line="240" w:lineRule="atLeast"/>
          </w:pPr>
          <w:fldSimple w:instr=" STYLEREF Titel \* MERGEFORMAT ">
            <w:r w:rsidR="00B50272">
              <w:rPr>
                <w:noProof/>
              </w:rPr>
              <w:t>Toelichting Tekstblok – Erfpachtcanon v1.2 NL</w:t>
            </w:r>
          </w:fldSimple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</w:pPr>
          <w:r>
            <w:t>Versie</w:t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B50272">
            <w:rPr>
              <w:noProof/>
            </w:rPr>
            <w:t>1.7.1</w:t>
          </w:r>
          <w:r>
            <w:fldChar w:fldCharType="end"/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</w:pPr>
          <w:r>
            <w:t>Blad</w:t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50272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B50272"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:rsidR="00420742" w:rsidRDefault="00C01CA4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742" w:rsidRDefault="00C01CA4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  <w:spacing w:before="0"/>
          </w:pPr>
          <w:r>
            <w:t>Datum</w:t>
          </w:r>
        </w:p>
      </w:tc>
    </w:tr>
    <w:bookmarkStart w:id="28" w:name="Datum"/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spacing w:line="240" w:lineRule="atLeast"/>
          </w:pPr>
          <w:r>
            <w:fldChar w:fldCharType="begin"/>
          </w:r>
          <w:r>
            <w:instrText xml:space="preserve"> STYLEREF Datum\l  \* MERGEFORMAT </w:instrText>
          </w:r>
          <w:r w:rsidR="00D509AC">
            <w:fldChar w:fldCharType="separate"/>
          </w:r>
          <w:r w:rsidR="00B50272">
            <w:rPr>
              <w:noProof/>
            </w:rPr>
            <w:t>29 oktober 2015</w:t>
          </w:r>
          <w:r>
            <w:fldChar w:fldCharType="end"/>
          </w:r>
          <w:bookmarkEnd w:id="28"/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</w:pPr>
          <w:r>
            <w:t>Titel</w:t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Pr="003412EA" w:rsidRDefault="00420742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Pr="00D13C8A">
            <w:rPr>
              <w:b/>
            </w:rPr>
          </w:r>
          <w:r>
            <w:rPr>
              <w:b/>
            </w:rPr>
            <w:fldChar w:fldCharType="separate"/>
          </w:r>
          <w:r w:rsidR="00B50272">
            <w:t>Toelichting Tekstblok – Erfpachtcanon v1.2 NL</w:t>
          </w:r>
          <w:r>
            <w:rPr>
              <w:b/>
            </w:rPr>
            <w:fldChar w:fldCharType="end"/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</w:pPr>
          <w:r>
            <w:t>Versie</w:t>
          </w:r>
        </w:p>
      </w:tc>
    </w:tr>
    <w:bookmarkStart w:id="29" w:name="Versie"/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Pr="005915E8" w:rsidRDefault="00420742">
          <w:pPr>
            <w:spacing w:line="240" w:lineRule="atLeast"/>
          </w:pPr>
          <w:r w:rsidRPr="005915E8">
            <w:fldChar w:fldCharType="begin"/>
          </w:r>
          <w:r w:rsidRPr="005915E8">
            <w:instrText xml:space="preserve"> STYLEREF VersieOpmaak\l  \* MERGEFORMAT </w:instrText>
          </w:r>
          <w:r w:rsidR="00D509AC">
            <w:fldChar w:fldCharType="separate"/>
          </w:r>
          <w:r w:rsidR="00B50272">
            <w:rPr>
              <w:noProof/>
            </w:rPr>
            <w:t>1.7.1</w:t>
          </w:r>
          <w:r w:rsidRPr="005915E8">
            <w:fldChar w:fldCharType="end"/>
          </w:r>
          <w:bookmarkEnd w:id="29"/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pStyle w:val="tussenkopje"/>
          </w:pPr>
          <w:r>
            <w:t>Blad</w:t>
          </w:r>
        </w:p>
      </w:tc>
    </w:tr>
    <w:tr w:rsidR="00420742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420742" w:rsidRDefault="00420742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50272"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B50272">
            <w:rPr>
              <w:rStyle w:val="Paginanummer"/>
              <w:bCs/>
              <w:noProof/>
              <w:sz w:val="20"/>
            </w:rPr>
            <w:t>9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420742" w:rsidRDefault="00C01CA4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0B933967" wp14:editId="2A0DD1C0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446C5"/>
    <w:multiLevelType w:val="hybridMultilevel"/>
    <w:tmpl w:val="4F04DFB4"/>
    <w:lvl w:ilvl="0" w:tplc="4D260C8C">
      <w:start w:val="1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0D5A7813"/>
    <w:multiLevelType w:val="hybridMultilevel"/>
    <w:tmpl w:val="E9F0433A"/>
    <w:lvl w:ilvl="0" w:tplc="6804E3F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C94"/>
    <w:multiLevelType w:val="hybridMultilevel"/>
    <w:tmpl w:val="58B0C6E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2523"/>
    <w:multiLevelType w:val="hybridMultilevel"/>
    <w:tmpl w:val="B2108CA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013DC"/>
    <w:multiLevelType w:val="hybridMultilevel"/>
    <w:tmpl w:val="81F4CAC6"/>
    <w:lvl w:ilvl="0" w:tplc="61BA96A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544"/>
    <w:multiLevelType w:val="hybridMultilevel"/>
    <w:tmpl w:val="5CCA4A4A"/>
    <w:lvl w:ilvl="0" w:tplc="5B3ECB28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4"/>
  </w:num>
  <w:num w:numId="4">
    <w:abstractNumId w:val="10"/>
  </w:num>
  <w:num w:numId="5">
    <w:abstractNumId w:val="11"/>
  </w:num>
  <w:num w:numId="6">
    <w:abstractNumId w:val="19"/>
  </w:num>
  <w:num w:numId="7">
    <w:abstractNumId w:val="0"/>
  </w:num>
  <w:num w:numId="8">
    <w:abstractNumId w:val="18"/>
  </w:num>
  <w:num w:numId="9">
    <w:abstractNumId w:val="1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2"/>
  </w:num>
  <w:num w:numId="17">
    <w:abstractNumId w:val="4"/>
  </w:num>
  <w:num w:numId="18">
    <w:abstractNumId w:val="5"/>
  </w:num>
  <w:num w:numId="19">
    <w:abstractNumId w:val="13"/>
  </w:num>
  <w:num w:numId="20">
    <w:abstractNumId w:val="8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5AB"/>
    <w:rsid w:val="00025B0C"/>
    <w:rsid w:val="00030CF3"/>
    <w:rsid w:val="000349F5"/>
    <w:rsid w:val="000400E1"/>
    <w:rsid w:val="0004124D"/>
    <w:rsid w:val="000416F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4D0"/>
    <w:rsid w:val="000619E5"/>
    <w:rsid w:val="00063A89"/>
    <w:rsid w:val="000670F8"/>
    <w:rsid w:val="000677AC"/>
    <w:rsid w:val="000679AB"/>
    <w:rsid w:val="00067BB3"/>
    <w:rsid w:val="000771C8"/>
    <w:rsid w:val="00083121"/>
    <w:rsid w:val="00084BD7"/>
    <w:rsid w:val="000865A5"/>
    <w:rsid w:val="0008708F"/>
    <w:rsid w:val="00090725"/>
    <w:rsid w:val="00093CFA"/>
    <w:rsid w:val="000A0E63"/>
    <w:rsid w:val="000A0EA1"/>
    <w:rsid w:val="000A2F43"/>
    <w:rsid w:val="000A684D"/>
    <w:rsid w:val="000A70AC"/>
    <w:rsid w:val="000A77B3"/>
    <w:rsid w:val="000A787C"/>
    <w:rsid w:val="000B1694"/>
    <w:rsid w:val="000B435E"/>
    <w:rsid w:val="000B47B3"/>
    <w:rsid w:val="000B4CD1"/>
    <w:rsid w:val="000B530F"/>
    <w:rsid w:val="000B74F1"/>
    <w:rsid w:val="000C126D"/>
    <w:rsid w:val="000C4C66"/>
    <w:rsid w:val="000D073E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4CD7"/>
    <w:rsid w:val="0012509E"/>
    <w:rsid w:val="0012742A"/>
    <w:rsid w:val="00130BA5"/>
    <w:rsid w:val="00135DA4"/>
    <w:rsid w:val="00136E60"/>
    <w:rsid w:val="00137BBF"/>
    <w:rsid w:val="00142B34"/>
    <w:rsid w:val="00144B08"/>
    <w:rsid w:val="00144F37"/>
    <w:rsid w:val="00145092"/>
    <w:rsid w:val="00145473"/>
    <w:rsid w:val="001461D9"/>
    <w:rsid w:val="0014622E"/>
    <w:rsid w:val="001514FA"/>
    <w:rsid w:val="00152A35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2735"/>
    <w:rsid w:val="00173E4A"/>
    <w:rsid w:val="001743D2"/>
    <w:rsid w:val="00175FD3"/>
    <w:rsid w:val="00176FDA"/>
    <w:rsid w:val="0018011A"/>
    <w:rsid w:val="0018104B"/>
    <w:rsid w:val="00183622"/>
    <w:rsid w:val="0018688F"/>
    <w:rsid w:val="00187530"/>
    <w:rsid w:val="001909FD"/>
    <w:rsid w:val="00193BC6"/>
    <w:rsid w:val="001948B9"/>
    <w:rsid w:val="0019543A"/>
    <w:rsid w:val="001A0476"/>
    <w:rsid w:val="001A0CC3"/>
    <w:rsid w:val="001A22F0"/>
    <w:rsid w:val="001A2E0E"/>
    <w:rsid w:val="001A5981"/>
    <w:rsid w:val="001B1438"/>
    <w:rsid w:val="001B35AA"/>
    <w:rsid w:val="001B439C"/>
    <w:rsid w:val="001B6420"/>
    <w:rsid w:val="001B7E02"/>
    <w:rsid w:val="001C14A8"/>
    <w:rsid w:val="001C2750"/>
    <w:rsid w:val="001C290B"/>
    <w:rsid w:val="001C6F72"/>
    <w:rsid w:val="001C72DF"/>
    <w:rsid w:val="001C77FB"/>
    <w:rsid w:val="001C7DCC"/>
    <w:rsid w:val="001D0A65"/>
    <w:rsid w:val="001D1884"/>
    <w:rsid w:val="001D5ECE"/>
    <w:rsid w:val="001D71A3"/>
    <w:rsid w:val="001F00AB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56D"/>
    <w:rsid w:val="00222EF2"/>
    <w:rsid w:val="0022338C"/>
    <w:rsid w:val="00227854"/>
    <w:rsid w:val="00231954"/>
    <w:rsid w:val="00234C58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67DB4"/>
    <w:rsid w:val="0027162D"/>
    <w:rsid w:val="00273437"/>
    <w:rsid w:val="00273BA4"/>
    <w:rsid w:val="00276333"/>
    <w:rsid w:val="00276C86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4D3C"/>
    <w:rsid w:val="002B5054"/>
    <w:rsid w:val="002B7310"/>
    <w:rsid w:val="002C0368"/>
    <w:rsid w:val="002C177B"/>
    <w:rsid w:val="002C68F9"/>
    <w:rsid w:val="002D6E84"/>
    <w:rsid w:val="002D6F14"/>
    <w:rsid w:val="002E0C80"/>
    <w:rsid w:val="002E0DD1"/>
    <w:rsid w:val="002E31DC"/>
    <w:rsid w:val="002E5438"/>
    <w:rsid w:val="002E71D9"/>
    <w:rsid w:val="002E729C"/>
    <w:rsid w:val="002F3F0E"/>
    <w:rsid w:val="002F417F"/>
    <w:rsid w:val="002F7D16"/>
    <w:rsid w:val="003008D7"/>
    <w:rsid w:val="00301055"/>
    <w:rsid w:val="003027C3"/>
    <w:rsid w:val="00310FA3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1DE2"/>
    <w:rsid w:val="00375206"/>
    <w:rsid w:val="00381059"/>
    <w:rsid w:val="00382478"/>
    <w:rsid w:val="003831A8"/>
    <w:rsid w:val="0039214E"/>
    <w:rsid w:val="00395755"/>
    <w:rsid w:val="00396553"/>
    <w:rsid w:val="003A10A3"/>
    <w:rsid w:val="003A4165"/>
    <w:rsid w:val="003A5ADD"/>
    <w:rsid w:val="003B0BED"/>
    <w:rsid w:val="003B149A"/>
    <w:rsid w:val="003B22EF"/>
    <w:rsid w:val="003B236B"/>
    <w:rsid w:val="003B2543"/>
    <w:rsid w:val="003B4767"/>
    <w:rsid w:val="003B755A"/>
    <w:rsid w:val="003C0D49"/>
    <w:rsid w:val="003C335E"/>
    <w:rsid w:val="003C33D9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4196"/>
    <w:rsid w:val="00406757"/>
    <w:rsid w:val="00407980"/>
    <w:rsid w:val="0041098C"/>
    <w:rsid w:val="00410E29"/>
    <w:rsid w:val="00412D44"/>
    <w:rsid w:val="00413073"/>
    <w:rsid w:val="00413575"/>
    <w:rsid w:val="00413F3C"/>
    <w:rsid w:val="00414114"/>
    <w:rsid w:val="00414CB1"/>
    <w:rsid w:val="0041690C"/>
    <w:rsid w:val="00420742"/>
    <w:rsid w:val="004247E2"/>
    <w:rsid w:val="004250DC"/>
    <w:rsid w:val="00425ED4"/>
    <w:rsid w:val="00430C27"/>
    <w:rsid w:val="00432145"/>
    <w:rsid w:val="00433741"/>
    <w:rsid w:val="00433D41"/>
    <w:rsid w:val="00433FD0"/>
    <w:rsid w:val="00440164"/>
    <w:rsid w:val="00441820"/>
    <w:rsid w:val="00442132"/>
    <w:rsid w:val="00444458"/>
    <w:rsid w:val="00445643"/>
    <w:rsid w:val="004457C6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2B99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37DA"/>
    <w:rsid w:val="00496C70"/>
    <w:rsid w:val="0049725F"/>
    <w:rsid w:val="004A012B"/>
    <w:rsid w:val="004A1631"/>
    <w:rsid w:val="004A1A02"/>
    <w:rsid w:val="004A29E9"/>
    <w:rsid w:val="004A72B5"/>
    <w:rsid w:val="004B040B"/>
    <w:rsid w:val="004B1F47"/>
    <w:rsid w:val="004B23A7"/>
    <w:rsid w:val="004B6BCA"/>
    <w:rsid w:val="004B6C49"/>
    <w:rsid w:val="004B6E45"/>
    <w:rsid w:val="004B7516"/>
    <w:rsid w:val="004C0C11"/>
    <w:rsid w:val="004C132C"/>
    <w:rsid w:val="004C431D"/>
    <w:rsid w:val="004C6A45"/>
    <w:rsid w:val="004C78A6"/>
    <w:rsid w:val="004D01ED"/>
    <w:rsid w:val="004D2361"/>
    <w:rsid w:val="004D2C41"/>
    <w:rsid w:val="004D4029"/>
    <w:rsid w:val="004D4A64"/>
    <w:rsid w:val="004D70CC"/>
    <w:rsid w:val="004D7113"/>
    <w:rsid w:val="004D736C"/>
    <w:rsid w:val="004D7494"/>
    <w:rsid w:val="004D7774"/>
    <w:rsid w:val="004E0837"/>
    <w:rsid w:val="004E21F6"/>
    <w:rsid w:val="004E48F7"/>
    <w:rsid w:val="004E5200"/>
    <w:rsid w:val="004E6389"/>
    <w:rsid w:val="004E6464"/>
    <w:rsid w:val="004E7BC0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37B4"/>
    <w:rsid w:val="0053442D"/>
    <w:rsid w:val="0053650E"/>
    <w:rsid w:val="0053715D"/>
    <w:rsid w:val="005402F4"/>
    <w:rsid w:val="00542330"/>
    <w:rsid w:val="00542438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861F9"/>
    <w:rsid w:val="00587D78"/>
    <w:rsid w:val="0059099B"/>
    <w:rsid w:val="005915E8"/>
    <w:rsid w:val="00592FA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9FA"/>
    <w:rsid w:val="005A7FE9"/>
    <w:rsid w:val="005B0440"/>
    <w:rsid w:val="005B1532"/>
    <w:rsid w:val="005B41C2"/>
    <w:rsid w:val="005B48B3"/>
    <w:rsid w:val="005B60BA"/>
    <w:rsid w:val="005C030F"/>
    <w:rsid w:val="005C4BFB"/>
    <w:rsid w:val="005C59D8"/>
    <w:rsid w:val="005C63A5"/>
    <w:rsid w:val="005D5CAA"/>
    <w:rsid w:val="005D5EB8"/>
    <w:rsid w:val="005D6866"/>
    <w:rsid w:val="005D693B"/>
    <w:rsid w:val="005E12E7"/>
    <w:rsid w:val="005E2332"/>
    <w:rsid w:val="005E5A37"/>
    <w:rsid w:val="005E60ED"/>
    <w:rsid w:val="005E62AD"/>
    <w:rsid w:val="005F07D4"/>
    <w:rsid w:val="005F0AD1"/>
    <w:rsid w:val="005F3260"/>
    <w:rsid w:val="005F47C4"/>
    <w:rsid w:val="005F63FF"/>
    <w:rsid w:val="005F7CEA"/>
    <w:rsid w:val="00602797"/>
    <w:rsid w:val="00602DFD"/>
    <w:rsid w:val="0060649B"/>
    <w:rsid w:val="00611370"/>
    <w:rsid w:val="00612115"/>
    <w:rsid w:val="00613681"/>
    <w:rsid w:val="00613AD9"/>
    <w:rsid w:val="006149A9"/>
    <w:rsid w:val="006174A3"/>
    <w:rsid w:val="00617D36"/>
    <w:rsid w:val="00622156"/>
    <w:rsid w:val="006237D3"/>
    <w:rsid w:val="006241C2"/>
    <w:rsid w:val="006252B9"/>
    <w:rsid w:val="0062641F"/>
    <w:rsid w:val="00626EA6"/>
    <w:rsid w:val="00627198"/>
    <w:rsid w:val="00630963"/>
    <w:rsid w:val="006315E7"/>
    <w:rsid w:val="006338B3"/>
    <w:rsid w:val="00635924"/>
    <w:rsid w:val="00636E87"/>
    <w:rsid w:val="006377C5"/>
    <w:rsid w:val="00640670"/>
    <w:rsid w:val="00641C13"/>
    <w:rsid w:val="006434A2"/>
    <w:rsid w:val="00645042"/>
    <w:rsid w:val="00645D15"/>
    <w:rsid w:val="00645F51"/>
    <w:rsid w:val="00654D50"/>
    <w:rsid w:val="00655ECD"/>
    <w:rsid w:val="00662092"/>
    <w:rsid w:val="00663368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13FB"/>
    <w:rsid w:val="006A5F93"/>
    <w:rsid w:val="006A7005"/>
    <w:rsid w:val="006A7006"/>
    <w:rsid w:val="006A76D4"/>
    <w:rsid w:val="006B0731"/>
    <w:rsid w:val="006B1B9A"/>
    <w:rsid w:val="006C1E89"/>
    <w:rsid w:val="006C34AB"/>
    <w:rsid w:val="006C616D"/>
    <w:rsid w:val="006D1058"/>
    <w:rsid w:val="006D11BD"/>
    <w:rsid w:val="006D663A"/>
    <w:rsid w:val="006D6AE1"/>
    <w:rsid w:val="006E26A8"/>
    <w:rsid w:val="006E78AB"/>
    <w:rsid w:val="006F1308"/>
    <w:rsid w:val="006F3164"/>
    <w:rsid w:val="006F3B28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D76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1B51"/>
    <w:rsid w:val="00752E01"/>
    <w:rsid w:val="00754564"/>
    <w:rsid w:val="007554EB"/>
    <w:rsid w:val="00757354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1A1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2BA7"/>
    <w:rsid w:val="007F401E"/>
    <w:rsid w:val="007F7C8E"/>
    <w:rsid w:val="008012D9"/>
    <w:rsid w:val="00801612"/>
    <w:rsid w:val="008016B8"/>
    <w:rsid w:val="008051D8"/>
    <w:rsid w:val="008054C0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6D4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1D6E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CE6"/>
    <w:rsid w:val="008A2365"/>
    <w:rsid w:val="008A2FB0"/>
    <w:rsid w:val="008A36D0"/>
    <w:rsid w:val="008A40B2"/>
    <w:rsid w:val="008A4126"/>
    <w:rsid w:val="008A4390"/>
    <w:rsid w:val="008A441D"/>
    <w:rsid w:val="008A491F"/>
    <w:rsid w:val="008A4CE1"/>
    <w:rsid w:val="008A5DB7"/>
    <w:rsid w:val="008A6462"/>
    <w:rsid w:val="008B32CE"/>
    <w:rsid w:val="008B571F"/>
    <w:rsid w:val="008C022A"/>
    <w:rsid w:val="008C3AB2"/>
    <w:rsid w:val="008C4B0E"/>
    <w:rsid w:val="008C4F94"/>
    <w:rsid w:val="008C55EB"/>
    <w:rsid w:val="008C70F2"/>
    <w:rsid w:val="008C748D"/>
    <w:rsid w:val="008D0530"/>
    <w:rsid w:val="008D2915"/>
    <w:rsid w:val="008D32BA"/>
    <w:rsid w:val="008D35B0"/>
    <w:rsid w:val="008D3FA0"/>
    <w:rsid w:val="008D55C9"/>
    <w:rsid w:val="008D67DD"/>
    <w:rsid w:val="008D6F0F"/>
    <w:rsid w:val="008D7768"/>
    <w:rsid w:val="008E00DC"/>
    <w:rsid w:val="008E3710"/>
    <w:rsid w:val="008E3F9D"/>
    <w:rsid w:val="008E4E30"/>
    <w:rsid w:val="008F0647"/>
    <w:rsid w:val="008F0950"/>
    <w:rsid w:val="008F1FDF"/>
    <w:rsid w:val="008F3EC5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267CE"/>
    <w:rsid w:val="009316DE"/>
    <w:rsid w:val="00932622"/>
    <w:rsid w:val="00934AA5"/>
    <w:rsid w:val="00934B3C"/>
    <w:rsid w:val="00935028"/>
    <w:rsid w:val="0094002D"/>
    <w:rsid w:val="00940930"/>
    <w:rsid w:val="00940E7B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7AA9"/>
    <w:rsid w:val="00960657"/>
    <w:rsid w:val="00960C13"/>
    <w:rsid w:val="00963592"/>
    <w:rsid w:val="00963CAF"/>
    <w:rsid w:val="00971E22"/>
    <w:rsid w:val="009725DF"/>
    <w:rsid w:val="00972EAD"/>
    <w:rsid w:val="00975FF6"/>
    <w:rsid w:val="00981826"/>
    <w:rsid w:val="00981B09"/>
    <w:rsid w:val="00982252"/>
    <w:rsid w:val="00983993"/>
    <w:rsid w:val="0098430A"/>
    <w:rsid w:val="00984700"/>
    <w:rsid w:val="0098493B"/>
    <w:rsid w:val="00985AD4"/>
    <w:rsid w:val="00986415"/>
    <w:rsid w:val="0098771A"/>
    <w:rsid w:val="00987CEC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528A"/>
    <w:rsid w:val="009A7909"/>
    <w:rsid w:val="009B1DE1"/>
    <w:rsid w:val="009B35B7"/>
    <w:rsid w:val="009B474C"/>
    <w:rsid w:val="009B551E"/>
    <w:rsid w:val="009B7FE5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1197"/>
    <w:rsid w:val="00A14D83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60133"/>
    <w:rsid w:val="00A60F54"/>
    <w:rsid w:val="00A65BE0"/>
    <w:rsid w:val="00A747B2"/>
    <w:rsid w:val="00A77031"/>
    <w:rsid w:val="00A8178B"/>
    <w:rsid w:val="00A83527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C15F5"/>
    <w:rsid w:val="00AC1BD4"/>
    <w:rsid w:val="00AC1C0D"/>
    <w:rsid w:val="00AC1CA7"/>
    <w:rsid w:val="00AC2275"/>
    <w:rsid w:val="00AC391E"/>
    <w:rsid w:val="00AC7EAD"/>
    <w:rsid w:val="00AD0366"/>
    <w:rsid w:val="00AD0524"/>
    <w:rsid w:val="00AD0C0B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F36"/>
    <w:rsid w:val="00B153EF"/>
    <w:rsid w:val="00B15C82"/>
    <w:rsid w:val="00B16702"/>
    <w:rsid w:val="00B17B80"/>
    <w:rsid w:val="00B17C14"/>
    <w:rsid w:val="00B24E92"/>
    <w:rsid w:val="00B252B0"/>
    <w:rsid w:val="00B2610C"/>
    <w:rsid w:val="00B377EF"/>
    <w:rsid w:val="00B37A61"/>
    <w:rsid w:val="00B42BAF"/>
    <w:rsid w:val="00B45BF1"/>
    <w:rsid w:val="00B466C6"/>
    <w:rsid w:val="00B50010"/>
    <w:rsid w:val="00B50272"/>
    <w:rsid w:val="00B528C8"/>
    <w:rsid w:val="00B538FF"/>
    <w:rsid w:val="00B56E10"/>
    <w:rsid w:val="00B57422"/>
    <w:rsid w:val="00B57AD5"/>
    <w:rsid w:val="00B618FE"/>
    <w:rsid w:val="00B630B0"/>
    <w:rsid w:val="00B734DA"/>
    <w:rsid w:val="00B755F1"/>
    <w:rsid w:val="00B76BFE"/>
    <w:rsid w:val="00B77C3A"/>
    <w:rsid w:val="00B77CEB"/>
    <w:rsid w:val="00B800CF"/>
    <w:rsid w:val="00B80334"/>
    <w:rsid w:val="00B80742"/>
    <w:rsid w:val="00B80DB7"/>
    <w:rsid w:val="00B82EDE"/>
    <w:rsid w:val="00B83BBD"/>
    <w:rsid w:val="00B86E1D"/>
    <w:rsid w:val="00B87332"/>
    <w:rsid w:val="00B92D59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1F28"/>
    <w:rsid w:val="00BD2EC4"/>
    <w:rsid w:val="00BE0AD2"/>
    <w:rsid w:val="00BE122F"/>
    <w:rsid w:val="00BE53D9"/>
    <w:rsid w:val="00BE726A"/>
    <w:rsid w:val="00BF18B4"/>
    <w:rsid w:val="00BF1B65"/>
    <w:rsid w:val="00BF1BC0"/>
    <w:rsid w:val="00BF6098"/>
    <w:rsid w:val="00BF6551"/>
    <w:rsid w:val="00C01CA4"/>
    <w:rsid w:val="00C0203F"/>
    <w:rsid w:val="00C07528"/>
    <w:rsid w:val="00C07899"/>
    <w:rsid w:val="00C10BF2"/>
    <w:rsid w:val="00C13BE9"/>
    <w:rsid w:val="00C15569"/>
    <w:rsid w:val="00C2479C"/>
    <w:rsid w:val="00C26BE6"/>
    <w:rsid w:val="00C27541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53B4C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BE8"/>
    <w:rsid w:val="00C81DE6"/>
    <w:rsid w:val="00C81EE3"/>
    <w:rsid w:val="00C9120F"/>
    <w:rsid w:val="00C91CF7"/>
    <w:rsid w:val="00C937CA"/>
    <w:rsid w:val="00C95ABD"/>
    <w:rsid w:val="00C97F6E"/>
    <w:rsid w:val="00CA07FE"/>
    <w:rsid w:val="00CA2E64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381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509AC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7047"/>
    <w:rsid w:val="00D776D1"/>
    <w:rsid w:val="00D8370B"/>
    <w:rsid w:val="00D841A8"/>
    <w:rsid w:val="00D8472C"/>
    <w:rsid w:val="00D84FD1"/>
    <w:rsid w:val="00D858B0"/>
    <w:rsid w:val="00D90826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945"/>
    <w:rsid w:val="00DD3A48"/>
    <w:rsid w:val="00DD4D42"/>
    <w:rsid w:val="00DD6C4D"/>
    <w:rsid w:val="00DD7E3A"/>
    <w:rsid w:val="00DE5238"/>
    <w:rsid w:val="00DE6F98"/>
    <w:rsid w:val="00DF1E5F"/>
    <w:rsid w:val="00DF716E"/>
    <w:rsid w:val="00DF73F0"/>
    <w:rsid w:val="00E01DA1"/>
    <w:rsid w:val="00E02CCA"/>
    <w:rsid w:val="00E03058"/>
    <w:rsid w:val="00E035F9"/>
    <w:rsid w:val="00E04482"/>
    <w:rsid w:val="00E0465D"/>
    <w:rsid w:val="00E05B9C"/>
    <w:rsid w:val="00E1172D"/>
    <w:rsid w:val="00E127DF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26F"/>
    <w:rsid w:val="00E47396"/>
    <w:rsid w:val="00E52E3F"/>
    <w:rsid w:val="00E54C73"/>
    <w:rsid w:val="00E550F3"/>
    <w:rsid w:val="00E562BC"/>
    <w:rsid w:val="00E5680E"/>
    <w:rsid w:val="00E56AAD"/>
    <w:rsid w:val="00E61A1E"/>
    <w:rsid w:val="00E61D9B"/>
    <w:rsid w:val="00E6205F"/>
    <w:rsid w:val="00E622E6"/>
    <w:rsid w:val="00E64C5F"/>
    <w:rsid w:val="00E71F8D"/>
    <w:rsid w:val="00E72DE8"/>
    <w:rsid w:val="00E74084"/>
    <w:rsid w:val="00E748C7"/>
    <w:rsid w:val="00E77709"/>
    <w:rsid w:val="00E8274E"/>
    <w:rsid w:val="00E90214"/>
    <w:rsid w:val="00E91926"/>
    <w:rsid w:val="00E92D89"/>
    <w:rsid w:val="00E9465E"/>
    <w:rsid w:val="00E94D30"/>
    <w:rsid w:val="00EA0C3C"/>
    <w:rsid w:val="00EA290F"/>
    <w:rsid w:val="00EA4CEA"/>
    <w:rsid w:val="00EA62AD"/>
    <w:rsid w:val="00EA6360"/>
    <w:rsid w:val="00EA6BA1"/>
    <w:rsid w:val="00EB0C23"/>
    <w:rsid w:val="00EB0F1D"/>
    <w:rsid w:val="00EB1C67"/>
    <w:rsid w:val="00EB5734"/>
    <w:rsid w:val="00EB6720"/>
    <w:rsid w:val="00EC166D"/>
    <w:rsid w:val="00EC255E"/>
    <w:rsid w:val="00ED1632"/>
    <w:rsid w:val="00ED1D06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276EF"/>
    <w:rsid w:val="00F27D04"/>
    <w:rsid w:val="00F35A90"/>
    <w:rsid w:val="00F35ABB"/>
    <w:rsid w:val="00F36B99"/>
    <w:rsid w:val="00F37CAB"/>
    <w:rsid w:val="00F436F8"/>
    <w:rsid w:val="00F44907"/>
    <w:rsid w:val="00F452C6"/>
    <w:rsid w:val="00F50E83"/>
    <w:rsid w:val="00F51D73"/>
    <w:rsid w:val="00F53159"/>
    <w:rsid w:val="00F53B19"/>
    <w:rsid w:val="00F56AD2"/>
    <w:rsid w:val="00F60984"/>
    <w:rsid w:val="00F620A5"/>
    <w:rsid w:val="00F621E1"/>
    <w:rsid w:val="00F62DF7"/>
    <w:rsid w:val="00F638DE"/>
    <w:rsid w:val="00F639AB"/>
    <w:rsid w:val="00F65CE4"/>
    <w:rsid w:val="00F665CB"/>
    <w:rsid w:val="00F667E9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64F8"/>
    <w:rsid w:val="00FC7CCE"/>
    <w:rsid w:val="00FD1381"/>
    <w:rsid w:val="00FD18B0"/>
    <w:rsid w:val="00FD2F93"/>
    <w:rsid w:val="00FD42C6"/>
    <w:rsid w:val="00FD4D5A"/>
    <w:rsid w:val="00FD752F"/>
    <w:rsid w:val="00FE0E86"/>
    <w:rsid w:val="00FE4C37"/>
    <w:rsid w:val="00FE5B33"/>
    <w:rsid w:val="00FF0AF4"/>
    <w:rsid w:val="00FF3AD7"/>
    <w:rsid w:val="00FF3F50"/>
    <w:rsid w:val="00FF49FB"/>
    <w:rsid w:val="00FF4AF4"/>
    <w:rsid w:val="00FF4E1B"/>
    <w:rsid w:val="00FF5A0D"/>
    <w:rsid w:val="00FF5F2B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7AD12C8-9759-46D7-B54C-6DD0BC7D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customStyle="1" w:styleId="VersieOpmaak">
    <w:name w:val="VersieOpmaak"/>
    <w:basedOn w:val="Koptekst"/>
    <w:rsid w:val="005915E8"/>
    <w:pPr>
      <w:tabs>
        <w:tab w:val="clear" w:pos="4536"/>
        <w:tab w:val="clear" w:pos="9072"/>
      </w:tabs>
      <w:spacing w:line="280" w:lineRule="atLeas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1</TotalTime>
  <Pages>9</Pages>
  <Words>1248</Words>
  <Characters>10863</Characters>
  <Application>Microsoft Office Word</Application>
  <DocSecurity>0</DocSecurity>
  <Lines>90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12087</CharactersWithSpaces>
  <SharedDoc>false</SharedDoc>
  <HLinks>
    <vt:vector size="42" baseType="variant">
      <vt:variant>
        <vt:i4>1835066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_Toc371693195</vt:lpwstr>
      </vt:variant>
      <vt:variant>
        <vt:i4>1835066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_Toc371693194</vt:lpwstr>
      </vt:variant>
      <vt:variant>
        <vt:i4>1835066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_Toc371693193</vt:lpwstr>
      </vt:variant>
      <vt:variant>
        <vt:i4>1835066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_Toc371693192</vt:lpwstr>
      </vt:variant>
      <vt:variant>
        <vt:i4>1835066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_Toc371693191</vt:lpwstr>
      </vt:variant>
      <vt:variant>
        <vt:i4>1835066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_Toc371693190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_Toc371693189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2012-03-26T14:04:00Z</cp:lastPrinted>
  <dcterms:created xsi:type="dcterms:W3CDTF">2016-09-30T12:01:00Z</dcterms:created>
  <dcterms:modified xsi:type="dcterms:W3CDTF">2016-09-30T12:02:00Z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2012-05-01T22:00:00Z</vt:filetime>
  </property>
  <property fmtid="{D5CDD505-2E9C-101B-9397-08002B2CF9AE}" pid="4" name="Versie">
    <vt:lpwstr>1.1</vt:lpwstr>
  </property>
  <property fmtid="{D5CDD505-2E9C-101B-9397-08002B2CF9AE}" pid="5" name="_AdHocReviewCycleID">
    <vt:i4>583652772</vt:i4>
  </property>
  <property fmtid="{D5CDD505-2E9C-101B-9397-08002B2CF9AE}" pid="6" name="_EmailSubject">
    <vt:lpwstr>RFC-49879 Reviewverzoek Toel.modeldocument tekstblok Erfpachtcanon</vt:lpwstr>
  </property>
  <property fmtid="{D5CDD505-2E9C-101B-9397-08002B2CF9AE}" pid="7" name="_AuthorEmail">
    <vt:lpwstr>Klaas.Nagel@kadaster.nl</vt:lpwstr>
  </property>
  <property fmtid="{D5CDD505-2E9C-101B-9397-08002B2CF9AE}" pid="8" name="_AuthorEmailDisplayName">
    <vt:lpwstr>Nagel, Klaas</vt:lpwstr>
  </property>
  <property fmtid="{D5CDD505-2E9C-101B-9397-08002B2CF9AE}" pid="9" name="_ReviewingToolsShownOnce">
    <vt:lpwstr/>
  </property>
</Properties>
</file>