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F559F">
              <w:rPr>
                <w:lang w:val="nl-NL"/>
              </w:rPr>
              <w:t>- Woonadres</w:t>
            </w:r>
            <w:r>
              <w:rPr>
                <w:lang w:val="nl-NL"/>
              </w:rPr>
              <w:t xml:space="preserve"> v</w:t>
            </w:r>
            <w:r w:rsidR="00020531">
              <w:rPr>
                <w:lang w:val="nl-NL"/>
              </w:rPr>
              <w:t>2.</w:t>
            </w:r>
            <w:r w:rsidR="00DE02CF">
              <w:rPr>
                <w:lang w:val="nl-NL"/>
              </w:rPr>
              <w:t>1</w:t>
            </w:r>
            <w:r>
              <w:rPr>
                <w:lang w:val="nl-NL"/>
              </w:rPr>
              <w:t>NL</w:t>
            </w:r>
            <w:bookmarkEnd w:id="4"/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AD3672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AD3672" w:rsidRPr="00343045" w:rsidRDefault="00AD3672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AD3672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AD3672" w:rsidRPr="00343045" w:rsidRDefault="00B92E6F" w:rsidP="00B92E6F">
            <w:fldSimple w:instr=" REF Versie  \* MERGEFORMAT ">
              <w:r w:rsidR="003A5B40">
                <w:t>2.4</w:t>
              </w:r>
            </w:fldSimple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98413C" w:rsidTr="003A5B40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414CB1" w:rsidRPr="0098413C" w:rsidRDefault="00020531">
            <w:pPr>
              <w:rPr>
                <w:lang w:val="en-GB"/>
              </w:rPr>
            </w:pPr>
            <w:bookmarkStart w:id="6" w:name="bmAuteurs"/>
            <w:bookmarkEnd w:id="6"/>
            <w:r w:rsidRPr="0098413C">
              <w:rPr>
                <w:lang w:val="en-GB"/>
              </w:rPr>
              <w:t>Kadaster IT/</w:t>
            </w:r>
            <w:r w:rsidR="00B92E6F" w:rsidRPr="0098413C">
              <w:rPr>
                <w:lang w:val="en-GB"/>
              </w:rPr>
              <w:t>RZ/</w:t>
            </w:r>
            <w:r w:rsidRPr="0098413C">
              <w:rPr>
                <w:lang w:val="en-GB"/>
              </w:rPr>
              <w:t>AA/IE</w:t>
            </w:r>
          </w:p>
          <w:p w:rsidR="002A010E" w:rsidRPr="0098413C" w:rsidRDefault="002A010E" w:rsidP="005F7CEA">
            <w:pPr>
              <w:rPr>
                <w:lang w:val="en-GB"/>
              </w:rPr>
            </w:pPr>
          </w:p>
        </w:tc>
      </w:tr>
      <w:tr w:rsidR="003228A3" w:rsidRPr="0098413C" w:rsidTr="003A5B40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98413C" w:rsidRDefault="003228A3">
            <w:pPr>
              <w:rPr>
                <w:lang w:val="en-GB"/>
              </w:rPr>
            </w:pPr>
          </w:p>
        </w:tc>
      </w:tr>
    </w:tbl>
    <w:p w:rsidR="003228A3" w:rsidRPr="0098413C" w:rsidRDefault="003228A3">
      <w:pPr>
        <w:rPr>
          <w:lang w:val="en-GB"/>
        </w:rPr>
        <w:sectPr w:rsidR="003228A3" w:rsidRPr="0098413C" w:rsidSect="00D51AFD">
          <w:footerReference w:type="first" r:id="rId7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98413C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98413C" w:rsidRDefault="003228A3">
            <w:pPr>
              <w:rPr>
                <w:lang w:val="en-GB"/>
              </w:rPr>
            </w:pPr>
          </w:p>
        </w:tc>
      </w:tr>
      <w:tr w:rsidR="003228A3" w:rsidRPr="0098413C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98413C" w:rsidRDefault="003228A3">
            <w:pPr>
              <w:rPr>
                <w:lang w:val="en-GB"/>
              </w:rPr>
            </w:pP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3A5B40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3A5B40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D13C8A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A83527" w:rsidRPr="00D13C8A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3A5B40">
              <w:t>Toelichting Tekstblok - Woonadres v2.1NL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>
            <w:fldSimple w:instr=" STYLEREF Subtitel \* MERGEFORMAT ">
              <w:r w:rsidR="003A5B40">
                <w:rPr>
                  <w:noProof/>
                </w:rPr>
                <w:t>Automatische Akteverwerking</w:t>
              </w:r>
            </w:fldSimple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CB0E5D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3A5B40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5F7CEA" w:rsidRPr="00343045" w:rsidTr="003A5B4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5F7CEA" w:rsidRPr="00D6596D" w:rsidRDefault="00020531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bookmarkStart w:id="10" w:name="bmVersie"/>
            <w:bookmarkEnd w:id="10"/>
            <w:r>
              <w:rPr>
                <w:rStyle w:val="Versie0"/>
                <w:lang w:val="en-US"/>
              </w:rPr>
              <w:t>2.</w:t>
            </w:r>
            <w:r w:rsidR="005F7CEA" w:rsidRPr="00D6596D">
              <w:rPr>
                <w:rStyle w:val="Versie0"/>
                <w:lang w:val="en-US"/>
              </w:rPr>
              <w:t>0</w:t>
            </w:r>
          </w:p>
        </w:tc>
        <w:tc>
          <w:tcPr>
            <w:tcW w:w="1701" w:type="dxa"/>
          </w:tcPr>
          <w:p w:rsidR="005F7CEA" w:rsidRPr="00D6596D" w:rsidRDefault="005F7CEA" w:rsidP="005F7CEA">
            <w:pPr>
              <w:rPr>
                <w:rStyle w:val="Datumopmaakprofiel"/>
                <w:lang w:val="en-US"/>
              </w:rPr>
            </w:pPr>
            <w:bookmarkStart w:id="11" w:name="bmDatum"/>
            <w:bookmarkEnd w:id="11"/>
            <w:r>
              <w:rPr>
                <w:rStyle w:val="Datumopmaakprofiel"/>
                <w:lang w:val="en-US"/>
              </w:rPr>
              <w:t>2</w:t>
            </w:r>
            <w:r w:rsidR="00020531">
              <w:rPr>
                <w:rStyle w:val="Datumopmaakprofiel"/>
                <w:lang w:val="en-US"/>
              </w:rPr>
              <w:t>5 mei</w:t>
            </w:r>
            <w:r>
              <w:rPr>
                <w:rStyle w:val="Datumopmaakprofiel"/>
                <w:lang w:val="en-US"/>
              </w:rPr>
              <w:t xml:space="preserve"> 20</w:t>
            </w:r>
            <w:r w:rsidR="00020531">
              <w:rPr>
                <w:rStyle w:val="Datumopmaakprofiel"/>
                <w:lang w:val="en-US"/>
              </w:rPr>
              <w:t>1</w:t>
            </w:r>
            <w:r>
              <w:rPr>
                <w:rStyle w:val="Datumopmaakprofiel"/>
                <w:lang w:val="en-US"/>
              </w:rPr>
              <w:t>0</w:t>
            </w:r>
          </w:p>
        </w:tc>
        <w:tc>
          <w:tcPr>
            <w:tcW w:w="1985" w:type="dxa"/>
          </w:tcPr>
          <w:p w:rsidR="005F7CEA" w:rsidRPr="00D6596D" w:rsidRDefault="00020531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5F7CEA" w:rsidRPr="00020531" w:rsidRDefault="00020531" w:rsidP="005F7CEA">
            <w:r>
              <w:t>Publicatieversie (geanonimiseerde kopie van werkversie 1.1)</w:t>
            </w:r>
          </w:p>
        </w:tc>
      </w:tr>
      <w:tr w:rsidR="00DE02CF" w:rsidRPr="00343045" w:rsidTr="003A5B4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DE02CF" w:rsidRDefault="00DE02CF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2.1</w:t>
            </w:r>
          </w:p>
        </w:tc>
        <w:tc>
          <w:tcPr>
            <w:tcW w:w="1701" w:type="dxa"/>
          </w:tcPr>
          <w:p w:rsidR="00DE02CF" w:rsidRDefault="00DE02CF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29 augustus 2011</w:t>
            </w:r>
          </w:p>
        </w:tc>
        <w:tc>
          <w:tcPr>
            <w:tcW w:w="1985" w:type="dxa"/>
          </w:tcPr>
          <w:p w:rsidR="00DE02CF" w:rsidRDefault="00DE02CF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DE02CF" w:rsidRDefault="00DE02CF" w:rsidP="005F7CEA">
            <w:r>
              <w:t>Nieuwe versie Tekstblok Woonadres v2.1</w:t>
            </w:r>
          </w:p>
        </w:tc>
      </w:tr>
      <w:tr w:rsidR="008E3592" w:rsidRPr="00343045" w:rsidTr="003A5B4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8E3592" w:rsidRDefault="008E3592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2.2</w:t>
            </w:r>
          </w:p>
        </w:tc>
        <w:tc>
          <w:tcPr>
            <w:tcW w:w="1701" w:type="dxa"/>
          </w:tcPr>
          <w:p w:rsidR="008E3592" w:rsidRDefault="008E3592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30 augustus 2011</w:t>
            </w:r>
          </w:p>
        </w:tc>
        <w:tc>
          <w:tcPr>
            <w:tcW w:w="1985" w:type="dxa"/>
          </w:tcPr>
          <w:p w:rsidR="008E3592" w:rsidRDefault="008E3592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8E3592" w:rsidRDefault="008E3592" w:rsidP="005F7CEA">
            <w:r>
              <w:t>Reviewcommentaar verwerkt</w:t>
            </w:r>
          </w:p>
        </w:tc>
      </w:tr>
      <w:tr w:rsidR="00B1306B" w:rsidRPr="00343045" w:rsidTr="003A5B4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B1306B" w:rsidRDefault="00B1306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2.3</w:t>
            </w:r>
          </w:p>
        </w:tc>
        <w:tc>
          <w:tcPr>
            <w:tcW w:w="1701" w:type="dxa"/>
          </w:tcPr>
          <w:p w:rsidR="00B1306B" w:rsidRDefault="00B1306B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>5 september 2011</w:t>
            </w:r>
          </w:p>
        </w:tc>
        <w:tc>
          <w:tcPr>
            <w:tcW w:w="1985" w:type="dxa"/>
          </w:tcPr>
          <w:p w:rsidR="00B1306B" w:rsidRDefault="00B1306B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ICT/AA/IE</w:t>
            </w:r>
          </w:p>
        </w:tc>
        <w:tc>
          <w:tcPr>
            <w:tcW w:w="4394" w:type="dxa"/>
          </w:tcPr>
          <w:p w:rsidR="00B1306B" w:rsidRDefault="00B1306B" w:rsidP="005F7CEA">
            <w:r>
              <w:t>adresBAG -&gt; adres</w:t>
            </w:r>
          </w:p>
        </w:tc>
      </w:tr>
      <w:tr w:rsidR="00F449AD" w:rsidRPr="004A6C1D" w:rsidTr="003A5B40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F449AD" w:rsidRDefault="00F449AD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2.4</w:t>
            </w:r>
          </w:p>
        </w:tc>
        <w:tc>
          <w:tcPr>
            <w:tcW w:w="1701" w:type="dxa"/>
          </w:tcPr>
          <w:p w:rsidR="00F449AD" w:rsidRDefault="00F449AD" w:rsidP="005F7CEA">
            <w:pPr>
              <w:rPr>
                <w:rStyle w:val="Datumopmaakprofiel"/>
                <w:lang w:val="en-US"/>
              </w:rPr>
            </w:pPr>
            <w:r>
              <w:rPr>
                <w:rStyle w:val="Datumopmaakprofiel"/>
                <w:lang w:val="en-US"/>
              </w:rPr>
              <w:t xml:space="preserve">3 </w:t>
            </w:r>
            <w:r w:rsidR="00CB0E5D">
              <w:rPr>
                <w:rStyle w:val="Datumopmaakprofiel"/>
                <w:lang w:val="en-US"/>
              </w:rPr>
              <w:t>juli</w:t>
            </w:r>
            <w:r>
              <w:rPr>
                <w:rStyle w:val="Datumopmaakprofiel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:rsidR="00F449AD" w:rsidRDefault="00F449AD" w:rsidP="005F7CEA">
            <w:pPr>
              <w:rPr>
                <w:lang w:val="en-US"/>
              </w:rPr>
            </w:pPr>
            <w:r>
              <w:rPr>
                <w:lang w:val="en-US"/>
              </w:rPr>
              <w:t>Kadaster IT/RZ/AA/IE</w:t>
            </w:r>
          </w:p>
        </w:tc>
        <w:tc>
          <w:tcPr>
            <w:tcW w:w="4394" w:type="dxa"/>
          </w:tcPr>
          <w:p w:rsidR="00F449AD" w:rsidRPr="004A6C1D" w:rsidRDefault="00F449AD" w:rsidP="005F7CEA">
            <w:r w:rsidRPr="004A6C1D">
              <w:t>RFC-49875/50035</w:t>
            </w:r>
            <w:r w:rsidR="004A6C1D" w:rsidRPr="004A6C1D">
              <w:t xml:space="preserve"> </w:t>
            </w:r>
            <w:r w:rsidR="00CB0E5D">
              <w:t>tekstblok</w:t>
            </w:r>
            <w:r w:rsidR="004A6C1D" w:rsidRPr="004A6C1D">
              <w:t xml:space="preserve"> v2.1, plaats en land niet uit waardelijst.</w:t>
            </w:r>
          </w:p>
        </w:tc>
      </w:tr>
    </w:tbl>
    <w:p w:rsidR="005F7CEA" w:rsidRPr="004A6C1D" w:rsidRDefault="005F7CEA" w:rsidP="004A6C1D"/>
    <w:p w:rsidR="003228A3" w:rsidRPr="0098413C" w:rsidRDefault="003228A3" w:rsidP="0098413C">
      <w:pPr>
        <w:sectPr w:rsidR="003228A3" w:rsidRPr="0098413C" w:rsidSect="00D51AFD">
          <w:headerReference w:type="default" r:id="rId8"/>
          <w:footerReference w:type="default" r:id="rId9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/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:rsidR="003228A3" w:rsidRPr="00343045" w:rsidRDefault="003228A3"/>
    <w:bookmarkStart w:id="12" w:name="bmInhoudsopgave"/>
    <w:bookmarkEnd w:id="12"/>
    <w:p w:rsidR="00CB0E5D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0632550" w:history="1">
        <w:r w:rsidR="00CB0E5D" w:rsidRPr="00E47A85">
          <w:rPr>
            <w:rStyle w:val="Hyperlink"/>
          </w:rPr>
          <w:t>1</w:t>
        </w:r>
        <w:r w:rsidR="00CB0E5D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</w:rPr>
          <w:t>Inleiding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_Toc360632550 \h </w:instrText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:rsidR="00CB0E5D" w:rsidRDefault="00CB0E5D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1" w:history="1">
        <w:r w:rsidRPr="00E47A85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E47A85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_Toc360632551 \h </w:instrText>
        </w:r>
        <w:r>
          <w:rPr>
            <w:webHidden/>
          </w:rPr>
          <w:fldChar w:fldCharType="separate"/>
        </w:r>
        <w:r w:rsidR="0098413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B0E5D" w:rsidRDefault="00CB0E5D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2" w:history="1">
        <w:r w:rsidRPr="00E47A85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E47A85">
          <w:rPr>
            <w:rStyle w:val="Hyperlink"/>
          </w:rPr>
          <w:t>Woonadres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_Toc360632552 \h </w:instrText>
        </w:r>
        <w:r>
          <w:rPr>
            <w:webHidden/>
          </w:rPr>
          <w:fldChar w:fldCharType="separate"/>
        </w:r>
        <w:r w:rsidR="0098413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B0E5D" w:rsidRDefault="00CB0E5D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3" w:history="1">
        <w:r w:rsidRPr="00E47A85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E47A85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_Toc360632553 \h </w:instrText>
        </w:r>
        <w:r>
          <w:rPr>
            <w:webHidden/>
          </w:rPr>
          <w:fldChar w:fldCharType="separate"/>
        </w:r>
        <w:r w:rsidR="0098413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B0E5D" w:rsidRDefault="00CB0E5D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4" w:history="1">
        <w:r w:rsidRPr="00E47A85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E47A85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_Toc360632554 \h </w:instrText>
        </w:r>
        <w:r>
          <w:rPr>
            <w:webHidden/>
          </w:rPr>
          <w:fldChar w:fldCharType="separate"/>
        </w:r>
        <w:r w:rsidR="0098413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28A3" w:rsidRPr="00343045" w:rsidRDefault="003F559F">
      <w:r>
        <w:rPr>
          <w:noProof/>
        </w:rPr>
        <w:fldChar w:fldCharType="end"/>
      </w:r>
    </w:p>
    <w:p w:rsidR="003228A3" w:rsidRPr="00343045" w:rsidRDefault="003228A3"/>
    <w:p w:rsidR="003228A3" w:rsidRPr="00343045" w:rsidRDefault="003228A3">
      <w:pPr>
        <w:sectPr w:rsidR="003228A3" w:rsidRPr="00343045">
          <w:headerReference w:type="first" r:id="rId10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3" w:name="bmStartpunt"/>
      <w:bookmarkStart w:id="14" w:name="_Toc498316301"/>
      <w:bookmarkStart w:id="15" w:name="_Toc20728828"/>
      <w:bookmarkStart w:id="16" w:name="_Toc179181706"/>
      <w:bookmarkStart w:id="17" w:name="_Toc360632550"/>
      <w:bookmarkEnd w:id="13"/>
      <w:bookmarkEnd w:id="14"/>
      <w:bookmarkEnd w:id="15"/>
      <w:r w:rsidRPr="00343045">
        <w:rPr>
          <w:lang w:val="nl-NL"/>
        </w:rPr>
        <w:lastRenderedPageBreak/>
        <w:t>Inleiding</w:t>
      </w:r>
      <w:bookmarkEnd w:id="17"/>
    </w:p>
    <w:p w:rsidR="009F3E55" w:rsidRDefault="009F3E55" w:rsidP="009F3E55">
      <w:pPr>
        <w:pStyle w:val="Kop2"/>
        <w:rPr>
          <w:bCs/>
          <w:sz w:val="20"/>
          <w:lang w:val="en-US"/>
        </w:rPr>
      </w:pPr>
      <w:bookmarkStart w:id="18" w:name="_Toc249430216"/>
      <w:bookmarkStart w:id="19" w:name="_Toc249427720"/>
      <w:bookmarkStart w:id="20" w:name="_Toc249424855"/>
      <w:bookmarkStart w:id="21" w:name="_Toc360632551"/>
      <w:bookmarkEnd w:id="18"/>
      <w:r>
        <w:rPr>
          <w:bCs/>
          <w:sz w:val="20"/>
          <w:lang w:val="en-US"/>
        </w:rPr>
        <w:t>Algemeen</w:t>
      </w:r>
      <w:bookmarkEnd w:id="19"/>
      <w:bookmarkEnd w:id="20"/>
      <w:bookmarkEnd w:id="21"/>
    </w:p>
    <w:p w:rsidR="009F3E55" w:rsidRDefault="009F3E55" w:rsidP="009F3E55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</w:t>
      </w:r>
    </w:p>
    <w:bookmarkEnd w:id="16"/>
    <w:p w:rsidR="00662092" w:rsidRDefault="00662092" w:rsidP="00662092">
      <w:pPr>
        <w:spacing w:line="240" w:lineRule="auto"/>
      </w:pPr>
    </w:p>
    <w:p w:rsidR="00E64C5F" w:rsidRDefault="003F559F" w:rsidP="00E64C5F">
      <w:pPr>
        <w:pStyle w:val="Kop2"/>
      </w:pPr>
      <w:bookmarkStart w:id="22" w:name="_Toc360632552"/>
      <w:r>
        <w:t>Woonadres</w:t>
      </w:r>
      <w:bookmarkEnd w:id="22"/>
    </w:p>
    <w:p w:rsidR="00A041F2" w:rsidRPr="00A041F2" w:rsidRDefault="00A041F2" w:rsidP="00A041F2">
      <w:pPr>
        <w:rPr>
          <w:lang w:val="nl"/>
        </w:rPr>
      </w:pPr>
      <w:r>
        <w:rPr>
          <w:lang w:val="nl"/>
        </w:rPr>
        <w:t>Adres waar een persoon woonachtig is</w:t>
      </w:r>
      <w:r w:rsidR="005861F9">
        <w:rPr>
          <w:lang w:val="nl"/>
        </w:rPr>
        <w:t xml:space="preserve"> of waar een niet natuurlijk persoon gevestigd is.</w:t>
      </w:r>
    </w:p>
    <w:p w:rsidR="003F559F" w:rsidRPr="003F559F" w:rsidRDefault="003F559F" w:rsidP="003F559F">
      <w:pPr>
        <w:rPr>
          <w:lang w:val="nl"/>
        </w:rPr>
      </w:pPr>
    </w:p>
    <w:p w:rsidR="000F22B6" w:rsidRDefault="000F22B6" w:rsidP="000F22B6">
      <w:pPr>
        <w:pStyle w:val="Kop2"/>
      </w:pPr>
      <w:bookmarkStart w:id="23" w:name="_Toc360632553"/>
      <w:r w:rsidRPr="000F22B6">
        <w:t>Tekstfragment (volledig)</w:t>
      </w:r>
      <w:bookmarkEnd w:id="23"/>
    </w:p>
    <w:p w:rsidR="003F559F" w:rsidRDefault="003F559F" w:rsidP="003F559F">
      <w:pPr>
        <w:rPr>
          <w:szCs w:val="18"/>
          <w:lang w:val="en-US"/>
        </w:rPr>
      </w:pPr>
    </w:p>
    <w:p w:rsidR="003F559F" w:rsidRPr="003B6EB8" w:rsidRDefault="00CB0E5D" w:rsidP="003F559F">
      <w:pPr>
        <w:rPr>
          <w:color w:val="FF0000"/>
          <w:szCs w:val="18"/>
        </w:rPr>
      </w:pP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708AC">
        <w:rPr>
          <w:szCs w:val="18"/>
        </w:rPr>
        <w:t>,</w:t>
      </w:r>
      <w:r w:rsidR="00DE02CF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322CE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D14575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</w:rPr>
        <w:t>regio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land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szCs w:val="18"/>
        </w:rPr>
        <w:t xml:space="preserve">, </w:t>
      </w:r>
      <w:r w:rsidR="00DE02CF" w:rsidRPr="00A9412A">
        <w:rPr>
          <w:color w:val="800080"/>
          <w:szCs w:val="18"/>
        </w:rPr>
        <w:t>volgens gegevens van de basisregistratie adressen bekend als</w:t>
      </w:r>
      <w:r w:rsidR="00DE02CF">
        <w:rPr>
          <w:szCs w:val="18"/>
        </w:rPr>
        <w:t xml:space="preserve">: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,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 xml:space="preserve">MacroButton Nomacro </w:instrText>
      </w:r>
      <w:r w:rsidRPr="00BC56F5">
        <w:rPr>
          <w:rFonts w:cs="Arial"/>
          <w:sz w:val="20"/>
          <w:effect w:val="none"/>
        </w:rPr>
        <w:instrText>§</w:instrText>
      </w:r>
      <w:r w:rsidRPr="00BC56F5">
        <w:rPr>
          <w:rFonts w:cs="Arial"/>
          <w:sz w:val="20"/>
          <w:lang w:val="en-US"/>
        </w:rPr>
        <w:fldChar w:fldCharType="end"/>
      </w:r>
    </w:p>
    <w:p w:rsidR="00E64C5F" w:rsidRDefault="00E64C5F" w:rsidP="00E64C5F"/>
    <w:p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4" w:name="_Toc360632554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24"/>
    </w:p>
    <w:p w:rsidR="008A491F" w:rsidRDefault="008A491F" w:rsidP="008A491F">
      <w:pPr>
        <w:rPr>
          <w:lang w:val="en-US"/>
        </w:rPr>
      </w:pPr>
    </w:p>
    <w:p w:rsidR="008A491F" w:rsidRPr="009427B2" w:rsidRDefault="008A491F" w:rsidP="008A491F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164796">
        <w:t>document</w:t>
      </w:r>
      <w:r>
        <w:t xml:space="preserve"> zijn alleen de elementen vermeld waar de gegevens naar gemapped moeten worden.</w:t>
      </w:r>
    </w:p>
    <w:p w:rsidR="000F22B6" w:rsidRPr="008A491F" w:rsidRDefault="000F22B6" w:rsidP="000F22B6"/>
    <w:tbl>
      <w:tblPr>
        <w:tblStyle w:val="Professioneletabel"/>
        <w:tblW w:w="5000" w:type="pct"/>
        <w:tblLayout w:type="fixed"/>
        <w:tblLook w:val="01C0" w:firstRow="0" w:lastRow="1" w:firstColumn="1" w:lastColumn="1" w:noHBand="0" w:noVBand="0"/>
      </w:tblPr>
      <w:tblGrid>
        <w:gridCol w:w="4013"/>
        <w:gridCol w:w="5439"/>
      </w:tblGrid>
      <w:tr w:rsidR="003F559F" w:rsidRPr="00DF5514" w:rsidTr="003F559F">
        <w:tc>
          <w:tcPr>
            <w:tcW w:w="2123" w:type="pct"/>
          </w:tcPr>
          <w:p w:rsidR="003F559F" w:rsidRPr="003B6EB8" w:rsidRDefault="00CB0E5D" w:rsidP="005A590F">
            <w:pPr>
              <w:rPr>
                <w:color w:val="FF0000"/>
                <w:szCs w:val="18"/>
              </w:rPr>
            </w:pP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4E0837">
              <w:rPr>
                <w:szCs w:val="18"/>
              </w:rPr>
              <w:t>postcode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woonplaats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708AC">
              <w:rPr>
                <w:szCs w:val="18"/>
              </w:rPr>
              <w:t>,</w:t>
            </w:r>
            <w:r w:rsidR="004E0837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straatnaam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322CE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huisnummer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letter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D14575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toevoeging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</w:rPr>
              <w:t>regio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land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 xml:space="preserve">MacroButton Nomacro </w:instrText>
            </w:r>
            <w:r w:rsidRPr="00BC56F5">
              <w:rPr>
                <w:rFonts w:cs="Arial"/>
                <w:sz w:val="20"/>
                <w:effect w:val="none"/>
              </w:rPr>
              <w:instrText>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77" w:type="pct"/>
          </w:tcPr>
          <w:p w:rsidR="003F559F" w:rsidRDefault="003F559F" w:rsidP="005A590F">
            <w:pPr>
              <w:spacing w:before="72"/>
            </w:pPr>
            <w:r w:rsidRPr="008F0950">
              <w:t>Adresgegevens van de persoon, waarbij gekozen kan worden tussen een binnenlands en een buitenlands adres.</w:t>
            </w:r>
          </w:p>
          <w:p w:rsidR="003F559F" w:rsidRDefault="003F559F" w:rsidP="005A590F">
            <w:pPr>
              <w:spacing w:before="72"/>
            </w:pPr>
            <w:r>
              <w:t>Wanneer gekozen is voor een buitenlands adres, is ook landnaam verplicht</w:t>
            </w:r>
            <w:r w:rsidR="008E00DC">
              <w:t>.</w:t>
            </w:r>
          </w:p>
          <w:p w:rsidR="003F559F" w:rsidRDefault="003F559F" w:rsidP="005A590F">
            <w:pPr>
              <w:spacing w:line="240" w:lineRule="auto"/>
            </w:pPr>
          </w:p>
          <w:p w:rsidR="003F559F" w:rsidRDefault="003F559F" w:rsidP="005A590F">
            <w:pPr>
              <w:spacing w:line="240" w:lineRule="auto"/>
            </w:pPr>
            <w:r w:rsidRPr="006B544F">
              <w:t>Bij een buitenlands adres worden de gegevens “straatnaam, huisnummer, letter, toevoeging” samenge</w:t>
            </w:r>
            <w:r>
              <w:t xml:space="preserve">voegd </w:t>
            </w:r>
            <w:r w:rsidRPr="006B544F">
              <w:t xml:space="preserve"> naar het attribuut "adres" en de gegevens "postcode, woonplaats" samen</w:t>
            </w:r>
            <w:r>
              <w:t xml:space="preserve">gevoegd </w:t>
            </w:r>
            <w:r w:rsidRPr="006B544F">
              <w:t>naar het attribuut "woonplaats"</w:t>
            </w:r>
            <w:r>
              <w:t>.</w:t>
            </w:r>
          </w:p>
          <w:p w:rsidR="00C42772" w:rsidRDefault="00C42772" w:rsidP="005A590F">
            <w:pPr>
              <w:spacing w:line="240" w:lineRule="auto"/>
            </w:pPr>
          </w:p>
          <w:p w:rsidR="00C42772" w:rsidRDefault="00C42772" w:rsidP="005A590F">
            <w:pPr>
              <w:spacing w:line="240" w:lineRule="auto"/>
            </w:pPr>
            <w:r w:rsidRPr="003F559F">
              <w:rPr>
                <w:u w:val="single"/>
              </w:rPr>
              <w:t>Mapping binnenlandsadres:</w:t>
            </w:r>
          </w:p>
          <w:p w:rsidR="00D7685C" w:rsidRDefault="00D7685C" w:rsidP="00C42772">
            <w:pPr>
              <w:spacing w:line="240" w:lineRule="auto"/>
              <w:rPr>
                <w:sz w:val="16"/>
                <w:szCs w:val="16"/>
              </w:rPr>
            </w:pPr>
          </w:p>
          <w:p w:rsidR="004A6C1D" w:rsidRDefault="00C42772" w:rsidP="004A6C1D">
            <w:pPr>
              <w:spacing w:line="240" w:lineRule="auto"/>
              <w:rPr>
                <w:sz w:val="16"/>
                <w:szCs w:val="16"/>
              </w:rPr>
            </w:pPr>
            <w:r w:rsidRPr="00D7685C">
              <w:rPr>
                <w:sz w:val="16"/>
                <w:szCs w:val="16"/>
              </w:rPr>
              <w:t xml:space="preserve">Indien </w:t>
            </w:r>
            <w:r w:rsidR="00D7685C" w:rsidRPr="00D7685C">
              <w:rPr>
                <w:sz w:val="16"/>
                <w:szCs w:val="16"/>
              </w:rPr>
              <w:t xml:space="preserve">het adres </w:t>
            </w:r>
            <w:r w:rsidR="00D7685C">
              <w:rPr>
                <w:sz w:val="16"/>
                <w:szCs w:val="16"/>
              </w:rPr>
              <w:t>overeenkomt met</w:t>
            </w:r>
            <w:r w:rsidR="00D7685C" w:rsidRPr="00D7685C">
              <w:rPr>
                <w:sz w:val="16"/>
                <w:szCs w:val="16"/>
              </w:rPr>
              <w:t xml:space="preserve"> de gegevens in de basisregistratie adressen:</w:t>
            </w:r>
          </w:p>
          <w:p w:rsidR="003F559F" w:rsidRPr="00D7685C" w:rsidRDefault="00C42772" w:rsidP="004A6C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D7685C">
              <w:rPr>
                <w:sz w:val="16"/>
                <w:szCs w:val="16"/>
              </w:rPr>
              <w:t>./</w:t>
            </w:r>
            <w:r w:rsidR="003F559F" w:rsidRPr="00D7685C">
              <w:rPr>
                <w:sz w:val="16"/>
                <w:szCs w:val="16"/>
              </w:rPr>
              <w:t>IMKAD_Persoon/IMKAD_WoonlocatiePersoon/</w:t>
            </w:r>
          </w:p>
          <w:p w:rsidR="003F559F" w:rsidRPr="00D7685C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sz w:val="16"/>
                <w:szCs w:val="16"/>
                <w:lang w:val="nl-NL"/>
              </w:rPr>
            </w:pPr>
            <w:r w:rsidRPr="00D7685C">
              <w:rPr>
                <w:sz w:val="16"/>
                <w:szCs w:val="16"/>
                <w:lang w:val="nl-NL"/>
              </w:rPr>
              <w:t>adres/binnenlandsAdres/</w:t>
            </w:r>
          </w:p>
          <w:p w:rsidR="003F559F" w:rsidRPr="003F559F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./BAG_NummerAanduiding/postcode</w:t>
            </w:r>
          </w:p>
          <w:p w:rsidR="003F559F" w:rsidRPr="003F559F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./BAG_Woonplaats/woonplaatsnaam</w:t>
            </w:r>
          </w:p>
          <w:p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./BAG_OpenbareRuimte/openbareRuimteNaam</w:t>
            </w:r>
          </w:p>
          <w:p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</w:t>
            </w:r>
          </w:p>
          <w:p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./BAG_NummerAanduiding/huisletter</w:t>
            </w:r>
          </w:p>
          <w:p w:rsidR="00C42772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./BAG_NummerAanduiding/huisnummertoevoeging</w:t>
            </w:r>
          </w:p>
          <w:p w:rsidR="00D7685C" w:rsidRDefault="00D7685C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:rsidR="004A6C1D" w:rsidRDefault="00C42772" w:rsidP="00C42772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lastRenderedPageBreak/>
              <w:t xml:space="preserve">Indien </w:t>
            </w:r>
            <w:r w:rsidR="00D7685C">
              <w:rPr>
                <w:sz w:val="16"/>
                <w:szCs w:val="16"/>
                <w:lang w:val="nl-NL"/>
              </w:rPr>
              <w:t>het adres afwijkt van de gegevens in de basisregistratie adressen en de optionele tekst hierna is gevuld:</w:t>
            </w:r>
          </w:p>
          <w:p w:rsidR="00C42772" w:rsidRPr="003F559F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./</w:t>
            </w:r>
            <w:r w:rsidRPr="003F559F">
              <w:rPr>
                <w:sz w:val="16"/>
                <w:szCs w:val="16"/>
                <w:lang w:val="nl-NL"/>
              </w:rPr>
              <w:t>IMKAD_Persoon/IMKAD_WoonlocatiePersoon/</w:t>
            </w:r>
          </w:p>
          <w:p w:rsidR="00C42772" w:rsidRPr="003F559F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sz w:val="16"/>
                <w:szCs w:val="16"/>
                <w:lang w:val="nl-NL"/>
              </w:rPr>
            </w:pPr>
            <w:r w:rsidRPr="003F559F">
              <w:rPr>
                <w:sz w:val="16"/>
                <w:szCs w:val="16"/>
                <w:lang w:val="nl-NL"/>
              </w:rPr>
              <w:t>adres/</w:t>
            </w:r>
            <w:r>
              <w:rPr>
                <w:sz w:val="16"/>
                <w:szCs w:val="16"/>
                <w:lang w:val="nl-NL"/>
              </w:rPr>
              <w:t>KadB</w:t>
            </w:r>
            <w:r w:rsidRPr="003F559F">
              <w:rPr>
                <w:sz w:val="16"/>
                <w:szCs w:val="16"/>
                <w:lang w:val="nl-NL"/>
              </w:rPr>
              <w:t>innenlandsAdres/</w:t>
            </w:r>
          </w:p>
          <w:p w:rsidR="00C42772" w:rsidRPr="003F559F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./postcode</w:t>
            </w:r>
          </w:p>
          <w:p w:rsidR="00C42772" w:rsidRPr="003F559F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</w:t>
            </w:r>
            <w:r>
              <w:rPr>
                <w:sz w:val="16"/>
                <w:szCs w:val="16"/>
              </w:rPr>
              <w:t>woonplaatsNaam</w:t>
            </w:r>
          </w:p>
          <w:p w:rsidR="00C42772" w:rsidRPr="00DF5514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</w:t>
            </w:r>
            <w:r w:rsidR="00E05399">
              <w:rPr>
                <w:sz w:val="16"/>
                <w:szCs w:val="16"/>
              </w:rPr>
              <w:t>openbareRuimteNaam</w:t>
            </w:r>
          </w:p>
          <w:p w:rsidR="00C42772" w:rsidRPr="00DF5514" w:rsidRDefault="00E05399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./huisN</w:t>
            </w:r>
            <w:r w:rsidR="00C42772" w:rsidRPr="00DF5514">
              <w:rPr>
                <w:sz w:val="16"/>
                <w:szCs w:val="16"/>
              </w:rPr>
              <w:t>ummer</w:t>
            </w:r>
          </w:p>
          <w:p w:rsidR="00C42772" w:rsidRPr="00DF5514" w:rsidRDefault="00E05399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./huisL</w:t>
            </w:r>
            <w:r w:rsidR="00C42772" w:rsidRPr="00DF5514">
              <w:rPr>
                <w:sz w:val="16"/>
                <w:szCs w:val="16"/>
              </w:rPr>
              <w:t>etter</w:t>
            </w:r>
          </w:p>
          <w:p w:rsidR="00C42772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681"/>
              <w:rPr>
                <w:u w:val="single"/>
                <w:lang w:val="nl-NL"/>
              </w:rPr>
            </w:pPr>
            <w:r w:rsidRPr="00DF5514">
              <w:rPr>
                <w:sz w:val="16"/>
                <w:szCs w:val="16"/>
              </w:rPr>
              <w:t>./</w:t>
            </w:r>
            <w:r w:rsidR="00E05399">
              <w:rPr>
                <w:sz w:val="16"/>
                <w:szCs w:val="16"/>
              </w:rPr>
              <w:t>huisNummerToevoeging</w:t>
            </w:r>
          </w:p>
          <w:p w:rsidR="003F559F" w:rsidRPr="00C42772" w:rsidRDefault="003F559F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u w:val="single"/>
                <w:lang w:val="nl-NL"/>
              </w:rPr>
            </w:pPr>
          </w:p>
          <w:p w:rsidR="003F559F" w:rsidRPr="00E05399" w:rsidRDefault="003F559F" w:rsidP="005A590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E05399">
              <w:rPr>
                <w:u w:val="single"/>
                <w:lang w:val="nl-NL"/>
              </w:rPr>
              <w:t>Mapping buitenlandsadres:</w:t>
            </w:r>
          </w:p>
          <w:p w:rsidR="003F559F" w:rsidRPr="00E05399" w:rsidRDefault="008E00DC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E05399">
              <w:rPr>
                <w:sz w:val="16"/>
                <w:szCs w:val="16"/>
                <w:lang w:val="nl-NL"/>
              </w:rPr>
              <w:t>../</w:t>
            </w:r>
            <w:r w:rsidR="003F559F" w:rsidRPr="00E05399">
              <w:rPr>
                <w:sz w:val="16"/>
                <w:szCs w:val="16"/>
                <w:lang w:val="nl-NL"/>
              </w:rPr>
              <w:t>IMKAD_Persoon/IMKAD_WoonlocatiePersoon/</w:t>
            </w:r>
          </w:p>
          <w:p w:rsidR="003F559F" w:rsidRPr="00D17D03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D17D03">
              <w:rPr>
                <w:sz w:val="16"/>
                <w:szCs w:val="16"/>
                <w:lang w:val="nl-NL"/>
              </w:rPr>
              <w:t>adres/buitenlandsAdres</w:t>
            </w:r>
          </w:p>
          <w:p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 w:rsidRPr="00DF5514">
              <w:rPr>
                <w:lang w:val="nl-NL"/>
              </w:rPr>
              <w:t>./</w:t>
            </w:r>
            <w:r w:rsidRPr="00F35B85">
              <w:rPr>
                <w:sz w:val="16"/>
                <w:szCs w:val="16"/>
              </w:rPr>
              <w:t>woonplaats</w:t>
            </w:r>
          </w:p>
          <w:p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sz w:val="16"/>
                <w:szCs w:val="16"/>
              </w:rPr>
              <w:t>./</w:t>
            </w:r>
            <w:r w:rsidRPr="00F35B85">
              <w:rPr>
                <w:sz w:val="16"/>
                <w:szCs w:val="16"/>
              </w:rPr>
              <w:t>adres</w:t>
            </w:r>
          </w:p>
          <w:p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lang w:val="nl-NL"/>
              </w:rPr>
              <w:t>.</w:t>
            </w:r>
            <w:r w:rsidRPr="00DF5514">
              <w:rPr>
                <w:lang w:val="nl-NL"/>
              </w:rPr>
              <w:t>/</w:t>
            </w:r>
            <w:r w:rsidRPr="00DF5514">
              <w:rPr>
                <w:sz w:val="16"/>
                <w:szCs w:val="16"/>
                <w:lang w:val="nl-NL"/>
              </w:rPr>
              <w:t>regio</w:t>
            </w:r>
          </w:p>
          <w:p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sz w:val="16"/>
                <w:szCs w:val="16"/>
              </w:rPr>
              <w:t>.</w:t>
            </w:r>
            <w:r w:rsidRPr="00F35B8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l</w:t>
            </w:r>
            <w:r w:rsidRPr="00F35B85">
              <w:rPr>
                <w:sz w:val="16"/>
                <w:szCs w:val="16"/>
              </w:rPr>
              <w:t>and</w:t>
            </w:r>
          </w:p>
        </w:tc>
      </w:tr>
      <w:tr w:rsidR="00DE02CF" w:rsidRPr="00DF5514" w:rsidTr="003F559F">
        <w:tc>
          <w:tcPr>
            <w:tcW w:w="2123" w:type="pct"/>
          </w:tcPr>
          <w:p w:rsidR="00DE02CF" w:rsidRPr="00DE02CF" w:rsidRDefault="00DE02CF" w:rsidP="005A590F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, </w:t>
            </w:r>
            <w:r w:rsidRPr="00A9412A">
              <w:rPr>
                <w:color w:val="800080"/>
                <w:szCs w:val="18"/>
              </w:rPr>
              <w:t>volgens gegevens van de basisregistratie adressen bekend als</w:t>
            </w:r>
            <w:r>
              <w:rPr>
                <w:szCs w:val="18"/>
              </w:rPr>
              <w:t xml:space="preserve">: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postcode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woonplaats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,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straatnaam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huisnummer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letter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toevoeging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 xml:space="preserve">MacroButton Nomacro </w:instrText>
            </w:r>
            <w:r w:rsidR="00CB0E5D" w:rsidRPr="00BC56F5">
              <w:rPr>
                <w:rFonts w:cs="Arial"/>
                <w:sz w:val="20"/>
                <w:effect w:val="none"/>
              </w:rPr>
              <w:instrText>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77" w:type="pct"/>
          </w:tcPr>
          <w:p w:rsidR="004A6C1D" w:rsidRDefault="00DE02CF" w:rsidP="005A590F">
            <w:pPr>
              <w:spacing w:before="72"/>
            </w:pPr>
            <w:r>
              <w:t>Optionele tekst met variabelen, waarbij ‘letter’ en ‘toevoeging’  optioneel zijn.</w:t>
            </w:r>
            <w:r w:rsidR="00D7685C">
              <w:t xml:space="preserve"> Wordt gebruikt wanneer de adresgegevens, hiervoor beschreven, afwijken van de gegevens in de basisregistratie adressen.</w:t>
            </w:r>
          </w:p>
          <w:p w:rsidR="00DE02CF" w:rsidRDefault="00DE02CF" w:rsidP="005A590F">
            <w:pPr>
              <w:spacing w:before="72"/>
            </w:pPr>
          </w:p>
          <w:p w:rsidR="00DE02CF" w:rsidRPr="003F559F" w:rsidRDefault="00DE02CF" w:rsidP="00DE02C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3F559F">
              <w:rPr>
                <w:u w:val="single"/>
                <w:lang w:val="nl-NL"/>
              </w:rPr>
              <w:t xml:space="preserve">Mapping binnenlandsadres: </w:t>
            </w:r>
          </w:p>
          <w:p w:rsidR="00DE02CF" w:rsidRPr="003F559F" w:rsidRDefault="00DE02CF" w:rsidP="00DE02C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</w:t>
            </w:r>
            <w:r w:rsidRPr="003F559F">
              <w:rPr>
                <w:sz w:val="16"/>
                <w:szCs w:val="16"/>
                <w:lang w:val="nl-NL"/>
              </w:rPr>
              <w:t>IMKAD_Persoon/IMKAD_WoonlocatiePersoon/</w:t>
            </w:r>
          </w:p>
          <w:p w:rsidR="00DE02CF" w:rsidRPr="003F559F" w:rsidRDefault="00DE02C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3F559F">
              <w:rPr>
                <w:sz w:val="16"/>
                <w:szCs w:val="16"/>
                <w:lang w:val="nl-NL"/>
              </w:rPr>
              <w:t>adres/binnenlandsAdres/</w:t>
            </w:r>
          </w:p>
          <w:p w:rsidR="00DE02CF" w:rsidRPr="003F559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./BAG_NummerAanduiding/postcode</w:t>
            </w:r>
          </w:p>
          <w:p w:rsidR="00DE02CF" w:rsidRPr="003F559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./BAG_Woonplaats/woonplaatsnaam</w:t>
            </w:r>
          </w:p>
          <w:p w:rsidR="00DE02CF" w:rsidRPr="00DF5514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./BAG_OpenbareRuimte/openbareRuimteNaam</w:t>
            </w:r>
          </w:p>
          <w:p w:rsidR="00DE02CF" w:rsidRPr="00DF5514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</w:t>
            </w:r>
          </w:p>
          <w:p w:rsidR="00DE02CF" w:rsidRPr="00DE02C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./BAG_NummerAanduiding/huisletter</w:t>
            </w:r>
            <w:r>
              <w:rPr>
                <w:sz w:val="16"/>
                <w:szCs w:val="16"/>
              </w:rPr>
              <w:br/>
              <w:t>.</w:t>
            </w:r>
            <w:r w:rsidRPr="00DF5514">
              <w:rPr>
                <w:sz w:val="16"/>
                <w:szCs w:val="16"/>
              </w:rPr>
              <w:t>/BAG_NummerAanduiding/huisnummertoevoeging</w:t>
            </w:r>
          </w:p>
          <w:p w:rsidR="00DE02CF" w:rsidRPr="008F0950" w:rsidRDefault="00DE02CF" w:rsidP="005A590F">
            <w:pPr>
              <w:spacing w:before="72"/>
            </w:pPr>
          </w:p>
        </w:tc>
      </w:tr>
    </w:tbl>
    <w:p w:rsidR="00987D5A" w:rsidRPr="00343045" w:rsidRDefault="00987D5A" w:rsidP="000D78E6"/>
    <w:sectPr w:rsidR="00987D5A" w:rsidRPr="00343045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27A" w:rsidRDefault="00E1327A">
      <w:r>
        <w:separator/>
      </w:r>
    </w:p>
  </w:endnote>
  <w:endnote w:type="continuationSeparator" w:id="0">
    <w:p w:rsidR="00E1327A" w:rsidRDefault="00E1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27A" w:rsidRDefault="00E1327A">
      <w:r>
        <w:separator/>
      </w:r>
    </w:p>
  </w:footnote>
  <w:footnote w:type="continuationSeparator" w:id="0">
    <w:p w:rsidR="00E1327A" w:rsidRDefault="00E13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A6C1D" w:rsidRDefault="004A6C1D">
          <w:pPr>
            <w:spacing w:line="240" w:lineRule="atLeast"/>
          </w:pPr>
          <w:fldSimple w:instr=" REF Datum  \* MERGEFORMAT ">
            <w:r w:rsidR="003A5B40" w:rsidRPr="003A5B40">
              <w:rPr>
                <w:bCs/>
              </w:rPr>
              <w:t>3 juli 2013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4A6C1D" w:rsidRDefault="005402F4">
          <w:pPr>
            <w:spacing w:line="240" w:lineRule="atLeast"/>
          </w:pPr>
          <w:fldSimple w:instr=" STYLEREF Titel \* MERGEFORMAT ">
            <w:r w:rsidR="003A5B40" w:rsidRPr="003A5B40">
              <w:rPr>
                <w:bCs/>
                <w:noProof/>
                <w:lang w:val="en-US"/>
              </w:rPr>
              <w:t>Toelichting</w:t>
            </w:r>
            <w:r w:rsidR="003A5B40">
              <w:rPr>
                <w:noProof/>
              </w:rPr>
              <w:t xml:space="preserve"> Tekstblok - Woonadres v2.1NL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4A6C1D">
          <w:pPr>
            <w:spacing w:line="240" w:lineRule="atLeast"/>
          </w:pPr>
          <w:fldSimple w:instr=" REF Versie  \* MERGEFORMAT ">
            <w:r w:rsidR="003A5B40">
              <w:rPr>
                <w:noProof/>
              </w:rPr>
              <w:t>2.4</w:t>
            </w:r>
          </w:fldSimple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B40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4A6C1D">
            <w:fldChar w:fldCharType="begin"/>
          </w:r>
          <w:r w:rsidR="004A6C1D">
            <w:instrText xml:space="preserve"> </w:instrText>
          </w:r>
          <w:r w:rsidR="004A6C1D">
            <w:rPr>
              <w:b/>
              <w:bCs/>
            </w:rPr>
            <w:instrText>=</w:instrText>
          </w:r>
          <w:r w:rsidR="004A6C1D">
            <w:instrText xml:space="preserve"> -1+</w:instrText>
          </w:r>
          <w:fldSimple w:instr=" NUMPAGES ">
            <w:r w:rsidR="003A5B40">
              <w:rPr>
                <w:noProof/>
              </w:rPr>
              <w:instrText>5</w:instrText>
            </w:r>
          </w:fldSimple>
          <w:r w:rsidR="004A6C1D">
            <w:fldChar w:fldCharType="separate"/>
          </w:r>
          <w:r w:rsidR="003A5B40">
            <w:rPr>
              <w:noProof/>
            </w:rPr>
            <w:t>4</w:t>
          </w:r>
          <w:r w:rsidR="004A6C1D">
            <w:fldChar w:fldCharType="end"/>
          </w:r>
        </w:p>
      </w:tc>
    </w:tr>
  </w:tbl>
  <w:p w:rsidR="005402F4" w:rsidRDefault="00AA6037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2F4" w:rsidRDefault="00AA6037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  <w:spacing w:before="0"/>
          </w:pPr>
          <w:r>
            <w:t>Datum</w:t>
          </w:r>
        </w:p>
      </w:tc>
    </w:tr>
    <w:bookmarkStart w:id="25" w:name="Datum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4A6C1D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3A5B40">
            <w:rPr>
              <w:noProof/>
            </w:rPr>
            <w:t>3 juli 2013</w:t>
          </w:r>
          <w:r>
            <w:fldChar w:fldCharType="end"/>
          </w:r>
          <w:bookmarkEnd w:id="25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Titel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Pr="003412EA" w:rsidRDefault="00D13C8A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="00A83527" w:rsidRPr="00D13C8A">
            <w:rPr>
              <w:b/>
            </w:rPr>
          </w:r>
          <w:r>
            <w:rPr>
              <w:b/>
            </w:rPr>
            <w:fldChar w:fldCharType="separate"/>
          </w:r>
          <w:r w:rsidR="003A5B40">
            <w:t>Toelichting Tekstblok - Woonadres v2.1NL</w:t>
          </w:r>
          <w:r>
            <w:rPr>
              <w:b/>
            </w:rPr>
            <w:fldChar w:fldCharType="end"/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Versie</w:t>
          </w:r>
        </w:p>
      </w:tc>
    </w:tr>
    <w:bookmarkStart w:id="26" w:name="Versie"/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4A6C1D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3A5B40">
            <w:rPr>
              <w:noProof/>
            </w:rPr>
            <w:t>2.4</w:t>
          </w:r>
          <w:r>
            <w:fldChar w:fldCharType="end"/>
          </w:r>
          <w:bookmarkEnd w:id="26"/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pStyle w:val="tussenkopje"/>
          </w:pPr>
          <w:r>
            <w:t>Blad</w:t>
          </w:r>
        </w:p>
      </w:tc>
    </w:tr>
    <w:tr w:rsidR="005402F4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B40">
            <w:rPr>
              <w:noProof/>
            </w:rPr>
            <w:t>5</w:t>
          </w:r>
          <w:r>
            <w:fldChar w:fldCharType="end"/>
          </w:r>
          <w:r>
            <w:t xml:space="preserve"> van</w:t>
          </w:r>
          <w:r w:rsidR="00E64C5F">
            <w:t xml:space="preserve"> </w:t>
          </w:r>
          <w:r w:rsidR="004A6C1D">
            <w:fldChar w:fldCharType="begin"/>
          </w:r>
          <w:r w:rsidR="004A6C1D">
            <w:instrText xml:space="preserve"> </w:instrText>
          </w:r>
          <w:r w:rsidR="004A6C1D">
            <w:rPr>
              <w:b/>
              <w:bCs/>
            </w:rPr>
            <w:instrText>=</w:instrText>
          </w:r>
          <w:r w:rsidR="004A6C1D">
            <w:instrText xml:space="preserve"> -1+</w:instrText>
          </w:r>
          <w:fldSimple w:instr=" NUMPAGES ">
            <w:r w:rsidR="003A5B40">
              <w:rPr>
                <w:noProof/>
              </w:rPr>
              <w:instrText>5</w:instrText>
            </w:r>
          </w:fldSimple>
          <w:r w:rsidR="004A6C1D">
            <w:fldChar w:fldCharType="separate"/>
          </w:r>
          <w:r w:rsidR="003A5B40">
            <w:rPr>
              <w:noProof/>
            </w:rPr>
            <w:t>4</w:t>
          </w:r>
          <w:r w:rsidR="004A6C1D">
            <w:fldChar w:fldCharType="end"/>
          </w:r>
          <w:r>
            <w:t xml:space="preserve"> </w:t>
          </w:r>
        </w:p>
      </w:tc>
    </w:tr>
  </w:tbl>
  <w:p w:rsidR="005402F4" w:rsidRDefault="00AA6037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68976AC7" wp14:editId="13E84A9C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9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13"/>
  </w:num>
  <w:num w:numId="7">
    <w:abstractNumId w:val="0"/>
  </w:num>
  <w:num w:numId="8">
    <w:abstractNumId w:val="12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  <w:num w:numId="14">
    <w:abstractNumId w:val="11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B0C"/>
    <w:rsid w:val="00030CF3"/>
    <w:rsid w:val="000400E1"/>
    <w:rsid w:val="0004124D"/>
    <w:rsid w:val="000506EA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A0E63"/>
    <w:rsid w:val="000A0EA1"/>
    <w:rsid w:val="000A684D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5F73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88F"/>
    <w:rsid w:val="00187530"/>
    <w:rsid w:val="001909FD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14A8"/>
    <w:rsid w:val="001C2750"/>
    <w:rsid w:val="001C6F72"/>
    <w:rsid w:val="001C72DF"/>
    <w:rsid w:val="001C77FB"/>
    <w:rsid w:val="001C7DCC"/>
    <w:rsid w:val="001D0A65"/>
    <w:rsid w:val="001D1884"/>
    <w:rsid w:val="001D5ECE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EF2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4197"/>
    <w:rsid w:val="00276333"/>
    <w:rsid w:val="00280B9A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5054"/>
    <w:rsid w:val="002C0368"/>
    <w:rsid w:val="002C177B"/>
    <w:rsid w:val="002C68F9"/>
    <w:rsid w:val="002D6E84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1504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10A3"/>
    <w:rsid w:val="003A4165"/>
    <w:rsid w:val="003A5ADD"/>
    <w:rsid w:val="003A5B40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6757"/>
    <w:rsid w:val="0041098C"/>
    <w:rsid w:val="00410E29"/>
    <w:rsid w:val="00412D44"/>
    <w:rsid w:val="00413575"/>
    <w:rsid w:val="00413F3C"/>
    <w:rsid w:val="00414114"/>
    <w:rsid w:val="00414CB1"/>
    <w:rsid w:val="0041690C"/>
    <w:rsid w:val="004247E2"/>
    <w:rsid w:val="004250DC"/>
    <w:rsid w:val="00432145"/>
    <w:rsid w:val="00433741"/>
    <w:rsid w:val="00433D41"/>
    <w:rsid w:val="00440164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5153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6C1D"/>
    <w:rsid w:val="004A72B5"/>
    <w:rsid w:val="004B1F47"/>
    <w:rsid w:val="004B23A7"/>
    <w:rsid w:val="004B6BCA"/>
    <w:rsid w:val="004B6E45"/>
    <w:rsid w:val="004B6EDC"/>
    <w:rsid w:val="004C0C11"/>
    <w:rsid w:val="004C132C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0837"/>
    <w:rsid w:val="004E48F7"/>
    <w:rsid w:val="004E5200"/>
    <w:rsid w:val="004E6389"/>
    <w:rsid w:val="004E6464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84529"/>
    <w:rsid w:val="005861F9"/>
    <w:rsid w:val="0059099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FE9"/>
    <w:rsid w:val="005B0440"/>
    <w:rsid w:val="005B1532"/>
    <w:rsid w:val="005B41C2"/>
    <w:rsid w:val="005B48B3"/>
    <w:rsid w:val="005C030F"/>
    <w:rsid w:val="005C59D8"/>
    <w:rsid w:val="005C63A5"/>
    <w:rsid w:val="005D5CAA"/>
    <w:rsid w:val="005D5EB8"/>
    <w:rsid w:val="005D6866"/>
    <w:rsid w:val="005E12E7"/>
    <w:rsid w:val="005E2332"/>
    <w:rsid w:val="005E60ED"/>
    <w:rsid w:val="005E62AD"/>
    <w:rsid w:val="005F07D4"/>
    <w:rsid w:val="005F0AD1"/>
    <w:rsid w:val="005F3260"/>
    <w:rsid w:val="005F47C4"/>
    <w:rsid w:val="005F63FF"/>
    <w:rsid w:val="005F7CEA"/>
    <w:rsid w:val="00602797"/>
    <w:rsid w:val="00602DFD"/>
    <w:rsid w:val="00612115"/>
    <w:rsid w:val="00613681"/>
    <w:rsid w:val="006149A9"/>
    <w:rsid w:val="006174A3"/>
    <w:rsid w:val="00617D36"/>
    <w:rsid w:val="006237D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377C5"/>
    <w:rsid w:val="00640670"/>
    <w:rsid w:val="00641C13"/>
    <w:rsid w:val="006434A2"/>
    <w:rsid w:val="00645042"/>
    <w:rsid w:val="00645D15"/>
    <w:rsid w:val="00645F51"/>
    <w:rsid w:val="00654D50"/>
    <w:rsid w:val="00655ECD"/>
    <w:rsid w:val="00662092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A76D4"/>
    <w:rsid w:val="006B0731"/>
    <w:rsid w:val="006B1B9A"/>
    <w:rsid w:val="006C1E89"/>
    <w:rsid w:val="006C34AB"/>
    <w:rsid w:val="006C616D"/>
    <w:rsid w:val="006D1058"/>
    <w:rsid w:val="006D11BD"/>
    <w:rsid w:val="006D1E72"/>
    <w:rsid w:val="006D663A"/>
    <w:rsid w:val="006E26A8"/>
    <w:rsid w:val="006E78AB"/>
    <w:rsid w:val="006F3164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2BA7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91F"/>
    <w:rsid w:val="008A4CE1"/>
    <w:rsid w:val="008A5DB7"/>
    <w:rsid w:val="008B32CE"/>
    <w:rsid w:val="008B571F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0DC"/>
    <w:rsid w:val="008E3592"/>
    <w:rsid w:val="008E3710"/>
    <w:rsid w:val="008E3F9D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6C7E"/>
    <w:rsid w:val="009267CE"/>
    <w:rsid w:val="009316DE"/>
    <w:rsid w:val="00932622"/>
    <w:rsid w:val="00935028"/>
    <w:rsid w:val="00940930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13C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60133"/>
    <w:rsid w:val="00A60F54"/>
    <w:rsid w:val="00A65BE0"/>
    <w:rsid w:val="00A747B2"/>
    <w:rsid w:val="00A77031"/>
    <w:rsid w:val="00A83527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A6037"/>
    <w:rsid w:val="00AB05B9"/>
    <w:rsid w:val="00AB3619"/>
    <w:rsid w:val="00AB4182"/>
    <w:rsid w:val="00AB56BF"/>
    <w:rsid w:val="00AC15F5"/>
    <w:rsid w:val="00AC1C0D"/>
    <w:rsid w:val="00AC1CA7"/>
    <w:rsid w:val="00AC391E"/>
    <w:rsid w:val="00AC776D"/>
    <w:rsid w:val="00AC7EAD"/>
    <w:rsid w:val="00AD0366"/>
    <w:rsid w:val="00AD0524"/>
    <w:rsid w:val="00AD0C0B"/>
    <w:rsid w:val="00AD3672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06B"/>
    <w:rsid w:val="00B13F36"/>
    <w:rsid w:val="00B153EF"/>
    <w:rsid w:val="00B15C82"/>
    <w:rsid w:val="00B16702"/>
    <w:rsid w:val="00B17C14"/>
    <w:rsid w:val="00B24E92"/>
    <w:rsid w:val="00B252B0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630B0"/>
    <w:rsid w:val="00B734DA"/>
    <w:rsid w:val="00B755F1"/>
    <w:rsid w:val="00B76BFE"/>
    <w:rsid w:val="00B77C3A"/>
    <w:rsid w:val="00B77CEB"/>
    <w:rsid w:val="00B80334"/>
    <w:rsid w:val="00B80742"/>
    <w:rsid w:val="00B80DB7"/>
    <w:rsid w:val="00B82EDE"/>
    <w:rsid w:val="00B83BBD"/>
    <w:rsid w:val="00B92D59"/>
    <w:rsid w:val="00B92E6F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2EC4"/>
    <w:rsid w:val="00BE0AD2"/>
    <w:rsid w:val="00BE122F"/>
    <w:rsid w:val="00BE53D9"/>
    <w:rsid w:val="00BE726A"/>
    <w:rsid w:val="00BF18B4"/>
    <w:rsid w:val="00BF1BC0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2772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07FE"/>
    <w:rsid w:val="00CA2E64"/>
    <w:rsid w:val="00CA5DFA"/>
    <w:rsid w:val="00CA792C"/>
    <w:rsid w:val="00CB0E5D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0A2D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652E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685C"/>
    <w:rsid w:val="00D77047"/>
    <w:rsid w:val="00D776D1"/>
    <w:rsid w:val="00D841A8"/>
    <w:rsid w:val="00D8472C"/>
    <w:rsid w:val="00D84FD1"/>
    <w:rsid w:val="00D858B0"/>
    <w:rsid w:val="00D90826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2C6"/>
    <w:rsid w:val="00DD3945"/>
    <w:rsid w:val="00DD3A48"/>
    <w:rsid w:val="00DD6C4D"/>
    <w:rsid w:val="00DD7E3A"/>
    <w:rsid w:val="00DE02CF"/>
    <w:rsid w:val="00DE5238"/>
    <w:rsid w:val="00DE6F98"/>
    <w:rsid w:val="00DF1E5F"/>
    <w:rsid w:val="00DF5EBF"/>
    <w:rsid w:val="00DF716E"/>
    <w:rsid w:val="00DF73F0"/>
    <w:rsid w:val="00E01DA1"/>
    <w:rsid w:val="00E03058"/>
    <w:rsid w:val="00E035F9"/>
    <w:rsid w:val="00E04482"/>
    <w:rsid w:val="00E0465D"/>
    <w:rsid w:val="00E05399"/>
    <w:rsid w:val="00E05B9C"/>
    <w:rsid w:val="00E1172D"/>
    <w:rsid w:val="00E1327A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80E"/>
    <w:rsid w:val="00E61A1E"/>
    <w:rsid w:val="00E61D9B"/>
    <w:rsid w:val="00E622E6"/>
    <w:rsid w:val="00E64C5F"/>
    <w:rsid w:val="00E71F8D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D1632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49AD"/>
    <w:rsid w:val="00F452C6"/>
    <w:rsid w:val="00F50E83"/>
    <w:rsid w:val="00F53159"/>
    <w:rsid w:val="00F53B19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2"/>
    </o:shapelayout>
  </w:shapeDefaults>
  <w:decimalSymbol w:val=","/>
  <w:listSeparator w:val=";"/>
  <w15:chartTrackingRefBased/>
  <w15:docId w15:val="{376C9670-0E24-4E47-98F7-26C9F0D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1</TotalTime>
  <Pages>5</Pages>
  <Words>396</Words>
  <Characters>5128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5513</CharactersWithSpaces>
  <SharedDoc>false</SharedDoc>
  <HLinks>
    <vt:vector size="30" baseType="variant"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_Toc360632554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_Toc360632553</vt:lpwstr>
      </vt:variant>
      <vt:variant>
        <vt:i4>1048629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_Toc360632552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_Toc360632551</vt:lpwstr>
      </vt:variant>
      <vt:variant>
        <vt:i4>1048629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_Toc360632550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2010-02-04T08:52:00Z</cp:lastPrinted>
  <dcterms:created xsi:type="dcterms:W3CDTF">2016-09-30T12:23:00Z</dcterms:created>
  <dcterms:modified xsi:type="dcterms:W3CDTF">2016-09-30T12:24:00Z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2011-09-04T22:00:00Z</vt:filetime>
  </property>
  <property fmtid="{D5CDD505-2E9C-101B-9397-08002B2CF9AE}" pid="4" name="Versie">
    <vt:lpwstr>2.3</vt:lpwstr>
  </property>
</Properties>
</file>