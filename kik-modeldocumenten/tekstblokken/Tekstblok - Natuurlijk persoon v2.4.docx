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CF" w:rsidRDefault="00BA1ECF" w:rsidP="00BA1ECF">
      <w:pPr>
        <w:pStyle w:val="Kop1"/>
      </w:pPr>
      <w:bookmarkStart w:id="0" w:name="_GoBack"/>
      <w:bookmarkEnd w:id="0"/>
      <w:r>
        <w:t>Tekstblok Natuurlijk persoon</w:t>
      </w:r>
    </w:p>
    <w:p w:rsidR="00BA1ECF" w:rsidRPr="00810CA1" w:rsidRDefault="00BA1ECF" w:rsidP="00BA1ECF">
      <w:pPr>
        <w:pStyle w:val="Kop3"/>
      </w:pPr>
      <w:r w:rsidRPr="00810CA1">
        <w:t xml:space="preserve">versie </w:t>
      </w:r>
      <w:r w:rsidR="0050618D">
        <w:t>2.</w:t>
      </w:r>
      <w:r w:rsidR="00E845A2">
        <w:t>4</w:t>
      </w:r>
      <w:r w:rsidRPr="00810CA1">
        <w:t xml:space="preserve">, dd. </w:t>
      </w:r>
      <w:r w:rsidR="0036216A">
        <w:t>12</w:t>
      </w:r>
      <w:r w:rsidR="005E173F">
        <w:t xml:space="preserve"> </w:t>
      </w:r>
      <w:r w:rsidR="0036216A">
        <w:t>juni</w:t>
      </w:r>
      <w:r w:rsidRPr="00810CA1">
        <w:t xml:space="preserve"> 201</w:t>
      </w:r>
      <w:r w:rsidR="00E845A2">
        <w:t>3</w:t>
      </w:r>
    </w:p>
    <w:p w:rsidR="00BA1ECF" w:rsidRDefault="00BA1ECF"/>
    <w:p w:rsidR="008512F5" w:rsidRDefault="008512F5">
      <w:r w:rsidRPr="00E845A2">
        <w:rPr>
          <w:color w:val="3366FF"/>
          <w:szCs w:val="18"/>
        </w:rPr>
        <w:t>de heer/mevrouw</w:t>
      </w:r>
      <w:r w:rsidR="00D76E42">
        <w:rPr>
          <w:color w:val="339966"/>
          <w:szCs w:val="18"/>
        </w:rPr>
        <w:t xml:space="preserve"> </w:t>
      </w:r>
      <w:r w:rsidR="00D76E42" w:rsidRPr="00D76E42">
        <w:rPr>
          <w:color w:val="FF0000"/>
          <w:szCs w:val="18"/>
          <w:highlight w:val="yellow"/>
        </w:rPr>
        <w:t>TEKSTBLOK PERSONALIA VAN NATUURLIJK PERSOON versie 1.0</w:t>
      </w:r>
      <w:r w:rsidR="005F31FC">
        <w:rPr>
          <w:color w:val="800080"/>
          <w:szCs w:val="18"/>
        </w:rPr>
        <w:t>, bij de gemeentelijke basisregistratie bekend als</w:t>
      </w:r>
      <w:r w:rsidR="005F31FC" w:rsidRPr="005F31FC">
        <w:rPr>
          <w:color w:val="FF0000"/>
          <w:szCs w:val="18"/>
          <w:highlight w:val="yellow"/>
        </w:rPr>
        <w:t xml:space="preserve"> </w:t>
      </w:r>
      <w:r w:rsidR="005F31FC" w:rsidRPr="005F31FC">
        <w:rPr>
          <w:color w:val="800080"/>
          <w:szCs w:val="18"/>
          <w:highlight w:val="yellow"/>
        </w:rPr>
        <w:t>TEKSTBLOK PERSONALIA VAN NATUURLIJK PERSOON versie 1.0</w:t>
      </w:r>
      <w:r w:rsidRPr="003B6EB8">
        <w:rPr>
          <w:color w:val="FF0000"/>
        </w:rPr>
        <w:t>,</w:t>
      </w:r>
      <w:r w:rsidRPr="003B6EB8">
        <w:rPr>
          <w:szCs w:val="18"/>
        </w:rPr>
        <w:t xml:space="preserve"> </w:t>
      </w:r>
      <w:r w:rsidRPr="003B6EB8">
        <w:rPr>
          <w:color w:val="FF0000"/>
          <w:szCs w:val="18"/>
        </w:rPr>
        <w:t xml:space="preserve">geboren te </w:t>
      </w:r>
      <w:r w:rsidRPr="00D6596D">
        <w:rPr>
          <w:szCs w:val="18"/>
          <w:lang w:val="en-US"/>
        </w:rPr>
        <w:fldChar w:fldCharType="begin"/>
      </w:r>
      <w:r w:rsidRPr="003B6EB8">
        <w:rPr>
          <w:szCs w:val="18"/>
        </w:rPr>
        <w:instrText xml:space="preserve">MacroButton Nomacro </w:instrText>
      </w:r>
      <w:r w:rsidRPr="003B6EB8">
        <w:rPr>
          <w:rFonts w:ascii="Symbol" w:hAnsi="Symbol"/>
          <w:szCs w:val="18"/>
          <w:effect w:val="none"/>
        </w:rPr>
        <w:instrText>§</w:instrText>
      </w:r>
      <w:r w:rsidRPr="00D6596D">
        <w:rPr>
          <w:szCs w:val="18"/>
          <w:lang w:val="en-US"/>
        </w:rPr>
        <w:fldChar w:fldCharType="end"/>
      </w:r>
      <w:r w:rsidRPr="003B6EB8">
        <w:rPr>
          <w:szCs w:val="18"/>
        </w:rPr>
        <w:t>geboorteplaats</w:t>
      </w:r>
      <w:r w:rsidRPr="00D6596D">
        <w:rPr>
          <w:szCs w:val="18"/>
          <w:lang w:val="en-US"/>
        </w:rPr>
        <w:fldChar w:fldCharType="begin"/>
      </w:r>
      <w:r w:rsidRPr="003B6EB8">
        <w:rPr>
          <w:szCs w:val="18"/>
        </w:rPr>
        <w:instrText xml:space="preserve">MacroButton Nomacro </w:instrText>
      </w:r>
      <w:r w:rsidRPr="003B6EB8">
        <w:rPr>
          <w:rFonts w:ascii="Symbol" w:hAnsi="Symbol"/>
          <w:szCs w:val="18"/>
          <w:effect w:val="none"/>
        </w:rPr>
        <w:instrText>§</w:instrText>
      </w:r>
      <w:r w:rsidRPr="00D6596D">
        <w:rPr>
          <w:szCs w:val="18"/>
          <w:lang w:val="en-US"/>
        </w:rPr>
        <w:fldChar w:fldCharType="end"/>
      </w:r>
      <w:r w:rsidRPr="003B6EB8">
        <w:rPr>
          <w:color w:val="FF0000"/>
          <w:szCs w:val="18"/>
        </w:rPr>
        <w:t xml:space="preserve"> op </w:t>
      </w:r>
      <w:r w:rsidRPr="00D6596D">
        <w:rPr>
          <w:szCs w:val="18"/>
          <w:lang w:val="en-US"/>
        </w:rPr>
        <w:fldChar w:fldCharType="begin"/>
      </w:r>
      <w:r w:rsidRPr="003B6EB8">
        <w:rPr>
          <w:szCs w:val="18"/>
        </w:rPr>
        <w:instrText xml:space="preserve">MacroButton Nomacro </w:instrText>
      </w:r>
      <w:r w:rsidRPr="003B6EB8">
        <w:rPr>
          <w:rFonts w:ascii="Symbol" w:hAnsi="Symbol"/>
          <w:szCs w:val="18"/>
          <w:effect w:val="none"/>
        </w:rPr>
        <w:instrText>§</w:instrText>
      </w:r>
      <w:r w:rsidRPr="00D6596D">
        <w:rPr>
          <w:szCs w:val="18"/>
          <w:lang w:val="en-US"/>
        </w:rPr>
        <w:fldChar w:fldCharType="end"/>
      </w:r>
      <w:r w:rsidRPr="003B6EB8">
        <w:rPr>
          <w:szCs w:val="18"/>
        </w:rPr>
        <w:t>geboortedatum</w:t>
      </w:r>
      <w:r w:rsidRPr="00D6596D">
        <w:rPr>
          <w:szCs w:val="18"/>
          <w:lang w:val="en-US"/>
        </w:rPr>
        <w:fldChar w:fldCharType="begin"/>
      </w:r>
      <w:r w:rsidRPr="003B6EB8">
        <w:rPr>
          <w:szCs w:val="18"/>
        </w:rPr>
        <w:instrText xml:space="preserve">MacroButton Nomacro </w:instrText>
      </w:r>
      <w:r w:rsidRPr="003B6EB8">
        <w:rPr>
          <w:rFonts w:ascii="Symbol" w:hAnsi="Symbol"/>
          <w:szCs w:val="18"/>
          <w:effect w:val="none"/>
        </w:rPr>
        <w:instrText>§</w:instrText>
      </w:r>
      <w:r w:rsidRPr="00D6596D">
        <w:rPr>
          <w:szCs w:val="18"/>
          <w:lang w:val="en-US"/>
        </w:rPr>
        <w:fldChar w:fldCharType="end"/>
      </w:r>
    </w:p>
    <w:p w:rsidR="008512F5" w:rsidRDefault="008512F5"/>
    <w:p w:rsidR="00E437CA" w:rsidRDefault="00E437CA">
      <w:pPr>
        <w:rPr>
          <w:b/>
          <w:sz w:val="24"/>
          <w:szCs w:val="24"/>
        </w:rPr>
      </w:pPr>
    </w:p>
    <w:p w:rsidR="008512F5" w:rsidRPr="00E437CA" w:rsidRDefault="00E437CA">
      <w:pPr>
        <w:rPr>
          <w:b/>
          <w:sz w:val="24"/>
          <w:szCs w:val="24"/>
        </w:rPr>
      </w:pPr>
      <w:r w:rsidRPr="00E437CA">
        <w:rPr>
          <w:b/>
          <w:sz w:val="24"/>
          <w:szCs w:val="24"/>
        </w:rPr>
        <w:t>Voorbeeld tekstfragment:</w:t>
      </w:r>
    </w:p>
    <w:p w:rsidR="00E437CA" w:rsidRDefault="005E173F">
      <w:r>
        <w:t>d</w:t>
      </w:r>
      <w:r w:rsidR="00E437CA">
        <w:t xml:space="preserve">e heer professor Mr. Jan van der </w:t>
      </w:r>
      <w:proofErr w:type="spellStart"/>
      <w:r w:rsidR="00E437CA">
        <w:t>Marel</w:t>
      </w:r>
      <w:proofErr w:type="spellEnd"/>
      <w:r w:rsidR="00E437CA">
        <w:t xml:space="preserve"> MBA, geboren te Utrecht op eenendertig maart negentienhonderdvierenveertig</w:t>
      </w:r>
    </w:p>
    <w:p w:rsidR="00E437CA" w:rsidRDefault="00E437CA"/>
    <w:p w:rsidR="005F31FC" w:rsidRDefault="00FF0542" w:rsidP="005F31FC">
      <w:r>
        <w:t>jonkheer</w:t>
      </w:r>
      <w:r w:rsidR="005F31FC">
        <w:t xml:space="preserve"> Mr. Jan van der </w:t>
      </w:r>
      <w:proofErr w:type="spellStart"/>
      <w:r w:rsidR="005F31FC">
        <w:t>Marel</w:t>
      </w:r>
      <w:proofErr w:type="spellEnd"/>
      <w:r w:rsidR="005F31FC">
        <w:t xml:space="preserve"> MBA, bij de gemeentelijke basisregistratie bekend als </w:t>
      </w:r>
      <w:r>
        <w:t>jonkheer</w:t>
      </w:r>
      <w:r w:rsidR="005F31FC">
        <w:t xml:space="preserve"> </w:t>
      </w:r>
      <w:proofErr w:type="spellStart"/>
      <w:r w:rsidR="005F31FC">
        <w:t>Jannus</w:t>
      </w:r>
      <w:proofErr w:type="spellEnd"/>
      <w:r w:rsidR="005F31FC">
        <w:t xml:space="preserve"> van der </w:t>
      </w:r>
      <w:proofErr w:type="spellStart"/>
      <w:r w:rsidR="005F31FC">
        <w:t>Marel</w:t>
      </w:r>
      <w:proofErr w:type="spellEnd"/>
      <w:r w:rsidR="005F31FC">
        <w:t xml:space="preserve"> MBA, geboren te Utrecht op eenendertig maart negentienhonderdvierenveertig</w:t>
      </w:r>
    </w:p>
    <w:p w:rsidR="00E437CA" w:rsidRDefault="00E437CA"/>
    <w:p w:rsidR="008512F5" w:rsidRDefault="008512F5"/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512F5" w:rsidTr="00687A7C">
        <w:trPr>
          <w:trHeight w:val="332"/>
        </w:trPr>
        <w:tc>
          <w:tcPr>
            <w:tcW w:w="5173" w:type="dxa"/>
            <w:vAlign w:val="bottom"/>
          </w:tcPr>
          <w:p w:rsidR="008512F5" w:rsidRDefault="008512F5" w:rsidP="008512F5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8512F5" w:rsidRDefault="008512F5" w:rsidP="008512F5">
      <w:pPr>
        <w:spacing w:line="14" w:lineRule="exact"/>
      </w:pPr>
    </w:p>
    <w:tbl>
      <w:tblPr>
        <w:tblW w:w="8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512F5" w:rsidTr="00687A7C">
        <w:trPr>
          <w:trHeight w:hRule="exact" w:val="281"/>
          <w:tblHeader/>
        </w:trPr>
        <w:tc>
          <w:tcPr>
            <w:tcW w:w="779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bottom"/>
          </w:tcPr>
          <w:p w:rsidR="008512F5" w:rsidRDefault="008512F5" w:rsidP="008512F5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0618D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bookmarkStart w:id="1" w:name="bmVersie"/>
            <w:bookmarkEnd w:id="1"/>
            <w:r>
              <w:rPr>
                <w:rStyle w:val="Versie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20 mei 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18D" w:rsidRDefault="0050618D" w:rsidP="008512F5">
            <w:r>
              <w:t xml:space="preserve">Publicatieversie (geanonimiseerde kopie van werkversie 1.4.2) </w:t>
            </w:r>
          </w:p>
        </w:tc>
      </w:tr>
      <w:tr w:rsidR="00D76E42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E42" w:rsidRDefault="00D76E42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E42" w:rsidRDefault="00D76E42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14 december 2010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E42" w:rsidRDefault="00D76E42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E42" w:rsidRDefault="00D76E42" w:rsidP="008512F5">
            <w:r>
              <w:t>I.v.m. het generieke gebruik het nieuwe tekstblok ‘Personalia van Natuurlijk Persoon’ hierin gehangen.</w:t>
            </w:r>
          </w:p>
          <w:p w:rsidR="00E437CA" w:rsidRDefault="00E437CA" w:rsidP="008512F5">
            <w:r>
              <w:t>Tevens een voorbeeld van het tekstfragment toegevoegd.</w:t>
            </w:r>
          </w:p>
        </w:tc>
      </w:tr>
      <w:tr w:rsidR="005E173F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3F" w:rsidRDefault="005E173F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3F" w:rsidRDefault="005E173F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11 januari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3F" w:rsidRDefault="005E173F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73F" w:rsidRDefault="005E173F" w:rsidP="008512F5">
            <w:r>
              <w:t>Aanpassingen n.a.v. specificaties ICT</w:t>
            </w:r>
          </w:p>
        </w:tc>
      </w:tr>
      <w:tr w:rsidR="005F31FC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FC" w:rsidRDefault="005F31FC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FC" w:rsidRDefault="005F31FC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26 augustus 2011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FC" w:rsidRDefault="005F31FC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1FC" w:rsidRDefault="005F31FC" w:rsidP="008512F5">
            <w:r>
              <w:t>GBA-clausule toegevoegd</w:t>
            </w:r>
          </w:p>
        </w:tc>
      </w:tr>
      <w:tr w:rsidR="00E845A2" w:rsidRPr="00343045" w:rsidTr="00687A7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5A2" w:rsidRDefault="00E845A2" w:rsidP="008512F5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</w:rPr>
            </w:pPr>
            <w:r>
              <w:rPr>
                <w:rStyle w:val="Versie"/>
              </w:rPr>
              <w:t>2.4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5A2" w:rsidRDefault="0036216A" w:rsidP="008512F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12 juni</w:t>
            </w:r>
            <w:r w:rsidR="00E845A2">
              <w:rPr>
                <w:rStyle w:val="Datumopmaakprofiel"/>
              </w:rPr>
              <w:t xml:space="preserve"> 2013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5A2" w:rsidRDefault="00E845A2" w:rsidP="008512F5">
            <w:r>
              <w:t>RZ/PPB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5A2" w:rsidRDefault="00E845A2" w:rsidP="008512F5">
            <w:r>
              <w:t xml:space="preserve">'de heer/mevrouw' is optioneel indien er een adellijke titel of </w:t>
            </w:r>
            <w:proofErr w:type="spellStart"/>
            <w:r>
              <w:t>predikaat</w:t>
            </w:r>
            <w:proofErr w:type="spellEnd"/>
            <w:r>
              <w:t xml:space="preserve"> aanwezig is.</w:t>
            </w:r>
          </w:p>
        </w:tc>
      </w:tr>
    </w:tbl>
    <w:p w:rsidR="008512F5" w:rsidRPr="00BA1ECF" w:rsidRDefault="008512F5"/>
    <w:sectPr w:rsidR="008512F5" w:rsidRPr="00BA1E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8CF" w:rsidRDefault="00AF08CF">
      <w:r>
        <w:separator/>
      </w:r>
    </w:p>
  </w:endnote>
  <w:endnote w:type="continuationSeparator" w:id="0">
    <w:p w:rsidR="00AF08CF" w:rsidRDefault="00AF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720D4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720D4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720D4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8CF" w:rsidRDefault="00AF08CF">
      <w:r>
        <w:separator/>
      </w:r>
    </w:p>
  </w:footnote>
  <w:footnote w:type="continuationSeparator" w:id="0">
    <w:p w:rsidR="00AF08CF" w:rsidRDefault="00AF0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720D43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720D43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D43" w:rsidRDefault="00720D4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CF"/>
    <w:rsid w:val="00035BB1"/>
    <w:rsid w:val="000C18AA"/>
    <w:rsid w:val="00111521"/>
    <w:rsid w:val="00165266"/>
    <w:rsid w:val="0029538E"/>
    <w:rsid w:val="0036216A"/>
    <w:rsid w:val="003740D0"/>
    <w:rsid w:val="00382A5D"/>
    <w:rsid w:val="00384F17"/>
    <w:rsid w:val="00394078"/>
    <w:rsid w:val="0039544A"/>
    <w:rsid w:val="003B1141"/>
    <w:rsid w:val="00406F8C"/>
    <w:rsid w:val="004E0AC0"/>
    <w:rsid w:val="0050618D"/>
    <w:rsid w:val="00511FD0"/>
    <w:rsid w:val="005B19D4"/>
    <w:rsid w:val="005E173F"/>
    <w:rsid w:val="005F31FC"/>
    <w:rsid w:val="00676137"/>
    <w:rsid w:val="00687A7C"/>
    <w:rsid w:val="00720D43"/>
    <w:rsid w:val="008512F5"/>
    <w:rsid w:val="008E5683"/>
    <w:rsid w:val="009657E8"/>
    <w:rsid w:val="009E59EC"/>
    <w:rsid w:val="00AF08CF"/>
    <w:rsid w:val="00B01128"/>
    <w:rsid w:val="00BA1ECF"/>
    <w:rsid w:val="00CD1C8E"/>
    <w:rsid w:val="00D117FC"/>
    <w:rsid w:val="00D73EC3"/>
    <w:rsid w:val="00D76E42"/>
    <w:rsid w:val="00DE56E1"/>
    <w:rsid w:val="00E437CA"/>
    <w:rsid w:val="00E845A2"/>
    <w:rsid w:val="00EA2A56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7B4E8E3-B0FA-4EA0-837F-15EB91E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BA1ECF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A1EC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BA1E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8512F5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512F5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512F5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512F5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512F5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Ballontekst">
    <w:name w:val="Balloon Text"/>
    <w:basedOn w:val="Standaard"/>
    <w:semiHidden/>
    <w:rsid w:val="008512F5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384F17"/>
    <w:pPr>
      <w:tabs>
        <w:tab w:val="center" w:pos="4153"/>
        <w:tab w:val="right" w:pos="8306"/>
      </w:tabs>
    </w:pPr>
  </w:style>
  <w:style w:type="character" w:styleId="Verwijzingopmerking">
    <w:name w:val="annotation reference"/>
    <w:basedOn w:val="Standaardalinea-lettertype"/>
    <w:semiHidden/>
    <w:rsid w:val="00720D43"/>
    <w:rPr>
      <w:sz w:val="16"/>
      <w:szCs w:val="16"/>
    </w:rPr>
  </w:style>
  <w:style w:type="paragraph" w:styleId="Tekstopmerking">
    <w:name w:val="annotation text"/>
    <w:basedOn w:val="Standaard"/>
    <w:semiHidden/>
    <w:rsid w:val="00720D43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720D43"/>
    <w:rPr>
      <w:b/>
      <w:bCs/>
    </w:rPr>
  </w:style>
  <w:style w:type="paragraph" w:styleId="Ondertitel">
    <w:name w:val="Subtitle"/>
    <w:aliases w:val="Subtitel"/>
    <w:basedOn w:val="Kop1"/>
    <w:link w:val="OndertitelChar"/>
    <w:qFormat/>
    <w:rsid w:val="009E59E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9E59EC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7469DC23.dotm</Template>
  <TotalTime>0</TotalTime>
  <Pages>1</Pages>
  <Words>155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Natuurlijk persoon</vt:lpstr>
    </vt:vector>
  </TitlesOfParts>
  <Company>Kadaster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Natuurlijk persoon</dc:title>
  <dc:subject/>
  <dc:creator>RZ/PPB</dc:creator>
  <cp:keywords/>
  <dc:description/>
  <cp:lastModifiedBy>Laan, Jan-Bart</cp:lastModifiedBy>
  <cp:revision>3</cp:revision>
  <cp:lastPrinted>2010-04-26T13:50:00Z</cp:lastPrinted>
  <dcterms:created xsi:type="dcterms:W3CDTF">2016-09-29T12:51:00Z</dcterms:created>
  <dcterms:modified xsi:type="dcterms:W3CDTF">2016-09-29T12:51:00Z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1679580644</vt:i4>
  </property>
  <property fmtid="{D5CDD505-2E9C-101B-9397-08002B2CF9AE}" pid="3" name="_NewReviewCycle">
    <vt:lpwstr/>
  </property>
  <property fmtid="{D5CDD505-2E9C-101B-9397-08002B2CF9AE}" pid="4" name="_EmailSubject">
    <vt:lpwstr>Gewijzigde tekstblokken (waar ik nog een paar kleine wijzigingen in doorgevoerd heb)</vt:lpwstr>
  </property>
  <property fmtid="{D5CDD505-2E9C-101B-9397-08002B2CF9AE}" pid="5" name="_AuthorEmail">
    <vt:lpwstr>Susan.Veltman@kadaster.nl</vt:lpwstr>
  </property>
  <property fmtid="{D5CDD505-2E9C-101B-9397-08002B2CF9AE}" pid="6" name="_AuthorEmailDisplayName">
    <vt:lpwstr>Veltman, Susan</vt:lpwstr>
  </property>
  <property fmtid="{D5CDD505-2E9C-101B-9397-08002B2CF9AE}" pid="7" name="_PreviousAdHocReviewCycleID">
    <vt:i4>605422167</vt:i4>
  </property>
  <property fmtid="{D5CDD505-2E9C-101B-9397-08002B2CF9AE}" pid="8" name="_ReviewingToolsShownOnce">
    <vt:lpwstr/>
  </property>
</Properties>
</file>