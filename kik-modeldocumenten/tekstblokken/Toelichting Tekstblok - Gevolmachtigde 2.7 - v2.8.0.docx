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28A3" w:rsidRDefault="003228A3" w:rsidP="00C26BE6">
      <w:bookmarkStart w:id="0" w:name="_GoBack"/>
      <w:bookmarkEnd w:id="0"/>
    </w:p>
    <w:tbl>
      <w:tblPr>
        <w:tblpPr w:leftFromText="142" w:rightFromText="142" w:vertAnchor="page" w:horzAnchor="margin" w:tblpY="625"/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</w:tblGrid>
      <w:tr w:rsidR="003228A3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Default="003228A3"/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>
            <w:pPr>
              <w:pStyle w:val="Eenheid"/>
            </w:pPr>
            <w:bookmarkStart w:id="1" w:name="bmDirectie"/>
            <w:bookmarkEnd w:id="1"/>
            <w:r w:rsidRPr="00343045">
              <w:t>Concernstaf</w:t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4A1631" w:rsidP="00F00822">
            <w:pPr>
              <w:pStyle w:val="Afdeling"/>
              <w:tabs>
                <w:tab w:val="left" w:pos="3720"/>
              </w:tabs>
              <w:rPr>
                <w:sz w:val="20"/>
                <w:lang w:val="nl-NL"/>
              </w:rPr>
            </w:pPr>
            <w:bookmarkStart w:id="2" w:name="bmAfdeling"/>
            <w:bookmarkEnd w:id="2"/>
            <w:r w:rsidRPr="00343045">
              <w:rPr>
                <w:sz w:val="20"/>
                <w:lang w:val="nl-NL"/>
              </w:rPr>
              <w:t>IT-Services</w:t>
            </w:r>
            <w:r w:rsidR="00F00822">
              <w:rPr>
                <w:sz w:val="20"/>
                <w:lang w:val="nl-NL"/>
              </w:rPr>
              <w:tab/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3804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Vertrouwelijk"/>
              <w:framePr w:wrap="auto" w:vAnchor="margin" w:hAnchor="text" w:xAlign="left" w:yAlign="inline"/>
              <w:spacing w:before="200" w:line="240" w:lineRule="auto"/>
            </w:pPr>
            <w:bookmarkStart w:id="3" w:name="bmVertrouwelijk"/>
            <w:bookmarkEnd w:id="3"/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35"/>
        </w:trPr>
        <w:tc>
          <w:tcPr>
            <w:tcW w:w="5173" w:type="dxa"/>
          </w:tcPr>
          <w:p w:rsidR="003228A3" w:rsidRPr="00343045" w:rsidRDefault="003228A3">
            <w:pPr>
              <w:spacing w:before="90"/>
              <w:rPr>
                <w:sz w:val="14"/>
              </w:rPr>
            </w:pP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181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</w:trPr>
        <w:tc>
          <w:tcPr>
            <w:tcW w:w="5173" w:type="dxa"/>
          </w:tcPr>
          <w:p w:rsidR="003228A3" w:rsidRPr="00343045" w:rsidRDefault="00E0405C">
            <w:pPr>
              <w:pStyle w:val="Titel"/>
              <w:spacing w:line="240" w:lineRule="auto"/>
              <w:rPr>
                <w:lang w:val="nl-NL"/>
              </w:rPr>
            </w:pPr>
            <w:bookmarkStart w:id="4" w:name="bmTitel"/>
            <w:r>
              <w:rPr>
                <w:lang w:val="nl-NL"/>
              </w:rPr>
              <w:t xml:space="preserve">Toelichting </w:t>
            </w:r>
            <w:r w:rsidR="000865A5">
              <w:rPr>
                <w:lang w:val="nl-NL"/>
              </w:rPr>
              <w:t xml:space="preserve">Tekstblok </w:t>
            </w:r>
            <w:r w:rsidR="000F22B6">
              <w:rPr>
                <w:lang w:val="nl-NL"/>
              </w:rPr>
              <w:t xml:space="preserve">- </w:t>
            </w:r>
            <w:r w:rsidR="00104BFA">
              <w:rPr>
                <w:lang w:val="nl-NL"/>
              </w:rPr>
              <w:t>Gevolmachtigde</w:t>
            </w:r>
            <w:r>
              <w:rPr>
                <w:lang w:val="nl-NL"/>
              </w:rPr>
              <w:t xml:space="preserve"> v</w:t>
            </w:r>
            <w:r w:rsidR="00924B97">
              <w:rPr>
                <w:lang w:val="nl-NL"/>
              </w:rPr>
              <w:t>2.</w:t>
            </w:r>
            <w:r w:rsidR="00BA73A5">
              <w:rPr>
                <w:lang w:val="nl-NL"/>
              </w:rPr>
              <w:t>7</w:t>
            </w:r>
            <w:bookmarkEnd w:id="4"/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trHeight w:val="268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275"/>
        </w:trPr>
        <w:tc>
          <w:tcPr>
            <w:tcW w:w="5173" w:type="dxa"/>
            <w:vAlign w:val="bottom"/>
          </w:tcPr>
          <w:p w:rsidR="003228A3" w:rsidRPr="00343045" w:rsidRDefault="004A1631">
            <w:pPr>
              <w:pStyle w:val="Ondertitel"/>
              <w:spacing w:line="240" w:lineRule="auto"/>
              <w:rPr>
                <w:sz w:val="18"/>
                <w:lang w:val="nl-NL"/>
              </w:rPr>
            </w:pPr>
            <w:bookmarkStart w:id="5" w:name="bmSubtitel"/>
            <w:bookmarkEnd w:id="5"/>
            <w:r w:rsidRPr="00343045">
              <w:rPr>
                <w:sz w:val="18"/>
                <w:lang w:val="nl-NL"/>
              </w:rPr>
              <w:t>Automatische Akteverwerking</w:t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  <w:trHeight w:hRule="exact" w:val="804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F81AE6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81AE6" w:rsidRPr="00343045" w:rsidRDefault="00F81AE6">
            <w:pPr>
              <w:pStyle w:val="tussenkopje"/>
              <w:rPr>
                <w:lang w:val="nl-NL"/>
              </w:rPr>
            </w:pPr>
            <w:r>
              <w:rPr>
                <w:lang w:val="nl-NL"/>
              </w:rPr>
              <w:t>Versie</w:t>
            </w:r>
          </w:p>
        </w:tc>
      </w:tr>
      <w:tr w:rsidR="00F81AE6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F81AE6" w:rsidRPr="00343045" w:rsidRDefault="00F81AE6" w:rsidP="00F81AE6">
            <w:r>
              <w:fldChar w:fldCharType="begin"/>
            </w:r>
            <w:r>
              <w:instrText xml:space="preserve"> REF Versie \h </w:instrText>
            </w:r>
            <w:r>
              <w:instrText xml:space="preserve"> \* MERGEFORMAT </w:instrText>
            </w:r>
            <w:r>
              <w:fldChar w:fldCharType="separate"/>
            </w:r>
            <w:r w:rsidR="00FB0F94">
              <w:t>2,8,0</w:t>
            </w:r>
            <w:r>
              <w:fldChar w:fldCharType="end"/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tussenkopje"/>
              <w:rPr>
                <w:lang w:val="nl-NL"/>
              </w:rPr>
            </w:pPr>
            <w:r w:rsidRPr="00343045">
              <w:rPr>
                <w:lang w:val="nl-NL"/>
              </w:rPr>
              <w:t>Auteur(s)</w:t>
            </w:r>
          </w:p>
        </w:tc>
      </w:tr>
      <w:tr w:rsidR="003228A3" w:rsidRPr="00E7312B" w:rsidTr="00FB0F94">
        <w:tblPrEx>
          <w:tblCellMar>
            <w:top w:w="0" w:type="dxa"/>
            <w:bottom w:w="0" w:type="dxa"/>
          </w:tblCellMar>
        </w:tblPrEx>
        <w:trPr>
          <w:gridAfter w:val="1"/>
          <w:wAfter w:w="3686" w:type="dxa"/>
          <w:cantSplit/>
        </w:trPr>
        <w:tc>
          <w:tcPr>
            <w:tcW w:w="5173" w:type="dxa"/>
            <w:vAlign w:val="bottom"/>
          </w:tcPr>
          <w:p w:rsidR="002A010E" w:rsidRPr="00E7312B" w:rsidRDefault="00924B97" w:rsidP="005F7CEA">
            <w:pPr>
              <w:rPr>
                <w:lang w:val="en-GB"/>
              </w:rPr>
            </w:pPr>
            <w:bookmarkStart w:id="6" w:name="bmAuteurs"/>
            <w:bookmarkEnd w:id="6"/>
            <w:proofErr w:type="spellStart"/>
            <w:r w:rsidRPr="00E7312B">
              <w:rPr>
                <w:lang w:val="en-GB"/>
              </w:rPr>
              <w:t>Kadaster</w:t>
            </w:r>
            <w:proofErr w:type="spellEnd"/>
            <w:r w:rsidRPr="00E7312B">
              <w:rPr>
                <w:lang w:val="en-GB"/>
              </w:rPr>
              <w:t xml:space="preserve"> IT/</w:t>
            </w:r>
            <w:r w:rsidR="0080143E">
              <w:rPr>
                <w:lang w:val="en-GB"/>
              </w:rPr>
              <w:t>KIW</w:t>
            </w:r>
            <w:r w:rsidR="00F81AE6" w:rsidRPr="00E7312B">
              <w:rPr>
                <w:lang w:val="en-GB"/>
              </w:rPr>
              <w:t>/</w:t>
            </w:r>
            <w:r w:rsidR="0080143E">
              <w:rPr>
                <w:lang w:val="en-GB"/>
              </w:rPr>
              <w:t>AV/</w:t>
            </w:r>
            <w:r w:rsidRPr="00E7312B">
              <w:rPr>
                <w:lang w:val="en-GB"/>
              </w:rPr>
              <w:t>AA</w:t>
            </w:r>
          </w:p>
        </w:tc>
      </w:tr>
      <w:tr w:rsidR="003228A3" w:rsidRPr="00E7312B" w:rsidTr="00FB0F94">
        <w:tblPrEx>
          <w:tblCellMar>
            <w:top w:w="0" w:type="dxa"/>
            <w:bottom w:w="0" w:type="dxa"/>
          </w:tblCellMar>
        </w:tblPrEx>
        <w:trPr>
          <w:cantSplit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E7312B" w:rsidRDefault="003228A3">
            <w:pPr>
              <w:rPr>
                <w:lang w:val="en-GB"/>
              </w:rPr>
            </w:pPr>
          </w:p>
        </w:tc>
      </w:tr>
    </w:tbl>
    <w:p w:rsidR="003228A3" w:rsidRPr="00E7312B" w:rsidRDefault="003228A3">
      <w:pPr>
        <w:rPr>
          <w:lang w:val="en-GB"/>
        </w:rPr>
        <w:sectPr w:rsidR="003228A3" w:rsidRPr="00E7312B" w:rsidSect="00D51AFD">
          <w:footerReference w:type="first" r:id="rId8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  <w:titlePg/>
        </w:sectPr>
      </w:pPr>
    </w:p>
    <w:tbl>
      <w:tblPr>
        <w:tblpPr w:leftFromText="142" w:rightFromText="142" w:vertAnchor="page" w:horzAnchor="margin" w:tblpY="625"/>
        <w:tblW w:w="9568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  <w:gridCol w:w="3686"/>
        <w:gridCol w:w="709"/>
      </w:tblGrid>
      <w:tr w:rsidR="003228A3" w:rsidRPr="00E7312B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E7312B" w:rsidRDefault="003228A3">
            <w:pPr>
              <w:rPr>
                <w:lang w:val="en-GB"/>
              </w:rPr>
            </w:pPr>
          </w:p>
        </w:tc>
      </w:tr>
      <w:tr w:rsidR="003228A3" w:rsidRPr="00E7312B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E7312B" w:rsidRDefault="003228A3">
            <w:pPr>
              <w:rPr>
                <w:lang w:val="en-GB"/>
              </w:rPr>
            </w:pP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Eenheid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FB0F94">
              <w:rPr>
                <w:b/>
                <w:bCs/>
                <w:noProof/>
                <w:sz w:val="20"/>
              </w:rPr>
              <w:t>Concernstaf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>
            <w:pPr>
              <w:rPr>
                <w:b/>
                <w:bCs/>
                <w:sz w:val="20"/>
              </w:rPr>
            </w:pPr>
            <w:r w:rsidRPr="00343045">
              <w:rPr>
                <w:b/>
                <w:bCs/>
                <w:sz w:val="20"/>
              </w:rPr>
              <w:fldChar w:fldCharType="begin"/>
            </w:r>
            <w:r w:rsidRPr="00343045">
              <w:rPr>
                <w:b/>
                <w:bCs/>
                <w:sz w:val="20"/>
              </w:rPr>
              <w:instrText xml:space="preserve"> STYLEREF Afdeling \* MERGEFORMAT </w:instrText>
            </w:r>
            <w:r w:rsidR="004A1631" w:rsidRPr="00343045">
              <w:rPr>
                <w:b/>
                <w:bCs/>
                <w:sz w:val="20"/>
              </w:rPr>
              <w:fldChar w:fldCharType="separate"/>
            </w:r>
            <w:r w:rsidR="00FB0F94">
              <w:rPr>
                <w:b/>
                <w:bCs/>
                <w:noProof/>
                <w:sz w:val="20"/>
              </w:rPr>
              <w:t>IT-Services</w:t>
            </w:r>
            <w:r w:rsidRPr="00343045"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3958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trHeight w:val="448"/>
        </w:trPr>
        <w:tc>
          <w:tcPr>
            <w:tcW w:w="9568" w:type="dxa"/>
            <w:gridSpan w:val="3"/>
          </w:tcPr>
          <w:p w:rsidR="003228A3" w:rsidRPr="00343045" w:rsidRDefault="003228A3" w:rsidP="001E7354">
            <w:pPr>
              <w:jc w:val="center"/>
            </w:pP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181"/>
        </w:trPr>
        <w:tc>
          <w:tcPr>
            <w:tcW w:w="5173" w:type="dxa"/>
          </w:tcPr>
          <w:p w:rsidR="003228A3" w:rsidRPr="00343045" w:rsidRDefault="00E0405C">
            <w:r>
              <w:rPr>
                <w:b/>
                <w:bCs/>
                <w:sz w:val="20"/>
              </w:rPr>
              <w:fldChar w:fldCharType="begin"/>
            </w:r>
            <w:r>
              <w:rPr>
                <w:b/>
                <w:bCs/>
                <w:sz w:val="20"/>
              </w:rPr>
              <w:instrText xml:space="preserve"> REF bmTitel \h </w:instrText>
            </w:r>
            <w:r w:rsidR="00EE7FE6" w:rsidRPr="00E0405C">
              <w:rPr>
                <w:b/>
                <w:bCs/>
                <w:sz w:val="20"/>
              </w:rPr>
            </w:r>
            <w:r>
              <w:rPr>
                <w:b/>
                <w:bCs/>
                <w:sz w:val="20"/>
              </w:rPr>
              <w:fldChar w:fldCharType="separate"/>
            </w:r>
            <w:r w:rsidR="00FB0F94">
              <w:t>Toelichting Tekstblok - Gevolmachtigde v2.7</w:t>
            </w:r>
            <w:r>
              <w:rPr>
                <w:b/>
                <w:bCs/>
                <w:sz w:val="20"/>
              </w:rPr>
              <w:fldChar w:fldCharType="end"/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</w:trPr>
        <w:tc>
          <w:tcPr>
            <w:tcW w:w="5173" w:type="dxa"/>
          </w:tcPr>
          <w:p w:rsidR="003228A3" w:rsidRPr="00343045" w:rsidRDefault="003228A3"/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68"/>
        </w:trPr>
        <w:tc>
          <w:tcPr>
            <w:tcW w:w="5173" w:type="dxa"/>
          </w:tcPr>
          <w:p w:rsidR="003228A3" w:rsidRPr="00343045" w:rsidRDefault="003228A3" w:rsidP="00D3787C">
            <w:r w:rsidRPr="00343045">
              <w:fldChar w:fldCharType="begin"/>
            </w:r>
            <w:r w:rsidRPr="00343045">
              <w:instrText xml:space="preserve"> STYLEREF </w:instrText>
            </w:r>
            <w:r w:rsidR="00D3787C">
              <w:instrText>Onder</w:instrText>
            </w:r>
            <w:r w:rsidR="00D3787C" w:rsidRPr="00343045">
              <w:instrText xml:space="preserve">titel </w:instrText>
            </w:r>
            <w:r w:rsidRPr="00343045">
              <w:instrText xml:space="preserve">\* MERGEFORMAT </w:instrText>
            </w:r>
            <w:r w:rsidR="004A1631" w:rsidRPr="00343045">
              <w:fldChar w:fldCharType="separate"/>
            </w:r>
            <w:r w:rsidR="00FB0F94" w:rsidRPr="00FB0F94">
              <w:rPr>
                <w:b/>
                <w:bCs/>
                <w:noProof/>
              </w:rPr>
              <w:t>Automatische Akteverwerking</w:t>
            </w:r>
            <w:r w:rsidRPr="00343045">
              <w:fldChar w:fldCharType="end"/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45"/>
        </w:trPr>
        <w:tc>
          <w:tcPr>
            <w:tcW w:w="5173" w:type="dxa"/>
            <w:vAlign w:val="bottom"/>
          </w:tcPr>
          <w:p w:rsidR="003228A3" w:rsidRPr="00343045" w:rsidRDefault="003228A3"/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Opdrachtgever</w:t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DF1F32">
            <w:bookmarkStart w:id="7" w:name="bmOpdrachtgever"/>
            <w:bookmarkEnd w:id="7"/>
            <w:r>
              <w:t>Kadaster RZ/PPB</w:t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13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  <w:r w:rsidRPr="00343045">
              <w:t>Status</w:t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44"/>
        </w:trPr>
        <w:tc>
          <w:tcPr>
            <w:tcW w:w="5173" w:type="dxa"/>
            <w:vAlign w:val="bottom"/>
          </w:tcPr>
          <w:p w:rsidR="003228A3" w:rsidRPr="00343045" w:rsidRDefault="005F7CEA">
            <w:bookmarkStart w:id="8" w:name="bmStatus"/>
            <w:bookmarkEnd w:id="8"/>
            <w:r>
              <w:t>Definitief</w:t>
            </w: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</w:pPr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2"/>
          <w:wAfter w:w="4395" w:type="dxa"/>
          <w:trHeight w:val="238"/>
        </w:trPr>
        <w:tc>
          <w:tcPr>
            <w:tcW w:w="5173" w:type="dxa"/>
            <w:vAlign w:val="bottom"/>
          </w:tcPr>
          <w:p w:rsidR="003228A3" w:rsidRPr="00343045" w:rsidRDefault="003228A3">
            <w:bookmarkStart w:id="9" w:name="bmVerspreiding"/>
            <w:bookmarkEnd w:id="9"/>
          </w:p>
        </w:tc>
      </w:tr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gridAfter w:val="1"/>
          <w:wAfter w:w="709" w:type="dxa"/>
          <w:trHeight w:hRule="exact" w:val="246"/>
        </w:trPr>
        <w:tc>
          <w:tcPr>
            <w:tcW w:w="8859" w:type="dxa"/>
            <w:gridSpan w:val="2"/>
            <w:vAlign w:val="bottom"/>
          </w:tcPr>
          <w:p w:rsidR="003228A3" w:rsidRPr="00343045" w:rsidRDefault="003228A3"/>
        </w:tc>
      </w:tr>
    </w:tbl>
    <w:p w:rsidR="0081406A" w:rsidRPr="0081406A" w:rsidRDefault="0081406A" w:rsidP="0081406A">
      <w:pPr>
        <w:rPr>
          <w:vanish/>
        </w:rPr>
      </w:pPr>
    </w:p>
    <w:tbl>
      <w:tblPr>
        <w:tblW w:w="5173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5173"/>
      </w:tblGrid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trHeight w:hRule="exact" w:val="332"/>
        </w:trPr>
        <w:tc>
          <w:tcPr>
            <w:tcW w:w="5173" w:type="dxa"/>
            <w:vAlign w:val="bottom"/>
          </w:tcPr>
          <w:p w:rsidR="003228A3" w:rsidRPr="00343045" w:rsidRDefault="003228A3">
            <w:pPr>
              <w:pStyle w:val="kopje"/>
              <w:rPr>
                <w:b w:val="0"/>
                <w:bCs/>
              </w:rPr>
            </w:pPr>
            <w:r w:rsidRPr="00343045">
              <w:t>Versiehistorie</w:t>
            </w:r>
          </w:p>
        </w:tc>
      </w:tr>
    </w:tbl>
    <w:p w:rsidR="003228A3" w:rsidRPr="00343045" w:rsidRDefault="003228A3">
      <w:pPr>
        <w:spacing w:line="14" w:lineRule="exact"/>
      </w:pPr>
    </w:p>
    <w:tbl>
      <w:tblPr>
        <w:tblW w:w="8859" w:type="dxa"/>
        <w:tblCellMar>
          <w:left w:w="0" w:type="dxa"/>
          <w:right w:w="70" w:type="dxa"/>
        </w:tblCellMar>
        <w:tblLook w:val="0000" w:firstRow="0" w:lastRow="0" w:firstColumn="0" w:lastColumn="0" w:noHBand="0" w:noVBand="0"/>
      </w:tblPr>
      <w:tblGrid>
        <w:gridCol w:w="779"/>
        <w:gridCol w:w="1701"/>
        <w:gridCol w:w="1985"/>
        <w:gridCol w:w="4394"/>
      </w:tblGrid>
      <w:tr w:rsidR="003228A3" w:rsidRPr="00343045" w:rsidTr="00FB0F94">
        <w:tblPrEx>
          <w:tblCellMar>
            <w:top w:w="0" w:type="dxa"/>
            <w:bottom w:w="0" w:type="dxa"/>
          </w:tblCellMar>
        </w:tblPrEx>
        <w:trPr>
          <w:trHeight w:hRule="exact" w:val="281"/>
          <w:tblHeader/>
        </w:trPr>
        <w:tc>
          <w:tcPr>
            <w:tcW w:w="779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Versie</w:t>
            </w:r>
          </w:p>
        </w:tc>
        <w:tc>
          <w:tcPr>
            <w:tcW w:w="1701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Datum</w:t>
            </w:r>
          </w:p>
        </w:tc>
        <w:tc>
          <w:tcPr>
            <w:tcW w:w="1985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Auteur</w:t>
            </w:r>
          </w:p>
        </w:tc>
        <w:tc>
          <w:tcPr>
            <w:tcW w:w="4394" w:type="dxa"/>
            <w:vAlign w:val="bottom"/>
          </w:tcPr>
          <w:p w:rsidR="003228A3" w:rsidRPr="00343045" w:rsidRDefault="003228A3">
            <w:pPr>
              <w:pStyle w:val="tussenkopje"/>
              <w:spacing w:before="0"/>
              <w:rPr>
                <w:lang w:val="nl-NL"/>
              </w:rPr>
            </w:pPr>
            <w:r w:rsidRPr="00343045">
              <w:rPr>
                <w:lang w:val="nl-NL"/>
              </w:rPr>
              <w:t>Opmerking</w:t>
            </w:r>
          </w:p>
        </w:tc>
      </w:tr>
      <w:tr w:rsidR="00E7312B" w:rsidRPr="00466A0D" w:rsidTr="00FB0F9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E7312B" w:rsidRPr="00466A0D" w:rsidRDefault="00E7312B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bookmarkStart w:id="10" w:name="bmVersie"/>
            <w:bookmarkEnd w:id="10"/>
            <w:r w:rsidRPr="00466A0D">
              <w:rPr>
                <w:rStyle w:val="Versie0"/>
                <w:sz w:val="16"/>
                <w:szCs w:val="16"/>
              </w:rPr>
              <w:t>2.5</w:t>
            </w:r>
          </w:p>
        </w:tc>
        <w:tc>
          <w:tcPr>
            <w:tcW w:w="1701" w:type="dxa"/>
          </w:tcPr>
          <w:p w:rsidR="00E7312B" w:rsidRPr="00466A0D" w:rsidRDefault="00F26E5C">
            <w:pPr>
              <w:rPr>
                <w:rStyle w:val="Datumopmaakprofiel"/>
                <w:sz w:val="16"/>
                <w:szCs w:val="16"/>
              </w:rPr>
            </w:pPr>
            <w:r w:rsidRPr="00466A0D">
              <w:rPr>
                <w:rStyle w:val="Datumopmaakprofiel"/>
                <w:sz w:val="16"/>
                <w:szCs w:val="16"/>
              </w:rPr>
              <w:t>3 juli 2013</w:t>
            </w:r>
          </w:p>
        </w:tc>
        <w:tc>
          <w:tcPr>
            <w:tcW w:w="1985" w:type="dxa"/>
          </w:tcPr>
          <w:p w:rsidR="00E7312B" w:rsidRPr="00466A0D" w:rsidRDefault="00E7312B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:rsidR="00E7312B" w:rsidRPr="00466A0D" w:rsidRDefault="00E7312B" w:rsidP="00136E60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RFC-49875/50035</w:t>
            </w:r>
            <w:r w:rsidR="00AA105A" w:rsidRPr="00466A0D">
              <w:rPr>
                <w:sz w:val="16"/>
                <w:szCs w:val="16"/>
              </w:rPr>
              <w:t>, Tekstblok v2.5:</w:t>
            </w:r>
            <w:r w:rsidRPr="00466A0D">
              <w:rPr>
                <w:sz w:val="16"/>
                <w:szCs w:val="16"/>
              </w:rPr>
              <w:t xml:space="preserve"> Tekstblok Hoedanigheid en Burgerlijke staat toegevoegd</w:t>
            </w:r>
            <w:r w:rsidR="00AA105A" w:rsidRPr="00466A0D">
              <w:rPr>
                <w:sz w:val="16"/>
                <w:szCs w:val="16"/>
              </w:rPr>
              <w:t>, volgorde gewijzigd</w:t>
            </w:r>
            <w:r w:rsidRPr="00466A0D">
              <w:rPr>
                <w:sz w:val="16"/>
                <w:szCs w:val="16"/>
              </w:rPr>
              <w:t>.</w:t>
            </w:r>
          </w:p>
        </w:tc>
      </w:tr>
      <w:tr w:rsidR="00C978E0" w:rsidRPr="00466A0D" w:rsidTr="00FB0F9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C978E0" w:rsidRPr="00466A0D" w:rsidRDefault="00C978E0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66A0D">
              <w:rPr>
                <w:rStyle w:val="Versie0"/>
                <w:sz w:val="16"/>
                <w:szCs w:val="16"/>
              </w:rPr>
              <w:t>2.6</w:t>
            </w:r>
          </w:p>
        </w:tc>
        <w:tc>
          <w:tcPr>
            <w:tcW w:w="1701" w:type="dxa"/>
          </w:tcPr>
          <w:p w:rsidR="00C978E0" w:rsidRPr="00466A0D" w:rsidRDefault="00301B1D">
            <w:pPr>
              <w:rPr>
                <w:rStyle w:val="Datumopmaakprofiel"/>
                <w:sz w:val="16"/>
                <w:szCs w:val="16"/>
              </w:rPr>
            </w:pPr>
            <w:r w:rsidRPr="00466A0D">
              <w:rPr>
                <w:rStyle w:val="Datumopmaakprofiel"/>
                <w:sz w:val="16"/>
                <w:szCs w:val="16"/>
              </w:rPr>
              <w:t>8 november</w:t>
            </w:r>
            <w:r w:rsidR="00C978E0" w:rsidRPr="00466A0D">
              <w:rPr>
                <w:rStyle w:val="Datumopmaakprofiel"/>
                <w:sz w:val="16"/>
                <w:szCs w:val="16"/>
              </w:rPr>
              <w:t xml:space="preserve"> 2013</w:t>
            </w:r>
          </w:p>
        </w:tc>
        <w:tc>
          <w:tcPr>
            <w:tcW w:w="1985" w:type="dxa"/>
          </w:tcPr>
          <w:p w:rsidR="00C978E0" w:rsidRPr="00466A0D" w:rsidRDefault="00C978E0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:rsidR="00C978E0" w:rsidRPr="00466A0D" w:rsidRDefault="00301B1D" w:rsidP="00136E60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RFC-49875/50035, Tekstblok v2.6 diverse aanpassingen</w:t>
            </w:r>
          </w:p>
        </w:tc>
      </w:tr>
      <w:tr w:rsidR="00BA73A5" w:rsidRPr="00466A0D" w:rsidTr="00FB0F9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BA73A5" w:rsidRPr="00466A0D" w:rsidRDefault="00225B8A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66A0D">
              <w:rPr>
                <w:rStyle w:val="Versie0"/>
                <w:sz w:val="16"/>
                <w:szCs w:val="16"/>
              </w:rPr>
              <w:t>2.7</w:t>
            </w:r>
          </w:p>
        </w:tc>
        <w:tc>
          <w:tcPr>
            <w:tcW w:w="1701" w:type="dxa"/>
          </w:tcPr>
          <w:p w:rsidR="00BA73A5" w:rsidRPr="00466A0D" w:rsidRDefault="00B97AD9">
            <w:pPr>
              <w:rPr>
                <w:rStyle w:val="Datumopmaakprofiel"/>
                <w:sz w:val="16"/>
                <w:szCs w:val="16"/>
              </w:rPr>
            </w:pPr>
            <w:r w:rsidRPr="00466A0D">
              <w:rPr>
                <w:rStyle w:val="Datumopmaakprofiel"/>
                <w:sz w:val="16"/>
                <w:szCs w:val="16"/>
              </w:rPr>
              <w:t>17 april</w:t>
            </w:r>
            <w:r w:rsidR="00BB5A15" w:rsidRPr="00466A0D">
              <w:rPr>
                <w:rStyle w:val="Datumopmaakprofiel"/>
                <w:sz w:val="16"/>
                <w:szCs w:val="16"/>
              </w:rPr>
              <w:t xml:space="preserve"> 2014</w:t>
            </w:r>
          </w:p>
        </w:tc>
        <w:tc>
          <w:tcPr>
            <w:tcW w:w="1985" w:type="dxa"/>
          </w:tcPr>
          <w:p w:rsidR="00BA73A5" w:rsidRPr="00466A0D" w:rsidRDefault="00BA73A5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IT/RZ/AA/IE</w:t>
            </w:r>
          </w:p>
        </w:tc>
        <w:tc>
          <w:tcPr>
            <w:tcW w:w="4394" w:type="dxa"/>
          </w:tcPr>
          <w:p w:rsidR="00BA73A5" w:rsidRPr="00466A0D" w:rsidRDefault="00BA73A5" w:rsidP="00136E60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 xml:space="preserve">RFC55274, </w:t>
            </w:r>
            <w:proofErr w:type="spellStart"/>
            <w:r w:rsidR="006E09D4" w:rsidRPr="00466A0D">
              <w:rPr>
                <w:sz w:val="16"/>
                <w:szCs w:val="16"/>
              </w:rPr>
              <w:t>obv</w:t>
            </w:r>
            <w:proofErr w:type="spellEnd"/>
            <w:r w:rsidR="006E09D4" w:rsidRPr="00466A0D">
              <w:rPr>
                <w:sz w:val="16"/>
                <w:szCs w:val="16"/>
              </w:rPr>
              <w:t xml:space="preserve"> </w:t>
            </w:r>
            <w:r w:rsidRPr="00466A0D">
              <w:rPr>
                <w:sz w:val="16"/>
                <w:szCs w:val="16"/>
              </w:rPr>
              <w:t>Tekstblok v2.7</w:t>
            </w:r>
            <w:r w:rsidR="00DA0130">
              <w:rPr>
                <w:sz w:val="16"/>
                <w:szCs w:val="16"/>
              </w:rPr>
              <w:t xml:space="preserve"> - definitief</w:t>
            </w:r>
            <w:r w:rsidR="0027506D" w:rsidRPr="00466A0D">
              <w:rPr>
                <w:sz w:val="16"/>
                <w:szCs w:val="16"/>
              </w:rPr>
              <w:t>:</w:t>
            </w:r>
          </w:p>
          <w:p w:rsidR="0006596A" w:rsidRPr="00466A0D" w:rsidRDefault="00080A6E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- keuzeblok hoedanigheid</w:t>
            </w:r>
            <w:r w:rsidR="00A06957" w:rsidRPr="00466A0D">
              <w:rPr>
                <w:sz w:val="16"/>
                <w:szCs w:val="16"/>
              </w:rPr>
              <w:t xml:space="preserve"> vervangen door keuzevariant</w:t>
            </w:r>
            <w:r w:rsidR="0006596A" w:rsidRPr="00466A0D">
              <w:rPr>
                <w:sz w:val="16"/>
                <w:szCs w:val="16"/>
              </w:rPr>
              <w:t>,</w:t>
            </w:r>
          </w:p>
          <w:p w:rsidR="00016EB1" w:rsidRPr="00466A0D" w:rsidRDefault="00016EB1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 xml:space="preserve">- tekstuele wijziging in variant 1 voor ‘te dezen handelend’, </w:t>
            </w:r>
          </w:p>
          <w:p w:rsidR="00080A6E" w:rsidRPr="00466A0D" w:rsidRDefault="00080A6E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 xml:space="preserve">- </w:t>
            </w:r>
            <w:r w:rsidR="00A06957" w:rsidRPr="00466A0D">
              <w:rPr>
                <w:sz w:val="16"/>
                <w:szCs w:val="16"/>
              </w:rPr>
              <w:t xml:space="preserve">mapping aangepast </w:t>
            </w:r>
            <w:proofErr w:type="spellStart"/>
            <w:r w:rsidR="00DF067E" w:rsidRPr="00466A0D">
              <w:rPr>
                <w:sz w:val="16"/>
                <w:szCs w:val="16"/>
              </w:rPr>
              <w:t>o</w:t>
            </w:r>
            <w:r w:rsidR="00A06957" w:rsidRPr="00466A0D">
              <w:rPr>
                <w:sz w:val="16"/>
                <w:szCs w:val="16"/>
              </w:rPr>
              <w:t>bv</w:t>
            </w:r>
            <w:proofErr w:type="spellEnd"/>
            <w:r w:rsidR="00A06957" w:rsidRPr="00466A0D">
              <w:rPr>
                <w:sz w:val="16"/>
                <w:szCs w:val="16"/>
              </w:rPr>
              <w:t xml:space="preserve"> </w:t>
            </w:r>
            <w:proofErr w:type="spellStart"/>
            <w:r w:rsidR="00A06957" w:rsidRPr="00466A0D">
              <w:rPr>
                <w:sz w:val="16"/>
                <w:szCs w:val="16"/>
              </w:rPr>
              <w:t>StukAlgemeen</w:t>
            </w:r>
            <w:proofErr w:type="spellEnd"/>
            <w:r w:rsidR="00A06957" w:rsidRPr="00466A0D">
              <w:rPr>
                <w:sz w:val="16"/>
                <w:szCs w:val="16"/>
              </w:rPr>
              <w:t xml:space="preserve"> v2.3</w:t>
            </w:r>
          </w:p>
          <w:p w:rsidR="00B97AD9" w:rsidRPr="00466A0D" w:rsidRDefault="00B97AD9" w:rsidP="00080A6E">
            <w:pPr>
              <w:rPr>
                <w:sz w:val="16"/>
                <w:szCs w:val="16"/>
              </w:rPr>
            </w:pPr>
            <w:r w:rsidRPr="00466A0D">
              <w:rPr>
                <w:sz w:val="16"/>
                <w:szCs w:val="16"/>
              </w:rPr>
              <w:t>- verduidelijkt dat elke gerelateerde gevolmachtigde op de volgende regel start.</w:t>
            </w:r>
          </w:p>
        </w:tc>
      </w:tr>
      <w:tr w:rsidR="00466A0D" w:rsidRPr="001E7354" w:rsidTr="00FB0F9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466A0D" w:rsidRPr="00466A0D" w:rsidRDefault="00466A0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 w:rsidRPr="00466A0D">
              <w:rPr>
                <w:rStyle w:val="Versie0"/>
                <w:sz w:val="16"/>
                <w:szCs w:val="16"/>
              </w:rPr>
              <w:t>2.7.1</w:t>
            </w:r>
          </w:p>
        </w:tc>
        <w:tc>
          <w:tcPr>
            <w:tcW w:w="1701" w:type="dxa"/>
          </w:tcPr>
          <w:p w:rsidR="00466A0D" w:rsidRPr="00466A0D" w:rsidRDefault="00E10B03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10</w:t>
            </w:r>
            <w:r w:rsidR="00466A0D" w:rsidRPr="00466A0D">
              <w:rPr>
                <w:rStyle w:val="Datumopmaakprofiel"/>
                <w:sz w:val="16"/>
                <w:szCs w:val="16"/>
              </w:rPr>
              <w:t xml:space="preserve"> februari 2015</w:t>
            </w:r>
          </w:p>
        </w:tc>
        <w:tc>
          <w:tcPr>
            <w:tcW w:w="1985" w:type="dxa"/>
          </w:tcPr>
          <w:p w:rsidR="00466A0D" w:rsidRPr="00466A0D" w:rsidRDefault="00466A0D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:rsidR="008B262A" w:rsidRDefault="00466A0D" w:rsidP="00136E60">
            <w:pPr>
              <w:rPr>
                <w:sz w:val="16"/>
                <w:szCs w:val="16"/>
              </w:rPr>
            </w:pPr>
            <w:r w:rsidRPr="006E774C">
              <w:rPr>
                <w:sz w:val="16"/>
                <w:szCs w:val="16"/>
              </w:rPr>
              <w:t xml:space="preserve">CH55274, </w:t>
            </w:r>
            <w:proofErr w:type="spellStart"/>
            <w:r w:rsidRPr="006E774C">
              <w:rPr>
                <w:sz w:val="16"/>
                <w:szCs w:val="16"/>
              </w:rPr>
              <w:t>obv</w:t>
            </w:r>
            <w:proofErr w:type="spellEnd"/>
            <w:r w:rsidRPr="006E774C">
              <w:rPr>
                <w:sz w:val="16"/>
                <w:szCs w:val="16"/>
              </w:rPr>
              <w:t xml:space="preserve"> Tekstblok </w:t>
            </w:r>
            <w:r w:rsidR="00E10B03">
              <w:rPr>
                <w:sz w:val="16"/>
                <w:szCs w:val="16"/>
              </w:rPr>
              <w:t>v</w:t>
            </w:r>
            <w:r w:rsidRPr="006E774C">
              <w:rPr>
                <w:sz w:val="16"/>
                <w:szCs w:val="16"/>
              </w:rPr>
              <w:t xml:space="preserve">2.7 </w:t>
            </w:r>
            <w:r w:rsidR="00DA0130">
              <w:rPr>
                <w:sz w:val="16"/>
                <w:szCs w:val="16"/>
              </w:rPr>
              <w:t xml:space="preserve">- definitief: </w:t>
            </w:r>
          </w:p>
          <w:p w:rsidR="00466A0D" w:rsidRDefault="008B262A" w:rsidP="008B26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- par. 1.4.2 </w:t>
            </w:r>
            <w:r w:rsidR="00466A0D" w:rsidRPr="006E774C">
              <w:rPr>
                <w:sz w:val="16"/>
                <w:szCs w:val="16"/>
              </w:rPr>
              <w:t xml:space="preserve">mapping </w:t>
            </w:r>
            <w:proofErr w:type="spellStart"/>
            <w:r w:rsidR="00466A0D" w:rsidRPr="006E774C">
              <w:rPr>
                <w:sz w:val="16"/>
                <w:szCs w:val="16"/>
              </w:rPr>
              <w:t>tbv</w:t>
            </w:r>
            <w:proofErr w:type="spellEnd"/>
            <w:r w:rsidR="00466A0D" w:rsidRPr="006E774C">
              <w:rPr>
                <w:sz w:val="16"/>
                <w:szCs w:val="16"/>
              </w:rPr>
              <w:t xml:space="preserve"> Tekstblok Natuurlijk persoon gewijzigd, </w:t>
            </w:r>
            <w:r>
              <w:rPr>
                <w:sz w:val="16"/>
                <w:szCs w:val="16"/>
              </w:rPr>
              <w:t xml:space="preserve">alleen </w:t>
            </w:r>
            <w:r w:rsidR="006E774C" w:rsidRPr="006E774C">
              <w:rPr>
                <w:sz w:val="16"/>
                <w:szCs w:val="16"/>
              </w:rPr>
              <w:t>tekstue</w:t>
            </w:r>
            <w:r>
              <w:rPr>
                <w:sz w:val="16"/>
                <w:szCs w:val="16"/>
              </w:rPr>
              <w:t>e</w:t>
            </w:r>
            <w:r w:rsidR="006E774C" w:rsidRPr="006E774C">
              <w:rPr>
                <w:sz w:val="16"/>
                <w:szCs w:val="16"/>
              </w:rPr>
              <w:t>l</w:t>
            </w:r>
            <w:r>
              <w:rPr>
                <w:sz w:val="16"/>
                <w:szCs w:val="16"/>
              </w:rPr>
              <w:t>,</w:t>
            </w:r>
          </w:p>
          <w:p w:rsidR="008B262A" w:rsidRPr="00466A0D" w:rsidRDefault="008B262A" w:rsidP="008B262A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1.4.2 mapping eigen woonadres aangepast ./</w:t>
            </w:r>
            <w:proofErr w:type="spellStart"/>
            <w:r>
              <w:rPr>
                <w:sz w:val="16"/>
                <w:szCs w:val="16"/>
              </w:rPr>
              <w:t>indGezamenlijkWoonadres</w:t>
            </w:r>
            <w:proofErr w:type="spellEnd"/>
            <w:r>
              <w:rPr>
                <w:sz w:val="16"/>
                <w:szCs w:val="16"/>
              </w:rPr>
              <w:t xml:space="preserve"> ‘</w:t>
            </w:r>
            <w:proofErr w:type="spellStart"/>
            <w:r>
              <w:rPr>
                <w:sz w:val="16"/>
                <w:szCs w:val="16"/>
              </w:rPr>
              <w:t>false</w:t>
            </w:r>
            <w:proofErr w:type="spellEnd"/>
            <w:r>
              <w:rPr>
                <w:sz w:val="16"/>
                <w:szCs w:val="16"/>
              </w:rPr>
              <w:t>’ moet aanwezig zijn, foutherstel</w:t>
            </w:r>
            <w:r w:rsidR="00477106">
              <w:rPr>
                <w:sz w:val="16"/>
                <w:szCs w:val="16"/>
              </w:rPr>
              <w:t xml:space="preserve"> conform backend afhandeling</w:t>
            </w:r>
            <w:r>
              <w:rPr>
                <w:sz w:val="16"/>
                <w:szCs w:val="16"/>
              </w:rPr>
              <w:t xml:space="preserve">. </w:t>
            </w:r>
          </w:p>
        </w:tc>
      </w:tr>
      <w:tr w:rsidR="001E7354" w:rsidRPr="001E7354" w:rsidTr="00FB0F9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1E7354" w:rsidRPr="00466A0D" w:rsidRDefault="001E7354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t>2.7.2</w:t>
            </w:r>
          </w:p>
        </w:tc>
        <w:tc>
          <w:tcPr>
            <w:tcW w:w="1701" w:type="dxa"/>
          </w:tcPr>
          <w:p w:rsidR="001E7354" w:rsidRDefault="001E7354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9 februari 2016</w:t>
            </w:r>
          </w:p>
        </w:tc>
        <w:tc>
          <w:tcPr>
            <w:tcW w:w="1985" w:type="dxa"/>
          </w:tcPr>
          <w:p w:rsidR="001E7354" w:rsidRPr="00466A0D" w:rsidRDefault="001E7354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:rsidR="001E7354" w:rsidRDefault="001E7354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AA-2647, </w:t>
            </w:r>
            <w:proofErr w:type="spellStart"/>
            <w:r>
              <w:rPr>
                <w:sz w:val="16"/>
                <w:szCs w:val="16"/>
              </w:rPr>
              <w:t>obv</w:t>
            </w:r>
            <w:proofErr w:type="spellEnd"/>
            <w:r>
              <w:rPr>
                <w:sz w:val="16"/>
                <w:szCs w:val="16"/>
              </w:rPr>
              <w:t xml:space="preserve"> Tekstblok v2.7 – definitief:</w:t>
            </w:r>
          </w:p>
          <w:p w:rsidR="001E7354" w:rsidRPr="006E774C" w:rsidRDefault="001E7354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- par. 1.4.2 Optie 2: burgerlijke staat tekst met partnergegevens niet mogelijk.</w:t>
            </w:r>
          </w:p>
        </w:tc>
      </w:tr>
      <w:tr w:rsidR="007B480D" w:rsidRPr="001E7354" w:rsidTr="00FB0F94">
        <w:tblPrEx>
          <w:tblCellMar>
            <w:top w:w="0" w:type="dxa"/>
            <w:bottom w:w="0" w:type="dxa"/>
          </w:tblCellMar>
        </w:tblPrEx>
        <w:tc>
          <w:tcPr>
            <w:tcW w:w="779" w:type="dxa"/>
          </w:tcPr>
          <w:p w:rsidR="007B480D" w:rsidRDefault="007B480D">
            <w:pPr>
              <w:pStyle w:val="Koptekst"/>
              <w:tabs>
                <w:tab w:val="clear" w:pos="4536"/>
                <w:tab w:val="clear" w:pos="9072"/>
              </w:tabs>
              <w:spacing w:line="280" w:lineRule="atLeast"/>
              <w:rPr>
                <w:rStyle w:val="Versie0"/>
                <w:sz w:val="16"/>
                <w:szCs w:val="16"/>
              </w:rPr>
            </w:pPr>
            <w:r>
              <w:rPr>
                <w:rStyle w:val="Versie0"/>
                <w:sz w:val="16"/>
                <w:szCs w:val="16"/>
              </w:rPr>
              <w:lastRenderedPageBreak/>
              <w:t>2,8,0</w:t>
            </w:r>
          </w:p>
        </w:tc>
        <w:tc>
          <w:tcPr>
            <w:tcW w:w="1701" w:type="dxa"/>
          </w:tcPr>
          <w:p w:rsidR="007B480D" w:rsidRDefault="007B480D">
            <w:pPr>
              <w:rPr>
                <w:rStyle w:val="Datumopmaakprofiel"/>
                <w:sz w:val="16"/>
                <w:szCs w:val="16"/>
              </w:rPr>
            </w:pPr>
            <w:r>
              <w:rPr>
                <w:rStyle w:val="Datumopmaakprofiel"/>
                <w:sz w:val="16"/>
                <w:szCs w:val="16"/>
              </w:rPr>
              <w:t>9 maart 2016</w:t>
            </w:r>
          </w:p>
        </w:tc>
        <w:tc>
          <w:tcPr>
            <w:tcW w:w="1985" w:type="dxa"/>
          </w:tcPr>
          <w:p w:rsidR="007B480D" w:rsidRPr="00466A0D" w:rsidRDefault="007B480D" w:rsidP="00136E60">
            <w:pPr>
              <w:rPr>
                <w:sz w:val="16"/>
                <w:szCs w:val="16"/>
                <w:lang w:val="en-US"/>
              </w:rPr>
            </w:pPr>
            <w:proofErr w:type="spellStart"/>
            <w:r w:rsidRPr="00466A0D">
              <w:rPr>
                <w:sz w:val="16"/>
                <w:szCs w:val="16"/>
                <w:lang w:val="en-US"/>
              </w:rPr>
              <w:t>Kadaster</w:t>
            </w:r>
            <w:proofErr w:type="spellEnd"/>
            <w:r w:rsidRPr="00466A0D">
              <w:rPr>
                <w:sz w:val="16"/>
                <w:szCs w:val="16"/>
                <w:lang w:val="en-US"/>
              </w:rPr>
              <w:t xml:space="preserve"> IT/KIW/AV/AA</w:t>
            </w:r>
          </w:p>
        </w:tc>
        <w:tc>
          <w:tcPr>
            <w:tcW w:w="4394" w:type="dxa"/>
          </w:tcPr>
          <w:p w:rsidR="007B480D" w:rsidRDefault="00D3787C" w:rsidP="00136E60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AA-910 Tekstblok v2.7: partnergegevens Gevolmachtigde toegevoegd aan XSD, opmerking §1.4.2 optie 2 weer verwijderd.</w:t>
            </w:r>
          </w:p>
        </w:tc>
      </w:tr>
    </w:tbl>
    <w:p w:rsidR="003228A3" w:rsidRPr="001E7354" w:rsidRDefault="003228A3" w:rsidP="00B97AD9">
      <w:pPr>
        <w:sectPr w:rsidR="003228A3" w:rsidRPr="001E7354" w:rsidSect="00D51AFD">
          <w:headerReference w:type="default" r:id="rId9"/>
          <w:footerReference w:type="default" r:id="rId10"/>
          <w:pgSz w:w="11906" w:h="16838" w:code="9"/>
          <w:pgMar w:top="2977" w:right="1304" w:bottom="1304" w:left="1814" w:header="567" w:footer="431" w:gutter="0"/>
          <w:pgNumType w:start="2"/>
          <w:cols w:space="708"/>
          <w:formProt w:val="0"/>
        </w:sectPr>
      </w:pPr>
    </w:p>
    <w:p w:rsidR="003228A3" w:rsidRPr="00343045" w:rsidRDefault="003228A3">
      <w:pPr>
        <w:pStyle w:val="Koptekst"/>
        <w:tabs>
          <w:tab w:val="clear" w:pos="4536"/>
          <w:tab w:val="clear" w:pos="9072"/>
        </w:tabs>
        <w:rPr>
          <w:b/>
          <w:bCs w:val="0"/>
        </w:rPr>
      </w:pPr>
      <w:r w:rsidRPr="00343045">
        <w:rPr>
          <w:b/>
          <w:bCs w:val="0"/>
        </w:rPr>
        <w:lastRenderedPageBreak/>
        <w:t>Inhoudsopgave</w:t>
      </w:r>
    </w:p>
    <w:p w:rsidR="003228A3" w:rsidRPr="00343045" w:rsidRDefault="003228A3"/>
    <w:bookmarkStart w:id="11" w:name="bmInhoudsopgave"/>
    <w:bookmarkEnd w:id="11"/>
    <w:p w:rsidR="006E774C" w:rsidRDefault="007541C6">
      <w:pPr>
        <w:pStyle w:val="Inhopg1"/>
        <w:rPr>
          <w:rFonts w:ascii="Times New Roman" w:hAnsi="Times New Roman"/>
          <w:b w:val="0"/>
          <w:bCs w:val="0"/>
          <w:snapToGrid/>
          <w:kern w:val="0"/>
          <w:sz w:val="24"/>
          <w:szCs w:val="24"/>
          <w:lang w:eastAsia="nl-NL"/>
        </w:rPr>
      </w:pPr>
      <w:r>
        <w:rPr>
          <w:b w:val="0"/>
          <w:bCs w:val="0"/>
        </w:rPr>
        <w:fldChar w:fldCharType="begin"/>
      </w:r>
      <w:r>
        <w:rPr>
          <w:b w:val="0"/>
          <w:bCs w:val="0"/>
        </w:rPr>
        <w:instrText xml:space="preserve"> TOC \o "1-3" \h \z \u </w:instrText>
      </w:r>
      <w:r>
        <w:rPr>
          <w:b w:val="0"/>
          <w:bCs w:val="0"/>
        </w:rPr>
        <w:fldChar w:fldCharType="separate"/>
      </w:r>
      <w:hyperlink w:anchor="_Toc411258175" w:history="1">
        <w:r w:rsidR="006E774C" w:rsidRPr="00B5788F">
          <w:rPr>
            <w:rStyle w:val="Hyperlink"/>
          </w:rPr>
          <w:t>1</w:t>
        </w:r>
        <w:r w:rsidR="006E774C">
          <w:rPr>
            <w:rFonts w:ascii="Times New Roman" w:hAnsi="Times New Roman"/>
            <w:b w:val="0"/>
            <w:bCs w:val="0"/>
            <w:snapToGrid/>
            <w:kern w:val="0"/>
            <w:sz w:val="24"/>
            <w:szCs w:val="24"/>
            <w:lang w:eastAsia="nl-NL"/>
          </w:rPr>
          <w:tab/>
        </w:r>
        <w:r w:rsidR="006E774C" w:rsidRPr="00B5788F">
          <w:rPr>
            <w:rStyle w:val="Hyperlink"/>
          </w:rPr>
          <w:t>Inleiding</w:t>
        </w:r>
        <w:r w:rsidR="006E774C">
          <w:rPr>
            <w:webHidden/>
          </w:rPr>
          <w:tab/>
        </w:r>
        <w:r w:rsidR="006E774C">
          <w:rPr>
            <w:webHidden/>
          </w:rPr>
          <w:fldChar w:fldCharType="begin"/>
        </w:r>
        <w:r w:rsidR="006E774C">
          <w:rPr>
            <w:webHidden/>
          </w:rPr>
          <w:instrText xml:space="preserve"> PAGEREF _Toc411258175 \h </w:instrText>
        </w:r>
        <w:r w:rsidR="006E774C">
          <w:rPr>
            <w:webHidden/>
          </w:rPr>
          <w:fldChar w:fldCharType="separate"/>
        </w:r>
        <w:r w:rsidR="00D3787C">
          <w:rPr>
            <w:webHidden/>
          </w:rPr>
          <w:t>5</w:t>
        </w:r>
        <w:r w:rsidR="006E774C">
          <w:rPr>
            <w:webHidden/>
          </w:rPr>
          <w:fldChar w:fldCharType="end"/>
        </w:r>
      </w:hyperlink>
    </w:p>
    <w:p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6" w:history="1">
        <w:r w:rsidRPr="00B5788F">
          <w:rPr>
            <w:rStyle w:val="Hyperlink"/>
            <w:bCs/>
          </w:rPr>
          <w:t>1.1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  <w:bCs/>
          </w:rPr>
          <w:t>Algemeen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_Toc411258176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7" w:history="1">
        <w:r w:rsidRPr="00B5788F">
          <w:rPr>
            <w:rStyle w:val="Hyperlink"/>
          </w:rPr>
          <w:t>1.2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Gevolmachtigde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_Toc411258177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8" w:history="1">
        <w:r w:rsidRPr="00B5788F">
          <w:rPr>
            <w:rStyle w:val="Hyperlink"/>
          </w:rPr>
          <w:t>1.3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Tekstfragment (volledig)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_Toc411258178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79" w:history="1">
        <w:r w:rsidRPr="00B5788F">
          <w:rPr>
            <w:rStyle w:val="Hyperlink"/>
          </w:rPr>
          <w:t>1.3.1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Keuzeblokvariant hoedanigheid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_Toc411258179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0" w:history="1">
        <w:r w:rsidRPr="00B5788F">
          <w:rPr>
            <w:rStyle w:val="Hyperlink"/>
            <w:lang w:val="en-US"/>
          </w:rPr>
          <w:t>1.4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  <w:lang w:val="en-US"/>
          </w:rPr>
          <w:t>Toelichting en 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_Toc411258180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1" w:history="1">
        <w:r w:rsidRPr="00B5788F">
          <w:rPr>
            <w:rStyle w:val="Hyperlink"/>
          </w:rPr>
          <w:t>1.4.1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Optie 1: kantoormedewerker van de notaris die optreedt als gevolmachtigde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_Toc411258181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2" w:history="1">
        <w:r w:rsidRPr="00B5788F">
          <w:rPr>
            <w:rStyle w:val="Hyperlink"/>
          </w:rPr>
          <w:t>1.4.2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Optie 2: één persoon of meer personen die gezamenlijk optreden als gevolmachtigde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_Toc411258182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3" w:history="1">
        <w:r w:rsidRPr="00B5788F">
          <w:rPr>
            <w:rStyle w:val="Hyperlink"/>
          </w:rPr>
          <w:t>1.4.3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Keuzeblokvariant hoedanigheid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_Toc411258183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11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2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4" w:history="1">
        <w:r w:rsidRPr="00B5788F">
          <w:rPr>
            <w:rStyle w:val="Hyperlink"/>
          </w:rPr>
          <w:t>1.5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Aanvullende eisen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_Toc411258184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5" w:history="1">
        <w:r w:rsidRPr="00B5788F">
          <w:rPr>
            <w:rStyle w:val="Hyperlink"/>
          </w:rPr>
          <w:t>1.5.1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Layout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_Toc411258185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6E774C" w:rsidRDefault="006E774C">
      <w:pPr>
        <w:pStyle w:val="Inhopg3"/>
        <w:rPr>
          <w:rFonts w:ascii="Times New Roman" w:hAnsi="Times New Roman"/>
          <w:snapToGrid/>
          <w:kern w:val="0"/>
          <w:sz w:val="24"/>
          <w:szCs w:val="24"/>
          <w:lang w:eastAsia="nl-NL"/>
        </w:rPr>
      </w:pPr>
      <w:hyperlink w:anchor="_Toc411258186" w:history="1">
        <w:r w:rsidRPr="00B5788F">
          <w:rPr>
            <w:rStyle w:val="Hyperlink"/>
          </w:rPr>
          <w:t>1.5.2</w:t>
        </w:r>
        <w:r>
          <w:rPr>
            <w:rFonts w:ascii="Times New Roman" w:hAnsi="Times New Roman"/>
            <w:snapToGrid/>
            <w:kern w:val="0"/>
            <w:sz w:val="24"/>
            <w:szCs w:val="24"/>
            <w:lang w:eastAsia="nl-NL"/>
          </w:rPr>
          <w:tab/>
        </w:r>
        <w:r w:rsidRPr="00B5788F">
          <w:rPr>
            <w:rStyle w:val="Hyperlink"/>
          </w:rPr>
          <w:t>Mapping</w:t>
        </w:r>
        <w:r>
          <w:rPr>
            <w:webHidden/>
          </w:rPr>
          <w:tab/>
        </w:r>
        <w:r>
          <w:rPr>
            <w:webHidden/>
          </w:rPr>
          <w:fldChar w:fldCharType="begin"/>
        </w:r>
        <w:r>
          <w:rPr>
            <w:webHidden/>
          </w:rPr>
          <w:instrText xml:space="preserve"> PAGEREF _Toc411258186 \h </w:instrText>
        </w:r>
        <w:r>
          <w:rPr>
            <w:webHidden/>
          </w:rPr>
          <w:fldChar w:fldCharType="separate"/>
        </w:r>
        <w:r w:rsidR="00D3787C">
          <w:rPr>
            <w:webHidden/>
          </w:rPr>
          <w:t>14</w:t>
        </w:r>
        <w:r>
          <w:rPr>
            <w:webHidden/>
          </w:rPr>
          <w:fldChar w:fldCharType="end"/>
        </w:r>
      </w:hyperlink>
    </w:p>
    <w:p w:rsidR="003228A3" w:rsidRPr="00343045" w:rsidRDefault="007541C6">
      <w:r>
        <w:rPr>
          <w:b/>
          <w:bCs/>
          <w:noProof/>
        </w:rPr>
        <w:fldChar w:fldCharType="end"/>
      </w:r>
    </w:p>
    <w:p w:rsidR="004A1631" w:rsidRPr="00343045" w:rsidRDefault="004A1631" w:rsidP="004A1631">
      <w:pPr>
        <w:pStyle w:val="Kop1"/>
        <w:numPr>
          <w:ilvl w:val="0"/>
          <w:numId w:val="1"/>
        </w:numPr>
        <w:rPr>
          <w:lang w:val="nl-NL"/>
        </w:rPr>
      </w:pPr>
      <w:bookmarkStart w:id="12" w:name="_Toc377110224"/>
      <w:bookmarkStart w:id="13" w:name="_Toc377116598"/>
      <w:bookmarkStart w:id="14" w:name="_Toc179181706"/>
      <w:bookmarkStart w:id="15" w:name="bmStartpunt"/>
      <w:bookmarkStart w:id="16" w:name="_Toc498316301"/>
      <w:bookmarkStart w:id="17" w:name="_Toc20728828"/>
      <w:bookmarkStart w:id="18" w:name="_Toc411258175"/>
      <w:bookmarkEnd w:id="12"/>
      <w:bookmarkEnd w:id="13"/>
      <w:bookmarkEnd w:id="15"/>
      <w:bookmarkEnd w:id="16"/>
      <w:bookmarkEnd w:id="17"/>
      <w:r w:rsidRPr="00343045">
        <w:rPr>
          <w:lang w:val="nl-NL"/>
        </w:rPr>
        <w:lastRenderedPageBreak/>
        <w:t>Inleiding</w:t>
      </w:r>
      <w:bookmarkEnd w:id="18"/>
    </w:p>
    <w:p w:rsidR="00437348" w:rsidRPr="00F26E5C" w:rsidRDefault="00437348" w:rsidP="00437348">
      <w:pPr>
        <w:pStyle w:val="Kop2"/>
        <w:rPr>
          <w:bCs/>
          <w:sz w:val="20"/>
          <w:lang w:val="nl-NL"/>
        </w:rPr>
      </w:pPr>
      <w:bookmarkStart w:id="19" w:name="_Toc249426039"/>
      <w:bookmarkStart w:id="20" w:name="_Toc249424855"/>
      <w:bookmarkStart w:id="21" w:name="_Toc411258176"/>
      <w:bookmarkEnd w:id="19"/>
      <w:r w:rsidRPr="00F26E5C">
        <w:rPr>
          <w:bCs/>
          <w:sz w:val="20"/>
          <w:lang w:val="nl-NL"/>
        </w:rPr>
        <w:t>Algemeen</w:t>
      </w:r>
      <w:bookmarkEnd w:id="20"/>
      <w:bookmarkEnd w:id="21"/>
    </w:p>
    <w:p w:rsidR="00437348" w:rsidRDefault="00437348" w:rsidP="00437348">
      <w:r>
        <w:t>Dit document beschrijft een tekstblok zoals dit is onderkend binnen automatische akteverwerking, conform de richtlijnen zoals beschreven in document ‘Tekstblok – Algemene afspraken modeldocumenten en tekstblokken’. De verschillende kleuren die hieronder worden gebruikt</w:t>
      </w:r>
      <w:r w:rsidR="00AF1156">
        <w:t>,</w:t>
      </w:r>
      <w:r>
        <w:t xml:space="preserve"> zijn in dat  document toegelicht. </w:t>
      </w:r>
    </w:p>
    <w:p w:rsidR="00437348" w:rsidRPr="00662092" w:rsidRDefault="00437348" w:rsidP="00662092"/>
    <w:p w:rsidR="00662092" w:rsidRDefault="00F859A5" w:rsidP="00F859A5">
      <w:pPr>
        <w:pStyle w:val="Kop2"/>
      </w:pPr>
      <w:bookmarkStart w:id="22" w:name="_Toc411258177"/>
      <w:bookmarkEnd w:id="14"/>
      <w:r>
        <w:t>Gevolmachtigde</w:t>
      </w:r>
      <w:bookmarkEnd w:id="22"/>
    </w:p>
    <w:p w:rsidR="00BD3D97" w:rsidRDefault="00BD3D97" w:rsidP="00BD3D97">
      <w:pPr>
        <w:rPr>
          <w:lang w:val="nl"/>
        </w:rPr>
      </w:pPr>
      <w:r>
        <w:rPr>
          <w:lang w:val="nl"/>
        </w:rPr>
        <w:t xml:space="preserve">Gegevens van een gevolmachtigde </w:t>
      </w:r>
      <w:r w:rsidR="00936270">
        <w:rPr>
          <w:lang w:val="nl"/>
        </w:rPr>
        <w:t>(</w:t>
      </w:r>
      <w:r w:rsidR="00BA73A5">
        <w:rPr>
          <w:lang w:val="nl"/>
        </w:rPr>
        <w:t>met</w:t>
      </w:r>
      <w:r>
        <w:rPr>
          <w:lang w:val="nl"/>
        </w:rPr>
        <w:t xml:space="preserve"> </w:t>
      </w:r>
      <w:r w:rsidR="00936270">
        <w:rPr>
          <w:lang w:val="nl"/>
        </w:rPr>
        <w:t>eventueel</w:t>
      </w:r>
      <w:r w:rsidR="00BA73A5">
        <w:rPr>
          <w:lang w:val="nl"/>
        </w:rPr>
        <w:t xml:space="preserve"> </w:t>
      </w:r>
      <w:r>
        <w:rPr>
          <w:lang w:val="nl"/>
        </w:rPr>
        <w:t>één of meer</w:t>
      </w:r>
      <w:r w:rsidR="00BA73A5">
        <w:rPr>
          <w:lang w:val="nl"/>
        </w:rPr>
        <w:t xml:space="preserve"> gerelateerde gevolmachtigden</w:t>
      </w:r>
      <w:r w:rsidR="00936270">
        <w:rPr>
          <w:lang w:val="nl"/>
        </w:rPr>
        <w:t>)</w:t>
      </w:r>
      <w:r w:rsidR="003A0C7B">
        <w:rPr>
          <w:lang w:val="nl"/>
        </w:rPr>
        <w:t xml:space="preserve"> en de hoedanigheid waarin </w:t>
      </w:r>
      <w:r w:rsidR="00BB5A15">
        <w:rPr>
          <w:lang w:val="nl"/>
        </w:rPr>
        <w:t>gehandeld</w:t>
      </w:r>
      <w:r w:rsidR="003A0C7B">
        <w:rPr>
          <w:lang w:val="nl"/>
        </w:rPr>
        <w:t xml:space="preserve"> wordt</w:t>
      </w:r>
      <w:r>
        <w:rPr>
          <w:lang w:val="nl"/>
        </w:rPr>
        <w:t>.</w:t>
      </w:r>
    </w:p>
    <w:p w:rsidR="00BD3D97" w:rsidRPr="00BD3D97" w:rsidRDefault="00BD3D97" w:rsidP="00BD3D97">
      <w:pPr>
        <w:rPr>
          <w:lang w:val="nl"/>
        </w:rPr>
      </w:pPr>
    </w:p>
    <w:p w:rsidR="000F22B6" w:rsidRPr="000F22B6" w:rsidRDefault="000F22B6" w:rsidP="000F22B6">
      <w:pPr>
        <w:pStyle w:val="Kop2"/>
      </w:pPr>
      <w:bookmarkStart w:id="23" w:name="_Toc411258178"/>
      <w:r w:rsidRPr="000F22B6">
        <w:t>Tekstfragment (volledig)</w:t>
      </w:r>
      <w:bookmarkEnd w:id="23"/>
    </w:p>
    <w:p w:rsidR="000F22B6" w:rsidRDefault="000F22B6" w:rsidP="000F22B6">
      <w:pPr>
        <w:rPr>
          <w:lang w:val="nl"/>
        </w:rPr>
      </w:pPr>
    </w:p>
    <w:p w:rsidR="00703D5F" w:rsidRPr="00703D5F" w:rsidRDefault="008C6006" w:rsidP="00703D5F">
      <w:pPr>
        <w:rPr>
          <w:lang w:val="nl"/>
        </w:rPr>
      </w:pPr>
      <w:r w:rsidRPr="00037D0C">
        <w:rPr>
          <w:color w:val="FF0000"/>
          <w:highlight w:val="yellow"/>
        </w:rPr>
        <w:t>TEKSTBLOK NATUURLIJK PERSOON</w:t>
      </w:r>
      <w:r w:rsidRPr="00037D0C">
        <w:rPr>
          <w:color w:val="FF0000"/>
        </w:rPr>
        <w:t>,</w:t>
      </w:r>
      <w:r w:rsidR="00311039">
        <w:rPr>
          <w:color w:val="FF0000"/>
        </w:rPr>
        <w:t xml:space="preserve"> </w:t>
      </w:r>
      <w:r w:rsidR="007D5970" w:rsidRPr="00037D0C">
        <w:rPr>
          <w:lang w:val="en-US"/>
        </w:rPr>
        <w:fldChar w:fldCharType="begin"/>
      </w:r>
      <w:r w:rsidR="007D5970" w:rsidRPr="00037D0C">
        <w:instrText xml:space="preserve">MacroButton Nomacro </w:instrText>
      </w:r>
      <w:r w:rsidR="007D5970" w:rsidRPr="00037D0C">
        <w:rPr>
          <w:effect w:val="none"/>
        </w:rPr>
        <w:instrText>§</w:instrText>
      </w:r>
      <w:r w:rsidR="007D5970" w:rsidRPr="00037D0C">
        <w:rPr>
          <w:lang w:val="en-US"/>
        </w:rPr>
        <w:fldChar w:fldCharType="end"/>
      </w:r>
      <w:r w:rsidRPr="006A3126">
        <w:rPr>
          <w:color w:val="339966"/>
        </w:rPr>
        <w:t>werkzaam ten kantore van mij, notaris,</w:t>
      </w:r>
      <w:r w:rsidRPr="006A3126">
        <w:rPr>
          <w:color w:val="3366FF"/>
        </w:rPr>
        <w:t xml:space="preserve"> </w:t>
      </w:r>
      <w:r w:rsidRPr="00037D0C">
        <w:rPr>
          <w:color w:val="800080"/>
        </w:rPr>
        <w:t>kantoorhoudende te</w:t>
      </w:r>
      <w:r w:rsidRPr="006A3126">
        <w:rPr>
          <w:color w:val="3366FF"/>
        </w:rPr>
        <w:t xml:space="preserve"> 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6178A">
        <w:t>postcode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6178A">
        <w:t>woonplaats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37D0C">
        <w:t xml:space="preserve">, 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6178A">
        <w:t>straatnaam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6178A">
        <w:t>huisnummer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6A3126">
        <w:rPr>
          <w:color w:val="3366FF"/>
        </w:rPr>
        <w:t>letter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37D0C">
        <w:t xml:space="preserve"> 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6A3126">
        <w:rPr>
          <w:color w:val="3366FF"/>
        </w:rPr>
        <w:t>toevoeging</w:t>
      </w:r>
      <w:r w:rsidRPr="00037D0C">
        <w:rPr>
          <w:lang w:val="en-US"/>
        </w:rPr>
        <w:fldChar w:fldCharType="begin"/>
      </w:r>
      <w:r w:rsidRPr="00037D0C">
        <w:instrText xml:space="preserve">MacroButton Nomacro </w:instrText>
      </w:r>
      <w:r w:rsidRPr="00037D0C">
        <w:rPr>
          <w:effect w:val="none"/>
        </w:rPr>
        <w:instrText>§</w:instrText>
      </w:r>
      <w:r w:rsidRPr="00037D0C">
        <w:rPr>
          <w:lang w:val="en-US"/>
        </w:rPr>
        <w:fldChar w:fldCharType="end"/>
      </w:r>
      <w:r w:rsidRPr="00037D0C">
        <w:rPr>
          <w:color w:val="800080"/>
        </w:rPr>
        <w:t xml:space="preserve">, </w:t>
      </w:r>
      <w:r w:rsidRPr="006A3126">
        <w:rPr>
          <w:color w:val="339966"/>
        </w:rPr>
        <w:t>te dezen handelend</w:t>
      </w:r>
      <w:r w:rsidRPr="00037D0C">
        <w:rPr>
          <w:color w:val="800080"/>
        </w:rPr>
        <w:t xml:space="preserve"> onder de verantwoordelijkheid van mij, notaris,</w:t>
      </w:r>
      <w:r w:rsidR="00F54192">
        <w:rPr>
          <w:color w:val="800080"/>
        </w:rPr>
        <w:t xml:space="preserve"> </w:t>
      </w:r>
      <w:r w:rsidR="00DC7560" w:rsidRPr="006B29D0">
        <w:rPr>
          <w:color w:val="800080"/>
        </w:rPr>
        <w:t>en</w:t>
      </w:r>
      <w:r w:rsidR="006B29D0" w:rsidRPr="006B29D0">
        <w:t xml:space="preserve"> </w:t>
      </w:r>
      <w:r w:rsidR="007D5970" w:rsidRPr="00037D0C">
        <w:rPr>
          <w:lang w:val="en-US"/>
        </w:rPr>
        <w:fldChar w:fldCharType="begin"/>
      </w:r>
      <w:r w:rsidR="007D5970" w:rsidRPr="00037D0C">
        <w:instrText xml:space="preserve">MacroButton Nomacro </w:instrText>
      </w:r>
      <w:r w:rsidR="007D5970" w:rsidRPr="00037D0C">
        <w:rPr>
          <w:effect w:val="none"/>
        </w:rPr>
        <w:instrText>§</w:instrText>
      </w:r>
      <w:r w:rsidR="007D5970" w:rsidRPr="00037D0C">
        <w:rPr>
          <w:lang w:val="en-US"/>
        </w:rPr>
        <w:fldChar w:fldCharType="end"/>
      </w:r>
      <w:r w:rsidR="007D5970" w:rsidRPr="007D5970">
        <w:t xml:space="preserve"> </w:t>
      </w:r>
      <w:r w:rsidR="00F54192" w:rsidRPr="006A3126">
        <w:rPr>
          <w:color w:val="339966"/>
        </w:rPr>
        <w:t xml:space="preserve">/ </w:t>
      </w:r>
      <w:r w:rsidR="007D5970" w:rsidRPr="00037D0C">
        <w:rPr>
          <w:lang w:val="en-US"/>
        </w:rPr>
        <w:fldChar w:fldCharType="begin"/>
      </w:r>
      <w:r w:rsidR="007D5970" w:rsidRPr="00037D0C">
        <w:instrText xml:space="preserve">MacroButton Nomacro </w:instrText>
      </w:r>
      <w:r w:rsidR="007D5970" w:rsidRPr="00037D0C">
        <w:rPr>
          <w:effect w:val="none"/>
        </w:rPr>
        <w:instrText>§</w:instrText>
      </w:r>
      <w:r w:rsidR="007D5970" w:rsidRPr="00037D0C">
        <w:rPr>
          <w:lang w:val="en-US"/>
        </w:rPr>
        <w:fldChar w:fldCharType="end"/>
      </w:r>
      <w:r w:rsidR="00F54192" w:rsidRPr="00037D0C">
        <w:rPr>
          <w:color w:val="800080"/>
          <w:highlight w:val="yellow"/>
        </w:rPr>
        <w:t>TEKSTBLOK LEGITIMATIE</w:t>
      </w:r>
      <w:r w:rsidR="00F54192" w:rsidRPr="00037D0C">
        <w:rPr>
          <w:color w:val="800080"/>
        </w:rPr>
        <w:t xml:space="preserve">, </w:t>
      </w:r>
      <w:r w:rsidR="00F54192">
        <w:rPr>
          <w:color w:val="800080"/>
        </w:rPr>
        <w:t xml:space="preserve">tezamen </w:t>
      </w:r>
      <w:r w:rsidRPr="006A3126">
        <w:rPr>
          <w:color w:val="339966"/>
        </w:rPr>
        <w:t xml:space="preserve">wonende te </w:t>
      </w:r>
      <w:r w:rsidRPr="006A3126">
        <w:rPr>
          <w:color w:val="339966"/>
          <w:highlight w:val="yellow"/>
        </w:rPr>
        <w:t>TEKSTBLOK WOONADRES</w:t>
      </w:r>
      <w:r w:rsidRPr="006A3126">
        <w:rPr>
          <w:color w:val="339966"/>
        </w:rPr>
        <w:t>,</w:t>
      </w:r>
      <w:r w:rsidRPr="00037D0C">
        <w:rPr>
          <w:color w:val="800080"/>
        </w:rPr>
        <w:t xml:space="preserve"> </w:t>
      </w:r>
      <w:r w:rsidR="00D13A36" w:rsidRPr="007D5970">
        <w:rPr>
          <w:color w:val="800080"/>
          <w:highlight w:val="yellow"/>
        </w:rPr>
        <w:t>TEKSTBLOK BURGERLIJKE STAAT</w:t>
      </w:r>
      <w:r w:rsidR="00D13A36" w:rsidRPr="00966E79">
        <w:rPr>
          <w:color w:val="800080"/>
        </w:rPr>
        <w:t>,</w:t>
      </w:r>
      <w:r w:rsidR="00D13A36">
        <w:rPr>
          <w:color w:val="800080"/>
        </w:rPr>
        <w:t xml:space="preserve"> </w:t>
      </w:r>
      <w:r w:rsidR="00936270" w:rsidRPr="00256A0B">
        <w:rPr>
          <w:lang w:val="en-US"/>
        </w:rPr>
        <w:fldChar w:fldCharType="begin"/>
      </w:r>
      <w:r w:rsidR="00936270" w:rsidRPr="00256A0B">
        <w:instrText xml:space="preserve">MacroButton Nomacro </w:instrText>
      </w:r>
      <w:r w:rsidR="00936270" w:rsidRPr="00256A0B">
        <w:rPr>
          <w:effect w:val="none"/>
        </w:rPr>
        <w:instrText>§</w:instrText>
      </w:r>
      <w:r w:rsidR="00936270" w:rsidRPr="00256A0B">
        <w:rPr>
          <w:lang w:val="en-US"/>
        </w:rPr>
        <w:fldChar w:fldCharType="end"/>
      </w:r>
      <w:r w:rsidR="00936270">
        <w:rPr>
          <w:color w:val="800080"/>
        </w:rPr>
        <w:t>en</w:t>
      </w:r>
      <w:r w:rsidR="00936270" w:rsidRPr="00256A0B">
        <w:rPr>
          <w:lang w:val="en-US"/>
        </w:rPr>
        <w:fldChar w:fldCharType="begin"/>
      </w:r>
      <w:r w:rsidR="00936270" w:rsidRPr="00256A0B">
        <w:instrText xml:space="preserve">MacroButton Nomacro </w:instrText>
      </w:r>
      <w:r w:rsidR="00936270" w:rsidRPr="00256A0B">
        <w:rPr>
          <w:effect w:val="none"/>
        </w:rPr>
        <w:instrText>§</w:instrText>
      </w:r>
      <w:r w:rsidR="00936270" w:rsidRPr="00256A0B">
        <w:rPr>
          <w:lang w:val="en-US"/>
        </w:rPr>
        <w:fldChar w:fldCharType="end"/>
      </w:r>
      <w:r w:rsidR="00936270" w:rsidRPr="00936270">
        <w:t xml:space="preserve"> </w:t>
      </w:r>
      <w:r w:rsidR="00DC7560" w:rsidRPr="006A3126">
        <w:rPr>
          <w:color w:val="339966"/>
        </w:rPr>
        <w:t xml:space="preserve">te dezen </w:t>
      </w:r>
      <w:r w:rsidR="00DC7560" w:rsidRPr="0083079A">
        <w:rPr>
          <w:color w:val="800080"/>
        </w:rPr>
        <w:t>gezamenlijk</w:t>
      </w:r>
      <w:r w:rsidR="00DC7560" w:rsidRPr="006A3126">
        <w:rPr>
          <w:color w:val="339966"/>
        </w:rPr>
        <w:t xml:space="preserve"> handelend</w:t>
      </w:r>
      <w:r w:rsidR="00DC7560">
        <w:rPr>
          <w:color w:val="800080"/>
        </w:rPr>
        <w:t xml:space="preserve"> </w:t>
      </w:r>
      <w:r w:rsidR="008C55BC" w:rsidRPr="00037D0C">
        <w:rPr>
          <w:lang w:val="en-US"/>
        </w:rPr>
        <w:fldChar w:fldCharType="begin"/>
      </w:r>
      <w:r w:rsidR="008C55BC" w:rsidRPr="00037D0C">
        <w:instrText xml:space="preserve">MacroButton Nomacro </w:instrText>
      </w:r>
      <w:r w:rsidR="008C55BC" w:rsidRPr="00037D0C">
        <w:rPr>
          <w:effect w:val="none"/>
        </w:rPr>
        <w:instrText>§</w:instrText>
      </w:r>
      <w:r w:rsidR="008C55BC" w:rsidRPr="00037D0C">
        <w:rPr>
          <w:lang w:val="en-US"/>
        </w:rPr>
        <w:fldChar w:fldCharType="end"/>
      </w:r>
      <w:r w:rsidR="00DC7560" w:rsidRPr="00206ECB">
        <w:rPr>
          <w:color w:val="FFFFFF"/>
          <w:highlight w:val="darkYellow"/>
        </w:rPr>
        <w:t>KEUZEBLOKVARIAN</w:t>
      </w:r>
      <w:r w:rsidR="00D13A36">
        <w:rPr>
          <w:color w:val="FFFFFF"/>
          <w:highlight w:val="darkYellow"/>
        </w:rPr>
        <w:t>T HOEDANIGHEID</w:t>
      </w:r>
      <w:r w:rsidR="00703D5F">
        <w:rPr>
          <w:color w:val="FFFFFF"/>
        </w:rPr>
        <w:t xml:space="preserve"> </w:t>
      </w:r>
      <w:r w:rsidR="00DC7560" w:rsidRPr="008C55BC" w:rsidDel="00DC7560">
        <w:rPr>
          <w:color w:val="800080"/>
        </w:rPr>
        <w:t xml:space="preserve"> </w:t>
      </w:r>
      <w:bookmarkStart w:id="24" w:name="_Toc376182479"/>
      <w:bookmarkStart w:id="25" w:name="_Toc376182567"/>
      <w:bookmarkStart w:id="26" w:name="_Toc376183476"/>
      <w:bookmarkStart w:id="27" w:name="_Toc376183703"/>
      <w:bookmarkStart w:id="28" w:name="_Toc376183790"/>
      <w:bookmarkStart w:id="29" w:name="_Toc376439230"/>
      <w:bookmarkStart w:id="30" w:name="_Toc376546719"/>
      <w:bookmarkStart w:id="31" w:name="_Toc376787665"/>
      <w:bookmarkStart w:id="32" w:name="_Toc376788914"/>
      <w:bookmarkStart w:id="33" w:name="_Toc376788980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</w:p>
    <w:p w:rsidR="00DC7560" w:rsidRPr="00D96991" w:rsidRDefault="00DC7560" w:rsidP="00DC7560">
      <w:pPr>
        <w:pStyle w:val="Kop3"/>
      </w:pPr>
      <w:bookmarkStart w:id="34" w:name="_Toc411258179"/>
      <w:r>
        <w:t>Keuzeblok</w:t>
      </w:r>
      <w:r w:rsidRPr="00D96991">
        <w:t>variant</w:t>
      </w:r>
      <w:r w:rsidR="00703D5F">
        <w:t xml:space="preserve"> hoedanigheid</w:t>
      </w:r>
      <w:bookmarkEnd w:id="34"/>
    </w:p>
    <w:p w:rsidR="00DC7560" w:rsidRDefault="00DC7560" w:rsidP="00DC7560"/>
    <w:p w:rsidR="00DC7560" w:rsidRDefault="006B6E5C" w:rsidP="00DC7560">
      <w:pPr>
        <w:rPr>
          <w:u w:val="single"/>
        </w:rPr>
      </w:pPr>
      <w:r>
        <w:rPr>
          <w:u w:val="single"/>
        </w:rPr>
        <w:t xml:space="preserve">Variant </w:t>
      </w:r>
      <w:r w:rsidR="00F36AFB">
        <w:rPr>
          <w:u w:val="single"/>
        </w:rPr>
        <w:t>1</w:t>
      </w:r>
      <w:r w:rsidR="00DC7560">
        <w:rPr>
          <w:u w:val="single"/>
        </w:rPr>
        <w:t>:</w:t>
      </w:r>
    </w:p>
    <w:p w:rsidR="00DC7560" w:rsidRPr="00CB0317" w:rsidRDefault="00DC7560" w:rsidP="00132469">
      <w:pPr>
        <w:spacing w:line="240" w:lineRule="auto"/>
        <w:rPr>
          <w:color w:val="800080"/>
        </w:rPr>
      </w:pPr>
      <w:r w:rsidRPr="00CB0317">
        <w:rPr>
          <w:color w:val="FF0000"/>
        </w:rPr>
        <w:t>als</w:t>
      </w:r>
      <w:r>
        <w:rPr>
          <w:color w:val="800080"/>
        </w:rPr>
        <w:t xml:space="preserve"> </w:t>
      </w:r>
      <w:r w:rsidRPr="006A3126">
        <w:rPr>
          <w:color w:val="339966"/>
        </w:rPr>
        <w:t>mondeling/schriftelijk</w:t>
      </w:r>
      <w:r>
        <w:rPr>
          <w:color w:val="800080"/>
        </w:rPr>
        <w:t xml:space="preserve"> </w:t>
      </w:r>
      <w:r w:rsidRPr="00CB0317">
        <w:rPr>
          <w:color w:val="FF0000"/>
        </w:rPr>
        <w:t>gevolmachtigde</w:t>
      </w:r>
      <w:r>
        <w:rPr>
          <w:color w:val="800080"/>
        </w:rPr>
        <w:t>n</w:t>
      </w:r>
      <w:r w:rsidRPr="00CB0317">
        <w:rPr>
          <w:color w:val="FF0000"/>
        </w:rPr>
        <w:t xml:space="preserve"> van</w:t>
      </w:r>
      <w:r w:rsidRPr="003904F7">
        <w:rPr>
          <w:color w:val="FF0000"/>
        </w:rPr>
        <w:t xml:space="preserve"> </w:t>
      </w:r>
    </w:p>
    <w:p w:rsidR="00DC7560" w:rsidRPr="00CB6875" w:rsidRDefault="00DC7560" w:rsidP="00DC7560">
      <w:pPr>
        <w:rPr>
          <w:u w:val="single"/>
        </w:rPr>
      </w:pPr>
      <w:r>
        <w:rPr>
          <w:u w:val="single"/>
        </w:rPr>
        <w:t xml:space="preserve">Einde variant </w:t>
      </w:r>
      <w:r w:rsidR="00F36AFB">
        <w:rPr>
          <w:u w:val="single"/>
        </w:rPr>
        <w:t>1</w:t>
      </w:r>
    </w:p>
    <w:p w:rsidR="00DC7560" w:rsidRDefault="00DC7560" w:rsidP="00DC7560">
      <w:pPr>
        <w:rPr>
          <w:b/>
        </w:rPr>
      </w:pPr>
    </w:p>
    <w:p w:rsidR="00DC7560" w:rsidRDefault="006B6E5C" w:rsidP="00DC7560">
      <w:pPr>
        <w:rPr>
          <w:u w:val="single"/>
        </w:rPr>
      </w:pPr>
      <w:r>
        <w:rPr>
          <w:u w:val="single"/>
        </w:rPr>
        <w:t xml:space="preserve">Variant </w:t>
      </w:r>
      <w:r w:rsidR="00F36AFB">
        <w:rPr>
          <w:u w:val="single"/>
        </w:rPr>
        <w:t>2</w:t>
      </w:r>
      <w:r w:rsidR="00DC7560">
        <w:rPr>
          <w:u w:val="single"/>
        </w:rPr>
        <w:t>:</w:t>
      </w:r>
    </w:p>
    <w:p w:rsidR="00DC7560" w:rsidRDefault="00DC7560" w:rsidP="00132469">
      <w:pPr>
        <w:spacing w:line="240" w:lineRule="auto"/>
      </w:pPr>
      <w:r>
        <w:rPr>
          <w:color w:val="FF0000"/>
        </w:rPr>
        <w:t xml:space="preserve">in </w:t>
      </w:r>
      <w:r w:rsidRPr="006A3126">
        <w:rPr>
          <w:color w:val="339966"/>
        </w:rPr>
        <w:t>zijn/haar/hun</w:t>
      </w:r>
      <w:r>
        <w:rPr>
          <w:color w:val="FF0000"/>
        </w:rPr>
        <w:t xml:space="preserve"> hoedanigheid van curator</w:t>
      </w:r>
      <w:r>
        <w:rPr>
          <w:color w:val="800080"/>
        </w:rPr>
        <w:t>en</w:t>
      </w:r>
      <w:r>
        <w:rPr>
          <w:color w:val="FF0000"/>
        </w:rPr>
        <w:t xml:space="preserve"> </w:t>
      </w:r>
      <w:r w:rsidRPr="00605A59">
        <w:rPr>
          <w:color w:val="800080"/>
        </w:rPr>
        <w:t>(k</w:t>
      </w:r>
      <w:r>
        <w:rPr>
          <w:color w:val="800080"/>
        </w:rPr>
        <w:t xml:space="preserve">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>)</w:t>
      </w:r>
      <w:r>
        <w:rPr>
          <w:color w:val="FF0000"/>
        </w:rPr>
        <w:t xml:space="preserve"> </w:t>
      </w:r>
      <w:r w:rsidRPr="00605A59">
        <w:rPr>
          <w:color w:val="800080"/>
        </w:rPr>
        <w:t>in het faillissement</w:t>
      </w:r>
      <w:r>
        <w:rPr>
          <w:color w:val="FF0000"/>
        </w:rPr>
        <w:t xml:space="preserve"> van</w:t>
      </w:r>
    </w:p>
    <w:p w:rsidR="00DC7560" w:rsidRPr="00CB6875" w:rsidRDefault="00DC7560" w:rsidP="00DC7560">
      <w:pPr>
        <w:rPr>
          <w:u w:val="single"/>
        </w:rPr>
      </w:pPr>
      <w:r>
        <w:rPr>
          <w:u w:val="single"/>
        </w:rPr>
        <w:t xml:space="preserve">Einde variant </w:t>
      </w:r>
      <w:r w:rsidR="00F36AFB">
        <w:rPr>
          <w:u w:val="single"/>
        </w:rPr>
        <w:t>2</w:t>
      </w:r>
    </w:p>
    <w:p w:rsidR="006D0D49" w:rsidRDefault="006D0D49" w:rsidP="00DC7560">
      <w:pPr>
        <w:rPr>
          <w:u w:val="single"/>
        </w:rPr>
      </w:pPr>
    </w:p>
    <w:p w:rsidR="00DC7560" w:rsidRDefault="006B6E5C" w:rsidP="00DC7560">
      <w:pPr>
        <w:rPr>
          <w:u w:val="single"/>
        </w:rPr>
      </w:pPr>
      <w:r>
        <w:rPr>
          <w:u w:val="single"/>
        </w:rPr>
        <w:t xml:space="preserve">Variant </w:t>
      </w:r>
      <w:r w:rsidR="00F36AFB">
        <w:rPr>
          <w:u w:val="single"/>
        </w:rPr>
        <w:t>3</w:t>
      </w:r>
      <w:r w:rsidR="00DC7560">
        <w:rPr>
          <w:u w:val="single"/>
        </w:rPr>
        <w:t>:</w:t>
      </w:r>
    </w:p>
    <w:p w:rsidR="00DC7560" w:rsidRPr="009025D0" w:rsidRDefault="00DC7560" w:rsidP="00132469">
      <w:pPr>
        <w:spacing w:line="240" w:lineRule="auto"/>
        <w:rPr>
          <w:color w:val="FF0000"/>
        </w:rPr>
      </w:pPr>
      <w:r>
        <w:rPr>
          <w:color w:val="FF0000"/>
        </w:rPr>
        <w:t>als bewindvoerder</w:t>
      </w:r>
      <w:r>
        <w:rPr>
          <w:color w:val="800080"/>
        </w:rPr>
        <w:t>s</w:t>
      </w:r>
      <w:r>
        <w:rPr>
          <w:color w:val="FF0000"/>
        </w:rPr>
        <w:t xml:space="preserve"> </w:t>
      </w:r>
      <w:r w:rsidRPr="00CB0317">
        <w:rPr>
          <w:color w:val="800080"/>
        </w:rPr>
        <w:t>(</w:t>
      </w:r>
      <w:r>
        <w:rPr>
          <w:color w:val="800080"/>
        </w:rPr>
        <w:t xml:space="preserve">krachtens beschikking van de kantonrechter te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t>plaats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 w:rsidRPr="00CB0317">
        <w:rPr>
          <w:color w:val="800080"/>
        </w:rPr>
        <w:t xml:space="preserve">, de dato 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t>datum</w:t>
      </w:r>
      <w:r w:rsidRPr="00CB0317">
        <w:fldChar w:fldCharType="begin"/>
      </w:r>
      <w:r w:rsidRPr="00CB0317">
        <w:instrText>MacroButton Nomacro §</w:instrText>
      </w:r>
      <w:r w:rsidRPr="00CB0317">
        <w:fldChar w:fldCharType="end"/>
      </w:r>
      <w:r>
        <w:rPr>
          <w:color w:val="800080"/>
        </w:rPr>
        <w:t xml:space="preserve">) </w:t>
      </w:r>
      <w:r w:rsidRPr="00607373">
        <w:rPr>
          <w:color w:val="FF0000"/>
        </w:rPr>
        <w:t xml:space="preserve">over </w:t>
      </w:r>
      <w:r w:rsidRPr="006A3126">
        <w:rPr>
          <w:color w:val="339966"/>
        </w:rPr>
        <w:t>de goederen/ het vermogen</w:t>
      </w:r>
      <w:r>
        <w:rPr>
          <w:color w:val="800080"/>
        </w:rPr>
        <w:t xml:space="preserve"> </w:t>
      </w:r>
      <w:r w:rsidRPr="009025D0">
        <w:rPr>
          <w:color w:val="FF0000"/>
        </w:rPr>
        <w:t>van</w:t>
      </w:r>
    </w:p>
    <w:p w:rsidR="00DC7560" w:rsidRPr="00CB6875" w:rsidRDefault="00DC7560" w:rsidP="00DC7560">
      <w:pPr>
        <w:rPr>
          <w:u w:val="single"/>
        </w:rPr>
      </w:pPr>
      <w:r>
        <w:rPr>
          <w:u w:val="single"/>
        </w:rPr>
        <w:t xml:space="preserve">Einde variant </w:t>
      </w:r>
      <w:r w:rsidR="00F36AFB">
        <w:rPr>
          <w:u w:val="single"/>
        </w:rPr>
        <w:t>3</w:t>
      </w:r>
    </w:p>
    <w:p w:rsidR="00DC7560" w:rsidRDefault="00DC7560" w:rsidP="00DC7560"/>
    <w:p w:rsidR="00B71629" w:rsidRDefault="00B71629" w:rsidP="00B71629"/>
    <w:p w:rsidR="000F22B6" w:rsidRPr="00D6596D" w:rsidRDefault="00A87911" w:rsidP="009B2BDE">
      <w:pPr>
        <w:pStyle w:val="Kop2"/>
        <w:pageBreakBefore/>
        <w:numPr>
          <w:ilvl w:val="1"/>
          <w:numId w:val="1"/>
        </w:numPr>
        <w:spacing w:before="0"/>
        <w:rPr>
          <w:lang w:val="en-US"/>
        </w:rPr>
      </w:pPr>
      <w:bookmarkStart w:id="35" w:name="_Toc411258180"/>
      <w:proofErr w:type="spellStart"/>
      <w:r>
        <w:rPr>
          <w:lang w:val="en-US"/>
        </w:rPr>
        <w:lastRenderedPageBreak/>
        <w:t>Toelichting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</w:t>
      </w:r>
      <w:proofErr w:type="spellEnd"/>
      <w:r>
        <w:rPr>
          <w:lang w:val="en-US"/>
        </w:rPr>
        <w:t xml:space="preserve"> M</w:t>
      </w:r>
      <w:r w:rsidR="00CB67AF">
        <w:rPr>
          <w:lang w:val="en-US"/>
        </w:rPr>
        <w:t>apping</w:t>
      </w:r>
      <w:bookmarkEnd w:id="35"/>
    </w:p>
    <w:p w:rsidR="00506FDC" w:rsidRPr="009427B2" w:rsidRDefault="00506FDC" w:rsidP="00506FDC">
      <w:r w:rsidRPr="009427B2">
        <w:t xml:space="preserve">De mapping is afhankelijk van </w:t>
      </w:r>
      <w:r>
        <w:t>de soort akte</w:t>
      </w:r>
      <w:r w:rsidRPr="009427B2">
        <w:t xml:space="preserve"> of een onderdeel daarvan. </w:t>
      </w:r>
      <w:r>
        <w:t xml:space="preserve">Het pad is daarom vermeld in de toelichting van het modeldocument. In dit hoofdstuk zijn alleen de elementen vermeld waar de gegevens naar </w:t>
      </w:r>
      <w:proofErr w:type="spellStart"/>
      <w:r>
        <w:t>gemapped</w:t>
      </w:r>
      <w:proofErr w:type="spellEnd"/>
      <w:r>
        <w:t xml:space="preserve"> moeten worden.</w:t>
      </w:r>
    </w:p>
    <w:p w:rsidR="00104BFA" w:rsidRDefault="00104BFA" w:rsidP="009B2BDE">
      <w:pPr>
        <w:spacing w:line="240" w:lineRule="auto"/>
      </w:pPr>
    </w:p>
    <w:p w:rsidR="00C978E0" w:rsidRPr="00506FDC" w:rsidRDefault="00B343AE" w:rsidP="00502D11">
      <w:r>
        <w:t>Binnen het tekstblok Gevolmachtigde moet een verplichte keuze gemaakt worden uit twee tekstopties, deze opties worden in de volgende paragrafen beschreven.</w:t>
      </w:r>
    </w:p>
    <w:p w:rsidR="003A7E74" w:rsidRDefault="003A7E74" w:rsidP="003A7E74">
      <w:pPr>
        <w:pStyle w:val="Kop3"/>
      </w:pPr>
      <w:bookmarkStart w:id="36" w:name="_Toc411258181"/>
      <w:r>
        <w:t>Optie 1</w:t>
      </w:r>
      <w:r w:rsidR="00C85832">
        <w:t>:</w:t>
      </w:r>
      <w:r>
        <w:t xml:space="preserve"> </w:t>
      </w:r>
      <w:r w:rsidR="004148B0">
        <w:t>kantoormedewerker</w:t>
      </w:r>
      <w:r w:rsidR="00313312">
        <w:t xml:space="preserve"> </w:t>
      </w:r>
      <w:r w:rsidR="00DF6FD8">
        <w:t xml:space="preserve">van de notaris </w:t>
      </w:r>
      <w:r w:rsidR="00313312">
        <w:t xml:space="preserve">die optreedt als </w:t>
      </w:r>
      <w:r>
        <w:t>gevolmachtigde</w:t>
      </w:r>
      <w:bookmarkEnd w:id="36"/>
    </w:p>
    <w:p w:rsidR="003A7E74" w:rsidRDefault="003A7E74" w:rsidP="003A7E74">
      <w:pPr>
        <w:rPr>
          <w:lang w:val="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5"/>
        <w:gridCol w:w="4773"/>
      </w:tblGrid>
      <w:tr w:rsidR="003A7E74" w:rsidRPr="0081406A" w:rsidTr="0081406A">
        <w:tc>
          <w:tcPr>
            <w:tcW w:w="4804" w:type="dxa"/>
            <w:shd w:val="clear" w:color="auto" w:fill="auto"/>
          </w:tcPr>
          <w:p w:rsidR="003A7E74" w:rsidRPr="0081406A" w:rsidRDefault="003A7E74" w:rsidP="003A7E74">
            <w:pPr>
              <w:rPr>
                <w:lang w:val="nl"/>
              </w:rPr>
            </w:pPr>
          </w:p>
        </w:tc>
        <w:tc>
          <w:tcPr>
            <w:tcW w:w="4804" w:type="dxa"/>
            <w:shd w:val="clear" w:color="auto" w:fill="auto"/>
          </w:tcPr>
          <w:p w:rsidR="003A7E74" w:rsidRPr="0081406A" w:rsidRDefault="003A7E74" w:rsidP="003A7E74">
            <w:pPr>
              <w:rPr>
                <w:u w:val="single"/>
              </w:rPr>
            </w:pPr>
            <w:r w:rsidRPr="0081406A">
              <w:rPr>
                <w:u w:val="single"/>
              </w:rPr>
              <w:t>Mapping optie</w:t>
            </w:r>
            <w:r w:rsidR="006C4915" w:rsidRPr="0081406A">
              <w:rPr>
                <w:u w:val="single"/>
              </w:rPr>
              <w:t xml:space="preserve"> 1</w:t>
            </w:r>
            <w:r w:rsidRPr="0081406A">
              <w:rPr>
                <w:u w:val="single"/>
              </w:rPr>
              <w:t>:</w:t>
            </w:r>
          </w:p>
          <w:p w:rsidR="003A7E74" w:rsidRPr="0081406A" w:rsidRDefault="003A7E74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//Gevolmachtigde/tekstkeuze/</w:t>
            </w:r>
          </w:p>
          <w:p w:rsidR="003A7E74" w:rsidRPr="0081406A" w:rsidRDefault="003A7E74" w:rsidP="0081406A">
            <w:pPr>
              <w:spacing w:line="240" w:lineRule="auto"/>
              <w:ind w:left="31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tagNaam</w:t>
            </w:r>
            <w:proofErr w:type="spellEnd"/>
            <w:r w:rsidRPr="0081406A">
              <w:rPr>
                <w:sz w:val="16"/>
                <w:szCs w:val="16"/>
              </w:rPr>
              <w:t>(‘</w:t>
            </w:r>
            <w:proofErr w:type="spellStart"/>
            <w:r w:rsidRPr="0081406A">
              <w:rPr>
                <w:sz w:val="16"/>
                <w:szCs w:val="16"/>
              </w:rPr>
              <w:t>k_Optie</w:t>
            </w:r>
            <w:proofErr w:type="spellEnd"/>
            <w:r w:rsidRPr="0081406A">
              <w:rPr>
                <w:sz w:val="16"/>
                <w:szCs w:val="16"/>
              </w:rPr>
              <w:t>)</w:t>
            </w:r>
          </w:p>
          <w:p w:rsidR="003A7E74" w:rsidRPr="0081406A" w:rsidRDefault="003A7E74" w:rsidP="0081406A">
            <w:pPr>
              <w:spacing w:line="240" w:lineRule="auto"/>
              <w:ind w:left="31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./tekst(‘1’)</w:t>
            </w:r>
          </w:p>
        </w:tc>
      </w:tr>
      <w:tr w:rsidR="003A7E74" w:rsidRPr="0081406A" w:rsidTr="0081406A">
        <w:tc>
          <w:tcPr>
            <w:tcW w:w="4804" w:type="dxa"/>
            <w:shd w:val="clear" w:color="auto" w:fill="auto"/>
          </w:tcPr>
          <w:p w:rsidR="003A7E74" w:rsidRPr="0081406A" w:rsidRDefault="00313312" w:rsidP="003A7E74">
            <w:pPr>
              <w:rPr>
                <w:lang w:val="nl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:rsidR="00313312" w:rsidRPr="0081406A" w:rsidRDefault="00313312" w:rsidP="0081406A">
            <w:pPr>
              <w:spacing w:before="72"/>
              <w:rPr>
                <w:lang w:val="nl"/>
              </w:rPr>
            </w:pPr>
            <w:r w:rsidRPr="0081406A">
              <w:rPr>
                <w:lang w:val="nl"/>
              </w:rPr>
              <w:t xml:space="preserve">Gegevens van de </w:t>
            </w:r>
            <w:r w:rsidR="00332EDE" w:rsidRPr="0081406A">
              <w:rPr>
                <w:lang w:val="nl"/>
              </w:rPr>
              <w:t>kantoormedewerker</w:t>
            </w:r>
            <w:r w:rsidR="00DF6FD8" w:rsidRPr="0081406A">
              <w:rPr>
                <w:lang w:val="nl"/>
              </w:rPr>
              <w:t xml:space="preserve"> van de notaris</w:t>
            </w:r>
            <w:r w:rsidRPr="0081406A">
              <w:rPr>
                <w:lang w:val="nl"/>
              </w:rPr>
              <w:t xml:space="preserve"> die </w:t>
            </w:r>
            <w:r w:rsidR="00332EDE" w:rsidRPr="0081406A">
              <w:rPr>
                <w:lang w:val="nl"/>
              </w:rPr>
              <w:t>optreedt als gevolmachtigde</w:t>
            </w:r>
            <w:r w:rsidRPr="0081406A">
              <w:rPr>
                <w:lang w:val="nl"/>
              </w:rPr>
              <w:t>.</w:t>
            </w:r>
          </w:p>
          <w:p w:rsidR="00313312" w:rsidRPr="0081406A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lang w:val="nl-NL"/>
              </w:rPr>
            </w:pPr>
          </w:p>
          <w:p w:rsidR="00313312" w:rsidRPr="00AF2256" w:rsidRDefault="00313312" w:rsidP="00313312">
            <w:r w:rsidRPr="0081406A">
              <w:rPr>
                <w:u w:val="single"/>
              </w:rPr>
              <w:t>Mapping</w:t>
            </w:r>
            <w:r w:rsidRPr="00AF2256">
              <w:t>:</w:t>
            </w:r>
          </w:p>
          <w:p w:rsidR="003A7E74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persoonGegevens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6E774C" w:rsidRPr="0081406A" w:rsidRDefault="006E774C" w:rsidP="0081406A">
            <w:pPr>
              <w:spacing w:line="240" w:lineRule="auto"/>
              <w:rPr>
                <w:sz w:val="16"/>
                <w:szCs w:val="16"/>
              </w:rPr>
            </w:pPr>
          </w:p>
          <w:p w:rsidR="006E774C" w:rsidRPr="0081406A" w:rsidRDefault="006E774C" w:rsidP="0081406A">
            <w:pPr>
              <w:spacing w:line="240" w:lineRule="auto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-zie verder tekstblok Natuurlijk persoon</w:t>
            </w:r>
          </w:p>
        </w:tc>
      </w:tr>
      <w:tr w:rsidR="00313312" w:rsidRPr="0081406A" w:rsidTr="0081406A">
        <w:tc>
          <w:tcPr>
            <w:tcW w:w="4804" w:type="dxa"/>
            <w:shd w:val="clear" w:color="auto" w:fill="auto"/>
          </w:tcPr>
          <w:p w:rsidR="00313312" w:rsidRPr="0081406A" w:rsidRDefault="00313312" w:rsidP="003A7E74">
            <w:pPr>
              <w:rPr>
                <w:lang w:val="nl"/>
              </w:rPr>
            </w:pP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color w:val="339966"/>
              </w:rPr>
              <w:t>werkzaam ten kantore van mij, notaris,</w:t>
            </w:r>
          </w:p>
        </w:tc>
        <w:tc>
          <w:tcPr>
            <w:tcW w:w="4804" w:type="dxa"/>
            <w:shd w:val="clear" w:color="auto" w:fill="auto"/>
          </w:tcPr>
          <w:p w:rsidR="00313312" w:rsidRPr="0081406A" w:rsidRDefault="00313312" w:rsidP="0081406A">
            <w:pPr>
              <w:spacing w:before="72"/>
              <w:rPr>
                <w:lang w:val="nl"/>
              </w:rPr>
            </w:pPr>
            <w:r>
              <w:t>Vaste tekst.</w:t>
            </w:r>
          </w:p>
        </w:tc>
      </w:tr>
      <w:tr w:rsidR="00313312" w:rsidRPr="0081406A" w:rsidTr="0081406A">
        <w:tc>
          <w:tcPr>
            <w:tcW w:w="4804" w:type="dxa"/>
            <w:shd w:val="clear" w:color="auto" w:fill="auto"/>
          </w:tcPr>
          <w:p w:rsidR="00313312" w:rsidRPr="0081406A" w:rsidRDefault="00313312" w:rsidP="003A7E74">
            <w:pPr>
              <w:rPr>
                <w:lang w:val="nl"/>
              </w:rPr>
            </w:pPr>
            <w:r w:rsidRPr="0081406A">
              <w:rPr>
                <w:color w:val="800080"/>
              </w:rPr>
              <w:t>kantoorhoudende te</w:t>
            </w:r>
            <w:r w:rsidRPr="0081406A">
              <w:rPr>
                <w:color w:val="3366FF"/>
              </w:rPr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postcode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1B63F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woonplaats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3B6EB8">
              <w:t xml:space="preserve">,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straatnaam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3B6EB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06178A">
              <w:t>huisnummer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1B63F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color w:val="3366FF"/>
              </w:rPr>
              <w:t>letter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1B63F8"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color w:val="3366FF"/>
              </w:rPr>
              <w:t>toevoeging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  <w:r w:rsidRPr="0081406A">
              <w:rPr>
                <w:rFonts w:ascii="Times New Roman" w:hAnsi="Times New Roman"/>
                <w:color w:val="80008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:rsidR="00313312" w:rsidRDefault="00A030B3" w:rsidP="00313312">
            <w:r>
              <w:t>Optionele tekst, die alleen getoond wordt als het kantooradres is ingevuld. Het a</w:t>
            </w:r>
            <w:r w:rsidR="00313312" w:rsidRPr="00343045">
              <w:t>dres van het kantoor waar de gevolmachtigde werkzaam is.</w:t>
            </w:r>
          </w:p>
          <w:p w:rsidR="00313312" w:rsidRDefault="00313312" w:rsidP="00313312"/>
          <w:p w:rsidR="00313312" w:rsidRPr="0081406A" w:rsidRDefault="005E59EC" w:rsidP="00313312">
            <w:pPr>
              <w:rPr>
                <w:lang w:val="nl"/>
              </w:rPr>
            </w:pPr>
            <w:r w:rsidRPr="0081406A">
              <w:rPr>
                <w:lang w:val="nl"/>
              </w:rPr>
              <w:t>Een b</w:t>
            </w:r>
            <w:r w:rsidR="00313312" w:rsidRPr="0081406A">
              <w:rPr>
                <w:lang w:val="nl"/>
              </w:rPr>
              <w:t>uitenlands adres is hier niet mogelijk.</w:t>
            </w:r>
          </w:p>
          <w:p w:rsidR="00313312" w:rsidRDefault="00313312" w:rsidP="00313312"/>
          <w:p w:rsidR="00313312" w:rsidRPr="003A10A3" w:rsidRDefault="00313312" w:rsidP="0081406A">
            <w:pPr>
              <w:spacing w:line="240" w:lineRule="atLeast"/>
            </w:pPr>
            <w:r w:rsidRPr="0081406A">
              <w:rPr>
                <w:u w:val="single"/>
              </w:rPr>
              <w:t>Mapping</w:t>
            </w:r>
            <w:r w:rsidRPr="003A10A3">
              <w:t>:</w:t>
            </w:r>
          </w:p>
          <w:p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adresKantoor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/postcode</w:t>
            </w:r>
          </w:p>
          <w:p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BAG_Woonplaats</w:t>
            </w:r>
            <w:proofErr w:type="spellEnd"/>
            <w:r w:rsidRPr="0081406A">
              <w:rPr>
                <w:sz w:val="16"/>
                <w:szCs w:val="16"/>
              </w:rPr>
              <w:t>/woonplaatsnaam</w:t>
            </w:r>
          </w:p>
          <w:p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BAG_OpenbareRuimte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openbareRuimteNaam</w:t>
            </w:r>
            <w:proofErr w:type="spellEnd"/>
          </w:p>
          <w:p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/huisnummer</w:t>
            </w:r>
          </w:p>
          <w:p w:rsidR="00313312" w:rsidRPr="0081406A" w:rsidRDefault="00313312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/huisletter</w:t>
            </w:r>
          </w:p>
          <w:p w:rsidR="00313312" w:rsidRPr="0081406A" w:rsidRDefault="00313312" w:rsidP="0081406A">
            <w:pPr>
              <w:spacing w:line="240" w:lineRule="auto"/>
              <w:ind w:left="22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BAG_NummerAanduiding</w:t>
            </w:r>
            <w:proofErr w:type="spellEnd"/>
            <w:r w:rsidRPr="0081406A">
              <w:rPr>
                <w:sz w:val="16"/>
                <w:szCs w:val="16"/>
              </w:rPr>
              <w:t>/huisnummertoevoeging</w:t>
            </w:r>
          </w:p>
        </w:tc>
      </w:tr>
      <w:tr w:rsidR="009A7A3B" w:rsidTr="0081406A">
        <w:tc>
          <w:tcPr>
            <w:tcW w:w="4804" w:type="dxa"/>
            <w:shd w:val="clear" w:color="auto" w:fill="auto"/>
          </w:tcPr>
          <w:p w:rsidR="009A7A3B" w:rsidRPr="0081406A" w:rsidRDefault="009A7A3B" w:rsidP="003A7E74">
            <w:pPr>
              <w:rPr>
                <w:lang w:val="en-US"/>
              </w:rPr>
            </w:pPr>
            <w:r w:rsidRPr="0081406A">
              <w:rPr>
                <w:color w:val="339966"/>
              </w:rPr>
              <w:t>te dezen handelend</w:t>
            </w:r>
          </w:p>
        </w:tc>
        <w:tc>
          <w:tcPr>
            <w:tcW w:w="4804" w:type="dxa"/>
            <w:shd w:val="clear" w:color="auto" w:fill="auto"/>
          </w:tcPr>
          <w:p w:rsidR="009A7A3B" w:rsidRPr="0081406A" w:rsidRDefault="009A7A3B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>Vaste tekst.</w:t>
            </w:r>
          </w:p>
        </w:tc>
      </w:tr>
      <w:tr w:rsidR="00313312" w:rsidRPr="0081406A" w:rsidTr="0081406A">
        <w:tc>
          <w:tcPr>
            <w:tcW w:w="4804" w:type="dxa"/>
            <w:shd w:val="clear" w:color="auto" w:fill="auto"/>
          </w:tcPr>
          <w:p w:rsidR="00313312" w:rsidRPr="0081406A" w:rsidRDefault="00313312" w:rsidP="003A7E74">
            <w:pPr>
              <w:rPr>
                <w:lang w:val="nl"/>
              </w:rPr>
            </w:pPr>
            <w:r w:rsidRPr="0081406A">
              <w:rPr>
                <w:color w:val="800080"/>
              </w:rPr>
              <w:t>onder de verantwoordelijkheid van mij, notaris,</w:t>
            </w:r>
            <w:r w:rsidR="009A7A3B" w:rsidRPr="0081406A">
              <w:rPr>
                <w:color w:val="800080"/>
              </w:rPr>
              <w:t xml:space="preserve"> en</w:t>
            </w:r>
            <w:r w:rsidRPr="0081406A">
              <w:rPr>
                <w:color w:val="FF0000"/>
              </w:rPr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</w:p>
        </w:tc>
        <w:tc>
          <w:tcPr>
            <w:tcW w:w="4804" w:type="dxa"/>
            <w:shd w:val="clear" w:color="auto" w:fill="auto"/>
          </w:tcPr>
          <w:p w:rsidR="00313312" w:rsidRPr="0081406A" w:rsidRDefault="00313312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>Optionele tekst.</w:t>
            </w:r>
          </w:p>
          <w:p w:rsidR="00313312" w:rsidRPr="0081406A" w:rsidRDefault="00313312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:rsidR="00313312" w:rsidRDefault="00313312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rPr>
                <w:u w:val="single"/>
              </w:rPr>
              <w:t>Mapping</w:t>
            </w:r>
            <w:r>
              <w:t xml:space="preserve">: </w:t>
            </w:r>
          </w:p>
          <w:p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//Gevolmachtigde/tekstkeuze/</w:t>
            </w:r>
          </w:p>
          <w:p w:rsidR="00313312" w:rsidRPr="0081406A" w:rsidRDefault="00313312" w:rsidP="0081406A">
            <w:pPr>
              <w:spacing w:line="240" w:lineRule="auto"/>
              <w:ind w:left="31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tagNaam</w:t>
            </w:r>
            <w:proofErr w:type="spellEnd"/>
            <w:r w:rsidRPr="0081406A">
              <w:rPr>
                <w:sz w:val="16"/>
                <w:szCs w:val="16"/>
              </w:rPr>
              <w:t>(‘</w:t>
            </w:r>
            <w:proofErr w:type="spellStart"/>
            <w:r w:rsidRPr="0081406A">
              <w:rPr>
                <w:sz w:val="16"/>
                <w:szCs w:val="16"/>
              </w:rPr>
              <w:t>k_VerantwoordelijkheidNotaris</w:t>
            </w:r>
            <w:proofErr w:type="spellEnd"/>
            <w:r w:rsidRPr="0081406A">
              <w:rPr>
                <w:sz w:val="16"/>
                <w:szCs w:val="16"/>
              </w:rPr>
              <w:t>)</w:t>
            </w:r>
          </w:p>
          <w:p w:rsidR="00313312" w:rsidRPr="0081406A" w:rsidRDefault="00313312" w:rsidP="0081406A">
            <w:pPr>
              <w:spacing w:line="240" w:lineRule="auto"/>
              <w:ind w:left="31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./tekst(‘</w:t>
            </w:r>
            <w:proofErr w:type="spellStart"/>
            <w:r w:rsidRPr="0081406A">
              <w:rPr>
                <w:sz w:val="16"/>
                <w:szCs w:val="16"/>
              </w:rPr>
              <w:t>true</w:t>
            </w:r>
            <w:proofErr w:type="spellEnd"/>
            <w:r w:rsidRPr="0081406A">
              <w:rPr>
                <w:sz w:val="16"/>
                <w:szCs w:val="16"/>
              </w:rPr>
              <w:t>’ = tekst wordt wel getoond; ‘</w:t>
            </w:r>
            <w:proofErr w:type="spellStart"/>
            <w:r w:rsidRPr="0081406A">
              <w:rPr>
                <w:sz w:val="16"/>
                <w:szCs w:val="16"/>
              </w:rPr>
              <w:t>false</w:t>
            </w:r>
            <w:proofErr w:type="spellEnd"/>
            <w:r w:rsidRPr="0081406A">
              <w:rPr>
                <w:sz w:val="16"/>
                <w:szCs w:val="16"/>
              </w:rPr>
              <w:t>’ = tekst wordt niet getoond)</w:t>
            </w:r>
          </w:p>
        </w:tc>
      </w:tr>
      <w:tr w:rsidR="009A7A3B" w:rsidTr="0081406A">
        <w:tc>
          <w:tcPr>
            <w:tcW w:w="4804" w:type="dxa"/>
            <w:shd w:val="clear" w:color="auto" w:fill="auto"/>
          </w:tcPr>
          <w:p w:rsidR="009A7A3B" w:rsidRPr="0081406A" w:rsidDel="009A7A3B" w:rsidRDefault="0020288D" w:rsidP="003A7E74">
            <w:pPr>
              <w:rPr>
                <w:lang w:val="en-US"/>
              </w:rPr>
            </w:pPr>
            <w:r w:rsidRPr="0081406A">
              <w:rPr>
                <w:color w:val="FFFFFF"/>
                <w:highlight w:val="darkYellow"/>
              </w:rPr>
              <w:t>KEUZEBLOKVARIAN</w:t>
            </w:r>
            <w:r w:rsidR="00A11207" w:rsidRPr="0081406A">
              <w:rPr>
                <w:color w:val="FFFFFF"/>
                <w:highlight w:val="darkYellow"/>
              </w:rPr>
              <w:t>T HOEDANIGHEID</w:t>
            </w:r>
          </w:p>
        </w:tc>
        <w:tc>
          <w:tcPr>
            <w:tcW w:w="4804" w:type="dxa"/>
            <w:shd w:val="clear" w:color="auto" w:fill="auto"/>
          </w:tcPr>
          <w:p w:rsidR="006947AE" w:rsidRPr="0081406A" w:rsidRDefault="0020288D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 xml:space="preserve">Verplichte keuze tussen </w:t>
            </w:r>
            <w:r w:rsidR="0030582A" w:rsidRPr="0081406A">
              <w:rPr>
                <w:lang w:val="nl-NL"/>
              </w:rPr>
              <w:t xml:space="preserve">de </w:t>
            </w:r>
            <w:r w:rsidRPr="0081406A">
              <w:rPr>
                <w:lang w:val="nl-NL"/>
              </w:rPr>
              <w:t>varianten. De hoedanigheid waarin de gevolmachtigde optreedt voor</w:t>
            </w:r>
            <w:r w:rsidR="006947AE" w:rsidRPr="0081406A">
              <w:rPr>
                <w:lang w:val="nl-NL"/>
              </w:rPr>
              <w:t>:</w:t>
            </w:r>
            <w:r w:rsidRPr="0081406A">
              <w:rPr>
                <w:lang w:val="nl-NL"/>
              </w:rPr>
              <w:t xml:space="preserve"> </w:t>
            </w:r>
          </w:p>
          <w:p w:rsidR="004D33EB" w:rsidRPr="0081406A" w:rsidRDefault="004D33EB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partij, of</w:t>
            </w:r>
          </w:p>
          <w:p w:rsidR="009A7A3B" w:rsidRPr="0081406A" w:rsidRDefault="0020288D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of meer personen</w:t>
            </w:r>
            <w:r w:rsidR="004D33EB" w:rsidRPr="0081406A">
              <w:rPr>
                <w:lang w:val="nl-NL"/>
              </w:rPr>
              <w:t>.</w:t>
            </w:r>
            <w:r w:rsidR="00293F05" w:rsidRPr="0081406A">
              <w:rPr>
                <w:lang w:val="nl-NL"/>
              </w:rPr>
              <w:t xml:space="preserve"> </w:t>
            </w:r>
          </w:p>
          <w:p w:rsidR="0020288D" w:rsidRPr="0081406A" w:rsidRDefault="0020288D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:rsidR="00293F05" w:rsidRDefault="00293F05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rPr>
                <w:u w:val="single"/>
              </w:rPr>
              <w:t>Mapping</w:t>
            </w:r>
            <w:r w:rsidR="000C77F5" w:rsidRPr="0081406A">
              <w:rPr>
                <w:u w:val="single"/>
              </w:rPr>
              <w:t xml:space="preserve"> Hoedanigheid</w:t>
            </w:r>
            <w:r>
              <w:t>:</w:t>
            </w:r>
          </w:p>
          <w:p w:rsidR="00293F05" w:rsidRPr="0081406A" w:rsidRDefault="00293F0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lastRenderedPageBreak/>
              <w:t>//Gevolmachtigde</w:t>
            </w:r>
            <w:r w:rsidR="000C77F5" w:rsidRPr="0081406A">
              <w:rPr>
                <w:sz w:val="16"/>
                <w:szCs w:val="16"/>
              </w:rPr>
              <w:t>/</w:t>
            </w:r>
            <w:proofErr w:type="spellStart"/>
            <w:r w:rsidR="000C77F5" w:rsidRPr="0081406A">
              <w:rPr>
                <w:sz w:val="16"/>
                <w:szCs w:val="16"/>
              </w:rPr>
              <w:t>vertegenwoordigtRef</w:t>
            </w:r>
            <w:proofErr w:type="spellEnd"/>
            <w:r w:rsidR="00F4421D" w:rsidRPr="0081406A">
              <w:rPr>
                <w:sz w:val="16"/>
                <w:szCs w:val="16"/>
              </w:rPr>
              <w:t xml:space="preserve"> </w:t>
            </w:r>
            <w:r w:rsidR="000C77F5" w:rsidRPr="0081406A">
              <w:rPr>
                <w:sz w:val="16"/>
                <w:szCs w:val="16"/>
              </w:rPr>
              <w:t>[</w:t>
            </w:r>
            <w:proofErr w:type="spellStart"/>
            <w:r w:rsidR="000C77F5" w:rsidRPr="0081406A">
              <w:rPr>
                <w:sz w:val="16"/>
                <w:szCs w:val="16"/>
              </w:rPr>
              <w:t>xlink:href</w:t>
            </w:r>
            <w:proofErr w:type="spellEnd"/>
            <w:r w:rsidR="000C77F5" w:rsidRPr="0081406A">
              <w:rPr>
                <w:sz w:val="16"/>
                <w:szCs w:val="16"/>
              </w:rPr>
              <w:t>="</w:t>
            </w:r>
            <w:proofErr w:type="spellStart"/>
            <w:r w:rsidR="000C77F5" w:rsidRPr="0081406A">
              <w:rPr>
                <w:sz w:val="16"/>
                <w:szCs w:val="16"/>
              </w:rPr>
              <w:t>id</w:t>
            </w:r>
            <w:proofErr w:type="spellEnd"/>
            <w:r w:rsidR="000C77F5" w:rsidRPr="0081406A">
              <w:rPr>
                <w:sz w:val="16"/>
                <w:szCs w:val="16"/>
              </w:rPr>
              <w:t xml:space="preserve"> van de hoedanigheid]</w:t>
            </w:r>
          </w:p>
          <w:p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</w:t>
            </w:r>
            <w:r w:rsidR="00DB6FA7" w:rsidRPr="0081406A">
              <w:rPr>
                <w:sz w:val="16"/>
                <w:szCs w:val="16"/>
              </w:rPr>
              <w:t>/</w:t>
            </w:r>
          </w:p>
          <w:p w:rsidR="00DB6FA7" w:rsidRPr="0081406A" w:rsidRDefault="00DB6FA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-zie verder keuzeblokvariant</w:t>
            </w:r>
            <w:r w:rsidR="004C6796" w:rsidRPr="0081406A">
              <w:rPr>
                <w:sz w:val="16"/>
                <w:szCs w:val="16"/>
              </w:rPr>
              <w:t xml:space="preserve"> hoedanigheid</w:t>
            </w:r>
          </w:p>
          <w:p w:rsidR="000C77F5" w:rsidRDefault="000C77F5" w:rsidP="0081406A">
            <w:pPr>
              <w:spacing w:line="240" w:lineRule="auto"/>
            </w:pPr>
          </w:p>
          <w:p w:rsidR="000C77F5" w:rsidRPr="0081406A" w:rsidRDefault="000C77F5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 persoon</w:t>
            </w:r>
            <w:r w:rsidR="00A86D6F" w:rsidRPr="0081406A">
              <w:rPr>
                <w:u w:val="single"/>
              </w:rPr>
              <w:t xml:space="preserve"> of </w:t>
            </w:r>
            <w:r w:rsidRPr="0081406A">
              <w:rPr>
                <w:u w:val="single"/>
              </w:rPr>
              <w:t>partij die wordt vertegenwoordigd:</w:t>
            </w:r>
          </w:p>
          <w:p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-voor elke persoon</w:t>
            </w:r>
            <w:r w:rsidR="00080A6E" w:rsidRPr="0081406A">
              <w:rPr>
                <w:sz w:val="16"/>
                <w:szCs w:val="16"/>
              </w:rPr>
              <w:t xml:space="preserve"> een referentie in de hoedanigheid</w:t>
            </w:r>
          </w:p>
          <w:p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]/</w:t>
            </w:r>
            <w:proofErr w:type="spellStart"/>
            <w:r w:rsidRPr="0081406A">
              <w:rPr>
                <w:sz w:val="16"/>
                <w:szCs w:val="16"/>
              </w:rPr>
              <w:t>wordtVertegenwoordigdRef</w:t>
            </w:r>
            <w:proofErr w:type="spellEnd"/>
            <w:r w:rsidRPr="0081406A">
              <w:rPr>
                <w:sz w:val="16"/>
                <w:szCs w:val="16"/>
              </w:rPr>
              <w:t xml:space="preserve"> [</w:t>
            </w:r>
            <w:proofErr w:type="spellStart"/>
            <w:r w:rsidRPr="0081406A">
              <w:rPr>
                <w:sz w:val="16"/>
                <w:szCs w:val="16"/>
              </w:rPr>
              <w:t>xlink:href</w:t>
            </w:r>
            <w:proofErr w:type="spellEnd"/>
            <w:r w:rsidRPr="0081406A">
              <w:rPr>
                <w:sz w:val="16"/>
                <w:szCs w:val="16"/>
              </w:rPr>
              <w:t>="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 van de persoon]</w:t>
            </w:r>
          </w:p>
          <w:p w:rsidR="000C77F5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-voor de partij</w:t>
            </w:r>
          </w:p>
          <w:p w:rsidR="004C6796" w:rsidRPr="0081406A" w:rsidRDefault="000C77F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]/ </w:t>
            </w:r>
            <w:r w:rsidRPr="0081406A">
              <w:rPr>
                <w:sz w:val="16"/>
                <w:szCs w:val="16"/>
              </w:rPr>
              <w:sym w:font="Wingdings" w:char="F0E0"/>
            </w:r>
            <w:r w:rsidRPr="0081406A">
              <w:rPr>
                <w:sz w:val="16"/>
                <w:szCs w:val="16"/>
              </w:rPr>
              <w:t>geen Ref aanwezig</w:t>
            </w:r>
          </w:p>
        </w:tc>
      </w:tr>
    </w:tbl>
    <w:p w:rsidR="003A7E74" w:rsidRPr="003A7E74" w:rsidRDefault="003A7E74" w:rsidP="003A7E74">
      <w:pPr>
        <w:rPr>
          <w:lang w:val="nl"/>
        </w:rPr>
      </w:pPr>
    </w:p>
    <w:p w:rsidR="00313312" w:rsidRDefault="00313312" w:rsidP="00313312">
      <w:pPr>
        <w:pStyle w:val="Kop3"/>
        <w:numPr>
          <w:ilvl w:val="2"/>
          <w:numId w:val="1"/>
        </w:numPr>
      </w:pPr>
      <w:r>
        <w:br w:type="page"/>
      </w:r>
      <w:bookmarkStart w:id="37" w:name="_Ref377136281"/>
      <w:bookmarkStart w:id="38" w:name="_Toc411258182"/>
      <w:r>
        <w:lastRenderedPageBreak/>
        <w:t>Optie 2</w:t>
      </w:r>
      <w:r w:rsidR="00C85832">
        <w:t>:</w:t>
      </w:r>
      <w:r>
        <w:t xml:space="preserve"> </w:t>
      </w:r>
      <w:r w:rsidR="0080735A">
        <w:t xml:space="preserve">één persoon of </w:t>
      </w:r>
      <w:r>
        <w:t>meer personen die gezamenlijk optreden als gevolmachtigde</w:t>
      </w:r>
      <w:bookmarkEnd w:id="37"/>
      <w:bookmarkEnd w:id="38"/>
    </w:p>
    <w:p w:rsidR="00313312" w:rsidRPr="00313312" w:rsidRDefault="00313312" w:rsidP="00313312">
      <w:pPr>
        <w:rPr>
          <w:lang w:val="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80"/>
        <w:gridCol w:w="4778"/>
      </w:tblGrid>
      <w:tr w:rsidR="00313312" w:rsidRPr="0081406A" w:rsidTr="0081406A">
        <w:tc>
          <w:tcPr>
            <w:tcW w:w="4804" w:type="dxa"/>
            <w:shd w:val="clear" w:color="auto" w:fill="auto"/>
          </w:tcPr>
          <w:p w:rsidR="00313312" w:rsidRPr="0081406A" w:rsidRDefault="00313312" w:rsidP="00313312">
            <w:pPr>
              <w:rPr>
                <w:lang w:val="nl"/>
              </w:rPr>
            </w:pPr>
          </w:p>
        </w:tc>
        <w:tc>
          <w:tcPr>
            <w:tcW w:w="4804" w:type="dxa"/>
            <w:shd w:val="clear" w:color="auto" w:fill="auto"/>
          </w:tcPr>
          <w:p w:rsidR="00313312" w:rsidRPr="0081406A" w:rsidRDefault="00313312" w:rsidP="00313312">
            <w:pPr>
              <w:rPr>
                <w:u w:val="single"/>
              </w:rPr>
            </w:pPr>
            <w:r w:rsidRPr="0081406A">
              <w:rPr>
                <w:u w:val="single"/>
              </w:rPr>
              <w:t>Mapping optie</w:t>
            </w:r>
            <w:r w:rsidR="006C4915" w:rsidRPr="0081406A">
              <w:rPr>
                <w:u w:val="single"/>
              </w:rPr>
              <w:t xml:space="preserve"> 2</w:t>
            </w:r>
            <w:r w:rsidRPr="0081406A">
              <w:rPr>
                <w:u w:val="single"/>
              </w:rPr>
              <w:t>:</w:t>
            </w:r>
          </w:p>
          <w:p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//Gevolmachtigde/tekstkeuze/</w:t>
            </w:r>
          </w:p>
          <w:p w:rsidR="00313312" w:rsidRPr="0081406A" w:rsidRDefault="00313312" w:rsidP="0081406A">
            <w:pPr>
              <w:spacing w:line="240" w:lineRule="auto"/>
              <w:ind w:left="31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tagNaam</w:t>
            </w:r>
            <w:proofErr w:type="spellEnd"/>
            <w:r w:rsidRPr="0081406A">
              <w:rPr>
                <w:sz w:val="16"/>
                <w:szCs w:val="16"/>
              </w:rPr>
              <w:t>(‘</w:t>
            </w:r>
            <w:proofErr w:type="spellStart"/>
            <w:r w:rsidRPr="0081406A">
              <w:rPr>
                <w:sz w:val="16"/>
                <w:szCs w:val="16"/>
              </w:rPr>
              <w:t>k_Optie</w:t>
            </w:r>
            <w:proofErr w:type="spellEnd"/>
            <w:r w:rsidRPr="0081406A">
              <w:rPr>
                <w:sz w:val="16"/>
                <w:szCs w:val="16"/>
              </w:rPr>
              <w:t>)</w:t>
            </w:r>
          </w:p>
          <w:p w:rsidR="00313312" w:rsidRPr="0081406A" w:rsidRDefault="00313312" w:rsidP="0081406A">
            <w:pPr>
              <w:spacing w:line="240" w:lineRule="auto"/>
              <w:ind w:left="317"/>
              <w:rPr>
                <w:lang w:val="nl"/>
              </w:rPr>
            </w:pPr>
            <w:r w:rsidRPr="0081406A">
              <w:rPr>
                <w:sz w:val="16"/>
                <w:szCs w:val="16"/>
              </w:rPr>
              <w:t>./tekst(‘2’)</w:t>
            </w:r>
          </w:p>
        </w:tc>
      </w:tr>
      <w:tr w:rsidR="00313312" w:rsidRPr="0081406A" w:rsidTr="0081406A">
        <w:tc>
          <w:tcPr>
            <w:tcW w:w="4804" w:type="dxa"/>
            <w:shd w:val="clear" w:color="auto" w:fill="auto"/>
          </w:tcPr>
          <w:p w:rsidR="00313312" w:rsidRPr="0081406A" w:rsidRDefault="00313312" w:rsidP="00313312">
            <w:pPr>
              <w:rPr>
                <w:lang w:val="nl"/>
              </w:rPr>
            </w:pPr>
          </w:p>
        </w:tc>
        <w:tc>
          <w:tcPr>
            <w:tcW w:w="4804" w:type="dxa"/>
            <w:shd w:val="clear" w:color="auto" w:fill="auto"/>
          </w:tcPr>
          <w:p w:rsidR="00313312" w:rsidRDefault="008652E1" w:rsidP="0081406A">
            <w:pPr>
              <w:spacing w:line="240" w:lineRule="auto"/>
            </w:pPr>
            <w:r>
              <w:t>M</w:t>
            </w:r>
            <w:r w:rsidR="008D5BC3">
              <w:t>ogelijk</w:t>
            </w:r>
            <w:r>
              <w:t>heden</w:t>
            </w:r>
            <w:r w:rsidR="008D5BC3">
              <w:t>:</w:t>
            </w:r>
          </w:p>
          <w:p w:rsidR="00D128D3" w:rsidRDefault="00D128D3" w:rsidP="0081406A">
            <w:pPr>
              <w:spacing w:line="240" w:lineRule="auto"/>
            </w:pPr>
          </w:p>
          <w:p w:rsidR="0080735A" w:rsidRPr="00D128D3" w:rsidRDefault="00322FFF" w:rsidP="00BC572A">
            <w:r>
              <w:t>1. é</w:t>
            </w:r>
            <w:r w:rsidR="00246ADE">
              <w:t>é</w:t>
            </w:r>
            <w:r w:rsidR="00C70961" w:rsidRPr="00D128D3">
              <w:t xml:space="preserve">n </w:t>
            </w:r>
            <w:r w:rsidR="008F447E">
              <w:t>gevolmachtigde</w:t>
            </w:r>
            <w:r w:rsidR="00093093" w:rsidRPr="00D128D3">
              <w:t xml:space="preserve"> </w:t>
            </w:r>
            <w:r w:rsidR="00E95FBD">
              <w:t>met eigen</w:t>
            </w:r>
            <w:r w:rsidR="00093093" w:rsidRPr="00D128D3">
              <w:t xml:space="preserve"> woonadres </w:t>
            </w:r>
            <w:r w:rsidR="00E95FBD">
              <w:t>en eigen</w:t>
            </w:r>
            <w:r w:rsidR="00093093" w:rsidRPr="00D128D3">
              <w:t xml:space="preserve"> burgerlijke staat</w:t>
            </w:r>
          </w:p>
          <w:p w:rsidR="0080735A" w:rsidRPr="0081406A" w:rsidRDefault="0080735A" w:rsidP="00A233EA">
            <w:pPr>
              <w:rPr>
                <w:color w:val="800080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 xml:space="preserve">, </w:t>
            </w:r>
            <w:r w:rsidR="003E7D0C" w:rsidRPr="0081406A">
              <w:rPr>
                <w:color w:val="339966"/>
              </w:rPr>
              <w:t xml:space="preserve">wonende te </w:t>
            </w:r>
            <w:r w:rsidR="003E7D0C" w:rsidRPr="0081406A">
              <w:rPr>
                <w:color w:val="339966"/>
                <w:highlight w:val="yellow"/>
              </w:rPr>
              <w:t>TEKSTBLOK WOONADRES</w:t>
            </w:r>
            <w:r w:rsidR="003E7D0C" w:rsidRPr="0081406A">
              <w:rPr>
                <w:color w:val="339966"/>
              </w:rPr>
              <w:t xml:space="preserve">, </w:t>
            </w:r>
            <w:r w:rsidR="005577BA" w:rsidRPr="0081406A">
              <w:rPr>
                <w:color w:val="800080"/>
                <w:highlight w:val="yellow"/>
              </w:rPr>
              <w:t>TEKSTBLOK BURGERLIJKE STAAT</w:t>
            </w:r>
            <w:r w:rsidR="005577BA" w:rsidRPr="0081406A">
              <w:rPr>
                <w:color w:val="800080"/>
              </w:rPr>
              <w:t xml:space="preserve">, </w:t>
            </w:r>
          </w:p>
          <w:p w:rsidR="002A68C5" w:rsidRDefault="002A68C5" w:rsidP="0081406A">
            <w:pPr>
              <w:spacing w:line="240" w:lineRule="auto"/>
            </w:pPr>
          </w:p>
          <w:p w:rsidR="00313312" w:rsidRPr="0081406A" w:rsidRDefault="00322FFF" w:rsidP="00313312">
            <w:pPr>
              <w:rPr>
                <w:u w:val="single"/>
              </w:rPr>
            </w:pPr>
            <w:r>
              <w:t>2. t</w:t>
            </w:r>
            <w:r w:rsidR="00313312" w:rsidRPr="00D128D3">
              <w:t xml:space="preserve">wee </w:t>
            </w:r>
            <w:r w:rsidR="008F447E">
              <w:t>gevolmachtigde</w:t>
            </w:r>
            <w:r w:rsidR="00313312" w:rsidRPr="00D128D3">
              <w:t xml:space="preserve"> met gezamenlijke burgerlijke staat en</w:t>
            </w:r>
            <w:r w:rsidR="001066E6" w:rsidRPr="00D128D3">
              <w:t xml:space="preserve"> gezamenlijk</w:t>
            </w:r>
            <w:r w:rsidR="00313312" w:rsidRPr="00D128D3">
              <w:t xml:space="preserve"> woonadres</w:t>
            </w:r>
            <w:r w:rsidR="00A36CCC">
              <w:t xml:space="preserve"> </w:t>
            </w:r>
          </w:p>
          <w:p w:rsidR="00313312" w:rsidRDefault="00313312" w:rsidP="00313312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>; en</w:t>
            </w:r>
          </w:p>
          <w:p w:rsidR="00313312" w:rsidRDefault="00313312" w:rsidP="00313312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>, tezamen</w:t>
            </w:r>
            <w:r w:rsidRPr="0081406A">
              <w:rPr>
                <w:color w:val="339966"/>
              </w:rPr>
              <w:t xml:space="preserve"> 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  <w:p w:rsidR="00313312" w:rsidRDefault="00313312" w:rsidP="00313312"/>
          <w:p w:rsidR="00AA6E34" w:rsidRPr="00D128D3" w:rsidRDefault="00322FFF" w:rsidP="00AA6E34">
            <w:r>
              <w:t>3. t</w:t>
            </w:r>
            <w:r w:rsidR="00AA6E34" w:rsidRPr="00D128D3">
              <w:t xml:space="preserve">wee </w:t>
            </w:r>
            <w:r w:rsidR="008F447E">
              <w:t>gevolmachtigden</w:t>
            </w:r>
            <w:r w:rsidR="00AA6E34" w:rsidRPr="00D128D3">
              <w:t xml:space="preserve"> met eigen woonadres en gezamenlijke burgerlijke staat</w:t>
            </w:r>
            <w:r w:rsidR="00A36CCC">
              <w:t xml:space="preserve"> </w:t>
            </w:r>
          </w:p>
          <w:p w:rsidR="00AA6E34" w:rsidRDefault="00AA6E34" w:rsidP="00AA6E34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800080"/>
              </w:rPr>
              <w:t>; en</w:t>
            </w:r>
          </w:p>
          <w:p w:rsidR="00AA6E34" w:rsidRDefault="00AA6E34" w:rsidP="00AA6E34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  <w:p w:rsidR="00AA6E34" w:rsidRDefault="00AA6E34" w:rsidP="00C70961"/>
          <w:p w:rsidR="00C70961" w:rsidRPr="00D128D3" w:rsidRDefault="00322FFF" w:rsidP="00C70961">
            <w:r>
              <w:t>4. t</w:t>
            </w:r>
            <w:r w:rsidR="00C70961" w:rsidRPr="00D128D3">
              <w:t xml:space="preserve">wee of meer </w:t>
            </w:r>
            <w:r w:rsidR="008F447E">
              <w:t>gevolmachtigden</w:t>
            </w:r>
            <w:r w:rsidR="00C70961" w:rsidRPr="00D128D3">
              <w:t xml:space="preserve"> zonder burgerlijke staat en </w:t>
            </w:r>
            <w:r w:rsidR="003E7D0C">
              <w:t xml:space="preserve">met </w:t>
            </w:r>
            <w:r w:rsidR="00C70961" w:rsidRPr="00D128D3">
              <w:t>gezamenlijk woonadres</w:t>
            </w:r>
            <w:r w:rsidR="00A36CCC">
              <w:t xml:space="preserve"> </w:t>
            </w:r>
          </w:p>
          <w:p w:rsidR="00C70961" w:rsidRPr="0081406A" w:rsidRDefault="00C70961" w:rsidP="00C70961">
            <w:pPr>
              <w:rPr>
                <w:color w:val="800080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>; en</w:t>
            </w:r>
          </w:p>
          <w:p w:rsidR="00C70961" w:rsidRDefault="00C70961" w:rsidP="00C70961"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>, tezamen</w:t>
            </w:r>
            <w:r w:rsidRPr="0081406A">
              <w:rPr>
                <w:color w:val="339966"/>
              </w:rPr>
              <w:t xml:space="preserve"> 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</w:p>
          <w:p w:rsidR="00313312" w:rsidRPr="0081406A" w:rsidRDefault="00313312" w:rsidP="00313312">
            <w:pPr>
              <w:rPr>
                <w:lang w:val="nl"/>
              </w:rPr>
            </w:pPr>
          </w:p>
          <w:p w:rsidR="00936270" w:rsidRPr="0081406A" w:rsidRDefault="00322FFF" w:rsidP="00936270">
            <w:pPr>
              <w:rPr>
                <w:u w:val="single"/>
              </w:rPr>
            </w:pPr>
            <w:r w:rsidRPr="006E774C">
              <w:t xml:space="preserve">5. </w:t>
            </w:r>
            <w:r w:rsidRPr="00322FFF">
              <w:t>t</w:t>
            </w:r>
            <w:r w:rsidR="00E56FBD" w:rsidRPr="00322FFF">
              <w:t>wee of m</w:t>
            </w:r>
            <w:r w:rsidR="008F447E" w:rsidRPr="00322FFF">
              <w:t>eer gevolmachtigden</w:t>
            </w:r>
            <w:r w:rsidR="00936270" w:rsidRPr="00322FFF">
              <w:t xml:space="preserve"> </w:t>
            </w:r>
            <w:r w:rsidR="00E56FBD" w:rsidRPr="00322FFF">
              <w:t>met eigen</w:t>
            </w:r>
            <w:r w:rsidR="00936270" w:rsidRPr="00322FFF">
              <w:t xml:space="preserve"> burgerlijke staat</w:t>
            </w:r>
            <w:r w:rsidR="00E56FBD" w:rsidRPr="00322FFF">
              <w:t xml:space="preserve"> en eigen woonadres</w:t>
            </w:r>
            <w:r w:rsidR="00A36CCC" w:rsidRPr="0081406A">
              <w:rPr>
                <w:u w:val="single"/>
              </w:rPr>
              <w:t xml:space="preserve"> </w:t>
            </w:r>
          </w:p>
          <w:p w:rsidR="00936270" w:rsidRPr="0081406A" w:rsidRDefault="00936270" w:rsidP="00936270">
            <w:pPr>
              <w:rPr>
                <w:color w:val="800080"/>
              </w:rPr>
            </w:pPr>
            <w:r w:rsidRPr="0081406A">
              <w:rPr>
                <w:color w:val="FF0000"/>
                <w:highlight w:val="yellow"/>
              </w:rPr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; en</w:t>
            </w:r>
          </w:p>
          <w:p w:rsidR="00936270" w:rsidRPr="0081406A" w:rsidRDefault="00936270" w:rsidP="00936270">
            <w:pPr>
              <w:rPr>
                <w:lang w:val="nl"/>
              </w:rPr>
            </w:pPr>
            <w:r w:rsidRPr="0081406A">
              <w:rPr>
                <w:color w:val="FF0000"/>
                <w:highlight w:val="yellow"/>
              </w:rPr>
              <w:lastRenderedPageBreak/>
              <w:t>TEKSTBLOK NATUURLIJK PERSOON</w:t>
            </w:r>
            <w:r w:rsidRPr="0081406A">
              <w:rPr>
                <w:color w:val="FF0000"/>
              </w:rPr>
              <w:t>,</w:t>
            </w:r>
            <w:r w:rsidRPr="0081406A">
              <w:rPr>
                <w:color w:val="800080"/>
                <w:highlight w:val="yellow"/>
              </w:rPr>
              <w:t xml:space="preserve"> TEKSTBLOK LEGITIMATIE</w:t>
            </w:r>
            <w:r w:rsidRPr="0081406A">
              <w:rPr>
                <w:color w:val="800080"/>
              </w:rPr>
              <w:t xml:space="preserve">, </w:t>
            </w:r>
            <w:r w:rsidRPr="0081406A">
              <w:rPr>
                <w:color w:val="339966"/>
              </w:rPr>
              <w:t xml:space="preserve">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</w:tc>
      </w:tr>
      <w:tr w:rsidR="00313312" w:rsidRPr="0081406A" w:rsidTr="0081406A">
        <w:tc>
          <w:tcPr>
            <w:tcW w:w="4804" w:type="dxa"/>
            <w:shd w:val="clear" w:color="auto" w:fill="auto"/>
          </w:tcPr>
          <w:p w:rsidR="00313312" w:rsidRPr="0081406A" w:rsidRDefault="00313312" w:rsidP="00313312">
            <w:pPr>
              <w:rPr>
                <w:lang w:val="nl"/>
              </w:rPr>
            </w:pPr>
            <w:r w:rsidRPr="0081406A">
              <w:rPr>
                <w:color w:val="FF0000"/>
                <w:highlight w:val="yellow"/>
              </w:rPr>
              <w:lastRenderedPageBreak/>
              <w:t>TEKSTBLOK NATUURLIJK PERSOON</w:t>
            </w:r>
            <w:r w:rsidRPr="0081406A">
              <w:rPr>
                <w:color w:val="FF000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:rsidR="00313312" w:rsidRPr="0081406A" w:rsidRDefault="00313312" w:rsidP="0081406A">
            <w:pPr>
              <w:spacing w:before="72"/>
              <w:rPr>
                <w:lang w:val="nl"/>
              </w:rPr>
            </w:pPr>
            <w:r w:rsidRPr="0081406A">
              <w:rPr>
                <w:lang w:val="nl"/>
              </w:rPr>
              <w:t xml:space="preserve">Gegevens van </w:t>
            </w:r>
            <w:r w:rsidR="00BC2255" w:rsidRPr="0081406A">
              <w:rPr>
                <w:lang w:val="nl"/>
              </w:rPr>
              <w:t>de</w:t>
            </w:r>
            <w:r w:rsidRPr="0081406A">
              <w:rPr>
                <w:lang w:val="nl"/>
              </w:rPr>
              <w:t xml:space="preserve"> persoon die </w:t>
            </w:r>
            <w:r w:rsidR="00BC2255" w:rsidRPr="0081406A">
              <w:rPr>
                <w:lang w:val="nl"/>
              </w:rPr>
              <w:t xml:space="preserve">optreedt als </w:t>
            </w:r>
            <w:r w:rsidRPr="0081406A">
              <w:rPr>
                <w:lang w:val="nl"/>
              </w:rPr>
              <w:t>gevolmachtigde</w:t>
            </w:r>
            <w:r w:rsidR="00BC2255" w:rsidRPr="0081406A">
              <w:rPr>
                <w:lang w:val="nl"/>
              </w:rPr>
              <w:t xml:space="preserve"> en optioneel van één of meer andere personen waarmee gezamenlijk opgetreden wordt</w:t>
            </w:r>
            <w:r w:rsidRPr="0081406A">
              <w:rPr>
                <w:lang w:val="nl"/>
              </w:rPr>
              <w:t>.</w:t>
            </w:r>
          </w:p>
          <w:p w:rsidR="00313312" w:rsidRPr="00BC2255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</w:pPr>
          </w:p>
          <w:p w:rsidR="00313312" w:rsidRPr="00AF2256" w:rsidRDefault="00313312" w:rsidP="00313312">
            <w:r w:rsidRPr="0081406A">
              <w:rPr>
                <w:u w:val="single"/>
              </w:rPr>
              <w:t xml:space="preserve">Mapping </w:t>
            </w:r>
            <w:r w:rsidR="002E2E90" w:rsidRPr="0081406A">
              <w:rPr>
                <w:u w:val="single"/>
              </w:rPr>
              <w:t>g</w:t>
            </w:r>
            <w:r w:rsidRPr="0081406A">
              <w:rPr>
                <w:u w:val="single"/>
              </w:rPr>
              <w:t>evolmachtigde</w:t>
            </w:r>
            <w:r w:rsidRPr="00AF2256">
              <w:t>:</w:t>
            </w:r>
          </w:p>
          <w:p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persoonGegevens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</w:p>
          <w:p w:rsidR="00313312" w:rsidRPr="0081406A" w:rsidRDefault="00313312" w:rsidP="0081406A">
            <w:pPr>
              <w:spacing w:line="240" w:lineRule="auto"/>
              <w:rPr>
                <w:szCs w:val="18"/>
                <w:u w:val="single"/>
              </w:rPr>
            </w:pPr>
            <w:r w:rsidRPr="0081406A">
              <w:rPr>
                <w:szCs w:val="18"/>
                <w:u w:val="single"/>
              </w:rPr>
              <w:t>Mapping gerelateerde gevolmachtigde(n):</w:t>
            </w:r>
          </w:p>
          <w:p w:rsidR="00313312" w:rsidRPr="0081406A" w:rsidRDefault="00313312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="00ED7235" w:rsidRPr="0081406A">
              <w:rPr>
                <w:sz w:val="16"/>
                <w:szCs w:val="16"/>
              </w:rPr>
              <w:t>[</w:t>
            </w:r>
            <w:r w:rsidR="00B10E88" w:rsidRPr="0081406A">
              <w:rPr>
                <w:sz w:val="16"/>
                <w:szCs w:val="16"/>
              </w:rPr>
              <w:t>‘</w:t>
            </w:r>
            <w:r w:rsidR="00ED7235" w:rsidRPr="0081406A">
              <w:rPr>
                <w:sz w:val="16"/>
                <w:szCs w:val="16"/>
              </w:rPr>
              <w:t>partner’ of ‘gevolmachtigde’]</w:t>
            </w:r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IMKAD_Persoon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="00466A0D" w:rsidRPr="0081406A">
              <w:rPr>
                <w:sz w:val="16"/>
                <w:szCs w:val="16"/>
              </w:rPr>
              <w:t>tia_Gegevens</w:t>
            </w:r>
            <w:proofErr w:type="spellEnd"/>
            <w:r w:rsidR="00466A0D" w:rsidRPr="0081406A">
              <w:rPr>
                <w:sz w:val="16"/>
                <w:szCs w:val="16"/>
              </w:rPr>
              <w:t>/</w:t>
            </w:r>
          </w:p>
          <w:p w:rsidR="006E774C" w:rsidRPr="0081406A" w:rsidRDefault="006E774C" w:rsidP="0081406A">
            <w:pPr>
              <w:spacing w:line="240" w:lineRule="auto"/>
              <w:rPr>
                <w:sz w:val="16"/>
                <w:szCs w:val="16"/>
              </w:rPr>
            </w:pPr>
          </w:p>
          <w:p w:rsidR="006E774C" w:rsidRDefault="006E774C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-zie verder tekstblok Natuurlijk persoon</w:t>
            </w:r>
          </w:p>
        </w:tc>
      </w:tr>
      <w:tr w:rsidR="00313312" w:rsidRPr="0081406A" w:rsidTr="0081406A">
        <w:tc>
          <w:tcPr>
            <w:tcW w:w="4804" w:type="dxa"/>
            <w:shd w:val="clear" w:color="auto" w:fill="auto"/>
          </w:tcPr>
          <w:p w:rsidR="00313312" w:rsidRPr="0081406A" w:rsidRDefault="00313312" w:rsidP="00313312">
            <w:pPr>
              <w:rPr>
                <w:lang w:val="nl"/>
              </w:rPr>
            </w:pPr>
            <w:r w:rsidRPr="0081406A">
              <w:rPr>
                <w:color w:val="800080"/>
                <w:highlight w:val="yellow"/>
              </w:rPr>
              <w:t>TEKSTBLOK LEGITIMATIE</w:t>
            </w:r>
            <w:r w:rsidRPr="0081406A">
              <w:rPr>
                <w:color w:val="80008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:rsidR="00313312" w:rsidRDefault="00313312" w:rsidP="0081406A">
            <w:pPr>
              <w:pStyle w:val="streepje"/>
              <w:numPr>
                <w:ilvl w:val="0"/>
                <w:numId w:val="0"/>
              </w:numPr>
            </w:pPr>
            <w:r>
              <w:t>Optionele tekst.</w:t>
            </w:r>
          </w:p>
          <w:p w:rsidR="00313312" w:rsidRDefault="00313312" w:rsidP="0081406A">
            <w:pPr>
              <w:pStyle w:val="streepje"/>
              <w:numPr>
                <w:ilvl w:val="0"/>
                <w:numId w:val="0"/>
              </w:numPr>
            </w:pPr>
          </w:p>
          <w:p w:rsidR="00313312" w:rsidRPr="00AF2256" w:rsidRDefault="00313312" w:rsidP="0081406A">
            <w:pPr>
              <w:spacing w:line="240" w:lineRule="auto"/>
            </w:pPr>
            <w:r w:rsidRPr="0081406A">
              <w:rPr>
                <w:u w:val="single"/>
              </w:rPr>
              <w:t>Mapping</w:t>
            </w:r>
            <w:r w:rsidR="002E2E90" w:rsidRPr="0081406A">
              <w:rPr>
                <w:u w:val="single"/>
              </w:rPr>
              <w:t xml:space="preserve"> gevolmachtigde</w:t>
            </w:r>
            <w:r w:rsidRPr="00AF2256">
              <w:t>:</w:t>
            </w:r>
          </w:p>
          <w:p w:rsidR="00313312" w:rsidRPr="0081406A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//Gevolmachtigde/gegevens/legitimatiebewijs/</w:t>
            </w:r>
          </w:p>
          <w:p w:rsidR="002E2E90" w:rsidRPr="0081406A" w:rsidRDefault="002E2E90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</w:p>
          <w:p w:rsidR="002E2E90" w:rsidRPr="0081406A" w:rsidRDefault="002E2E90" w:rsidP="0081406A">
            <w:pPr>
              <w:pStyle w:val="streepje"/>
              <w:numPr>
                <w:ilvl w:val="0"/>
                <w:numId w:val="0"/>
              </w:num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Cs w:val="18"/>
                <w:u w:val="single"/>
              </w:rPr>
              <w:t>Mapping gerelateerde gevolmachtigde(n):</w:t>
            </w:r>
          </w:p>
          <w:p w:rsidR="006E774C" w:rsidRDefault="00313312" w:rsidP="0081406A">
            <w:pPr>
              <w:pStyle w:val="streepje"/>
              <w:numPr>
                <w:ilvl w:val="0"/>
                <w:numId w:val="0"/>
              </w:numPr>
              <w:spacing w:line="240" w:lineRule="auto"/>
            </w:pPr>
            <w:r w:rsidRPr="0081406A">
              <w:rPr>
                <w:sz w:val="16"/>
                <w:szCs w:val="16"/>
              </w:rPr>
              <w:t>//Gevolmachtigde/GerelateerdPersoon/IMKAD_Persoon/</w:t>
            </w:r>
          </w:p>
          <w:p w:rsidR="00313312" w:rsidRPr="0081406A" w:rsidRDefault="008B0EB5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proofErr w:type="spellStart"/>
            <w:r w:rsidR="00313312" w:rsidRPr="0081406A">
              <w:rPr>
                <w:sz w:val="16"/>
                <w:szCs w:val="16"/>
              </w:rPr>
              <w:t>tia_legitimatiebewijs</w:t>
            </w:r>
            <w:proofErr w:type="spellEnd"/>
          </w:p>
          <w:p w:rsidR="008B0EB5" w:rsidRPr="0081406A" w:rsidRDefault="008B0EB5" w:rsidP="0081406A">
            <w:pPr>
              <w:spacing w:line="240" w:lineRule="auto"/>
              <w:rPr>
                <w:sz w:val="16"/>
                <w:szCs w:val="16"/>
              </w:rPr>
            </w:pPr>
          </w:p>
          <w:p w:rsidR="008B0EB5" w:rsidRDefault="008B0EB5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 xml:space="preserve">-zie verder tekstblok Legitimatie    </w:t>
            </w:r>
          </w:p>
        </w:tc>
      </w:tr>
      <w:tr w:rsidR="003E7D0C" w:rsidRPr="0081406A" w:rsidTr="0081406A">
        <w:tc>
          <w:tcPr>
            <w:tcW w:w="4804" w:type="dxa"/>
            <w:shd w:val="clear" w:color="auto" w:fill="auto"/>
          </w:tcPr>
          <w:p w:rsidR="003E7D0C" w:rsidRPr="0081406A" w:rsidRDefault="003E7D0C" w:rsidP="000E2365">
            <w:pPr>
              <w:rPr>
                <w:lang w:val="nl"/>
              </w:rPr>
            </w:pPr>
            <w:r w:rsidRPr="0081406A">
              <w:rPr>
                <w:color w:val="800080"/>
              </w:rPr>
              <w:t>tezamen</w:t>
            </w:r>
            <w:r w:rsidRPr="0081406A">
              <w:rPr>
                <w:color w:val="339966"/>
              </w:rPr>
              <w:t xml:space="preserve"> wonende te </w:t>
            </w:r>
            <w:r w:rsidRPr="0081406A">
              <w:rPr>
                <w:color w:val="339966"/>
                <w:highlight w:val="yellow"/>
              </w:rPr>
              <w:t>TEKSTBLOK WOONADRES</w:t>
            </w:r>
            <w:r w:rsidRPr="0081406A">
              <w:rPr>
                <w:color w:val="339966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:rsidR="003E7D0C" w:rsidRDefault="003E7D0C" w:rsidP="0081406A">
            <w:pPr>
              <w:spacing w:before="72"/>
            </w:pPr>
            <w:r>
              <w:t>Combinatie van optionele en vaste tekst. Het woonadres wordt altijd getoond, mogelijkheden:</w:t>
            </w:r>
          </w:p>
          <w:p w:rsidR="003E7D0C" w:rsidRDefault="003E7D0C" w:rsidP="0081406A">
            <w:pPr>
              <w:numPr>
                <w:ilvl w:val="0"/>
                <w:numId w:val="28"/>
              </w:numPr>
              <w:spacing w:before="72"/>
            </w:pPr>
            <w:r>
              <w:t>per (gerelateerde) gevolmachtigde, of</w:t>
            </w:r>
          </w:p>
          <w:p w:rsidR="003E7D0C" w:rsidRDefault="003E7D0C" w:rsidP="0081406A">
            <w:pPr>
              <w:numPr>
                <w:ilvl w:val="0"/>
                <w:numId w:val="28"/>
              </w:numPr>
              <w:spacing w:before="72"/>
            </w:pPr>
            <w:r>
              <w:t>voor de gevolmachtigde met één of meer gerelateerde gevolmachtigden gezamenlijk.</w:t>
            </w:r>
          </w:p>
          <w:p w:rsidR="003E7D0C" w:rsidRDefault="003E7D0C" w:rsidP="0081406A">
            <w:pPr>
              <w:spacing w:before="72"/>
            </w:pPr>
            <w:r>
              <w:t xml:space="preserve">In het laatste geval wordt de tekst </w:t>
            </w:r>
            <w:r w:rsidRPr="00B663B1">
              <w:t>’</w:t>
            </w:r>
            <w:r w:rsidRPr="0081406A">
              <w:rPr>
                <w:color w:val="800080"/>
              </w:rPr>
              <w:t>tezamen</w:t>
            </w:r>
            <w:r w:rsidRPr="00B663B1">
              <w:t>’</w:t>
            </w:r>
            <w:r w:rsidRPr="0081406A">
              <w:rPr>
                <w:color w:val="800080"/>
              </w:rPr>
              <w:t xml:space="preserve"> </w:t>
            </w:r>
            <w:r w:rsidRPr="00B663B1">
              <w:t>getoond</w:t>
            </w:r>
            <w:r>
              <w:t>, anders niet.</w:t>
            </w:r>
          </w:p>
          <w:p w:rsidR="003E7D0C" w:rsidRPr="00AF2256" w:rsidRDefault="003E7D0C" w:rsidP="0081406A">
            <w:pPr>
              <w:spacing w:before="72"/>
            </w:pPr>
            <w:r w:rsidRPr="0081406A">
              <w:rPr>
                <w:u w:val="single"/>
              </w:rPr>
              <w:t xml:space="preserve">Mapping </w:t>
            </w:r>
            <w:r w:rsidR="00E82C40" w:rsidRPr="0081406A">
              <w:rPr>
                <w:u w:val="single"/>
              </w:rPr>
              <w:t xml:space="preserve">eigen </w:t>
            </w:r>
            <w:r w:rsidRPr="0081406A">
              <w:rPr>
                <w:u w:val="single"/>
              </w:rPr>
              <w:t>woonadres</w:t>
            </w:r>
            <w:r w:rsidRPr="00AF2256">
              <w:t>:</w:t>
            </w:r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adresPersoon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wanneer aanwezig</w:t>
            </w:r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  <w:t>[</w:t>
            </w:r>
            <w:proofErr w:type="spellStart"/>
            <w:r w:rsidRPr="0081406A">
              <w:rPr>
                <w:sz w:val="16"/>
                <w:szCs w:val="16"/>
              </w:rPr>
              <w:t>IndGezamenlijkeWoonlocatie</w:t>
            </w:r>
            <w:proofErr w:type="spellEnd"/>
            <w:r w:rsidRPr="0081406A">
              <w:rPr>
                <w:sz w:val="16"/>
                <w:szCs w:val="16"/>
              </w:rPr>
              <w:t>=</w:t>
            </w:r>
            <w:proofErr w:type="spellStart"/>
            <w:r w:rsidRPr="0081406A">
              <w:rPr>
                <w:sz w:val="16"/>
                <w:szCs w:val="16"/>
              </w:rPr>
              <w:t>false</w:t>
            </w:r>
            <w:proofErr w:type="spellEnd"/>
            <w:r w:rsidRPr="0081406A">
              <w:rPr>
                <w:sz w:val="16"/>
                <w:szCs w:val="16"/>
              </w:rPr>
              <w:t>]/</w:t>
            </w:r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proofErr w:type="spellStart"/>
            <w:r w:rsidRPr="0081406A">
              <w:rPr>
                <w:sz w:val="16"/>
                <w:szCs w:val="16"/>
              </w:rPr>
              <w:t>IMKAD_Persoon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IMKAD_WoonlocatiePersoon</w:t>
            </w:r>
            <w:proofErr w:type="spellEnd"/>
          </w:p>
          <w:p w:rsidR="003E7D0C" w:rsidRPr="00AF2256" w:rsidRDefault="003E7D0C" w:rsidP="0081406A">
            <w:pPr>
              <w:spacing w:before="72"/>
            </w:pPr>
            <w:r w:rsidRPr="0081406A">
              <w:rPr>
                <w:u w:val="single"/>
              </w:rPr>
              <w:t>Mapping gezamenlijk woonadres</w:t>
            </w:r>
            <w:r w:rsidRPr="00AF2256">
              <w:t>:</w:t>
            </w:r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adresPersoon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voor iedere</w:t>
            </w:r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</w:p>
          <w:p w:rsidR="003E7D0C" w:rsidRPr="0081406A" w:rsidRDefault="003E7D0C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  <w:t>[</w:t>
            </w:r>
            <w:proofErr w:type="spellStart"/>
            <w:r w:rsidRPr="0081406A">
              <w:rPr>
                <w:sz w:val="16"/>
                <w:szCs w:val="16"/>
              </w:rPr>
              <w:t>IndGezamenlijkeWoonlocatie</w:t>
            </w:r>
            <w:proofErr w:type="spellEnd"/>
            <w:r w:rsidRPr="0081406A">
              <w:rPr>
                <w:sz w:val="16"/>
                <w:szCs w:val="16"/>
              </w:rPr>
              <w:t>=</w:t>
            </w:r>
            <w:proofErr w:type="spellStart"/>
            <w:r w:rsidRPr="0081406A">
              <w:rPr>
                <w:sz w:val="16"/>
                <w:szCs w:val="16"/>
              </w:rPr>
              <w:t>true</w:t>
            </w:r>
            <w:proofErr w:type="spellEnd"/>
            <w:r w:rsidRPr="0081406A">
              <w:rPr>
                <w:sz w:val="16"/>
                <w:szCs w:val="16"/>
              </w:rPr>
              <w:t>]</w:t>
            </w:r>
          </w:p>
          <w:p w:rsidR="006E774C" w:rsidRPr="0081406A" w:rsidRDefault="006E774C" w:rsidP="0081406A">
            <w:pPr>
              <w:spacing w:line="240" w:lineRule="auto"/>
              <w:rPr>
                <w:sz w:val="16"/>
                <w:szCs w:val="16"/>
              </w:rPr>
            </w:pPr>
          </w:p>
          <w:p w:rsidR="006E774C" w:rsidRDefault="006E774C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-zie verder tekstblok Woonadres</w:t>
            </w:r>
          </w:p>
        </w:tc>
      </w:tr>
      <w:tr w:rsidR="002E2E90" w:rsidRPr="0081406A" w:rsidTr="0081406A">
        <w:tc>
          <w:tcPr>
            <w:tcW w:w="4804" w:type="dxa"/>
            <w:shd w:val="clear" w:color="auto" w:fill="auto"/>
          </w:tcPr>
          <w:p w:rsidR="002E2E90" w:rsidRPr="0081406A" w:rsidRDefault="002E2E90" w:rsidP="000D1F41">
            <w:pPr>
              <w:rPr>
                <w:lang w:val="nl"/>
              </w:rPr>
            </w:pPr>
            <w:r w:rsidRPr="0081406A">
              <w:rPr>
                <w:color w:val="800080"/>
                <w:highlight w:val="yellow"/>
              </w:rPr>
              <w:t>TEKSTBLOK BURGERLIJKE STAAT</w:t>
            </w:r>
            <w:r w:rsidRPr="0081406A">
              <w:rPr>
                <w:color w:val="800080"/>
              </w:rPr>
              <w:t>,</w:t>
            </w:r>
          </w:p>
        </w:tc>
        <w:tc>
          <w:tcPr>
            <w:tcW w:w="4804" w:type="dxa"/>
            <w:shd w:val="clear" w:color="auto" w:fill="auto"/>
          </w:tcPr>
          <w:p w:rsidR="002E2E90" w:rsidRDefault="002E2E90" w:rsidP="0081406A">
            <w:pPr>
              <w:spacing w:before="72"/>
            </w:pPr>
            <w:r>
              <w:t xml:space="preserve">Optionele tekst. </w:t>
            </w:r>
            <w:r w:rsidR="00AA59BA">
              <w:t>V</w:t>
            </w:r>
            <w:r w:rsidR="001E7354">
              <w:t>an</w:t>
            </w:r>
            <w:r w:rsidR="00E25BB7">
              <w:t xml:space="preserve"> TEKSTBLOK BURGERLIJKE STAAT zijn </w:t>
            </w:r>
            <w:r w:rsidR="001E7354">
              <w:t xml:space="preserve">beide </w:t>
            </w:r>
            <w:r w:rsidR="00E25BB7">
              <w:t>v</w:t>
            </w:r>
            <w:r>
              <w:t>ariant</w:t>
            </w:r>
            <w:r w:rsidR="001E7354">
              <w:t xml:space="preserve">en </w:t>
            </w:r>
            <w:r w:rsidR="00AA59BA">
              <w:t>mogelijk:</w:t>
            </w:r>
          </w:p>
          <w:p w:rsidR="00AA59BA" w:rsidRDefault="00AA59BA" w:rsidP="0081406A">
            <w:pPr>
              <w:numPr>
                <w:ilvl w:val="0"/>
                <w:numId w:val="28"/>
              </w:numPr>
              <w:spacing w:before="72"/>
            </w:pPr>
            <w:r>
              <w:t xml:space="preserve">variant 1: burgerlijke staat </w:t>
            </w:r>
            <w:r w:rsidR="004450E4">
              <w:t xml:space="preserve">wordt </w:t>
            </w:r>
            <w:r>
              <w:t xml:space="preserve">voor elke </w:t>
            </w:r>
            <w:r w:rsidR="004450E4">
              <w:t>gevolmachtigde</w:t>
            </w:r>
            <w:r>
              <w:t xml:space="preserve"> afzonderlijk</w:t>
            </w:r>
            <w:r w:rsidR="004450E4">
              <w:t xml:space="preserve"> getoond</w:t>
            </w:r>
            <w:r>
              <w:t xml:space="preserve">, </w:t>
            </w:r>
          </w:p>
          <w:p w:rsidR="00AA59BA" w:rsidRDefault="00AA59BA" w:rsidP="0081406A">
            <w:pPr>
              <w:numPr>
                <w:ilvl w:val="0"/>
                <w:numId w:val="28"/>
              </w:numPr>
              <w:spacing w:before="72"/>
            </w:pPr>
            <w:r>
              <w:lastRenderedPageBreak/>
              <w:t xml:space="preserve">variant 2: burgerlijke staat </w:t>
            </w:r>
            <w:r w:rsidR="004450E4">
              <w:t>wordt voor</w:t>
            </w:r>
            <w:r>
              <w:t xml:space="preserve"> twee gevolmachtigden</w:t>
            </w:r>
            <w:r w:rsidR="004450E4">
              <w:t xml:space="preserve"> gezamenlijk getoond</w:t>
            </w:r>
            <w:r>
              <w:t>.</w:t>
            </w:r>
          </w:p>
          <w:p w:rsidR="002E2E90" w:rsidRDefault="002E2E90" w:rsidP="000D1F41"/>
          <w:p w:rsidR="002E2E90" w:rsidRDefault="002E2E90" w:rsidP="0081406A">
            <w:pPr>
              <w:spacing w:line="240" w:lineRule="auto"/>
            </w:pPr>
            <w:r w:rsidRPr="0081406A">
              <w:rPr>
                <w:u w:val="single"/>
              </w:rPr>
              <w:t>Mapping</w:t>
            </w:r>
            <w:r w:rsidR="00AA59BA" w:rsidRPr="0081406A">
              <w:rPr>
                <w:u w:val="single"/>
              </w:rPr>
              <w:t xml:space="preserve"> variant 1</w:t>
            </w:r>
            <w:r w:rsidR="0065195C" w:rsidRPr="0081406A">
              <w:rPr>
                <w:u w:val="single"/>
              </w:rPr>
              <w:t xml:space="preserve"> </w:t>
            </w:r>
            <w:r w:rsidR="008F447E" w:rsidRPr="0081406A">
              <w:rPr>
                <w:u w:val="single"/>
              </w:rPr>
              <w:t xml:space="preserve">eigen </w:t>
            </w:r>
            <w:r w:rsidR="0065195C" w:rsidRPr="0081406A">
              <w:rPr>
                <w:u w:val="single"/>
              </w:rPr>
              <w:t>burgerlijke staat</w:t>
            </w:r>
            <w:r w:rsidRPr="00AF2256">
              <w:t>:</w:t>
            </w:r>
          </w:p>
          <w:p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</w:t>
            </w:r>
            <w:r w:rsidR="004450E4" w:rsidRPr="0081406A">
              <w:rPr>
                <w:sz w:val="16"/>
                <w:szCs w:val="16"/>
              </w:rPr>
              <w:t>burgerlijke staat opgenomen bij</w:t>
            </w:r>
          </w:p>
          <w:p w:rsidR="002E2E90" w:rsidRPr="0081406A" w:rsidRDefault="002E2E90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r w:rsidR="00AA59BA" w:rsidRPr="0081406A">
              <w:rPr>
                <w:sz w:val="16"/>
                <w:szCs w:val="16"/>
              </w:rPr>
              <w:t xml:space="preserve"> </w:t>
            </w:r>
          </w:p>
          <w:p w:rsidR="008652E1" w:rsidRPr="0081406A" w:rsidRDefault="008652E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wanneer aanwezig bij</w:t>
            </w:r>
          </w:p>
          <w:p w:rsidR="002E2E90" w:rsidRPr="0081406A" w:rsidRDefault="002E2E90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="00AA59BA" w:rsidRPr="0081406A">
              <w:rPr>
                <w:sz w:val="16"/>
                <w:szCs w:val="16"/>
              </w:rPr>
              <w:t>/</w:t>
            </w:r>
            <w:proofErr w:type="spellStart"/>
            <w:r w:rsidR="00AA59BA" w:rsidRPr="0081406A">
              <w:rPr>
                <w:sz w:val="16"/>
                <w:szCs w:val="16"/>
              </w:rPr>
              <w:t>IMKAD_Persoon</w:t>
            </w:r>
            <w:proofErr w:type="spellEnd"/>
            <w:r w:rsidR="00AA59BA" w:rsidRPr="0081406A">
              <w:rPr>
                <w:sz w:val="16"/>
                <w:szCs w:val="16"/>
              </w:rPr>
              <w:t>/</w:t>
            </w:r>
          </w:p>
          <w:p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</w:p>
          <w:p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u w:val="single"/>
              </w:rPr>
              <w:t>Mapping variant 2</w:t>
            </w:r>
            <w:r w:rsidR="0065195C" w:rsidRPr="0081406A">
              <w:rPr>
                <w:u w:val="single"/>
              </w:rPr>
              <w:t xml:space="preserve"> </w:t>
            </w:r>
            <w:r w:rsidR="008F447E" w:rsidRPr="0081406A">
              <w:rPr>
                <w:u w:val="single"/>
              </w:rPr>
              <w:t xml:space="preserve">gezamenlijke </w:t>
            </w:r>
            <w:r w:rsidR="0065195C" w:rsidRPr="0081406A">
              <w:rPr>
                <w:u w:val="single"/>
              </w:rPr>
              <w:t>burgerlijke staat</w:t>
            </w:r>
            <w:r w:rsidRPr="00AF2256">
              <w:t>:</w:t>
            </w:r>
          </w:p>
          <w:p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-//Gevolmachtigde en</w:t>
            </w:r>
            <w:r w:rsidR="008652E1" w:rsidRPr="0081406A">
              <w:rPr>
                <w:sz w:val="16"/>
                <w:szCs w:val="16"/>
              </w:rPr>
              <w:t xml:space="preserve"> precies één</w:t>
            </w:r>
            <w:r w:rsidR="004C6796" w:rsidRPr="0081406A">
              <w:rPr>
                <w:sz w:val="16"/>
                <w:szCs w:val="16"/>
              </w:rPr>
              <w:t xml:space="preserve"> //Gevolmachtigde/</w:t>
            </w:r>
            <w:proofErr w:type="spellStart"/>
            <w:r w:rsidR="004C6796" w:rsidRPr="0081406A">
              <w:rPr>
                <w:sz w:val="16"/>
                <w:szCs w:val="16"/>
              </w:rPr>
              <w:t>G</w:t>
            </w:r>
            <w:r w:rsidRPr="0081406A">
              <w:rPr>
                <w:sz w:val="16"/>
                <w:szCs w:val="16"/>
              </w:rPr>
              <w:t>erelateerdPersoon</w:t>
            </w:r>
            <w:proofErr w:type="spellEnd"/>
            <w:r w:rsidRPr="0081406A">
              <w:rPr>
                <w:sz w:val="16"/>
                <w:szCs w:val="16"/>
              </w:rPr>
              <w:t xml:space="preserve"> aanwezig</w:t>
            </w:r>
            <w:r w:rsidR="004450E4" w:rsidRPr="0081406A">
              <w:rPr>
                <w:sz w:val="16"/>
                <w:szCs w:val="16"/>
              </w:rPr>
              <w:t>, burgerlijke staat variant 2 alleen opgenomen bij</w:t>
            </w:r>
          </w:p>
          <w:p w:rsidR="002E2E90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r w:rsidRPr="0081406A" w:rsidDel="00AA59BA">
              <w:rPr>
                <w:sz w:val="16"/>
                <w:szCs w:val="16"/>
              </w:rPr>
              <w:t xml:space="preserve"> </w:t>
            </w:r>
          </w:p>
          <w:p w:rsidR="00AA59BA" w:rsidRPr="0081406A" w:rsidRDefault="00AA59BA" w:rsidP="0081406A">
            <w:pPr>
              <w:spacing w:line="240" w:lineRule="auto"/>
              <w:rPr>
                <w:sz w:val="16"/>
                <w:szCs w:val="16"/>
              </w:rPr>
            </w:pPr>
          </w:p>
          <w:p w:rsidR="00AA59BA" w:rsidRDefault="00AA59BA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 xml:space="preserve">-zie verder tekstblok </w:t>
            </w:r>
            <w:r w:rsidR="006E774C" w:rsidRPr="0081406A">
              <w:rPr>
                <w:sz w:val="16"/>
                <w:szCs w:val="16"/>
              </w:rPr>
              <w:t>B</w:t>
            </w:r>
            <w:r w:rsidRPr="0081406A">
              <w:rPr>
                <w:sz w:val="16"/>
                <w:szCs w:val="16"/>
              </w:rPr>
              <w:t>urgerlijke staat</w:t>
            </w:r>
          </w:p>
        </w:tc>
      </w:tr>
      <w:tr w:rsidR="00137DF2" w:rsidRPr="0081406A" w:rsidTr="0081406A">
        <w:tc>
          <w:tcPr>
            <w:tcW w:w="4804" w:type="dxa"/>
            <w:shd w:val="clear" w:color="auto" w:fill="auto"/>
          </w:tcPr>
          <w:p w:rsidR="00137DF2" w:rsidRPr="0081406A" w:rsidRDefault="00137DF2" w:rsidP="00313312">
            <w:pPr>
              <w:rPr>
                <w:color w:val="339966"/>
              </w:rPr>
            </w:pPr>
            <w:r w:rsidRPr="0081406A">
              <w:rPr>
                <w:color w:val="800080"/>
              </w:rPr>
              <w:lastRenderedPageBreak/>
              <w:t>en</w:t>
            </w:r>
          </w:p>
        </w:tc>
        <w:tc>
          <w:tcPr>
            <w:tcW w:w="4804" w:type="dxa"/>
            <w:shd w:val="clear" w:color="auto" w:fill="auto"/>
          </w:tcPr>
          <w:p w:rsidR="00137DF2" w:rsidRDefault="00137DF2" w:rsidP="0081406A">
            <w:pPr>
              <w:pStyle w:val="streepje"/>
              <w:numPr>
                <w:ilvl w:val="0"/>
                <w:numId w:val="0"/>
              </w:numPr>
            </w:pPr>
            <w:r>
              <w:t xml:space="preserve">Optionele tekst, wordt getoond </w:t>
            </w:r>
            <w:r w:rsidR="00AF02F4">
              <w:t>na</w:t>
            </w:r>
            <w:r>
              <w:t xml:space="preserve"> de Gevolmachtigde </w:t>
            </w:r>
            <w:r w:rsidR="00AF02F4">
              <w:t>wanneer e</w:t>
            </w:r>
            <w:r>
              <w:t>en gerelateerde gevolmachtigde</w:t>
            </w:r>
            <w:r w:rsidR="00AF02F4">
              <w:t xml:space="preserve"> volgt</w:t>
            </w:r>
            <w:r>
              <w:t xml:space="preserve">, en </w:t>
            </w:r>
            <w:r w:rsidR="00AF02F4">
              <w:t xml:space="preserve">na een </w:t>
            </w:r>
            <w:r>
              <w:t>gerelateerde gevolmachtigde</w:t>
            </w:r>
            <w:r w:rsidR="00AF02F4">
              <w:t xml:space="preserve"> wanneer een gerelateerde gevolmachtgde volgt</w:t>
            </w:r>
            <w:r>
              <w:t>.</w:t>
            </w:r>
          </w:p>
          <w:p w:rsidR="00EB4957" w:rsidRDefault="00EB4957" w:rsidP="0081406A">
            <w:pPr>
              <w:spacing w:line="240" w:lineRule="auto"/>
            </w:pPr>
          </w:p>
          <w:p w:rsidR="00EB4957" w:rsidRDefault="00EB4957" w:rsidP="0081406A">
            <w:pPr>
              <w:pStyle w:val="streepje"/>
              <w:numPr>
                <w:ilvl w:val="0"/>
                <w:numId w:val="0"/>
              </w:numPr>
            </w:pPr>
            <w:r>
              <w:t xml:space="preserve">De afsluitende ‘,’ van het voorgaande tekstblok wordt vervangen door een ‘;’. </w:t>
            </w:r>
            <w:r w:rsidR="00AF02F4">
              <w:t xml:space="preserve"> Elke gerelateerde gevolmachtigde begint op een nieuwe regel.</w:t>
            </w:r>
          </w:p>
          <w:p w:rsidR="00EB4957" w:rsidRDefault="00EB4957" w:rsidP="0081406A">
            <w:pPr>
              <w:spacing w:line="240" w:lineRule="auto"/>
            </w:pPr>
          </w:p>
          <w:p w:rsidR="00EB4957" w:rsidRDefault="00EB4957" w:rsidP="0081406A">
            <w:pPr>
              <w:spacing w:line="240" w:lineRule="auto"/>
            </w:pPr>
          </w:p>
          <w:p w:rsidR="00EB4957" w:rsidRPr="0081406A" w:rsidRDefault="00EB4957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Mapping:</w:t>
            </w:r>
          </w:p>
          <w:p w:rsidR="00EB4957" w:rsidRPr="0081406A" w:rsidRDefault="00EB495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 xml:space="preserve">//Gevolmachtigde/ </w:t>
            </w:r>
          </w:p>
          <w:p w:rsidR="00EB4957" w:rsidRPr="0081406A" w:rsidRDefault="00EB495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en één of meer</w:t>
            </w:r>
          </w:p>
          <w:p w:rsidR="00137DF2" w:rsidRDefault="00EB4957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  <w:proofErr w:type="spellStart"/>
            <w:r w:rsidRPr="0081406A">
              <w:rPr>
                <w:sz w:val="16"/>
                <w:szCs w:val="16"/>
              </w:rPr>
              <w:t>IMKAD_Persoon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</w:tc>
      </w:tr>
      <w:tr w:rsidR="002E2E90" w:rsidRPr="0081406A" w:rsidTr="0081406A">
        <w:tc>
          <w:tcPr>
            <w:tcW w:w="4804" w:type="dxa"/>
            <w:shd w:val="clear" w:color="auto" w:fill="auto"/>
          </w:tcPr>
          <w:p w:rsidR="002E2E90" w:rsidRPr="0081406A" w:rsidRDefault="002E2E90" w:rsidP="00313312">
            <w:pPr>
              <w:rPr>
                <w:color w:val="800080"/>
              </w:rPr>
            </w:pPr>
            <w:r w:rsidRPr="0081406A">
              <w:rPr>
                <w:color w:val="339966"/>
              </w:rPr>
              <w:t xml:space="preserve">te dezen </w:t>
            </w:r>
            <w:r w:rsidRPr="0081406A">
              <w:rPr>
                <w:color w:val="800080"/>
              </w:rPr>
              <w:t>gezamenlijk</w:t>
            </w:r>
            <w:r w:rsidRPr="0081406A">
              <w:rPr>
                <w:color w:val="339966"/>
              </w:rPr>
              <w:t xml:space="preserve"> handelend</w:t>
            </w:r>
            <w:r w:rsidRPr="0081406A">
              <w:rPr>
                <w:color w:val="800080"/>
              </w:rPr>
              <w:t xml:space="preserve"> </w:t>
            </w:r>
            <w:r w:rsidRPr="0081406A">
              <w:rPr>
                <w:lang w:val="en-US"/>
              </w:rPr>
              <w:fldChar w:fldCharType="begin"/>
            </w:r>
            <w:r w:rsidRPr="00037D0C">
              <w:instrText xml:space="preserve">MacroButton Nomacro </w:instrText>
            </w:r>
            <w:r w:rsidRPr="0081406A">
              <w:rPr>
                <w:effect w:val="none"/>
              </w:rPr>
              <w:instrText>§</w:instrText>
            </w:r>
            <w:r w:rsidRPr="0081406A">
              <w:rPr>
                <w:lang w:val="en-US"/>
              </w:rPr>
              <w:fldChar w:fldCharType="end"/>
            </w:r>
          </w:p>
        </w:tc>
        <w:tc>
          <w:tcPr>
            <w:tcW w:w="4804" w:type="dxa"/>
            <w:shd w:val="clear" w:color="auto" w:fill="auto"/>
          </w:tcPr>
          <w:p w:rsidR="009B78CC" w:rsidRDefault="00C22C9E" w:rsidP="0081406A">
            <w:pPr>
              <w:pStyle w:val="streepje"/>
              <w:numPr>
                <w:ilvl w:val="0"/>
                <w:numId w:val="0"/>
              </w:numPr>
            </w:pPr>
            <w:r>
              <w:t>Com</w:t>
            </w:r>
            <w:r w:rsidRPr="007817AD">
              <w:t>b</w:t>
            </w:r>
            <w:r>
              <w:t>inatie van optionele en vaste tekst.</w:t>
            </w:r>
            <w:r w:rsidR="007C39C4">
              <w:t xml:space="preserve"> </w:t>
            </w:r>
            <w:r w:rsidR="009B78CC">
              <w:t>W</w:t>
            </w:r>
            <w:r w:rsidR="00CB4072">
              <w:t>anneer meer personen gezamenlijk als gevolmachtigde optreden</w:t>
            </w:r>
            <w:r w:rsidR="009B78CC">
              <w:t xml:space="preserve"> wordt ‘</w:t>
            </w:r>
            <w:r w:rsidR="009B78CC" w:rsidRPr="0081406A">
              <w:rPr>
                <w:color w:val="800080"/>
              </w:rPr>
              <w:t>gezamenlijk</w:t>
            </w:r>
            <w:r w:rsidR="009B78CC">
              <w:t>’ getoond</w:t>
            </w:r>
            <w:r w:rsidR="00CB4072">
              <w:t>.</w:t>
            </w:r>
          </w:p>
          <w:p w:rsidR="008652E1" w:rsidRPr="008652E1" w:rsidRDefault="008652E1" w:rsidP="0081406A">
            <w:pPr>
              <w:spacing w:line="240" w:lineRule="auto"/>
            </w:pPr>
          </w:p>
          <w:p w:rsidR="008652E1" w:rsidRPr="0081406A" w:rsidRDefault="008652E1" w:rsidP="0081406A">
            <w:pPr>
              <w:spacing w:line="240" w:lineRule="auto"/>
              <w:rPr>
                <w:u w:val="single"/>
              </w:rPr>
            </w:pPr>
          </w:p>
          <w:p w:rsidR="00CB4072" w:rsidRDefault="00073A1E" w:rsidP="0081406A">
            <w:pPr>
              <w:spacing w:line="240" w:lineRule="auto"/>
            </w:pPr>
            <w:r w:rsidRPr="0081406A">
              <w:rPr>
                <w:u w:val="single"/>
              </w:rPr>
              <w:t>Mapping gezamenlijk:</w:t>
            </w:r>
          </w:p>
          <w:p w:rsidR="00C22C9E" w:rsidRPr="0081406A" w:rsidRDefault="00073A1E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 en één of meer Gevolmachtigde/</w:t>
            </w:r>
            <w:proofErr w:type="spellStart"/>
            <w:r w:rsidRPr="0081406A">
              <w:rPr>
                <w:sz w:val="16"/>
                <w:szCs w:val="16"/>
              </w:rPr>
              <w:t>GerelateerdPersoon</w:t>
            </w:r>
            <w:proofErr w:type="spellEnd"/>
            <w:r w:rsidRPr="0081406A">
              <w:rPr>
                <w:sz w:val="16"/>
                <w:szCs w:val="16"/>
              </w:rPr>
              <w:t xml:space="preserve"> aanwezig</w:t>
            </w:r>
          </w:p>
        </w:tc>
      </w:tr>
      <w:tr w:rsidR="002E2E90" w:rsidRPr="0081406A" w:rsidTr="0081406A">
        <w:tc>
          <w:tcPr>
            <w:tcW w:w="4804" w:type="dxa"/>
            <w:shd w:val="clear" w:color="auto" w:fill="auto"/>
          </w:tcPr>
          <w:p w:rsidR="002E2E90" w:rsidRPr="0081406A" w:rsidRDefault="002E2E90" w:rsidP="00313312">
            <w:pPr>
              <w:rPr>
                <w:color w:val="339966"/>
              </w:rPr>
            </w:pPr>
            <w:r w:rsidRPr="0081406A">
              <w:rPr>
                <w:color w:val="FFFFFF"/>
                <w:highlight w:val="darkYellow"/>
              </w:rPr>
              <w:t>KEUZEBLOKVARIANT</w:t>
            </w:r>
            <w:r w:rsidR="00A11207" w:rsidRPr="0081406A">
              <w:rPr>
                <w:color w:val="FFFFFF"/>
                <w:highlight w:val="darkYellow"/>
              </w:rPr>
              <w:t xml:space="preserve"> HOEDANIGHEID</w:t>
            </w:r>
          </w:p>
        </w:tc>
        <w:tc>
          <w:tcPr>
            <w:tcW w:w="4804" w:type="dxa"/>
            <w:shd w:val="clear" w:color="auto" w:fill="auto"/>
          </w:tcPr>
          <w:p w:rsidR="000D1F41" w:rsidRPr="0081406A" w:rsidRDefault="000D1F41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 xml:space="preserve">Verplichte keuze tussen alle varianten. De hoedanigheid waarin een </w:t>
            </w:r>
            <w:r w:rsidR="00F839BC" w:rsidRPr="0081406A">
              <w:rPr>
                <w:lang w:val="nl-NL"/>
              </w:rPr>
              <w:t>gevolmachtigde</w:t>
            </w:r>
            <w:r w:rsidRPr="0081406A">
              <w:rPr>
                <w:lang w:val="nl-NL"/>
              </w:rPr>
              <w:t xml:space="preserve"> optreedt of </w:t>
            </w:r>
            <w:r w:rsidR="00F839BC" w:rsidRPr="0081406A">
              <w:rPr>
                <w:lang w:val="nl-NL"/>
              </w:rPr>
              <w:t>gevolmachtigden</w:t>
            </w:r>
            <w:r w:rsidRPr="0081406A">
              <w:rPr>
                <w:lang w:val="nl-NL"/>
              </w:rPr>
              <w:t xml:space="preserve"> gezamenlijk optreden voor: </w:t>
            </w:r>
          </w:p>
          <w:p w:rsidR="0071325E" w:rsidRPr="0081406A" w:rsidRDefault="0071325E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partij, of</w:t>
            </w:r>
          </w:p>
          <w:p w:rsidR="000D1F41" w:rsidRPr="0081406A" w:rsidRDefault="000D1F41" w:rsidP="0081406A">
            <w:pPr>
              <w:pStyle w:val="streepje"/>
              <w:numPr>
                <w:ilvl w:val="0"/>
                <w:numId w:val="28"/>
              </w:numPr>
              <w:rPr>
                <w:lang w:val="nl-NL"/>
              </w:rPr>
            </w:pPr>
            <w:r w:rsidRPr="0081406A">
              <w:rPr>
                <w:lang w:val="nl-NL"/>
              </w:rPr>
              <w:t>één of meer personen</w:t>
            </w:r>
            <w:r w:rsidR="0071325E" w:rsidRPr="0081406A">
              <w:rPr>
                <w:lang w:val="nl-NL"/>
              </w:rPr>
              <w:t>.</w:t>
            </w:r>
            <w:r w:rsidRPr="0081406A">
              <w:rPr>
                <w:lang w:val="nl-NL"/>
              </w:rPr>
              <w:t xml:space="preserve"> </w:t>
            </w:r>
          </w:p>
          <w:p w:rsidR="00F839BC" w:rsidRPr="0081406A" w:rsidRDefault="00F839BC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:rsidR="000D1F41" w:rsidRPr="0081406A" w:rsidRDefault="000D1F41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  <w:r w:rsidRPr="0081406A">
              <w:rPr>
                <w:lang w:val="nl-NL"/>
              </w:rPr>
              <w:t>Wanneer personen gezamenlijk optreden als gevolmachtigden is dit altijd in dezelfde hoedanigheid.</w:t>
            </w:r>
          </w:p>
          <w:p w:rsidR="000D1F41" w:rsidRPr="0081406A" w:rsidRDefault="000D1F41" w:rsidP="0081406A">
            <w:pPr>
              <w:pStyle w:val="streepje"/>
              <w:numPr>
                <w:ilvl w:val="0"/>
                <w:numId w:val="0"/>
              </w:numPr>
              <w:rPr>
                <w:lang w:val="nl-NL"/>
              </w:rPr>
            </w:pPr>
          </w:p>
          <w:p w:rsidR="000D1F41" w:rsidRDefault="000D1F4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rPr>
                <w:u w:val="single"/>
              </w:rPr>
              <w:t>Mapping Hoedanigheid</w:t>
            </w:r>
            <w:r>
              <w:t>:</w:t>
            </w:r>
          </w:p>
          <w:p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vertegenwoordigtRef</w:t>
            </w:r>
            <w:proofErr w:type="spellEnd"/>
            <w:r w:rsidRPr="0081406A">
              <w:rPr>
                <w:sz w:val="16"/>
                <w:szCs w:val="16"/>
              </w:rPr>
              <w:t xml:space="preserve"> [</w:t>
            </w:r>
            <w:proofErr w:type="spellStart"/>
            <w:r w:rsidRPr="0081406A">
              <w:rPr>
                <w:sz w:val="16"/>
                <w:szCs w:val="16"/>
              </w:rPr>
              <w:t>xlink:href</w:t>
            </w:r>
            <w:proofErr w:type="spellEnd"/>
            <w:r w:rsidRPr="0081406A">
              <w:rPr>
                <w:sz w:val="16"/>
                <w:szCs w:val="16"/>
              </w:rPr>
              <w:t>="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 van de hoedanigheid]</w:t>
            </w:r>
          </w:p>
          <w:p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</w:t>
            </w:r>
          </w:p>
          <w:p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-een</w:t>
            </w:r>
            <w:r w:rsidR="00BB5A15" w:rsidRPr="0081406A">
              <w:rPr>
                <w:sz w:val="16"/>
                <w:szCs w:val="16"/>
              </w:rPr>
              <w:t xml:space="preserve"> //Gevolmachtigde/</w:t>
            </w:r>
            <w:proofErr w:type="spellStart"/>
            <w:r w:rsidR="00BB5A15" w:rsidRPr="0081406A">
              <w:rPr>
                <w:sz w:val="16"/>
                <w:szCs w:val="16"/>
              </w:rPr>
              <w:t>G</w:t>
            </w:r>
            <w:r w:rsidRPr="0081406A">
              <w:rPr>
                <w:sz w:val="16"/>
                <w:szCs w:val="16"/>
              </w:rPr>
              <w:t>erelateerdPersoon</w:t>
            </w:r>
            <w:proofErr w:type="spellEnd"/>
            <w:r w:rsidRPr="0081406A">
              <w:rPr>
                <w:sz w:val="16"/>
                <w:szCs w:val="16"/>
              </w:rPr>
              <w:t xml:space="preserve"> treedt op in dezelfde hoedanigheid als vastgelegd bij de Gevolmachtigde</w:t>
            </w:r>
          </w:p>
          <w:p w:rsidR="00DB6FA7" w:rsidRPr="0081406A" w:rsidRDefault="00DB6FA7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-zie verder keuzeblokvariant</w:t>
            </w:r>
            <w:r w:rsidR="004C6796" w:rsidRPr="0081406A">
              <w:rPr>
                <w:sz w:val="16"/>
                <w:szCs w:val="16"/>
              </w:rPr>
              <w:t xml:space="preserve"> hoedanigheid</w:t>
            </w:r>
          </w:p>
          <w:p w:rsidR="000D1F41" w:rsidRDefault="000D1F41" w:rsidP="0081406A">
            <w:pPr>
              <w:spacing w:line="240" w:lineRule="auto"/>
            </w:pPr>
          </w:p>
          <w:p w:rsidR="000D1F41" w:rsidRPr="0081406A" w:rsidRDefault="000D1F41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 persoon of partij die wordt vertegenwoordigd:</w:t>
            </w:r>
          </w:p>
          <w:p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 xml:space="preserve">-voor elke </w:t>
            </w:r>
            <w:r w:rsidR="00340C16" w:rsidRPr="0081406A">
              <w:rPr>
                <w:sz w:val="16"/>
                <w:szCs w:val="16"/>
              </w:rPr>
              <w:t>(</w:t>
            </w:r>
            <w:r w:rsidR="0093430B" w:rsidRPr="0081406A">
              <w:rPr>
                <w:sz w:val="16"/>
                <w:szCs w:val="16"/>
              </w:rPr>
              <w:t>gerelateerde</w:t>
            </w:r>
            <w:r w:rsidR="00340C16" w:rsidRPr="0081406A">
              <w:rPr>
                <w:sz w:val="16"/>
                <w:szCs w:val="16"/>
              </w:rPr>
              <w:t xml:space="preserve">) </w:t>
            </w:r>
            <w:r w:rsidRPr="0081406A">
              <w:rPr>
                <w:sz w:val="16"/>
                <w:szCs w:val="16"/>
              </w:rPr>
              <w:t>persoon</w:t>
            </w:r>
            <w:r w:rsidR="004E4BAE" w:rsidRPr="0081406A">
              <w:rPr>
                <w:sz w:val="16"/>
                <w:szCs w:val="16"/>
              </w:rPr>
              <w:t xml:space="preserve"> </w:t>
            </w:r>
          </w:p>
          <w:p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>]/</w:t>
            </w:r>
            <w:proofErr w:type="spellStart"/>
            <w:r w:rsidRPr="0081406A">
              <w:rPr>
                <w:sz w:val="16"/>
                <w:szCs w:val="16"/>
              </w:rPr>
              <w:t>wordtVertegenwoordigdRef</w:t>
            </w:r>
            <w:proofErr w:type="spellEnd"/>
            <w:r w:rsidRPr="0081406A">
              <w:rPr>
                <w:sz w:val="16"/>
                <w:szCs w:val="16"/>
              </w:rPr>
              <w:t xml:space="preserve"> [</w:t>
            </w:r>
            <w:proofErr w:type="spellStart"/>
            <w:r w:rsidRPr="0081406A">
              <w:rPr>
                <w:sz w:val="16"/>
                <w:szCs w:val="16"/>
              </w:rPr>
              <w:t>xlink:href</w:t>
            </w:r>
            <w:proofErr w:type="spellEnd"/>
            <w:r w:rsidRPr="0081406A">
              <w:rPr>
                <w:sz w:val="16"/>
                <w:szCs w:val="16"/>
              </w:rPr>
              <w:t>="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 van de persoon]</w:t>
            </w:r>
          </w:p>
          <w:p w:rsidR="000D1F41" w:rsidRPr="0081406A" w:rsidRDefault="000D1F4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-voor de partij</w:t>
            </w:r>
          </w:p>
          <w:p w:rsidR="002E2E90" w:rsidRDefault="000D1F41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//Hoedanigheid[</w:t>
            </w:r>
            <w:proofErr w:type="spellStart"/>
            <w:r w:rsidRPr="0081406A">
              <w:rPr>
                <w:sz w:val="16"/>
                <w:szCs w:val="16"/>
              </w:rPr>
              <w:t>id</w:t>
            </w:r>
            <w:proofErr w:type="spellEnd"/>
            <w:r w:rsidRPr="0081406A">
              <w:rPr>
                <w:sz w:val="16"/>
                <w:szCs w:val="16"/>
              </w:rPr>
              <w:t xml:space="preserve">]/ </w:t>
            </w:r>
            <w:r w:rsidRPr="0081406A">
              <w:rPr>
                <w:sz w:val="16"/>
                <w:szCs w:val="16"/>
              </w:rPr>
              <w:sym w:font="Wingdings" w:char="F0E0"/>
            </w:r>
            <w:r w:rsidRPr="0081406A">
              <w:rPr>
                <w:sz w:val="16"/>
                <w:szCs w:val="16"/>
              </w:rPr>
              <w:t>geen Ref aanwezig</w:t>
            </w:r>
          </w:p>
        </w:tc>
      </w:tr>
    </w:tbl>
    <w:p w:rsidR="00313312" w:rsidRPr="00313312" w:rsidRDefault="00313312" w:rsidP="00313312">
      <w:pPr>
        <w:rPr>
          <w:lang w:val="nl"/>
        </w:rPr>
      </w:pPr>
    </w:p>
    <w:p w:rsidR="00701B43" w:rsidRDefault="00701B43" w:rsidP="00701B43">
      <w:pPr>
        <w:pStyle w:val="Kop3"/>
      </w:pPr>
      <w:bookmarkStart w:id="39" w:name="_Toc411258183"/>
      <w:r w:rsidRPr="00701B43">
        <w:t>Keuzeblokvariant</w:t>
      </w:r>
      <w:r>
        <w:t xml:space="preserve"> hoedanigheid</w:t>
      </w:r>
      <w:bookmarkEnd w:id="39"/>
    </w:p>
    <w:p w:rsidR="00701B43" w:rsidRDefault="00701B43" w:rsidP="00526179">
      <w:bookmarkStart w:id="40" w:name="_Toc364430428"/>
    </w:p>
    <w:p w:rsidR="00007D06" w:rsidRDefault="00D70E28" w:rsidP="00526179">
      <w:r>
        <w:t xml:space="preserve">Variant </w:t>
      </w:r>
      <w:r w:rsidR="00AD48D5">
        <w:t>1</w:t>
      </w:r>
      <w:r w:rsidR="00007D06">
        <w:t>: gevolmachtigde</w:t>
      </w:r>
      <w:bookmarkEnd w:id="40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280"/>
        <w:gridCol w:w="5172"/>
      </w:tblGrid>
      <w:tr w:rsidR="00007D06" w:rsidRPr="0081406A" w:rsidTr="0081406A"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7D06" w:rsidRPr="0081406A" w:rsidRDefault="00007D06" w:rsidP="0081406A">
            <w:pPr>
              <w:spacing w:line="240" w:lineRule="auto"/>
              <w:rPr>
                <w:rFonts w:cs="Arial"/>
                <w:color w:val="800080"/>
                <w:sz w:val="20"/>
              </w:rPr>
            </w:pPr>
            <w:r w:rsidRPr="0081406A">
              <w:rPr>
                <w:rFonts w:cs="Arial"/>
                <w:color w:val="FF0000"/>
                <w:sz w:val="20"/>
              </w:rPr>
              <w:t>als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mondeling/schriftelijk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</w:p>
          <w:p w:rsidR="00007D06" w:rsidRPr="0081406A" w:rsidRDefault="00007D06" w:rsidP="0081406A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7D06" w:rsidRDefault="00007D06" w:rsidP="00E97D68">
            <w:r>
              <w:t>Combinatie van vaste en optionele tekst.</w:t>
            </w:r>
            <w:r w:rsidR="00B45E71">
              <w:t xml:space="preserve"> Mogelijkheden:</w:t>
            </w:r>
          </w:p>
          <w:p w:rsidR="00B45E71" w:rsidRDefault="00B45E71" w:rsidP="0081406A">
            <w:pPr>
              <w:pStyle w:val="streepje"/>
              <w:numPr>
                <w:ilvl w:val="0"/>
                <w:numId w:val="30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mondeling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  <w:r>
              <w:t>’</w:t>
            </w:r>
          </w:p>
          <w:p w:rsidR="00007D06" w:rsidRDefault="00B45E71" w:rsidP="0081406A">
            <w:pPr>
              <w:pStyle w:val="streepje"/>
              <w:numPr>
                <w:ilvl w:val="0"/>
                <w:numId w:val="30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schriftelijk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  <w:r>
              <w:t>’</w:t>
            </w:r>
          </w:p>
          <w:p w:rsidR="00B45E71" w:rsidRDefault="00B45E71" w:rsidP="00E97D68"/>
          <w:p w:rsidR="00007D06" w:rsidRDefault="00007D06" w:rsidP="0081406A">
            <w:pPr>
              <w:spacing w:line="240" w:lineRule="auto"/>
            </w:pPr>
            <w:r w:rsidRPr="0081406A">
              <w:rPr>
                <w:rFonts w:cs="Arial"/>
                <w:szCs w:val="18"/>
              </w:rPr>
              <w:t xml:space="preserve">Indien meer dan één </w:t>
            </w:r>
            <w:r w:rsidR="00B45E71" w:rsidRPr="0081406A">
              <w:rPr>
                <w:rFonts w:cs="Arial"/>
                <w:szCs w:val="18"/>
              </w:rPr>
              <w:t>gevolmachtigde</w:t>
            </w:r>
            <w:r w:rsidRPr="0081406A">
              <w:rPr>
                <w:rFonts w:cs="Arial"/>
                <w:szCs w:val="18"/>
              </w:rPr>
              <w:t xml:space="preserve"> in hoedanigheid optreedt </w:t>
            </w:r>
            <w:r>
              <w:t>dan wordt ‘</w:t>
            </w:r>
            <w:r w:rsidRPr="0081406A">
              <w:rPr>
                <w:color w:val="FF0000"/>
              </w:rPr>
              <w:t>gevolmachtigde</w:t>
            </w:r>
            <w:r w:rsidRPr="0081406A">
              <w:rPr>
                <w:color w:val="800080"/>
              </w:rPr>
              <w:t>n</w:t>
            </w:r>
            <w:r>
              <w:t>’</w:t>
            </w:r>
            <w:r w:rsidR="00B45E71">
              <w:t xml:space="preserve"> getoond, anders ‘</w:t>
            </w:r>
            <w:r w:rsidR="00B45E71" w:rsidRPr="0081406A">
              <w:rPr>
                <w:color w:val="FF0000"/>
              </w:rPr>
              <w:t>gevolmachtigde</w:t>
            </w:r>
            <w:r w:rsidR="00B45E71" w:rsidRPr="00B45E71">
              <w:t>’</w:t>
            </w:r>
            <w:r>
              <w:t>.</w:t>
            </w:r>
          </w:p>
          <w:p w:rsidR="00007D06" w:rsidRDefault="00007D06" w:rsidP="0081406A">
            <w:pPr>
              <w:spacing w:line="240" w:lineRule="auto"/>
            </w:pPr>
          </w:p>
          <w:p w:rsidR="00007D06" w:rsidRDefault="00007D06" w:rsidP="0081406A">
            <w:pPr>
              <w:spacing w:line="240" w:lineRule="auto"/>
            </w:pPr>
          </w:p>
          <w:p w:rsidR="00007D06" w:rsidRDefault="00007D06" w:rsidP="0081406A">
            <w:pPr>
              <w:spacing w:line="240" w:lineRule="auto"/>
            </w:pPr>
            <w:r w:rsidRPr="0081406A">
              <w:rPr>
                <w:u w:val="single"/>
              </w:rPr>
              <w:t>Mapping aantal personen</w:t>
            </w:r>
            <w:r w:rsidRPr="0034087C">
              <w:t>:</w:t>
            </w:r>
          </w:p>
          <w:p w:rsidR="007D2B9E" w:rsidRPr="0081406A" w:rsidRDefault="00B45E71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</w:t>
            </w:r>
            <w:r w:rsidR="007D2B9E" w:rsidRPr="0081406A">
              <w:rPr>
                <w:sz w:val="16"/>
                <w:szCs w:val="16"/>
              </w:rPr>
              <w:t>enkelvoud</w:t>
            </w:r>
            <w:r w:rsidRPr="0081406A">
              <w:rPr>
                <w:sz w:val="16"/>
                <w:szCs w:val="16"/>
              </w:rPr>
              <w:t xml:space="preserve">: </w:t>
            </w:r>
            <w:r w:rsidR="002A68C5" w:rsidRPr="0081406A">
              <w:rPr>
                <w:sz w:val="16"/>
                <w:szCs w:val="16"/>
              </w:rPr>
              <w:t xml:space="preserve">alleen </w:t>
            </w:r>
            <w:r w:rsidR="007D2B9E" w:rsidRPr="0081406A">
              <w:rPr>
                <w:sz w:val="16"/>
                <w:szCs w:val="16"/>
              </w:rPr>
              <w:t>//Gevolmachtigde/</w:t>
            </w:r>
            <w:r w:rsidR="002A68C5" w:rsidRPr="0081406A">
              <w:rPr>
                <w:sz w:val="16"/>
                <w:szCs w:val="16"/>
              </w:rPr>
              <w:t xml:space="preserve"> komt voor</w:t>
            </w:r>
          </w:p>
          <w:p w:rsidR="00007D06" w:rsidRDefault="00B45E71" w:rsidP="0081406A">
            <w:pPr>
              <w:spacing w:line="240" w:lineRule="auto"/>
            </w:pPr>
            <w:r w:rsidRPr="0081406A">
              <w:rPr>
                <w:sz w:val="16"/>
                <w:szCs w:val="16"/>
              </w:rPr>
              <w:t>-</w:t>
            </w:r>
            <w:r w:rsidR="007D2B9E" w:rsidRPr="0081406A">
              <w:rPr>
                <w:sz w:val="16"/>
                <w:szCs w:val="16"/>
              </w:rPr>
              <w:t>meervoud</w:t>
            </w:r>
            <w:r w:rsidRPr="0081406A">
              <w:rPr>
                <w:sz w:val="16"/>
                <w:szCs w:val="16"/>
              </w:rPr>
              <w:t xml:space="preserve">: </w:t>
            </w:r>
            <w:r w:rsidR="007D2B9E" w:rsidRPr="0081406A">
              <w:rPr>
                <w:sz w:val="16"/>
                <w:szCs w:val="16"/>
              </w:rPr>
              <w:t>//Gevolmachtigde/</w:t>
            </w:r>
            <w:r w:rsidR="00BB5A15" w:rsidRPr="0081406A">
              <w:rPr>
                <w:sz w:val="16"/>
                <w:szCs w:val="16"/>
              </w:rPr>
              <w:t xml:space="preserve"> heeft ./</w:t>
            </w:r>
            <w:proofErr w:type="spellStart"/>
            <w:r w:rsidR="00BB5A15" w:rsidRPr="0081406A">
              <w:rPr>
                <w:sz w:val="16"/>
                <w:szCs w:val="16"/>
              </w:rPr>
              <w:t>G</w:t>
            </w:r>
            <w:r w:rsidR="002A68C5" w:rsidRPr="0081406A">
              <w:rPr>
                <w:sz w:val="16"/>
                <w:szCs w:val="16"/>
              </w:rPr>
              <w:t>erelateerdPersoon</w:t>
            </w:r>
            <w:proofErr w:type="spellEnd"/>
            <w:r>
              <w:t xml:space="preserve"> </w:t>
            </w:r>
          </w:p>
          <w:p w:rsidR="00B45E71" w:rsidRDefault="00B45E71" w:rsidP="0081406A">
            <w:pPr>
              <w:spacing w:line="240" w:lineRule="auto"/>
            </w:pPr>
          </w:p>
          <w:p w:rsidR="00007D06" w:rsidRPr="0081406A" w:rsidRDefault="00007D06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</w:t>
            </w:r>
            <w:r w:rsidR="00645259" w:rsidRPr="0081406A">
              <w:rPr>
                <w:u w:val="single"/>
              </w:rPr>
              <w:t xml:space="preserve"> tekst</w:t>
            </w:r>
            <w:r w:rsidRPr="0081406A">
              <w:rPr>
                <w:u w:val="single"/>
              </w:rPr>
              <w:t>:</w:t>
            </w:r>
          </w:p>
          <w:p w:rsidR="00007D06" w:rsidRPr="0081406A" w:rsidRDefault="00591F5F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</w:t>
            </w:r>
            <w:r w:rsidR="00007D06" w:rsidRPr="0081406A">
              <w:rPr>
                <w:sz w:val="16"/>
                <w:szCs w:val="16"/>
              </w:rPr>
              <w:t>/</w:t>
            </w:r>
            <w:r w:rsidR="00DB6FA7" w:rsidRPr="0081406A">
              <w:rPr>
                <w:sz w:val="16"/>
                <w:szCs w:val="16"/>
              </w:rPr>
              <w:t>Hoedanigheid</w:t>
            </w:r>
            <w:r w:rsidR="00007D06" w:rsidRPr="0081406A">
              <w:rPr>
                <w:sz w:val="16"/>
                <w:szCs w:val="16"/>
              </w:rPr>
              <w:t>/</w:t>
            </w:r>
            <w:proofErr w:type="spellStart"/>
            <w:r w:rsidR="004C6796" w:rsidRPr="0081406A">
              <w:rPr>
                <w:sz w:val="16"/>
                <w:szCs w:val="16"/>
              </w:rPr>
              <w:t>t</w:t>
            </w:r>
            <w:r w:rsidR="00007D06" w:rsidRPr="0081406A">
              <w:rPr>
                <w:sz w:val="16"/>
                <w:szCs w:val="16"/>
              </w:rPr>
              <w:t>ekstKeuze</w:t>
            </w:r>
            <w:proofErr w:type="spellEnd"/>
            <w:r w:rsidR="00007D06" w:rsidRPr="0081406A">
              <w:rPr>
                <w:sz w:val="16"/>
                <w:szCs w:val="16"/>
              </w:rPr>
              <w:t>/</w:t>
            </w:r>
          </w:p>
          <w:p w:rsidR="00007D06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</w:t>
            </w:r>
            <w:proofErr w:type="spellStart"/>
            <w:r w:rsidR="00007D06" w:rsidRPr="0081406A">
              <w:rPr>
                <w:sz w:val="16"/>
                <w:szCs w:val="16"/>
              </w:rPr>
              <w:t>tagNaam</w:t>
            </w:r>
            <w:proofErr w:type="spellEnd"/>
            <w:r w:rsidR="00007D06" w:rsidRPr="0081406A">
              <w:rPr>
                <w:sz w:val="16"/>
                <w:szCs w:val="16"/>
              </w:rPr>
              <w:t xml:space="preserve"> (‘</w:t>
            </w:r>
            <w:proofErr w:type="spellStart"/>
            <w:r w:rsidR="00007D06" w:rsidRPr="0081406A">
              <w:rPr>
                <w:sz w:val="16"/>
                <w:szCs w:val="16"/>
              </w:rPr>
              <w:t>k_HoedanigheidVariant</w:t>
            </w:r>
            <w:proofErr w:type="spellEnd"/>
            <w:r w:rsidR="00007D06" w:rsidRPr="0081406A">
              <w:rPr>
                <w:sz w:val="16"/>
                <w:szCs w:val="16"/>
              </w:rPr>
              <w:t>’)</w:t>
            </w:r>
          </w:p>
          <w:p w:rsidR="00007D06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./tekst (‘</w:t>
            </w:r>
            <w:r w:rsidR="00D70E28" w:rsidRPr="0081406A">
              <w:rPr>
                <w:sz w:val="16"/>
                <w:szCs w:val="16"/>
              </w:rPr>
              <w:t>5</w:t>
            </w:r>
            <w:r w:rsidR="00007D06" w:rsidRPr="0081406A">
              <w:rPr>
                <w:sz w:val="16"/>
                <w:szCs w:val="16"/>
              </w:rPr>
              <w:t>’)</w:t>
            </w:r>
          </w:p>
          <w:p w:rsidR="00007D06" w:rsidRDefault="00007D06" w:rsidP="0081406A">
            <w:pPr>
              <w:spacing w:line="240" w:lineRule="auto"/>
            </w:pPr>
          </w:p>
          <w:p w:rsidR="00007D06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</w:t>
            </w:r>
            <w:proofErr w:type="spellStart"/>
            <w:r w:rsidR="00007D06" w:rsidRPr="0081406A">
              <w:rPr>
                <w:sz w:val="16"/>
                <w:szCs w:val="16"/>
              </w:rPr>
              <w:t>tagNaam</w:t>
            </w:r>
            <w:proofErr w:type="spellEnd"/>
            <w:r w:rsidR="00007D06" w:rsidRPr="0081406A">
              <w:rPr>
                <w:sz w:val="16"/>
                <w:szCs w:val="16"/>
              </w:rPr>
              <w:t xml:space="preserve"> (‘k_HoedanigheidTekstVariant</w:t>
            </w:r>
            <w:r w:rsidR="00D70E28" w:rsidRPr="0081406A">
              <w:rPr>
                <w:sz w:val="16"/>
                <w:szCs w:val="16"/>
              </w:rPr>
              <w:t>5</w:t>
            </w:r>
            <w:r w:rsidR="00007D06" w:rsidRPr="0081406A">
              <w:rPr>
                <w:sz w:val="16"/>
                <w:szCs w:val="16"/>
              </w:rPr>
              <w:t>’)</w:t>
            </w:r>
          </w:p>
          <w:p w:rsidR="00007D06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./tekst (‘1’, ‘2’)</w:t>
            </w:r>
          </w:p>
          <w:p w:rsidR="00007D06" w:rsidRDefault="00007D06" w:rsidP="0081406A">
            <w:pPr>
              <w:spacing w:line="240" w:lineRule="auto"/>
              <w:ind w:left="227"/>
            </w:pPr>
          </w:p>
          <w:p w:rsidR="00007D06" w:rsidRDefault="00591F5F" w:rsidP="0081406A">
            <w:pPr>
              <w:spacing w:line="240" w:lineRule="auto"/>
              <w:ind w:left="227"/>
            </w:pPr>
            <w:r>
              <w:t>Getoond wordt</w:t>
            </w:r>
            <w:r w:rsidR="00007D06">
              <w:t>: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529"/>
              </w:tabs>
              <w:ind w:left="246"/>
            </w:pPr>
            <w:r w:rsidRPr="004D7401">
              <w:t>1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mondeling 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van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529"/>
              </w:tabs>
              <w:ind w:left="246"/>
            </w:pPr>
            <w:r w:rsidRPr="004D7401">
              <w:t>2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schriftelijk gevolmachtigde</w:t>
            </w:r>
            <w:r w:rsidRPr="0081406A">
              <w:rPr>
                <w:rFonts w:cs="Arial"/>
                <w:color w:val="800080"/>
                <w:sz w:val="20"/>
              </w:rPr>
              <w:t>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van</w:t>
            </w:r>
          </w:p>
          <w:p w:rsidR="00007D06" w:rsidRDefault="00007D06" w:rsidP="00E97D68">
            <w:r>
              <w:t xml:space="preserve"> </w:t>
            </w:r>
          </w:p>
        </w:tc>
      </w:tr>
    </w:tbl>
    <w:p w:rsidR="00526179" w:rsidRDefault="00526179" w:rsidP="00526179">
      <w:bookmarkStart w:id="41" w:name="_Toc364430429"/>
    </w:p>
    <w:p w:rsidR="00007D06" w:rsidRDefault="00D70E28" w:rsidP="00526179">
      <w:r>
        <w:t xml:space="preserve">Variant </w:t>
      </w:r>
      <w:r w:rsidR="00AD48D5">
        <w:t>2</w:t>
      </w:r>
      <w:r w:rsidR="00007D06">
        <w:t>: curator</w:t>
      </w:r>
      <w:bookmarkEnd w:id="41"/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280"/>
        <w:gridCol w:w="5172"/>
      </w:tblGrid>
      <w:tr w:rsidR="00007D06" w:rsidRPr="0081406A" w:rsidTr="0081406A"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7D06" w:rsidRPr="0081406A" w:rsidRDefault="00007D06" w:rsidP="0081406A">
            <w:pPr>
              <w:spacing w:line="240" w:lineRule="auto"/>
              <w:rPr>
                <w:rFonts w:cs="Arial"/>
                <w:color w:val="800080"/>
                <w:sz w:val="20"/>
              </w:rPr>
            </w:pPr>
            <w:r w:rsidRPr="0081406A">
              <w:rPr>
                <w:rFonts w:cs="Arial"/>
                <w:color w:val="FF0000"/>
                <w:sz w:val="20"/>
              </w:rPr>
              <w:t xml:space="preserve">in </w:t>
            </w:r>
            <w:r w:rsidRPr="0081406A">
              <w:rPr>
                <w:rFonts w:cs="Arial"/>
                <w:color w:val="339966"/>
                <w:sz w:val="20"/>
              </w:rPr>
              <w:t>zijn/haar/hun</w:t>
            </w:r>
            <w:r w:rsidRPr="0081406A">
              <w:rPr>
                <w:rFonts w:cs="Arial"/>
                <w:color w:val="FF0000"/>
                <w:sz w:val="20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>) in het faillissement</w:t>
            </w:r>
            <w:r w:rsidRPr="0081406A">
              <w:rPr>
                <w:rFonts w:cs="Arial"/>
                <w:color w:val="FF0000"/>
                <w:sz w:val="20"/>
              </w:rPr>
              <w:t xml:space="preserve"> van</w:t>
            </w:r>
          </w:p>
          <w:p w:rsidR="00007D06" w:rsidRPr="0081406A" w:rsidRDefault="00007D06" w:rsidP="0081406A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7D06" w:rsidRDefault="00007D06" w:rsidP="00E97D68">
            <w:r>
              <w:t>Combinatie van vaste en optionele tekst.</w:t>
            </w:r>
            <w:r w:rsidR="00645259">
              <w:t xml:space="preserve"> Mogelijkheden</w:t>
            </w:r>
            <w:r>
              <w:t>:</w:t>
            </w:r>
          </w:p>
          <w:p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zijn/haar/hun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van</w:t>
            </w:r>
            <w:r w:rsidRPr="0081406A">
              <w:rPr>
                <w:szCs w:val="18"/>
              </w:rPr>
              <w:t>’</w:t>
            </w:r>
          </w:p>
          <w:p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zijn/haar/hun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</w:t>
            </w:r>
            <w:r w:rsidRPr="0081406A">
              <w:rPr>
                <w:rFonts w:cs="Arial"/>
                <w:color w:val="800080"/>
                <w:szCs w:val="18"/>
              </w:rPr>
              <w:t>in het faillissement</w:t>
            </w:r>
            <w:r w:rsidRPr="0081406A">
              <w:rPr>
                <w:rFonts w:cs="Arial"/>
                <w:color w:val="FF0000"/>
                <w:szCs w:val="18"/>
              </w:rPr>
              <w:t xml:space="preserve"> van</w:t>
            </w:r>
            <w:r w:rsidRPr="0081406A">
              <w:rPr>
                <w:szCs w:val="18"/>
              </w:rPr>
              <w:t>’</w:t>
            </w:r>
          </w:p>
          <w:p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zijn/haar/hun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</w:t>
            </w:r>
            <w:r w:rsidRPr="0081406A">
              <w:rPr>
                <w:rFonts w:cs="Arial"/>
                <w:color w:val="800080"/>
                <w:szCs w:val="18"/>
              </w:rPr>
              <w:t xml:space="preserve">(krachtens beschikking van de kantonrechter te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plaats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 xml:space="preserve">, de dato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datum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 xml:space="preserve">) </w:t>
            </w:r>
            <w:r w:rsidRPr="0081406A">
              <w:rPr>
                <w:rFonts w:cs="Arial"/>
                <w:color w:val="FF0000"/>
                <w:szCs w:val="18"/>
              </w:rPr>
              <w:t>van</w:t>
            </w:r>
            <w:r w:rsidRPr="0081406A">
              <w:rPr>
                <w:szCs w:val="18"/>
              </w:rPr>
              <w:t>’</w:t>
            </w:r>
          </w:p>
          <w:p w:rsidR="00007D06" w:rsidRPr="0081406A" w:rsidRDefault="00007D06" w:rsidP="0081406A">
            <w:pPr>
              <w:pStyle w:val="streepje"/>
              <w:numPr>
                <w:ilvl w:val="0"/>
                <w:numId w:val="31"/>
              </w:numPr>
              <w:rPr>
                <w:szCs w:val="18"/>
              </w:rPr>
            </w:pPr>
            <w:r w:rsidRPr="0081406A">
              <w:rPr>
                <w:szCs w:val="18"/>
              </w:rPr>
              <w:t>‘</w:t>
            </w:r>
            <w:r w:rsidRPr="0081406A">
              <w:rPr>
                <w:rFonts w:cs="Arial"/>
                <w:color w:val="FF0000"/>
                <w:szCs w:val="18"/>
              </w:rPr>
              <w:t xml:space="preserve">in </w:t>
            </w:r>
            <w:r w:rsidRPr="0081406A">
              <w:rPr>
                <w:rFonts w:cs="Arial"/>
                <w:color w:val="339966"/>
                <w:szCs w:val="18"/>
              </w:rPr>
              <w:t>zijn/haar/hun</w:t>
            </w:r>
            <w:r w:rsidRPr="0081406A">
              <w:rPr>
                <w:rFonts w:cs="Arial"/>
                <w:color w:val="FF0000"/>
                <w:szCs w:val="18"/>
              </w:rPr>
              <w:t xml:space="preserve"> hoedanigheid van curator</w:t>
            </w:r>
            <w:r w:rsidRPr="0081406A">
              <w:rPr>
                <w:rFonts w:cs="Arial"/>
                <w:color w:val="800080"/>
                <w:szCs w:val="18"/>
              </w:rPr>
              <w:t>en</w:t>
            </w:r>
            <w:r w:rsidRPr="0081406A">
              <w:rPr>
                <w:rFonts w:cs="Arial"/>
                <w:color w:val="FF0000"/>
                <w:szCs w:val="18"/>
              </w:rPr>
              <w:t xml:space="preserve"> </w:t>
            </w:r>
            <w:r w:rsidRPr="0081406A">
              <w:rPr>
                <w:rFonts w:cs="Arial"/>
                <w:color w:val="800080"/>
                <w:szCs w:val="18"/>
              </w:rPr>
              <w:t xml:space="preserve">(krachtens beschikking van de kantonrechter te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plaats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 xml:space="preserve">, de dato 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szCs w:val="18"/>
              </w:rPr>
              <w:t>datum</w:t>
            </w:r>
            <w:r w:rsidRPr="0081406A">
              <w:rPr>
                <w:rFonts w:cs="Arial"/>
                <w:szCs w:val="18"/>
              </w:rPr>
              <w:fldChar w:fldCharType="begin"/>
            </w:r>
            <w:r w:rsidRPr="0081406A">
              <w:rPr>
                <w:rFonts w:cs="Arial"/>
                <w:szCs w:val="18"/>
              </w:rPr>
              <w:instrText>MacroButton Nomacro §</w:instrText>
            </w:r>
            <w:r w:rsidRPr="0081406A">
              <w:rPr>
                <w:rFonts w:cs="Arial"/>
                <w:szCs w:val="18"/>
              </w:rPr>
              <w:fldChar w:fldCharType="end"/>
            </w:r>
            <w:r w:rsidRPr="0081406A">
              <w:rPr>
                <w:rFonts w:cs="Arial"/>
                <w:color w:val="800080"/>
                <w:szCs w:val="18"/>
              </w:rPr>
              <w:t>) in het faillissement</w:t>
            </w:r>
            <w:r w:rsidRPr="0081406A">
              <w:rPr>
                <w:rFonts w:cs="Arial"/>
                <w:color w:val="FF0000"/>
                <w:szCs w:val="18"/>
              </w:rPr>
              <w:t xml:space="preserve"> van</w:t>
            </w:r>
            <w:r w:rsidRPr="0081406A">
              <w:rPr>
                <w:szCs w:val="18"/>
              </w:rPr>
              <w:t>’</w:t>
            </w:r>
          </w:p>
          <w:p w:rsidR="00007D06" w:rsidRDefault="00007D06" w:rsidP="00E97D68"/>
          <w:p w:rsidR="00007D06" w:rsidRDefault="00007D06" w:rsidP="0081406A">
            <w:pPr>
              <w:spacing w:line="240" w:lineRule="auto"/>
            </w:pPr>
            <w:r w:rsidRPr="0081406A">
              <w:rPr>
                <w:rFonts w:cs="Arial"/>
                <w:szCs w:val="18"/>
              </w:rPr>
              <w:t xml:space="preserve">Indien meer dan één </w:t>
            </w:r>
            <w:r w:rsidR="00645259" w:rsidRPr="0081406A">
              <w:rPr>
                <w:rFonts w:cs="Arial"/>
                <w:szCs w:val="18"/>
              </w:rPr>
              <w:t>gevolmachtigde</w:t>
            </w:r>
            <w:r w:rsidRPr="0081406A">
              <w:rPr>
                <w:rFonts w:cs="Arial"/>
                <w:szCs w:val="18"/>
              </w:rPr>
              <w:t xml:space="preserve"> in hoedanigheid optreedt </w:t>
            </w:r>
            <w:r>
              <w:t>dan wordt ‘</w:t>
            </w:r>
            <w:r w:rsidRPr="0081406A">
              <w:rPr>
                <w:color w:val="339966"/>
              </w:rPr>
              <w:t>hun</w:t>
            </w:r>
            <w:r>
              <w:t>’ en ‘</w:t>
            </w:r>
            <w:r w:rsidRPr="0081406A">
              <w:rPr>
                <w:color w:val="FF0000"/>
              </w:rPr>
              <w:t>curator</w:t>
            </w:r>
            <w:r w:rsidRPr="0081406A">
              <w:rPr>
                <w:color w:val="800080"/>
              </w:rPr>
              <w:t>en</w:t>
            </w:r>
            <w:r w:rsidRPr="0022233A">
              <w:t xml:space="preserve">’ </w:t>
            </w:r>
            <w:r>
              <w:t>getoond.</w:t>
            </w:r>
          </w:p>
          <w:p w:rsidR="00007D06" w:rsidRDefault="00007D06" w:rsidP="00E97D68"/>
          <w:p w:rsidR="00007D06" w:rsidRDefault="00007D06" w:rsidP="0081406A">
            <w:pPr>
              <w:spacing w:line="240" w:lineRule="auto"/>
            </w:pPr>
            <w:r w:rsidRPr="0081406A">
              <w:rPr>
                <w:rFonts w:cs="Arial"/>
                <w:szCs w:val="18"/>
              </w:rPr>
              <w:t xml:space="preserve">Indien één </w:t>
            </w:r>
            <w:r w:rsidR="00645259" w:rsidRPr="0081406A">
              <w:rPr>
                <w:rFonts w:cs="Arial"/>
                <w:szCs w:val="18"/>
              </w:rPr>
              <w:t>gevolmachtigde</w:t>
            </w:r>
            <w:r w:rsidRPr="0081406A">
              <w:rPr>
                <w:rFonts w:cs="Arial"/>
                <w:szCs w:val="18"/>
              </w:rPr>
              <w:t xml:space="preserve"> in hoedanigheid optreedt</w:t>
            </w:r>
            <w:r>
              <w:t xml:space="preserve"> dan wordt ‘</w:t>
            </w:r>
            <w:r w:rsidRPr="0081406A">
              <w:rPr>
                <w:color w:val="339966"/>
              </w:rPr>
              <w:t>zijn</w:t>
            </w:r>
            <w:r>
              <w:t>’ of ‘</w:t>
            </w:r>
            <w:r w:rsidRPr="0081406A">
              <w:rPr>
                <w:color w:val="339966"/>
              </w:rPr>
              <w:t>haar</w:t>
            </w:r>
            <w:r>
              <w:t xml:space="preserve">’ getoond, afhankelijk van het geslacht van de persoon. Bij een niet natuurlijk persoon wordt het geslacht afgeleid van het geslacht in de </w:t>
            </w:r>
            <w:proofErr w:type="spellStart"/>
            <w:r>
              <w:t>nnp-kodes</w:t>
            </w:r>
            <w:proofErr w:type="spellEnd"/>
            <w:r>
              <w:t xml:space="preserve"> </w:t>
            </w:r>
            <w:proofErr w:type="spellStart"/>
            <w:r>
              <w:t>waardelijst</w:t>
            </w:r>
            <w:proofErr w:type="spellEnd"/>
            <w:r>
              <w:t>.</w:t>
            </w:r>
          </w:p>
          <w:p w:rsidR="00007D06" w:rsidRPr="0081406A" w:rsidRDefault="00007D06" w:rsidP="0081406A">
            <w:pPr>
              <w:spacing w:line="240" w:lineRule="auto"/>
              <w:rPr>
                <w:u w:val="single"/>
              </w:rPr>
            </w:pPr>
          </w:p>
          <w:p w:rsidR="00007D06" w:rsidRDefault="00007D06" w:rsidP="0081406A">
            <w:pPr>
              <w:spacing w:line="240" w:lineRule="auto"/>
            </w:pPr>
            <w:r w:rsidRPr="0081406A">
              <w:rPr>
                <w:u w:val="single"/>
              </w:rPr>
              <w:t>Mapping aantal personen</w:t>
            </w:r>
            <w:r w:rsidRPr="0034087C">
              <w:t>:</w:t>
            </w:r>
          </w:p>
          <w:p w:rsidR="00007D06" w:rsidRPr="0081406A" w:rsidRDefault="00007D0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 xml:space="preserve">-zie </w:t>
            </w:r>
            <w:r w:rsidR="00645259" w:rsidRPr="0081406A">
              <w:rPr>
                <w:sz w:val="16"/>
                <w:szCs w:val="16"/>
              </w:rPr>
              <w:t>voorgaande ‘mapping aantal personen’.</w:t>
            </w:r>
          </w:p>
          <w:p w:rsidR="00007D06" w:rsidRDefault="00007D06" w:rsidP="00E97D68"/>
          <w:p w:rsidR="00007D06" w:rsidRPr="0081406A" w:rsidRDefault="00007D06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 plaats en datum:</w:t>
            </w:r>
          </w:p>
          <w:p w:rsidR="00007D06" w:rsidRPr="0081406A" w:rsidRDefault="00007D06" w:rsidP="0081406A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gegevensOndertekening</w:t>
            </w:r>
            <w:proofErr w:type="spellEnd"/>
          </w:p>
          <w:p w:rsidR="00007D06" w:rsidRPr="0081406A" w:rsidRDefault="00007D06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soortOndertekening</w:t>
            </w:r>
            <w:proofErr w:type="spellEnd"/>
            <w:r w:rsidRPr="0081406A">
              <w:rPr>
                <w:sz w:val="16"/>
                <w:szCs w:val="16"/>
              </w:rPr>
              <w:t>(‘beschikking kantonrechter’)</w:t>
            </w:r>
          </w:p>
          <w:p w:rsidR="00007D06" w:rsidRPr="0081406A" w:rsidRDefault="00007D06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naamGemeente</w:t>
            </w:r>
            <w:proofErr w:type="spellEnd"/>
          </w:p>
          <w:p w:rsidR="00007D06" w:rsidRDefault="00007D06" w:rsidP="0081406A">
            <w:pPr>
              <w:spacing w:line="240" w:lineRule="auto"/>
              <w:ind w:left="227"/>
            </w:pPr>
            <w:r w:rsidRPr="0081406A">
              <w:rPr>
                <w:sz w:val="16"/>
                <w:szCs w:val="16"/>
              </w:rPr>
              <w:t>./datum</w:t>
            </w:r>
          </w:p>
          <w:p w:rsidR="00007D06" w:rsidRDefault="00007D06" w:rsidP="00E97D68"/>
          <w:p w:rsidR="00007D06" w:rsidRPr="0081406A" w:rsidRDefault="00007D06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 geslacht:</w:t>
            </w:r>
          </w:p>
          <w:p w:rsidR="00007D06" w:rsidRPr="0081406A" w:rsidRDefault="00007D0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//Gevolmachtigde/gegevens/</w:t>
            </w:r>
            <w:proofErr w:type="spellStart"/>
            <w:r w:rsidRPr="0081406A">
              <w:rPr>
                <w:sz w:val="16"/>
                <w:szCs w:val="16"/>
              </w:rPr>
              <w:t>persoonGegevens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007D06" w:rsidRPr="0081406A" w:rsidRDefault="00007D06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./geslacht</w:t>
            </w:r>
          </w:p>
          <w:p w:rsidR="00007D06" w:rsidRDefault="00007D06" w:rsidP="00E97D68"/>
          <w:p w:rsidR="00007D06" w:rsidRPr="0081406A" w:rsidRDefault="00007D06" w:rsidP="00E97D68">
            <w:pPr>
              <w:rPr>
                <w:u w:val="single"/>
              </w:rPr>
            </w:pPr>
            <w:r w:rsidRPr="0081406A">
              <w:rPr>
                <w:u w:val="single"/>
              </w:rPr>
              <w:t>Mapping tekst:</w:t>
            </w:r>
          </w:p>
          <w:p w:rsidR="00645259" w:rsidRPr="0081406A" w:rsidRDefault="00645259" w:rsidP="0081406A">
            <w:pPr>
              <w:spacing w:before="72"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</w:t>
            </w:r>
            <w:r w:rsidR="00DB6FA7" w:rsidRPr="0081406A">
              <w:rPr>
                <w:sz w:val="16"/>
                <w:szCs w:val="16"/>
              </w:rPr>
              <w:t>Hoedanigheid</w:t>
            </w:r>
            <w:r w:rsidRPr="0081406A">
              <w:rPr>
                <w:sz w:val="16"/>
                <w:szCs w:val="16"/>
              </w:rPr>
              <w:t>/</w:t>
            </w:r>
            <w:proofErr w:type="spellStart"/>
            <w:r w:rsidR="004C6796" w:rsidRPr="0081406A">
              <w:rPr>
                <w:sz w:val="16"/>
                <w:szCs w:val="16"/>
              </w:rPr>
              <w:t>t</w:t>
            </w:r>
            <w:r w:rsidRPr="0081406A">
              <w:rPr>
                <w:sz w:val="16"/>
                <w:szCs w:val="16"/>
              </w:rPr>
              <w:t>ekstKeuze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645259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645259" w:rsidRPr="0081406A">
              <w:rPr>
                <w:sz w:val="16"/>
                <w:szCs w:val="16"/>
              </w:rPr>
              <w:t>./</w:t>
            </w:r>
            <w:proofErr w:type="spellStart"/>
            <w:r w:rsidR="00645259" w:rsidRPr="0081406A">
              <w:rPr>
                <w:sz w:val="16"/>
                <w:szCs w:val="16"/>
              </w:rPr>
              <w:t>tagNaam</w:t>
            </w:r>
            <w:proofErr w:type="spellEnd"/>
            <w:r w:rsidR="00645259" w:rsidRPr="0081406A">
              <w:rPr>
                <w:sz w:val="16"/>
                <w:szCs w:val="16"/>
              </w:rPr>
              <w:t xml:space="preserve"> (‘</w:t>
            </w:r>
            <w:proofErr w:type="spellStart"/>
            <w:r w:rsidR="00645259" w:rsidRPr="0081406A">
              <w:rPr>
                <w:sz w:val="16"/>
                <w:szCs w:val="16"/>
              </w:rPr>
              <w:t>k_HoedanigheidVariant</w:t>
            </w:r>
            <w:proofErr w:type="spellEnd"/>
            <w:r w:rsidR="00645259" w:rsidRPr="0081406A">
              <w:rPr>
                <w:sz w:val="16"/>
                <w:szCs w:val="16"/>
              </w:rPr>
              <w:t>’)</w:t>
            </w:r>
          </w:p>
          <w:p w:rsidR="00645259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645259" w:rsidRPr="0081406A">
              <w:rPr>
                <w:sz w:val="16"/>
                <w:szCs w:val="16"/>
              </w:rPr>
              <w:t>./tekst (‘</w:t>
            </w:r>
            <w:r w:rsidR="00D70E28" w:rsidRPr="0081406A">
              <w:rPr>
                <w:sz w:val="16"/>
                <w:szCs w:val="16"/>
              </w:rPr>
              <w:t>6</w:t>
            </w:r>
            <w:r w:rsidR="00645259" w:rsidRPr="0081406A">
              <w:rPr>
                <w:sz w:val="16"/>
                <w:szCs w:val="16"/>
              </w:rPr>
              <w:t>’)</w:t>
            </w:r>
          </w:p>
          <w:p w:rsidR="00645259" w:rsidRPr="0081406A" w:rsidRDefault="00645259" w:rsidP="0081406A">
            <w:pPr>
              <w:spacing w:before="72" w:line="240" w:lineRule="auto"/>
              <w:rPr>
                <w:sz w:val="16"/>
                <w:szCs w:val="16"/>
              </w:rPr>
            </w:pPr>
          </w:p>
          <w:p w:rsidR="00007D06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</w:t>
            </w:r>
            <w:proofErr w:type="spellStart"/>
            <w:r w:rsidR="00007D06" w:rsidRPr="0081406A">
              <w:rPr>
                <w:sz w:val="16"/>
                <w:szCs w:val="16"/>
              </w:rPr>
              <w:t>tagNaam</w:t>
            </w:r>
            <w:proofErr w:type="spellEnd"/>
            <w:r w:rsidR="00007D06" w:rsidRPr="0081406A">
              <w:rPr>
                <w:sz w:val="16"/>
                <w:szCs w:val="16"/>
              </w:rPr>
              <w:t xml:space="preserve"> (‘k_HoedanigheidTekstVariant</w:t>
            </w:r>
            <w:r w:rsidR="00D70E28" w:rsidRPr="0081406A">
              <w:rPr>
                <w:sz w:val="16"/>
                <w:szCs w:val="16"/>
              </w:rPr>
              <w:t>6</w:t>
            </w:r>
            <w:r w:rsidR="00007D06" w:rsidRPr="0081406A">
              <w:rPr>
                <w:sz w:val="16"/>
                <w:szCs w:val="16"/>
              </w:rPr>
              <w:t>’)</w:t>
            </w:r>
          </w:p>
          <w:p w:rsidR="00007D06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007D06" w:rsidRPr="0081406A">
              <w:rPr>
                <w:sz w:val="16"/>
                <w:szCs w:val="16"/>
              </w:rPr>
              <w:t>./tekst (‘1’ t/m ‘4’)</w:t>
            </w:r>
          </w:p>
          <w:p w:rsidR="00007D06" w:rsidRDefault="00007D06" w:rsidP="0081406A">
            <w:pPr>
              <w:spacing w:line="240" w:lineRule="auto"/>
              <w:ind w:left="227"/>
            </w:pPr>
          </w:p>
          <w:p w:rsidR="00007D06" w:rsidRDefault="007C4C36" w:rsidP="0081406A">
            <w:pPr>
              <w:spacing w:line="240" w:lineRule="auto"/>
              <w:ind w:left="227"/>
            </w:pPr>
            <w:r>
              <w:t>Getoond wordt</w:t>
            </w:r>
            <w:r w:rsidR="00007D06">
              <w:t>: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1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van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2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 xml:space="preserve">in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het faillissement van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3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="00515CAE" w:rsidRPr="0081406A">
              <w:rPr>
                <w:rFonts w:cs="Arial"/>
                <w:color w:val="FF0000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) van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4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in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339966"/>
                <w:sz w:val="20"/>
              </w:rPr>
              <w:t>zijn/haar/hun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>hoedanigheid van curator</w:t>
            </w:r>
            <w:r w:rsidRPr="0081406A">
              <w:rPr>
                <w:rFonts w:cs="Arial"/>
                <w:color w:val="800080"/>
                <w:sz w:val="20"/>
              </w:rPr>
              <w:t>en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="00515CAE" w:rsidRPr="0081406A">
              <w:rPr>
                <w:rFonts w:cs="Arial"/>
                <w:color w:val="FF0000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) in het faillissement van</w:t>
            </w:r>
          </w:p>
          <w:p w:rsidR="00007D06" w:rsidRDefault="00007D06" w:rsidP="0081406A">
            <w:pPr>
              <w:snapToGrid w:val="0"/>
              <w:spacing w:line="240" w:lineRule="auto"/>
            </w:pPr>
          </w:p>
        </w:tc>
      </w:tr>
    </w:tbl>
    <w:p w:rsidR="00526179" w:rsidRDefault="00526179" w:rsidP="00526179">
      <w:bookmarkStart w:id="42" w:name="_Toc364430430"/>
    </w:p>
    <w:bookmarkEnd w:id="42"/>
    <w:p w:rsidR="00126464" w:rsidRDefault="00126464" w:rsidP="00126464">
      <w:r>
        <w:t xml:space="preserve">Variant </w:t>
      </w:r>
      <w:r w:rsidR="00AD48D5">
        <w:t>3</w:t>
      </w:r>
      <w:r>
        <w:t>: bewindvoerder</w:t>
      </w:r>
    </w:p>
    <w:tbl>
      <w:tblPr>
        <w:tblW w:w="5000" w:type="pct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C0" w:firstRow="0" w:lastRow="1" w:firstColumn="1" w:lastColumn="1" w:noHBand="0" w:noVBand="0"/>
      </w:tblPr>
      <w:tblGrid>
        <w:gridCol w:w="4280"/>
        <w:gridCol w:w="5172"/>
      </w:tblGrid>
      <w:tr w:rsidR="00126464" w:rsidRPr="0081406A" w:rsidTr="0081406A">
        <w:tc>
          <w:tcPr>
            <w:tcW w:w="2264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6464" w:rsidRPr="0081406A" w:rsidRDefault="00126464" w:rsidP="0081406A">
            <w:pPr>
              <w:spacing w:line="240" w:lineRule="auto"/>
              <w:rPr>
                <w:rFonts w:cs="Arial"/>
                <w:color w:val="FF0000"/>
                <w:sz w:val="20"/>
              </w:rPr>
            </w:pP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)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de goederen/ het vermogen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</w:p>
          <w:p w:rsidR="00126464" w:rsidRPr="0081406A" w:rsidRDefault="00126464" w:rsidP="0081406A">
            <w:pPr>
              <w:snapToGrid w:val="0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736" w:type="pct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126464" w:rsidRDefault="00126464" w:rsidP="008B1681">
            <w:r>
              <w:t>Combinatie van vaste en optionele tekst. Mogelijkheden:</w:t>
            </w:r>
          </w:p>
          <w:p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 xml:space="preserve">s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de goederen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>
              <w:t>’</w:t>
            </w:r>
          </w:p>
          <w:p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 w:rsidRPr="000F51A0"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)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de goederen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 w:rsidRPr="000F51A0">
              <w:t>’</w:t>
            </w:r>
          </w:p>
          <w:p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 xml:space="preserve">s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het vermogen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>
              <w:t>’</w:t>
            </w:r>
          </w:p>
          <w:p w:rsidR="00126464" w:rsidRDefault="00126464" w:rsidP="0081406A">
            <w:pPr>
              <w:pStyle w:val="streepje"/>
              <w:numPr>
                <w:ilvl w:val="0"/>
                <w:numId w:val="32"/>
              </w:numPr>
            </w:pPr>
            <w:r w:rsidRPr="000F51A0">
              <w:t>‘</w:t>
            </w:r>
            <w:r w:rsidRPr="0081406A">
              <w:rPr>
                <w:rFonts w:cs="Arial"/>
                <w:color w:val="FF0000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color w:val="800080"/>
                <w:sz w:val="20"/>
              </w:rPr>
              <w:t xml:space="preserve">(krachtens beschikking van 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color w:val="800080"/>
                <w:sz w:val="20"/>
              </w:rPr>
              <w:t xml:space="preserve">) </w:t>
            </w:r>
            <w:r w:rsidRPr="0081406A">
              <w:rPr>
                <w:rFonts w:cs="Arial"/>
                <w:color w:val="FF0000"/>
                <w:sz w:val="20"/>
              </w:rPr>
              <w:t>over</w:t>
            </w:r>
            <w:r w:rsidRPr="0081406A">
              <w:rPr>
                <w:rFonts w:cs="Arial"/>
                <w:color w:val="339966"/>
                <w:sz w:val="20"/>
              </w:rPr>
              <w:t xml:space="preserve"> het vermogen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color w:val="FF0000"/>
                <w:sz w:val="20"/>
              </w:rPr>
              <w:t>van</w:t>
            </w:r>
            <w:r>
              <w:t>’</w:t>
            </w:r>
          </w:p>
          <w:p w:rsidR="00126464" w:rsidRDefault="00126464" w:rsidP="008B1681"/>
          <w:p w:rsidR="00126464" w:rsidRDefault="00126464" w:rsidP="008B1681">
            <w:r w:rsidRPr="0081406A">
              <w:rPr>
                <w:rFonts w:cs="Arial"/>
                <w:szCs w:val="18"/>
              </w:rPr>
              <w:lastRenderedPageBreak/>
              <w:t>Indien meer dan één gevolmachtigde in hoedanigheid optreedt</w:t>
            </w:r>
            <w:r>
              <w:t xml:space="preserve"> dan wordt de tekst ‘</w:t>
            </w:r>
            <w:r w:rsidRPr="0081406A">
              <w:rPr>
                <w:color w:val="FF0000"/>
              </w:rPr>
              <w:t>bewindvoerder</w:t>
            </w:r>
            <w:r w:rsidRPr="0081406A">
              <w:rPr>
                <w:color w:val="800080"/>
              </w:rPr>
              <w:t>s</w:t>
            </w:r>
            <w:r w:rsidRPr="00377C38">
              <w:t>’</w:t>
            </w:r>
            <w:r>
              <w:t xml:space="preserve"> getoond, anders ‘</w:t>
            </w:r>
            <w:r w:rsidRPr="0081406A">
              <w:rPr>
                <w:color w:val="FF0000"/>
              </w:rPr>
              <w:t>bewindvoerder</w:t>
            </w:r>
            <w:r w:rsidRPr="00377C38">
              <w:t>’</w:t>
            </w:r>
            <w:r>
              <w:t>.</w:t>
            </w:r>
          </w:p>
          <w:p w:rsidR="00126464" w:rsidRDefault="00126464" w:rsidP="008B1681"/>
          <w:p w:rsidR="00126464" w:rsidRPr="0081406A" w:rsidRDefault="00126464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 aantal personen:</w:t>
            </w:r>
          </w:p>
          <w:p w:rsidR="00126464" w:rsidRPr="0081406A" w:rsidRDefault="00126464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-zie voorgaande ‘mapping aantal personen’.</w:t>
            </w:r>
          </w:p>
          <w:p w:rsidR="00126464" w:rsidRDefault="00126464" w:rsidP="008B1681"/>
          <w:p w:rsidR="00126464" w:rsidRPr="0081406A" w:rsidRDefault="00126464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 plaats en datum:</w:t>
            </w:r>
          </w:p>
          <w:p w:rsidR="00126464" w:rsidRPr="0081406A" w:rsidRDefault="00126464" w:rsidP="0081406A">
            <w:pPr>
              <w:spacing w:line="240" w:lineRule="auto"/>
              <w:rPr>
                <w:rFonts w:cs="Arial"/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//Gevolmachtigde/</w:t>
            </w:r>
            <w:proofErr w:type="spellStart"/>
            <w:r w:rsidRPr="0081406A">
              <w:rPr>
                <w:sz w:val="16"/>
                <w:szCs w:val="16"/>
              </w:rPr>
              <w:t>gegevensOndertekening</w:t>
            </w:r>
            <w:proofErr w:type="spellEnd"/>
          </w:p>
          <w:p w:rsidR="00126464" w:rsidRPr="0081406A" w:rsidRDefault="00126464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soortOndertekening</w:t>
            </w:r>
            <w:proofErr w:type="spellEnd"/>
            <w:r w:rsidRPr="0081406A">
              <w:rPr>
                <w:sz w:val="16"/>
                <w:szCs w:val="16"/>
              </w:rPr>
              <w:t>(‘beschikking kantonrechter’)</w:t>
            </w:r>
          </w:p>
          <w:p w:rsidR="00126464" w:rsidRPr="0081406A" w:rsidRDefault="00126464" w:rsidP="0081406A">
            <w:pPr>
              <w:spacing w:line="240" w:lineRule="auto"/>
              <w:ind w:left="227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./</w:t>
            </w:r>
            <w:proofErr w:type="spellStart"/>
            <w:r w:rsidRPr="0081406A">
              <w:rPr>
                <w:sz w:val="16"/>
                <w:szCs w:val="16"/>
              </w:rPr>
              <w:t>naamGemeente</w:t>
            </w:r>
            <w:proofErr w:type="spellEnd"/>
          </w:p>
          <w:p w:rsidR="00126464" w:rsidRDefault="00126464" w:rsidP="0081406A">
            <w:pPr>
              <w:spacing w:line="240" w:lineRule="auto"/>
              <w:ind w:left="227"/>
            </w:pPr>
            <w:r w:rsidRPr="0081406A">
              <w:rPr>
                <w:sz w:val="16"/>
                <w:szCs w:val="16"/>
              </w:rPr>
              <w:t>./datum</w:t>
            </w:r>
          </w:p>
          <w:p w:rsidR="00126464" w:rsidRDefault="00126464" w:rsidP="008B1681"/>
          <w:p w:rsidR="00126464" w:rsidRPr="0081406A" w:rsidRDefault="00126464" w:rsidP="0081406A">
            <w:pPr>
              <w:spacing w:line="240" w:lineRule="auto"/>
              <w:rPr>
                <w:u w:val="single"/>
              </w:rPr>
            </w:pPr>
            <w:r w:rsidRPr="0081406A">
              <w:rPr>
                <w:u w:val="single"/>
              </w:rPr>
              <w:t>Mapping tekst:</w:t>
            </w:r>
          </w:p>
          <w:p w:rsidR="00126464" w:rsidRPr="0081406A" w:rsidRDefault="00126464" w:rsidP="0081406A">
            <w:pPr>
              <w:spacing w:before="72"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>//Hoedanigheid/</w:t>
            </w:r>
            <w:proofErr w:type="spellStart"/>
            <w:r w:rsidR="004C6796" w:rsidRPr="0081406A">
              <w:rPr>
                <w:sz w:val="16"/>
                <w:szCs w:val="16"/>
              </w:rPr>
              <w:t>t</w:t>
            </w:r>
            <w:r w:rsidRPr="0081406A">
              <w:rPr>
                <w:sz w:val="16"/>
                <w:szCs w:val="16"/>
              </w:rPr>
              <w:t>ekstKeuze</w:t>
            </w:r>
            <w:proofErr w:type="spellEnd"/>
            <w:r w:rsidRPr="0081406A">
              <w:rPr>
                <w:sz w:val="16"/>
                <w:szCs w:val="16"/>
              </w:rPr>
              <w:t>/</w:t>
            </w:r>
          </w:p>
          <w:p w:rsidR="00126464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</w:t>
            </w:r>
            <w:proofErr w:type="spellStart"/>
            <w:r w:rsidR="00126464" w:rsidRPr="0081406A">
              <w:rPr>
                <w:sz w:val="16"/>
                <w:szCs w:val="16"/>
              </w:rPr>
              <w:t>tagNaam</w:t>
            </w:r>
            <w:proofErr w:type="spellEnd"/>
            <w:r w:rsidR="00126464" w:rsidRPr="0081406A">
              <w:rPr>
                <w:sz w:val="16"/>
                <w:szCs w:val="16"/>
              </w:rPr>
              <w:t xml:space="preserve"> (‘</w:t>
            </w:r>
            <w:proofErr w:type="spellStart"/>
            <w:r w:rsidR="00126464" w:rsidRPr="0081406A">
              <w:rPr>
                <w:sz w:val="16"/>
                <w:szCs w:val="16"/>
              </w:rPr>
              <w:t>k_HoedanigheidVariant</w:t>
            </w:r>
            <w:proofErr w:type="spellEnd"/>
            <w:r w:rsidR="00126464" w:rsidRPr="0081406A">
              <w:rPr>
                <w:sz w:val="16"/>
                <w:szCs w:val="16"/>
              </w:rPr>
              <w:t>’)</w:t>
            </w:r>
          </w:p>
          <w:p w:rsidR="00126464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./tekst (‘7’)</w:t>
            </w:r>
          </w:p>
          <w:p w:rsidR="00126464" w:rsidRPr="0081406A" w:rsidRDefault="00126464" w:rsidP="0081406A">
            <w:pPr>
              <w:spacing w:before="72" w:line="240" w:lineRule="auto"/>
              <w:rPr>
                <w:sz w:val="16"/>
                <w:szCs w:val="16"/>
              </w:rPr>
            </w:pPr>
          </w:p>
          <w:p w:rsidR="00126464" w:rsidRPr="0081406A" w:rsidRDefault="004C6796" w:rsidP="0081406A">
            <w:pPr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</w:t>
            </w:r>
            <w:proofErr w:type="spellStart"/>
            <w:r w:rsidR="00126464" w:rsidRPr="0081406A">
              <w:rPr>
                <w:sz w:val="16"/>
                <w:szCs w:val="16"/>
              </w:rPr>
              <w:t>tagNaam</w:t>
            </w:r>
            <w:proofErr w:type="spellEnd"/>
            <w:r w:rsidR="00126464" w:rsidRPr="0081406A">
              <w:rPr>
                <w:sz w:val="16"/>
                <w:szCs w:val="16"/>
              </w:rPr>
              <w:t xml:space="preserve"> (‘k_HoedanigheidTekstVariant7’)</w:t>
            </w:r>
          </w:p>
          <w:p w:rsidR="00126464" w:rsidRPr="0081406A" w:rsidRDefault="004C6796" w:rsidP="0081406A">
            <w:pPr>
              <w:snapToGrid w:val="0"/>
              <w:spacing w:line="240" w:lineRule="auto"/>
              <w:rPr>
                <w:sz w:val="16"/>
                <w:szCs w:val="16"/>
              </w:rPr>
            </w:pPr>
            <w:r w:rsidRPr="0081406A">
              <w:rPr>
                <w:sz w:val="16"/>
                <w:szCs w:val="16"/>
              </w:rPr>
              <w:tab/>
            </w:r>
            <w:r w:rsidR="00126464" w:rsidRPr="0081406A">
              <w:rPr>
                <w:sz w:val="16"/>
                <w:szCs w:val="16"/>
              </w:rPr>
              <w:t>./tekst (‘1’ t/m ‘4’)</w:t>
            </w:r>
          </w:p>
          <w:p w:rsidR="00126464" w:rsidRDefault="00126464" w:rsidP="0081406A">
            <w:pPr>
              <w:spacing w:line="240" w:lineRule="auto"/>
            </w:pPr>
          </w:p>
          <w:p w:rsidR="00126464" w:rsidRDefault="00126464" w:rsidP="0081406A">
            <w:pPr>
              <w:spacing w:line="240" w:lineRule="auto"/>
              <w:ind w:left="227"/>
            </w:pPr>
            <w:r>
              <w:t>Getoond wordt: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1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sz w:val="20"/>
              </w:rPr>
              <w:t xml:space="preserve"> over de goederen van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2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 xml:space="preserve">(krachtens beschikking van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de kantonrechter te</w:t>
            </w:r>
            <w:r w:rsidRPr="0081406A">
              <w:rPr>
                <w:rFonts w:cs="Arial"/>
                <w:color w:val="80008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)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over de goederen van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3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sz w:val="20"/>
              </w:rPr>
              <w:t xml:space="preserve"> over het vermogen van</w:t>
            </w:r>
          </w:p>
          <w:p w:rsidR="00B97AD9" w:rsidRPr="004D7401" w:rsidRDefault="00B97AD9" w:rsidP="0081406A">
            <w:pPr>
              <w:pStyle w:val="streepje"/>
              <w:numPr>
                <w:ilvl w:val="0"/>
                <w:numId w:val="0"/>
              </w:numPr>
              <w:tabs>
                <w:tab w:val="clear" w:pos="227"/>
                <w:tab w:val="clear" w:pos="454"/>
                <w:tab w:val="left" w:pos="671"/>
              </w:tabs>
              <w:ind w:left="246"/>
            </w:pPr>
            <w:r w:rsidRPr="004D7401">
              <w:t>4</w:t>
            </w:r>
            <w:r w:rsidRPr="004D7401">
              <w:tab/>
            </w:r>
            <w:r w:rsidRPr="0081406A">
              <w:rPr>
                <w:rFonts w:cs="Arial"/>
                <w:sz w:val="20"/>
              </w:rPr>
              <w:t>als bewindvoerder</w:t>
            </w:r>
            <w:r w:rsidRPr="0081406A">
              <w:rPr>
                <w:rFonts w:cs="Arial"/>
                <w:color w:val="800080"/>
                <w:sz w:val="20"/>
              </w:rPr>
              <w:t>s</w:t>
            </w:r>
            <w:r w:rsidRPr="0081406A">
              <w:rPr>
                <w:rFonts w:cs="Arial"/>
                <w:color w:val="FF0000"/>
                <w:sz w:val="20"/>
              </w:rPr>
              <w:t xml:space="preserve"> </w:t>
            </w:r>
            <w:r w:rsidRPr="0081406A">
              <w:rPr>
                <w:rFonts w:cs="Arial"/>
                <w:sz w:val="20"/>
              </w:rPr>
              <w:t xml:space="preserve">(krachtens beschikking van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 xml:space="preserve">de kantonrechter te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plaats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, de dato 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>datum</w:t>
            </w:r>
            <w:r w:rsidRPr="0081406A">
              <w:rPr>
                <w:rFonts w:cs="Arial"/>
                <w:sz w:val="20"/>
              </w:rPr>
              <w:fldChar w:fldCharType="begin"/>
            </w:r>
            <w:r w:rsidRPr="0081406A">
              <w:rPr>
                <w:rFonts w:cs="Arial"/>
                <w:sz w:val="20"/>
              </w:rPr>
              <w:instrText>MacroButton Nomacro §</w:instrText>
            </w:r>
            <w:r w:rsidRPr="0081406A">
              <w:rPr>
                <w:rFonts w:cs="Arial"/>
                <w:sz w:val="20"/>
              </w:rPr>
              <w:fldChar w:fldCharType="end"/>
            </w:r>
            <w:r w:rsidRPr="0081406A">
              <w:rPr>
                <w:rFonts w:cs="Arial"/>
                <w:sz w:val="20"/>
              </w:rPr>
              <w:t xml:space="preserve">) </w:t>
            </w:r>
            <w:r w:rsidR="00515CAE" w:rsidRPr="0081406A">
              <w:rPr>
                <w:rFonts w:cs="Arial"/>
                <w:sz w:val="20"/>
              </w:rPr>
              <w:tab/>
            </w:r>
            <w:r w:rsidRPr="0081406A">
              <w:rPr>
                <w:rFonts w:cs="Arial"/>
                <w:sz w:val="20"/>
              </w:rPr>
              <w:t>over het vermogen van</w:t>
            </w:r>
          </w:p>
          <w:p w:rsidR="00126464" w:rsidRDefault="00126464" w:rsidP="008B1681"/>
        </w:tc>
      </w:tr>
    </w:tbl>
    <w:p w:rsidR="00334C92" w:rsidRDefault="00334C92" w:rsidP="00334C92">
      <w:pPr>
        <w:rPr>
          <w:lang w:val="nl"/>
        </w:rPr>
      </w:pPr>
      <w:bookmarkStart w:id="43" w:name="_Toc376182488"/>
      <w:bookmarkStart w:id="44" w:name="_Toc376182576"/>
      <w:bookmarkStart w:id="45" w:name="_Toc376183485"/>
      <w:bookmarkStart w:id="46" w:name="_Toc376183712"/>
      <w:bookmarkStart w:id="47" w:name="_Toc376183799"/>
      <w:bookmarkStart w:id="48" w:name="_Toc376439266"/>
      <w:bookmarkStart w:id="49" w:name="_Toc376546755"/>
      <w:bookmarkStart w:id="50" w:name="_Toc376787702"/>
      <w:bookmarkEnd w:id="43"/>
      <w:bookmarkEnd w:id="44"/>
      <w:bookmarkEnd w:id="45"/>
      <w:bookmarkEnd w:id="46"/>
      <w:bookmarkEnd w:id="47"/>
      <w:bookmarkEnd w:id="48"/>
      <w:bookmarkEnd w:id="49"/>
      <w:bookmarkEnd w:id="50"/>
    </w:p>
    <w:p w:rsidR="00334C92" w:rsidRDefault="00334C92" w:rsidP="00334C92">
      <w:pPr>
        <w:pStyle w:val="Kop2"/>
      </w:pPr>
      <w:r>
        <w:br w:type="page"/>
      </w:r>
      <w:bookmarkStart w:id="51" w:name="_Toc411258184"/>
      <w:r>
        <w:lastRenderedPageBreak/>
        <w:t>Aanvullende eisen</w:t>
      </w:r>
      <w:bookmarkStart w:id="52" w:name="_Toc363109835"/>
      <w:bookmarkEnd w:id="51"/>
    </w:p>
    <w:p w:rsidR="00334C92" w:rsidRDefault="00334C92" w:rsidP="00334C92">
      <w:pPr>
        <w:pStyle w:val="Kop3"/>
      </w:pPr>
      <w:bookmarkStart w:id="53" w:name="_Toc376182491"/>
      <w:bookmarkStart w:id="54" w:name="_Toc376182579"/>
      <w:bookmarkStart w:id="55" w:name="_Toc376183488"/>
      <w:bookmarkStart w:id="56" w:name="_Toc376183715"/>
      <w:bookmarkStart w:id="57" w:name="_Toc376183802"/>
      <w:bookmarkStart w:id="58" w:name="_Toc376439269"/>
      <w:bookmarkStart w:id="59" w:name="_Toc376546758"/>
      <w:bookmarkStart w:id="60" w:name="_Toc376787705"/>
      <w:bookmarkStart w:id="61" w:name="_Toc376934652"/>
      <w:bookmarkStart w:id="62" w:name="_Toc376182494"/>
      <w:bookmarkStart w:id="63" w:name="_Toc376182582"/>
      <w:bookmarkStart w:id="64" w:name="_Toc376183491"/>
      <w:bookmarkStart w:id="65" w:name="_Toc376183718"/>
      <w:bookmarkStart w:id="66" w:name="_Toc376183805"/>
      <w:bookmarkStart w:id="67" w:name="_Toc376439272"/>
      <w:bookmarkStart w:id="68" w:name="_Toc376546761"/>
      <w:bookmarkStart w:id="69" w:name="_Toc376787708"/>
      <w:bookmarkStart w:id="70" w:name="_Toc376934655"/>
      <w:bookmarkStart w:id="71" w:name="_Toc376182501"/>
      <w:bookmarkStart w:id="72" w:name="_Toc376182589"/>
      <w:bookmarkStart w:id="73" w:name="_Toc376183498"/>
      <w:bookmarkStart w:id="74" w:name="_Toc376183725"/>
      <w:bookmarkStart w:id="75" w:name="_Toc376183812"/>
      <w:bookmarkStart w:id="76" w:name="_Toc376439279"/>
      <w:bookmarkStart w:id="77" w:name="_Toc376546768"/>
      <w:bookmarkStart w:id="78" w:name="_Toc376787715"/>
      <w:bookmarkStart w:id="79" w:name="_Toc376934662"/>
      <w:bookmarkStart w:id="80" w:name="_Toc376182509"/>
      <w:bookmarkStart w:id="81" w:name="_Toc376182597"/>
      <w:bookmarkStart w:id="82" w:name="_Toc376183506"/>
      <w:bookmarkStart w:id="83" w:name="_Toc376183733"/>
      <w:bookmarkStart w:id="84" w:name="_Toc376183820"/>
      <w:bookmarkStart w:id="85" w:name="_Toc376439287"/>
      <w:bookmarkStart w:id="86" w:name="_Toc376546776"/>
      <w:bookmarkStart w:id="87" w:name="_Toc376787723"/>
      <w:bookmarkStart w:id="88" w:name="_Toc376934670"/>
      <w:bookmarkStart w:id="89" w:name="_Toc376182515"/>
      <w:bookmarkStart w:id="90" w:name="_Toc376182603"/>
      <w:bookmarkStart w:id="91" w:name="_Toc376183512"/>
      <w:bookmarkStart w:id="92" w:name="_Toc376183739"/>
      <w:bookmarkStart w:id="93" w:name="_Toc376183826"/>
      <w:bookmarkStart w:id="94" w:name="_Toc376439293"/>
      <w:bookmarkStart w:id="95" w:name="_Toc376546782"/>
      <w:bookmarkStart w:id="96" w:name="_Toc376787729"/>
      <w:bookmarkStart w:id="97" w:name="_Toc376934676"/>
      <w:bookmarkStart w:id="98" w:name="_Toc376182521"/>
      <w:bookmarkStart w:id="99" w:name="_Toc376182609"/>
      <w:bookmarkStart w:id="100" w:name="_Toc376183518"/>
      <w:bookmarkStart w:id="101" w:name="_Toc376183745"/>
      <w:bookmarkStart w:id="102" w:name="_Toc376183832"/>
      <w:bookmarkStart w:id="103" w:name="_Toc376439299"/>
      <w:bookmarkStart w:id="104" w:name="_Toc376546788"/>
      <w:bookmarkStart w:id="105" w:name="_Toc376787735"/>
      <w:bookmarkStart w:id="106" w:name="_Toc376934682"/>
      <w:bookmarkStart w:id="107" w:name="_Toc376182527"/>
      <w:bookmarkStart w:id="108" w:name="_Toc376182615"/>
      <w:bookmarkStart w:id="109" w:name="_Toc376183524"/>
      <w:bookmarkStart w:id="110" w:name="_Toc376183751"/>
      <w:bookmarkStart w:id="111" w:name="_Toc376183838"/>
      <w:bookmarkStart w:id="112" w:name="_Toc376439305"/>
      <w:bookmarkStart w:id="113" w:name="_Toc376546794"/>
      <w:bookmarkStart w:id="114" w:name="_Toc376787741"/>
      <w:bookmarkStart w:id="115" w:name="_Toc376934688"/>
      <w:bookmarkStart w:id="116" w:name="_Toc376182532"/>
      <w:bookmarkStart w:id="117" w:name="_Toc376182620"/>
      <w:bookmarkStart w:id="118" w:name="_Toc376183529"/>
      <w:bookmarkStart w:id="119" w:name="_Toc376183756"/>
      <w:bookmarkStart w:id="120" w:name="_Toc376183843"/>
      <w:bookmarkStart w:id="121" w:name="_Toc376439310"/>
      <w:bookmarkStart w:id="122" w:name="_Toc376546799"/>
      <w:bookmarkStart w:id="123" w:name="_Toc376787746"/>
      <w:bookmarkStart w:id="124" w:name="_Toc376934693"/>
      <w:bookmarkStart w:id="125" w:name="_Toc376182540"/>
      <w:bookmarkStart w:id="126" w:name="_Toc376182628"/>
      <w:bookmarkStart w:id="127" w:name="_Toc376183537"/>
      <w:bookmarkStart w:id="128" w:name="_Toc376183764"/>
      <w:bookmarkStart w:id="129" w:name="_Toc376183851"/>
      <w:bookmarkStart w:id="130" w:name="_Toc376439318"/>
      <w:bookmarkStart w:id="131" w:name="_Toc376546807"/>
      <w:bookmarkStart w:id="132" w:name="_Toc376787754"/>
      <w:bookmarkStart w:id="133" w:name="_Toc376934701"/>
      <w:bookmarkStart w:id="134" w:name="_Toc376182547"/>
      <w:bookmarkStart w:id="135" w:name="_Toc376182635"/>
      <w:bookmarkStart w:id="136" w:name="_Toc376183544"/>
      <w:bookmarkStart w:id="137" w:name="_Toc376183771"/>
      <w:bookmarkStart w:id="138" w:name="_Toc376183858"/>
      <w:bookmarkStart w:id="139" w:name="_Toc376439325"/>
      <w:bookmarkStart w:id="140" w:name="_Toc376546814"/>
      <w:bookmarkStart w:id="141" w:name="_Toc376787761"/>
      <w:bookmarkStart w:id="142" w:name="_Toc376934708"/>
      <w:bookmarkStart w:id="143" w:name="_Toc376182552"/>
      <w:bookmarkStart w:id="144" w:name="_Toc376182640"/>
      <w:bookmarkStart w:id="145" w:name="_Toc376183549"/>
      <w:bookmarkStart w:id="146" w:name="_Toc376183776"/>
      <w:bookmarkStart w:id="147" w:name="_Toc376183863"/>
      <w:bookmarkStart w:id="148" w:name="_Toc376439330"/>
      <w:bookmarkStart w:id="149" w:name="_Toc376546819"/>
      <w:bookmarkStart w:id="150" w:name="_Toc376787766"/>
      <w:bookmarkStart w:id="151" w:name="_Toc376934713"/>
      <w:bookmarkStart w:id="152" w:name="_Toc376934721"/>
      <w:bookmarkStart w:id="153" w:name="_Toc376934722"/>
      <w:bookmarkStart w:id="154" w:name="_Toc376934723"/>
      <w:bookmarkStart w:id="155" w:name="_Toc411258185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r>
        <w:t>Layout</w:t>
      </w:r>
      <w:bookmarkEnd w:id="155"/>
    </w:p>
    <w:p w:rsidR="004C6796" w:rsidRDefault="004C6796" w:rsidP="00623792">
      <w:pPr>
        <w:pStyle w:val="streepje"/>
        <w:numPr>
          <w:ilvl w:val="0"/>
          <w:numId w:val="0"/>
        </w:numPr>
        <w:tabs>
          <w:tab w:val="left" w:pos="227"/>
          <w:tab w:val="left" w:pos="454"/>
        </w:tabs>
        <w:snapToGrid w:val="0"/>
      </w:pPr>
    </w:p>
    <w:p w:rsidR="00623792" w:rsidRDefault="00623792" w:rsidP="00623792">
      <w:pPr>
        <w:pStyle w:val="streepje"/>
        <w:numPr>
          <w:ilvl w:val="0"/>
          <w:numId w:val="0"/>
        </w:numPr>
        <w:tabs>
          <w:tab w:val="left" w:pos="227"/>
          <w:tab w:val="left" w:pos="454"/>
        </w:tabs>
        <w:snapToGrid w:val="0"/>
      </w:pPr>
      <w:r>
        <w:t>De tekst ten behoeve van de hoedanigheid ‘te dezen handelend’ begint:</w:t>
      </w:r>
    </w:p>
    <w:p w:rsidR="00B10E88" w:rsidRDefault="00623792" w:rsidP="00460699">
      <w:pPr>
        <w:numPr>
          <w:ilvl w:val="0"/>
          <w:numId w:val="39"/>
        </w:numPr>
        <w:tabs>
          <w:tab w:val="clear" w:pos="585"/>
          <w:tab w:val="num" w:pos="426"/>
        </w:tabs>
        <w:ind w:hanging="585"/>
      </w:pPr>
      <w:r>
        <w:t>doorlopend op dezelfde regel wanneer één gevolmachtigde</w:t>
      </w:r>
      <w:r w:rsidR="00B10E88">
        <w:t xml:space="preserve"> in hoedanigheid handelt</w:t>
      </w:r>
      <w:r w:rsidR="00322FFF">
        <w:t xml:space="preserve"> (zie ook par. </w:t>
      </w:r>
      <w:r w:rsidR="00322FFF">
        <w:fldChar w:fldCharType="begin"/>
      </w:r>
      <w:r w:rsidR="00322FFF">
        <w:instrText xml:space="preserve"> REF _Ref377136281 \r \h </w:instrText>
      </w:r>
      <w:r w:rsidR="00322FFF">
        <w:fldChar w:fldCharType="separate"/>
      </w:r>
      <w:r w:rsidR="00FB0F94">
        <w:t>1.4.2</w:t>
      </w:r>
      <w:r w:rsidR="00322FFF">
        <w:fldChar w:fldCharType="end"/>
      </w:r>
      <w:r w:rsidR="00322FFF">
        <w:t xml:space="preserve">, </w:t>
      </w:r>
      <w:r w:rsidR="003036E2">
        <w:t>mogelijkheid</w:t>
      </w:r>
      <w:r w:rsidR="00322FFF">
        <w:t xml:space="preserve"> 1)</w:t>
      </w:r>
      <w:r w:rsidR="00B10E88">
        <w:t>,</w:t>
      </w:r>
    </w:p>
    <w:p w:rsidR="00460699" w:rsidRDefault="00B10E88" w:rsidP="00460699">
      <w:pPr>
        <w:numPr>
          <w:ilvl w:val="0"/>
          <w:numId w:val="39"/>
        </w:numPr>
        <w:tabs>
          <w:tab w:val="clear" w:pos="585"/>
          <w:tab w:val="num" w:pos="426"/>
        </w:tabs>
        <w:ind w:hanging="585"/>
      </w:pPr>
      <w:r>
        <w:t>doorlopend op dezelfde regel wanneer</w:t>
      </w:r>
      <w:r w:rsidR="00623792">
        <w:t xml:space="preserve"> meer </w:t>
      </w:r>
      <w:r w:rsidR="00246ADE">
        <w:t>gevolmachtigden</w:t>
      </w:r>
      <w:r w:rsidR="00623792">
        <w:t xml:space="preserve"> met gezamenlijke burgerlijke staat en/of </w:t>
      </w:r>
    </w:p>
    <w:p w:rsidR="00623792" w:rsidRDefault="00460699" w:rsidP="00460699">
      <w:r>
        <w:tab/>
      </w:r>
      <w:r>
        <w:tab/>
      </w:r>
      <w:r w:rsidR="00246ADE">
        <w:t xml:space="preserve">gezamenlijk </w:t>
      </w:r>
      <w:r w:rsidR="00623792">
        <w:t xml:space="preserve">woonadres </w:t>
      </w:r>
      <w:r w:rsidR="00246ADE">
        <w:t>in hoedanigheid handel</w:t>
      </w:r>
      <w:r w:rsidR="00B10E88">
        <w:t>en</w:t>
      </w:r>
      <w:r>
        <w:t xml:space="preserve"> (zie ook par. </w:t>
      </w:r>
      <w:r>
        <w:fldChar w:fldCharType="begin"/>
      </w:r>
      <w:r>
        <w:instrText xml:space="preserve"> REF _Ref377136281 \r \h </w:instrText>
      </w:r>
      <w:r>
        <w:fldChar w:fldCharType="separate"/>
      </w:r>
      <w:r w:rsidR="00FB0F94">
        <w:t>1.4.2</w:t>
      </w:r>
      <w:r>
        <w:fldChar w:fldCharType="end"/>
      </w:r>
      <w:r>
        <w:t xml:space="preserve">, </w:t>
      </w:r>
      <w:r w:rsidR="003036E2">
        <w:t>mogelijkheden</w:t>
      </w:r>
      <w:r>
        <w:t xml:space="preserve"> 2 t/m 4)</w:t>
      </w:r>
      <w:r w:rsidR="00623792">
        <w:t>,</w:t>
      </w:r>
    </w:p>
    <w:p w:rsidR="00460699" w:rsidRDefault="00623792" w:rsidP="00460699">
      <w:pPr>
        <w:numPr>
          <w:ilvl w:val="0"/>
          <w:numId w:val="39"/>
        </w:numPr>
        <w:tabs>
          <w:tab w:val="clear" w:pos="585"/>
          <w:tab w:val="num" w:pos="426"/>
        </w:tabs>
        <w:ind w:hanging="585"/>
      </w:pPr>
      <w:r w:rsidDel="001843F8">
        <w:t xml:space="preserve">altijd </w:t>
      </w:r>
      <w:r>
        <w:t>op de volgende regel wanneer meer dan één</w:t>
      </w:r>
      <w:r w:rsidDel="00615E99">
        <w:t xml:space="preserve"> </w:t>
      </w:r>
      <w:r w:rsidR="00246ADE">
        <w:t>gevolmachtigden</w:t>
      </w:r>
      <w:r>
        <w:t xml:space="preserve"> zonder gezamenlijke burgerlijke staat en/of</w:t>
      </w:r>
    </w:p>
    <w:p w:rsidR="00623792" w:rsidDel="001843F8" w:rsidRDefault="00460699" w:rsidP="00460699">
      <w:r>
        <w:tab/>
      </w:r>
      <w:r>
        <w:tab/>
      </w:r>
      <w:r w:rsidR="00246ADE">
        <w:t xml:space="preserve">gezamenlijk </w:t>
      </w:r>
      <w:r w:rsidR="00623792">
        <w:t xml:space="preserve">woonadres andere personen </w:t>
      </w:r>
      <w:r w:rsidR="00246ADE">
        <w:t>in hoedanigheid handelen</w:t>
      </w:r>
      <w:r>
        <w:t xml:space="preserve"> (zie ook par. </w:t>
      </w:r>
      <w:r>
        <w:fldChar w:fldCharType="begin"/>
      </w:r>
      <w:r>
        <w:instrText xml:space="preserve"> REF _Ref377136281 \r \h </w:instrText>
      </w:r>
      <w:r>
        <w:fldChar w:fldCharType="separate"/>
      </w:r>
      <w:r w:rsidR="00FB0F94">
        <w:t>1.4.2</w:t>
      </w:r>
      <w:r>
        <w:fldChar w:fldCharType="end"/>
      </w:r>
      <w:r>
        <w:t xml:space="preserve">, </w:t>
      </w:r>
      <w:r w:rsidR="003036E2">
        <w:t>mogelijkheid</w:t>
      </w:r>
      <w:r>
        <w:t xml:space="preserve"> 5)</w:t>
      </w:r>
      <w:r w:rsidR="00623792">
        <w:t>.</w:t>
      </w:r>
    </w:p>
    <w:p w:rsidR="00B22390" w:rsidRDefault="00B22390" w:rsidP="00B22390">
      <w:pPr>
        <w:pStyle w:val="Kop3"/>
      </w:pPr>
      <w:bookmarkStart w:id="156" w:name="_Toc411258186"/>
      <w:r>
        <w:t>Mapping</w:t>
      </w:r>
      <w:bookmarkEnd w:id="156"/>
    </w:p>
    <w:p w:rsidR="004C6796" w:rsidRDefault="004C6796" w:rsidP="00623792"/>
    <w:p w:rsidR="00707472" w:rsidRDefault="00707472" w:rsidP="00623792">
      <w:r>
        <w:t xml:space="preserve">Een gevolmachtigde </w:t>
      </w:r>
      <w:r w:rsidR="004C6796">
        <w:t xml:space="preserve">handelt in hoedanigheid </w:t>
      </w:r>
      <w:r>
        <w:t>voor alle personen binnen een partij of voor één of meer personen binnen één tekstblok Partij Natuurlijk Persoon</w:t>
      </w:r>
      <w:r w:rsidR="00B10E88">
        <w:t xml:space="preserve"> (PNP)</w:t>
      </w:r>
      <w:r>
        <w:t xml:space="preserve">. De gerelateerde </w:t>
      </w:r>
      <w:proofErr w:type="spellStart"/>
      <w:r>
        <w:t>perso</w:t>
      </w:r>
      <w:proofErr w:type="spellEnd"/>
      <w:r w:rsidR="004C6796">
        <w:t>(o)</w:t>
      </w:r>
      <w:r>
        <w:t>n</w:t>
      </w:r>
      <w:r w:rsidR="004C6796">
        <w:t>(</w:t>
      </w:r>
      <w:r>
        <w:t>en</w:t>
      </w:r>
      <w:r w:rsidR="004C6796">
        <w:t>)</w:t>
      </w:r>
      <w:r>
        <w:t xml:space="preserve"> van de gevolmachtigde (</w:t>
      </w:r>
      <w:r w:rsidR="004C6796">
        <w:t>met rol ‘</w:t>
      </w:r>
      <w:r>
        <w:t>partner</w:t>
      </w:r>
      <w:r w:rsidR="004C6796">
        <w:t>’</w:t>
      </w:r>
      <w:r>
        <w:t xml:space="preserve"> of </w:t>
      </w:r>
      <w:r w:rsidR="004C6796">
        <w:t>‘gevolmachtigde’</w:t>
      </w:r>
      <w:r>
        <w:t xml:space="preserve">) treden op in dezelfde hoedanigheid als de </w:t>
      </w:r>
      <w:r w:rsidR="00CB3104">
        <w:t xml:space="preserve">gevolmachtigde, </w:t>
      </w:r>
      <w:r>
        <w:t xml:space="preserve">dit </w:t>
      </w:r>
      <w:r w:rsidR="004C6796">
        <w:t>is</w:t>
      </w:r>
      <w:r>
        <w:t xml:space="preserve"> </w:t>
      </w:r>
      <w:r w:rsidRPr="00707472">
        <w:rPr>
          <w:u w:val="single"/>
        </w:rPr>
        <w:t>niet</w:t>
      </w:r>
      <w:r>
        <w:t xml:space="preserve"> expliciet vastgelegd. Een gevolmachtigde treedt op in één hoedanigheid voor de partij of</w:t>
      </w:r>
      <w:r w:rsidR="00B10E88">
        <w:t xml:space="preserve"> voor </w:t>
      </w:r>
      <w:r>
        <w:t>één of meer personen.</w:t>
      </w:r>
    </w:p>
    <w:p w:rsidR="00707472" w:rsidRDefault="00707472" w:rsidP="00623792"/>
    <w:p w:rsidR="00623792" w:rsidRDefault="00623792" w:rsidP="00623792">
      <w:pPr>
        <w:rPr>
          <w:u w:val="single"/>
          <w:lang w:val="nl"/>
        </w:rPr>
      </w:pPr>
      <w:r w:rsidRPr="00486CB1">
        <w:rPr>
          <w:u w:val="single"/>
          <w:lang w:val="nl"/>
        </w:rPr>
        <w:t xml:space="preserve">Gevolmachtigde voor een </w:t>
      </w:r>
      <w:r w:rsidR="006E09D4">
        <w:rPr>
          <w:u w:val="single"/>
          <w:lang w:val="nl"/>
        </w:rPr>
        <w:t>partij</w:t>
      </w:r>
    </w:p>
    <w:p w:rsidR="00623792" w:rsidRDefault="00623792" w:rsidP="0062379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8"/>
      </w:tblGrid>
      <w:tr w:rsidR="00623792" w:rsidTr="0081406A">
        <w:tc>
          <w:tcPr>
            <w:tcW w:w="9608" w:type="dxa"/>
            <w:shd w:val="clear" w:color="auto" w:fill="auto"/>
          </w:tcPr>
          <w:p w:rsidR="00623792" w:rsidRDefault="00623792" w:rsidP="00623792">
            <w:r>
              <w:t>GEVOLMACHTIGDE</w:t>
            </w:r>
          </w:p>
          <w:p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vertegenwoordigtRef </w:t>
            </w:r>
            <w:r w:rsidRPr="0081406A">
              <w:rPr>
                <w:sz w:val="16"/>
                <w:szCs w:val="16"/>
              </w:rPr>
              <w:t>[xlink:href="id van de hoedanigheid] [1..</w:t>
            </w:r>
            <w:r w:rsidR="00707472" w:rsidRPr="0081406A">
              <w:rPr>
                <w:sz w:val="16"/>
                <w:szCs w:val="16"/>
              </w:rPr>
              <w:t>1</w:t>
            </w:r>
            <w:r w:rsidRPr="0081406A">
              <w:rPr>
                <w:sz w:val="16"/>
                <w:szCs w:val="16"/>
              </w:rPr>
              <w:t>]</w:t>
            </w:r>
          </w:p>
          <w:p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</w:p>
          <w:p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  <w:r>
              <w:t>HOEDANIGHEID[ID]</w:t>
            </w:r>
          </w:p>
          <w:p w:rsidR="00623792" w:rsidRDefault="00623792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tekst</w:t>
            </w:r>
            <w:r w:rsidR="006E09D4">
              <w:t>k</w:t>
            </w:r>
            <w:r>
              <w:t>euzes voor te tonen Hoedanigheidstekst</w:t>
            </w:r>
          </w:p>
          <w:p w:rsidR="00CB3104" w:rsidRDefault="00CB3104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wordtVertegenwoordigdRef niet aanwezig </w:t>
            </w:r>
          </w:p>
        </w:tc>
      </w:tr>
    </w:tbl>
    <w:p w:rsidR="00486CB1" w:rsidRDefault="00486CB1" w:rsidP="0002650E">
      <w:pPr>
        <w:rPr>
          <w:lang w:val="nl"/>
        </w:rPr>
      </w:pPr>
    </w:p>
    <w:p w:rsidR="00623792" w:rsidRDefault="00623792" w:rsidP="00486CB1">
      <w:pPr>
        <w:rPr>
          <w:u w:val="single"/>
          <w:lang w:val="nl"/>
        </w:rPr>
      </w:pPr>
    </w:p>
    <w:p w:rsidR="00486CB1" w:rsidRPr="00486CB1" w:rsidRDefault="00486CB1" w:rsidP="00486CB1">
      <w:pPr>
        <w:rPr>
          <w:u w:val="single"/>
          <w:lang w:val="nl"/>
        </w:rPr>
      </w:pPr>
      <w:r w:rsidRPr="00486CB1">
        <w:rPr>
          <w:u w:val="single"/>
          <w:lang w:val="nl"/>
        </w:rPr>
        <w:t>Gevolmachtigde voor een of meer personen</w:t>
      </w:r>
    </w:p>
    <w:p w:rsidR="00486CB1" w:rsidRDefault="00486CB1" w:rsidP="00486CB1">
      <w:pPr>
        <w:rPr>
          <w:lang w:val="nl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458"/>
      </w:tblGrid>
      <w:tr w:rsidR="00486CB1" w:rsidRPr="0081406A" w:rsidTr="0081406A">
        <w:tc>
          <w:tcPr>
            <w:tcW w:w="9608" w:type="dxa"/>
            <w:shd w:val="clear" w:color="auto" w:fill="auto"/>
          </w:tcPr>
          <w:p w:rsidR="00486CB1" w:rsidRDefault="00486CB1" w:rsidP="00623792">
            <w:r>
              <w:t>GEVOLMACHTIGDE</w:t>
            </w:r>
          </w:p>
          <w:p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vertegenwoordigtRef </w:t>
            </w:r>
            <w:r w:rsidRPr="0081406A">
              <w:rPr>
                <w:sz w:val="16"/>
                <w:szCs w:val="16"/>
              </w:rPr>
              <w:t>[xlink:href="id van de hoedanigheid] [1..</w:t>
            </w:r>
            <w:r w:rsidR="00707472" w:rsidRPr="0081406A">
              <w:rPr>
                <w:sz w:val="16"/>
                <w:szCs w:val="16"/>
              </w:rPr>
              <w:t>1</w:t>
            </w:r>
            <w:r w:rsidRPr="0081406A">
              <w:rPr>
                <w:sz w:val="16"/>
                <w:szCs w:val="16"/>
              </w:rPr>
              <w:t>]</w:t>
            </w:r>
          </w:p>
          <w:p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</w:p>
          <w:p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>
              <w:t>HOEDANIGHEID[ID]</w:t>
            </w:r>
          </w:p>
          <w:p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tekst</w:t>
            </w:r>
            <w:r w:rsidR="006E09D4">
              <w:t>k</w:t>
            </w:r>
            <w:r>
              <w:t>euzes voor te tonen Hoedanigheidstekst</w:t>
            </w:r>
          </w:p>
          <w:p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  <w:r w:rsidRPr="0081406A">
              <w:sym w:font="Wingdings" w:char="F0E0"/>
            </w:r>
            <w:r>
              <w:t xml:space="preserve"> wordtVertegenwoordigdRef </w:t>
            </w:r>
            <w:r w:rsidRPr="0081406A">
              <w:rPr>
                <w:sz w:val="16"/>
                <w:szCs w:val="16"/>
              </w:rPr>
              <w:t>[xlink:href="id van de persoon die wordt vertegenwoordigd] [1..*]</w:t>
            </w:r>
          </w:p>
          <w:p w:rsidR="00486CB1" w:rsidRDefault="00486CB1" w:rsidP="0081406A">
            <w:pPr>
              <w:pStyle w:val="streepje"/>
              <w:numPr>
                <w:ilvl w:val="0"/>
                <w:numId w:val="0"/>
              </w:numPr>
            </w:pPr>
          </w:p>
          <w:p w:rsidR="00486CB1" w:rsidRPr="00486CB1" w:rsidRDefault="00486CB1" w:rsidP="00486CB1">
            <w:r>
              <w:t>IMKAD_PERSOON/GERELATEERDPERSOON/IMKAD_PERSOON[ID] [0..*]</w:t>
            </w:r>
          </w:p>
        </w:tc>
      </w:tr>
    </w:tbl>
    <w:p w:rsidR="00486CB1" w:rsidRDefault="00486CB1" w:rsidP="00486CB1">
      <w:pPr>
        <w:rPr>
          <w:lang w:val="nl"/>
        </w:rPr>
      </w:pPr>
    </w:p>
    <w:p w:rsidR="00486CB1" w:rsidRPr="00486CB1" w:rsidRDefault="00486CB1" w:rsidP="00707472"/>
    <w:sectPr w:rsidR="00486CB1" w:rsidRPr="00486CB1" w:rsidSect="002B5054">
      <w:headerReference w:type="default" r:id="rId11"/>
      <w:footerReference w:type="default" r:id="rId12"/>
      <w:pgSz w:w="11906" w:h="16838" w:code="9"/>
      <w:pgMar w:top="2977" w:right="1304" w:bottom="1304" w:left="1134" w:header="567" w:footer="431" w:gutter="0"/>
      <w:cols w:space="708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2B1" w:rsidRDefault="00C362B1">
      <w:r>
        <w:separator/>
      </w:r>
    </w:p>
  </w:endnote>
  <w:endnote w:type="continuationSeparator" w:id="0">
    <w:p w:rsidR="00C362B1" w:rsidRDefault="00C362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270" w:rsidRDefault="00936270">
    <w:pPr>
      <w:pStyle w:val="Voettekst"/>
      <w:spacing w:line="240" w:lineRule="auto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270" w:rsidRDefault="00936270" w:rsidP="00B03963">
    <w:pPr>
      <w:pStyle w:val="Voettekst"/>
      <w:ind w:left="284" w:hanging="28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6270" w:rsidRDefault="00936270" w:rsidP="00B03963">
    <w:pPr>
      <w:pStyle w:val="Voettekst"/>
      <w:ind w:left="284" w:hanging="28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2B1" w:rsidRDefault="00C362B1">
      <w:r>
        <w:separator/>
      </w:r>
    </w:p>
  </w:footnote>
  <w:footnote w:type="continuationSeparator" w:id="0">
    <w:p w:rsidR="00C362B1" w:rsidRDefault="00C362B1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  <w:spacing w:before="0"/>
          </w:pPr>
          <w:r>
            <w:t>Datum</w:t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REF Datum \h </w:instrText>
          </w:r>
          <w:r>
            <w:fldChar w:fldCharType="separate"/>
          </w:r>
          <w:r w:rsidR="00FB0F94">
            <w:rPr>
              <w:noProof/>
            </w:rPr>
            <w:t>9 maart 2016</w:t>
          </w:r>
          <w:r>
            <w:fldChar w:fldCharType="end"/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</w:pPr>
          <w:r>
            <w:t>Titel</w:t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Pr="00BB5A73" w:rsidRDefault="00936270">
          <w:pPr>
            <w:spacing w:line="240" w:lineRule="atLeast"/>
          </w:pPr>
          <w:fldSimple w:instr=" STYLEREF Titel \* MERGEFORMAT ">
            <w:r w:rsidR="00FB0F94">
              <w:rPr>
                <w:noProof/>
              </w:rPr>
              <w:t>Toelichting Tekstblok - Gevolmachtigde v2.7</w:t>
            </w:r>
          </w:fldSimple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</w:pPr>
          <w:r>
            <w:t>Versie</w:t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REF Versie \h </w:instrText>
          </w:r>
          <w:r>
            <w:fldChar w:fldCharType="separate"/>
          </w:r>
          <w:r w:rsidR="00FB0F94">
            <w:rPr>
              <w:noProof/>
            </w:rPr>
            <w:t>2,8,0</w:t>
          </w:r>
          <w:r>
            <w:fldChar w:fldCharType="end"/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</w:pPr>
          <w:r>
            <w:t>Blad</w:t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B0F94">
            <w:rPr>
              <w:noProof/>
            </w:rPr>
            <w:t>3</w:t>
          </w:r>
          <w:r>
            <w:fldChar w:fldCharType="end"/>
          </w:r>
          <w:r>
            <w:t xml:space="preserve"> van </w:t>
          </w:r>
          <w:fldSimple w:instr=" NUMPAGES ">
            <w:r w:rsidR="00FB0F94">
              <w:rPr>
                <w:noProof/>
              </w:rPr>
              <w:t>14</w:t>
            </w:r>
          </w:fldSimple>
        </w:p>
      </w:tc>
    </w:tr>
  </w:tbl>
  <w:p w:rsidR="00936270" w:rsidRDefault="00B01E9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7216" behindDoc="1" locked="0" layoutInCell="1" allowOverlap="1">
          <wp:simplePos x="0" y="0"/>
          <wp:positionH relativeFrom="column">
            <wp:posOffset>2138045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49" name="Afbeelding 49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9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pPr w:leftFromText="142" w:rightFromText="142" w:vertAnchor="page" w:horzAnchor="page" w:tblpX="7212" w:tblpY="625"/>
      <w:tblW w:w="0" w:type="auto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181"/>
    </w:tblGrid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  <w:spacing w:before="0"/>
          </w:pPr>
          <w:r>
            <w:t>Datum</w:t>
          </w:r>
        </w:p>
      </w:tc>
    </w:tr>
    <w:bookmarkStart w:id="157" w:name="Datum"/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STYLEREF Datumopmaakprofiel\l  \* MERGEFORMAT </w:instrText>
          </w:r>
          <w:r w:rsidR="007B480D">
            <w:fldChar w:fldCharType="separate"/>
          </w:r>
          <w:r w:rsidR="00FB0F94">
            <w:rPr>
              <w:noProof/>
            </w:rPr>
            <w:t>9 maart 2016</w:t>
          </w:r>
          <w:r>
            <w:fldChar w:fldCharType="end"/>
          </w:r>
          <w:bookmarkEnd w:id="157"/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</w:pPr>
          <w:r>
            <w:t>Titel</w:t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Pr="003412EA" w:rsidRDefault="00936270">
          <w:pPr>
            <w:spacing w:line="240" w:lineRule="atLeast"/>
            <w:rPr>
              <w:b/>
            </w:rPr>
          </w:pPr>
          <w:r>
            <w:rPr>
              <w:b/>
            </w:rPr>
            <w:fldChar w:fldCharType="begin"/>
          </w:r>
          <w:r>
            <w:rPr>
              <w:b/>
            </w:rPr>
            <w:instrText xml:space="preserve"> REF bmTitel \h </w:instrText>
          </w:r>
          <w:r w:rsidRPr="00E0405C">
            <w:rPr>
              <w:b/>
            </w:rPr>
          </w:r>
          <w:r>
            <w:rPr>
              <w:b/>
            </w:rPr>
            <w:fldChar w:fldCharType="separate"/>
          </w:r>
          <w:r w:rsidR="00FB0F94">
            <w:t>Toelichting Tekstblok - Gevolmachtigde v2.7</w:t>
          </w:r>
          <w:r>
            <w:rPr>
              <w:b/>
            </w:rPr>
            <w:fldChar w:fldCharType="end"/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</w:pPr>
          <w:r>
            <w:t>Versie</w:t>
          </w:r>
        </w:p>
      </w:tc>
    </w:tr>
    <w:bookmarkStart w:id="158" w:name="Versie"/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Pr="00F81AE6" w:rsidRDefault="00936270">
          <w:pPr>
            <w:spacing w:line="240" w:lineRule="atLeast"/>
          </w:pPr>
          <w:r>
            <w:fldChar w:fldCharType="begin"/>
          </w:r>
          <w:r>
            <w:instrText xml:space="preserve"> STYLEREF Versie\l  \* MERGEFORMAT </w:instrText>
          </w:r>
          <w:r w:rsidR="007B480D">
            <w:fldChar w:fldCharType="separate"/>
          </w:r>
          <w:r w:rsidR="00FB0F94">
            <w:rPr>
              <w:noProof/>
            </w:rPr>
            <w:t>2,8,0</w:t>
          </w:r>
          <w:r>
            <w:fldChar w:fldCharType="end"/>
          </w:r>
          <w:bookmarkEnd w:id="158"/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pStyle w:val="tussenkopje"/>
          </w:pPr>
          <w:r>
            <w:t>Blad</w:t>
          </w:r>
        </w:p>
      </w:tc>
    </w:tr>
    <w:tr w:rsidR="00936270">
      <w:tblPrEx>
        <w:tblCellMar>
          <w:top w:w="0" w:type="dxa"/>
          <w:bottom w:w="0" w:type="dxa"/>
        </w:tblCellMar>
      </w:tblPrEx>
      <w:tc>
        <w:tcPr>
          <w:tcW w:w="4181" w:type="dxa"/>
        </w:tcPr>
        <w:p w:rsidR="00936270" w:rsidRDefault="00936270">
          <w:pPr>
            <w:spacing w:line="240" w:lineRule="atLeast"/>
          </w:pPr>
          <w:r>
            <w:fldChar w:fldCharType="begin"/>
          </w:r>
          <w:r>
            <w:instrText xml:space="preserve"> PAGE  \* MERGEFORMAT </w:instrText>
          </w:r>
          <w:r>
            <w:fldChar w:fldCharType="separate"/>
          </w:r>
          <w:r w:rsidR="00FB0F94">
            <w:rPr>
              <w:noProof/>
            </w:rPr>
            <w:t>14</w:t>
          </w:r>
          <w:r>
            <w:fldChar w:fldCharType="end"/>
          </w:r>
          <w:r>
            <w:t xml:space="preserve"> van </w:t>
          </w:r>
          <w:fldSimple w:instr=" NUMPAGES ">
            <w:r w:rsidR="00FB0F94">
              <w:rPr>
                <w:noProof/>
              </w:rPr>
              <w:t>14</w:t>
            </w:r>
          </w:fldSimple>
        </w:p>
      </w:tc>
    </w:tr>
  </w:tbl>
  <w:p w:rsidR="00936270" w:rsidRDefault="00B01E90">
    <w:pPr>
      <w:pStyle w:val="Koptekst"/>
    </w:pPr>
    <w:r>
      <w:rPr>
        <w:noProof/>
        <w:snapToGrid/>
        <w:lang w:eastAsia="nl-NL"/>
      </w:rPr>
      <w:drawing>
        <wp:anchor distT="0" distB="0" distL="114300" distR="114300" simplePos="0" relativeHeight="251658240" behindDoc="1" locked="0" layoutInCell="1" allowOverlap="1" wp14:anchorId="6E28C9D8" wp14:editId="2DD442B4">
          <wp:simplePos x="0" y="0"/>
          <wp:positionH relativeFrom="column">
            <wp:posOffset>2099945</wp:posOffset>
          </wp:positionH>
          <wp:positionV relativeFrom="paragraph">
            <wp:posOffset>-100330</wp:posOffset>
          </wp:positionV>
          <wp:extent cx="1333500" cy="1114425"/>
          <wp:effectExtent l="0" t="0" r="0" b="9525"/>
          <wp:wrapNone/>
          <wp:docPr id="51" name="Afbeelding 51" descr="Kadaster beeldmerk wimpel RGB 2kleu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Kadaster beeldmerk wimpel RGB 2kleur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33500" cy="11144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2E0238"/>
    <w:multiLevelType w:val="hybridMultilevel"/>
    <w:tmpl w:val="CD98DFFC"/>
    <w:lvl w:ilvl="0" w:tplc="C4D01D42">
      <w:start w:val="1"/>
      <w:numFmt w:val="bullet"/>
      <w:pStyle w:val="streepje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4D15D0"/>
    <w:multiLevelType w:val="hybridMultilevel"/>
    <w:tmpl w:val="23EECBEA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9D6FAE"/>
    <w:multiLevelType w:val="hybridMultilevel"/>
    <w:tmpl w:val="86FE306C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8DF0A98"/>
    <w:multiLevelType w:val="hybridMultilevel"/>
    <w:tmpl w:val="DBD4E34E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91B7921"/>
    <w:multiLevelType w:val="hybridMultilevel"/>
    <w:tmpl w:val="93B633D2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CC30D8"/>
    <w:multiLevelType w:val="hybridMultilevel"/>
    <w:tmpl w:val="08F2A9F6"/>
    <w:lvl w:ilvl="0" w:tplc="1A082B7E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cs="Times New Roman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8F3484E"/>
    <w:multiLevelType w:val="multilevel"/>
    <w:tmpl w:val="93B633D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FBB0386"/>
    <w:multiLevelType w:val="hybridMultilevel"/>
    <w:tmpl w:val="BC12A28E"/>
    <w:lvl w:ilvl="0" w:tplc="6E26135A">
      <w:numFmt w:val="bullet"/>
      <w:lvlText w:val="-"/>
      <w:lvlJc w:val="left"/>
      <w:pPr>
        <w:tabs>
          <w:tab w:val="num" w:pos="585"/>
        </w:tabs>
        <w:ind w:left="585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5"/>
        </w:tabs>
        <w:ind w:left="130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5"/>
        </w:tabs>
        <w:ind w:left="202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5"/>
        </w:tabs>
        <w:ind w:left="274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5"/>
        </w:tabs>
        <w:ind w:left="346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5"/>
        </w:tabs>
        <w:ind w:left="418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5"/>
        </w:tabs>
        <w:ind w:left="490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5"/>
        </w:tabs>
        <w:ind w:left="562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5"/>
        </w:tabs>
        <w:ind w:left="6345" w:hanging="360"/>
      </w:pPr>
      <w:rPr>
        <w:rFonts w:ascii="Wingdings" w:hAnsi="Wingdings" w:hint="default"/>
      </w:rPr>
    </w:lvl>
  </w:abstractNum>
  <w:abstractNum w:abstractNumId="8" w15:restartNumberingAfterBreak="0">
    <w:nsid w:val="2220573C"/>
    <w:multiLevelType w:val="hybridMultilevel"/>
    <w:tmpl w:val="CC7C61B4"/>
    <w:lvl w:ilvl="0" w:tplc="0413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 w15:restartNumberingAfterBreak="0">
    <w:nsid w:val="2F4E6D56"/>
    <w:multiLevelType w:val="hybridMultilevel"/>
    <w:tmpl w:val="7B0045BE"/>
    <w:lvl w:ilvl="0" w:tplc="0413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044701D"/>
    <w:multiLevelType w:val="hybridMultilevel"/>
    <w:tmpl w:val="445277E2"/>
    <w:lvl w:ilvl="0" w:tplc="C4D01D42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30684DE3"/>
    <w:multiLevelType w:val="hybridMultilevel"/>
    <w:tmpl w:val="A4FE56FA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C63FD5"/>
    <w:multiLevelType w:val="hybridMultilevel"/>
    <w:tmpl w:val="D1462678"/>
    <w:lvl w:ilvl="0" w:tplc="985ED932">
      <w:start w:val="2"/>
      <w:numFmt w:val="bullet"/>
      <w:lvlText w:val="-"/>
      <w:lvlJc w:val="left"/>
      <w:pPr>
        <w:tabs>
          <w:tab w:val="num" w:pos="587"/>
        </w:tabs>
        <w:ind w:left="587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307"/>
        </w:tabs>
        <w:ind w:left="1307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027"/>
        </w:tabs>
        <w:ind w:left="2027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747"/>
        </w:tabs>
        <w:ind w:left="2747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467"/>
        </w:tabs>
        <w:ind w:left="3467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187"/>
        </w:tabs>
        <w:ind w:left="4187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907"/>
        </w:tabs>
        <w:ind w:left="4907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627"/>
        </w:tabs>
        <w:ind w:left="5627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347"/>
        </w:tabs>
        <w:ind w:left="6347" w:hanging="360"/>
      </w:pPr>
      <w:rPr>
        <w:rFonts w:ascii="Wingdings" w:hAnsi="Wingdings" w:hint="default"/>
      </w:rPr>
    </w:lvl>
  </w:abstractNum>
  <w:abstractNum w:abstractNumId="13" w15:restartNumberingAfterBreak="0">
    <w:nsid w:val="33B616B8"/>
    <w:multiLevelType w:val="hybridMultilevel"/>
    <w:tmpl w:val="783E447A"/>
    <w:lvl w:ilvl="0" w:tplc="78DC25C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4F84E27"/>
    <w:multiLevelType w:val="hybridMultilevel"/>
    <w:tmpl w:val="E37A3F14"/>
    <w:lvl w:ilvl="0" w:tplc="C1FED32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B196C22"/>
    <w:multiLevelType w:val="hybridMultilevel"/>
    <w:tmpl w:val="236AF190"/>
    <w:lvl w:ilvl="0" w:tplc="FFFFFFF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E2D0F34"/>
    <w:multiLevelType w:val="hybridMultilevel"/>
    <w:tmpl w:val="EDBCDE08"/>
    <w:lvl w:ilvl="0" w:tplc="A0F454D8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633B4B"/>
    <w:multiLevelType w:val="hybridMultilevel"/>
    <w:tmpl w:val="1EC4BBD2"/>
    <w:lvl w:ilvl="0" w:tplc="C4D01D42">
      <w:start w:val="1"/>
      <w:numFmt w:val="bullet"/>
      <w:pStyle w:val="streepjeInspr"/>
      <w:lvlText w:val="-"/>
      <w:lvlJc w:val="left"/>
      <w:pPr>
        <w:tabs>
          <w:tab w:val="num" w:pos="587"/>
        </w:tabs>
        <w:ind w:left="454" w:hanging="227"/>
      </w:pPr>
      <w:rPr>
        <w:rFonts w:ascii="Helvetica" w:hAnsi="Helvetica" w:hint="default"/>
      </w:rPr>
    </w:lvl>
    <w:lvl w:ilvl="1" w:tplc="0413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5BA3645"/>
    <w:multiLevelType w:val="hybridMultilevel"/>
    <w:tmpl w:val="7404295E"/>
    <w:lvl w:ilvl="0" w:tplc="34EE1344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A85841"/>
    <w:multiLevelType w:val="hybridMultilevel"/>
    <w:tmpl w:val="9196D36A"/>
    <w:lvl w:ilvl="0" w:tplc="651A103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0E28E8"/>
    <w:multiLevelType w:val="hybridMultilevel"/>
    <w:tmpl w:val="FDBA5E76"/>
    <w:lvl w:ilvl="0" w:tplc="9FE0D44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BF53334"/>
    <w:multiLevelType w:val="hybridMultilevel"/>
    <w:tmpl w:val="8A1CD428"/>
    <w:lvl w:ilvl="0" w:tplc="C4D01D42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C15025D"/>
    <w:multiLevelType w:val="hybridMultilevel"/>
    <w:tmpl w:val="ACEC711C"/>
    <w:lvl w:ilvl="0" w:tplc="91B4320A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655563"/>
    <w:multiLevelType w:val="hybridMultilevel"/>
    <w:tmpl w:val="3ED842C8"/>
    <w:lvl w:ilvl="0" w:tplc="BA409B5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5C5BCC"/>
    <w:multiLevelType w:val="hybridMultilevel"/>
    <w:tmpl w:val="019E4672"/>
    <w:lvl w:ilvl="0" w:tplc="9ACE3B44">
      <w:start w:val="1"/>
      <w:numFmt w:val="bullet"/>
      <w:lvlText w:val="-"/>
      <w:lvlJc w:val="left"/>
      <w:pPr>
        <w:tabs>
          <w:tab w:val="num" w:pos="363"/>
        </w:tabs>
        <w:ind w:left="363" w:hanging="363"/>
      </w:pPr>
      <w:rPr>
        <w:rFonts w:ascii="Arial" w:hAnsi="Arial" w:hint="default"/>
        <w:color w:val="800080"/>
      </w:rPr>
    </w:lvl>
    <w:lvl w:ilvl="1" w:tplc="B5226156">
      <w:start w:val="1"/>
      <w:numFmt w:val="bullet"/>
      <w:lvlText w:val="-"/>
      <w:lvlJc w:val="left"/>
      <w:pPr>
        <w:tabs>
          <w:tab w:val="num" w:pos="1083"/>
        </w:tabs>
        <w:ind w:left="1083" w:hanging="363"/>
      </w:pPr>
      <w:rPr>
        <w:rFonts w:ascii="Arial" w:hAnsi="Arial" w:hint="default"/>
        <w:color w:val="auto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62C72A78"/>
    <w:multiLevelType w:val="multilevel"/>
    <w:tmpl w:val="CD98DFFC"/>
    <w:lvl w:ilvl="0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477C41"/>
    <w:multiLevelType w:val="hybridMultilevel"/>
    <w:tmpl w:val="3EAE20A4"/>
    <w:lvl w:ilvl="0" w:tplc="9ACE3B4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F73067"/>
    <w:multiLevelType w:val="hybridMultilevel"/>
    <w:tmpl w:val="DDD6ECC2"/>
    <w:lvl w:ilvl="0" w:tplc="0413000F">
      <w:start w:val="1"/>
      <w:numFmt w:val="bullet"/>
      <w:pStyle w:val="opsomInspr"/>
      <w:lvlText w:val=""/>
      <w:lvlJc w:val="left"/>
      <w:pPr>
        <w:tabs>
          <w:tab w:val="num" w:pos="587"/>
        </w:tabs>
        <w:ind w:left="454" w:hanging="227"/>
      </w:pPr>
      <w:rPr>
        <w:rFonts w:ascii="Symbol" w:hAnsi="Symbol" w:hint="default"/>
        <w:sz w:val="18"/>
      </w:rPr>
    </w:lvl>
    <w:lvl w:ilvl="1" w:tplc="04130003">
      <w:start w:val="1"/>
      <w:numFmt w:val="bullet"/>
      <w:lvlText w:val="o"/>
      <w:lvlJc w:val="left"/>
      <w:pPr>
        <w:tabs>
          <w:tab w:val="num" w:pos="366"/>
        </w:tabs>
        <w:ind w:left="366" w:hanging="360"/>
      </w:pPr>
      <w:rPr>
        <w:rFonts w:ascii="Courier New" w:hAnsi="Courier New" w:hint="default"/>
      </w:rPr>
    </w:lvl>
    <w:lvl w:ilvl="2" w:tplc="04130005">
      <w:start w:val="1"/>
      <w:numFmt w:val="bullet"/>
      <w:lvlText w:val=""/>
      <w:lvlJc w:val="left"/>
      <w:pPr>
        <w:tabs>
          <w:tab w:val="num" w:pos="1086"/>
        </w:tabs>
        <w:ind w:left="1086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1806"/>
        </w:tabs>
        <w:ind w:left="1806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2526"/>
        </w:tabs>
        <w:ind w:left="2526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246"/>
        </w:tabs>
        <w:ind w:left="3246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3966"/>
        </w:tabs>
        <w:ind w:left="3966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4686"/>
        </w:tabs>
        <w:ind w:left="4686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5406"/>
        </w:tabs>
        <w:ind w:left="5406" w:hanging="360"/>
      </w:pPr>
      <w:rPr>
        <w:rFonts w:ascii="Wingdings" w:hAnsi="Wingdings" w:hint="default"/>
      </w:rPr>
    </w:lvl>
  </w:abstractNum>
  <w:abstractNum w:abstractNumId="28" w15:restartNumberingAfterBreak="0">
    <w:nsid w:val="6D563CEC"/>
    <w:multiLevelType w:val="hybridMultilevel"/>
    <w:tmpl w:val="1C042458"/>
    <w:lvl w:ilvl="0" w:tplc="9ACE3B44">
      <w:start w:val="7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6E1A1DD1"/>
    <w:multiLevelType w:val="multilevel"/>
    <w:tmpl w:val="2180B12C"/>
    <w:lvl w:ilvl="0">
      <w:start w:val="1"/>
      <w:numFmt w:val="decimal"/>
      <w:pStyle w:val="Kop1"/>
      <w:lvlText w:val="%1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>
      <w:start w:val="1"/>
      <w:numFmt w:val="decimal"/>
      <w:pStyle w:val="Kop2"/>
      <w:lvlText w:val="%1.%2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2">
      <w:start w:val="1"/>
      <w:numFmt w:val="decimal"/>
      <w:pStyle w:val="Kop3"/>
      <w:lvlText w:val="%1.%2.%3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3">
      <w:start w:val="1"/>
      <w:numFmt w:val="decimal"/>
      <w:pStyle w:val="Kop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Kop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Kop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Kop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Kop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Kop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30" w15:restartNumberingAfterBreak="0">
    <w:nsid w:val="6F08579B"/>
    <w:multiLevelType w:val="hybridMultilevel"/>
    <w:tmpl w:val="214CBBFC"/>
    <w:lvl w:ilvl="0" w:tplc="0413000F">
      <w:start w:val="1"/>
      <w:numFmt w:val="bullet"/>
      <w:lvlText w:val=""/>
      <w:lvlJc w:val="left"/>
      <w:pPr>
        <w:tabs>
          <w:tab w:val="num" w:pos="786"/>
        </w:tabs>
        <w:ind w:left="786" w:hanging="360"/>
      </w:pPr>
      <w:rPr>
        <w:rFonts w:ascii="Wingdings" w:hAnsi="Wingdings" w:hint="default"/>
        <w:color w:val="0000FF"/>
      </w:rPr>
    </w:lvl>
    <w:lvl w:ilvl="1" w:tplc="04130019" w:tentative="1">
      <w:start w:val="1"/>
      <w:numFmt w:val="bullet"/>
      <w:lvlText w:val="o"/>
      <w:lvlJc w:val="left"/>
      <w:pPr>
        <w:tabs>
          <w:tab w:val="num" w:pos="1866"/>
        </w:tabs>
        <w:ind w:left="1866" w:hanging="360"/>
      </w:pPr>
      <w:rPr>
        <w:rFonts w:ascii="Courier New" w:hAnsi="Courier New" w:cs="Courier New" w:hint="default"/>
      </w:rPr>
    </w:lvl>
    <w:lvl w:ilvl="2" w:tplc="0413001B" w:tentative="1">
      <w:start w:val="1"/>
      <w:numFmt w:val="bullet"/>
      <w:lvlText w:val=""/>
      <w:lvlJc w:val="left"/>
      <w:pPr>
        <w:tabs>
          <w:tab w:val="num" w:pos="2586"/>
        </w:tabs>
        <w:ind w:left="2586" w:hanging="360"/>
      </w:pPr>
      <w:rPr>
        <w:rFonts w:ascii="Wingdings" w:hAnsi="Wingdings" w:hint="default"/>
      </w:rPr>
    </w:lvl>
    <w:lvl w:ilvl="3" w:tplc="0413000F" w:tentative="1">
      <w:start w:val="1"/>
      <w:numFmt w:val="bullet"/>
      <w:lvlText w:val=""/>
      <w:lvlJc w:val="left"/>
      <w:pPr>
        <w:tabs>
          <w:tab w:val="num" w:pos="3306"/>
        </w:tabs>
        <w:ind w:left="3306" w:hanging="360"/>
      </w:pPr>
      <w:rPr>
        <w:rFonts w:ascii="Symbol" w:hAnsi="Symbol" w:hint="default"/>
      </w:rPr>
    </w:lvl>
    <w:lvl w:ilvl="4" w:tplc="04130019" w:tentative="1">
      <w:start w:val="1"/>
      <w:numFmt w:val="bullet"/>
      <w:lvlText w:val="o"/>
      <w:lvlJc w:val="left"/>
      <w:pPr>
        <w:tabs>
          <w:tab w:val="num" w:pos="4026"/>
        </w:tabs>
        <w:ind w:left="4026" w:hanging="360"/>
      </w:pPr>
      <w:rPr>
        <w:rFonts w:ascii="Courier New" w:hAnsi="Courier New" w:cs="Courier New" w:hint="default"/>
      </w:rPr>
    </w:lvl>
    <w:lvl w:ilvl="5" w:tplc="0413001B" w:tentative="1">
      <w:start w:val="1"/>
      <w:numFmt w:val="bullet"/>
      <w:lvlText w:val=""/>
      <w:lvlJc w:val="left"/>
      <w:pPr>
        <w:tabs>
          <w:tab w:val="num" w:pos="4746"/>
        </w:tabs>
        <w:ind w:left="4746" w:hanging="360"/>
      </w:pPr>
      <w:rPr>
        <w:rFonts w:ascii="Wingdings" w:hAnsi="Wingdings" w:hint="default"/>
      </w:rPr>
    </w:lvl>
    <w:lvl w:ilvl="6" w:tplc="0413000F" w:tentative="1">
      <w:start w:val="1"/>
      <w:numFmt w:val="bullet"/>
      <w:lvlText w:val=""/>
      <w:lvlJc w:val="left"/>
      <w:pPr>
        <w:tabs>
          <w:tab w:val="num" w:pos="5466"/>
        </w:tabs>
        <w:ind w:left="5466" w:hanging="360"/>
      </w:pPr>
      <w:rPr>
        <w:rFonts w:ascii="Symbol" w:hAnsi="Symbol" w:hint="default"/>
      </w:rPr>
    </w:lvl>
    <w:lvl w:ilvl="7" w:tplc="04130019" w:tentative="1">
      <w:start w:val="1"/>
      <w:numFmt w:val="bullet"/>
      <w:lvlText w:val="o"/>
      <w:lvlJc w:val="left"/>
      <w:pPr>
        <w:tabs>
          <w:tab w:val="num" w:pos="6186"/>
        </w:tabs>
        <w:ind w:left="6186" w:hanging="360"/>
      </w:pPr>
      <w:rPr>
        <w:rFonts w:ascii="Courier New" w:hAnsi="Courier New" w:cs="Courier New" w:hint="default"/>
      </w:rPr>
    </w:lvl>
    <w:lvl w:ilvl="8" w:tplc="0413001B" w:tentative="1">
      <w:start w:val="1"/>
      <w:numFmt w:val="bullet"/>
      <w:lvlText w:val=""/>
      <w:lvlJc w:val="left"/>
      <w:pPr>
        <w:tabs>
          <w:tab w:val="num" w:pos="6906"/>
        </w:tabs>
        <w:ind w:left="6906" w:hanging="360"/>
      </w:pPr>
      <w:rPr>
        <w:rFonts w:ascii="Wingdings" w:hAnsi="Wingdings" w:hint="default"/>
      </w:rPr>
    </w:lvl>
  </w:abstractNum>
  <w:abstractNum w:abstractNumId="31" w15:restartNumberingAfterBreak="0">
    <w:nsid w:val="762243F2"/>
    <w:multiLevelType w:val="hybridMultilevel"/>
    <w:tmpl w:val="D7C672B0"/>
    <w:lvl w:ilvl="0" w:tplc="04130001">
      <w:start w:val="1"/>
      <w:numFmt w:val="bullet"/>
      <w:lvlText w:val=""/>
      <w:lvlJc w:val="left"/>
      <w:pPr>
        <w:tabs>
          <w:tab w:val="num" w:pos="945"/>
        </w:tabs>
        <w:ind w:left="94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665"/>
        </w:tabs>
        <w:ind w:left="166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385"/>
        </w:tabs>
        <w:ind w:left="238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3105"/>
        </w:tabs>
        <w:ind w:left="310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825"/>
        </w:tabs>
        <w:ind w:left="382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545"/>
        </w:tabs>
        <w:ind w:left="454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265"/>
        </w:tabs>
        <w:ind w:left="526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985"/>
        </w:tabs>
        <w:ind w:left="598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705"/>
        </w:tabs>
        <w:ind w:left="6705" w:hanging="360"/>
      </w:pPr>
      <w:rPr>
        <w:rFonts w:ascii="Wingdings" w:hAnsi="Wingdings" w:hint="default"/>
      </w:rPr>
    </w:lvl>
  </w:abstractNum>
  <w:abstractNum w:abstractNumId="32" w15:restartNumberingAfterBreak="0">
    <w:nsid w:val="798659DF"/>
    <w:multiLevelType w:val="hybridMultilevel"/>
    <w:tmpl w:val="F78A34EE"/>
    <w:lvl w:ilvl="0" w:tplc="A330FD68">
      <w:start w:val="1"/>
      <w:numFmt w:val="bullet"/>
      <w:lvlText w:val="-"/>
      <w:lvlJc w:val="left"/>
      <w:pPr>
        <w:tabs>
          <w:tab w:val="num" w:pos="-3"/>
        </w:tabs>
        <w:ind w:left="360" w:hanging="360"/>
      </w:pPr>
      <w:rPr>
        <w:rFonts w:ascii="Arial" w:eastAsia="Times New Roman" w:hAnsi="Arial" w:hint="default"/>
      </w:rPr>
    </w:lvl>
    <w:lvl w:ilvl="1" w:tplc="0413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7A7D53A0"/>
    <w:multiLevelType w:val="hybridMultilevel"/>
    <w:tmpl w:val="5EB81FC0"/>
    <w:lvl w:ilvl="0" w:tplc="ED08D4EA">
      <w:start w:val="1"/>
      <w:numFmt w:val="bullet"/>
      <w:lvlText w:val="-"/>
      <w:lvlJc w:val="left"/>
      <w:pPr>
        <w:tabs>
          <w:tab w:val="num" w:pos="284"/>
        </w:tabs>
        <w:ind w:left="284" w:hanging="284"/>
      </w:pPr>
      <w:rPr>
        <w:rFonts w:hint="default"/>
      </w:rPr>
    </w:lvl>
    <w:lvl w:ilvl="1" w:tplc="EA10098E">
      <w:start w:val="1"/>
      <w:numFmt w:val="bullet"/>
      <w:lvlText w:val="-"/>
      <w:lvlJc w:val="left"/>
      <w:pPr>
        <w:tabs>
          <w:tab w:val="num" w:pos="1077"/>
        </w:tabs>
        <w:ind w:left="1440" w:hanging="360"/>
      </w:pPr>
      <w:rPr>
        <w:rFonts w:ascii="Arial" w:eastAsia="Times New Roman" w:hAnsi="Arial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593F97"/>
    <w:multiLevelType w:val="hybridMultilevel"/>
    <w:tmpl w:val="72E640DA"/>
    <w:lvl w:ilvl="0" w:tplc="F7D0AD7C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30003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30005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30001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30003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3000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30001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30003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30005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29"/>
  </w:num>
  <w:num w:numId="2">
    <w:abstractNumId w:val="29"/>
  </w:num>
  <w:num w:numId="3">
    <w:abstractNumId w:val="27"/>
  </w:num>
  <w:num w:numId="4">
    <w:abstractNumId w:val="17"/>
  </w:num>
  <w:num w:numId="5">
    <w:abstractNumId w:val="21"/>
  </w:num>
  <w:num w:numId="6">
    <w:abstractNumId w:val="33"/>
  </w:num>
  <w:num w:numId="7">
    <w:abstractNumId w:val="0"/>
  </w:num>
  <w:num w:numId="8">
    <w:abstractNumId w:val="32"/>
  </w:num>
  <w:num w:numId="9">
    <w:abstractNumId w:val="3"/>
  </w:num>
  <w:num w:numId="10">
    <w:abstractNumId w:val="10"/>
  </w:num>
  <w:num w:numId="11">
    <w:abstractNumId w:val="13"/>
  </w:num>
  <w:num w:numId="12">
    <w:abstractNumId w:val="28"/>
  </w:num>
  <w:num w:numId="13">
    <w:abstractNumId w:val="22"/>
  </w:num>
  <w:num w:numId="14">
    <w:abstractNumId w:val="30"/>
  </w:num>
  <w:num w:numId="15">
    <w:abstractNumId w:val="16"/>
  </w:num>
  <w:num w:numId="16">
    <w:abstractNumId w:val="20"/>
  </w:num>
  <w:num w:numId="17">
    <w:abstractNumId w:val="25"/>
  </w:num>
  <w:num w:numId="18">
    <w:abstractNumId w:val="1"/>
  </w:num>
  <w:num w:numId="19">
    <w:abstractNumId w:val="12"/>
  </w:num>
  <w:num w:numId="20">
    <w:abstractNumId w:val="34"/>
  </w:num>
  <w:num w:numId="21">
    <w:abstractNumId w:val="0"/>
  </w:num>
  <w:num w:numId="22">
    <w:abstractNumId w:val="0"/>
  </w:num>
  <w:num w:numId="23">
    <w:abstractNumId w:val="0"/>
  </w:num>
  <w:num w:numId="24">
    <w:abstractNumId w:val="0"/>
  </w:num>
  <w:num w:numId="25">
    <w:abstractNumId w:val="15"/>
  </w:num>
  <w:num w:numId="26">
    <w:abstractNumId w:val="11"/>
  </w:num>
  <w:num w:numId="27">
    <w:abstractNumId w:val="0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24"/>
  </w:num>
  <w:num w:numId="29">
    <w:abstractNumId w:val="14"/>
  </w:num>
  <w:num w:numId="30">
    <w:abstractNumId w:val="4"/>
  </w:num>
  <w:num w:numId="31">
    <w:abstractNumId w:val="26"/>
  </w:num>
  <w:num w:numId="32">
    <w:abstractNumId w:val="2"/>
  </w:num>
  <w:num w:numId="33">
    <w:abstractNumId w:val="0"/>
  </w:num>
  <w:num w:numId="34">
    <w:abstractNumId w:val="6"/>
  </w:num>
  <w:num w:numId="35">
    <w:abstractNumId w:val="8"/>
  </w:num>
  <w:num w:numId="36">
    <w:abstractNumId w:val="23"/>
  </w:num>
  <w:num w:numId="37">
    <w:abstractNumId w:val="18"/>
  </w:num>
  <w:num w:numId="38">
    <w:abstractNumId w:val="31"/>
  </w:num>
  <w:num w:numId="39">
    <w:abstractNumId w:val="7"/>
  </w:num>
  <w:num w:numId="40">
    <w:abstractNumId w:val="5"/>
  </w:num>
  <w:num w:numId="41">
    <w:abstractNumId w:val="9"/>
  </w:num>
  <w:num w:numId="42">
    <w:abstractNumId w:val="0"/>
  </w:num>
  <w:num w:numId="43">
    <w:abstractNumId w:val="0"/>
  </w:num>
  <w:num w:numId="44">
    <w:abstractNumId w:val="0"/>
  </w:num>
  <w:num w:numId="45">
    <w:abstractNumId w:val="19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activeWritingStyle w:appName="MSWord" w:lang="nl-NL" w:vendorID="9" w:dllVersion="512" w:checkStyle="1"/>
  <w:activeWritingStyle w:appName="MSWord" w:lang="nl-NL" w:vendorID="1" w:dllVersion="512" w:checkStyle="1"/>
  <w:activeWritingStyle w:appName="MSWord" w:lang="nl" w:vendorID="1" w:dllVersion="512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227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Paper1stTray" w:val="Blanco"/>
    <w:docVar w:name="Paper2ndTray" w:val="Blanco"/>
  </w:docVars>
  <w:rsids>
    <w:rsidRoot w:val="004A1631"/>
    <w:rsid w:val="00000837"/>
    <w:rsid w:val="000022F8"/>
    <w:rsid w:val="00005407"/>
    <w:rsid w:val="00007D06"/>
    <w:rsid w:val="00011618"/>
    <w:rsid w:val="000118C8"/>
    <w:rsid w:val="0001338A"/>
    <w:rsid w:val="00013A7C"/>
    <w:rsid w:val="0001524B"/>
    <w:rsid w:val="000168C1"/>
    <w:rsid w:val="00016EB1"/>
    <w:rsid w:val="00017916"/>
    <w:rsid w:val="00017959"/>
    <w:rsid w:val="00020761"/>
    <w:rsid w:val="000216FE"/>
    <w:rsid w:val="00021FB6"/>
    <w:rsid w:val="000221DD"/>
    <w:rsid w:val="000237B5"/>
    <w:rsid w:val="00025B0C"/>
    <w:rsid w:val="0002650E"/>
    <w:rsid w:val="00030CF3"/>
    <w:rsid w:val="000400E1"/>
    <w:rsid w:val="0004124D"/>
    <w:rsid w:val="00042166"/>
    <w:rsid w:val="0004569A"/>
    <w:rsid w:val="00050653"/>
    <w:rsid w:val="00052234"/>
    <w:rsid w:val="00052254"/>
    <w:rsid w:val="000523FA"/>
    <w:rsid w:val="00052956"/>
    <w:rsid w:val="0005347B"/>
    <w:rsid w:val="00054004"/>
    <w:rsid w:val="000544E7"/>
    <w:rsid w:val="00055A87"/>
    <w:rsid w:val="00055EF9"/>
    <w:rsid w:val="00056536"/>
    <w:rsid w:val="00056C53"/>
    <w:rsid w:val="00057378"/>
    <w:rsid w:val="0005760F"/>
    <w:rsid w:val="000579C5"/>
    <w:rsid w:val="00060B61"/>
    <w:rsid w:val="0006178A"/>
    <w:rsid w:val="000619E5"/>
    <w:rsid w:val="00063A89"/>
    <w:rsid w:val="0006464C"/>
    <w:rsid w:val="0006596A"/>
    <w:rsid w:val="000670F8"/>
    <w:rsid w:val="000677AC"/>
    <w:rsid w:val="00067BB3"/>
    <w:rsid w:val="00073A1E"/>
    <w:rsid w:val="00075548"/>
    <w:rsid w:val="00080A6E"/>
    <w:rsid w:val="00083121"/>
    <w:rsid w:val="00085E08"/>
    <w:rsid w:val="000865A5"/>
    <w:rsid w:val="0008708F"/>
    <w:rsid w:val="00090725"/>
    <w:rsid w:val="0009233D"/>
    <w:rsid w:val="00092685"/>
    <w:rsid w:val="00093093"/>
    <w:rsid w:val="00093CFA"/>
    <w:rsid w:val="000951AB"/>
    <w:rsid w:val="000A0E63"/>
    <w:rsid w:val="000A0EA1"/>
    <w:rsid w:val="000A70AC"/>
    <w:rsid w:val="000A77B3"/>
    <w:rsid w:val="000A787C"/>
    <w:rsid w:val="000A7931"/>
    <w:rsid w:val="000B1694"/>
    <w:rsid w:val="000B4CD1"/>
    <w:rsid w:val="000B530F"/>
    <w:rsid w:val="000B74F1"/>
    <w:rsid w:val="000C126D"/>
    <w:rsid w:val="000C2588"/>
    <w:rsid w:val="000C4C66"/>
    <w:rsid w:val="000C70DB"/>
    <w:rsid w:val="000C77F5"/>
    <w:rsid w:val="000D1F41"/>
    <w:rsid w:val="000D1FE3"/>
    <w:rsid w:val="000D3BDA"/>
    <w:rsid w:val="000D3C60"/>
    <w:rsid w:val="000D42E6"/>
    <w:rsid w:val="000D5E8B"/>
    <w:rsid w:val="000D6CAC"/>
    <w:rsid w:val="000D78E6"/>
    <w:rsid w:val="000E079F"/>
    <w:rsid w:val="000E0CF2"/>
    <w:rsid w:val="000E0DE1"/>
    <w:rsid w:val="000E2365"/>
    <w:rsid w:val="000F0D7F"/>
    <w:rsid w:val="000F22B6"/>
    <w:rsid w:val="000F3E45"/>
    <w:rsid w:val="000F5FF0"/>
    <w:rsid w:val="000F702C"/>
    <w:rsid w:val="000F79A2"/>
    <w:rsid w:val="001003FE"/>
    <w:rsid w:val="00102295"/>
    <w:rsid w:val="00103ED5"/>
    <w:rsid w:val="00104BFA"/>
    <w:rsid w:val="001066E6"/>
    <w:rsid w:val="00106786"/>
    <w:rsid w:val="001067E0"/>
    <w:rsid w:val="00106F44"/>
    <w:rsid w:val="00110157"/>
    <w:rsid w:val="00110CA7"/>
    <w:rsid w:val="0011383C"/>
    <w:rsid w:val="00114244"/>
    <w:rsid w:val="0011696F"/>
    <w:rsid w:val="0012509E"/>
    <w:rsid w:val="00126464"/>
    <w:rsid w:val="0012742A"/>
    <w:rsid w:val="001275C3"/>
    <w:rsid w:val="00132469"/>
    <w:rsid w:val="00135DA4"/>
    <w:rsid w:val="00136E60"/>
    <w:rsid w:val="00137BBF"/>
    <w:rsid w:val="00137DF2"/>
    <w:rsid w:val="00142B34"/>
    <w:rsid w:val="00144297"/>
    <w:rsid w:val="00144B08"/>
    <w:rsid w:val="00144F37"/>
    <w:rsid w:val="00145092"/>
    <w:rsid w:val="001461D9"/>
    <w:rsid w:val="0014622E"/>
    <w:rsid w:val="00150740"/>
    <w:rsid w:val="00150EB3"/>
    <w:rsid w:val="001514FA"/>
    <w:rsid w:val="00152FAD"/>
    <w:rsid w:val="00154B89"/>
    <w:rsid w:val="00154EAB"/>
    <w:rsid w:val="0015507F"/>
    <w:rsid w:val="001567E6"/>
    <w:rsid w:val="00156B8A"/>
    <w:rsid w:val="00156B93"/>
    <w:rsid w:val="00161590"/>
    <w:rsid w:val="001638FF"/>
    <w:rsid w:val="00170D29"/>
    <w:rsid w:val="00171107"/>
    <w:rsid w:val="0017212E"/>
    <w:rsid w:val="00173E4A"/>
    <w:rsid w:val="001743D2"/>
    <w:rsid w:val="001745C1"/>
    <w:rsid w:val="00175FD3"/>
    <w:rsid w:val="00176FDA"/>
    <w:rsid w:val="0018011A"/>
    <w:rsid w:val="00183622"/>
    <w:rsid w:val="00187530"/>
    <w:rsid w:val="001909FD"/>
    <w:rsid w:val="001948B9"/>
    <w:rsid w:val="001A0476"/>
    <w:rsid w:val="001A0CC3"/>
    <w:rsid w:val="001A22F0"/>
    <w:rsid w:val="001A2E0E"/>
    <w:rsid w:val="001A5981"/>
    <w:rsid w:val="001B35AA"/>
    <w:rsid w:val="001B439C"/>
    <w:rsid w:val="001B6420"/>
    <w:rsid w:val="001B7E02"/>
    <w:rsid w:val="001C2750"/>
    <w:rsid w:val="001C6F72"/>
    <w:rsid w:val="001C72DF"/>
    <w:rsid w:val="001C77FB"/>
    <w:rsid w:val="001C7DCC"/>
    <w:rsid w:val="001D0A65"/>
    <w:rsid w:val="001D1884"/>
    <w:rsid w:val="001D5ECE"/>
    <w:rsid w:val="001E7217"/>
    <w:rsid w:val="001E7354"/>
    <w:rsid w:val="001F059F"/>
    <w:rsid w:val="001F0E67"/>
    <w:rsid w:val="001F46A7"/>
    <w:rsid w:val="001F63EA"/>
    <w:rsid w:val="001F6F68"/>
    <w:rsid w:val="001F7092"/>
    <w:rsid w:val="001F71CC"/>
    <w:rsid w:val="001F7DAA"/>
    <w:rsid w:val="0020288D"/>
    <w:rsid w:val="00203E69"/>
    <w:rsid w:val="0021075A"/>
    <w:rsid w:val="00210E51"/>
    <w:rsid w:val="0021170D"/>
    <w:rsid w:val="0021646D"/>
    <w:rsid w:val="0021680B"/>
    <w:rsid w:val="00220F4B"/>
    <w:rsid w:val="00222497"/>
    <w:rsid w:val="0022338C"/>
    <w:rsid w:val="00225B8A"/>
    <w:rsid w:val="00227854"/>
    <w:rsid w:val="00231954"/>
    <w:rsid w:val="002331A4"/>
    <w:rsid w:val="00236AF8"/>
    <w:rsid w:val="00244A4B"/>
    <w:rsid w:val="00244CE3"/>
    <w:rsid w:val="00246ADE"/>
    <w:rsid w:val="00246D91"/>
    <w:rsid w:val="00247E61"/>
    <w:rsid w:val="00251994"/>
    <w:rsid w:val="002544F0"/>
    <w:rsid w:val="00254B68"/>
    <w:rsid w:val="002557BA"/>
    <w:rsid w:val="00255DE0"/>
    <w:rsid w:val="00264552"/>
    <w:rsid w:val="0026511B"/>
    <w:rsid w:val="0026576D"/>
    <w:rsid w:val="0027162D"/>
    <w:rsid w:val="00273437"/>
    <w:rsid w:val="00273BA4"/>
    <w:rsid w:val="0027506D"/>
    <w:rsid w:val="00276333"/>
    <w:rsid w:val="00280B9A"/>
    <w:rsid w:val="00283475"/>
    <w:rsid w:val="00285BAF"/>
    <w:rsid w:val="00293F05"/>
    <w:rsid w:val="00293F69"/>
    <w:rsid w:val="00294DC4"/>
    <w:rsid w:val="002A003B"/>
    <w:rsid w:val="002A010E"/>
    <w:rsid w:val="002A4B2B"/>
    <w:rsid w:val="002A68C5"/>
    <w:rsid w:val="002A7631"/>
    <w:rsid w:val="002A7BBF"/>
    <w:rsid w:val="002A7EF0"/>
    <w:rsid w:val="002B2EFF"/>
    <w:rsid w:val="002B5054"/>
    <w:rsid w:val="002B5CD0"/>
    <w:rsid w:val="002C0368"/>
    <w:rsid w:val="002C177B"/>
    <w:rsid w:val="002C357E"/>
    <w:rsid w:val="002C3EC1"/>
    <w:rsid w:val="002C68F9"/>
    <w:rsid w:val="002D0B97"/>
    <w:rsid w:val="002D3E7F"/>
    <w:rsid w:val="002D4F27"/>
    <w:rsid w:val="002D6F14"/>
    <w:rsid w:val="002E0C80"/>
    <w:rsid w:val="002E2E90"/>
    <w:rsid w:val="002E31B3"/>
    <w:rsid w:val="002E31DC"/>
    <w:rsid w:val="002E5438"/>
    <w:rsid w:val="002E64A8"/>
    <w:rsid w:val="002E71D9"/>
    <w:rsid w:val="002E729C"/>
    <w:rsid w:val="002F0611"/>
    <w:rsid w:val="002F3192"/>
    <w:rsid w:val="002F3F0E"/>
    <w:rsid w:val="003008D7"/>
    <w:rsid w:val="00301055"/>
    <w:rsid w:val="00301B1D"/>
    <w:rsid w:val="003036E2"/>
    <w:rsid w:val="0030582A"/>
    <w:rsid w:val="003071A6"/>
    <w:rsid w:val="00310FA3"/>
    <w:rsid w:val="00311039"/>
    <w:rsid w:val="00313312"/>
    <w:rsid w:val="003137E5"/>
    <w:rsid w:val="00314C5B"/>
    <w:rsid w:val="00321695"/>
    <w:rsid w:val="003228A3"/>
    <w:rsid w:val="00322FFF"/>
    <w:rsid w:val="003232CB"/>
    <w:rsid w:val="0032463E"/>
    <w:rsid w:val="00326C7F"/>
    <w:rsid w:val="003272B9"/>
    <w:rsid w:val="00327795"/>
    <w:rsid w:val="00327851"/>
    <w:rsid w:val="00330790"/>
    <w:rsid w:val="00332EDE"/>
    <w:rsid w:val="00333AE2"/>
    <w:rsid w:val="00334298"/>
    <w:rsid w:val="00334C92"/>
    <w:rsid w:val="00337F83"/>
    <w:rsid w:val="00340C16"/>
    <w:rsid w:val="003412EA"/>
    <w:rsid w:val="00343045"/>
    <w:rsid w:val="00346394"/>
    <w:rsid w:val="00347F1C"/>
    <w:rsid w:val="003501A2"/>
    <w:rsid w:val="00350244"/>
    <w:rsid w:val="003505C8"/>
    <w:rsid w:val="00351269"/>
    <w:rsid w:val="00352F14"/>
    <w:rsid w:val="0035325E"/>
    <w:rsid w:val="00354EB8"/>
    <w:rsid w:val="003555B3"/>
    <w:rsid w:val="003557FA"/>
    <w:rsid w:val="00355BEB"/>
    <w:rsid w:val="0035789A"/>
    <w:rsid w:val="003605D2"/>
    <w:rsid w:val="00364DC3"/>
    <w:rsid w:val="003657ED"/>
    <w:rsid w:val="00367AE9"/>
    <w:rsid w:val="00367E8B"/>
    <w:rsid w:val="003704C1"/>
    <w:rsid w:val="00372763"/>
    <w:rsid w:val="003739D6"/>
    <w:rsid w:val="00375206"/>
    <w:rsid w:val="00375F64"/>
    <w:rsid w:val="0037639F"/>
    <w:rsid w:val="003768FA"/>
    <w:rsid w:val="00377C38"/>
    <w:rsid w:val="00381059"/>
    <w:rsid w:val="00382478"/>
    <w:rsid w:val="003831A8"/>
    <w:rsid w:val="0039214E"/>
    <w:rsid w:val="00395755"/>
    <w:rsid w:val="003975D5"/>
    <w:rsid w:val="003A0C7B"/>
    <w:rsid w:val="003A10A3"/>
    <w:rsid w:val="003A4165"/>
    <w:rsid w:val="003A5ADD"/>
    <w:rsid w:val="003A7E74"/>
    <w:rsid w:val="003B067A"/>
    <w:rsid w:val="003B0BED"/>
    <w:rsid w:val="003B149A"/>
    <w:rsid w:val="003B155D"/>
    <w:rsid w:val="003B22EF"/>
    <w:rsid w:val="003B236B"/>
    <w:rsid w:val="003B4767"/>
    <w:rsid w:val="003B755A"/>
    <w:rsid w:val="003C0D49"/>
    <w:rsid w:val="003C335E"/>
    <w:rsid w:val="003C350C"/>
    <w:rsid w:val="003C71C6"/>
    <w:rsid w:val="003D2811"/>
    <w:rsid w:val="003D3F1D"/>
    <w:rsid w:val="003D792C"/>
    <w:rsid w:val="003E0444"/>
    <w:rsid w:val="003E114D"/>
    <w:rsid w:val="003E1B71"/>
    <w:rsid w:val="003E4811"/>
    <w:rsid w:val="003E7B00"/>
    <w:rsid w:val="003E7D0C"/>
    <w:rsid w:val="003F06A3"/>
    <w:rsid w:val="003F29FF"/>
    <w:rsid w:val="003F4E96"/>
    <w:rsid w:val="003F56B0"/>
    <w:rsid w:val="003F57C4"/>
    <w:rsid w:val="003F5C34"/>
    <w:rsid w:val="003F5F5D"/>
    <w:rsid w:val="00402BAD"/>
    <w:rsid w:val="00406757"/>
    <w:rsid w:val="00406F5C"/>
    <w:rsid w:val="0041098C"/>
    <w:rsid w:val="00410E29"/>
    <w:rsid w:val="00413575"/>
    <w:rsid w:val="00413F3C"/>
    <w:rsid w:val="00414114"/>
    <w:rsid w:val="004148B0"/>
    <w:rsid w:val="00414CB1"/>
    <w:rsid w:val="0041690C"/>
    <w:rsid w:val="00417ADF"/>
    <w:rsid w:val="004247E2"/>
    <w:rsid w:val="004250DC"/>
    <w:rsid w:val="00432145"/>
    <w:rsid w:val="00433741"/>
    <w:rsid w:val="00433D41"/>
    <w:rsid w:val="00436C8A"/>
    <w:rsid w:val="00437348"/>
    <w:rsid w:val="00440164"/>
    <w:rsid w:val="00441820"/>
    <w:rsid w:val="00442132"/>
    <w:rsid w:val="00444458"/>
    <w:rsid w:val="004450E4"/>
    <w:rsid w:val="00445643"/>
    <w:rsid w:val="00445C14"/>
    <w:rsid w:val="00447EB0"/>
    <w:rsid w:val="00454C76"/>
    <w:rsid w:val="00455CB3"/>
    <w:rsid w:val="00456B33"/>
    <w:rsid w:val="00456E66"/>
    <w:rsid w:val="00460231"/>
    <w:rsid w:val="00460699"/>
    <w:rsid w:val="00462F19"/>
    <w:rsid w:val="0046378E"/>
    <w:rsid w:val="0046391C"/>
    <w:rsid w:val="00465153"/>
    <w:rsid w:val="004654CA"/>
    <w:rsid w:val="00466A0D"/>
    <w:rsid w:val="0047149F"/>
    <w:rsid w:val="00473278"/>
    <w:rsid w:val="00473655"/>
    <w:rsid w:val="00474564"/>
    <w:rsid w:val="00475FFA"/>
    <w:rsid w:val="00477016"/>
    <w:rsid w:val="00477106"/>
    <w:rsid w:val="00481DDE"/>
    <w:rsid w:val="00482E89"/>
    <w:rsid w:val="0048391A"/>
    <w:rsid w:val="00484488"/>
    <w:rsid w:val="0048574B"/>
    <w:rsid w:val="004868E4"/>
    <w:rsid w:val="00486CB1"/>
    <w:rsid w:val="00490150"/>
    <w:rsid w:val="0049193B"/>
    <w:rsid w:val="00496C70"/>
    <w:rsid w:val="0049725F"/>
    <w:rsid w:val="004A1631"/>
    <w:rsid w:val="004A1A02"/>
    <w:rsid w:val="004A29E9"/>
    <w:rsid w:val="004A4F6C"/>
    <w:rsid w:val="004A6A5F"/>
    <w:rsid w:val="004A72B5"/>
    <w:rsid w:val="004B1F47"/>
    <w:rsid w:val="004B212E"/>
    <w:rsid w:val="004B23A7"/>
    <w:rsid w:val="004B6BCA"/>
    <w:rsid w:val="004B6E45"/>
    <w:rsid w:val="004B79A8"/>
    <w:rsid w:val="004C0C11"/>
    <w:rsid w:val="004C132C"/>
    <w:rsid w:val="004C431D"/>
    <w:rsid w:val="004C6796"/>
    <w:rsid w:val="004C6A45"/>
    <w:rsid w:val="004C78A6"/>
    <w:rsid w:val="004D01ED"/>
    <w:rsid w:val="004D2C41"/>
    <w:rsid w:val="004D33EB"/>
    <w:rsid w:val="004D4029"/>
    <w:rsid w:val="004D4A64"/>
    <w:rsid w:val="004D7113"/>
    <w:rsid w:val="004D736C"/>
    <w:rsid w:val="004D7494"/>
    <w:rsid w:val="004D7774"/>
    <w:rsid w:val="004E0C83"/>
    <w:rsid w:val="004E19E5"/>
    <w:rsid w:val="004E48F7"/>
    <w:rsid w:val="004E4BAE"/>
    <w:rsid w:val="004E5200"/>
    <w:rsid w:val="004E6389"/>
    <w:rsid w:val="004E6464"/>
    <w:rsid w:val="004F14F6"/>
    <w:rsid w:val="004F163F"/>
    <w:rsid w:val="004F29C8"/>
    <w:rsid w:val="004F6006"/>
    <w:rsid w:val="004F65C0"/>
    <w:rsid w:val="005011D7"/>
    <w:rsid w:val="005024DA"/>
    <w:rsid w:val="00502D11"/>
    <w:rsid w:val="005044B4"/>
    <w:rsid w:val="00505ED2"/>
    <w:rsid w:val="00506FDC"/>
    <w:rsid w:val="00511FE3"/>
    <w:rsid w:val="00512E84"/>
    <w:rsid w:val="0051376E"/>
    <w:rsid w:val="00515CAE"/>
    <w:rsid w:val="00515FDE"/>
    <w:rsid w:val="0051696E"/>
    <w:rsid w:val="00520E34"/>
    <w:rsid w:val="00522081"/>
    <w:rsid w:val="00522C0A"/>
    <w:rsid w:val="0052378F"/>
    <w:rsid w:val="00525940"/>
    <w:rsid w:val="00526035"/>
    <w:rsid w:val="00526179"/>
    <w:rsid w:val="00530050"/>
    <w:rsid w:val="00531A3F"/>
    <w:rsid w:val="0053442D"/>
    <w:rsid w:val="0053650E"/>
    <w:rsid w:val="0053731E"/>
    <w:rsid w:val="005402F4"/>
    <w:rsid w:val="00542330"/>
    <w:rsid w:val="005425E4"/>
    <w:rsid w:val="005429FD"/>
    <w:rsid w:val="0054368D"/>
    <w:rsid w:val="00543758"/>
    <w:rsid w:val="00543B8D"/>
    <w:rsid w:val="00545E30"/>
    <w:rsid w:val="00547176"/>
    <w:rsid w:val="0055443F"/>
    <w:rsid w:val="00554E80"/>
    <w:rsid w:val="00555525"/>
    <w:rsid w:val="005555A9"/>
    <w:rsid w:val="00556403"/>
    <w:rsid w:val="005577BA"/>
    <w:rsid w:val="00557D72"/>
    <w:rsid w:val="00560389"/>
    <w:rsid w:val="005604F9"/>
    <w:rsid w:val="005606FC"/>
    <w:rsid w:val="00561641"/>
    <w:rsid w:val="005638C7"/>
    <w:rsid w:val="00563964"/>
    <w:rsid w:val="0056417F"/>
    <w:rsid w:val="00564CA5"/>
    <w:rsid w:val="00565CD0"/>
    <w:rsid w:val="00570A05"/>
    <w:rsid w:val="00570D9C"/>
    <w:rsid w:val="00573DED"/>
    <w:rsid w:val="005747EA"/>
    <w:rsid w:val="00575E7C"/>
    <w:rsid w:val="00582CBF"/>
    <w:rsid w:val="0059099B"/>
    <w:rsid w:val="00591F5F"/>
    <w:rsid w:val="0059427B"/>
    <w:rsid w:val="005942AA"/>
    <w:rsid w:val="00594F7E"/>
    <w:rsid w:val="00597241"/>
    <w:rsid w:val="005A1A12"/>
    <w:rsid w:val="005A21A4"/>
    <w:rsid w:val="005A3A06"/>
    <w:rsid w:val="005A3E17"/>
    <w:rsid w:val="005A56B6"/>
    <w:rsid w:val="005A58BD"/>
    <w:rsid w:val="005A6E00"/>
    <w:rsid w:val="005A7FE9"/>
    <w:rsid w:val="005B0440"/>
    <w:rsid w:val="005B1532"/>
    <w:rsid w:val="005B48B3"/>
    <w:rsid w:val="005B70AE"/>
    <w:rsid w:val="005C030F"/>
    <w:rsid w:val="005C59D8"/>
    <w:rsid w:val="005C63A5"/>
    <w:rsid w:val="005D5CAA"/>
    <w:rsid w:val="005D5EB8"/>
    <w:rsid w:val="005D6866"/>
    <w:rsid w:val="005E0110"/>
    <w:rsid w:val="005E12E7"/>
    <w:rsid w:val="005E59EC"/>
    <w:rsid w:val="005E60ED"/>
    <w:rsid w:val="005E62AD"/>
    <w:rsid w:val="005F07D4"/>
    <w:rsid w:val="005F0AD1"/>
    <w:rsid w:val="005F3260"/>
    <w:rsid w:val="005F47C4"/>
    <w:rsid w:val="005F4F4A"/>
    <w:rsid w:val="005F63FF"/>
    <w:rsid w:val="005F7CEA"/>
    <w:rsid w:val="0060274E"/>
    <w:rsid w:val="00602D26"/>
    <w:rsid w:val="00602DFD"/>
    <w:rsid w:val="00604BC8"/>
    <w:rsid w:val="00605102"/>
    <w:rsid w:val="00612115"/>
    <w:rsid w:val="00613681"/>
    <w:rsid w:val="006149A9"/>
    <w:rsid w:val="006174A3"/>
    <w:rsid w:val="00623792"/>
    <w:rsid w:val="006241C2"/>
    <w:rsid w:val="006252B9"/>
    <w:rsid w:val="0062641F"/>
    <w:rsid w:val="00626EA6"/>
    <w:rsid w:val="00627198"/>
    <w:rsid w:val="00630963"/>
    <w:rsid w:val="006315E7"/>
    <w:rsid w:val="00635924"/>
    <w:rsid w:val="00636E87"/>
    <w:rsid w:val="006374D4"/>
    <w:rsid w:val="00640670"/>
    <w:rsid w:val="00641C13"/>
    <w:rsid w:val="006434A2"/>
    <w:rsid w:val="00645042"/>
    <w:rsid w:val="00645259"/>
    <w:rsid w:val="00645D15"/>
    <w:rsid w:val="00645F51"/>
    <w:rsid w:val="00647CD2"/>
    <w:rsid w:val="0065195C"/>
    <w:rsid w:val="00651D52"/>
    <w:rsid w:val="00654D50"/>
    <w:rsid w:val="00655FD0"/>
    <w:rsid w:val="00656C1F"/>
    <w:rsid w:val="00662092"/>
    <w:rsid w:val="006706C0"/>
    <w:rsid w:val="00672CA7"/>
    <w:rsid w:val="00674638"/>
    <w:rsid w:val="00677B58"/>
    <w:rsid w:val="00680BA3"/>
    <w:rsid w:val="00680FDB"/>
    <w:rsid w:val="0068128C"/>
    <w:rsid w:val="00681649"/>
    <w:rsid w:val="0068609A"/>
    <w:rsid w:val="00686B57"/>
    <w:rsid w:val="006870A4"/>
    <w:rsid w:val="00687EEF"/>
    <w:rsid w:val="00692969"/>
    <w:rsid w:val="00692DC4"/>
    <w:rsid w:val="006947AE"/>
    <w:rsid w:val="006947F3"/>
    <w:rsid w:val="00696D9D"/>
    <w:rsid w:val="00697CC3"/>
    <w:rsid w:val="006A0719"/>
    <w:rsid w:val="006A3126"/>
    <w:rsid w:val="006A5E4B"/>
    <w:rsid w:val="006A5F93"/>
    <w:rsid w:val="006A7005"/>
    <w:rsid w:val="006A7006"/>
    <w:rsid w:val="006B0731"/>
    <w:rsid w:val="006B1B9A"/>
    <w:rsid w:val="006B29D0"/>
    <w:rsid w:val="006B6E5C"/>
    <w:rsid w:val="006B71C8"/>
    <w:rsid w:val="006C1E89"/>
    <w:rsid w:val="006C34AB"/>
    <w:rsid w:val="006C4915"/>
    <w:rsid w:val="006C616D"/>
    <w:rsid w:val="006D0D49"/>
    <w:rsid w:val="006D1058"/>
    <w:rsid w:val="006D11BD"/>
    <w:rsid w:val="006D663A"/>
    <w:rsid w:val="006E09D4"/>
    <w:rsid w:val="006E26A8"/>
    <w:rsid w:val="006E774C"/>
    <w:rsid w:val="006E78AB"/>
    <w:rsid w:val="006F3164"/>
    <w:rsid w:val="006F41C7"/>
    <w:rsid w:val="006F4259"/>
    <w:rsid w:val="006F67B2"/>
    <w:rsid w:val="006F70A3"/>
    <w:rsid w:val="00701B43"/>
    <w:rsid w:val="00701B83"/>
    <w:rsid w:val="00702E1F"/>
    <w:rsid w:val="007037AF"/>
    <w:rsid w:val="00703D5F"/>
    <w:rsid w:val="00704672"/>
    <w:rsid w:val="0070517C"/>
    <w:rsid w:val="00705A8A"/>
    <w:rsid w:val="00707472"/>
    <w:rsid w:val="0071272A"/>
    <w:rsid w:val="00712F54"/>
    <w:rsid w:val="0071325E"/>
    <w:rsid w:val="0071493B"/>
    <w:rsid w:val="00714B8D"/>
    <w:rsid w:val="00716D74"/>
    <w:rsid w:val="00720A13"/>
    <w:rsid w:val="00721ACE"/>
    <w:rsid w:val="007224C4"/>
    <w:rsid w:val="00723E21"/>
    <w:rsid w:val="0072564E"/>
    <w:rsid w:val="00725F82"/>
    <w:rsid w:val="0072655F"/>
    <w:rsid w:val="00726BDC"/>
    <w:rsid w:val="00726C9E"/>
    <w:rsid w:val="00726E71"/>
    <w:rsid w:val="007277AC"/>
    <w:rsid w:val="007316B3"/>
    <w:rsid w:val="00732597"/>
    <w:rsid w:val="00732E2D"/>
    <w:rsid w:val="00735024"/>
    <w:rsid w:val="00735290"/>
    <w:rsid w:val="0073637B"/>
    <w:rsid w:val="00736ED2"/>
    <w:rsid w:val="007407B1"/>
    <w:rsid w:val="00740D1F"/>
    <w:rsid w:val="007420B7"/>
    <w:rsid w:val="007513EA"/>
    <w:rsid w:val="00752E01"/>
    <w:rsid w:val="007541C6"/>
    <w:rsid w:val="00754564"/>
    <w:rsid w:val="007554EB"/>
    <w:rsid w:val="007558A3"/>
    <w:rsid w:val="00761024"/>
    <w:rsid w:val="0076481B"/>
    <w:rsid w:val="0076525A"/>
    <w:rsid w:val="00765439"/>
    <w:rsid w:val="0076737C"/>
    <w:rsid w:val="00770911"/>
    <w:rsid w:val="00771385"/>
    <w:rsid w:val="007728AE"/>
    <w:rsid w:val="00773DBF"/>
    <w:rsid w:val="007744CB"/>
    <w:rsid w:val="007765D4"/>
    <w:rsid w:val="00776818"/>
    <w:rsid w:val="00777D1F"/>
    <w:rsid w:val="00777D39"/>
    <w:rsid w:val="007814DB"/>
    <w:rsid w:val="007817AD"/>
    <w:rsid w:val="007823B9"/>
    <w:rsid w:val="007851F0"/>
    <w:rsid w:val="00785704"/>
    <w:rsid w:val="00787F3E"/>
    <w:rsid w:val="0079118C"/>
    <w:rsid w:val="0079125E"/>
    <w:rsid w:val="00793F66"/>
    <w:rsid w:val="00794F7E"/>
    <w:rsid w:val="0079728D"/>
    <w:rsid w:val="007A1DE6"/>
    <w:rsid w:val="007A2314"/>
    <w:rsid w:val="007A3235"/>
    <w:rsid w:val="007A4533"/>
    <w:rsid w:val="007A4EDD"/>
    <w:rsid w:val="007B15F8"/>
    <w:rsid w:val="007B3630"/>
    <w:rsid w:val="007B480D"/>
    <w:rsid w:val="007B4D78"/>
    <w:rsid w:val="007B4DB6"/>
    <w:rsid w:val="007B7475"/>
    <w:rsid w:val="007B78E2"/>
    <w:rsid w:val="007C0E64"/>
    <w:rsid w:val="007C24B7"/>
    <w:rsid w:val="007C39C4"/>
    <w:rsid w:val="007C3B96"/>
    <w:rsid w:val="007C4C36"/>
    <w:rsid w:val="007D1472"/>
    <w:rsid w:val="007D1C8D"/>
    <w:rsid w:val="007D22F5"/>
    <w:rsid w:val="007D2B9E"/>
    <w:rsid w:val="007D3375"/>
    <w:rsid w:val="007D5970"/>
    <w:rsid w:val="007D697D"/>
    <w:rsid w:val="007E1766"/>
    <w:rsid w:val="007E3A85"/>
    <w:rsid w:val="007E4227"/>
    <w:rsid w:val="007E4BCF"/>
    <w:rsid w:val="007E5B24"/>
    <w:rsid w:val="007E61AF"/>
    <w:rsid w:val="007F047E"/>
    <w:rsid w:val="007F0E2A"/>
    <w:rsid w:val="007F401E"/>
    <w:rsid w:val="007F596E"/>
    <w:rsid w:val="007F6B43"/>
    <w:rsid w:val="007F7C8E"/>
    <w:rsid w:val="008012D9"/>
    <w:rsid w:val="0080143E"/>
    <w:rsid w:val="00801612"/>
    <w:rsid w:val="008016B8"/>
    <w:rsid w:val="008051D8"/>
    <w:rsid w:val="00805603"/>
    <w:rsid w:val="008058D2"/>
    <w:rsid w:val="00805D7C"/>
    <w:rsid w:val="00806515"/>
    <w:rsid w:val="0080735A"/>
    <w:rsid w:val="00810374"/>
    <w:rsid w:val="00810BED"/>
    <w:rsid w:val="00812C0D"/>
    <w:rsid w:val="00813806"/>
    <w:rsid w:val="00813D11"/>
    <w:rsid w:val="00813F05"/>
    <w:rsid w:val="0081406A"/>
    <w:rsid w:val="00817552"/>
    <w:rsid w:val="0081780B"/>
    <w:rsid w:val="00817A33"/>
    <w:rsid w:val="008215D2"/>
    <w:rsid w:val="00826D2A"/>
    <w:rsid w:val="00827A88"/>
    <w:rsid w:val="008315FB"/>
    <w:rsid w:val="00834366"/>
    <w:rsid w:val="00834A2B"/>
    <w:rsid w:val="00836AE2"/>
    <w:rsid w:val="00836D98"/>
    <w:rsid w:val="008377BA"/>
    <w:rsid w:val="00841669"/>
    <w:rsid w:val="0084312D"/>
    <w:rsid w:val="008444C3"/>
    <w:rsid w:val="00850ADF"/>
    <w:rsid w:val="008525D3"/>
    <w:rsid w:val="00857117"/>
    <w:rsid w:val="00860295"/>
    <w:rsid w:val="00861FD9"/>
    <w:rsid w:val="00862260"/>
    <w:rsid w:val="008652E1"/>
    <w:rsid w:val="008669CB"/>
    <w:rsid w:val="00870088"/>
    <w:rsid w:val="0087021F"/>
    <w:rsid w:val="00870D42"/>
    <w:rsid w:val="00871454"/>
    <w:rsid w:val="00871E15"/>
    <w:rsid w:val="0087435F"/>
    <w:rsid w:val="008776C7"/>
    <w:rsid w:val="00877B5F"/>
    <w:rsid w:val="00877DBB"/>
    <w:rsid w:val="00882D7A"/>
    <w:rsid w:val="00882FBF"/>
    <w:rsid w:val="0088569A"/>
    <w:rsid w:val="00887E2F"/>
    <w:rsid w:val="00890B4B"/>
    <w:rsid w:val="00890D79"/>
    <w:rsid w:val="00891073"/>
    <w:rsid w:val="00892AA3"/>
    <w:rsid w:val="00893112"/>
    <w:rsid w:val="0089323E"/>
    <w:rsid w:val="00893251"/>
    <w:rsid w:val="0089567D"/>
    <w:rsid w:val="00896F5F"/>
    <w:rsid w:val="00897173"/>
    <w:rsid w:val="00897F39"/>
    <w:rsid w:val="008A2365"/>
    <w:rsid w:val="008A2FB0"/>
    <w:rsid w:val="008A36D0"/>
    <w:rsid w:val="008A4126"/>
    <w:rsid w:val="008A4390"/>
    <w:rsid w:val="008A441D"/>
    <w:rsid w:val="008A4CE1"/>
    <w:rsid w:val="008A5DB7"/>
    <w:rsid w:val="008A699D"/>
    <w:rsid w:val="008B0EB5"/>
    <w:rsid w:val="008B1681"/>
    <w:rsid w:val="008B262A"/>
    <w:rsid w:val="008B32CE"/>
    <w:rsid w:val="008B571F"/>
    <w:rsid w:val="008C022A"/>
    <w:rsid w:val="008C19F8"/>
    <w:rsid w:val="008C210C"/>
    <w:rsid w:val="008C3AB2"/>
    <w:rsid w:val="008C4F94"/>
    <w:rsid w:val="008C55BC"/>
    <w:rsid w:val="008C6006"/>
    <w:rsid w:val="008C70F2"/>
    <w:rsid w:val="008C748D"/>
    <w:rsid w:val="008D0530"/>
    <w:rsid w:val="008D32BA"/>
    <w:rsid w:val="008D35B0"/>
    <w:rsid w:val="008D3FA0"/>
    <w:rsid w:val="008D55C9"/>
    <w:rsid w:val="008D5BC3"/>
    <w:rsid w:val="008D67DD"/>
    <w:rsid w:val="008D6F0F"/>
    <w:rsid w:val="008D7768"/>
    <w:rsid w:val="008E1DB0"/>
    <w:rsid w:val="008E3710"/>
    <w:rsid w:val="008E4E30"/>
    <w:rsid w:val="008F0647"/>
    <w:rsid w:val="008F0950"/>
    <w:rsid w:val="008F1FDF"/>
    <w:rsid w:val="008F447E"/>
    <w:rsid w:val="008F5BF0"/>
    <w:rsid w:val="00902EDD"/>
    <w:rsid w:val="00903928"/>
    <w:rsid w:val="00904BB1"/>
    <w:rsid w:val="00905F2E"/>
    <w:rsid w:val="00907AA1"/>
    <w:rsid w:val="009103E1"/>
    <w:rsid w:val="00910DA2"/>
    <w:rsid w:val="00912E18"/>
    <w:rsid w:val="009153C9"/>
    <w:rsid w:val="009221E6"/>
    <w:rsid w:val="00924B97"/>
    <w:rsid w:val="009267CE"/>
    <w:rsid w:val="009316DE"/>
    <w:rsid w:val="00932622"/>
    <w:rsid w:val="0093430B"/>
    <w:rsid w:val="00935028"/>
    <w:rsid w:val="0093513C"/>
    <w:rsid w:val="00936270"/>
    <w:rsid w:val="0093719D"/>
    <w:rsid w:val="009374F9"/>
    <w:rsid w:val="00940696"/>
    <w:rsid w:val="00940930"/>
    <w:rsid w:val="00941010"/>
    <w:rsid w:val="009419D9"/>
    <w:rsid w:val="00943446"/>
    <w:rsid w:val="00943EC1"/>
    <w:rsid w:val="00945297"/>
    <w:rsid w:val="00945B46"/>
    <w:rsid w:val="0095242D"/>
    <w:rsid w:val="00954151"/>
    <w:rsid w:val="009546C6"/>
    <w:rsid w:val="00957AA9"/>
    <w:rsid w:val="00960C13"/>
    <w:rsid w:val="00963592"/>
    <w:rsid w:val="00963CAF"/>
    <w:rsid w:val="00966E79"/>
    <w:rsid w:val="00967684"/>
    <w:rsid w:val="00971E22"/>
    <w:rsid w:val="009725DF"/>
    <w:rsid w:val="00975490"/>
    <w:rsid w:val="00975FF6"/>
    <w:rsid w:val="00981826"/>
    <w:rsid w:val="00981B09"/>
    <w:rsid w:val="00982252"/>
    <w:rsid w:val="0098430A"/>
    <w:rsid w:val="00984700"/>
    <w:rsid w:val="0098493B"/>
    <w:rsid w:val="00985AD4"/>
    <w:rsid w:val="00986415"/>
    <w:rsid w:val="009865AC"/>
    <w:rsid w:val="0098771A"/>
    <w:rsid w:val="00987D5A"/>
    <w:rsid w:val="00987FE9"/>
    <w:rsid w:val="00991CB0"/>
    <w:rsid w:val="009930E6"/>
    <w:rsid w:val="0099488A"/>
    <w:rsid w:val="00995BCD"/>
    <w:rsid w:val="0099627E"/>
    <w:rsid w:val="0099720E"/>
    <w:rsid w:val="009A0155"/>
    <w:rsid w:val="009A0C52"/>
    <w:rsid w:val="009A13AD"/>
    <w:rsid w:val="009A1FA8"/>
    <w:rsid w:val="009A7909"/>
    <w:rsid w:val="009A7A3B"/>
    <w:rsid w:val="009B1DE1"/>
    <w:rsid w:val="009B2BDE"/>
    <w:rsid w:val="009B474C"/>
    <w:rsid w:val="009B78CC"/>
    <w:rsid w:val="009C2330"/>
    <w:rsid w:val="009C6E48"/>
    <w:rsid w:val="009D0ED2"/>
    <w:rsid w:val="009D19DE"/>
    <w:rsid w:val="009E015D"/>
    <w:rsid w:val="009E18A9"/>
    <w:rsid w:val="009E1DC6"/>
    <w:rsid w:val="009E4CC3"/>
    <w:rsid w:val="009E7D32"/>
    <w:rsid w:val="009F0AF9"/>
    <w:rsid w:val="009F11B0"/>
    <w:rsid w:val="009F183E"/>
    <w:rsid w:val="009F1A2A"/>
    <w:rsid w:val="009F2798"/>
    <w:rsid w:val="00A030B3"/>
    <w:rsid w:val="00A03E3E"/>
    <w:rsid w:val="00A06957"/>
    <w:rsid w:val="00A06FC5"/>
    <w:rsid w:val="00A10DB5"/>
    <w:rsid w:val="00A10DDD"/>
    <w:rsid w:val="00A11207"/>
    <w:rsid w:val="00A11490"/>
    <w:rsid w:val="00A14E63"/>
    <w:rsid w:val="00A15158"/>
    <w:rsid w:val="00A176EE"/>
    <w:rsid w:val="00A2016A"/>
    <w:rsid w:val="00A233EA"/>
    <w:rsid w:val="00A23D2F"/>
    <w:rsid w:val="00A2420D"/>
    <w:rsid w:val="00A24805"/>
    <w:rsid w:val="00A254B6"/>
    <w:rsid w:val="00A260D9"/>
    <w:rsid w:val="00A274A9"/>
    <w:rsid w:val="00A31CF6"/>
    <w:rsid w:val="00A36CCC"/>
    <w:rsid w:val="00A425A7"/>
    <w:rsid w:val="00A460A0"/>
    <w:rsid w:val="00A46880"/>
    <w:rsid w:val="00A5100F"/>
    <w:rsid w:val="00A520FB"/>
    <w:rsid w:val="00A542F5"/>
    <w:rsid w:val="00A60133"/>
    <w:rsid w:val="00A60F54"/>
    <w:rsid w:val="00A62837"/>
    <w:rsid w:val="00A63A42"/>
    <w:rsid w:val="00A648F9"/>
    <w:rsid w:val="00A65BE0"/>
    <w:rsid w:val="00A747B2"/>
    <w:rsid w:val="00A76ED1"/>
    <w:rsid w:val="00A77031"/>
    <w:rsid w:val="00A80DCD"/>
    <w:rsid w:val="00A849EC"/>
    <w:rsid w:val="00A84C5E"/>
    <w:rsid w:val="00A868A5"/>
    <w:rsid w:val="00A86D6F"/>
    <w:rsid w:val="00A87911"/>
    <w:rsid w:val="00A91035"/>
    <w:rsid w:val="00A9324F"/>
    <w:rsid w:val="00A94258"/>
    <w:rsid w:val="00A94643"/>
    <w:rsid w:val="00A95868"/>
    <w:rsid w:val="00A96AA7"/>
    <w:rsid w:val="00AA0C8B"/>
    <w:rsid w:val="00AA105A"/>
    <w:rsid w:val="00AA1E30"/>
    <w:rsid w:val="00AA25B5"/>
    <w:rsid w:val="00AA4F98"/>
    <w:rsid w:val="00AA59BA"/>
    <w:rsid w:val="00AA6E34"/>
    <w:rsid w:val="00AA74D5"/>
    <w:rsid w:val="00AB05B9"/>
    <w:rsid w:val="00AB3436"/>
    <w:rsid w:val="00AB3619"/>
    <w:rsid w:val="00AB4182"/>
    <w:rsid w:val="00AB56BF"/>
    <w:rsid w:val="00AB5F20"/>
    <w:rsid w:val="00AB704D"/>
    <w:rsid w:val="00AC06E0"/>
    <w:rsid w:val="00AC15F5"/>
    <w:rsid w:val="00AC1719"/>
    <w:rsid w:val="00AC1C0D"/>
    <w:rsid w:val="00AC1CA7"/>
    <w:rsid w:val="00AC391E"/>
    <w:rsid w:val="00AC7EAD"/>
    <w:rsid w:val="00AD0366"/>
    <w:rsid w:val="00AD0524"/>
    <w:rsid w:val="00AD0C0B"/>
    <w:rsid w:val="00AD0DA6"/>
    <w:rsid w:val="00AD48D5"/>
    <w:rsid w:val="00AD53AD"/>
    <w:rsid w:val="00AD706A"/>
    <w:rsid w:val="00AD78E4"/>
    <w:rsid w:val="00AE1F33"/>
    <w:rsid w:val="00AE7522"/>
    <w:rsid w:val="00AF02F4"/>
    <w:rsid w:val="00AF1156"/>
    <w:rsid w:val="00AF16BF"/>
    <w:rsid w:val="00AF171E"/>
    <w:rsid w:val="00AF2256"/>
    <w:rsid w:val="00AF3EAD"/>
    <w:rsid w:val="00AF4AC3"/>
    <w:rsid w:val="00AF4E8D"/>
    <w:rsid w:val="00AF53EC"/>
    <w:rsid w:val="00AF570E"/>
    <w:rsid w:val="00AF709B"/>
    <w:rsid w:val="00B01E90"/>
    <w:rsid w:val="00B036FC"/>
    <w:rsid w:val="00B03963"/>
    <w:rsid w:val="00B06143"/>
    <w:rsid w:val="00B06C58"/>
    <w:rsid w:val="00B078FE"/>
    <w:rsid w:val="00B10E88"/>
    <w:rsid w:val="00B1140D"/>
    <w:rsid w:val="00B11B7A"/>
    <w:rsid w:val="00B13F36"/>
    <w:rsid w:val="00B153EF"/>
    <w:rsid w:val="00B15C82"/>
    <w:rsid w:val="00B16702"/>
    <w:rsid w:val="00B17C14"/>
    <w:rsid w:val="00B22390"/>
    <w:rsid w:val="00B24E92"/>
    <w:rsid w:val="00B252B0"/>
    <w:rsid w:val="00B27353"/>
    <w:rsid w:val="00B27ADF"/>
    <w:rsid w:val="00B343AE"/>
    <w:rsid w:val="00B377EF"/>
    <w:rsid w:val="00B37A61"/>
    <w:rsid w:val="00B40073"/>
    <w:rsid w:val="00B419DD"/>
    <w:rsid w:val="00B42BAF"/>
    <w:rsid w:val="00B45BF1"/>
    <w:rsid w:val="00B45E71"/>
    <w:rsid w:val="00B466C6"/>
    <w:rsid w:val="00B50010"/>
    <w:rsid w:val="00B538FF"/>
    <w:rsid w:val="00B55BA8"/>
    <w:rsid w:val="00B56E10"/>
    <w:rsid w:val="00B57422"/>
    <w:rsid w:val="00B57AD5"/>
    <w:rsid w:val="00B65DD7"/>
    <w:rsid w:val="00B66191"/>
    <w:rsid w:val="00B663B1"/>
    <w:rsid w:val="00B71629"/>
    <w:rsid w:val="00B734DA"/>
    <w:rsid w:val="00B755F1"/>
    <w:rsid w:val="00B76BFE"/>
    <w:rsid w:val="00B77C3A"/>
    <w:rsid w:val="00B77CEB"/>
    <w:rsid w:val="00B80334"/>
    <w:rsid w:val="00B80742"/>
    <w:rsid w:val="00B82EDE"/>
    <w:rsid w:val="00B83AAA"/>
    <w:rsid w:val="00B83BBD"/>
    <w:rsid w:val="00B92D59"/>
    <w:rsid w:val="00B93B24"/>
    <w:rsid w:val="00B94223"/>
    <w:rsid w:val="00B94F44"/>
    <w:rsid w:val="00B95E5B"/>
    <w:rsid w:val="00B973B7"/>
    <w:rsid w:val="00B97AD9"/>
    <w:rsid w:val="00B97AED"/>
    <w:rsid w:val="00BA0BFF"/>
    <w:rsid w:val="00BA160C"/>
    <w:rsid w:val="00BA312F"/>
    <w:rsid w:val="00BA6328"/>
    <w:rsid w:val="00BA6F05"/>
    <w:rsid w:val="00BA73A5"/>
    <w:rsid w:val="00BA7BFC"/>
    <w:rsid w:val="00BB06FA"/>
    <w:rsid w:val="00BB1196"/>
    <w:rsid w:val="00BB1429"/>
    <w:rsid w:val="00BB2356"/>
    <w:rsid w:val="00BB31A2"/>
    <w:rsid w:val="00BB388B"/>
    <w:rsid w:val="00BB3B4E"/>
    <w:rsid w:val="00BB4877"/>
    <w:rsid w:val="00BB5A15"/>
    <w:rsid w:val="00BB5A73"/>
    <w:rsid w:val="00BB62EE"/>
    <w:rsid w:val="00BB73EE"/>
    <w:rsid w:val="00BC06E7"/>
    <w:rsid w:val="00BC0802"/>
    <w:rsid w:val="00BC0C76"/>
    <w:rsid w:val="00BC112C"/>
    <w:rsid w:val="00BC1341"/>
    <w:rsid w:val="00BC1796"/>
    <w:rsid w:val="00BC1E9A"/>
    <w:rsid w:val="00BC2255"/>
    <w:rsid w:val="00BC572A"/>
    <w:rsid w:val="00BC739A"/>
    <w:rsid w:val="00BC7AA8"/>
    <w:rsid w:val="00BC7AB3"/>
    <w:rsid w:val="00BD103F"/>
    <w:rsid w:val="00BD2EC4"/>
    <w:rsid w:val="00BD3D97"/>
    <w:rsid w:val="00BE0AD2"/>
    <w:rsid w:val="00BE122F"/>
    <w:rsid w:val="00BE53D9"/>
    <w:rsid w:val="00BE726A"/>
    <w:rsid w:val="00BF18B4"/>
    <w:rsid w:val="00BF5115"/>
    <w:rsid w:val="00BF6098"/>
    <w:rsid w:val="00BF6551"/>
    <w:rsid w:val="00C0203F"/>
    <w:rsid w:val="00C05933"/>
    <w:rsid w:val="00C07528"/>
    <w:rsid w:val="00C076E1"/>
    <w:rsid w:val="00C07899"/>
    <w:rsid w:val="00C10BF2"/>
    <w:rsid w:val="00C13BE9"/>
    <w:rsid w:val="00C15569"/>
    <w:rsid w:val="00C16AE4"/>
    <w:rsid w:val="00C17402"/>
    <w:rsid w:val="00C217A8"/>
    <w:rsid w:val="00C22560"/>
    <w:rsid w:val="00C22C9E"/>
    <w:rsid w:val="00C26BE6"/>
    <w:rsid w:val="00C30F68"/>
    <w:rsid w:val="00C343A8"/>
    <w:rsid w:val="00C34447"/>
    <w:rsid w:val="00C34D8A"/>
    <w:rsid w:val="00C362B1"/>
    <w:rsid w:val="00C3640A"/>
    <w:rsid w:val="00C4166F"/>
    <w:rsid w:val="00C417D7"/>
    <w:rsid w:val="00C418F7"/>
    <w:rsid w:val="00C423D6"/>
    <w:rsid w:val="00C43294"/>
    <w:rsid w:val="00C43C5C"/>
    <w:rsid w:val="00C44E25"/>
    <w:rsid w:val="00C45D8C"/>
    <w:rsid w:val="00C460FF"/>
    <w:rsid w:val="00C474CB"/>
    <w:rsid w:val="00C5096F"/>
    <w:rsid w:val="00C50B45"/>
    <w:rsid w:val="00C50C08"/>
    <w:rsid w:val="00C52A00"/>
    <w:rsid w:val="00C62C21"/>
    <w:rsid w:val="00C635A1"/>
    <w:rsid w:val="00C64D37"/>
    <w:rsid w:val="00C6650F"/>
    <w:rsid w:val="00C66ACB"/>
    <w:rsid w:val="00C7029F"/>
    <w:rsid w:val="00C70961"/>
    <w:rsid w:val="00C70A9B"/>
    <w:rsid w:val="00C70CBC"/>
    <w:rsid w:val="00C712FB"/>
    <w:rsid w:val="00C724AE"/>
    <w:rsid w:val="00C72975"/>
    <w:rsid w:val="00C72DC7"/>
    <w:rsid w:val="00C764CA"/>
    <w:rsid w:val="00C809A8"/>
    <w:rsid w:val="00C80E82"/>
    <w:rsid w:val="00C81878"/>
    <w:rsid w:val="00C81DE6"/>
    <w:rsid w:val="00C81EE3"/>
    <w:rsid w:val="00C85832"/>
    <w:rsid w:val="00C85FAE"/>
    <w:rsid w:val="00C9120F"/>
    <w:rsid w:val="00C91CF7"/>
    <w:rsid w:val="00C923B1"/>
    <w:rsid w:val="00C95ABD"/>
    <w:rsid w:val="00C978E0"/>
    <w:rsid w:val="00C97F6E"/>
    <w:rsid w:val="00CA2E64"/>
    <w:rsid w:val="00CA5DFA"/>
    <w:rsid w:val="00CA792C"/>
    <w:rsid w:val="00CB180F"/>
    <w:rsid w:val="00CB1C3C"/>
    <w:rsid w:val="00CB1DD5"/>
    <w:rsid w:val="00CB3104"/>
    <w:rsid w:val="00CB4072"/>
    <w:rsid w:val="00CB53A9"/>
    <w:rsid w:val="00CB67AF"/>
    <w:rsid w:val="00CC0F8A"/>
    <w:rsid w:val="00CC109B"/>
    <w:rsid w:val="00CC2543"/>
    <w:rsid w:val="00CC44C5"/>
    <w:rsid w:val="00CC4BB7"/>
    <w:rsid w:val="00CC6BD1"/>
    <w:rsid w:val="00CD1549"/>
    <w:rsid w:val="00CD1A91"/>
    <w:rsid w:val="00CD521B"/>
    <w:rsid w:val="00CD567B"/>
    <w:rsid w:val="00CE091C"/>
    <w:rsid w:val="00CE4A43"/>
    <w:rsid w:val="00CE52B1"/>
    <w:rsid w:val="00CF14F8"/>
    <w:rsid w:val="00CF34AC"/>
    <w:rsid w:val="00CF3754"/>
    <w:rsid w:val="00CF40D5"/>
    <w:rsid w:val="00CF5E6E"/>
    <w:rsid w:val="00CF6D9E"/>
    <w:rsid w:val="00CF6F4E"/>
    <w:rsid w:val="00CF70CF"/>
    <w:rsid w:val="00CF7DBB"/>
    <w:rsid w:val="00D007EB"/>
    <w:rsid w:val="00D00BAC"/>
    <w:rsid w:val="00D01313"/>
    <w:rsid w:val="00D01D41"/>
    <w:rsid w:val="00D02FC1"/>
    <w:rsid w:val="00D03036"/>
    <w:rsid w:val="00D03245"/>
    <w:rsid w:val="00D049D4"/>
    <w:rsid w:val="00D05632"/>
    <w:rsid w:val="00D05E3F"/>
    <w:rsid w:val="00D106BC"/>
    <w:rsid w:val="00D121C2"/>
    <w:rsid w:val="00D128D3"/>
    <w:rsid w:val="00D12C0C"/>
    <w:rsid w:val="00D13197"/>
    <w:rsid w:val="00D13680"/>
    <w:rsid w:val="00D13A36"/>
    <w:rsid w:val="00D148E6"/>
    <w:rsid w:val="00D204BE"/>
    <w:rsid w:val="00D27289"/>
    <w:rsid w:val="00D275C8"/>
    <w:rsid w:val="00D300BE"/>
    <w:rsid w:val="00D3236F"/>
    <w:rsid w:val="00D324EB"/>
    <w:rsid w:val="00D32AE2"/>
    <w:rsid w:val="00D332F2"/>
    <w:rsid w:val="00D3390F"/>
    <w:rsid w:val="00D339CB"/>
    <w:rsid w:val="00D356F3"/>
    <w:rsid w:val="00D358DF"/>
    <w:rsid w:val="00D371B9"/>
    <w:rsid w:val="00D3787C"/>
    <w:rsid w:val="00D37D81"/>
    <w:rsid w:val="00D40FC8"/>
    <w:rsid w:val="00D41505"/>
    <w:rsid w:val="00D42054"/>
    <w:rsid w:val="00D425CA"/>
    <w:rsid w:val="00D42612"/>
    <w:rsid w:val="00D44BFA"/>
    <w:rsid w:val="00D45F78"/>
    <w:rsid w:val="00D47A48"/>
    <w:rsid w:val="00D51AFD"/>
    <w:rsid w:val="00D53029"/>
    <w:rsid w:val="00D53F02"/>
    <w:rsid w:val="00D5570A"/>
    <w:rsid w:val="00D55734"/>
    <w:rsid w:val="00D55752"/>
    <w:rsid w:val="00D55DDB"/>
    <w:rsid w:val="00D61C6F"/>
    <w:rsid w:val="00D62A56"/>
    <w:rsid w:val="00D678E5"/>
    <w:rsid w:val="00D67A61"/>
    <w:rsid w:val="00D70E28"/>
    <w:rsid w:val="00D71087"/>
    <w:rsid w:val="00D71B56"/>
    <w:rsid w:val="00D75068"/>
    <w:rsid w:val="00D77047"/>
    <w:rsid w:val="00D776D1"/>
    <w:rsid w:val="00D841A8"/>
    <w:rsid w:val="00D8472C"/>
    <w:rsid w:val="00D84FD1"/>
    <w:rsid w:val="00D858B0"/>
    <w:rsid w:val="00D872AE"/>
    <w:rsid w:val="00D90826"/>
    <w:rsid w:val="00D91784"/>
    <w:rsid w:val="00D93191"/>
    <w:rsid w:val="00D946B3"/>
    <w:rsid w:val="00DA0130"/>
    <w:rsid w:val="00DA3542"/>
    <w:rsid w:val="00DA3B4A"/>
    <w:rsid w:val="00DA5F5F"/>
    <w:rsid w:val="00DB1676"/>
    <w:rsid w:val="00DB1969"/>
    <w:rsid w:val="00DB3AF1"/>
    <w:rsid w:val="00DB4E83"/>
    <w:rsid w:val="00DB6076"/>
    <w:rsid w:val="00DB69EB"/>
    <w:rsid w:val="00DB6FA7"/>
    <w:rsid w:val="00DC2861"/>
    <w:rsid w:val="00DC29B0"/>
    <w:rsid w:val="00DC343F"/>
    <w:rsid w:val="00DC7560"/>
    <w:rsid w:val="00DD104A"/>
    <w:rsid w:val="00DD3945"/>
    <w:rsid w:val="00DD3A48"/>
    <w:rsid w:val="00DD48C7"/>
    <w:rsid w:val="00DD6C4D"/>
    <w:rsid w:val="00DD7E3A"/>
    <w:rsid w:val="00DE5238"/>
    <w:rsid w:val="00DE6F98"/>
    <w:rsid w:val="00DF067E"/>
    <w:rsid w:val="00DF1F32"/>
    <w:rsid w:val="00DF6FD8"/>
    <w:rsid w:val="00DF716E"/>
    <w:rsid w:val="00DF73F0"/>
    <w:rsid w:val="00E01DA1"/>
    <w:rsid w:val="00E03058"/>
    <w:rsid w:val="00E035F9"/>
    <w:rsid w:val="00E0405C"/>
    <w:rsid w:val="00E04482"/>
    <w:rsid w:val="00E0465D"/>
    <w:rsid w:val="00E05B9C"/>
    <w:rsid w:val="00E10B03"/>
    <w:rsid w:val="00E1172D"/>
    <w:rsid w:val="00E13A18"/>
    <w:rsid w:val="00E13ED1"/>
    <w:rsid w:val="00E15C46"/>
    <w:rsid w:val="00E1645D"/>
    <w:rsid w:val="00E20E39"/>
    <w:rsid w:val="00E210E2"/>
    <w:rsid w:val="00E21ED4"/>
    <w:rsid w:val="00E23FD7"/>
    <w:rsid w:val="00E24B54"/>
    <w:rsid w:val="00E25068"/>
    <w:rsid w:val="00E25BB7"/>
    <w:rsid w:val="00E306B0"/>
    <w:rsid w:val="00E4082E"/>
    <w:rsid w:val="00E41284"/>
    <w:rsid w:val="00E43004"/>
    <w:rsid w:val="00E445ED"/>
    <w:rsid w:val="00E44FDF"/>
    <w:rsid w:val="00E45F7C"/>
    <w:rsid w:val="00E463AB"/>
    <w:rsid w:val="00E47396"/>
    <w:rsid w:val="00E52E3F"/>
    <w:rsid w:val="00E54C73"/>
    <w:rsid w:val="00E550F3"/>
    <w:rsid w:val="00E562BC"/>
    <w:rsid w:val="00E5680E"/>
    <w:rsid w:val="00E56FBD"/>
    <w:rsid w:val="00E61A1E"/>
    <w:rsid w:val="00E61D9B"/>
    <w:rsid w:val="00E622E6"/>
    <w:rsid w:val="00E67428"/>
    <w:rsid w:val="00E72DE8"/>
    <w:rsid w:val="00E7312B"/>
    <w:rsid w:val="00E74084"/>
    <w:rsid w:val="00E748C7"/>
    <w:rsid w:val="00E77709"/>
    <w:rsid w:val="00E8274E"/>
    <w:rsid w:val="00E82C40"/>
    <w:rsid w:val="00E91926"/>
    <w:rsid w:val="00E9196B"/>
    <w:rsid w:val="00E92D89"/>
    <w:rsid w:val="00E9465E"/>
    <w:rsid w:val="00E94D30"/>
    <w:rsid w:val="00E95FBD"/>
    <w:rsid w:val="00E97D68"/>
    <w:rsid w:val="00EA0C3C"/>
    <w:rsid w:val="00EA290F"/>
    <w:rsid w:val="00EA4CEA"/>
    <w:rsid w:val="00EA6360"/>
    <w:rsid w:val="00EA6BA1"/>
    <w:rsid w:val="00EB0C23"/>
    <w:rsid w:val="00EB0F1D"/>
    <w:rsid w:val="00EB1C67"/>
    <w:rsid w:val="00EB4957"/>
    <w:rsid w:val="00EB5734"/>
    <w:rsid w:val="00EB647B"/>
    <w:rsid w:val="00EB6720"/>
    <w:rsid w:val="00ED1632"/>
    <w:rsid w:val="00ED4850"/>
    <w:rsid w:val="00ED49FD"/>
    <w:rsid w:val="00ED7235"/>
    <w:rsid w:val="00EE0A26"/>
    <w:rsid w:val="00EE11DA"/>
    <w:rsid w:val="00EE1956"/>
    <w:rsid w:val="00EE3CF7"/>
    <w:rsid w:val="00EE5B68"/>
    <w:rsid w:val="00EE7F04"/>
    <w:rsid w:val="00EE7FE6"/>
    <w:rsid w:val="00EF3936"/>
    <w:rsid w:val="00EF4136"/>
    <w:rsid w:val="00EF537D"/>
    <w:rsid w:val="00EF68AD"/>
    <w:rsid w:val="00EF7EEF"/>
    <w:rsid w:val="00F00822"/>
    <w:rsid w:val="00F01763"/>
    <w:rsid w:val="00F02D07"/>
    <w:rsid w:val="00F0385E"/>
    <w:rsid w:val="00F046FB"/>
    <w:rsid w:val="00F04C1C"/>
    <w:rsid w:val="00F04E05"/>
    <w:rsid w:val="00F04E20"/>
    <w:rsid w:val="00F065C8"/>
    <w:rsid w:val="00F111CE"/>
    <w:rsid w:val="00F11F90"/>
    <w:rsid w:val="00F13E75"/>
    <w:rsid w:val="00F17095"/>
    <w:rsid w:val="00F20055"/>
    <w:rsid w:val="00F20AD1"/>
    <w:rsid w:val="00F20C45"/>
    <w:rsid w:val="00F2175A"/>
    <w:rsid w:val="00F22F9C"/>
    <w:rsid w:val="00F2384A"/>
    <w:rsid w:val="00F23ABD"/>
    <w:rsid w:val="00F240E4"/>
    <w:rsid w:val="00F26DD3"/>
    <w:rsid w:val="00F26E5C"/>
    <w:rsid w:val="00F2766B"/>
    <w:rsid w:val="00F35A90"/>
    <w:rsid w:val="00F35ABB"/>
    <w:rsid w:val="00F36AFB"/>
    <w:rsid w:val="00F36B99"/>
    <w:rsid w:val="00F37CAB"/>
    <w:rsid w:val="00F436F8"/>
    <w:rsid w:val="00F4374D"/>
    <w:rsid w:val="00F4421D"/>
    <w:rsid w:val="00F44907"/>
    <w:rsid w:val="00F452C6"/>
    <w:rsid w:val="00F50E83"/>
    <w:rsid w:val="00F53159"/>
    <w:rsid w:val="00F53B19"/>
    <w:rsid w:val="00F54192"/>
    <w:rsid w:val="00F562D1"/>
    <w:rsid w:val="00F620A5"/>
    <w:rsid w:val="00F621E1"/>
    <w:rsid w:val="00F62DF7"/>
    <w:rsid w:val="00F638DE"/>
    <w:rsid w:val="00F65CE4"/>
    <w:rsid w:val="00F665CB"/>
    <w:rsid w:val="00F66AB7"/>
    <w:rsid w:val="00F66C83"/>
    <w:rsid w:val="00F67B67"/>
    <w:rsid w:val="00F70363"/>
    <w:rsid w:val="00F737E7"/>
    <w:rsid w:val="00F738E9"/>
    <w:rsid w:val="00F81AE6"/>
    <w:rsid w:val="00F81DB3"/>
    <w:rsid w:val="00F82666"/>
    <w:rsid w:val="00F83521"/>
    <w:rsid w:val="00F83654"/>
    <w:rsid w:val="00F839BC"/>
    <w:rsid w:val="00F83CC8"/>
    <w:rsid w:val="00F847F8"/>
    <w:rsid w:val="00F85806"/>
    <w:rsid w:val="00F859A5"/>
    <w:rsid w:val="00F86040"/>
    <w:rsid w:val="00F8685C"/>
    <w:rsid w:val="00F8703F"/>
    <w:rsid w:val="00F92038"/>
    <w:rsid w:val="00F94925"/>
    <w:rsid w:val="00F95D3A"/>
    <w:rsid w:val="00F96D0D"/>
    <w:rsid w:val="00F97455"/>
    <w:rsid w:val="00FA1A99"/>
    <w:rsid w:val="00FA28F4"/>
    <w:rsid w:val="00FA2DAE"/>
    <w:rsid w:val="00FA3FE5"/>
    <w:rsid w:val="00FB0F94"/>
    <w:rsid w:val="00FB2038"/>
    <w:rsid w:val="00FB2D4E"/>
    <w:rsid w:val="00FB394A"/>
    <w:rsid w:val="00FB3E20"/>
    <w:rsid w:val="00FB5B08"/>
    <w:rsid w:val="00FB5E12"/>
    <w:rsid w:val="00FB6CC0"/>
    <w:rsid w:val="00FB7917"/>
    <w:rsid w:val="00FC0BF6"/>
    <w:rsid w:val="00FC3903"/>
    <w:rsid w:val="00FC535F"/>
    <w:rsid w:val="00FC7392"/>
    <w:rsid w:val="00FC7CCE"/>
    <w:rsid w:val="00FD1381"/>
    <w:rsid w:val="00FD18B0"/>
    <w:rsid w:val="00FD42C6"/>
    <w:rsid w:val="00FD752F"/>
    <w:rsid w:val="00FE0E86"/>
    <w:rsid w:val="00FE2A1C"/>
    <w:rsid w:val="00FE5B33"/>
    <w:rsid w:val="00FF3F50"/>
    <w:rsid w:val="00FF49FB"/>
    <w:rsid w:val="00FF4AF4"/>
    <w:rsid w:val="00FF4E1B"/>
    <w:rsid w:val="00FF5A0D"/>
    <w:rsid w:val="00FF7308"/>
    <w:rsid w:val="00FF78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,"/>
  <w:listSeparator w:val=";"/>
  <w15:chartTrackingRefBased/>
  <w15:docId w15:val="{21E91F46-B4C5-4355-A867-5C331208C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aliases w:val="Rood"/>
    <w:qFormat/>
    <w:rsid w:val="00DB6FA7"/>
    <w:pPr>
      <w:spacing w:line="280" w:lineRule="atLeast"/>
    </w:pPr>
    <w:rPr>
      <w:rFonts w:ascii="Arial" w:hAnsi="Arial"/>
      <w:snapToGrid w:val="0"/>
      <w:kern w:val="28"/>
      <w:sz w:val="18"/>
      <w:lang w:eastAsia="en-US"/>
    </w:rPr>
  </w:style>
  <w:style w:type="paragraph" w:styleId="Kop1">
    <w:name w:val="heading 1"/>
    <w:basedOn w:val="Standaard"/>
    <w:next w:val="Standaard"/>
    <w:qFormat/>
    <w:pPr>
      <w:keepNext/>
      <w:pageBreakBefore/>
      <w:numPr>
        <w:numId w:val="2"/>
      </w:numPr>
      <w:overflowPunct w:val="0"/>
      <w:autoSpaceDE w:val="0"/>
      <w:autoSpaceDN w:val="0"/>
      <w:adjustRightInd w:val="0"/>
      <w:spacing w:before="240" w:after="60" w:line="240" w:lineRule="exact"/>
      <w:textAlignment w:val="baseline"/>
      <w:outlineLvl w:val="0"/>
    </w:pPr>
    <w:rPr>
      <w:b/>
      <w:bCs/>
      <w:sz w:val="20"/>
      <w:lang w:val="nl"/>
    </w:rPr>
  </w:style>
  <w:style w:type="paragraph" w:styleId="Kop2">
    <w:name w:val="heading 2"/>
    <w:basedOn w:val="Kop1"/>
    <w:next w:val="Standaard"/>
    <w:qFormat/>
    <w:pPr>
      <w:pageBreakBefore w:val="0"/>
      <w:numPr>
        <w:ilvl w:val="1"/>
      </w:numPr>
      <w:spacing w:after="0" w:line="280" w:lineRule="atLeast"/>
      <w:outlineLvl w:val="1"/>
    </w:pPr>
    <w:rPr>
      <w:bCs w:val="0"/>
      <w:sz w:val="18"/>
    </w:rPr>
  </w:style>
  <w:style w:type="paragraph" w:styleId="Kop3">
    <w:name w:val="heading 3"/>
    <w:basedOn w:val="Kop2"/>
    <w:next w:val="Standaard"/>
    <w:qFormat/>
    <w:pPr>
      <w:numPr>
        <w:ilvl w:val="2"/>
      </w:numPr>
      <w:outlineLvl w:val="2"/>
    </w:pPr>
    <w:rPr>
      <w:b w:val="0"/>
      <w:bCs/>
      <w:szCs w:val="26"/>
    </w:rPr>
  </w:style>
  <w:style w:type="paragraph" w:styleId="Kop4">
    <w:name w:val="heading 4"/>
    <w:basedOn w:val="Standaard"/>
    <w:next w:val="Standaard"/>
    <w:qFormat/>
    <w:pPr>
      <w:keepNext/>
      <w:numPr>
        <w:ilvl w:val="3"/>
        <w:numId w:val="2"/>
      </w:numPr>
      <w:tabs>
        <w:tab w:val="clear" w:pos="864"/>
        <w:tab w:val="left" w:pos="1588"/>
      </w:tabs>
      <w:spacing w:before="240"/>
      <w:ind w:left="680" w:firstLine="0"/>
      <w:outlineLvl w:val="3"/>
    </w:pPr>
    <w:rPr>
      <w:i/>
      <w:szCs w:val="28"/>
    </w:rPr>
  </w:style>
  <w:style w:type="paragraph" w:styleId="Kop5">
    <w:name w:val="heading 5"/>
    <w:basedOn w:val="Kop4"/>
    <w:next w:val="Standaard"/>
    <w:qFormat/>
    <w:pPr>
      <w:numPr>
        <w:ilvl w:val="4"/>
      </w:numPr>
      <w:tabs>
        <w:tab w:val="clear" w:pos="1008"/>
      </w:tabs>
      <w:ind w:left="680" w:firstLine="0"/>
      <w:outlineLvl w:val="4"/>
    </w:pPr>
    <w:rPr>
      <w:iCs/>
      <w:szCs w:val="26"/>
    </w:rPr>
  </w:style>
  <w:style w:type="paragraph" w:styleId="Kop6">
    <w:name w:val="heading 6"/>
    <w:basedOn w:val="Standaard"/>
    <w:next w:val="Standaard"/>
    <w:qFormat/>
    <w:pPr>
      <w:numPr>
        <w:ilvl w:val="5"/>
        <w:numId w:val="2"/>
      </w:numPr>
      <w:spacing w:before="240" w:after="60" w:line="240" w:lineRule="exact"/>
      <w:outlineLvl w:val="5"/>
    </w:pPr>
    <w:rPr>
      <w:rFonts w:ascii="Times New Roman" w:hAnsi="Times New Roman"/>
      <w:b/>
      <w:sz w:val="22"/>
      <w:szCs w:val="22"/>
    </w:rPr>
  </w:style>
  <w:style w:type="paragraph" w:styleId="Kop7">
    <w:name w:val="heading 7"/>
    <w:basedOn w:val="Standaard"/>
    <w:next w:val="Standaard"/>
    <w:qFormat/>
    <w:pPr>
      <w:numPr>
        <w:ilvl w:val="6"/>
        <w:numId w:val="2"/>
      </w:numPr>
      <w:spacing w:before="240" w:after="60" w:line="240" w:lineRule="exact"/>
      <w:outlineLvl w:val="6"/>
    </w:pPr>
    <w:rPr>
      <w:rFonts w:ascii="Times New Roman" w:hAnsi="Times New Roman"/>
      <w:bCs/>
      <w:sz w:val="24"/>
    </w:rPr>
  </w:style>
  <w:style w:type="paragraph" w:styleId="Kop8">
    <w:name w:val="heading 8"/>
    <w:basedOn w:val="Standaard"/>
    <w:next w:val="Standaard"/>
    <w:qFormat/>
    <w:pPr>
      <w:numPr>
        <w:ilvl w:val="7"/>
        <w:numId w:val="2"/>
      </w:numPr>
      <w:spacing w:before="240" w:after="60" w:line="240" w:lineRule="exact"/>
      <w:outlineLvl w:val="7"/>
    </w:pPr>
    <w:rPr>
      <w:rFonts w:ascii="Times New Roman" w:hAnsi="Times New Roman"/>
      <w:bCs/>
      <w:i/>
      <w:iCs/>
      <w:sz w:val="24"/>
    </w:rPr>
  </w:style>
  <w:style w:type="paragraph" w:styleId="Kop9">
    <w:name w:val="heading 9"/>
    <w:basedOn w:val="Standaard"/>
    <w:next w:val="Standaard"/>
    <w:qFormat/>
    <w:pPr>
      <w:numPr>
        <w:ilvl w:val="8"/>
        <w:numId w:val="2"/>
      </w:numPr>
      <w:spacing w:before="240" w:after="60" w:line="240" w:lineRule="exact"/>
      <w:outlineLvl w:val="8"/>
    </w:pPr>
    <w:rPr>
      <w:bCs/>
      <w:sz w:val="22"/>
      <w:szCs w:val="22"/>
    </w:rPr>
  </w:style>
  <w:style w:type="character" w:default="1" w:styleId="Standaardalinea-lettertype">
    <w:name w:val="Default Paragraph Font"/>
    <w:semiHidden/>
  </w:style>
  <w:style w:type="table" w:default="1" w:styleId="Standaardtabe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semiHidden/>
  </w:style>
  <w:style w:type="paragraph" w:styleId="Koptekst">
    <w:name w:val="header"/>
    <w:basedOn w:val="Standaard"/>
    <w:pPr>
      <w:tabs>
        <w:tab w:val="center" w:pos="4536"/>
        <w:tab w:val="right" w:pos="9072"/>
      </w:tabs>
      <w:spacing w:line="240" w:lineRule="exact"/>
    </w:pPr>
    <w:rPr>
      <w:bCs/>
      <w:sz w:val="20"/>
    </w:rPr>
  </w:style>
  <w:style w:type="paragraph" w:styleId="Voettekst">
    <w:name w:val="footer"/>
    <w:basedOn w:val="Standaard"/>
    <w:link w:val="VoettekstChar"/>
    <w:pPr>
      <w:tabs>
        <w:tab w:val="center" w:pos="4536"/>
        <w:tab w:val="right" w:pos="9072"/>
      </w:tabs>
    </w:pPr>
  </w:style>
  <w:style w:type="character" w:styleId="Paginanummer">
    <w:name w:val="page number"/>
    <w:basedOn w:val="Standaardalinea-lettertype"/>
  </w:style>
  <w:style w:type="paragraph" w:styleId="Datum">
    <w:name w:val="Date"/>
    <w:basedOn w:val="Standaard"/>
    <w:next w:val="Standaard"/>
    <w:pPr>
      <w:spacing w:line="240" w:lineRule="exact"/>
    </w:pPr>
    <w:rPr>
      <w:bCs/>
      <w:sz w:val="20"/>
    </w:rPr>
  </w:style>
  <w:style w:type="paragraph" w:customStyle="1" w:styleId="onderwerp">
    <w:name w:val="onderwerp"/>
    <w:basedOn w:val="Standaard"/>
    <w:pPr>
      <w:framePr w:hSpace="142" w:wrap="around" w:vAnchor="page" w:hAnchor="margin" w:xAlign="right" w:y="625"/>
      <w:spacing w:line="240" w:lineRule="atLeast"/>
    </w:pPr>
    <w:rPr>
      <w:bCs/>
      <w:sz w:val="20"/>
      <w:lang w:val="nl"/>
    </w:rPr>
  </w:style>
  <w:style w:type="paragraph" w:customStyle="1" w:styleId="vergadering">
    <w:name w:val="vergadering"/>
    <w:basedOn w:val="onderwerp"/>
    <w:pPr>
      <w:framePr w:wrap="around" w:hAnchor="page" w:x="7212"/>
    </w:pPr>
    <w:rPr>
      <w:rFonts w:ascii="Helvetica" w:hAnsi="Helvetica"/>
      <w:bCs w:val="0"/>
    </w:rPr>
  </w:style>
  <w:style w:type="paragraph" w:customStyle="1" w:styleId="vergaderdatum">
    <w:name w:val="vergaderdatum"/>
    <w:basedOn w:val="Standaard"/>
    <w:pPr>
      <w:framePr w:hSpace="142" w:wrap="around" w:vAnchor="page" w:hAnchor="page" w:x="7212" w:y="625"/>
      <w:spacing w:line="240" w:lineRule="atLeast"/>
    </w:pPr>
    <w:rPr>
      <w:sz w:val="14"/>
      <w:lang w:val="nl"/>
    </w:rPr>
  </w:style>
  <w:style w:type="paragraph" w:customStyle="1" w:styleId="Vertrouwelijk">
    <w:name w:val="Vertrouwelijk"/>
    <w:basedOn w:val="Standaard"/>
    <w:next w:val="Standaard"/>
    <w:pPr>
      <w:framePr w:wrap="around" w:vAnchor="page" w:hAnchor="page" w:x="7212" w:y="625"/>
      <w:spacing w:line="240" w:lineRule="atLeast"/>
    </w:pPr>
    <w:rPr>
      <w:b/>
    </w:rPr>
  </w:style>
  <w:style w:type="paragraph" w:customStyle="1" w:styleId="Sjabloonnaam">
    <w:name w:val="Sjabloonnaam"/>
    <w:basedOn w:val="Standaard"/>
    <w:pPr>
      <w:keepNext/>
      <w:framePr w:wrap="around" w:vAnchor="page" w:hAnchor="page" w:x="7212" w:y="625"/>
      <w:spacing w:line="240" w:lineRule="atLeast"/>
      <w:outlineLvl w:val="1"/>
    </w:pPr>
    <w:rPr>
      <w:b/>
      <w:bCs/>
      <w:sz w:val="20"/>
      <w:lang w:val="nl"/>
    </w:rPr>
  </w:style>
  <w:style w:type="paragraph" w:customStyle="1" w:styleId="Eenheid">
    <w:name w:val="Eenheid"/>
    <w:basedOn w:val="Standaard"/>
    <w:next w:val="Standaard"/>
    <w:pPr>
      <w:spacing w:line="280" w:lineRule="exact"/>
    </w:pPr>
    <w:rPr>
      <w:b/>
      <w:sz w:val="20"/>
    </w:rPr>
  </w:style>
  <w:style w:type="paragraph" w:styleId="Voetnoottekst">
    <w:name w:val="footnote text"/>
    <w:basedOn w:val="Standaard"/>
    <w:semiHidden/>
    <w:pPr>
      <w:spacing w:line="240" w:lineRule="auto"/>
    </w:pPr>
    <w:rPr>
      <w:sz w:val="16"/>
    </w:rPr>
  </w:style>
  <w:style w:type="paragraph" w:customStyle="1" w:styleId="streepje">
    <w:name w:val="streepje"/>
    <w:basedOn w:val="Standaard"/>
    <w:pPr>
      <w:numPr>
        <w:numId w:val="7"/>
      </w:numPr>
      <w:tabs>
        <w:tab w:val="left" w:pos="227"/>
        <w:tab w:val="left" w:pos="454"/>
      </w:tabs>
    </w:pPr>
    <w:rPr>
      <w:lang w:val="nl"/>
    </w:rPr>
  </w:style>
  <w:style w:type="paragraph" w:customStyle="1" w:styleId="Trefwoordenregister">
    <w:name w:val="Trefwoordenregister"/>
    <w:basedOn w:val="Standaard"/>
    <w:next w:val="Standaard"/>
    <w:rPr>
      <w:b/>
      <w:bCs/>
      <w:sz w:val="20"/>
      <w:lang w:val="nl"/>
    </w:rPr>
  </w:style>
  <w:style w:type="paragraph" w:customStyle="1" w:styleId="bullet">
    <w:name w:val="bullet"/>
    <w:basedOn w:val="Standaard"/>
    <w:pPr>
      <w:tabs>
        <w:tab w:val="left" w:pos="227"/>
        <w:tab w:val="left" w:pos="454"/>
      </w:tabs>
    </w:pPr>
    <w:rPr>
      <w:bCs/>
    </w:rPr>
  </w:style>
  <w:style w:type="paragraph" w:customStyle="1" w:styleId="Afdeling">
    <w:name w:val="Afdeling"/>
    <w:basedOn w:val="Standaard"/>
    <w:rPr>
      <w:b/>
      <w:bCs/>
      <w:lang w:val="nl"/>
    </w:rPr>
  </w:style>
  <w:style w:type="paragraph" w:styleId="Titel">
    <w:name w:val="Title"/>
    <w:basedOn w:val="Standaard"/>
    <w:qFormat/>
    <w:rPr>
      <w:b/>
      <w:bCs/>
      <w:sz w:val="20"/>
      <w:lang w:val="fr-FR"/>
    </w:rPr>
  </w:style>
  <w:style w:type="paragraph" w:styleId="Ondertitel">
    <w:name w:val="Subtitle"/>
    <w:aliases w:val="Subtitel"/>
    <w:basedOn w:val="Koptekst"/>
    <w:qFormat/>
    <w:pPr>
      <w:tabs>
        <w:tab w:val="clear" w:pos="4536"/>
        <w:tab w:val="clear" w:pos="9072"/>
      </w:tabs>
    </w:pPr>
    <w:rPr>
      <w:lang w:val="es-ES_tradnl"/>
    </w:rPr>
  </w:style>
  <w:style w:type="paragraph" w:styleId="Inhopg1">
    <w:name w:val="toc 1"/>
    <w:basedOn w:val="Standaard"/>
    <w:next w:val="Standaard"/>
    <w:autoRedefine/>
    <w:semiHidden/>
    <w:pPr>
      <w:tabs>
        <w:tab w:val="left" w:pos="680"/>
        <w:tab w:val="right" w:leader="dot" w:pos="8778"/>
      </w:tabs>
      <w:spacing w:before="240"/>
      <w:ind w:left="680" w:hanging="680"/>
    </w:pPr>
    <w:rPr>
      <w:b/>
      <w:bCs/>
      <w:noProof/>
    </w:rPr>
  </w:style>
  <w:style w:type="paragraph" w:styleId="Inhopg2">
    <w:name w:val="toc 2"/>
    <w:basedOn w:val="Inhopg1"/>
    <w:next w:val="Standaard"/>
    <w:autoRedefine/>
    <w:semiHidden/>
    <w:pPr>
      <w:spacing w:before="0"/>
    </w:pPr>
    <w:rPr>
      <w:b w:val="0"/>
      <w:bCs w:val="0"/>
      <w:szCs w:val="18"/>
    </w:rPr>
  </w:style>
  <w:style w:type="paragraph" w:styleId="Inhopg3">
    <w:name w:val="toc 3"/>
    <w:basedOn w:val="Inhopg2"/>
    <w:next w:val="Standaard"/>
    <w:autoRedefine/>
    <w:semiHidden/>
  </w:style>
  <w:style w:type="paragraph" w:styleId="Inhopg4">
    <w:name w:val="toc 4"/>
    <w:basedOn w:val="Inhopg3"/>
    <w:next w:val="Standaard"/>
    <w:autoRedefine/>
    <w:semiHidden/>
    <w:pPr>
      <w:tabs>
        <w:tab w:val="clear" w:pos="680"/>
        <w:tab w:val="clear" w:pos="8778"/>
        <w:tab w:val="left" w:pos="1701"/>
        <w:tab w:val="right" w:pos="8777"/>
      </w:tabs>
      <w:ind w:left="1701" w:hanging="1021"/>
    </w:pPr>
    <w:rPr>
      <w:i/>
      <w:lang w:val="nl"/>
    </w:rPr>
  </w:style>
  <w:style w:type="paragraph" w:styleId="Inhopg5">
    <w:name w:val="toc 5"/>
    <w:basedOn w:val="Inhopg4"/>
    <w:next w:val="Standaard"/>
    <w:autoRedefine/>
    <w:semiHidden/>
  </w:style>
  <w:style w:type="paragraph" w:styleId="Inhopg6">
    <w:name w:val="toc 6"/>
    <w:basedOn w:val="Standaard"/>
    <w:next w:val="Standaard"/>
    <w:autoRedefine/>
    <w:semiHidden/>
    <w:pPr>
      <w:ind w:left="900"/>
    </w:pPr>
  </w:style>
  <w:style w:type="paragraph" w:styleId="Inhopg7">
    <w:name w:val="toc 7"/>
    <w:basedOn w:val="Standaard"/>
    <w:next w:val="Standaard"/>
    <w:autoRedefine/>
    <w:semiHidden/>
    <w:pPr>
      <w:ind w:left="1080"/>
    </w:pPr>
  </w:style>
  <w:style w:type="paragraph" w:styleId="Inhopg8">
    <w:name w:val="toc 8"/>
    <w:basedOn w:val="Standaard"/>
    <w:next w:val="Standaard"/>
    <w:autoRedefine/>
    <w:semiHidden/>
    <w:pPr>
      <w:ind w:left="1260"/>
    </w:pPr>
  </w:style>
  <w:style w:type="paragraph" w:styleId="Inhopg9">
    <w:name w:val="toc 9"/>
    <w:basedOn w:val="Standaard"/>
    <w:next w:val="Standaard"/>
    <w:autoRedefine/>
    <w:semiHidden/>
    <w:pPr>
      <w:ind w:left="1440"/>
    </w:pPr>
  </w:style>
  <w:style w:type="character" w:styleId="Hyperlink">
    <w:name w:val="Hyperlink"/>
    <w:rPr>
      <w:color w:val="0000FF"/>
      <w:u w:val="single"/>
    </w:rPr>
  </w:style>
  <w:style w:type="paragraph" w:customStyle="1" w:styleId="versie">
    <w:name w:val="versie"/>
    <w:basedOn w:val="Standaard"/>
    <w:pPr>
      <w:framePr w:hSpace="142" w:wrap="around" w:vAnchor="page" w:hAnchor="page" w:x="7212" w:y="625"/>
      <w:spacing w:line="240" w:lineRule="atLeast"/>
    </w:pPr>
    <w:rPr>
      <w:lang w:val="nl"/>
    </w:rPr>
  </w:style>
  <w:style w:type="paragraph" w:customStyle="1" w:styleId="opsomInspr">
    <w:name w:val="opsomInspr"/>
    <w:basedOn w:val="Standaard"/>
    <w:pPr>
      <w:numPr>
        <w:numId w:val="3"/>
      </w:numPr>
      <w:tabs>
        <w:tab w:val="clear" w:pos="587"/>
        <w:tab w:val="left" w:pos="680"/>
        <w:tab w:val="left" w:pos="907"/>
      </w:tabs>
      <w:ind w:left="680" w:hanging="226"/>
    </w:pPr>
  </w:style>
  <w:style w:type="paragraph" w:customStyle="1" w:styleId="streepjeInspr">
    <w:name w:val="streepjeInspr"/>
    <w:basedOn w:val="Standaard"/>
    <w:pPr>
      <w:numPr>
        <w:numId w:val="4"/>
      </w:numPr>
      <w:tabs>
        <w:tab w:val="clear" w:pos="587"/>
        <w:tab w:val="left" w:pos="454"/>
        <w:tab w:val="left" w:pos="680"/>
      </w:tabs>
    </w:pPr>
  </w:style>
  <w:style w:type="paragraph" w:styleId="Index1">
    <w:name w:val="index 1"/>
    <w:basedOn w:val="Standaard"/>
    <w:next w:val="Standaard"/>
    <w:autoRedefine/>
    <w:semiHidden/>
    <w:pPr>
      <w:tabs>
        <w:tab w:val="right" w:pos="2447"/>
      </w:tabs>
      <w:ind w:left="180" w:hanging="180"/>
    </w:pPr>
    <w:rPr>
      <w:rFonts w:cs="Arial"/>
      <w:noProof/>
      <w:szCs w:val="21"/>
      <w:lang w:val="nl"/>
    </w:rPr>
  </w:style>
  <w:style w:type="paragraph" w:styleId="Indexkop">
    <w:name w:val="index heading"/>
    <w:basedOn w:val="Standaard"/>
    <w:next w:val="Index1"/>
    <w:semiHidden/>
    <w:pPr>
      <w:keepNext/>
      <w:tabs>
        <w:tab w:val="right" w:pos="2447"/>
      </w:tabs>
      <w:spacing w:before="360" w:after="240"/>
    </w:pPr>
    <w:rPr>
      <w:b/>
      <w:bCs/>
      <w:noProof/>
      <w:sz w:val="20"/>
      <w:szCs w:val="31"/>
    </w:rPr>
  </w:style>
  <w:style w:type="paragraph" w:customStyle="1" w:styleId="kopje">
    <w:name w:val="kopje"/>
    <w:basedOn w:val="Standaard"/>
    <w:next w:val="Standaard"/>
    <w:pPr>
      <w:spacing w:before="120" w:line="281" w:lineRule="auto"/>
    </w:pPr>
    <w:rPr>
      <w:b/>
    </w:rPr>
  </w:style>
  <w:style w:type="paragraph" w:customStyle="1" w:styleId="tussenkopje">
    <w:name w:val="tussenkopje"/>
    <w:basedOn w:val="Standaard"/>
    <w:pPr>
      <w:spacing w:before="90" w:line="240" w:lineRule="atLeast"/>
    </w:pPr>
    <w:rPr>
      <w:sz w:val="14"/>
      <w:lang w:val="nl"/>
    </w:rPr>
  </w:style>
  <w:style w:type="paragraph" w:customStyle="1" w:styleId="Kop">
    <w:name w:val="Kop"/>
    <w:basedOn w:val="Kop2"/>
    <w:pPr>
      <w:framePr w:wrap="around" w:vAnchor="page" w:hAnchor="page" w:x="7212" w:y="625"/>
      <w:numPr>
        <w:ilvl w:val="0"/>
        <w:numId w:val="0"/>
      </w:numPr>
      <w:spacing w:line="240" w:lineRule="atLeast"/>
    </w:pPr>
  </w:style>
  <w:style w:type="paragraph" w:customStyle="1" w:styleId="Bijlagenblad">
    <w:name w:val="Bijlagenblad"/>
    <w:basedOn w:val="Standaard"/>
    <w:next w:val="Standaard"/>
    <w:rPr>
      <w:b/>
      <w:bCs/>
      <w:sz w:val="20"/>
      <w:lang w:val="nl"/>
    </w:rPr>
  </w:style>
  <w:style w:type="character" w:customStyle="1" w:styleId="Versie0">
    <w:name w:val="Versie"/>
    <w:rPr>
      <w:rFonts w:ascii="Helvetica" w:hAnsi="Helvetica"/>
      <w:sz w:val="18"/>
      <w:lang w:val="nl-NL"/>
    </w:rPr>
  </w:style>
  <w:style w:type="character" w:customStyle="1" w:styleId="Datumopmaakprofiel">
    <w:name w:val="Datumopmaakprofiel"/>
    <w:basedOn w:val="Versie0"/>
    <w:rPr>
      <w:rFonts w:ascii="Helvetica" w:hAnsi="Helvetica"/>
      <w:sz w:val="18"/>
      <w:lang w:val="nl-NL"/>
    </w:rPr>
  </w:style>
  <w:style w:type="paragraph" w:customStyle="1" w:styleId="Verzendlijst">
    <w:name w:val="Verzendlijst"/>
    <w:basedOn w:val="Standaard"/>
    <w:next w:val="Standaard"/>
    <w:rPr>
      <w:b/>
      <w:sz w:val="20"/>
      <w:lang w:val="nl"/>
    </w:rPr>
  </w:style>
  <w:style w:type="character" w:styleId="Voetnootmarkering">
    <w:name w:val="footnote reference"/>
    <w:semiHidden/>
    <w:rPr>
      <w:vertAlign w:val="superscript"/>
    </w:rPr>
  </w:style>
  <w:style w:type="paragraph" w:styleId="Tekstopmerking">
    <w:name w:val="annotation text"/>
    <w:basedOn w:val="Standaard"/>
    <w:semiHidden/>
    <w:rsid w:val="00E445ED"/>
    <w:pPr>
      <w:widowControl w:val="0"/>
      <w:spacing w:line="240" w:lineRule="auto"/>
    </w:pPr>
    <w:rPr>
      <w:rFonts w:ascii="Courier New" w:hAnsi="Courier New"/>
      <w:kern w:val="0"/>
      <w:sz w:val="20"/>
      <w:lang w:eastAsia="nl-NL"/>
    </w:rPr>
  </w:style>
  <w:style w:type="paragraph" w:styleId="Ballontekst">
    <w:name w:val="Balloon Text"/>
    <w:basedOn w:val="Standaard"/>
    <w:semiHidden/>
    <w:rsid w:val="00E445ED"/>
    <w:pPr>
      <w:spacing w:line="240" w:lineRule="auto"/>
    </w:pPr>
    <w:rPr>
      <w:rFonts w:ascii="Tahoma" w:hAnsi="Tahoma" w:cs="Tahoma"/>
      <w:snapToGrid/>
      <w:kern w:val="0"/>
      <w:sz w:val="16"/>
      <w:szCs w:val="16"/>
      <w:lang w:eastAsia="nl-NL"/>
    </w:rPr>
  </w:style>
  <w:style w:type="paragraph" w:customStyle="1" w:styleId="Style1">
    <w:name w:val="Style 1"/>
    <w:basedOn w:val="Standaard"/>
    <w:rsid w:val="00E445ED"/>
    <w:pPr>
      <w:widowControl w:val="0"/>
      <w:autoSpaceDE w:val="0"/>
      <w:autoSpaceDN w:val="0"/>
      <w:adjustRightInd w:val="0"/>
      <w:spacing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table" w:styleId="Tabelraster">
    <w:name w:val="Table Grid"/>
    <w:basedOn w:val="Standaardtabel"/>
    <w:rsid w:val="00E445E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rofessioneletabel">
    <w:name w:val="Table Professional"/>
    <w:basedOn w:val="Standaardtabel"/>
    <w:rsid w:val="00093CFA"/>
    <w:pPr>
      <w:spacing w:line="280" w:lineRule="atLeast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Verwijzingopmerking">
    <w:name w:val="annotation reference"/>
    <w:semiHidden/>
    <w:rsid w:val="00A254B6"/>
    <w:rPr>
      <w:sz w:val="16"/>
      <w:szCs w:val="16"/>
    </w:rPr>
  </w:style>
  <w:style w:type="paragraph" w:styleId="Onderwerpvanopmerking">
    <w:name w:val="annotation subject"/>
    <w:basedOn w:val="Tekstopmerking"/>
    <w:next w:val="Tekstopmerking"/>
    <w:semiHidden/>
    <w:rsid w:val="00F04E05"/>
    <w:pPr>
      <w:widowControl/>
      <w:spacing w:line="280" w:lineRule="atLeast"/>
    </w:pPr>
    <w:rPr>
      <w:rFonts w:ascii="Arial" w:hAnsi="Arial"/>
      <w:b/>
      <w:bCs/>
      <w:kern w:val="28"/>
      <w:lang w:eastAsia="en-US"/>
    </w:rPr>
  </w:style>
  <w:style w:type="character" w:styleId="Zwaar">
    <w:name w:val="Strong"/>
    <w:qFormat/>
    <w:rsid w:val="00857117"/>
    <w:rPr>
      <w:b/>
      <w:bCs/>
    </w:rPr>
  </w:style>
  <w:style w:type="character" w:styleId="Nadruk">
    <w:name w:val="Emphasis"/>
    <w:qFormat/>
    <w:rsid w:val="00857117"/>
    <w:rPr>
      <w:i/>
      <w:iCs/>
    </w:rPr>
  </w:style>
  <w:style w:type="paragraph" w:styleId="Documentstructuur">
    <w:name w:val="Document Map"/>
    <w:basedOn w:val="Standaard"/>
    <w:semiHidden/>
    <w:rsid w:val="004D7494"/>
    <w:pPr>
      <w:shd w:val="clear" w:color="auto" w:fill="000080"/>
    </w:pPr>
    <w:rPr>
      <w:rFonts w:ascii="Tahoma" w:hAnsi="Tahoma" w:cs="Tahoma"/>
      <w:sz w:val="20"/>
    </w:rPr>
  </w:style>
  <w:style w:type="character" w:styleId="GevolgdeHyperlink">
    <w:name w:val="FollowedHyperlink"/>
    <w:rsid w:val="00E035F9"/>
    <w:rPr>
      <w:color w:val="800080"/>
      <w:u w:val="single"/>
    </w:rPr>
  </w:style>
  <w:style w:type="character" w:customStyle="1" w:styleId="VoettekstChar">
    <w:name w:val="Voettekst Char"/>
    <w:link w:val="Voettekst"/>
    <w:rsid w:val="005F7CEA"/>
    <w:rPr>
      <w:rFonts w:ascii="Arial" w:hAnsi="Arial"/>
      <w:snapToGrid w:val="0"/>
      <w:kern w:val="28"/>
      <w:sz w:val="18"/>
      <w:lang w:val="nl-NL" w:eastAsia="en-US" w:bidi="ar-SA"/>
    </w:rPr>
  </w:style>
  <w:style w:type="paragraph" w:styleId="Normaalweb">
    <w:name w:val="Normal (Web)"/>
    <w:basedOn w:val="Standaard"/>
    <w:rsid w:val="005F7CEA"/>
    <w:pPr>
      <w:spacing w:before="100" w:beforeAutospacing="1" w:after="100" w:afterAutospacing="1" w:line="240" w:lineRule="auto"/>
    </w:pPr>
    <w:rPr>
      <w:rFonts w:ascii="Times New Roman" w:hAnsi="Times New Roman"/>
      <w:snapToGrid/>
      <w:kern w:val="0"/>
      <w:sz w:val="24"/>
      <w:szCs w:val="24"/>
      <w:lang w:eastAsia="nl-NL"/>
    </w:rPr>
  </w:style>
  <w:style w:type="character" w:customStyle="1" w:styleId="tx1">
    <w:name w:val="tx1"/>
    <w:rsid w:val="005F7CE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\\CSDT50\huisstijl$\sjablonen\Rapport%20dubbelzijdig.dot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E126F4-ED20-4132-907C-1E2D03D4D6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Rapport dubbelzijdig.dot</Template>
  <TotalTime>0</TotalTime>
  <Pages>14</Pages>
  <Words>1877</Words>
  <Characters>17097</Characters>
  <Application>Microsoft Office Word</Application>
  <DocSecurity>0</DocSecurity>
  <Lines>142</Lines>
  <Paragraphs>37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Rapport</vt:lpstr>
    </vt:vector>
  </TitlesOfParts>
  <Company/>
  <LinksUpToDate>false</LinksUpToDate>
  <CharactersWithSpaces>18937</CharactersWithSpaces>
  <SharedDoc>false</SharedDoc>
  <HLinks>
    <vt:vector size="72" baseType="variant">
      <vt:variant>
        <vt:i4>1310769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_Toc411258186</vt:lpwstr>
      </vt:variant>
      <vt:variant>
        <vt:i4>1310769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_Toc411258185</vt:lpwstr>
      </vt:variant>
      <vt:variant>
        <vt:i4>1310769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_Toc411258184</vt:lpwstr>
      </vt:variant>
      <vt:variant>
        <vt:i4>1310769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_Toc411258183</vt:lpwstr>
      </vt:variant>
      <vt:variant>
        <vt:i4>1310769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_Toc411258182</vt:lpwstr>
      </vt:variant>
      <vt:variant>
        <vt:i4>1310769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_Toc411258181</vt:lpwstr>
      </vt:variant>
      <vt:variant>
        <vt:i4>1310769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_Toc411258180</vt:lpwstr>
      </vt:variant>
      <vt:variant>
        <vt:i4>1769521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_Toc411258179</vt:lpwstr>
      </vt:variant>
      <vt:variant>
        <vt:i4>1769521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_Toc411258178</vt:lpwstr>
      </vt:variant>
      <vt:variant>
        <vt:i4>1769521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_Toc411258177</vt:lpwstr>
      </vt:variant>
      <vt:variant>
        <vt:i4>1769521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_Toc411258176</vt:lpwstr>
      </vt:variant>
      <vt:variant>
        <vt:i4>1769521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_Toc411258175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</dc:title>
  <dc:subject/>
  <dc:creator>Kadaster IT/RZ/AA/IE</dc:creator>
  <cp:keywords/>
  <dc:description/>
  <cp:lastModifiedBy>Laan, Jan-Bart</cp:lastModifiedBy>
  <cp:revision>3</cp:revision>
  <cp:lastPrinted>2014-01-06T13:49:00Z</cp:lastPrinted>
  <dcterms:created xsi:type="dcterms:W3CDTF">2016-09-30T12:03:00Z</dcterms:created>
  <dcterms:modified xsi:type="dcterms:W3CDTF">2016-09-30T12:03:00Z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Versie">
    <vt:lpwstr>2.4</vt:lpwstr>
  </property>
  <property fmtid="{D5CDD505-2E9C-101B-9397-08002B2CF9AE}" pid="4" name="Datum">
    <vt:filetime>2011-08-29T22:00:00Z</vt:filetime>
  </property>
  <property fmtid="{D5CDD505-2E9C-101B-9397-08002B2CF9AE}" pid="5" name="_AdHocReviewCycleID">
    <vt:i4>878071496</vt:i4>
  </property>
  <property fmtid="{D5CDD505-2E9C-101B-9397-08002B2CF9AE}" pid="6" name="_EmailSubject">
    <vt:lpwstr>tekstblokken</vt:lpwstr>
  </property>
  <property fmtid="{D5CDD505-2E9C-101B-9397-08002B2CF9AE}" pid="7" name="_AuthorEmail">
    <vt:lpwstr>Henny.vanNoort@kadaster.nl</vt:lpwstr>
  </property>
  <property fmtid="{D5CDD505-2E9C-101B-9397-08002B2CF9AE}" pid="8" name="_AuthorEmailDisplayName">
    <vt:lpwstr>Noort, Henny van</vt:lpwstr>
  </property>
  <property fmtid="{D5CDD505-2E9C-101B-9397-08002B2CF9AE}" pid="9" name="_PreviousAdHocReviewCycleID">
    <vt:i4>920419516</vt:i4>
  </property>
  <property fmtid="{D5CDD505-2E9C-101B-9397-08002B2CF9AE}" pid="10" name="_ReviewingToolsShownOnce">
    <vt:lpwstr/>
  </property>
</Properties>
</file>