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Default="00451606">
            <w:pPr>
              <w:pStyle w:val="Alinea"/>
            </w:pPr>
          </w:p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Default="00451606"/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D91C4E">
            <w:pPr>
              <w:pStyle w:val="Eenheid"/>
            </w:pPr>
            <w:bookmarkStart w:id="0" w:name="bmDirectie"/>
            <w:bookmarkEnd w:id="0"/>
            <w:r w:rsidRPr="007C7EA8">
              <w:t>Directie IT</w:t>
            </w:r>
          </w:p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D91C4E">
            <w:pPr>
              <w:pStyle w:val="Afdeling"/>
              <w:rPr>
                <w:lang w:val="nl-NL"/>
              </w:rPr>
            </w:pPr>
            <w:bookmarkStart w:id="1" w:name="bmAfdeling"/>
            <w:bookmarkEnd w:id="1"/>
            <w:r w:rsidRPr="007C7EA8">
              <w:rPr>
                <w:lang w:val="nl-NL"/>
              </w:rPr>
              <w:t>Keten RZ team RZ</w:t>
            </w:r>
          </w:p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Default="00451606">
            <w:pPr>
              <w:spacing w:before="90"/>
              <w:rPr>
                <w:sz w:val="14"/>
              </w:rPr>
            </w:pPr>
          </w:p>
        </w:tc>
      </w:tr>
      <w:tr w:rsidR="00451606" w:rsidTr="006820FB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451606" w:rsidRDefault="00451606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451606" w:rsidTr="006820FB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451606" w:rsidRDefault="00451606">
            <w:pPr>
              <w:spacing w:before="90"/>
              <w:rPr>
                <w:sz w:val="14"/>
              </w:rPr>
            </w:pPr>
          </w:p>
        </w:tc>
      </w:tr>
      <w:tr w:rsidR="00451606" w:rsidTr="006820FB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451606" w:rsidRDefault="00451606"/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D91C4E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bookmarkEnd w:id="3"/>
            <w:r w:rsidRPr="007C7EA8">
              <w:rPr>
                <w:lang w:val="nl-NL"/>
              </w:rPr>
              <w:t>Toelichting Tekstblok Burgerlijke staat 1.</w:t>
            </w:r>
            <w:r w:rsidR="005234EF">
              <w:rPr>
                <w:lang w:val="nl-NL"/>
              </w:rPr>
              <w:t>1</w:t>
            </w:r>
          </w:p>
        </w:tc>
      </w:tr>
      <w:tr w:rsidR="00451606" w:rsidTr="006820FB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451606" w:rsidRDefault="00451606"/>
        </w:tc>
      </w:tr>
      <w:tr w:rsidR="00451606" w:rsidTr="006820FB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451606" w:rsidRPr="007C7EA8" w:rsidRDefault="00D91C4E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7C7EA8">
              <w:rPr>
                <w:sz w:val="18"/>
                <w:lang w:val="nl-NL"/>
              </w:rPr>
              <w:t>Automatische Akteverwerking</w:t>
            </w:r>
          </w:p>
        </w:tc>
      </w:tr>
      <w:tr w:rsidR="00451606" w:rsidTr="006820FB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451606" w:rsidRDefault="00451606"/>
        </w:tc>
      </w:tr>
      <w:tr w:rsidR="00451606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Default="00451606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451606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Default="00C22120">
            <w:pPr>
              <w:pStyle w:val="Voettekst"/>
              <w:tabs>
                <w:tab w:val="clear" w:pos="4536"/>
                <w:tab w:val="clear" w:pos="9072"/>
              </w:tabs>
            </w:pPr>
            <w:fldSimple w:instr=" REF Versie ">
              <w:r w:rsidR="00D40B3D">
                <w:rPr>
                  <w:noProof/>
                </w:rPr>
                <w:t>1.5</w:t>
              </w:r>
            </w:fldSimple>
          </w:p>
        </w:tc>
      </w:tr>
      <w:tr w:rsidR="00451606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Default="00451606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Auteur(s)</w:t>
            </w:r>
          </w:p>
        </w:tc>
      </w:tr>
      <w:tr w:rsidR="00451606" w:rsidRPr="00D91C4E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Pr="00D91C4E" w:rsidRDefault="00D91C4E">
            <w:pPr>
              <w:rPr>
                <w:lang w:val="en-GB"/>
              </w:rPr>
            </w:pPr>
            <w:bookmarkStart w:id="5" w:name="bmAuteurs"/>
            <w:bookmarkEnd w:id="5"/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</w:tr>
      <w:tr w:rsidR="00451606" w:rsidRPr="00D91C4E" w:rsidTr="006820FB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</w:tbl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  <w:sectPr w:rsidR="00451606" w:rsidRPr="00D91C4E">
          <w:headerReference w:type="default" r:id="rId7"/>
          <w:footerReference w:type="first" r:id="rId8"/>
          <w:pgSz w:w="11906" w:h="16838" w:code="9"/>
          <w:pgMar w:top="2835" w:right="1304" w:bottom="2552" w:left="1814" w:header="567" w:footer="431" w:gutter="0"/>
          <w:cols w:space="708"/>
        </w:sectPr>
      </w:pPr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451606">
            <w:pPr>
              <w:pStyle w:val="Eenheid"/>
              <w:rPr>
                <w:lang w:val="en-GB"/>
              </w:rPr>
            </w:pPr>
            <w:r w:rsidRPr="007C7EA8">
              <w:fldChar w:fldCharType="begin"/>
            </w:r>
            <w:r w:rsidRPr="007C7EA8">
              <w:rPr>
                <w:lang w:val="en-GB"/>
              </w:rPr>
              <w:instrText xml:space="preserve"> STYLEREF Eenheid \* MERGEFORMAT </w:instrText>
            </w:r>
            <w:r w:rsidRPr="007C7EA8">
              <w:fldChar w:fldCharType="separate"/>
            </w:r>
            <w:r w:rsidR="00D40B3D">
              <w:rPr>
                <w:noProof/>
                <w:lang w:val="en-GB"/>
              </w:rPr>
              <w:t>Directie IT</w:t>
            </w:r>
            <w:r w:rsidRPr="007C7EA8">
              <w:fldChar w:fldCharType="end"/>
            </w:r>
          </w:p>
        </w:tc>
      </w:tr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451606">
            <w:pPr>
              <w:pStyle w:val="Afdeling"/>
              <w:rPr>
                <w:lang w:val="en-GB"/>
              </w:rPr>
            </w:pPr>
            <w:r w:rsidRPr="007C7EA8">
              <w:fldChar w:fldCharType="begin"/>
            </w:r>
            <w:r w:rsidRPr="007C7EA8">
              <w:rPr>
                <w:lang w:val="en-GB"/>
              </w:rPr>
              <w:instrText xml:space="preserve"> STYLEREF Afdeling \* MERGEFORMAT </w:instrText>
            </w:r>
            <w:r w:rsidRPr="007C7EA8">
              <w:fldChar w:fldCharType="separate"/>
            </w:r>
            <w:r w:rsidR="00D40B3D">
              <w:rPr>
                <w:noProof/>
                <w:lang w:val="en-GB"/>
              </w:rPr>
              <w:t>Keten RZ team RZ</w:t>
            </w:r>
            <w:r w:rsidRPr="007C7EA8">
              <w:fldChar w:fldCharType="end"/>
            </w:r>
          </w:p>
        </w:tc>
      </w:tr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D91C4E" w:rsidRDefault="00451606">
            <w:pPr>
              <w:spacing w:before="90"/>
              <w:rPr>
                <w:sz w:val="14"/>
                <w:lang w:val="en-GB"/>
              </w:rPr>
            </w:pPr>
          </w:p>
        </w:tc>
      </w:tr>
      <w:tr w:rsidR="00451606" w:rsidRPr="00D91C4E" w:rsidTr="006820FB">
        <w:trPr>
          <w:gridAfter w:val="1"/>
          <w:wAfter w:w="3686" w:type="dxa"/>
          <w:trHeight w:val="3958"/>
        </w:trPr>
        <w:tc>
          <w:tcPr>
            <w:tcW w:w="5173" w:type="dxa"/>
            <w:vAlign w:val="bottom"/>
          </w:tcPr>
          <w:p w:rsidR="00451606" w:rsidRPr="00D91C4E" w:rsidRDefault="00451606">
            <w:pPr>
              <w:pStyle w:val="Kop"/>
              <w:framePr w:wrap="auto" w:vAnchor="margin" w:hAnchor="text" w:xAlign="left" w:yAlign="inline"/>
              <w:rPr>
                <w:lang w:val="en-GB"/>
              </w:rPr>
            </w:pPr>
          </w:p>
        </w:tc>
      </w:tr>
      <w:tr w:rsidR="00451606" w:rsidRPr="00D91C4E" w:rsidTr="006820FB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451606" w:rsidRPr="00D91C4E" w:rsidRDefault="00451606">
            <w:pPr>
              <w:spacing w:before="90"/>
              <w:rPr>
                <w:b/>
                <w:bCs/>
                <w:sz w:val="20"/>
                <w:lang w:val="en-GB"/>
              </w:rPr>
            </w:pPr>
          </w:p>
        </w:tc>
      </w:tr>
      <w:tr w:rsidR="00451606" w:rsidRPr="00901666" w:rsidTr="006820FB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451606" w:rsidRPr="00901666" w:rsidRDefault="00451606">
            <w:r>
              <w:rPr>
                <w:b/>
                <w:bCs/>
                <w:sz w:val="20"/>
              </w:rPr>
              <w:fldChar w:fldCharType="begin"/>
            </w:r>
            <w:r w:rsidRPr="00901666">
              <w:rPr>
                <w:b/>
                <w:bCs/>
                <w:sz w:val="20"/>
              </w:rPr>
              <w:instrText xml:space="preserve"> STYLEREF Titel \* MERGEFORMAT </w:instrText>
            </w:r>
            <w:r>
              <w:rPr>
                <w:b/>
                <w:bCs/>
                <w:sz w:val="20"/>
              </w:rPr>
              <w:fldChar w:fldCharType="separate"/>
            </w:r>
            <w:r w:rsidR="00D40B3D">
              <w:rPr>
                <w:b/>
                <w:bCs/>
                <w:noProof/>
                <w:sz w:val="20"/>
              </w:rPr>
              <w:t>Toelichting Tekstblok Burgerlijke staat 1.1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451606" w:rsidRPr="0090166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901666" w:rsidRDefault="00451606"/>
        </w:tc>
      </w:tr>
      <w:tr w:rsidR="00451606" w:rsidRPr="00D91C4E" w:rsidTr="006820FB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451606" w:rsidRPr="00D91C4E" w:rsidRDefault="00451606" w:rsidP="00223A99">
            <w:pPr>
              <w:rPr>
                <w:lang w:val="en-GB"/>
              </w:rPr>
            </w:pPr>
            <w:r>
              <w:fldChar w:fldCharType="begin"/>
            </w:r>
            <w:r w:rsidRPr="00D91C4E">
              <w:rPr>
                <w:lang w:val="en-GB"/>
              </w:rPr>
              <w:instrText xml:space="preserve"> STYLEREF </w:instrText>
            </w:r>
            <w:r w:rsidR="00223A99">
              <w:rPr>
                <w:lang w:val="en-GB"/>
              </w:rPr>
              <w:instrText>Onder</w:instrText>
            </w:r>
            <w:r w:rsidRPr="00D91C4E">
              <w:rPr>
                <w:lang w:val="en-GB"/>
              </w:rPr>
              <w:instrText xml:space="preserve">titel \* MERGEFORMAT </w:instrText>
            </w:r>
            <w:r>
              <w:fldChar w:fldCharType="separate"/>
            </w:r>
            <w:r w:rsidR="00D40B3D" w:rsidRPr="00D40B3D">
              <w:rPr>
                <w:b/>
                <w:bCs/>
                <w:noProof/>
              </w:rPr>
              <w:t>Automatische Akteverwerking</w:t>
            </w:r>
            <w:r>
              <w:fldChar w:fldCharType="end"/>
            </w:r>
          </w:p>
        </w:tc>
      </w:tr>
      <w:tr w:rsidR="00451606" w:rsidRPr="00D91C4E" w:rsidTr="006820FB">
        <w:trPr>
          <w:gridAfter w:val="1"/>
          <w:wAfter w:w="3686" w:type="dxa"/>
          <w:cantSplit/>
          <w:trHeight w:hRule="exact" w:val="345"/>
        </w:trPr>
        <w:tc>
          <w:tcPr>
            <w:tcW w:w="5173" w:type="dxa"/>
            <w:vAlign w:val="bottom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  <w:tr w:rsidR="00451606" w:rsidTr="006820FB">
        <w:trPr>
          <w:gridAfter w:val="1"/>
          <w:wAfter w:w="3686" w:type="dxa"/>
          <w:cantSplit/>
          <w:trHeight w:hRule="exact" w:val="333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</w:pPr>
            <w:r>
              <w:t>Opdrachtgever</w:t>
            </w:r>
          </w:p>
        </w:tc>
      </w:tr>
      <w:tr w:rsidR="00451606" w:rsidTr="006820FB">
        <w:trPr>
          <w:gridAfter w:val="1"/>
          <w:wAfter w:w="3686" w:type="dxa"/>
          <w:cantSplit/>
          <w:trHeight w:val="244"/>
        </w:trPr>
        <w:tc>
          <w:tcPr>
            <w:tcW w:w="5173" w:type="dxa"/>
            <w:vAlign w:val="bottom"/>
          </w:tcPr>
          <w:p w:rsidR="00451606" w:rsidRDefault="00384919">
            <w:bookmarkStart w:id="6" w:name="bmOpdrachtgever"/>
            <w:bookmarkEnd w:id="6"/>
            <w:r>
              <w:t>Kadaster RZ/PPB</w:t>
            </w:r>
          </w:p>
        </w:tc>
      </w:tr>
      <w:tr w:rsidR="00451606" w:rsidTr="006820FB">
        <w:trPr>
          <w:gridAfter w:val="1"/>
          <w:wAfter w:w="3686" w:type="dxa"/>
          <w:cantSplit/>
          <w:trHeight w:hRule="exact" w:val="313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</w:pPr>
            <w:r>
              <w:t>Status</w:t>
            </w:r>
          </w:p>
        </w:tc>
      </w:tr>
      <w:tr w:rsidR="00451606" w:rsidTr="006820FB">
        <w:trPr>
          <w:gridAfter w:val="1"/>
          <w:wAfter w:w="3686" w:type="dxa"/>
          <w:cantSplit/>
          <w:trHeight w:val="244"/>
        </w:trPr>
        <w:tc>
          <w:tcPr>
            <w:tcW w:w="5173" w:type="dxa"/>
            <w:vAlign w:val="bottom"/>
          </w:tcPr>
          <w:p w:rsidR="00451606" w:rsidRDefault="008C5FC5">
            <w:bookmarkStart w:id="7" w:name="bmStatus"/>
            <w:bookmarkEnd w:id="7"/>
            <w:r>
              <w:t>Definitief</w:t>
            </w:r>
          </w:p>
        </w:tc>
      </w:tr>
      <w:tr w:rsidR="00451606" w:rsidTr="006820FB">
        <w:trPr>
          <w:gridAfter w:val="1"/>
          <w:wAfter w:w="3686" w:type="dxa"/>
          <w:cantSplit/>
          <w:trHeight w:hRule="exact" w:val="332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</w:pPr>
          </w:p>
        </w:tc>
      </w:tr>
      <w:tr w:rsidR="00451606" w:rsidTr="006820FB">
        <w:trPr>
          <w:gridAfter w:val="1"/>
          <w:wAfter w:w="3686" w:type="dxa"/>
          <w:cantSplit/>
          <w:trHeight w:val="238"/>
        </w:trPr>
        <w:tc>
          <w:tcPr>
            <w:tcW w:w="5173" w:type="dxa"/>
            <w:vAlign w:val="bottom"/>
          </w:tcPr>
          <w:p w:rsidR="00451606" w:rsidRDefault="00451606">
            <w:bookmarkStart w:id="8" w:name="bmVerspreiding"/>
            <w:bookmarkEnd w:id="8"/>
          </w:p>
        </w:tc>
      </w:tr>
      <w:tr w:rsidR="00451606" w:rsidTr="006820FB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451606" w:rsidRDefault="00451606"/>
        </w:tc>
      </w:tr>
    </w:tbl>
    <w:p w:rsidR="0064128C" w:rsidRPr="0064128C" w:rsidRDefault="0064128C" w:rsidP="0064128C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451606" w:rsidTr="006820FB">
        <w:trPr>
          <w:cantSplit/>
          <w:trHeight w:hRule="exact" w:val="332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  <w:keepNext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451606" w:rsidRDefault="00451606">
      <w:pPr>
        <w:keepNext/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451606" w:rsidTr="006820FB">
        <w:trPr>
          <w:cantSplit/>
          <w:trHeight w:hRule="exact" w:val="281"/>
          <w:tblHeader/>
        </w:trPr>
        <w:tc>
          <w:tcPr>
            <w:tcW w:w="779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451606" w:rsidRPr="0010000A" w:rsidTr="006820FB">
        <w:trPr>
          <w:cantSplit/>
        </w:trPr>
        <w:tc>
          <w:tcPr>
            <w:tcW w:w="779" w:type="dxa"/>
          </w:tcPr>
          <w:p w:rsidR="00451606" w:rsidRDefault="009C2E3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bookmarkStart w:id="9" w:name="bmVersie"/>
            <w:bookmarkEnd w:id="9"/>
            <w:r>
              <w:rPr>
                <w:rStyle w:val="Versie0"/>
              </w:rPr>
              <w:t>0.1</w:t>
            </w:r>
          </w:p>
        </w:tc>
        <w:tc>
          <w:tcPr>
            <w:tcW w:w="1701" w:type="dxa"/>
          </w:tcPr>
          <w:p w:rsidR="00451606" w:rsidRDefault="009C2E31">
            <w:pPr>
              <w:rPr>
                <w:rStyle w:val="Datumopmaakprofiel"/>
              </w:rPr>
            </w:pPr>
            <w:bookmarkStart w:id="10" w:name="bmDatum"/>
            <w:bookmarkEnd w:id="10"/>
            <w:r>
              <w:rPr>
                <w:rStyle w:val="Datumopmaakprofiel"/>
              </w:rPr>
              <w:t>2 april 2013</w:t>
            </w:r>
          </w:p>
        </w:tc>
        <w:tc>
          <w:tcPr>
            <w:tcW w:w="1985" w:type="dxa"/>
          </w:tcPr>
          <w:p w:rsidR="00451606" w:rsidRPr="00D91C4E" w:rsidRDefault="00D91C4E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451606" w:rsidRPr="0010000A" w:rsidRDefault="008C5FC5">
            <w:r>
              <w:t>RFC-49875/</w:t>
            </w:r>
            <w:r w:rsidR="00D91C4E" w:rsidRPr="0010000A">
              <w:t>50035 Initiële versie</w:t>
            </w:r>
          </w:p>
        </w:tc>
      </w:tr>
      <w:tr w:rsidR="009C2E31" w:rsidRPr="0010000A" w:rsidTr="006820FB">
        <w:trPr>
          <w:cantSplit/>
        </w:trPr>
        <w:tc>
          <w:tcPr>
            <w:tcW w:w="779" w:type="dxa"/>
          </w:tcPr>
          <w:p w:rsidR="009C2E31" w:rsidRDefault="009C2E3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1.0</w:t>
            </w:r>
          </w:p>
        </w:tc>
        <w:tc>
          <w:tcPr>
            <w:tcW w:w="1701" w:type="dxa"/>
          </w:tcPr>
          <w:p w:rsidR="009C2E31" w:rsidRDefault="009C2E31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3 juli 2013</w:t>
            </w:r>
          </w:p>
        </w:tc>
        <w:tc>
          <w:tcPr>
            <w:tcW w:w="1985" w:type="dxa"/>
          </w:tcPr>
          <w:p w:rsidR="009C2E31" w:rsidRPr="00D91C4E" w:rsidRDefault="009C2E31" w:rsidP="00A87CF8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9C2E31" w:rsidRPr="0010000A" w:rsidRDefault="009C2E31" w:rsidP="00A87CF8">
            <w:r>
              <w:t>RFC-49875/</w:t>
            </w:r>
            <w:r w:rsidRPr="0010000A">
              <w:t xml:space="preserve">50035 </w:t>
            </w:r>
            <w:r>
              <w:t>Definitieve</w:t>
            </w:r>
            <w:r w:rsidRPr="0010000A">
              <w:t xml:space="preserve"> versie, Tekstblok v1.0</w:t>
            </w:r>
          </w:p>
        </w:tc>
      </w:tr>
      <w:tr w:rsidR="00E92D22" w:rsidRPr="00E92D22" w:rsidTr="006820FB">
        <w:trPr>
          <w:cantSplit/>
        </w:trPr>
        <w:tc>
          <w:tcPr>
            <w:tcW w:w="779" w:type="dxa"/>
          </w:tcPr>
          <w:p w:rsidR="00E92D22" w:rsidRDefault="00E92D2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1.1</w:t>
            </w:r>
          </w:p>
        </w:tc>
        <w:tc>
          <w:tcPr>
            <w:tcW w:w="1701" w:type="dxa"/>
          </w:tcPr>
          <w:p w:rsidR="00E92D22" w:rsidRDefault="00E92D22">
            <w:pPr>
              <w:rPr>
                <w:rStyle w:val="Datumopmaakprofiel"/>
              </w:rPr>
            </w:pPr>
            <w:smartTag w:uri="urn:schemas-microsoft-com:office:smarttags" w:element="date">
              <w:smartTagPr>
                <w:attr w:name="Year" w:val="2013"/>
                <w:attr w:name="Day" w:val="12"/>
                <w:attr w:name="Month" w:val="8"/>
                <w:attr w:name="ls" w:val="trans"/>
              </w:smartTagPr>
              <w:r>
                <w:rPr>
                  <w:rStyle w:val="Datumopmaakprofiel"/>
                </w:rPr>
                <w:t>12 augustus 2013</w:t>
              </w:r>
            </w:smartTag>
          </w:p>
        </w:tc>
        <w:tc>
          <w:tcPr>
            <w:tcW w:w="1985" w:type="dxa"/>
          </w:tcPr>
          <w:p w:rsidR="00E92D22" w:rsidRPr="00D91C4E" w:rsidRDefault="00E92D22" w:rsidP="00A87CF8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E92D22" w:rsidRPr="00E92D22" w:rsidRDefault="00E92D22" w:rsidP="00A87CF8">
            <w:r w:rsidRPr="00E92D22">
              <w:t>RFC-</w:t>
            </w:r>
            <w:r>
              <w:t>49875/</w:t>
            </w:r>
            <w:r w:rsidRPr="0010000A">
              <w:t>50035</w:t>
            </w:r>
            <w:r>
              <w:t xml:space="preserve"> </w:t>
            </w:r>
            <w:r w:rsidR="00C77125">
              <w:t xml:space="preserve">Tekstblok v1.0 </w:t>
            </w:r>
            <w:r>
              <w:t xml:space="preserve">aanpassing </w:t>
            </w:r>
            <w:proofErr w:type="spellStart"/>
            <w:r>
              <w:t>tbv</w:t>
            </w:r>
            <w:proofErr w:type="spellEnd"/>
            <w:r>
              <w:t xml:space="preserve"> MID, nummering variant 1 </w:t>
            </w:r>
            <w:r w:rsidR="00C567B9">
              <w:t>aangepast aan de bestaande nummering voor de tekstkeuze (</w:t>
            </w:r>
            <w:proofErr w:type="spellStart"/>
            <w:r w:rsidR="00C567B9">
              <w:t>k_BurgerlijkeStaatTekst</w:t>
            </w:r>
            <w:proofErr w:type="spellEnd"/>
            <w:r w:rsidR="00C567B9">
              <w:t>)</w:t>
            </w:r>
            <w:r>
              <w:t>.</w:t>
            </w:r>
          </w:p>
        </w:tc>
      </w:tr>
      <w:tr w:rsidR="00D1758A" w:rsidRPr="00D1758A" w:rsidTr="006820FB">
        <w:trPr>
          <w:cantSplit/>
        </w:trPr>
        <w:tc>
          <w:tcPr>
            <w:tcW w:w="779" w:type="dxa"/>
          </w:tcPr>
          <w:p w:rsidR="00D1758A" w:rsidRDefault="00D1758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</w:t>
            </w:r>
            <w:r w:rsidR="00C77125">
              <w:rPr>
                <w:rStyle w:val="Versie0"/>
              </w:rPr>
              <w:t>.</w:t>
            </w:r>
            <w:r>
              <w:rPr>
                <w:rStyle w:val="Versie0"/>
              </w:rPr>
              <w:t>2</w:t>
            </w:r>
          </w:p>
        </w:tc>
        <w:tc>
          <w:tcPr>
            <w:tcW w:w="1701" w:type="dxa"/>
          </w:tcPr>
          <w:p w:rsidR="00D1758A" w:rsidRDefault="00C7712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</w:t>
            </w:r>
            <w:r w:rsidR="00D1758A">
              <w:rPr>
                <w:rStyle w:val="Datumopmaakprofiel"/>
              </w:rPr>
              <w:t xml:space="preserve"> november 2013</w:t>
            </w:r>
          </w:p>
        </w:tc>
        <w:tc>
          <w:tcPr>
            <w:tcW w:w="1985" w:type="dxa"/>
          </w:tcPr>
          <w:p w:rsidR="00D1758A" w:rsidRPr="00D91C4E" w:rsidRDefault="00D1758A" w:rsidP="00A87CF8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D1758A" w:rsidRPr="00D1758A" w:rsidRDefault="00D1758A" w:rsidP="00A87CF8">
            <w:r w:rsidRPr="00E92D22">
              <w:t>RFC-</w:t>
            </w:r>
            <w:r>
              <w:t>49875/</w:t>
            </w:r>
            <w:r w:rsidRPr="0010000A">
              <w:t>50035</w:t>
            </w:r>
            <w:r>
              <w:t xml:space="preserve"> </w:t>
            </w:r>
            <w:r w:rsidR="00C77125">
              <w:t xml:space="preserve">Tekstblok v1.0 </w:t>
            </w:r>
            <w:r>
              <w:t xml:space="preserve">AA620 </w:t>
            </w:r>
            <w:proofErr w:type="spellStart"/>
            <w:r>
              <w:t>tia_IndPartij</w:t>
            </w:r>
            <w:proofErr w:type="spellEnd"/>
            <w:r>
              <w:t xml:space="preserve"> verwijderd, wordt niet meer gebruikt.</w:t>
            </w:r>
          </w:p>
        </w:tc>
      </w:tr>
      <w:tr w:rsidR="007C7EA8" w:rsidRPr="00D1758A" w:rsidTr="006820FB">
        <w:trPr>
          <w:cantSplit/>
        </w:trPr>
        <w:tc>
          <w:tcPr>
            <w:tcW w:w="779" w:type="dxa"/>
          </w:tcPr>
          <w:p w:rsidR="007C7EA8" w:rsidRDefault="007C7EA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1.3</w:t>
            </w:r>
          </w:p>
        </w:tc>
        <w:tc>
          <w:tcPr>
            <w:tcW w:w="1701" w:type="dxa"/>
          </w:tcPr>
          <w:p w:rsidR="007C7EA8" w:rsidRDefault="007C7EA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9 maart 2016</w:t>
            </w:r>
          </w:p>
        </w:tc>
        <w:tc>
          <w:tcPr>
            <w:tcW w:w="1985" w:type="dxa"/>
          </w:tcPr>
          <w:p w:rsidR="007C7EA8" w:rsidRPr="00D91C4E" w:rsidRDefault="007C7EA8" w:rsidP="00A87C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Kadaster</w:t>
            </w:r>
            <w:proofErr w:type="spellEnd"/>
            <w:r>
              <w:rPr>
                <w:lang w:val="en-GB"/>
              </w:rPr>
              <w:t xml:space="preserve"> IT/AV/KIW/AA</w:t>
            </w:r>
          </w:p>
        </w:tc>
        <w:tc>
          <w:tcPr>
            <w:tcW w:w="4394" w:type="dxa"/>
          </w:tcPr>
          <w:p w:rsidR="007C7EA8" w:rsidRPr="00E92D22" w:rsidRDefault="007C7EA8" w:rsidP="00A87CF8">
            <w:r>
              <w:t>AA-910 Tekstblok v1.0 Partnergegevens Gevolmachtigde toegevoegd</w:t>
            </w:r>
            <w:r w:rsidR="00223A99">
              <w:t>, beschrijving variabelen burgerlijke staat tekst aangepast.</w:t>
            </w:r>
          </w:p>
        </w:tc>
      </w:tr>
      <w:tr w:rsidR="00DA6D77" w:rsidRPr="00D1758A" w:rsidTr="006820FB">
        <w:trPr>
          <w:cantSplit/>
        </w:trPr>
        <w:tc>
          <w:tcPr>
            <w:tcW w:w="779" w:type="dxa"/>
          </w:tcPr>
          <w:p w:rsidR="00DA6D77" w:rsidRDefault="00DA6D7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lastRenderedPageBreak/>
              <w:t>1.4</w:t>
            </w:r>
          </w:p>
        </w:tc>
        <w:tc>
          <w:tcPr>
            <w:tcW w:w="1701" w:type="dxa"/>
          </w:tcPr>
          <w:p w:rsidR="00DA6D77" w:rsidRDefault="005234EF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 mei</w:t>
            </w:r>
            <w:r w:rsidR="00DA6D77">
              <w:rPr>
                <w:rStyle w:val="Datumopmaakprofiel"/>
              </w:rPr>
              <w:t xml:space="preserve"> 2018</w:t>
            </w:r>
          </w:p>
        </w:tc>
        <w:tc>
          <w:tcPr>
            <w:tcW w:w="1985" w:type="dxa"/>
          </w:tcPr>
          <w:p w:rsidR="00DA6D77" w:rsidRDefault="00393C3C" w:rsidP="00A87CF8">
            <w:pPr>
              <w:rPr>
                <w:lang w:val="en-GB"/>
              </w:rPr>
            </w:pPr>
            <w:r w:rsidRPr="00D21705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DA6D77" w:rsidRDefault="00393C3C" w:rsidP="002C1B60">
            <w:r>
              <w:t>AA-3748 Toevoegen in beperkte gemeenschap van goederen</w:t>
            </w:r>
            <w:r w:rsidR="00C72445">
              <w:br/>
            </w:r>
            <w:r w:rsidR="00C72445" w:rsidRPr="00C72445">
              <w:t>AA-</w:t>
            </w:r>
            <w:r w:rsidR="002C1B60">
              <w:t xml:space="preserve">3777 </w:t>
            </w:r>
            <w:bookmarkStart w:id="11" w:name="_GoBack"/>
            <w:r w:rsidR="002C1B60">
              <w:t>G</w:t>
            </w:r>
            <w:r w:rsidR="00C72445">
              <w:t>eregistreerd partnerschap i.p.v. Geregistreerd partner gebruiken.</w:t>
            </w:r>
            <w:bookmarkEnd w:id="11"/>
          </w:p>
        </w:tc>
      </w:tr>
      <w:tr w:rsidR="00EF753C" w:rsidRPr="00D1758A" w:rsidTr="006820FB">
        <w:trPr>
          <w:cantSplit/>
        </w:trPr>
        <w:tc>
          <w:tcPr>
            <w:tcW w:w="779" w:type="dxa"/>
          </w:tcPr>
          <w:p w:rsidR="00EF753C" w:rsidRDefault="00EF753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1.5</w:t>
            </w:r>
          </w:p>
        </w:tc>
        <w:tc>
          <w:tcPr>
            <w:tcW w:w="1701" w:type="dxa"/>
          </w:tcPr>
          <w:p w:rsidR="00EF753C" w:rsidRDefault="00EF753C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11 juni 2018</w:t>
            </w:r>
          </w:p>
        </w:tc>
        <w:tc>
          <w:tcPr>
            <w:tcW w:w="1985" w:type="dxa"/>
          </w:tcPr>
          <w:p w:rsidR="00EF753C" w:rsidRPr="00D21705" w:rsidRDefault="00EF753C" w:rsidP="00A87CF8">
            <w:pPr>
              <w:rPr>
                <w:sz w:val="16"/>
                <w:szCs w:val="16"/>
                <w:lang w:val="en-US"/>
              </w:rPr>
            </w:pPr>
            <w:r w:rsidRPr="00D21705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EF753C" w:rsidRDefault="00EF753C" w:rsidP="00AE701A">
            <w:r w:rsidRPr="00EF753C">
              <w:t>AA-4025</w:t>
            </w:r>
            <w:r>
              <w:t xml:space="preserve"> Terugdraaien issue AA-3</w:t>
            </w:r>
            <w:r w:rsidR="00AE701A">
              <w:t>777</w:t>
            </w:r>
            <w:r>
              <w:t xml:space="preserve"> (Geregistreerd partnerschap).</w:t>
            </w:r>
          </w:p>
        </w:tc>
      </w:tr>
    </w:tbl>
    <w:p w:rsidR="00451606" w:rsidRPr="00D1758A" w:rsidRDefault="00451606"/>
    <w:p w:rsidR="00451606" w:rsidRPr="00D1758A" w:rsidRDefault="00451606">
      <w:pPr>
        <w:pStyle w:val="Koptekst"/>
        <w:tabs>
          <w:tab w:val="clear" w:pos="4536"/>
          <w:tab w:val="clear" w:pos="9072"/>
        </w:tabs>
      </w:pPr>
    </w:p>
    <w:p w:rsidR="00451606" w:rsidRPr="00D1758A" w:rsidRDefault="00451606">
      <w:pPr>
        <w:pStyle w:val="Koptekst"/>
        <w:tabs>
          <w:tab w:val="clear" w:pos="4536"/>
          <w:tab w:val="clear" w:pos="9072"/>
        </w:tabs>
        <w:sectPr w:rsidR="00451606" w:rsidRPr="00D1758A">
          <w:headerReference w:type="default" r:id="rId9"/>
          <w:headerReference w:type="first" r:id="rId10"/>
          <w:footerReference w:type="first" r:id="rId11"/>
          <w:pgSz w:w="11906" w:h="16838" w:code="9"/>
          <w:pgMar w:top="2835" w:right="1304" w:bottom="2552" w:left="1814" w:header="567" w:footer="431" w:gutter="0"/>
          <w:pgNumType w:start="1"/>
          <w:cols w:space="708"/>
        </w:sectPr>
      </w:pPr>
    </w:p>
    <w:p w:rsidR="00451606" w:rsidRDefault="00451606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>
        <w:rPr>
          <w:b/>
          <w:bCs w:val="0"/>
        </w:rPr>
        <w:lastRenderedPageBreak/>
        <w:t>Inhoudsopgave</w:t>
      </w:r>
    </w:p>
    <w:p w:rsidR="00451606" w:rsidRDefault="00451606">
      <w:pPr>
        <w:pStyle w:val="Koptekst"/>
        <w:tabs>
          <w:tab w:val="clear" w:pos="4536"/>
          <w:tab w:val="clear" w:pos="9072"/>
        </w:tabs>
      </w:pPr>
    </w:p>
    <w:bookmarkStart w:id="12" w:name="bmInhoudsopgave"/>
    <w:bookmarkEnd w:id="12"/>
    <w:p w:rsidR="007F6F3C" w:rsidRDefault="00D91C4E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\t "Kop 2;2;Kop 3;3;Kop 4;4;Kop 5;5;Trefwoordenregister;1;Bijlagenblad;1;Verzendlijst;1" </w:instrText>
      </w:r>
      <w:r>
        <w:fldChar w:fldCharType="separate"/>
      </w:r>
      <w:hyperlink w:anchor="_Toc364086270" w:history="1">
        <w:r w:rsidR="007F6F3C" w:rsidRPr="003416D6">
          <w:rPr>
            <w:rStyle w:val="Hyperlink"/>
          </w:rPr>
          <w:t>1</w:t>
        </w:r>
        <w:r w:rsidR="007F6F3C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Inleiding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_Toc364086270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D40B3D">
          <w:rPr>
            <w:webHidden/>
          </w:rPr>
          <w:t>4</w:t>
        </w:r>
        <w:r w:rsidR="007F6F3C">
          <w:rPr>
            <w:webHidden/>
          </w:rPr>
          <w:fldChar w:fldCharType="end"/>
        </w:r>
      </w:hyperlink>
    </w:p>
    <w:p w:rsidR="007F6F3C" w:rsidRDefault="007134A5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1" w:history="1">
        <w:r w:rsidR="007F6F3C" w:rsidRPr="003416D6">
          <w:rPr>
            <w:rStyle w:val="Hyperlink"/>
            <w:bCs/>
            <w:lang w:val="en-US"/>
          </w:rPr>
          <w:t>1.1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  <w:bCs/>
            <w:lang w:val="en-US"/>
          </w:rPr>
          <w:t>Algemeen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_Toc364086271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D40B3D">
          <w:rPr>
            <w:webHidden/>
          </w:rPr>
          <w:t>4</w:t>
        </w:r>
        <w:r w:rsidR="007F6F3C">
          <w:rPr>
            <w:webHidden/>
          </w:rPr>
          <w:fldChar w:fldCharType="end"/>
        </w:r>
      </w:hyperlink>
    </w:p>
    <w:p w:rsidR="007F6F3C" w:rsidRDefault="007134A5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2" w:history="1">
        <w:r w:rsidR="007F6F3C" w:rsidRPr="003416D6">
          <w:rPr>
            <w:rStyle w:val="Hyperlink"/>
          </w:rPr>
          <w:t>1.2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Burgerlijke staat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_Toc364086272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D40B3D">
          <w:rPr>
            <w:webHidden/>
          </w:rPr>
          <w:t>4</w:t>
        </w:r>
        <w:r w:rsidR="007F6F3C">
          <w:rPr>
            <w:webHidden/>
          </w:rPr>
          <w:fldChar w:fldCharType="end"/>
        </w:r>
      </w:hyperlink>
    </w:p>
    <w:p w:rsidR="007F6F3C" w:rsidRDefault="007134A5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3" w:history="1">
        <w:r w:rsidR="007F6F3C" w:rsidRPr="003416D6">
          <w:rPr>
            <w:rStyle w:val="Hyperlink"/>
          </w:rPr>
          <w:t>1.3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Tekstfragment (volledig)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_Toc364086273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D40B3D">
          <w:rPr>
            <w:webHidden/>
          </w:rPr>
          <w:t>4</w:t>
        </w:r>
        <w:r w:rsidR="007F6F3C">
          <w:rPr>
            <w:webHidden/>
          </w:rPr>
          <w:fldChar w:fldCharType="end"/>
        </w:r>
      </w:hyperlink>
    </w:p>
    <w:p w:rsidR="007F6F3C" w:rsidRDefault="007134A5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4" w:history="1">
        <w:r w:rsidR="007F6F3C" w:rsidRPr="003416D6">
          <w:rPr>
            <w:rStyle w:val="Hyperlink"/>
            <w:lang w:val="en-US"/>
          </w:rPr>
          <w:t>1.4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  <w:lang w:val="en-US"/>
          </w:rPr>
          <w:t>Toelichting en Mapping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_Toc364086274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D40B3D">
          <w:rPr>
            <w:webHidden/>
          </w:rPr>
          <w:t>5</w:t>
        </w:r>
        <w:r w:rsidR="007F6F3C">
          <w:rPr>
            <w:webHidden/>
          </w:rPr>
          <w:fldChar w:fldCharType="end"/>
        </w:r>
      </w:hyperlink>
    </w:p>
    <w:p w:rsidR="007F6F3C" w:rsidRDefault="007134A5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5" w:history="1">
        <w:r w:rsidR="007F6F3C" w:rsidRPr="003416D6">
          <w:rPr>
            <w:rStyle w:val="Hyperlink"/>
          </w:rPr>
          <w:t>1.4.1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Variant 1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_Toc364086275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D40B3D">
          <w:rPr>
            <w:webHidden/>
          </w:rPr>
          <w:t>5</w:t>
        </w:r>
        <w:r w:rsidR="007F6F3C">
          <w:rPr>
            <w:webHidden/>
          </w:rPr>
          <w:fldChar w:fldCharType="end"/>
        </w:r>
      </w:hyperlink>
    </w:p>
    <w:p w:rsidR="007F6F3C" w:rsidRDefault="007134A5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6" w:history="1">
        <w:r w:rsidR="007F6F3C" w:rsidRPr="003416D6">
          <w:rPr>
            <w:rStyle w:val="Hyperlink"/>
          </w:rPr>
          <w:t>1.4.2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Variant 2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_Toc364086276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D40B3D">
          <w:rPr>
            <w:webHidden/>
          </w:rPr>
          <w:t>9</w:t>
        </w:r>
        <w:r w:rsidR="007F6F3C">
          <w:rPr>
            <w:webHidden/>
          </w:rPr>
          <w:fldChar w:fldCharType="end"/>
        </w:r>
      </w:hyperlink>
    </w:p>
    <w:p w:rsidR="00451606" w:rsidRDefault="00D91C4E">
      <w:pPr>
        <w:pStyle w:val="Koptekst"/>
        <w:tabs>
          <w:tab w:val="clear" w:pos="4536"/>
          <w:tab w:val="clear" w:pos="9072"/>
        </w:tabs>
      </w:pPr>
      <w:r>
        <w:fldChar w:fldCharType="end"/>
      </w:r>
    </w:p>
    <w:p w:rsidR="00451606" w:rsidRDefault="00451606">
      <w:pPr>
        <w:pStyle w:val="Koptekst"/>
        <w:tabs>
          <w:tab w:val="clear" w:pos="4536"/>
          <w:tab w:val="clear" w:pos="9072"/>
        </w:tabs>
      </w:pPr>
    </w:p>
    <w:p w:rsidR="00451606" w:rsidRDefault="00451606">
      <w:pPr>
        <w:pStyle w:val="Koptekst"/>
        <w:tabs>
          <w:tab w:val="clear" w:pos="4536"/>
          <w:tab w:val="clear" w:pos="9072"/>
        </w:tabs>
        <w:sectPr w:rsidR="00451606">
          <w:footerReference w:type="default" r:id="rId12"/>
          <w:headerReference w:type="first" r:id="rId13"/>
          <w:pgSz w:w="11906" w:h="16838" w:code="9"/>
          <w:pgMar w:top="2948" w:right="1304" w:bottom="1985" w:left="1814" w:header="567" w:footer="431" w:gutter="0"/>
          <w:cols w:space="708"/>
        </w:sectPr>
      </w:pPr>
    </w:p>
    <w:p w:rsidR="00D91C4E" w:rsidRPr="00343045" w:rsidRDefault="00D91C4E" w:rsidP="00D91C4E">
      <w:pPr>
        <w:pStyle w:val="Kop1"/>
        <w:numPr>
          <w:ilvl w:val="0"/>
          <w:numId w:val="2"/>
        </w:numPr>
        <w:rPr>
          <w:lang w:val="nl-NL"/>
        </w:rPr>
      </w:pPr>
      <w:bookmarkStart w:id="13" w:name="bmStartpunt"/>
      <w:bookmarkStart w:id="14" w:name="_Toc498316301"/>
      <w:bookmarkStart w:id="15" w:name="_Toc320864611"/>
      <w:bookmarkStart w:id="16" w:name="_Toc364086270"/>
      <w:bookmarkStart w:id="17" w:name="_Toc179181706"/>
      <w:bookmarkEnd w:id="13"/>
      <w:bookmarkEnd w:id="14"/>
      <w:r w:rsidRPr="00343045">
        <w:rPr>
          <w:lang w:val="nl-NL"/>
        </w:rPr>
        <w:lastRenderedPageBreak/>
        <w:t>Inleiding</w:t>
      </w:r>
      <w:bookmarkEnd w:id="15"/>
      <w:bookmarkEnd w:id="16"/>
    </w:p>
    <w:p w:rsidR="00D91C4E" w:rsidRDefault="00D91C4E" w:rsidP="00D91C4E">
      <w:pPr>
        <w:pStyle w:val="Kop2"/>
        <w:numPr>
          <w:ilvl w:val="1"/>
          <w:numId w:val="2"/>
        </w:numPr>
        <w:rPr>
          <w:bCs/>
          <w:sz w:val="20"/>
          <w:lang w:val="en-US"/>
        </w:rPr>
      </w:pPr>
      <w:bookmarkStart w:id="18" w:name="_Toc249426161"/>
      <w:bookmarkStart w:id="19" w:name="_Toc249424855"/>
      <w:bookmarkStart w:id="20" w:name="_Toc320864612"/>
      <w:bookmarkStart w:id="21" w:name="_Toc364086271"/>
      <w:bookmarkEnd w:id="18"/>
      <w:proofErr w:type="spellStart"/>
      <w:r>
        <w:rPr>
          <w:bCs/>
          <w:sz w:val="20"/>
          <w:lang w:val="en-US"/>
        </w:rPr>
        <w:t>Algemeen</w:t>
      </w:r>
      <w:bookmarkEnd w:id="19"/>
      <w:bookmarkEnd w:id="20"/>
      <w:bookmarkEnd w:id="21"/>
      <w:proofErr w:type="spellEnd"/>
    </w:p>
    <w:p w:rsidR="00D91C4E" w:rsidRDefault="00D91C4E" w:rsidP="00D91C4E">
      <w:r>
        <w:t xml:space="preserve">Dit document beschrijft een tekstblok zoals dit is onderkend binnen automatische akteverwerking, conform de richtlijnen zoals beschreven in document ‘Tekstblok – Algemene afspraken modeldocumenten en tekstblokken’. De verschillende kleuren die hieronder worden gebruikt, zijn in dat document toegelicht. </w:t>
      </w:r>
    </w:p>
    <w:p w:rsidR="00D91C4E" w:rsidRDefault="00D91C4E" w:rsidP="00D91C4E"/>
    <w:p w:rsidR="00D91C4E" w:rsidRDefault="00D91C4E" w:rsidP="00D91C4E">
      <w:pPr>
        <w:pStyle w:val="Kop2"/>
        <w:numPr>
          <w:ilvl w:val="1"/>
          <w:numId w:val="2"/>
        </w:numPr>
      </w:pPr>
      <w:bookmarkStart w:id="22" w:name="_Toc364086272"/>
      <w:r>
        <w:t>Burgerlijke staat</w:t>
      </w:r>
      <w:bookmarkEnd w:id="22"/>
    </w:p>
    <w:p w:rsidR="00D91C4E" w:rsidRDefault="00D91C4E" w:rsidP="00D91C4E">
      <w:pPr>
        <w:rPr>
          <w:lang w:val="nl"/>
        </w:rPr>
      </w:pPr>
      <w:r>
        <w:rPr>
          <w:lang w:val="nl"/>
        </w:rPr>
        <w:t>Gegevens met betrekking tot burgerlijke staat.</w:t>
      </w:r>
    </w:p>
    <w:p w:rsidR="00CD107C" w:rsidRDefault="00CD107C" w:rsidP="00D91C4E">
      <w:pPr>
        <w:rPr>
          <w:lang w:val="nl"/>
        </w:rPr>
      </w:pPr>
    </w:p>
    <w:p w:rsidR="00D91C4E" w:rsidRPr="003C03ED" w:rsidRDefault="00D91C4E" w:rsidP="00D91C4E">
      <w:pPr>
        <w:rPr>
          <w:lang w:val="nl"/>
        </w:rPr>
      </w:pPr>
      <w:r>
        <w:rPr>
          <w:lang w:val="nl"/>
        </w:rPr>
        <w:t>De keuzeblokken zijn specifiek voor dit tekstblok en worden in geen van de andere tekstblokken gebruikt.</w:t>
      </w:r>
    </w:p>
    <w:bookmarkEnd w:id="17"/>
    <w:p w:rsidR="00D91C4E" w:rsidRDefault="00D91C4E" w:rsidP="00D91C4E">
      <w:pPr>
        <w:spacing w:line="240" w:lineRule="auto"/>
      </w:pPr>
    </w:p>
    <w:p w:rsidR="00D91C4E" w:rsidRDefault="00D91C4E" w:rsidP="00D91C4E">
      <w:pPr>
        <w:spacing w:line="240" w:lineRule="auto"/>
      </w:pPr>
      <w:r>
        <w:t>Er zijn 2 varianten mogelijk:</w:t>
      </w:r>
    </w:p>
    <w:p w:rsidR="00D91C4E" w:rsidRDefault="00D91C4E" w:rsidP="00D91C4E">
      <w:pPr>
        <w:pStyle w:val="streepje"/>
      </w:pPr>
      <w:r>
        <w:t>Variant 1: alleen mogelijk bij burgerlijke staat van één natuurlijk persoon</w:t>
      </w:r>
    </w:p>
    <w:p w:rsidR="00D91C4E" w:rsidRDefault="00D91C4E" w:rsidP="00D91C4E">
      <w:pPr>
        <w:pStyle w:val="streepje"/>
      </w:pPr>
      <w:r>
        <w:t>Variant 2: alleen mogelijk bij gezamenlijke burgerlijke staat van twee natuurlijke personen</w:t>
      </w:r>
    </w:p>
    <w:p w:rsidR="00892533" w:rsidRDefault="00892533" w:rsidP="00892533"/>
    <w:p w:rsidR="00D91C4E" w:rsidRDefault="00D91C4E" w:rsidP="00D91C4E">
      <w:pPr>
        <w:pStyle w:val="Kop2"/>
        <w:numPr>
          <w:ilvl w:val="1"/>
          <w:numId w:val="2"/>
        </w:numPr>
      </w:pPr>
      <w:bookmarkStart w:id="23" w:name="_Toc320864614"/>
      <w:bookmarkStart w:id="24" w:name="_Toc364086273"/>
      <w:r w:rsidRPr="000F22B6">
        <w:t>Tekstfragment (volledig)</w:t>
      </w:r>
      <w:bookmarkEnd w:id="23"/>
      <w:bookmarkEnd w:id="24"/>
    </w:p>
    <w:p w:rsidR="00826831" w:rsidRPr="00826831" w:rsidRDefault="00826831" w:rsidP="00826831">
      <w:pPr>
        <w:rPr>
          <w:lang w:val="nl"/>
        </w:rPr>
      </w:pPr>
      <w:r w:rsidRPr="00826831">
        <w:rPr>
          <w:b/>
          <w:color w:val="FFFFFF"/>
          <w:sz w:val="20"/>
          <w:highlight w:val="darkYellow"/>
        </w:rPr>
        <w:t>KEUZEBLOK VARIANT</w:t>
      </w:r>
    </w:p>
    <w:p w:rsidR="00826831" w:rsidRDefault="00826831" w:rsidP="00826831">
      <w:pPr>
        <w:rPr>
          <w:lang w:val="nl"/>
        </w:rPr>
      </w:pPr>
    </w:p>
    <w:p w:rsidR="00D91C4E" w:rsidRPr="00CD107C" w:rsidRDefault="00D91C4E" w:rsidP="00CD107C">
      <w:pPr>
        <w:rPr>
          <w:u w:val="single"/>
        </w:rPr>
      </w:pPr>
      <w:r w:rsidRPr="00CD107C">
        <w:rPr>
          <w:u w:val="single"/>
        </w:rPr>
        <w:t>Variant 1</w:t>
      </w:r>
    </w:p>
    <w:p w:rsidR="00BD21D1" w:rsidRPr="007C7EA8" w:rsidRDefault="00BD21D1" w:rsidP="00BD21D1">
      <w:pPr>
        <w:rPr>
          <w:color w:val="339966"/>
          <w:sz w:val="20"/>
          <w:u w:val="single"/>
        </w:rPr>
      </w:pPr>
      <w:r w:rsidRPr="00E84A1F">
        <w:rPr>
          <w:rFonts w:cs="Arial"/>
          <w:color w:val="800080"/>
          <w:sz w:val="20"/>
        </w:rPr>
        <w:t>de</w:t>
      </w:r>
      <w:r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niet-hertrouwde</w:t>
      </w:r>
      <w:r>
        <w:rPr>
          <w:rFonts w:cs="Arial"/>
          <w:color w:val="008000"/>
          <w:sz w:val="20"/>
        </w:rPr>
        <w:t xml:space="preserve"> </w:t>
      </w:r>
      <w:r w:rsidRPr="008B1603">
        <w:rPr>
          <w:rFonts w:cs="Arial"/>
          <w:color w:val="00FFFF"/>
          <w:sz w:val="20"/>
        </w:rPr>
        <w:t>weduwe/weduwnaar</w:t>
      </w:r>
      <w:r>
        <w:rPr>
          <w:rFonts w:cs="Arial"/>
          <w:color w:val="008000"/>
          <w:sz w:val="20"/>
        </w:rPr>
        <w:t xml:space="preserve"> </w:t>
      </w:r>
      <w:r w:rsidRPr="00C85CFD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>,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7C7EA8">
        <w:rPr>
          <w:rFonts w:cs="Arial"/>
          <w:color w:val="3366FF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</w:t>
      </w:r>
      <w:r w:rsidRPr="00802364"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580A44">
        <w:rPr>
          <w:rFonts w:cs="Arial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54340">
        <w:rPr>
          <w:rFonts w:cs="Arial"/>
          <w:color w:val="3366FF"/>
          <w:sz w:val="20"/>
        </w:rPr>
        <w:t>/beperkte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gehuwd</w:t>
      </w:r>
      <w:r>
        <w:rPr>
          <w:rFonts w:cs="Arial"/>
          <w:color w:val="008000"/>
          <w:sz w:val="20"/>
        </w:rPr>
        <w:t xml:space="preserve"> </w:t>
      </w:r>
      <w:r w:rsidRPr="001C345C">
        <w:rPr>
          <w:rFonts w:cs="Arial"/>
          <w:color w:val="800080"/>
          <w:sz w:val="20"/>
        </w:rPr>
        <w:t>met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/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800080"/>
          <w:sz w:val="20"/>
        </w:rPr>
        <w:t>onder het maken van partnerschapsvoorwaarden</w:t>
      </w:r>
      <w:r w:rsidRPr="00783920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geregistreerd partner</w:t>
      </w:r>
      <w:r w:rsidRPr="00783920"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CE64D6">
        <w:rPr>
          <w:rFonts w:cs="Arial"/>
          <w:color w:val="800080"/>
          <w:sz w:val="20"/>
        </w:rPr>
        <w:t>in de zin van</w:t>
      </w:r>
      <w:r w:rsidRPr="00C56D9F">
        <w:rPr>
          <w:rFonts w:cs="Arial"/>
          <w:color w:val="800080"/>
          <w:sz w:val="20"/>
        </w:rPr>
        <w:t xml:space="preserve"> </w:t>
      </w:r>
      <w:r w:rsidRPr="00CE64D6">
        <w:rPr>
          <w:rFonts w:cs="Arial"/>
          <w:color w:val="800080"/>
          <w:sz w:val="20"/>
        </w:rPr>
        <w:t>het geregistreerd partnerschap</w:t>
      </w:r>
      <w:r w:rsidR="00CE64D6" w:rsidRPr="00B66644">
        <w:rPr>
          <w:rFonts w:cs="Arial"/>
          <w:sz w:val="20"/>
          <w:lang w:val="en-US"/>
        </w:rPr>
        <w:fldChar w:fldCharType="begin"/>
      </w:r>
      <w:r w:rsidR="00CE64D6" w:rsidRPr="00B66644">
        <w:rPr>
          <w:rFonts w:cs="Arial"/>
          <w:sz w:val="20"/>
        </w:rPr>
        <w:instrText>MacroButton Nomacro §</w:instrText>
      </w:r>
      <w:r w:rsidR="00CE64D6" w:rsidRPr="00B66644">
        <w:rPr>
          <w:rFonts w:cs="Arial"/>
          <w:sz w:val="20"/>
          <w:lang w:val="en-US"/>
        </w:rPr>
        <w:fldChar w:fldCharType="end"/>
      </w:r>
      <w:r w:rsidRPr="00783920">
        <w:rPr>
          <w:rFonts w:cs="Arial"/>
          <w:color w:val="008000"/>
          <w:sz w:val="20"/>
        </w:rPr>
        <w:t xml:space="preserve"> </w:t>
      </w:r>
      <w:r w:rsidR="00CE64D6" w:rsidRPr="00B66644">
        <w:rPr>
          <w:rFonts w:cs="Arial"/>
          <w:sz w:val="20"/>
          <w:lang w:val="en-US"/>
        </w:rPr>
        <w:fldChar w:fldCharType="begin"/>
      </w:r>
      <w:r w:rsidR="00CE64D6" w:rsidRPr="00B66644">
        <w:rPr>
          <w:rFonts w:cs="Arial"/>
          <w:sz w:val="20"/>
        </w:rPr>
        <w:instrText>MacroButton Nomacro §</w:instrText>
      </w:r>
      <w:r w:rsidR="00CE64D6" w:rsidRPr="00B66644">
        <w:rPr>
          <w:rFonts w:cs="Arial"/>
          <w:sz w:val="20"/>
          <w:lang w:val="en-US"/>
        </w:rPr>
        <w:fldChar w:fldCharType="end"/>
      </w:r>
      <w:r w:rsidRPr="00C56D9F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="00CE64D6" w:rsidRPr="00B66644">
        <w:rPr>
          <w:rFonts w:cs="Arial"/>
          <w:sz w:val="20"/>
          <w:lang w:val="en-US"/>
        </w:rPr>
        <w:fldChar w:fldCharType="begin"/>
      </w:r>
      <w:r w:rsidR="00CE64D6" w:rsidRPr="00B66644">
        <w:rPr>
          <w:rFonts w:cs="Arial"/>
          <w:sz w:val="20"/>
        </w:rPr>
        <w:instrText>MacroButton Nomacro §</w:instrText>
      </w:r>
      <w:r w:rsidR="00CE64D6"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 xml:space="preserve">/ volgens </w:t>
      </w:r>
      <w:r>
        <w:rPr>
          <w:rFonts w:cs="Arial"/>
          <w:color w:val="00FFFF"/>
          <w:sz w:val="20"/>
        </w:rPr>
        <w:t>zijn/haar</w:t>
      </w:r>
      <w:r w:rsidRPr="007C7EA8">
        <w:rPr>
          <w:rFonts w:cs="Arial"/>
          <w:color w:val="339966"/>
          <w:sz w:val="20"/>
        </w:rPr>
        <w:t xml:space="preserve"> verklaring </w:t>
      </w:r>
      <w:r>
        <w:rPr>
          <w:rFonts w:cs="Arial"/>
          <w:color w:val="00FFFF"/>
          <w:sz w:val="20"/>
        </w:rPr>
        <w:t xml:space="preserve">gehuwd/geregistreerd partner </w:t>
      </w:r>
      <w:r w:rsidRPr="007C7EA8">
        <w:rPr>
          <w:rFonts w:cs="Arial"/>
          <w:color w:val="339966"/>
          <w:sz w:val="20"/>
        </w:rPr>
        <w:t xml:space="preserve">naar het recht van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>land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</w:p>
    <w:p w:rsidR="00D91C4E" w:rsidRPr="00CD107C" w:rsidRDefault="00CD107C" w:rsidP="00D91C4E">
      <w:pPr>
        <w:rPr>
          <w:u w:val="single"/>
          <w:lang w:val="nl"/>
        </w:rPr>
      </w:pPr>
      <w:r>
        <w:rPr>
          <w:u w:val="single"/>
          <w:lang w:val="nl"/>
        </w:rPr>
        <w:t>Einde variant 1</w:t>
      </w:r>
    </w:p>
    <w:p w:rsidR="00CD107C" w:rsidRDefault="00CD107C" w:rsidP="00D91C4E">
      <w:pPr>
        <w:rPr>
          <w:lang w:val="nl"/>
        </w:rPr>
      </w:pPr>
    </w:p>
    <w:p w:rsidR="00D91C4E" w:rsidRPr="00CD107C" w:rsidRDefault="00D91C4E" w:rsidP="00CD107C">
      <w:pPr>
        <w:rPr>
          <w:u w:val="single"/>
        </w:rPr>
      </w:pPr>
      <w:r w:rsidRPr="00CD107C">
        <w:rPr>
          <w:u w:val="single"/>
        </w:rPr>
        <w:t>Variant 2</w:t>
      </w:r>
    </w:p>
    <w:p w:rsidR="00BD21D1" w:rsidRPr="007C7EA8" w:rsidRDefault="00BD21D1" w:rsidP="00BD21D1">
      <w:pPr>
        <w:tabs>
          <w:tab w:val="left" w:pos="360"/>
        </w:tabs>
        <w:rPr>
          <w:color w:val="339966"/>
          <w:sz w:val="20"/>
          <w:u w:val="single"/>
        </w:rPr>
      </w:pPr>
      <w:r w:rsidRPr="007C7EA8">
        <w:rPr>
          <w:rFonts w:cs="Arial"/>
          <w:color w:val="339966"/>
          <w:sz w:val="20"/>
        </w:rPr>
        <w:t>beiden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/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580A44">
        <w:rPr>
          <w:rFonts w:cs="Arial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54340">
        <w:rPr>
          <w:rFonts w:cs="Arial"/>
          <w:color w:val="3366FF"/>
          <w:sz w:val="20"/>
        </w:rPr>
        <w:t>/beperkte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D42E11" w:rsidRPr="00B66644">
        <w:rPr>
          <w:rFonts w:cs="Arial"/>
          <w:sz w:val="20"/>
          <w:lang w:val="en-US"/>
        </w:rPr>
        <w:fldChar w:fldCharType="begin"/>
      </w:r>
      <w:r w:rsidR="00D42E11" w:rsidRPr="00B66644">
        <w:rPr>
          <w:rFonts w:cs="Arial"/>
          <w:sz w:val="20"/>
        </w:rPr>
        <w:instrText>MacroButton Nomacro §</w:instrText>
      </w:r>
      <w:r w:rsidR="00D42E11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9966"/>
          <w:sz w:val="20"/>
        </w:rPr>
        <w:t xml:space="preserve"> gehuwde echtgenoten /</w:t>
      </w:r>
      <w:r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7C7EA8">
        <w:rPr>
          <w:rFonts w:cs="Arial"/>
          <w:color w:val="3366FF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54340">
        <w:rPr>
          <w:rFonts w:cs="Arial"/>
          <w:color w:val="3366FF"/>
          <w:sz w:val="20"/>
        </w:rPr>
        <w:t>/beperkte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gehuwd</w:t>
      </w:r>
      <w:r w:rsidR="00580A44" w:rsidRPr="007C7EA8">
        <w:rPr>
          <w:rFonts w:cs="Arial"/>
          <w:color w:val="339966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800080"/>
          <w:sz w:val="20"/>
        </w:rPr>
        <w:t>onder het maken van partnerschapsvoorwaarden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geregistreerd partners</w:t>
      </w:r>
      <w:r w:rsidRPr="00802364"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geregistreerd partnerschap </w:t>
      </w:r>
      <w:r w:rsidRPr="007C7EA8">
        <w:rPr>
          <w:rFonts w:cs="Arial"/>
          <w:color w:val="339966"/>
          <w:sz w:val="20"/>
        </w:rPr>
        <w:t xml:space="preserve">/ volgens </w:t>
      </w:r>
      <w:r w:rsidR="00580A44" w:rsidRPr="007C7EA8">
        <w:rPr>
          <w:rFonts w:cs="Arial"/>
          <w:color w:val="339966"/>
          <w:sz w:val="20"/>
        </w:rPr>
        <w:t xml:space="preserve">hun </w:t>
      </w:r>
      <w:r w:rsidRPr="007C7EA8">
        <w:rPr>
          <w:rFonts w:cs="Arial"/>
          <w:color w:val="339966"/>
          <w:sz w:val="20"/>
        </w:rPr>
        <w:t xml:space="preserve">verklaring </w:t>
      </w:r>
      <w:r w:rsidR="00580A44">
        <w:rPr>
          <w:rFonts w:cs="Arial"/>
          <w:color w:val="00FFFF"/>
          <w:sz w:val="20"/>
        </w:rPr>
        <w:t>met elkaar g</w:t>
      </w:r>
      <w:r>
        <w:rPr>
          <w:rFonts w:cs="Arial"/>
          <w:color w:val="00FFFF"/>
          <w:sz w:val="20"/>
        </w:rPr>
        <w:t>ehuwd/geregistreerd partner</w:t>
      </w:r>
      <w:r w:rsidR="00E72CC3">
        <w:rPr>
          <w:rFonts w:cs="Arial"/>
          <w:color w:val="00FFFF"/>
          <w:sz w:val="20"/>
        </w:rPr>
        <w:t>s</w:t>
      </w:r>
      <w:r>
        <w:rPr>
          <w:rFonts w:cs="Arial"/>
          <w:color w:val="00FFFF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 xml:space="preserve">naar het recht van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>land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</w:p>
    <w:p w:rsidR="00892533" w:rsidRPr="00CD107C" w:rsidRDefault="00CD107C" w:rsidP="00D91C4E">
      <w:pPr>
        <w:rPr>
          <w:u w:val="single"/>
          <w:lang w:val="nl"/>
        </w:rPr>
      </w:pPr>
      <w:r>
        <w:rPr>
          <w:u w:val="single"/>
          <w:lang w:val="nl"/>
        </w:rPr>
        <w:t>Einde variant 2</w:t>
      </w:r>
    </w:p>
    <w:p w:rsidR="00D91C4E" w:rsidRDefault="00D91C4E" w:rsidP="00892533">
      <w:pPr>
        <w:pStyle w:val="Kop2"/>
        <w:pageBreakBefore/>
        <w:numPr>
          <w:ilvl w:val="1"/>
          <w:numId w:val="2"/>
        </w:numPr>
        <w:rPr>
          <w:lang w:val="en-US"/>
        </w:rPr>
      </w:pPr>
      <w:bookmarkStart w:id="25" w:name="_Toc320864615"/>
      <w:bookmarkStart w:id="26" w:name="_Toc364086274"/>
      <w:proofErr w:type="spellStart"/>
      <w:r>
        <w:rPr>
          <w:lang w:val="en-US"/>
        </w:rPr>
        <w:lastRenderedPageBreak/>
        <w:t>Toelichting</w:t>
      </w:r>
      <w:proofErr w:type="spellEnd"/>
      <w:r>
        <w:rPr>
          <w:lang w:val="en-US"/>
        </w:rPr>
        <w:t xml:space="preserve"> en Mapping</w:t>
      </w:r>
      <w:bookmarkEnd w:id="25"/>
      <w:bookmarkEnd w:id="26"/>
    </w:p>
    <w:p w:rsidR="00EF53E9" w:rsidRDefault="00EF53E9" w:rsidP="00EF53E9">
      <w:pPr>
        <w:pStyle w:val="Kop3"/>
      </w:pPr>
      <w:bookmarkStart w:id="27" w:name="_Toc364086275"/>
      <w:r>
        <w:t>Variant 1</w:t>
      </w:r>
      <w:bookmarkEnd w:id="27"/>
    </w:p>
    <w:p w:rsidR="008140FB" w:rsidRDefault="008140FB" w:rsidP="008140FB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p w:rsidR="008140FB" w:rsidRPr="008140FB" w:rsidRDefault="008140FB" w:rsidP="008140FB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670"/>
      </w:tblGrid>
      <w:tr w:rsidR="006D1C84" w:rsidRPr="006E529B" w:rsidTr="0064128C">
        <w:tc>
          <w:tcPr>
            <w:tcW w:w="4077" w:type="dxa"/>
            <w:shd w:val="clear" w:color="auto" w:fill="auto"/>
          </w:tcPr>
          <w:p w:rsidR="00BD21D1" w:rsidRPr="0064128C" w:rsidRDefault="00BD21D1" w:rsidP="00BD21D1">
            <w:pPr>
              <w:rPr>
                <w:color w:val="339966"/>
                <w:sz w:val="20"/>
                <w:u w:val="single"/>
              </w:rPr>
            </w:pPr>
            <w:r w:rsidRPr="0064128C">
              <w:rPr>
                <w:rFonts w:cs="Arial"/>
                <w:color w:val="800080"/>
                <w:sz w:val="20"/>
              </w:rPr>
              <w:t>de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niet-hertrouwde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00FFFF"/>
                <w:sz w:val="20"/>
              </w:rPr>
              <w:t>weduwe/weduwnaar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van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, </w:t>
            </w:r>
            <w:r w:rsidRPr="0064128C">
              <w:rPr>
                <w:rFonts w:cs="Arial"/>
                <w:color w:val="339966"/>
                <w:sz w:val="20"/>
              </w:rPr>
              <w:t>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/ ongehuwd en 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2F507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554340">
              <w:rPr>
                <w:rFonts w:cs="Arial"/>
                <w:color w:val="3366FF"/>
                <w:sz w:val="20"/>
              </w:rPr>
              <w:t>/beperkte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gehuwd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met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/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geregistreerd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CE64D6" w:rsidRPr="0064128C">
              <w:rPr>
                <w:rFonts w:cs="Arial"/>
                <w:sz w:val="20"/>
              </w:rPr>
              <w:instrText>MacroButton Nomacro §</w:instrTex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CE64D6" w:rsidRPr="0064128C">
              <w:rPr>
                <w:rFonts w:cs="Arial"/>
                <w:sz w:val="20"/>
              </w:rPr>
              <w:instrText>MacroButton Nomacro §</w:instrTex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van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CE64D6" w:rsidRPr="0064128C">
              <w:rPr>
                <w:rFonts w:cs="Arial"/>
                <w:sz w:val="20"/>
              </w:rPr>
              <w:instrText>MacroButton Nomacro §</w:instrTex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 xml:space="preserve">/ volgens </w:t>
            </w:r>
            <w:r w:rsidRPr="0064128C">
              <w:rPr>
                <w:rFonts w:cs="Arial"/>
                <w:color w:val="00FFFF"/>
                <w:sz w:val="20"/>
              </w:rPr>
              <w:t>zijn/haar</w:t>
            </w:r>
            <w:r w:rsidRPr="0064128C">
              <w:rPr>
                <w:rFonts w:cs="Arial"/>
                <w:color w:val="339966"/>
                <w:sz w:val="20"/>
              </w:rPr>
              <w:t xml:space="preserve"> verklaring </w:t>
            </w:r>
            <w:r w:rsidRPr="0064128C">
              <w:rPr>
                <w:rFonts w:cs="Arial"/>
                <w:color w:val="00FFFF"/>
                <w:sz w:val="20"/>
              </w:rPr>
              <w:t xml:space="preserve">gehuwd/geregistreerd partner </w:t>
            </w:r>
            <w:r w:rsidRPr="0064128C">
              <w:rPr>
                <w:rFonts w:cs="Arial"/>
                <w:color w:val="339966"/>
                <w:sz w:val="20"/>
              </w:rPr>
              <w:t xml:space="preserve">naar het recht van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land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</w:p>
          <w:p w:rsidR="006D1C84" w:rsidRPr="0064128C" w:rsidRDefault="006D1C84" w:rsidP="00EF53E9">
            <w:pPr>
              <w:rPr>
                <w:sz w:val="20"/>
                <w:u w:val="single"/>
              </w:rPr>
            </w:pPr>
          </w:p>
        </w:tc>
        <w:tc>
          <w:tcPr>
            <w:tcW w:w="5670" w:type="dxa"/>
            <w:shd w:val="clear" w:color="auto" w:fill="auto"/>
          </w:tcPr>
          <w:p w:rsidR="006D1C84" w:rsidRDefault="00CF1861" w:rsidP="0064128C">
            <w:pPr>
              <w:spacing w:before="72"/>
            </w:pPr>
            <w:r>
              <w:t>T</w:t>
            </w:r>
            <w:r w:rsidR="006D1C84">
              <w:t>ekstkeuze</w:t>
            </w:r>
            <w:r>
              <w:t xml:space="preserve"> bij burgerlijke staat van één natuurlijk persoon</w:t>
            </w:r>
            <w:r w:rsidR="006D1C84">
              <w:t>.</w:t>
            </w:r>
          </w:p>
          <w:p w:rsidR="00CF1861" w:rsidRDefault="00CF1861" w:rsidP="0064128C">
            <w:pPr>
              <w:spacing w:line="240" w:lineRule="auto"/>
            </w:pPr>
          </w:p>
          <w:p w:rsidR="006D1C84" w:rsidRDefault="00CF1861" w:rsidP="0064128C">
            <w:pPr>
              <w:spacing w:line="240" w:lineRule="auto"/>
            </w:pPr>
            <w:r>
              <w:t>3</w:t>
            </w:r>
            <w:r w:rsidR="005234EF">
              <w:t>6</w:t>
            </w:r>
            <w:r w:rsidR="006D1C84" w:rsidRPr="00343045">
              <w:t xml:space="preserve"> keuzeopties, waaruit er één gekozen moet worden</w:t>
            </w:r>
            <w:r w:rsidR="006D1C84">
              <w:t>:</w:t>
            </w:r>
          </w:p>
          <w:p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AB5038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ongehuwd en 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szCs w:val="18"/>
              </w:rPr>
              <w:t>’</w:t>
            </w:r>
          </w:p>
          <w:p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:rsidR="00232780" w:rsidRPr="0064128C" w:rsidRDefault="00232780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szCs w:val="18"/>
              </w:rPr>
              <w:t>’</w:t>
            </w:r>
          </w:p>
          <w:p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lastRenderedPageBreak/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ongehuwd en niet geregistreerd als partner</w:t>
            </w:r>
            <w:r w:rsidRPr="0064128C">
              <w:rPr>
                <w:szCs w:val="18"/>
              </w:rPr>
              <w:t>’</w:t>
            </w:r>
          </w:p>
          <w:p w:rsidR="00232780" w:rsidRPr="0064128C" w:rsidRDefault="00232780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wettelijke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:rsidR="0014650F" w:rsidRPr="0064128C" w:rsidRDefault="0014650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wettelijke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14650F" w:rsidRPr="0064128C" w:rsidRDefault="0014650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:rsidR="0014650F" w:rsidRPr="0064128C" w:rsidRDefault="0014650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 w:rsidDel="00CB1128">
              <w:rPr>
                <w:rFonts w:cs="Arial"/>
                <w:szCs w:val="18"/>
              </w:rPr>
              <w:t xml:space="preserve"> </w:t>
            </w:r>
            <w:r w:rsidR="00D01025" w:rsidRPr="0064128C">
              <w:rPr>
                <w:rFonts w:cs="Arial"/>
                <w:szCs w:val="18"/>
              </w:rPr>
              <w:t>‘</w:t>
            </w:r>
            <w:r w:rsidR="00D01025" w:rsidRPr="0064128C">
              <w:rPr>
                <w:rFonts w:cs="Arial"/>
                <w:color w:val="339966"/>
                <w:szCs w:val="18"/>
              </w:rPr>
              <w:t>geregistreerd partner</w:t>
            </w:r>
            <w:r w:rsidR="00D01025"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Pr="0064128C">
              <w:rPr>
                <w:rFonts w:cs="Arial"/>
                <w:color w:val="00FFFF"/>
                <w:szCs w:val="18"/>
              </w:rPr>
              <w:t>zijn/haar</w:t>
            </w:r>
            <w:r w:rsidRPr="0064128C">
              <w:rPr>
                <w:rFonts w:cs="Arial"/>
                <w:color w:val="339966"/>
                <w:szCs w:val="18"/>
              </w:rPr>
              <w:t xml:space="preserve"> verklaring </w:t>
            </w:r>
            <w:r w:rsidRPr="0064128C">
              <w:rPr>
                <w:rFonts w:cs="Arial"/>
                <w:color w:val="00FFFF"/>
                <w:szCs w:val="18"/>
              </w:rPr>
              <w:t xml:space="preserve">gehuwd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E92D22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Pr="0064128C">
              <w:rPr>
                <w:rFonts w:cs="Arial"/>
                <w:color w:val="00FFFF"/>
                <w:szCs w:val="18"/>
              </w:rPr>
              <w:t>zijn/haar</w:t>
            </w:r>
            <w:r w:rsidRPr="0064128C">
              <w:rPr>
                <w:rFonts w:cs="Arial"/>
                <w:color w:val="339966"/>
                <w:szCs w:val="18"/>
              </w:rPr>
              <w:t xml:space="preserve"> verklaring </w:t>
            </w:r>
            <w:r w:rsidRPr="0064128C">
              <w:rPr>
                <w:rFonts w:cs="Arial"/>
                <w:color w:val="00FFFF"/>
                <w:szCs w:val="18"/>
              </w:rPr>
              <w:t xml:space="preserve">geregistreerd partner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E43AA9" w:rsidRDefault="005234E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val="en-US"/>
              </w:rPr>
              <w:t>`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7E3A8F">
              <w:rPr>
                <w:rFonts w:cs="Arial"/>
                <w:color w:val="3366FF"/>
                <w:szCs w:val="18"/>
              </w:rPr>
              <w:t xml:space="preserve">in 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7E3A8F">
              <w:rPr>
                <w:rFonts w:cs="Arial"/>
                <w:color w:val="3366FF"/>
                <w:szCs w:val="18"/>
              </w:rPr>
              <w:t>beperkte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7E3A8F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A545B0">
              <w:rPr>
                <w:rFonts w:cs="Arial"/>
                <w:color w:val="339966"/>
                <w:szCs w:val="18"/>
              </w:rPr>
              <w:t xml:space="preserve"> gehuwd </w:t>
            </w:r>
            <w:r w:rsidR="00E43AA9" w:rsidRPr="00E43AA9">
              <w:rPr>
                <w:rFonts w:cs="Arial"/>
                <w:color w:val="800080"/>
                <w:szCs w:val="18"/>
              </w:rPr>
              <w:t>met</w:t>
            </w:r>
            <w:r w:rsidR="00E43AA9" w:rsidRPr="00783522">
              <w:rPr>
                <w:rFonts w:cs="Arial"/>
                <w:sz w:val="20"/>
              </w:rPr>
              <w:t xml:space="preserve"> </w:t>
            </w:r>
            <w:r w:rsidR="00E43AA9" w:rsidRPr="00A545B0">
              <w:rPr>
                <w:rFonts w:cs="Arial"/>
                <w:szCs w:val="18"/>
              </w:rPr>
              <w:fldChar w:fldCharType="begin"/>
            </w:r>
            <w:r w:rsidR="00E43AA9" w:rsidRPr="00A545B0">
              <w:rPr>
                <w:rFonts w:cs="Arial"/>
                <w:szCs w:val="18"/>
              </w:rPr>
              <w:instrText>MacroButton Nomacro §</w:instrText>
            </w:r>
            <w:r w:rsidR="00E43AA9" w:rsidRPr="00A545B0">
              <w:rPr>
                <w:rFonts w:cs="Arial"/>
                <w:szCs w:val="18"/>
              </w:rPr>
              <w:fldChar w:fldCharType="end"/>
            </w:r>
            <w:r w:rsidR="00E43AA9" w:rsidRPr="00A545B0">
              <w:rPr>
                <w:rFonts w:cs="Arial"/>
                <w:szCs w:val="18"/>
              </w:rPr>
              <w:t>invullen persoonsgegevens</w:t>
            </w:r>
            <w:r w:rsidR="00E43AA9" w:rsidRPr="00A545B0">
              <w:rPr>
                <w:rFonts w:cs="Arial"/>
                <w:szCs w:val="18"/>
              </w:rPr>
              <w:fldChar w:fldCharType="begin"/>
            </w:r>
            <w:r w:rsidR="00E43AA9" w:rsidRPr="00A545B0">
              <w:rPr>
                <w:rFonts w:cs="Arial"/>
                <w:szCs w:val="18"/>
              </w:rPr>
              <w:instrText>MacroButton Nomacro §</w:instrText>
            </w:r>
            <w:r w:rsidR="00E43AA9" w:rsidRPr="00A545B0">
              <w:rPr>
                <w:rFonts w:cs="Arial"/>
                <w:szCs w:val="18"/>
              </w:rPr>
              <w:fldChar w:fldCharType="end"/>
            </w:r>
            <w:r>
              <w:rPr>
                <w:rFonts w:cs="Arial"/>
                <w:szCs w:val="18"/>
              </w:rPr>
              <w:t>’</w:t>
            </w:r>
          </w:p>
          <w:p w:rsidR="005234EF" w:rsidRPr="00E43AA9" w:rsidRDefault="005234EF" w:rsidP="005234EF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color w:val="3366FF"/>
                <w:szCs w:val="18"/>
              </w:rPr>
              <w:t>beperkte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szCs w:val="18"/>
              </w:rPr>
              <w:t xml:space="preserve"> </w:t>
            </w:r>
            <w:r w:rsidRPr="005234EF">
              <w:rPr>
                <w:rFonts w:cs="Arial"/>
                <w:color w:val="339966"/>
                <w:szCs w:val="18"/>
              </w:rPr>
              <w:t>gehuwd</w:t>
            </w:r>
            <w:r>
              <w:rPr>
                <w:rFonts w:cs="Arial"/>
                <w:szCs w:val="18"/>
              </w:rPr>
              <w:t>’</w:t>
            </w:r>
          </w:p>
          <w:p w:rsidR="006D1C84" w:rsidRPr="0064128C" w:rsidRDefault="006D1C84" w:rsidP="00CF1861">
            <w:pPr>
              <w:rPr>
                <w:szCs w:val="18"/>
              </w:rPr>
            </w:pPr>
          </w:p>
          <w:p w:rsidR="006D1C84" w:rsidRPr="0064128C" w:rsidRDefault="006D1C84" w:rsidP="0064128C">
            <w:pPr>
              <w:spacing w:before="72"/>
              <w:rPr>
                <w:szCs w:val="18"/>
              </w:rPr>
            </w:pPr>
            <w:r w:rsidRPr="0064128C">
              <w:rPr>
                <w:szCs w:val="18"/>
              </w:rPr>
              <w:t>In geval van optie 1</w:t>
            </w:r>
            <w:r w:rsidR="00AB4FF9" w:rsidRPr="0064128C">
              <w:rPr>
                <w:szCs w:val="18"/>
              </w:rPr>
              <w:t xml:space="preserve"> t/m </w:t>
            </w:r>
            <w:r w:rsidR="00CC0567" w:rsidRPr="0064128C">
              <w:rPr>
                <w:szCs w:val="18"/>
              </w:rPr>
              <w:t>4, 18 t/m 21</w:t>
            </w:r>
            <w:r w:rsidRPr="0064128C">
              <w:rPr>
                <w:szCs w:val="18"/>
              </w:rPr>
              <w:t xml:space="preserve"> </w:t>
            </w:r>
            <w:r w:rsidR="00E4131F" w:rsidRPr="0064128C">
              <w:rPr>
                <w:szCs w:val="18"/>
              </w:rPr>
              <w:t>en 3</w:t>
            </w:r>
            <w:r w:rsidR="00566375" w:rsidRPr="0064128C">
              <w:rPr>
                <w:szCs w:val="18"/>
              </w:rPr>
              <w:t>3</w:t>
            </w:r>
            <w:r w:rsidR="00E4131F" w:rsidRPr="0064128C">
              <w:rPr>
                <w:szCs w:val="18"/>
              </w:rPr>
              <w:t xml:space="preserve"> en 3</w:t>
            </w:r>
            <w:r w:rsidR="00566375" w:rsidRPr="0064128C">
              <w:rPr>
                <w:szCs w:val="18"/>
              </w:rPr>
              <w:t>4</w:t>
            </w:r>
            <w:r w:rsidR="00E4131F" w:rsidRPr="0064128C">
              <w:rPr>
                <w:szCs w:val="18"/>
              </w:rPr>
              <w:t xml:space="preserve"> </w:t>
            </w:r>
            <w:r w:rsidRPr="0064128C">
              <w:rPr>
                <w:szCs w:val="18"/>
              </w:rPr>
              <w:t>wordt op basis van het geslacht van de persoon een keuze gemaakt:</w:t>
            </w:r>
            <w:r w:rsidRPr="0064128C">
              <w:rPr>
                <w:szCs w:val="18"/>
              </w:rPr>
              <w:br/>
            </w:r>
            <w:r w:rsidRPr="0064128C">
              <w:rPr>
                <w:szCs w:val="18"/>
              </w:rPr>
              <w:tab/>
              <w:t>Geslacht = ‘Man’: ‘weduwnaar’</w:t>
            </w:r>
            <w:r w:rsidR="00D01025" w:rsidRPr="0064128C">
              <w:rPr>
                <w:szCs w:val="18"/>
              </w:rPr>
              <w:t xml:space="preserve"> of ‘zijn’</w:t>
            </w:r>
            <w:r w:rsidRPr="0064128C">
              <w:rPr>
                <w:szCs w:val="18"/>
              </w:rPr>
              <w:br/>
            </w:r>
            <w:r w:rsidRPr="0064128C">
              <w:rPr>
                <w:szCs w:val="18"/>
              </w:rPr>
              <w:tab/>
              <w:t>Geslacht = ‘Vrouw’: ‘weduwe’</w:t>
            </w:r>
            <w:r w:rsidR="00D01025" w:rsidRPr="0064128C">
              <w:rPr>
                <w:szCs w:val="18"/>
              </w:rPr>
              <w:t xml:space="preserve"> of ‘haar’</w:t>
            </w:r>
          </w:p>
          <w:p w:rsidR="006D1C84" w:rsidRPr="0064128C" w:rsidRDefault="006D1C84" w:rsidP="0064128C">
            <w:pPr>
              <w:spacing w:before="72"/>
              <w:rPr>
                <w:szCs w:val="18"/>
              </w:rPr>
            </w:pPr>
            <w:r w:rsidRPr="0064128C">
              <w:rPr>
                <w:szCs w:val="18"/>
              </w:rPr>
              <w:lastRenderedPageBreak/>
              <w:t>De verplichte variabele ‘invullen persoonsgegevens’ is een vrij veld voor de persoonsgegevens van de (overleden) partner.</w:t>
            </w:r>
          </w:p>
          <w:p w:rsidR="006D1C84" w:rsidRPr="0064128C" w:rsidRDefault="006D1C84" w:rsidP="0064128C">
            <w:pPr>
              <w:spacing w:line="240" w:lineRule="auto"/>
              <w:rPr>
                <w:szCs w:val="18"/>
              </w:rPr>
            </w:pPr>
          </w:p>
          <w:p w:rsidR="00566375" w:rsidRPr="0064128C" w:rsidRDefault="00566375" w:rsidP="0064128C">
            <w:pPr>
              <w:spacing w:line="240" w:lineRule="auto"/>
              <w:rPr>
                <w:szCs w:val="18"/>
              </w:rPr>
            </w:pPr>
          </w:p>
          <w:p w:rsidR="00566375" w:rsidRPr="0064128C" w:rsidRDefault="00566375" w:rsidP="0064128C">
            <w:pPr>
              <w:spacing w:line="240" w:lineRule="auto"/>
              <w:rPr>
                <w:szCs w:val="18"/>
              </w:rPr>
            </w:pPr>
          </w:p>
          <w:p w:rsidR="006D1C84" w:rsidRPr="0064128C" w:rsidRDefault="006D1C84" w:rsidP="008C14C0">
            <w:pPr>
              <w:rPr>
                <w:u w:val="single"/>
              </w:rPr>
            </w:pPr>
            <w:proofErr w:type="spellStart"/>
            <w:r w:rsidRPr="0064128C">
              <w:rPr>
                <w:u w:val="single"/>
              </w:rPr>
              <w:t>Mapping</w:t>
            </w:r>
            <w:proofErr w:type="spellEnd"/>
            <w:r w:rsidR="00E4131F" w:rsidRPr="0064128C">
              <w:rPr>
                <w:u w:val="single"/>
              </w:rPr>
              <w:t xml:space="preserve"> Burgerlijke staat</w:t>
            </w:r>
            <w:r w:rsidRPr="0064128C">
              <w:rPr>
                <w:u w:val="single"/>
              </w:rPr>
              <w:t>:</w:t>
            </w:r>
          </w:p>
          <w:p w:rsidR="006D1C84" w:rsidRPr="0064128C" w:rsidRDefault="006D1C84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="007D2F03" w:rsidRPr="0064128C">
              <w:rPr>
                <w:sz w:val="16"/>
                <w:szCs w:val="16"/>
              </w:rPr>
              <w:t xml:space="preserve"> </w:t>
            </w:r>
            <w:r w:rsidR="007D2F03" w:rsidRPr="0064128C">
              <w:rPr>
                <w:i/>
                <w:sz w:val="16"/>
                <w:szCs w:val="16"/>
              </w:rPr>
              <w:t>of</w:t>
            </w:r>
          </w:p>
          <w:p w:rsidR="007D2F03" w:rsidRPr="0064128C" w:rsidRDefault="007D2F0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</w:t>
            </w:r>
            <w:proofErr w:type="spellStart"/>
            <w:r w:rsidRPr="0064128C">
              <w:rPr>
                <w:sz w:val="16"/>
                <w:szCs w:val="16"/>
              </w:rPr>
              <w:t>burgerlijkeStaatTekst</w:t>
            </w:r>
            <w:proofErr w:type="spellEnd"/>
          </w:p>
          <w:p w:rsidR="006D1C84" w:rsidRPr="0064128C" w:rsidRDefault="006D1C84" w:rsidP="005234EF">
            <w:pPr>
              <w:numPr>
                <w:ilvl w:val="0"/>
                <w:numId w:val="43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‘ongehuwd’ (bij keuze 1 t/m </w:t>
            </w:r>
            <w:r w:rsidR="00CC0567" w:rsidRPr="0064128C">
              <w:rPr>
                <w:sz w:val="16"/>
                <w:szCs w:val="16"/>
              </w:rPr>
              <w:t>5 en 18 t/m 22</w:t>
            </w:r>
            <w:r w:rsidRPr="0064128C">
              <w:rPr>
                <w:sz w:val="16"/>
                <w:szCs w:val="16"/>
              </w:rPr>
              <w:t>)</w:t>
            </w:r>
          </w:p>
          <w:p w:rsidR="006D1C84" w:rsidRPr="0064128C" w:rsidRDefault="006D1C84" w:rsidP="005234EF">
            <w:pPr>
              <w:numPr>
                <w:ilvl w:val="0"/>
                <w:numId w:val="43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‘gehuwd’ (bij keuze </w:t>
            </w:r>
            <w:r w:rsidR="00CC0567" w:rsidRPr="0064128C">
              <w:rPr>
                <w:sz w:val="16"/>
                <w:szCs w:val="16"/>
              </w:rPr>
              <w:t xml:space="preserve">6 t/m </w:t>
            </w:r>
            <w:r w:rsidR="00AB4FF9" w:rsidRPr="0064128C">
              <w:rPr>
                <w:sz w:val="16"/>
                <w:szCs w:val="16"/>
              </w:rPr>
              <w:t>11</w:t>
            </w:r>
            <w:r w:rsidR="00CC0567" w:rsidRPr="0064128C">
              <w:rPr>
                <w:sz w:val="16"/>
                <w:szCs w:val="16"/>
              </w:rPr>
              <w:t xml:space="preserve">, 23 </w:t>
            </w:r>
            <w:r w:rsidRPr="0064128C">
              <w:rPr>
                <w:sz w:val="16"/>
                <w:szCs w:val="16"/>
              </w:rPr>
              <w:t xml:space="preserve">t/m </w:t>
            </w:r>
            <w:r w:rsidR="00AB4FF9" w:rsidRPr="0064128C">
              <w:rPr>
                <w:sz w:val="16"/>
                <w:szCs w:val="16"/>
              </w:rPr>
              <w:t>2</w:t>
            </w:r>
            <w:r w:rsidR="00CC0567" w:rsidRPr="0064128C">
              <w:rPr>
                <w:sz w:val="16"/>
                <w:szCs w:val="16"/>
              </w:rPr>
              <w:t>6</w:t>
            </w:r>
            <w:r w:rsidR="00393C3C">
              <w:rPr>
                <w:sz w:val="16"/>
                <w:szCs w:val="16"/>
              </w:rPr>
              <w:t>,</w:t>
            </w:r>
            <w:r w:rsidR="00E4131F" w:rsidRPr="0064128C">
              <w:rPr>
                <w:sz w:val="16"/>
                <w:szCs w:val="16"/>
              </w:rPr>
              <w:t xml:space="preserve"> 3</w:t>
            </w:r>
            <w:r w:rsidR="00A51CDA" w:rsidRPr="0064128C">
              <w:rPr>
                <w:sz w:val="16"/>
                <w:szCs w:val="16"/>
              </w:rPr>
              <w:t>3</w:t>
            </w:r>
            <w:r w:rsidR="005234EF">
              <w:rPr>
                <w:sz w:val="16"/>
                <w:szCs w:val="16"/>
              </w:rPr>
              <w:t>,</w:t>
            </w:r>
            <w:r w:rsidR="00393C3C">
              <w:rPr>
                <w:sz w:val="16"/>
                <w:szCs w:val="16"/>
              </w:rPr>
              <w:t xml:space="preserve"> 35</w:t>
            </w:r>
            <w:r w:rsidR="005234EF">
              <w:rPr>
                <w:sz w:val="16"/>
                <w:szCs w:val="16"/>
              </w:rPr>
              <w:t xml:space="preserve"> en 36</w:t>
            </w:r>
            <w:r w:rsidRPr="0064128C">
              <w:rPr>
                <w:sz w:val="16"/>
                <w:szCs w:val="16"/>
              </w:rPr>
              <w:t>)</w:t>
            </w:r>
          </w:p>
          <w:p w:rsidR="006D1C84" w:rsidRPr="0064128C" w:rsidRDefault="006D1C84" w:rsidP="005234EF">
            <w:pPr>
              <w:numPr>
                <w:ilvl w:val="0"/>
                <w:numId w:val="43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’geregistreerd partner’ (bij keuze </w:t>
            </w:r>
            <w:r w:rsidR="00CC0567" w:rsidRPr="0064128C">
              <w:rPr>
                <w:sz w:val="16"/>
                <w:szCs w:val="16"/>
              </w:rPr>
              <w:t xml:space="preserve">12 t/m 17, </w:t>
            </w:r>
            <w:r w:rsidRPr="0064128C">
              <w:rPr>
                <w:sz w:val="16"/>
                <w:szCs w:val="16"/>
              </w:rPr>
              <w:t>2</w:t>
            </w:r>
            <w:r w:rsidR="00D66A1A" w:rsidRPr="0064128C">
              <w:rPr>
                <w:sz w:val="16"/>
                <w:szCs w:val="16"/>
              </w:rPr>
              <w:t>7</w:t>
            </w:r>
            <w:r w:rsidRPr="0064128C">
              <w:rPr>
                <w:sz w:val="16"/>
                <w:szCs w:val="16"/>
              </w:rPr>
              <w:t xml:space="preserve"> t/m </w:t>
            </w:r>
            <w:r w:rsidR="00D66A1A" w:rsidRPr="0064128C">
              <w:rPr>
                <w:sz w:val="16"/>
                <w:szCs w:val="16"/>
              </w:rPr>
              <w:t>32</w:t>
            </w:r>
            <w:r w:rsidR="00E4131F" w:rsidRPr="0064128C">
              <w:rPr>
                <w:sz w:val="16"/>
                <w:szCs w:val="16"/>
              </w:rPr>
              <w:t xml:space="preserve"> en </w:t>
            </w:r>
            <w:r w:rsidR="00AB4FF9" w:rsidRPr="0064128C">
              <w:rPr>
                <w:sz w:val="16"/>
                <w:szCs w:val="16"/>
              </w:rPr>
              <w:t>3</w:t>
            </w:r>
            <w:r w:rsidR="00566375" w:rsidRPr="0064128C">
              <w:rPr>
                <w:sz w:val="16"/>
                <w:szCs w:val="16"/>
              </w:rPr>
              <w:t>4</w:t>
            </w:r>
            <w:r w:rsidRPr="0064128C">
              <w:rPr>
                <w:sz w:val="16"/>
                <w:szCs w:val="16"/>
              </w:rPr>
              <w:t>)</w:t>
            </w:r>
          </w:p>
          <w:p w:rsidR="00C435F4" w:rsidRPr="0064128C" w:rsidRDefault="006D1C84" w:rsidP="0064128C">
            <w:pPr>
              <w:spacing w:before="72"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Het veld 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Pr="0064128C">
              <w:rPr>
                <w:sz w:val="16"/>
                <w:szCs w:val="16"/>
              </w:rPr>
              <w:t xml:space="preserve"> is gekoppeld aan een </w:t>
            </w:r>
            <w:proofErr w:type="spellStart"/>
            <w:r w:rsidRPr="0064128C">
              <w:rPr>
                <w:sz w:val="16"/>
                <w:szCs w:val="16"/>
              </w:rPr>
              <w:t>waardelijst</w:t>
            </w:r>
            <w:proofErr w:type="spellEnd"/>
            <w:r w:rsidRPr="0064128C">
              <w:rPr>
                <w:sz w:val="16"/>
                <w:szCs w:val="16"/>
              </w:rPr>
              <w:t>.</w:t>
            </w:r>
            <w:r w:rsidR="00C435F4" w:rsidRPr="0064128C">
              <w:rPr>
                <w:sz w:val="16"/>
                <w:szCs w:val="16"/>
              </w:rPr>
              <w:t xml:space="preserve"> </w:t>
            </w:r>
          </w:p>
          <w:p w:rsidR="00FB4CA3" w:rsidRPr="0064128C" w:rsidRDefault="00FB4CA3" w:rsidP="0064128C">
            <w:pPr>
              <w:spacing w:before="72" w:line="240" w:lineRule="auto"/>
              <w:rPr>
                <w:sz w:val="16"/>
                <w:szCs w:val="16"/>
              </w:rPr>
            </w:pPr>
          </w:p>
          <w:p w:rsidR="00FB4CA3" w:rsidRPr="0064128C" w:rsidRDefault="00FB4CA3" w:rsidP="00FB4CA3">
            <w:pPr>
              <w:rPr>
                <w:sz w:val="16"/>
                <w:szCs w:val="16"/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sz w:val="16"/>
                <w:szCs w:val="16"/>
                <w:u w:val="single"/>
              </w:rPr>
              <w:t xml:space="preserve"> Land</w:t>
            </w:r>
            <w:r w:rsidR="00E72CC3" w:rsidRPr="0064128C">
              <w:rPr>
                <w:sz w:val="16"/>
                <w:szCs w:val="16"/>
                <w:u w:val="single"/>
              </w:rPr>
              <w:t xml:space="preserve"> (bij keuze 33 en 34)</w:t>
            </w:r>
            <w:r w:rsidRPr="0064128C">
              <w:rPr>
                <w:sz w:val="16"/>
                <w:szCs w:val="16"/>
                <w:u w:val="single"/>
              </w:rPr>
              <w:t>:</w:t>
            </w:r>
          </w:p>
          <w:p w:rsidR="00FB4CA3" w:rsidRPr="0064128C" w:rsidRDefault="00FB4CA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</w:p>
          <w:p w:rsidR="00FB4CA3" w:rsidRPr="0064128C" w:rsidRDefault="00FB4CA3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tia_BurgerlijkeStaatLand</w:t>
            </w:r>
            <w:proofErr w:type="spellEnd"/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:rsidR="00494948" w:rsidRPr="0064128C" w:rsidRDefault="0049494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burgerlijkeStaatLand</w:t>
            </w:r>
            <w:proofErr w:type="spellEnd"/>
          </w:p>
          <w:p w:rsidR="00FB4CA3" w:rsidRPr="0064128C" w:rsidRDefault="00FB4CA3" w:rsidP="006A0D26">
            <w:pPr>
              <w:rPr>
                <w:sz w:val="16"/>
                <w:szCs w:val="16"/>
              </w:rPr>
            </w:pPr>
          </w:p>
          <w:p w:rsidR="00BD3645" w:rsidRPr="0064128C" w:rsidRDefault="00BD3645" w:rsidP="0064128C">
            <w:pPr>
              <w:spacing w:before="72" w:line="240" w:lineRule="auto"/>
              <w:rPr>
                <w:sz w:val="16"/>
                <w:szCs w:val="16"/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sz w:val="16"/>
                <w:szCs w:val="16"/>
                <w:u w:val="single"/>
              </w:rPr>
              <w:t xml:space="preserve"> Partner gegevens</w:t>
            </w:r>
          </w:p>
          <w:p w:rsidR="006D1C84" w:rsidRPr="0064128C" w:rsidRDefault="006D1C84" w:rsidP="0064128C">
            <w:pPr>
              <w:spacing w:before="72"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</w:p>
          <w:p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tia_PartnerGegevens</w:t>
            </w:r>
            <w:proofErr w:type="spellEnd"/>
            <w:r w:rsidRPr="0064128C">
              <w:rPr>
                <w:sz w:val="16"/>
                <w:szCs w:val="16"/>
              </w:rPr>
              <w:t>(vrij tekst)</w:t>
            </w:r>
          </w:p>
          <w:p w:rsidR="006D1C84" w:rsidRPr="0064128C" w:rsidRDefault="007C7EA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:rsidR="007C7EA8" w:rsidRPr="0064128C" w:rsidRDefault="007C7EA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:rsidR="007C7EA8" w:rsidRPr="0064128C" w:rsidRDefault="007C7EA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="0036307B" w:rsidRPr="0064128C">
              <w:rPr>
                <w:sz w:val="16"/>
                <w:szCs w:val="16"/>
              </w:rPr>
              <w:t>partnerGegevens</w:t>
            </w:r>
            <w:proofErr w:type="spellEnd"/>
            <w:r w:rsidR="0036307B" w:rsidRPr="0064128C">
              <w:rPr>
                <w:sz w:val="16"/>
                <w:szCs w:val="16"/>
              </w:rPr>
              <w:t>(vrij tekst)</w:t>
            </w:r>
          </w:p>
          <w:p w:rsidR="0036307B" w:rsidRPr="0064128C" w:rsidRDefault="0036307B" w:rsidP="0036307B">
            <w:pPr>
              <w:rPr>
                <w:sz w:val="16"/>
                <w:szCs w:val="16"/>
              </w:rPr>
            </w:pPr>
          </w:p>
          <w:p w:rsidR="00BD3645" w:rsidRPr="0064128C" w:rsidRDefault="00BD3645" w:rsidP="00BD3645">
            <w:pPr>
              <w:rPr>
                <w:u w:val="single"/>
              </w:rPr>
            </w:pPr>
            <w:proofErr w:type="spellStart"/>
            <w:r w:rsidRPr="0064128C">
              <w:rPr>
                <w:u w:val="single"/>
              </w:rPr>
              <w:t>Mapping</w:t>
            </w:r>
            <w:proofErr w:type="spellEnd"/>
            <w:r w:rsidRPr="0064128C">
              <w:rPr>
                <w:u w:val="single"/>
              </w:rPr>
              <w:t xml:space="preserve"> tekst:</w:t>
            </w:r>
          </w:p>
          <w:p w:rsidR="006D1C84" w:rsidRPr="0064128C" w:rsidRDefault="006A0D26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="006D1C84" w:rsidRPr="0064128C">
              <w:rPr>
                <w:sz w:val="16"/>
                <w:szCs w:val="16"/>
              </w:rPr>
              <w:t>/</w:t>
            </w:r>
            <w:proofErr w:type="spellStart"/>
            <w:r w:rsidR="006D1C84" w:rsidRPr="0064128C">
              <w:rPr>
                <w:sz w:val="16"/>
                <w:szCs w:val="16"/>
              </w:rPr>
              <w:t>tia_TekstKeuze</w:t>
            </w:r>
            <w:proofErr w:type="spellEnd"/>
            <w:r w:rsidR="006D1C84" w:rsidRPr="0064128C">
              <w:rPr>
                <w:sz w:val="16"/>
                <w:szCs w:val="16"/>
              </w:rPr>
              <w:t>/</w:t>
            </w:r>
            <w:r w:rsidRPr="0064128C">
              <w:rPr>
                <w:sz w:val="16"/>
                <w:szCs w:val="16"/>
              </w:rPr>
              <w:t xml:space="preserve"> </w:t>
            </w:r>
            <w:r w:rsidRPr="0064128C">
              <w:rPr>
                <w:i/>
                <w:sz w:val="16"/>
                <w:szCs w:val="16"/>
              </w:rPr>
              <w:t>of</w:t>
            </w:r>
          </w:p>
          <w:p w:rsidR="006A0D26" w:rsidRPr="0064128C" w:rsidRDefault="006A0D26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//Gevolmachtigde/tekst</w:t>
            </w:r>
            <w:r w:rsidR="00640479" w:rsidRPr="0064128C">
              <w:rPr>
                <w:sz w:val="16"/>
                <w:szCs w:val="16"/>
              </w:rPr>
              <w:t>k</w:t>
            </w:r>
            <w:r w:rsidRPr="0064128C">
              <w:rPr>
                <w:sz w:val="16"/>
                <w:szCs w:val="16"/>
              </w:rPr>
              <w:t>euze/</w:t>
            </w:r>
          </w:p>
          <w:p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tagNaam</w:t>
            </w:r>
            <w:proofErr w:type="spellEnd"/>
            <w:r w:rsidRPr="0064128C">
              <w:rPr>
                <w:sz w:val="16"/>
                <w:szCs w:val="16"/>
              </w:rPr>
              <w:t xml:space="preserve"> (‘</w:t>
            </w:r>
            <w:proofErr w:type="spellStart"/>
            <w:r w:rsidRPr="0064128C">
              <w:rPr>
                <w:sz w:val="16"/>
                <w:szCs w:val="16"/>
              </w:rPr>
              <w:t>k_BurgerlijkeStaatTekst</w:t>
            </w:r>
            <w:proofErr w:type="spellEnd"/>
            <w:r w:rsidRPr="0064128C">
              <w:rPr>
                <w:sz w:val="16"/>
                <w:szCs w:val="16"/>
              </w:rPr>
              <w:t>’)</w:t>
            </w:r>
          </w:p>
          <w:p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./tekst(‘1’ t/m ‘</w:t>
            </w:r>
            <w:r w:rsidR="00AB4FF9" w:rsidRPr="0064128C">
              <w:rPr>
                <w:sz w:val="16"/>
                <w:szCs w:val="16"/>
              </w:rPr>
              <w:t>3</w:t>
            </w:r>
            <w:r w:rsidR="005234EF">
              <w:rPr>
                <w:sz w:val="16"/>
                <w:szCs w:val="16"/>
              </w:rPr>
              <w:t>6</w:t>
            </w:r>
            <w:r w:rsidRPr="0064128C">
              <w:rPr>
                <w:sz w:val="16"/>
                <w:szCs w:val="16"/>
              </w:rPr>
              <w:t>’).</w:t>
            </w:r>
          </w:p>
          <w:p w:rsidR="006D1C84" w:rsidRDefault="006D1C84" w:rsidP="00901666"/>
          <w:p w:rsidR="006D1C84" w:rsidRPr="0064128C" w:rsidRDefault="006D1C84" w:rsidP="006A0D26">
            <w:pPr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Bij een </w:t>
            </w:r>
            <w:r w:rsidRPr="006A0D26">
              <w:t>gekozen</w:t>
            </w:r>
            <w:r w:rsidRPr="0064128C">
              <w:rPr>
                <w:sz w:val="16"/>
                <w:szCs w:val="16"/>
              </w:rPr>
              <w:t xml:space="preserve"> keuzetekst in tekst komt het volgende in de akte te staan:</w:t>
            </w:r>
          </w:p>
          <w:tbl>
            <w:tblPr>
              <w:tblW w:w="5552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4560"/>
            </w:tblGrid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Keuzetekst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Aktetekst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 van {Partner gegevens},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 van {Partner gegevens},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 staat} en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lastRenderedPageBreak/>
                    <w:t>12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DA2933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keepNext/>
                    <w:keepLines/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en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</w:t>
                  </w:r>
                  <w:r w:rsidR="00DA2933" w:rsidRPr="0064128C" w:rsidDel="00DA2933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zijn/haar verklaring 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393C3C" w:rsidRPr="0064128C" w:rsidRDefault="009753AD" w:rsidP="00393C3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zijn/haar verklaring 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393C3C" w:rsidRPr="0064128C" w:rsidTr="0064128C">
              <w:tc>
                <w:tcPr>
                  <w:tcW w:w="992" w:type="dxa"/>
                  <w:shd w:val="clear" w:color="auto" w:fill="auto"/>
                </w:tcPr>
                <w:p w:rsidR="00393C3C" w:rsidRPr="0064128C" w:rsidRDefault="00393C3C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393C3C" w:rsidRPr="0064128C" w:rsidRDefault="00E43AA9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A545B0">
                    <w:rPr>
                      <w:sz w:val="16"/>
                      <w:szCs w:val="16"/>
                    </w:rPr>
                    <w:t xml:space="preserve">in beperkte gemeenschap van goederen gehuwd met </w:t>
                  </w:r>
                  <w:r w:rsidRPr="0064128C">
                    <w:rPr>
                      <w:sz w:val="16"/>
                      <w:szCs w:val="16"/>
                    </w:rPr>
                    <w:t>{Partner gegevens}</w:t>
                  </w:r>
                </w:p>
              </w:tc>
            </w:tr>
            <w:tr w:rsidR="005234EF" w:rsidRPr="0064128C" w:rsidTr="0064128C">
              <w:tc>
                <w:tcPr>
                  <w:tcW w:w="992" w:type="dxa"/>
                  <w:shd w:val="clear" w:color="auto" w:fill="auto"/>
                </w:tcPr>
                <w:p w:rsidR="005234EF" w:rsidRDefault="005234EF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5234EF" w:rsidRPr="00A545B0" w:rsidRDefault="005234EF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5234EF">
                    <w:rPr>
                      <w:sz w:val="16"/>
                      <w:szCs w:val="16"/>
                    </w:rPr>
                    <w:t>in beperkte gemeenschap van goederen gehuwd</w:t>
                  </w:r>
                </w:p>
              </w:tc>
            </w:tr>
          </w:tbl>
          <w:p w:rsidR="006D1C84" w:rsidRPr="0064128C" w:rsidRDefault="0056637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64128C">
              <w:rPr>
                <w:sz w:val="16"/>
                <w:szCs w:val="16"/>
              </w:rPr>
              <w:t xml:space="preserve"> </w:t>
            </w:r>
          </w:p>
        </w:tc>
      </w:tr>
    </w:tbl>
    <w:p w:rsidR="009B59A7" w:rsidRDefault="009B59A7" w:rsidP="009B59A7"/>
    <w:p w:rsidR="009B59A7" w:rsidRDefault="009B59A7" w:rsidP="009B59A7">
      <w:pPr>
        <w:pStyle w:val="Kop3"/>
        <w:pageBreakBefore/>
      </w:pPr>
      <w:bookmarkStart w:id="28" w:name="_Toc364086276"/>
      <w:r>
        <w:lastRenderedPageBreak/>
        <w:t xml:space="preserve">Variant </w:t>
      </w:r>
      <w:r w:rsidR="00514BEA">
        <w:t>2</w:t>
      </w:r>
      <w:bookmarkEnd w:id="28"/>
    </w:p>
    <w:p w:rsidR="008140FB" w:rsidRDefault="008140FB" w:rsidP="008140FB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670"/>
      </w:tblGrid>
      <w:tr w:rsidR="009B59A7" w:rsidRPr="006E529B" w:rsidTr="0064128C">
        <w:tc>
          <w:tcPr>
            <w:tcW w:w="4077" w:type="dxa"/>
            <w:shd w:val="clear" w:color="auto" w:fill="auto"/>
          </w:tcPr>
          <w:p w:rsidR="00FB4CA3" w:rsidRPr="0064128C" w:rsidRDefault="00FB4CA3" w:rsidP="0064128C">
            <w:pPr>
              <w:tabs>
                <w:tab w:val="left" w:pos="360"/>
              </w:tabs>
              <w:rPr>
                <w:color w:val="339966"/>
                <w:sz w:val="20"/>
                <w:u w:val="single"/>
              </w:rPr>
            </w:pPr>
            <w:r w:rsidRPr="0064128C">
              <w:rPr>
                <w:rFonts w:cs="Arial"/>
                <w:color w:val="339966"/>
                <w:sz w:val="20"/>
              </w:rPr>
              <w:t>beiden ongehuwd en 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008000"/>
                <w:sz w:val="20"/>
              </w:rPr>
              <w:t xml:space="preserve"> /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554340">
              <w:rPr>
                <w:rFonts w:cs="Arial"/>
                <w:color w:val="3366FF"/>
                <w:sz w:val="20"/>
              </w:rPr>
              <w:t>/beperkte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9966"/>
                <w:sz w:val="20"/>
              </w:rPr>
              <w:t xml:space="preserve"> gehuwde echtgenoten 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554340">
              <w:rPr>
                <w:rFonts w:cs="Arial"/>
                <w:color w:val="3366FF"/>
                <w:sz w:val="20"/>
              </w:rPr>
              <w:t>/beperkte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gehuwd/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geregistreerd partners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 xml:space="preserve">in de zin van het geregistreerd partnerschap </w:t>
            </w:r>
            <w:r w:rsidRPr="0064128C">
              <w:rPr>
                <w:rFonts w:cs="Arial"/>
                <w:color w:val="339966"/>
                <w:sz w:val="20"/>
              </w:rPr>
              <w:t>/ volgens</w:t>
            </w:r>
            <w:r w:rsidR="002F507A" w:rsidRPr="0064128C">
              <w:rPr>
                <w:rFonts w:cs="Arial"/>
                <w:color w:val="339966"/>
                <w:sz w:val="20"/>
              </w:rPr>
              <w:t xml:space="preserve"> hun</w:t>
            </w:r>
            <w:r w:rsidRPr="0064128C">
              <w:rPr>
                <w:rFonts w:cs="Arial"/>
                <w:color w:val="339966"/>
                <w:sz w:val="20"/>
              </w:rPr>
              <w:t xml:space="preserve"> verklaring </w:t>
            </w:r>
            <w:r w:rsidR="0010103A" w:rsidRPr="0064128C">
              <w:rPr>
                <w:rFonts w:cs="Arial"/>
                <w:color w:val="00FFFF"/>
                <w:sz w:val="20"/>
              </w:rPr>
              <w:t>met elkaar g</w:t>
            </w:r>
            <w:r w:rsidRPr="0064128C">
              <w:rPr>
                <w:rFonts w:cs="Arial"/>
                <w:color w:val="00FFFF"/>
                <w:sz w:val="20"/>
              </w:rPr>
              <w:t>ehuwd/geregistreerd partner</w:t>
            </w:r>
            <w:r w:rsidR="00E72CC3" w:rsidRPr="0064128C">
              <w:rPr>
                <w:rFonts w:cs="Arial"/>
                <w:color w:val="00FFFF"/>
                <w:sz w:val="20"/>
              </w:rPr>
              <w:t>s</w:t>
            </w:r>
            <w:r w:rsidRPr="0064128C">
              <w:rPr>
                <w:rFonts w:cs="Arial"/>
                <w:color w:val="00FFFF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 xml:space="preserve">naar het recht van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land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="00A545B0">
              <w:rPr>
                <w:rFonts w:cs="Arial"/>
                <w:sz w:val="20"/>
                <w:lang w:val="en-US"/>
              </w:rPr>
              <w:t xml:space="preserve"> /</w:t>
            </w:r>
          </w:p>
          <w:p w:rsidR="009B59A7" w:rsidRPr="0064128C" w:rsidRDefault="009B59A7" w:rsidP="002D11CB">
            <w:pPr>
              <w:rPr>
                <w:sz w:val="20"/>
                <w:u w:val="single"/>
              </w:rPr>
            </w:pPr>
          </w:p>
        </w:tc>
        <w:tc>
          <w:tcPr>
            <w:tcW w:w="5670" w:type="dxa"/>
            <w:shd w:val="clear" w:color="auto" w:fill="auto"/>
          </w:tcPr>
          <w:p w:rsidR="009B59A7" w:rsidRDefault="009B59A7" w:rsidP="0064128C">
            <w:pPr>
              <w:spacing w:before="72"/>
            </w:pPr>
            <w:r>
              <w:t xml:space="preserve">Tekstkeuze van </w:t>
            </w:r>
            <w:r w:rsidR="00514BEA" w:rsidRPr="00514BEA">
              <w:t>gezamenlijke burgerlijke staat van twee natuurlijke personen</w:t>
            </w:r>
            <w:r>
              <w:t>.</w:t>
            </w:r>
          </w:p>
          <w:p w:rsidR="009B59A7" w:rsidRDefault="009B59A7" w:rsidP="0064128C">
            <w:pPr>
              <w:spacing w:line="240" w:lineRule="auto"/>
            </w:pPr>
          </w:p>
          <w:p w:rsidR="009B59A7" w:rsidRDefault="00B61897" w:rsidP="0064128C">
            <w:pPr>
              <w:spacing w:before="72"/>
            </w:pPr>
            <w:r>
              <w:t>20</w:t>
            </w:r>
            <w:r w:rsidR="009B59A7" w:rsidRPr="00343045">
              <w:t xml:space="preserve"> keuzeopties, waaruit er één gekozen moet worden</w:t>
            </w:r>
            <w:r w:rsidR="009B59A7">
              <w:t>:</w:t>
            </w:r>
          </w:p>
          <w:p w:rsidR="009B59A7" w:rsidRPr="0064128C" w:rsidRDefault="00FB4CA3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beiden ongehuwd en niet geregistreerd als partner</w:t>
            </w:r>
            <w:r w:rsidRPr="0064128C">
              <w:rPr>
                <w:rFonts w:cs="Arial"/>
                <w:szCs w:val="18"/>
              </w:rPr>
              <w:t>’</w:t>
            </w:r>
          </w:p>
          <w:p w:rsidR="00FB4CA3" w:rsidRPr="0064128C" w:rsidRDefault="00FB4CA3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beiden ongehuwd en 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Cs w:val="18"/>
              </w:rPr>
              <w:t>’</w:t>
            </w:r>
          </w:p>
          <w:p w:rsidR="00FB4CA3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="00FB4CA3" w:rsidRPr="0064128C">
              <w:rPr>
                <w:rFonts w:cs="Arial"/>
                <w:color w:val="339966"/>
                <w:szCs w:val="18"/>
              </w:rPr>
              <w:t>gehuwde echtgenoten</w:t>
            </w:r>
            <w:r w:rsidRPr="0064128C">
              <w:rPr>
                <w:szCs w:val="18"/>
              </w:rPr>
              <w:t>’</w:t>
            </w:r>
          </w:p>
          <w:p w:rsidR="00FB4CA3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="00FB4CA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="00FB4CA3"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  <w:r w:rsidRPr="0064128C">
              <w:rPr>
                <w:szCs w:val="18"/>
              </w:rPr>
              <w:t>’</w:t>
            </w:r>
          </w:p>
          <w:p w:rsidR="00B2251E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  <w:r w:rsidRPr="0064128C">
              <w:rPr>
                <w:szCs w:val="18"/>
              </w:rPr>
              <w:t>’</w:t>
            </w:r>
          </w:p>
          <w:p w:rsidR="00B2251E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66FF"/>
                <w:szCs w:val="18"/>
              </w:rPr>
              <w:t>in wettelijke gemeenschap van goederen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</w:p>
          <w:p w:rsidR="00B17F52" w:rsidRPr="0064128C" w:rsidRDefault="00B17F52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66FF"/>
                <w:szCs w:val="18"/>
              </w:rPr>
              <w:t>in algehele gemeenschap van goederen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</w:p>
          <w:p w:rsidR="00B17F52" w:rsidRPr="0064128C" w:rsidRDefault="00B17F52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FC0413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FC0413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z</w:t>
            </w:r>
            <w:r w:rsidR="00FC0413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FC0413" w:rsidRPr="0064128C">
              <w:rPr>
                <w:rFonts w:cs="Arial"/>
                <w:szCs w:val="18"/>
              </w:rPr>
              <w:instrText>MacroButton Nomacro §</w:instrText>
            </w:r>
            <w:r w:rsidR="00FC0413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FC0413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wettelijke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9A75D4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>algehele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9A75D4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:rsidR="00B17F52" w:rsidRPr="0064128C" w:rsidRDefault="00B17F52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F507A" w:rsidRPr="0064128C">
              <w:rPr>
                <w:rFonts w:cs="Arial"/>
                <w:color w:val="339966"/>
                <w:szCs w:val="18"/>
              </w:rPr>
              <w:t xml:space="preserve">hun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="0010103A" w:rsidRPr="0064128C">
              <w:rPr>
                <w:rFonts w:cs="Arial"/>
                <w:color w:val="00FFFF"/>
                <w:szCs w:val="18"/>
              </w:rPr>
              <w:t>met elkaar g</w:t>
            </w:r>
            <w:r w:rsidRPr="0064128C">
              <w:rPr>
                <w:rFonts w:cs="Arial"/>
                <w:color w:val="00FFFF"/>
                <w:szCs w:val="18"/>
              </w:rPr>
              <w:t xml:space="preserve">ehuwd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</w:p>
          <w:p w:rsidR="00A545B0" w:rsidRPr="00E43AA9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F507A" w:rsidRPr="0064128C">
              <w:rPr>
                <w:rFonts w:cs="Arial"/>
                <w:color w:val="339966"/>
                <w:szCs w:val="18"/>
              </w:rPr>
              <w:t xml:space="preserve">hun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Pr="0064128C">
              <w:rPr>
                <w:rFonts w:cs="Arial"/>
                <w:color w:val="00FFFF"/>
                <w:szCs w:val="18"/>
              </w:rPr>
              <w:t>geregistreerd partner</w:t>
            </w:r>
            <w:r w:rsidR="00E72CC3" w:rsidRPr="0064128C">
              <w:rPr>
                <w:rFonts w:cs="Arial"/>
                <w:color w:val="00FFFF"/>
                <w:szCs w:val="18"/>
              </w:rPr>
              <w:t>s</w:t>
            </w:r>
            <w:r w:rsidRPr="0064128C">
              <w:rPr>
                <w:rFonts w:cs="Arial"/>
                <w:color w:val="00FFFF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</w:p>
          <w:p w:rsidR="00E43AA9" w:rsidRPr="00C0327E" w:rsidRDefault="00E43AA9" w:rsidP="00E43AA9">
            <w:pPr>
              <w:numPr>
                <w:ilvl w:val="0"/>
                <w:numId w:val="40"/>
              </w:numPr>
              <w:spacing w:before="72"/>
              <w:rPr>
                <w:sz w:val="20"/>
              </w:rPr>
            </w:pPr>
            <w:r>
              <w:rPr>
                <w:rFonts w:cs="Arial"/>
                <w:sz w:val="20"/>
              </w:rPr>
              <w:t>‘</w:t>
            </w:r>
            <w:r w:rsidRPr="007E3A8F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7E3A8F">
              <w:rPr>
                <w:rFonts w:cs="Arial"/>
                <w:color w:val="3366FF"/>
                <w:szCs w:val="18"/>
              </w:rPr>
              <w:t>beperkte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7E3A8F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783522">
              <w:rPr>
                <w:rFonts w:cs="Arial"/>
                <w:sz w:val="20"/>
              </w:rPr>
              <w:t xml:space="preserve"> </w:t>
            </w:r>
            <w:r w:rsidRPr="007E3A8F">
              <w:rPr>
                <w:rFonts w:cs="Arial"/>
                <w:color w:val="339966"/>
                <w:szCs w:val="18"/>
              </w:rPr>
              <w:t>gehuwd</w:t>
            </w:r>
            <w:r>
              <w:rPr>
                <w:rFonts w:cs="Arial"/>
                <w:sz w:val="20"/>
              </w:rPr>
              <w:t>’</w:t>
            </w:r>
          </w:p>
          <w:p w:rsidR="00C0327E" w:rsidRPr="00C0327E" w:rsidRDefault="00C0327E" w:rsidP="00C0327E">
            <w:pPr>
              <w:pStyle w:val="Lijstalinea"/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`</w:t>
            </w:r>
            <w:r w:rsidRPr="00C0327E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C0327E">
              <w:rPr>
                <w:rFonts w:cs="Arial"/>
                <w:color w:val="3366FF"/>
                <w:szCs w:val="18"/>
              </w:rPr>
              <w:t>beperkte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C0327E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C0327E">
              <w:rPr>
                <w:rFonts w:cs="Arial"/>
                <w:sz w:val="20"/>
              </w:rPr>
              <w:t xml:space="preserve"> </w:t>
            </w:r>
            <w:r w:rsidRPr="00C0327E">
              <w:rPr>
                <w:rFonts w:cs="Arial"/>
                <w:color w:val="339966"/>
                <w:szCs w:val="18"/>
              </w:rPr>
              <w:t>gehuwde echtgenoten</w:t>
            </w:r>
            <w:r>
              <w:rPr>
                <w:rFonts w:cs="Arial"/>
                <w:sz w:val="20"/>
              </w:rPr>
              <w:t>’</w:t>
            </w:r>
          </w:p>
          <w:p w:rsidR="00B61897" w:rsidRPr="0064128C" w:rsidRDefault="00B61897" w:rsidP="00646DFC">
            <w:pPr>
              <w:rPr>
                <w:sz w:val="16"/>
                <w:szCs w:val="16"/>
              </w:rPr>
            </w:pPr>
          </w:p>
          <w:p w:rsidR="00B61897" w:rsidRPr="0064128C" w:rsidRDefault="00B61897" w:rsidP="00646DFC">
            <w:pPr>
              <w:rPr>
                <w:sz w:val="16"/>
                <w:szCs w:val="16"/>
              </w:rPr>
            </w:pPr>
          </w:p>
          <w:p w:rsidR="007C3325" w:rsidRPr="0064128C" w:rsidRDefault="007C3325" w:rsidP="0064128C">
            <w:pPr>
              <w:spacing w:line="240" w:lineRule="auto"/>
              <w:rPr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u w:val="single"/>
              </w:rPr>
              <w:t xml:space="preserve"> Burgerlijke staat:</w:t>
            </w:r>
          </w:p>
          <w:p w:rsidR="007D2F03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="007D2F03" w:rsidRPr="0064128C">
              <w:rPr>
                <w:sz w:val="16"/>
                <w:szCs w:val="16"/>
              </w:rPr>
              <w:t xml:space="preserve"> </w:t>
            </w:r>
            <w:r w:rsidR="007D2F03" w:rsidRPr="0064128C">
              <w:rPr>
                <w:i/>
                <w:sz w:val="16"/>
                <w:szCs w:val="16"/>
              </w:rPr>
              <w:t>of</w:t>
            </w:r>
          </w:p>
          <w:p w:rsidR="007C3325" w:rsidRPr="0064128C" w:rsidRDefault="007D2F0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</w:t>
            </w:r>
            <w:proofErr w:type="spellStart"/>
            <w:r w:rsidRPr="0064128C">
              <w:rPr>
                <w:sz w:val="16"/>
                <w:szCs w:val="16"/>
              </w:rPr>
              <w:t>burgerlijkeStaatTekst</w:t>
            </w:r>
            <w:proofErr w:type="spellEnd"/>
          </w:p>
          <w:p w:rsidR="007C3325" w:rsidRPr="0064128C" w:rsidRDefault="007C3325" w:rsidP="00B47A23">
            <w:pPr>
              <w:numPr>
                <w:ilvl w:val="0"/>
                <w:numId w:val="44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‘ongehuwd’ (bij keuze 1 en 2)</w:t>
            </w:r>
          </w:p>
          <w:p w:rsidR="007C3325" w:rsidRPr="0064128C" w:rsidRDefault="007C3325" w:rsidP="00B47A23">
            <w:pPr>
              <w:numPr>
                <w:ilvl w:val="0"/>
                <w:numId w:val="44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‘gehuwd’ (bij keuze 3 t/m 12</w:t>
            </w:r>
            <w:r w:rsidR="00E43AA9">
              <w:rPr>
                <w:sz w:val="16"/>
                <w:szCs w:val="16"/>
              </w:rPr>
              <w:t>,</w:t>
            </w:r>
            <w:r w:rsidRPr="0064128C">
              <w:rPr>
                <w:sz w:val="16"/>
                <w:szCs w:val="16"/>
              </w:rPr>
              <w:t xml:space="preserve"> 19</w:t>
            </w:r>
            <w:r w:rsidR="00C0327E">
              <w:rPr>
                <w:sz w:val="16"/>
                <w:szCs w:val="16"/>
              </w:rPr>
              <w:t xml:space="preserve">, </w:t>
            </w:r>
            <w:r w:rsidR="00E43AA9">
              <w:rPr>
                <w:sz w:val="16"/>
                <w:szCs w:val="16"/>
              </w:rPr>
              <w:t>21</w:t>
            </w:r>
            <w:r w:rsidR="00C0327E">
              <w:rPr>
                <w:sz w:val="16"/>
                <w:szCs w:val="16"/>
              </w:rPr>
              <w:t xml:space="preserve"> en 22</w:t>
            </w:r>
            <w:r w:rsidRPr="0064128C">
              <w:rPr>
                <w:sz w:val="16"/>
                <w:szCs w:val="16"/>
              </w:rPr>
              <w:t>)</w:t>
            </w:r>
          </w:p>
          <w:p w:rsidR="007C3325" w:rsidRPr="0064128C" w:rsidRDefault="007C3325" w:rsidP="00B47A23">
            <w:pPr>
              <w:numPr>
                <w:ilvl w:val="0"/>
                <w:numId w:val="44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’geregistreerd partner’ (bij keuze 13 t/m 18 en 20)</w:t>
            </w:r>
          </w:p>
          <w:p w:rsidR="007C3325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Het veld 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Pr="0064128C">
              <w:rPr>
                <w:sz w:val="16"/>
                <w:szCs w:val="16"/>
              </w:rPr>
              <w:t xml:space="preserve"> is</w:t>
            </w:r>
            <w:r w:rsidR="007D2F03" w:rsidRPr="0064128C">
              <w:rPr>
                <w:sz w:val="16"/>
                <w:szCs w:val="16"/>
              </w:rPr>
              <w:t xml:space="preserve"> gekoppeld aan een </w:t>
            </w:r>
            <w:proofErr w:type="spellStart"/>
            <w:r w:rsidR="007D2F03" w:rsidRPr="0064128C">
              <w:rPr>
                <w:sz w:val="16"/>
                <w:szCs w:val="16"/>
              </w:rPr>
              <w:t>waardelijst</w:t>
            </w:r>
            <w:proofErr w:type="spellEnd"/>
            <w:r w:rsidR="007D2F03" w:rsidRPr="0064128C">
              <w:rPr>
                <w:sz w:val="16"/>
                <w:szCs w:val="16"/>
              </w:rPr>
              <w:t>.</w:t>
            </w:r>
          </w:p>
          <w:p w:rsidR="007C3325" w:rsidRPr="0064128C" w:rsidRDefault="007C3325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7C3325" w:rsidRPr="0064128C" w:rsidRDefault="007C332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sz w:val="16"/>
                <w:szCs w:val="16"/>
                <w:u w:val="single"/>
              </w:rPr>
              <w:t xml:space="preserve"> Land</w:t>
            </w:r>
            <w:r w:rsidR="00E72CC3" w:rsidRPr="0064128C">
              <w:rPr>
                <w:sz w:val="16"/>
                <w:szCs w:val="16"/>
                <w:u w:val="single"/>
              </w:rPr>
              <w:t xml:space="preserve"> (bij keuze 19 en 20)</w:t>
            </w:r>
            <w:r w:rsidRPr="0064128C">
              <w:rPr>
                <w:sz w:val="16"/>
                <w:szCs w:val="16"/>
                <w:u w:val="single"/>
              </w:rPr>
              <w:t>:</w:t>
            </w:r>
          </w:p>
          <w:p w:rsidR="007C3325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</w:p>
          <w:p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tia_BurgerlijkeStaatLand</w:t>
            </w:r>
            <w:proofErr w:type="spellEnd"/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:rsidR="00494948" w:rsidRPr="0064128C" w:rsidRDefault="0049494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burgerlijkeStaatLand</w:t>
            </w:r>
            <w:proofErr w:type="spellEnd"/>
          </w:p>
          <w:p w:rsidR="007C3325" w:rsidRDefault="007C3325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A545B0" w:rsidRPr="0064128C" w:rsidRDefault="00A545B0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7C3325" w:rsidRPr="0064128C" w:rsidRDefault="007C3325" w:rsidP="0064128C">
            <w:pPr>
              <w:spacing w:line="240" w:lineRule="auto"/>
              <w:rPr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u w:val="single"/>
              </w:rPr>
              <w:t xml:space="preserve"> tekst:</w:t>
            </w:r>
          </w:p>
          <w:p w:rsidR="008C5FC5" w:rsidRPr="0064128C" w:rsidRDefault="008C5FC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  <w:proofErr w:type="spellStart"/>
            <w:r w:rsidRPr="0064128C">
              <w:rPr>
                <w:sz w:val="16"/>
                <w:szCs w:val="16"/>
              </w:rPr>
              <w:t>tia_TekstKeuze</w:t>
            </w:r>
            <w:proofErr w:type="spellEnd"/>
            <w:r w:rsidRPr="0064128C">
              <w:rPr>
                <w:sz w:val="16"/>
                <w:szCs w:val="16"/>
              </w:rPr>
              <w:t xml:space="preserve">/ </w:t>
            </w:r>
            <w:r w:rsidRPr="0064128C">
              <w:rPr>
                <w:i/>
                <w:sz w:val="16"/>
                <w:szCs w:val="16"/>
              </w:rPr>
              <w:t>of</w:t>
            </w:r>
          </w:p>
          <w:p w:rsidR="008C5FC5" w:rsidRPr="0064128C" w:rsidRDefault="008C5FC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//Gevolmachtigde/tekstkeuze/</w:t>
            </w:r>
          </w:p>
          <w:p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tagNaam</w:t>
            </w:r>
            <w:proofErr w:type="spellEnd"/>
            <w:r w:rsidRPr="0064128C">
              <w:rPr>
                <w:sz w:val="16"/>
                <w:szCs w:val="16"/>
              </w:rPr>
              <w:t xml:space="preserve"> (‘</w:t>
            </w:r>
            <w:proofErr w:type="spellStart"/>
            <w:r w:rsidRPr="0064128C">
              <w:rPr>
                <w:sz w:val="16"/>
                <w:szCs w:val="16"/>
              </w:rPr>
              <w:t>k_BurgerlijkeStaatTekst</w:t>
            </w:r>
            <w:r w:rsidR="001B2A29" w:rsidRPr="0064128C">
              <w:rPr>
                <w:sz w:val="16"/>
                <w:szCs w:val="16"/>
              </w:rPr>
              <w:t>Partners</w:t>
            </w:r>
            <w:proofErr w:type="spellEnd"/>
            <w:r w:rsidRPr="0064128C">
              <w:rPr>
                <w:sz w:val="16"/>
                <w:szCs w:val="16"/>
              </w:rPr>
              <w:t>’)</w:t>
            </w:r>
          </w:p>
          <w:p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./tekst(‘1’ t/m ‘2</w:t>
            </w:r>
            <w:r w:rsidR="00C0327E">
              <w:rPr>
                <w:sz w:val="16"/>
                <w:szCs w:val="16"/>
              </w:rPr>
              <w:t>2</w:t>
            </w:r>
            <w:r w:rsidRPr="0064128C">
              <w:rPr>
                <w:sz w:val="16"/>
                <w:szCs w:val="16"/>
              </w:rPr>
              <w:t>’).</w:t>
            </w:r>
          </w:p>
          <w:p w:rsidR="007D2F03" w:rsidRPr="0064128C" w:rsidRDefault="007D2F03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9B59A7" w:rsidRPr="0064128C" w:rsidRDefault="009B59A7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Bij een gekozen keuzetekst in tekst komt het volgende in de akte te staan:</w:t>
            </w:r>
          </w:p>
          <w:tbl>
            <w:tblPr>
              <w:tblW w:w="5552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4560"/>
            </w:tblGrid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Keuzetekst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Aktetekst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beiden {Burgerlijke staat} en niet geregistreerd als partner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beiden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en niet geregistreerd als partner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hun verklaring met elkaar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A545B0" w:rsidRDefault="00776998" w:rsidP="00440CE0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lastRenderedPageBreak/>
                    <w:t>20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A545B0" w:rsidRPr="0064128C" w:rsidRDefault="00776998" w:rsidP="00E43AA9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hun verklaring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naar het recht van {Land}</w:t>
                  </w:r>
                </w:p>
              </w:tc>
            </w:tr>
            <w:tr w:rsidR="00440CE0" w:rsidRPr="0064128C" w:rsidTr="0064128C">
              <w:tc>
                <w:tcPr>
                  <w:tcW w:w="992" w:type="dxa"/>
                  <w:shd w:val="clear" w:color="auto" w:fill="auto"/>
                </w:tcPr>
                <w:p w:rsidR="00440CE0" w:rsidRPr="0064128C" w:rsidRDefault="00440CE0" w:rsidP="00440CE0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440CE0" w:rsidRPr="0064128C" w:rsidRDefault="00440CE0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393C3C">
                    <w:rPr>
                      <w:sz w:val="16"/>
                      <w:szCs w:val="16"/>
                    </w:rPr>
                    <w:t>in beperkte gemeenschap van goederen gehuwd</w:t>
                  </w:r>
                </w:p>
              </w:tc>
            </w:tr>
            <w:tr w:rsidR="00C0327E" w:rsidRPr="0064128C" w:rsidTr="0064128C">
              <w:tc>
                <w:tcPr>
                  <w:tcW w:w="992" w:type="dxa"/>
                  <w:shd w:val="clear" w:color="auto" w:fill="auto"/>
                </w:tcPr>
                <w:p w:rsidR="00C0327E" w:rsidRDefault="00C0327E" w:rsidP="00440CE0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C0327E" w:rsidRPr="00393C3C" w:rsidRDefault="00C0327E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C0327E">
                    <w:rPr>
                      <w:sz w:val="16"/>
                      <w:szCs w:val="16"/>
                    </w:rPr>
                    <w:t>in beperkte gemeenschap van goederen gehuwde echtgenoten</w:t>
                  </w:r>
                </w:p>
              </w:tc>
            </w:tr>
          </w:tbl>
          <w:p w:rsidR="009B59A7" w:rsidRPr="0064128C" w:rsidRDefault="003F738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C933D4">
              <w:t>De relatie tu</w:t>
            </w:r>
            <w:r w:rsidR="008C5FC5">
              <w:t>s</w:t>
            </w:r>
            <w:r w:rsidRPr="00C933D4">
              <w:t xml:space="preserve">sen beide natuurlijke personen </w:t>
            </w:r>
            <w:r w:rsidR="00D1758A">
              <w:t xml:space="preserve">moet </w:t>
            </w:r>
            <w:r>
              <w:t xml:space="preserve">expliciet vastgelegd </w:t>
            </w:r>
            <w:r w:rsidR="00D1758A">
              <w:t>zijn</w:t>
            </w:r>
            <w:r>
              <w:t>.</w:t>
            </w:r>
          </w:p>
        </w:tc>
      </w:tr>
    </w:tbl>
    <w:p w:rsidR="009B59A7" w:rsidRPr="00D91C4E" w:rsidRDefault="009B59A7" w:rsidP="00D91C4E"/>
    <w:sectPr w:rsidR="009B59A7" w:rsidRPr="00D91C4E">
      <w:headerReference w:type="default" r:id="rId14"/>
      <w:pgSz w:w="11906" w:h="16838" w:code="9"/>
      <w:pgMar w:top="2977" w:right="1304" w:bottom="1985" w:left="1814" w:header="567" w:footer="43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4A5" w:rsidRDefault="007134A5">
      <w:r>
        <w:separator/>
      </w:r>
    </w:p>
  </w:endnote>
  <w:endnote w:type="continuationSeparator" w:id="0">
    <w:p w:rsidR="007134A5" w:rsidRDefault="00713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3D" w:rsidRDefault="00D40B3D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3D" w:rsidRDefault="00D40B3D">
    <w:pPr>
      <w:pStyle w:val="Voettekst"/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3D" w:rsidRDefault="00D40B3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4A5" w:rsidRDefault="007134A5">
      <w:r>
        <w:separator/>
      </w:r>
    </w:p>
  </w:footnote>
  <w:footnote w:type="continuationSeparator" w:id="0">
    <w:p w:rsidR="007134A5" w:rsidRDefault="00713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3D" w:rsidRDefault="00D40B3D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1" name="Afbeelding 4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D40B3D">
      <w:tc>
        <w:tcPr>
          <w:tcW w:w="4181" w:type="dxa"/>
        </w:tcPr>
        <w:p w:rsidR="00D40B3D" w:rsidRDefault="00D40B3D">
          <w:pPr>
            <w:pStyle w:val="tussenkopje"/>
            <w:spacing w:before="0"/>
          </w:pPr>
          <w:r>
            <w:t>Datum</w:t>
          </w:r>
        </w:p>
      </w:tc>
    </w:tr>
    <w:tr w:rsidR="00D40B3D">
      <w:tc>
        <w:tcPr>
          <w:tcW w:w="4181" w:type="dxa"/>
        </w:tcPr>
        <w:p w:rsidR="00D40B3D" w:rsidRDefault="00C22120">
          <w:pPr>
            <w:spacing w:line="240" w:lineRule="atLeast"/>
          </w:pPr>
          <w:fldSimple w:instr=" REF Datum  \* MERGEFORMAT ">
            <w:r w:rsidR="00D40B3D">
              <w:rPr>
                <w:noProof/>
              </w:rPr>
              <w:t>11 juni 2018</w:t>
            </w:r>
          </w:fldSimple>
        </w:p>
      </w:tc>
    </w:tr>
    <w:tr w:rsidR="00D40B3D">
      <w:tc>
        <w:tcPr>
          <w:tcW w:w="4181" w:type="dxa"/>
        </w:tcPr>
        <w:p w:rsidR="00D40B3D" w:rsidRDefault="00D40B3D">
          <w:pPr>
            <w:pStyle w:val="tussenkopje"/>
          </w:pPr>
          <w:r>
            <w:t>Titel</w:t>
          </w:r>
        </w:p>
      </w:tc>
    </w:tr>
    <w:tr w:rsidR="00D40B3D">
      <w:tc>
        <w:tcPr>
          <w:tcW w:w="4181" w:type="dxa"/>
        </w:tcPr>
        <w:p w:rsidR="00D40B3D" w:rsidRDefault="00C22120">
          <w:pPr>
            <w:spacing w:line="240" w:lineRule="atLeast"/>
          </w:pPr>
          <w:fldSimple w:instr=" STYLEREF Titel \* MERGEFORMAT ">
            <w:r w:rsidR="002C1B60">
              <w:rPr>
                <w:noProof/>
              </w:rPr>
              <w:t>Toelichting Tekstblok Burgerlijke staat 1.1</w:t>
            </w:r>
          </w:fldSimple>
        </w:p>
      </w:tc>
    </w:tr>
    <w:tr w:rsidR="00D40B3D">
      <w:tc>
        <w:tcPr>
          <w:tcW w:w="4181" w:type="dxa"/>
        </w:tcPr>
        <w:p w:rsidR="00D40B3D" w:rsidRDefault="00D40B3D">
          <w:pPr>
            <w:pStyle w:val="tussenkopje"/>
          </w:pPr>
          <w:r>
            <w:t>Versie</w:t>
          </w:r>
        </w:p>
      </w:tc>
    </w:tr>
    <w:tr w:rsidR="00D40B3D">
      <w:tc>
        <w:tcPr>
          <w:tcW w:w="4181" w:type="dxa"/>
        </w:tcPr>
        <w:p w:rsidR="00D40B3D" w:rsidRDefault="00C22120">
          <w:pPr>
            <w:spacing w:line="240" w:lineRule="atLeast"/>
          </w:pPr>
          <w:fldSimple w:instr=" REF Versie  \* MERGEFORMAT ">
            <w:r w:rsidR="00D40B3D">
              <w:rPr>
                <w:noProof/>
              </w:rPr>
              <w:t>1.5</w:t>
            </w:r>
          </w:fldSimple>
        </w:p>
      </w:tc>
    </w:tr>
    <w:tr w:rsidR="00D40B3D">
      <w:tc>
        <w:tcPr>
          <w:tcW w:w="4181" w:type="dxa"/>
        </w:tcPr>
        <w:p w:rsidR="00D40B3D" w:rsidRDefault="00D40B3D">
          <w:pPr>
            <w:pStyle w:val="tussenkopje"/>
          </w:pPr>
          <w:r>
            <w:t>Blad</w:t>
          </w:r>
        </w:p>
      </w:tc>
    </w:tr>
    <w:tr w:rsidR="00D40B3D">
      <w:tc>
        <w:tcPr>
          <w:tcW w:w="4181" w:type="dxa"/>
        </w:tcPr>
        <w:p w:rsidR="00D40B3D" w:rsidRDefault="00D40B3D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C1B60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fldSimple w:instr=" NUMPAGES ">
            <w:r w:rsidR="002C1B60">
              <w:rPr>
                <w:noProof/>
              </w:rPr>
              <w:instrText>12</w:instrText>
            </w:r>
          </w:fldSimple>
          <w:r>
            <w:fldChar w:fldCharType="separate"/>
          </w:r>
          <w:r w:rsidR="002C1B60">
            <w:rPr>
              <w:noProof/>
            </w:rPr>
            <w:t>11</w:t>
          </w:r>
          <w:r>
            <w:fldChar w:fldCharType="end"/>
          </w:r>
          <w:r>
            <w:t xml:space="preserve"> </w:t>
          </w:r>
        </w:p>
      </w:tc>
    </w:tr>
  </w:tbl>
  <w:p w:rsidR="00D40B3D" w:rsidRDefault="00D40B3D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40" name="Afbeelding 40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3D" w:rsidRDefault="00D40B3D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3D" w:rsidRDefault="00D40B3D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D40B3D">
      <w:tc>
        <w:tcPr>
          <w:tcW w:w="4181" w:type="dxa"/>
        </w:tcPr>
        <w:p w:rsidR="00D40B3D" w:rsidRDefault="00D40B3D">
          <w:pPr>
            <w:pStyle w:val="tussenkopje"/>
            <w:spacing w:before="0"/>
          </w:pPr>
          <w:r>
            <w:t>Datum</w:t>
          </w:r>
        </w:p>
      </w:tc>
    </w:tr>
    <w:bookmarkStart w:id="29" w:name="Datum"/>
    <w:tr w:rsidR="00D40B3D">
      <w:tc>
        <w:tcPr>
          <w:tcW w:w="4181" w:type="dxa"/>
        </w:tcPr>
        <w:p w:rsidR="00D40B3D" w:rsidRDefault="00D40B3D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2C1B60">
            <w:rPr>
              <w:noProof/>
            </w:rPr>
            <w:t>11 juni 2018</w:t>
          </w:r>
          <w:r>
            <w:fldChar w:fldCharType="end"/>
          </w:r>
          <w:bookmarkEnd w:id="29"/>
        </w:p>
      </w:tc>
    </w:tr>
    <w:tr w:rsidR="00D40B3D">
      <w:tc>
        <w:tcPr>
          <w:tcW w:w="4181" w:type="dxa"/>
        </w:tcPr>
        <w:p w:rsidR="00D40B3D" w:rsidRDefault="00D40B3D">
          <w:pPr>
            <w:pStyle w:val="tussenkopje"/>
          </w:pPr>
          <w:r>
            <w:t>Titel</w:t>
          </w:r>
        </w:p>
      </w:tc>
    </w:tr>
    <w:tr w:rsidR="00D40B3D">
      <w:tc>
        <w:tcPr>
          <w:tcW w:w="4181" w:type="dxa"/>
        </w:tcPr>
        <w:p w:rsidR="00D40B3D" w:rsidRDefault="00C22120">
          <w:pPr>
            <w:spacing w:line="240" w:lineRule="atLeast"/>
          </w:pPr>
          <w:fldSimple w:instr=" STYLEREF Titel \* MERGEFORMAT ">
            <w:r w:rsidR="002C1B60">
              <w:rPr>
                <w:noProof/>
              </w:rPr>
              <w:t>Toelichting Tekstblok Burgerlijke staat 1.1</w:t>
            </w:r>
          </w:fldSimple>
        </w:p>
      </w:tc>
    </w:tr>
    <w:tr w:rsidR="00D40B3D">
      <w:tc>
        <w:tcPr>
          <w:tcW w:w="4181" w:type="dxa"/>
        </w:tcPr>
        <w:p w:rsidR="00D40B3D" w:rsidRDefault="00D40B3D">
          <w:pPr>
            <w:pStyle w:val="tussenkopje"/>
          </w:pPr>
          <w:r>
            <w:t>Versie</w:t>
          </w:r>
        </w:p>
      </w:tc>
    </w:tr>
    <w:bookmarkStart w:id="30" w:name="Versie"/>
    <w:tr w:rsidR="00D40B3D">
      <w:tc>
        <w:tcPr>
          <w:tcW w:w="4181" w:type="dxa"/>
        </w:tcPr>
        <w:p w:rsidR="00D40B3D" w:rsidRDefault="00D40B3D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2C1B60">
            <w:rPr>
              <w:noProof/>
            </w:rPr>
            <w:t>1.5</w:t>
          </w:r>
          <w:r>
            <w:fldChar w:fldCharType="end"/>
          </w:r>
          <w:bookmarkEnd w:id="30"/>
        </w:p>
      </w:tc>
    </w:tr>
    <w:tr w:rsidR="00D40B3D">
      <w:tc>
        <w:tcPr>
          <w:tcW w:w="4181" w:type="dxa"/>
        </w:tcPr>
        <w:p w:rsidR="00D40B3D" w:rsidRDefault="00D40B3D">
          <w:pPr>
            <w:pStyle w:val="tussenkopje"/>
          </w:pPr>
          <w:r>
            <w:t>Blad</w:t>
          </w:r>
        </w:p>
      </w:tc>
    </w:tr>
    <w:tr w:rsidR="00D40B3D">
      <w:tc>
        <w:tcPr>
          <w:tcW w:w="4181" w:type="dxa"/>
        </w:tcPr>
        <w:p w:rsidR="00D40B3D" w:rsidRDefault="00D40B3D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C1B60">
            <w:rPr>
              <w:noProof/>
            </w:rPr>
            <w:t>11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fldSimple w:instr=" NUMPAGES ">
            <w:r w:rsidR="002C1B60">
              <w:rPr>
                <w:noProof/>
              </w:rPr>
              <w:instrText>12</w:instrText>
            </w:r>
          </w:fldSimple>
          <w:r>
            <w:fldChar w:fldCharType="separate"/>
          </w:r>
          <w:r w:rsidR="002C1B60">
            <w:rPr>
              <w:noProof/>
            </w:rPr>
            <w:t>11</w:t>
          </w:r>
          <w:r>
            <w:fldChar w:fldCharType="end"/>
          </w:r>
          <w:r>
            <w:t xml:space="preserve"> </w:t>
          </w:r>
        </w:p>
      </w:tc>
    </w:tr>
  </w:tbl>
  <w:p w:rsidR="00D40B3D" w:rsidRDefault="00D40B3D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9264" behindDoc="1" locked="0" layoutInCell="1" allowOverlap="1" wp14:anchorId="6299CF1C" wp14:editId="41AB3DBD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2" name="Afbeelding 4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0473"/>
    <w:multiLevelType w:val="hybridMultilevel"/>
    <w:tmpl w:val="A482A440"/>
    <w:lvl w:ilvl="0" w:tplc="B854EC7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Tahom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06413"/>
    <w:multiLevelType w:val="hybridMultilevel"/>
    <w:tmpl w:val="14544B50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2">
    <w:nsid w:val="112F7839"/>
    <w:multiLevelType w:val="hybridMultilevel"/>
    <w:tmpl w:val="379A75C8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24AD9"/>
    <w:multiLevelType w:val="hybridMultilevel"/>
    <w:tmpl w:val="7932DED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97631F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5120D5"/>
    <w:multiLevelType w:val="hybridMultilevel"/>
    <w:tmpl w:val="3088169C"/>
    <w:lvl w:ilvl="0" w:tplc="9EF6EF3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E35733C"/>
    <w:multiLevelType w:val="hybridMultilevel"/>
    <w:tmpl w:val="3AD0AF20"/>
    <w:lvl w:ilvl="0" w:tplc="F86CEB3C">
      <w:start w:val="1"/>
      <w:numFmt w:val="bullet"/>
      <w:lvlText w:val="-"/>
      <w:lvlJc w:val="left"/>
      <w:pPr>
        <w:tabs>
          <w:tab w:val="num" w:pos="814"/>
        </w:tabs>
        <w:ind w:left="680" w:hanging="226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C63FD5"/>
    <w:multiLevelType w:val="hybridMultilevel"/>
    <w:tmpl w:val="D1462678"/>
    <w:lvl w:ilvl="0" w:tplc="985ED932">
      <w:start w:val="2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8">
    <w:nsid w:val="32C205BE"/>
    <w:multiLevelType w:val="hybridMultilevel"/>
    <w:tmpl w:val="7932DED6"/>
    <w:lvl w:ilvl="0" w:tplc="4202BBB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42B647A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633B4B"/>
    <w:multiLevelType w:val="hybridMultilevel"/>
    <w:tmpl w:val="C400D720"/>
    <w:lvl w:ilvl="0" w:tplc="FA82FBE8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587CA7"/>
    <w:multiLevelType w:val="hybridMultilevel"/>
    <w:tmpl w:val="E7C291A4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871429"/>
    <w:multiLevelType w:val="hybridMultilevel"/>
    <w:tmpl w:val="35C8C5D2"/>
    <w:lvl w:ilvl="0" w:tplc="8CB0A6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6D5608"/>
    <w:multiLevelType w:val="hybridMultilevel"/>
    <w:tmpl w:val="EDAA2BA4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8F6426"/>
    <w:multiLevelType w:val="multilevel"/>
    <w:tmpl w:val="379A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963935"/>
    <w:multiLevelType w:val="multilevel"/>
    <w:tmpl w:val="14544B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6">
    <w:nsid w:val="6930365D"/>
    <w:multiLevelType w:val="hybridMultilevel"/>
    <w:tmpl w:val="7642218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144A5B"/>
    <w:multiLevelType w:val="hybridMultilevel"/>
    <w:tmpl w:val="3EEAFB8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F73067"/>
    <w:multiLevelType w:val="hybridMultilevel"/>
    <w:tmpl w:val="C1F46006"/>
    <w:lvl w:ilvl="0" w:tplc="2026D3B2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9">
    <w:nsid w:val="6E1A1DD1"/>
    <w:multiLevelType w:val="multilevel"/>
    <w:tmpl w:val="AD0649F8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8C1655C"/>
    <w:multiLevelType w:val="hybridMultilevel"/>
    <w:tmpl w:val="379A75C8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0213EF"/>
    <w:multiLevelType w:val="hybridMultilevel"/>
    <w:tmpl w:val="8FAC4B0E"/>
    <w:lvl w:ilvl="0" w:tplc="9EF6EF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785190"/>
    <w:multiLevelType w:val="hybridMultilevel"/>
    <w:tmpl w:val="1352B284"/>
    <w:lvl w:ilvl="0" w:tplc="1BF00F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8"/>
  </w:num>
  <w:num w:numId="5">
    <w:abstractNumId w:val="5"/>
  </w:num>
  <w:num w:numId="6">
    <w:abstractNumId w:val="21"/>
  </w:num>
  <w:num w:numId="7">
    <w:abstractNumId w:val="22"/>
  </w:num>
  <w:num w:numId="8">
    <w:abstractNumId w:val="18"/>
  </w:num>
  <w:num w:numId="9">
    <w:abstractNumId w:val="6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9"/>
  </w:num>
  <w:num w:numId="19">
    <w:abstractNumId w:val="18"/>
  </w:num>
  <w:num w:numId="20">
    <w:abstractNumId w:val="6"/>
  </w:num>
  <w:num w:numId="21">
    <w:abstractNumId w:val="18"/>
  </w:num>
  <w:num w:numId="22">
    <w:abstractNumId w:val="22"/>
  </w:num>
  <w:num w:numId="23">
    <w:abstractNumId w:val="6"/>
  </w:num>
  <w:num w:numId="24">
    <w:abstractNumId w:val="18"/>
  </w:num>
  <w:num w:numId="25">
    <w:abstractNumId w:val="12"/>
  </w:num>
  <w:num w:numId="26">
    <w:abstractNumId w:val="19"/>
  </w:num>
  <w:num w:numId="27">
    <w:abstractNumId w:val="13"/>
  </w:num>
  <w:num w:numId="28">
    <w:abstractNumId w:val="18"/>
  </w:num>
  <w:num w:numId="29">
    <w:abstractNumId w:val="17"/>
  </w:num>
  <w:num w:numId="30">
    <w:abstractNumId w:val="10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7"/>
  </w:num>
  <w:num w:numId="36">
    <w:abstractNumId w:val="20"/>
  </w:num>
  <w:num w:numId="37">
    <w:abstractNumId w:val="1"/>
  </w:num>
  <w:num w:numId="38">
    <w:abstractNumId w:val="14"/>
  </w:num>
  <w:num w:numId="39">
    <w:abstractNumId w:val="11"/>
  </w:num>
  <w:num w:numId="40">
    <w:abstractNumId w:val="9"/>
  </w:num>
  <w:num w:numId="41">
    <w:abstractNumId w:val="15"/>
  </w:num>
  <w:num w:numId="42">
    <w:abstractNumId w:val="16"/>
  </w:num>
  <w:num w:numId="43">
    <w:abstractNumId w:val="2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D91C4E"/>
    <w:rsid w:val="00045AFC"/>
    <w:rsid w:val="000807C8"/>
    <w:rsid w:val="00080CD0"/>
    <w:rsid w:val="00081C2B"/>
    <w:rsid w:val="000D3D6C"/>
    <w:rsid w:val="000F58D4"/>
    <w:rsid w:val="0010000A"/>
    <w:rsid w:val="0010103A"/>
    <w:rsid w:val="0014650F"/>
    <w:rsid w:val="0016365F"/>
    <w:rsid w:val="001804ED"/>
    <w:rsid w:val="00186A77"/>
    <w:rsid w:val="001B2A29"/>
    <w:rsid w:val="001B79BA"/>
    <w:rsid w:val="001C201C"/>
    <w:rsid w:val="001D35C9"/>
    <w:rsid w:val="001E43B0"/>
    <w:rsid w:val="002104EC"/>
    <w:rsid w:val="00213349"/>
    <w:rsid w:val="00215F95"/>
    <w:rsid w:val="00220DAB"/>
    <w:rsid w:val="00223A99"/>
    <w:rsid w:val="00226155"/>
    <w:rsid w:val="00232780"/>
    <w:rsid w:val="0024063F"/>
    <w:rsid w:val="00250FBA"/>
    <w:rsid w:val="002A393E"/>
    <w:rsid w:val="002B195C"/>
    <w:rsid w:val="002C14FD"/>
    <w:rsid w:val="002C1B60"/>
    <w:rsid w:val="002D11CB"/>
    <w:rsid w:val="002E3EE5"/>
    <w:rsid w:val="002F2BB6"/>
    <w:rsid w:val="002F507A"/>
    <w:rsid w:val="00311025"/>
    <w:rsid w:val="0036307B"/>
    <w:rsid w:val="003709D4"/>
    <w:rsid w:val="00377473"/>
    <w:rsid w:val="00384919"/>
    <w:rsid w:val="00393C3C"/>
    <w:rsid w:val="003B688B"/>
    <w:rsid w:val="003C1129"/>
    <w:rsid w:val="003F7385"/>
    <w:rsid w:val="00400A3A"/>
    <w:rsid w:val="004030D8"/>
    <w:rsid w:val="0040443B"/>
    <w:rsid w:val="00426091"/>
    <w:rsid w:val="00427D73"/>
    <w:rsid w:val="00440CE0"/>
    <w:rsid w:val="0044298E"/>
    <w:rsid w:val="00447B4D"/>
    <w:rsid w:val="00451606"/>
    <w:rsid w:val="00477880"/>
    <w:rsid w:val="00494948"/>
    <w:rsid w:val="004D5271"/>
    <w:rsid w:val="00514BEA"/>
    <w:rsid w:val="005234EF"/>
    <w:rsid w:val="00523725"/>
    <w:rsid w:val="005252C4"/>
    <w:rsid w:val="0053098E"/>
    <w:rsid w:val="00543390"/>
    <w:rsid w:val="00554340"/>
    <w:rsid w:val="00566375"/>
    <w:rsid w:val="00580A44"/>
    <w:rsid w:val="00581D12"/>
    <w:rsid w:val="005C6022"/>
    <w:rsid w:val="005F3365"/>
    <w:rsid w:val="00615121"/>
    <w:rsid w:val="0063013F"/>
    <w:rsid w:val="00635908"/>
    <w:rsid w:val="00640479"/>
    <w:rsid w:val="0064128C"/>
    <w:rsid w:val="00646DFC"/>
    <w:rsid w:val="00671226"/>
    <w:rsid w:val="006820FB"/>
    <w:rsid w:val="006A04DC"/>
    <w:rsid w:val="006A0D26"/>
    <w:rsid w:val="006D1C84"/>
    <w:rsid w:val="006E1C53"/>
    <w:rsid w:val="006F1431"/>
    <w:rsid w:val="0071249B"/>
    <w:rsid w:val="007134A5"/>
    <w:rsid w:val="0071584A"/>
    <w:rsid w:val="007333D6"/>
    <w:rsid w:val="007337D2"/>
    <w:rsid w:val="00755E7D"/>
    <w:rsid w:val="00776998"/>
    <w:rsid w:val="00794232"/>
    <w:rsid w:val="00796A16"/>
    <w:rsid w:val="007A6DCF"/>
    <w:rsid w:val="007C3325"/>
    <w:rsid w:val="007C6D00"/>
    <w:rsid w:val="007C7EA8"/>
    <w:rsid w:val="007D2F03"/>
    <w:rsid w:val="007D6FA0"/>
    <w:rsid w:val="007D75B3"/>
    <w:rsid w:val="007E3A8F"/>
    <w:rsid w:val="007F2732"/>
    <w:rsid w:val="007F6F3C"/>
    <w:rsid w:val="0080062F"/>
    <w:rsid w:val="008140FB"/>
    <w:rsid w:val="00814947"/>
    <w:rsid w:val="00826831"/>
    <w:rsid w:val="008275AF"/>
    <w:rsid w:val="00886A3E"/>
    <w:rsid w:val="00892533"/>
    <w:rsid w:val="008939DE"/>
    <w:rsid w:val="008A1C45"/>
    <w:rsid w:val="008B4614"/>
    <w:rsid w:val="008C14C0"/>
    <w:rsid w:val="008C5FC5"/>
    <w:rsid w:val="008D658E"/>
    <w:rsid w:val="008E30AD"/>
    <w:rsid w:val="008E74B0"/>
    <w:rsid w:val="00901666"/>
    <w:rsid w:val="0096402B"/>
    <w:rsid w:val="00966BC6"/>
    <w:rsid w:val="009753AD"/>
    <w:rsid w:val="00995881"/>
    <w:rsid w:val="009A6831"/>
    <w:rsid w:val="009A75D4"/>
    <w:rsid w:val="009B59A7"/>
    <w:rsid w:val="009C2E31"/>
    <w:rsid w:val="00A20D66"/>
    <w:rsid w:val="00A4055E"/>
    <w:rsid w:val="00A51CDA"/>
    <w:rsid w:val="00A545B0"/>
    <w:rsid w:val="00A635B6"/>
    <w:rsid w:val="00A87CF8"/>
    <w:rsid w:val="00AB4FF9"/>
    <w:rsid w:val="00AB5038"/>
    <w:rsid w:val="00AC1272"/>
    <w:rsid w:val="00AC5CCC"/>
    <w:rsid w:val="00AE701A"/>
    <w:rsid w:val="00AF19D8"/>
    <w:rsid w:val="00AF635A"/>
    <w:rsid w:val="00B17F52"/>
    <w:rsid w:val="00B20328"/>
    <w:rsid w:val="00B2251E"/>
    <w:rsid w:val="00B35DDD"/>
    <w:rsid w:val="00B41738"/>
    <w:rsid w:val="00B43E68"/>
    <w:rsid w:val="00B47A23"/>
    <w:rsid w:val="00B5124C"/>
    <w:rsid w:val="00B61897"/>
    <w:rsid w:val="00B707D0"/>
    <w:rsid w:val="00B82035"/>
    <w:rsid w:val="00BD21D1"/>
    <w:rsid w:val="00BD3645"/>
    <w:rsid w:val="00BF3F2F"/>
    <w:rsid w:val="00C0327E"/>
    <w:rsid w:val="00C12A30"/>
    <w:rsid w:val="00C14669"/>
    <w:rsid w:val="00C22120"/>
    <w:rsid w:val="00C435F4"/>
    <w:rsid w:val="00C43774"/>
    <w:rsid w:val="00C567B9"/>
    <w:rsid w:val="00C617D4"/>
    <w:rsid w:val="00C64685"/>
    <w:rsid w:val="00C72445"/>
    <w:rsid w:val="00C72F1C"/>
    <w:rsid w:val="00C77125"/>
    <w:rsid w:val="00CB1128"/>
    <w:rsid w:val="00CC0567"/>
    <w:rsid w:val="00CC14A8"/>
    <w:rsid w:val="00CD107C"/>
    <w:rsid w:val="00CE64D6"/>
    <w:rsid w:val="00CF1717"/>
    <w:rsid w:val="00CF1861"/>
    <w:rsid w:val="00D01025"/>
    <w:rsid w:val="00D15948"/>
    <w:rsid w:val="00D16774"/>
    <w:rsid w:val="00D1758A"/>
    <w:rsid w:val="00D351C7"/>
    <w:rsid w:val="00D35930"/>
    <w:rsid w:val="00D40B3D"/>
    <w:rsid w:val="00D42E11"/>
    <w:rsid w:val="00D606E2"/>
    <w:rsid w:val="00D66A1A"/>
    <w:rsid w:val="00D70206"/>
    <w:rsid w:val="00D72DAD"/>
    <w:rsid w:val="00D73913"/>
    <w:rsid w:val="00D73B6E"/>
    <w:rsid w:val="00D8101F"/>
    <w:rsid w:val="00D91C4E"/>
    <w:rsid w:val="00DA2933"/>
    <w:rsid w:val="00DA6D77"/>
    <w:rsid w:val="00DD7F79"/>
    <w:rsid w:val="00DF6C53"/>
    <w:rsid w:val="00DF7C1B"/>
    <w:rsid w:val="00E16CF1"/>
    <w:rsid w:val="00E27FCB"/>
    <w:rsid w:val="00E31042"/>
    <w:rsid w:val="00E32881"/>
    <w:rsid w:val="00E341F8"/>
    <w:rsid w:val="00E4131F"/>
    <w:rsid w:val="00E43AA9"/>
    <w:rsid w:val="00E46ACB"/>
    <w:rsid w:val="00E50785"/>
    <w:rsid w:val="00E61E30"/>
    <w:rsid w:val="00E72CC3"/>
    <w:rsid w:val="00E92D22"/>
    <w:rsid w:val="00EA7872"/>
    <w:rsid w:val="00EC0B5A"/>
    <w:rsid w:val="00EC4698"/>
    <w:rsid w:val="00EF53E9"/>
    <w:rsid w:val="00EF753C"/>
    <w:rsid w:val="00F752BA"/>
    <w:rsid w:val="00FA2512"/>
    <w:rsid w:val="00FB4CA3"/>
    <w:rsid w:val="00FC0413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84399C-4469-4218-8C10-E73A7B42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6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  <w:numId w:val="3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  <w:numId w:val="3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33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  <w:numId w:val="3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6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6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6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6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table" w:customStyle="1" w:styleId="Kadasterstandaardtabel">
    <w:name w:val="Kadaster standaardtabel"/>
    <w:basedOn w:val="Standaardtabel"/>
    <w:rsid w:val="00796A16"/>
    <w:pPr>
      <w:spacing w:before="120" w:after="60"/>
    </w:pPr>
    <w:rPr>
      <w:rFonts w:ascii="Arial" w:hAnsi="Arial"/>
      <w:sz w:val="18"/>
    </w:rPr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6"/>
      </w:rPr>
    </w:tblStylePr>
    <w:tblStylePr w:type="firstCol">
      <w:rPr>
        <w:rFonts w:ascii="Arial" w:hAnsi="Arial"/>
        <w:b/>
        <w:sz w:val="16"/>
      </w:rPr>
    </w:tblStylePr>
  </w:style>
  <w:style w:type="table" w:customStyle="1" w:styleId="Kadasterzwart">
    <w:name w:val="Kadaster zwart"/>
    <w:basedOn w:val="Kadasterstandaardtabel"/>
    <w:rsid w:val="00D73B6E"/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rsid w:val="0063013F"/>
    <w:rPr>
      <w:b/>
      <w:color w:val="00387D"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29"/>
      </w:numPr>
      <w:tabs>
        <w:tab w:val="clear" w:pos="360"/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numPr>
        <w:numId w:val="27"/>
      </w:numPr>
      <w:tabs>
        <w:tab w:val="clear" w:pos="360"/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sid w:val="0063013F"/>
    <w:rPr>
      <w:b/>
      <w:bCs/>
      <w:color w:val="00387D"/>
      <w:lang w:val="nl"/>
    </w:rPr>
  </w:style>
  <w:style w:type="paragraph" w:styleId="Titel">
    <w:name w:val="Title"/>
    <w:basedOn w:val="Standaard"/>
    <w:qFormat/>
    <w:rsid w:val="0063013F"/>
    <w:rPr>
      <w:b/>
      <w:bCs/>
      <w:color w:val="00387D"/>
      <w:sz w:val="22"/>
      <w:lang w:val="fr-FR"/>
    </w:rPr>
  </w:style>
  <w:style w:type="paragraph" w:styleId="Ondertitel">
    <w:name w:val="Subtitle"/>
    <w:aliases w:val="Subtitel"/>
    <w:basedOn w:val="Koptekst"/>
    <w:qFormat/>
    <w:rsid w:val="0063013F"/>
    <w:pPr>
      <w:tabs>
        <w:tab w:val="clear" w:pos="4536"/>
        <w:tab w:val="clear" w:pos="9072"/>
      </w:tabs>
    </w:pPr>
    <w:rPr>
      <w:b/>
      <w:color w:val="007EA9"/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28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30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rsid w:val="0063013F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Arial" w:hAnsi="Arial"/>
      <w:sz w:val="18"/>
      <w:lang w:val="nl-NL"/>
    </w:rPr>
  </w:style>
  <w:style w:type="character" w:customStyle="1" w:styleId="Datumopmaakprofiel">
    <w:name w:val="Datumopmaakprofiel"/>
    <w:rPr>
      <w:rFonts w:ascii="Arial" w:hAnsi="Arial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table" w:customStyle="1" w:styleId="Kadasterblauw">
    <w:name w:val="Kadasterblauw"/>
    <w:basedOn w:val="StandaardtabelKadaster"/>
    <w:rsid w:val="002E3EE5"/>
    <w:tblPr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paragraph" w:customStyle="1" w:styleId="Alinea">
    <w:name w:val="Alinea"/>
    <w:basedOn w:val="Standaard"/>
    <w:next w:val="Standaard"/>
  </w:style>
  <w:style w:type="paragraph" w:customStyle="1" w:styleId="Opsomming">
    <w:name w:val="Opsomming"/>
    <w:basedOn w:val="streepje"/>
    <w:next w:val="streepje"/>
  </w:style>
  <w:style w:type="table" w:customStyle="1" w:styleId="Kadasterblauwevenkolommen">
    <w:name w:val="Kadasterblauw even kolommen"/>
    <w:basedOn w:val="Kadasterblauw"/>
    <w:rsid w:val="00796A16"/>
    <w:tblPr>
      <w:tblStyleCol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2Vert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evenrijen">
    <w:name w:val="Kadasterblauw even rijen"/>
    <w:basedOn w:val="Kadasterblauw"/>
    <w:rsid w:val="00796A16"/>
    <w:tblPr>
      <w:tblStyleRow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2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onevenkolommen">
    <w:name w:val="Kadasterblauw oneven kolommen"/>
    <w:basedOn w:val="Kadasterblauw"/>
    <w:rsid w:val="00796A16"/>
    <w:tblPr>
      <w:tblStyleCol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1Vert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totaalrij">
    <w:name w:val="Kadasterblauw totaalrij"/>
    <w:basedOn w:val="Kadasterblauw"/>
    <w:rsid w:val="00FD60F8"/>
    <w:tblPr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2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totaalrijonevenrijen">
    <w:name w:val="Kadasterblauw totaalrij oneven rijen"/>
    <w:basedOn w:val="Kadasterblauwtotaalrij"/>
    <w:rsid w:val="00796A16"/>
    <w:tblPr>
      <w:tblStyleRow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87D"/>
      </w:tcPr>
    </w:tblStylePr>
    <w:tblStylePr w:type="band1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onevenrijen">
    <w:name w:val="Kadasterblauw oneven rijen"/>
    <w:basedOn w:val="Kadasterblauwtotaalrijonevenrijen"/>
    <w:rsid w:val="00796A16"/>
    <w:tblPr>
      <w:tblStyleRow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87D"/>
      </w:tcPr>
    </w:tblStylePr>
    <w:tblStylePr w:type="band1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geel">
    <w:name w:val="Kadastergeel"/>
    <w:basedOn w:val="Standaardtabel"/>
    <w:rsid w:val="00E61E30"/>
    <w:pPr>
      <w:spacing w:before="120" w:after="60"/>
    </w:pPr>
    <w:rPr>
      <w:rFonts w:ascii="Arial" w:hAnsi="Arial"/>
      <w:sz w:val="16"/>
    </w:rPr>
    <w:tblPr>
      <w:tblStyleRowBandSize w:val="1"/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color w:val="auto"/>
        <w:sz w:val="16"/>
      </w:rPr>
      <w:tblPr/>
      <w:tcPr>
        <w:shd w:val="clear" w:color="auto" w:fill="D9C900"/>
      </w:tcPr>
    </w:tblStylePr>
    <w:tblStylePr w:type="lastRow">
      <w:pPr>
        <w:wordWrap/>
        <w:spacing w:beforeLines="0" w:before="0" w:beforeAutospacing="0" w:afterLines="0" w:after="0" w:afterAutospacing="0" w:line="280" w:lineRule="exact"/>
        <w:contextualSpacing w:val="0"/>
      </w:pPr>
      <w:rPr>
        <w:rFonts w:ascii="Arial" w:hAnsi="Arial"/>
        <w:b/>
        <w:sz w:val="16"/>
      </w:rPr>
      <w:tblPr/>
      <w:tcPr>
        <w:shd w:val="clear" w:color="auto" w:fill="D9C900"/>
      </w:tcPr>
    </w:tblStylePr>
    <w:tblStylePr w:type="firstCol">
      <w:rPr>
        <w:rFonts w:ascii="Arial" w:hAnsi="Arial"/>
        <w:b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auto" w:fill="D9C900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auto" w:fill="D9C900"/>
      </w:tcPr>
    </w:tblStylePr>
  </w:style>
  <w:style w:type="table" w:customStyle="1" w:styleId="Kadastergroen">
    <w:name w:val="Kadastergroen"/>
    <w:basedOn w:val="Kadasterstandaardtabel"/>
    <w:rsid w:val="00796A16"/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table" w:customStyle="1" w:styleId="Kadastergroenevenkolommen">
    <w:name w:val="Kadastergroen even kolommen"/>
    <w:basedOn w:val="Kadastergroen"/>
    <w:rsid w:val="00796A16"/>
    <w:tblPr>
      <w:tblStyleColBandSize w:val="1"/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C900"/>
      </w:tcPr>
    </w:tblStylePr>
  </w:style>
  <w:style w:type="table" w:customStyle="1" w:styleId="Kadastergroenevenrijen">
    <w:name w:val="Kadastergroen even rijen"/>
    <w:basedOn w:val="Kadastergroen"/>
    <w:rsid w:val="00796A16"/>
    <w:tblPr>
      <w:tblStyleRowBandSize w:val="1"/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C900"/>
      </w:tcPr>
    </w:tblStylePr>
  </w:style>
  <w:style w:type="table" w:customStyle="1" w:styleId="Kadastergroentotaalrij">
    <w:name w:val="Kadastergroen totaalrij"/>
    <w:basedOn w:val="Standaardtabel"/>
    <w:rsid w:val="00796A16"/>
    <w:pPr>
      <w:spacing w:before="120" w:after="60"/>
    </w:pPr>
    <w:rPr>
      <w:rFonts w:ascii="Arial" w:hAnsi="Arial"/>
      <w:sz w:val="18"/>
    </w:rPr>
    <w:tblPr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color w:val="70A426"/>
        <w:sz w:val="16"/>
      </w:rPr>
      <w:tblPr/>
      <w:tcPr>
        <w:tcBorders>
          <w:top w:val="single" w:sz="12" w:space="0" w:color="70A426"/>
          <w:bottom w:val="single" w:sz="2" w:space="0" w:color="70A426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color w:val="70A426"/>
        <w:sz w:val="16"/>
      </w:rPr>
      <w:tblPr/>
      <w:tcPr>
        <w:tcBorders>
          <w:top w:val="single" w:sz="2" w:space="0" w:color="70A426"/>
          <w:left w:val="nil"/>
          <w:bottom w:val="single" w:sz="1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</w:style>
  <w:style w:type="table" w:customStyle="1" w:styleId="Kadasterrood">
    <w:name w:val="Kadasterrood"/>
    <w:basedOn w:val="Kadasterstandaardtabel"/>
    <w:rsid w:val="00FD60F8"/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/>
      </w:pPr>
      <w:rPr>
        <w:rFonts w:ascii="Arial" w:hAnsi="Arial"/>
        <w:b/>
        <w:color w:val="9C1722"/>
        <w:sz w:val="16"/>
      </w:rPr>
      <w:tblPr/>
      <w:tcPr>
        <w:tcBorders>
          <w:top w:val="single" w:sz="12" w:space="0" w:color="9C1722"/>
          <w:left w:val="nil"/>
          <w:bottom w:val="single" w:sz="2" w:space="0" w:color="9C1722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lastRow">
      <w:tblPr/>
      <w:tcPr>
        <w:tcBorders>
          <w:bottom w:val="single" w:sz="12" w:space="0" w:color="9C1722"/>
        </w:tcBorders>
      </w:tcPr>
    </w:tblStylePr>
    <w:tblStylePr w:type="firstCol">
      <w:rPr>
        <w:rFonts w:ascii="Arial" w:hAnsi="Arial"/>
        <w:b/>
        <w:color w:val="9C1722"/>
        <w:sz w:val="16"/>
      </w:rPr>
    </w:tblStylePr>
    <w:tblStylePr w:type="lastCol">
      <w:rPr>
        <w:color w:val="FFFFFF"/>
      </w:rPr>
      <w:tblPr/>
      <w:tcPr>
        <w:shd w:val="clear" w:color="auto" w:fill="9C1722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</w:style>
  <w:style w:type="table" w:customStyle="1" w:styleId="Kadasterroodtotaalrij">
    <w:name w:val="Kadasterrood totaalrij"/>
    <w:basedOn w:val="Kadasterrood"/>
    <w:rsid w:val="00FD60F8"/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/>
      </w:pPr>
      <w:rPr>
        <w:rFonts w:ascii="Arial" w:hAnsi="Arial"/>
        <w:b/>
        <w:color w:val="9C1722"/>
        <w:sz w:val="16"/>
      </w:rPr>
      <w:tblPr/>
      <w:tcPr>
        <w:tcBorders>
          <w:top w:val="single" w:sz="12" w:space="0" w:color="9C1722"/>
          <w:left w:val="nil"/>
          <w:bottom w:val="single" w:sz="2" w:space="0" w:color="9C172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tblPr/>
      <w:tcPr>
        <w:tcBorders>
          <w:top w:val="single" w:sz="2" w:space="0" w:color="9C1722"/>
          <w:bottom w:val="single" w:sz="12" w:space="0" w:color="9C1722"/>
        </w:tcBorders>
      </w:tcPr>
    </w:tblStylePr>
    <w:tblStylePr w:type="firstCol">
      <w:rPr>
        <w:rFonts w:ascii="Arial" w:hAnsi="Arial"/>
        <w:b/>
        <w:color w:val="9C1722"/>
        <w:sz w:val="16"/>
      </w:rPr>
    </w:tblStylePr>
    <w:tblStylePr w:type="lastCol">
      <w:rPr>
        <w:color w:val="FFFFFF"/>
      </w:rPr>
      <w:tblPr/>
      <w:tcPr>
        <w:shd w:val="clear" w:color="auto" w:fill="9C1722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tblPr/>
      <w:tcPr>
        <w:tcBorders>
          <w:top w:val="nil"/>
        </w:tcBorders>
      </w:tcPr>
    </w:tblStylePr>
  </w:style>
  <w:style w:type="table" w:customStyle="1" w:styleId="StandaardtabelKadaster">
    <w:name w:val="Standaardtabel Kadaster"/>
    <w:basedOn w:val="Standaardtabel"/>
    <w:rsid w:val="00581D12"/>
    <w:pPr>
      <w:spacing w:before="120" w:after="60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6"/>
      </w:rPr>
    </w:tblStylePr>
  </w:style>
  <w:style w:type="paragraph" w:styleId="Documentstructuur">
    <w:name w:val="Document Map"/>
    <w:basedOn w:val="Standaard"/>
    <w:semiHidden/>
    <w:rsid w:val="00D91C4E"/>
    <w:pPr>
      <w:shd w:val="clear" w:color="auto" w:fill="000080"/>
    </w:pPr>
    <w:rPr>
      <w:rFonts w:ascii="Tahoma" w:hAnsi="Tahoma" w:cs="Tahoma"/>
      <w:sz w:val="20"/>
    </w:rPr>
  </w:style>
  <w:style w:type="paragraph" w:styleId="Ballontekst">
    <w:name w:val="Balloon Text"/>
    <w:basedOn w:val="Standaard"/>
    <w:semiHidden/>
    <w:rsid w:val="00D91C4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6D1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rofessioneletabel">
    <w:name w:val="Table Professional"/>
    <w:basedOn w:val="Standaardtabel"/>
    <w:rsid w:val="006D1C84"/>
    <w:pPr>
      <w:spacing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892533"/>
    <w:rPr>
      <w:sz w:val="16"/>
      <w:szCs w:val="16"/>
    </w:rPr>
  </w:style>
  <w:style w:type="paragraph" w:styleId="Tekstopmerking">
    <w:name w:val="annotation text"/>
    <w:basedOn w:val="Standaard"/>
    <w:semiHidden/>
    <w:rsid w:val="00892533"/>
    <w:rPr>
      <w:sz w:val="20"/>
    </w:rPr>
  </w:style>
  <w:style w:type="paragraph" w:styleId="Lijstalinea">
    <w:name w:val="List Paragraph"/>
    <w:basedOn w:val="Standaard"/>
    <w:uiPriority w:val="34"/>
    <w:qFormat/>
    <w:rsid w:val="00C0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aa\Documenation\documentation\kik-modeldocumenten\tekstblokken\Rapport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Rapport.dot</Template>
  <TotalTime>1276</TotalTime>
  <Pages>12</Pages>
  <Words>3254</Words>
  <Characters>17897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21109</CharactersWithSpaces>
  <SharedDoc>false</SharedDoc>
  <HLinks>
    <vt:vector size="42" baseType="variant">
      <vt:variant>
        <vt:i4>1048637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_Toc364086276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_Toc364086275</vt:lpwstr>
      </vt:variant>
      <vt:variant>
        <vt:i4>1048637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_Toc364086274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_Toc364086273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_Toc364086272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_Toc364086271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_Toc364086270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>Het rapport is geschikt voor grote documenten.</dc:description>
  <cp:lastModifiedBy>Laan, Jan-Bart</cp:lastModifiedBy>
  <cp:revision>18</cp:revision>
  <cp:lastPrinted>2013-08-12T13:48:00Z</cp:lastPrinted>
  <dcterms:created xsi:type="dcterms:W3CDTF">2016-09-30T11:57:00Z</dcterms:created>
  <dcterms:modified xsi:type="dcterms:W3CDTF">2018-06-14T07:55:00Z</dcterms:modified>
</cp:coreProperties>
</file>