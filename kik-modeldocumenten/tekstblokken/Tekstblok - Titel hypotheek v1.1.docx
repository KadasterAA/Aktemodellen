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45" w:rsidRDefault="00E56145" w:rsidP="00E56145">
      <w:pPr>
        <w:pStyle w:val="Kop1"/>
      </w:pPr>
      <w:bookmarkStart w:id="0" w:name="_GoBack"/>
      <w:bookmarkEnd w:id="0"/>
      <w:r>
        <w:t xml:space="preserve">Tekstblok </w:t>
      </w:r>
      <w:r w:rsidR="00F45367">
        <w:t>Titel hypotheekakten</w:t>
      </w:r>
    </w:p>
    <w:p w:rsidR="00E56145" w:rsidRPr="00A8001E" w:rsidRDefault="00E56145" w:rsidP="00E56145">
      <w:pPr>
        <w:pStyle w:val="Kop3"/>
        <w:rPr>
          <w:sz w:val="24"/>
          <w:szCs w:val="24"/>
        </w:rPr>
      </w:pPr>
      <w:r w:rsidRPr="00A8001E">
        <w:rPr>
          <w:sz w:val="24"/>
          <w:szCs w:val="24"/>
        </w:rPr>
        <w:t xml:space="preserve">versie </w:t>
      </w:r>
      <w:r w:rsidR="00064833">
        <w:rPr>
          <w:sz w:val="24"/>
          <w:szCs w:val="24"/>
        </w:rPr>
        <w:t>1.1</w:t>
      </w:r>
      <w:r w:rsidRPr="00A8001E">
        <w:rPr>
          <w:sz w:val="24"/>
          <w:szCs w:val="24"/>
        </w:rPr>
        <w:t xml:space="preserve">, dd. </w:t>
      </w:r>
      <w:r w:rsidR="00064833">
        <w:rPr>
          <w:sz w:val="24"/>
          <w:szCs w:val="24"/>
        </w:rPr>
        <w:t>26 maart</w:t>
      </w:r>
      <w:r w:rsidR="008322CE" w:rsidRPr="00A8001E">
        <w:rPr>
          <w:sz w:val="24"/>
          <w:szCs w:val="24"/>
        </w:rPr>
        <w:t xml:space="preserve"> </w:t>
      </w:r>
      <w:r w:rsidRPr="00A8001E">
        <w:rPr>
          <w:sz w:val="24"/>
          <w:szCs w:val="24"/>
        </w:rPr>
        <w:t>201</w:t>
      </w:r>
      <w:r w:rsidR="00F45367" w:rsidRPr="00A8001E">
        <w:rPr>
          <w:sz w:val="24"/>
          <w:szCs w:val="24"/>
        </w:rPr>
        <w:t>2</w:t>
      </w:r>
    </w:p>
    <w:p w:rsidR="00E56145" w:rsidRPr="00E56145" w:rsidRDefault="00E56145"/>
    <w:p w:rsidR="008322CE" w:rsidRDefault="00D14575" w:rsidP="008322CE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</w:t>
      </w:r>
      <w:r w:rsidR="00EB21AF">
        <w:rPr>
          <w:i w:val="0"/>
          <w:sz w:val="24"/>
          <w:szCs w:val="24"/>
        </w:rPr>
        <w:t>ekstfrag</w:t>
      </w:r>
      <w:r w:rsidR="008322CE" w:rsidRPr="008322CE">
        <w:rPr>
          <w:i w:val="0"/>
          <w:sz w:val="24"/>
          <w:szCs w:val="24"/>
        </w:rPr>
        <w:t>ment</w:t>
      </w:r>
    </w:p>
    <w:p w:rsidR="00D75DFC" w:rsidRPr="00D75DFC" w:rsidRDefault="00D75DFC" w:rsidP="00D75DFC"/>
    <w:p w:rsidR="00F21155" w:rsidRDefault="00F21155" w:rsidP="00F21155">
      <w:pPr>
        <w:tabs>
          <w:tab w:val="left" w:pos="-1440"/>
          <w:tab w:val="left" w:pos="-720"/>
        </w:tabs>
        <w:suppressAutoHyphens/>
        <w:jc w:val="center"/>
        <w:rPr>
          <w:rFonts w:cs="Arial"/>
          <w:color w:val="800080"/>
        </w:rPr>
      </w:pPr>
      <w:r w:rsidRPr="00F309A5">
        <w:rPr>
          <w:rFonts w:cs="Arial"/>
          <w:color w:val="800080"/>
        </w:rPr>
        <w:t>Hypotheek/ Hypotheekstelling/ Vestigen recht van hypotheek/</w:t>
      </w:r>
    </w:p>
    <w:p w:rsidR="00F21155" w:rsidRPr="00F309A5" w:rsidRDefault="00F21155" w:rsidP="00F21155">
      <w:pPr>
        <w:tabs>
          <w:tab w:val="left" w:pos="-1440"/>
          <w:tab w:val="left" w:pos="-720"/>
        </w:tabs>
        <w:suppressAutoHyphens/>
        <w:jc w:val="center"/>
        <w:rPr>
          <w:rFonts w:cs="Arial"/>
          <w:color w:val="FF0000"/>
        </w:rPr>
      </w:pPr>
      <w:r w:rsidRPr="00F309A5">
        <w:rPr>
          <w:rFonts w:cs="Arial"/>
          <w:color w:val="800080"/>
        </w:rPr>
        <w:t xml:space="preserve"> Hypotheek</w:t>
      </w:r>
      <w:r>
        <w:rPr>
          <w:rFonts w:cs="Arial"/>
          <w:color w:val="800080"/>
        </w:rPr>
        <w:t xml:space="preserve"> </w:t>
      </w:r>
      <w:r w:rsidRPr="00F309A5">
        <w:rPr>
          <w:rFonts w:cs="Arial"/>
          <w:color w:val="800080"/>
        </w:rPr>
        <w:t>LEVERING</w:t>
      </w:r>
      <w:r w:rsidRPr="00F309A5">
        <w:rPr>
          <w:rFonts w:cs="Arial"/>
          <w:color w:val="0000FF"/>
        </w:rPr>
        <w:t xml:space="preserve"> </w:t>
      </w:r>
      <w:r w:rsidRPr="00F309A5">
        <w:rPr>
          <w:rFonts w:cs="Arial"/>
        </w:rPr>
        <w:fldChar w:fldCharType="begin"/>
      </w:r>
      <w:r w:rsidRPr="00F309A5">
        <w:rPr>
          <w:rFonts w:cs="Arial"/>
        </w:rPr>
        <w:instrText xml:space="preserve">MacroButton Nomacro </w:instrText>
      </w:r>
      <w:r w:rsidRPr="00F309A5">
        <w:rPr>
          <w:rFonts w:cs="Arial"/>
          <w:effect w:val="none"/>
        </w:rPr>
        <w:instrText>§</w:instrText>
      </w:r>
      <w:r w:rsidRPr="00F309A5">
        <w:rPr>
          <w:rFonts w:cs="Arial"/>
        </w:rPr>
        <w:fldChar w:fldCharType="end"/>
      </w:r>
      <w:r w:rsidRPr="00F309A5">
        <w:rPr>
          <w:rFonts w:cs="Arial"/>
        </w:rPr>
        <w:t>straatnaam, huisnummer</w:t>
      </w:r>
      <w:r w:rsidRPr="00D75DFC">
        <w:rPr>
          <w:rFonts w:cs="Arial"/>
        </w:rPr>
        <w:t>,</w:t>
      </w:r>
      <w:r w:rsidRPr="00D75DFC">
        <w:rPr>
          <w:rFonts w:cs="Arial"/>
          <w:color w:val="008000"/>
        </w:rPr>
        <w:t xml:space="preserve"> </w:t>
      </w:r>
      <w:r w:rsidRPr="00D75DFC">
        <w:rPr>
          <w:rFonts w:cs="Arial"/>
          <w:color w:val="800080"/>
        </w:rPr>
        <w:t>huisletter, toevoeging</w:t>
      </w:r>
      <w:r w:rsidRPr="00F309A5">
        <w:rPr>
          <w:rFonts w:cs="Arial"/>
          <w:color w:val="008000"/>
        </w:rPr>
        <w:t xml:space="preserve"> </w:t>
      </w:r>
      <w:r w:rsidRPr="00F309A5">
        <w:rPr>
          <w:rFonts w:cs="Arial"/>
          <w:color w:val="663300"/>
        </w:rPr>
        <w:t xml:space="preserve">te </w:t>
      </w:r>
      <w:r w:rsidRPr="00F309A5">
        <w:rPr>
          <w:rFonts w:cs="Arial"/>
        </w:rPr>
        <w:t>woonplaats</w:t>
      </w:r>
      <w:r w:rsidRPr="00F309A5">
        <w:rPr>
          <w:rFonts w:cs="Arial"/>
        </w:rPr>
        <w:fldChar w:fldCharType="begin"/>
      </w:r>
      <w:r w:rsidRPr="00F309A5">
        <w:rPr>
          <w:rFonts w:cs="Arial"/>
        </w:rPr>
        <w:instrText xml:space="preserve">MacroButton Nomacro </w:instrText>
      </w:r>
      <w:r w:rsidRPr="00F309A5">
        <w:rPr>
          <w:rFonts w:cs="Arial"/>
          <w:effect w:val="none"/>
        </w:rPr>
        <w:instrText>§</w:instrText>
      </w:r>
      <w:r w:rsidRPr="00F309A5">
        <w:rPr>
          <w:rFonts w:cs="Arial"/>
        </w:rPr>
        <w:fldChar w:fldCharType="end"/>
      </w:r>
    </w:p>
    <w:p w:rsidR="00F21155" w:rsidRPr="00784683" w:rsidRDefault="00F21155" w:rsidP="00F21155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</w:p>
    <w:p w:rsidR="00F21155" w:rsidRPr="00064833" w:rsidRDefault="00F21155" w:rsidP="00F21155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064833">
        <w:rPr>
          <w:rFonts w:cs="Arial"/>
          <w:color w:val="800080"/>
          <w:szCs w:val="18"/>
        </w:rPr>
        <w:t xml:space="preserve">Offertenummer: </w:t>
      </w:r>
      <w:r w:rsidRPr="00064833">
        <w:rPr>
          <w:rFonts w:cs="Arial"/>
          <w:szCs w:val="18"/>
        </w:rPr>
        <w:fldChar w:fldCharType="begin"/>
      </w:r>
      <w:r w:rsidRPr="00064833">
        <w:rPr>
          <w:rFonts w:cs="Arial"/>
          <w:szCs w:val="18"/>
        </w:rPr>
        <w:instrText xml:space="preserve">MacroButton Nomacro </w:instrText>
      </w:r>
      <w:r w:rsidRPr="00064833">
        <w:rPr>
          <w:rFonts w:cs="Arial"/>
          <w:szCs w:val="18"/>
          <w:effect w:val="none"/>
        </w:rPr>
        <w:instrText>§</w:instrText>
      </w:r>
      <w:r w:rsidRPr="00064833">
        <w:rPr>
          <w:rFonts w:cs="Arial"/>
          <w:szCs w:val="18"/>
        </w:rPr>
        <w:fldChar w:fldCharType="end"/>
      </w:r>
      <w:r w:rsidRPr="00064833">
        <w:rPr>
          <w:rFonts w:cs="Arial"/>
          <w:szCs w:val="18"/>
        </w:rPr>
        <w:t>kenmerk offerte</w:t>
      </w:r>
      <w:r w:rsidRPr="00064833">
        <w:rPr>
          <w:rFonts w:cs="Arial"/>
          <w:szCs w:val="18"/>
        </w:rPr>
        <w:fldChar w:fldCharType="begin"/>
      </w:r>
      <w:r w:rsidRPr="00064833">
        <w:rPr>
          <w:rFonts w:cs="Arial"/>
          <w:szCs w:val="18"/>
        </w:rPr>
        <w:instrText xml:space="preserve">MacroButton Nomacro </w:instrText>
      </w:r>
      <w:r w:rsidRPr="00064833">
        <w:rPr>
          <w:rFonts w:cs="Arial"/>
          <w:szCs w:val="18"/>
          <w:effect w:val="none"/>
        </w:rPr>
        <w:instrText>§</w:instrText>
      </w:r>
      <w:r w:rsidRPr="00064833">
        <w:rPr>
          <w:rFonts w:cs="Arial"/>
          <w:szCs w:val="18"/>
        </w:rPr>
        <w:fldChar w:fldCharType="end"/>
      </w:r>
    </w:p>
    <w:p w:rsidR="00546A58" w:rsidRPr="00064833" w:rsidRDefault="00546A58" w:rsidP="00546A58">
      <w:pPr>
        <w:tabs>
          <w:tab w:val="left" w:pos="-1440"/>
          <w:tab w:val="left" w:pos="-720"/>
        </w:tabs>
        <w:rPr>
          <w:rFonts w:cs="Arial"/>
          <w:color w:val="800080"/>
          <w:szCs w:val="18"/>
        </w:rPr>
      </w:pPr>
      <w:r w:rsidRPr="00064833">
        <w:rPr>
          <w:rFonts w:cs="Arial"/>
          <w:color w:val="800080"/>
          <w:szCs w:val="18"/>
        </w:rPr>
        <w:t xml:space="preserve">Kenmerk: </w:t>
      </w:r>
      <w:r w:rsidRPr="00064833">
        <w:rPr>
          <w:rFonts w:cs="Arial"/>
          <w:szCs w:val="18"/>
        </w:rPr>
        <w:fldChar w:fldCharType="begin"/>
      </w:r>
      <w:r w:rsidRPr="00064833">
        <w:rPr>
          <w:rFonts w:cs="Arial"/>
          <w:szCs w:val="18"/>
        </w:rPr>
        <w:instrText xml:space="preserve">MacroButton Nomacro </w:instrText>
      </w:r>
      <w:r w:rsidRPr="00064833">
        <w:rPr>
          <w:rFonts w:cs="Arial"/>
          <w:szCs w:val="18"/>
          <w:effect w:val="none"/>
        </w:rPr>
        <w:instrText>§</w:instrText>
      </w:r>
      <w:r w:rsidRPr="00064833">
        <w:rPr>
          <w:rFonts w:cs="Arial"/>
          <w:szCs w:val="18"/>
        </w:rPr>
        <w:fldChar w:fldCharType="end"/>
      </w:r>
      <w:r w:rsidRPr="00064833">
        <w:rPr>
          <w:rFonts w:cs="Arial"/>
          <w:szCs w:val="18"/>
        </w:rPr>
        <w:t>omschrijving</w:t>
      </w:r>
      <w:r w:rsidRPr="00064833">
        <w:rPr>
          <w:rFonts w:cs="Arial"/>
          <w:szCs w:val="18"/>
        </w:rPr>
        <w:fldChar w:fldCharType="begin"/>
      </w:r>
      <w:r w:rsidRPr="00064833">
        <w:rPr>
          <w:rFonts w:cs="Arial"/>
          <w:szCs w:val="18"/>
        </w:rPr>
        <w:instrText xml:space="preserve">MacroButton Nomacro </w:instrText>
      </w:r>
      <w:r w:rsidRPr="00064833">
        <w:rPr>
          <w:rFonts w:cs="Arial"/>
          <w:szCs w:val="18"/>
          <w:effect w:val="none"/>
        </w:rPr>
        <w:instrText>§</w:instrText>
      </w:r>
      <w:r w:rsidRPr="00064833">
        <w:rPr>
          <w:rFonts w:cs="Arial"/>
          <w:szCs w:val="18"/>
        </w:rPr>
        <w:fldChar w:fldCharType="end"/>
      </w:r>
      <w:r w:rsidRPr="00064833">
        <w:rPr>
          <w:rFonts w:cs="Arial"/>
          <w:color w:val="800080"/>
          <w:szCs w:val="18"/>
        </w:rPr>
        <w:t xml:space="preserve"> </w:t>
      </w:r>
    </w:p>
    <w:p w:rsidR="00D75DFC" w:rsidRPr="00064833" w:rsidRDefault="00F21155" w:rsidP="00546A58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064833">
        <w:rPr>
          <w:rFonts w:cs="Arial"/>
          <w:color w:val="800080"/>
          <w:szCs w:val="18"/>
        </w:rPr>
        <w:t xml:space="preserve">Zaaknummer: </w:t>
      </w:r>
      <w:r w:rsidRPr="00064833">
        <w:rPr>
          <w:rFonts w:cs="Arial"/>
          <w:szCs w:val="18"/>
        </w:rPr>
        <w:fldChar w:fldCharType="begin"/>
      </w:r>
      <w:r w:rsidRPr="00064833">
        <w:rPr>
          <w:rFonts w:cs="Arial"/>
          <w:szCs w:val="18"/>
        </w:rPr>
        <w:instrText xml:space="preserve">MacroButton Nomacro </w:instrText>
      </w:r>
      <w:r w:rsidRPr="00064833">
        <w:rPr>
          <w:rFonts w:cs="Arial"/>
          <w:szCs w:val="18"/>
          <w:effect w:val="none"/>
        </w:rPr>
        <w:instrText>§</w:instrText>
      </w:r>
      <w:r w:rsidRPr="00064833">
        <w:rPr>
          <w:rFonts w:cs="Arial"/>
          <w:szCs w:val="18"/>
        </w:rPr>
        <w:fldChar w:fldCharType="end"/>
      </w:r>
      <w:r w:rsidRPr="00064833">
        <w:rPr>
          <w:rFonts w:cs="Arial"/>
          <w:szCs w:val="18"/>
        </w:rPr>
        <w:t>kenmerk zaak</w:t>
      </w:r>
      <w:r w:rsidRPr="00064833">
        <w:rPr>
          <w:rFonts w:cs="Arial"/>
          <w:szCs w:val="18"/>
        </w:rPr>
        <w:fldChar w:fldCharType="begin"/>
      </w:r>
      <w:r w:rsidRPr="00064833">
        <w:rPr>
          <w:rFonts w:cs="Arial"/>
          <w:szCs w:val="18"/>
        </w:rPr>
        <w:instrText xml:space="preserve">MacroButton Nomacro </w:instrText>
      </w:r>
      <w:r w:rsidRPr="00064833">
        <w:rPr>
          <w:rFonts w:cs="Arial"/>
          <w:szCs w:val="18"/>
          <w:effect w:val="none"/>
        </w:rPr>
        <w:instrText>§</w:instrText>
      </w:r>
      <w:r w:rsidRPr="00064833">
        <w:rPr>
          <w:rFonts w:cs="Arial"/>
          <w:szCs w:val="18"/>
        </w:rPr>
        <w:fldChar w:fldCharType="end"/>
      </w:r>
    </w:p>
    <w:p w:rsidR="00BC35B9" w:rsidRDefault="00BC35B9" w:rsidP="00924C59">
      <w:pPr>
        <w:pStyle w:val="Kop2"/>
        <w:rPr>
          <w:i w:val="0"/>
          <w:sz w:val="24"/>
          <w:szCs w:val="24"/>
        </w:rPr>
      </w:pPr>
    </w:p>
    <w:p w:rsidR="006D21C8" w:rsidRPr="00924C59" w:rsidRDefault="008322CE" w:rsidP="00924C59">
      <w:pPr>
        <w:pStyle w:val="Kop2"/>
        <w:rPr>
          <w:rFonts w:cs="Times New Roman"/>
          <w:bCs w:val="0"/>
          <w:i w:val="0"/>
          <w:iCs w:val="0"/>
          <w:sz w:val="24"/>
          <w:szCs w:val="24"/>
        </w:rPr>
      </w:pPr>
      <w:r w:rsidRPr="00924C59">
        <w:rPr>
          <w:i w:val="0"/>
          <w:sz w:val="24"/>
          <w:szCs w:val="24"/>
        </w:rPr>
        <w:t>Voorbeeld tekstfragment</w:t>
      </w:r>
    </w:p>
    <w:p w:rsidR="0001324E" w:rsidRPr="0001324E" w:rsidRDefault="0001324E" w:rsidP="0001324E">
      <w:pPr>
        <w:rPr>
          <w:u w:val="single"/>
        </w:rPr>
      </w:pPr>
      <w:r>
        <w:rPr>
          <w:u w:val="single"/>
        </w:rPr>
        <w:t>Alleen titel en geen kenmerk</w:t>
      </w:r>
    </w:p>
    <w:p w:rsidR="00546A58" w:rsidRDefault="00546A58" w:rsidP="00546A58">
      <w:pPr>
        <w:jc w:val="center"/>
      </w:pPr>
      <w:r>
        <w:t>Hypotheekstelling</w:t>
      </w:r>
    </w:p>
    <w:p w:rsidR="00546A58" w:rsidRDefault="00546A58" w:rsidP="00546A58"/>
    <w:p w:rsidR="0001324E" w:rsidRDefault="0001324E" w:rsidP="00546A58">
      <w:pPr>
        <w:rPr>
          <w:u w:val="single"/>
        </w:rPr>
      </w:pPr>
      <w:r>
        <w:rPr>
          <w:u w:val="single"/>
        </w:rPr>
        <w:t>Titel en kenmerk:</w:t>
      </w:r>
    </w:p>
    <w:p w:rsidR="0001324E" w:rsidRDefault="0001324E" w:rsidP="0001324E">
      <w:pPr>
        <w:jc w:val="center"/>
      </w:pPr>
      <w:r>
        <w:t>Vestigen recht van Hypotheek</w:t>
      </w:r>
    </w:p>
    <w:p w:rsidR="0001324E" w:rsidRDefault="0001324E" w:rsidP="0001324E"/>
    <w:p w:rsidR="0001324E" w:rsidRPr="00546A58" w:rsidRDefault="0001324E" w:rsidP="0001324E">
      <w:r>
        <w:t xml:space="preserve">Zaaknummer: 789.Jan van </w:t>
      </w:r>
      <w:proofErr w:type="spellStart"/>
      <w:r>
        <w:t>Halststraat</w:t>
      </w:r>
      <w:proofErr w:type="spellEnd"/>
    </w:p>
    <w:p w:rsidR="00546A58" w:rsidRDefault="00546A58" w:rsidP="008322CE">
      <w:pPr>
        <w:rPr>
          <w:u w:val="single"/>
        </w:rPr>
      </w:pPr>
    </w:p>
    <w:p w:rsidR="00D14575" w:rsidRDefault="00546A58" w:rsidP="008322CE">
      <w:pPr>
        <w:rPr>
          <w:u w:val="single"/>
        </w:rPr>
      </w:pPr>
      <w:r>
        <w:rPr>
          <w:u w:val="single"/>
        </w:rPr>
        <w:t>Maximaal</w:t>
      </w:r>
    </w:p>
    <w:p w:rsidR="00F21155" w:rsidRDefault="00F21155" w:rsidP="00F21155">
      <w:pPr>
        <w:jc w:val="center"/>
      </w:pPr>
      <w:r>
        <w:t>Hypotheek</w:t>
      </w:r>
      <w:r w:rsidR="00064833">
        <w:t xml:space="preserve"> LEVERING</w:t>
      </w:r>
      <w:r>
        <w:t xml:space="preserve"> Jan van </w:t>
      </w:r>
      <w:proofErr w:type="spellStart"/>
      <w:r>
        <w:t>Halststraat</w:t>
      </w:r>
      <w:proofErr w:type="spellEnd"/>
      <w:r>
        <w:t xml:space="preserve"> </w:t>
      </w:r>
      <w:smartTag w:uri="urn:schemas-microsoft-com:office:smarttags" w:element="metricconverter">
        <w:smartTagPr>
          <w:attr w:name="ProductID" w:val="5 A"/>
        </w:smartTagPr>
        <w:r>
          <w:t>5 A</w:t>
        </w:r>
      </w:smartTag>
      <w:r>
        <w:t xml:space="preserve"> bis te Nieuwegein</w:t>
      </w:r>
    </w:p>
    <w:p w:rsidR="00F21155" w:rsidRDefault="00F21155" w:rsidP="00F21155">
      <w:pPr>
        <w:jc w:val="center"/>
      </w:pPr>
    </w:p>
    <w:p w:rsidR="00F21155" w:rsidRDefault="00EB21AF" w:rsidP="00F21155">
      <w:r>
        <w:t>Offertenummer: 2000.33.4444</w:t>
      </w:r>
    </w:p>
    <w:p w:rsidR="00546A58" w:rsidRDefault="00546A58" w:rsidP="00F21155">
      <w:r>
        <w:t xml:space="preserve">Kenmerk: woning Jan van </w:t>
      </w:r>
      <w:proofErr w:type="spellStart"/>
      <w:r>
        <w:t>Halststraat</w:t>
      </w:r>
      <w:proofErr w:type="spellEnd"/>
    </w:p>
    <w:p w:rsidR="00EB21AF" w:rsidRPr="00F21155" w:rsidRDefault="00EB21AF" w:rsidP="00F21155">
      <w:r>
        <w:t xml:space="preserve">Zaaknummer: 2345/Jan van </w:t>
      </w:r>
      <w:proofErr w:type="spellStart"/>
      <w:r>
        <w:t>Halststraat</w:t>
      </w:r>
      <w:proofErr w:type="spellEnd"/>
    </w:p>
    <w:p w:rsidR="006D21C8" w:rsidRDefault="006D21C8"/>
    <w:p w:rsidR="008F3E52" w:rsidRPr="004B55E0" w:rsidRDefault="008F3E52" w:rsidP="008F3E52">
      <w:pPr>
        <w:pStyle w:val="Kop2"/>
        <w:rPr>
          <w:sz w:val="24"/>
          <w:szCs w:val="24"/>
        </w:rPr>
      </w:pPr>
      <w:r w:rsidRPr="004B55E0">
        <w:rPr>
          <w:sz w:val="24"/>
          <w:szCs w:val="24"/>
        </w:rPr>
        <w:t>Opmerking</w:t>
      </w:r>
    </w:p>
    <w:p w:rsidR="008F3E52" w:rsidRDefault="008F3E52" w:rsidP="008F3E52">
      <w:r>
        <w:t>Tussen tekstblok Equivalentverklaring en tekstblok Titel hypotheekakten 2 witregels.</w:t>
      </w:r>
    </w:p>
    <w:p w:rsidR="008F3E52" w:rsidRDefault="008F3E52" w:rsidP="008F3E52">
      <w:r>
        <w:t>Binnen tekstblok Titel hypotheekakten geldt:</w:t>
      </w:r>
    </w:p>
    <w:p w:rsidR="008F3E52" w:rsidRDefault="008F3E52" w:rsidP="008F3E52">
      <w:r>
        <w:t>- tussen titel en kenmerk 1 witregel</w:t>
      </w:r>
    </w:p>
    <w:p w:rsidR="008F3E52" w:rsidRDefault="008F3E52" w:rsidP="008F3E52">
      <w:r>
        <w:t xml:space="preserve">- tussen de kenmerken nooit een witregel </w:t>
      </w:r>
    </w:p>
    <w:p w:rsidR="008F3E52" w:rsidRPr="008F3E52" w:rsidRDefault="008F3E52" w:rsidP="008F3E52">
      <w:r>
        <w:t>Tussen tekstblok Titel hypotheekakten en tekstblok Aanhef 1 witregel</w:t>
      </w:r>
    </w:p>
    <w:p w:rsidR="00546A58" w:rsidRDefault="00546A58"/>
    <w:p w:rsidR="008322CE" w:rsidRDefault="008322CE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:rsidTr="00A63076">
        <w:trPr>
          <w:trHeight w:val="332"/>
        </w:trPr>
        <w:tc>
          <w:tcPr>
            <w:tcW w:w="5173" w:type="dxa"/>
            <w:vAlign w:val="bottom"/>
          </w:tcPr>
          <w:p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:rsidTr="00A63076">
        <w:tc>
          <w:tcPr>
            <w:tcW w:w="779" w:type="dxa"/>
          </w:tcPr>
          <w:p w:rsidR="0018608B" w:rsidRDefault="00F45367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0.1</w:t>
            </w:r>
          </w:p>
        </w:tc>
        <w:tc>
          <w:tcPr>
            <w:tcW w:w="1701" w:type="dxa"/>
          </w:tcPr>
          <w:p w:rsidR="0018608B" w:rsidRDefault="00F45367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januari 2012</w:t>
            </w:r>
          </w:p>
        </w:tc>
        <w:tc>
          <w:tcPr>
            <w:tcW w:w="1985" w:type="dxa"/>
          </w:tcPr>
          <w:p w:rsidR="0018608B" w:rsidRDefault="0018608B" w:rsidP="003A313E">
            <w:r>
              <w:t>RZ/PPB</w:t>
            </w:r>
          </w:p>
        </w:tc>
        <w:tc>
          <w:tcPr>
            <w:tcW w:w="4394" w:type="dxa"/>
          </w:tcPr>
          <w:p w:rsidR="0018608B" w:rsidRDefault="00340988" w:rsidP="003A313E">
            <w:r>
              <w:t>Initiële versie</w:t>
            </w:r>
          </w:p>
        </w:tc>
      </w:tr>
      <w:tr w:rsidR="00BF240A" w:rsidRPr="00343045" w:rsidTr="00A63076">
        <w:tc>
          <w:tcPr>
            <w:tcW w:w="779" w:type="dxa"/>
          </w:tcPr>
          <w:p w:rsidR="00BF240A" w:rsidRDefault="00BF240A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</w:tcPr>
          <w:p w:rsidR="00BF240A" w:rsidRDefault="00BF240A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14 februari 2012</w:t>
            </w:r>
          </w:p>
        </w:tc>
        <w:tc>
          <w:tcPr>
            <w:tcW w:w="1985" w:type="dxa"/>
          </w:tcPr>
          <w:p w:rsidR="00BF240A" w:rsidRDefault="00BF240A" w:rsidP="003A313E">
            <w:r>
              <w:t>RZ/PPB</w:t>
            </w:r>
          </w:p>
        </w:tc>
        <w:tc>
          <w:tcPr>
            <w:tcW w:w="4394" w:type="dxa"/>
          </w:tcPr>
          <w:p w:rsidR="00BF240A" w:rsidRDefault="00BF240A" w:rsidP="003A313E">
            <w:r>
              <w:t>Afgestemd met JBL</w:t>
            </w:r>
          </w:p>
        </w:tc>
      </w:tr>
      <w:tr w:rsidR="00064833" w:rsidRPr="00343045" w:rsidTr="00A63076">
        <w:tc>
          <w:tcPr>
            <w:tcW w:w="779" w:type="dxa"/>
          </w:tcPr>
          <w:p w:rsidR="00064833" w:rsidRDefault="00064833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1.1</w:t>
            </w:r>
          </w:p>
        </w:tc>
        <w:tc>
          <w:tcPr>
            <w:tcW w:w="1701" w:type="dxa"/>
          </w:tcPr>
          <w:p w:rsidR="00064833" w:rsidRDefault="00064833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maart 2012</w:t>
            </w:r>
          </w:p>
        </w:tc>
        <w:tc>
          <w:tcPr>
            <w:tcW w:w="1985" w:type="dxa"/>
          </w:tcPr>
          <w:p w:rsidR="00064833" w:rsidRDefault="00064833" w:rsidP="003A313E">
            <w:r>
              <w:t>RZ/PPB</w:t>
            </w:r>
          </w:p>
        </w:tc>
        <w:tc>
          <w:tcPr>
            <w:tcW w:w="4394" w:type="dxa"/>
          </w:tcPr>
          <w:p w:rsidR="00064833" w:rsidRDefault="00064833" w:rsidP="003A313E">
            <w:r>
              <w:t>Aanpassing voorbeeld tekstfragment</w:t>
            </w:r>
          </w:p>
        </w:tc>
      </w:tr>
    </w:tbl>
    <w:p w:rsidR="00495C7D" w:rsidRDefault="00495C7D">
      <w:bookmarkStart w:id="1" w:name="bmVersie"/>
      <w:bookmarkEnd w:id="1"/>
    </w:p>
    <w:sectPr w:rsidR="00495C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BFD" w:rsidRDefault="00891BFD">
      <w:r>
        <w:separator/>
      </w:r>
    </w:p>
  </w:endnote>
  <w:endnote w:type="continuationSeparator" w:id="0">
    <w:p w:rsidR="00891BFD" w:rsidRDefault="0089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04" w:rsidRDefault="00FB680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04" w:rsidRDefault="00FB680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04" w:rsidRDefault="00FB680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BFD" w:rsidRDefault="00891BFD">
      <w:r>
        <w:separator/>
      </w:r>
    </w:p>
  </w:footnote>
  <w:footnote w:type="continuationSeparator" w:id="0">
    <w:p w:rsidR="00891BFD" w:rsidRDefault="00891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04" w:rsidRDefault="00FB680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04" w:rsidRDefault="00FB680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04" w:rsidRDefault="00FB680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5"/>
    <w:rsid w:val="0001324E"/>
    <w:rsid w:val="00064833"/>
    <w:rsid w:val="00076B9D"/>
    <w:rsid w:val="000F59E6"/>
    <w:rsid w:val="0018608B"/>
    <w:rsid w:val="00192E24"/>
    <w:rsid w:val="001C1840"/>
    <w:rsid w:val="002B6573"/>
    <w:rsid w:val="002D5441"/>
    <w:rsid w:val="00313D39"/>
    <w:rsid w:val="00340988"/>
    <w:rsid w:val="00343E8F"/>
    <w:rsid w:val="00383876"/>
    <w:rsid w:val="003A313E"/>
    <w:rsid w:val="00495C7D"/>
    <w:rsid w:val="004B154A"/>
    <w:rsid w:val="004B55E0"/>
    <w:rsid w:val="004E593D"/>
    <w:rsid w:val="004F7C21"/>
    <w:rsid w:val="00546A58"/>
    <w:rsid w:val="005551E9"/>
    <w:rsid w:val="005C6A42"/>
    <w:rsid w:val="006146DC"/>
    <w:rsid w:val="00626FB0"/>
    <w:rsid w:val="00694EC9"/>
    <w:rsid w:val="006D21C8"/>
    <w:rsid w:val="00720745"/>
    <w:rsid w:val="00722B93"/>
    <w:rsid w:val="007870A1"/>
    <w:rsid w:val="007E422F"/>
    <w:rsid w:val="008322CE"/>
    <w:rsid w:val="00880A0A"/>
    <w:rsid w:val="00891BFD"/>
    <w:rsid w:val="008C36F8"/>
    <w:rsid w:val="008F3E52"/>
    <w:rsid w:val="00924C59"/>
    <w:rsid w:val="00A523EB"/>
    <w:rsid w:val="00A63076"/>
    <w:rsid w:val="00A8001E"/>
    <w:rsid w:val="00A9412A"/>
    <w:rsid w:val="00B40D65"/>
    <w:rsid w:val="00BC35B9"/>
    <w:rsid w:val="00BF240A"/>
    <w:rsid w:val="00C32AC5"/>
    <w:rsid w:val="00C458C1"/>
    <w:rsid w:val="00C91490"/>
    <w:rsid w:val="00C93758"/>
    <w:rsid w:val="00CD4179"/>
    <w:rsid w:val="00D14575"/>
    <w:rsid w:val="00D41E1C"/>
    <w:rsid w:val="00D75DFC"/>
    <w:rsid w:val="00DC3A29"/>
    <w:rsid w:val="00E51A1F"/>
    <w:rsid w:val="00E56145"/>
    <w:rsid w:val="00E87EA1"/>
    <w:rsid w:val="00EB21AF"/>
    <w:rsid w:val="00EC39BF"/>
    <w:rsid w:val="00EC732F"/>
    <w:rsid w:val="00F0519E"/>
    <w:rsid w:val="00F10110"/>
    <w:rsid w:val="00F21155"/>
    <w:rsid w:val="00F45367"/>
    <w:rsid w:val="00FB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C14DA4D-E6B6-4532-BC73-427519DB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semiHidden/>
    <w:rsid w:val="0001324E"/>
    <w:rPr>
      <w:sz w:val="16"/>
      <w:szCs w:val="16"/>
    </w:rPr>
  </w:style>
  <w:style w:type="paragraph" w:styleId="Tekstopmerking">
    <w:name w:val="annotation text"/>
    <w:basedOn w:val="Standaard"/>
    <w:semiHidden/>
    <w:rsid w:val="0001324E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01324E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6146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6146DC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4D13FB42.dotm</Template>
  <TotalTime>0</TotalTime>
  <Pages>1</Pages>
  <Words>139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Woonadres</vt:lpstr>
    </vt:vector>
  </TitlesOfParts>
  <Company>Kadaster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Woonadres</dc:title>
  <dc:subject/>
  <dc:creator>RZ/PPB</dc:creator>
  <cp:keywords/>
  <dc:description/>
  <cp:lastModifiedBy>Laan, Jan-Bart</cp:lastModifiedBy>
  <cp:revision>3</cp:revision>
  <cp:lastPrinted>2010-04-22T08:56:00Z</cp:lastPrinted>
  <dcterms:created xsi:type="dcterms:W3CDTF">2016-09-29T13:19:00Z</dcterms:created>
  <dcterms:modified xsi:type="dcterms:W3CDTF">2016-09-29T13:19:00Z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-861558464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1595966482</vt:i4>
  </property>
  <property fmtid="{D5CDD505-2E9C-101B-9397-08002B2CF9AE}" pid="8" name="_ReviewingToolsShownOnce">
    <vt:lpwstr/>
  </property>
</Properties>
</file>