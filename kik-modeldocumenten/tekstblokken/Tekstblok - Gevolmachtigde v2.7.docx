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4D" w:rsidRDefault="00EF024D" w:rsidP="00EF024D">
      <w:pPr>
        <w:pStyle w:val="Kop1"/>
      </w:pPr>
      <w:r>
        <w:t>Tekstblo</w:t>
      </w:r>
      <w:bookmarkStart w:id="0" w:name="_GoBack"/>
      <w:bookmarkEnd w:id="0"/>
      <w:r>
        <w:t>k Gevolmachtigde</w:t>
      </w:r>
    </w:p>
    <w:p w:rsidR="00EF024D" w:rsidRPr="00037D0C" w:rsidRDefault="00EF024D" w:rsidP="00EF024D">
      <w:pPr>
        <w:pStyle w:val="Kop3"/>
        <w:rPr>
          <w:sz w:val="24"/>
          <w:szCs w:val="24"/>
        </w:rPr>
      </w:pPr>
      <w:r w:rsidRPr="00037D0C">
        <w:rPr>
          <w:sz w:val="24"/>
          <w:szCs w:val="24"/>
        </w:rPr>
        <w:t xml:space="preserve">versie </w:t>
      </w:r>
      <w:r w:rsidR="0070662E" w:rsidRPr="00037D0C">
        <w:rPr>
          <w:sz w:val="24"/>
          <w:szCs w:val="24"/>
        </w:rPr>
        <w:t>2.</w:t>
      </w:r>
      <w:r w:rsidR="00594027">
        <w:rPr>
          <w:sz w:val="24"/>
          <w:szCs w:val="24"/>
        </w:rPr>
        <w:t>7</w:t>
      </w:r>
      <w:r w:rsidRPr="00037D0C">
        <w:rPr>
          <w:sz w:val="24"/>
          <w:szCs w:val="24"/>
        </w:rPr>
        <w:t xml:space="preserve"> dd. </w:t>
      </w:r>
      <w:r w:rsidR="00594027">
        <w:rPr>
          <w:sz w:val="24"/>
          <w:szCs w:val="24"/>
        </w:rPr>
        <w:t>3 april</w:t>
      </w:r>
      <w:r w:rsidR="0049794D">
        <w:rPr>
          <w:sz w:val="24"/>
          <w:szCs w:val="24"/>
        </w:rPr>
        <w:t xml:space="preserve"> 2014</w:t>
      </w:r>
    </w:p>
    <w:p w:rsidR="00EF024D" w:rsidRPr="00EF024D" w:rsidRDefault="00EF024D" w:rsidP="00EF024D">
      <w:pPr>
        <w:rPr>
          <w:lang w:eastAsia="en-US"/>
        </w:rPr>
      </w:pPr>
    </w:p>
    <w:p w:rsidR="00EF024D" w:rsidRPr="00037D0C" w:rsidRDefault="005A4504">
      <w:r w:rsidRPr="00037D0C">
        <w:rPr>
          <w:color w:val="FF0000"/>
          <w:highlight w:val="yellow"/>
        </w:rPr>
        <w:t>TEKSTBLOK NATUURLIJK PERSOON versie 2.</w:t>
      </w:r>
      <w:r w:rsidR="000D00AB">
        <w:rPr>
          <w:color w:val="FF0000"/>
          <w:highlight w:val="yellow"/>
        </w:rPr>
        <w:t>4</w:t>
      </w:r>
      <w:r w:rsidR="00C22412" w:rsidRPr="00037D0C">
        <w:rPr>
          <w:color w:val="FF0000"/>
        </w:rPr>
        <w:t>,</w:t>
      </w:r>
      <w:r w:rsidR="009813EE">
        <w:rPr>
          <w:color w:val="FF0000"/>
        </w:rPr>
        <w:t xml:space="preserve"> </w:t>
      </w:r>
      <w:r w:rsidR="00B93838" w:rsidRPr="00256A0B">
        <w:rPr>
          <w:lang w:val="en-US"/>
        </w:rPr>
        <w:fldChar w:fldCharType="begin"/>
      </w:r>
      <w:r w:rsidR="00B93838" w:rsidRPr="00256A0B">
        <w:instrText xml:space="preserve">MacroButton Nomacro </w:instrText>
      </w:r>
      <w:r w:rsidR="00B93838" w:rsidRPr="00256A0B">
        <w:rPr>
          <w:effect w:val="none"/>
        </w:rPr>
        <w:instrText>§</w:instrText>
      </w:r>
      <w:r w:rsidR="00B93838" w:rsidRPr="00256A0B">
        <w:rPr>
          <w:lang w:val="en-US"/>
        </w:rPr>
        <w:fldChar w:fldCharType="end"/>
      </w:r>
      <w:r w:rsidR="00C22412" w:rsidRPr="00037D0C">
        <w:rPr>
          <w:color w:val="339966"/>
        </w:rPr>
        <w:t>werkzaam ten kantore van mij, notaris</w:t>
      </w:r>
      <w:r w:rsidR="00C22412" w:rsidRPr="0039285C">
        <w:rPr>
          <w:color w:val="339966"/>
        </w:rPr>
        <w:t>,</w:t>
      </w:r>
      <w:r w:rsidR="00C22412" w:rsidRPr="00037D0C">
        <w:rPr>
          <w:color w:val="3366FF"/>
        </w:rPr>
        <w:t xml:space="preserve"> </w:t>
      </w:r>
      <w:r w:rsidR="00925209" w:rsidRPr="00037D0C">
        <w:rPr>
          <w:color w:val="800080"/>
        </w:rPr>
        <w:t xml:space="preserve">kantoorhoudende </w:t>
      </w:r>
      <w:r w:rsidR="00C22412" w:rsidRPr="00037D0C">
        <w:rPr>
          <w:color w:val="800080"/>
        </w:rPr>
        <w:t>te</w:t>
      </w:r>
      <w:r w:rsidR="00C22412" w:rsidRPr="00037D0C">
        <w:rPr>
          <w:color w:val="3366FF"/>
        </w:rPr>
        <w:t xml:space="preserve"> </w:t>
      </w:r>
      <w:r w:rsidR="00C22412" w:rsidRPr="00037D0C">
        <w:rPr>
          <w:lang w:val="en-US"/>
        </w:rPr>
        <w:fldChar w:fldCharType="begin"/>
      </w:r>
      <w:r w:rsidR="00C22412" w:rsidRPr="00037D0C">
        <w:instrText xml:space="preserve">MacroButton Nomacro </w:instrText>
      </w:r>
      <w:r w:rsidR="00C22412" w:rsidRPr="00037D0C">
        <w:rPr>
          <w:effect w:val="none"/>
        </w:rPr>
        <w:instrText>§</w:instrText>
      </w:r>
      <w:r w:rsidR="00C22412" w:rsidRPr="00037D0C">
        <w:rPr>
          <w:lang w:val="en-US"/>
        </w:rPr>
        <w:fldChar w:fldCharType="end"/>
      </w:r>
      <w:r w:rsidR="00C22412" w:rsidRPr="00941597">
        <w:t>postcode</w:t>
      </w:r>
      <w:r w:rsidR="001B63F8" w:rsidRPr="00941597">
        <w:rPr>
          <w:lang w:val="en-US"/>
        </w:rPr>
        <w:fldChar w:fldCharType="begin"/>
      </w:r>
      <w:r w:rsidR="001B63F8" w:rsidRPr="00941597">
        <w:instrText xml:space="preserve">MacroButton Nomacro </w:instrText>
      </w:r>
      <w:r w:rsidR="001B63F8" w:rsidRPr="00941597">
        <w:rPr>
          <w:effect w:val="none"/>
        </w:rPr>
        <w:instrText>§</w:instrText>
      </w:r>
      <w:r w:rsidR="001B63F8" w:rsidRPr="00941597">
        <w:rPr>
          <w:lang w:val="en-US"/>
        </w:rPr>
        <w:fldChar w:fldCharType="end"/>
      </w:r>
      <w:r w:rsidR="001B63F8" w:rsidRPr="00941597">
        <w:t xml:space="preserve"> </w:t>
      </w:r>
      <w:r w:rsidR="001B63F8" w:rsidRPr="00941597">
        <w:rPr>
          <w:lang w:val="en-US"/>
        </w:rPr>
        <w:fldChar w:fldCharType="begin"/>
      </w:r>
      <w:r w:rsidR="001B63F8" w:rsidRPr="00941597">
        <w:instrText xml:space="preserve">MacroButton Nomacro </w:instrText>
      </w:r>
      <w:r w:rsidR="001B63F8" w:rsidRPr="00941597">
        <w:rPr>
          <w:effect w:val="none"/>
        </w:rPr>
        <w:instrText>§</w:instrText>
      </w:r>
      <w:r w:rsidR="001B63F8" w:rsidRPr="00941597">
        <w:rPr>
          <w:lang w:val="en-US"/>
        </w:rPr>
        <w:fldChar w:fldCharType="end"/>
      </w:r>
      <w:r w:rsidR="00C22412" w:rsidRPr="00941597">
        <w:t>woonplaats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="00C22412" w:rsidRPr="00037D0C">
        <w:t xml:space="preserve">, 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="00C22412" w:rsidRPr="00941597">
        <w:t>straatnaam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="00C22412" w:rsidRPr="00037D0C">
        <w:t xml:space="preserve"> 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="00C22412" w:rsidRPr="00941597">
        <w:t>huisnummer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="001B63F8" w:rsidRPr="00037D0C">
        <w:t xml:space="preserve"> 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="00C22412" w:rsidRPr="00941597">
        <w:rPr>
          <w:color w:val="3366FF"/>
        </w:rPr>
        <w:t>letter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="001B63F8" w:rsidRPr="00037D0C">
        <w:t xml:space="preserve"> </w:t>
      </w:r>
      <w:r w:rsidR="001B63F8" w:rsidRPr="00037D0C">
        <w:rPr>
          <w:lang w:val="en-US"/>
        </w:rPr>
        <w:fldChar w:fldCharType="begin"/>
      </w:r>
      <w:r w:rsidR="001B63F8" w:rsidRPr="00037D0C">
        <w:instrText xml:space="preserve">MacroButton Nomacro </w:instrText>
      </w:r>
      <w:r w:rsidR="001B63F8" w:rsidRPr="00037D0C">
        <w:rPr>
          <w:effect w:val="none"/>
        </w:rPr>
        <w:instrText>§</w:instrText>
      </w:r>
      <w:r w:rsidR="001B63F8" w:rsidRPr="00037D0C">
        <w:rPr>
          <w:lang w:val="en-US"/>
        </w:rPr>
        <w:fldChar w:fldCharType="end"/>
      </w:r>
      <w:r w:rsidRPr="00941597">
        <w:rPr>
          <w:color w:val="3366FF"/>
        </w:rPr>
        <w:t>to</w:t>
      </w:r>
      <w:r w:rsidR="00C22412" w:rsidRPr="00941597">
        <w:rPr>
          <w:color w:val="3366FF"/>
        </w:rPr>
        <w:t>evoeging</w:t>
      </w:r>
      <w:r w:rsidR="00C22412" w:rsidRPr="00037D0C">
        <w:rPr>
          <w:lang w:val="en-US"/>
        </w:rPr>
        <w:fldChar w:fldCharType="begin"/>
      </w:r>
      <w:r w:rsidR="00C22412" w:rsidRPr="00037D0C">
        <w:instrText xml:space="preserve">MacroButton Nomacro </w:instrText>
      </w:r>
      <w:r w:rsidR="00C22412" w:rsidRPr="00037D0C">
        <w:rPr>
          <w:effect w:val="none"/>
        </w:rPr>
        <w:instrText>§</w:instrText>
      </w:r>
      <w:r w:rsidR="00C22412" w:rsidRPr="00037D0C">
        <w:rPr>
          <w:lang w:val="en-US"/>
        </w:rPr>
        <w:fldChar w:fldCharType="end"/>
      </w:r>
      <w:r w:rsidR="00C22412" w:rsidRPr="00037D0C">
        <w:rPr>
          <w:color w:val="800080"/>
        </w:rPr>
        <w:t xml:space="preserve">, </w:t>
      </w:r>
      <w:r w:rsidR="00C22412" w:rsidRPr="009B105C">
        <w:rPr>
          <w:color w:val="339966"/>
        </w:rPr>
        <w:t>te dezen handelend</w:t>
      </w:r>
      <w:r w:rsidR="00C22412" w:rsidRPr="00256A0B">
        <w:rPr>
          <w:color w:val="800080"/>
        </w:rPr>
        <w:t xml:space="preserve"> onder de verantwoordelijkheid van mij, notaris</w:t>
      </w:r>
      <w:r w:rsidR="00C22412" w:rsidRPr="00037D0C">
        <w:rPr>
          <w:color w:val="800080"/>
        </w:rPr>
        <w:t>,</w:t>
      </w:r>
      <w:r w:rsidR="009B105C">
        <w:rPr>
          <w:color w:val="800080"/>
        </w:rPr>
        <w:t xml:space="preserve"> en</w:t>
      </w:r>
      <w:r w:rsidR="00B93838" w:rsidRPr="00256A0B">
        <w:rPr>
          <w:lang w:val="en-US"/>
        </w:rPr>
        <w:fldChar w:fldCharType="begin"/>
      </w:r>
      <w:r w:rsidR="00B93838" w:rsidRPr="00256A0B">
        <w:instrText xml:space="preserve">MacroButton Nomacro </w:instrText>
      </w:r>
      <w:r w:rsidR="00B93838" w:rsidRPr="00256A0B">
        <w:rPr>
          <w:effect w:val="none"/>
        </w:rPr>
        <w:instrText>§</w:instrText>
      </w:r>
      <w:r w:rsidR="00B93838" w:rsidRPr="00256A0B">
        <w:rPr>
          <w:lang w:val="en-US"/>
        </w:rPr>
        <w:fldChar w:fldCharType="end"/>
      </w:r>
      <w:r w:rsidR="00B93838" w:rsidRPr="00B93838">
        <w:t xml:space="preserve"> </w:t>
      </w:r>
      <w:r w:rsidR="001E7F30" w:rsidRPr="00037D0C">
        <w:rPr>
          <w:color w:val="339966"/>
        </w:rPr>
        <w:t>/</w:t>
      </w:r>
      <w:r w:rsidR="009813EE">
        <w:rPr>
          <w:color w:val="339966"/>
        </w:rPr>
        <w:t xml:space="preserve"> </w:t>
      </w:r>
      <w:r w:rsidR="00B93838" w:rsidRPr="00256A0B">
        <w:rPr>
          <w:lang w:val="en-US"/>
        </w:rPr>
        <w:fldChar w:fldCharType="begin"/>
      </w:r>
      <w:r w:rsidR="00B93838" w:rsidRPr="00256A0B">
        <w:instrText xml:space="preserve">MacroButton Nomacro </w:instrText>
      </w:r>
      <w:r w:rsidR="00B93838" w:rsidRPr="00256A0B">
        <w:rPr>
          <w:effect w:val="none"/>
        </w:rPr>
        <w:instrText>§</w:instrText>
      </w:r>
      <w:r w:rsidR="00B93838" w:rsidRPr="00256A0B">
        <w:rPr>
          <w:lang w:val="en-US"/>
        </w:rPr>
        <w:fldChar w:fldCharType="end"/>
      </w:r>
      <w:r w:rsidR="009813EE" w:rsidRPr="00037D0C">
        <w:rPr>
          <w:color w:val="800080"/>
          <w:highlight w:val="yellow"/>
        </w:rPr>
        <w:t>TEKSTBLOK LEGITIMATIE versie 2.0</w:t>
      </w:r>
      <w:r w:rsidR="009813EE" w:rsidRPr="00037D0C">
        <w:rPr>
          <w:color w:val="800080"/>
        </w:rPr>
        <w:t xml:space="preserve">, </w:t>
      </w:r>
      <w:r w:rsidR="009813EE">
        <w:rPr>
          <w:color w:val="800080"/>
        </w:rPr>
        <w:t xml:space="preserve">tezamen </w:t>
      </w:r>
      <w:r w:rsidR="001E7F30" w:rsidRPr="00037D0C">
        <w:rPr>
          <w:color w:val="339966"/>
        </w:rPr>
        <w:t xml:space="preserve">wonende te </w:t>
      </w:r>
      <w:r w:rsidR="001E7F30" w:rsidRPr="00037D0C">
        <w:rPr>
          <w:color w:val="339966"/>
          <w:highlight w:val="yellow"/>
        </w:rPr>
        <w:t>TEKSTBLOK WOONADRES versie 2.</w:t>
      </w:r>
      <w:r w:rsidR="00064A76">
        <w:rPr>
          <w:color w:val="339966"/>
          <w:highlight w:val="yellow"/>
        </w:rPr>
        <w:t>1</w:t>
      </w:r>
      <w:r w:rsidR="001E7F30" w:rsidRPr="00B93838">
        <w:rPr>
          <w:color w:val="339966"/>
        </w:rPr>
        <w:t>,</w:t>
      </w:r>
      <w:r w:rsidR="001E7F30" w:rsidRPr="00037D0C">
        <w:rPr>
          <w:color w:val="800080"/>
        </w:rPr>
        <w:t xml:space="preserve"> </w:t>
      </w:r>
      <w:r w:rsidR="00893CCC" w:rsidRPr="00B93838">
        <w:rPr>
          <w:color w:val="800080"/>
          <w:highlight w:val="yellow"/>
        </w:rPr>
        <w:t>TEKSTBLOK BURGERLIJKE STAAT versie 1.0</w:t>
      </w:r>
      <w:r w:rsidR="00893CCC" w:rsidRPr="00256A0B">
        <w:rPr>
          <w:color w:val="800080"/>
        </w:rPr>
        <w:t>,</w:t>
      </w:r>
      <w:r w:rsidR="00EE7DBA">
        <w:rPr>
          <w:color w:val="800080"/>
        </w:rPr>
        <w:t xml:space="preserve"> </w:t>
      </w:r>
      <w:r w:rsidR="00EE7DBA" w:rsidRPr="00256A0B">
        <w:rPr>
          <w:lang w:val="en-US"/>
        </w:rPr>
        <w:fldChar w:fldCharType="begin"/>
      </w:r>
      <w:r w:rsidR="00EE7DBA" w:rsidRPr="00256A0B">
        <w:instrText xml:space="preserve">MacroButton Nomacro </w:instrText>
      </w:r>
      <w:r w:rsidR="00EE7DBA" w:rsidRPr="00256A0B">
        <w:rPr>
          <w:effect w:val="none"/>
        </w:rPr>
        <w:instrText>§</w:instrText>
      </w:r>
      <w:r w:rsidR="00EE7DBA" w:rsidRPr="00256A0B">
        <w:rPr>
          <w:lang w:val="en-US"/>
        </w:rPr>
        <w:fldChar w:fldCharType="end"/>
      </w:r>
      <w:r w:rsidR="00EE7DBA">
        <w:rPr>
          <w:color w:val="800080"/>
        </w:rPr>
        <w:t>en</w:t>
      </w:r>
      <w:r w:rsidR="00EE7DBA" w:rsidRPr="00256A0B">
        <w:rPr>
          <w:lang w:val="en-US"/>
        </w:rPr>
        <w:fldChar w:fldCharType="begin"/>
      </w:r>
      <w:r w:rsidR="00EE7DBA" w:rsidRPr="00256A0B">
        <w:instrText xml:space="preserve">MacroButton Nomacro </w:instrText>
      </w:r>
      <w:r w:rsidR="00EE7DBA" w:rsidRPr="00256A0B">
        <w:rPr>
          <w:effect w:val="none"/>
        </w:rPr>
        <w:instrText>§</w:instrText>
      </w:r>
      <w:r w:rsidR="00EE7DBA" w:rsidRPr="00256A0B">
        <w:rPr>
          <w:lang w:val="en-US"/>
        </w:rPr>
        <w:fldChar w:fldCharType="end"/>
      </w:r>
      <w:r w:rsidR="009B105C" w:rsidRPr="009B105C">
        <w:t xml:space="preserve"> </w:t>
      </w:r>
      <w:r w:rsidR="001A0A58" w:rsidRPr="0083079A">
        <w:rPr>
          <w:color w:val="339966"/>
        </w:rPr>
        <w:t xml:space="preserve">te dezen </w:t>
      </w:r>
      <w:r w:rsidR="001A0A58" w:rsidRPr="0083079A">
        <w:rPr>
          <w:color w:val="800080"/>
        </w:rPr>
        <w:t>gezamenlijk</w:t>
      </w:r>
      <w:r w:rsidR="001A0A58" w:rsidRPr="0083079A">
        <w:rPr>
          <w:color w:val="339966"/>
        </w:rPr>
        <w:t xml:space="preserve"> </w:t>
      </w:r>
      <w:r w:rsidR="001A0A58" w:rsidRPr="001A0A58">
        <w:rPr>
          <w:color w:val="339966"/>
        </w:rPr>
        <w:t>handelend</w:t>
      </w:r>
      <w:r w:rsidR="009B105C" w:rsidRPr="00256A0B">
        <w:rPr>
          <w:lang w:val="en-US"/>
        </w:rPr>
        <w:fldChar w:fldCharType="begin"/>
      </w:r>
      <w:r w:rsidR="009B105C" w:rsidRPr="00256A0B">
        <w:instrText xml:space="preserve">MacroButton Nomacro </w:instrText>
      </w:r>
      <w:r w:rsidR="009B105C" w:rsidRPr="00256A0B">
        <w:rPr>
          <w:effect w:val="none"/>
        </w:rPr>
        <w:instrText>§</w:instrText>
      </w:r>
      <w:r w:rsidR="009B105C" w:rsidRPr="00256A0B">
        <w:rPr>
          <w:lang w:val="en-US"/>
        </w:rPr>
        <w:fldChar w:fldCharType="end"/>
      </w:r>
      <w:r w:rsidR="00893CCC" w:rsidRPr="00256A0B">
        <w:rPr>
          <w:color w:val="800080"/>
        </w:rPr>
        <w:t xml:space="preserve"> </w:t>
      </w:r>
      <w:r w:rsidR="001A0A58" w:rsidRPr="00206ECB">
        <w:rPr>
          <w:color w:val="FFFFFF"/>
          <w:highlight w:val="darkYellow"/>
        </w:rPr>
        <w:t>KEUZEBLOKVARIANT</w:t>
      </w:r>
      <w:r w:rsidR="001A0A58">
        <w:rPr>
          <w:color w:val="FFFFFF"/>
          <w:highlight w:val="darkYellow"/>
        </w:rPr>
        <w:t xml:space="preserve"> HOEDANIGHEID</w:t>
      </w:r>
    </w:p>
    <w:p w:rsidR="00C22412" w:rsidRPr="00037D0C" w:rsidRDefault="00C22412"/>
    <w:p w:rsidR="009813EE" w:rsidRDefault="009813EE">
      <w:r>
        <w:t>Opmerking: het is mogelijk om meerdere personen</w:t>
      </w:r>
      <w:r w:rsidR="00EC127B">
        <w:t xml:space="preserve"> (niet zijnde een kantoormedewerker)</w:t>
      </w:r>
      <w:r>
        <w:t xml:space="preserve"> als gevolmachtigde te laten optreden. </w:t>
      </w:r>
      <w:r w:rsidR="00EC127B">
        <w:t>T</w:t>
      </w:r>
      <w:r>
        <w:t>ekstblok</w:t>
      </w:r>
      <w:r w:rsidR="00EC127B">
        <w:t xml:space="preserve"> Natuurlijk persoon en tekstblok Legitimatie zijn dan tezamen herhalend indien twee </w:t>
      </w:r>
      <w:r w:rsidR="00B93838">
        <w:t xml:space="preserve">of meer </w:t>
      </w:r>
      <w:r w:rsidR="00EC127B">
        <w:t>personen met dezelfde burgerlijke staat en</w:t>
      </w:r>
      <w:r w:rsidR="00B93838">
        <w:t>/of</w:t>
      </w:r>
      <w:r w:rsidR="00EC127B">
        <w:t xml:space="preserve"> woonadres optreden.</w:t>
      </w:r>
    </w:p>
    <w:p w:rsidR="0025659D" w:rsidRDefault="00EC127B">
      <w:r>
        <w:t>Indien meerdere personen optreden zonder g</w:t>
      </w:r>
      <w:r w:rsidR="00B93838">
        <w:t>ezamenlijke burgerlijke staat of woonadres</w:t>
      </w:r>
      <w:r>
        <w:t>, dan kunnen tekstblok Natuurlijk persoon, tekstblok Legitimatie</w:t>
      </w:r>
      <w:r w:rsidR="00B93838">
        <w:t xml:space="preserve">, tekstblok Woonadres en tekstblok Burgerlijke staat  </w:t>
      </w:r>
      <w:r>
        <w:t>per persoon herhaald worden. Na ieder natuurlijk persoon volgt de tekst "; en", behalve bij de laatste.</w:t>
      </w:r>
    </w:p>
    <w:p w:rsidR="00EC127B" w:rsidRDefault="001B7BB1">
      <w:r>
        <w:t xml:space="preserve">Indien </w:t>
      </w:r>
      <w:r w:rsidR="0025659D">
        <w:t xml:space="preserve">meerdere personen optreden met ieder een eigen woonadres en geen gezamenlijke burgerlijke staat, dan volgt </w:t>
      </w:r>
      <w:r>
        <w:t xml:space="preserve">'te dezen handelend' </w:t>
      </w:r>
      <w:r w:rsidR="0025659D">
        <w:t>op de volgende regel</w:t>
      </w:r>
      <w:r>
        <w:t>, in andere gevallen is het aansluitend</w:t>
      </w:r>
      <w:r w:rsidR="0025659D">
        <w:t>.</w:t>
      </w:r>
      <w:r w:rsidR="00983CCD">
        <w:t xml:space="preserve"> </w:t>
      </w:r>
    </w:p>
    <w:p w:rsidR="001A0A58" w:rsidRDefault="001A0A58"/>
    <w:p w:rsidR="001A0A58" w:rsidRPr="00206ECB" w:rsidRDefault="001A0A58" w:rsidP="001A0A58">
      <w:pPr>
        <w:rPr>
          <w:b/>
        </w:rPr>
      </w:pPr>
      <w:r>
        <w:rPr>
          <w:b/>
        </w:rPr>
        <w:t>Keuzeblok</w:t>
      </w:r>
    </w:p>
    <w:p w:rsidR="001A0A58" w:rsidRDefault="001A0A58" w:rsidP="001A0A58">
      <w:r>
        <w:t>Het keuzeblok is</w:t>
      </w:r>
      <w:r w:rsidRPr="00206ECB">
        <w:t xml:space="preserve"> specif</w:t>
      </w:r>
      <w:r>
        <w:t>iek voor dit tekstblok en wordt</w:t>
      </w:r>
      <w:r w:rsidRPr="00206ECB">
        <w:t xml:space="preserve"> in geen van de andere tekstblokken gebruikt.</w:t>
      </w:r>
      <w:r>
        <w:t xml:space="preserve"> </w:t>
      </w:r>
      <w:r w:rsidRPr="00206ECB">
        <w:t>Om het benodigde tekstblok niet ingewikkeld te maken is er voor ge</w:t>
      </w:r>
      <w:r>
        <w:t xml:space="preserve">kozen om de mogelijke varianten </w:t>
      </w:r>
      <w:r w:rsidRPr="00206ECB">
        <w:t>afzonderlijk uit te schrijven.</w:t>
      </w:r>
    </w:p>
    <w:p w:rsidR="001A0A58" w:rsidRDefault="001A0A58" w:rsidP="001A0A58"/>
    <w:p w:rsidR="001A0A58" w:rsidRPr="001A0A58" w:rsidRDefault="001A0A58" w:rsidP="001A0A58">
      <w:pPr>
        <w:rPr>
          <w:b/>
        </w:rPr>
      </w:pPr>
      <w:r>
        <w:rPr>
          <w:b/>
        </w:rPr>
        <w:t>KEUZEBLOK</w:t>
      </w:r>
      <w:r w:rsidRPr="00225C78">
        <w:rPr>
          <w:b/>
        </w:rPr>
        <w:t xml:space="preserve">VARIANT </w:t>
      </w:r>
      <w:r>
        <w:rPr>
          <w:b/>
        </w:rPr>
        <w:t>HOEDANIGHEID</w:t>
      </w:r>
    </w:p>
    <w:p w:rsidR="001A0A58" w:rsidRDefault="001A0A58" w:rsidP="001A0A58">
      <w:r>
        <w:t>Er zijn verschillende tekstfragmenten omtrent de hoedanigheid die opgenomen kan worden</w:t>
      </w:r>
      <w:r w:rsidRPr="00206ECB">
        <w:t xml:space="preserve"> in een akte. </w:t>
      </w:r>
      <w:r>
        <w:t>Dit keuze</w:t>
      </w:r>
      <w:r w:rsidRPr="00206ECB">
        <w:t>blok ondersteunt de volgende varianten:</w:t>
      </w:r>
    </w:p>
    <w:p w:rsidR="001A0A58" w:rsidRDefault="001A0A58" w:rsidP="001A0A58">
      <w:pPr>
        <w:numPr>
          <w:ilvl w:val="0"/>
          <w:numId w:val="2"/>
        </w:numPr>
      </w:pPr>
      <w:r>
        <w:t>variant 1: mondeling of schriftelijk gevolmachtigde</w:t>
      </w:r>
    </w:p>
    <w:p w:rsidR="001A0A58" w:rsidRDefault="001A0A58" w:rsidP="001A0A58">
      <w:pPr>
        <w:numPr>
          <w:ilvl w:val="0"/>
          <w:numId w:val="2"/>
        </w:numPr>
      </w:pPr>
      <w:r>
        <w:t>variant 2: curator</w:t>
      </w:r>
    </w:p>
    <w:p w:rsidR="001A0A58" w:rsidRDefault="001A0A58" w:rsidP="001A0A58">
      <w:pPr>
        <w:numPr>
          <w:ilvl w:val="0"/>
          <w:numId w:val="2"/>
        </w:numPr>
      </w:pPr>
      <w:r>
        <w:t>variant 3: bewindvoerder</w:t>
      </w:r>
    </w:p>
    <w:p w:rsidR="001A0A58" w:rsidRDefault="001A0A58" w:rsidP="001A0A58"/>
    <w:p w:rsidR="001A0A58" w:rsidRPr="00D96991" w:rsidRDefault="001A0A58" w:rsidP="001A0A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Tekstfragmenten keuzeblok</w:t>
      </w:r>
      <w:r w:rsidRPr="00D96991">
        <w:rPr>
          <w:b/>
          <w:sz w:val="24"/>
          <w:szCs w:val="24"/>
        </w:rPr>
        <w:t>variant</w:t>
      </w:r>
      <w:r>
        <w:rPr>
          <w:b/>
          <w:sz w:val="24"/>
          <w:szCs w:val="24"/>
        </w:rPr>
        <w:t xml:space="preserve"> Hoedanigheid</w:t>
      </w:r>
    </w:p>
    <w:p w:rsidR="001A0A58" w:rsidRDefault="001A0A58" w:rsidP="001A0A58"/>
    <w:p w:rsidR="001A0A58" w:rsidRDefault="001A0A58" w:rsidP="001A0A58">
      <w:pPr>
        <w:rPr>
          <w:u w:val="single"/>
        </w:rPr>
      </w:pPr>
      <w:r>
        <w:rPr>
          <w:u w:val="single"/>
        </w:rPr>
        <w:t>Variant 1:</w:t>
      </w:r>
    </w:p>
    <w:p w:rsidR="001A0A58" w:rsidRPr="00CB0317" w:rsidRDefault="001A0A58" w:rsidP="001A0A58">
      <w:pPr>
        <w:rPr>
          <w:color w:val="800080"/>
        </w:rPr>
      </w:pPr>
      <w:r w:rsidRPr="00CB0317">
        <w:rPr>
          <w:color w:val="FF0000"/>
        </w:rPr>
        <w:t>als</w:t>
      </w:r>
      <w:r>
        <w:rPr>
          <w:color w:val="800080"/>
        </w:rPr>
        <w:t xml:space="preserve"> </w:t>
      </w:r>
      <w:r w:rsidRPr="00CB0317">
        <w:rPr>
          <w:color w:val="339966"/>
        </w:rPr>
        <w:t>mondeling/schriftelijk</w:t>
      </w:r>
      <w:r>
        <w:rPr>
          <w:color w:val="800080"/>
        </w:rPr>
        <w:t xml:space="preserve"> </w:t>
      </w:r>
      <w:r w:rsidRPr="00CB0317">
        <w:rPr>
          <w:color w:val="FF0000"/>
        </w:rPr>
        <w:t>gevolmachtigde</w:t>
      </w:r>
      <w:r>
        <w:rPr>
          <w:color w:val="800080"/>
        </w:rPr>
        <w:t>n</w:t>
      </w:r>
      <w:r w:rsidRPr="00CB0317">
        <w:rPr>
          <w:color w:val="FF0000"/>
        </w:rPr>
        <w:t xml:space="preserve"> van</w:t>
      </w:r>
      <w:r w:rsidRPr="003904F7">
        <w:rPr>
          <w:color w:val="FF0000"/>
        </w:rPr>
        <w:t xml:space="preserve"> </w:t>
      </w:r>
    </w:p>
    <w:p w:rsidR="001A0A58" w:rsidRPr="00CB6875" w:rsidRDefault="001A0A58" w:rsidP="001A0A58">
      <w:pPr>
        <w:rPr>
          <w:u w:val="single"/>
        </w:rPr>
      </w:pPr>
      <w:r>
        <w:rPr>
          <w:u w:val="single"/>
        </w:rPr>
        <w:t>Einde variant 1</w:t>
      </w:r>
    </w:p>
    <w:p w:rsidR="001A0A58" w:rsidRDefault="001A0A58" w:rsidP="001A0A58">
      <w:pPr>
        <w:rPr>
          <w:b/>
        </w:rPr>
      </w:pPr>
    </w:p>
    <w:p w:rsidR="001A0A58" w:rsidRDefault="001A0A58" w:rsidP="001A0A58">
      <w:pPr>
        <w:rPr>
          <w:u w:val="single"/>
        </w:rPr>
      </w:pPr>
      <w:r>
        <w:rPr>
          <w:u w:val="single"/>
        </w:rPr>
        <w:t>Variant 2:</w:t>
      </w:r>
    </w:p>
    <w:p w:rsidR="001A0A58" w:rsidRDefault="001A0A58" w:rsidP="001A0A58">
      <w:r>
        <w:rPr>
          <w:color w:val="FF0000"/>
        </w:rPr>
        <w:t xml:space="preserve">in </w:t>
      </w:r>
      <w:r w:rsidRPr="00431688">
        <w:rPr>
          <w:color w:val="339966"/>
        </w:rPr>
        <w:t>zijn/haar</w:t>
      </w:r>
      <w:r>
        <w:rPr>
          <w:color w:val="339966"/>
        </w:rPr>
        <w:t>/hun</w:t>
      </w:r>
      <w:r>
        <w:rPr>
          <w:color w:val="FF0000"/>
        </w:rPr>
        <w:t xml:space="preserve"> hoedanigheid van curator</w:t>
      </w:r>
      <w:r>
        <w:rPr>
          <w:color w:val="800080"/>
        </w:rPr>
        <w:t>en</w:t>
      </w:r>
      <w:r>
        <w:rPr>
          <w:color w:val="FF0000"/>
        </w:rPr>
        <w:t xml:space="preserve"> </w:t>
      </w:r>
      <w:r w:rsidRPr="00605A59">
        <w:rPr>
          <w:color w:val="800080"/>
        </w:rPr>
        <w:t>(k</w:t>
      </w:r>
      <w:r>
        <w:rPr>
          <w:color w:val="800080"/>
        </w:rPr>
        <w:t xml:space="preserve">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>)</w:t>
      </w:r>
      <w:r>
        <w:rPr>
          <w:color w:val="FF0000"/>
        </w:rPr>
        <w:t xml:space="preserve"> </w:t>
      </w:r>
      <w:r w:rsidRPr="00605A59">
        <w:rPr>
          <w:color w:val="800080"/>
        </w:rPr>
        <w:t>in het faillissement</w:t>
      </w:r>
      <w:r>
        <w:rPr>
          <w:color w:val="FF0000"/>
        </w:rPr>
        <w:t xml:space="preserve"> van</w:t>
      </w:r>
    </w:p>
    <w:p w:rsidR="001A0A58" w:rsidRPr="00CB6875" w:rsidRDefault="001A0A58" w:rsidP="001A0A58">
      <w:pPr>
        <w:rPr>
          <w:u w:val="single"/>
        </w:rPr>
      </w:pPr>
      <w:r>
        <w:rPr>
          <w:u w:val="single"/>
        </w:rPr>
        <w:t>Einde variant 2</w:t>
      </w:r>
    </w:p>
    <w:p w:rsidR="001A0A58" w:rsidRDefault="001A0A58" w:rsidP="001A0A58">
      <w:pPr>
        <w:rPr>
          <w:b/>
        </w:rPr>
      </w:pPr>
    </w:p>
    <w:p w:rsidR="001A0A58" w:rsidRDefault="001A0A58" w:rsidP="001A0A58">
      <w:pPr>
        <w:rPr>
          <w:u w:val="single"/>
        </w:rPr>
      </w:pPr>
      <w:r>
        <w:rPr>
          <w:u w:val="single"/>
        </w:rPr>
        <w:t>Variant 3:</w:t>
      </w:r>
    </w:p>
    <w:p w:rsidR="001A0A58" w:rsidRPr="009025D0" w:rsidRDefault="001A0A58" w:rsidP="001A0A58">
      <w:pPr>
        <w:rPr>
          <w:color w:val="FF0000"/>
        </w:rPr>
      </w:pPr>
      <w:r>
        <w:rPr>
          <w:color w:val="FF0000"/>
        </w:rPr>
        <w:t>als bewindvoerder</w:t>
      </w:r>
      <w:r>
        <w:rPr>
          <w:color w:val="800080"/>
        </w:rPr>
        <w:t>s</w:t>
      </w:r>
      <w:r>
        <w:rPr>
          <w:color w:val="FF0000"/>
        </w:rPr>
        <w:t xml:space="preserve"> </w:t>
      </w:r>
      <w:r w:rsidRPr="00CB0317">
        <w:rPr>
          <w:color w:val="800080"/>
        </w:rPr>
        <w:t>(</w:t>
      </w:r>
      <w:r>
        <w:rPr>
          <w:color w:val="800080"/>
        </w:rPr>
        <w:t xml:space="preserve">krachtens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 xml:space="preserve">) </w:t>
      </w:r>
      <w:r w:rsidRPr="00607373">
        <w:rPr>
          <w:color w:val="FF0000"/>
        </w:rPr>
        <w:t xml:space="preserve">over </w:t>
      </w:r>
      <w:r w:rsidRPr="009025D0">
        <w:rPr>
          <w:color w:val="339966"/>
        </w:rPr>
        <w:t>de goederen/ het vermogen</w:t>
      </w:r>
      <w:r>
        <w:rPr>
          <w:color w:val="800080"/>
        </w:rPr>
        <w:t xml:space="preserve"> </w:t>
      </w:r>
      <w:r w:rsidRPr="009025D0">
        <w:rPr>
          <w:color w:val="FF0000"/>
        </w:rPr>
        <w:t>van</w:t>
      </w:r>
    </w:p>
    <w:p w:rsidR="001A0A58" w:rsidRPr="00CB6875" w:rsidRDefault="001A0A58" w:rsidP="001A0A58">
      <w:pPr>
        <w:rPr>
          <w:u w:val="single"/>
        </w:rPr>
      </w:pPr>
      <w:r>
        <w:rPr>
          <w:u w:val="single"/>
        </w:rPr>
        <w:t>Einde variant 3</w:t>
      </w:r>
    </w:p>
    <w:p w:rsidR="001A0A58" w:rsidRDefault="001A0A58"/>
    <w:p w:rsidR="00C61474" w:rsidRPr="00AF5590" w:rsidRDefault="00C61474" w:rsidP="00C61474">
      <w:pPr>
        <w:rPr>
          <w:b/>
          <w:sz w:val="24"/>
          <w:szCs w:val="24"/>
        </w:rPr>
      </w:pPr>
      <w:r w:rsidRPr="00AF5590">
        <w:rPr>
          <w:b/>
          <w:sz w:val="24"/>
          <w:szCs w:val="24"/>
        </w:rPr>
        <w:t>Voorbeeld tekstfragment</w:t>
      </w:r>
      <w:r>
        <w:rPr>
          <w:b/>
          <w:sz w:val="24"/>
          <w:szCs w:val="24"/>
        </w:rPr>
        <w:t xml:space="preserve"> Keuzeblokvariant Hoedanigheid</w:t>
      </w:r>
      <w:r w:rsidRPr="00AF5590">
        <w:rPr>
          <w:b/>
          <w:sz w:val="24"/>
          <w:szCs w:val="24"/>
        </w:rPr>
        <w:t>:</w:t>
      </w:r>
    </w:p>
    <w:p w:rsidR="00C61474" w:rsidRPr="00D74D6B" w:rsidRDefault="00C61474" w:rsidP="00C61474">
      <w:r w:rsidRPr="00D74D6B">
        <w:t>Variant 1</w:t>
      </w:r>
    </w:p>
    <w:p w:rsidR="00C61474" w:rsidRPr="009025D0" w:rsidRDefault="00C61474" w:rsidP="00C61474">
      <w:pPr>
        <w:numPr>
          <w:ilvl w:val="0"/>
          <w:numId w:val="3"/>
        </w:numPr>
      </w:pPr>
      <w:r w:rsidRPr="009025D0">
        <w:t xml:space="preserve">als </w:t>
      </w:r>
      <w:r w:rsidR="00B50223">
        <w:t>schriftelijk gevolmachtigde van</w:t>
      </w:r>
      <w:r w:rsidRPr="009025D0">
        <w:t xml:space="preserve"> </w:t>
      </w:r>
    </w:p>
    <w:p w:rsidR="00C61474" w:rsidRPr="009025D0" w:rsidRDefault="00C61474" w:rsidP="00C61474">
      <w:pPr>
        <w:numPr>
          <w:ilvl w:val="0"/>
          <w:numId w:val="3"/>
        </w:numPr>
      </w:pPr>
      <w:r w:rsidRPr="009025D0">
        <w:t>a</w:t>
      </w:r>
      <w:r w:rsidR="00B50223">
        <w:t>ls mondeling gevolmachtigde van</w:t>
      </w:r>
    </w:p>
    <w:p w:rsidR="00C61474" w:rsidRPr="009025D0" w:rsidRDefault="00C61474" w:rsidP="00C61474"/>
    <w:p w:rsidR="00C61474" w:rsidRPr="00D74D6B" w:rsidRDefault="00C61474" w:rsidP="00C61474">
      <w:r w:rsidRPr="00D74D6B">
        <w:t>Variant 2</w:t>
      </w:r>
    </w:p>
    <w:p w:rsidR="00C61474" w:rsidRDefault="00C61474" w:rsidP="00C61474">
      <w:pPr>
        <w:numPr>
          <w:ilvl w:val="0"/>
          <w:numId w:val="3"/>
        </w:numPr>
      </w:pPr>
      <w:r w:rsidRPr="009025D0">
        <w:t>in zijn hoedanigheid van curator in het faillissement van</w:t>
      </w:r>
    </w:p>
    <w:p w:rsidR="00C61474" w:rsidRDefault="00C61474" w:rsidP="00C61474">
      <w:pPr>
        <w:numPr>
          <w:ilvl w:val="0"/>
          <w:numId w:val="3"/>
        </w:numPr>
      </w:pPr>
      <w:r w:rsidRPr="009025D0">
        <w:t>in zijn hoedanigheid van curator</w:t>
      </w:r>
      <w:r>
        <w:t xml:space="preserve"> van</w:t>
      </w:r>
    </w:p>
    <w:p w:rsidR="00C61474" w:rsidRPr="009025D0" w:rsidRDefault="00C61474" w:rsidP="00C61474">
      <w:pPr>
        <w:numPr>
          <w:ilvl w:val="0"/>
          <w:numId w:val="3"/>
        </w:numPr>
      </w:pPr>
      <w:r w:rsidRPr="009025D0">
        <w:lastRenderedPageBreak/>
        <w:t>in zijn hoedanigheid van curator</w:t>
      </w:r>
      <w:r>
        <w:t xml:space="preserve"> </w:t>
      </w:r>
      <w:r w:rsidRPr="009025D0">
        <w:t>(krachtens beschikking van de kantonrechter te Apeldoorn, de dato 13 april tweeduizend twaalf)</w:t>
      </w:r>
      <w:r>
        <w:t xml:space="preserve"> van</w:t>
      </w:r>
    </w:p>
    <w:p w:rsidR="00C61474" w:rsidRPr="009025D0" w:rsidRDefault="00C61474" w:rsidP="00C61474"/>
    <w:p w:rsidR="00C61474" w:rsidRPr="00D74D6B" w:rsidRDefault="00C61474" w:rsidP="00C61474">
      <w:r w:rsidRPr="00D74D6B">
        <w:t>Variant 3</w:t>
      </w:r>
    </w:p>
    <w:p w:rsidR="00C61474" w:rsidRPr="009025D0" w:rsidRDefault="00C61474" w:rsidP="00C61474">
      <w:pPr>
        <w:numPr>
          <w:ilvl w:val="0"/>
          <w:numId w:val="3"/>
        </w:numPr>
      </w:pPr>
      <w:r w:rsidRPr="009025D0">
        <w:t>als bewindvoerders (krachtens beschikking van de kantonrechter te Apeldoorn, de dato 13 april tweeduize</w:t>
      </w:r>
      <w:r>
        <w:t>nd twaalf) over de goederen van</w:t>
      </w:r>
    </w:p>
    <w:p w:rsidR="00C61474" w:rsidRPr="00256A0B" w:rsidRDefault="00C61474">
      <w:pPr>
        <w:numPr>
          <w:ilvl w:val="0"/>
          <w:numId w:val="3"/>
        </w:numPr>
      </w:pPr>
      <w:r w:rsidRPr="009025D0">
        <w:t>als bewi</w:t>
      </w:r>
      <w:r>
        <w:t>ndvoerder over het vermogen van</w:t>
      </w:r>
    </w:p>
    <w:p w:rsidR="00256A0B" w:rsidRDefault="00256A0B">
      <w:pPr>
        <w:rPr>
          <w:b/>
        </w:rPr>
      </w:pPr>
    </w:p>
    <w:p w:rsidR="00133702" w:rsidRPr="00AF5590" w:rsidRDefault="00133702">
      <w:pPr>
        <w:rPr>
          <w:b/>
          <w:sz w:val="24"/>
          <w:szCs w:val="24"/>
        </w:rPr>
      </w:pPr>
      <w:r w:rsidRPr="00AF5590">
        <w:rPr>
          <w:b/>
          <w:sz w:val="24"/>
          <w:szCs w:val="24"/>
        </w:rPr>
        <w:t>Voorbeeld tekstfragment</w:t>
      </w:r>
      <w:r w:rsidR="001A0A58">
        <w:rPr>
          <w:b/>
          <w:sz w:val="24"/>
          <w:szCs w:val="24"/>
        </w:rPr>
        <w:t xml:space="preserve"> tekstblok</w:t>
      </w:r>
      <w:r w:rsidRPr="00AF5590">
        <w:rPr>
          <w:b/>
          <w:sz w:val="24"/>
          <w:szCs w:val="24"/>
        </w:rPr>
        <w:t>:</w:t>
      </w:r>
    </w:p>
    <w:p w:rsidR="00AF5590" w:rsidRPr="001A0A58" w:rsidRDefault="00AF5590" w:rsidP="00AF5590">
      <w:r w:rsidRPr="001A0A58">
        <w:t>In onderstaande tekstvoorbeelden zijn de gebruikte tekstblokken gearceerd weergegeven. Ieder tekstblok heeft een eigen kleur:</w:t>
      </w:r>
    </w:p>
    <w:p w:rsidR="00AF5590" w:rsidRPr="001A0A58" w:rsidRDefault="00AF5590" w:rsidP="00AF5590">
      <w:r w:rsidRPr="001A0A58">
        <w:rPr>
          <w:highlight w:val="yellow"/>
        </w:rPr>
        <w:t>Tekstblok Natuurlijk persoon</w:t>
      </w:r>
    </w:p>
    <w:p w:rsidR="00AF5590" w:rsidRPr="001A0A58" w:rsidRDefault="00AF5590" w:rsidP="00AF5590">
      <w:r w:rsidRPr="001A0A58">
        <w:rPr>
          <w:highlight w:val="green"/>
        </w:rPr>
        <w:t>Tekstblok Legitimatie</w:t>
      </w:r>
    </w:p>
    <w:p w:rsidR="00AF5590" w:rsidRPr="001A0A58" w:rsidRDefault="00AF5590" w:rsidP="00AF5590">
      <w:r w:rsidRPr="001A0A58">
        <w:rPr>
          <w:highlight w:val="magenta"/>
        </w:rPr>
        <w:t>Tekstblok Woonadres</w:t>
      </w:r>
    </w:p>
    <w:p w:rsidR="00AF5590" w:rsidRPr="001A0A58" w:rsidRDefault="00AF5590" w:rsidP="00AF5590">
      <w:r w:rsidRPr="001A0A58">
        <w:rPr>
          <w:highlight w:val="cyan"/>
        </w:rPr>
        <w:t>Tekstblok Burgerlijke staat</w:t>
      </w:r>
    </w:p>
    <w:p w:rsidR="00AF5590" w:rsidRPr="001A0A58" w:rsidRDefault="00AF5590" w:rsidP="00AF5590">
      <w:r w:rsidRPr="001A0A58">
        <w:rPr>
          <w:highlight w:val="lightGray"/>
        </w:rPr>
        <w:t>Tekstblok Hoedanigheid</w:t>
      </w:r>
    </w:p>
    <w:p w:rsidR="00AF5590" w:rsidRPr="00037D0C" w:rsidRDefault="00AF5590">
      <w:pPr>
        <w:rPr>
          <w:b/>
        </w:rPr>
      </w:pPr>
    </w:p>
    <w:p w:rsidR="00010AFD" w:rsidRDefault="00010AFD">
      <w:r>
        <w:t>Voorbeeld 1</w:t>
      </w:r>
    </w:p>
    <w:p w:rsidR="00133702" w:rsidRPr="00037D0C" w:rsidRDefault="007A7C84">
      <w:r w:rsidRPr="00EF0930">
        <w:rPr>
          <w:highlight w:val="yellow"/>
        </w:rPr>
        <w:t>d</w:t>
      </w:r>
      <w:r w:rsidR="00133702" w:rsidRPr="00EF0930">
        <w:rPr>
          <w:highlight w:val="yellow"/>
        </w:rPr>
        <w:t>e heer professor Mr. Jan van der Marel MBA, geboren te Amsterdam op twaalf december negentienhonderdzesenvijftig</w:t>
      </w:r>
      <w:r w:rsidR="00133702" w:rsidRPr="00037D0C">
        <w:t>, werkzaam ten kan</w:t>
      </w:r>
      <w:r w:rsidR="00925209" w:rsidRPr="00037D0C">
        <w:t>tore van mij, notaris, kantoorhoudende</w:t>
      </w:r>
      <w:r w:rsidR="00133702" w:rsidRPr="00037D0C">
        <w:t xml:space="preserve"> te 3421 AB Amsterdam, Kraanvogel </w:t>
      </w:r>
      <w:smartTag w:uri="urn:schemas-microsoft-com:office:smarttags" w:element="metricconverter">
        <w:smartTagPr>
          <w:attr w:name="ProductID" w:val="25 A"/>
        </w:smartTagPr>
        <w:r w:rsidR="00133702" w:rsidRPr="00037D0C">
          <w:t>25 A</w:t>
        </w:r>
      </w:smartTag>
      <w:r w:rsidR="00133702" w:rsidRPr="00037D0C">
        <w:t xml:space="preserve"> bis, te dezen handelend onder de verantwoordelijkheid van mij, notaris, </w:t>
      </w:r>
      <w:r w:rsidR="00B57C3E">
        <w:t>en</w:t>
      </w:r>
      <w:r w:rsidR="00D308B6" w:rsidRPr="00B57C3E">
        <w:t xml:space="preserve"> </w:t>
      </w:r>
      <w:r w:rsidR="00133702" w:rsidRPr="00EF0930">
        <w:rPr>
          <w:highlight w:val="lightGray"/>
        </w:rPr>
        <w:t>als mondeling gevolmachtigde van</w:t>
      </w:r>
    </w:p>
    <w:p w:rsidR="00D308B6" w:rsidRDefault="00D308B6" w:rsidP="00133702"/>
    <w:p w:rsidR="00010AFD" w:rsidRDefault="00010AFD" w:rsidP="00133702">
      <w:r>
        <w:t>Voorbeeld 2</w:t>
      </w:r>
    </w:p>
    <w:p w:rsidR="006363FD" w:rsidRDefault="007A7C84" w:rsidP="00133702">
      <w:r w:rsidRPr="00977C02">
        <w:rPr>
          <w:highlight w:val="yellow"/>
        </w:rPr>
        <w:t>d</w:t>
      </w:r>
      <w:r w:rsidR="00133702" w:rsidRPr="00977C02">
        <w:rPr>
          <w:highlight w:val="yellow"/>
        </w:rPr>
        <w:t>e heer professor Mr. Jan van der Marel MBA, geboren te Amsterdam op twaalf december negentienhonderdzesenvijftig</w:t>
      </w:r>
      <w:r w:rsidR="00133702" w:rsidRPr="00037D0C">
        <w:t>,</w:t>
      </w:r>
      <w:r w:rsidR="00EC127B">
        <w:t xml:space="preserve"> </w:t>
      </w:r>
      <w:r w:rsidR="00EC127B" w:rsidRPr="00AF1ECC">
        <w:rPr>
          <w:highlight w:val="green"/>
        </w:rPr>
        <w:t>zich identificerende met zijn paspoort, met kenmerk 23456AS, uitgegeven te Haarlem, op elf mei negentienhonderzeventig</w:t>
      </w:r>
      <w:r w:rsidR="00EC127B" w:rsidRPr="00037D0C">
        <w:t xml:space="preserve">, </w:t>
      </w:r>
      <w:r w:rsidR="00133702" w:rsidRPr="00037D0C">
        <w:t xml:space="preserve">wonende te </w:t>
      </w:r>
      <w:r w:rsidR="00133702" w:rsidRPr="00AF1ECC">
        <w:rPr>
          <w:highlight w:val="magenta"/>
        </w:rPr>
        <w:t>1623 BB I</w:t>
      </w:r>
      <w:r w:rsidR="00A53DAB" w:rsidRPr="00AF1ECC">
        <w:rPr>
          <w:highlight w:val="magenta"/>
        </w:rPr>
        <w:t>j</w:t>
      </w:r>
      <w:r w:rsidR="00133702" w:rsidRPr="00AF1ECC">
        <w:rPr>
          <w:highlight w:val="magenta"/>
        </w:rPr>
        <w:t xml:space="preserve">muiden, </w:t>
      </w:r>
      <w:r w:rsidR="006363FD" w:rsidRPr="00AF1ECC">
        <w:rPr>
          <w:highlight w:val="magenta"/>
        </w:rPr>
        <w:t>Kaagstraat 12</w:t>
      </w:r>
      <w:r w:rsidR="006363FD" w:rsidRPr="00037D0C">
        <w:t xml:space="preserve">, </w:t>
      </w:r>
      <w:r w:rsidR="006363FD" w:rsidRPr="00AF1ECC">
        <w:rPr>
          <w:highlight w:val="cyan"/>
        </w:rPr>
        <w:t xml:space="preserve">thans ongehuwd en </w:t>
      </w:r>
      <w:r w:rsidR="001955E8" w:rsidRPr="00AF1ECC">
        <w:rPr>
          <w:highlight w:val="cyan"/>
        </w:rPr>
        <w:t>niet geregistreerd</w:t>
      </w:r>
      <w:r w:rsidR="00234F90" w:rsidRPr="00AF1ECC">
        <w:rPr>
          <w:highlight w:val="cyan"/>
        </w:rPr>
        <w:t xml:space="preserve"> als partner</w:t>
      </w:r>
      <w:r w:rsidR="001955E8" w:rsidRPr="00AF1ECC">
        <w:rPr>
          <w:highlight w:val="cyan"/>
        </w:rPr>
        <w:t xml:space="preserve"> in de zin van het </w:t>
      </w:r>
      <w:r w:rsidR="006363FD" w:rsidRPr="00AF1ECC">
        <w:rPr>
          <w:highlight w:val="cyan"/>
        </w:rPr>
        <w:t>geregistreerd partner</w:t>
      </w:r>
      <w:r w:rsidR="001955E8" w:rsidRPr="00AF1ECC">
        <w:rPr>
          <w:highlight w:val="cyan"/>
        </w:rPr>
        <w:t>schap</w:t>
      </w:r>
      <w:r w:rsidR="00893CCC">
        <w:t>,</w:t>
      </w:r>
      <w:r w:rsidR="006363FD" w:rsidRPr="00037D0C">
        <w:t xml:space="preserve"> </w:t>
      </w:r>
      <w:r w:rsidR="00D308B6" w:rsidRPr="00B57C3E">
        <w:t xml:space="preserve">te dezen handelend </w:t>
      </w:r>
      <w:r w:rsidR="00D308B6" w:rsidRPr="00AF1ECC">
        <w:rPr>
          <w:highlight w:val="lightGray"/>
        </w:rPr>
        <w:t>in zijn hoedanigheid van curator in het faillissement van</w:t>
      </w:r>
    </w:p>
    <w:p w:rsidR="00D308B6" w:rsidRDefault="00D308B6" w:rsidP="00133702"/>
    <w:p w:rsidR="00010AFD" w:rsidRPr="00037D0C" w:rsidRDefault="00010AFD" w:rsidP="00133702">
      <w:r>
        <w:t>Voorbeeld 3</w:t>
      </w:r>
    </w:p>
    <w:p w:rsidR="00EC127B" w:rsidRDefault="007A7C84">
      <w:r w:rsidRPr="00AF1ECC">
        <w:rPr>
          <w:highlight w:val="yellow"/>
        </w:rPr>
        <w:t>m</w:t>
      </w:r>
      <w:r w:rsidR="006363FD" w:rsidRPr="00AF1ECC">
        <w:rPr>
          <w:highlight w:val="yellow"/>
        </w:rPr>
        <w:t>evrouw Mr. Ellie ter Brink, geboren te Utrecht op twaalf december negentienhonderdzesenvijftig</w:t>
      </w:r>
      <w:r w:rsidR="006363FD" w:rsidRPr="00037D0C">
        <w:t xml:space="preserve">, </w:t>
      </w:r>
      <w:r w:rsidR="00EC127B" w:rsidRPr="00AF1ECC">
        <w:rPr>
          <w:highlight w:val="green"/>
        </w:rPr>
        <w:t>zich identificerende met</w:t>
      </w:r>
      <w:r w:rsidR="00A57447" w:rsidRPr="00AF1ECC">
        <w:rPr>
          <w:highlight w:val="green"/>
        </w:rPr>
        <w:t xml:space="preserve"> haar</w:t>
      </w:r>
      <w:r w:rsidR="00EC127B" w:rsidRPr="00AF1ECC">
        <w:rPr>
          <w:highlight w:val="green"/>
        </w:rPr>
        <w:t xml:space="preserve"> paspoort, met kenmerk 23456AS, uitgegeven te Haarlem, op elf mei tweeduizend tien</w:t>
      </w:r>
      <w:r w:rsidR="00EC127B">
        <w:t>;</w:t>
      </w:r>
      <w:r w:rsidR="00EC127B" w:rsidRPr="00037D0C">
        <w:t xml:space="preserve"> </w:t>
      </w:r>
      <w:r w:rsidR="00EC127B">
        <w:t>en</w:t>
      </w:r>
    </w:p>
    <w:p w:rsidR="00133702" w:rsidRPr="00D308B6" w:rsidRDefault="00EC127B">
      <w:r w:rsidRPr="00AF1ECC">
        <w:rPr>
          <w:highlight w:val="yellow"/>
        </w:rPr>
        <w:t xml:space="preserve">de heer Paul ter Brink, </w:t>
      </w:r>
      <w:r w:rsidR="00AF1ECC">
        <w:rPr>
          <w:highlight w:val="yellow"/>
        </w:rPr>
        <w:t>geboren te Zwolle op tien april negentienhonderdzevenenvijftig</w:t>
      </w:r>
      <w:r w:rsidR="00AF1ECC" w:rsidRPr="00AF1ECC">
        <w:t xml:space="preserve">, </w:t>
      </w:r>
      <w:r w:rsidRPr="00AF1ECC">
        <w:rPr>
          <w:highlight w:val="green"/>
        </w:rPr>
        <w:t>zich identificerende met zijn paspoort, met kenmerk 78456RGR, uitgegeven te Haarlem, op elf mei tweeduizend tien</w:t>
      </w:r>
      <w:r w:rsidRPr="00037D0C">
        <w:t xml:space="preserve">, </w:t>
      </w:r>
      <w:r>
        <w:t xml:space="preserve">tezamen </w:t>
      </w:r>
      <w:r w:rsidR="006363FD" w:rsidRPr="00037D0C">
        <w:t xml:space="preserve">wonende te </w:t>
      </w:r>
      <w:r w:rsidR="006363FD" w:rsidRPr="00AF1ECC">
        <w:rPr>
          <w:highlight w:val="magenta"/>
        </w:rPr>
        <w:t xml:space="preserve">3421 AB Amsterdam, Kade </w:t>
      </w:r>
      <w:smartTag w:uri="urn:schemas-microsoft-com:office:smarttags" w:element="metricconverter">
        <w:smartTagPr>
          <w:attr w:name="ProductID" w:val="12, in"/>
        </w:smartTagPr>
        <w:r w:rsidR="006363FD" w:rsidRPr="00AF1ECC">
          <w:rPr>
            <w:highlight w:val="magenta"/>
          </w:rPr>
          <w:t>12</w:t>
        </w:r>
        <w:r w:rsidR="006363FD" w:rsidRPr="00037D0C">
          <w:t xml:space="preserve">, </w:t>
        </w:r>
        <w:r w:rsidRPr="00AF1ECC">
          <w:rPr>
            <w:highlight w:val="cyan"/>
          </w:rPr>
          <w:t>in</w:t>
        </w:r>
      </w:smartTag>
      <w:r w:rsidRPr="00AF1ECC">
        <w:rPr>
          <w:highlight w:val="cyan"/>
        </w:rPr>
        <w:t xml:space="preserve"> algehele gemeenschap van goederen </w:t>
      </w:r>
      <w:r w:rsidR="006363FD" w:rsidRPr="00AF1ECC">
        <w:rPr>
          <w:highlight w:val="cyan"/>
        </w:rPr>
        <w:t>gehuwd</w:t>
      </w:r>
      <w:r w:rsidR="00893CCC">
        <w:t>,</w:t>
      </w:r>
      <w:r w:rsidR="006363FD" w:rsidRPr="00037D0C">
        <w:t xml:space="preserve"> </w:t>
      </w:r>
      <w:r w:rsidR="00D308B6" w:rsidRPr="00B57C3E">
        <w:t xml:space="preserve">te dezen </w:t>
      </w:r>
      <w:r w:rsidR="000028B3" w:rsidRPr="00B57C3E">
        <w:t xml:space="preserve">gezamenlijk </w:t>
      </w:r>
      <w:r w:rsidR="00D308B6" w:rsidRPr="00B57C3E">
        <w:t xml:space="preserve">handelend </w:t>
      </w:r>
      <w:r w:rsidR="00D308B6" w:rsidRPr="00AF1ECC">
        <w:rPr>
          <w:highlight w:val="lightGray"/>
        </w:rPr>
        <w:t>als bewindvoerder</w:t>
      </w:r>
      <w:r w:rsidRPr="00AF1ECC">
        <w:rPr>
          <w:highlight w:val="lightGray"/>
        </w:rPr>
        <w:t>s</w:t>
      </w:r>
      <w:r w:rsidR="00D308B6" w:rsidRPr="00AF1ECC">
        <w:rPr>
          <w:highlight w:val="lightGray"/>
        </w:rPr>
        <w:t xml:space="preserve"> (krachtens beschikking van de kantonrechter te Apeldoorn, de dato 13 april tweeduizend twaalf) over de goederen van</w:t>
      </w:r>
    </w:p>
    <w:p w:rsidR="00C22412" w:rsidRDefault="00C22412" w:rsidP="00C22412"/>
    <w:p w:rsidR="00010AFD" w:rsidRDefault="00010AFD" w:rsidP="00C22412">
      <w:r>
        <w:t>Voorbeeld 4</w:t>
      </w:r>
    </w:p>
    <w:p w:rsidR="00EC127B" w:rsidRDefault="00EC127B" w:rsidP="00EC127B">
      <w:r w:rsidRPr="00AF1ECC">
        <w:rPr>
          <w:highlight w:val="yellow"/>
        </w:rPr>
        <w:t>mevrouw Mr. Ellie ter Brink, geboren te Utrecht op twaalf december negentienhonderdzesenvijftig</w:t>
      </w:r>
      <w:r w:rsidRPr="00037D0C">
        <w:t xml:space="preserve">, </w:t>
      </w:r>
      <w:r w:rsidRPr="00AF1ECC">
        <w:rPr>
          <w:highlight w:val="green"/>
        </w:rPr>
        <w:t>zich identificerende met</w:t>
      </w:r>
      <w:r w:rsidR="00A57447" w:rsidRPr="00AF1ECC">
        <w:rPr>
          <w:highlight w:val="green"/>
        </w:rPr>
        <w:t xml:space="preserve"> haar</w:t>
      </w:r>
      <w:r w:rsidRPr="00AF1ECC">
        <w:rPr>
          <w:highlight w:val="green"/>
        </w:rPr>
        <w:t xml:space="preserve"> paspoort, met kenmerk 23456AS, uitgegeven te Haarlem, op elf mei tweeduizend tien</w:t>
      </w:r>
      <w:r w:rsidR="00A57447">
        <w:t xml:space="preserve">, wonende te </w:t>
      </w:r>
      <w:r w:rsidR="00A57447" w:rsidRPr="00AF1ECC">
        <w:rPr>
          <w:highlight w:val="magenta"/>
        </w:rPr>
        <w:t xml:space="preserve">3421 AB Amsterdam, Kraanvogel </w:t>
      </w:r>
      <w:smartTag w:uri="urn:schemas-microsoft-com:office:smarttags" w:element="metricconverter">
        <w:smartTagPr>
          <w:attr w:name="ProductID" w:val="25 A"/>
        </w:smartTagPr>
        <w:r w:rsidR="00A57447" w:rsidRPr="00AF1ECC">
          <w:rPr>
            <w:highlight w:val="magenta"/>
          </w:rPr>
          <w:t>25 A</w:t>
        </w:r>
      </w:smartTag>
      <w:r w:rsidR="00A57447" w:rsidRPr="00AF1ECC">
        <w:rPr>
          <w:highlight w:val="magenta"/>
        </w:rPr>
        <w:t xml:space="preserve"> bis</w:t>
      </w:r>
      <w:r w:rsidR="00A57447">
        <w:t xml:space="preserve">, </w:t>
      </w:r>
      <w:r w:rsidR="00A57447" w:rsidRPr="00AF1ECC">
        <w:rPr>
          <w:highlight w:val="cyan"/>
        </w:rPr>
        <w:t>gehuwd</w:t>
      </w:r>
      <w:r>
        <w:t>;</w:t>
      </w:r>
      <w:r w:rsidRPr="00037D0C">
        <w:t xml:space="preserve"> </w:t>
      </w:r>
      <w:r>
        <w:t>en</w:t>
      </w:r>
    </w:p>
    <w:p w:rsidR="00EC127B" w:rsidRDefault="00EC127B" w:rsidP="00EC127B">
      <w:r w:rsidRPr="00AF1ECC">
        <w:rPr>
          <w:highlight w:val="yellow"/>
        </w:rPr>
        <w:t>mevrouw Ans ter Brink, geboren te Utrecht op elf mei negentienhonderdvijftig</w:t>
      </w:r>
      <w:r w:rsidRPr="00037D0C">
        <w:t xml:space="preserve">, </w:t>
      </w:r>
      <w:r w:rsidRPr="00AF1ECC">
        <w:rPr>
          <w:highlight w:val="green"/>
        </w:rPr>
        <w:t>zich identificerende met</w:t>
      </w:r>
      <w:r w:rsidR="00A57447" w:rsidRPr="00AF1ECC">
        <w:rPr>
          <w:highlight w:val="green"/>
        </w:rPr>
        <w:t xml:space="preserve"> haar paspoort, met kenmerk GYJ56894, uitgegeven te Alkmaar, op drie juni</w:t>
      </w:r>
      <w:r w:rsidRPr="00AF1ECC">
        <w:rPr>
          <w:highlight w:val="green"/>
        </w:rPr>
        <w:t xml:space="preserve"> t</w:t>
      </w:r>
      <w:r w:rsidR="00A57447" w:rsidRPr="00AF1ECC">
        <w:rPr>
          <w:highlight w:val="green"/>
        </w:rPr>
        <w:t>weeduizend twaalf</w:t>
      </w:r>
      <w:r w:rsidR="00A57447">
        <w:t xml:space="preserve">, wonende te </w:t>
      </w:r>
      <w:r w:rsidR="00A57447" w:rsidRPr="00AF1ECC">
        <w:rPr>
          <w:highlight w:val="magenta"/>
        </w:rPr>
        <w:t>7854 AB Alkmaar, Mar</w:t>
      </w:r>
      <w:r w:rsidR="00010AFD" w:rsidRPr="00AF1ECC">
        <w:rPr>
          <w:highlight w:val="magenta"/>
        </w:rPr>
        <w:t>kt</w:t>
      </w:r>
      <w:r w:rsidR="00A57447" w:rsidRPr="00AF1ECC">
        <w:rPr>
          <w:highlight w:val="magenta"/>
        </w:rPr>
        <w:t>plein 10</w:t>
      </w:r>
      <w:r w:rsidR="00A57447">
        <w:t xml:space="preserve">, </w:t>
      </w:r>
      <w:r w:rsidR="00A57447" w:rsidRPr="00AF1ECC">
        <w:rPr>
          <w:highlight w:val="cyan"/>
        </w:rPr>
        <w:t>geregistreerd partner</w:t>
      </w:r>
      <w:r>
        <w:t>;</w:t>
      </w:r>
      <w:r w:rsidRPr="00037D0C">
        <w:t xml:space="preserve"> </w:t>
      </w:r>
      <w:r>
        <w:t>en</w:t>
      </w:r>
    </w:p>
    <w:p w:rsidR="00983CCD" w:rsidRDefault="00EC127B" w:rsidP="00EC127B">
      <w:r w:rsidRPr="00AF1ECC">
        <w:rPr>
          <w:highlight w:val="yellow"/>
        </w:rPr>
        <w:t>mevrouw Els ter Brink, gebor</w:t>
      </w:r>
      <w:r w:rsidR="00A57447" w:rsidRPr="00AF1ECC">
        <w:rPr>
          <w:highlight w:val="yellow"/>
        </w:rPr>
        <w:t>en te Utrecht op twaalf augustus negentienhonderdzevenen</w:t>
      </w:r>
      <w:r w:rsidRPr="00AF1ECC">
        <w:rPr>
          <w:highlight w:val="yellow"/>
        </w:rPr>
        <w:t>vijftig</w:t>
      </w:r>
      <w:r w:rsidRPr="00037D0C">
        <w:t xml:space="preserve">, </w:t>
      </w:r>
      <w:r w:rsidRPr="00AF1ECC">
        <w:rPr>
          <w:highlight w:val="green"/>
        </w:rPr>
        <w:t>zich identificerende met</w:t>
      </w:r>
      <w:r w:rsidR="00A57447" w:rsidRPr="00AF1ECC">
        <w:rPr>
          <w:highlight w:val="green"/>
        </w:rPr>
        <w:t xml:space="preserve"> haar paspoort, met kenmerk DSG568452, uitgegeven te Arnhem, op zestien</w:t>
      </w:r>
      <w:r w:rsidRPr="00AF1ECC">
        <w:rPr>
          <w:highlight w:val="green"/>
        </w:rPr>
        <w:t xml:space="preserve"> mei t</w:t>
      </w:r>
      <w:r w:rsidR="00A57447" w:rsidRPr="00AF1ECC">
        <w:rPr>
          <w:highlight w:val="green"/>
        </w:rPr>
        <w:t>weeduizend elf</w:t>
      </w:r>
      <w:r w:rsidR="00A57447">
        <w:t xml:space="preserve">, wonende te </w:t>
      </w:r>
      <w:r w:rsidR="00A57447" w:rsidRPr="00AF1ECC">
        <w:rPr>
          <w:highlight w:val="magenta"/>
        </w:rPr>
        <w:t>4512 GH Arnhem, Brink 854</w:t>
      </w:r>
      <w:r w:rsidR="00A57447">
        <w:t xml:space="preserve">, </w:t>
      </w:r>
      <w:r w:rsidR="00A57447" w:rsidRPr="00AF1ECC">
        <w:rPr>
          <w:highlight w:val="cyan"/>
        </w:rPr>
        <w:t>gehuwd</w:t>
      </w:r>
      <w:r w:rsidR="00983CCD">
        <w:t>,</w:t>
      </w:r>
      <w:r w:rsidR="00A57447">
        <w:t xml:space="preserve"> </w:t>
      </w:r>
    </w:p>
    <w:p w:rsidR="00A57447" w:rsidRDefault="00A57447" w:rsidP="00EC127B">
      <w:r w:rsidRPr="00B57C3E">
        <w:t xml:space="preserve">te dezen gezamenlijk handelend </w:t>
      </w:r>
      <w:r w:rsidRPr="00AF1ECC">
        <w:rPr>
          <w:highlight w:val="lightGray"/>
        </w:rPr>
        <w:t>als schriftelijk gevolmachtigde van</w:t>
      </w:r>
    </w:p>
    <w:p w:rsidR="00EC127B" w:rsidRPr="00037D0C" w:rsidRDefault="00EC127B" w:rsidP="00C22412"/>
    <w:p w:rsidR="006363FD" w:rsidRPr="00037D0C" w:rsidRDefault="006363FD" w:rsidP="00C22412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C22412" w:rsidRPr="00037D0C" w:rsidTr="00BD1C9A">
        <w:trPr>
          <w:trHeight w:val="332"/>
        </w:trPr>
        <w:tc>
          <w:tcPr>
            <w:tcW w:w="5173" w:type="dxa"/>
            <w:vAlign w:val="bottom"/>
          </w:tcPr>
          <w:p w:rsidR="00C22412" w:rsidRPr="00037D0C" w:rsidRDefault="00C22412" w:rsidP="00C2241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037D0C">
              <w:rPr>
                <w:rFonts w:cs="Arial"/>
                <w:sz w:val="20"/>
              </w:rPr>
              <w:t>Versiehistorie</w:t>
            </w:r>
          </w:p>
        </w:tc>
      </w:tr>
    </w:tbl>
    <w:p w:rsidR="00C22412" w:rsidRPr="00037D0C" w:rsidRDefault="00C22412" w:rsidP="00C22412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91"/>
        <w:gridCol w:w="1695"/>
        <w:gridCol w:w="4394"/>
      </w:tblGrid>
      <w:tr w:rsidR="00C22412" w:rsidRPr="00037D0C" w:rsidTr="00037D0C">
        <w:trPr>
          <w:trHeight w:hRule="exact" w:val="281"/>
          <w:tblHeader/>
        </w:trPr>
        <w:tc>
          <w:tcPr>
            <w:tcW w:w="779" w:type="dxa"/>
            <w:vAlign w:val="bottom"/>
          </w:tcPr>
          <w:p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1991" w:type="dxa"/>
            <w:vAlign w:val="bottom"/>
          </w:tcPr>
          <w:p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695" w:type="dxa"/>
            <w:vAlign w:val="bottom"/>
          </w:tcPr>
          <w:p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1B63F8" w:rsidRPr="00037D0C" w:rsidTr="0049794D">
        <w:tc>
          <w:tcPr>
            <w:tcW w:w="779" w:type="dxa"/>
          </w:tcPr>
          <w:p w:rsidR="001B63F8" w:rsidRPr="00037D0C" w:rsidRDefault="0070662E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2.0</w:t>
            </w:r>
          </w:p>
        </w:tc>
        <w:tc>
          <w:tcPr>
            <w:tcW w:w="1991" w:type="dxa"/>
          </w:tcPr>
          <w:p w:rsidR="001B63F8" w:rsidRPr="00037D0C" w:rsidRDefault="001B63F8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2</w:t>
            </w:r>
            <w:r w:rsidR="0070662E" w:rsidRPr="00037D0C">
              <w:rPr>
                <w:rStyle w:val="Datumopmaakprofiel"/>
                <w:rFonts w:ascii="Arial" w:hAnsi="Arial" w:cs="Arial"/>
                <w:sz w:val="20"/>
              </w:rPr>
              <w:t>0 mei</w:t>
            </w:r>
            <w:r w:rsidRPr="00037D0C">
              <w:rPr>
                <w:rStyle w:val="Datumopmaakprofiel"/>
                <w:rFonts w:ascii="Arial" w:hAnsi="Arial" w:cs="Arial"/>
                <w:sz w:val="20"/>
              </w:rPr>
              <w:t xml:space="preserve"> 2010</w:t>
            </w:r>
          </w:p>
        </w:tc>
        <w:tc>
          <w:tcPr>
            <w:tcW w:w="1695" w:type="dxa"/>
          </w:tcPr>
          <w:p w:rsidR="001B63F8" w:rsidRPr="00037D0C" w:rsidRDefault="0070662E" w:rsidP="0049794D">
            <w:r w:rsidRPr="00037D0C">
              <w:t>RZ/PPB</w:t>
            </w:r>
          </w:p>
        </w:tc>
        <w:tc>
          <w:tcPr>
            <w:tcW w:w="4394" w:type="dxa"/>
          </w:tcPr>
          <w:p w:rsidR="001B63F8" w:rsidRPr="00037D0C" w:rsidRDefault="0070662E" w:rsidP="0049794D">
            <w:r w:rsidRPr="00037D0C">
              <w:rPr>
                <w:snapToGrid w:val="0"/>
              </w:rPr>
              <w:t>Publicatieversie (geanonimiseerde kopie van werkversie 1.4.3)</w:t>
            </w:r>
          </w:p>
        </w:tc>
      </w:tr>
      <w:tr w:rsidR="001E7F30" w:rsidRPr="00037D0C" w:rsidTr="0049794D">
        <w:tc>
          <w:tcPr>
            <w:tcW w:w="779" w:type="dxa"/>
          </w:tcPr>
          <w:p w:rsidR="001E7F30" w:rsidRPr="00037D0C" w:rsidRDefault="001E7F30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2.1</w:t>
            </w:r>
          </w:p>
        </w:tc>
        <w:tc>
          <w:tcPr>
            <w:tcW w:w="1991" w:type="dxa"/>
          </w:tcPr>
          <w:p w:rsidR="001E7F30" w:rsidRPr="00037D0C" w:rsidRDefault="001E7F30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</w:t>
            </w:r>
            <w:r w:rsidR="005A4504" w:rsidRPr="00037D0C">
              <w:rPr>
                <w:rStyle w:val="Datumopmaakprofiel"/>
                <w:rFonts w:ascii="Arial" w:hAnsi="Arial" w:cs="Arial"/>
                <w:sz w:val="20"/>
              </w:rPr>
              <w:t>4</w:t>
            </w:r>
            <w:r w:rsidRPr="00037D0C">
              <w:rPr>
                <w:rStyle w:val="Datumopmaakprofiel"/>
                <w:rFonts w:ascii="Arial" w:hAnsi="Arial" w:cs="Arial"/>
                <w:sz w:val="20"/>
              </w:rPr>
              <w:t xml:space="preserve"> december 2010</w:t>
            </w:r>
          </w:p>
        </w:tc>
        <w:tc>
          <w:tcPr>
            <w:tcW w:w="1695" w:type="dxa"/>
          </w:tcPr>
          <w:p w:rsidR="001E7F30" w:rsidRPr="00037D0C" w:rsidRDefault="001E7F30" w:rsidP="0049794D">
            <w:r w:rsidRPr="00037D0C">
              <w:t>RZ/PPB</w:t>
            </w:r>
          </w:p>
        </w:tc>
        <w:tc>
          <w:tcPr>
            <w:tcW w:w="4394" w:type="dxa"/>
          </w:tcPr>
          <w:p w:rsidR="001E7F30" w:rsidRPr="00037D0C" w:rsidRDefault="001E7F30" w:rsidP="0049794D">
            <w:pPr>
              <w:rPr>
                <w:snapToGrid w:val="0"/>
              </w:rPr>
            </w:pPr>
            <w:r w:rsidRPr="00037D0C">
              <w:rPr>
                <w:snapToGrid w:val="0"/>
              </w:rPr>
              <w:t>Gevolmachtige kan ook een persoon zijn die niet bij het notariskantoor werkt.</w:t>
            </w:r>
          </w:p>
        </w:tc>
      </w:tr>
      <w:tr w:rsidR="007A7C84" w:rsidRPr="00037D0C" w:rsidTr="0049794D">
        <w:tc>
          <w:tcPr>
            <w:tcW w:w="779" w:type="dxa"/>
          </w:tcPr>
          <w:p w:rsidR="007A7C84" w:rsidRPr="00037D0C" w:rsidRDefault="007A7C84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lastRenderedPageBreak/>
              <w:t>2.2</w:t>
            </w:r>
          </w:p>
        </w:tc>
        <w:tc>
          <w:tcPr>
            <w:tcW w:w="1991" w:type="dxa"/>
          </w:tcPr>
          <w:p w:rsidR="007A7C84" w:rsidRPr="00037D0C" w:rsidRDefault="007A7C84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11 januari 2011</w:t>
            </w:r>
          </w:p>
        </w:tc>
        <w:tc>
          <w:tcPr>
            <w:tcW w:w="1695" w:type="dxa"/>
          </w:tcPr>
          <w:p w:rsidR="007A7C84" w:rsidRPr="00037D0C" w:rsidRDefault="007A7C84" w:rsidP="0049794D">
            <w:r w:rsidRPr="00037D0C">
              <w:t>RZ/PPB</w:t>
            </w:r>
          </w:p>
        </w:tc>
        <w:tc>
          <w:tcPr>
            <w:tcW w:w="4394" w:type="dxa"/>
          </w:tcPr>
          <w:p w:rsidR="007A7C84" w:rsidRPr="00037D0C" w:rsidRDefault="007A7C84" w:rsidP="0049794D">
            <w:pPr>
              <w:rPr>
                <w:snapToGrid w:val="0"/>
              </w:rPr>
            </w:pPr>
            <w:r w:rsidRPr="00037D0C">
              <w:rPr>
                <w:snapToGrid w:val="0"/>
              </w:rPr>
              <w:t>Aanpassingen n.a.v. specificaties ICT</w:t>
            </w:r>
          </w:p>
        </w:tc>
      </w:tr>
      <w:tr w:rsidR="001955E8" w:rsidRPr="00037D0C" w:rsidTr="0049794D">
        <w:tc>
          <w:tcPr>
            <w:tcW w:w="779" w:type="dxa"/>
          </w:tcPr>
          <w:p w:rsidR="001955E8" w:rsidRPr="00037D0C" w:rsidRDefault="001955E8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2.3</w:t>
            </w:r>
          </w:p>
        </w:tc>
        <w:tc>
          <w:tcPr>
            <w:tcW w:w="1991" w:type="dxa"/>
          </w:tcPr>
          <w:p w:rsidR="001955E8" w:rsidRPr="00037D0C" w:rsidRDefault="001955E8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14 juli 2011</w:t>
            </w:r>
          </w:p>
        </w:tc>
        <w:tc>
          <w:tcPr>
            <w:tcW w:w="1695" w:type="dxa"/>
          </w:tcPr>
          <w:p w:rsidR="001955E8" w:rsidRPr="00037D0C" w:rsidRDefault="001955E8" w:rsidP="0049794D">
            <w:r w:rsidRPr="00037D0C">
              <w:t>RZ/PPB</w:t>
            </w:r>
          </w:p>
        </w:tc>
        <w:tc>
          <w:tcPr>
            <w:tcW w:w="4394" w:type="dxa"/>
          </w:tcPr>
          <w:p w:rsidR="001955E8" w:rsidRPr="00037D0C" w:rsidRDefault="001955E8" w:rsidP="0049794D">
            <w:pPr>
              <w:rPr>
                <w:snapToGrid w:val="0"/>
              </w:rPr>
            </w:pPr>
            <w:r w:rsidRPr="00037D0C">
              <w:rPr>
                <w:snapToGrid w:val="0"/>
              </w:rPr>
              <w:t>Omschrijving geregistreerd partnerschap aangepast.</w:t>
            </w:r>
          </w:p>
        </w:tc>
      </w:tr>
      <w:tr w:rsidR="00234F90" w:rsidRPr="00037D0C" w:rsidTr="0049794D">
        <w:tc>
          <w:tcPr>
            <w:tcW w:w="779" w:type="dxa"/>
          </w:tcPr>
          <w:p w:rsidR="00234F90" w:rsidRPr="00037D0C" w:rsidRDefault="00234F90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2.4</w:t>
            </w:r>
          </w:p>
        </w:tc>
        <w:tc>
          <w:tcPr>
            <w:tcW w:w="1991" w:type="dxa"/>
          </w:tcPr>
          <w:p w:rsidR="00234F90" w:rsidRPr="00037D0C" w:rsidRDefault="00234F90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19 augustus 2011</w:t>
            </w:r>
          </w:p>
        </w:tc>
        <w:tc>
          <w:tcPr>
            <w:tcW w:w="1695" w:type="dxa"/>
          </w:tcPr>
          <w:p w:rsidR="00234F90" w:rsidRPr="00037D0C" w:rsidRDefault="00234F90" w:rsidP="0049794D">
            <w:r w:rsidRPr="00037D0C">
              <w:t>RZ/PPB</w:t>
            </w:r>
          </w:p>
        </w:tc>
        <w:tc>
          <w:tcPr>
            <w:tcW w:w="4394" w:type="dxa"/>
          </w:tcPr>
          <w:p w:rsidR="00234F90" w:rsidRDefault="00234F90" w:rsidP="0049794D">
            <w:pPr>
              <w:rPr>
                <w:snapToGrid w:val="0"/>
              </w:rPr>
            </w:pPr>
            <w:r w:rsidRPr="00037D0C">
              <w:rPr>
                <w:snapToGrid w:val="0"/>
              </w:rPr>
              <w:t>Aanvulling omschrijving geregistreerd partnerschap</w:t>
            </w:r>
          </w:p>
          <w:p w:rsidR="00064A76" w:rsidRPr="00037D0C" w:rsidRDefault="00064A76" w:rsidP="0049794D">
            <w:pPr>
              <w:rPr>
                <w:snapToGrid w:val="0"/>
              </w:rPr>
            </w:pPr>
            <w:r>
              <w:rPr>
                <w:snapToGrid w:val="0"/>
              </w:rPr>
              <w:t>Versies tekstblokken gewijzigd</w:t>
            </w:r>
          </w:p>
        </w:tc>
      </w:tr>
      <w:tr w:rsidR="00893CCC" w:rsidRPr="00037D0C" w:rsidTr="0049794D">
        <w:tc>
          <w:tcPr>
            <w:tcW w:w="779" w:type="dxa"/>
          </w:tcPr>
          <w:p w:rsidR="00893CCC" w:rsidRPr="00037D0C" w:rsidRDefault="00893CCC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2.5</w:t>
            </w:r>
          </w:p>
        </w:tc>
        <w:tc>
          <w:tcPr>
            <w:tcW w:w="1991" w:type="dxa"/>
          </w:tcPr>
          <w:p w:rsidR="00893CCC" w:rsidRPr="00037D0C" w:rsidRDefault="002562EF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12 juni</w:t>
            </w:r>
            <w:r w:rsidR="00893CCC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695" w:type="dxa"/>
          </w:tcPr>
          <w:p w:rsidR="00893CCC" w:rsidRPr="00037D0C" w:rsidRDefault="00893CCC" w:rsidP="0049794D">
            <w:r>
              <w:t>RZ/PPB</w:t>
            </w:r>
          </w:p>
        </w:tc>
        <w:tc>
          <w:tcPr>
            <w:tcW w:w="4394" w:type="dxa"/>
          </w:tcPr>
          <w:p w:rsidR="00893CCC" w:rsidRPr="00037D0C" w:rsidRDefault="00893CCC" w:rsidP="0049794D">
            <w:pPr>
              <w:rPr>
                <w:snapToGrid w:val="0"/>
              </w:rPr>
            </w:pPr>
            <w:r>
              <w:rPr>
                <w:snapToGrid w:val="0"/>
              </w:rPr>
              <w:t>Tekstblok Burgerlijke staat</w:t>
            </w:r>
            <w:r w:rsidR="002C0528">
              <w:rPr>
                <w:snapToGrid w:val="0"/>
              </w:rPr>
              <w:t xml:space="preserve"> </w:t>
            </w:r>
            <w:r w:rsidR="002562EF">
              <w:rPr>
                <w:snapToGrid w:val="0"/>
              </w:rPr>
              <w:t xml:space="preserve">(optioneel) </w:t>
            </w:r>
            <w:r w:rsidR="002C0528">
              <w:rPr>
                <w:snapToGrid w:val="0"/>
              </w:rPr>
              <w:t>en tekstblok Hoedanigheid</w:t>
            </w:r>
            <w:r>
              <w:rPr>
                <w:snapToGrid w:val="0"/>
              </w:rPr>
              <w:t xml:space="preserve"> toegevoegd</w:t>
            </w:r>
            <w:r w:rsidR="00D0755E">
              <w:rPr>
                <w:snapToGrid w:val="0"/>
              </w:rPr>
              <w:t>, mogelijk gemaakt dat meerdere personen op kunnen treden als gevolmachtigde</w:t>
            </w:r>
            <w:r w:rsidR="000D00AB">
              <w:rPr>
                <w:snapToGrid w:val="0"/>
              </w:rPr>
              <w:t>, versie tekstblok natuurlijk persoon gewijzigd</w:t>
            </w:r>
            <w:r w:rsidR="002562EF">
              <w:rPr>
                <w:snapToGrid w:val="0"/>
              </w:rPr>
              <w:t>, kleurwijziging van komma's en enkele andere kleuraanpassingen, opmerkingen toegevoegd</w:t>
            </w:r>
          </w:p>
        </w:tc>
      </w:tr>
      <w:tr w:rsidR="00010AFD" w:rsidRPr="00037D0C" w:rsidTr="0049794D">
        <w:tc>
          <w:tcPr>
            <w:tcW w:w="779" w:type="dxa"/>
          </w:tcPr>
          <w:p w:rsidR="00010AFD" w:rsidRDefault="00AC5722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2.6</w:t>
            </w:r>
          </w:p>
        </w:tc>
        <w:tc>
          <w:tcPr>
            <w:tcW w:w="1991" w:type="dxa"/>
          </w:tcPr>
          <w:p w:rsidR="00010AFD" w:rsidRDefault="00AC5722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 november</w:t>
            </w:r>
            <w:r w:rsidR="00010AFD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695" w:type="dxa"/>
          </w:tcPr>
          <w:p w:rsidR="00010AFD" w:rsidRDefault="00010AFD" w:rsidP="0049794D">
            <w:r>
              <w:t>RZ/PPB</w:t>
            </w:r>
          </w:p>
        </w:tc>
        <w:tc>
          <w:tcPr>
            <w:tcW w:w="4394" w:type="dxa"/>
          </w:tcPr>
          <w:p w:rsidR="00010AFD" w:rsidRDefault="00010AFD" w:rsidP="0049794D">
            <w:pPr>
              <w:rPr>
                <w:snapToGrid w:val="0"/>
              </w:rPr>
            </w:pPr>
            <w:r>
              <w:rPr>
                <w:snapToGrid w:val="0"/>
              </w:rPr>
              <w:t>Tekstvoorbeelden aangepast</w:t>
            </w:r>
            <w:r w:rsidR="00E70D9B">
              <w:rPr>
                <w:snapToGrid w:val="0"/>
              </w:rPr>
              <w:t>, gebruikte tekstblokken in tekstvoorbeeld gearceerd</w:t>
            </w:r>
          </w:p>
        </w:tc>
      </w:tr>
      <w:tr w:rsidR="0049794D" w:rsidRPr="00037D0C" w:rsidTr="0049794D">
        <w:tc>
          <w:tcPr>
            <w:tcW w:w="779" w:type="dxa"/>
          </w:tcPr>
          <w:p w:rsidR="0049794D" w:rsidRDefault="00594027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2.7</w:t>
            </w:r>
          </w:p>
        </w:tc>
        <w:tc>
          <w:tcPr>
            <w:tcW w:w="1991" w:type="dxa"/>
          </w:tcPr>
          <w:p w:rsidR="0049794D" w:rsidRDefault="00594027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3 april</w:t>
            </w:r>
            <w:r w:rsidR="0049794D">
              <w:rPr>
                <w:rStyle w:val="Datumopmaakprofiel"/>
                <w:rFonts w:ascii="Arial" w:hAnsi="Arial" w:cs="Arial"/>
                <w:sz w:val="20"/>
              </w:rPr>
              <w:t xml:space="preserve"> 2014</w:t>
            </w:r>
          </w:p>
        </w:tc>
        <w:tc>
          <w:tcPr>
            <w:tcW w:w="1695" w:type="dxa"/>
          </w:tcPr>
          <w:p w:rsidR="0049794D" w:rsidRDefault="0049794D" w:rsidP="0049794D">
            <w:r>
              <w:t>RZ/PPB</w:t>
            </w:r>
          </w:p>
        </w:tc>
        <w:tc>
          <w:tcPr>
            <w:tcW w:w="4394" w:type="dxa"/>
          </w:tcPr>
          <w:p w:rsidR="0049794D" w:rsidRDefault="0049794D" w:rsidP="0049794D">
            <w:pPr>
              <w:rPr>
                <w:snapToGrid w:val="0"/>
              </w:rPr>
            </w:pPr>
            <w:r>
              <w:rPr>
                <w:snapToGrid w:val="0"/>
              </w:rPr>
              <w:t>Tekstblok Hoedanigheid vervangen voor keuzeblokvariant</w:t>
            </w:r>
            <w:r w:rsidR="00B51355">
              <w:rPr>
                <w:snapToGrid w:val="0"/>
              </w:rPr>
              <w:t xml:space="preserve"> Hoedanigheid</w:t>
            </w:r>
            <w:r w:rsidR="00F96D82">
              <w:rPr>
                <w:snapToGrid w:val="0"/>
              </w:rPr>
              <w:t xml:space="preserve">, </w:t>
            </w:r>
            <w:r w:rsidR="009B105C">
              <w:rPr>
                <w:snapToGrid w:val="0"/>
              </w:rPr>
              <w:t>'</w:t>
            </w:r>
            <w:r w:rsidR="00F96D82">
              <w:rPr>
                <w:snapToGrid w:val="0"/>
              </w:rPr>
              <w:t>en' toegevoegd, kleuraanpassing mbt 'te dezen handelend'</w:t>
            </w:r>
            <w:r w:rsidR="009B105C">
              <w:rPr>
                <w:snapToGrid w:val="0"/>
              </w:rPr>
              <w:t xml:space="preserve"> dit is nu onderdeel van de verplichte keuze geworden</w:t>
            </w:r>
            <w:r w:rsidR="00394539">
              <w:rPr>
                <w:snapToGrid w:val="0"/>
              </w:rPr>
              <w:t>, verbindingswoordje 'en' toegevoegd i.g.v. opsomming van personen</w:t>
            </w:r>
          </w:p>
        </w:tc>
      </w:tr>
    </w:tbl>
    <w:p w:rsidR="00C22412" w:rsidRDefault="00C22412"/>
    <w:sectPr w:rsidR="00C22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7E" w:rsidRDefault="0076657E">
      <w:r>
        <w:separator/>
      </w:r>
    </w:p>
  </w:endnote>
  <w:endnote w:type="continuationSeparator" w:id="0">
    <w:p w:rsidR="0076657E" w:rsidRDefault="0076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39" w:rsidRDefault="0039453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39" w:rsidRDefault="00394539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39" w:rsidRDefault="0039453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7E" w:rsidRDefault="0076657E">
      <w:r>
        <w:separator/>
      </w:r>
    </w:p>
  </w:footnote>
  <w:footnote w:type="continuationSeparator" w:id="0">
    <w:p w:rsidR="0076657E" w:rsidRDefault="00766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39" w:rsidRDefault="0039453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39" w:rsidRDefault="00394539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39" w:rsidRDefault="00394539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8457C"/>
    <w:multiLevelType w:val="hybridMultilevel"/>
    <w:tmpl w:val="C0FC288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470E28E8"/>
    <w:multiLevelType w:val="hybridMultilevel"/>
    <w:tmpl w:val="FDBA5E76"/>
    <w:lvl w:ilvl="0" w:tplc="9FE0D4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7F06E7"/>
    <w:multiLevelType w:val="hybridMultilevel"/>
    <w:tmpl w:val="F2CAE67C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4D"/>
    <w:rsid w:val="000028B3"/>
    <w:rsid w:val="00010AFD"/>
    <w:rsid w:val="00037D0C"/>
    <w:rsid w:val="00064A76"/>
    <w:rsid w:val="000720FE"/>
    <w:rsid w:val="00074A9E"/>
    <w:rsid w:val="00084309"/>
    <w:rsid w:val="000A6DA2"/>
    <w:rsid w:val="000C4AB5"/>
    <w:rsid w:val="000D00AB"/>
    <w:rsid w:val="000E6831"/>
    <w:rsid w:val="00124A0B"/>
    <w:rsid w:val="00133702"/>
    <w:rsid w:val="00172082"/>
    <w:rsid w:val="001955E8"/>
    <w:rsid w:val="001A0A58"/>
    <w:rsid w:val="001B63F8"/>
    <w:rsid w:val="001B7BB1"/>
    <w:rsid w:val="001E7F30"/>
    <w:rsid w:val="00232B79"/>
    <w:rsid w:val="00234F90"/>
    <w:rsid w:val="002562EF"/>
    <w:rsid w:val="0025659D"/>
    <w:rsid w:val="00256A0B"/>
    <w:rsid w:val="002653B7"/>
    <w:rsid w:val="002827DB"/>
    <w:rsid w:val="002A4A57"/>
    <w:rsid w:val="002C0528"/>
    <w:rsid w:val="002F3186"/>
    <w:rsid w:val="00356091"/>
    <w:rsid w:val="003579BF"/>
    <w:rsid w:val="003677A2"/>
    <w:rsid w:val="0039285C"/>
    <w:rsid w:val="00394539"/>
    <w:rsid w:val="003B4B0C"/>
    <w:rsid w:val="003F682D"/>
    <w:rsid w:val="00441602"/>
    <w:rsid w:val="0047525A"/>
    <w:rsid w:val="004869AB"/>
    <w:rsid w:val="0049794D"/>
    <w:rsid w:val="004E0339"/>
    <w:rsid w:val="004F2795"/>
    <w:rsid w:val="00594027"/>
    <w:rsid w:val="005A4504"/>
    <w:rsid w:val="005C6883"/>
    <w:rsid w:val="005E157E"/>
    <w:rsid w:val="00624DDF"/>
    <w:rsid w:val="006363FD"/>
    <w:rsid w:val="0063784D"/>
    <w:rsid w:val="006E6DC2"/>
    <w:rsid w:val="006F07B7"/>
    <w:rsid w:val="0070662E"/>
    <w:rsid w:val="0076657E"/>
    <w:rsid w:val="00766D07"/>
    <w:rsid w:val="00770692"/>
    <w:rsid w:val="00795DDA"/>
    <w:rsid w:val="007A7C84"/>
    <w:rsid w:val="007B48C7"/>
    <w:rsid w:val="007C2D19"/>
    <w:rsid w:val="007E04BB"/>
    <w:rsid w:val="0087065C"/>
    <w:rsid w:val="00893CCC"/>
    <w:rsid w:val="008E5512"/>
    <w:rsid w:val="009024F7"/>
    <w:rsid w:val="00925209"/>
    <w:rsid w:val="00941597"/>
    <w:rsid w:val="009714AE"/>
    <w:rsid w:val="00977C02"/>
    <w:rsid w:val="009813EE"/>
    <w:rsid w:val="00983CCD"/>
    <w:rsid w:val="009B06D7"/>
    <w:rsid w:val="009B105C"/>
    <w:rsid w:val="009B75BC"/>
    <w:rsid w:val="009C0FCC"/>
    <w:rsid w:val="00A028CE"/>
    <w:rsid w:val="00A53DAB"/>
    <w:rsid w:val="00A57447"/>
    <w:rsid w:val="00A65C0C"/>
    <w:rsid w:val="00AA2D18"/>
    <w:rsid w:val="00AC5722"/>
    <w:rsid w:val="00AF1ECC"/>
    <w:rsid w:val="00AF5590"/>
    <w:rsid w:val="00B21C2E"/>
    <w:rsid w:val="00B50223"/>
    <w:rsid w:val="00B51355"/>
    <w:rsid w:val="00B539C4"/>
    <w:rsid w:val="00B57C3E"/>
    <w:rsid w:val="00B73A07"/>
    <w:rsid w:val="00B851A1"/>
    <w:rsid w:val="00B93838"/>
    <w:rsid w:val="00BD1C9A"/>
    <w:rsid w:val="00C151D6"/>
    <w:rsid w:val="00C22412"/>
    <w:rsid w:val="00C3144E"/>
    <w:rsid w:val="00C61474"/>
    <w:rsid w:val="00CB3EA0"/>
    <w:rsid w:val="00CD657C"/>
    <w:rsid w:val="00CF718D"/>
    <w:rsid w:val="00D0755E"/>
    <w:rsid w:val="00D2261D"/>
    <w:rsid w:val="00D308B6"/>
    <w:rsid w:val="00D633C7"/>
    <w:rsid w:val="00DC4937"/>
    <w:rsid w:val="00E5229A"/>
    <w:rsid w:val="00E70D9B"/>
    <w:rsid w:val="00E866D2"/>
    <w:rsid w:val="00E874EC"/>
    <w:rsid w:val="00EB072E"/>
    <w:rsid w:val="00EC127B"/>
    <w:rsid w:val="00EE7DBA"/>
    <w:rsid w:val="00EF024D"/>
    <w:rsid w:val="00EF0930"/>
    <w:rsid w:val="00F3354F"/>
    <w:rsid w:val="00F96D82"/>
    <w:rsid w:val="00F971BB"/>
    <w:rsid w:val="00FB2E05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1EE78CC-6151-4299-9A87-EE692EE9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 w:cs="Arial"/>
    </w:rPr>
  </w:style>
  <w:style w:type="paragraph" w:styleId="Kop1">
    <w:name w:val="heading 1"/>
    <w:basedOn w:val="Standaard"/>
    <w:next w:val="Standaard"/>
    <w:qFormat/>
    <w:rsid w:val="00EF024D"/>
    <w:pPr>
      <w:keepNext/>
      <w:spacing w:before="240" w:after="60" w:line="280" w:lineRule="atLeast"/>
      <w:outlineLvl w:val="0"/>
    </w:pPr>
    <w:rPr>
      <w:b/>
      <w:bCs/>
      <w:snapToGrid w:val="0"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qFormat/>
    <w:rsid w:val="00EF024D"/>
    <w:pPr>
      <w:keepNext/>
      <w:spacing w:before="240" w:after="60" w:line="280" w:lineRule="atLeast"/>
      <w:outlineLvl w:val="2"/>
    </w:pPr>
    <w:rPr>
      <w:b/>
      <w:bCs/>
      <w:snapToGrid w:val="0"/>
      <w:kern w:val="28"/>
      <w:sz w:val="26"/>
      <w:szCs w:val="26"/>
      <w:lang w:eastAsia="en-US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C22412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napToGrid w:val="0"/>
      <w:sz w:val="16"/>
      <w:lang w:val="nl"/>
    </w:rPr>
  </w:style>
  <w:style w:type="paragraph" w:customStyle="1" w:styleId="kopje">
    <w:name w:val="kopje"/>
    <w:basedOn w:val="Standaard"/>
    <w:next w:val="Standaard"/>
    <w:rsid w:val="00C22412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C22412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C2241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C22412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E5229A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1B63F8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sid w:val="001A0A58"/>
    <w:rPr>
      <w:sz w:val="16"/>
      <w:szCs w:val="16"/>
    </w:rPr>
  </w:style>
  <w:style w:type="paragraph" w:styleId="Tekstopmerking">
    <w:name w:val="annotation text"/>
    <w:basedOn w:val="Standaard"/>
    <w:semiHidden/>
    <w:rsid w:val="001A0A58"/>
    <w:rPr>
      <w:rFonts w:ascii="Times New Roman" w:hAnsi="Times New Roman" w:cs="Times New Roman"/>
    </w:rPr>
  </w:style>
  <w:style w:type="paragraph" w:styleId="Onderwerpvanopmerking">
    <w:name w:val="annotation subject"/>
    <w:basedOn w:val="Tekstopmerking"/>
    <w:next w:val="Tekstopmerking"/>
    <w:semiHidden/>
    <w:rsid w:val="00EE7DBA"/>
    <w:rPr>
      <w:rFonts w:ascii="Arial" w:hAnsi="Arial" w:cs="Arial"/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0720F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0720FE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8CF8D3B1.dotm</Template>
  <TotalTime>1</TotalTime>
  <Pages>3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Gevolmachtigde</vt:lpstr>
    </vt:vector>
  </TitlesOfParts>
  <Company>Kadaster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Gevolmachtigde</dc:title>
  <dc:subject/>
  <dc:creator>RZ/PPB</dc:creator>
  <cp:keywords/>
  <dc:description/>
  <cp:lastModifiedBy>Laan, Jan-Bart</cp:lastModifiedBy>
  <cp:revision>3</cp:revision>
  <cp:lastPrinted>2011-08-26T10:01:00Z</cp:lastPrinted>
  <dcterms:created xsi:type="dcterms:W3CDTF">2016-09-29T12:49:00Z</dcterms:created>
  <dcterms:modified xsi:type="dcterms:W3CDTF">2016-09-29T12:50:00Z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-1318177642</vt:i4>
  </property>
  <property fmtid="{D5CDD505-2E9C-101B-9397-08002B2CF9AE}" pid="3" name="_NewReviewCycle">
    <vt:lpwstr/>
  </property>
  <property fmtid="{D5CDD505-2E9C-101B-9397-08002B2CF9AE}" pid="4" name="_EmailSubject">
    <vt:lpwstr>aangepaste modellen nav focusgroep bevindingen</vt:lpwstr>
  </property>
  <property fmtid="{D5CDD505-2E9C-101B-9397-08002B2CF9AE}" pid="5" name="_AuthorEmail">
    <vt:lpwstr>Marco.Arfman@kadaster.nl</vt:lpwstr>
  </property>
  <property fmtid="{D5CDD505-2E9C-101B-9397-08002B2CF9AE}" pid="6" name="_AuthorEmailDisplayName">
    <vt:lpwstr>Arfman, Marco</vt:lpwstr>
  </property>
  <property fmtid="{D5CDD505-2E9C-101B-9397-08002B2CF9AE}" pid="7" name="_PreviousAdHocReviewCycleID">
    <vt:i4>307604258</vt:i4>
  </property>
  <property fmtid="{D5CDD505-2E9C-101B-9397-08002B2CF9AE}" pid="8" name="_ReviewingToolsShownOnce">
    <vt:lpwstr/>
  </property>
</Properties>
</file>