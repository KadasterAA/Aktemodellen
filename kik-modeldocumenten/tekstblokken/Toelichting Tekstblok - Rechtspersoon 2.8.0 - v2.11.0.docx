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A5965" w:rsidP="00415C7A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6335F0">
              <w:rPr>
                <w:lang w:val="nl-NL"/>
              </w:rPr>
              <w:t>– Rechts</w:t>
            </w:r>
            <w:r w:rsidR="00F46A06">
              <w:rPr>
                <w:lang w:val="nl-NL"/>
              </w:rPr>
              <w:t>persoon</w:t>
            </w:r>
            <w:bookmarkEnd w:id="4"/>
            <w:r w:rsidR="001915A8">
              <w:rPr>
                <w:lang w:val="nl-NL"/>
              </w:rPr>
              <w:t xml:space="preserve"> 2.8.0</w:t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4871A2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871A2" w:rsidRPr="00343045" w:rsidRDefault="004871A2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4871A2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871A2" w:rsidRPr="00343045" w:rsidRDefault="004871A2" w:rsidP="004871A2">
            <w:r>
              <w:fldChar w:fldCharType="begin"/>
            </w:r>
            <w:r>
              <w:instrText xml:space="preserve"> REF VersieInKop \h </w:instrText>
            </w:r>
            <w:r>
              <w:instrText xml:space="preserve"> \* MERGEFORMAT </w:instrText>
            </w:r>
            <w:r>
              <w:fldChar w:fldCharType="separate"/>
            </w:r>
            <w:r w:rsidR="00234F8A">
              <w:t>2.11.0</w:t>
            </w:r>
            <w:r>
              <w:fldChar w:fldCharType="end"/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C42C88">
            <w:bookmarkStart w:id="6" w:name="bmAuteurs"/>
            <w:bookmarkEnd w:id="6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234F8A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234F8A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3A5965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6103BD" w:rsidRPr="003A5965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234F8A">
              <w:t>Toelichting Tekstblok – Rechtspersoon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>
            <w:fldSimple w:instr=" STYLEREF Subtitel \* MERGEFORMAT ">
              <w:r w:rsidR="00234F8A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ED3534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7E43F5" w:rsidRPr="007E43F5" w:rsidRDefault="007E43F5" w:rsidP="007E43F5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234F8A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C32DC5" w:rsidRPr="00476C57" w:rsidTr="00234F8A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32DC5" w:rsidRPr="00610C3F" w:rsidRDefault="00C32DC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bookmarkStart w:id="10" w:name="bmVersie"/>
            <w:bookmarkEnd w:id="10"/>
            <w:r w:rsidRPr="00610C3F">
              <w:rPr>
                <w:rStyle w:val="Versie0"/>
                <w:rFonts w:ascii="Arial" w:hAnsi="Arial" w:cs="Arial"/>
                <w:sz w:val="16"/>
                <w:szCs w:val="16"/>
              </w:rPr>
              <w:t>2.8</w:t>
            </w:r>
          </w:p>
        </w:tc>
        <w:tc>
          <w:tcPr>
            <w:tcW w:w="1701" w:type="dxa"/>
          </w:tcPr>
          <w:p w:rsidR="00C32DC5" w:rsidRPr="00610C3F" w:rsidRDefault="00C32DC5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19-03-2012</w:t>
            </w:r>
          </w:p>
        </w:tc>
        <w:tc>
          <w:tcPr>
            <w:tcW w:w="1985" w:type="dxa"/>
          </w:tcPr>
          <w:p w:rsidR="00C32DC5" w:rsidRPr="00610C3F" w:rsidRDefault="00C32DC5" w:rsidP="00136E60">
            <w:pPr>
              <w:rPr>
                <w:rFonts w:cs="Arial"/>
                <w:sz w:val="16"/>
                <w:szCs w:val="16"/>
              </w:rPr>
            </w:pPr>
            <w:r w:rsidRPr="00610C3F">
              <w:rPr>
                <w:rFonts w:cs="Arial"/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C32DC5" w:rsidRPr="00610C3F" w:rsidRDefault="00C32DC5" w:rsidP="00136E60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CH-41687, </w:t>
            </w:r>
            <w:proofErr w:type="spellStart"/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nav</w:t>
            </w:r>
            <w:proofErr w:type="spellEnd"/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nieuw tekstblok v2.5</w:t>
            </w:r>
          </w:p>
        </w:tc>
      </w:tr>
      <w:tr w:rsidR="004871A2" w:rsidRPr="004871A2" w:rsidTr="00234F8A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4871A2" w:rsidRPr="00610C3F" w:rsidRDefault="004871A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 w:rsidRPr="00610C3F">
              <w:rPr>
                <w:rStyle w:val="Versie0"/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1701" w:type="dxa"/>
          </w:tcPr>
          <w:p w:rsidR="004871A2" w:rsidRPr="00610C3F" w:rsidRDefault="00ED3534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03</w:t>
            </w:r>
            <w:r w:rsidR="004871A2"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-0</w:t>
            </w:r>
            <w:r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7</w:t>
            </w:r>
            <w:r w:rsidR="004871A2"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-2013</w:t>
            </w:r>
          </w:p>
        </w:tc>
        <w:tc>
          <w:tcPr>
            <w:tcW w:w="1985" w:type="dxa"/>
          </w:tcPr>
          <w:p w:rsidR="004871A2" w:rsidRPr="00610C3F" w:rsidRDefault="004871A2" w:rsidP="00136E60">
            <w:pPr>
              <w:rPr>
                <w:rFonts w:cs="Arial"/>
                <w:sz w:val="16"/>
                <w:szCs w:val="16"/>
                <w:lang w:val="en-GB"/>
              </w:rPr>
            </w:pPr>
            <w:r w:rsidRPr="00610C3F">
              <w:rPr>
                <w:rFonts w:cs="Arial"/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:rsidR="004871A2" w:rsidRPr="00610C3F" w:rsidRDefault="004871A2" w:rsidP="00136E60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RFC-49875</w:t>
            </w:r>
            <w:r w:rsidR="00ED3534"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</w:t>
            </w:r>
            <w:r w:rsidRPr="00610C3F">
              <w:rPr>
                <w:sz w:val="16"/>
                <w:szCs w:val="16"/>
              </w:rPr>
              <w:t>50035 Tekstblok v2.6</w:t>
            </w:r>
            <w:r w:rsidR="00ED3534" w:rsidRPr="00610C3F">
              <w:rPr>
                <w:sz w:val="16"/>
                <w:szCs w:val="16"/>
              </w:rPr>
              <w:t>:</w:t>
            </w:r>
            <w:r w:rsidRPr="00610C3F">
              <w:rPr>
                <w:sz w:val="16"/>
                <w:szCs w:val="16"/>
              </w:rPr>
              <w:t xml:space="preserve"> diverse aanpassingen</w:t>
            </w:r>
          </w:p>
        </w:tc>
      </w:tr>
      <w:tr w:rsidR="00610C3F" w:rsidRPr="004871A2" w:rsidTr="00234F8A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610C3F" w:rsidRPr="00610C3F" w:rsidRDefault="00C006D0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</w:t>
            </w:r>
            <w:r w:rsidR="00610C3F" w:rsidRPr="00610C3F">
              <w:rPr>
                <w:rStyle w:val="Versie0"/>
                <w:rFonts w:ascii="Arial" w:hAnsi="Arial" w:cs="Arial"/>
                <w:sz w:val="16"/>
                <w:szCs w:val="16"/>
              </w:rPr>
              <w:t>.</w:t>
            </w:r>
            <w:r>
              <w:rPr>
                <w:rStyle w:val="Versie0"/>
                <w:rFonts w:ascii="Arial" w:hAnsi="Arial" w:cs="Arial"/>
                <w:sz w:val="16"/>
                <w:szCs w:val="16"/>
              </w:rPr>
              <w:t>10</w:t>
            </w:r>
            <w:r w:rsidR="00610C3F" w:rsidRPr="00610C3F">
              <w:rPr>
                <w:rStyle w:val="Versie0"/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701" w:type="dxa"/>
          </w:tcPr>
          <w:p w:rsidR="00610C3F" w:rsidRPr="00610C3F" w:rsidRDefault="00625EDB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12</w:t>
            </w:r>
            <w:r w:rsidR="00610C3F"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-11-2015</w:t>
            </w:r>
          </w:p>
        </w:tc>
        <w:tc>
          <w:tcPr>
            <w:tcW w:w="1985" w:type="dxa"/>
          </w:tcPr>
          <w:p w:rsidR="00610C3F" w:rsidRPr="00610C3F" w:rsidRDefault="00610C3F" w:rsidP="00136E60">
            <w:pPr>
              <w:rPr>
                <w:rFonts w:cs="Arial"/>
                <w:sz w:val="16"/>
                <w:szCs w:val="16"/>
                <w:lang w:val="en-GB"/>
              </w:rPr>
            </w:pPr>
            <w:proofErr w:type="spellStart"/>
            <w:r w:rsidRPr="00610C3F">
              <w:rPr>
                <w:rFonts w:cs="Arial"/>
                <w:sz w:val="16"/>
                <w:szCs w:val="16"/>
                <w:lang w:val="en-GB"/>
              </w:rPr>
              <w:t>Kadaster</w:t>
            </w:r>
            <w:proofErr w:type="spellEnd"/>
            <w:r w:rsidRPr="00610C3F">
              <w:rPr>
                <w:rFonts w:cs="Arial"/>
                <w:sz w:val="16"/>
                <w:szCs w:val="16"/>
                <w:lang w:val="en-GB"/>
              </w:rPr>
              <w:t xml:space="preserve"> IT/</w:t>
            </w:r>
            <w:r>
              <w:rPr>
                <w:rFonts w:cs="Arial"/>
                <w:sz w:val="16"/>
                <w:szCs w:val="16"/>
                <w:lang w:val="en-GB"/>
              </w:rPr>
              <w:t>KIW/</w:t>
            </w:r>
            <w:r w:rsidRPr="00610C3F">
              <w:rPr>
                <w:rFonts w:cs="Arial"/>
                <w:sz w:val="16"/>
                <w:szCs w:val="16"/>
                <w:lang w:val="en-GB"/>
              </w:rPr>
              <w:t>AA</w:t>
            </w:r>
          </w:p>
        </w:tc>
        <w:tc>
          <w:tcPr>
            <w:tcW w:w="4394" w:type="dxa"/>
          </w:tcPr>
          <w:p w:rsidR="00610C3F" w:rsidRPr="00610C3F" w:rsidRDefault="00D03911" w:rsidP="00610C3F">
            <w:pPr>
              <w:rPr>
                <w:sz w:val="16"/>
                <w:szCs w:val="16"/>
              </w:rPr>
            </w:pPr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AA-2284</w:t>
            </w: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Tekstblok Rechtspersoon v2.7.0, </w:t>
            </w:r>
            <w:r w:rsidR="00625EDB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toegevoegd </w:t>
            </w:r>
            <w:r w:rsidR="00610C3F" w:rsidRPr="00610C3F">
              <w:rPr>
                <w:sz w:val="16"/>
                <w:szCs w:val="16"/>
              </w:rPr>
              <w:t>voor hypotheeknemers:</w:t>
            </w:r>
          </w:p>
          <w:p w:rsidR="00610C3F" w:rsidRPr="00610C3F" w:rsidRDefault="00610C3F" w:rsidP="00610C3F">
            <w:pPr>
              <w:rPr>
                <w:sz w:val="16"/>
                <w:szCs w:val="16"/>
              </w:rPr>
            </w:pPr>
            <w:r w:rsidRPr="00610C3F">
              <w:rPr>
                <w:sz w:val="16"/>
                <w:szCs w:val="16"/>
              </w:rPr>
              <w:t>- mede kantoorhoudende te,</w:t>
            </w:r>
          </w:p>
          <w:p w:rsidR="00610C3F" w:rsidRDefault="00610C3F" w:rsidP="00610C3F">
            <w:pPr>
              <w:rPr>
                <w:sz w:val="16"/>
                <w:szCs w:val="16"/>
              </w:rPr>
            </w:pPr>
            <w:r w:rsidRPr="00A137F5">
              <w:rPr>
                <w:sz w:val="16"/>
                <w:szCs w:val="16"/>
              </w:rPr>
              <w:t>- handelend onder de naam</w:t>
            </w:r>
            <w:r w:rsidR="00625EDB">
              <w:rPr>
                <w:sz w:val="16"/>
                <w:szCs w:val="16"/>
              </w:rPr>
              <w:t>,</w:t>
            </w:r>
          </w:p>
          <w:p w:rsidR="00625EDB" w:rsidRPr="00610C3F" w:rsidRDefault="00625EDB" w:rsidP="00610C3F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sz w:val="16"/>
                <w:szCs w:val="16"/>
              </w:rPr>
              <w:t>- kleine tekstuele verbeteringen.</w:t>
            </w:r>
          </w:p>
        </w:tc>
      </w:tr>
      <w:tr w:rsidR="001329B0" w:rsidRPr="004871A2" w:rsidTr="00234F8A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329B0" w:rsidRDefault="001329B0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2.10.1</w:t>
            </w:r>
          </w:p>
        </w:tc>
        <w:tc>
          <w:tcPr>
            <w:tcW w:w="1701" w:type="dxa"/>
          </w:tcPr>
          <w:p w:rsidR="001329B0" w:rsidRDefault="001329B0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06-01-2016</w:t>
            </w:r>
          </w:p>
        </w:tc>
        <w:tc>
          <w:tcPr>
            <w:tcW w:w="1985" w:type="dxa"/>
          </w:tcPr>
          <w:p w:rsidR="001329B0" w:rsidRPr="00610C3F" w:rsidRDefault="001329B0" w:rsidP="00136E60">
            <w:pPr>
              <w:rPr>
                <w:rFonts w:cs="Arial"/>
                <w:sz w:val="16"/>
                <w:szCs w:val="16"/>
                <w:lang w:val="en-GB"/>
              </w:rPr>
            </w:pPr>
            <w:proofErr w:type="spellStart"/>
            <w:r w:rsidRPr="00610C3F">
              <w:rPr>
                <w:rFonts w:cs="Arial"/>
                <w:sz w:val="16"/>
                <w:szCs w:val="16"/>
                <w:lang w:val="en-GB"/>
              </w:rPr>
              <w:t>Kadaster</w:t>
            </w:r>
            <w:proofErr w:type="spellEnd"/>
            <w:r w:rsidRPr="00610C3F">
              <w:rPr>
                <w:rFonts w:cs="Arial"/>
                <w:sz w:val="16"/>
                <w:szCs w:val="16"/>
                <w:lang w:val="en-GB"/>
              </w:rPr>
              <w:t xml:space="preserve"> IT/</w:t>
            </w:r>
            <w:r>
              <w:rPr>
                <w:rFonts w:cs="Arial"/>
                <w:sz w:val="16"/>
                <w:szCs w:val="16"/>
                <w:lang w:val="en-GB"/>
              </w:rPr>
              <w:t>KIW/</w:t>
            </w:r>
            <w:r w:rsidRPr="00610C3F">
              <w:rPr>
                <w:rFonts w:cs="Arial"/>
                <w:sz w:val="16"/>
                <w:szCs w:val="16"/>
                <w:lang w:val="en-GB"/>
              </w:rPr>
              <w:t>AA</w:t>
            </w:r>
          </w:p>
        </w:tc>
        <w:tc>
          <w:tcPr>
            <w:tcW w:w="4394" w:type="dxa"/>
          </w:tcPr>
          <w:p w:rsidR="001329B0" w:rsidRPr="00610C3F" w:rsidRDefault="001329B0" w:rsidP="0025631E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AA-2427 </w:t>
            </w:r>
            <w:r w:rsidR="00D03911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Tekstblok Rechtspersoon v2.7.0, </w:t>
            </w: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(mede) kantoorhoudende te, wordt voorafgegaan door een komma, </w:t>
            </w:r>
            <w:r w:rsidR="0025631E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tekstueel </w:t>
            </w: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verduidelijkt.</w:t>
            </w:r>
          </w:p>
        </w:tc>
      </w:tr>
      <w:tr w:rsidR="00415C7A" w:rsidRPr="004871A2" w:rsidTr="00234F8A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415C7A" w:rsidRDefault="00415C7A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2.11.0</w:t>
            </w:r>
          </w:p>
        </w:tc>
        <w:tc>
          <w:tcPr>
            <w:tcW w:w="1701" w:type="dxa"/>
          </w:tcPr>
          <w:p w:rsidR="00415C7A" w:rsidRDefault="00415C7A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16 maart 2016</w:t>
            </w:r>
          </w:p>
        </w:tc>
        <w:tc>
          <w:tcPr>
            <w:tcW w:w="1985" w:type="dxa"/>
          </w:tcPr>
          <w:p w:rsidR="00415C7A" w:rsidRPr="00610C3F" w:rsidRDefault="00415C7A" w:rsidP="00136E60">
            <w:pPr>
              <w:rPr>
                <w:rFonts w:cs="Arial"/>
                <w:sz w:val="16"/>
                <w:szCs w:val="16"/>
                <w:lang w:val="en-GB"/>
              </w:rPr>
            </w:pPr>
            <w:proofErr w:type="spellStart"/>
            <w:r w:rsidRPr="00610C3F">
              <w:rPr>
                <w:rFonts w:cs="Arial"/>
                <w:sz w:val="16"/>
                <w:szCs w:val="16"/>
                <w:lang w:val="en-GB"/>
              </w:rPr>
              <w:t>Kadaster</w:t>
            </w:r>
            <w:proofErr w:type="spellEnd"/>
            <w:r w:rsidRPr="00610C3F">
              <w:rPr>
                <w:rFonts w:cs="Arial"/>
                <w:sz w:val="16"/>
                <w:szCs w:val="16"/>
                <w:lang w:val="en-GB"/>
              </w:rPr>
              <w:t xml:space="preserve"> IT/</w:t>
            </w:r>
            <w:r>
              <w:rPr>
                <w:rFonts w:cs="Arial"/>
                <w:sz w:val="16"/>
                <w:szCs w:val="16"/>
                <w:lang w:val="en-GB"/>
              </w:rPr>
              <w:t>KIW/</w:t>
            </w:r>
            <w:r w:rsidRPr="00610C3F">
              <w:rPr>
                <w:rFonts w:cs="Arial"/>
                <w:sz w:val="16"/>
                <w:szCs w:val="16"/>
                <w:lang w:val="en-GB"/>
              </w:rPr>
              <w:t>AA</w:t>
            </w:r>
          </w:p>
        </w:tc>
        <w:tc>
          <w:tcPr>
            <w:tcW w:w="4394" w:type="dxa"/>
          </w:tcPr>
          <w:p w:rsidR="00415C7A" w:rsidRDefault="00A71C3F" w:rsidP="00E26D1E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AA-2393 Tekstblok Rechtspersoon v2.8.0, tekstkeuze </w:t>
            </w:r>
            <w:proofErr w:type="spellStart"/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k_HandelendOnderNaam</w:t>
            </w:r>
            <w:proofErr w:type="spellEnd"/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toegevoegd om ‘tevens’  handelend onder de naam mogelijk te maken.</w:t>
            </w:r>
          </w:p>
        </w:tc>
      </w:tr>
    </w:tbl>
    <w:p w:rsidR="003228A3" w:rsidRPr="00EB2762" w:rsidRDefault="003228A3" w:rsidP="00EB2762"/>
    <w:p w:rsidR="003228A3" w:rsidRPr="00343045" w:rsidRDefault="003228A3">
      <w:pPr>
        <w:sectPr w:rsidR="003228A3" w:rsidRPr="00343045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lastRenderedPageBreak/>
        <w:t>Inhoudsopgave</w:t>
      </w:r>
    </w:p>
    <w:p w:rsidR="003228A3" w:rsidRPr="00343045" w:rsidRDefault="003228A3"/>
    <w:bookmarkStart w:id="11" w:name="bmInhoudsopgave"/>
    <w:bookmarkEnd w:id="11"/>
    <w:p w:rsidR="008455F4" w:rsidRDefault="006335F0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4413960" w:history="1">
        <w:r w:rsidR="008455F4" w:rsidRPr="00191569">
          <w:rPr>
            <w:rStyle w:val="Hyperlink"/>
          </w:rPr>
          <w:t>1</w:t>
        </w:r>
        <w:r w:rsidR="008455F4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</w:rPr>
          <w:t>Inleiding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_Toc354413960 \h </w:instrText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4</w:t>
        </w:r>
        <w:r w:rsidR="008455F4">
          <w:rPr>
            <w:webHidden/>
          </w:rPr>
          <w:fldChar w:fldCharType="end"/>
        </w:r>
      </w:hyperlink>
    </w:p>
    <w:p w:rsidR="008455F4" w:rsidRDefault="008455F4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1" w:history="1">
        <w:r w:rsidRPr="00191569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191569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_Toc354413961 \h </w:instrText>
        </w:r>
        <w:r>
          <w:rPr>
            <w:webHidden/>
          </w:rPr>
          <w:fldChar w:fldCharType="separate"/>
        </w:r>
        <w:r w:rsidR="00EB276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55F4" w:rsidRDefault="008455F4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2" w:history="1">
        <w:r w:rsidRPr="00191569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191569">
          <w:rPr>
            <w:rStyle w:val="Hyperlink"/>
          </w:rPr>
          <w:t>Rechtspersoon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_Toc354413962 \h </w:instrText>
        </w:r>
        <w:r>
          <w:rPr>
            <w:webHidden/>
          </w:rPr>
          <w:fldChar w:fldCharType="separate"/>
        </w:r>
        <w:r w:rsidR="00EB276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55F4" w:rsidRDefault="008455F4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3" w:history="1">
        <w:r w:rsidRPr="00191569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191569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_Toc354413963 \h </w:instrText>
        </w:r>
        <w:r>
          <w:rPr>
            <w:webHidden/>
          </w:rPr>
          <w:fldChar w:fldCharType="separate"/>
        </w:r>
        <w:r w:rsidR="00EB276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55F4" w:rsidRDefault="008455F4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4" w:history="1">
        <w:r w:rsidRPr="00191569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191569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_Toc354413964 \h </w:instrText>
        </w:r>
        <w:r>
          <w:rPr>
            <w:webHidden/>
          </w:rPr>
          <w:fldChar w:fldCharType="separate"/>
        </w:r>
        <w:r w:rsidR="00EB276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228A3" w:rsidRPr="00343045" w:rsidRDefault="006335F0">
      <w:r>
        <w:rPr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179181706"/>
      <w:bookmarkStart w:id="16" w:name="_Toc354413960"/>
      <w:bookmarkEnd w:id="12"/>
      <w:bookmarkEnd w:id="13"/>
      <w:bookmarkEnd w:id="14"/>
      <w:r w:rsidRPr="00343045">
        <w:rPr>
          <w:lang w:val="nl-NL"/>
        </w:rPr>
        <w:t>Inleiding</w:t>
      </w:r>
      <w:bookmarkEnd w:id="16"/>
    </w:p>
    <w:p w:rsidR="00ED4638" w:rsidRDefault="00ED4638" w:rsidP="00ED4638">
      <w:pPr>
        <w:pStyle w:val="Kop2"/>
        <w:rPr>
          <w:bCs/>
          <w:sz w:val="20"/>
          <w:lang w:val="en-US"/>
        </w:rPr>
      </w:pPr>
      <w:bookmarkStart w:id="17" w:name="_Toc249431164"/>
      <w:bookmarkStart w:id="18" w:name="_Toc249427720"/>
      <w:bookmarkStart w:id="19" w:name="_Toc249424855"/>
      <w:bookmarkStart w:id="20" w:name="_Toc354413961"/>
      <w:bookmarkEnd w:id="17"/>
      <w:proofErr w:type="spellStart"/>
      <w:r>
        <w:rPr>
          <w:bCs/>
          <w:sz w:val="20"/>
          <w:lang w:val="en-US"/>
        </w:rPr>
        <w:t>Algemeen</w:t>
      </w:r>
      <w:bookmarkEnd w:id="18"/>
      <w:bookmarkEnd w:id="19"/>
      <w:bookmarkEnd w:id="20"/>
      <w:proofErr w:type="spellEnd"/>
    </w:p>
    <w:p w:rsidR="00ED4638" w:rsidRDefault="00ED4638" w:rsidP="00ED4638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D8014C">
        <w:t>,</w:t>
      </w:r>
      <w:r>
        <w:t xml:space="preserve"> zijn in dat document toegelicht. </w:t>
      </w:r>
    </w:p>
    <w:p w:rsidR="00ED4638" w:rsidRDefault="00ED4638" w:rsidP="00662092"/>
    <w:p w:rsidR="006D5D77" w:rsidRDefault="006335F0" w:rsidP="006D5D77">
      <w:pPr>
        <w:pStyle w:val="Kop2"/>
      </w:pPr>
      <w:bookmarkStart w:id="21" w:name="_Toc354413962"/>
      <w:r>
        <w:t>Rechts</w:t>
      </w:r>
      <w:r w:rsidR="006D5D77">
        <w:t>persoon</w:t>
      </w:r>
      <w:bookmarkEnd w:id="21"/>
    </w:p>
    <w:p w:rsidR="006D5D77" w:rsidRPr="006D5D77" w:rsidRDefault="001544EE" w:rsidP="006D5D77">
      <w:pPr>
        <w:rPr>
          <w:lang w:val="nl"/>
        </w:rPr>
      </w:pPr>
      <w:r>
        <w:rPr>
          <w:lang w:val="nl"/>
        </w:rPr>
        <w:t>Gegevens van een rechtspersoon.</w:t>
      </w:r>
      <w:r w:rsidR="00A137F5">
        <w:rPr>
          <w:lang w:val="nl"/>
        </w:rPr>
        <w:t xml:space="preserve"> </w:t>
      </w:r>
      <w:r w:rsidR="006D5D77">
        <w:rPr>
          <w:lang w:val="nl"/>
        </w:rPr>
        <w:t>Dit tekstblok bestaat voor een deel uit andere tekstblokken</w:t>
      </w:r>
      <w:r w:rsidR="006335F0">
        <w:rPr>
          <w:lang w:val="nl"/>
        </w:rPr>
        <w:t xml:space="preserve">. </w:t>
      </w:r>
    </w:p>
    <w:bookmarkEnd w:id="15"/>
    <w:p w:rsidR="00662092" w:rsidRDefault="00662092" w:rsidP="00662092">
      <w:pPr>
        <w:spacing w:line="240" w:lineRule="auto"/>
      </w:pPr>
    </w:p>
    <w:p w:rsidR="000F22B6" w:rsidRDefault="000F22B6" w:rsidP="000F22B6">
      <w:pPr>
        <w:pStyle w:val="Kop2"/>
      </w:pPr>
      <w:bookmarkStart w:id="22" w:name="_Toc354413963"/>
      <w:r w:rsidRPr="000F22B6">
        <w:t>Tekstfragment (volledig)</w:t>
      </w:r>
      <w:bookmarkEnd w:id="22"/>
    </w:p>
    <w:p w:rsidR="006D5D77" w:rsidRDefault="006D5D77" w:rsidP="006D5D77">
      <w:pPr>
        <w:rPr>
          <w:lang w:val="nl"/>
        </w:rPr>
      </w:pPr>
    </w:p>
    <w:p w:rsidR="006D5D77" w:rsidRPr="00AF3852" w:rsidRDefault="00D37729" w:rsidP="006335F0">
      <w:pPr>
        <w:tabs>
          <w:tab w:val="left" w:pos="-1440"/>
          <w:tab w:val="left" w:pos="-720"/>
        </w:tabs>
        <w:suppressAutoHyphens/>
        <w:rPr>
          <w:szCs w:val="18"/>
        </w:rPr>
      </w:pPr>
      <w:r w:rsidRPr="00AF3852">
        <w:rPr>
          <w:color w:val="800080"/>
          <w:szCs w:val="18"/>
          <w:lang w:val="nl"/>
        </w:rPr>
        <w:t xml:space="preserve">de/het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rechtsvorm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252893" w:rsidRPr="00AF3852">
        <w:rPr>
          <w:rFonts w:cs="Arial"/>
          <w:szCs w:val="18"/>
        </w:rPr>
        <w:t xml:space="preserve"> </w:t>
      </w:r>
      <w:r w:rsidR="00252893" w:rsidRPr="00AF3852">
        <w:rPr>
          <w:rFonts w:cs="Arial"/>
          <w:szCs w:val="18"/>
          <w:lang w:val="en-US"/>
        </w:rPr>
        <w:fldChar w:fldCharType="begin"/>
      </w:r>
      <w:r w:rsidR="00252893" w:rsidRPr="00AF3852">
        <w:rPr>
          <w:rFonts w:cs="Arial"/>
          <w:szCs w:val="18"/>
        </w:rPr>
        <w:instrText xml:space="preserve">MacroButton Nomacro </w:instrText>
      </w:r>
      <w:r w:rsidR="00252893" w:rsidRPr="00AF3852">
        <w:rPr>
          <w:rFonts w:cs="Arial"/>
          <w:szCs w:val="18"/>
          <w:effect w:val="none"/>
        </w:rPr>
        <w:instrText>§</w:instrText>
      </w:r>
      <w:r w:rsidR="00252893" w:rsidRPr="00AF3852">
        <w:rPr>
          <w:rFonts w:cs="Arial"/>
          <w:szCs w:val="18"/>
          <w:lang w:val="en-US"/>
        </w:rPr>
        <w:fldChar w:fldCharType="end"/>
      </w:r>
      <w:r w:rsidR="00A43392" w:rsidRPr="00AF3852">
        <w:rPr>
          <w:rFonts w:cs="Arial"/>
          <w:color w:val="800080"/>
          <w:szCs w:val="18"/>
        </w:rPr>
        <w:t>, ingevolge het bepaalde in artikel 171 van de Gemeentewet</w:t>
      </w:r>
      <w:r w:rsidR="006335F0" w:rsidRPr="00AF3852">
        <w:rPr>
          <w:color w:val="FF0000"/>
          <w:szCs w:val="18"/>
        </w:rPr>
        <w:t>:</w:t>
      </w:r>
      <w:r w:rsidR="00252893" w:rsidRPr="00AF3852">
        <w:rPr>
          <w:rFonts w:cs="Arial"/>
          <w:szCs w:val="18"/>
          <w:lang w:val="en-US"/>
        </w:rPr>
        <w:fldChar w:fldCharType="begin"/>
      </w:r>
      <w:r w:rsidR="00252893" w:rsidRPr="00AF3852">
        <w:rPr>
          <w:rFonts w:cs="Arial"/>
          <w:szCs w:val="18"/>
        </w:rPr>
        <w:instrText xml:space="preserve">MacroButton Nomacro </w:instrText>
      </w:r>
      <w:r w:rsidR="00252893" w:rsidRPr="00AF3852">
        <w:rPr>
          <w:rFonts w:cs="Arial"/>
          <w:szCs w:val="18"/>
          <w:effect w:val="none"/>
        </w:rPr>
        <w:instrText>§</w:instrText>
      </w:r>
      <w:r w:rsidR="00252893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FF00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naam rechtspersoon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FF0000"/>
          <w:szCs w:val="18"/>
        </w:rPr>
        <w:t>,</w:t>
      </w:r>
      <w:r w:rsidR="006335F0" w:rsidRPr="00AF3852">
        <w:rPr>
          <w:szCs w:val="18"/>
        </w:rPr>
        <w:t xml:space="preserve"> </w:t>
      </w:r>
      <w:r w:rsidR="00415C7A" w:rsidRPr="00A71C3F">
        <w:rPr>
          <w:color w:val="3366FF"/>
          <w:szCs w:val="18"/>
        </w:rPr>
        <w:t>tevens</w:t>
      </w:r>
      <w:r w:rsidR="00415C7A" w:rsidRPr="00A71C3F">
        <w:rPr>
          <w:color w:val="800080"/>
          <w:szCs w:val="18"/>
        </w:rPr>
        <w:t xml:space="preserve"> </w:t>
      </w:r>
      <w:r w:rsidR="00511601" w:rsidRPr="00AF3852">
        <w:rPr>
          <w:color w:val="800080"/>
          <w:szCs w:val="18"/>
        </w:rPr>
        <w:t>handelend onder de naam</w:t>
      </w:r>
      <w:r w:rsidR="00511601" w:rsidRPr="00AF3852">
        <w:rPr>
          <w:szCs w:val="18"/>
        </w:rPr>
        <w:t xml:space="preserve"> 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 xml:space="preserve">MacroButton Nomacro </w:instrText>
      </w:r>
      <w:r w:rsidR="00511601" w:rsidRPr="00AF3852">
        <w:rPr>
          <w:rFonts w:cs="Arial"/>
          <w:szCs w:val="18"/>
          <w:effect w:val="none"/>
        </w:rPr>
        <w:instrText>§</w:instrText>
      </w:r>
      <w:r w:rsidR="00511601" w:rsidRPr="00AF3852">
        <w:rPr>
          <w:rFonts w:cs="Arial"/>
          <w:szCs w:val="18"/>
          <w:lang w:val="en-US"/>
        </w:rPr>
        <w:fldChar w:fldCharType="end"/>
      </w:r>
      <w:proofErr w:type="spellStart"/>
      <w:r w:rsidR="00511601" w:rsidRPr="00AF3852">
        <w:rPr>
          <w:szCs w:val="18"/>
        </w:rPr>
        <w:t>naam</w:t>
      </w:r>
      <w:proofErr w:type="spellEnd"/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 xml:space="preserve">MacroButton Nomacro </w:instrText>
      </w:r>
      <w:r w:rsidR="00511601" w:rsidRPr="00AF3852">
        <w:rPr>
          <w:rFonts w:cs="Arial"/>
          <w:szCs w:val="18"/>
          <w:effect w:val="none"/>
        </w:rPr>
        <w:instrText>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rFonts w:cs="Arial"/>
          <w:szCs w:val="18"/>
        </w:rPr>
        <w:t>,</w:t>
      </w:r>
      <w:r w:rsidR="00511601" w:rsidRPr="00AF3852">
        <w:rPr>
          <w:color w:val="800080"/>
          <w:szCs w:val="18"/>
        </w:rPr>
        <w:t xml:space="preserve"> </w:t>
      </w:r>
      <w:r w:rsidR="006335F0" w:rsidRPr="00AF3852">
        <w:rPr>
          <w:color w:val="800080"/>
          <w:szCs w:val="18"/>
        </w:rPr>
        <w:t>statutair</w:t>
      </w:r>
      <w:r w:rsidR="006335F0" w:rsidRPr="00AF3852">
        <w:rPr>
          <w:color w:val="FF0000"/>
          <w:szCs w:val="18"/>
        </w:rPr>
        <w:t xml:space="preserve"> gevestigd te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zetel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800080"/>
          <w:szCs w:val="18"/>
        </w:rPr>
        <w:t>land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008000"/>
          <w:szCs w:val="18"/>
        </w:rPr>
        <w:t xml:space="preserve">, 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 xml:space="preserve">MacroButton Nomacro </w:instrText>
      </w:r>
      <w:r w:rsidR="00511601" w:rsidRPr="00AF3852">
        <w:rPr>
          <w:rFonts w:cs="Arial"/>
          <w:szCs w:val="18"/>
          <w:effect w:val="none"/>
        </w:rPr>
        <w:instrText>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 xml:space="preserve">MacroButton Nomacro </w:instrText>
      </w:r>
      <w:r w:rsidR="00511601" w:rsidRPr="00AF3852">
        <w:rPr>
          <w:rFonts w:cs="Arial"/>
          <w:szCs w:val="18"/>
          <w:effect w:val="none"/>
        </w:rPr>
        <w:instrText>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color w:val="008000"/>
          <w:szCs w:val="18"/>
        </w:rPr>
        <w:t>mede kantoorhoudende te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 xml:space="preserve">MacroButton Nomacro </w:instrText>
      </w:r>
      <w:r w:rsidR="00511601" w:rsidRPr="00AF3852">
        <w:rPr>
          <w:rFonts w:cs="Arial"/>
          <w:szCs w:val="18"/>
          <w:effect w:val="none"/>
        </w:rPr>
        <w:instrText>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color w:val="008000"/>
          <w:szCs w:val="18"/>
        </w:rPr>
        <w:t xml:space="preserve"> / 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 xml:space="preserve">MacroButton Nomacro </w:instrText>
      </w:r>
      <w:r w:rsidR="00511601" w:rsidRPr="00AF3852">
        <w:rPr>
          <w:rFonts w:cs="Arial"/>
          <w:szCs w:val="18"/>
          <w:effect w:val="none"/>
        </w:rPr>
        <w:instrText>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008000"/>
          <w:szCs w:val="18"/>
        </w:rPr>
        <w:t>kantoorhoudende te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 xml:space="preserve">MacroButton Nomacro </w:instrText>
      </w:r>
      <w:r w:rsidR="00511601" w:rsidRPr="00AF3852">
        <w:rPr>
          <w:rFonts w:cs="Arial"/>
          <w:szCs w:val="18"/>
          <w:effect w:val="none"/>
        </w:rPr>
        <w:instrText>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008000"/>
          <w:szCs w:val="18"/>
        </w:rPr>
        <w:t xml:space="preserve"> </w:t>
      </w:r>
      <w:r w:rsidR="006335F0" w:rsidRPr="00AF3852">
        <w:rPr>
          <w:color w:val="008000"/>
          <w:szCs w:val="18"/>
          <w:highlight w:val="yellow"/>
        </w:rPr>
        <w:t>TEKSTBLOK WOONADRES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 xml:space="preserve">MacroButton Nomacro </w:instrText>
      </w:r>
      <w:r w:rsidR="00511601" w:rsidRPr="00AF3852">
        <w:rPr>
          <w:rFonts w:cs="Arial"/>
          <w:szCs w:val="18"/>
          <w:effect w:val="none"/>
        </w:rPr>
        <w:instrText>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F72E01" w:rsidRPr="00AF3852">
        <w:rPr>
          <w:color w:val="008000"/>
          <w:szCs w:val="18"/>
        </w:rPr>
        <w:t xml:space="preserve"> / en aldaar kantoorhoudende aan </w:t>
      </w:r>
      <w:r w:rsidR="00F72E01" w:rsidRPr="00AF3852">
        <w:rPr>
          <w:color w:val="800080"/>
          <w:szCs w:val="18"/>
        </w:rPr>
        <w:t>de</w:t>
      </w:r>
      <w:r w:rsidR="006B01FF" w:rsidRPr="00AF3852">
        <w:rPr>
          <w:color w:val="800080"/>
          <w:szCs w:val="18"/>
        </w:rPr>
        <w:t>/het</w:t>
      </w:r>
      <w:r w:rsidR="00F72E01" w:rsidRPr="00AF3852">
        <w:rPr>
          <w:color w:val="0080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straatnaam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color w:val="3366FF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huisnummer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letter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toevoeging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 xml:space="preserve"> </w:t>
      </w:r>
      <w:r w:rsidR="0071204B" w:rsidRPr="00AF3852">
        <w:rPr>
          <w:color w:val="993300"/>
          <w:szCs w:val="18"/>
        </w:rPr>
        <w:t>(postcode</w:t>
      </w:r>
      <w:r w:rsidR="00B641A5" w:rsidRPr="00AF3852">
        <w:rPr>
          <w:color w:val="9933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71204B" w:rsidRPr="00AF3852">
        <w:rPr>
          <w:szCs w:val="18"/>
        </w:rPr>
        <w:t>postcode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71204B" w:rsidRPr="00AF3852">
        <w:rPr>
          <w:color w:val="993300"/>
          <w:szCs w:val="18"/>
        </w:rPr>
        <w:t>)</w:t>
      </w:r>
      <w:r w:rsidR="00D86859" w:rsidRPr="00AF3852">
        <w:rPr>
          <w:color w:val="993366"/>
          <w:szCs w:val="18"/>
        </w:rPr>
        <w:t>,</w:t>
      </w:r>
      <w:r w:rsidR="006335F0" w:rsidRPr="00AF3852">
        <w:rPr>
          <w:color w:val="FF0000"/>
          <w:szCs w:val="18"/>
        </w:rPr>
        <w:t xml:space="preserve"> </w:t>
      </w:r>
      <w:r w:rsidR="006335F0" w:rsidRPr="00AF3852">
        <w:rPr>
          <w:color w:val="800080"/>
          <w:szCs w:val="18"/>
        </w:rPr>
        <w:t xml:space="preserve">ingeschreven in het </w:t>
      </w:r>
      <w:r w:rsidR="00D64E20" w:rsidRPr="00AF3852">
        <w:rPr>
          <w:color w:val="800080"/>
          <w:szCs w:val="18"/>
        </w:rPr>
        <w:t>h</w:t>
      </w:r>
      <w:r w:rsidR="004C13C9" w:rsidRPr="00AF3852">
        <w:rPr>
          <w:color w:val="800080"/>
          <w:szCs w:val="18"/>
        </w:rPr>
        <w:t>andels</w:t>
      </w:r>
      <w:r w:rsidR="006335F0" w:rsidRPr="00AF3852">
        <w:rPr>
          <w:color w:val="800080"/>
          <w:szCs w:val="18"/>
        </w:rPr>
        <w:t xml:space="preserve">register </w:t>
      </w:r>
      <w:r w:rsidR="006335F0" w:rsidRPr="00AF3852">
        <w:rPr>
          <w:color w:val="3366FF"/>
          <w:szCs w:val="18"/>
        </w:rPr>
        <w:t>van de Kamer van Koophandel</w:t>
      </w:r>
      <w:r w:rsidR="00D64E20" w:rsidRPr="00AF3852">
        <w:rPr>
          <w:color w:val="800080"/>
          <w:szCs w:val="18"/>
        </w:rPr>
        <w:t xml:space="preserve"> </w:t>
      </w:r>
      <w:r w:rsidR="006335F0" w:rsidRPr="00AF3852">
        <w:rPr>
          <w:color w:val="800080"/>
          <w:szCs w:val="18"/>
        </w:rPr>
        <w:t>onder nummer</w:t>
      </w:r>
      <w:r w:rsidR="00252893" w:rsidRPr="00AF3852">
        <w:rPr>
          <w:color w:val="800080"/>
          <w:szCs w:val="18"/>
        </w:rPr>
        <w:t>:</w:t>
      </w:r>
      <w:r w:rsidR="006335F0" w:rsidRPr="00AF3852">
        <w:rPr>
          <w:color w:val="FF00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getal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 xml:space="preserve">MacroButton Nomacro </w:instrText>
      </w:r>
      <w:r w:rsidR="004871A2" w:rsidRPr="00AF3852">
        <w:rPr>
          <w:rFonts w:cs="Arial"/>
          <w:szCs w:val="18"/>
          <w:effect w:val="none"/>
        </w:rPr>
        <w:instrText>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 xml:space="preserve"> </w:t>
      </w:r>
      <w:r w:rsidR="00740B01" w:rsidRPr="00AF3852">
        <w:rPr>
          <w:rFonts w:cs="Arial"/>
          <w:color w:val="800080"/>
          <w:szCs w:val="18"/>
        </w:rPr>
        <w:t xml:space="preserve">/ ter uitvoering van het besluit van het College van Burgemeester en Wethouders van de gemeente 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 xml:space="preserve">MacroButton Nomacro </w:instrText>
      </w:r>
      <w:r w:rsidR="00740B01" w:rsidRPr="00AF3852">
        <w:rPr>
          <w:rFonts w:cs="Arial"/>
          <w:szCs w:val="18"/>
          <w:effect w:val="none"/>
        </w:rPr>
        <w:instrText>§</w:instrText>
      </w:r>
      <w:r w:rsidR="00740B01" w:rsidRPr="00AF3852">
        <w:rPr>
          <w:rFonts w:cs="Arial"/>
          <w:szCs w:val="18"/>
          <w:lang w:val="en-US"/>
        </w:rPr>
        <w:fldChar w:fldCharType="end"/>
      </w:r>
      <w:r w:rsidR="00740B01" w:rsidRPr="00AF3852">
        <w:rPr>
          <w:rFonts w:cs="Arial"/>
          <w:szCs w:val="18"/>
        </w:rPr>
        <w:t>naam gemeente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 xml:space="preserve">MacroButton Nomacro </w:instrText>
      </w:r>
      <w:r w:rsidR="00740B01" w:rsidRPr="00AF3852">
        <w:rPr>
          <w:rFonts w:cs="Arial"/>
          <w:szCs w:val="18"/>
          <w:effect w:val="none"/>
        </w:rPr>
        <w:instrText>§</w:instrText>
      </w:r>
      <w:r w:rsidR="00740B01" w:rsidRPr="00AF3852">
        <w:rPr>
          <w:rFonts w:cs="Arial"/>
          <w:szCs w:val="18"/>
          <w:lang w:val="en-US"/>
        </w:rPr>
        <w:fldChar w:fldCharType="end"/>
      </w:r>
      <w:r w:rsidR="00740B01" w:rsidRPr="00AF3852">
        <w:rPr>
          <w:rFonts w:cs="Arial"/>
          <w:color w:val="800080"/>
          <w:szCs w:val="18"/>
        </w:rPr>
        <w:t xml:space="preserve">, de dato 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 xml:space="preserve">MacroButton Nomacro </w:instrText>
      </w:r>
      <w:r w:rsidR="00740B01" w:rsidRPr="00AF3852">
        <w:rPr>
          <w:rFonts w:cs="Arial"/>
          <w:szCs w:val="18"/>
          <w:effect w:val="none"/>
        </w:rPr>
        <w:instrText>§</w:instrText>
      </w:r>
      <w:r w:rsidR="00740B01" w:rsidRPr="00AF3852">
        <w:rPr>
          <w:rFonts w:cs="Arial"/>
          <w:szCs w:val="18"/>
          <w:lang w:val="en-US"/>
        </w:rPr>
        <w:fldChar w:fldCharType="end"/>
      </w:r>
      <w:r w:rsidR="00740B01" w:rsidRPr="00AF3852">
        <w:rPr>
          <w:rFonts w:cs="Arial"/>
          <w:szCs w:val="18"/>
        </w:rPr>
        <w:t>datum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 xml:space="preserve">MacroButton Nomacro </w:instrText>
      </w:r>
      <w:r w:rsidR="00740B01" w:rsidRPr="00AF3852">
        <w:rPr>
          <w:rFonts w:cs="Arial"/>
          <w:szCs w:val="18"/>
          <w:effect w:val="none"/>
        </w:rPr>
        <w:instrText>§</w:instrText>
      </w:r>
      <w:r w:rsidR="00740B01" w:rsidRPr="00AF3852">
        <w:rPr>
          <w:rFonts w:cs="Arial"/>
          <w:szCs w:val="18"/>
          <w:lang w:val="en-US"/>
        </w:rPr>
        <w:fldChar w:fldCharType="end"/>
      </w:r>
    </w:p>
    <w:p w:rsidR="006335F0" w:rsidRDefault="006335F0" w:rsidP="000F22B6"/>
    <w:p w:rsidR="000F22B6" w:rsidRDefault="00A87911" w:rsidP="0028239A">
      <w:pPr>
        <w:pStyle w:val="Kop2"/>
        <w:pageBreakBefore/>
        <w:numPr>
          <w:ilvl w:val="1"/>
          <w:numId w:val="1"/>
        </w:numPr>
        <w:spacing w:before="0" w:line="240" w:lineRule="auto"/>
        <w:rPr>
          <w:lang w:val="en-US"/>
        </w:rPr>
      </w:pPr>
      <w:bookmarkStart w:id="23" w:name="_Toc354413964"/>
      <w:proofErr w:type="spellStart"/>
      <w:r>
        <w:rPr>
          <w:lang w:val="en-US"/>
        </w:rPr>
        <w:t>Toelichting</w:t>
      </w:r>
      <w:proofErr w:type="spellEnd"/>
      <w:r>
        <w:rPr>
          <w:lang w:val="en-US"/>
        </w:rPr>
        <w:t xml:space="preserve"> en M</w:t>
      </w:r>
      <w:r w:rsidR="00CB67AF">
        <w:rPr>
          <w:lang w:val="en-US"/>
        </w:rPr>
        <w:t>apping</w:t>
      </w:r>
      <w:bookmarkEnd w:id="23"/>
    </w:p>
    <w:p w:rsidR="00705F2B" w:rsidRDefault="00705F2B" w:rsidP="00705F2B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6335F0" w:rsidRPr="007111F0" w:rsidTr="007E43F5">
        <w:tc>
          <w:tcPr>
            <w:tcW w:w="4644" w:type="dxa"/>
            <w:shd w:val="clear" w:color="auto" w:fill="auto"/>
          </w:tcPr>
          <w:p w:rsidR="006335F0" w:rsidRPr="004B11AE" w:rsidRDefault="00B722E2" w:rsidP="00415C7A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  <w:szCs w:val="18"/>
              </w:rPr>
            </w:pPr>
            <w:r w:rsidRPr="004B11AE">
              <w:rPr>
                <w:color w:val="800080"/>
                <w:szCs w:val="18"/>
                <w:lang w:val="nl"/>
              </w:rPr>
              <w:t xml:space="preserve">de/het </w: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 xml:space="preserve">MacroButton Nomacro </w:instrText>
            </w:r>
            <w:r w:rsidR="004871A2" w:rsidRPr="004B11AE">
              <w:rPr>
                <w:rFonts w:cs="Arial"/>
                <w:szCs w:val="18"/>
                <w:effect w:val="none"/>
              </w:rPr>
              <w:instrText>§</w:instrTex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rechtsvorm</w: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 xml:space="preserve">MacroButton Nomacro </w:instrText>
            </w:r>
            <w:r w:rsidR="004871A2" w:rsidRPr="004B11AE">
              <w:rPr>
                <w:rFonts w:cs="Arial"/>
                <w:szCs w:val="18"/>
                <w:effect w:val="none"/>
              </w:rPr>
              <w:instrText>§</w:instrTex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252893" w:rsidRPr="004B11AE">
              <w:rPr>
                <w:rFonts w:cs="Arial"/>
                <w:szCs w:val="18"/>
              </w:rPr>
              <w:t xml:space="preserve"> </w: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252893" w:rsidRPr="004B11AE">
              <w:rPr>
                <w:rFonts w:cs="Arial"/>
                <w:szCs w:val="18"/>
              </w:rPr>
              <w:instrText xml:space="preserve">MacroButton Nomacro </w:instrText>
            </w:r>
            <w:r w:rsidR="00252893" w:rsidRPr="004B11AE">
              <w:rPr>
                <w:rFonts w:cs="Arial"/>
                <w:szCs w:val="18"/>
                <w:effect w:val="none"/>
              </w:rPr>
              <w:instrText>§</w:instrTex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A43392" w:rsidRPr="004B11AE">
              <w:rPr>
                <w:rFonts w:cs="Arial"/>
                <w:color w:val="800080"/>
                <w:szCs w:val="18"/>
              </w:rPr>
              <w:t>, ingevolge het bepaalde in artikel 171 van de Gemeentewet</w:t>
            </w:r>
            <w:r w:rsidR="006335F0" w:rsidRPr="004B11AE">
              <w:rPr>
                <w:color w:val="FF0000"/>
                <w:szCs w:val="18"/>
              </w:rPr>
              <w:t>:</w: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252893" w:rsidRPr="004B11AE">
              <w:rPr>
                <w:rFonts w:cs="Arial"/>
                <w:szCs w:val="18"/>
              </w:rPr>
              <w:instrText xml:space="preserve">MacroButton Nomacro </w:instrText>
            </w:r>
            <w:r w:rsidR="00252893" w:rsidRPr="004B11AE">
              <w:rPr>
                <w:rFonts w:cs="Arial"/>
                <w:szCs w:val="18"/>
                <w:effect w:val="none"/>
              </w:rPr>
              <w:instrText>§</w:instrTex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color w:val="FF0000"/>
                <w:szCs w:val="18"/>
              </w:rPr>
              <w:t xml:space="preserve"> 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 xml:space="preserve">MacroButton Nomacro </w:instrText>
            </w:r>
            <w:r w:rsidR="004871A2" w:rsidRPr="004B11AE">
              <w:rPr>
                <w:rFonts w:cs="Arial"/>
                <w:szCs w:val="18"/>
                <w:effect w:val="none"/>
              </w:rPr>
              <w:instrText>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naam rechtspersoon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 xml:space="preserve">MacroButton Nomacro </w:instrText>
            </w:r>
            <w:r w:rsidR="004871A2" w:rsidRPr="004B11AE">
              <w:rPr>
                <w:rFonts w:cs="Arial"/>
                <w:szCs w:val="18"/>
                <w:effect w:val="none"/>
              </w:rPr>
              <w:instrText>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color w:val="FF0000"/>
                <w:szCs w:val="18"/>
              </w:rPr>
              <w:t>,</w:t>
            </w:r>
            <w:r w:rsidR="006335F0" w:rsidRPr="004B11AE">
              <w:rPr>
                <w:szCs w:val="18"/>
              </w:rPr>
              <w:t xml:space="preserve"> </w:t>
            </w:r>
            <w:r w:rsidR="00415C7A" w:rsidRPr="00EC2A18">
              <w:rPr>
                <w:color w:val="3366FF"/>
                <w:szCs w:val="18"/>
              </w:rPr>
              <w:t>tevens</w:t>
            </w:r>
            <w:r w:rsidR="00415C7A" w:rsidRPr="00EC2A18">
              <w:rPr>
                <w:color w:val="800080"/>
                <w:szCs w:val="18"/>
              </w:rPr>
              <w:t xml:space="preserve"> </w:t>
            </w:r>
            <w:r w:rsidR="00A137F5" w:rsidRPr="004B11AE">
              <w:rPr>
                <w:color w:val="800080"/>
                <w:szCs w:val="18"/>
              </w:rPr>
              <w:t>handelend onder de naam</w:t>
            </w:r>
            <w:r w:rsidR="00A137F5" w:rsidRPr="004B11AE">
              <w:rPr>
                <w:szCs w:val="18"/>
              </w:rPr>
              <w:t xml:space="preserve"> </w: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A137F5" w:rsidRPr="004B11AE">
              <w:rPr>
                <w:rFonts w:cs="Arial"/>
                <w:szCs w:val="18"/>
              </w:rPr>
              <w:instrText xml:space="preserve">MacroButton Nomacro </w:instrText>
            </w:r>
            <w:r w:rsidR="00A137F5" w:rsidRPr="004B11AE">
              <w:rPr>
                <w:rFonts w:cs="Arial"/>
                <w:szCs w:val="18"/>
                <w:effect w:val="none"/>
              </w:rPr>
              <w:instrText>§</w:instrTex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="00A137F5" w:rsidRPr="004B11AE">
              <w:rPr>
                <w:szCs w:val="18"/>
              </w:rPr>
              <w:t>naam</w:t>
            </w:r>
            <w:proofErr w:type="spellEnd"/>
            <w:r w:rsidR="00A137F5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A137F5" w:rsidRPr="004B11AE">
              <w:rPr>
                <w:rFonts w:cs="Arial"/>
                <w:szCs w:val="18"/>
              </w:rPr>
              <w:instrText xml:space="preserve">MacroButton Nomacro </w:instrText>
            </w:r>
            <w:r w:rsidR="00A137F5" w:rsidRPr="004B11AE">
              <w:rPr>
                <w:rFonts w:cs="Arial"/>
                <w:szCs w:val="18"/>
                <w:effect w:val="none"/>
              </w:rPr>
              <w:instrText>§</w:instrTex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A137F5" w:rsidRPr="004B11AE">
              <w:rPr>
                <w:rFonts w:cs="Arial"/>
                <w:szCs w:val="18"/>
              </w:rPr>
              <w:t>,</w:t>
            </w:r>
            <w:r w:rsidR="00A137F5" w:rsidRPr="004B11AE">
              <w:rPr>
                <w:color w:val="800080"/>
                <w:szCs w:val="18"/>
              </w:rPr>
              <w:t xml:space="preserve"> </w:t>
            </w:r>
            <w:r w:rsidR="006335F0" w:rsidRPr="004B11AE">
              <w:rPr>
                <w:color w:val="800080"/>
                <w:szCs w:val="18"/>
              </w:rPr>
              <w:t>statutair</w:t>
            </w:r>
            <w:r w:rsidR="006335F0" w:rsidRPr="004B11AE">
              <w:rPr>
                <w:color w:val="FF0000"/>
                <w:szCs w:val="18"/>
              </w:rPr>
              <w:t xml:space="preserve"> gevestigd te 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 xml:space="preserve">MacroButton Nomacro </w:instrText>
            </w:r>
            <w:r w:rsidR="004871A2" w:rsidRPr="004B11AE">
              <w:rPr>
                <w:rFonts w:cs="Arial"/>
                <w:szCs w:val="18"/>
                <w:effect w:val="none"/>
              </w:rPr>
              <w:instrText>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zetel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 xml:space="preserve">MacroButton Nomacro </w:instrText>
            </w:r>
            <w:r w:rsidR="004871A2" w:rsidRPr="004B11AE">
              <w:rPr>
                <w:rFonts w:cs="Arial"/>
                <w:szCs w:val="18"/>
                <w:effect w:val="none"/>
              </w:rPr>
              <w:instrText>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 xml:space="preserve"> 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 xml:space="preserve">MacroButton Nomacro </w:instrText>
            </w:r>
            <w:r w:rsidR="004871A2" w:rsidRPr="004B11AE">
              <w:rPr>
                <w:rFonts w:cs="Arial"/>
                <w:szCs w:val="18"/>
                <w:effect w:val="none"/>
              </w:rPr>
              <w:instrText>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color w:val="800080"/>
                <w:szCs w:val="18"/>
              </w:rPr>
              <w:t>land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 xml:space="preserve">MacroButton Nomacro </w:instrText>
            </w:r>
            <w:r w:rsidR="004871A2" w:rsidRPr="004B11AE">
              <w:rPr>
                <w:rFonts w:cs="Arial"/>
                <w:szCs w:val="18"/>
                <w:effect w:val="none"/>
              </w:rPr>
              <w:instrText>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>Verplichte en optionele tekst.</w:t>
            </w:r>
          </w:p>
          <w:p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</w:p>
          <w:p w:rsidR="00A137F5" w:rsidRDefault="00A137F5" w:rsidP="00A137F5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keuze voor </w:t>
            </w:r>
            <w:r w:rsidR="00B722E2" w:rsidRPr="00A137F5">
              <w:rPr>
                <w:color w:val="800080"/>
                <w:lang w:val="nl-NL"/>
              </w:rPr>
              <w:t>de/het</w:t>
            </w:r>
            <w:r w:rsidR="00B722E2" w:rsidRPr="00A137F5">
              <w:rPr>
                <w:lang w:val="nl-NL"/>
              </w:rPr>
              <w:t xml:space="preserve"> voo</w:t>
            </w:r>
            <w:r>
              <w:rPr>
                <w:lang w:val="nl-NL"/>
              </w:rPr>
              <w:t>r de rechtsvorm moet weggelaten</w:t>
            </w:r>
          </w:p>
          <w:p w:rsidR="00A137F5" w:rsidRDefault="00B722E2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 w:rsidRPr="00A137F5">
              <w:rPr>
                <w:lang w:val="nl-NL"/>
              </w:rPr>
              <w:t>worden als ‘De Staat’ is geselecteerd. De keuz</w:t>
            </w:r>
            <w:r w:rsidR="00A137F5">
              <w:rPr>
                <w:lang w:val="nl-NL"/>
              </w:rPr>
              <w:t xml:space="preserve">e </w:t>
            </w:r>
            <w:r w:rsidR="00A137F5" w:rsidRPr="00A137F5">
              <w:rPr>
                <w:color w:val="800080"/>
                <w:lang w:val="nl-NL"/>
              </w:rPr>
              <w:t>het</w:t>
            </w:r>
            <w:r w:rsidR="00A137F5">
              <w:rPr>
                <w:lang w:val="nl-NL"/>
              </w:rPr>
              <w:t xml:space="preserve"> moet</w:t>
            </w:r>
          </w:p>
          <w:p w:rsidR="00A137F5" w:rsidRDefault="00B722E2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 w:rsidRPr="00A137F5">
              <w:rPr>
                <w:lang w:val="nl-NL"/>
              </w:rPr>
              <w:t xml:space="preserve">getoond worden </w:t>
            </w:r>
            <w:r w:rsidR="00A137F5">
              <w:rPr>
                <w:lang w:val="nl-NL"/>
              </w:rPr>
              <w:t>voor</w:t>
            </w:r>
            <w:r w:rsidRPr="00A137F5">
              <w:rPr>
                <w:lang w:val="nl-NL"/>
              </w:rPr>
              <w:t xml:space="preserve"> ‘Kerkgenootschap’. In alle</w:t>
            </w:r>
          </w:p>
          <w:p w:rsidR="00B722E2" w:rsidRPr="005F1938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rPr>
                <w:lang w:val="nl-NL"/>
              </w:rPr>
              <w:t xml:space="preserve">andere gevallen moet de keuze </w:t>
            </w:r>
            <w:r w:rsidR="00B722E2" w:rsidRPr="00A137F5">
              <w:rPr>
                <w:color w:val="800080"/>
                <w:lang w:val="nl-NL"/>
              </w:rPr>
              <w:t>de</w:t>
            </w:r>
            <w:r w:rsidR="00B722E2" w:rsidRPr="00A137F5">
              <w:rPr>
                <w:lang w:val="nl-NL"/>
              </w:rPr>
              <w:t xml:space="preserve"> getoond worden.</w:t>
            </w:r>
          </w:p>
          <w:p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</w:p>
          <w:p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 xml:space="preserve">Voor rechtsvorm </w:t>
            </w:r>
            <w:r w:rsidR="003E0FCC">
              <w:t>moet</w:t>
            </w:r>
            <w:r>
              <w:t xml:space="preserve"> gekozen worden uit een waardelijst.</w:t>
            </w:r>
          </w:p>
          <w:p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</w:p>
          <w:p w:rsidR="00A137F5" w:rsidRDefault="00A43392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color w:val="800080"/>
                <w:lang w:val="nl-NL"/>
              </w:rPr>
            </w:pPr>
            <w:r w:rsidRPr="007E43F5">
              <w:rPr>
                <w:lang w:val="nl-NL"/>
              </w:rPr>
              <w:t>De keuze voor</w:t>
            </w:r>
            <w:r w:rsidR="00A137F5">
              <w:rPr>
                <w:lang w:val="nl-NL"/>
              </w:rPr>
              <w:t xml:space="preserve"> </w:t>
            </w:r>
            <w:r w:rsidRPr="007E43F5">
              <w:rPr>
                <w:color w:val="800080"/>
                <w:lang w:val="nl-NL"/>
              </w:rPr>
              <w:t>, ingevolge het</w:t>
            </w:r>
            <w:r w:rsidR="00A137F5">
              <w:rPr>
                <w:color w:val="800080"/>
                <w:lang w:val="nl-NL"/>
              </w:rPr>
              <w:t xml:space="preserve"> bepaalde in artikel 171 van de</w:t>
            </w:r>
          </w:p>
          <w:p w:rsidR="004B11AE" w:rsidRDefault="00A43392" w:rsidP="003E0FCC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 w:rsidRPr="007E43F5">
              <w:rPr>
                <w:color w:val="800080"/>
                <w:lang w:val="nl-NL"/>
              </w:rPr>
              <w:t>Gemeentewet</w:t>
            </w:r>
            <w:r w:rsidRPr="007E43F5">
              <w:rPr>
                <w:lang w:val="nl-NL"/>
              </w:rPr>
              <w:t xml:space="preserve"> is optioneel</w:t>
            </w:r>
            <w:r w:rsidR="004F05C8" w:rsidRPr="007E43F5">
              <w:rPr>
                <w:lang w:val="nl-NL"/>
              </w:rPr>
              <w:t xml:space="preserve"> en mag alleen gekozen worden </w:t>
            </w:r>
            <w:r w:rsidR="004B11AE">
              <w:rPr>
                <w:lang w:val="nl-NL"/>
              </w:rPr>
              <w:t>als</w:t>
            </w:r>
          </w:p>
          <w:p w:rsidR="00A43392" w:rsidRPr="004B11AE" w:rsidRDefault="009948C3" w:rsidP="004B11AE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 w:rsidRPr="007E43F5">
              <w:rPr>
                <w:lang w:val="nl-NL"/>
              </w:rPr>
              <w:t>de</w:t>
            </w:r>
            <w:r w:rsidR="004B11AE">
              <w:rPr>
                <w:lang w:val="nl-NL"/>
              </w:rPr>
              <w:t xml:space="preserve"> </w:t>
            </w:r>
            <w:r w:rsidRPr="007E43F5">
              <w:rPr>
                <w:lang w:val="nl-NL"/>
              </w:rPr>
              <w:t>rechtsvorm</w:t>
            </w:r>
            <w:r w:rsidR="004F05C8" w:rsidRPr="007E43F5">
              <w:rPr>
                <w:lang w:val="nl-NL"/>
              </w:rPr>
              <w:t xml:space="preserve"> </w:t>
            </w:r>
            <w:r w:rsidRPr="007E43F5">
              <w:rPr>
                <w:lang w:val="nl-NL"/>
              </w:rPr>
              <w:t>‘P</w:t>
            </w:r>
            <w:r w:rsidR="004F05C8" w:rsidRPr="007E43F5">
              <w:rPr>
                <w:lang w:val="nl-NL"/>
              </w:rPr>
              <w:t xml:space="preserve">ubliekrechtelijk </w:t>
            </w:r>
            <w:r w:rsidR="00943EDC" w:rsidRPr="007E43F5">
              <w:rPr>
                <w:lang w:val="nl-NL"/>
              </w:rPr>
              <w:t>rechtspersoon</w:t>
            </w:r>
            <w:r w:rsidRPr="007E43F5">
              <w:rPr>
                <w:lang w:val="nl-NL"/>
              </w:rPr>
              <w:t>’ is</w:t>
            </w:r>
            <w:r w:rsidR="00A43392" w:rsidRPr="007E43F5">
              <w:rPr>
                <w:lang w:val="nl-NL"/>
              </w:rPr>
              <w:t>.</w:t>
            </w:r>
          </w:p>
          <w:p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</w:p>
          <w:p w:rsidR="004B11AE" w:rsidRPr="004B11AE" w:rsidRDefault="004B11AE" w:rsidP="00EC2A18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4B11AE">
              <w:rPr>
                <w:szCs w:val="18"/>
                <w:lang w:val="nl-NL"/>
              </w:rPr>
              <w:t>De keuze voor het tonen van</w:t>
            </w:r>
            <w:r w:rsidR="00415C7A" w:rsidRPr="00EC2A18">
              <w:rPr>
                <w:color w:val="800080"/>
                <w:szCs w:val="18"/>
              </w:rPr>
              <w:t xml:space="preserve"> </w:t>
            </w:r>
            <w:r w:rsidRPr="004B11AE">
              <w:rPr>
                <w:color w:val="800080"/>
                <w:szCs w:val="18"/>
              </w:rPr>
              <w:t>handelend onder de naam</w:t>
            </w:r>
            <w:r w:rsidRPr="004B11AE">
              <w:rPr>
                <w:szCs w:val="18"/>
              </w:rPr>
              <w:t xml:space="preserve"> </w:t>
            </w:r>
          </w:p>
          <w:p w:rsidR="00EC2A18" w:rsidRDefault="004B11AE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rFonts w:cs="Arial"/>
                <w:szCs w:val="18"/>
              </w:rPr>
            </w:pP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B11AE">
              <w:rPr>
                <w:rFonts w:cs="Arial"/>
                <w:szCs w:val="18"/>
              </w:rPr>
              <w:instrText xml:space="preserve">MacroButton Nomacro </w:instrText>
            </w:r>
            <w:r w:rsidRPr="004B11AE">
              <w:rPr>
                <w:rFonts w:cs="Arial"/>
                <w:szCs w:val="18"/>
                <w:effect w:val="none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szCs w:val="18"/>
              </w:rPr>
              <w:t>naam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B11AE">
              <w:rPr>
                <w:rFonts w:cs="Arial"/>
                <w:szCs w:val="18"/>
              </w:rPr>
              <w:instrText xml:space="preserve">MacroButton Nomacro </w:instrText>
            </w:r>
            <w:r w:rsidRPr="004B11AE">
              <w:rPr>
                <w:rFonts w:cs="Arial"/>
                <w:szCs w:val="18"/>
                <w:effect w:val="none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szCs w:val="18"/>
              </w:rPr>
              <w:t xml:space="preserve">, is een </w:t>
            </w:r>
            <w:r w:rsidR="00EC2A18">
              <w:rPr>
                <w:rFonts w:cs="Arial"/>
                <w:szCs w:val="18"/>
              </w:rPr>
              <w:t>o</w:t>
            </w:r>
            <w:r w:rsidRPr="004B11AE">
              <w:rPr>
                <w:rFonts w:cs="Arial"/>
                <w:szCs w:val="18"/>
              </w:rPr>
              <w:t>ptionele gebruikerskeuze.</w:t>
            </w:r>
            <w:r w:rsidR="00EC2A18">
              <w:rPr>
                <w:rFonts w:cs="Arial"/>
                <w:szCs w:val="18"/>
              </w:rPr>
              <w:t xml:space="preserve"> Het tonen van</w:t>
            </w:r>
          </w:p>
          <w:p w:rsidR="00A71C3F" w:rsidRDefault="00EC2A18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rFonts w:cs="Arial"/>
                <w:szCs w:val="18"/>
              </w:rPr>
            </w:pPr>
            <w:r w:rsidRPr="00EC2A18">
              <w:rPr>
                <w:rFonts w:cs="Arial"/>
                <w:color w:val="3366FF"/>
                <w:szCs w:val="18"/>
              </w:rPr>
              <w:t>tevens</w:t>
            </w:r>
            <w:r>
              <w:rPr>
                <w:rFonts w:cs="Arial"/>
                <w:szCs w:val="18"/>
              </w:rPr>
              <w:t xml:space="preserve"> </w:t>
            </w:r>
            <w:r w:rsidR="00A71C3F">
              <w:rPr>
                <w:rFonts w:cs="Arial"/>
                <w:szCs w:val="18"/>
              </w:rPr>
              <w:t xml:space="preserve">voorafgaand aan deze tekst </w:t>
            </w:r>
            <w:r>
              <w:rPr>
                <w:rFonts w:cs="Arial"/>
                <w:szCs w:val="18"/>
              </w:rPr>
              <w:t>is ook een optionele</w:t>
            </w:r>
          </w:p>
          <w:p w:rsidR="004B11AE" w:rsidRPr="004B11AE" w:rsidRDefault="00EC2A18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szCs w:val="18"/>
                <w:lang w:val="nl-NL"/>
              </w:rPr>
            </w:pPr>
            <w:r>
              <w:rPr>
                <w:rFonts w:cs="Arial"/>
                <w:szCs w:val="18"/>
              </w:rPr>
              <w:t>gebruikerskeuze.</w:t>
            </w:r>
          </w:p>
          <w:p w:rsidR="004B11AE" w:rsidRDefault="004B11AE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</w:p>
          <w:p w:rsidR="004B11AE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>
              <w:rPr>
                <w:lang w:val="nl-NL"/>
              </w:rPr>
              <w:t>De keuze voor</w:t>
            </w:r>
            <w:r w:rsidR="003E0FCC">
              <w:rPr>
                <w:lang w:val="nl-NL"/>
              </w:rPr>
              <w:t xml:space="preserve"> het tonen van</w:t>
            </w:r>
            <w:r>
              <w:rPr>
                <w:lang w:val="nl-NL"/>
              </w:rPr>
              <w:t xml:space="preserve"> </w:t>
            </w:r>
            <w:r w:rsidR="005F1938" w:rsidRPr="007E43F5">
              <w:rPr>
                <w:color w:val="800080"/>
                <w:lang w:val="nl-NL"/>
              </w:rPr>
              <w:t>statutair</w:t>
            </w:r>
            <w:r w:rsidR="005F1938" w:rsidRPr="007E43F5">
              <w:rPr>
                <w:lang w:val="nl-NL"/>
              </w:rPr>
              <w:t xml:space="preserve"> is </w:t>
            </w:r>
            <w:r w:rsidR="004B11AE">
              <w:rPr>
                <w:lang w:val="nl-NL"/>
              </w:rPr>
              <w:t xml:space="preserve">een </w:t>
            </w:r>
            <w:r w:rsidR="005F1938" w:rsidRPr="007E43F5">
              <w:rPr>
                <w:lang w:val="nl-NL"/>
              </w:rPr>
              <w:t>optionel</w:t>
            </w:r>
            <w:r w:rsidR="004B11AE">
              <w:rPr>
                <w:lang w:val="nl-NL"/>
              </w:rPr>
              <w:t>e</w:t>
            </w:r>
          </w:p>
          <w:p w:rsidR="005F1938" w:rsidRDefault="004B11AE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rPr>
                <w:lang w:val="nl-NL"/>
              </w:rPr>
              <w:t>gebruikerskeuze</w:t>
            </w:r>
            <w:r w:rsidR="005F1938" w:rsidRPr="007E43F5">
              <w:rPr>
                <w:lang w:val="nl-NL"/>
              </w:rPr>
              <w:t>.</w:t>
            </w:r>
          </w:p>
          <w:p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snapToGrid/>
              </w:rPr>
            </w:pPr>
          </w:p>
          <w:p w:rsidR="00A137F5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7E43F5">
              <w:rPr>
                <w:snapToGrid/>
              </w:rPr>
              <w:t xml:space="preserve">De zetel </w:t>
            </w:r>
            <w:r w:rsidRPr="00791131">
              <w:t>kan</w:t>
            </w:r>
            <w:r w:rsidRPr="00343045">
              <w:t xml:space="preserve"> een buitenlandse plaatsnaam betreffen en in dat</w:t>
            </w:r>
          </w:p>
          <w:p w:rsidR="00A137F5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343045">
              <w:t>geval moet ook het land vermeld worden. Er is sprake van een</w:t>
            </w:r>
          </w:p>
          <w:p w:rsidR="00A137F5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343045">
              <w:t xml:space="preserve">buitenlandse </w:t>
            </w:r>
            <w:r>
              <w:t>zetel</w:t>
            </w:r>
            <w:r w:rsidRPr="00343045">
              <w:t xml:space="preserve"> wanneer de plaats geen bekende</w:t>
            </w:r>
          </w:p>
          <w:p w:rsidR="006335F0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343045">
              <w:t>Nederlandse plaatsnaam is.</w:t>
            </w:r>
          </w:p>
          <w:p w:rsidR="00A137F5" w:rsidRDefault="00A137F5" w:rsidP="007E43F5">
            <w:pPr>
              <w:spacing w:before="72"/>
              <w:rPr>
                <w:rFonts w:cs="Arial"/>
                <w:snapToGrid/>
                <w:szCs w:val="18"/>
                <w:u w:val="single"/>
              </w:rPr>
            </w:pPr>
          </w:p>
          <w:p w:rsidR="006335F0" w:rsidRPr="007E43F5" w:rsidRDefault="006335F0" w:rsidP="007E43F5">
            <w:pPr>
              <w:spacing w:before="72"/>
              <w:rPr>
                <w:rFonts w:cs="Arial"/>
                <w:snapToGrid/>
                <w:szCs w:val="18"/>
                <w:u w:val="single"/>
              </w:rPr>
            </w:pPr>
            <w:proofErr w:type="spellStart"/>
            <w:r w:rsidRPr="007E43F5">
              <w:rPr>
                <w:rFonts w:cs="Arial"/>
                <w:snapToGrid/>
                <w:szCs w:val="18"/>
                <w:u w:val="single"/>
              </w:rPr>
              <w:t>Mapping</w:t>
            </w:r>
            <w:proofErr w:type="spellEnd"/>
            <w:r w:rsidRPr="007E43F5">
              <w:rPr>
                <w:rFonts w:cs="Arial"/>
                <w:snapToGrid/>
                <w:szCs w:val="18"/>
                <w:u w:val="single"/>
              </w:rPr>
              <w:t>:</w:t>
            </w:r>
          </w:p>
          <w:p w:rsidR="006335F0" w:rsidRPr="007E43F5" w:rsidRDefault="006335F0" w:rsidP="007E43F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tia_Gegevens</w:t>
            </w:r>
            <w:proofErr w:type="spellEnd"/>
            <w:r w:rsidRPr="007E43F5">
              <w:rPr>
                <w:sz w:val="16"/>
                <w:szCs w:val="16"/>
              </w:rPr>
              <w:t>/NHR_Rechtspersoon/</w:t>
            </w:r>
          </w:p>
          <w:p w:rsidR="006335F0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rechtsvormSub</w:t>
            </w:r>
            <w:proofErr w:type="spellEnd"/>
          </w:p>
          <w:p w:rsidR="006335F0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statutaireNaam</w:t>
            </w:r>
            <w:proofErr w:type="spellEnd"/>
          </w:p>
          <w:p w:rsidR="006335F0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statutaireZetel</w:t>
            </w:r>
            <w:proofErr w:type="spellEnd"/>
          </w:p>
          <w:p w:rsidR="00703563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tia_landStatutaireZetel</w:t>
            </w:r>
            <w:proofErr w:type="spellEnd"/>
          </w:p>
          <w:p w:rsidR="001B50E9" w:rsidRDefault="001B50E9" w:rsidP="007E43F5">
            <w:pPr>
              <w:spacing w:line="240" w:lineRule="auto"/>
              <w:rPr>
                <w:sz w:val="16"/>
                <w:szCs w:val="16"/>
              </w:rPr>
            </w:pPr>
          </w:p>
          <w:p w:rsidR="00D43F49" w:rsidRPr="004B11AE" w:rsidRDefault="00D43F49" w:rsidP="007E43F5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4B11AE">
              <w:rPr>
                <w:szCs w:val="18"/>
                <w:u w:val="single"/>
              </w:rPr>
              <w:t>Mapping</w:t>
            </w:r>
            <w:proofErr w:type="spellEnd"/>
            <w:r w:rsidRPr="004B11AE">
              <w:rPr>
                <w:szCs w:val="18"/>
                <w:u w:val="single"/>
              </w:rPr>
              <w:t xml:space="preserve"> handelend onder de naam:</w:t>
            </w:r>
          </w:p>
          <w:p w:rsidR="005816CD" w:rsidRDefault="00D43F49" w:rsidP="00D43F49">
            <w:pPr>
              <w:spacing w:line="240" w:lineRule="auto"/>
              <w:rPr>
                <w:snapToGrid/>
                <w:sz w:val="16"/>
                <w:szCs w:val="16"/>
              </w:rPr>
            </w:pPr>
            <w:proofErr w:type="spellStart"/>
            <w:r w:rsidRPr="0013774C">
              <w:rPr>
                <w:snapToGrid/>
                <w:sz w:val="16"/>
                <w:szCs w:val="16"/>
              </w:rPr>
              <w:t>IMKAD_Persoon</w:t>
            </w:r>
            <w:proofErr w:type="spellEnd"/>
            <w:r w:rsidRPr="0013774C">
              <w:rPr>
                <w:snapToGrid/>
                <w:sz w:val="16"/>
                <w:szCs w:val="16"/>
              </w:rPr>
              <w:t>/</w:t>
            </w:r>
            <w:proofErr w:type="spellStart"/>
            <w:r w:rsidR="005816CD">
              <w:rPr>
                <w:snapToGrid/>
                <w:sz w:val="16"/>
                <w:szCs w:val="16"/>
              </w:rPr>
              <w:t>tia_Gegevens</w:t>
            </w:r>
            <w:proofErr w:type="spellEnd"/>
            <w:r w:rsidR="005816CD">
              <w:rPr>
                <w:snapToGrid/>
                <w:sz w:val="16"/>
                <w:szCs w:val="16"/>
              </w:rPr>
              <w:t>/</w:t>
            </w:r>
            <w:proofErr w:type="spellStart"/>
            <w:r w:rsidR="005816CD">
              <w:rPr>
                <w:snapToGrid/>
                <w:sz w:val="16"/>
                <w:szCs w:val="16"/>
              </w:rPr>
              <w:t>NHR_Rechtspersoon</w:t>
            </w:r>
            <w:proofErr w:type="spellEnd"/>
            <w:r w:rsidR="005816CD">
              <w:rPr>
                <w:snapToGrid/>
                <w:sz w:val="16"/>
                <w:szCs w:val="16"/>
              </w:rPr>
              <w:t>/</w:t>
            </w:r>
            <w:r w:rsidR="005816CD">
              <w:rPr>
                <w:snapToGrid/>
                <w:sz w:val="16"/>
                <w:szCs w:val="16"/>
              </w:rPr>
              <w:tab/>
            </w:r>
          </w:p>
          <w:p w:rsidR="00D43F49" w:rsidRDefault="005816CD" w:rsidP="00D43F49">
            <w:pPr>
              <w:spacing w:line="240" w:lineRule="auto"/>
              <w:rPr>
                <w:szCs w:val="18"/>
              </w:rPr>
            </w:pPr>
            <w:r>
              <w:rPr>
                <w:snapToGrid/>
                <w:sz w:val="16"/>
                <w:szCs w:val="16"/>
              </w:rPr>
              <w:tab/>
              <w:t>./</w:t>
            </w:r>
            <w:proofErr w:type="spellStart"/>
            <w:r w:rsidR="00D43F49" w:rsidRPr="005816CD">
              <w:rPr>
                <w:snapToGrid/>
                <w:sz w:val="16"/>
                <w:szCs w:val="16"/>
              </w:rPr>
              <w:t>tia_HandelendOnderNaam</w:t>
            </w:r>
            <w:proofErr w:type="spellEnd"/>
          </w:p>
          <w:p w:rsidR="00D43F49" w:rsidRDefault="00D43F49" w:rsidP="007E43F5">
            <w:pPr>
              <w:spacing w:line="240" w:lineRule="auto"/>
              <w:rPr>
                <w:szCs w:val="18"/>
              </w:rPr>
            </w:pPr>
          </w:p>
          <w:p w:rsidR="00EC2A18" w:rsidRDefault="00EC2A18" w:rsidP="007E43F5">
            <w:pPr>
              <w:spacing w:line="240" w:lineRule="auto"/>
              <w:rPr>
                <w:szCs w:val="18"/>
              </w:rPr>
            </w:pPr>
            <w:proofErr w:type="spellStart"/>
            <w:r w:rsidRPr="004B11AE">
              <w:rPr>
                <w:szCs w:val="18"/>
                <w:u w:val="single"/>
              </w:rPr>
              <w:t>Mapping</w:t>
            </w:r>
            <w:proofErr w:type="spellEnd"/>
            <w:r w:rsidRPr="004B11AE">
              <w:rPr>
                <w:szCs w:val="18"/>
                <w:u w:val="single"/>
              </w:rPr>
              <w:t xml:space="preserve"> </w:t>
            </w:r>
            <w:r>
              <w:rPr>
                <w:szCs w:val="18"/>
                <w:u w:val="single"/>
              </w:rPr>
              <w:t>tevens (</w:t>
            </w:r>
            <w:r w:rsidRPr="004B11AE">
              <w:rPr>
                <w:szCs w:val="18"/>
                <w:u w:val="single"/>
              </w:rPr>
              <w:t>handelend onder de naam</w:t>
            </w:r>
            <w:r>
              <w:rPr>
                <w:szCs w:val="18"/>
                <w:u w:val="single"/>
              </w:rPr>
              <w:t>)</w:t>
            </w:r>
            <w:r w:rsidRPr="004B11AE">
              <w:rPr>
                <w:szCs w:val="18"/>
                <w:u w:val="single"/>
              </w:rPr>
              <w:t>:</w:t>
            </w:r>
          </w:p>
          <w:p w:rsidR="00EC2A18" w:rsidRPr="007E43F5" w:rsidRDefault="00EC2A18" w:rsidP="00EC2A18">
            <w:p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tia_TekstKeuze</w:t>
            </w:r>
            <w:proofErr w:type="spellEnd"/>
          </w:p>
          <w:p w:rsidR="00EC2A18" w:rsidRPr="007E43F5" w:rsidRDefault="00EC2A18" w:rsidP="00EC2A1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tagNaam</w:t>
            </w:r>
            <w:proofErr w:type="spellEnd"/>
            <w:r w:rsidRPr="007E43F5">
              <w:rPr>
                <w:sz w:val="16"/>
                <w:szCs w:val="16"/>
              </w:rPr>
              <w:t>(</w:t>
            </w:r>
            <w:proofErr w:type="spellStart"/>
            <w:r w:rsidRPr="007E43F5">
              <w:rPr>
                <w:sz w:val="16"/>
                <w:szCs w:val="16"/>
              </w:rPr>
              <w:t>k_</w:t>
            </w:r>
            <w:r w:rsidR="00A71C3F">
              <w:rPr>
                <w:sz w:val="16"/>
                <w:szCs w:val="16"/>
              </w:rPr>
              <w:t>HandelendOnderNaam</w:t>
            </w:r>
            <w:proofErr w:type="spellEnd"/>
            <w:r w:rsidRPr="007E43F5">
              <w:rPr>
                <w:sz w:val="16"/>
                <w:szCs w:val="16"/>
              </w:rPr>
              <w:t>)</w:t>
            </w:r>
          </w:p>
          <w:p w:rsidR="00EC2A18" w:rsidRDefault="00EC2A18" w:rsidP="00EC2A18">
            <w:pPr>
              <w:spacing w:line="240" w:lineRule="auto"/>
              <w:rPr>
                <w:szCs w:val="18"/>
              </w:rPr>
            </w:pPr>
            <w:r>
              <w:rPr>
                <w:sz w:val="16"/>
                <w:szCs w:val="16"/>
              </w:rPr>
              <w:tab/>
            </w:r>
            <w:r w:rsidRPr="007E43F5">
              <w:rPr>
                <w:sz w:val="16"/>
                <w:szCs w:val="16"/>
              </w:rPr>
              <w:t>./tekst(</w:t>
            </w:r>
            <w:r>
              <w:rPr>
                <w:sz w:val="16"/>
                <w:szCs w:val="16"/>
              </w:rPr>
              <w:t>tevens</w:t>
            </w:r>
            <w:r w:rsidRPr="007E43F5">
              <w:rPr>
                <w:sz w:val="16"/>
                <w:szCs w:val="16"/>
              </w:rPr>
              <w:t>)</w:t>
            </w:r>
          </w:p>
          <w:p w:rsidR="00EC2A18" w:rsidRDefault="00EC2A18" w:rsidP="007E43F5">
            <w:pPr>
              <w:spacing w:line="240" w:lineRule="auto"/>
              <w:rPr>
                <w:szCs w:val="18"/>
              </w:rPr>
            </w:pPr>
          </w:p>
          <w:p w:rsidR="00D43F49" w:rsidRPr="004B11AE" w:rsidRDefault="00D43F49" w:rsidP="007E43F5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4B11AE">
              <w:rPr>
                <w:szCs w:val="18"/>
                <w:u w:val="single"/>
              </w:rPr>
              <w:t>Mapping</w:t>
            </w:r>
            <w:proofErr w:type="spellEnd"/>
            <w:r w:rsidRPr="004B11AE">
              <w:rPr>
                <w:szCs w:val="18"/>
                <w:u w:val="single"/>
              </w:rPr>
              <w:t xml:space="preserve"> artikel 171:</w:t>
            </w:r>
          </w:p>
          <w:p w:rsidR="00A43392" w:rsidRPr="007E43F5" w:rsidRDefault="00A43392" w:rsidP="007E43F5">
            <w:p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tia_TekstKeuze</w:t>
            </w:r>
            <w:proofErr w:type="spellEnd"/>
          </w:p>
          <w:p w:rsidR="00A43392" w:rsidRPr="007E43F5" w:rsidRDefault="00A43392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tagNaam</w:t>
            </w:r>
            <w:proofErr w:type="spellEnd"/>
            <w:r w:rsidRPr="007E43F5">
              <w:rPr>
                <w:sz w:val="16"/>
                <w:szCs w:val="16"/>
              </w:rPr>
              <w:t>(</w:t>
            </w:r>
            <w:proofErr w:type="spellStart"/>
            <w:r w:rsidRPr="007E43F5">
              <w:rPr>
                <w:sz w:val="16"/>
                <w:szCs w:val="16"/>
              </w:rPr>
              <w:t>k_Gemeentewet</w:t>
            </w:r>
            <w:proofErr w:type="spellEnd"/>
            <w:r w:rsidRPr="007E43F5">
              <w:rPr>
                <w:sz w:val="16"/>
                <w:szCs w:val="16"/>
              </w:rPr>
              <w:t>)</w:t>
            </w:r>
          </w:p>
          <w:p w:rsidR="00A43392" w:rsidRPr="007E43F5" w:rsidRDefault="00A43392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./tekst(</w:t>
            </w:r>
            <w:proofErr w:type="spellStart"/>
            <w:r w:rsidRPr="007E43F5">
              <w:rPr>
                <w:sz w:val="16"/>
                <w:szCs w:val="16"/>
              </w:rPr>
              <w:t>true</w:t>
            </w:r>
            <w:proofErr w:type="spellEnd"/>
            <w:r w:rsidRPr="007E43F5">
              <w:rPr>
                <w:sz w:val="16"/>
                <w:szCs w:val="16"/>
              </w:rPr>
              <w:t>)</w:t>
            </w:r>
          </w:p>
          <w:p w:rsidR="00943EDC" w:rsidRPr="00D43F49" w:rsidRDefault="00D43F49" w:rsidP="007E43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-m</w:t>
            </w:r>
            <w:r w:rsidR="00943EDC" w:rsidRPr="00D43F49">
              <w:rPr>
                <w:sz w:val="16"/>
                <w:szCs w:val="16"/>
              </w:rPr>
              <w:t>ag alleen gekozen worden indien</w:t>
            </w:r>
          </w:p>
          <w:p w:rsidR="00943EDC" w:rsidRPr="007E43F5" w:rsidRDefault="00943EDC" w:rsidP="007E43F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tia_Gegevens</w:t>
            </w:r>
            <w:proofErr w:type="spellEnd"/>
            <w:r w:rsidRPr="007E43F5">
              <w:rPr>
                <w:sz w:val="16"/>
                <w:szCs w:val="16"/>
              </w:rPr>
              <w:t>/NHR_Rechtspersoon/</w:t>
            </w:r>
          </w:p>
          <w:p w:rsidR="00943EDC" w:rsidRPr="007E43F5" w:rsidRDefault="00943EDC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rechtsvormSub</w:t>
            </w:r>
            <w:proofErr w:type="spellEnd"/>
            <w:r w:rsidR="004B11AE">
              <w:rPr>
                <w:sz w:val="16"/>
                <w:szCs w:val="16"/>
              </w:rPr>
              <w:t>[</w:t>
            </w:r>
            <w:r w:rsidRPr="007E43F5">
              <w:rPr>
                <w:sz w:val="16"/>
                <w:szCs w:val="16"/>
              </w:rPr>
              <w:t>Publiekrechtelijk rechtspersoon</w:t>
            </w:r>
            <w:r w:rsidR="004B11AE">
              <w:rPr>
                <w:sz w:val="16"/>
                <w:szCs w:val="16"/>
              </w:rPr>
              <w:t>]</w:t>
            </w:r>
          </w:p>
          <w:p w:rsidR="00A43392" w:rsidRDefault="00A43392" w:rsidP="007E43F5">
            <w:pPr>
              <w:spacing w:line="240" w:lineRule="auto"/>
              <w:rPr>
                <w:sz w:val="16"/>
                <w:szCs w:val="16"/>
              </w:rPr>
            </w:pPr>
          </w:p>
          <w:p w:rsidR="00D43F49" w:rsidRPr="004B11AE" w:rsidRDefault="00D43F49" w:rsidP="007E43F5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4B11AE">
              <w:rPr>
                <w:szCs w:val="18"/>
                <w:u w:val="single"/>
              </w:rPr>
              <w:t>Mapping</w:t>
            </w:r>
            <w:proofErr w:type="spellEnd"/>
            <w:r w:rsidRPr="004B11AE">
              <w:rPr>
                <w:szCs w:val="18"/>
                <w:u w:val="single"/>
              </w:rPr>
              <w:t xml:space="preserve"> Statutair:</w:t>
            </w:r>
          </w:p>
          <w:p w:rsidR="00703563" w:rsidRPr="007E43F5" w:rsidRDefault="00703563" w:rsidP="007E43F5">
            <w:p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tia_TekstKeuze</w:t>
            </w:r>
            <w:proofErr w:type="spellEnd"/>
          </w:p>
          <w:p w:rsidR="00703563" w:rsidRPr="007E43F5" w:rsidRDefault="00703563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t</w:t>
            </w:r>
            <w:r w:rsidR="005F1938" w:rsidRPr="007E43F5">
              <w:rPr>
                <w:sz w:val="16"/>
                <w:szCs w:val="16"/>
              </w:rPr>
              <w:t>agNaam</w:t>
            </w:r>
            <w:proofErr w:type="spellEnd"/>
            <w:r w:rsidR="005F1938" w:rsidRPr="007E43F5">
              <w:rPr>
                <w:sz w:val="16"/>
                <w:szCs w:val="16"/>
              </w:rPr>
              <w:t>(</w:t>
            </w:r>
            <w:proofErr w:type="spellStart"/>
            <w:r w:rsidR="005F1938" w:rsidRPr="007E43F5">
              <w:rPr>
                <w:sz w:val="16"/>
                <w:szCs w:val="16"/>
              </w:rPr>
              <w:t>k_Statutair</w:t>
            </w:r>
            <w:proofErr w:type="spellEnd"/>
            <w:r w:rsidR="005F1938" w:rsidRPr="007E43F5">
              <w:rPr>
                <w:sz w:val="16"/>
                <w:szCs w:val="16"/>
              </w:rPr>
              <w:t>)</w:t>
            </w:r>
          </w:p>
          <w:p w:rsidR="006335F0" w:rsidRPr="007111F0" w:rsidRDefault="005F1938" w:rsidP="007E43F5">
            <w:pPr>
              <w:spacing w:line="240" w:lineRule="auto"/>
              <w:ind w:left="227"/>
            </w:pPr>
            <w:r w:rsidRPr="007E43F5">
              <w:rPr>
                <w:sz w:val="16"/>
                <w:szCs w:val="16"/>
              </w:rPr>
              <w:t>./tekst(statutair)</w:t>
            </w:r>
          </w:p>
        </w:tc>
      </w:tr>
      <w:tr w:rsidR="006335F0" w:rsidRPr="00AF7E82" w:rsidTr="007E43F5">
        <w:tc>
          <w:tcPr>
            <w:tcW w:w="4644" w:type="dxa"/>
            <w:shd w:val="clear" w:color="auto" w:fill="auto"/>
          </w:tcPr>
          <w:p w:rsidR="006335F0" w:rsidRPr="004B11AE" w:rsidRDefault="00B722E2" w:rsidP="007E43F5">
            <w:pPr>
              <w:tabs>
                <w:tab w:val="left" w:pos="-1440"/>
                <w:tab w:val="left" w:pos="-720"/>
              </w:tabs>
              <w:suppressAutoHyphens/>
              <w:rPr>
                <w:szCs w:val="18"/>
              </w:rPr>
            </w:pPr>
            <w:r w:rsidRPr="004B11AE">
              <w:rPr>
                <w:color w:val="008000"/>
                <w:szCs w:val="18"/>
              </w:rPr>
              <w:t xml:space="preserve">, </w: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AF3852">
              <w:rPr>
                <w:rFonts w:cs="Arial"/>
                <w:szCs w:val="18"/>
              </w:rPr>
              <w:instrText xml:space="preserve">MacroButton Nomacro </w:instrText>
            </w:r>
            <w:r w:rsidR="00610C3F" w:rsidRPr="00AF3852">
              <w:rPr>
                <w:rFonts w:cs="Arial"/>
                <w:szCs w:val="18"/>
                <w:effect w:val="none"/>
              </w:rPr>
              <w:instrText>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AF3852">
              <w:rPr>
                <w:rFonts w:cs="Arial"/>
                <w:szCs w:val="18"/>
              </w:rPr>
              <w:instrText xml:space="preserve">MacroButton Nomacro </w:instrText>
            </w:r>
            <w:r w:rsidR="00610C3F" w:rsidRPr="00AF3852">
              <w:rPr>
                <w:rFonts w:cs="Arial"/>
                <w:szCs w:val="18"/>
                <w:effect w:val="none"/>
              </w:rPr>
              <w:instrText>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10C3F" w:rsidRPr="00AF3852">
              <w:rPr>
                <w:color w:val="008000"/>
                <w:szCs w:val="18"/>
              </w:rPr>
              <w:t>mede kantoorhoudende te</w: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AF3852">
              <w:rPr>
                <w:rFonts w:cs="Arial"/>
                <w:szCs w:val="18"/>
              </w:rPr>
              <w:instrText xml:space="preserve">MacroButton Nomacro </w:instrText>
            </w:r>
            <w:r w:rsidR="00610C3F" w:rsidRPr="00AF3852">
              <w:rPr>
                <w:rFonts w:cs="Arial"/>
                <w:szCs w:val="18"/>
                <w:effect w:val="none"/>
              </w:rPr>
              <w:instrText>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10C3F" w:rsidRPr="004B11AE">
              <w:rPr>
                <w:color w:val="008000"/>
                <w:szCs w:val="18"/>
              </w:rPr>
              <w:t xml:space="preserve"> / </w: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4B11AE">
              <w:rPr>
                <w:rFonts w:cs="Arial"/>
                <w:szCs w:val="18"/>
              </w:rPr>
              <w:instrText xml:space="preserve">MacroButton Nomacro </w:instrText>
            </w:r>
            <w:r w:rsidR="00610C3F" w:rsidRPr="004B11AE">
              <w:rPr>
                <w:rFonts w:cs="Arial"/>
                <w:szCs w:val="18"/>
                <w:effect w:val="none"/>
              </w:rPr>
              <w:instrText>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008000"/>
                <w:szCs w:val="18"/>
              </w:rPr>
              <w:t>kantoorhoudende te</w:t>
            </w:r>
            <w:r w:rsidR="00D449B5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D449B5" w:rsidRPr="004B11AE">
              <w:rPr>
                <w:rFonts w:cs="Arial"/>
                <w:szCs w:val="18"/>
              </w:rPr>
              <w:instrText xml:space="preserve">MacroButton Nomacro </w:instrText>
            </w:r>
            <w:r w:rsidR="00D449B5" w:rsidRPr="004B11AE">
              <w:rPr>
                <w:rFonts w:cs="Arial"/>
                <w:szCs w:val="18"/>
                <w:effect w:val="none"/>
              </w:rPr>
              <w:instrText>§</w:instrText>
            </w:r>
            <w:r w:rsidR="00D449B5" w:rsidRPr="00AF3852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008000"/>
                <w:szCs w:val="18"/>
              </w:rPr>
              <w:t xml:space="preserve"> </w:t>
            </w:r>
            <w:r w:rsidRPr="004B11AE">
              <w:rPr>
                <w:color w:val="008000"/>
                <w:szCs w:val="18"/>
                <w:highlight w:val="yellow"/>
              </w:rPr>
              <w:t>TEKSTBLOK WOONADRES</w:t>
            </w:r>
            <w:r w:rsidR="00D449B5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D449B5" w:rsidRPr="004A4DBB">
              <w:rPr>
                <w:rFonts w:cs="Arial"/>
                <w:szCs w:val="18"/>
              </w:rPr>
              <w:instrText xml:space="preserve">MacroButton Nomacro </w:instrText>
            </w:r>
            <w:r w:rsidR="00D449B5" w:rsidRPr="004A4DBB">
              <w:rPr>
                <w:rFonts w:cs="Arial"/>
                <w:szCs w:val="18"/>
                <w:effect w:val="none"/>
              </w:rPr>
              <w:instrText>§</w:instrText>
            </w:r>
            <w:r w:rsidR="00D449B5"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008000"/>
                <w:szCs w:val="18"/>
              </w:rPr>
              <w:t xml:space="preserve"> / en aldaar kantoorhoudende aan </w:t>
            </w:r>
            <w:r w:rsidRPr="004B11AE">
              <w:rPr>
                <w:color w:val="800080"/>
                <w:szCs w:val="18"/>
              </w:rPr>
              <w:t>de</w:t>
            </w:r>
            <w:r w:rsidR="006B01FF" w:rsidRPr="004B11AE">
              <w:rPr>
                <w:color w:val="800080"/>
                <w:szCs w:val="18"/>
              </w:rPr>
              <w:t>/het</w:t>
            </w:r>
            <w:r w:rsidRPr="004B11AE">
              <w:rPr>
                <w:color w:val="008000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C006D0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straatnaam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color w:val="3366FF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huisnummer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letter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toevoeging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 xml:space="preserve"> </w:t>
            </w:r>
            <w:r w:rsidRPr="004B11AE">
              <w:rPr>
                <w:color w:val="993300"/>
                <w:szCs w:val="18"/>
              </w:rPr>
              <w:t>(postcode</w:t>
            </w:r>
            <w:r w:rsidR="002C6A6F" w:rsidRPr="004B11AE">
              <w:rPr>
                <w:color w:val="993300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szCs w:val="18"/>
              </w:rPr>
              <w:t>postcode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993300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756DE7" w:rsidRDefault="00B722E2" w:rsidP="00756DE7">
            <w:r w:rsidRPr="00B722E2">
              <w:t xml:space="preserve">Verplichte </w:t>
            </w:r>
            <w:r>
              <w:t xml:space="preserve">tekstkeuze met </w:t>
            </w:r>
            <w:r w:rsidR="00D449B5">
              <w:t>drie</w:t>
            </w:r>
            <w:r w:rsidR="00C92327">
              <w:t xml:space="preserve"> opties</w:t>
            </w:r>
            <w:r w:rsidR="00756DE7">
              <w:t>:</w:t>
            </w:r>
          </w:p>
          <w:p w:rsidR="00D449B5" w:rsidRPr="00D449B5" w:rsidRDefault="00D449B5" w:rsidP="007E43F5">
            <w:pPr>
              <w:numPr>
                <w:ilvl w:val="0"/>
                <w:numId w:val="16"/>
              </w:numPr>
            </w:pPr>
            <w:r>
              <w:rPr>
                <w:color w:val="008000"/>
              </w:rPr>
              <w:t xml:space="preserve">mede </w:t>
            </w:r>
            <w:r w:rsidRPr="007E43F5">
              <w:rPr>
                <w:color w:val="008000"/>
              </w:rPr>
              <w:t>kantoorhoudende</w:t>
            </w:r>
            <w:r>
              <w:rPr>
                <w:color w:val="008000"/>
              </w:rPr>
              <w:t xml:space="preserve"> te</w:t>
            </w:r>
            <w:r w:rsidRPr="007E43F5">
              <w:rPr>
                <w:color w:val="008000"/>
              </w:rPr>
              <w:t xml:space="preserve"> </w:t>
            </w:r>
            <w:r>
              <w:t>gevolgd door het woonadres conform het tekstblok Woonadres,</w:t>
            </w:r>
          </w:p>
          <w:p w:rsidR="00C92327" w:rsidRDefault="00A01C81" w:rsidP="007E43F5">
            <w:pPr>
              <w:numPr>
                <w:ilvl w:val="0"/>
                <w:numId w:val="16"/>
              </w:numPr>
            </w:pPr>
            <w:r w:rsidRPr="007E43F5">
              <w:rPr>
                <w:color w:val="008000"/>
              </w:rPr>
              <w:t>kantoorhoudende</w:t>
            </w:r>
            <w:r w:rsidR="00C92327" w:rsidRPr="007E43F5">
              <w:rPr>
                <w:color w:val="008000"/>
              </w:rPr>
              <w:t xml:space="preserve"> te </w:t>
            </w:r>
            <w:r w:rsidR="00756DE7">
              <w:t>ge</w:t>
            </w:r>
            <w:r w:rsidR="00C92327">
              <w:t>volg</w:t>
            </w:r>
            <w:r w:rsidR="00756DE7">
              <w:t xml:space="preserve">d door </w:t>
            </w:r>
            <w:r w:rsidR="00C92327">
              <w:t xml:space="preserve">het </w:t>
            </w:r>
            <w:r w:rsidR="00756DE7">
              <w:t>woon</w:t>
            </w:r>
            <w:r w:rsidR="00C92327">
              <w:t>adres conform het tekstblok Woonadres</w:t>
            </w:r>
            <w:r w:rsidR="00756DE7">
              <w:t>,</w:t>
            </w:r>
          </w:p>
          <w:p w:rsidR="00756DE7" w:rsidRDefault="00756DE7" w:rsidP="007E43F5">
            <w:pPr>
              <w:numPr>
                <w:ilvl w:val="0"/>
                <w:numId w:val="16"/>
              </w:numPr>
            </w:pPr>
            <w:r w:rsidRPr="007E43F5">
              <w:rPr>
                <w:color w:val="008000"/>
              </w:rPr>
              <w:t xml:space="preserve">en aldaar </w:t>
            </w:r>
            <w:r w:rsidR="00A01C81" w:rsidRPr="007E43F5">
              <w:rPr>
                <w:color w:val="008000"/>
              </w:rPr>
              <w:t>kantoorhoudende</w:t>
            </w:r>
            <w:r w:rsidRPr="007E43F5">
              <w:rPr>
                <w:color w:val="008000"/>
              </w:rPr>
              <w:t xml:space="preserve"> aan </w:t>
            </w:r>
            <w:r w:rsidRPr="00756DE7">
              <w:t xml:space="preserve">gevolgd door </w:t>
            </w:r>
            <w:r w:rsidR="006B01FF">
              <w:t xml:space="preserve">een optioneel lidwoord en </w:t>
            </w:r>
            <w:r w:rsidRPr="00756DE7">
              <w:t>het woonadres zonder woonplaats vermelding.</w:t>
            </w:r>
            <w:r w:rsidR="005816CD">
              <w:t xml:space="preserve"> </w:t>
            </w:r>
          </w:p>
          <w:p w:rsidR="00D449B5" w:rsidRDefault="00D449B5" w:rsidP="007E43F5">
            <w:pPr>
              <w:spacing w:line="240" w:lineRule="auto"/>
            </w:pPr>
          </w:p>
          <w:p w:rsidR="001329B0" w:rsidRDefault="001329B0" w:rsidP="00D03911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color w:val="008000"/>
              </w:rPr>
            </w:pPr>
            <w:r>
              <w:t xml:space="preserve">De tekstkeuzes </w:t>
            </w:r>
            <w:r>
              <w:rPr>
                <w:color w:val="008000"/>
              </w:rPr>
              <w:t xml:space="preserve">mede </w:t>
            </w:r>
            <w:r w:rsidRPr="007E43F5">
              <w:rPr>
                <w:color w:val="008000"/>
              </w:rPr>
              <w:t>kantoorhoudende</w:t>
            </w:r>
            <w:r>
              <w:rPr>
                <w:color w:val="008000"/>
              </w:rPr>
              <w:t xml:space="preserve"> te </w:t>
            </w:r>
            <w:r w:rsidRPr="00D03911">
              <w:t>en</w:t>
            </w:r>
            <w:r>
              <w:rPr>
                <w:color w:val="008000"/>
              </w:rPr>
              <w:t xml:space="preserve"> </w:t>
            </w:r>
          </w:p>
          <w:p w:rsidR="001329B0" w:rsidRDefault="001329B0" w:rsidP="00D03911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7E43F5">
              <w:rPr>
                <w:color w:val="008000"/>
              </w:rPr>
              <w:t>kantoorhoudende te</w:t>
            </w:r>
            <w:r>
              <w:rPr>
                <w:color w:val="008000"/>
              </w:rPr>
              <w:t xml:space="preserve"> </w:t>
            </w:r>
            <w:r w:rsidRPr="00D03911">
              <w:t>worden voorafgegaan door een ‘,’.</w:t>
            </w:r>
          </w:p>
          <w:p w:rsidR="001329B0" w:rsidRDefault="001329B0" w:rsidP="007E43F5">
            <w:pPr>
              <w:spacing w:line="240" w:lineRule="auto"/>
            </w:pPr>
          </w:p>
          <w:p w:rsidR="005816CD" w:rsidRDefault="00756DE7" w:rsidP="00C006D0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>
              <w:t xml:space="preserve">De </w:t>
            </w:r>
            <w:r w:rsidR="005816CD">
              <w:t xml:space="preserve">laatste </w:t>
            </w:r>
            <w:r>
              <w:t xml:space="preserve">keuze </w:t>
            </w:r>
            <w:r w:rsidR="005816CD" w:rsidRPr="007E43F5">
              <w:rPr>
                <w:color w:val="008000"/>
              </w:rPr>
              <w:t>en aldaar kantoorhoudende aan</w:t>
            </w:r>
            <w:r w:rsidR="005816CD">
              <w:t xml:space="preserve"> </w:t>
            </w:r>
            <w:r>
              <w:t xml:space="preserve">is </w:t>
            </w:r>
            <w:r w:rsidRPr="00C006D0">
              <w:rPr>
                <w:lang w:val="nl-NL"/>
              </w:rPr>
              <w:t>alleen</w:t>
            </w:r>
          </w:p>
          <w:p w:rsidR="005816CD" w:rsidRDefault="00756DE7" w:rsidP="00C006D0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 xml:space="preserve">toegestaan indien Zetel gelijk is aan Woonplaats én het een </w:t>
            </w:r>
          </w:p>
          <w:p w:rsidR="00D4547C" w:rsidRDefault="00756DE7" w:rsidP="00C006D0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>binnenlandse zetel</w:t>
            </w:r>
            <w:r w:rsidR="00D4547C">
              <w:t xml:space="preserve"> en </w:t>
            </w:r>
            <w:r>
              <w:t>woonplaats betreft.</w:t>
            </w:r>
            <w:r w:rsidR="005816CD">
              <w:t xml:space="preserve"> Dit wordt </w:t>
            </w:r>
          </w:p>
          <w:p w:rsidR="00756DE7" w:rsidRDefault="005816CD" w:rsidP="00C006D0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>gecontroleerd</w:t>
            </w:r>
            <w:r w:rsidR="00D4547C">
              <w:t xml:space="preserve"> </w:t>
            </w:r>
            <w:r>
              <w:t>in de</w:t>
            </w:r>
            <w:r w:rsidR="00D4547C">
              <w:t xml:space="preserve"> backend.</w:t>
            </w:r>
          </w:p>
          <w:p w:rsidR="00D449B5" w:rsidRDefault="00D449B5" w:rsidP="00B722E2">
            <w:pPr>
              <w:rPr>
                <w:u w:val="single"/>
              </w:rPr>
            </w:pPr>
          </w:p>
          <w:p w:rsidR="005A7AA6" w:rsidRPr="007E43F5" w:rsidRDefault="005A7AA6" w:rsidP="00B722E2">
            <w:pPr>
              <w:rPr>
                <w:u w:val="single"/>
              </w:rPr>
            </w:pPr>
            <w:proofErr w:type="spellStart"/>
            <w:r w:rsidRPr="007E43F5">
              <w:rPr>
                <w:u w:val="single"/>
              </w:rPr>
              <w:t>Mapping</w:t>
            </w:r>
            <w:proofErr w:type="spellEnd"/>
            <w:r w:rsidRPr="007E43F5">
              <w:rPr>
                <w:u w:val="single"/>
              </w:rPr>
              <w:t>:</w:t>
            </w:r>
          </w:p>
          <w:p w:rsidR="00756DE7" w:rsidRPr="007E43F5" w:rsidRDefault="005A7AA6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7E43F5">
              <w:rPr>
                <w:sz w:val="16"/>
                <w:szCs w:val="16"/>
                <w:lang w:val="nl-NL"/>
              </w:rPr>
              <w:t>/</w:t>
            </w:r>
            <w:proofErr w:type="spellStart"/>
            <w:r w:rsidR="00756DE7" w:rsidRPr="007E43F5">
              <w:rPr>
                <w:sz w:val="16"/>
                <w:szCs w:val="16"/>
                <w:lang w:val="nl-NL"/>
              </w:rPr>
              <w:t>tia_TekstKeuze</w:t>
            </w:r>
            <w:proofErr w:type="spellEnd"/>
            <w:r w:rsidR="00756DE7" w:rsidRPr="007E43F5">
              <w:rPr>
                <w:sz w:val="16"/>
                <w:szCs w:val="16"/>
                <w:lang w:val="nl-NL"/>
              </w:rPr>
              <w:t>/</w:t>
            </w:r>
          </w:p>
          <w:p w:rsidR="00756DE7" w:rsidRPr="007E43F5" w:rsidRDefault="00756DE7" w:rsidP="007E43F5">
            <w:pPr>
              <w:spacing w:line="240" w:lineRule="auto"/>
              <w:ind w:left="227"/>
              <w:rPr>
                <w:sz w:val="16"/>
              </w:rPr>
            </w:pPr>
            <w:r w:rsidRPr="007E43F5">
              <w:rPr>
                <w:sz w:val="16"/>
              </w:rPr>
              <w:t>./</w:t>
            </w:r>
            <w:proofErr w:type="spellStart"/>
            <w:r w:rsidRPr="007E43F5">
              <w:rPr>
                <w:sz w:val="16"/>
              </w:rPr>
              <w:t>tagNaam</w:t>
            </w:r>
            <w:proofErr w:type="spellEnd"/>
            <w:r w:rsidRPr="007E43F5">
              <w:rPr>
                <w:sz w:val="16"/>
              </w:rPr>
              <w:t xml:space="preserve"> (</w:t>
            </w:r>
            <w:proofErr w:type="spellStart"/>
            <w:r w:rsidRPr="007E43F5">
              <w:rPr>
                <w:sz w:val="16"/>
              </w:rPr>
              <w:t>k_Kantoorhoudende</w:t>
            </w:r>
            <w:proofErr w:type="spellEnd"/>
            <w:r w:rsidRPr="007E43F5">
              <w:rPr>
                <w:sz w:val="16"/>
              </w:rPr>
              <w:t>)</w:t>
            </w:r>
          </w:p>
          <w:p w:rsidR="00756DE7" w:rsidRPr="007E43F5" w:rsidRDefault="00756DE7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color w:val="008000"/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./tekst(</w:t>
            </w:r>
            <w:r w:rsidR="00D449B5" w:rsidRPr="00AF3852">
              <w:rPr>
                <w:sz w:val="16"/>
                <w:szCs w:val="16"/>
              </w:rPr>
              <w:t xml:space="preserve">‘mede kantoorhoudende te’, </w:t>
            </w:r>
            <w:r w:rsidRPr="007E43F5">
              <w:rPr>
                <w:sz w:val="16"/>
                <w:szCs w:val="16"/>
              </w:rPr>
              <w:t>‘</w:t>
            </w:r>
            <w:r w:rsidR="00A01C81" w:rsidRPr="00D449B5">
              <w:rPr>
                <w:sz w:val="16"/>
                <w:szCs w:val="16"/>
              </w:rPr>
              <w:t>kantoorhoudende</w:t>
            </w:r>
            <w:r w:rsidR="00193349" w:rsidRPr="00D449B5">
              <w:rPr>
                <w:sz w:val="16"/>
                <w:szCs w:val="16"/>
              </w:rPr>
              <w:t xml:space="preserve"> te’ of ‘en aldaar </w:t>
            </w:r>
            <w:r w:rsidR="00A01C81" w:rsidRPr="00D449B5">
              <w:rPr>
                <w:sz w:val="16"/>
                <w:szCs w:val="16"/>
              </w:rPr>
              <w:t>kantoorhoudende</w:t>
            </w:r>
            <w:r w:rsidR="00193349" w:rsidRPr="00D449B5">
              <w:rPr>
                <w:sz w:val="16"/>
                <w:szCs w:val="16"/>
              </w:rPr>
              <w:t xml:space="preserve"> aan</w:t>
            </w:r>
            <w:r w:rsidR="00193349" w:rsidRPr="00A137F5">
              <w:rPr>
                <w:sz w:val="16"/>
                <w:szCs w:val="16"/>
              </w:rPr>
              <w:t>’</w:t>
            </w:r>
            <w:r w:rsidR="00193349" w:rsidRPr="004B11AE">
              <w:rPr>
                <w:sz w:val="16"/>
                <w:szCs w:val="16"/>
              </w:rPr>
              <w:t>)</w:t>
            </w:r>
          </w:p>
          <w:p w:rsidR="009948C3" w:rsidRDefault="009948C3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D4547C" w:rsidRPr="007E43F5" w:rsidRDefault="00D4547C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de/het</w:t>
            </w:r>
            <w:r w:rsidRPr="007E43F5">
              <w:rPr>
                <w:u w:val="single"/>
              </w:rPr>
              <w:t>:</w:t>
            </w:r>
          </w:p>
          <w:p w:rsidR="006B01FF" w:rsidRPr="007E43F5" w:rsidRDefault="006B01FF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7E43F5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7E43F5">
              <w:rPr>
                <w:sz w:val="16"/>
                <w:szCs w:val="16"/>
                <w:lang w:val="nl-NL"/>
              </w:rPr>
              <w:t>tia_TekstKeuze</w:t>
            </w:r>
            <w:proofErr w:type="spellEnd"/>
            <w:r w:rsidRPr="007E43F5">
              <w:rPr>
                <w:sz w:val="16"/>
                <w:szCs w:val="16"/>
                <w:lang w:val="nl-NL"/>
              </w:rPr>
              <w:t>/</w:t>
            </w:r>
          </w:p>
          <w:p w:rsidR="006B01FF" w:rsidRPr="007E43F5" w:rsidRDefault="006B01FF" w:rsidP="007E43F5">
            <w:pPr>
              <w:spacing w:line="240" w:lineRule="auto"/>
              <w:ind w:left="227"/>
              <w:rPr>
                <w:sz w:val="16"/>
              </w:rPr>
            </w:pPr>
            <w:r w:rsidRPr="007E43F5">
              <w:rPr>
                <w:sz w:val="16"/>
              </w:rPr>
              <w:t>./</w:t>
            </w:r>
            <w:proofErr w:type="spellStart"/>
            <w:r w:rsidRPr="007E43F5">
              <w:rPr>
                <w:sz w:val="16"/>
              </w:rPr>
              <w:t>tagNaam</w:t>
            </w:r>
            <w:proofErr w:type="spellEnd"/>
            <w:r w:rsidRPr="007E43F5">
              <w:rPr>
                <w:sz w:val="16"/>
              </w:rPr>
              <w:t xml:space="preserve"> (</w:t>
            </w:r>
            <w:proofErr w:type="spellStart"/>
            <w:r w:rsidRPr="007E43F5">
              <w:rPr>
                <w:sz w:val="16"/>
              </w:rPr>
              <w:t>k_KantoorhoudendeLidwoord</w:t>
            </w:r>
            <w:proofErr w:type="spellEnd"/>
            <w:r w:rsidRPr="007E43F5">
              <w:rPr>
                <w:sz w:val="16"/>
              </w:rPr>
              <w:t>)</w:t>
            </w:r>
          </w:p>
          <w:p w:rsidR="006B01FF" w:rsidRPr="007E43F5" w:rsidRDefault="006B01FF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./tekst(‘de’ of ‘het’)</w:t>
            </w:r>
          </w:p>
          <w:p w:rsidR="00D449B5" w:rsidRDefault="00D449B5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D4547C" w:rsidRPr="007E43F5" w:rsidRDefault="00D4547C" w:rsidP="00D4547C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aldaar kantoorhoudende aan</w:t>
            </w:r>
            <w:r w:rsidRPr="007E43F5">
              <w:rPr>
                <w:u w:val="single"/>
              </w:rPr>
              <w:t>:</w:t>
            </w:r>
          </w:p>
          <w:p w:rsidR="00756DE7" w:rsidRPr="007E43F5" w:rsidRDefault="00756DE7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7E43F5">
              <w:rPr>
                <w:sz w:val="16"/>
                <w:szCs w:val="16"/>
                <w:lang w:val="nl-NL"/>
              </w:rPr>
              <w:t xml:space="preserve">/ </w:t>
            </w:r>
          </w:p>
          <w:p w:rsidR="005A7AA6" w:rsidRPr="007E43F5" w:rsidRDefault="00943EDC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  <w:lang w:val="nl-NL"/>
              </w:rPr>
              <w:t xml:space="preserve">  </w:t>
            </w:r>
            <w:proofErr w:type="spellStart"/>
            <w:r w:rsidR="005A7AA6" w:rsidRPr="007E43F5">
              <w:rPr>
                <w:sz w:val="16"/>
                <w:szCs w:val="16"/>
                <w:lang w:val="nl-NL"/>
              </w:rPr>
              <w:t>IMKAD_WoonlocatiePersoon</w:t>
            </w:r>
            <w:proofErr w:type="spellEnd"/>
            <w:r w:rsidR="005A7AA6" w:rsidRPr="007E43F5">
              <w:rPr>
                <w:sz w:val="16"/>
                <w:szCs w:val="16"/>
                <w:lang w:val="nl-NL"/>
              </w:rPr>
              <w:t>/adres/</w:t>
            </w:r>
            <w:proofErr w:type="spellStart"/>
            <w:r w:rsidR="005A7AA6" w:rsidRPr="007E43F5">
              <w:rPr>
                <w:sz w:val="16"/>
                <w:szCs w:val="16"/>
                <w:lang w:val="nl-NL"/>
              </w:rPr>
              <w:t>binnenlandsAdres</w:t>
            </w:r>
            <w:proofErr w:type="spellEnd"/>
            <w:r w:rsidR="005A7AA6" w:rsidRPr="007E43F5">
              <w:rPr>
                <w:sz w:val="16"/>
                <w:szCs w:val="16"/>
                <w:lang w:val="nl-NL"/>
              </w:rPr>
              <w:t>/</w:t>
            </w:r>
          </w:p>
          <w:p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BAG_NummerAanduiding</w:t>
            </w:r>
            <w:proofErr w:type="spellEnd"/>
            <w:r w:rsidRPr="007E43F5">
              <w:rPr>
                <w:sz w:val="16"/>
                <w:szCs w:val="16"/>
              </w:rPr>
              <w:t>/postcode</w:t>
            </w:r>
          </w:p>
          <w:p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./BAG_Woonplaats/woonplaatsnaam</w:t>
            </w:r>
          </w:p>
          <w:p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BAG_OpenbareRuimte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openbareRuimteNaam</w:t>
            </w:r>
            <w:proofErr w:type="spellEnd"/>
          </w:p>
          <w:p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BAG_NummerAanduiding</w:t>
            </w:r>
            <w:proofErr w:type="spellEnd"/>
            <w:r w:rsidRPr="007E43F5">
              <w:rPr>
                <w:sz w:val="16"/>
                <w:szCs w:val="16"/>
              </w:rPr>
              <w:t>/huisnummer</w:t>
            </w:r>
          </w:p>
          <w:p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BAG_NummerAanduiding</w:t>
            </w:r>
            <w:proofErr w:type="spellEnd"/>
            <w:r w:rsidRPr="007E43F5">
              <w:rPr>
                <w:sz w:val="16"/>
                <w:szCs w:val="16"/>
              </w:rPr>
              <w:t>/huisletter</w:t>
            </w:r>
            <w:r w:rsidR="00F02455">
              <w:rPr>
                <w:sz w:val="16"/>
                <w:szCs w:val="16"/>
              </w:rPr>
              <w:t xml:space="preserve"> (optioneel)</w:t>
            </w:r>
          </w:p>
          <w:p w:rsidR="005A7AA6" w:rsidRPr="00B722E2" w:rsidRDefault="005A7AA6" w:rsidP="007E43F5">
            <w:pPr>
              <w:spacing w:line="240" w:lineRule="auto"/>
              <w:ind w:left="227"/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BAG_NummerAanduiding</w:t>
            </w:r>
            <w:proofErr w:type="spellEnd"/>
            <w:r w:rsidRPr="007E43F5">
              <w:rPr>
                <w:sz w:val="16"/>
                <w:szCs w:val="16"/>
              </w:rPr>
              <w:t>/huisnummertoevoeging</w:t>
            </w:r>
            <w:r w:rsidR="00F02455">
              <w:rPr>
                <w:sz w:val="16"/>
                <w:szCs w:val="16"/>
              </w:rPr>
              <w:t xml:space="preserve"> (optioneel)</w:t>
            </w:r>
          </w:p>
        </w:tc>
      </w:tr>
      <w:tr w:rsidR="006335F0" w:rsidRPr="00413630" w:rsidTr="007E43F5">
        <w:tc>
          <w:tcPr>
            <w:tcW w:w="4644" w:type="dxa"/>
            <w:shd w:val="clear" w:color="auto" w:fill="auto"/>
          </w:tcPr>
          <w:p w:rsidR="006335F0" w:rsidRPr="004B11AE" w:rsidRDefault="00A87537" w:rsidP="00F02455">
            <w:pPr>
              <w:tabs>
                <w:tab w:val="left" w:pos="-1440"/>
                <w:tab w:val="left" w:pos="-720"/>
              </w:tabs>
              <w:suppressAutoHyphens/>
              <w:rPr>
                <w:szCs w:val="18"/>
              </w:rPr>
            </w:pPr>
            <w:r w:rsidRPr="004B11AE">
              <w:rPr>
                <w:color w:val="993366"/>
                <w:szCs w:val="18"/>
              </w:rPr>
              <w:t xml:space="preserve">, </w:t>
            </w:r>
            <w:r w:rsidR="006335F0" w:rsidRPr="004B11AE">
              <w:rPr>
                <w:color w:val="800080"/>
                <w:szCs w:val="18"/>
              </w:rPr>
              <w:t xml:space="preserve">ingeschreven in het </w:t>
            </w:r>
            <w:r w:rsidR="00D64E20" w:rsidRPr="004B11AE">
              <w:rPr>
                <w:color w:val="800080"/>
                <w:szCs w:val="18"/>
              </w:rPr>
              <w:t>h</w:t>
            </w:r>
            <w:r w:rsidR="004C13C9" w:rsidRPr="004B11AE">
              <w:rPr>
                <w:color w:val="800080"/>
                <w:szCs w:val="18"/>
              </w:rPr>
              <w:t>andels</w:t>
            </w:r>
            <w:r w:rsidR="006335F0" w:rsidRPr="004B11AE">
              <w:rPr>
                <w:color w:val="800080"/>
                <w:szCs w:val="18"/>
              </w:rPr>
              <w:t xml:space="preserve">register </w:t>
            </w:r>
            <w:r w:rsidR="006335F0" w:rsidRPr="004B11AE">
              <w:rPr>
                <w:color w:val="3366FF"/>
                <w:szCs w:val="18"/>
              </w:rPr>
              <w:t>van de Kamer van Koophandel</w:t>
            </w:r>
            <w:r w:rsidR="006335F0" w:rsidRPr="004B11AE">
              <w:rPr>
                <w:color w:val="800080"/>
                <w:szCs w:val="18"/>
              </w:rPr>
              <w:t xml:space="preserve"> onder nummer</w:t>
            </w:r>
            <w:r w:rsidR="00252893" w:rsidRPr="004B11AE">
              <w:rPr>
                <w:color w:val="800080"/>
                <w:szCs w:val="18"/>
              </w:rPr>
              <w:t>:</w:t>
            </w:r>
            <w:r w:rsidR="006335F0" w:rsidRPr="004B11AE">
              <w:rPr>
                <w:color w:val="FF0000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getal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4A4DBB">
              <w:rPr>
                <w:rFonts w:cs="Arial"/>
                <w:szCs w:val="18"/>
                <w:effect w:val="none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FE62C7" w:rsidRPr="004B11AE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065283" w:rsidRPr="00D8014C" w:rsidRDefault="00D8014C" w:rsidP="00065283">
            <w:r w:rsidRPr="00D8014C">
              <w:t>Optionele tekst</w:t>
            </w:r>
            <w:r w:rsidR="00F02455">
              <w:t xml:space="preserve">, </w:t>
            </w:r>
            <w:r w:rsidR="00065283">
              <w:t xml:space="preserve">wordt </w:t>
            </w:r>
            <w:r w:rsidR="006335F0" w:rsidRPr="00D8014C">
              <w:t xml:space="preserve">getoond </w:t>
            </w:r>
            <w:r w:rsidR="00F02455">
              <w:t>wanneer</w:t>
            </w:r>
            <w:r w:rsidR="006335F0" w:rsidRPr="00D8014C">
              <w:t xml:space="preserve"> </w:t>
            </w:r>
            <w:r w:rsidR="004C13C9">
              <w:t xml:space="preserve">het </w:t>
            </w:r>
            <w:r w:rsidR="006335F0" w:rsidRPr="00D8014C">
              <w:t xml:space="preserve">nummer van </w:t>
            </w:r>
            <w:r w:rsidR="004C13C9">
              <w:t xml:space="preserve">het </w:t>
            </w:r>
            <w:r w:rsidR="00042D29">
              <w:t>h</w:t>
            </w:r>
            <w:r w:rsidR="004C13C9">
              <w:t>andels</w:t>
            </w:r>
            <w:r w:rsidR="006335F0" w:rsidRPr="00D8014C">
              <w:t>regist</w:t>
            </w:r>
            <w:r w:rsidR="004C13C9">
              <w:t>er</w:t>
            </w:r>
            <w:r w:rsidR="006335F0" w:rsidRPr="00D8014C">
              <w:t xml:space="preserve"> </w:t>
            </w:r>
            <w:r w:rsidR="0076681E" w:rsidRPr="00D8014C">
              <w:t>is</w:t>
            </w:r>
            <w:r w:rsidR="006335F0" w:rsidRPr="00D8014C">
              <w:t xml:space="preserve"> ingevuld</w:t>
            </w:r>
            <w:r w:rsidR="00F02455">
              <w:t xml:space="preserve"> en a</w:t>
            </w:r>
            <w:r w:rsidR="00065283" w:rsidRPr="00D8014C">
              <w:t xml:space="preserve">nders </w:t>
            </w:r>
            <w:r w:rsidR="00F02455">
              <w:t>niet</w:t>
            </w:r>
            <w:r w:rsidR="00065283" w:rsidRPr="00D8014C">
              <w:t>.</w:t>
            </w:r>
            <w:r w:rsidR="00065283">
              <w:t xml:space="preserve"> Het al dan niet tonen van de tekst ‘</w:t>
            </w:r>
            <w:r w:rsidR="00065283" w:rsidRPr="007E43F5">
              <w:rPr>
                <w:color w:val="3366FF"/>
              </w:rPr>
              <w:t>van de Kamer van Koophandel</w:t>
            </w:r>
            <w:r w:rsidR="00065283">
              <w:t>’ is een gebruikerskeuze.</w:t>
            </w:r>
          </w:p>
          <w:p w:rsidR="004B11AE" w:rsidRDefault="004B11AE" w:rsidP="00065283"/>
          <w:p w:rsidR="00065283" w:rsidRPr="00D8014C" w:rsidRDefault="00065283" w:rsidP="00065283">
            <w:r w:rsidRPr="00D8014C">
              <w:t xml:space="preserve">Het getal na ‘nummer’ dient in cijfers vermeld te worden. </w:t>
            </w:r>
            <w:r>
              <w:t>Het nummer kan beginnen met nullen; deze moeten ook getoond worden in de akte.</w:t>
            </w:r>
          </w:p>
          <w:p w:rsidR="00065283" w:rsidRDefault="00065283" w:rsidP="00D8014C"/>
          <w:p w:rsidR="006335F0" w:rsidRPr="007E43F5" w:rsidRDefault="006335F0" w:rsidP="007E43F5">
            <w:pPr>
              <w:spacing w:before="72" w:line="240" w:lineRule="auto"/>
              <w:rPr>
                <w:szCs w:val="18"/>
                <w:u w:val="single"/>
              </w:rPr>
            </w:pPr>
            <w:proofErr w:type="spellStart"/>
            <w:r w:rsidRPr="007E43F5">
              <w:rPr>
                <w:szCs w:val="18"/>
                <w:u w:val="single"/>
              </w:rPr>
              <w:t>Mapping</w:t>
            </w:r>
            <w:proofErr w:type="spellEnd"/>
            <w:r w:rsidRPr="007E43F5">
              <w:rPr>
                <w:szCs w:val="18"/>
                <w:u w:val="single"/>
              </w:rPr>
              <w:t>:</w:t>
            </w:r>
          </w:p>
          <w:p w:rsidR="006335F0" w:rsidRPr="004B11AE" w:rsidRDefault="006335F0" w:rsidP="007E43F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//</w:t>
            </w:r>
            <w:proofErr w:type="spellStart"/>
            <w:r w:rsidRPr="004B11AE">
              <w:rPr>
                <w:sz w:val="16"/>
                <w:szCs w:val="16"/>
              </w:rPr>
              <w:t>IMKAD_Persoon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  <w:proofErr w:type="spellStart"/>
            <w:r w:rsidRPr="004B11AE">
              <w:rPr>
                <w:sz w:val="16"/>
                <w:szCs w:val="16"/>
              </w:rPr>
              <w:t>tia_Gegevens</w:t>
            </w:r>
            <w:proofErr w:type="spellEnd"/>
            <w:r w:rsidRPr="004B11AE">
              <w:rPr>
                <w:sz w:val="16"/>
                <w:szCs w:val="16"/>
              </w:rPr>
              <w:t>/NHR_Rechtspersoon/</w:t>
            </w:r>
          </w:p>
          <w:p w:rsidR="006335F0" w:rsidRPr="001329B0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1329B0">
              <w:rPr>
                <w:sz w:val="16"/>
                <w:szCs w:val="16"/>
              </w:rPr>
              <w:t>./</w:t>
            </w:r>
            <w:proofErr w:type="spellStart"/>
            <w:r w:rsidRPr="001329B0">
              <w:rPr>
                <w:sz w:val="16"/>
                <w:szCs w:val="16"/>
              </w:rPr>
              <w:t>FINummer</w:t>
            </w:r>
            <w:proofErr w:type="spellEnd"/>
          </w:p>
          <w:p w:rsidR="00F02455" w:rsidRDefault="00F02455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F65CB4" w:rsidRPr="004B11AE" w:rsidRDefault="00F65CB4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4B11AE">
              <w:rPr>
                <w:sz w:val="16"/>
                <w:szCs w:val="16"/>
              </w:rPr>
              <w:t>//</w:t>
            </w:r>
            <w:proofErr w:type="spellStart"/>
            <w:r w:rsidRPr="004B11AE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4B11AE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4B11AE">
              <w:rPr>
                <w:sz w:val="16"/>
                <w:szCs w:val="16"/>
                <w:lang w:val="nl-NL"/>
              </w:rPr>
              <w:t>tia_TekstKeuze</w:t>
            </w:r>
            <w:proofErr w:type="spellEnd"/>
            <w:r w:rsidRPr="004B11AE">
              <w:rPr>
                <w:sz w:val="16"/>
                <w:szCs w:val="16"/>
                <w:lang w:val="nl-NL"/>
              </w:rPr>
              <w:t>/</w:t>
            </w:r>
          </w:p>
          <w:p w:rsidR="00F65CB4" w:rsidRPr="004B11AE" w:rsidRDefault="00F65CB4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</w:t>
            </w:r>
            <w:proofErr w:type="spellStart"/>
            <w:r w:rsidRPr="004B11AE">
              <w:rPr>
                <w:sz w:val="16"/>
                <w:szCs w:val="16"/>
              </w:rPr>
              <w:t>tagNaam</w:t>
            </w:r>
            <w:proofErr w:type="spellEnd"/>
            <w:r w:rsidRPr="004B11AE">
              <w:rPr>
                <w:sz w:val="16"/>
                <w:szCs w:val="16"/>
              </w:rPr>
              <w:t xml:space="preserve"> (</w:t>
            </w:r>
            <w:proofErr w:type="spellStart"/>
            <w:r w:rsidRPr="004B11AE">
              <w:rPr>
                <w:sz w:val="16"/>
                <w:szCs w:val="16"/>
              </w:rPr>
              <w:t>k_KvK</w:t>
            </w:r>
            <w:proofErr w:type="spellEnd"/>
            <w:r w:rsidRPr="004B11AE">
              <w:rPr>
                <w:sz w:val="16"/>
                <w:szCs w:val="16"/>
              </w:rPr>
              <w:t>)</w:t>
            </w:r>
          </w:p>
          <w:p w:rsidR="00F02455" w:rsidRPr="007E43F5" w:rsidRDefault="00F02455" w:rsidP="00EC2A1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F65CB4" w:rsidRPr="004B11AE">
              <w:rPr>
                <w:sz w:val="16"/>
                <w:szCs w:val="16"/>
              </w:rPr>
              <w:t>./tekst(van de Kamer van Koophandel)</w:t>
            </w:r>
          </w:p>
        </w:tc>
      </w:tr>
      <w:tr w:rsidR="005816CD" w:rsidRPr="00413630" w:rsidTr="007E43F5">
        <w:tc>
          <w:tcPr>
            <w:tcW w:w="4644" w:type="dxa"/>
            <w:shd w:val="clear" w:color="auto" w:fill="auto"/>
          </w:tcPr>
          <w:p w:rsidR="005816CD" w:rsidRPr="004B11AE" w:rsidRDefault="00F02455" w:rsidP="007E43F5">
            <w:pPr>
              <w:tabs>
                <w:tab w:val="left" w:pos="-1440"/>
                <w:tab w:val="left" w:pos="-720"/>
              </w:tabs>
              <w:suppressAutoHyphens/>
              <w:rPr>
                <w:color w:val="993366"/>
                <w:szCs w:val="18"/>
              </w:rPr>
            </w:pPr>
            <w:r>
              <w:rPr>
                <w:rFonts w:cs="Arial"/>
                <w:color w:val="800080"/>
                <w:szCs w:val="18"/>
              </w:rPr>
              <w:t xml:space="preserve">, </w:t>
            </w:r>
            <w:r w:rsidRPr="004B11AE">
              <w:rPr>
                <w:rFonts w:cs="Arial"/>
                <w:color w:val="800080"/>
                <w:szCs w:val="18"/>
              </w:rPr>
              <w:t xml:space="preserve">ter uitvoering van het besluit van het College van Burgemeester en Wethouders van de gemeente 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  <w:effect w:val="none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szCs w:val="18"/>
              </w:rPr>
              <w:t>naam gemeente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  <w:effect w:val="none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color w:val="800080"/>
                <w:szCs w:val="18"/>
              </w:rPr>
              <w:t xml:space="preserve">, de dato 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  <w:effect w:val="none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szCs w:val="18"/>
              </w:rPr>
              <w:t>datum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  <w:effect w:val="none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:rsidR="00F02455" w:rsidRDefault="00F02455" w:rsidP="00F02455">
            <w:r>
              <w:t>Optionele tekst, wordt getoond wanneer</w:t>
            </w:r>
            <w:r w:rsidRPr="00D8014C">
              <w:t xml:space="preserve"> </w:t>
            </w:r>
            <w:r w:rsidRPr="0028239A">
              <w:t xml:space="preserve">de rechtsvorm </w:t>
            </w:r>
            <w:r>
              <w:t>‘</w:t>
            </w:r>
            <w:r w:rsidRPr="0028239A">
              <w:t>Publiekrechtelijk rechtspersoon</w:t>
            </w:r>
            <w:r>
              <w:t>’</w:t>
            </w:r>
            <w:r w:rsidRPr="0028239A">
              <w:t xml:space="preserve"> </w:t>
            </w:r>
            <w:r>
              <w:t xml:space="preserve">is en de naam van de gemeente </w:t>
            </w:r>
            <w:r w:rsidRPr="00D8014C">
              <w:t>is ingevuld</w:t>
            </w:r>
            <w:r>
              <w:t xml:space="preserve"> en anders niet.</w:t>
            </w:r>
          </w:p>
          <w:p w:rsidR="00F02455" w:rsidRDefault="00F02455" w:rsidP="00D8014C"/>
          <w:p w:rsidR="00F02455" w:rsidRPr="007E43F5" w:rsidRDefault="00F02455" w:rsidP="00F02455">
            <w:pPr>
              <w:spacing w:before="72"/>
              <w:rPr>
                <w:rFonts w:cs="Arial"/>
                <w:snapToGrid/>
                <w:szCs w:val="18"/>
                <w:u w:val="single"/>
              </w:rPr>
            </w:pPr>
            <w:proofErr w:type="spellStart"/>
            <w:r w:rsidRPr="007E43F5">
              <w:rPr>
                <w:rFonts w:cs="Arial"/>
                <w:snapToGrid/>
                <w:szCs w:val="18"/>
                <w:u w:val="single"/>
              </w:rPr>
              <w:t>Mapping</w:t>
            </w:r>
            <w:proofErr w:type="spellEnd"/>
            <w:r w:rsidRPr="007E43F5">
              <w:rPr>
                <w:rFonts w:cs="Arial"/>
                <w:snapToGrid/>
                <w:szCs w:val="18"/>
                <w:u w:val="single"/>
              </w:rPr>
              <w:t>:</w:t>
            </w:r>
          </w:p>
          <w:p w:rsidR="00F02455" w:rsidRPr="004B11AE" w:rsidRDefault="00F02455" w:rsidP="00F0245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//</w:t>
            </w:r>
            <w:proofErr w:type="spellStart"/>
            <w:r w:rsidRPr="004B11AE">
              <w:rPr>
                <w:sz w:val="16"/>
                <w:szCs w:val="16"/>
              </w:rPr>
              <w:t>IMKAD_Persoon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  <w:proofErr w:type="spellStart"/>
            <w:r w:rsidRPr="004B11AE">
              <w:rPr>
                <w:sz w:val="16"/>
                <w:szCs w:val="16"/>
              </w:rPr>
              <w:t>tia_Gegevens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  <w:proofErr w:type="spellStart"/>
            <w:r w:rsidRPr="004B11AE">
              <w:rPr>
                <w:sz w:val="16"/>
                <w:szCs w:val="16"/>
              </w:rPr>
              <w:t>NHR_Rechtspersoon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</w:p>
          <w:p w:rsidR="00F02455" w:rsidRPr="004B11AE" w:rsidRDefault="00F02455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AF3852">
              <w:rPr>
                <w:sz w:val="16"/>
                <w:szCs w:val="16"/>
              </w:rPr>
              <w:t>./</w:t>
            </w:r>
            <w:proofErr w:type="spellStart"/>
            <w:r w:rsidRPr="00AF3852">
              <w:rPr>
                <w:sz w:val="16"/>
                <w:szCs w:val="16"/>
              </w:rPr>
              <w:t>rechtsvormSub</w:t>
            </w:r>
            <w:proofErr w:type="spellEnd"/>
            <w:r w:rsidRPr="004B11AE">
              <w:rPr>
                <w:sz w:val="16"/>
                <w:szCs w:val="16"/>
              </w:rPr>
              <w:t xml:space="preserve"> (Publiekrechtelijk rechtspersoon)</w:t>
            </w:r>
          </w:p>
          <w:p w:rsidR="00F02455" w:rsidRDefault="00F02455" w:rsidP="00F02455">
            <w:pPr>
              <w:spacing w:line="240" w:lineRule="auto"/>
              <w:rPr>
                <w:sz w:val="16"/>
                <w:szCs w:val="16"/>
              </w:rPr>
            </w:pPr>
          </w:p>
          <w:p w:rsidR="00F02455" w:rsidRPr="004B11AE" w:rsidRDefault="00F02455" w:rsidP="00F0245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//</w:t>
            </w:r>
            <w:proofErr w:type="spellStart"/>
            <w:r w:rsidRPr="004B11AE">
              <w:rPr>
                <w:sz w:val="16"/>
                <w:szCs w:val="16"/>
              </w:rPr>
              <w:t>IMKAD_Persoon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  <w:proofErr w:type="spellStart"/>
            <w:r w:rsidRPr="004B11AE">
              <w:rPr>
                <w:sz w:val="16"/>
                <w:szCs w:val="16"/>
              </w:rPr>
              <w:t>tia_GegevensOndertekening</w:t>
            </w:r>
            <w:proofErr w:type="spellEnd"/>
          </w:p>
          <w:p w:rsidR="00F02455" w:rsidRPr="004B11AE" w:rsidRDefault="00F02455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</w:t>
            </w:r>
            <w:proofErr w:type="spellStart"/>
            <w:r w:rsidRPr="004B11AE">
              <w:rPr>
                <w:sz w:val="16"/>
                <w:szCs w:val="16"/>
              </w:rPr>
              <w:t>soortOndertekening</w:t>
            </w:r>
            <w:proofErr w:type="spellEnd"/>
            <w:r w:rsidRPr="004B11AE">
              <w:rPr>
                <w:sz w:val="16"/>
                <w:szCs w:val="16"/>
              </w:rPr>
              <w:t xml:space="preserve">(Besluit </w:t>
            </w:r>
            <w:proofErr w:type="spellStart"/>
            <w:r w:rsidRPr="004B11AE">
              <w:rPr>
                <w:sz w:val="16"/>
                <w:szCs w:val="16"/>
              </w:rPr>
              <w:t>BenW</w:t>
            </w:r>
            <w:proofErr w:type="spellEnd"/>
            <w:r w:rsidRPr="004B11AE">
              <w:rPr>
                <w:sz w:val="16"/>
                <w:szCs w:val="16"/>
              </w:rPr>
              <w:t>)</w:t>
            </w:r>
          </w:p>
          <w:p w:rsidR="00F02455" w:rsidRPr="004B11AE" w:rsidRDefault="00F02455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</w:t>
            </w:r>
            <w:proofErr w:type="spellStart"/>
            <w:r w:rsidRPr="004B11AE">
              <w:rPr>
                <w:sz w:val="16"/>
                <w:szCs w:val="16"/>
              </w:rPr>
              <w:t>naamGemeente</w:t>
            </w:r>
            <w:proofErr w:type="spellEnd"/>
          </w:p>
          <w:p w:rsidR="00F02455" w:rsidRPr="00D8014C" w:rsidRDefault="00F02455" w:rsidP="00F02455">
            <w:pPr>
              <w:spacing w:line="240" w:lineRule="auto"/>
              <w:ind w:left="227"/>
            </w:pPr>
            <w:r w:rsidRPr="004B11AE">
              <w:rPr>
                <w:sz w:val="16"/>
                <w:szCs w:val="16"/>
              </w:rPr>
              <w:t>./datum</w:t>
            </w:r>
          </w:p>
        </w:tc>
      </w:tr>
    </w:tbl>
    <w:p w:rsidR="006335F0" w:rsidRPr="00413630" w:rsidRDefault="006335F0" w:rsidP="006335F0"/>
    <w:sectPr w:rsidR="006335F0" w:rsidRPr="00413630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7ED" w:rsidRDefault="004467ED">
      <w:r>
        <w:separator/>
      </w:r>
    </w:p>
  </w:endnote>
  <w:endnote w:type="continuationSeparator" w:id="0">
    <w:p w:rsidR="004467ED" w:rsidRDefault="0044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7ED" w:rsidRDefault="004467ED">
      <w:r>
        <w:separator/>
      </w:r>
    </w:p>
  </w:footnote>
  <w:footnote w:type="continuationSeparator" w:id="0">
    <w:p w:rsidR="004467ED" w:rsidRDefault="00446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 w:rsidR="00D64E20">
            <w:fldChar w:fldCharType="separate"/>
          </w:r>
          <w:r w:rsidR="00234F8A">
            <w:rPr>
              <w:noProof/>
            </w:rPr>
            <w:t>16 maart 2016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B03963" w:rsidRDefault="005402F4">
          <w:pPr>
            <w:spacing w:line="240" w:lineRule="atLeast"/>
            <w:rPr>
              <w:b/>
            </w:rPr>
          </w:pPr>
          <w:r w:rsidRPr="00B03963">
            <w:rPr>
              <w:b/>
            </w:rPr>
            <w:fldChar w:fldCharType="begin"/>
          </w:r>
          <w:r w:rsidRPr="00B03963">
            <w:rPr>
              <w:b/>
            </w:rPr>
            <w:instrText xml:space="preserve"> STYLEREF Titel \* MERGEFORMAT </w:instrText>
          </w:r>
          <w:r w:rsidRPr="00B03963">
            <w:rPr>
              <w:b/>
            </w:rPr>
            <w:fldChar w:fldCharType="separate"/>
          </w:r>
          <w:r w:rsidR="00234F8A" w:rsidRPr="00234F8A">
            <w:rPr>
              <w:b/>
              <w:bCs/>
              <w:noProof/>
            </w:rPr>
            <w:t>Toelichting</w:t>
          </w:r>
          <w:r w:rsidR="00234F8A">
            <w:rPr>
              <w:b/>
              <w:noProof/>
            </w:rPr>
            <w:t xml:space="preserve"> Tekstblok – Rechtspersoon 2.8.0</w:t>
          </w:r>
          <w:r w:rsidRPr="00B03963"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REF VersieInKop \h </w:instrText>
          </w:r>
          <w:r>
            <w:fldChar w:fldCharType="separate"/>
          </w:r>
          <w:r w:rsidR="00234F8A">
            <w:rPr>
              <w:noProof/>
            </w:rPr>
            <w:t>2.11.0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2C6A6F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4F8A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fldSimple w:instr=" NUMPAGES ">
            <w:r w:rsidR="00234F8A">
              <w:rPr>
                <w:noProof/>
              </w:rPr>
              <w:t>7</w:t>
            </w:r>
          </w:fldSimple>
        </w:p>
      </w:tc>
    </w:tr>
  </w:tbl>
  <w:p w:rsidR="005402F4" w:rsidRDefault="00E26D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E26D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4" w:name="Datum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 w:rsidR="00415C7A">
            <w:fldChar w:fldCharType="separate"/>
          </w:r>
          <w:r w:rsidR="00234F8A">
            <w:rPr>
              <w:noProof/>
            </w:rPr>
            <w:t>16 maart 2016</w:t>
          </w:r>
          <w:r>
            <w:fldChar w:fldCharType="end"/>
          </w:r>
          <w:bookmarkEnd w:id="24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3412EA" w:rsidRDefault="003A5965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="006103BD" w:rsidRPr="003A5965">
            <w:rPr>
              <w:b/>
            </w:rPr>
          </w:r>
          <w:r>
            <w:rPr>
              <w:b/>
            </w:rPr>
            <w:fldChar w:fldCharType="separate"/>
          </w:r>
          <w:r w:rsidR="00234F8A">
            <w:t>Toelichting Tekstblok – Rechtspersoon</w:t>
          </w:r>
          <w:r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bookmarkStart w:id="25" w:name="VersieInKop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 w:rsidR="00415C7A">
            <w:fldChar w:fldCharType="separate"/>
          </w:r>
          <w:r w:rsidR="00234F8A">
            <w:rPr>
              <w:noProof/>
            </w:rPr>
            <w:t>2.11.0</w:t>
          </w:r>
          <w:r>
            <w:fldChar w:fldCharType="end"/>
          </w:r>
          <w:bookmarkEnd w:id="25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2C6A6F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4F8A">
            <w:rPr>
              <w:noProof/>
            </w:rPr>
            <w:t>7</w:t>
          </w:r>
          <w:r>
            <w:fldChar w:fldCharType="end"/>
          </w:r>
          <w:r>
            <w:t xml:space="preserve"> van </w:t>
          </w:r>
          <w:fldSimple w:instr=" NUMPAGES ">
            <w:r w:rsidR="00234F8A">
              <w:rPr>
                <w:noProof/>
              </w:rPr>
              <w:t>7</w:t>
            </w:r>
          </w:fldSimple>
          <w:r w:rsidR="005402F4">
            <w:t xml:space="preserve"> </w:t>
          </w:r>
        </w:p>
      </w:tc>
    </w:tr>
  </w:tbl>
  <w:p w:rsidR="005402F4" w:rsidRDefault="00E26D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4A176B03" wp14:editId="7F713B23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B7E1B"/>
    <w:multiLevelType w:val="hybridMultilevel"/>
    <w:tmpl w:val="46080F6C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30B98"/>
    <w:multiLevelType w:val="hybridMultilevel"/>
    <w:tmpl w:val="0430E2B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1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15"/>
  </w:num>
  <w:num w:numId="7">
    <w:abstractNumId w:val="0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9"/>
  </w:num>
  <w:num w:numId="14">
    <w:abstractNumId w:val="13"/>
  </w:num>
  <w:num w:numId="15">
    <w:abstractNumId w:val="6"/>
  </w:num>
  <w:num w:numId="16">
    <w:abstractNumId w:val="5"/>
  </w:num>
  <w:num w:numId="17">
    <w:abstractNumId w:val="2"/>
  </w:num>
  <w:num w:numId="18">
    <w:abstractNumId w:val="0"/>
  </w:num>
  <w:num w:numId="19">
    <w:abstractNumId w:val="0"/>
  </w:num>
  <w:num w:numId="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30AB8"/>
    <w:rsid w:val="00030CF3"/>
    <w:rsid w:val="000400E1"/>
    <w:rsid w:val="0004124D"/>
    <w:rsid w:val="00042D29"/>
    <w:rsid w:val="00046790"/>
    <w:rsid w:val="000472D8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5283"/>
    <w:rsid w:val="000670F8"/>
    <w:rsid w:val="000677AC"/>
    <w:rsid w:val="00067BB3"/>
    <w:rsid w:val="000731DB"/>
    <w:rsid w:val="00083121"/>
    <w:rsid w:val="000865A5"/>
    <w:rsid w:val="0008708F"/>
    <w:rsid w:val="0008790E"/>
    <w:rsid w:val="00090725"/>
    <w:rsid w:val="00093CFA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509E"/>
    <w:rsid w:val="0012594C"/>
    <w:rsid w:val="0012742A"/>
    <w:rsid w:val="001329B0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4EE"/>
    <w:rsid w:val="00154B89"/>
    <w:rsid w:val="00154EAB"/>
    <w:rsid w:val="0015507F"/>
    <w:rsid w:val="001567E6"/>
    <w:rsid w:val="00156B8A"/>
    <w:rsid w:val="00156B93"/>
    <w:rsid w:val="001638FF"/>
    <w:rsid w:val="00163EAD"/>
    <w:rsid w:val="00170D29"/>
    <w:rsid w:val="00171107"/>
    <w:rsid w:val="0017212E"/>
    <w:rsid w:val="00173E4A"/>
    <w:rsid w:val="001743D2"/>
    <w:rsid w:val="001756E6"/>
    <w:rsid w:val="00175FD3"/>
    <w:rsid w:val="00176FDA"/>
    <w:rsid w:val="0018011A"/>
    <w:rsid w:val="00183622"/>
    <w:rsid w:val="00184249"/>
    <w:rsid w:val="00187530"/>
    <w:rsid w:val="001909FD"/>
    <w:rsid w:val="001915A8"/>
    <w:rsid w:val="00192F5D"/>
    <w:rsid w:val="00193349"/>
    <w:rsid w:val="001948B9"/>
    <w:rsid w:val="001A0476"/>
    <w:rsid w:val="001A0CC3"/>
    <w:rsid w:val="001A2070"/>
    <w:rsid w:val="001A22F0"/>
    <w:rsid w:val="001A2E0E"/>
    <w:rsid w:val="001A5981"/>
    <w:rsid w:val="001A7AB0"/>
    <w:rsid w:val="001B257C"/>
    <w:rsid w:val="001B35AA"/>
    <w:rsid w:val="001B439C"/>
    <w:rsid w:val="001B50E9"/>
    <w:rsid w:val="001B6420"/>
    <w:rsid w:val="001B7E02"/>
    <w:rsid w:val="001C0497"/>
    <w:rsid w:val="001C2750"/>
    <w:rsid w:val="001C6F72"/>
    <w:rsid w:val="001C72DF"/>
    <w:rsid w:val="001C77FB"/>
    <w:rsid w:val="001C7DCC"/>
    <w:rsid w:val="001D0A65"/>
    <w:rsid w:val="001D1884"/>
    <w:rsid w:val="001D5ECE"/>
    <w:rsid w:val="001E6CAE"/>
    <w:rsid w:val="001F0E67"/>
    <w:rsid w:val="001F46A7"/>
    <w:rsid w:val="001F63EA"/>
    <w:rsid w:val="001F7092"/>
    <w:rsid w:val="001F7DAA"/>
    <w:rsid w:val="0020389D"/>
    <w:rsid w:val="00203E69"/>
    <w:rsid w:val="002051CC"/>
    <w:rsid w:val="0021075A"/>
    <w:rsid w:val="00210E51"/>
    <w:rsid w:val="0021170D"/>
    <w:rsid w:val="0021646D"/>
    <w:rsid w:val="0021680B"/>
    <w:rsid w:val="00222497"/>
    <w:rsid w:val="0022338C"/>
    <w:rsid w:val="00224D30"/>
    <w:rsid w:val="00227854"/>
    <w:rsid w:val="00231954"/>
    <w:rsid w:val="00234F8A"/>
    <w:rsid w:val="00236AF8"/>
    <w:rsid w:val="00244A4B"/>
    <w:rsid w:val="00244CE3"/>
    <w:rsid w:val="00246D91"/>
    <w:rsid w:val="00247E61"/>
    <w:rsid w:val="00251994"/>
    <w:rsid w:val="00252893"/>
    <w:rsid w:val="002544F0"/>
    <w:rsid w:val="00254B68"/>
    <w:rsid w:val="002557BA"/>
    <w:rsid w:val="00255DE0"/>
    <w:rsid w:val="0025631E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239A"/>
    <w:rsid w:val="00283475"/>
    <w:rsid w:val="00285BAF"/>
    <w:rsid w:val="00293F69"/>
    <w:rsid w:val="00294DC4"/>
    <w:rsid w:val="002A003B"/>
    <w:rsid w:val="002A010E"/>
    <w:rsid w:val="002A4B2B"/>
    <w:rsid w:val="002A5E9A"/>
    <w:rsid w:val="002A7631"/>
    <w:rsid w:val="002A7BBF"/>
    <w:rsid w:val="002A7EF0"/>
    <w:rsid w:val="002B2EFF"/>
    <w:rsid w:val="002B5054"/>
    <w:rsid w:val="002C0368"/>
    <w:rsid w:val="002C177B"/>
    <w:rsid w:val="002C5DE9"/>
    <w:rsid w:val="002C68F9"/>
    <w:rsid w:val="002C6A6F"/>
    <w:rsid w:val="002D6F14"/>
    <w:rsid w:val="002E0C80"/>
    <w:rsid w:val="002E31DC"/>
    <w:rsid w:val="002E5438"/>
    <w:rsid w:val="002E71D9"/>
    <w:rsid w:val="002E729C"/>
    <w:rsid w:val="002F3F0E"/>
    <w:rsid w:val="002F6562"/>
    <w:rsid w:val="003008D7"/>
    <w:rsid w:val="00301055"/>
    <w:rsid w:val="0030470C"/>
    <w:rsid w:val="00310FA3"/>
    <w:rsid w:val="003137E5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1AD8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87531"/>
    <w:rsid w:val="0039214E"/>
    <w:rsid w:val="00395755"/>
    <w:rsid w:val="003A10A3"/>
    <w:rsid w:val="003A34B0"/>
    <w:rsid w:val="003A36DD"/>
    <w:rsid w:val="003A4165"/>
    <w:rsid w:val="003A5965"/>
    <w:rsid w:val="003A5ADD"/>
    <w:rsid w:val="003A5E7F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444"/>
    <w:rsid w:val="003E0FCC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630"/>
    <w:rsid w:val="00413F3C"/>
    <w:rsid w:val="00414114"/>
    <w:rsid w:val="00414CB1"/>
    <w:rsid w:val="00415C7A"/>
    <w:rsid w:val="0041690C"/>
    <w:rsid w:val="004247E2"/>
    <w:rsid w:val="004250DC"/>
    <w:rsid w:val="00432145"/>
    <w:rsid w:val="00433741"/>
    <w:rsid w:val="00433D41"/>
    <w:rsid w:val="00440164"/>
    <w:rsid w:val="00441820"/>
    <w:rsid w:val="00442132"/>
    <w:rsid w:val="00444458"/>
    <w:rsid w:val="00445643"/>
    <w:rsid w:val="00445C14"/>
    <w:rsid w:val="004467ED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3278"/>
    <w:rsid w:val="00473655"/>
    <w:rsid w:val="00474564"/>
    <w:rsid w:val="00475FFA"/>
    <w:rsid w:val="004765BA"/>
    <w:rsid w:val="00476C57"/>
    <w:rsid w:val="00481DDE"/>
    <w:rsid w:val="00482E89"/>
    <w:rsid w:val="0048391A"/>
    <w:rsid w:val="00484488"/>
    <w:rsid w:val="004868E4"/>
    <w:rsid w:val="004871A2"/>
    <w:rsid w:val="00490150"/>
    <w:rsid w:val="0049193B"/>
    <w:rsid w:val="00496C70"/>
    <w:rsid w:val="0049725F"/>
    <w:rsid w:val="004A1631"/>
    <w:rsid w:val="004A1A02"/>
    <w:rsid w:val="004A29E9"/>
    <w:rsid w:val="004A4DBB"/>
    <w:rsid w:val="004A72B5"/>
    <w:rsid w:val="004B0EB4"/>
    <w:rsid w:val="004B11AE"/>
    <w:rsid w:val="004B1F47"/>
    <w:rsid w:val="004B23A7"/>
    <w:rsid w:val="004B6BCA"/>
    <w:rsid w:val="004B6E45"/>
    <w:rsid w:val="004C0C11"/>
    <w:rsid w:val="004C132C"/>
    <w:rsid w:val="004C13C9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19AE"/>
    <w:rsid w:val="004E48F7"/>
    <w:rsid w:val="004E5200"/>
    <w:rsid w:val="004E6389"/>
    <w:rsid w:val="004E6464"/>
    <w:rsid w:val="004F05C8"/>
    <w:rsid w:val="004F163F"/>
    <w:rsid w:val="004F29C8"/>
    <w:rsid w:val="004F6006"/>
    <w:rsid w:val="004F65C0"/>
    <w:rsid w:val="005011D7"/>
    <w:rsid w:val="005024DA"/>
    <w:rsid w:val="005044B4"/>
    <w:rsid w:val="00511601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3DA5"/>
    <w:rsid w:val="0055443F"/>
    <w:rsid w:val="00555525"/>
    <w:rsid w:val="005555A9"/>
    <w:rsid w:val="00557D72"/>
    <w:rsid w:val="00560389"/>
    <w:rsid w:val="005606FC"/>
    <w:rsid w:val="00561641"/>
    <w:rsid w:val="005628D4"/>
    <w:rsid w:val="005638C7"/>
    <w:rsid w:val="00563964"/>
    <w:rsid w:val="0056417F"/>
    <w:rsid w:val="00564CA5"/>
    <w:rsid w:val="00565CD0"/>
    <w:rsid w:val="00570D9C"/>
    <w:rsid w:val="00575E7C"/>
    <w:rsid w:val="005816CD"/>
    <w:rsid w:val="00582CBF"/>
    <w:rsid w:val="0059099B"/>
    <w:rsid w:val="0059427B"/>
    <w:rsid w:val="005942AA"/>
    <w:rsid w:val="00594F7E"/>
    <w:rsid w:val="00597241"/>
    <w:rsid w:val="005A0556"/>
    <w:rsid w:val="005A3A06"/>
    <w:rsid w:val="005A3E17"/>
    <w:rsid w:val="005A56B6"/>
    <w:rsid w:val="005A6E00"/>
    <w:rsid w:val="005A7AA6"/>
    <w:rsid w:val="005A7FE9"/>
    <w:rsid w:val="005B0440"/>
    <w:rsid w:val="005B1532"/>
    <w:rsid w:val="005B48B3"/>
    <w:rsid w:val="005C030F"/>
    <w:rsid w:val="005C59D8"/>
    <w:rsid w:val="005C63A5"/>
    <w:rsid w:val="005D00D5"/>
    <w:rsid w:val="005D5CAA"/>
    <w:rsid w:val="005D5EB8"/>
    <w:rsid w:val="005D6866"/>
    <w:rsid w:val="005E12E7"/>
    <w:rsid w:val="005E60ED"/>
    <w:rsid w:val="005E62AD"/>
    <w:rsid w:val="005F07D4"/>
    <w:rsid w:val="005F0AD1"/>
    <w:rsid w:val="005F1938"/>
    <w:rsid w:val="005F3260"/>
    <w:rsid w:val="005F47C4"/>
    <w:rsid w:val="005F63FF"/>
    <w:rsid w:val="005F7CEA"/>
    <w:rsid w:val="00601717"/>
    <w:rsid w:val="00602DFD"/>
    <w:rsid w:val="006103BD"/>
    <w:rsid w:val="00610C3F"/>
    <w:rsid w:val="00612115"/>
    <w:rsid w:val="00613681"/>
    <w:rsid w:val="006149A9"/>
    <w:rsid w:val="006174A3"/>
    <w:rsid w:val="006241C2"/>
    <w:rsid w:val="006252B9"/>
    <w:rsid w:val="00625EDB"/>
    <w:rsid w:val="0062641F"/>
    <w:rsid w:val="00626EA6"/>
    <w:rsid w:val="00627198"/>
    <w:rsid w:val="00630963"/>
    <w:rsid w:val="006315E7"/>
    <w:rsid w:val="006335F0"/>
    <w:rsid w:val="00635924"/>
    <w:rsid w:val="00636E87"/>
    <w:rsid w:val="00640670"/>
    <w:rsid w:val="00641C13"/>
    <w:rsid w:val="006434A2"/>
    <w:rsid w:val="00645042"/>
    <w:rsid w:val="00645D15"/>
    <w:rsid w:val="00645F51"/>
    <w:rsid w:val="00654D50"/>
    <w:rsid w:val="006609D2"/>
    <w:rsid w:val="00662092"/>
    <w:rsid w:val="006706C0"/>
    <w:rsid w:val="00670E50"/>
    <w:rsid w:val="00672CA7"/>
    <w:rsid w:val="00674638"/>
    <w:rsid w:val="00680BA3"/>
    <w:rsid w:val="00680FDB"/>
    <w:rsid w:val="0068128C"/>
    <w:rsid w:val="00681649"/>
    <w:rsid w:val="0068455C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B01FF"/>
    <w:rsid w:val="006B0731"/>
    <w:rsid w:val="006B1B9A"/>
    <w:rsid w:val="006C1E89"/>
    <w:rsid w:val="006C34AB"/>
    <w:rsid w:val="006C616D"/>
    <w:rsid w:val="006D1058"/>
    <w:rsid w:val="006D11BD"/>
    <w:rsid w:val="006D5D77"/>
    <w:rsid w:val="006D663A"/>
    <w:rsid w:val="006E26A8"/>
    <w:rsid w:val="006E78AB"/>
    <w:rsid w:val="006F3164"/>
    <w:rsid w:val="006F41C7"/>
    <w:rsid w:val="006F4259"/>
    <w:rsid w:val="006F67B2"/>
    <w:rsid w:val="00701B83"/>
    <w:rsid w:val="00702E1F"/>
    <w:rsid w:val="00703563"/>
    <w:rsid w:val="00704672"/>
    <w:rsid w:val="0070517C"/>
    <w:rsid w:val="00705A8A"/>
    <w:rsid w:val="00705F2B"/>
    <w:rsid w:val="0071204B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B01"/>
    <w:rsid w:val="00740D1F"/>
    <w:rsid w:val="007420B7"/>
    <w:rsid w:val="00752E01"/>
    <w:rsid w:val="00754564"/>
    <w:rsid w:val="007554EB"/>
    <w:rsid w:val="00756DE7"/>
    <w:rsid w:val="00761024"/>
    <w:rsid w:val="0076481B"/>
    <w:rsid w:val="00765439"/>
    <w:rsid w:val="0076681E"/>
    <w:rsid w:val="0076737C"/>
    <w:rsid w:val="00770911"/>
    <w:rsid w:val="00771385"/>
    <w:rsid w:val="007728AE"/>
    <w:rsid w:val="00773C5C"/>
    <w:rsid w:val="00773DBF"/>
    <w:rsid w:val="007744CB"/>
    <w:rsid w:val="007765D4"/>
    <w:rsid w:val="00776818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43F5"/>
    <w:rsid w:val="007E5B24"/>
    <w:rsid w:val="007E61AF"/>
    <w:rsid w:val="007F0E2A"/>
    <w:rsid w:val="007F401E"/>
    <w:rsid w:val="007F5DD4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455F4"/>
    <w:rsid w:val="008525D3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113D"/>
    <w:rsid w:val="008D32BA"/>
    <w:rsid w:val="008D35B0"/>
    <w:rsid w:val="008D3FA0"/>
    <w:rsid w:val="008D55C9"/>
    <w:rsid w:val="008D67DD"/>
    <w:rsid w:val="008D6F0F"/>
    <w:rsid w:val="008D7768"/>
    <w:rsid w:val="008E3710"/>
    <w:rsid w:val="008E4E30"/>
    <w:rsid w:val="008F0647"/>
    <w:rsid w:val="008F0950"/>
    <w:rsid w:val="008F1FDF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17213"/>
    <w:rsid w:val="009267CE"/>
    <w:rsid w:val="009316DE"/>
    <w:rsid w:val="00932622"/>
    <w:rsid w:val="00935028"/>
    <w:rsid w:val="00940930"/>
    <w:rsid w:val="00941010"/>
    <w:rsid w:val="009419D9"/>
    <w:rsid w:val="00943446"/>
    <w:rsid w:val="00943EC1"/>
    <w:rsid w:val="00943EDC"/>
    <w:rsid w:val="00945297"/>
    <w:rsid w:val="00945B46"/>
    <w:rsid w:val="0095242D"/>
    <w:rsid w:val="009546C6"/>
    <w:rsid w:val="00957AA9"/>
    <w:rsid w:val="00960C13"/>
    <w:rsid w:val="00963592"/>
    <w:rsid w:val="00963CAF"/>
    <w:rsid w:val="00967315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48C3"/>
    <w:rsid w:val="00995BCD"/>
    <w:rsid w:val="0099627E"/>
    <w:rsid w:val="0099720E"/>
    <w:rsid w:val="009A0155"/>
    <w:rsid w:val="009A13AD"/>
    <w:rsid w:val="009A7909"/>
    <w:rsid w:val="009B1DE1"/>
    <w:rsid w:val="009B474C"/>
    <w:rsid w:val="009C2330"/>
    <w:rsid w:val="009C6E48"/>
    <w:rsid w:val="009C7780"/>
    <w:rsid w:val="009D0ED2"/>
    <w:rsid w:val="009D19DE"/>
    <w:rsid w:val="009E015D"/>
    <w:rsid w:val="009E18A9"/>
    <w:rsid w:val="009E1DC6"/>
    <w:rsid w:val="009E4CC3"/>
    <w:rsid w:val="009E7D32"/>
    <w:rsid w:val="009F055A"/>
    <w:rsid w:val="009F0AF9"/>
    <w:rsid w:val="009F11B0"/>
    <w:rsid w:val="009F183E"/>
    <w:rsid w:val="009F1A2A"/>
    <w:rsid w:val="009F2798"/>
    <w:rsid w:val="00A01C81"/>
    <w:rsid w:val="00A03E3E"/>
    <w:rsid w:val="00A06FC5"/>
    <w:rsid w:val="00A10DB5"/>
    <w:rsid w:val="00A10DDD"/>
    <w:rsid w:val="00A137F5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425A7"/>
    <w:rsid w:val="00A43392"/>
    <w:rsid w:val="00A5100F"/>
    <w:rsid w:val="00A520FB"/>
    <w:rsid w:val="00A542F5"/>
    <w:rsid w:val="00A60133"/>
    <w:rsid w:val="00A60F54"/>
    <w:rsid w:val="00A65BE0"/>
    <w:rsid w:val="00A71C3F"/>
    <w:rsid w:val="00A747B2"/>
    <w:rsid w:val="00A77031"/>
    <w:rsid w:val="00A84C5E"/>
    <w:rsid w:val="00A87537"/>
    <w:rsid w:val="00A87911"/>
    <w:rsid w:val="00A9196C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2F94"/>
    <w:rsid w:val="00AB3619"/>
    <w:rsid w:val="00AB4182"/>
    <w:rsid w:val="00AB56BF"/>
    <w:rsid w:val="00AC15F5"/>
    <w:rsid w:val="00AC1C0D"/>
    <w:rsid w:val="00AC1CA7"/>
    <w:rsid w:val="00AC391E"/>
    <w:rsid w:val="00AC685D"/>
    <w:rsid w:val="00AC7EAD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3852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C14"/>
    <w:rsid w:val="00B24E92"/>
    <w:rsid w:val="00B252B0"/>
    <w:rsid w:val="00B256B0"/>
    <w:rsid w:val="00B377EF"/>
    <w:rsid w:val="00B37A61"/>
    <w:rsid w:val="00B425CE"/>
    <w:rsid w:val="00B42BAF"/>
    <w:rsid w:val="00B45BF1"/>
    <w:rsid w:val="00B466C6"/>
    <w:rsid w:val="00B50010"/>
    <w:rsid w:val="00B52978"/>
    <w:rsid w:val="00B538FF"/>
    <w:rsid w:val="00B56E10"/>
    <w:rsid w:val="00B57422"/>
    <w:rsid w:val="00B57AD5"/>
    <w:rsid w:val="00B641A5"/>
    <w:rsid w:val="00B722E2"/>
    <w:rsid w:val="00B734DA"/>
    <w:rsid w:val="00B73C54"/>
    <w:rsid w:val="00B74E8B"/>
    <w:rsid w:val="00B755F1"/>
    <w:rsid w:val="00B76BFE"/>
    <w:rsid w:val="00B77C3A"/>
    <w:rsid w:val="00B77CEB"/>
    <w:rsid w:val="00B80334"/>
    <w:rsid w:val="00B80742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C76"/>
    <w:rsid w:val="00BC1341"/>
    <w:rsid w:val="00BC1796"/>
    <w:rsid w:val="00BC1E9A"/>
    <w:rsid w:val="00BC739A"/>
    <w:rsid w:val="00BC7AB3"/>
    <w:rsid w:val="00BD103F"/>
    <w:rsid w:val="00BD2EC4"/>
    <w:rsid w:val="00BE0AD2"/>
    <w:rsid w:val="00BE122F"/>
    <w:rsid w:val="00BE53D9"/>
    <w:rsid w:val="00BE726A"/>
    <w:rsid w:val="00BF18B4"/>
    <w:rsid w:val="00BF6098"/>
    <w:rsid w:val="00BF6551"/>
    <w:rsid w:val="00C006D0"/>
    <w:rsid w:val="00C0203F"/>
    <w:rsid w:val="00C07528"/>
    <w:rsid w:val="00C07899"/>
    <w:rsid w:val="00C10BF2"/>
    <w:rsid w:val="00C13BE9"/>
    <w:rsid w:val="00C15569"/>
    <w:rsid w:val="00C1777C"/>
    <w:rsid w:val="00C2039F"/>
    <w:rsid w:val="00C26BE6"/>
    <w:rsid w:val="00C30F68"/>
    <w:rsid w:val="00C32DC5"/>
    <w:rsid w:val="00C343A8"/>
    <w:rsid w:val="00C34D8A"/>
    <w:rsid w:val="00C3640A"/>
    <w:rsid w:val="00C4047E"/>
    <w:rsid w:val="00C4166F"/>
    <w:rsid w:val="00C417D7"/>
    <w:rsid w:val="00C418F7"/>
    <w:rsid w:val="00C423D6"/>
    <w:rsid w:val="00C42C88"/>
    <w:rsid w:val="00C43294"/>
    <w:rsid w:val="00C43C5C"/>
    <w:rsid w:val="00C44E25"/>
    <w:rsid w:val="00C45D8C"/>
    <w:rsid w:val="00C474CB"/>
    <w:rsid w:val="00C50B45"/>
    <w:rsid w:val="00C50C08"/>
    <w:rsid w:val="00C52A00"/>
    <w:rsid w:val="00C5452C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DE6"/>
    <w:rsid w:val="00C81EE3"/>
    <w:rsid w:val="00C825C5"/>
    <w:rsid w:val="00C90DF6"/>
    <w:rsid w:val="00C9120F"/>
    <w:rsid w:val="00C91CF7"/>
    <w:rsid w:val="00C92327"/>
    <w:rsid w:val="00C94909"/>
    <w:rsid w:val="00C95ABD"/>
    <w:rsid w:val="00C97F6E"/>
    <w:rsid w:val="00CA2E64"/>
    <w:rsid w:val="00CA4DFF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5C"/>
    <w:rsid w:val="00CD567B"/>
    <w:rsid w:val="00CE091C"/>
    <w:rsid w:val="00CE0C05"/>
    <w:rsid w:val="00CE4A43"/>
    <w:rsid w:val="00CE52B1"/>
    <w:rsid w:val="00CE69B5"/>
    <w:rsid w:val="00CF14F8"/>
    <w:rsid w:val="00CF34AC"/>
    <w:rsid w:val="00CF34FD"/>
    <w:rsid w:val="00CF3754"/>
    <w:rsid w:val="00CF40D5"/>
    <w:rsid w:val="00CF5E6E"/>
    <w:rsid w:val="00CF70CF"/>
    <w:rsid w:val="00CF7DBB"/>
    <w:rsid w:val="00D01D41"/>
    <w:rsid w:val="00D02FC1"/>
    <w:rsid w:val="00D03245"/>
    <w:rsid w:val="00D03911"/>
    <w:rsid w:val="00D049D4"/>
    <w:rsid w:val="00D04D11"/>
    <w:rsid w:val="00D05632"/>
    <w:rsid w:val="00D05E3F"/>
    <w:rsid w:val="00D106BC"/>
    <w:rsid w:val="00D121C2"/>
    <w:rsid w:val="00D13197"/>
    <w:rsid w:val="00D13680"/>
    <w:rsid w:val="00D14E2E"/>
    <w:rsid w:val="00D1595A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729"/>
    <w:rsid w:val="00D37D81"/>
    <w:rsid w:val="00D40FC8"/>
    <w:rsid w:val="00D41505"/>
    <w:rsid w:val="00D42054"/>
    <w:rsid w:val="00D425CA"/>
    <w:rsid w:val="00D42612"/>
    <w:rsid w:val="00D42EDB"/>
    <w:rsid w:val="00D43F49"/>
    <w:rsid w:val="00D449B5"/>
    <w:rsid w:val="00D4547C"/>
    <w:rsid w:val="00D45F78"/>
    <w:rsid w:val="00D51AFD"/>
    <w:rsid w:val="00D53029"/>
    <w:rsid w:val="00D5570A"/>
    <w:rsid w:val="00D55734"/>
    <w:rsid w:val="00D55752"/>
    <w:rsid w:val="00D55DDB"/>
    <w:rsid w:val="00D61C6F"/>
    <w:rsid w:val="00D64E20"/>
    <w:rsid w:val="00D678E5"/>
    <w:rsid w:val="00D67A61"/>
    <w:rsid w:val="00D71087"/>
    <w:rsid w:val="00D71B56"/>
    <w:rsid w:val="00D75068"/>
    <w:rsid w:val="00D77047"/>
    <w:rsid w:val="00D776D1"/>
    <w:rsid w:val="00D8014C"/>
    <w:rsid w:val="00D841A8"/>
    <w:rsid w:val="00D8472C"/>
    <w:rsid w:val="00D84FD1"/>
    <w:rsid w:val="00D858B0"/>
    <w:rsid w:val="00D86859"/>
    <w:rsid w:val="00D90826"/>
    <w:rsid w:val="00D90C8D"/>
    <w:rsid w:val="00D93191"/>
    <w:rsid w:val="00D946B3"/>
    <w:rsid w:val="00DA3542"/>
    <w:rsid w:val="00DA3B4A"/>
    <w:rsid w:val="00DA5F5F"/>
    <w:rsid w:val="00DB1969"/>
    <w:rsid w:val="00DB3AF1"/>
    <w:rsid w:val="00DB6076"/>
    <w:rsid w:val="00DB69EB"/>
    <w:rsid w:val="00DC2861"/>
    <w:rsid w:val="00DC405C"/>
    <w:rsid w:val="00DD104A"/>
    <w:rsid w:val="00DD3945"/>
    <w:rsid w:val="00DD3A48"/>
    <w:rsid w:val="00DD6C4D"/>
    <w:rsid w:val="00DD7E3A"/>
    <w:rsid w:val="00DE5238"/>
    <w:rsid w:val="00DE6F98"/>
    <w:rsid w:val="00DF716E"/>
    <w:rsid w:val="00DF73F0"/>
    <w:rsid w:val="00E01DA1"/>
    <w:rsid w:val="00E0279C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257E"/>
    <w:rsid w:val="00E23FD7"/>
    <w:rsid w:val="00E24B54"/>
    <w:rsid w:val="00E25068"/>
    <w:rsid w:val="00E2526E"/>
    <w:rsid w:val="00E26D1E"/>
    <w:rsid w:val="00E306B0"/>
    <w:rsid w:val="00E4082E"/>
    <w:rsid w:val="00E41284"/>
    <w:rsid w:val="00E445ED"/>
    <w:rsid w:val="00E44FDF"/>
    <w:rsid w:val="00E45F7C"/>
    <w:rsid w:val="00E463AB"/>
    <w:rsid w:val="00E47396"/>
    <w:rsid w:val="00E52E3F"/>
    <w:rsid w:val="00E54C73"/>
    <w:rsid w:val="00E550F3"/>
    <w:rsid w:val="00E55E30"/>
    <w:rsid w:val="00E562BC"/>
    <w:rsid w:val="00E5680E"/>
    <w:rsid w:val="00E61A1E"/>
    <w:rsid w:val="00E61D9B"/>
    <w:rsid w:val="00E622E6"/>
    <w:rsid w:val="00E72DE8"/>
    <w:rsid w:val="00E74084"/>
    <w:rsid w:val="00E748C7"/>
    <w:rsid w:val="00E77709"/>
    <w:rsid w:val="00E8062B"/>
    <w:rsid w:val="00E8274E"/>
    <w:rsid w:val="00E91926"/>
    <w:rsid w:val="00E92D89"/>
    <w:rsid w:val="00E9465E"/>
    <w:rsid w:val="00E94D30"/>
    <w:rsid w:val="00EA0C3C"/>
    <w:rsid w:val="00EA1781"/>
    <w:rsid w:val="00EA290F"/>
    <w:rsid w:val="00EA2DB4"/>
    <w:rsid w:val="00EA4CEA"/>
    <w:rsid w:val="00EA6360"/>
    <w:rsid w:val="00EA6BA1"/>
    <w:rsid w:val="00EB0C23"/>
    <w:rsid w:val="00EB0F1D"/>
    <w:rsid w:val="00EB1C67"/>
    <w:rsid w:val="00EB2762"/>
    <w:rsid w:val="00EB5734"/>
    <w:rsid w:val="00EB6720"/>
    <w:rsid w:val="00EC13ED"/>
    <w:rsid w:val="00EC2A18"/>
    <w:rsid w:val="00EC7F4F"/>
    <w:rsid w:val="00ED1632"/>
    <w:rsid w:val="00ED3534"/>
    <w:rsid w:val="00ED4638"/>
    <w:rsid w:val="00ED49FD"/>
    <w:rsid w:val="00ED68B6"/>
    <w:rsid w:val="00EE0A26"/>
    <w:rsid w:val="00EE11DA"/>
    <w:rsid w:val="00EE1956"/>
    <w:rsid w:val="00EE3CF7"/>
    <w:rsid w:val="00EE5B68"/>
    <w:rsid w:val="00EE7F04"/>
    <w:rsid w:val="00EF3936"/>
    <w:rsid w:val="00EF4136"/>
    <w:rsid w:val="00EF68AD"/>
    <w:rsid w:val="00EF732A"/>
    <w:rsid w:val="00EF7EEF"/>
    <w:rsid w:val="00F02455"/>
    <w:rsid w:val="00F0385E"/>
    <w:rsid w:val="00F04E05"/>
    <w:rsid w:val="00F04E20"/>
    <w:rsid w:val="00F065C8"/>
    <w:rsid w:val="00F111CE"/>
    <w:rsid w:val="00F13195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204E"/>
    <w:rsid w:val="00F35A90"/>
    <w:rsid w:val="00F35ABB"/>
    <w:rsid w:val="00F36B99"/>
    <w:rsid w:val="00F37CAB"/>
    <w:rsid w:val="00F436F8"/>
    <w:rsid w:val="00F44907"/>
    <w:rsid w:val="00F452C6"/>
    <w:rsid w:val="00F46A06"/>
    <w:rsid w:val="00F50E83"/>
    <w:rsid w:val="00F510D4"/>
    <w:rsid w:val="00F53159"/>
    <w:rsid w:val="00F53B19"/>
    <w:rsid w:val="00F620A5"/>
    <w:rsid w:val="00F621E1"/>
    <w:rsid w:val="00F62DF7"/>
    <w:rsid w:val="00F638DE"/>
    <w:rsid w:val="00F65CB4"/>
    <w:rsid w:val="00F65CE4"/>
    <w:rsid w:val="00F665CB"/>
    <w:rsid w:val="00F66AB7"/>
    <w:rsid w:val="00F66C83"/>
    <w:rsid w:val="00F67B67"/>
    <w:rsid w:val="00F70363"/>
    <w:rsid w:val="00F72E01"/>
    <w:rsid w:val="00F738E9"/>
    <w:rsid w:val="00F77F04"/>
    <w:rsid w:val="00F81DB3"/>
    <w:rsid w:val="00F82666"/>
    <w:rsid w:val="00F83654"/>
    <w:rsid w:val="00F83CC8"/>
    <w:rsid w:val="00F847F8"/>
    <w:rsid w:val="00F85806"/>
    <w:rsid w:val="00F86040"/>
    <w:rsid w:val="00F8685C"/>
    <w:rsid w:val="00F8703F"/>
    <w:rsid w:val="00F87EB0"/>
    <w:rsid w:val="00F92038"/>
    <w:rsid w:val="00F95D3A"/>
    <w:rsid w:val="00F97455"/>
    <w:rsid w:val="00FA1A99"/>
    <w:rsid w:val="00FA2DAE"/>
    <w:rsid w:val="00FA56DA"/>
    <w:rsid w:val="00FB2038"/>
    <w:rsid w:val="00FB2D4E"/>
    <w:rsid w:val="00FB3E20"/>
    <w:rsid w:val="00FB5E12"/>
    <w:rsid w:val="00FB6CC0"/>
    <w:rsid w:val="00FB7917"/>
    <w:rsid w:val="00FC01B1"/>
    <w:rsid w:val="00FC0BF6"/>
    <w:rsid w:val="00FC3903"/>
    <w:rsid w:val="00FC7CCE"/>
    <w:rsid w:val="00FD1381"/>
    <w:rsid w:val="00FD18B0"/>
    <w:rsid w:val="00FD42C6"/>
    <w:rsid w:val="00FD6598"/>
    <w:rsid w:val="00FD752F"/>
    <w:rsid w:val="00FE0416"/>
    <w:rsid w:val="00FE0E86"/>
    <w:rsid w:val="00FE392F"/>
    <w:rsid w:val="00FE5B33"/>
    <w:rsid w:val="00FE62C7"/>
    <w:rsid w:val="00FF0D72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6F8CBBF-6020-47CD-BE5C-A5E44610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DC72C-D864-40BE-AD28-6C100A79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1</TotalTime>
  <Pages>7</Pages>
  <Words>793</Words>
  <Characters>8044</Characters>
  <Application>Microsoft Office Word</Application>
  <DocSecurity>0</DocSecurity>
  <Lines>67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8820</CharactersWithSpaces>
  <SharedDoc>false</SharedDoc>
  <HLinks>
    <vt:vector size="30" baseType="variant"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_Toc354413964</vt:lpwstr>
      </vt:variant>
      <vt:variant>
        <vt:i4>1245247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_Toc354413963</vt:lpwstr>
      </vt:variant>
      <vt:variant>
        <vt:i4>1245247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_Toc354413962</vt:lpwstr>
      </vt:variant>
      <vt:variant>
        <vt:i4>1245247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_Toc354413961</vt:lpwstr>
      </vt:variant>
      <vt:variant>
        <vt:i4>1245247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_Toc354413960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2010-04-07T14:07:00Z</cp:lastPrinted>
  <dcterms:created xsi:type="dcterms:W3CDTF">2016-09-30T12:20:00Z</dcterms:created>
  <dcterms:modified xsi:type="dcterms:W3CDTF">2016-09-30T12:21:00Z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2.7</vt:lpwstr>
  </property>
  <property fmtid="{D5CDD505-2E9C-101B-9397-08002B2CF9AE}" pid="4" name="Datum">
    <vt:filetime>2011-11-13T23:00:00Z</vt:filetime>
  </property>
  <property fmtid="{D5CDD505-2E9C-101B-9397-08002B2CF9AE}" pid="5" name="_AdHocReviewCycleID">
    <vt:i4>-322744786</vt:i4>
  </property>
  <property fmtid="{D5CDD505-2E9C-101B-9397-08002B2CF9AE}" pid="6" name="_EmailSubject">
    <vt:lpwstr>Toelichting tekstblokken Recht en Rechtspersoon</vt:lpwstr>
  </property>
  <property fmtid="{D5CDD505-2E9C-101B-9397-08002B2CF9AE}" pid="7" name="_AuthorEmail">
    <vt:lpwstr>Heleen.Lampert@kadaster.nl</vt:lpwstr>
  </property>
  <property fmtid="{D5CDD505-2E9C-101B-9397-08002B2CF9AE}" pid="8" name="_AuthorEmailDisplayName">
    <vt:lpwstr>Lampert, Heleen</vt:lpwstr>
  </property>
  <property fmtid="{D5CDD505-2E9C-101B-9397-08002B2CF9AE}" pid="9" name="_ReviewingToolsShownOnce">
    <vt:lpwstr/>
  </property>
</Properties>
</file>