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25" w:rsidRDefault="00627925" w:rsidP="00627925">
      <w:pPr>
        <w:pStyle w:val="Kop1"/>
      </w:pPr>
      <w:bookmarkStart w:id="0" w:name="_GoBack"/>
      <w:bookmarkEnd w:id="0"/>
      <w:r>
        <w:t>Tekstblok Legitimatie</w:t>
      </w:r>
    </w:p>
    <w:p w:rsidR="00627925" w:rsidRPr="00810CA1" w:rsidRDefault="000A4831" w:rsidP="00627925">
      <w:pPr>
        <w:pStyle w:val="Kop3"/>
      </w:pPr>
      <w:r>
        <w:t>versie 2.0,</w:t>
      </w:r>
      <w:r w:rsidR="00627925" w:rsidRPr="00810CA1">
        <w:t xml:space="preserve"> dd. </w:t>
      </w:r>
      <w:r>
        <w:t xml:space="preserve">20 mei </w:t>
      </w:r>
      <w:r w:rsidR="00627925" w:rsidRPr="00810CA1">
        <w:t>2010</w:t>
      </w:r>
    </w:p>
    <w:p w:rsidR="00360659" w:rsidRDefault="00360659" w:rsidP="00360659">
      <w:pPr>
        <w:rPr>
          <w:color w:val="FF0000"/>
          <w:szCs w:val="18"/>
        </w:rPr>
      </w:pPr>
    </w:p>
    <w:p w:rsidR="00360659" w:rsidRPr="00271054" w:rsidRDefault="00360659" w:rsidP="00360659">
      <w:pPr>
        <w:rPr>
          <w:rFonts w:cs="Arial"/>
          <w:color w:val="800080"/>
          <w:sz w:val="20"/>
        </w:rPr>
      </w:pPr>
      <w:r w:rsidRPr="00271054">
        <w:rPr>
          <w:rFonts w:cs="Arial"/>
          <w:color w:val="FF0000"/>
          <w:sz w:val="20"/>
        </w:rPr>
        <w:t>zich identificerende met</w:t>
      </w:r>
      <w:r w:rsidRPr="00271054">
        <w:rPr>
          <w:rFonts w:cs="Arial"/>
          <w:color w:val="3366FF"/>
          <w:sz w:val="20"/>
        </w:rPr>
        <w:t xml:space="preserve"> zijn/haar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soort legitimatiebewijs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, met kenmerk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letters cijfers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>,</w:t>
      </w:r>
      <w:r w:rsidRPr="00271054">
        <w:rPr>
          <w:rFonts w:cs="Arial"/>
          <w:color w:val="800080"/>
          <w:sz w:val="20"/>
        </w:rPr>
        <w:t xml:space="preserve"> </w:t>
      </w:r>
      <w:r w:rsidRPr="00271054">
        <w:rPr>
          <w:rFonts w:cs="Arial"/>
          <w:color w:val="FF0000"/>
          <w:sz w:val="20"/>
        </w:rPr>
        <w:t xml:space="preserve">uitgegeven te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plaats,</w:t>
      </w:r>
      <w:r w:rsidRPr="00271054">
        <w:rPr>
          <w:rFonts w:cs="Arial"/>
          <w:color w:val="800080"/>
          <w:sz w:val="20"/>
        </w:rPr>
        <w:t xml:space="preserve"> land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, op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datum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 xml:space="preserve">MacroButton Nomacro </w:instrText>
      </w:r>
      <w:r w:rsidRPr="00271054">
        <w:rPr>
          <w:rFonts w:cs="Arial"/>
          <w:sz w:val="20"/>
          <w:effect w:val="none"/>
        </w:rPr>
        <w:instrText>§</w:instrText>
      </w:r>
      <w:r w:rsidRPr="00271054">
        <w:rPr>
          <w:rFonts w:cs="Arial"/>
          <w:sz w:val="20"/>
          <w:lang w:val="en-US"/>
        </w:rPr>
        <w:fldChar w:fldCharType="end"/>
      </w:r>
    </w:p>
    <w:p w:rsidR="00360659" w:rsidRPr="00271054" w:rsidRDefault="00360659">
      <w:pPr>
        <w:rPr>
          <w:rFonts w:cs="Arial"/>
          <w:sz w:val="20"/>
        </w:rPr>
      </w:pPr>
    </w:p>
    <w:p w:rsidR="00360659" w:rsidRPr="00271054" w:rsidRDefault="00360659">
      <w:pPr>
        <w:rPr>
          <w:rFonts w:cs="Arial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60659" w:rsidRPr="00271054" w:rsidTr="00271054">
        <w:trPr>
          <w:trHeight w:val="332"/>
        </w:trPr>
        <w:tc>
          <w:tcPr>
            <w:tcW w:w="5173" w:type="dxa"/>
            <w:vAlign w:val="bottom"/>
          </w:tcPr>
          <w:p w:rsidR="00360659" w:rsidRPr="00271054" w:rsidRDefault="00360659" w:rsidP="00360659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271054">
              <w:rPr>
                <w:rFonts w:cs="Arial"/>
                <w:sz w:val="20"/>
              </w:rPr>
              <w:t>Versiehistorie</w:t>
            </w:r>
          </w:p>
        </w:tc>
      </w:tr>
    </w:tbl>
    <w:p w:rsidR="00360659" w:rsidRPr="00271054" w:rsidRDefault="00360659" w:rsidP="00360659">
      <w:pPr>
        <w:spacing w:line="14" w:lineRule="exact"/>
        <w:rPr>
          <w:rFonts w:cs="Arial"/>
          <w:sz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60659" w:rsidRPr="00271054" w:rsidTr="00271054">
        <w:trPr>
          <w:trHeight w:hRule="exact" w:val="281"/>
          <w:tblHeader/>
        </w:trPr>
        <w:tc>
          <w:tcPr>
            <w:tcW w:w="779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360659" w:rsidRPr="00271054" w:rsidTr="00271054">
        <w:tc>
          <w:tcPr>
            <w:tcW w:w="779" w:type="dxa"/>
          </w:tcPr>
          <w:p w:rsidR="00360659" w:rsidRPr="00271054" w:rsidRDefault="000A4831" w:rsidP="00360659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701" w:type="dxa"/>
          </w:tcPr>
          <w:p w:rsidR="00360659" w:rsidRPr="00271054" w:rsidRDefault="000A4831" w:rsidP="00360659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20 mei</w:t>
            </w:r>
            <w:r w:rsidR="00360659" w:rsidRPr="00271054">
              <w:rPr>
                <w:rStyle w:val="Datumopmaakprofiel"/>
                <w:rFonts w:ascii="Arial" w:hAnsi="Arial" w:cs="Arial"/>
                <w:sz w:val="20"/>
              </w:rPr>
              <w:t xml:space="preserve"> 2010</w:t>
            </w:r>
          </w:p>
        </w:tc>
        <w:tc>
          <w:tcPr>
            <w:tcW w:w="1985" w:type="dxa"/>
          </w:tcPr>
          <w:p w:rsidR="00360659" w:rsidRPr="00271054" w:rsidRDefault="000A4831" w:rsidP="0036065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360659" w:rsidRPr="00271054" w:rsidRDefault="000A4831" w:rsidP="00360659">
            <w:pPr>
              <w:rPr>
                <w:rFonts w:cs="Arial"/>
                <w:sz w:val="20"/>
              </w:rPr>
            </w:pPr>
            <w:r>
              <w:t>Publicatieversie (geanonimiseerde kopie van werkversie 1.4.1)</w:t>
            </w:r>
          </w:p>
        </w:tc>
      </w:tr>
    </w:tbl>
    <w:p w:rsidR="00360659" w:rsidRPr="00627925" w:rsidRDefault="00360659"/>
    <w:sectPr w:rsidR="00360659" w:rsidRPr="00627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DD" w:rsidRDefault="003F4CDD">
      <w:r>
        <w:separator/>
      </w:r>
    </w:p>
  </w:endnote>
  <w:endnote w:type="continuationSeparator" w:id="0">
    <w:p w:rsidR="003F4CDD" w:rsidRDefault="003F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DD" w:rsidRDefault="003F4CDD">
      <w:r>
        <w:separator/>
      </w:r>
    </w:p>
  </w:footnote>
  <w:footnote w:type="continuationSeparator" w:id="0">
    <w:p w:rsidR="003F4CDD" w:rsidRDefault="003F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25"/>
    <w:rsid w:val="000A4831"/>
    <w:rsid w:val="000C1FE6"/>
    <w:rsid w:val="000C592C"/>
    <w:rsid w:val="00265F1D"/>
    <w:rsid w:val="00271054"/>
    <w:rsid w:val="00360659"/>
    <w:rsid w:val="003F4CDD"/>
    <w:rsid w:val="004563E8"/>
    <w:rsid w:val="004E65D7"/>
    <w:rsid w:val="00627925"/>
    <w:rsid w:val="00751636"/>
    <w:rsid w:val="00802C11"/>
    <w:rsid w:val="009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7B4E199-CFE7-4D56-BD36-1450FA9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62792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62792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62792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60659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360659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60659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360659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360659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360659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9679FE"/>
    <w:pPr>
      <w:tabs>
        <w:tab w:val="center" w:pos="4153"/>
        <w:tab w:val="right" w:pos="8306"/>
      </w:tabs>
    </w:pPr>
  </w:style>
  <w:style w:type="paragraph" w:styleId="Ondertitel">
    <w:name w:val="Subtitle"/>
    <w:aliases w:val="Subtitel"/>
    <w:basedOn w:val="Kop1"/>
    <w:link w:val="OndertitelChar"/>
    <w:qFormat/>
    <w:rsid w:val="00265F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265F1D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10788E96.dotm</Template>
  <TotalTime>1</TotalTime>
  <Pages>1</Pages>
  <Words>41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Legitimatie</vt:lpstr>
    </vt:vector>
  </TitlesOfParts>
  <Company>Kadaster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Legitimatie</dc:title>
  <dc:subject/>
  <dc:creator>RZ/PPB</dc:creator>
  <cp:keywords/>
  <dc:description/>
  <cp:lastModifiedBy>Laan, Jan-Bart</cp:lastModifiedBy>
  <cp:revision>3</cp:revision>
  <dcterms:created xsi:type="dcterms:W3CDTF">2016-09-29T12:50:00Z</dcterms:created>
  <dcterms:modified xsi:type="dcterms:W3CDTF">2016-09-29T12:51:00Z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993418523</vt:i4>
  </property>
  <property fmtid="{D5CDD505-2E9C-101B-9397-08002B2CF9AE}" pid="3" name="_NewReviewCycle">
    <vt:lpwstr/>
  </property>
  <property fmtid="{D5CDD505-2E9C-101B-9397-08002B2CF9AE}" pid="4" name="_EmailSubject">
    <vt:lpwstr>functionele publicatiedocumenten</vt:lpwstr>
  </property>
  <property fmtid="{D5CDD505-2E9C-101B-9397-08002B2CF9AE}" pid="5" name="_AuthorEmail">
    <vt:lpwstr>Henny.vanNoort@kadaster.nl</vt:lpwstr>
  </property>
  <property fmtid="{D5CDD505-2E9C-101B-9397-08002B2CF9AE}" pid="6" name="_AuthorEmailDisplayName">
    <vt:lpwstr>Noort, Henny van</vt:lpwstr>
  </property>
  <property fmtid="{D5CDD505-2E9C-101B-9397-08002B2CF9AE}" pid="7" name="_ReviewingToolsShownOnce">
    <vt:lpwstr/>
  </property>
</Properties>
</file>