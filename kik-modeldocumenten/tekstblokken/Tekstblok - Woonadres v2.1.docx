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145" w:rsidRDefault="00E56145" w:rsidP="00E56145">
      <w:pPr>
        <w:pStyle w:val="Kop1"/>
      </w:pPr>
      <w:bookmarkStart w:id="0" w:name="_GoBack"/>
      <w:bookmarkEnd w:id="0"/>
      <w:r>
        <w:t>Tekstblok Woonadres</w:t>
      </w:r>
    </w:p>
    <w:p w:rsidR="00E56145" w:rsidRPr="00810CA1" w:rsidRDefault="00E56145" w:rsidP="00E56145">
      <w:pPr>
        <w:pStyle w:val="Kop3"/>
      </w:pPr>
      <w:r w:rsidRPr="00810CA1">
        <w:t xml:space="preserve">versie </w:t>
      </w:r>
      <w:r w:rsidR="0018608B">
        <w:t>2.</w:t>
      </w:r>
      <w:r w:rsidR="00EC39BF">
        <w:t>1</w:t>
      </w:r>
      <w:r w:rsidRPr="00810CA1">
        <w:t xml:space="preserve">, dd. </w:t>
      </w:r>
      <w:r w:rsidR="00EC39BF">
        <w:t>25 augustus</w:t>
      </w:r>
      <w:r w:rsidR="008322CE">
        <w:t xml:space="preserve"> </w:t>
      </w:r>
      <w:r w:rsidRPr="00810CA1">
        <w:t>201</w:t>
      </w:r>
      <w:r w:rsidR="00EC39BF">
        <w:t>1</w:t>
      </w:r>
    </w:p>
    <w:p w:rsidR="00E56145" w:rsidRPr="00E56145" w:rsidRDefault="00E56145"/>
    <w:p w:rsidR="008322CE" w:rsidRPr="008322CE" w:rsidRDefault="00D14575" w:rsidP="008322CE">
      <w:pPr>
        <w:pStyle w:val="Kop2"/>
        <w:rPr>
          <w:i w:val="0"/>
          <w:sz w:val="24"/>
          <w:szCs w:val="24"/>
        </w:rPr>
      </w:pPr>
      <w:proofErr w:type="spellStart"/>
      <w:r>
        <w:rPr>
          <w:i w:val="0"/>
          <w:sz w:val="24"/>
          <w:szCs w:val="24"/>
        </w:rPr>
        <w:t>T</w:t>
      </w:r>
      <w:r w:rsidR="008322CE" w:rsidRPr="008322CE">
        <w:rPr>
          <w:i w:val="0"/>
          <w:sz w:val="24"/>
          <w:szCs w:val="24"/>
        </w:rPr>
        <w:t>ekstfragement</w:t>
      </w:r>
      <w:proofErr w:type="spellEnd"/>
    </w:p>
    <w:p w:rsidR="003A313E" w:rsidRDefault="00A44000"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6D21C8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708AC">
        <w:rPr>
          <w:szCs w:val="18"/>
        </w:rPr>
        <w:t>,</w:t>
      </w:r>
      <w:r w:rsidR="000F59E6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8322CE" w:rsidRPr="008322CE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3B6EB8">
        <w:rPr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14575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14575" w:rsidRPr="00D14575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6D21C8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</w:rPr>
        <w:t>regio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6D21C8">
        <w:rPr>
          <w:color w:val="800080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3A313E" w:rsidRPr="008E00DC">
        <w:rPr>
          <w:color w:val="800080"/>
          <w:szCs w:val="18"/>
        </w:rPr>
        <w:t>land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>
        <w:rPr>
          <w:szCs w:val="18"/>
        </w:rPr>
        <w:t xml:space="preserve">, </w:t>
      </w:r>
      <w:r w:rsidR="00A9412A" w:rsidRPr="00A9412A">
        <w:rPr>
          <w:color w:val="800080"/>
          <w:szCs w:val="18"/>
        </w:rPr>
        <w:t>volgens gegevens van de basisregistratie adressen bekend als</w:t>
      </w:r>
      <w:r w:rsidR="00A9412A">
        <w:rPr>
          <w:szCs w:val="18"/>
        </w:rPr>
        <w:t xml:space="preserve">: 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,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 w:rsidRPr="00A9412A">
        <w:rPr>
          <w:color w:val="0000FF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A9412A">
        <w:rPr>
          <w:color w:val="800080"/>
          <w:szCs w:val="18"/>
        </w:rPr>
        <w:t xml:space="preserve"> </w:t>
      </w:r>
    </w:p>
    <w:p w:rsidR="006D21C8" w:rsidRPr="00924C59" w:rsidRDefault="008322CE" w:rsidP="00924C59">
      <w:pPr>
        <w:pStyle w:val="Kop2"/>
        <w:rPr>
          <w:rFonts w:cs="Times New Roman"/>
          <w:bCs w:val="0"/>
          <w:i w:val="0"/>
          <w:iCs w:val="0"/>
          <w:sz w:val="24"/>
          <w:szCs w:val="24"/>
        </w:rPr>
      </w:pPr>
      <w:r w:rsidRPr="00924C59">
        <w:rPr>
          <w:i w:val="0"/>
          <w:sz w:val="24"/>
          <w:szCs w:val="24"/>
        </w:rPr>
        <w:t>Voorbeeld tekstfragment</w:t>
      </w:r>
    </w:p>
    <w:p w:rsidR="00D14575" w:rsidRPr="00D14575" w:rsidRDefault="00D14575" w:rsidP="008322CE">
      <w:pPr>
        <w:rPr>
          <w:u w:val="single"/>
        </w:rPr>
      </w:pPr>
      <w:r w:rsidRPr="00D14575">
        <w:rPr>
          <w:u w:val="single"/>
        </w:rPr>
        <w:t>Binnenlands adres:</w:t>
      </w:r>
    </w:p>
    <w:p w:rsidR="008322CE" w:rsidRDefault="008322CE" w:rsidP="008322CE">
      <w:r>
        <w:t>3434</w:t>
      </w:r>
      <w:r w:rsidR="00D14575">
        <w:t xml:space="preserve"> GR Nieuwegein, Jan van </w:t>
      </w:r>
      <w:proofErr w:type="spellStart"/>
      <w:r w:rsidR="00D14575">
        <w:t>Halststraat</w:t>
      </w:r>
      <w:proofErr w:type="spellEnd"/>
      <w:r w:rsidR="00D14575">
        <w:t xml:space="preserve"> </w:t>
      </w:r>
      <w:smartTag w:uri="urn:schemas-microsoft-com:office:smarttags" w:element="metricconverter">
        <w:smartTagPr>
          <w:attr w:name="ProductID" w:val="5 A"/>
        </w:smartTagPr>
        <w:r w:rsidR="00D14575">
          <w:t>5 A</w:t>
        </w:r>
      </w:smartTag>
      <w:r w:rsidR="00D14575">
        <w:t xml:space="preserve"> bis</w:t>
      </w:r>
    </w:p>
    <w:p w:rsidR="00A9412A" w:rsidRDefault="00A9412A" w:rsidP="008322CE"/>
    <w:p w:rsidR="00A9412A" w:rsidRPr="00D14575" w:rsidRDefault="00A9412A" w:rsidP="00A9412A">
      <w:pPr>
        <w:rPr>
          <w:u w:val="single"/>
        </w:rPr>
      </w:pPr>
      <w:r w:rsidRPr="00D14575">
        <w:rPr>
          <w:u w:val="single"/>
        </w:rPr>
        <w:t>Binnenlands adres</w:t>
      </w:r>
      <w:r>
        <w:rPr>
          <w:u w:val="single"/>
        </w:rPr>
        <w:t xml:space="preserve"> met afwijkend BAG-adres</w:t>
      </w:r>
      <w:r w:rsidRPr="00D14575">
        <w:rPr>
          <w:u w:val="single"/>
        </w:rPr>
        <w:t>:</w:t>
      </w:r>
    </w:p>
    <w:p w:rsidR="00A9412A" w:rsidRDefault="00A9412A" w:rsidP="00A9412A">
      <w:r>
        <w:t xml:space="preserve">3434 GR Nieuwegein, Jan van </w:t>
      </w:r>
      <w:proofErr w:type="spellStart"/>
      <w:r>
        <w:t>Halststraat</w:t>
      </w:r>
      <w:proofErr w:type="spellEnd"/>
      <w:r>
        <w:t xml:space="preserve"> </w:t>
      </w:r>
      <w:smartTag w:uri="urn:schemas-microsoft-com:office:smarttags" w:element="metricconverter">
        <w:smartTagPr>
          <w:attr w:name="ProductID" w:val="5 A"/>
        </w:smartTagPr>
        <w:r>
          <w:t>5 A</w:t>
        </w:r>
      </w:smartTag>
      <w:r>
        <w:t xml:space="preserve"> bis,</w:t>
      </w:r>
      <w:r w:rsidR="00EC39BF">
        <w:t xml:space="preserve"> volgens gegevens van de basisregistratie adressen bekend als: 3434GR Nieuwegein, Jan van </w:t>
      </w:r>
      <w:proofErr w:type="spellStart"/>
      <w:r w:rsidR="00EC39BF">
        <w:t>Halststraat</w:t>
      </w:r>
      <w:proofErr w:type="spellEnd"/>
      <w:r w:rsidR="00EC39BF">
        <w:t xml:space="preserve"> 5</w:t>
      </w:r>
    </w:p>
    <w:p w:rsidR="006D21C8" w:rsidRDefault="006D21C8" w:rsidP="008322CE"/>
    <w:p w:rsidR="006D21C8" w:rsidRPr="008322CE" w:rsidRDefault="006D21C8" w:rsidP="008322CE">
      <w:r w:rsidRPr="006D21C8">
        <w:rPr>
          <w:u w:val="single"/>
        </w:rPr>
        <w:t>Buitenlands adres</w:t>
      </w:r>
      <w:r>
        <w:t>:</w:t>
      </w:r>
    </w:p>
    <w:p w:rsidR="008322CE" w:rsidRDefault="006D21C8">
      <w:r>
        <w:t xml:space="preserve">Hannover, </w:t>
      </w:r>
      <w:proofErr w:type="spellStart"/>
      <w:r>
        <w:t>Habenstrasse</w:t>
      </w:r>
      <w:proofErr w:type="spellEnd"/>
      <w:r>
        <w:t xml:space="preserve"> </w:t>
      </w:r>
      <w:smartTag w:uri="urn:schemas-microsoft-com:office:smarttags" w:element="metricconverter">
        <w:smartTagPr>
          <w:attr w:name="ProductID" w:val="25 A"/>
        </w:smartTagPr>
        <w:r>
          <w:t>25 A</w:t>
        </w:r>
      </w:smartTag>
      <w:r>
        <w:t xml:space="preserve"> bis</w:t>
      </w:r>
      <w:r w:rsidR="004E593D">
        <w:t xml:space="preserve"> </w:t>
      </w:r>
      <w:proofErr w:type="spellStart"/>
      <w:r w:rsidR="004E593D">
        <w:t>Nordreihn</w:t>
      </w:r>
      <w:proofErr w:type="spellEnd"/>
      <w:r w:rsidR="004E593D">
        <w:t xml:space="preserve">-Westfalen </w:t>
      </w:r>
      <w:r>
        <w:t>Duitsland</w:t>
      </w:r>
    </w:p>
    <w:p w:rsidR="006D21C8" w:rsidRDefault="006D21C8"/>
    <w:p w:rsidR="008322CE" w:rsidRDefault="008322CE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A313E" w:rsidTr="00A63076">
        <w:trPr>
          <w:trHeight w:val="332"/>
        </w:trPr>
        <w:tc>
          <w:tcPr>
            <w:tcW w:w="5173" w:type="dxa"/>
            <w:vAlign w:val="bottom"/>
          </w:tcPr>
          <w:p w:rsidR="003A313E" w:rsidRDefault="003A313E" w:rsidP="003A313E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3A313E" w:rsidRDefault="003A313E" w:rsidP="003A313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A313E" w:rsidTr="00A63076">
        <w:trPr>
          <w:trHeight w:hRule="exact" w:val="281"/>
          <w:tblHeader/>
        </w:trPr>
        <w:tc>
          <w:tcPr>
            <w:tcW w:w="779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A313E" w:rsidRDefault="003A313E" w:rsidP="003A313E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8608B" w:rsidRPr="00343045" w:rsidTr="00A63076">
        <w:tc>
          <w:tcPr>
            <w:tcW w:w="779" w:type="dxa"/>
          </w:tcPr>
          <w:p w:rsidR="0018608B" w:rsidRDefault="0018608B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2.0</w:t>
            </w:r>
          </w:p>
        </w:tc>
        <w:tc>
          <w:tcPr>
            <w:tcW w:w="1701" w:type="dxa"/>
          </w:tcPr>
          <w:p w:rsidR="0018608B" w:rsidRDefault="0018608B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21 mei 2010</w:t>
            </w:r>
          </w:p>
        </w:tc>
        <w:tc>
          <w:tcPr>
            <w:tcW w:w="1985" w:type="dxa"/>
          </w:tcPr>
          <w:p w:rsidR="0018608B" w:rsidRDefault="0018608B" w:rsidP="003A313E">
            <w:r>
              <w:t>RZ/PPB</w:t>
            </w:r>
          </w:p>
        </w:tc>
        <w:tc>
          <w:tcPr>
            <w:tcW w:w="4394" w:type="dxa"/>
          </w:tcPr>
          <w:p w:rsidR="0018608B" w:rsidRDefault="0018608B" w:rsidP="003A313E">
            <w:r>
              <w:t>Publicatieversie (geanonimiseerde kopie van werkversie 1.4.1)</w:t>
            </w:r>
          </w:p>
        </w:tc>
      </w:tr>
      <w:tr w:rsidR="00EC39BF" w:rsidRPr="00343045" w:rsidTr="00A63076">
        <w:tc>
          <w:tcPr>
            <w:tcW w:w="779" w:type="dxa"/>
          </w:tcPr>
          <w:p w:rsidR="00EC39BF" w:rsidRDefault="00EC39BF" w:rsidP="003A313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</w:tcPr>
          <w:p w:rsidR="00EC39BF" w:rsidRDefault="00EC39BF" w:rsidP="003A313E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25 augustus 2011</w:t>
            </w:r>
          </w:p>
        </w:tc>
        <w:tc>
          <w:tcPr>
            <w:tcW w:w="1985" w:type="dxa"/>
          </w:tcPr>
          <w:p w:rsidR="00EC39BF" w:rsidRDefault="00EC39BF" w:rsidP="003A313E">
            <w:r>
              <w:t>RZ/PPB</w:t>
            </w:r>
          </w:p>
        </w:tc>
        <w:tc>
          <w:tcPr>
            <w:tcW w:w="4394" w:type="dxa"/>
          </w:tcPr>
          <w:p w:rsidR="00EC39BF" w:rsidRDefault="00EC39BF" w:rsidP="003A313E">
            <w:r>
              <w:t>Afwijkend adres volgens de BAG toegevoegd</w:t>
            </w:r>
          </w:p>
        </w:tc>
      </w:tr>
    </w:tbl>
    <w:p w:rsidR="003A313E" w:rsidRPr="00E56145" w:rsidRDefault="003A313E">
      <w:bookmarkStart w:id="1" w:name="bmVersie"/>
      <w:bookmarkEnd w:id="1"/>
    </w:p>
    <w:sectPr w:rsidR="003A313E" w:rsidRPr="00E561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D08" w:rsidRDefault="00B41D08">
      <w:r>
        <w:separator/>
      </w:r>
    </w:p>
  </w:endnote>
  <w:endnote w:type="continuationSeparator" w:id="0">
    <w:p w:rsidR="00B41D08" w:rsidRDefault="00B4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12A" w:rsidRDefault="00A9412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12A" w:rsidRDefault="00A9412A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12A" w:rsidRDefault="00A9412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D08" w:rsidRDefault="00B41D08">
      <w:r>
        <w:separator/>
      </w:r>
    </w:p>
  </w:footnote>
  <w:footnote w:type="continuationSeparator" w:id="0">
    <w:p w:rsidR="00B41D08" w:rsidRDefault="00B41D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12A" w:rsidRDefault="00A9412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12A" w:rsidRDefault="00A9412A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12A" w:rsidRDefault="00A9412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5"/>
    <w:rsid w:val="00042394"/>
    <w:rsid w:val="00076B9D"/>
    <w:rsid w:val="000F59E6"/>
    <w:rsid w:val="0018608B"/>
    <w:rsid w:val="00192E24"/>
    <w:rsid w:val="00264974"/>
    <w:rsid w:val="002B6573"/>
    <w:rsid w:val="002D5441"/>
    <w:rsid w:val="003A313E"/>
    <w:rsid w:val="004E593D"/>
    <w:rsid w:val="005F54E1"/>
    <w:rsid w:val="00626FB0"/>
    <w:rsid w:val="00694EC9"/>
    <w:rsid w:val="006D21C8"/>
    <w:rsid w:val="007870A1"/>
    <w:rsid w:val="008322CE"/>
    <w:rsid w:val="00924C59"/>
    <w:rsid w:val="00A44000"/>
    <w:rsid w:val="00A63076"/>
    <w:rsid w:val="00A9412A"/>
    <w:rsid w:val="00B40D65"/>
    <w:rsid w:val="00B41D08"/>
    <w:rsid w:val="00C458C1"/>
    <w:rsid w:val="00CD4179"/>
    <w:rsid w:val="00D14575"/>
    <w:rsid w:val="00D41E1C"/>
    <w:rsid w:val="00D869D9"/>
    <w:rsid w:val="00E56145"/>
    <w:rsid w:val="00E87EA1"/>
    <w:rsid w:val="00EC39BF"/>
    <w:rsid w:val="00EC732F"/>
    <w:rsid w:val="00F0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45E5F683-4EAC-4035-B226-20199564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E5614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E5614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322C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E561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3A313E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3A313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3A313E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3A313E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3A313E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EC732F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8322CE"/>
    <w:rPr>
      <w:rFonts w:ascii="Tahoma" w:hAnsi="Tahoma" w:cs="Tahoma"/>
      <w:sz w:val="16"/>
      <w:szCs w:val="16"/>
    </w:rPr>
  </w:style>
  <w:style w:type="paragraph" w:styleId="Ondertitel">
    <w:name w:val="Subtitle"/>
    <w:aliases w:val="Subtitel"/>
    <w:basedOn w:val="Kop1"/>
    <w:link w:val="OndertitelChar"/>
    <w:qFormat/>
    <w:rsid w:val="005F54E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F54E1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2699691A.dotm</Template>
  <TotalTime>0</TotalTime>
  <Pages>1</Pages>
  <Words>108</Words>
  <Characters>1380</Characters>
  <Application>Microsoft Office Word</Application>
  <DocSecurity>0</DocSecurity>
  <Lines>11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Woonadres</vt:lpstr>
    </vt:vector>
  </TitlesOfParts>
  <Company>Kadaster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Woonadres</dc:title>
  <dc:subject/>
  <dc:creator>RZ/PPB</dc:creator>
  <cp:keywords/>
  <dc:description/>
  <cp:lastModifiedBy>Laan, Jan-Bart</cp:lastModifiedBy>
  <cp:revision>3</cp:revision>
  <cp:lastPrinted>2010-04-22T08:56:00Z</cp:lastPrinted>
  <dcterms:created xsi:type="dcterms:W3CDTF">2016-09-29T13:20:00Z</dcterms:created>
  <dcterms:modified xsi:type="dcterms:W3CDTF">2016-09-29T13:20:00Z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-861558464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1595966482</vt:i4>
  </property>
  <property fmtid="{D5CDD505-2E9C-101B-9397-08002B2CF9AE}" pid="8" name="_ReviewingToolsShownOnce">
    <vt:lpwstr/>
  </property>
</Properties>
</file>