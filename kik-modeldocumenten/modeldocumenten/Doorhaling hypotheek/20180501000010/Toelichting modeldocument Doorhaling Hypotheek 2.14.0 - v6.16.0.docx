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rPr>
          <w:gridAfter w:val="1"/>
          <w:wAfter w:w="3686" w:type="dxa"/>
        </w:trPr>
        <w:tc>
          <w:tcPr>
            <w:tcW w:w="5173" w:type="dxa"/>
          </w:tcPr>
          <w:p w:rsidR="00451606" w:rsidRDefault="00451606">
            <w:pPr>
              <w:pStyle w:val="Alinea"/>
            </w:pPr>
          </w:p>
        </w:tc>
      </w:tr>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C4489B">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C4489B">
        <w:trPr>
          <w:gridAfter w:val="1"/>
          <w:wAfter w:w="3686" w:type="dxa"/>
        </w:trPr>
        <w:tc>
          <w:tcPr>
            <w:tcW w:w="5173" w:type="dxa"/>
          </w:tcPr>
          <w:p w:rsidR="00451606" w:rsidRDefault="00451606">
            <w:pPr>
              <w:spacing w:before="90"/>
              <w:rPr>
                <w:sz w:val="14"/>
              </w:rPr>
            </w:pPr>
          </w:p>
        </w:tc>
      </w:tr>
      <w:tr w:rsidR="00451606" w:rsidTr="00C4489B">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C4489B">
        <w:trPr>
          <w:gridAfter w:val="1"/>
          <w:wAfter w:w="3686" w:type="dxa"/>
          <w:trHeight w:val="135"/>
        </w:trPr>
        <w:tc>
          <w:tcPr>
            <w:tcW w:w="5173" w:type="dxa"/>
          </w:tcPr>
          <w:p w:rsidR="00451606" w:rsidRDefault="006935F3">
            <w:pPr>
              <w:spacing w:before="90"/>
              <w:rPr>
                <w:sz w:val="14"/>
              </w:rPr>
            </w:pPr>
            <w:r>
              <w:t>201805</w:t>
            </w:r>
            <w:r w:rsidR="00234099">
              <w:t>01000010</w:t>
            </w:r>
          </w:p>
        </w:tc>
      </w:tr>
      <w:tr w:rsidR="00451606" w:rsidTr="00C4489B">
        <w:trPr>
          <w:gridAfter w:val="1"/>
          <w:wAfter w:w="3686" w:type="dxa"/>
          <w:trHeight w:val="181"/>
        </w:trPr>
        <w:tc>
          <w:tcPr>
            <w:tcW w:w="5173" w:type="dxa"/>
          </w:tcPr>
          <w:p w:rsidR="00451606" w:rsidRDefault="00451606"/>
        </w:tc>
      </w:tr>
      <w:tr w:rsidR="00451606" w:rsidTr="00C4489B">
        <w:trPr>
          <w:gridAfter w:val="1"/>
          <w:wAfter w:w="3686" w:type="dxa"/>
        </w:trPr>
        <w:tc>
          <w:tcPr>
            <w:tcW w:w="5173" w:type="dxa"/>
          </w:tcPr>
          <w:p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6935F3" w:rsidTr="00C4489B">
        <w:trPr>
          <w:gridAfter w:val="1"/>
          <w:wAfter w:w="3686" w:type="dxa"/>
        </w:trPr>
        <w:tc>
          <w:tcPr>
            <w:tcW w:w="5173" w:type="dxa"/>
          </w:tcPr>
          <w:p w:rsidR="006935F3" w:rsidRDefault="006935F3" w:rsidP="005008F1">
            <w:pPr>
              <w:pStyle w:val="Titel"/>
              <w:spacing w:line="240" w:lineRule="auto"/>
              <w:rPr>
                <w:lang w:val="nl-NL"/>
              </w:rPr>
            </w:pPr>
          </w:p>
        </w:tc>
      </w:tr>
      <w:tr w:rsidR="00451606" w:rsidTr="00C4489B">
        <w:trPr>
          <w:gridAfter w:val="1"/>
          <w:wAfter w:w="3686" w:type="dxa"/>
          <w:trHeight w:val="268"/>
        </w:trPr>
        <w:tc>
          <w:tcPr>
            <w:tcW w:w="5173" w:type="dxa"/>
          </w:tcPr>
          <w:p w:rsidR="00451606" w:rsidRDefault="00451606"/>
        </w:tc>
      </w:tr>
      <w:tr w:rsidR="00451606" w:rsidTr="00C4489B">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C4489B">
        <w:trPr>
          <w:gridAfter w:val="1"/>
          <w:wAfter w:w="3686" w:type="dxa"/>
          <w:cantSplit/>
          <w:trHeight w:hRule="exact" w:val="804"/>
        </w:trPr>
        <w:tc>
          <w:tcPr>
            <w:tcW w:w="5173" w:type="dxa"/>
            <w:vAlign w:val="bottom"/>
          </w:tcPr>
          <w:p w:rsidR="00451606" w:rsidRDefault="00451606"/>
        </w:tc>
      </w:tr>
      <w:tr w:rsidR="00451606" w:rsidTr="00C4489B">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C4489B">
        <w:trPr>
          <w:gridAfter w:val="1"/>
          <w:wAfter w:w="3686" w:type="dxa"/>
          <w:cantSplit/>
        </w:trPr>
        <w:tc>
          <w:tcPr>
            <w:tcW w:w="5173" w:type="dxa"/>
            <w:vAlign w:val="bottom"/>
          </w:tcPr>
          <w:p w:rsidR="00451606" w:rsidRDefault="007F1D70" w:rsidP="00AA0166">
            <w:pPr>
              <w:pStyle w:val="Voettekst"/>
              <w:tabs>
                <w:tab w:val="clear" w:pos="4536"/>
                <w:tab w:val="clear" w:pos="9072"/>
              </w:tabs>
            </w:pPr>
            <w:r>
              <w:fldChar w:fldCharType="begin"/>
            </w:r>
            <w:r>
              <w:instrText xml:space="preserve"> REF Versie \h </w:instrText>
            </w:r>
            <w:r>
              <w:fldChar w:fldCharType="separate"/>
            </w:r>
            <w:r w:rsidR="00B56225">
              <w:rPr>
                <w:noProof/>
              </w:rPr>
              <w:t>6.16.0</w:t>
            </w:r>
            <w:r>
              <w:fldChar w:fldCharType="end"/>
            </w:r>
          </w:p>
        </w:tc>
      </w:tr>
      <w:tr w:rsidR="00451606" w:rsidTr="00C4489B">
        <w:trPr>
          <w:gridAfter w:val="1"/>
          <w:wAfter w:w="3686" w:type="dxa"/>
          <w:cantSplit/>
        </w:trPr>
        <w:tc>
          <w:tcPr>
            <w:tcW w:w="5173" w:type="dxa"/>
            <w:vAlign w:val="bottom"/>
          </w:tcPr>
          <w:p w:rsidR="00451606" w:rsidRDefault="00451606">
            <w:pPr>
              <w:pStyle w:val="tussenkopje"/>
              <w:rPr>
                <w:lang w:val="nl-NL"/>
              </w:rPr>
            </w:pPr>
          </w:p>
        </w:tc>
      </w:tr>
      <w:tr w:rsidR="00451606" w:rsidTr="00C4489B">
        <w:trPr>
          <w:gridAfter w:val="1"/>
          <w:wAfter w:w="3686" w:type="dxa"/>
          <w:cantSplit/>
        </w:trPr>
        <w:tc>
          <w:tcPr>
            <w:tcW w:w="5173" w:type="dxa"/>
            <w:vAlign w:val="bottom"/>
          </w:tcPr>
          <w:p w:rsidR="00451606" w:rsidRDefault="00451606">
            <w:bookmarkStart w:id="5" w:name="bmAuteurs"/>
            <w:bookmarkEnd w:id="5"/>
          </w:p>
        </w:tc>
      </w:tr>
      <w:tr w:rsidR="00451606" w:rsidTr="00C4489B">
        <w:trPr>
          <w:cantSplit/>
          <w:trHeight w:hRule="exact" w:val="246"/>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451606"/>
        </w:tc>
      </w:tr>
      <w:tr w:rsidR="00451606" w:rsidTr="00C4489B">
        <w:trPr>
          <w:gridAfter w:val="1"/>
          <w:wAfter w:w="3686" w:type="dxa"/>
        </w:trPr>
        <w:tc>
          <w:tcPr>
            <w:tcW w:w="5173" w:type="dxa"/>
          </w:tcPr>
          <w:p w:rsidR="00451606" w:rsidRDefault="002B21C8">
            <w:pPr>
              <w:pStyle w:val="Eenheid"/>
            </w:pPr>
            <w:r>
              <w:fldChar w:fldCharType="begin"/>
            </w:r>
            <w:r>
              <w:instrText xml:space="preserve"> STYLEREF Eenheid \* MERGEFORMAT </w:instrText>
            </w:r>
            <w:r>
              <w:fldChar w:fldCharType="separate"/>
            </w:r>
            <w:r w:rsidR="00B56225">
              <w:rPr>
                <w:noProof/>
              </w:rPr>
              <w:t>Directie Services</w:t>
            </w:r>
            <w:r>
              <w:rPr>
                <w:noProof/>
              </w:rPr>
              <w:fldChar w:fldCharType="end"/>
            </w:r>
          </w:p>
        </w:tc>
      </w:tr>
      <w:tr w:rsidR="00451606" w:rsidTr="00C4489B">
        <w:trPr>
          <w:gridAfter w:val="1"/>
          <w:wAfter w:w="3686" w:type="dxa"/>
        </w:trPr>
        <w:tc>
          <w:tcPr>
            <w:tcW w:w="5173" w:type="dxa"/>
          </w:tcPr>
          <w:p w:rsidR="00451606" w:rsidRDefault="002B21C8">
            <w:pPr>
              <w:pStyle w:val="Afdeling"/>
            </w:pPr>
            <w:r>
              <w:fldChar w:fldCharType="begin"/>
            </w:r>
            <w:r>
              <w:instrText xml:space="preserve"> STYLEREF Afdeling \* MERGEFORMAT </w:instrText>
            </w:r>
            <w:r>
              <w:fldChar w:fldCharType="separate"/>
            </w:r>
            <w:r w:rsidR="00B56225">
              <w:rPr>
                <w:noProof/>
              </w:rPr>
              <w:t>Systeemontwikkeling</w:t>
            </w:r>
            <w:r>
              <w:rPr>
                <w:noProof/>
              </w:rPr>
              <w:fldChar w:fldCharType="end"/>
            </w:r>
          </w:p>
        </w:tc>
      </w:tr>
      <w:tr w:rsidR="00451606" w:rsidTr="00C4489B">
        <w:trPr>
          <w:gridAfter w:val="1"/>
          <w:wAfter w:w="3686" w:type="dxa"/>
        </w:trPr>
        <w:tc>
          <w:tcPr>
            <w:tcW w:w="5173" w:type="dxa"/>
          </w:tcPr>
          <w:p w:rsidR="00451606" w:rsidRDefault="00451606">
            <w:pPr>
              <w:spacing w:before="90"/>
              <w:rPr>
                <w:sz w:val="14"/>
              </w:rPr>
            </w:pPr>
          </w:p>
        </w:tc>
      </w:tr>
      <w:tr w:rsidR="00451606" w:rsidTr="00C4489B">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C4489B">
        <w:trPr>
          <w:gridAfter w:val="1"/>
          <w:wAfter w:w="3686" w:type="dxa"/>
          <w:trHeight w:val="135"/>
        </w:trPr>
        <w:tc>
          <w:tcPr>
            <w:tcW w:w="5173" w:type="dxa"/>
          </w:tcPr>
          <w:p w:rsidR="00451606" w:rsidRDefault="00451606">
            <w:pPr>
              <w:spacing w:before="90"/>
              <w:rPr>
                <w:b/>
                <w:bCs/>
                <w:sz w:val="20"/>
              </w:rPr>
            </w:pPr>
          </w:p>
        </w:tc>
      </w:tr>
      <w:tr w:rsidR="00451606" w:rsidTr="00C4489B">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rsidTr="00C4489B">
        <w:trPr>
          <w:gridAfter w:val="1"/>
          <w:wAfter w:w="3686" w:type="dxa"/>
        </w:trPr>
        <w:tc>
          <w:tcPr>
            <w:tcW w:w="5173" w:type="dxa"/>
          </w:tcPr>
          <w:p w:rsidR="00451606" w:rsidRDefault="00451606"/>
        </w:tc>
      </w:tr>
      <w:tr w:rsidR="00451606" w:rsidTr="00C4489B">
        <w:trPr>
          <w:gridAfter w:val="1"/>
          <w:wAfter w:w="3686" w:type="dxa"/>
          <w:trHeight w:val="268"/>
        </w:trPr>
        <w:tc>
          <w:tcPr>
            <w:tcW w:w="5173" w:type="dxa"/>
          </w:tcPr>
          <w:p w:rsidR="00451606" w:rsidRDefault="00451606"/>
        </w:tc>
      </w:tr>
      <w:tr w:rsidR="00451606" w:rsidTr="00C4489B">
        <w:trPr>
          <w:gridAfter w:val="1"/>
          <w:wAfter w:w="3686" w:type="dxa"/>
          <w:cantSplit/>
          <w:trHeight w:hRule="exact" w:val="345"/>
        </w:trPr>
        <w:tc>
          <w:tcPr>
            <w:tcW w:w="5173" w:type="dxa"/>
            <w:vAlign w:val="bottom"/>
          </w:tcPr>
          <w:p w:rsidR="00451606" w:rsidRDefault="00451606"/>
        </w:tc>
      </w:tr>
      <w:tr w:rsidR="00451606" w:rsidTr="00C4489B">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C4489B">
        <w:trPr>
          <w:gridAfter w:val="1"/>
          <w:wAfter w:w="3686" w:type="dxa"/>
          <w:cantSplit/>
          <w:trHeight w:val="244"/>
        </w:trPr>
        <w:tc>
          <w:tcPr>
            <w:tcW w:w="5173" w:type="dxa"/>
            <w:vAlign w:val="bottom"/>
          </w:tcPr>
          <w:p w:rsidR="00451606" w:rsidRDefault="005C1394">
            <w:bookmarkStart w:id="6" w:name="bmOpdrachtgever"/>
            <w:bookmarkEnd w:id="6"/>
            <w:r>
              <w:t>Kadaster RZ/PPB</w:t>
            </w:r>
          </w:p>
        </w:tc>
      </w:tr>
      <w:tr w:rsidR="00451606" w:rsidTr="00C4489B">
        <w:trPr>
          <w:gridAfter w:val="1"/>
          <w:wAfter w:w="3686" w:type="dxa"/>
          <w:cantSplit/>
          <w:trHeight w:hRule="exact" w:val="313"/>
        </w:trPr>
        <w:tc>
          <w:tcPr>
            <w:tcW w:w="5173" w:type="dxa"/>
            <w:vAlign w:val="bottom"/>
          </w:tcPr>
          <w:p w:rsidR="00451606" w:rsidRDefault="00451606">
            <w:pPr>
              <w:pStyle w:val="kopje"/>
            </w:pPr>
            <w:r>
              <w:t>Status</w:t>
            </w:r>
          </w:p>
        </w:tc>
      </w:tr>
      <w:tr w:rsidR="00451606" w:rsidTr="00C4489B">
        <w:trPr>
          <w:gridAfter w:val="1"/>
          <w:wAfter w:w="3686" w:type="dxa"/>
          <w:cantSplit/>
          <w:trHeight w:val="244"/>
        </w:trPr>
        <w:tc>
          <w:tcPr>
            <w:tcW w:w="5173" w:type="dxa"/>
            <w:vAlign w:val="bottom"/>
          </w:tcPr>
          <w:p w:rsidR="00451606" w:rsidRDefault="00FE2639">
            <w:bookmarkStart w:id="7" w:name="bmStatus"/>
            <w:bookmarkEnd w:id="7"/>
            <w:r>
              <w:t>Definitief</w:t>
            </w:r>
          </w:p>
        </w:tc>
      </w:tr>
      <w:tr w:rsidR="00451606" w:rsidTr="00C4489B">
        <w:trPr>
          <w:gridAfter w:val="1"/>
          <w:wAfter w:w="3686" w:type="dxa"/>
          <w:cantSplit/>
          <w:trHeight w:hRule="exact" w:val="332"/>
        </w:trPr>
        <w:tc>
          <w:tcPr>
            <w:tcW w:w="5173" w:type="dxa"/>
            <w:vAlign w:val="bottom"/>
          </w:tcPr>
          <w:p w:rsidR="00451606" w:rsidRDefault="00451606">
            <w:pPr>
              <w:pStyle w:val="kopje"/>
            </w:pPr>
          </w:p>
        </w:tc>
      </w:tr>
      <w:tr w:rsidR="00451606" w:rsidTr="00C4489B">
        <w:trPr>
          <w:gridAfter w:val="1"/>
          <w:wAfter w:w="3686" w:type="dxa"/>
          <w:cantSplit/>
          <w:trHeight w:val="238"/>
        </w:trPr>
        <w:tc>
          <w:tcPr>
            <w:tcW w:w="5173" w:type="dxa"/>
            <w:vAlign w:val="bottom"/>
          </w:tcPr>
          <w:p w:rsidR="00451606" w:rsidRDefault="00451606">
            <w:bookmarkStart w:id="8" w:name="bmVerspreiding"/>
            <w:bookmarkEnd w:id="8"/>
          </w:p>
        </w:tc>
      </w:tr>
      <w:tr w:rsidR="00451606" w:rsidTr="00C4489B">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C4489B">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0"/>
        <w:gridCol w:w="1427"/>
        <w:gridCol w:w="1145"/>
        <w:gridCol w:w="5517"/>
      </w:tblGrid>
      <w:tr w:rsidR="00451606" w:rsidTr="00693DCC">
        <w:trPr>
          <w:cantSplit/>
          <w:trHeight w:hRule="exact" w:val="281"/>
          <w:tblHeader/>
        </w:trPr>
        <w:tc>
          <w:tcPr>
            <w:tcW w:w="770" w:type="dxa"/>
            <w:vAlign w:val="bottom"/>
          </w:tcPr>
          <w:p w:rsidR="00451606" w:rsidRDefault="00451606">
            <w:pPr>
              <w:pStyle w:val="tussenkopje"/>
              <w:spacing w:before="0"/>
              <w:rPr>
                <w:lang w:val="nl-NL"/>
              </w:rPr>
            </w:pPr>
            <w:r>
              <w:rPr>
                <w:lang w:val="nl-NL"/>
              </w:rPr>
              <w:t>Versie</w:t>
            </w:r>
          </w:p>
        </w:tc>
        <w:tc>
          <w:tcPr>
            <w:tcW w:w="1427" w:type="dxa"/>
            <w:vAlign w:val="bottom"/>
          </w:tcPr>
          <w:p w:rsidR="00451606" w:rsidRDefault="00451606">
            <w:pPr>
              <w:pStyle w:val="tussenkopje"/>
              <w:spacing w:before="0"/>
              <w:rPr>
                <w:lang w:val="nl-NL"/>
              </w:rPr>
            </w:pPr>
            <w:r>
              <w:rPr>
                <w:lang w:val="nl-NL"/>
              </w:rPr>
              <w:t>Datum</w:t>
            </w:r>
          </w:p>
        </w:tc>
        <w:tc>
          <w:tcPr>
            <w:tcW w:w="1145" w:type="dxa"/>
            <w:vAlign w:val="bottom"/>
          </w:tcPr>
          <w:p w:rsidR="00451606" w:rsidRDefault="00451606">
            <w:pPr>
              <w:pStyle w:val="tussenkopje"/>
              <w:spacing w:before="0"/>
              <w:rPr>
                <w:lang w:val="nl-NL"/>
              </w:rPr>
            </w:pPr>
            <w:r>
              <w:rPr>
                <w:lang w:val="nl-NL"/>
              </w:rPr>
              <w:t>Auteur</w:t>
            </w:r>
          </w:p>
        </w:tc>
        <w:tc>
          <w:tcPr>
            <w:tcW w:w="5517" w:type="dxa"/>
            <w:vAlign w:val="bottom"/>
          </w:tcPr>
          <w:p w:rsidR="00451606" w:rsidRDefault="00451606">
            <w:pPr>
              <w:pStyle w:val="tussenkopje"/>
              <w:spacing w:before="0"/>
              <w:rPr>
                <w:lang w:val="nl-NL"/>
              </w:rPr>
            </w:pPr>
            <w:r>
              <w:rPr>
                <w:lang w:val="nl-NL"/>
              </w:rPr>
              <w:t>Opmerking</w:t>
            </w:r>
          </w:p>
        </w:tc>
      </w:tr>
      <w:tr w:rsidR="00234099" w:rsidRPr="00215F6F" w:rsidTr="00693DCC">
        <w:trPr>
          <w:cantSplit/>
        </w:trPr>
        <w:tc>
          <w:tcPr>
            <w:tcW w:w="770" w:type="dxa"/>
          </w:tcPr>
          <w:p w:rsidR="00234099" w:rsidRDefault="00234099" w:rsidP="00234099">
            <w:pPr>
              <w:spacing w:line="240" w:lineRule="atLeast"/>
              <w:rPr>
                <w:rStyle w:val="Versie0"/>
                <w:sz w:val="16"/>
                <w:szCs w:val="16"/>
              </w:rPr>
            </w:pPr>
            <w:r>
              <w:rPr>
                <w:rStyle w:val="Versie0"/>
                <w:sz w:val="16"/>
                <w:szCs w:val="16"/>
              </w:rPr>
              <w:t>6.10.0</w:t>
            </w:r>
          </w:p>
        </w:tc>
        <w:tc>
          <w:tcPr>
            <w:tcW w:w="1427" w:type="dxa"/>
          </w:tcPr>
          <w:p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rsidR="00234099" w:rsidRDefault="00234099" w:rsidP="00234099">
            <w:pPr>
              <w:spacing w:line="240" w:lineRule="atLeast"/>
              <w:rPr>
                <w:sz w:val="16"/>
                <w:szCs w:val="16"/>
                <w:lang w:val="en-US"/>
              </w:rPr>
            </w:pPr>
            <w:r>
              <w:rPr>
                <w:sz w:val="16"/>
                <w:szCs w:val="16"/>
                <w:lang w:val="en-US"/>
              </w:rPr>
              <w:t>IT/KIW/AV/AA</w:t>
            </w:r>
          </w:p>
        </w:tc>
        <w:tc>
          <w:tcPr>
            <w:tcW w:w="5517" w:type="dxa"/>
          </w:tcPr>
          <w:p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rsidTr="00693DCC">
        <w:trPr>
          <w:cantSplit/>
        </w:trPr>
        <w:tc>
          <w:tcPr>
            <w:tcW w:w="770" w:type="dxa"/>
          </w:tcPr>
          <w:p w:rsidR="00F576A0" w:rsidRDefault="00F576A0" w:rsidP="00234099">
            <w:pPr>
              <w:spacing w:line="240" w:lineRule="atLeast"/>
              <w:rPr>
                <w:rStyle w:val="Versie0"/>
                <w:sz w:val="16"/>
                <w:szCs w:val="16"/>
              </w:rPr>
            </w:pPr>
            <w:r>
              <w:rPr>
                <w:rStyle w:val="Versie0"/>
                <w:sz w:val="16"/>
                <w:szCs w:val="16"/>
              </w:rPr>
              <w:t>6.11.0</w:t>
            </w:r>
          </w:p>
        </w:tc>
        <w:tc>
          <w:tcPr>
            <w:tcW w:w="1427" w:type="dxa"/>
          </w:tcPr>
          <w:p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rsidR="00F576A0" w:rsidRDefault="00F576A0" w:rsidP="00234099">
            <w:pPr>
              <w:spacing w:line="240" w:lineRule="atLeast"/>
              <w:rPr>
                <w:sz w:val="16"/>
                <w:szCs w:val="16"/>
                <w:lang w:val="en-US"/>
              </w:rPr>
            </w:pPr>
            <w:r>
              <w:rPr>
                <w:sz w:val="16"/>
                <w:szCs w:val="16"/>
                <w:lang w:val="en-US"/>
              </w:rPr>
              <w:t>IT/KIW/AV/AA</w:t>
            </w:r>
          </w:p>
        </w:tc>
        <w:tc>
          <w:tcPr>
            <w:tcW w:w="5517" w:type="dxa"/>
          </w:tcPr>
          <w:p w:rsidR="00F576A0" w:rsidRDefault="00F576A0" w:rsidP="00234099">
            <w:pPr>
              <w:spacing w:line="240" w:lineRule="atLeast"/>
              <w:rPr>
                <w:sz w:val="16"/>
                <w:szCs w:val="16"/>
              </w:rPr>
            </w:pPr>
            <w:r>
              <w:rPr>
                <w:sz w:val="16"/>
                <w:szCs w:val="16"/>
              </w:rPr>
              <w:t xml:space="preserve">AA-2763 modeldocument v2.12.0 Doorhaling hypotheek, </w:t>
            </w:r>
          </w:p>
          <w:p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rsidTr="00693DCC">
        <w:trPr>
          <w:cantSplit/>
        </w:trPr>
        <w:tc>
          <w:tcPr>
            <w:tcW w:w="770" w:type="dxa"/>
          </w:tcPr>
          <w:p w:rsidR="00CF15A1" w:rsidRDefault="00CF15A1" w:rsidP="00234099">
            <w:pPr>
              <w:spacing w:line="240" w:lineRule="atLeast"/>
              <w:rPr>
                <w:rStyle w:val="Versie0"/>
                <w:sz w:val="16"/>
                <w:szCs w:val="16"/>
              </w:rPr>
            </w:pPr>
            <w:r>
              <w:rPr>
                <w:rStyle w:val="Versie0"/>
                <w:sz w:val="16"/>
                <w:szCs w:val="16"/>
              </w:rPr>
              <w:t>6.12.0</w:t>
            </w:r>
          </w:p>
        </w:tc>
        <w:tc>
          <w:tcPr>
            <w:tcW w:w="1427" w:type="dxa"/>
          </w:tcPr>
          <w:p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rsidR="00CF15A1" w:rsidRDefault="00CF15A1" w:rsidP="00234099">
            <w:pPr>
              <w:spacing w:line="240" w:lineRule="atLeast"/>
              <w:rPr>
                <w:sz w:val="16"/>
                <w:szCs w:val="16"/>
                <w:lang w:val="en-US"/>
              </w:rPr>
            </w:pPr>
            <w:r>
              <w:rPr>
                <w:sz w:val="16"/>
                <w:szCs w:val="16"/>
                <w:lang w:val="en-US"/>
              </w:rPr>
              <w:t>IT/LG/AA</w:t>
            </w:r>
          </w:p>
        </w:tc>
        <w:tc>
          <w:tcPr>
            <w:tcW w:w="5517" w:type="dxa"/>
          </w:tcPr>
          <w:p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rsidTr="00693DCC">
        <w:trPr>
          <w:cantSplit/>
        </w:trPr>
        <w:tc>
          <w:tcPr>
            <w:tcW w:w="770" w:type="dxa"/>
          </w:tcPr>
          <w:p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rsidR="00E26BDA" w:rsidRDefault="00E26BDA" w:rsidP="00234099">
            <w:pPr>
              <w:spacing w:line="240" w:lineRule="atLeast"/>
              <w:rPr>
                <w:sz w:val="16"/>
                <w:szCs w:val="16"/>
                <w:lang w:val="en-US"/>
              </w:rPr>
            </w:pPr>
            <w:r>
              <w:rPr>
                <w:sz w:val="16"/>
                <w:szCs w:val="16"/>
                <w:lang w:val="en-US"/>
              </w:rPr>
              <w:t>IT/LG/AA</w:t>
            </w:r>
          </w:p>
        </w:tc>
        <w:tc>
          <w:tcPr>
            <w:tcW w:w="5517" w:type="dxa"/>
          </w:tcPr>
          <w:p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rsidTr="00693DCC">
        <w:trPr>
          <w:cantSplit/>
        </w:trPr>
        <w:tc>
          <w:tcPr>
            <w:tcW w:w="770" w:type="dxa"/>
          </w:tcPr>
          <w:p w:rsidR="0070279E" w:rsidRDefault="0070279E" w:rsidP="00234099">
            <w:pPr>
              <w:spacing w:line="240" w:lineRule="atLeast"/>
              <w:rPr>
                <w:rStyle w:val="Versie0"/>
                <w:sz w:val="16"/>
                <w:szCs w:val="16"/>
              </w:rPr>
            </w:pPr>
            <w:r>
              <w:rPr>
                <w:rStyle w:val="Versie0"/>
                <w:sz w:val="16"/>
                <w:szCs w:val="16"/>
              </w:rPr>
              <w:t>6.14.0</w:t>
            </w:r>
          </w:p>
        </w:tc>
        <w:tc>
          <w:tcPr>
            <w:tcW w:w="1427" w:type="dxa"/>
          </w:tcPr>
          <w:p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rsidR="0070279E" w:rsidRDefault="0070279E" w:rsidP="00234099">
            <w:pPr>
              <w:spacing w:line="240" w:lineRule="atLeast"/>
              <w:rPr>
                <w:sz w:val="16"/>
                <w:szCs w:val="16"/>
                <w:lang w:val="en-US"/>
              </w:rPr>
            </w:pPr>
            <w:r>
              <w:rPr>
                <w:sz w:val="16"/>
                <w:szCs w:val="16"/>
                <w:lang w:val="en-US"/>
              </w:rPr>
              <w:t>IT/LG/AA</w:t>
            </w:r>
          </w:p>
        </w:tc>
        <w:tc>
          <w:tcPr>
            <w:tcW w:w="5517" w:type="dxa"/>
          </w:tcPr>
          <w:p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rsidTr="006B5D4E">
        <w:trPr>
          <w:cantSplit/>
          <w:trHeight w:val="1693"/>
        </w:trPr>
        <w:tc>
          <w:tcPr>
            <w:tcW w:w="770" w:type="dxa"/>
          </w:tcPr>
          <w:p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rsidR="00693DCC" w:rsidRPr="00E30F27" w:rsidRDefault="00693DCC" w:rsidP="00693DCC">
            <w:pPr>
              <w:rPr>
                <w:sz w:val="16"/>
                <w:szCs w:val="16"/>
                <w:lang w:val="en-GB"/>
              </w:rPr>
            </w:pPr>
            <w:r>
              <w:rPr>
                <w:sz w:val="16"/>
                <w:szCs w:val="16"/>
                <w:lang w:val="en-GB"/>
              </w:rPr>
              <w:t>IT/LG/AA</w:t>
            </w:r>
          </w:p>
        </w:tc>
        <w:tc>
          <w:tcPr>
            <w:tcW w:w="5517" w:type="dxa"/>
          </w:tcPr>
          <w:p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rsidTr="00693DCC">
        <w:trPr>
          <w:cantSplit/>
        </w:trPr>
        <w:tc>
          <w:tcPr>
            <w:tcW w:w="770" w:type="dxa"/>
          </w:tcPr>
          <w:p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bookmarkStart w:id="9" w:name="_GoBack"/>
            <w:bookmarkEnd w:id="9"/>
            <w:r w:rsidRPr="0043720F">
              <w:rPr>
                <w:rFonts w:cs="Arial"/>
                <w:sz w:val="16"/>
                <w:szCs w:val="16"/>
              </w:rPr>
              <w:t>Terugdraaien issue AA-3777 (Geregistreerd partnerschap).</w:t>
            </w:r>
          </w:p>
        </w:tc>
      </w:tr>
    </w:tbl>
    <w:p w:rsidR="00451606" w:rsidRPr="00215F6F" w:rsidRDefault="00451606"/>
    <w:p w:rsidR="00516F7D" w:rsidRDefault="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Default="00516F7D" w:rsidP="00516F7D"/>
    <w:p w:rsidR="00451606" w:rsidRPr="00516F7D" w:rsidRDefault="00516F7D"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r>
        <w:tab/>
      </w: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10" w:name="bmInhoudsopgave"/>
    <w:bookmarkEnd w:id="10"/>
    <w:p w:rsidR="00756EB3" w:rsidRPr="00935B70"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52628317" w:history="1">
        <w:r w:rsidR="00756EB3" w:rsidRPr="007B16D1">
          <w:rPr>
            <w:rStyle w:val="Hyperlink"/>
          </w:rPr>
          <w:t>1</w:t>
        </w:r>
        <w:r w:rsidR="00756EB3" w:rsidRPr="00935B70">
          <w:rPr>
            <w:rFonts w:ascii="Calibri" w:hAnsi="Calibri"/>
            <w:b w:val="0"/>
            <w:bCs w:val="0"/>
            <w:snapToGrid/>
            <w:kern w:val="0"/>
            <w:sz w:val="22"/>
            <w:szCs w:val="22"/>
            <w:lang w:eastAsia="nl-NL"/>
          </w:rPr>
          <w:tab/>
        </w:r>
        <w:r w:rsidR="00756EB3" w:rsidRPr="007B16D1">
          <w:rPr>
            <w:rStyle w:val="Hyperlink"/>
          </w:rPr>
          <w:t>Inleiding</w:t>
        </w:r>
        <w:r w:rsidR="00756EB3">
          <w:rPr>
            <w:webHidden/>
          </w:rPr>
          <w:tab/>
        </w:r>
        <w:r w:rsidR="00756EB3">
          <w:rPr>
            <w:webHidden/>
          </w:rPr>
          <w:fldChar w:fldCharType="begin"/>
        </w:r>
        <w:r w:rsidR="00756EB3">
          <w:rPr>
            <w:webHidden/>
          </w:rPr>
          <w:instrText xml:space="preserve"> PAGEREF _Toc452628317 \h </w:instrText>
        </w:r>
        <w:r w:rsidR="00756EB3">
          <w:rPr>
            <w:webHidden/>
          </w:rPr>
        </w:r>
        <w:r w:rsidR="00756EB3">
          <w:rPr>
            <w:webHidden/>
          </w:rPr>
          <w:fldChar w:fldCharType="separate"/>
        </w:r>
        <w:r w:rsidR="00B56225">
          <w:rPr>
            <w:webHidden/>
          </w:rPr>
          <w:t>4</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18" w:history="1">
        <w:r w:rsidR="00756EB3" w:rsidRPr="007B16D1">
          <w:rPr>
            <w:rStyle w:val="Hyperlink"/>
          </w:rPr>
          <w:t>1.1</w:t>
        </w:r>
        <w:r w:rsidR="00756EB3" w:rsidRPr="00935B70">
          <w:rPr>
            <w:rFonts w:ascii="Calibri" w:hAnsi="Calibri"/>
            <w:snapToGrid/>
            <w:kern w:val="0"/>
            <w:sz w:val="22"/>
            <w:szCs w:val="22"/>
            <w:lang w:eastAsia="nl-NL"/>
          </w:rPr>
          <w:tab/>
        </w:r>
        <w:r w:rsidR="00756EB3" w:rsidRPr="007B16D1">
          <w:rPr>
            <w:rStyle w:val="Hyperlink"/>
          </w:rPr>
          <w:t>Doel</w:t>
        </w:r>
        <w:r w:rsidR="00756EB3">
          <w:rPr>
            <w:webHidden/>
          </w:rPr>
          <w:tab/>
        </w:r>
        <w:r w:rsidR="00756EB3">
          <w:rPr>
            <w:webHidden/>
          </w:rPr>
          <w:fldChar w:fldCharType="begin"/>
        </w:r>
        <w:r w:rsidR="00756EB3">
          <w:rPr>
            <w:webHidden/>
          </w:rPr>
          <w:instrText xml:space="preserve"> PAGEREF _Toc452628318 \h </w:instrText>
        </w:r>
        <w:r w:rsidR="00756EB3">
          <w:rPr>
            <w:webHidden/>
          </w:rPr>
        </w:r>
        <w:r w:rsidR="00756EB3">
          <w:rPr>
            <w:webHidden/>
          </w:rPr>
          <w:fldChar w:fldCharType="separate"/>
        </w:r>
        <w:r w:rsidR="00B56225">
          <w:rPr>
            <w:webHidden/>
          </w:rPr>
          <w:t>4</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19" w:history="1">
        <w:r w:rsidR="00756EB3" w:rsidRPr="007B16D1">
          <w:rPr>
            <w:rStyle w:val="Hyperlink"/>
          </w:rPr>
          <w:t>1.2</w:t>
        </w:r>
        <w:r w:rsidR="00756EB3" w:rsidRPr="00935B70">
          <w:rPr>
            <w:rFonts w:ascii="Calibri" w:hAnsi="Calibri"/>
            <w:snapToGrid/>
            <w:kern w:val="0"/>
            <w:sz w:val="22"/>
            <w:szCs w:val="22"/>
            <w:lang w:eastAsia="nl-NL"/>
          </w:rPr>
          <w:tab/>
        </w:r>
        <w:r w:rsidR="00756EB3" w:rsidRPr="007B16D1">
          <w:rPr>
            <w:rStyle w:val="Hyperlink"/>
          </w:rPr>
          <w:t>Algemeen</w:t>
        </w:r>
        <w:r w:rsidR="00756EB3">
          <w:rPr>
            <w:webHidden/>
          </w:rPr>
          <w:tab/>
        </w:r>
        <w:r w:rsidR="00756EB3">
          <w:rPr>
            <w:webHidden/>
          </w:rPr>
          <w:fldChar w:fldCharType="begin"/>
        </w:r>
        <w:r w:rsidR="00756EB3">
          <w:rPr>
            <w:webHidden/>
          </w:rPr>
          <w:instrText xml:space="preserve"> PAGEREF _Toc452628319 \h </w:instrText>
        </w:r>
        <w:r w:rsidR="00756EB3">
          <w:rPr>
            <w:webHidden/>
          </w:rPr>
        </w:r>
        <w:r w:rsidR="00756EB3">
          <w:rPr>
            <w:webHidden/>
          </w:rPr>
          <w:fldChar w:fldCharType="separate"/>
        </w:r>
        <w:r w:rsidR="00B56225">
          <w:rPr>
            <w:webHidden/>
          </w:rPr>
          <w:t>4</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20" w:history="1">
        <w:r w:rsidR="00756EB3" w:rsidRPr="007B16D1">
          <w:rPr>
            <w:rStyle w:val="Hyperlink"/>
          </w:rPr>
          <w:t>1.3</w:t>
        </w:r>
        <w:r w:rsidR="00756EB3" w:rsidRPr="00935B70">
          <w:rPr>
            <w:rFonts w:ascii="Calibri" w:hAnsi="Calibri"/>
            <w:snapToGrid/>
            <w:kern w:val="0"/>
            <w:sz w:val="22"/>
            <w:szCs w:val="22"/>
            <w:lang w:eastAsia="nl-NL"/>
          </w:rPr>
          <w:tab/>
        </w:r>
        <w:r w:rsidR="00756EB3" w:rsidRPr="007B16D1">
          <w:rPr>
            <w:rStyle w:val="Hyperlink"/>
          </w:rPr>
          <w:t>Referenties</w:t>
        </w:r>
        <w:r w:rsidR="00756EB3">
          <w:rPr>
            <w:webHidden/>
          </w:rPr>
          <w:tab/>
        </w:r>
        <w:r w:rsidR="00756EB3">
          <w:rPr>
            <w:webHidden/>
          </w:rPr>
          <w:fldChar w:fldCharType="begin"/>
        </w:r>
        <w:r w:rsidR="00756EB3">
          <w:rPr>
            <w:webHidden/>
          </w:rPr>
          <w:instrText xml:space="preserve"> PAGEREF _Toc452628320 \h </w:instrText>
        </w:r>
        <w:r w:rsidR="00756EB3">
          <w:rPr>
            <w:webHidden/>
          </w:rPr>
        </w:r>
        <w:r w:rsidR="00756EB3">
          <w:rPr>
            <w:webHidden/>
          </w:rPr>
          <w:fldChar w:fldCharType="separate"/>
        </w:r>
        <w:r w:rsidR="00B56225">
          <w:rPr>
            <w:webHidden/>
          </w:rPr>
          <w:t>5</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21" w:history="1">
        <w:r w:rsidR="00756EB3" w:rsidRPr="007B16D1">
          <w:rPr>
            <w:rStyle w:val="Hyperlink"/>
          </w:rPr>
          <w:t>1.4</w:t>
        </w:r>
        <w:r w:rsidR="00756EB3" w:rsidRPr="00935B70">
          <w:rPr>
            <w:rFonts w:ascii="Calibri" w:hAnsi="Calibri"/>
            <w:snapToGrid/>
            <w:kern w:val="0"/>
            <w:sz w:val="22"/>
            <w:szCs w:val="22"/>
            <w:lang w:eastAsia="nl-NL"/>
          </w:rPr>
          <w:tab/>
        </w:r>
        <w:r w:rsidR="00756EB3" w:rsidRPr="007B16D1">
          <w:rPr>
            <w:rStyle w:val="Hyperlink"/>
          </w:rPr>
          <w:t>Uitgangspunten</w:t>
        </w:r>
        <w:r w:rsidR="00756EB3">
          <w:rPr>
            <w:webHidden/>
          </w:rPr>
          <w:tab/>
        </w:r>
        <w:r w:rsidR="00756EB3">
          <w:rPr>
            <w:webHidden/>
          </w:rPr>
          <w:fldChar w:fldCharType="begin"/>
        </w:r>
        <w:r w:rsidR="00756EB3">
          <w:rPr>
            <w:webHidden/>
          </w:rPr>
          <w:instrText xml:space="preserve"> PAGEREF _Toc452628321 \h </w:instrText>
        </w:r>
        <w:r w:rsidR="00756EB3">
          <w:rPr>
            <w:webHidden/>
          </w:rPr>
        </w:r>
        <w:r w:rsidR="00756EB3">
          <w:rPr>
            <w:webHidden/>
          </w:rPr>
          <w:fldChar w:fldCharType="separate"/>
        </w:r>
        <w:r w:rsidR="00B56225">
          <w:rPr>
            <w:webHidden/>
          </w:rPr>
          <w:t>5</w:t>
        </w:r>
        <w:r w:rsidR="00756EB3">
          <w:rPr>
            <w:webHidden/>
          </w:rPr>
          <w:fldChar w:fldCharType="end"/>
        </w:r>
      </w:hyperlink>
    </w:p>
    <w:p w:rsidR="00756EB3" w:rsidRPr="00935B70" w:rsidRDefault="002B21C8">
      <w:pPr>
        <w:pStyle w:val="Inhopg1"/>
        <w:rPr>
          <w:rFonts w:ascii="Calibri" w:hAnsi="Calibri"/>
          <w:b w:val="0"/>
          <w:bCs w:val="0"/>
          <w:snapToGrid/>
          <w:kern w:val="0"/>
          <w:sz w:val="22"/>
          <w:szCs w:val="22"/>
          <w:lang w:eastAsia="nl-NL"/>
        </w:rPr>
      </w:pPr>
      <w:hyperlink w:anchor="_Toc452628322" w:history="1">
        <w:r w:rsidR="00756EB3" w:rsidRPr="007B16D1">
          <w:rPr>
            <w:rStyle w:val="Hyperlink"/>
          </w:rPr>
          <w:t>2</w:t>
        </w:r>
        <w:r w:rsidR="00756EB3" w:rsidRPr="00935B70">
          <w:rPr>
            <w:rFonts w:ascii="Calibri" w:hAnsi="Calibri"/>
            <w:b w:val="0"/>
            <w:bCs w:val="0"/>
            <w:snapToGrid/>
            <w:kern w:val="0"/>
            <w:sz w:val="22"/>
            <w:szCs w:val="22"/>
            <w:lang w:eastAsia="nl-NL"/>
          </w:rPr>
          <w:tab/>
        </w:r>
        <w:r w:rsidR="00756EB3" w:rsidRPr="007B16D1">
          <w:rPr>
            <w:rStyle w:val="Hyperlink"/>
          </w:rPr>
          <w:t>Doorhaling Hypotheek</w:t>
        </w:r>
        <w:r w:rsidR="00756EB3">
          <w:rPr>
            <w:webHidden/>
          </w:rPr>
          <w:tab/>
        </w:r>
        <w:r w:rsidR="00756EB3">
          <w:rPr>
            <w:webHidden/>
          </w:rPr>
          <w:fldChar w:fldCharType="begin"/>
        </w:r>
        <w:r w:rsidR="00756EB3">
          <w:rPr>
            <w:webHidden/>
          </w:rPr>
          <w:instrText xml:space="preserve"> PAGEREF _Toc452628322 \h </w:instrText>
        </w:r>
        <w:r w:rsidR="00756EB3">
          <w:rPr>
            <w:webHidden/>
          </w:rPr>
        </w:r>
        <w:r w:rsidR="00756EB3">
          <w:rPr>
            <w:webHidden/>
          </w:rPr>
          <w:fldChar w:fldCharType="separate"/>
        </w:r>
        <w:r w:rsidR="00B56225">
          <w:rPr>
            <w:webHidden/>
          </w:rPr>
          <w:t>6</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23" w:history="1">
        <w:r w:rsidR="00756EB3" w:rsidRPr="007B16D1">
          <w:rPr>
            <w:rStyle w:val="Hyperlink"/>
          </w:rPr>
          <w:t>2.1</w:t>
        </w:r>
        <w:r w:rsidR="00756EB3" w:rsidRPr="00935B70">
          <w:rPr>
            <w:rFonts w:ascii="Calibri" w:hAnsi="Calibri"/>
            <w:snapToGrid/>
            <w:kern w:val="0"/>
            <w:sz w:val="22"/>
            <w:szCs w:val="22"/>
            <w:lang w:eastAsia="nl-NL"/>
          </w:rPr>
          <w:tab/>
        </w:r>
        <w:r w:rsidR="00756EB3" w:rsidRPr="007B16D1">
          <w:rPr>
            <w:rStyle w:val="Hyperlink"/>
          </w:rPr>
          <w:t>Equivalentieverklaring</w:t>
        </w:r>
        <w:r w:rsidR="00756EB3">
          <w:rPr>
            <w:webHidden/>
          </w:rPr>
          <w:tab/>
        </w:r>
        <w:r w:rsidR="00756EB3">
          <w:rPr>
            <w:webHidden/>
          </w:rPr>
          <w:fldChar w:fldCharType="begin"/>
        </w:r>
        <w:r w:rsidR="00756EB3">
          <w:rPr>
            <w:webHidden/>
          </w:rPr>
          <w:instrText xml:space="preserve"> PAGEREF _Toc452628323 \h </w:instrText>
        </w:r>
        <w:r w:rsidR="00756EB3">
          <w:rPr>
            <w:webHidden/>
          </w:rPr>
        </w:r>
        <w:r w:rsidR="00756EB3">
          <w:rPr>
            <w:webHidden/>
          </w:rPr>
          <w:fldChar w:fldCharType="separate"/>
        </w:r>
        <w:r w:rsidR="00B56225">
          <w:rPr>
            <w:webHidden/>
          </w:rPr>
          <w:t>6</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24" w:history="1">
        <w:r w:rsidR="00756EB3" w:rsidRPr="007B16D1">
          <w:rPr>
            <w:rStyle w:val="Hyperlink"/>
          </w:rPr>
          <w:t>2.2</w:t>
        </w:r>
        <w:r w:rsidR="00756EB3" w:rsidRPr="00935B70">
          <w:rPr>
            <w:rFonts w:ascii="Calibri" w:hAnsi="Calibri"/>
            <w:snapToGrid/>
            <w:kern w:val="0"/>
            <w:sz w:val="22"/>
            <w:szCs w:val="22"/>
            <w:lang w:eastAsia="nl-NL"/>
          </w:rPr>
          <w:tab/>
        </w:r>
        <w:r w:rsidR="00756EB3" w:rsidRPr="007B16D1">
          <w:rPr>
            <w:rStyle w:val="Hyperlink"/>
          </w:rPr>
          <w:t>Aanhef</w:t>
        </w:r>
        <w:r w:rsidR="00756EB3">
          <w:rPr>
            <w:webHidden/>
          </w:rPr>
          <w:tab/>
        </w:r>
        <w:r w:rsidR="00756EB3">
          <w:rPr>
            <w:webHidden/>
          </w:rPr>
          <w:fldChar w:fldCharType="begin"/>
        </w:r>
        <w:r w:rsidR="00756EB3">
          <w:rPr>
            <w:webHidden/>
          </w:rPr>
          <w:instrText xml:space="preserve"> PAGEREF _Toc452628324 \h </w:instrText>
        </w:r>
        <w:r w:rsidR="00756EB3">
          <w:rPr>
            <w:webHidden/>
          </w:rPr>
        </w:r>
        <w:r w:rsidR="00756EB3">
          <w:rPr>
            <w:webHidden/>
          </w:rPr>
          <w:fldChar w:fldCharType="separate"/>
        </w:r>
        <w:r w:rsidR="00B56225">
          <w:rPr>
            <w:webHidden/>
          </w:rPr>
          <w:t>7</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25" w:history="1">
        <w:r w:rsidR="00756EB3" w:rsidRPr="007B16D1">
          <w:rPr>
            <w:rStyle w:val="Hyperlink"/>
          </w:rPr>
          <w:t>2.3</w:t>
        </w:r>
        <w:r w:rsidR="00756EB3" w:rsidRPr="00935B70">
          <w:rPr>
            <w:rFonts w:ascii="Calibri" w:hAnsi="Calibri"/>
            <w:snapToGrid/>
            <w:kern w:val="0"/>
            <w:sz w:val="22"/>
            <w:szCs w:val="22"/>
            <w:lang w:eastAsia="nl-NL"/>
          </w:rPr>
          <w:tab/>
        </w:r>
        <w:r w:rsidR="00756EB3" w:rsidRPr="007B16D1">
          <w:rPr>
            <w:rStyle w:val="Hyperlink"/>
          </w:rPr>
          <w:t>Gevolmachtigde</w:t>
        </w:r>
        <w:r w:rsidR="00756EB3">
          <w:rPr>
            <w:webHidden/>
          </w:rPr>
          <w:tab/>
        </w:r>
        <w:r w:rsidR="00756EB3">
          <w:rPr>
            <w:webHidden/>
          </w:rPr>
          <w:fldChar w:fldCharType="begin"/>
        </w:r>
        <w:r w:rsidR="00756EB3">
          <w:rPr>
            <w:webHidden/>
          </w:rPr>
          <w:instrText xml:space="preserve"> PAGEREF _Toc452628325 \h </w:instrText>
        </w:r>
        <w:r w:rsidR="00756EB3">
          <w:rPr>
            <w:webHidden/>
          </w:rPr>
        </w:r>
        <w:r w:rsidR="00756EB3">
          <w:rPr>
            <w:webHidden/>
          </w:rPr>
          <w:fldChar w:fldCharType="separate"/>
        </w:r>
        <w:r w:rsidR="00B56225">
          <w:rPr>
            <w:webHidden/>
          </w:rPr>
          <w:t>8</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26" w:history="1">
        <w:r w:rsidR="00756EB3" w:rsidRPr="007B16D1">
          <w:rPr>
            <w:rStyle w:val="Hyperlink"/>
          </w:rPr>
          <w:t>2.3.1</w:t>
        </w:r>
        <w:r w:rsidR="00756EB3" w:rsidRPr="00935B70">
          <w:rPr>
            <w:rFonts w:ascii="Calibri" w:hAnsi="Calibri"/>
            <w:snapToGrid/>
            <w:kern w:val="0"/>
            <w:sz w:val="22"/>
            <w:szCs w:val="22"/>
            <w:lang w:eastAsia="nl-NL"/>
          </w:rPr>
          <w:tab/>
        </w:r>
        <w:r w:rsidR="00756EB3" w:rsidRPr="007B16D1">
          <w:rPr>
            <w:rStyle w:val="Hyperlink"/>
          </w:rPr>
          <w:t>Keuzeblok gevolmachtigde</w:t>
        </w:r>
        <w:r w:rsidR="00756EB3">
          <w:rPr>
            <w:webHidden/>
          </w:rPr>
          <w:tab/>
        </w:r>
        <w:r w:rsidR="00756EB3">
          <w:rPr>
            <w:webHidden/>
          </w:rPr>
          <w:fldChar w:fldCharType="begin"/>
        </w:r>
        <w:r w:rsidR="00756EB3">
          <w:rPr>
            <w:webHidden/>
          </w:rPr>
          <w:instrText xml:space="preserve"> PAGEREF _Toc452628326 \h </w:instrText>
        </w:r>
        <w:r w:rsidR="00756EB3">
          <w:rPr>
            <w:webHidden/>
          </w:rPr>
        </w:r>
        <w:r w:rsidR="00756EB3">
          <w:rPr>
            <w:webHidden/>
          </w:rPr>
          <w:fldChar w:fldCharType="separate"/>
        </w:r>
        <w:r w:rsidR="00B56225">
          <w:rPr>
            <w:webHidden/>
          </w:rPr>
          <w:t>9</w:t>
        </w:r>
        <w:r w:rsidR="00756EB3">
          <w:rPr>
            <w:webHidden/>
          </w:rPr>
          <w:fldChar w:fldCharType="end"/>
        </w:r>
      </w:hyperlink>
    </w:p>
    <w:p w:rsidR="00756EB3" w:rsidRPr="00935B70" w:rsidRDefault="002B21C8">
      <w:pPr>
        <w:pStyle w:val="Inhopg4"/>
        <w:rPr>
          <w:rFonts w:ascii="Calibri" w:hAnsi="Calibri"/>
          <w:i w:val="0"/>
          <w:snapToGrid/>
          <w:kern w:val="0"/>
          <w:sz w:val="22"/>
          <w:szCs w:val="22"/>
          <w:lang w:val="nl-NL" w:eastAsia="nl-NL"/>
        </w:rPr>
      </w:pPr>
      <w:hyperlink w:anchor="_Toc452628327" w:history="1">
        <w:r w:rsidR="00756EB3" w:rsidRPr="007B16D1">
          <w:rPr>
            <w:rStyle w:val="Hyperlink"/>
          </w:rPr>
          <w:t>2.3.1.1</w:t>
        </w:r>
        <w:r w:rsidR="00756EB3" w:rsidRPr="00935B70">
          <w:rPr>
            <w:rFonts w:ascii="Calibri" w:hAnsi="Calibri"/>
            <w:i w:val="0"/>
            <w:snapToGrid/>
            <w:kern w:val="0"/>
            <w:sz w:val="22"/>
            <w:szCs w:val="22"/>
            <w:lang w:val="nl-NL" w:eastAsia="nl-NL"/>
          </w:rPr>
          <w:tab/>
        </w:r>
        <w:r w:rsidR="00756EB3" w:rsidRPr="007B16D1">
          <w:rPr>
            <w:rStyle w:val="Hyperlink"/>
          </w:rPr>
          <w:t>Kantoorgevolmachtigde</w:t>
        </w:r>
        <w:r w:rsidR="00756EB3">
          <w:rPr>
            <w:webHidden/>
          </w:rPr>
          <w:tab/>
        </w:r>
        <w:r w:rsidR="00756EB3">
          <w:rPr>
            <w:webHidden/>
          </w:rPr>
          <w:fldChar w:fldCharType="begin"/>
        </w:r>
        <w:r w:rsidR="00756EB3">
          <w:rPr>
            <w:webHidden/>
          </w:rPr>
          <w:instrText xml:space="preserve"> PAGEREF _Toc452628327 \h </w:instrText>
        </w:r>
        <w:r w:rsidR="00756EB3">
          <w:rPr>
            <w:webHidden/>
          </w:rPr>
        </w:r>
        <w:r w:rsidR="00756EB3">
          <w:rPr>
            <w:webHidden/>
          </w:rPr>
          <w:fldChar w:fldCharType="separate"/>
        </w:r>
        <w:r w:rsidR="00B56225">
          <w:rPr>
            <w:webHidden/>
          </w:rPr>
          <w:t>9</w:t>
        </w:r>
        <w:r w:rsidR="00756EB3">
          <w:rPr>
            <w:webHidden/>
          </w:rPr>
          <w:fldChar w:fldCharType="end"/>
        </w:r>
      </w:hyperlink>
    </w:p>
    <w:p w:rsidR="00756EB3" w:rsidRPr="00935B70" w:rsidRDefault="002B21C8">
      <w:pPr>
        <w:pStyle w:val="Inhopg4"/>
        <w:rPr>
          <w:rFonts w:ascii="Calibri" w:hAnsi="Calibri"/>
          <w:i w:val="0"/>
          <w:snapToGrid/>
          <w:kern w:val="0"/>
          <w:sz w:val="22"/>
          <w:szCs w:val="22"/>
          <w:lang w:val="nl-NL" w:eastAsia="nl-NL"/>
        </w:rPr>
      </w:pPr>
      <w:hyperlink w:anchor="_Toc452628328" w:history="1">
        <w:r w:rsidR="00756EB3" w:rsidRPr="007B16D1">
          <w:rPr>
            <w:rStyle w:val="Hyperlink"/>
          </w:rPr>
          <w:t>2.3.1.2</w:t>
        </w:r>
        <w:r w:rsidR="00756EB3" w:rsidRPr="00935B70">
          <w:rPr>
            <w:rFonts w:ascii="Calibri" w:hAnsi="Calibri"/>
            <w:i w:val="0"/>
            <w:snapToGrid/>
            <w:kern w:val="0"/>
            <w:sz w:val="22"/>
            <w:szCs w:val="22"/>
            <w:lang w:val="nl-NL" w:eastAsia="nl-NL"/>
          </w:rPr>
          <w:tab/>
        </w:r>
        <w:r w:rsidR="00756EB3" w:rsidRPr="007B16D1">
          <w:rPr>
            <w:rStyle w:val="Hyperlink"/>
          </w:rPr>
          <w:t>Natuurlijk persoon</w:t>
        </w:r>
        <w:r w:rsidR="00756EB3">
          <w:rPr>
            <w:webHidden/>
          </w:rPr>
          <w:tab/>
        </w:r>
        <w:r w:rsidR="00756EB3">
          <w:rPr>
            <w:webHidden/>
          </w:rPr>
          <w:fldChar w:fldCharType="begin"/>
        </w:r>
        <w:r w:rsidR="00756EB3">
          <w:rPr>
            <w:webHidden/>
          </w:rPr>
          <w:instrText xml:space="preserve"> PAGEREF _Toc452628328 \h </w:instrText>
        </w:r>
        <w:r w:rsidR="00756EB3">
          <w:rPr>
            <w:webHidden/>
          </w:rPr>
        </w:r>
        <w:r w:rsidR="00756EB3">
          <w:rPr>
            <w:webHidden/>
          </w:rPr>
          <w:fldChar w:fldCharType="separate"/>
        </w:r>
        <w:r w:rsidR="00B56225">
          <w:rPr>
            <w:webHidden/>
          </w:rPr>
          <w:t>10</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29" w:history="1">
        <w:r w:rsidR="00756EB3" w:rsidRPr="007B16D1">
          <w:rPr>
            <w:rStyle w:val="Hyperlink"/>
          </w:rPr>
          <w:t>2.4</w:t>
        </w:r>
        <w:r w:rsidR="00756EB3" w:rsidRPr="00935B70">
          <w:rPr>
            <w:rFonts w:ascii="Calibri" w:hAnsi="Calibri"/>
            <w:snapToGrid/>
            <w:kern w:val="0"/>
            <w:sz w:val="22"/>
            <w:szCs w:val="22"/>
            <w:lang w:eastAsia="nl-NL"/>
          </w:rPr>
          <w:tab/>
        </w:r>
        <w:r w:rsidR="00756EB3" w:rsidRPr="007B16D1">
          <w:rPr>
            <w:rStyle w:val="Hyperlink"/>
          </w:rPr>
          <w:t>Volmachtgevers</w:t>
        </w:r>
        <w:r w:rsidR="00756EB3">
          <w:rPr>
            <w:webHidden/>
          </w:rPr>
          <w:tab/>
        </w:r>
        <w:r w:rsidR="00756EB3">
          <w:rPr>
            <w:webHidden/>
          </w:rPr>
          <w:fldChar w:fldCharType="begin"/>
        </w:r>
        <w:r w:rsidR="00756EB3">
          <w:rPr>
            <w:webHidden/>
          </w:rPr>
          <w:instrText xml:space="preserve"> PAGEREF _Toc452628329 \h </w:instrText>
        </w:r>
        <w:r w:rsidR="00756EB3">
          <w:rPr>
            <w:webHidden/>
          </w:rPr>
        </w:r>
        <w:r w:rsidR="00756EB3">
          <w:rPr>
            <w:webHidden/>
          </w:rPr>
          <w:fldChar w:fldCharType="separate"/>
        </w:r>
        <w:r w:rsidR="00B56225">
          <w:rPr>
            <w:webHidden/>
          </w:rPr>
          <w:t>12</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30" w:history="1">
        <w:r w:rsidR="00756EB3" w:rsidRPr="007B16D1">
          <w:rPr>
            <w:rStyle w:val="Hyperlink"/>
          </w:rPr>
          <w:t>2.4.1</w:t>
        </w:r>
        <w:r w:rsidR="00756EB3" w:rsidRPr="00935B70">
          <w:rPr>
            <w:rFonts w:ascii="Calibri" w:hAnsi="Calibri"/>
            <w:snapToGrid/>
            <w:kern w:val="0"/>
            <w:sz w:val="22"/>
            <w:szCs w:val="22"/>
            <w:lang w:eastAsia="nl-NL"/>
          </w:rPr>
          <w:tab/>
        </w:r>
        <w:r w:rsidR="00756EB3" w:rsidRPr="007B16D1">
          <w:rPr>
            <w:rStyle w:val="Hyperlink"/>
          </w:rPr>
          <w:t>Nummering</w:t>
        </w:r>
        <w:r w:rsidR="00756EB3">
          <w:rPr>
            <w:webHidden/>
          </w:rPr>
          <w:tab/>
        </w:r>
        <w:r w:rsidR="00756EB3">
          <w:rPr>
            <w:webHidden/>
          </w:rPr>
          <w:fldChar w:fldCharType="begin"/>
        </w:r>
        <w:r w:rsidR="00756EB3">
          <w:rPr>
            <w:webHidden/>
          </w:rPr>
          <w:instrText xml:space="preserve"> PAGEREF _Toc452628330 \h </w:instrText>
        </w:r>
        <w:r w:rsidR="00756EB3">
          <w:rPr>
            <w:webHidden/>
          </w:rPr>
        </w:r>
        <w:r w:rsidR="00756EB3">
          <w:rPr>
            <w:webHidden/>
          </w:rPr>
          <w:fldChar w:fldCharType="separate"/>
        </w:r>
        <w:r w:rsidR="00B56225">
          <w:rPr>
            <w:webHidden/>
          </w:rPr>
          <w:t>12</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31" w:history="1">
        <w:r w:rsidR="00756EB3" w:rsidRPr="007B16D1">
          <w:rPr>
            <w:rStyle w:val="Hyperlink"/>
          </w:rPr>
          <w:t>2.4.2</w:t>
        </w:r>
        <w:r w:rsidR="00756EB3" w:rsidRPr="00935B70">
          <w:rPr>
            <w:rFonts w:ascii="Calibri" w:hAnsi="Calibri"/>
            <w:snapToGrid/>
            <w:kern w:val="0"/>
            <w:sz w:val="22"/>
            <w:szCs w:val="22"/>
            <w:lang w:eastAsia="nl-NL"/>
          </w:rPr>
          <w:tab/>
        </w:r>
        <w:r w:rsidR="00756EB3" w:rsidRPr="007B16D1">
          <w:rPr>
            <w:rStyle w:val="Hyperlink"/>
          </w:rPr>
          <w:t>Personen</w:t>
        </w:r>
        <w:r w:rsidR="00756EB3">
          <w:rPr>
            <w:webHidden/>
          </w:rPr>
          <w:tab/>
        </w:r>
        <w:r w:rsidR="00756EB3">
          <w:rPr>
            <w:webHidden/>
          </w:rPr>
          <w:fldChar w:fldCharType="begin"/>
        </w:r>
        <w:r w:rsidR="00756EB3">
          <w:rPr>
            <w:webHidden/>
          </w:rPr>
          <w:instrText xml:space="preserve"> PAGEREF _Toc452628331 \h </w:instrText>
        </w:r>
        <w:r w:rsidR="00756EB3">
          <w:rPr>
            <w:webHidden/>
          </w:rPr>
        </w:r>
        <w:r w:rsidR="00756EB3">
          <w:rPr>
            <w:webHidden/>
          </w:rPr>
          <w:fldChar w:fldCharType="separate"/>
        </w:r>
        <w:r w:rsidR="00B56225">
          <w:rPr>
            <w:webHidden/>
          </w:rPr>
          <w:t>12</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32" w:history="1">
        <w:r w:rsidR="00756EB3" w:rsidRPr="007B16D1">
          <w:rPr>
            <w:rStyle w:val="Hyperlink"/>
          </w:rPr>
          <w:t>2.4.3</w:t>
        </w:r>
        <w:r w:rsidR="00756EB3" w:rsidRPr="00935B70">
          <w:rPr>
            <w:rFonts w:ascii="Calibri" w:hAnsi="Calibri"/>
            <w:snapToGrid/>
            <w:kern w:val="0"/>
            <w:sz w:val="22"/>
            <w:szCs w:val="22"/>
            <w:lang w:eastAsia="nl-NL"/>
          </w:rPr>
          <w:tab/>
        </w:r>
        <w:r w:rsidR="00756EB3" w:rsidRPr="007B16D1">
          <w:rPr>
            <w:rStyle w:val="Hyperlink"/>
          </w:rPr>
          <w:t>Keuzeblok Natuurlijk Persoon</w:t>
        </w:r>
        <w:r w:rsidR="00756EB3">
          <w:rPr>
            <w:webHidden/>
          </w:rPr>
          <w:tab/>
        </w:r>
        <w:r w:rsidR="00756EB3">
          <w:rPr>
            <w:webHidden/>
          </w:rPr>
          <w:fldChar w:fldCharType="begin"/>
        </w:r>
        <w:r w:rsidR="00756EB3">
          <w:rPr>
            <w:webHidden/>
          </w:rPr>
          <w:instrText xml:space="preserve"> PAGEREF _Toc452628332 \h </w:instrText>
        </w:r>
        <w:r w:rsidR="00756EB3">
          <w:rPr>
            <w:webHidden/>
          </w:rPr>
        </w:r>
        <w:r w:rsidR="00756EB3">
          <w:rPr>
            <w:webHidden/>
          </w:rPr>
          <w:fldChar w:fldCharType="separate"/>
        </w:r>
        <w:r w:rsidR="00B56225">
          <w:rPr>
            <w:webHidden/>
          </w:rPr>
          <w:t>15</w:t>
        </w:r>
        <w:r w:rsidR="00756EB3">
          <w:rPr>
            <w:webHidden/>
          </w:rPr>
          <w:fldChar w:fldCharType="end"/>
        </w:r>
      </w:hyperlink>
    </w:p>
    <w:p w:rsidR="00756EB3" w:rsidRPr="00935B70" w:rsidRDefault="002B21C8">
      <w:pPr>
        <w:pStyle w:val="Inhopg4"/>
        <w:rPr>
          <w:rFonts w:ascii="Calibri" w:hAnsi="Calibri"/>
          <w:i w:val="0"/>
          <w:snapToGrid/>
          <w:kern w:val="0"/>
          <w:sz w:val="22"/>
          <w:szCs w:val="22"/>
          <w:lang w:val="nl-NL" w:eastAsia="nl-NL"/>
        </w:rPr>
      </w:pPr>
      <w:hyperlink w:anchor="_Toc452628333" w:history="1">
        <w:r w:rsidR="00756EB3" w:rsidRPr="007B16D1">
          <w:rPr>
            <w:rStyle w:val="Hyperlink"/>
          </w:rPr>
          <w:t>2.4.3.1</w:t>
        </w:r>
        <w:r w:rsidR="00756EB3" w:rsidRPr="00935B70">
          <w:rPr>
            <w:rFonts w:ascii="Calibri" w:hAnsi="Calibri"/>
            <w:i w:val="0"/>
            <w:snapToGrid/>
            <w:kern w:val="0"/>
            <w:sz w:val="22"/>
            <w:szCs w:val="22"/>
            <w:lang w:val="nl-NL" w:eastAsia="nl-NL"/>
          </w:rPr>
          <w:tab/>
        </w:r>
        <w:r w:rsidR="00756EB3" w:rsidRPr="007B16D1">
          <w:rPr>
            <w:rStyle w:val="Hyperlink"/>
          </w:rPr>
          <w:t>Één persoon</w:t>
        </w:r>
        <w:r w:rsidR="00756EB3">
          <w:rPr>
            <w:webHidden/>
          </w:rPr>
          <w:tab/>
        </w:r>
        <w:r w:rsidR="00756EB3">
          <w:rPr>
            <w:webHidden/>
          </w:rPr>
          <w:fldChar w:fldCharType="begin"/>
        </w:r>
        <w:r w:rsidR="00756EB3">
          <w:rPr>
            <w:webHidden/>
          </w:rPr>
          <w:instrText xml:space="preserve"> PAGEREF _Toc452628333 \h </w:instrText>
        </w:r>
        <w:r w:rsidR="00756EB3">
          <w:rPr>
            <w:webHidden/>
          </w:rPr>
        </w:r>
        <w:r w:rsidR="00756EB3">
          <w:rPr>
            <w:webHidden/>
          </w:rPr>
          <w:fldChar w:fldCharType="separate"/>
        </w:r>
        <w:r w:rsidR="00B56225">
          <w:rPr>
            <w:webHidden/>
          </w:rPr>
          <w:t>15</w:t>
        </w:r>
        <w:r w:rsidR="00756EB3">
          <w:rPr>
            <w:webHidden/>
          </w:rPr>
          <w:fldChar w:fldCharType="end"/>
        </w:r>
      </w:hyperlink>
    </w:p>
    <w:p w:rsidR="00756EB3" w:rsidRPr="00935B70" w:rsidRDefault="002B21C8">
      <w:pPr>
        <w:pStyle w:val="Inhopg4"/>
        <w:rPr>
          <w:rFonts w:ascii="Calibri" w:hAnsi="Calibri"/>
          <w:i w:val="0"/>
          <w:snapToGrid/>
          <w:kern w:val="0"/>
          <w:sz w:val="22"/>
          <w:szCs w:val="22"/>
          <w:lang w:val="nl-NL" w:eastAsia="nl-NL"/>
        </w:rPr>
      </w:pPr>
      <w:hyperlink w:anchor="_Toc452628334" w:history="1">
        <w:r w:rsidR="00756EB3" w:rsidRPr="007B16D1">
          <w:rPr>
            <w:rStyle w:val="Hyperlink"/>
          </w:rPr>
          <w:t>2.4.3.2</w:t>
        </w:r>
        <w:r w:rsidR="00756EB3" w:rsidRPr="00935B70">
          <w:rPr>
            <w:rFonts w:ascii="Calibri" w:hAnsi="Calibri"/>
            <w:i w:val="0"/>
            <w:snapToGrid/>
            <w:kern w:val="0"/>
            <w:sz w:val="22"/>
            <w:szCs w:val="22"/>
            <w:lang w:val="nl-NL" w:eastAsia="nl-NL"/>
          </w:rPr>
          <w:tab/>
        </w:r>
        <w:r w:rsidR="00756EB3" w:rsidRPr="007B16D1">
          <w:rPr>
            <w:rStyle w:val="Hyperlink"/>
          </w:rPr>
          <w:t>Partners met gezamenlijke burgerlijke staat en woonadres</w:t>
        </w:r>
        <w:r w:rsidR="00756EB3">
          <w:rPr>
            <w:webHidden/>
          </w:rPr>
          <w:tab/>
        </w:r>
        <w:r w:rsidR="00756EB3">
          <w:rPr>
            <w:webHidden/>
          </w:rPr>
          <w:fldChar w:fldCharType="begin"/>
        </w:r>
        <w:r w:rsidR="00756EB3">
          <w:rPr>
            <w:webHidden/>
          </w:rPr>
          <w:instrText xml:space="preserve"> PAGEREF _Toc452628334 \h </w:instrText>
        </w:r>
        <w:r w:rsidR="00756EB3">
          <w:rPr>
            <w:webHidden/>
          </w:rPr>
        </w:r>
        <w:r w:rsidR="00756EB3">
          <w:rPr>
            <w:webHidden/>
          </w:rPr>
          <w:fldChar w:fldCharType="separate"/>
        </w:r>
        <w:r w:rsidR="00B56225">
          <w:rPr>
            <w:webHidden/>
          </w:rPr>
          <w:t>16</w:t>
        </w:r>
        <w:r w:rsidR="00756EB3">
          <w:rPr>
            <w:webHidden/>
          </w:rPr>
          <w:fldChar w:fldCharType="end"/>
        </w:r>
      </w:hyperlink>
    </w:p>
    <w:p w:rsidR="00756EB3" w:rsidRPr="00935B70" w:rsidRDefault="002B21C8">
      <w:pPr>
        <w:pStyle w:val="Inhopg4"/>
        <w:rPr>
          <w:rFonts w:ascii="Calibri" w:hAnsi="Calibri"/>
          <w:i w:val="0"/>
          <w:snapToGrid/>
          <w:kern w:val="0"/>
          <w:sz w:val="22"/>
          <w:szCs w:val="22"/>
          <w:lang w:val="nl-NL" w:eastAsia="nl-NL"/>
        </w:rPr>
      </w:pPr>
      <w:hyperlink w:anchor="_Toc452628335" w:history="1">
        <w:r w:rsidR="00756EB3" w:rsidRPr="007B16D1">
          <w:rPr>
            <w:rStyle w:val="Hyperlink"/>
          </w:rPr>
          <w:t>2.4.3.3</w:t>
        </w:r>
        <w:r w:rsidR="00756EB3" w:rsidRPr="00935B70">
          <w:rPr>
            <w:rFonts w:ascii="Calibri" w:hAnsi="Calibri"/>
            <w:i w:val="0"/>
            <w:snapToGrid/>
            <w:kern w:val="0"/>
            <w:sz w:val="22"/>
            <w:szCs w:val="22"/>
            <w:lang w:val="nl-NL" w:eastAsia="nl-NL"/>
          </w:rPr>
          <w:tab/>
        </w:r>
        <w:r w:rsidR="00756EB3" w:rsidRPr="007B16D1">
          <w:rPr>
            <w:rStyle w:val="Hyperlink"/>
          </w:rPr>
          <w:t>Partners met gezamenlijke burgerlijke staat en eigen woonadres</w:t>
        </w:r>
        <w:r w:rsidR="00756EB3">
          <w:rPr>
            <w:webHidden/>
          </w:rPr>
          <w:tab/>
        </w:r>
        <w:r w:rsidR="00756EB3">
          <w:rPr>
            <w:webHidden/>
          </w:rPr>
          <w:fldChar w:fldCharType="begin"/>
        </w:r>
        <w:r w:rsidR="00756EB3">
          <w:rPr>
            <w:webHidden/>
          </w:rPr>
          <w:instrText xml:space="preserve"> PAGEREF _Toc452628335 \h </w:instrText>
        </w:r>
        <w:r w:rsidR="00756EB3">
          <w:rPr>
            <w:webHidden/>
          </w:rPr>
        </w:r>
        <w:r w:rsidR="00756EB3">
          <w:rPr>
            <w:webHidden/>
          </w:rPr>
          <w:fldChar w:fldCharType="separate"/>
        </w:r>
        <w:r w:rsidR="00B56225">
          <w:rPr>
            <w:webHidden/>
          </w:rPr>
          <w:t>18</w:t>
        </w:r>
        <w:r w:rsidR="00756EB3">
          <w:rPr>
            <w:webHidden/>
          </w:rPr>
          <w:fldChar w:fldCharType="end"/>
        </w:r>
      </w:hyperlink>
    </w:p>
    <w:p w:rsidR="00756EB3" w:rsidRPr="00935B70" w:rsidRDefault="002B21C8">
      <w:pPr>
        <w:pStyle w:val="Inhopg4"/>
        <w:rPr>
          <w:rFonts w:ascii="Calibri" w:hAnsi="Calibri"/>
          <w:i w:val="0"/>
          <w:snapToGrid/>
          <w:kern w:val="0"/>
          <w:sz w:val="22"/>
          <w:szCs w:val="22"/>
          <w:lang w:val="nl-NL" w:eastAsia="nl-NL"/>
        </w:rPr>
      </w:pPr>
      <w:hyperlink w:anchor="_Toc452628336" w:history="1">
        <w:r w:rsidR="00756EB3" w:rsidRPr="007B16D1">
          <w:rPr>
            <w:rStyle w:val="Hyperlink"/>
          </w:rPr>
          <w:t>2.4.3.4</w:t>
        </w:r>
        <w:r w:rsidR="00756EB3" w:rsidRPr="00935B70">
          <w:rPr>
            <w:rFonts w:ascii="Calibri" w:hAnsi="Calibri"/>
            <w:i w:val="0"/>
            <w:snapToGrid/>
            <w:kern w:val="0"/>
            <w:sz w:val="22"/>
            <w:szCs w:val="22"/>
            <w:lang w:val="nl-NL" w:eastAsia="nl-NL"/>
          </w:rPr>
          <w:tab/>
        </w:r>
        <w:r w:rsidR="00756EB3" w:rsidRPr="007B16D1">
          <w:rPr>
            <w:rStyle w:val="Hyperlink"/>
          </w:rPr>
          <w:t>Twee of meer huisgenoten met gezamenlijk adres</w:t>
        </w:r>
        <w:r w:rsidR="00756EB3">
          <w:rPr>
            <w:webHidden/>
          </w:rPr>
          <w:tab/>
        </w:r>
        <w:r w:rsidR="00756EB3">
          <w:rPr>
            <w:webHidden/>
          </w:rPr>
          <w:fldChar w:fldCharType="begin"/>
        </w:r>
        <w:r w:rsidR="00756EB3">
          <w:rPr>
            <w:webHidden/>
          </w:rPr>
          <w:instrText xml:space="preserve"> PAGEREF _Toc452628336 \h </w:instrText>
        </w:r>
        <w:r w:rsidR="00756EB3">
          <w:rPr>
            <w:webHidden/>
          </w:rPr>
        </w:r>
        <w:r w:rsidR="00756EB3">
          <w:rPr>
            <w:webHidden/>
          </w:rPr>
          <w:fldChar w:fldCharType="separate"/>
        </w:r>
        <w:r w:rsidR="00B56225">
          <w:rPr>
            <w:webHidden/>
          </w:rPr>
          <w:t>19</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37" w:history="1">
        <w:r w:rsidR="00756EB3" w:rsidRPr="007B16D1">
          <w:rPr>
            <w:rStyle w:val="Hyperlink"/>
          </w:rPr>
          <w:t>2.4.4</w:t>
        </w:r>
        <w:r w:rsidR="00756EB3" w:rsidRPr="00935B70">
          <w:rPr>
            <w:rFonts w:ascii="Calibri" w:hAnsi="Calibri"/>
            <w:snapToGrid/>
            <w:kern w:val="0"/>
            <w:sz w:val="22"/>
            <w:szCs w:val="22"/>
            <w:lang w:eastAsia="nl-NL"/>
          </w:rPr>
          <w:tab/>
        </w:r>
        <w:r w:rsidR="00756EB3" w:rsidRPr="007B16D1">
          <w:rPr>
            <w:rStyle w:val="Hyperlink"/>
          </w:rPr>
          <w:t>Keuzeblok Niet Natuurlijk Persoon</w:t>
        </w:r>
        <w:r w:rsidR="00756EB3">
          <w:rPr>
            <w:webHidden/>
          </w:rPr>
          <w:tab/>
        </w:r>
        <w:r w:rsidR="00756EB3">
          <w:rPr>
            <w:webHidden/>
          </w:rPr>
          <w:fldChar w:fldCharType="begin"/>
        </w:r>
        <w:r w:rsidR="00756EB3">
          <w:rPr>
            <w:webHidden/>
          </w:rPr>
          <w:instrText xml:space="preserve"> PAGEREF _Toc452628337 \h </w:instrText>
        </w:r>
        <w:r w:rsidR="00756EB3">
          <w:rPr>
            <w:webHidden/>
          </w:rPr>
        </w:r>
        <w:r w:rsidR="00756EB3">
          <w:rPr>
            <w:webHidden/>
          </w:rPr>
          <w:fldChar w:fldCharType="separate"/>
        </w:r>
        <w:r w:rsidR="00B56225">
          <w:rPr>
            <w:webHidden/>
          </w:rPr>
          <w:t>22</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38" w:history="1">
        <w:r w:rsidR="00756EB3" w:rsidRPr="007B16D1">
          <w:rPr>
            <w:rStyle w:val="Hyperlink"/>
          </w:rPr>
          <w:t>2.5</w:t>
        </w:r>
        <w:r w:rsidR="00756EB3" w:rsidRPr="00935B70">
          <w:rPr>
            <w:rFonts w:ascii="Calibri" w:hAnsi="Calibri"/>
            <w:snapToGrid/>
            <w:kern w:val="0"/>
            <w:sz w:val="22"/>
            <w:szCs w:val="22"/>
            <w:lang w:eastAsia="nl-NL"/>
          </w:rPr>
          <w:tab/>
        </w:r>
        <w:r w:rsidR="00756EB3" w:rsidRPr="007B16D1">
          <w:rPr>
            <w:rStyle w:val="Hyperlink"/>
          </w:rPr>
          <w:t>Gevolmachtigde Rechthebbenden</w:t>
        </w:r>
        <w:r w:rsidR="00756EB3">
          <w:rPr>
            <w:webHidden/>
          </w:rPr>
          <w:tab/>
        </w:r>
        <w:r w:rsidR="00756EB3">
          <w:rPr>
            <w:webHidden/>
          </w:rPr>
          <w:fldChar w:fldCharType="begin"/>
        </w:r>
        <w:r w:rsidR="00756EB3">
          <w:rPr>
            <w:webHidden/>
          </w:rPr>
          <w:instrText xml:space="preserve"> PAGEREF _Toc452628338 \h </w:instrText>
        </w:r>
        <w:r w:rsidR="00756EB3">
          <w:rPr>
            <w:webHidden/>
          </w:rPr>
        </w:r>
        <w:r w:rsidR="00756EB3">
          <w:rPr>
            <w:webHidden/>
          </w:rPr>
          <w:fldChar w:fldCharType="separate"/>
        </w:r>
        <w:r w:rsidR="00B56225">
          <w:rPr>
            <w:webHidden/>
          </w:rPr>
          <w:t>24</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39" w:history="1">
        <w:r w:rsidR="00756EB3" w:rsidRPr="007B16D1">
          <w:rPr>
            <w:rStyle w:val="Hyperlink"/>
          </w:rPr>
          <w:t>2.6</w:t>
        </w:r>
        <w:r w:rsidR="00756EB3" w:rsidRPr="00935B70">
          <w:rPr>
            <w:rFonts w:ascii="Calibri" w:hAnsi="Calibri"/>
            <w:snapToGrid/>
            <w:kern w:val="0"/>
            <w:sz w:val="22"/>
            <w:szCs w:val="22"/>
            <w:lang w:eastAsia="nl-NL"/>
          </w:rPr>
          <w:tab/>
        </w:r>
        <w:r w:rsidR="00756EB3" w:rsidRPr="007B16D1">
          <w:rPr>
            <w:rStyle w:val="Hyperlink"/>
          </w:rPr>
          <w:t>Rechthebbenden</w:t>
        </w:r>
        <w:r w:rsidR="00756EB3">
          <w:rPr>
            <w:webHidden/>
          </w:rPr>
          <w:tab/>
        </w:r>
        <w:r w:rsidR="00756EB3">
          <w:rPr>
            <w:webHidden/>
          </w:rPr>
          <w:fldChar w:fldCharType="begin"/>
        </w:r>
        <w:r w:rsidR="00756EB3">
          <w:rPr>
            <w:webHidden/>
          </w:rPr>
          <w:instrText xml:space="preserve"> PAGEREF _Toc452628339 \h </w:instrText>
        </w:r>
        <w:r w:rsidR="00756EB3">
          <w:rPr>
            <w:webHidden/>
          </w:rPr>
        </w:r>
        <w:r w:rsidR="00756EB3">
          <w:rPr>
            <w:webHidden/>
          </w:rPr>
          <w:fldChar w:fldCharType="separate"/>
        </w:r>
        <w:r w:rsidR="00B56225">
          <w:rPr>
            <w:webHidden/>
          </w:rPr>
          <w:t>24</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0" w:history="1">
        <w:r w:rsidR="00756EB3" w:rsidRPr="007B16D1">
          <w:rPr>
            <w:rStyle w:val="Hyperlink"/>
          </w:rPr>
          <w:t>2.7</w:t>
        </w:r>
        <w:r w:rsidR="00756EB3" w:rsidRPr="00935B70">
          <w:rPr>
            <w:rFonts w:ascii="Calibri" w:hAnsi="Calibri"/>
            <w:snapToGrid/>
            <w:kern w:val="0"/>
            <w:sz w:val="22"/>
            <w:szCs w:val="22"/>
            <w:lang w:eastAsia="nl-NL"/>
          </w:rPr>
          <w:tab/>
        </w:r>
        <w:r w:rsidR="00756EB3" w:rsidRPr="007B16D1">
          <w:rPr>
            <w:rStyle w:val="Hyperlink"/>
          </w:rPr>
          <w:t>Volmachtverlening</w:t>
        </w:r>
        <w:r w:rsidR="00756EB3">
          <w:rPr>
            <w:webHidden/>
          </w:rPr>
          <w:tab/>
        </w:r>
        <w:r w:rsidR="00756EB3">
          <w:rPr>
            <w:webHidden/>
          </w:rPr>
          <w:fldChar w:fldCharType="begin"/>
        </w:r>
        <w:r w:rsidR="00756EB3">
          <w:rPr>
            <w:webHidden/>
          </w:rPr>
          <w:instrText xml:space="preserve"> PAGEREF _Toc452628340 \h </w:instrText>
        </w:r>
        <w:r w:rsidR="00756EB3">
          <w:rPr>
            <w:webHidden/>
          </w:rPr>
        </w:r>
        <w:r w:rsidR="00756EB3">
          <w:rPr>
            <w:webHidden/>
          </w:rPr>
          <w:fldChar w:fldCharType="separate"/>
        </w:r>
        <w:r w:rsidR="00B56225">
          <w:rPr>
            <w:webHidden/>
          </w:rPr>
          <w:t>26</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1" w:history="1">
        <w:r w:rsidR="00756EB3" w:rsidRPr="007B16D1">
          <w:rPr>
            <w:rStyle w:val="Hyperlink"/>
          </w:rPr>
          <w:t>2.8</w:t>
        </w:r>
        <w:r w:rsidR="00756EB3" w:rsidRPr="00935B70">
          <w:rPr>
            <w:rFonts w:ascii="Calibri" w:hAnsi="Calibri"/>
            <w:snapToGrid/>
            <w:kern w:val="0"/>
            <w:sz w:val="22"/>
            <w:szCs w:val="22"/>
            <w:lang w:eastAsia="nl-NL"/>
          </w:rPr>
          <w:tab/>
        </w:r>
        <w:r w:rsidR="00756EB3" w:rsidRPr="007B16D1">
          <w:rPr>
            <w:rStyle w:val="Hyperlink"/>
          </w:rPr>
          <w:t>Soort doorhaling</w:t>
        </w:r>
        <w:r w:rsidR="00756EB3">
          <w:rPr>
            <w:webHidden/>
          </w:rPr>
          <w:tab/>
        </w:r>
        <w:r w:rsidR="00756EB3">
          <w:rPr>
            <w:webHidden/>
          </w:rPr>
          <w:fldChar w:fldCharType="begin"/>
        </w:r>
        <w:r w:rsidR="00756EB3">
          <w:rPr>
            <w:webHidden/>
          </w:rPr>
          <w:instrText xml:space="preserve"> PAGEREF _Toc452628341 \h </w:instrText>
        </w:r>
        <w:r w:rsidR="00756EB3">
          <w:rPr>
            <w:webHidden/>
          </w:rPr>
        </w:r>
        <w:r w:rsidR="00756EB3">
          <w:rPr>
            <w:webHidden/>
          </w:rPr>
          <w:fldChar w:fldCharType="separate"/>
        </w:r>
        <w:r w:rsidR="00B56225">
          <w:rPr>
            <w:webHidden/>
          </w:rPr>
          <w:t>27</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42" w:history="1">
        <w:r w:rsidR="00756EB3" w:rsidRPr="007B16D1">
          <w:rPr>
            <w:rStyle w:val="Hyperlink"/>
          </w:rPr>
          <w:t>2.8.1</w:t>
        </w:r>
        <w:r w:rsidR="00756EB3" w:rsidRPr="00935B70">
          <w:rPr>
            <w:rFonts w:ascii="Calibri" w:hAnsi="Calibri"/>
            <w:snapToGrid/>
            <w:kern w:val="0"/>
            <w:sz w:val="22"/>
            <w:szCs w:val="22"/>
            <w:lang w:eastAsia="nl-NL"/>
          </w:rPr>
          <w:tab/>
        </w:r>
        <w:r w:rsidR="00756EB3" w:rsidRPr="007B16D1">
          <w:rPr>
            <w:rStyle w:val="Hyperlink"/>
          </w:rPr>
          <w:t>Afstand hypotheekrecht</w:t>
        </w:r>
        <w:r w:rsidR="00756EB3">
          <w:rPr>
            <w:webHidden/>
          </w:rPr>
          <w:tab/>
        </w:r>
        <w:r w:rsidR="00756EB3">
          <w:rPr>
            <w:webHidden/>
          </w:rPr>
          <w:fldChar w:fldCharType="begin"/>
        </w:r>
        <w:r w:rsidR="00756EB3">
          <w:rPr>
            <w:webHidden/>
          </w:rPr>
          <w:instrText xml:space="preserve"> PAGEREF _Toc452628342 \h </w:instrText>
        </w:r>
        <w:r w:rsidR="00756EB3">
          <w:rPr>
            <w:webHidden/>
          </w:rPr>
        </w:r>
        <w:r w:rsidR="00756EB3">
          <w:rPr>
            <w:webHidden/>
          </w:rPr>
          <w:fldChar w:fldCharType="separate"/>
        </w:r>
        <w:r w:rsidR="00B56225">
          <w:rPr>
            <w:webHidden/>
          </w:rPr>
          <w:t>27</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43" w:history="1">
        <w:r w:rsidR="00756EB3" w:rsidRPr="007B16D1">
          <w:rPr>
            <w:rStyle w:val="Hyperlink"/>
          </w:rPr>
          <w:t>2.8.2</w:t>
        </w:r>
        <w:r w:rsidR="00756EB3" w:rsidRPr="00935B70">
          <w:rPr>
            <w:rFonts w:ascii="Calibri" w:hAnsi="Calibri"/>
            <w:snapToGrid/>
            <w:kern w:val="0"/>
            <w:sz w:val="22"/>
            <w:szCs w:val="22"/>
            <w:lang w:eastAsia="nl-NL"/>
          </w:rPr>
          <w:tab/>
        </w:r>
        <w:r w:rsidR="00756EB3" w:rsidRPr="007B16D1">
          <w:rPr>
            <w:rStyle w:val="Hyperlink"/>
          </w:rPr>
          <w:t>Opzegging hypotheekrecht</w:t>
        </w:r>
        <w:r w:rsidR="00756EB3">
          <w:rPr>
            <w:webHidden/>
          </w:rPr>
          <w:tab/>
        </w:r>
        <w:r w:rsidR="00756EB3">
          <w:rPr>
            <w:webHidden/>
          </w:rPr>
          <w:fldChar w:fldCharType="begin"/>
        </w:r>
        <w:r w:rsidR="00756EB3">
          <w:rPr>
            <w:webHidden/>
          </w:rPr>
          <w:instrText xml:space="preserve"> PAGEREF _Toc452628343 \h </w:instrText>
        </w:r>
        <w:r w:rsidR="00756EB3">
          <w:rPr>
            <w:webHidden/>
          </w:rPr>
        </w:r>
        <w:r w:rsidR="00756EB3">
          <w:rPr>
            <w:webHidden/>
          </w:rPr>
          <w:fldChar w:fldCharType="separate"/>
        </w:r>
        <w:r w:rsidR="00B56225">
          <w:rPr>
            <w:webHidden/>
          </w:rPr>
          <w:t>35</w:t>
        </w:r>
        <w:r w:rsidR="00756EB3">
          <w:rPr>
            <w:webHidden/>
          </w:rPr>
          <w:fldChar w:fldCharType="end"/>
        </w:r>
      </w:hyperlink>
    </w:p>
    <w:p w:rsidR="00756EB3" w:rsidRPr="00935B70" w:rsidRDefault="002B21C8">
      <w:pPr>
        <w:pStyle w:val="Inhopg3"/>
        <w:rPr>
          <w:rFonts w:ascii="Calibri" w:hAnsi="Calibri"/>
          <w:snapToGrid/>
          <w:kern w:val="0"/>
          <w:sz w:val="22"/>
          <w:szCs w:val="22"/>
          <w:lang w:eastAsia="nl-NL"/>
        </w:rPr>
      </w:pPr>
      <w:hyperlink w:anchor="_Toc452628344" w:history="1">
        <w:r w:rsidR="00756EB3" w:rsidRPr="007B16D1">
          <w:rPr>
            <w:rStyle w:val="Hyperlink"/>
          </w:rPr>
          <w:t>2.8.3</w:t>
        </w:r>
        <w:r w:rsidR="00756EB3" w:rsidRPr="00935B70">
          <w:rPr>
            <w:rFonts w:ascii="Calibri" w:hAnsi="Calibri"/>
            <w:snapToGrid/>
            <w:kern w:val="0"/>
            <w:sz w:val="22"/>
            <w:szCs w:val="22"/>
            <w:lang w:eastAsia="nl-NL"/>
          </w:rPr>
          <w:tab/>
        </w:r>
        <w:r w:rsidR="00756EB3" w:rsidRPr="007B16D1">
          <w:rPr>
            <w:rStyle w:val="Hyperlink"/>
          </w:rPr>
          <w:t>Vervallenverklaring</w:t>
        </w:r>
        <w:r w:rsidR="00756EB3">
          <w:rPr>
            <w:webHidden/>
          </w:rPr>
          <w:tab/>
        </w:r>
        <w:r w:rsidR="00756EB3">
          <w:rPr>
            <w:webHidden/>
          </w:rPr>
          <w:fldChar w:fldCharType="begin"/>
        </w:r>
        <w:r w:rsidR="00756EB3">
          <w:rPr>
            <w:webHidden/>
          </w:rPr>
          <w:instrText xml:space="preserve"> PAGEREF _Toc452628344 \h </w:instrText>
        </w:r>
        <w:r w:rsidR="00756EB3">
          <w:rPr>
            <w:webHidden/>
          </w:rPr>
        </w:r>
        <w:r w:rsidR="00756EB3">
          <w:rPr>
            <w:webHidden/>
          </w:rPr>
          <w:fldChar w:fldCharType="separate"/>
        </w:r>
        <w:r w:rsidR="00B56225">
          <w:rPr>
            <w:webHidden/>
          </w:rPr>
          <w:t>40</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5" w:history="1">
        <w:r w:rsidR="00756EB3" w:rsidRPr="007B16D1">
          <w:rPr>
            <w:rStyle w:val="Hyperlink"/>
          </w:rPr>
          <w:t>2.9</w:t>
        </w:r>
        <w:r w:rsidR="00756EB3" w:rsidRPr="00935B70">
          <w:rPr>
            <w:rFonts w:ascii="Calibri" w:hAnsi="Calibri"/>
            <w:snapToGrid/>
            <w:kern w:val="0"/>
            <w:sz w:val="22"/>
            <w:szCs w:val="22"/>
            <w:lang w:eastAsia="nl-NL"/>
          </w:rPr>
          <w:tab/>
        </w:r>
        <w:r w:rsidR="00756EB3" w:rsidRPr="007B16D1">
          <w:rPr>
            <w:rStyle w:val="Hyperlink"/>
          </w:rPr>
          <w:t>Overige verklaringen</w:t>
        </w:r>
        <w:r w:rsidR="00756EB3">
          <w:rPr>
            <w:webHidden/>
          </w:rPr>
          <w:tab/>
        </w:r>
        <w:r w:rsidR="00756EB3">
          <w:rPr>
            <w:webHidden/>
          </w:rPr>
          <w:fldChar w:fldCharType="begin"/>
        </w:r>
        <w:r w:rsidR="00756EB3">
          <w:rPr>
            <w:webHidden/>
          </w:rPr>
          <w:instrText xml:space="preserve"> PAGEREF _Toc452628345 \h </w:instrText>
        </w:r>
        <w:r w:rsidR="00756EB3">
          <w:rPr>
            <w:webHidden/>
          </w:rPr>
        </w:r>
        <w:r w:rsidR="00756EB3">
          <w:rPr>
            <w:webHidden/>
          </w:rPr>
          <w:fldChar w:fldCharType="separate"/>
        </w:r>
        <w:r w:rsidR="00B56225">
          <w:rPr>
            <w:webHidden/>
          </w:rPr>
          <w:t>44</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6" w:history="1">
        <w:r w:rsidR="00756EB3" w:rsidRPr="007B16D1">
          <w:rPr>
            <w:rStyle w:val="Hyperlink"/>
          </w:rPr>
          <w:t>2.10</w:t>
        </w:r>
        <w:r w:rsidR="00756EB3" w:rsidRPr="00935B70">
          <w:rPr>
            <w:rFonts w:ascii="Calibri" w:hAnsi="Calibri"/>
            <w:snapToGrid/>
            <w:kern w:val="0"/>
            <w:sz w:val="22"/>
            <w:szCs w:val="22"/>
            <w:lang w:eastAsia="nl-NL"/>
          </w:rPr>
          <w:tab/>
        </w:r>
        <w:r w:rsidR="00756EB3" w:rsidRPr="007B16D1">
          <w:rPr>
            <w:rStyle w:val="Hyperlink"/>
          </w:rPr>
          <w:t>Woonplaatskeuze</w:t>
        </w:r>
        <w:r w:rsidR="00756EB3">
          <w:rPr>
            <w:webHidden/>
          </w:rPr>
          <w:tab/>
        </w:r>
        <w:r w:rsidR="00756EB3">
          <w:rPr>
            <w:webHidden/>
          </w:rPr>
          <w:fldChar w:fldCharType="begin"/>
        </w:r>
        <w:r w:rsidR="00756EB3">
          <w:rPr>
            <w:webHidden/>
          </w:rPr>
          <w:instrText xml:space="preserve"> PAGEREF _Toc452628346 \h </w:instrText>
        </w:r>
        <w:r w:rsidR="00756EB3">
          <w:rPr>
            <w:webHidden/>
          </w:rPr>
        </w:r>
        <w:r w:rsidR="00756EB3">
          <w:rPr>
            <w:webHidden/>
          </w:rPr>
          <w:fldChar w:fldCharType="separate"/>
        </w:r>
        <w:r w:rsidR="00B56225">
          <w:rPr>
            <w:webHidden/>
          </w:rPr>
          <w:t>45</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7" w:history="1">
        <w:r w:rsidR="00756EB3" w:rsidRPr="007B16D1">
          <w:rPr>
            <w:rStyle w:val="Hyperlink"/>
          </w:rPr>
          <w:t>2.11</w:t>
        </w:r>
        <w:r w:rsidR="00756EB3" w:rsidRPr="00935B70">
          <w:rPr>
            <w:rFonts w:ascii="Calibri" w:hAnsi="Calibri"/>
            <w:snapToGrid/>
            <w:kern w:val="0"/>
            <w:sz w:val="22"/>
            <w:szCs w:val="22"/>
            <w:lang w:eastAsia="nl-NL"/>
          </w:rPr>
          <w:tab/>
        </w:r>
        <w:r w:rsidR="00756EB3" w:rsidRPr="007B16D1">
          <w:rPr>
            <w:rStyle w:val="Hyperlink"/>
          </w:rPr>
          <w:t>Identiteit personen</w:t>
        </w:r>
        <w:r w:rsidR="00756EB3">
          <w:rPr>
            <w:webHidden/>
          </w:rPr>
          <w:tab/>
        </w:r>
        <w:r w:rsidR="00756EB3">
          <w:rPr>
            <w:webHidden/>
          </w:rPr>
          <w:fldChar w:fldCharType="begin"/>
        </w:r>
        <w:r w:rsidR="00756EB3">
          <w:rPr>
            <w:webHidden/>
          </w:rPr>
          <w:instrText xml:space="preserve"> PAGEREF _Toc452628347 \h </w:instrText>
        </w:r>
        <w:r w:rsidR="00756EB3">
          <w:rPr>
            <w:webHidden/>
          </w:rPr>
        </w:r>
        <w:r w:rsidR="00756EB3">
          <w:rPr>
            <w:webHidden/>
          </w:rPr>
          <w:fldChar w:fldCharType="separate"/>
        </w:r>
        <w:r w:rsidR="00B56225">
          <w:rPr>
            <w:webHidden/>
          </w:rPr>
          <w:t>45</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8" w:history="1">
        <w:r w:rsidR="00756EB3" w:rsidRPr="007B16D1">
          <w:rPr>
            <w:rStyle w:val="Hyperlink"/>
          </w:rPr>
          <w:t>2.12</w:t>
        </w:r>
        <w:r w:rsidR="00756EB3" w:rsidRPr="00935B70">
          <w:rPr>
            <w:rFonts w:ascii="Calibri" w:hAnsi="Calibri"/>
            <w:snapToGrid/>
            <w:kern w:val="0"/>
            <w:sz w:val="22"/>
            <w:szCs w:val="22"/>
            <w:lang w:eastAsia="nl-NL"/>
          </w:rPr>
          <w:tab/>
        </w:r>
        <w:r w:rsidR="00756EB3" w:rsidRPr="007B16D1">
          <w:rPr>
            <w:rStyle w:val="Hyperlink"/>
          </w:rPr>
          <w:t>Passeren akte</w:t>
        </w:r>
        <w:r w:rsidR="00756EB3">
          <w:rPr>
            <w:webHidden/>
          </w:rPr>
          <w:tab/>
        </w:r>
        <w:r w:rsidR="00756EB3">
          <w:rPr>
            <w:webHidden/>
          </w:rPr>
          <w:fldChar w:fldCharType="begin"/>
        </w:r>
        <w:r w:rsidR="00756EB3">
          <w:rPr>
            <w:webHidden/>
          </w:rPr>
          <w:instrText xml:space="preserve"> PAGEREF _Toc452628348 \h </w:instrText>
        </w:r>
        <w:r w:rsidR="00756EB3">
          <w:rPr>
            <w:webHidden/>
          </w:rPr>
        </w:r>
        <w:r w:rsidR="00756EB3">
          <w:rPr>
            <w:webHidden/>
          </w:rPr>
          <w:fldChar w:fldCharType="separate"/>
        </w:r>
        <w:r w:rsidR="00B56225">
          <w:rPr>
            <w:webHidden/>
          </w:rPr>
          <w:t>46</w:t>
        </w:r>
        <w:r w:rsidR="00756EB3">
          <w:rPr>
            <w:webHidden/>
          </w:rPr>
          <w:fldChar w:fldCharType="end"/>
        </w:r>
      </w:hyperlink>
    </w:p>
    <w:p w:rsidR="00756EB3" w:rsidRPr="00935B70" w:rsidRDefault="002B21C8">
      <w:pPr>
        <w:pStyle w:val="Inhopg2"/>
        <w:rPr>
          <w:rFonts w:ascii="Calibri" w:hAnsi="Calibri"/>
          <w:snapToGrid/>
          <w:kern w:val="0"/>
          <w:sz w:val="22"/>
          <w:szCs w:val="22"/>
          <w:lang w:eastAsia="nl-NL"/>
        </w:rPr>
      </w:pPr>
      <w:hyperlink w:anchor="_Toc452628349" w:history="1">
        <w:r w:rsidR="00756EB3" w:rsidRPr="007B16D1">
          <w:rPr>
            <w:rStyle w:val="Hyperlink"/>
          </w:rPr>
          <w:t>2.13</w:t>
        </w:r>
        <w:r w:rsidR="00756EB3" w:rsidRPr="00935B70">
          <w:rPr>
            <w:rFonts w:ascii="Calibri" w:hAnsi="Calibri"/>
            <w:snapToGrid/>
            <w:kern w:val="0"/>
            <w:sz w:val="22"/>
            <w:szCs w:val="22"/>
            <w:lang w:eastAsia="nl-NL"/>
          </w:rPr>
          <w:tab/>
        </w:r>
        <w:r w:rsidR="00756EB3" w:rsidRPr="007B16D1">
          <w:rPr>
            <w:rStyle w:val="Hyperlink"/>
          </w:rPr>
          <w:t>Voorbeelden nummering in comparitie en in soort doorhaling</w:t>
        </w:r>
        <w:r w:rsidR="00756EB3">
          <w:rPr>
            <w:webHidden/>
          </w:rPr>
          <w:tab/>
        </w:r>
        <w:r w:rsidR="00756EB3">
          <w:rPr>
            <w:webHidden/>
          </w:rPr>
          <w:fldChar w:fldCharType="begin"/>
        </w:r>
        <w:r w:rsidR="00756EB3">
          <w:rPr>
            <w:webHidden/>
          </w:rPr>
          <w:instrText xml:space="preserve"> PAGEREF _Toc452628349 \h </w:instrText>
        </w:r>
        <w:r w:rsidR="00756EB3">
          <w:rPr>
            <w:webHidden/>
          </w:rPr>
        </w:r>
        <w:r w:rsidR="00756EB3">
          <w:rPr>
            <w:webHidden/>
          </w:rPr>
          <w:fldChar w:fldCharType="separate"/>
        </w:r>
        <w:r w:rsidR="00B56225">
          <w:rPr>
            <w:webHidden/>
          </w:rPr>
          <w:t>48</w:t>
        </w:r>
        <w:r w:rsidR="00756EB3">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452628317"/>
      <w:bookmarkEnd w:id="11"/>
      <w:bookmarkEnd w:id="12"/>
      <w:r>
        <w:rPr>
          <w:lang w:val="nl-NL"/>
        </w:rPr>
        <w:lastRenderedPageBreak/>
        <w:t>Inleiding</w:t>
      </w:r>
      <w:bookmarkEnd w:id="13"/>
      <w:bookmarkEnd w:id="14"/>
      <w:bookmarkEnd w:id="15"/>
    </w:p>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452628318"/>
      <w:r>
        <w:rPr>
          <w:lang w:val="nl-NL"/>
        </w:rPr>
        <w:t>Doel</w:t>
      </w:r>
      <w:bookmarkEnd w:id="16"/>
      <w:bookmarkEnd w:id="17"/>
      <w:bookmarkEnd w:id="18"/>
    </w:p>
    <w:p w:rsidR="00335460" w:rsidRDefault="00335460" w:rsidP="00335460">
      <w:bookmarkStart w:id="19" w:name="_Toc212447230"/>
      <w:bookmarkStart w:id="20" w:name="_Toc265506396"/>
      <w:bookmarkStart w:id="21"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w:t>
      </w:r>
      <w:proofErr w:type="spellStart"/>
      <w:r>
        <w:t>stylesheet</w:t>
      </w:r>
      <w:proofErr w:type="spellEnd"/>
      <w:r>
        <w:t xml:space="preserve"> waarmee van het essentialiabestand een pdf bestand van het stuk kan worden gemaakt. </w:t>
      </w:r>
    </w:p>
    <w:p w:rsidR="00335460" w:rsidRDefault="00335460" w:rsidP="00335460"/>
    <w:p w:rsidR="00335460" w:rsidRDefault="00335460" w:rsidP="00335460">
      <w:pPr>
        <w:pStyle w:val="Kop2"/>
      </w:pPr>
      <w:bookmarkStart w:id="22" w:name="_Toc276321554"/>
      <w:bookmarkStart w:id="23" w:name="_Toc278205523"/>
      <w:bookmarkStart w:id="24" w:name="_Ref438627407"/>
      <w:bookmarkStart w:id="25" w:name="_Ref438627706"/>
      <w:bookmarkStart w:id="26" w:name="_Toc452628319"/>
      <w:r w:rsidRPr="00343045">
        <w:t>Algemeen</w:t>
      </w:r>
      <w:bookmarkEnd w:id="19"/>
      <w:bookmarkEnd w:id="20"/>
      <w:bookmarkEnd w:id="22"/>
      <w:bookmarkEnd w:id="23"/>
      <w:bookmarkEnd w:id="24"/>
      <w:bookmarkEnd w:id="25"/>
      <w:bookmarkEnd w:id="26"/>
    </w:p>
    <w:bookmarkEnd w:id="21"/>
    <w:p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rsidR="00CD46E8" w:rsidRDefault="00CD46E8" w:rsidP="00CD46E8">
      <w:pPr>
        <w:rPr>
          <w:lang w:val="nl"/>
        </w:rPr>
      </w:pPr>
    </w:p>
    <w:p w:rsidR="00CD46E8" w:rsidRPr="00CD46E8" w:rsidRDefault="00CD46E8" w:rsidP="00CD46E8">
      <w:pPr>
        <w:rPr>
          <w:lang w:val="nl"/>
        </w:rPr>
      </w:pPr>
      <w:r>
        <w:rPr>
          <w:lang w:val="nl"/>
        </w:rPr>
        <w:t>Voor de toelichting op standaard tekstblokken zie de afzonderlijke beschrijvingen van die tekstblokken.</w:t>
      </w:r>
    </w:p>
    <w:p w:rsidR="00CD46E8" w:rsidRDefault="00CD46E8" w:rsidP="00CD46E8">
      <w:pPr>
        <w:rPr>
          <w:b/>
        </w:rPr>
      </w:pPr>
    </w:p>
    <w:p w:rsidR="00CD46E8" w:rsidRDefault="00CD46E8" w:rsidP="00CD46E8">
      <w:r w:rsidRPr="00EF395F">
        <w:t>Aanvullende</w:t>
      </w:r>
      <w:r>
        <w:t xml:space="preserve"> presentatie beschrijving:</w:t>
      </w:r>
    </w:p>
    <w:p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35460" w:rsidRPr="00355CA6" w:rsidRDefault="00335460" w:rsidP="00335460"/>
    <w:p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276321555"/>
      <w:bookmarkStart w:id="30" w:name="_Toc278205524"/>
      <w:bookmarkStart w:id="31" w:name="_Toc452628320"/>
      <w:r w:rsidRPr="00904A4A">
        <w:rPr>
          <w:lang w:val="nl-NL"/>
        </w:rPr>
        <w:lastRenderedPageBreak/>
        <w:t>Referenties</w:t>
      </w:r>
      <w:bookmarkEnd w:id="27"/>
      <w:bookmarkEnd w:id="28"/>
      <w:bookmarkEnd w:id="29"/>
      <w:bookmarkEnd w:id="30"/>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027498" w:rsidTr="00373082">
        <w:tc>
          <w:tcPr>
            <w:tcW w:w="1045" w:type="dxa"/>
            <w:tcBorders>
              <w:top w:val="single" w:sz="4" w:space="0" w:color="auto"/>
              <w:bottom w:val="single" w:sz="4" w:space="0" w:color="auto"/>
            </w:tcBorders>
          </w:tcPr>
          <w:p w:rsidR="00335460" w:rsidRDefault="00335460" w:rsidP="00373082">
            <w:bookmarkStart w:id="32" w:name="Modeldocument"/>
            <w:r>
              <w:t>[MD</w:t>
            </w:r>
            <w:r w:rsidR="00025664">
              <w:t>DH</w:t>
            </w:r>
            <w:r>
              <w:t>]</w:t>
            </w:r>
            <w:bookmarkEnd w:id="32"/>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CD46E8">
              <w:t>Doorhaling Hypotheek</w:t>
            </w:r>
          </w:p>
        </w:tc>
        <w:tc>
          <w:tcPr>
            <w:tcW w:w="1233" w:type="dxa"/>
            <w:tcBorders>
              <w:top w:val="single" w:sz="4" w:space="0" w:color="auto"/>
              <w:bottom w:val="single" w:sz="4" w:space="0" w:color="auto"/>
            </w:tcBorders>
          </w:tcPr>
          <w:p w:rsidR="00335460" w:rsidRDefault="00A93449" w:rsidP="00F576A0">
            <w:r>
              <w:t>2.</w:t>
            </w:r>
            <w:r w:rsidR="00CA5B8F">
              <w:t>1</w:t>
            </w:r>
            <w:r w:rsidR="00F576A0">
              <w:t>2</w:t>
            </w:r>
            <w:r>
              <w:t>.0</w:t>
            </w:r>
          </w:p>
        </w:tc>
        <w:tc>
          <w:tcPr>
            <w:tcW w:w="1328" w:type="dxa"/>
            <w:tcBorders>
              <w:top w:val="single" w:sz="4" w:space="0" w:color="auto"/>
              <w:bottom w:val="single" w:sz="4" w:space="0" w:color="auto"/>
            </w:tcBorders>
          </w:tcPr>
          <w:p w:rsidR="00335460" w:rsidRDefault="00F576A0" w:rsidP="00F576A0">
            <w:r>
              <w:t>18</w:t>
            </w:r>
            <w:r w:rsidR="00CD46E8">
              <w:t>-</w:t>
            </w:r>
            <w:r w:rsidR="00AE6E36">
              <w:t>0</w:t>
            </w:r>
            <w:r>
              <w:t>4</w:t>
            </w:r>
            <w:r w:rsidR="00CD46E8">
              <w:t>-201</w:t>
            </w:r>
            <w:r w:rsidR="00AE6E36">
              <w:t>6</w:t>
            </w:r>
          </w:p>
        </w:tc>
      </w:tr>
      <w:tr w:rsidR="00335460" w:rsidRPr="00027498" w:rsidTr="00373082">
        <w:tc>
          <w:tcPr>
            <w:tcW w:w="1045" w:type="dxa"/>
            <w:tcBorders>
              <w:top w:val="single" w:sz="4" w:space="0" w:color="auto"/>
              <w:bottom w:val="single" w:sz="4" w:space="0" w:color="auto"/>
            </w:tcBorders>
          </w:tcPr>
          <w:p w:rsidR="00335460" w:rsidRPr="001646B0" w:rsidRDefault="00335460" w:rsidP="00373082">
            <w:bookmarkStart w:id="33" w:name="ToelichtingModeldocument"/>
            <w:r>
              <w:t>[TMD]</w:t>
            </w:r>
            <w:bookmarkEnd w:id="33"/>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w:t>
            </w:r>
            <w:r w:rsidR="00025664">
              <w:t>DH</w:t>
            </w:r>
            <w:r w:rsidRPr="002C7327">
              <w:t>]</w:t>
            </w:r>
            <w:r>
              <w:t xml:space="preserve"> </w:t>
            </w:r>
            <w:r w:rsidRPr="00134AAB">
              <w:t>opgenomen.</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027498" w:rsidTr="00373082">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9713BE">
              <w:t>5</w:t>
            </w:r>
          </w:p>
        </w:tc>
        <w:tc>
          <w:tcPr>
            <w:tcW w:w="1328" w:type="dxa"/>
            <w:tcBorders>
              <w:top w:val="single" w:sz="4" w:space="0" w:color="auto"/>
              <w:bottom w:val="single" w:sz="4" w:space="0" w:color="auto"/>
            </w:tcBorders>
          </w:tcPr>
          <w:p w:rsidR="00335460" w:rsidRDefault="009713BE" w:rsidP="00373082">
            <w:smartTag w:uri="urn:schemas-microsoft-com:office:smarttags" w:element="date">
              <w:smartTagPr>
                <w:attr w:name="Year" w:val="2013"/>
                <w:attr w:name="Day" w:val="12"/>
                <w:attr w:name="Month" w:val="06"/>
                <w:attr w:name="ls" w:val="trans"/>
              </w:smartTagPr>
              <w:r>
                <w:t>1</w:t>
              </w:r>
              <w:r w:rsidR="00AC38E1">
                <w:t>2</w:t>
              </w:r>
              <w:r w:rsidR="00D75BF3">
                <w:t>-</w:t>
              </w:r>
              <w:r w:rsidR="00894A4C">
                <w:t>0</w:t>
              </w:r>
              <w:r w:rsidR="00AC38E1">
                <w:t>6</w:t>
              </w:r>
              <w:r w:rsidR="00335460">
                <w:t>-201</w:t>
              </w:r>
              <w:r>
                <w:t>3</w:t>
              </w:r>
            </w:smartTag>
          </w:p>
        </w:tc>
      </w:tr>
      <w:tr w:rsidR="00335460" w:rsidRPr="00027498" w:rsidTr="00373082">
        <w:tc>
          <w:tcPr>
            <w:tcW w:w="1045" w:type="dxa"/>
            <w:tcBorders>
              <w:top w:val="single" w:sz="4" w:space="0" w:color="auto"/>
              <w:bottom w:val="single" w:sz="4" w:space="0" w:color="auto"/>
            </w:tcBorders>
          </w:tcPr>
          <w:p w:rsidR="00335460" w:rsidRDefault="00335460" w:rsidP="00373082">
            <w:r>
              <w:t>[XSDSA]</w:t>
            </w:r>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35460" w:rsidRDefault="007B3443" w:rsidP="007B3443">
            <w:r>
              <w:t>7.0.0</w:t>
            </w:r>
          </w:p>
        </w:tc>
        <w:tc>
          <w:tcPr>
            <w:tcW w:w="1328" w:type="dxa"/>
            <w:tcBorders>
              <w:top w:val="single" w:sz="4" w:space="0" w:color="auto"/>
              <w:bottom w:val="single" w:sz="4" w:space="0" w:color="auto"/>
            </w:tcBorders>
          </w:tcPr>
          <w:p w:rsidR="00335460" w:rsidRDefault="007B3443" w:rsidP="007B3443">
            <w:r>
              <w:t>18</w:t>
            </w:r>
            <w:r w:rsidR="002B3D40">
              <w:t>-</w:t>
            </w:r>
            <w:r w:rsidR="00234099">
              <w:t>0</w:t>
            </w:r>
            <w:r>
              <w:t>5</w:t>
            </w:r>
            <w:r w:rsidR="002B3D40">
              <w:t>-201</w:t>
            </w:r>
            <w:r>
              <w:t>8</w:t>
            </w:r>
          </w:p>
        </w:tc>
      </w:tr>
    </w:tbl>
    <w:p w:rsidR="00335460" w:rsidRPr="00B6792D" w:rsidRDefault="00335460" w:rsidP="00335460"/>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452628321"/>
      <w:r>
        <w:rPr>
          <w:lang w:val="nl-NL"/>
        </w:rPr>
        <w:t>Uitgangspunten</w:t>
      </w:r>
      <w:bookmarkEnd w:id="34"/>
      <w:bookmarkEnd w:id="35"/>
      <w:bookmarkEnd w:id="36"/>
    </w:p>
    <w:p w:rsidR="00335460" w:rsidRDefault="00335460" w:rsidP="00335460">
      <w:r>
        <w:t>N.v.t.</w:t>
      </w:r>
    </w:p>
    <w:p w:rsidR="00A16ED1" w:rsidRDefault="00A16ED1" w:rsidP="00335460"/>
    <w:p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9" w:name="_Toc276321557"/>
    </w:p>
    <w:p w:rsidR="00B704A3" w:rsidRDefault="00A16ED1" w:rsidP="00B704A3">
      <w:pPr>
        <w:pStyle w:val="Kop1"/>
        <w:rPr>
          <w:lang w:val="nl-NL"/>
        </w:rPr>
      </w:pPr>
      <w:bookmarkStart w:id="40" w:name="_Toc452628322"/>
      <w:bookmarkEnd w:id="39"/>
      <w:r>
        <w:rPr>
          <w:lang w:val="nl-NL"/>
        </w:rPr>
        <w:lastRenderedPageBreak/>
        <w:t>Doorhaling Hypotheek</w:t>
      </w:r>
      <w:bookmarkEnd w:id="40"/>
    </w:p>
    <w:p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[TMD]</w:t>
      </w:r>
      <w:r w:rsidR="00CE6FA0">
        <w:fldChar w:fldCharType="end"/>
      </w:r>
      <w:r>
        <w:t>). De gegevensstructuur is opgenomen in een schema (XSD).</w:t>
      </w:r>
    </w:p>
    <w:p w:rsidR="00B704A3" w:rsidRDefault="00B704A3" w:rsidP="00B704A3"/>
    <w:p w:rsidR="00B704A3" w:rsidRDefault="00B704A3" w:rsidP="00B704A3">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w:t>
      </w:r>
      <w:r w:rsidR="002B3D40">
        <w:t>ariabelen in het modeldocument.</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6225">
        <w:t>[MDDH]</w:t>
      </w:r>
      <w:r w:rsidR="00CE6FA0">
        <w:fldChar w:fldCharType="end"/>
      </w:r>
      <w:r>
        <w:t>.</w:t>
      </w:r>
    </w:p>
    <w:p w:rsidR="00ED0ADB" w:rsidRPr="00343045" w:rsidRDefault="00CC72FB" w:rsidP="00ED0ADB">
      <w:pPr>
        <w:pStyle w:val="Kop2"/>
      </w:pPr>
      <w:bookmarkStart w:id="41" w:name="_Toc276317484"/>
      <w:bookmarkStart w:id="42" w:name="_Toc276321558"/>
      <w:bookmarkStart w:id="43" w:name="_Ref438627344"/>
      <w:bookmarkStart w:id="44" w:name="_Ref441669728"/>
      <w:bookmarkStart w:id="45" w:name="_Toc452628323"/>
      <w:r>
        <w:t>Equivalentiev</w:t>
      </w:r>
      <w:r w:rsidR="00ED0ADB">
        <w:t>erklaring</w:t>
      </w:r>
      <w:bookmarkEnd w:id="41"/>
      <w:bookmarkEnd w:id="42"/>
      <w:bookmarkEnd w:id="43"/>
      <w:bookmarkEnd w:id="44"/>
      <w:bookmarkEnd w:id="45"/>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rsidTr="0083672A">
        <w:tc>
          <w:tcPr>
            <w:tcW w:w="2290" w:type="pct"/>
            <w:shd w:val="clear" w:color="auto" w:fill="auto"/>
          </w:tcPr>
          <w:p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rsidR="00A93449" w:rsidRDefault="00A93449" w:rsidP="00A93449"/>
          <w:p w:rsidR="00A93449" w:rsidRPr="00FA5535" w:rsidRDefault="00A93449" w:rsidP="00A93449">
            <w:pPr>
              <w:rPr>
                <w:snapToGrid/>
                <w:u w:val="single"/>
              </w:rPr>
            </w:pPr>
            <w:proofErr w:type="spellStart"/>
            <w:r w:rsidRPr="00FA5535">
              <w:rPr>
                <w:snapToGrid/>
                <w:u w:val="single"/>
              </w:rPr>
              <w:t>Mapping</w:t>
            </w:r>
            <w:proofErr w:type="spellEnd"/>
            <w:r w:rsidRPr="00FA5535">
              <w:rPr>
                <w:snapToGrid/>
                <w:u w:val="single"/>
              </w:rPr>
              <w:t>:</w:t>
            </w:r>
          </w:p>
          <w:p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rsidR="00ED0ADB" w:rsidRDefault="00ED0ADB" w:rsidP="00ED0ADB">
      <w:pPr>
        <w:spacing w:line="240" w:lineRule="auto"/>
      </w:pPr>
    </w:p>
    <w:p w:rsidR="002A5C1F" w:rsidRPr="00343045" w:rsidRDefault="002A5C1F" w:rsidP="0045316D">
      <w:pPr>
        <w:pStyle w:val="Kop2"/>
        <w:pageBreakBefore/>
      </w:pPr>
      <w:bookmarkStart w:id="46" w:name="_Toc276317485"/>
      <w:bookmarkStart w:id="47" w:name="_Toc276321559"/>
      <w:bookmarkStart w:id="48" w:name="_Toc452628324"/>
      <w:r>
        <w:lastRenderedPageBreak/>
        <w:t>Aanhef</w:t>
      </w:r>
      <w:bookmarkEnd w:id="46"/>
      <w:bookmarkEnd w:id="47"/>
      <w:bookmarkEnd w:id="48"/>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rsidTr="0083672A">
        <w:tc>
          <w:tcPr>
            <w:tcW w:w="2292" w:type="pct"/>
            <w:shd w:val="clear" w:color="auto" w:fill="auto"/>
          </w:tcPr>
          <w:p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rsidR="00A93449" w:rsidRPr="00FA5535" w:rsidRDefault="00A93449" w:rsidP="0045316D">
            <w:pPr>
              <w:rPr>
                <w:u w:val="single"/>
              </w:rPr>
            </w:pPr>
          </w:p>
          <w:p w:rsidR="0045316D" w:rsidRPr="00FA5535" w:rsidRDefault="0045316D" w:rsidP="0045316D">
            <w:pPr>
              <w:rPr>
                <w:u w:val="single"/>
              </w:rPr>
            </w:pPr>
            <w:proofErr w:type="spellStart"/>
            <w:r w:rsidRPr="00FA5535">
              <w:rPr>
                <w:u w:val="single"/>
              </w:rPr>
              <w:t>Mapping</w:t>
            </w:r>
            <w:proofErr w:type="spellEnd"/>
            <w:r w:rsidRPr="00FA5535">
              <w:rPr>
                <w:u w:val="single"/>
              </w:rPr>
              <w:t>:</w:t>
            </w:r>
          </w:p>
          <w:p w:rsidR="0045316D" w:rsidRPr="00FA5535" w:rsidRDefault="0045316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t>/</w:t>
            </w:r>
          </w:p>
          <w:p w:rsidR="0045316D" w:rsidRPr="00FA5535" w:rsidRDefault="00A93449" w:rsidP="00FA5535">
            <w:pPr>
              <w:spacing w:line="240" w:lineRule="auto"/>
              <w:rPr>
                <w:sz w:val="16"/>
                <w:szCs w:val="16"/>
              </w:rPr>
            </w:pPr>
            <w:r w:rsidRPr="00FA5535">
              <w:rPr>
                <w:sz w:val="16"/>
                <w:szCs w:val="16"/>
              </w:rPr>
              <w:tab/>
            </w:r>
            <w:r w:rsidR="0045316D" w:rsidRPr="00FA5535">
              <w:rPr>
                <w:sz w:val="16"/>
                <w:szCs w:val="16"/>
              </w:rPr>
              <w:t>./</w:t>
            </w:r>
            <w:proofErr w:type="spellStart"/>
            <w:r w:rsidR="0045316D" w:rsidRPr="00FA5535">
              <w:rPr>
                <w:sz w:val="16"/>
                <w:szCs w:val="16"/>
              </w:rPr>
              <w:t>tagNaam</w:t>
            </w:r>
            <w:proofErr w:type="spellEnd"/>
            <w:r w:rsidR="0045316D" w:rsidRPr="00FA5535">
              <w:rPr>
                <w:sz w:val="16"/>
                <w:szCs w:val="16"/>
              </w:rPr>
              <w:t>(</w:t>
            </w:r>
            <w:proofErr w:type="spellStart"/>
            <w:r w:rsidR="0045316D" w:rsidRPr="00FA5535">
              <w:rPr>
                <w:sz w:val="16"/>
                <w:szCs w:val="16"/>
              </w:rPr>
              <w:t>k_TitelDoorhaling</w:t>
            </w:r>
            <w:proofErr w:type="spellEnd"/>
            <w:r w:rsidR="0045316D" w:rsidRPr="00FA5535">
              <w:rPr>
                <w:sz w:val="16"/>
                <w:szCs w:val="16"/>
              </w:rPr>
              <w:t>)</w:t>
            </w:r>
          </w:p>
          <w:p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rsidTr="0083672A">
        <w:tc>
          <w:tcPr>
            <w:tcW w:w="2292" w:type="pct"/>
            <w:shd w:val="clear" w:color="auto" w:fill="auto"/>
          </w:tcPr>
          <w:p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rsidR="001B5352" w:rsidRPr="00FA5535" w:rsidRDefault="001B5352" w:rsidP="005344C7">
            <w:pPr>
              <w:rPr>
                <w:u w:val="single"/>
              </w:rPr>
            </w:pPr>
          </w:p>
          <w:p w:rsidR="001B5352" w:rsidRPr="00FA5535" w:rsidRDefault="001B5352" w:rsidP="005344C7">
            <w:pPr>
              <w:rPr>
                <w:u w:val="single"/>
              </w:rPr>
            </w:pPr>
            <w:proofErr w:type="spellStart"/>
            <w:r w:rsidRPr="00FA5535">
              <w:rPr>
                <w:u w:val="single"/>
              </w:rPr>
              <w:t>Mapping</w:t>
            </w:r>
            <w:proofErr w:type="spellEnd"/>
            <w:r w:rsidRPr="00FA5535">
              <w:rPr>
                <w:u w:val="single"/>
              </w:rPr>
              <w:t>:</w:t>
            </w:r>
          </w:p>
          <w:p w:rsidR="001B5352" w:rsidRPr="00FA5535" w:rsidRDefault="001B5352" w:rsidP="00FA5535">
            <w:pPr>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tia_OmschrijvingKenmerk</w:t>
            </w:r>
            <w:proofErr w:type="spellEnd"/>
          </w:p>
        </w:tc>
      </w:tr>
      <w:tr w:rsidR="00D02A42" w:rsidRPr="00524C87" w:rsidTr="0083672A">
        <w:tc>
          <w:tcPr>
            <w:tcW w:w="2292" w:type="pct"/>
            <w:shd w:val="clear" w:color="auto" w:fill="auto"/>
          </w:tcPr>
          <w:p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rsidR="00B60A2D" w:rsidRPr="00FA5535" w:rsidRDefault="00F41CE3" w:rsidP="00A8181A">
            <w:pPr>
              <w:rPr>
                <w:szCs w:val="18"/>
              </w:rPr>
            </w:pPr>
            <w:r w:rsidRPr="00FA5535">
              <w:rPr>
                <w:szCs w:val="18"/>
              </w:rPr>
              <w:t>Gegevens van de (waarnemend) notaris die als ondertekenaar optreedt.</w:t>
            </w:r>
          </w:p>
          <w:p w:rsidR="00B60A2D" w:rsidRPr="00FA5535" w:rsidRDefault="00B60A2D" w:rsidP="00A8181A">
            <w:pPr>
              <w:rPr>
                <w:szCs w:val="18"/>
              </w:rPr>
            </w:pPr>
          </w:p>
          <w:p w:rsidR="00B60A2D" w:rsidRPr="00FA5535" w:rsidRDefault="00B60A2D" w:rsidP="00B60A2D">
            <w:pPr>
              <w:rPr>
                <w:snapToGrid/>
                <w:u w:val="single"/>
              </w:rPr>
            </w:pPr>
            <w:proofErr w:type="spellStart"/>
            <w:r w:rsidRPr="00FA5535">
              <w:rPr>
                <w:snapToGrid/>
                <w:u w:val="single"/>
              </w:rPr>
              <w:t>Mapping</w:t>
            </w:r>
            <w:proofErr w:type="spellEnd"/>
            <w:r w:rsidRPr="00FA5535">
              <w:rPr>
                <w:snapToGrid/>
                <w:u w:val="single"/>
              </w:rPr>
              <w:t>:</w:t>
            </w:r>
          </w:p>
          <w:p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rsidR="002A5C1F" w:rsidRPr="007224C4" w:rsidRDefault="002A5C1F" w:rsidP="002A5C1F">
      <w:pPr>
        <w:spacing w:line="240" w:lineRule="auto"/>
      </w:pPr>
    </w:p>
    <w:p w:rsidR="002A5C1F" w:rsidRDefault="00E26948" w:rsidP="0039489D">
      <w:pPr>
        <w:pStyle w:val="Kop2"/>
        <w:pageBreakBefore/>
      </w:pPr>
      <w:bookmarkStart w:id="49" w:name="_Ref428784795"/>
      <w:bookmarkStart w:id="50" w:name="_Toc452628325"/>
      <w:bookmarkStart w:id="51" w:name="_Ref320257011"/>
      <w:r>
        <w:lastRenderedPageBreak/>
        <w:t>G</w:t>
      </w:r>
      <w:r w:rsidR="00985EEF">
        <w:t>evolmachtigde</w:t>
      </w:r>
      <w:bookmarkEnd w:id="49"/>
      <w:bookmarkEnd w:id="50"/>
      <w:r w:rsidR="002B07DC">
        <w:t xml:space="preserve"> </w:t>
      </w:r>
      <w:bookmarkEnd w:id="51"/>
    </w:p>
    <w:p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rsidTr="0083672A">
        <w:tc>
          <w:tcPr>
            <w:tcW w:w="2295" w:type="pct"/>
            <w:shd w:val="clear" w:color="auto" w:fill="auto"/>
          </w:tcPr>
          <w:p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rsidR="002B01EB" w:rsidRPr="00A54ECD" w:rsidRDefault="002B01EB" w:rsidP="009C6D27"/>
        </w:tc>
        <w:tc>
          <w:tcPr>
            <w:tcW w:w="2705" w:type="pct"/>
            <w:shd w:val="clear" w:color="auto" w:fill="auto"/>
          </w:tcPr>
          <w:p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rsidR="00392FBF" w:rsidRPr="00FA5535" w:rsidRDefault="00392FBF" w:rsidP="00985EEF">
            <w:pPr>
              <w:rPr>
                <w:i/>
              </w:rPr>
            </w:pPr>
          </w:p>
          <w:p w:rsidR="002B01EB" w:rsidRPr="00FA5535" w:rsidRDefault="002B01EB" w:rsidP="00FA5535">
            <w:pPr>
              <w:spacing w:line="240" w:lineRule="auto"/>
              <w:rPr>
                <w:u w:val="single"/>
              </w:rPr>
            </w:pPr>
            <w:proofErr w:type="spellStart"/>
            <w:r w:rsidRPr="00FA5535">
              <w:rPr>
                <w:u w:val="single"/>
              </w:rPr>
              <w:t>Mapping</w:t>
            </w:r>
            <w:proofErr w:type="spellEnd"/>
            <w:r w:rsidR="00DE5C7E" w:rsidRPr="00FA5535">
              <w:rPr>
                <w:u w:val="single"/>
              </w:rPr>
              <w:t xml:space="preserve"> gevolmachtigde alleen voor volmachtgevers</w:t>
            </w:r>
            <w:r w:rsidRPr="00FA5535">
              <w:rPr>
                <w:u w:val="single"/>
              </w:rPr>
              <w:t>:</w:t>
            </w:r>
          </w:p>
          <w:p w:rsidR="003377CB" w:rsidRPr="00FA5535" w:rsidRDefault="002B01E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rsidR="003377CB" w:rsidRPr="00FA5535" w:rsidRDefault="003377CB" w:rsidP="00FA5535">
            <w:pPr>
              <w:spacing w:line="240" w:lineRule="auto"/>
              <w:rPr>
                <w:sz w:val="16"/>
                <w:szCs w:val="16"/>
              </w:rPr>
            </w:pPr>
          </w:p>
          <w:p w:rsidR="00DE5C7E" w:rsidRPr="00FA5535" w:rsidRDefault="00DE5C7E" w:rsidP="00FA5535">
            <w:pPr>
              <w:spacing w:line="240" w:lineRule="auto"/>
              <w:rPr>
                <w:u w:val="single"/>
              </w:rPr>
            </w:pPr>
            <w:proofErr w:type="spellStart"/>
            <w:r w:rsidRPr="00FA5535">
              <w:rPr>
                <w:u w:val="single"/>
              </w:rPr>
              <w:t>Mapping</w:t>
            </w:r>
            <w:proofErr w:type="spellEnd"/>
            <w:r w:rsidRPr="00FA5535">
              <w:rPr>
                <w:u w:val="single"/>
              </w:rPr>
              <w:t xml:space="preserve"> gevolmachtigde voor volmachtgevers </w:t>
            </w:r>
            <w:r w:rsidR="00AA0E22" w:rsidRPr="00FA5535">
              <w:rPr>
                <w:u w:val="single"/>
              </w:rPr>
              <w:t>é</w:t>
            </w:r>
            <w:r w:rsidRPr="00FA5535">
              <w:rPr>
                <w:u w:val="single"/>
              </w:rPr>
              <w:t>n rechthebbenden:</w:t>
            </w:r>
          </w:p>
          <w:p w:rsidR="00DE5C7E" w:rsidRPr="00FA5535" w:rsidRDefault="00DE5C7E"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/Gevolmachtigde</w:t>
            </w:r>
          </w:p>
          <w:p w:rsidR="00392FBF" w:rsidRPr="00FA5535" w:rsidRDefault="00392FBF" w:rsidP="00FA5535">
            <w:pPr>
              <w:spacing w:line="240" w:lineRule="auto"/>
              <w:rPr>
                <w:sz w:val="16"/>
                <w:szCs w:val="16"/>
              </w:rPr>
            </w:pPr>
          </w:p>
          <w:p w:rsidR="00DE5C7E" w:rsidRPr="00FA5535" w:rsidRDefault="00DE5C7E" w:rsidP="00FA5535">
            <w:pPr>
              <w:spacing w:line="240" w:lineRule="auto"/>
              <w:rPr>
                <w:sz w:val="16"/>
                <w:szCs w:val="16"/>
              </w:rPr>
            </w:pPr>
          </w:p>
          <w:p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rsidR="0000748B" w:rsidRDefault="0000748B" w:rsidP="0000748B">
      <w:pPr>
        <w:pStyle w:val="Kop3"/>
        <w:numPr>
          <w:ilvl w:val="0"/>
          <w:numId w:val="0"/>
        </w:numPr>
        <w:rPr>
          <w:szCs w:val="18"/>
        </w:rPr>
      </w:pPr>
    </w:p>
    <w:p w:rsidR="0000748B" w:rsidRDefault="0000748B" w:rsidP="0000748B">
      <w:pPr>
        <w:pStyle w:val="Kop3"/>
      </w:pPr>
      <w:r>
        <w:rPr>
          <w:szCs w:val="18"/>
        </w:rPr>
        <w:br w:type="page"/>
      </w:r>
      <w:bookmarkStart w:id="52" w:name="_Toc452628326"/>
      <w:r w:rsidR="00AE4A6C">
        <w:rPr>
          <w:szCs w:val="18"/>
        </w:rPr>
        <w:lastRenderedPageBreak/>
        <w:t xml:space="preserve">Keuzeblok </w:t>
      </w:r>
      <w:r w:rsidR="00AE4A6C" w:rsidRPr="00AE4A6C">
        <w:t>gevolmachtigde</w:t>
      </w:r>
      <w:bookmarkEnd w:id="52"/>
    </w:p>
    <w:p w:rsidR="00AA6058" w:rsidRDefault="00AA6058" w:rsidP="000437B6">
      <w:pPr>
        <w:rPr>
          <w:lang w:val="nl"/>
        </w:rPr>
      </w:pPr>
      <w:r>
        <w:rPr>
          <w:lang w:val="nl"/>
        </w:rPr>
        <w:t>Het keuzeblok gevolmachtigde heeft twee varianten:</w:t>
      </w:r>
    </w:p>
    <w:p w:rsidR="00AA6058" w:rsidRDefault="00AA6058" w:rsidP="000437B6">
      <w:pPr>
        <w:pStyle w:val="streepje"/>
      </w:pPr>
      <w:r>
        <w:t>Kantoorgevolmachtigde,</w:t>
      </w:r>
    </w:p>
    <w:p w:rsidR="00AA6058" w:rsidRPr="006242D8" w:rsidRDefault="00AA6058" w:rsidP="000437B6">
      <w:pPr>
        <w:pStyle w:val="streepje"/>
      </w:pPr>
      <w:r>
        <w:t>Natuurlijk persoon.</w:t>
      </w:r>
    </w:p>
    <w:p w:rsidR="0000748B" w:rsidRPr="0000748B" w:rsidRDefault="00720C7B" w:rsidP="000437B6">
      <w:pPr>
        <w:pStyle w:val="Kop4"/>
        <w:rPr>
          <w:lang w:val="nl"/>
        </w:rPr>
      </w:pPr>
      <w:bookmarkStart w:id="53" w:name="_Toc452628327"/>
      <w:r>
        <w:rPr>
          <w:lang w:val="nl"/>
        </w:rPr>
        <w:t>K</w:t>
      </w:r>
      <w:r w:rsidR="0000748B">
        <w:rPr>
          <w:lang w:val="nl"/>
        </w:rPr>
        <w:t>antoorgevolmachtigde</w:t>
      </w:r>
      <w:bookmarkEnd w:id="53"/>
    </w:p>
    <w:p w:rsidR="00AE4A6C" w:rsidRDefault="00AE4A6C" w:rsidP="00AE4A6C">
      <w:pPr>
        <w:rPr>
          <w:lang w:val="nl"/>
        </w:rPr>
      </w:pPr>
    </w:p>
    <w:tbl>
      <w:tblPr>
        <w:tblW w:w="14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47"/>
      </w:tblGrid>
      <w:tr w:rsidR="00AA6058" w:rsidRPr="00FA5535" w:rsidTr="0083672A">
        <w:tc>
          <w:tcPr>
            <w:tcW w:w="6487" w:type="dxa"/>
            <w:shd w:val="clear" w:color="auto" w:fill="auto"/>
          </w:tcPr>
          <w:p w:rsidR="00AA6058" w:rsidRPr="00FA5535" w:rsidRDefault="00AA6058" w:rsidP="00C83353">
            <w:pPr>
              <w:rPr>
                <w:color w:val="FF0000"/>
                <w:highlight w:val="yellow"/>
              </w:rPr>
            </w:pPr>
          </w:p>
        </w:tc>
        <w:tc>
          <w:tcPr>
            <w:tcW w:w="7647"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kantoorgevolmachtigde:</w:t>
            </w:r>
          </w:p>
          <w:p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niet aanwezig</w:t>
            </w:r>
          </w:p>
          <w:p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 xml:space="preserve"> optioneel aanwezig</w:t>
            </w:r>
          </w:p>
          <w:p w:rsidR="00AA6058" w:rsidRPr="00763CAD" w:rsidRDefault="00AA6058" w:rsidP="00FA5535">
            <w:pPr>
              <w:spacing w:line="240" w:lineRule="auto"/>
              <w:rPr>
                <w:sz w:val="16"/>
                <w:szCs w:val="16"/>
              </w:rPr>
            </w:pP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rsidR="00AE4A6C" w:rsidRPr="00FA5535" w:rsidRDefault="00AE4A6C" w:rsidP="00FA5535">
            <w:pPr>
              <w:pStyle w:val="streepje"/>
              <w:numPr>
                <w:ilvl w:val="0"/>
                <w:numId w:val="0"/>
              </w:numPr>
              <w:spacing w:line="240" w:lineRule="auto"/>
              <w:rPr>
                <w:lang w:val="nl-NL"/>
              </w:rPr>
            </w:pPr>
          </w:p>
          <w:p w:rsidR="00AE4A6C" w:rsidRPr="00AF2256" w:rsidRDefault="00AE4A6C" w:rsidP="00C83353">
            <w:proofErr w:type="spellStart"/>
            <w:r w:rsidRPr="00FA5535">
              <w:rPr>
                <w:u w:val="single"/>
              </w:rPr>
              <w:t>Mapping</w:t>
            </w:r>
            <w:proofErr w:type="spellEnd"/>
            <w:r w:rsidRPr="00AF2256">
              <w:t>:</w:t>
            </w:r>
          </w:p>
          <w:p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rPr>
              <w:t>werkzaam ten kantore van mij, notaris,</w:t>
            </w:r>
          </w:p>
        </w:tc>
        <w:tc>
          <w:tcPr>
            <w:tcW w:w="7647" w:type="dxa"/>
            <w:shd w:val="clear" w:color="auto" w:fill="auto"/>
          </w:tcPr>
          <w:p w:rsidR="00AE4A6C" w:rsidRPr="00FA5535" w:rsidRDefault="00AE4A6C" w:rsidP="00FA5535">
            <w:pPr>
              <w:spacing w:before="72"/>
              <w:rPr>
                <w:lang w:val="nl"/>
              </w:rPr>
            </w:pPr>
            <w:r>
              <w:t>Vaste tekst.</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rsidR="00AE4A6C" w:rsidRDefault="00AE4A6C" w:rsidP="00C83353">
            <w:r>
              <w:t>Optionele tekst, die alleen getoond wordt als het kantooradres is ingevuld. Het a</w:t>
            </w:r>
            <w:r w:rsidRPr="00343045">
              <w:t>dres van het kantoor waar de gevolmachtigde werkzaam is.</w:t>
            </w:r>
          </w:p>
          <w:p w:rsidR="00AE4A6C" w:rsidRDefault="00AE4A6C" w:rsidP="00C83353"/>
          <w:p w:rsidR="00AE4A6C" w:rsidRPr="00FA5535" w:rsidRDefault="00AE4A6C" w:rsidP="00C83353">
            <w:pPr>
              <w:rPr>
                <w:lang w:val="nl"/>
              </w:rPr>
            </w:pPr>
            <w:r w:rsidRPr="00FA5535">
              <w:rPr>
                <w:lang w:val="nl"/>
              </w:rPr>
              <w:t>Een buitenlands adres is hier niet mogelijk.</w:t>
            </w:r>
          </w:p>
          <w:p w:rsidR="00AE4A6C" w:rsidRDefault="00AE4A6C" w:rsidP="00C83353"/>
          <w:p w:rsidR="00AE4A6C" w:rsidRPr="003A10A3" w:rsidRDefault="00AE4A6C" w:rsidP="00FA5535">
            <w:pPr>
              <w:spacing w:line="240" w:lineRule="atLeast"/>
            </w:pPr>
            <w:proofErr w:type="spellStart"/>
            <w:r w:rsidRPr="00FA5535">
              <w:rPr>
                <w:u w:val="single"/>
              </w:rPr>
              <w:t>Mapping</w:t>
            </w:r>
            <w:proofErr w:type="spellEnd"/>
            <w:r w:rsidRPr="003A10A3">
              <w:t>:</w:t>
            </w:r>
          </w:p>
          <w:p w:rsidR="00AE4A6C" w:rsidRPr="00FA5535" w:rsidRDefault="00AE4A6C" w:rsidP="00FA5535">
            <w:pPr>
              <w:spacing w:line="240" w:lineRule="auto"/>
              <w:rPr>
                <w:sz w:val="16"/>
                <w:szCs w:val="16"/>
              </w:rPr>
            </w:pPr>
            <w:r w:rsidRPr="00FA5535">
              <w:rPr>
                <w:sz w:val="16"/>
                <w:szCs w:val="16"/>
              </w:rPr>
              <w:t>//Gevolmachtigde/gegevens/</w:t>
            </w:r>
            <w:proofErr w:type="spellStart"/>
            <w:r w:rsidRPr="00FA5535">
              <w:rPr>
                <w:sz w:val="16"/>
                <w:szCs w:val="16"/>
              </w:rPr>
              <w:t>adresKantoor</w:t>
            </w:r>
            <w:proofErr w:type="spellEnd"/>
            <w:r w:rsidRPr="00FA5535">
              <w:rPr>
                <w:sz w:val="16"/>
                <w:szCs w:val="16"/>
              </w:rPr>
              <w:t>/</w:t>
            </w:r>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/postcode</w:t>
            </w:r>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BAG_Woonplaats</w:t>
            </w:r>
            <w:proofErr w:type="spellEnd"/>
            <w:r w:rsidRPr="00FA5535">
              <w:rPr>
                <w:sz w:val="16"/>
                <w:szCs w:val="16"/>
              </w:rPr>
              <w:t>/woonplaatsnaam</w:t>
            </w:r>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rsidR="00AE4A6C" w:rsidRPr="00FA5535" w:rsidRDefault="00AE4A6C" w:rsidP="00FA5535">
            <w:pPr>
              <w:spacing w:line="240" w:lineRule="auto"/>
              <w:ind w:left="227"/>
              <w:rPr>
                <w:sz w:val="16"/>
                <w:szCs w:val="16"/>
              </w:rPr>
            </w:pPr>
            <w:r w:rsidRPr="00FA5535">
              <w:rPr>
                <w:sz w:val="16"/>
                <w:szCs w:val="16"/>
              </w:rPr>
              <w:t>./</w:t>
            </w:r>
            <w:proofErr w:type="spellStart"/>
            <w:r w:rsidRPr="00FA5535">
              <w:rPr>
                <w:sz w:val="16"/>
                <w:szCs w:val="16"/>
              </w:rPr>
              <w:t>BAG_NummerAanduiding</w:t>
            </w:r>
            <w:proofErr w:type="spellEnd"/>
            <w:r w:rsidRPr="00FA5535">
              <w:rPr>
                <w:sz w:val="16"/>
                <w:szCs w:val="16"/>
              </w:rPr>
              <w:t>/huisnummer</w:t>
            </w:r>
          </w:p>
          <w:p w:rsidR="00AE4A6C" w:rsidRPr="00FA5535" w:rsidRDefault="00AE4A6C" w:rsidP="00FA5535">
            <w:pPr>
              <w:spacing w:line="240" w:lineRule="auto"/>
              <w:ind w:left="227"/>
              <w:rPr>
                <w:sz w:val="16"/>
                <w:szCs w:val="16"/>
              </w:rPr>
            </w:pPr>
            <w:r w:rsidRPr="00FA5535">
              <w:rPr>
                <w:sz w:val="16"/>
                <w:szCs w:val="16"/>
              </w:rPr>
              <w:lastRenderedPageBreak/>
              <w:t>./</w:t>
            </w:r>
            <w:proofErr w:type="spellStart"/>
            <w:r w:rsidRPr="00FA5535">
              <w:rPr>
                <w:sz w:val="16"/>
                <w:szCs w:val="16"/>
              </w:rPr>
              <w:t>BAG_NummerAanduiding</w:t>
            </w:r>
            <w:proofErr w:type="spellEnd"/>
            <w:r w:rsidRPr="00FA5535">
              <w:rPr>
                <w:sz w:val="16"/>
                <w:szCs w:val="16"/>
              </w:rPr>
              <w:t>/huisletter</w:t>
            </w:r>
          </w:p>
          <w:p w:rsidR="00AE4A6C" w:rsidRPr="00FA5535" w:rsidRDefault="00AE4A6C" w:rsidP="00FA5535">
            <w:pPr>
              <w:spacing w:line="240" w:lineRule="auto"/>
              <w:ind w:left="227"/>
              <w:rPr>
                <w:lang w:val="nl"/>
              </w:rPr>
            </w:pPr>
            <w:r w:rsidRPr="00FA5535">
              <w:rPr>
                <w:sz w:val="16"/>
                <w:szCs w:val="16"/>
              </w:rPr>
              <w:t>./</w:t>
            </w:r>
            <w:proofErr w:type="spellStart"/>
            <w:r w:rsidRPr="00FA5535">
              <w:rPr>
                <w:sz w:val="16"/>
                <w:szCs w:val="16"/>
              </w:rPr>
              <w:t>BAG_NummerAanduiding</w:t>
            </w:r>
            <w:proofErr w:type="spellEnd"/>
            <w:r w:rsidRPr="00FA5535">
              <w:rPr>
                <w:sz w:val="16"/>
                <w:szCs w:val="16"/>
              </w:rPr>
              <w:t>/huisnummertoevoeging</w:t>
            </w:r>
          </w:p>
        </w:tc>
      </w:tr>
      <w:tr w:rsidR="00AE4A6C" w:rsidTr="0083672A">
        <w:tc>
          <w:tcPr>
            <w:tcW w:w="6487" w:type="dxa"/>
            <w:shd w:val="clear" w:color="auto" w:fill="auto"/>
          </w:tcPr>
          <w:p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Vaste tekst.</w:t>
            </w:r>
          </w:p>
        </w:tc>
      </w:tr>
      <w:tr w:rsidR="00AE4A6C" w:rsidRPr="00FA5535" w:rsidTr="0083672A">
        <w:tc>
          <w:tcPr>
            <w:tcW w:w="6487" w:type="dxa"/>
            <w:shd w:val="clear" w:color="auto" w:fill="auto"/>
          </w:tcPr>
          <w:p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Optionele tekst.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k_VerantwoordelijkheidNotaris</w:t>
            </w:r>
            <w:proofErr w:type="spellEnd"/>
            <w:r w:rsidRPr="00FA5535">
              <w:rPr>
                <w:sz w:val="16"/>
                <w:szCs w:val="16"/>
              </w:rPr>
              <w:t>)</w:t>
            </w:r>
          </w:p>
          <w:p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r w:rsidR="00AE4A6C" w:rsidTr="0083672A">
        <w:tc>
          <w:tcPr>
            <w:tcW w:w="6487" w:type="dxa"/>
            <w:shd w:val="clear" w:color="auto" w:fill="auto"/>
          </w:tcPr>
          <w:p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rsidR="00AE4A6C" w:rsidRDefault="00AE4A6C" w:rsidP="00FA5535">
            <w:pPr>
              <w:spacing w:line="240" w:lineRule="auto"/>
              <w:ind w:left="317"/>
            </w:pPr>
            <w:r w:rsidRPr="00FA5535">
              <w:rPr>
                <w:sz w:val="16"/>
                <w:szCs w:val="16"/>
              </w:rPr>
              <w:t>./tekst(mondeling of schriftelijk)</w:t>
            </w:r>
          </w:p>
        </w:tc>
      </w:tr>
    </w:tbl>
    <w:p w:rsidR="003001C5" w:rsidRDefault="0000748B" w:rsidP="0000748B">
      <w:pPr>
        <w:pStyle w:val="Kop4"/>
      </w:pPr>
      <w:bookmarkStart w:id="54" w:name="_Toc452628328"/>
      <w:r>
        <w:t>N</w:t>
      </w:r>
      <w:r w:rsidR="003001C5">
        <w:t>atuurlijk persoon</w:t>
      </w:r>
      <w:bookmarkEnd w:id="54"/>
    </w:p>
    <w:p w:rsidR="003001C5" w:rsidRDefault="003001C5" w:rsidP="00AE4A6C"/>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55"/>
      </w:tblGrid>
      <w:tr w:rsidR="00AA6058" w:rsidRPr="00FA5535" w:rsidTr="0083672A">
        <w:tc>
          <w:tcPr>
            <w:tcW w:w="6487" w:type="dxa"/>
            <w:shd w:val="clear" w:color="auto" w:fill="auto"/>
          </w:tcPr>
          <w:p w:rsidR="00AA6058" w:rsidRPr="00FA5535" w:rsidRDefault="00AA6058" w:rsidP="00874F4B">
            <w:pPr>
              <w:rPr>
                <w:color w:val="FF0000"/>
                <w:highlight w:val="yellow"/>
              </w:rPr>
            </w:pPr>
          </w:p>
        </w:tc>
        <w:tc>
          <w:tcPr>
            <w:tcW w:w="7655"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proofErr w:type="spellStart"/>
            <w:r w:rsidRPr="00FA5535">
              <w:rPr>
                <w:szCs w:val="18"/>
                <w:u w:val="single"/>
              </w:rPr>
              <w:t>Mapping</w:t>
            </w:r>
            <w:proofErr w:type="spellEnd"/>
            <w:r w:rsidRPr="00FA5535">
              <w:rPr>
                <w:szCs w:val="18"/>
                <w:u w:val="single"/>
              </w:rPr>
              <w:t xml:space="preserve"> gevolmachtigde natuurlijk persoon:</w:t>
            </w:r>
          </w:p>
          <w:p w:rsidR="00AA6058" w:rsidRPr="00FA5535" w:rsidRDefault="00AA6058"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 xml:space="preserve"> aanwezig</w:t>
            </w:r>
          </w:p>
          <w:p w:rsidR="00AA6058" w:rsidRPr="00763CAD" w:rsidRDefault="00AA6058" w:rsidP="00FA5535">
            <w:pPr>
              <w:spacing w:line="240" w:lineRule="auto"/>
              <w:rPr>
                <w:sz w:val="16"/>
                <w:szCs w:val="16"/>
              </w:rPr>
            </w:pPr>
          </w:p>
        </w:tc>
      </w:tr>
      <w:tr w:rsidR="003001C5" w:rsidRPr="00FA5535" w:rsidTr="0083672A">
        <w:tc>
          <w:tcPr>
            <w:tcW w:w="6487" w:type="dxa"/>
            <w:shd w:val="clear" w:color="auto" w:fill="auto"/>
          </w:tcPr>
          <w:p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rsidR="003001C5" w:rsidRPr="00BC2255" w:rsidRDefault="003001C5" w:rsidP="00FA5535">
            <w:pPr>
              <w:pStyle w:val="streepje"/>
              <w:numPr>
                <w:ilvl w:val="0"/>
                <w:numId w:val="0"/>
              </w:numPr>
              <w:spacing w:line="240" w:lineRule="auto"/>
            </w:pPr>
          </w:p>
          <w:p w:rsidR="003001C5" w:rsidRPr="00AF2256" w:rsidRDefault="003001C5" w:rsidP="00874F4B">
            <w:proofErr w:type="spellStart"/>
            <w:r w:rsidRPr="00FA5535">
              <w:rPr>
                <w:u w:val="single"/>
              </w:rPr>
              <w:t>Mapping</w:t>
            </w:r>
            <w:proofErr w:type="spellEnd"/>
            <w:r w:rsidRPr="00FA5535">
              <w:rPr>
                <w:u w:val="single"/>
              </w:rPr>
              <w:t xml:space="preserve"> gevolmachtigde</w:t>
            </w:r>
            <w:r w:rsidRPr="00AF2256">
              <w:t>:</w:t>
            </w:r>
          </w:p>
          <w:p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persoonGegevens</w:t>
            </w:r>
            <w:proofErr w:type="spellEnd"/>
            <w:r w:rsidRPr="00FA5535">
              <w:rPr>
                <w:sz w:val="16"/>
                <w:szCs w:val="16"/>
              </w:rPr>
              <w:t>/</w:t>
            </w:r>
          </w:p>
          <w:p w:rsidR="003001C5" w:rsidRDefault="003001C5" w:rsidP="00FA5535">
            <w:pPr>
              <w:spacing w:line="240" w:lineRule="auto"/>
            </w:pPr>
            <w:r w:rsidRPr="00FA5535">
              <w:rPr>
                <w:sz w:val="16"/>
                <w:szCs w:val="16"/>
              </w:rPr>
              <w:t>-zie verder tekstblok Natuurlijk persoon</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rsidR="003001C5" w:rsidRDefault="003001C5" w:rsidP="00FA5535">
            <w:pPr>
              <w:pStyle w:val="streepje"/>
              <w:numPr>
                <w:ilvl w:val="0"/>
                <w:numId w:val="0"/>
              </w:numPr>
            </w:pPr>
            <w:r>
              <w:t>Optionele tekst.</w:t>
            </w:r>
          </w:p>
          <w:p w:rsidR="003001C5" w:rsidRDefault="003001C5" w:rsidP="00FA5535">
            <w:pPr>
              <w:pStyle w:val="streepje"/>
              <w:numPr>
                <w:ilvl w:val="0"/>
                <w:numId w:val="0"/>
              </w:numPr>
            </w:pPr>
          </w:p>
          <w:p w:rsidR="003001C5" w:rsidRPr="00AF2256" w:rsidRDefault="003001C5" w:rsidP="00FA5535">
            <w:pPr>
              <w:spacing w:line="240" w:lineRule="auto"/>
            </w:pPr>
            <w:proofErr w:type="spellStart"/>
            <w:r w:rsidRPr="00FA5535">
              <w:rPr>
                <w:u w:val="single"/>
              </w:rPr>
              <w:t>Mapping</w:t>
            </w:r>
            <w:proofErr w:type="spellEnd"/>
            <w:r w:rsidRPr="00FA5535">
              <w:rPr>
                <w:u w:val="single"/>
              </w:rPr>
              <w:t xml:space="preserve"> </w:t>
            </w:r>
            <w:r w:rsidR="00F62EF0" w:rsidRPr="00FA5535">
              <w:rPr>
                <w:u w:val="single"/>
              </w:rPr>
              <w:t>legitimatie</w:t>
            </w:r>
            <w:r w:rsidRPr="00AF2256">
              <w:t>:</w:t>
            </w:r>
          </w:p>
          <w:p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rsidR="003001C5" w:rsidRDefault="003001C5" w:rsidP="00FA5535">
            <w:pPr>
              <w:spacing w:line="240" w:lineRule="auto"/>
            </w:pPr>
            <w:r w:rsidRPr="00FA5535">
              <w:rPr>
                <w:sz w:val="16"/>
                <w:szCs w:val="16"/>
              </w:rPr>
              <w:t xml:space="preserve">-zie verder tekstblok Legitimatie    </w:t>
            </w:r>
          </w:p>
        </w:tc>
      </w:tr>
      <w:tr w:rsidR="003001C5" w:rsidRPr="00FA5535" w:rsidTr="0083672A">
        <w:tc>
          <w:tcPr>
            <w:tcW w:w="6487" w:type="dxa"/>
            <w:shd w:val="clear" w:color="auto" w:fill="auto"/>
          </w:tcPr>
          <w:p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rsidR="003001C5" w:rsidRDefault="003001C5" w:rsidP="00750465">
            <w:pPr>
              <w:pStyle w:val="streepje"/>
              <w:numPr>
                <w:ilvl w:val="0"/>
                <w:numId w:val="0"/>
              </w:numPr>
            </w:pPr>
            <w:r w:rsidRPr="00750465">
              <w:rPr>
                <w:lang w:val="nl-NL"/>
              </w:rPr>
              <w:t>Vaste</w:t>
            </w:r>
            <w:r>
              <w:t xml:space="preserve"> tekst.</w:t>
            </w:r>
          </w:p>
          <w:p w:rsidR="003001C5" w:rsidRPr="00FA5535" w:rsidRDefault="003001C5" w:rsidP="00FA5535">
            <w:pPr>
              <w:pStyle w:val="streepje"/>
              <w:numPr>
                <w:ilvl w:val="0"/>
                <w:numId w:val="0"/>
              </w:numPr>
              <w:spacing w:line="240" w:lineRule="auto"/>
              <w:rPr>
                <w:u w:val="single"/>
              </w:rPr>
            </w:pPr>
          </w:p>
          <w:p w:rsidR="003001C5" w:rsidRPr="00AF2256" w:rsidRDefault="003001C5" w:rsidP="00FA5535">
            <w:pPr>
              <w:spacing w:before="72"/>
            </w:pPr>
            <w:proofErr w:type="spellStart"/>
            <w:r w:rsidRPr="00FA5535">
              <w:rPr>
                <w:u w:val="single"/>
              </w:rPr>
              <w:t>Mapping</w:t>
            </w:r>
            <w:proofErr w:type="spellEnd"/>
            <w:r w:rsidRPr="00FA5535">
              <w:rPr>
                <w:u w:val="single"/>
              </w:rPr>
              <w:t xml:space="preserve"> woonadres</w:t>
            </w:r>
            <w:r w:rsidRPr="00AF2256">
              <w:t>:</w:t>
            </w:r>
          </w:p>
          <w:p w:rsidR="003001C5" w:rsidRPr="00FA5535" w:rsidRDefault="003001C5" w:rsidP="00FA5535">
            <w:pPr>
              <w:spacing w:line="240" w:lineRule="auto"/>
              <w:rPr>
                <w:sz w:val="16"/>
                <w:szCs w:val="16"/>
              </w:rPr>
            </w:pPr>
            <w:r w:rsidRPr="00FA5535">
              <w:rPr>
                <w:sz w:val="16"/>
                <w:szCs w:val="16"/>
              </w:rPr>
              <w:t>//Gevolmachtigde/gegevens/</w:t>
            </w:r>
            <w:proofErr w:type="spellStart"/>
            <w:r w:rsidRPr="00FA5535">
              <w:rPr>
                <w:sz w:val="16"/>
                <w:szCs w:val="16"/>
              </w:rPr>
              <w:t>adresPersoon</w:t>
            </w:r>
            <w:proofErr w:type="spellEnd"/>
            <w:r w:rsidRPr="00FA5535">
              <w:rPr>
                <w:sz w:val="16"/>
                <w:szCs w:val="16"/>
              </w:rPr>
              <w:t>/</w:t>
            </w:r>
          </w:p>
          <w:p w:rsidR="003001C5" w:rsidRDefault="003001C5" w:rsidP="00FA5535">
            <w:pPr>
              <w:spacing w:line="240" w:lineRule="auto"/>
            </w:pPr>
            <w:r w:rsidRPr="00FA5535">
              <w:rPr>
                <w:sz w:val="16"/>
                <w:szCs w:val="16"/>
              </w:rPr>
              <w:t>-zie verder tekstblok Woonadres</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rsidR="003001C5" w:rsidRDefault="003001C5" w:rsidP="00FA5535">
            <w:pPr>
              <w:spacing w:before="72"/>
            </w:pPr>
            <w:r>
              <w:t xml:space="preserve">Optionele tekst. Wordt getoond wanneer de burgerlijke staat is opgenomen bij een gevolmachtigde, anders niet. </w:t>
            </w:r>
          </w:p>
          <w:p w:rsidR="003001C5" w:rsidRDefault="003001C5" w:rsidP="00874F4B"/>
          <w:p w:rsidR="003001C5" w:rsidRDefault="003001C5" w:rsidP="00FA5535">
            <w:pPr>
              <w:spacing w:line="240" w:lineRule="auto"/>
            </w:pPr>
            <w:proofErr w:type="spellStart"/>
            <w:r w:rsidRPr="00FA5535">
              <w:rPr>
                <w:u w:val="single"/>
              </w:rPr>
              <w:t>Mapping</w:t>
            </w:r>
            <w:proofErr w:type="spellEnd"/>
            <w:r w:rsidRPr="00FA5535">
              <w:rPr>
                <w:u w:val="single"/>
              </w:rPr>
              <w:t xml:space="preserve"> burgerlijke staat</w:t>
            </w:r>
            <w:r w:rsidRPr="00AF2256">
              <w:t>:</w:t>
            </w:r>
          </w:p>
          <w:p w:rsidR="003001C5" w:rsidRPr="00FA5535" w:rsidRDefault="003001C5" w:rsidP="00FA5535">
            <w:pPr>
              <w:spacing w:line="240" w:lineRule="auto"/>
              <w:rPr>
                <w:sz w:val="16"/>
                <w:szCs w:val="16"/>
              </w:rPr>
            </w:pPr>
            <w:r w:rsidRPr="00FA5535">
              <w:rPr>
                <w:sz w:val="16"/>
                <w:szCs w:val="16"/>
              </w:rPr>
              <w:t xml:space="preserve">//Gevolmachtigde/ </w:t>
            </w:r>
          </w:p>
          <w:p w:rsidR="003001C5" w:rsidRDefault="00422559" w:rsidP="00FA5535">
            <w:pPr>
              <w:spacing w:line="240" w:lineRule="auto"/>
            </w:pPr>
            <w:r w:rsidRPr="00FA5535">
              <w:rPr>
                <w:sz w:val="16"/>
                <w:szCs w:val="16"/>
              </w:rPr>
              <w:t>-zie verder tekstblok burgerlijke staat, variant 1</w:t>
            </w:r>
          </w:p>
        </w:tc>
      </w:tr>
      <w:tr w:rsidR="003001C5" w:rsidTr="0083672A">
        <w:tc>
          <w:tcPr>
            <w:tcW w:w="6487" w:type="dxa"/>
            <w:shd w:val="clear" w:color="auto" w:fill="auto"/>
          </w:tcPr>
          <w:p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rsidR="003001C5" w:rsidRPr="00FA5535" w:rsidRDefault="003001C5" w:rsidP="00FA5535">
            <w:pPr>
              <w:pStyle w:val="streepje"/>
              <w:numPr>
                <w:ilvl w:val="0"/>
                <w:numId w:val="0"/>
              </w:numPr>
              <w:rPr>
                <w:lang w:val="nl-NL"/>
              </w:rPr>
            </w:pPr>
          </w:p>
          <w:p w:rsidR="003001C5" w:rsidRDefault="003001C5" w:rsidP="00FA5535">
            <w:pPr>
              <w:pStyle w:val="streepje"/>
              <w:numPr>
                <w:ilvl w:val="0"/>
                <w:numId w:val="0"/>
              </w:numPr>
            </w:pPr>
            <w:r w:rsidRPr="00FA5535">
              <w:rPr>
                <w:u w:val="single"/>
              </w:rPr>
              <w:t>Mapping</w:t>
            </w:r>
            <w:r>
              <w:t xml:space="preserve">: </w:t>
            </w:r>
          </w:p>
          <w:p w:rsidR="003001C5" w:rsidRPr="00FA5535" w:rsidRDefault="003001C5" w:rsidP="00FA5535">
            <w:pPr>
              <w:spacing w:line="240" w:lineRule="auto"/>
              <w:rPr>
                <w:sz w:val="16"/>
                <w:szCs w:val="16"/>
              </w:rPr>
            </w:pPr>
            <w:r w:rsidRPr="00FA5535">
              <w:rPr>
                <w:sz w:val="16"/>
                <w:szCs w:val="16"/>
              </w:rPr>
              <w:t>//Gevolmachtigde/tekstkeuze/</w:t>
            </w:r>
          </w:p>
          <w:p w:rsidR="003001C5" w:rsidRPr="00FA5535" w:rsidRDefault="003001C5" w:rsidP="00FA5535">
            <w:pPr>
              <w:spacing w:line="240" w:lineRule="auto"/>
              <w:ind w:left="317"/>
              <w:rPr>
                <w:sz w:val="16"/>
                <w:szCs w:val="16"/>
              </w:rPr>
            </w:pPr>
            <w:r w:rsidRPr="00FA5535">
              <w:rPr>
                <w:sz w:val="16"/>
                <w:szCs w:val="16"/>
              </w:rPr>
              <w:t>./</w:t>
            </w:r>
            <w:proofErr w:type="spellStart"/>
            <w:r w:rsidRPr="00FA5535">
              <w:rPr>
                <w:sz w:val="16"/>
                <w:szCs w:val="16"/>
              </w:rPr>
              <w:t>tagNaam</w:t>
            </w:r>
            <w:proofErr w:type="spellEnd"/>
            <w:r w:rsidRPr="00FA5535">
              <w:rPr>
                <w:sz w:val="16"/>
                <w:szCs w:val="16"/>
              </w:rPr>
              <w:t>(</w:t>
            </w:r>
            <w:proofErr w:type="spellStart"/>
            <w:r w:rsidRPr="00FA5535">
              <w:rPr>
                <w:sz w:val="16"/>
                <w:szCs w:val="16"/>
              </w:rPr>
              <w:t>k_Volmachtverlening</w:t>
            </w:r>
            <w:proofErr w:type="spellEnd"/>
            <w:r w:rsidRPr="00FA5535">
              <w:rPr>
                <w:sz w:val="16"/>
                <w:szCs w:val="16"/>
              </w:rPr>
              <w:t>)</w:t>
            </w:r>
          </w:p>
          <w:p w:rsidR="003001C5" w:rsidRDefault="003001C5" w:rsidP="00FA5535">
            <w:pPr>
              <w:spacing w:line="240" w:lineRule="auto"/>
              <w:ind w:left="317"/>
            </w:pPr>
            <w:r w:rsidRPr="00FA5535">
              <w:rPr>
                <w:sz w:val="16"/>
                <w:szCs w:val="16"/>
              </w:rPr>
              <w:t>./tekst(mondeling of schriftelijk)</w:t>
            </w:r>
          </w:p>
        </w:tc>
      </w:tr>
    </w:tbl>
    <w:p w:rsidR="003001C5" w:rsidRPr="003001C5" w:rsidRDefault="003001C5" w:rsidP="00AE4A6C">
      <w:pPr>
        <w:rPr>
          <w:lang w:val="nl"/>
        </w:rPr>
      </w:pPr>
    </w:p>
    <w:p w:rsidR="00985EEF" w:rsidRDefault="00985EEF" w:rsidP="001553FA">
      <w:pPr>
        <w:pStyle w:val="Kop2"/>
        <w:pageBreakBefore/>
        <w:spacing w:before="0"/>
      </w:pPr>
      <w:bookmarkStart w:id="55" w:name="_Ref319675766"/>
      <w:bookmarkStart w:id="56" w:name="_Toc452628329"/>
      <w:r>
        <w:lastRenderedPageBreak/>
        <w:t>Volmachtgevers</w:t>
      </w:r>
      <w:bookmarkEnd w:id="55"/>
      <w:bookmarkEnd w:id="56"/>
    </w:p>
    <w:p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rsidR="00090433" w:rsidRDefault="00090433" w:rsidP="00090433">
      <w:pPr>
        <w:pStyle w:val="Kop3"/>
      </w:pPr>
      <w:bookmarkStart w:id="57" w:name="_Ref394992078"/>
      <w:bookmarkStart w:id="58" w:name="_Toc452628330"/>
      <w:r>
        <w:t>Nummering</w:t>
      </w:r>
      <w:bookmarkEnd w:id="57"/>
      <w:bookmarkEnd w:id="58"/>
    </w:p>
    <w:p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 xml:space="preserve">eede (en volgende) </w:t>
      </w:r>
      <w:proofErr w:type="spellStart"/>
      <w:r w:rsidRPr="00273968">
        <w:t>perso</w:t>
      </w:r>
      <w:proofErr w:type="spellEnd"/>
      <w:r w:rsidRPr="00273968">
        <w:t>(o)n(en) alleen met een opvolgende letter</w:t>
      </w:r>
      <w:r w:rsidR="00EF4D67">
        <w:t xml:space="preserve"> (b., c., d. </w:t>
      </w:r>
      <w:proofErr w:type="spellStart"/>
      <w:r w:rsidR="00EF4D67">
        <w:t>enz</w:t>
      </w:r>
      <w:proofErr w:type="spellEnd"/>
      <w:r w:rsidR="00EF4D67">
        <w:t>)</w:t>
      </w:r>
      <w:r>
        <w:t>;</w:t>
      </w:r>
    </w:p>
    <w:p w:rsidR="00090433" w:rsidRDefault="00090433" w:rsidP="0032370A">
      <w:pPr>
        <w:numPr>
          <w:ilvl w:val="0"/>
          <w:numId w:val="9"/>
        </w:numPr>
      </w:pPr>
      <w:r>
        <w:t>a</w:t>
      </w:r>
      <w:r w:rsidRPr="00273968">
        <w:t>ls de partij precies één combinatie van aan elkaar gerelateerde personen bevat, krijgen deze gerelateerde personen wel een opvolgende cijfer, maar geen letter</w:t>
      </w:r>
      <w:r>
        <w:t>.</w:t>
      </w:r>
    </w:p>
    <w:p w:rsidR="008629EF" w:rsidRPr="008629EF" w:rsidRDefault="002D0170" w:rsidP="002D0170">
      <w:pPr>
        <w:pStyle w:val="Kop3"/>
      </w:pPr>
      <w:bookmarkStart w:id="59" w:name="_Toc452628331"/>
      <w:r>
        <w:t>Personen</w:t>
      </w:r>
      <w:bookmarkEnd w:id="59"/>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8"/>
        <w:gridCol w:w="7512"/>
      </w:tblGrid>
      <w:tr w:rsidR="002B01EB" w:rsidRPr="000E6BC2" w:rsidTr="0083672A">
        <w:tc>
          <w:tcPr>
            <w:tcW w:w="2294" w:type="pct"/>
            <w:shd w:val="clear" w:color="auto" w:fill="auto"/>
          </w:tcPr>
          <w:p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2706" w:type="pct"/>
            <w:shd w:val="clear" w:color="auto" w:fill="auto"/>
          </w:tcPr>
          <w:p w:rsidR="009C6099" w:rsidRDefault="002B01EB" w:rsidP="009C6D27">
            <w:r>
              <w:t xml:space="preserve">Verplichte keuze </w:t>
            </w:r>
            <w:r w:rsidR="009C6099">
              <w:t>tussen</w:t>
            </w:r>
            <w:r w:rsidR="003A6581">
              <w:t xml:space="preserve"> de volgende herhalende keuzeblokken</w:t>
            </w:r>
            <w:r w:rsidR="009C6099">
              <w:t>:</w:t>
            </w:r>
          </w:p>
          <w:p w:rsidR="009C6099" w:rsidRDefault="009C6099" w:rsidP="009C6099">
            <w:pPr>
              <w:pStyle w:val="streepje"/>
            </w:pPr>
            <w:r>
              <w:t>Keuzeblok Natuurlijk Persoon,</w:t>
            </w:r>
          </w:p>
          <w:p w:rsidR="009C6099" w:rsidRDefault="009C6099" w:rsidP="00716563">
            <w:pPr>
              <w:pStyle w:val="streepje"/>
            </w:pPr>
            <w:r>
              <w:t>Keuzeblok Niet Natuurlijk Persoon,</w:t>
            </w:r>
          </w:p>
          <w:p w:rsidR="00D74B90" w:rsidRDefault="00D74B90" w:rsidP="009C6D27">
            <w:pPr>
              <w:rPr>
                <w:lang w:val="nl"/>
              </w:rPr>
            </w:pPr>
          </w:p>
          <w:p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rsidR="006C30DF" w:rsidRPr="00FA5535" w:rsidRDefault="006C30DF" w:rsidP="009C6D27">
            <w:pPr>
              <w:rPr>
                <w:lang w:val="nl"/>
              </w:rPr>
            </w:pPr>
          </w:p>
          <w:p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rsidR="00145EAF" w:rsidRPr="00B54F54" w:rsidRDefault="00145EAF" w:rsidP="009C6D27"/>
          <w:p w:rsidR="00B54F54" w:rsidRPr="00FA5535" w:rsidRDefault="00B54F54" w:rsidP="009C6D27">
            <w:pPr>
              <w:rPr>
                <w:szCs w:val="18"/>
                <w:u w:val="single"/>
              </w:rPr>
            </w:pPr>
            <w:proofErr w:type="spellStart"/>
            <w:r w:rsidRPr="00FA5535">
              <w:rPr>
                <w:szCs w:val="18"/>
                <w:u w:val="single"/>
              </w:rPr>
              <w:t>Mapping</w:t>
            </w:r>
            <w:proofErr w:type="spellEnd"/>
            <w:r w:rsidRPr="00FA5535">
              <w:rPr>
                <w:szCs w:val="18"/>
                <w:u w:val="single"/>
              </w:rPr>
              <w:t xml:space="preserve"> partij:</w:t>
            </w:r>
          </w:p>
          <w:p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rsidR="00CD0F99" w:rsidRPr="00FA5535" w:rsidRDefault="00CD0F99" w:rsidP="00FA5535">
            <w:pPr>
              <w:spacing w:before="72"/>
              <w:rPr>
                <w:szCs w:val="18"/>
                <w:u w:val="single"/>
              </w:rPr>
            </w:pPr>
            <w:proofErr w:type="spellStart"/>
            <w:r w:rsidRPr="00FA5535">
              <w:rPr>
                <w:szCs w:val="18"/>
                <w:u w:val="single"/>
              </w:rPr>
              <w:t>Mapping</w:t>
            </w:r>
            <w:proofErr w:type="spellEnd"/>
            <w:r w:rsidRPr="00FA5535">
              <w:rPr>
                <w:szCs w:val="18"/>
                <w:u w:val="single"/>
              </w:rPr>
              <w:t xml:space="preserve"> persoon:</w:t>
            </w:r>
          </w:p>
          <w:p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rsidR="00145EAF" w:rsidRPr="00FA5535" w:rsidRDefault="00145EAF"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F42642" w:rsidRPr="00FA5535" w:rsidRDefault="00F42642" w:rsidP="00FA5535">
            <w:pPr>
              <w:spacing w:line="240" w:lineRule="auto"/>
              <w:rPr>
                <w:sz w:val="16"/>
                <w:szCs w:val="16"/>
              </w:rPr>
            </w:pPr>
          </w:p>
          <w:p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w:t>
            </w:r>
            <w:proofErr w:type="spellStart"/>
            <w:r w:rsidR="009C6099"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rsidR="009F7416" w:rsidRPr="00FA5535" w:rsidRDefault="009F7416" w:rsidP="00FA5535">
            <w:pPr>
              <w:spacing w:line="240" w:lineRule="auto"/>
              <w:rPr>
                <w:u w:val="single"/>
              </w:rPr>
            </w:pPr>
          </w:p>
          <w:p w:rsidR="002B01EB" w:rsidRPr="00FA5535" w:rsidRDefault="002B01EB" w:rsidP="00FA5535">
            <w:pPr>
              <w:spacing w:line="240" w:lineRule="auto"/>
              <w:rPr>
                <w:u w:val="single"/>
              </w:rPr>
            </w:pPr>
            <w:proofErr w:type="spellStart"/>
            <w:r w:rsidRPr="00FA5535">
              <w:rPr>
                <w:u w:val="single"/>
              </w:rPr>
              <w:t>Mapping</w:t>
            </w:r>
            <w:proofErr w:type="spellEnd"/>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rsidTr="0083672A">
        <w:tblPrEx>
          <w:tblLook w:val="01E0" w:firstRow="1" w:lastRow="1" w:firstColumn="1" w:lastColumn="1" w:noHBand="0" w:noVBand="0"/>
        </w:tblPrEx>
        <w:tc>
          <w:tcPr>
            <w:tcW w:w="2294" w:type="pct"/>
            <w:shd w:val="clear" w:color="auto" w:fill="auto"/>
          </w:tcPr>
          <w:p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2706" w:type="pct"/>
            <w:shd w:val="clear" w:color="auto" w:fill="auto"/>
          </w:tcPr>
          <w:p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rsidR="00EF4D67" w:rsidRDefault="00EF4D67" w:rsidP="00C83353">
            <w:pPr>
              <w:rPr>
                <w:szCs w:val="18"/>
              </w:rPr>
            </w:pPr>
          </w:p>
          <w:p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rsidR="006D44B7" w:rsidRPr="00FA5535" w:rsidRDefault="006D44B7" w:rsidP="00C83353">
            <w:pPr>
              <w:rPr>
                <w:szCs w:val="18"/>
              </w:rPr>
            </w:pPr>
          </w:p>
          <w:p w:rsidR="00EF4D67" w:rsidRPr="00FA5535" w:rsidRDefault="00EF4D67" w:rsidP="00C83353">
            <w:pPr>
              <w:rPr>
                <w:szCs w:val="18"/>
              </w:rPr>
            </w:pPr>
            <w:proofErr w:type="spellStart"/>
            <w:r w:rsidRPr="00FA5535">
              <w:rPr>
                <w:szCs w:val="18"/>
                <w:u w:val="single"/>
              </w:rPr>
              <w:lastRenderedPageBreak/>
              <w:t>Mapping</w:t>
            </w:r>
            <w:proofErr w:type="spellEnd"/>
            <w:r w:rsidRPr="00FA5535">
              <w:rPr>
                <w:szCs w:val="18"/>
                <w:u w:val="single"/>
              </w:rPr>
              <w:t xml:space="preserve"> </w:t>
            </w:r>
            <w:r w:rsidR="003A6581" w:rsidRPr="00FA5535">
              <w:rPr>
                <w:szCs w:val="18"/>
                <w:u w:val="single"/>
              </w:rPr>
              <w:t>ieder van hen</w:t>
            </w:r>
            <w:r w:rsidRPr="00FA5535">
              <w:rPr>
                <w:szCs w:val="18"/>
                <w:u w:val="single"/>
              </w:rPr>
              <w:t>:</w:t>
            </w:r>
          </w:p>
          <w:p w:rsidR="00EF4D67" w:rsidRPr="00FA5535" w:rsidRDefault="0004562E"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=volmachtgevers]/</w:t>
            </w:r>
            <w:proofErr w:type="spellStart"/>
            <w:r w:rsidR="003A6581" w:rsidRPr="00FA5535">
              <w:rPr>
                <w:rFonts w:cs="Arial"/>
                <w:sz w:val="16"/>
                <w:szCs w:val="16"/>
              </w:rPr>
              <w:t>tekstKeuze</w:t>
            </w:r>
            <w:proofErr w:type="spellEnd"/>
            <w:r w:rsidR="003A6581" w:rsidRPr="00FA5535">
              <w:rPr>
                <w:rFonts w:cs="Arial"/>
                <w:sz w:val="16"/>
                <w:szCs w:val="16"/>
              </w:rPr>
              <w:t>/</w:t>
            </w:r>
            <w:r w:rsidR="003A6581" w:rsidRPr="00FA5535" w:rsidDel="0004562E">
              <w:rPr>
                <w:rFonts w:cs="Arial"/>
                <w:sz w:val="16"/>
                <w:szCs w:val="16"/>
              </w:rPr>
              <w:t xml:space="preserve"> </w:t>
            </w:r>
          </w:p>
          <w:p w:rsidR="00F42642" w:rsidRPr="00FA5535" w:rsidRDefault="00F42642"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rsidR="00F42642" w:rsidRPr="00FA5535" w:rsidRDefault="00F42642" w:rsidP="00FA5535">
            <w:pPr>
              <w:snapToGrid w:val="0"/>
              <w:spacing w:line="240" w:lineRule="auto"/>
              <w:rPr>
                <w:sz w:val="16"/>
                <w:szCs w:val="16"/>
              </w:rPr>
            </w:pPr>
            <w:r w:rsidRPr="00FA5535">
              <w:rPr>
                <w:sz w:val="16"/>
                <w:szCs w:val="16"/>
              </w:rPr>
              <w:tab/>
              <w:t>./tekst (ieder van hen)</w:t>
            </w:r>
          </w:p>
          <w:p w:rsidR="003A6581" w:rsidRPr="00FA5535" w:rsidRDefault="003A6581" w:rsidP="00FA5535">
            <w:pPr>
              <w:spacing w:line="240" w:lineRule="auto"/>
              <w:rPr>
                <w:rFonts w:cs="Arial"/>
                <w:sz w:val="16"/>
                <w:szCs w:val="16"/>
              </w:rPr>
            </w:pPr>
          </w:p>
          <w:p w:rsidR="003A6581" w:rsidRPr="00FA5535" w:rsidRDefault="003A6581"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volmachtgever(s)</w:t>
            </w:r>
            <w:r w:rsidR="00F42642" w:rsidRPr="00FA5535">
              <w:rPr>
                <w:rFonts w:cs="Arial"/>
                <w:szCs w:val="18"/>
                <w:u w:val="single"/>
              </w:rPr>
              <w:t>:</w:t>
            </w:r>
          </w:p>
          <w:p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p>
          <w:p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rsidR="003A6581" w:rsidRDefault="006D44B7" w:rsidP="00FA5535">
            <w:pPr>
              <w:spacing w:line="240" w:lineRule="auto"/>
              <w:rPr>
                <w:sz w:val="16"/>
                <w:szCs w:val="16"/>
              </w:rPr>
            </w:pPr>
            <w:r>
              <w:rPr>
                <w:sz w:val="16"/>
                <w:szCs w:val="16"/>
              </w:rPr>
              <w:tab/>
              <w:t>[</w:t>
            </w:r>
            <w:r w:rsidR="00F42642" w:rsidRPr="00FA5535">
              <w:rPr>
                <w:sz w:val="16"/>
                <w:szCs w:val="16"/>
              </w:rPr>
              <w:t>volmachtgevers]</w:t>
            </w:r>
          </w:p>
          <w:p w:rsidR="006D44B7" w:rsidRDefault="006D44B7" w:rsidP="00FA5535">
            <w:pPr>
              <w:spacing w:line="240" w:lineRule="auto"/>
              <w:rPr>
                <w:sz w:val="16"/>
                <w:szCs w:val="16"/>
              </w:rPr>
            </w:pPr>
            <w:r>
              <w:rPr>
                <w:sz w:val="16"/>
                <w:szCs w:val="16"/>
              </w:rPr>
              <w:tab/>
              <w:t>[volmachtgever en/of hypotheekhouder]</w:t>
            </w:r>
          </w:p>
          <w:p w:rsidR="006D44B7" w:rsidRDefault="006D44B7" w:rsidP="00FA5535">
            <w:pPr>
              <w:spacing w:line="240" w:lineRule="auto"/>
              <w:rPr>
                <w:sz w:val="16"/>
                <w:szCs w:val="16"/>
              </w:rPr>
            </w:pPr>
            <w:r>
              <w:rPr>
                <w:sz w:val="16"/>
                <w:szCs w:val="16"/>
              </w:rPr>
              <w:tab/>
              <w:t>[volmachtgevers en/of hypotheekhouders]</w:t>
            </w:r>
          </w:p>
          <w:p w:rsidR="009A28E8" w:rsidRDefault="009A28E8" w:rsidP="00FA5535">
            <w:pPr>
              <w:spacing w:line="240" w:lineRule="auto"/>
              <w:rPr>
                <w:sz w:val="16"/>
                <w:szCs w:val="16"/>
              </w:rPr>
            </w:pPr>
          </w:p>
          <w:p w:rsidR="009A28E8" w:rsidRPr="00FA5535" w:rsidRDefault="009A28E8" w:rsidP="009A28E8">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rsidR="002A35CD" w:rsidRDefault="002A35CD" w:rsidP="002A35CD">
      <w:pPr>
        <w:pStyle w:val="Kop3"/>
      </w:pPr>
      <w:r>
        <w:lastRenderedPageBreak/>
        <w:br w:type="page"/>
      </w:r>
      <w:bookmarkStart w:id="60" w:name="_Toc452628332"/>
      <w:r>
        <w:lastRenderedPageBreak/>
        <w:t>Keuzeblok Natuurlijk Persoon</w:t>
      </w:r>
      <w:bookmarkEnd w:id="60"/>
    </w:p>
    <w:p w:rsidR="0045268B" w:rsidRDefault="0045268B" w:rsidP="0045268B">
      <w:pPr>
        <w:rPr>
          <w:lang w:val="nl"/>
        </w:rPr>
      </w:pPr>
    </w:p>
    <w:p w:rsidR="0004562E" w:rsidRDefault="00422559" w:rsidP="0045268B">
      <w:pPr>
        <w:rPr>
          <w:lang w:val="nl"/>
        </w:rPr>
      </w:pPr>
      <w:r>
        <w:rPr>
          <w:lang w:val="nl"/>
        </w:rPr>
        <w:t>Dit keuzeblok bestaat uit de volgende vier varianten:</w:t>
      </w:r>
    </w:p>
    <w:p w:rsidR="00422559" w:rsidRDefault="00422559" w:rsidP="0045268B">
      <w:pPr>
        <w:rPr>
          <w:lang w:val="nl"/>
        </w:rPr>
      </w:pPr>
      <w:r>
        <w:rPr>
          <w:lang w:val="nl"/>
        </w:rPr>
        <w:t>- één persoon,</w:t>
      </w:r>
    </w:p>
    <w:p w:rsidR="008B3D63" w:rsidRDefault="008B3D63" w:rsidP="008B3D63">
      <w:pPr>
        <w:rPr>
          <w:lang w:val="nl"/>
        </w:rPr>
      </w:pPr>
      <w:r>
        <w:rPr>
          <w:lang w:val="nl"/>
        </w:rPr>
        <w:t>- partners met een gezamenlijke burgerlijke staat en woonadres,</w:t>
      </w:r>
    </w:p>
    <w:p w:rsidR="00422559" w:rsidRDefault="00422559" w:rsidP="0045268B">
      <w:pPr>
        <w:rPr>
          <w:lang w:val="nl"/>
        </w:rPr>
      </w:pPr>
      <w:r>
        <w:rPr>
          <w:lang w:val="nl"/>
        </w:rPr>
        <w:t>- partners met een gezamenlijke burgerlijke staat maar eigen woonadres,</w:t>
      </w:r>
    </w:p>
    <w:p w:rsidR="00422559" w:rsidRDefault="00422559" w:rsidP="0045268B">
      <w:pPr>
        <w:rPr>
          <w:lang w:val="nl"/>
        </w:rPr>
      </w:pPr>
      <w:r>
        <w:rPr>
          <w:lang w:val="nl"/>
        </w:rPr>
        <w:t xml:space="preserve">- huisgenoten met een gezamenlijk woonadres. </w:t>
      </w:r>
    </w:p>
    <w:p w:rsidR="00422559" w:rsidRDefault="00422559" w:rsidP="00422559">
      <w:pPr>
        <w:pStyle w:val="Kop4"/>
        <w:rPr>
          <w:lang w:val="nl"/>
        </w:rPr>
      </w:pPr>
      <w:bookmarkStart w:id="61" w:name="_Toc452628333"/>
      <w:r>
        <w:rPr>
          <w:lang w:val="nl"/>
        </w:rPr>
        <w:t>Één persoon</w:t>
      </w:r>
      <w:bookmarkEnd w:id="61"/>
    </w:p>
    <w:p w:rsidR="00422559" w:rsidRDefault="00422559" w:rsidP="0045268B">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F2643D" w:rsidRPr="007A2314" w:rsidTr="0083672A">
        <w:tc>
          <w:tcPr>
            <w:tcW w:w="2288" w:type="pct"/>
            <w:shd w:val="clear" w:color="auto" w:fill="auto"/>
          </w:tcPr>
          <w:p w:rsidR="00F2643D" w:rsidRPr="00FA5535" w:rsidRDefault="00F2643D" w:rsidP="00C83353">
            <w:pPr>
              <w:rPr>
                <w:color w:val="FF0000"/>
                <w:szCs w:val="18"/>
              </w:rPr>
            </w:pPr>
          </w:p>
        </w:tc>
        <w:tc>
          <w:tcPr>
            <w:tcW w:w="2712" w:type="pct"/>
            <w:shd w:val="clear" w:color="auto" w:fill="auto"/>
          </w:tcPr>
          <w:p w:rsidR="002022CE" w:rsidRDefault="002022CE" w:rsidP="00C83353">
            <w:r>
              <w:t>De gegevens van één natuurlijk persoon zonder gerelateerde</w:t>
            </w:r>
            <w:r w:rsidR="00BB5AE1">
              <w:t xml:space="preserve"> personen</w:t>
            </w:r>
            <w:r>
              <w:t>.</w:t>
            </w:r>
          </w:p>
          <w:p w:rsidR="002022CE" w:rsidRDefault="002022CE" w:rsidP="00C83353"/>
          <w:p w:rsidR="002022CE" w:rsidRPr="00FA5535" w:rsidRDefault="002022CE" w:rsidP="00C83353">
            <w:pPr>
              <w:rPr>
                <w:u w:val="single"/>
              </w:rPr>
            </w:pPr>
            <w:proofErr w:type="spellStart"/>
            <w:r w:rsidRPr="00FA5535">
              <w:rPr>
                <w:u w:val="single"/>
              </w:rPr>
              <w:t>Mapping</w:t>
            </w:r>
            <w:proofErr w:type="spellEnd"/>
            <w:r w:rsidRPr="00FA5535">
              <w:rPr>
                <w:u w:val="single"/>
              </w:rPr>
              <w:t>:</w:t>
            </w:r>
          </w:p>
          <w:p w:rsidR="002022CE" w:rsidRPr="00FA5535" w:rsidRDefault="00F2643D" w:rsidP="00FA5535">
            <w:pPr>
              <w:spacing w:line="240" w:lineRule="auto"/>
              <w:rPr>
                <w:sz w:val="16"/>
                <w:szCs w:val="16"/>
              </w:rPr>
            </w:pPr>
            <w:proofErr w:type="spellStart"/>
            <w:r w:rsidRPr="00FA5535">
              <w:rPr>
                <w:sz w:val="16"/>
                <w:szCs w:val="16"/>
              </w:rPr>
              <w:t>IMKAD_Persoon</w:t>
            </w:r>
            <w:proofErr w:type="spellEnd"/>
            <w:r w:rsidR="002022CE" w:rsidRPr="00FA5535">
              <w:rPr>
                <w:sz w:val="16"/>
                <w:szCs w:val="16"/>
              </w:rPr>
              <w:t>/</w:t>
            </w:r>
            <w:proofErr w:type="spellStart"/>
            <w:r w:rsidR="002022CE" w:rsidRPr="00FA5535">
              <w:rPr>
                <w:sz w:val="16"/>
                <w:szCs w:val="16"/>
              </w:rPr>
              <w:t>tia_Gegevens</w:t>
            </w:r>
            <w:proofErr w:type="spellEnd"/>
            <w:r w:rsidR="002022CE" w:rsidRPr="00FA5535">
              <w:rPr>
                <w:sz w:val="16"/>
                <w:szCs w:val="16"/>
              </w:rPr>
              <w:t>[</w:t>
            </w:r>
            <w:proofErr w:type="spellStart"/>
            <w:r w:rsidR="002022CE" w:rsidRPr="00FA5535">
              <w:rPr>
                <w:sz w:val="16"/>
                <w:szCs w:val="16"/>
              </w:rPr>
              <w:t>GBA_Ingezetene</w:t>
            </w:r>
            <w:proofErr w:type="spellEnd"/>
            <w:r w:rsidR="002022CE" w:rsidRPr="00FA5535">
              <w:rPr>
                <w:sz w:val="16"/>
                <w:szCs w:val="16"/>
              </w:rPr>
              <w:t xml:space="preserve"> of </w:t>
            </w:r>
            <w:proofErr w:type="spellStart"/>
            <w:r w:rsidR="00262D34" w:rsidRPr="00FA5535">
              <w:rPr>
                <w:sz w:val="16"/>
                <w:szCs w:val="16"/>
              </w:rPr>
              <w:t>IMKAD</w:t>
            </w:r>
            <w:r w:rsidR="002022CE" w:rsidRPr="00FA5535">
              <w:rPr>
                <w:sz w:val="16"/>
                <w:szCs w:val="16"/>
              </w:rPr>
              <w:t>_NietIngezetene</w:t>
            </w:r>
            <w:proofErr w:type="spellEnd"/>
            <w:r w:rsidR="002022CE" w:rsidRPr="00FA5535">
              <w:rPr>
                <w:sz w:val="16"/>
                <w:szCs w:val="16"/>
              </w:rPr>
              <w:t>]</w:t>
            </w:r>
          </w:p>
          <w:p w:rsidR="002022CE" w:rsidRPr="00FA5535" w:rsidRDefault="002022CE" w:rsidP="00FA5535">
            <w:pPr>
              <w:spacing w:line="240" w:lineRule="auto"/>
              <w:rPr>
                <w:sz w:val="16"/>
                <w:szCs w:val="16"/>
              </w:rPr>
            </w:pPr>
            <w:r w:rsidRPr="00FA5535">
              <w:rPr>
                <w:sz w:val="16"/>
                <w:szCs w:val="16"/>
              </w:rPr>
              <w:t>-niet aanwezig:</w:t>
            </w:r>
          </w:p>
          <w:p w:rsidR="00F2643D" w:rsidRPr="00763CAD" w:rsidRDefault="002022CE" w:rsidP="00FA5535">
            <w:pPr>
              <w:spacing w:line="240" w:lineRule="auto"/>
              <w:rPr>
                <w:sz w:val="16"/>
                <w:szCs w:val="16"/>
              </w:rPr>
            </w:pPr>
            <w:r w:rsidRPr="00FA5535">
              <w:rPr>
                <w:sz w:val="16"/>
                <w:szCs w:val="16"/>
              </w:rPr>
              <w:t>//</w:t>
            </w:r>
            <w:proofErr w:type="spellStart"/>
            <w:r w:rsidR="00F2643D" w:rsidRPr="00FA5535">
              <w:rPr>
                <w:sz w:val="16"/>
                <w:szCs w:val="16"/>
              </w:rPr>
              <w:t>GerelateerdPersoon</w:t>
            </w:r>
            <w:proofErr w:type="spellEnd"/>
          </w:p>
        </w:tc>
      </w:tr>
      <w:tr w:rsidR="0045268B" w:rsidRPr="007A2314" w:rsidTr="0083672A">
        <w:tc>
          <w:tcPr>
            <w:tcW w:w="2288" w:type="pct"/>
            <w:shd w:val="clear" w:color="auto" w:fill="auto"/>
          </w:tcPr>
          <w:p w:rsidR="0045268B" w:rsidRPr="000437B6" w:rsidRDefault="0045268B" w:rsidP="00C83353">
            <w:pPr>
              <w:rPr>
                <w:color w:val="800080"/>
                <w:szCs w:val="18"/>
                <w:highlight w:val="yellow"/>
              </w:rPr>
            </w:pPr>
            <w:r w:rsidRPr="00763CAD">
              <w:rPr>
                <w:color w:val="800080"/>
                <w:szCs w:val="18"/>
              </w:rPr>
              <w:t>1.</w:t>
            </w:r>
          </w:p>
        </w:tc>
        <w:tc>
          <w:tcPr>
            <w:tcW w:w="2712" w:type="pct"/>
            <w:shd w:val="clear" w:color="auto" w:fill="auto"/>
          </w:tcPr>
          <w:p w:rsidR="0045268B" w:rsidRPr="007A2314" w:rsidRDefault="00892836" w:rsidP="00763CAD">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5268B" w:rsidRPr="007A2314" w:rsidTr="0083672A">
        <w:tc>
          <w:tcPr>
            <w:tcW w:w="2288" w:type="pct"/>
            <w:shd w:val="clear" w:color="auto" w:fill="auto"/>
          </w:tcPr>
          <w:p w:rsidR="0045268B" w:rsidRPr="00FA5535" w:rsidRDefault="0045268B" w:rsidP="00C83353">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45268B" w:rsidRDefault="0045268B" w:rsidP="00C83353">
            <w:r>
              <w:t xml:space="preserve">Vaste tekst. </w:t>
            </w:r>
            <w:r w:rsidRPr="007A2314">
              <w:t>De naam</w:t>
            </w:r>
            <w:r>
              <w:t xml:space="preserve"> en </w:t>
            </w:r>
            <w:r w:rsidRPr="007A2314">
              <w:t>geboortegegevens van een natuurlijk persoon.</w:t>
            </w:r>
          </w:p>
          <w:p w:rsidR="0045268B" w:rsidRDefault="0045268B" w:rsidP="00C83353"/>
          <w:p w:rsidR="0045268B" w:rsidRPr="00FA5535" w:rsidRDefault="0045268B" w:rsidP="00FA5535">
            <w:pPr>
              <w:spacing w:line="240" w:lineRule="auto"/>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45268B" w:rsidRPr="00FA5535" w:rsidRDefault="0045268B"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45268B" w:rsidRPr="007A2314" w:rsidRDefault="0045268B" w:rsidP="00FA5535">
            <w:pPr>
              <w:spacing w:line="240" w:lineRule="auto"/>
            </w:pPr>
            <w:r w:rsidRPr="00FA5535">
              <w:rPr>
                <w:sz w:val="16"/>
                <w:szCs w:val="16"/>
              </w:rPr>
              <w:t>-zie verder tekstblok natuurlijk persoon</w:t>
            </w:r>
          </w:p>
        </w:tc>
      </w:tr>
      <w:tr w:rsidR="0045268B" w:rsidRPr="00FA5535" w:rsidTr="0083672A">
        <w:tc>
          <w:tcPr>
            <w:tcW w:w="2288" w:type="pct"/>
            <w:shd w:val="clear" w:color="auto" w:fill="auto"/>
          </w:tcPr>
          <w:p w:rsidR="0045268B" w:rsidRPr="00FA5535" w:rsidRDefault="0045268B" w:rsidP="00C83353">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45268B" w:rsidRDefault="0045268B" w:rsidP="00FA5535">
            <w:pPr>
              <w:spacing w:before="72"/>
            </w:pPr>
            <w:r>
              <w:t xml:space="preserve">Optionele tekst. </w:t>
            </w:r>
            <w:r w:rsidRPr="007A2314">
              <w:t>De gegevens van het legitimatiebewijs van een persoon.</w:t>
            </w:r>
          </w:p>
          <w:p w:rsidR="0045268B" w:rsidRDefault="0045268B" w:rsidP="00FA5535">
            <w:pPr>
              <w:spacing w:before="72"/>
            </w:pPr>
          </w:p>
          <w:p w:rsidR="0045268B" w:rsidRPr="00FA5535" w:rsidRDefault="0045268B" w:rsidP="00FA5535">
            <w:pPr>
              <w:spacing w:line="240" w:lineRule="auto"/>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45268B" w:rsidRPr="00FA5535" w:rsidRDefault="0045268B" w:rsidP="004A6F10">
            <w:pPr>
              <w:spacing w:line="240" w:lineRule="auto"/>
              <w:rPr>
                <w:sz w:val="16"/>
                <w:szCs w:val="16"/>
              </w:rPr>
            </w:pPr>
            <w:r w:rsidRPr="00FA5535">
              <w:rPr>
                <w:sz w:val="16"/>
                <w:szCs w:val="16"/>
              </w:rPr>
              <w:t>-zie verder tekstblok legitimatie</w:t>
            </w:r>
          </w:p>
        </w:tc>
      </w:tr>
      <w:tr w:rsidR="0045268B" w:rsidRPr="00525C5D" w:rsidTr="0083672A">
        <w:tc>
          <w:tcPr>
            <w:tcW w:w="2288" w:type="pct"/>
            <w:shd w:val="clear" w:color="auto" w:fill="auto"/>
          </w:tcPr>
          <w:p w:rsidR="0045268B" w:rsidRPr="00FA5535" w:rsidRDefault="0045268B" w:rsidP="00C83353">
            <w:pPr>
              <w:rPr>
                <w:color w:val="800080"/>
                <w:szCs w:val="18"/>
              </w:rPr>
            </w:pPr>
            <w:r w:rsidRPr="00FA5535">
              <w:rPr>
                <w:rFonts w:cs="Arial"/>
                <w:color w:val="FF0000"/>
                <w:szCs w:val="18"/>
                <w:highlight w:val="yellow"/>
              </w:rPr>
              <w:t>TEKSTBLOK BURGERLIJKE STAAT</w:t>
            </w:r>
          </w:p>
        </w:tc>
        <w:tc>
          <w:tcPr>
            <w:tcW w:w="2712" w:type="pct"/>
            <w:shd w:val="clear" w:color="auto" w:fill="auto"/>
          </w:tcPr>
          <w:p w:rsidR="0045268B" w:rsidRPr="00D41CEF" w:rsidRDefault="0045268B" w:rsidP="00C83353">
            <w:r>
              <w:t>Vaste tekst.  De b</w:t>
            </w:r>
            <w:r w:rsidRPr="00D41CEF">
              <w:t>urgerlijke staat</w:t>
            </w:r>
            <w:r>
              <w:t xml:space="preserve"> van de natuurlijk persoon. </w:t>
            </w:r>
          </w:p>
          <w:p w:rsidR="0045268B" w:rsidRDefault="0045268B" w:rsidP="00C83353"/>
          <w:p w:rsidR="0045268B" w:rsidRPr="00FA5535" w:rsidRDefault="0045268B" w:rsidP="00C83353">
            <w:pPr>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45268B" w:rsidRPr="00525C5D" w:rsidRDefault="0045268B" w:rsidP="00FA5535">
            <w:pPr>
              <w:spacing w:line="240" w:lineRule="auto"/>
            </w:pPr>
            <w:r w:rsidRPr="00FA5535">
              <w:rPr>
                <w:sz w:val="16"/>
                <w:szCs w:val="16"/>
              </w:rPr>
              <w:t>-zie verder tekstblok burgerlijke staat, variant 1</w:t>
            </w:r>
          </w:p>
        </w:tc>
      </w:tr>
      <w:tr w:rsidR="0045268B" w:rsidTr="0083672A">
        <w:tc>
          <w:tcPr>
            <w:tcW w:w="2288" w:type="pct"/>
            <w:shd w:val="clear" w:color="auto" w:fill="auto"/>
          </w:tcPr>
          <w:p w:rsidR="0045268B" w:rsidRPr="00FA5535" w:rsidRDefault="0045268B" w:rsidP="00C83353">
            <w:pPr>
              <w:rPr>
                <w:rFonts w:ascii="Times New Roman" w:hAnsi="Times New Roman"/>
                <w:sz w:val="24"/>
                <w:szCs w:val="24"/>
              </w:rPr>
            </w:pPr>
            <w:r w:rsidRPr="00FA5535">
              <w:rPr>
                <w:color w:val="FF0000"/>
              </w:rPr>
              <w:lastRenderedPageBreak/>
              <w:t>, wonende te</w:t>
            </w:r>
            <w:r w:rsidRPr="00FA5535">
              <w:rPr>
                <w:color w:val="FF0000"/>
                <w:highlight w:val="yellow"/>
              </w:rPr>
              <w:t xml:space="preserve"> TEKSTBLOK WOONADRES</w:t>
            </w:r>
          </w:p>
        </w:tc>
        <w:tc>
          <w:tcPr>
            <w:tcW w:w="2712" w:type="pct"/>
            <w:shd w:val="clear" w:color="auto" w:fill="auto"/>
          </w:tcPr>
          <w:p w:rsidR="0045268B" w:rsidRPr="00FA5535" w:rsidRDefault="0045268B" w:rsidP="00C83353">
            <w:pPr>
              <w:rPr>
                <w:u w:val="single"/>
              </w:rPr>
            </w:pPr>
            <w:r>
              <w:t>Vaste tekst. Het w</w:t>
            </w:r>
            <w:r w:rsidRPr="00A602FA">
              <w:t>oonadres van</w:t>
            </w:r>
            <w:r w:rsidRPr="007A2314">
              <w:t xml:space="preserve"> </w:t>
            </w:r>
            <w:r>
              <w:t>de natuurlijk</w:t>
            </w:r>
            <w:r w:rsidRPr="007A2314">
              <w:t xml:space="preserve"> persoon.</w:t>
            </w:r>
          </w:p>
          <w:p w:rsidR="0045268B" w:rsidRPr="00FA5535" w:rsidRDefault="0045268B" w:rsidP="00C83353">
            <w:pPr>
              <w:rPr>
                <w:u w:val="single"/>
              </w:rPr>
            </w:pPr>
          </w:p>
          <w:p w:rsidR="0045268B" w:rsidRPr="00FA5535" w:rsidRDefault="0045268B" w:rsidP="00FA5535">
            <w:pPr>
              <w:spacing w:line="240" w:lineRule="auto"/>
              <w:rPr>
                <w:u w:val="single"/>
              </w:rPr>
            </w:pPr>
            <w:proofErr w:type="spellStart"/>
            <w:r w:rsidRPr="00FA5535">
              <w:rPr>
                <w:u w:val="single"/>
              </w:rPr>
              <w:t>Mapping</w:t>
            </w:r>
            <w:proofErr w:type="spellEnd"/>
            <w:r w:rsidRPr="00FA5535">
              <w:rPr>
                <w:u w:val="single"/>
              </w:rPr>
              <w:t>:</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45268B" w:rsidRDefault="0045268B" w:rsidP="00FA5535">
            <w:pPr>
              <w:spacing w:line="240" w:lineRule="auto"/>
            </w:pPr>
            <w:r w:rsidRPr="00FA5535">
              <w:rPr>
                <w:sz w:val="16"/>
                <w:szCs w:val="16"/>
              </w:rPr>
              <w:t>-zie verder tekstblok woonadres</w:t>
            </w:r>
          </w:p>
        </w:tc>
      </w:tr>
    </w:tbl>
    <w:p w:rsidR="008B3D63" w:rsidRDefault="008B3D63" w:rsidP="008B3D63">
      <w:pPr>
        <w:pStyle w:val="Kop4"/>
        <w:rPr>
          <w:lang w:val="nl"/>
        </w:rPr>
      </w:pPr>
      <w:bookmarkStart w:id="62" w:name="_Toc452628334"/>
      <w:r>
        <w:rPr>
          <w:lang w:val="nl"/>
        </w:rPr>
        <w:t>Partners met gezamenlijke burgerlijke staat en woonadres</w:t>
      </w:r>
      <w:bookmarkEnd w:id="62"/>
    </w:p>
    <w:p w:rsidR="008B3D63" w:rsidRDefault="008B3D63" w:rsidP="008B3D63">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2022CE" w:rsidRPr="007A2314" w:rsidTr="0083672A">
        <w:tc>
          <w:tcPr>
            <w:tcW w:w="2288" w:type="pct"/>
            <w:shd w:val="clear" w:color="auto" w:fill="auto"/>
          </w:tcPr>
          <w:p w:rsidR="002022CE" w:rsidRPr="00FA5535" w:rsidRDefault="002022CE" w:rsidP="00874F4B">
            <w:pPr>
              <w:rPr>
                <w:color w:val="FF0000"/>
                <w:szCs w:val="18"/>
              </w:rPr>
            </w:pPr>
          </w:p>
        </w:tc>
        <w:tc>
          <w:tcPr>
            <w:tcW w:w="2712" w:type="pct"/>
            <w:shd w:val="clear" w:color="auto" w:fill="auto"/>
          </w:tcPr>
          <w:p w:rsidR="002022CE" w:rsidRDefault="00BB5AE1" w:rsidP="00874F4B">
            <w:r>
              <w:t>De gegevens van twee natuurlijke personen die partners van elkaar zijn met een gezamenlijke burgerlijke staat en woonadres.</w:t>
            </w:r>
          </w:p>
          <w:p w:rsidR="00BB5AE1" w:rsidRDefault="00BB5AE1" w:rsidP="00874F4B"/>
          <w:p w:rsidR="00BB5AE1" w:rsidRPr="00763CAD" w:rsidRDefault="00BB5AE1" w:rsidP="00874F4B">
            <w:pPr>
              <w:rPr>
                <w:u w:val="single"/>
              </w:rPr>
            </w:pPr>
            <w:proofErr w:type="spellStart"/>
            <w:r w:rsidRPr="00763CAD">
              <w:rPr>
                <w:u w:val="single"/>
              </w:rPr>
              <w:t>Mapping</w:t>
            </w:r>
            <w:proofErr w:type="spellEnd"/>
            <w:r w:rsidRPr="00763CAD">
              <w:rPr>
                <w:u w:val="single"/>
              </w:rPr>
              <w:t>:</w:t>
            </w:r>
          </w:p>
          <w:p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rsidR="00262D34" w:rsidRPr="00FA5535" w:rsidRDefault="00262D34" w:rsidP="00FA5535">
            <w:pPr>
              <w:spacing w:line="240" w:lineRule="auto"/>
              <w:rPr>
                <w:sz w:val="16"/>
                <w:szCs w:val="16"/>
              </w:rPr>
            </w:pPr>
            <w:r w:rsidRPr="00FA5535">
              <w:rPr>
                <w:sz w:val="16"/>
                <w:szCs w:val="16"/>
              </w:rPr>
              <w:t>-en bijbehorende:</w:t>
            </w:r>
          </w:p>
          <w:p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rsidTr="0083672A">
        <w:tc>
          <w:tcPr>
            <w:tcW w:w="2288" w:type="pct"/>
            <w:shd w:val="clear" w:color="auto" w:fill="auto"/>
          </w:tcPr>
          <w:p w:rsidR="008B3D63" w:rsidRPr="00FA5535" w:rsidRDefault="008B3D63" w:rsidP="00874F4B">
            <w:pPr>
              <w:rPr>
                <w:color w:val="FF0000"/>
                <w:szCs w:val="18"/>
                <w:highlight w:val="yellow"/>
              </w:rPr>
            </w:pPr>
            <w:r w:rsidRPr="00FA5535">
              <w:rPr>
                <w:color w:val="FF0000"/>
                <w:szCs w:val="18"/>
              </w:rPr>
              <w:t>1.</w:t>
            </w:r>
            <w:r w:rsidRPr="000437B6">
              <w:rPr>
                <w:color w:val="800080"/>
                <w:szCs w:val="18"/>
              </w:rPr>
              <w:t>a.</w:t>
            </w:r>
          </w:p>
        </w:tc>
        <w:tc>
          <w:tcPr>
            <w:tcW w:w="2712" w:type="pct"/>
            <w:shd w:val="clear" w:color="auto" w:fill="auto"/>
          </w:tcPr>
          <w:p w:rsidR="008B3D63"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rsidTr="0083672A">
        <w:tc>
          <w:tcPr>
            <w:tcW w:w="2288" w:type="pct"/>
            <w:shd w:val="clear" w:color="auto" w:fill="auto"/>
          </w:tcPr>
          <w:p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8B3D63" w:rsidRPr="007A2314" w:rsidRDefault="008B3D63" w:rsidP="00FA5535">
            <w:pPr>
              <w:spacing w:line="240" w:lineRule="auto"/>
            </w:pPr>
            <w:r w:rsidRPr="00FA5535">
              <w:rPr>
                <w:sz w:val="16"/>
                <w:szCs w:val="16"/>
              </w:rPr>
              <w:t>-zie verder tekstblok natuurlijk persoon</w:t>
            </w:r>
          </w:p>
        </w:tc>
      </w:tr>
      <w:tr w:rsidR="008B3D63" w:rsidRPr="00FA5535" w:rsidTr="0083672A">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8B3D63" w:rsidRPr="00FA5535" w:rsidRDefault="008B3D63" w:rsidP="004A6F10">
            <w:pPr>
              <w:spacing w:line="240" w:lineRule="auto"/>
              <w:rPr>
                <w:sz w:val="16"/>
                <w:szCs w:val="16"/>
              </w:rPr>
            </w:pPr>
            <w:r w:rsidRPr="00FA5535">
              <w:rPr>
                <w:sz w:val="16"/>
                <w:szCs w:val="16"/>
              </w:rPr>
              <w:lastRenderedPageBreak/>
              <w:t>-zie verder tekstblok legitimatie</w:t>
            </w:r>
          </w:p>
        </w:tc>
      </w:tr>
      <w:tr w:rsidR="008B3D63" w:rsidTr="0083672A">
        <w:tc>
          <w:tcPr>
            <w:tcW w:w="2288" w:type="pct"/>
            <w:shd w:val="clear" w:color="auto" w:fill="auto"/>
          </w:tcPr>
          <w:p w:rsidR="008B3D63" w:rsidRPr="000437B6" w:rsidRDefault="00961A0C" w:rsidP="00961A0C">
            <w:pPr>
              <w:rPr>
                <w:color w:val="800080"/>
              </w:rPr>
            </w:pPr>
            <w:r>
              <w:rPr>
                <w:color w:val="800080"/>
              </w:rPr>
              <w:lastRenderedPageBreak/>
              <w:t>2</w:t>
            </w:r>
            <w:r w:rsidR="008B3D63" w:rsidRPr="000437B6">
              <w:rPr>
                <w:color w:val="800080"/>
              </w:rPr>
              <w:t>.</w:t>
            </w:r>
            <w:r>
              <w:rPr>
                <w:color w:val="800080"/>
              </w:rPr>
              <w:t>/</w:t>
            </w:r>
            <w:r w:rsidR="008B3D63" w:rsidRPr="000437B6">
              <w:rPr>
                <w:color w:val="800080"/>
              </w:rPr>
              <w:t>b</w:t>
            </w:r>
            <w:r w:rsidR="00A83D6C">
              <w:rPr>
                <w:color w:val="800080"/>
              </w:rPr>
              <w:t>.</w:t>
            </w:r>
          </w:p>
        </w:tc>
        <w:tc>
          <w:tcPr>
            <w:tcW w:w="2712" w:type="pct"/>
            <w:shd w:val="clear" w:color="auto" w:fill="auto"/>
          </w:tcPr>
          <w:p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Tr="0083672A">
        <w:tc>
          <w:tcPr>
            <w:tcW w:w="2288" w:type="pct"/>
            <w:shd w:val="clear" w:color="auto" w:fill="auto"/>
          </w:tcPr>
          <w:p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rsidR="008B3D63" w:rsidRPr="00FA5535" w:rsidRDefault="008B3D63"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8B3D63" w:rsidRDefault="008B3D63" w:rsidP="00FA5535">
            <w:pPr>
              <w:spacing w:line="240" w:lineRule="auto"/>
            </w:pPr>
            <w:r w:rsidRPr="00FA5535">
              <w:rPr>
                <w:sz w:val="16"/>
                <w:szCs w:val="16"/>
              </w:rPr>
              <w:t>-zie verder tekstblok natuurlijk persoon</w:t>
            </w:r>
          </w:p>
        </w:tc>
      </w:tr>
      <w:tr w:rsidR="008B3D63" w:rsidRPr="00FA5535" w:rsidTr="0083672A">
        <w:tblPrEx>
          <w:tblLook w:val="01E0" w:firstRow="1" w:lastRow="1" w:firstColumn="1" w:lastColumn="1" w:noHBand="0" w:noVBand="0"/>
        </w:tblPrEx>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rsidTr="0083672A">
        <w:tblPrEx>
          <w:tblLook w:val="01E0" w:firstRow="1" w:lastRow="1" w:firstColumn="1" w:lastColumn="1" w:noHBand="0" w:noVBand="0"/>
        </w:tblPrEx>
        <w:tc>
          <w:tcPr>
            <w:tcW w:w="2288" w:type="pct"/>
            <w:shd w:val="clear" w:color="auto" w:fill="auto"/>
          </w:tcPr>
          <w:p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2712" w:type="pct"/>
            <w:shd w:val="clear" w:color="auto" w:fill="auto"/>
          </w:tcPr>
          <w:p w:rsidR="008B3D63" w:rsidRPr="00E325FE" w:rsidRDefault="008B3D63" w:rsidP="00874F4B">
            <w:r>
              <w:t>Vaste tekst, de gezamenlijke burgerlijke staat van de natuurlijke personen. De burgerlijke staat wordt op de volgende regel getoond.</w:t>
            </w:r>
          </w:p>
          <w:p w:rsidR="008B3D63" w:rsidRDefault="008B3D63" w:rsidP="00874F4B"/>
          <w:p w:rsidR="008B3D63" w:rsidRPr="00FA5535" w:rsidRDefault="008B3D63" w:rsidP="00874F4B">
            <w:pPr>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8B3D63" w:rsidRPr="00FA5535" w:rsidDel="00E202A5" w:rsidRDefault="008B3D63"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r w:rsidR="008B3D63" w:rsidTr="0083672A">
        <w:tblPrEx>
          <w:tblLook w:val="01E0" w:firstRow="1" w:lastRow="1" w:firstColumn="1" w:lastColumn="1" w:noHBand="0" w:noVBand="0"/>
        </w:tblPrEx>
        <w:tc>
          <w:tcPr>
            <w:tcW w:w="2288" w:type="pct"/>
            <w:shd w:val="clear" w:color="auto" w:fill="auto"/>
          </w:tcPr>
          <w:p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2712" w:type="pct"/>
            <w:shd w:val="clear" w:color="auto" w:fill="auto"/>
          </w:tcPr>
          <w:p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8B3D63" w:rsidRPr="00FA5535" w:rsidRDefault="008B3D63" w:rsidP="00874F4B">
            <w:pPr>
              <w:rPr>
                <w:u w:val="single"/>
              </w:rPr>
            </w:pPr>
          </w:p>
          <w:p w:rsidR="008B3D63" w:rsidRPr="00FA5535" w:rsidRDefault="008B3D63" w:rsidP="00FA5535">
            <w:pPr>
              <w:spacing w:line="240" w:lineRule="auto"/>
              <w:rPr>
                <w:u w:val="single"/>
              </w:rPr>
            </w:pPr>
            <w:proofErr w:type="spellStart"/>
            <w:r w:rsidRPr="00FA5535">
              <w:rPr>
                <w:u w:val="single"/>
              </w:rPr>
              <w:t>Mapping</w:t>
            </w:r>
            <w:proofErr w:type="spellEnd"/>
            <w:r w:rsidRPr="00FA5535">
              <w:rPr>
                <w:u w:val="single"/>
              </w:rPr>
              <w:t>:</w:t>
            </w:r>
          </w:p>
          <w:p w:rsidR="008B3D63" w:rsidRPr="00FA5535" w:rsidRDefault="008B3D63"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8B3D63" w:rsidRPr="00FA5535" w:rsidRDefault="008B3D63" w:rsidP="00FA5535">
            <w:pPr>
              <w:spacing w:line="240" w:lineRule="auto"/>
              <w:rPr>
                <w:sz w:val="16"/>
                <w:szCs w:val="16"/>
              </w:rPr>
            </w:pPr>
            <w:r w:rsidRPr="00FA5535">
              <w:rPr>
                <w:sz w:val="16"/>
                <w:szCs w:val="16"/>
              </w:rPr>
              <w:t>-zie verder tekstblok woonadres</w:t>
            </w:r>
          </w:p>
          <w:p w:rsidR="008B3D63" w:rsidRPr="00FA5535" w:rsidRDefault="008B3D63" w:rsidP="00FA5535">
            <w:pPr>
              <w:spacing w:line="240" w:lineRule="auto"/>
              <w:rPr>
                <w:sz w:val="16"/>
                <w:szCs w:val="16"/>
              </w:rPr>
            </w:pPr>
          </w:p>
          <w:p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rsidR="00961A0C" w:rsidRDefault="00961A0C" w:rsidP="00961A0C">
      <w:pPr>
        <w:pStyle w:val="Kop4"/>
        <w:numPr>
          <w:ilvl w:val="0"/>
          <w:numId w:val="0"/>
        </w:numPr>
      </w:pPr>
    </w:p>
    <w:p w:rsidR="00422559" w:rsidRDefault="00961A0C" w:rsidP="00961A0C">
      <w:pPr>
        <w:pStyle w:val="Kop4"/>
        <w:rPr>
          <w:lang w:val="nl"/>
        </w:rPr>
      </w:pPr>
      <w:r>
        <w:br w:type="page"/>
      </w:r>
      <w:bookmarkStart w:id="63" w:name="_Toc452628335"/>
      <w:r w:rsidR="00422559" w:rsidRPr="008B3D63">
        <w:lastRenderedPageBreak/>
        <w:t>Partners</w:t>
      </w:r>
      <w:r w:rsidR="00422559">
        <w:rPr>
          <w:lang w:val="nl"/>
        </w:rPr>
        <w:t xml:space="preserve"> met gezamenlijke burgerlijke staat</w:t>
      </w:r>
      <w:r w:rsidR="008B3D63">
        <w:rPr>
          <w:lang w:val="nl"/>
        </w:rPr>
        <w:t xml:space="preserve"> en eigen woonadres</w:t>
      </w:r>
      <w:bookmarkEnd w:id="63"/>
    </w:p>
    <w:p w:rsidR="00422559" w:rsidRDefault="00422559" w:rsidP="00422559">
      <w:pPr>
        <w:rPr>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57"/>
        <w:gridCol w:w="7542"/>
      </w:tblGrid>
      <w:tr w:rsidR="00BB5AE1" w:rsidRPr="007A2314" w:rsidTr="0083672A">
        <w:tc>
          <w:tcPr>
            <w:tcW w:w="2287" w:type="pct"/>
            <w:shd w:val="clear" w:color="auto" w:fill="auto"/>
          </w:tcPr>
          <w:p w:rsidR="00BB5AE1" w:rsidRPr="00FA5535" w:rsidRDefault="00BB5AE1" w:rsidP="00874F4B">
            <w:pPr>
              <w:rPr>
                <w:color w:val="FF0000"/>
                <w:szCs w:val="18"/>
              </w:rPr>
            </w:pPr>
          </w:p>
        </w:tc>
        <w:tc>
          <w:tcPr>
            <w:tcW w:w="2713" w:type="pct"/>
            <w:shd w:val="clear" w:color="auto" w:fill="auto"/>
          </w:tcPr>
          <w:p w:rsidR="00BB5AE1" w:rsidRDefault="00BB5AE1" w:rsidP="00BB5AE1">
            <w:r>
              <w:t>De gegevens van twee natuurlijke personen die partners van elkaar zijn met een gezamenlijke burgerlijke staat, maar een eigen woonadres.</w:t>
            </w:r>
          </w:p>
          <w:p w:rsidR="00BB5AE1" w:rsidRDefault="00BB5AE1" w:rsidP="00BB5AE1"/>
          <w:p w:rsidR="00BB5AE1" w:rsidRPr="00763CAD" w:rsidRDefault="00BB5AE1" w:rsidP="00BB5AE1">
            <w:pPr>
              <w:rPr>
                <w:u w:val="single"/>
              </w:rPr>
            </w:pPr>
            <w:proofErr w:type="spellStart"/>
            <w:r w:rsidRPr="00763CAD">
              <w:rPr>
                <w:u w:val="single"/>
              </w:rPr>
              <w:t>Mapping</w:t>
            </w:r>
            <w:proofErr w:type="spellEnd"/>
            <w:r w:rsidRPr="00763CAD">
              <w:rPr>
                <w:u w:val="single"/>
              </w:rPr>
              <w:t>:</w:t>
            </w:r>
          </w:p>
          <w:p w:rsidR="00262D34" w:rsidRPr="00FA5535" w:rsidRDefault="00BB5AE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00262D34" w:rsidRPr="00FA5535">
              <w:rPr>
                <w:sz w:val="16"/>
                <w:szCs w:val="16"/>
              </w:rPr>
              <w:t>/</w:t>
            </w:r>
            <w:proofErr w:type="spellStart"/>
            <w:r w:rsidR="00262D34" w:rsidRPr="00FA5535">
              <w:rPr>
                <w:sz w:val="16"/>
                <w:szCs w:val="16"/>
              </w:rPr>
              <w:t>tia_Gegevens</w:t>
            </w:r>
            <w:proofErr w:type="spellEnd"/>
            <w:r w:rsidR="00262D34" w:rsidRPr="00FA5535">
              <w:rPr>
                <w:sz w:val="16"/>
                <w:szCs w:val="16"/>
              </w:rPr>
              <w:t>[</w:t>
            </w:r>
            <w:proofErr w:type="spellStart"/>
            <w:r w:rsidR="00262D34" w:rsidRPr="00FA5535">
              <w:rPr>
                <w:sz w:val="16"/>
                <w:szCs w:val="16"/>
              </w:rPr>
              <w:t>GBA_Ingezetene</w:t>
            </w:r>
            <w:proofErr w:type="spellEnd"/>
            <w:r w:rsidR="00262D34" w:rsidRPr="00FA5535">
              <w:rPr>
                <w:sz w:val="16"/>
                <w:szCs w:val="16"/>
              </w:rPr>
              <w:t xml:space="preserve"> of </w:t>
            </w:r>
            <w:proofErr w:type="spellStart"/>
            <w:r w:rsidR="00262D34" w:rsidRPr="00FA5535">
              <w:rPr>
                <w:sz w:val="16"/>
                <w:szCs w:val="16"/>
              </w:rPr>
              <w:t>IMKAD_NietIngezetene</w:t>
            </w:r>
            <w:proofErr w:type="spellEnd"/>
            <w:r w:rsidR="00262D34" w:rsidRPr="00FA5535">
              <w:rPr>
                <w:sz w:val="16"/>
                <w:szCs w:val="16"/>
              </w:rPr>
              <w:t>]</w:t>
            </w:r>
          </w:p>
          <w:p w:rsidR="00262D34" w:rsidRPr="00FA5535" w:rsidRDefault="00262D34" w:rsidP="00FA5535">
            <w:pPr>
              <w:spacing w:line="240" w:lineRule="auto"/>
              <w:rPr>
                <w:sz w:val="16"/>
                <w:szCs w:val="16"/>
              </w:rPr>
            </w:pPr>
            <w:r w:rsidRPr="00FA5535">
              <w:rPr>
                <w:sz w:val="16"/>
                <w:szCs w:val="16"/>
              </w:rPr>
              <w:t>-en bijbehorende:</w:t>
            </w:r>
          </w:p>
          <w:p w:rsidR="00BB5AE1" w:rsidRDefault="00262D34" w:rsidP="003B5F75">
            <w:pPr>
              <w:spacing w:line="240" w:lineRule="auto"/>
            </w:pPr>
            <w:r w:rsidRPr="00FA5535">
              <w:rPr>
                <w:sz w:val="16"/>
                <w:szCs w:val="16"/>
              </w:rPr>
              <w:t>/</w:t>
            </w:r>
            <w:r w:rsidR="00BB5AE1" w:rsidRPr="00FA5535">
              <w:rPr>
                <w:sz w:val="16"/>
                <w:szCs w:val="16"/>
              </w:rPr>
              <w:t>/</w:t>
            </w:r>
            <w:proofErr w:type="spellStart"/>
            <w:r w:rsidR="00BB5AE1" w:rsidRPr="00FA5535">
              <w:rPr>
                <w:sz w:val="16"/>
                <w:szCs w:val="16"/>
              </w:rPr>
              <w:t>GerelateerdPersoon</w:t>
            </w:r>
            <w:proofErr w:type="spellEnd"/>
            <w:r w:rsidR="00BB5AE1" w:rsidRPr="00FA5535">
              <w:rPr>
                <w:sz w:val="16"/>
                <w:szCs w:val="16"/>
              </w:rPr>
              <w:t>[rol=partner]/</w:t>
            </w:r>
            <w:proofErr w:type="spellStart"/>
            <w:r w:rsidR="00BB5AE1" w:rsidRPr="00FA5535">
              <w:rPr>
                <w:sz w:val="16"/>
                <w:szCs w:val="16"/>
              </w:rPr>
              <w:t>IMKAD_Persoon</w:t>
            </w:r>
            <w:proofErr w:type="spellEnd"/>
          </w:p>
        </w:tc>
      </w:tr>
      <w:tr w:rsidR="00422559" w:rsidRPr="007A2314" w:rsidTr="0083672A">
        <w:tc>
          <w:tcPr>
            <w:tcW w:w="2287" w:type="pct"/>
            <w:shd w:val="clear" w:color="auto" w:fill="auto"/>
          </w:tcPr>
          <w:p w:rsidR="00422559" w:rsidRPr="00FA5535" w:rsidRDefault="00422559" w:rsidP="00874F4B">
            <w:pPr>
              <w:rPr>
                <w:color w:val="FF0000"/>
                <w:szCs w:val="18"/>
                <w:highlight w:val="yellow"/>
              </w:rPr>
            </w:pPr>
            <w:r w:rsidRPr="00FA5535">
              <w:rPr>
                <w:color w:val="FF0000"/>
                <w:szCs w:val="18"/>
              </w:rPr>
              <w:t>1.</w:t>
            </w:r>
            <w:r w:rsidRPr="000437B6">
              <w:rPr>
                <w:color w:val="800080"/>
                <w:szCs w:val="18"/>
              </w:rPr>
              <w:t>a.</w:t>
            </w:r>
          </w:p>
        </w:tc>
        <w:tc>
          <w:tcPr>
            <w:tcW w:w="2713" w:type="pct"/>
            <w:shd w:val="clear" w:color="auto" w:fill="auto"/>
          </w:tcPr>
          <w:p w:rsidR="00422559"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rsidTr="0083672A">
        <w:tc>
          <w:tcPr>
            <w:tcW w:w="2287" w:type="pct"/>
            <w:shd w:val="clear" w:color="auto" w:fill="auto"/>
          </w:tcPr>
          <w:p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422559" w:rsidRDefault="00422559" w:rsidP="00874F4B">
            <w:r>
              <w:t xml:space="preserve">Vaste tekst. </w:t>
            </w:r>
            <w:r w:rsidRPr="007A2314">
              <w:t>De naam</w:t>
            </w:r>
            <w:r>
              <w:t xml:space="preserve"> en </w:t>
            </w:r>
            <w:r w:rsidRPr="007A2314">
              <w:t>geboortegegevens van een natuurlijk persoon.</w:t>
            </w:r>
          </w:p>
          <w:p w:rsidR="00422559" w:rsidRDefault="00422559" w:rsidP="00874F4B"/>
          <w:p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422559" w:rsidRPr="00FA5535" w:rsidRDefault="00422559"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422559" w:rsidRPr="007A2314" w:rsidRDefault="00422559" w:rsidP="00FA5535">
            <w:pPr>
              <w:spacing w:line="240" w:lineRule="auto"/>
            </w:pPr>
            <w:r w:rsidRPr="00FA5535">
              <w:rPr>
                <w:sz w:val="16"/>
                <w:szCs w:val="16"/>
              </w:rPr>
              <w:t>-zie verder tekstblok natuurlijk persoon</w:t>
            </w:r>
          </w:p>
        </w:tc>
      </w:tr>
      <w:tr w:rsidR="00422559" w:rsidRPr="00FA5535" w:rsidTr="0083672A">
        <w:tc>
          <w:tcPr>
            <w:tcW w:w="2287" w:type="pct"/>
            <w:shd w:val="clear" w:color="auto" w:fill="auto"/>
          </w:tcPr>
          <w:p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2713" w:type="pct"/>
            <w:shd w:val="clear" w:color="auto" w:fill="auto"/>
          </w:tcPr>
          <w:p w:rsidR="00422559" w:rsidRDefault="00422559" w:rsidP="00FA5535">
            <w:pPr>
              <w:spacing w:before="72"/>
            </w:pPr>
            <w:r>
              <w:t xml:space="preserve">Optionele tekst. </w:t>
            </w:r>
            <w:r w:rsidRPr="007A2314">
              <w:t>De gegevens van het legitimatiebewijs van een persoon.</w:t>
            </w:r>
          </w:p>
          <w:p w:rsidR="00422559" w:rsidRDefault="00422559" w:rsidP="00FA5535">
            <w:pPr>
              <w:spacing w:before="72"/>
            </w:pPr>
          </w:p>
          <w:p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422559" w:rsidRPr="00FA5535" w:rsidRDefault="00422559" w:rsidP="004A6F10">
            <w:pPr>
              <w:spacing w:line="240" w:lineRule="auto"/>
              <w:rPr>
                <w:sz w:val="16"/>
                <w:szCs w:val="16"/>
              </w:rPr>
            </w:pPr>
            <w:r w:rsidRPr="00FA5535">
              <w:rPr>
                <w:sz w:val="16"/>
                <w:szCs w:val="16"/>
              </w:rPr>
              <w:t>-zie verder tekstblok legitimatie</w:t>
            </w:r>
          </w:p>
        </w:tc>
      </w:tr>
      <w:tr w:rsidR="00422559" w:rsidTr="0083672A">
        <w:tc>
          <w:tcPr>
            <w:tcW w:w="2287" w:type="pct"/>
            <w:shd w:val="clear" w:color="auto" w:fill="auto"/>
          </w:tcPr>
          <w:p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2713" w:type="pct"/>
            <w:shd w:val="clear" w:color="auto" w:fill="auto"/>
          </w:tcPr>
          <w:p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rsidR="00422559" w:rsidRPr="00FA5535" w:rsidRDefault="00422559" w:rsidP="00874F4B">
            <w:pPr>
              <w:rPr>
                <w:u w:val="single"/>
              </w:rPr>
            </w:pPr>
          </w:p>
          <w:p w:rsidR="00422559" w:rsidRPr="00FA5535" w:rsidRDefault="00422559" w:rsidP="00FA5535">
            <w:pPr>
              <w:spacing w:line="240" w:lineRule="auto"/>
              <w:rPr>
                <w:u w:val="single"/>
              </w:rPr>
            </w:pPr>
            <w:proofErr w:type="spellStart"/>
            <w:r w:rsidRPr="00FA5535">
              <w:rPr>
                <w:u w:val="single"/>
              </w:rPr>
              <w:t>Mapping</w:t>
            </w:r>
            <w:proofErr w:type="spellEnd"/>
            <w:r w:rsidRPr="00FA5535">
              <w:rPr>
                <w:u w:val="single"/>
              </w:rPr>
              <w:t>:</w:t>
            </w:r>
          </w:p>
          <w:p w:rsidR="00422559" w:rsidRPr="00FA5535" w:rsidRDefault="00422559"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422559" w:rsidRDefault="00422559" w:rsidP="00FA5535">
            <w:pPr>
              <w:spacing w:line="240" w:lineRule="auto"/>
            </w:pPr>
            <w:r w:rsidRPr="00FA5535">
              <w:rPr>
                <w:sz w:val="16"/>
                <w:szCs w:val="16"/>
              </w:rPr>
              <w:t>-zie verder tekstblok woonadres</w:t>
            </w:r>
          </w:p>
        </w:tc>
      </w:tr>
      <w:tr w:rsidR="00422559" w:rsidTr="0083672A">
        <w:tc>
          <w:tcPr>
            <w:tcW w:w="2287" w:type="pct"/>
            <w:shd w:val="clear" w:color="auto" w:fill="auto"/>
          </w:tcPr>
          <w:p w:rsidR="00422559" w:rsidRPr="00FA5535" w:rsidRDefault="004A6F10" w:rsidP="004A6F10">
            <w:pPr>
              <w:rPr>
                <w:color w:val="FF0000"/>
              </w:rPr>
            </w:pPr>
            <w:r>
              <w:rPr>
                <w:color w:val="800080"/>
              </w:rPr>
              <w:t>2</w:t>
            </w:r>
            <w:r w:rsidR="00422559" w:rsidRPr="000437B6">
              <w:rPr>
                <w:color w:val="800080"/>
              </w:rPr>
              <w:t>.</w:t>
            </w:r>
            <w:r>
              <w:rPr>
                <w:color w:val="800080"/>
              </w:rPr>
              <w:t>/</w:t>
            </w:r>
            <w:r w:rsidR="00422559" w:rsidRPr="000437B6">
              <w:rPr>
                <w:color w:val="800080"/>
              </w:rPr>
              <w:t>b.</w:t>
            </w:r>
          </w:p>
        </w:tc>
        <w:tc>
          <w:tcPr>
            <w:tcW w:w="2713" w:type="pct"/>
            <w:shd w:val="clear" w:color="auto" w:fill="auto"/>
          </w:tcPr>
          <w:p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rsidTr="0083672A">
        <w:tc>
          <w:tcPr>
            <w:tcW w:w="2287" w:type="pct"/>
            <w:shd w:val="clear" w:color="auto" w:fill="auto"/>
          </w:tcPr>
          <w:p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373B18" w:rsidRDefault="00373B18" w:rsidP="00874F4B">
            <w:r>
              <w:t xml:space="preserve">Vaste tekst. </w:t>
            </w:r>
            <w:r w:rsidRPr="007A2314">
              <w:t>De naam</w:t>
            </w:r>
            <w:r>
              <w:t xml:space="preserve"> en </w:t>
            </w:r>
            <w:r w:rsidRPr="007A2314">
              <w:t>geboortegegevens van een natuurlijk persoon.</w:t>
            </w:r>
          </w:p>
          <w:p w:rsidR="00373B18" w:rsidRDefault="00373B18" w:rsidP="00874F4B"/>
          <w:p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lastRenderedPageBreak/>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[rol=partner]/</w:t>
            </w:r>
            <w:proofErr w:type="spellStart"/>
            <w:r w:rsidRPr="00FA5535">
              <w:rPr>
                <w:sz w:val="16"/>
                <w:szCs w:val="16"/>
              </w:rPr>
              <w:t>IMKAD_Persoon</w:t>
            </w:r>
            <w:proofErr w:type="spellEnd"/>
          </w:p>
          <w:p w:rsidR="00373B18" w:rsidRPr="00FA5535" w:rsidRDefault="00373B18"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373B18" w:rsidRDefault="00373B18" w:rsidP="00874F4B">
            <w:r w:rsidRPr="00FA5535">
              <w:rPr>
                <w:sz w:val="16"/>
                <w:szCs w:val="16"/>
              </w:rPr>
              <w:t>-zie verder tekstblok natuurlijk persoon</w:t>
            </w:r>
          </w:p>
        </w:tc>
      </w:tr>
      <w:tr w:rsidR="00373B18" w:rsidRPr="00FA5535" w:rsidTr="0083672A">
        <w:tblPrEx>
          <w:tblLook w:val="01E0" w:firstRow="1" w:lastRow="1" w:firstColumn="1" w:lastColumn="1" w:noHBand="0" w:noVBand="0"/>
        </w:tblPrEx>
        <w:tc>
          <w:tcPr>
            <w:tcW w:w="2287" w:type="pct"/>
            <w:shd w:val="clear" w:color="auto" w:fill="auto"/>
          </w:tcPr>
          <w:p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2713" w:type="pct"/>
            <w:shd w:val="clear" w:color="auto" w:fill="auto"/>
          </w:tcPr>
          <w:p w:rsidR="00373B18" w:rsidRDefault="00373B18" w:rsidP="00FA5535">
            <w:pPr>
              <w:spacing w:before="72"/>
            </w:pPr>
            <w:r>
              <w:t xml:space="preserve">Optionele tekst. </w:t>
            </w:r>
            <w:r w:rsidRPr="007A2314">
              <w:t>De gegevens van het legitimatiebewijs van een persoon.</w:t>
            </w:r>
          </w:p>
          <w:p w:rsidR="00373B18" w:rsidRDefault="00373B18" w:rsidP="00FA5535">
            <w:pPr>
              <w:spacing w:before="72"/>
            </w:pPr>
          </w:p>
          <w:p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t>//IMKAD_Persoon/GerelateerdPersoon[rol=partners]/IMKAD_Persoon/tia_Legitimatiebewijs</w:t>
            </w:r>
          </w:p>
          <w:p w:rsidR="00373B18" w:rsidRPr="00FA5535" w:rsidRDefault="00373B18" w:rsidP="00E17BDF">
            <w:pPr>
              <w:spacing w:line="240" w:lineRule="auto"/>
              <w:rPr>
                <w:sz w:val="16"/>
                <w:szCs w:val="16"/>
              </w:rPr>
            </w:pPr>
            <w:r w:rsidRPr="00FA5535">
              <w:rPr>
                <w:sz w:val="16"/>
                <w:szCs w:val="16"/>
              </w:rPr>
              <w:t>-zie verder tekstblok legitimatie</w:t>
            </w:r>
          </w:p>
        </w:tc>
      </w:tr>
      <w:tr w:rsidR="00373B18" w:rsidTr="0083672A">
        <w:tblPrEx>
          <w:tblLook w:val="01E0" w:firstRow="1" w:lastRow="1" w:firstColumn="1" w:lastColumn="1" w:noHBand="0" w:noVBand="0"/>
        </w:tblPrEx>
        <w:tc>
          <w:tcPr>
            <w:tcW w:w="2287" w:type="pct"/>
            <w:shd w:val="clear" w:color="auto" w:fill="auto"/>
          </w:tcPr>
          <w:p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2713" w:type="pct"/>
            <w:shd w:val="clear" w:color="auto" w:fill="auto"/>
          </w:tcPr>
          <w:p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rsidR="00373B18" w:rsidRPr="00FA5535" w:rsidRDefault="00373B18" w:rsidP="00874F4B">
            <w:pPr>
              <w:rPr>
                <w:u w:val="single"/>
              </w:rPr>
            </w:pPr>
          </w:p>
          <w:p w:rsidR="00373B18" w:rsidRPr="00FA5535" w:rsidRDefault="00373B18" w:rsidP="00FA5535">
            <w:pPr>
              <w:spacing w:line="240" w:lineRule="auto"/>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rsidR="00373B18" w:rsidRDefault="00373B18" w:rsidP="00FA5535">
            <w:pPr>
              <w:spacing w:line="240" w:lineRule="auto"/>
            </w:pPr>
            <w:r w:rsidRPr="00FA5535">
              <w:rPr>
                <w:sz w:val="16"/>
                <w:szCs w:val="16"/>
              </w:rPr>
              <w:t>-zie verder tekstblok woonadres</w:t>
            </w:r>
          </w:p>
        </w:tc>
      </w:tr>
      <w:tr w:rsidR="00373B18" w:rsidRPr="00C508DD" w:rsidTr="0083672A">
        <w:tblPrEx>
          <w:tblLook w:val="01E0" w:firstRow="1" w:lastRow="1" w:firstColumn="1" w:lastColumn="1" w:noHBand="0" w:noVBand="0"/>
        </w:tblPrEx>
        <w:tc>
          <w:tcPr>
            <w:tcW w:w="2287" w:type="pct"/>
            <w:shd w:val="clear" w:color="auto" w:fill="auto"/>
          </w:tcPr>
          <w:p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2713" w:type="pct"/>
            <w:shd w:val="clear" w:color="auto" w:fill="auto"/>
          </w:tcPr>
          <w:p w:rsidR="00373B18" w:rsidRPr="00E325FE" w:rsidRDefault="00373B18" w:rsidP="00874F4B">
            <w:r>
              <w:t>Vaste tekst, de gezamenlijke burgerlijke staat van de natuurlijke personen. De burgerlijke staat wordt op de volgende regel getoond.</w:t>
            </w:r>
          </w:p>
          <w:p w:rsidR="00373B18" w:rsidRDefault="00373B18" w:rsidP="00874F4B"/>
          <w:p w:rsidR="00373B18" w:rsidRPr="00FA5535" w:rsidRDefault="00373B18" w:rsidP="00874F4B">
            <w:pPr>
              <w:rPr>
                <w:u w:val="single"/>
              </w:rPr>
            </w:pPr>
            <w:proofErr w:type="spellStart"/>
            <w:r w:rsidRPr="00FA5535">
              <w:rPr>
                <w:u w:val="single"/>
              </w:rPr>
              <w:t>Mapping</w:t>
            </w:r>
            <w:proofErr w:type="spellEnd"/>
            <w:r w:rsidRPr="00FA5535">
              <w:rPr>
                <w:u w:val="single"/>
              </w:rPr>
              <w:t>:</w:t>
            </w:r>
          </w:p>
          <w:p w:rsidR="00373B18" w:rsidRPr="00FA5535" w:rsidRDefault="00373B18"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373B18" w:rsidRPr="00FA5535" w:rsidDel="00E202A5" w:rsidRDefault="00373B18" w:rsidP="00FA5535">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2</w:t>
            </w:r>
          </w:p>
        </w:tc>
      </w:tr>
    </w:tbl>
    <w:p w:rsidR="00373B18" w:rsidRDefault="00693ABB" w:rsidP="00653D11">
      <w:pPr>
        <w:pStyle w:val="Kop4"/>
      </w:pPr>
      <w:bookmarkStart w:id="64" w:name="_Toc452628336"/>
      <w:r>
        <w:t>Twee of meer h</w:t>
      </w:r>
      <w:r w:rsidR="00653D11" w:rsidRPr="00653D11">
        <w:t>uisgenoten</w:t>
      </w:r>
      <w:r w:rsidR="00653D11">
        <w:t xml:space="preserve"> met gezamenlijk adres</w:t>
      </w:r>
      <w:bookmarkEnd w:id="64"/>
    </w:p>
    <w:p w:rsidR="00653D11" w:rsidRPr="00653D11" w:rsidRDefault="00653D11" w:rsidP="00653D11"/>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33"/>
      </w:tblGrid>
      <w:tr w:rsidR="00BB5AE1" w:rsidRPr="007A2314" w:rsidTr="0083672A">
        <w:tc>
          <w:tcPr>
            <w:tcW w:w="2290" w:type="pct"/>
            <w:shd w:val="clear" w:color="auto" w:fill="auto"/>
          </w:tcPr>
          <w:p w:rsidR="00BB5AE1" w:rsidRPr="00FA5535" w:rsidRDefault="00BB5AE1" w:rsidP="00874F4B">
            <w:pPr>
              <w:rPr>
                <w:color w:val="FF0000"/>
                <w:szCs w:val="18"/>
              </w:rPr>
            </w:pPr>
          </w:p>
        </w:tc>
        <w:tc>
          <w:tcPr>
            <w:tcW w:w="2710" w:type="pct"/>
            <w:shd w:val="clear" w:color="auto" w:fill="auto"/>
          </w:tcPr>
          <w:p w:rsidR="00BB5AE1" w:rsidRDefault="00BB5AE1" w:rsidP="00BB5AE1">
            <w:r>
              <w:t>De gegevens van twee natuurlijke personen die huisgenoten van elkaar zijn met een gezamenlijk woonadres.</w:t>
            </w:r>
          </w:p>
          <w:p w:rsidR="00BB5AE1" w:rsidRDefault="00BB5AE1" w:rsidP="00BB5AE1"/>
          <w:p w:rsidR="00BB5AE1" w:rsidRPr="00763CAD" w:rsidRDefault="00BB5AE1" w:rsidP="00BB5AE1">
            <w:pPr>
              <w:rPr>
                <w:u w:val="single"/>
              </w:rPr>
            </w:pPr>
            <w:proofErr w:type="spellStart"/>
            <w:r w:rsidRPr="00763CAD">
              <w:rPr>
                <w:u w:val="single"/>
              </w:rPr>
              <w:t>Mapping</w:t>
            </w:r>
            <w:proofErr w:type="spellEnd"/>
            <w:r w:rsidRPr="00763CAD">
              <w:rPr>
                <w:u w:val="single"/>
              </w:rPr>
              <w:t>:</w:t>
            </w:r>
          </w:p>
          <w:p w:rsidR="00262D34" w:rsidRPr="00FA5535" w:rsidRDefault="00262D34"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GBA_Ingezetene</w:t>
            </w:r>
            <w:proofErr w:type="spellEnd"/>
            <w:r w:rsidRPr="00FA5535">
              <w:rPr>
                <w:sz w:val="16"/>
                <w:szCs w:val="16"/>
              </w:rPr>
              <w:t xml:space="preserve"> of </w:t>
            </w:r>
            <w:proofErr w:type="spellStart"/>
            <w:r w:rsidRPr="00FA5535">
              <w:rPr>
                <w:sz w:val="16"/>
                <w:szCs w:val="16"/>
              </w:rPr>
              <w:t>IMKAD_NietIngezetene</w:t>
            </w:r>
            <w:proofErr w:type="spellEnd"/>
            <w:r w:rsidRPr="00FA5535">
              <w:rPr>
                <w:sz w:val="16"/>
                <w:szCs w:val="16"/>
              </w:rPr>
              <w:t>]</w:t>
            </w:r>
          </w:p>
          <w:p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rsidTr="0083672A">
        <w:tc>
          <w:tcPr>
            <w:tcW w:w="2290" w:type="pct"/>
            <w:shd w:val="clear" w:color="auto" w:fill="auto"/>
          </w:tcPr>
          <w:p w:rsidR="00653D11" w:rsidRPr="00FA5535" w:rsidRDefault="00653D11" w:rsidP="00874F4B">
            <w:pPr>
              <w:rPr>
                <w:color w:val="FF0000"/>
                <w:szCs w:val="18"/>
                <w:highlight w:val="yellow"/>
              </w:rPr>
            </w:pPr>
            <w:r w:rsidRPr="00FA5535">
              <w:rPr>
                <w:color w:val="FF0000"/>
                <w:szCs w:val="18"/>
              </w:rPr>
              <w:t>1.</w:t>
            </w:r>
            <w:r w:rsidRPr="000437B6">
              <w:rPr>
                <w:color w:val="800080"/>
                <w:szCs w:val="18"/>
              </w:rPr>
              <w:t>a.</w:t>
            </w:r>
          </w:p>
        </w:tc>
        <w:tc>
          <w:tcPr>
            <w:tcW w:w="2710" w:type="pct"/>
            <w:shd w:val="clear" w:color="auto" w:fill="auto"/>
          </w:tcPr>
          <w:p w:rsidR="00653D11" w:rsidRPr="007A2314" w:rsidRDefault="00892836" w:rsidP="00874F4B">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rsidTr="0083672A">
        <w:tc>
          <w:tcPr>
            <w:tcW w:w="2290" w:type="pct"/>
            <w:shd w:val="clear" w:color="auto" w:fill="auto"/>
          </w:tcPr>
          <w:p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653D11" w:rsidRPr="007A2314" w:rsidRDefault="00653D11" w:rsidP="00FA5535">
            <w:pPr>
              <w:spacing w:line="240" w:lineRule="auto"/>
            </w:pPr>
            <w:r w:rsidRPr="00FA5535">
              <w:rPr>
                <w:sz w:val="16"/>
                <w:szCs w:val="16"/>
              </w:rPr>
              <w:t>-zie verder tekstblok natuurlijk persoon</w:t>
            </w:r>
          </w:p>
        </w:tc>
      </w:tr>
      <w:tr w:rsidR="00653D11" w:rsidRPr="00FA5535" w:rsidTr="0083672A">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tia_Legitimatiebewijs</w:t>
            </w:r>
            <w:proofErr w:type="spellEnd"/>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rsidTr="0083672A">
        <w:tc>
          <w:tcPr>
            <w:tcW w:w="2290" w:type="pct"/>
            <w:shd w:val="clear" w:color="auto" w:fill="auto"/>
          </w:tcPr>
          <w:p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2710" w:type="pct"/>
            <w:shd w:val="clear" w:color="auto" w:fill="auto"/>
          </w:tcPr>
          <w:p w:rsidR="00653D11" w:rsidRPr="00D41CEF" w:rsidRDefault="00653D11" w:rsidP="00874F4B">
            <w:r>
              <w:t>Vaste tekst.  De b</w:t>
            </w:r>
            <w:r w:rsidRPr="00D41CEF">
              <w:t>urgerlijke staat</w:t>
            </w:r>
            <w:r>
              <w:t xml:space="preserve"> van de natuurlijk persoon. </w:t>
            </w:r>
          </w:p>
          <w:p w:rsidR="00653D11" w:rsidRDefault="00653D11" w:rsidP="00874F4B"/>
          <w:p w:rsidR="00653D11" w:rsidRPr="00FA5535" w:rsidRDefault="00653D11" w:rsidP="00874F4B">
            <w:pPr>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653D11" w:rsidRPr="00525C5D" w:rsidRDefault="00653D11" w:rsidP="00FA5535">
            <w:pPr>
              <w:spacing w:line="240" w:lineRule="auto"/>
            </w:pPr>
            <w:r w:rsidRPr="00FA5535">
              <w:rPr>
                <w:sz w:val="16"/>
                <w:szCs w:val="16"/>
              </w:rPr>
              <w:t>-zie verder tekstblok burgerlijke staat, variant 1</w:t>
            </w:r>
          </w:p>
        </w:tc>
      </w:tr>
      <w:tr w:rsidR="00653D11" w:rsidTr="0083672A">
        <w:tc>
          <w:tcPr>
            <w:tcW w:w="2290" w:type="pct"/>
            <w:shd w:val="clear" w:color="auto" w:fill="auto"/>
          </w:tcPr>
          <w:p w:rsidR="00653D11" w:rsidRPr="000437B6" w:rsidRDefault="004A6F10" w:rsidP="00E17BDF">
            <w:pPr>
              <w:rPr>
                <w:color w:val="800080"/>
              </w:rPr>
            </w:pPr>
            <w:r>
              <w:rPr>
                <w:color w:val="800080"/>
              </w:rPr>
              <w:t>2</w:t>
            </w:r>
            <w:r w:rsidR="00653D11" w:rsidRPr="000437B6">
              <w:rPr>
                <w:color w:val="800080"/>
              </w:rPr>
              <w:t>.</w:t>
            </w:r>
            <w:r>
              <w:rPr>
                <w:color w:val="800080"/>
              </w:rPr>
              <w:t>/</w:t>
            </w:r>
            <w:r w:rsidR="00653D11" w:rsidRPr="000437B6">
              <w:rPr>
                <w:color w:val="800080"/>
              </w:rPr>
              <w:t>b.</w:t>
            </w:r>
          </w:p>
        </w:tc>
        <w:tc>
          <w:tcPr>
            <w:tcW w:w="2710" w:type="pct"/>
            <w:shd w:val="clear" w:color="auto" w:fill="auto"/>
          </w:tcPr>
          <w:p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rsidTr="0083672A">
        <w:tc>
          <w:tcPr>
            <w:tcW w:w="2290" w:type="pct"/>
            <w:shd w:val="clear" w:color="auto" w:fill="auto"/>
          </w:tcPr>
          <w:p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2710" w:type="pct"/>
            <w:shd w:val="clear" w:color="auto" w:fill="auto"/>
          </w:tcPr>
          <w:p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rsidR="00653D11" w:rsidRDefault="00653D11" w:rsidP="00874F4B"/>
          <w:p w:rsidR="00653D11" w:rsidRPr="00FA5535" w:rsidRDefault="00653D11" w:rsidP="00874F4B">
            <w:pPr>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//IMKAD_Persoon//GerelateerdPersoon[rol=huisgenoten]/IMKAD_Persoon/</w:t>
            </w:r>
          </w:p>
          <w:p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53D11" w:rsidTr="0083672A">
        <w:tblPrEx>
          <w:tblLook w:val="01E0" w:firstRow="1" w:lastRow="1" w:firstColumn="1" w:lastColumn="1" w:noHBand="0" w:noVBand="0"/>
        </w:tblPrEx>
        <w:tc>
          <w:tcPr>
            <w:tcW w:w="2290" w:type="pct"/>
            <w:shd w:val="clear" w:color="auto" w:fill="auto"/>
          </w:tcPr>
          <w:p w:rsidR="00653D11" w:rsidRPr="00763CAD" w:rsidRDefault="004A6F10" w:rsidP="00E17BDF">
            <w:pPr>
              <w:rPr>
                <w:color w:val="800080"/>
              </w:rPr>
            </w:pPr>
            <w:r>
              <w:rPr>
                <w:color w:val="800080"/>
              </w:rPr>
              <w:lastRenderedPageBreak/>
              <w:t>3</w:t>
            </w:r>
            <w:r w:rsidR="00653D11" w:rsidRPr="00FA5535">
              <w:rPr>
                <w:color w:val="800080"/>
              </w:rPr>
              <w:t>.</w:t>
            </w:r>
            <w:r>
              <w:rPr>
                <w:color w:val="800080"/>
              </w:rPr>
              <w:t>/</w:t>
            </w:r>
            <w:r w:rsidR="007852F6" w:rsidRPr="00FA5535">
              <w:rPr>
                <w:color w:val="800080"/>
              </w:rPr>
              <w:t>c</w:t>
            </w:r>
            <w:r w:rsidR="00653D11" w:rsidRPr="00763CAD">
              <w:rPr>
                <w:color w:val="800080"/>
              </w:rPr>
              <w:t>.</w:t>
            </w:r>
          </w:p>
        </w:tc>
        <w:tc>
          <w:tcPr>
            <w:tcW w:w="2710" w:type="pct"/>
            <w:shd w:val="clear" w:color="auto" w:fill="auto"/>
          </w:tcPr>
          <w:p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rsidTr="0083672A">
        <w:tblPrEx>
          <w:tblLook w:val="01E0" w:firstRow="1" w:lastRow="1" w:firstColumn="1" w:lastColumn="1" w:noHBand="0" w:noVBand="0"/>
        </w:tblPrEx>
        <w:tc>
          <w:tcPr>
            <w:tcW w:w="2290" w:type="pct"/>
            <w:shd w:val="clear" w:color="auto" w:fill="auto"/>
          </w:tcPr>
          <w:p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2710" w:type="pct"/>
            <w:shd w:val="clear" w:color="auto" w:fill="auto"/>
          </w:tcPr>
          <w:p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rsidR="00653D11" w:rsidRDefault="00653D11" w:rsidP="00874F4B"/>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GerelateerdPersoon</w:t>
            </w:r>
            <w:proofErr w:type="spellEnd"/>
            <w:r w:rsidRPr="00FA5535">
              <w:rPr>
                <w:sz w:val="16"/>
                <w:szCs w:val="16"/>
              </w:rPr>
              <w:t>[rol=huisgeno</w:t>
            </w:r>
            <w:r w:rsidR="003B5F75">
              <w:rPr>
                <w:sz w:val="16"/>
                <w:szCs w:val="16"/>
              </w:rPr>
              <w:t>o</w:t>
            </w:r>
            <w:r w:rsidRPr="00FA5535">
              <w:rPr>
                <w:sz w:val="16"/>
                <w:szCs w:val="16"/>
              </w:rPr>
              <w:t>t]/</w:t>
            </w:r>
            <w:proofErr w:type="spellStart"/>
            <w:r w:rsidRPr="00FA5535">
              <w:rPr>
                <w:sz w:val="16"/>
                <w:szCs w:val="16"/>
              </w:rPr>
              <w:t>IMKAD_Persoon</w:t>
            </w:r>
            <w:proofErr w:type="spellEnd"/>
          </w:p>
          <w:p w:rsidR="00653D11" w:rsidRPr="00FA5535" w:rsidRDefault="00653D11"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2710" w:type="pct"/>
            <w:shd w:val="clear" w:color="auto" w:fill="auto"/>
          </w:tcPr>
          <w:p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rsidR="00653D11" w:rsidRDefault="00653D11" w:rsidP="00874F4B"/>
          <w:p w:rsidR="00653D11" w:rsidRPr="00FA5535" w:rsidRDefault="00653D11" w:rsidP="00874F4B">
            <w:pPr>
              <w:rPr>
                <w:u w:val="single"/>
              </w:rPr>
            </w:pPr>
            <w:proofErr w:type="spellStart"/>
            <w:r w:rsidRPr="00FA5535">
              <w:rPr>
                <w:u w:val="single"/>
              </w:rPr>
              <w:t>Mapping</w:t>
            </w:r>
            <w:proofErr w:type="spellEnd"/>
            <w:r w:rsidRPr="00FA5535">
              <w:rPr>
                <w:u w:val="single"/>
              </w:rPr>
              <w:t>:</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Del="00E202A5" w:rsidRDefault="00653D11" w:rsidP="009C7458">
            <w:pPr>
              <w:spacing w:line="240" w:lineRule="auto"/>
              <w:rPr>
                <w:sz w:val="16"/>
                <w:szCs w:val="16"/>
              </w:rPr>
            </w:pPr>
            <w:r w:rsidRPr="00FA5535">
              <w:rPr>
                <w:sz w:val="16"/>
                <w:szCs w:val="16"/>
              </w:rPr>
              <w:t xml:space="preserve">-zie verder </w:t>
            </w:r>
            <w:proofErr w:type="spellStart"/>
            <w:r w:rsidRPr="00FA5535">
              <w:rPr>
                <w:sz w:val="16"/>
                <w:szCs w:val="16"/>
              </w:rPr>
              <w:t>mapping</w:t>
            </w:r>
            <w:proofErr w:type="spellEnd"/>
            <w:r w:rsidRPr="00FA5535">
              <w:rPr>
                <w:sz w:val="16"/>
                <w:szCs w:val="16"/>
              </w:rPr>
              <w:t xml:space="preserve"> in tekstblok burgerlijke staat, variant </w:t>
            </w:r>
            <w:r w:rsidR="009C7458">
              <w:rPr>
                <w:sz w:val="16"/>
                <w:szCs w:val="16"/>
              </w:rPr>
              <w:t>1</w:t>
            </w:r>
          </w:p>
        </w:tc>
      </w:tr>
      <w:tr w:rsidR="00693ABB" w:rsidTr="0083672A">
        <w:tblPrEx>
          <w:tblLook w:val="01E0" w:firstRow="1" w:lastRow="1" w:firstColumn="1" w:lastColumn="1" w:noHBand="0" w:noVBand="0"/>
        </w:tblPrEx>
        <w:tc>
          <w:tcPr>
            <w:tcW w:w="2290" w:type="pct"/>
            <w:shd w:val="clear" w:color="auto" w:fill="auto"/>
          </w:tcPr>
          <w:p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2710" w:type="pct"/>
            <w:shd w:val="clear" w:color="auto" w:fill="auto"/>
          </w:tcPr>
          <w:p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693ABB" w:rsidRPr="00FA5535" w:rsidRDefault="00693ABB" w:rsidP="00C53600">
            <w:pPr>
              <w:rPr>
                <w:u w:val="single"/>
              </w:rPr>
            </w:pPr>
          </w:p>
          <w:p w:rsidR="00693ABB" w:rsidRPr="00FA5535" w:rsidRDefault="00693ABB" w:rsidP="00FA5535">
            <w:pPr>
              <w:spacing w:line="240" w:lineRule="auto"/>
              <w:rPr>
                <w:u w:val="single"/>
              </w:rPr>
            </w:pPr>
            <w:proofErr w:type="spellStart"/>
            <w:r w:rsidRPr="00FA5535">
              <w:rPr>
                <w:u w:val="single"/>
              </w:rPr>
              <w:t>Mapping</w:t>
            </w:r>
            <w:proofErr w:type="spellEnd"/>
            <w:r w:rsidRPr="00FA5535">
              <w:rPr>
                <w:u w:val="single"/>
              </w:rPr>
              <w:t>:</w:t>
            </w:r>
          </w:p>
          <w:p w:rsidR="00693ABB" w:rsidRPr="00FA5535" w:rsidRDefault="00693AB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roofErr w:type="spellStart"/>
            <w:r w:rsidRPr="00FA5535">
              <w:rPr>
                <w:sz w:val="16"/>
                <w:szCs w:val="16"/>
              </w:rPr>
              <w:t>IMKAD_WoonlocatiePersoon</w:t>
            </w:r>
            <w:proofErr w:type="spellEnd"/>
            <w:r w:rsidRPr="00FA5535">
              <w:rPr>
                <w:sz w:val="16"/>
                <w:szCs w:val="16"/>
              </w:rPr>
              <w:t>/</w:t>
            </w:r>
          </w:p>
          <w:p w:rsidR="00693ABB" w:rsidRPr="00FA5535" w:rsidRDefault="00693ABB" w:rsidP="00FA5535">
            <w:pPr>
              <w:spacing w:line="240" w:lineRule="auto"/>
              <w:rPr>
                <w:sz w:val="16"/>
                <w:szCs w:val="16"/>
              </w:rPr>
            </w:pPr>
            <w:r w:rsidRPr="00FA5535">
              <w:rPr>
                <w:sz w:val="16"/>
                <w:szCs w:val="16"/>
              </w:rPr>
              <w:t>-zie verder tekstblok woonadres</w:t>
            </w:r>
          </w:p>
          <w:p w:rsidR="00693ABB" w:rsidRPr="00FA5535" w:rsidRDefault="00693ABB" w:rsidP="00FA5535">
            <w:pPr>
              <w:spacing w:line="240" w:lineRule="auto"/>
              <w:rPr>
                <w:sz w:val="16"/>
                <w:szCs w:val="16"/>
              </w:rPr>
            </w:pPr>
          </w:p>
          <w:p w:rsidR="00693ABB" w:rsidRPr="00FA5535" w:rsidRDefault="00693ABB" w:rsidP="00FA5535">
            <w:pPr>
              <w:spacing w:line="240" w:lineRule="auto"/>
              <w:rPr>
                <w:sz w:val="16"/>
                <w:szCs w:val="16"/>
              </w:rPr>
            </w:pPr>
            <w:r w:rsidRPr="00FA5535">
              <w:rPr>
                <w:sz w:val="16"/>
                <w:szCs w:val="16"/>
              </w:rPr>
              <w:t>//IMKAD_Persoon/GerelateerdPersoon/IndGezamenlijkeWoonlocatie=true</w:t>
            </w:r>
          </w:p>
          <w:p w:rsidR="00693ABB" w:rsidRPr="00FA5535" w:rsidRDefault="00693ABB" w:rsidP="00FA5535">
            <w:pPr>
              <w:spacing w:line="240" w:lineRule="auto"/>
              <w:rPr>
                <w:sz w:val="16"/>
                <w:szCs w:val="16"/>
              </w:rPr>
            </w:pPr>
            <w:r w:rsidRPr="00FA5535">
              <w:rPr>
                <w:sz w:val="16"/>
                <w:szCs w:val="16"/>
              </w:rPr>
              <w:t>-voor elke gerelateerde persoon</w:t>
            </w:r>
          </w:p>
        </w:tc>
      </w:tr>
    </w:tbl>
    <w:p w:rsidR="00FC01DE" w:rsidRDefault="00FC01DE" w:rsidP="00FC01DE">
      <w:pPr>
        <w:pStyle w:val="Kop3"/>
      </w:pPr>
      <w:bookmarkStart w:id="65" w:name="_Toc452628337"/>
      <w:r>
        <w:lastRenderedPageBreak/>
        <w:t>Keuzeblok Niet Natuurlijk Persoon</w:t>
      </w:r>
      <w:bookmarkEnd w:id="65"/>
    </w:p>
    <w:p w:rsidR="00FC01DE" w:rsidRDefault="00FC01DE" w:rsidP="00FC01DE">
      <w:pPr>
        <w:rPr>
          <w:lang w:val="nl"/>
        </w:rPr>
      </w:pPr>
    </w:p>
    <w:p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rsidR="003641FC" w:rsidRDefault="003641FC" w:rsidP="00FB1EF3"/>
    <w:tbl>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54"/>
        <w:gridCol w:w="7888"/>
        <w:gridCol w:w="6"/>
      </w:tblGrid>
      <w:tr w:rsidR="0045268B" w:rsidRPr="00FA5535" w:rsidDel="001036B3" w:rsidTr="0083672A">
        <w:tc>
          <w:tcPr>
            <w:tcW w:w="6254" w:type="dxa"/>
            <w:shd w:val="clear" w:color="auto" w:fill="auto"/>
          </w:tcPr>
          <w:p w:rsidR="0045268B" w:rsidRPr="00FA5535" w:rsidRDefault="00731F8E" w:rsidP="00FA5535">
            <w:pPr>
              <w:tabs>
                <w:tab w:val="left" w:pos="-1440"/>
                <w:tab w:val="left" w:pos="-720"/>
              </w:tabs>
              <w:suppressAutoHyphens/>
              <w:rPr>
                <w:rFonts w:cs="Arial"/>
                <w:color w:val="FF0000"/>
                <w:szCs w:val="18"/>
              </w:rPr>
            </w:pPr>
            <w:r w:rsidRPr="00763CAD">
              <w:rPr>
                <w:rFonts w:cs="Arial"/>
                <w:color w:val="800080"/>
                <w:szCs w:val="18"/>
              </w:rPr>
              <w:t>1.</w:t>
            </w:r>
          </w:p>
        </w:tc>
        <w:tc>
          <w:tcPr>
            <w:tcW w:w="7894" w:type="dxa"/>
            <w:gridSpan w:val="2"/>
            <w:shd w:val="clear" w:color="auto" w:fill="auto"/>
          </w:tcPr>
          <w:p w:rsidR="0045268B" w:rsidRPr="00FA5535" w:rsidRDefault="00892836" w:rsidP="00C83353">
            <w:pPr>
              <w:rPr>
                <w:szCs w:val="18"/>
              </w:rPr>
            </w:pPr>
            <w:r>
              <w:t xml:space="preserve">Optionele tekst. De toelichting nummering is opgenomen in par. </w:t>
            </w:r>
            <w:r>
              <w:fldChar w:fldCharType="begin"/>
            </w:r>
            <w:r>
              <w:instrText xml:space="preserve"> REF _Ref394992078 \r \h </w:instrText>
            </w:r>
            <w:r w:rsidR="0083672A">
              <w:instrText xml:space="preserve"> \* MERGEFORMAT </w:instrText>
            </w:r>
            <w:r>
              <w:fldChar w:fldCharType="separate"/>
            </w:r>
            <w:r w:rsidR="00B56225">
              <w:t>2.4.1</w:t>
            </w:r>
            <w:r>
              <w:fldChar w:fldCharType="end"/>
            </w:r>
            <w:r>
              <w:t>.</w:t>
            </w:r>
          </w:p>
        </w:tc>
      </w:tr>
      <w:tr w:rsidR="0045268B" w:rsidRPr="006E355B" w:rsidTr="0083672A">
        <w:trPr>
          <w:gridAfter w:val="1"/>
          <w:wAfter w:w="6" w:type="dxa"/>
        </w:trPr>
        <w:tc>
          <w:tcPr>
            <w:tcW w:w="6254" w:type="dxa"/>
            <w:shd w:val="clear" w:color="auto" w:fill="auto"/>
          </w:tcPr>
          <w:p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7888" w:type="dxa"/>
            <w:shd w:val="clear" w:color="auto" w:fill="auto"/>
          </w:tcPr>
          <w:p w:rsidR="0045268B" w:rsidRDefault="0045268B" w:rsidP="00C83353">
            <w:r>
              <w:t xml:space="preserve">Verplicht tekstblok. </w:t>
            </w:r>
          </w:p>
          <w:p w:rsidR="0045268B" w:rsidRDefault="0045268B" w:rsidP="00C83353"/>
          <w:p w:rsidR="0045268B" w:rsidRPr="00FA5535" w:rsidRDefault="0045268B" w:rsidP="00C83353">
            <w:pPr>
              <w:rPr>
                <w:u w:val="single"/>
              </w:rPr>
            </w:pPr>
            <w:proofErr w:type="spellStart"/>
            <w:r w:rsidRPr="00FA5535">
              <w:rPr>
                <w:u w:val="single"/>
              </w:rPr>
              <w:t>Mapping</w:t>
            </w:r>
            <w:proofErr w:type="spellEnd"/>
            <w:r w:rsidRPr="00FA5535">
              <w:rPr>
                <w:u w:val="single"/>
              </w:rPr>
              <w:t xml:space="preserve"> rechtspersoon:</w:t>
            </w:r>
          </w:p>
          <w:p w:rsidR="0045268B" w:rsidRPr="00FA5535" w:rsidRDefault="0045268B" w:rsidP="00FA5535">
            <w:pPr>
              <w:spacing w:line="240" w:lineRule="auto"/>
              <w:rPr>
                <w:sz w:val="16"/>
                <w:szCs w:val="16"/>
              </w:rPr>
            </w:pPr>
            <w:r w:rsidRPr="00FA5535">
              <w:rPr>
                <w:sz w:val="16"/>
                <w:szCs w:val="16"/>
              </w:rPr>
              <w:t>//</w:t>
            </w:r>
            <w:proofErr w:type="spellStart"/>
            <w:r w:rsidRPr="00FA5535">
              <w:rPr>
                <w:sz w:val="16"/>
                <w:szCs w:val="16"/>
              </w:rPr>
              <w:t>IMKAD_Persoon</w:t>
            </w:r>
            <w:proofErr w:type="spellEnd"/>
            <w:r w:rsidRPr="00FA5535">
              <w:rPr>
                <w:sz w:val="16"/>
                <w:szCs w:val="16"/>
              </w:rPr>
              <w:t>/</w:t>
            </w:r>
          </w:p>
          <w:p w:rsidR="001071C5" w:rsidRPr="00FA5535" w:rsidRDefault="001071C5" w:rsidP="00FA5535">
            <w:pPr>
              <w:spacing w:line="240" w:lineRule="auto"/>
              <w:ind w:left="227"/>
              <w:rPr>
                <w:sz w:val="16"/>
                <w:szCs w:val="16"/>
              </w:rPr>
            </w:pPr>
            <w:r w:rsidRPr="00FA5535">
              <w:rPr>
                <w:sz w:val="16"/>
                <w:szCs w:val="16"/>
              </w:rPr>
              <w:t>./</w:t>
            </w:r>
            <w:proofErr w:type="spellStart"/>
            <w:r w:rsidRPr="00FA5535">
              <w:rPr>
                <w:sz w:val="16"/>
                <w:szCs w:val="16"/>
              </w:rPr>
              <w:t>tia_Gegevens</w:t>
            </w:r>
            <w:proofErr w:type="spellEnd"/>
            <w:r w:rsidRPr="00FA5535">
              <w:rPr>
                <w:sz w:val="16"/>
                <w:szCs w:val="16"/>
              </w:rPr>
              <w:t>[</w:t>
            </w:r>
            <w:proofErr w:type="spellStart"/>
            <w:r w:rsidRPr="00FA5535">
              <w:rPr>
                <w:sz w:val="16"/>
                <w:szCs w:val="16"/>
              </w:rPr>
              <w:t>NHR_Rechtspersoon</w:t>
            </w:r>
            <w:proofErr w:type="spellEnd"/>
            <w:r w:rsidRPr="00FA5535">
              <w:rPr>
                <w:sz w:val="16"/>
                <w:szCs w:val="16"/>
              </w:rPr>
              <w:t>]</w:t>
            </w:r>
          </w:p>
          <w:p w:rsidR="0045268B" w:rsidRPr="006E355B" w:rsidRDefault="0045268B" w:rsidP="00FA5535">
            <w:pPr>
              <w:spacing w:line="240" w:lineRule="auto"/>
            </w:pPr>
            <w:r w:rsidRPr="00FA5535">
              <w:rPr>
                <w:sz w:val="16"/>
                <w:szCs w:val="16"/>
              </w:rPr>
              <w:t>-zie verder tekstblok Rechtspersoon</w:t>
            </w:r>
          </w:p>
        </w:tc>
      </w:tr>
      <w:tr w:rsidR="0045268B" w:rsidRPr="0045268B" w:rsidTr="0083672A">
        <w:trPr>
          <w:gridAfter w:val="1"/>
          <w:wAfter w:w="6" w:type="dxa"/>
        </w:trPr>
        <w:tc>
          <w:tcPr>
            <w:tcW w:w="6254" w:type="dxa"/>
            <w:shd w:val="clear" w:color="auto" w:fill="auto"/>
          </w:tcPr>
          <w:p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7888" w:type="dxa"/>
            <w:shd w:val="clear" w:color="auto" w:fill="auto"/>
          </w:tcPr>
          <w:p w:rsidR="0045268B" w:rsidRDefault="0045268B" w:rsidP="00FA5535">
            <w:pPr>
              <w:spacing w:before="72"/>
            </w:pPr>
            <w:r w:rsidRPr="00B42BAF">
              <w:t>Optioneel postadres.</w:t>
            </w:r>
          </w:p>
          <w:p w:rsidR="0045268B" w:rsidRPr="00FA5535" w:rsidRDefault="0045268B" w:rsidP="00C83353">
            <w:pPr>
              <w:rPr>
                <w:color w:val="3366FF"/>
              </w:rPr>
            </w:pPr>
          </w:p>
          <w:p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rsidR="0045268B" w:rsidRDefault="0045268B" w:rsidP="00C83353"/>
          <w:p w:rsidR="0045268B" w:rsidRPr="00FA5535" w:rsidRDefault="0045268B" w:rsidP="00C83353">
            <w:pPr>
              <w:rPr>
                <w:szCs w:val="18"/>
              </w:rPr>
            </w:pPr>
            <w:r>
              <w:t>Voor het adres moet gekozen worden uit binnenlands adres, postbus adres of buitenlands adres.</w:t>
            </w:r>
          </w:p>
          <w:p w:rsidR="0045268B" w:rsidRPr="00FA5535" w:rsidRDefault="0045268B" w:rsidP="00C83353">
            <w:pPr>
              <w:rPr>
                <w:szCs w:val="18"/>
              </w:rPr>
            </w:pPr>
          </w:p>
          <w:p w:rsidR="0045268B" w:rsidRPr="00FA5535" w:rsidRDefault="0045268B" w:rsidP="00C83353">
            <w:pPr>
              <w:rPr>
                <w:szCs w:val="18"/>
              </w:rPr>
            </w:pPr>
            <w:r w:rsidRPr="00FA5535">
              <w:rPr>
                <w:szCs w:val="18"/>
              </w:rPr>
              <w:t xml:space="preserve">Voor plaats en land moet gekozen worden uit een </w:t>
            </w:r>
            <w:proofErr w:type="spellStart"/>
            <w:r w:rsidRPr="00FA5535">
              <w:rPr>
                <w:szCs w:val="18"/>
              </w:rPr>
              <w:t>waardelijst</w:t>
            </w:r>
            <w:proofErr w:type="spellEnd"/>
            <w:r w:rsidRPr="00FA5535">
              <w:rPr>
                <w:szCs w:val="18"/>
              </w:rPr>
              <w:t>.</w:t>
            </w:r>
          </w:p>
          <w:p w:rsidR="0045268B" w:rsidRPr="00FA5535" w:rsidRDefault="0045268B" w:rsidP="00FA5535">
            <w:pPr>
              <w:spacing w:line="240" w:lineRule="auto"/>
              <w:rPr>
                <w:szCs w:val="18"/>
              </w:rPr>
            </w:pPr>
          </w:p>
          <w:p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rsidR="00C83353" w:rsidRPr="00FA5535" w:rsidRDefault="00C83353" w:rsidP="00FA5535">
            <w:pPr>
              <w:pStyle w:val="streepje"/>
              <w:numPr>
                <w:ilvl w:val="0"/>
                <w:numId w:val="0"/>
              </w:numPr>
              <w:spacing w:line="240" w:lineRule="auto"/>
              <w:rPr>
                <w:sz w:val="16"/>
                <w:szCs w:val="16"/>
                <w:lang w:val="nl-NL"/>
              </w:rPr>
            </w:pPr>
          </w:p>
          <w:p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binnenlandsadres: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/adres/</w:t>
            </w:r>
            <w:proofErr w:type="spellStart"/>
            <w:r w:rsidRPr="00FA5535">
              <w:rPr>
                <w:sz w:val="16"/>
                <w:szCs w:val="16"/>
                <w:lang w:val="nl-NL"/>
              </w:rPr>
              <w:t>binnenlandsAdres</w:t>
            </w:r>
            <w:proofErr w:type="spellEnd"/>
            <w:r w:rsidRPr="00FA5535">
              <w:rPr>
                <w:sz w:val="16"/>
                <w:szCs w:val="16"/>
                <w:lang w:val="nl-NL"/>
              </w:rPr>
              <w:t>/</w:t>
            </w:r>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/postcode</w:t>
            </w:r>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BAG_Woonplaats</w:t>
            </w:r>
            <w:proofErr w:type="spellEnd"/>
            <w:r w:rsidRPr="00FA5535">
              <w:rPr>
                <w:sz w:val="16"/>
                <w:szCs w:val="16"/>
              </w:rPr>
              <w:t>/woonplaatsnaam</w:t>
            </w:r>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BAG_OpenbareRuimte</w:t>
            </w:r>
            <w:proofErr w:type="spellEnd"/>
            <w:r w:rsidRPr="00FA5535">
              <w:rPr>
                <w:sz w:val="16"/>
                <w:szCs w:val="16"/>
              </w:rPr>
              <w:t>/</w:t>
            </w:r>
            <w:proofErr w:type="spellStart"/>
            <w:r w:rsidRPr="00FA5535">
              <w:rPr>
                <w:sz w:val="16"/>
                <w:szCs w:val="16"/>
              </w:rPr>
              <w:t>openbareRuimteNaam</w:t>
            </w:r>
            <w:proofErr w:type="spellEnd"/>
          </w:p>
          <w:p w:rsidR="0045268B" w:rsidRPr="00FA5535" w:rsidRDefault="0045268B" w:rsidP="00FA5535">
            <w:pPr>
              <w:spacing w:line="240" w:lineRule="auto"/>
              <w:ind w:left="227"/>
              <w:rPr>
                <w:sz w:val="16"/>
                <w:szCs w:val="16"/>
              </w:rPr>
            </w:pPr>
            <w:r w:rsidRPr="00FA5535">
              <w:rPr>
                <w:sz w:val="16"/>
                <w:szCs w:val="16"/>
              </w:rPr>
              <w:tab/>
              <w:t>./</w:t>
            </w:r>
            <w:proofErr w:type="spellStart"/>
            <w:r w:rsidRPr="00FA5535">
              <w:rPr>
                <w:sz w:val="16"/>
                <w:szCs w:val="16"/>
              </w:rPr>
              <w:t>BAG_NummerAanduiding</w:t>
            </w:r>
            <w:proofErr w:type="spellEnd"/>
            <w:r w:rsidRPr="00FA5535">
              <w:rPr>
                <w:sz w:val="16"/>
                <w:szCs w:val="16"/>
              </w:rPr>
              <w:t>/huisnummer</w:t>
            </w:r>
          </w:p>
          <w:p w:rsidR="0045268B" w:rsidRPr="00FA5535" w:rsidRDefault="0045268B" w:rsidP="00FA5535">
            <w:pPr>
              <w:spacing w:line="240" w:lineRule="auto"/>
              <w:ind w:left="227"/>
              <w:rPr>
                <w:sz w:val="16"/>
                <w:szCs w:val="16"/>
              </w:rPr>
            </w:pPr>
            <w:r w:rsidRPr="00FA5535">
              <w:rPr>
                <w:sz w:val="16"/>
                <w:szCs w:val="16"/>
              </w:rPr>
              <w:lastRenderedPageBreak/>
              <w:tab/>
              <w:t>./</w:t>
            </w:r>
            <w:proofErr w:type="spellStart"/>
            <w:r w:rsidRPr="00FA5535">
              <w:rPr>
                <w:sz w:val="16"/>
                <w:szCs w:val="16"/>
              </w:rPr>
              <w:t>BAG_NummerAanduiding</w:t>
            </w:r>
            <w:proofErr w:type="spellEnd"/>
            <w:r w:rsidRPr="00FA5535">
              <w:rPr>
                <w:sz w:val="16"/>
                <w:szCs w:val="16"/>
              </w:rPr>
              <w:t>/huisletter</w:t>
            </w:r>
          </w:p>
          <w:p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rsidR="0045268B" w:rsidRPr="00FA5535" w:rsidRDefault="0045268B" w:rsidP="00FA5535">
            <w:pPr>
              <w:pStyle w:val="streepje"/>
              <w:numPr>
                <w:ilvl w:val="0"/>
                <w:numId w:val="0"/>
              </w:numPr>
              <w:rPr>
                <w:u w:val="single"/>
                <w:lang w:val="nl-NL"/>
              </w:rPr>
            </w:pPr>
            <w:proofErr w:type="spellStart"/>
            <w:r w:rsidRPr="00FA5535">
              <w:rPr>
                <w:u w:val="single"/>
                <w:lang w:val="nl-NL"/>
              </w:rPr>
              <w:t>Mapping</w:t>
            </w:r>
            <w:proofErr w:type="spellEnd"/>
            <w:r w:rsidRPr="00FA5535">
              <w:rPr>
                <w:u w:val="single"/>
                <w:lang w:val="nl-NL"/>
              </w:rPr>
              <w:t xml:space="preserve"> buitenlandsadres:</w:t>
            </w:r>
          </w:p>
          <w:p w:rsidR="00914053" w:rsidRDefault="0045268B" w:rsidP="00FA5535">
            <w:pPr>
              <w:pStyle w:val="streepje"/>
              <w:numPr>
                <w:ilvl w:val="0"/>
                <w:numId w:val="0"/>
              </w:numPr>
              <w:spacing w:line="240" w:lineRule="auto"/>
              <w:rPr>
                <w:sz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w:t>
            </w:r>
            <w:r w:rsidRPr="00FA5535">
              <w:rPr>
                <w:sz w:val="16"/>
                <w:lang w:val="nl-NL"/>
              </w:rPr>
              <w:t>adres/</w:t>
            </w:r>
            <w:proofErr w:type="spellStart"/>
            <w:r w:rsidRPr="00FA5535">
              <w:rPr>
                <w:sz w:val="16"/>
                <w:lang w:val="nl-NL"/>
              </w:rPr>
              <w:t>buitenlandsAdres</w:t>
            </w:r>
            <w:proofErr w:type="spellEnd"/>
            <w:r w:rsidRPr="00FA5535">
              <w:rPr>
                <w:sz w:val="16"/>
                <w:lang w:val="nl-NL"/>
              </w:rPr>
              <w:t>/</w:t>
            </w:r>
          </w:p>
          <w:p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rsidR="0045268B" w:rsidRPr="007F1D70" w:rsidRDefault="0045268B" w:rsidP="00FA5535">
            <w:pPr>
              <w:spacing w:line="240" w:lineRule="auto"/>
              <w:ind w:left="227"/>
              <w:rPr>
                <w:sz w:val="16"/>
              </w:rPr>
            </w:pPr>
            <w:r w:rsidRPr="007F1D70">
              <w:rPr>
                <w:sz w:val="16"/>
              </w:rPr>
              <w:tab/>
              <w:t>./regio</w:t>
            </w:r>
          </w:p>
          <w:p w:rsidR="0045268B" w:rsidRPr="007F1D70" w:rsidRDefault="0045268B" w:rsidP="00FA5535">
            <w:pPr>
              <w:spacing w:line="240" w:lineRule="auto"/>
              <w:ind w:left="227"/>
              <w:rPr>
                <w:sz w:val="16"/>
              </w:rPr>
            </w:pPr>
            <w:r w:rsidRPr="007F1D70">
              <w:rPr>
                <w:sz w:val="16"/>
              </w:rPr>
              <w:tab/>
              <w:t>./land</w:t>
            </w:r>
          </w:p>
          <w:p w:rsidR="0045268B" w:rsidRPr="007F1D70" w:rsidRDefault="0045268B" w:rsidP="00FA5535">
            <w:pPr>
              <w:spacing w:before="72"/>
              <w:rPr>
                <w:sz w:val="16"/>
              </w:rPr>
            </w:pPr>
            <w:proofErr w:type="spellStart"/>
            <w:r w:rsidRPr="007F1D70">
              <w:rPr>
                <w:u w:val="single"/>
              </w:rPr>
              <w:t>Mapping</w:t>
            </w:r>
            <w:proofErr w:type="spellEnd"/>
            <w:r w:rsidRPr="007F1D70">
              <w:rPr>
                <w:u w:val="single"/>
              </w:rPr>
              <w:t xml:space="preserve"> postbusadres: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w:t>
            </w:r>
            <w:proofErr w:type="spellStart"/>
            <w:r w:rsidRPr="00FA5535">
              <w:rPr>
                <w:sz w:val="16"/>
                <w:szCs w:val="16"/>
                <w:lang w:val="nl-NL"/>
              </w:rPr>
              <w:t>IMKAD_Persoon</w:t>
            </w:r>
            <w:proofErr w:type="spellEnd"/>
            <w:r w:rsidRPr="00FA5535">
              <w:rPr>
                <w:sz w:val="16"/>
                <w:szCs w:val="16"/>
                <w:lang w:val="nl-NL"/>
              </w:rPr>
              <w:t>/</w:t>
            </w:r>
            <w:proofErr w:type="spellStart"/>
            <w:r w:rsidRPr="00FA5535">
              <w:rPr>
                <w:sz w:val="16"/>
                <w:szCs w:val="16"/>
                <w:lang w:val="nl-NL"/>
              </w:rPr>
              <w:t>IMKAD_PostlocatiePersoon</w:t>
            </w:r>
            <w:proofErr w:type="spellEnd"/>
            <w:r w:rsidRPr="00FA5535">
              <w:rPr>
                <w:sz w:val="16"/>
                <w:szCs w:val="16"/>
                <w:lang w:val="nl-NL"/>
              </w:rPr>
              <w:t xml:space="preserve">/adres/ </w:t>
            </w:r>
            <w:proofErr w:type="spellStart"/>
            <w:r w:rsidRPr="00FA5535">
              <w:rPr>
                <w:sz w:val="16"/>
                <w:szCs w:val="16"/>
                <w:lang w:val="nl-NL"/>
              </w:rPr>
              <w:t>Imkad_AdreskeuzePI</w:t>
            </w:r>
            <w:proofErr w:type="spellEnd"/>
            <w:r w:rsidRPr="00FA5535">
              <w:rPr>
                <w:sz w:val="16"/>
                <w:szCs w:val="16"/>
                <w:lang w:val="nl-NL"/>
              </w:rPr>
              <w:t>/</w:t>
            </w:r>
            <w:proofErr w:type="spellStart"/>
            <w:r w:rsidRPr="00FA5535">
              <w:rPr>
                <w:sz w:val="16"/>
                <w:szCs w:val="16"/>
                <w:lang w:val="nl-NL"/>
              </w:rPr>
              <w:t>postbusAdres</w:t>
            </w:r>
            <w:proofErr w:type="spellEnd"/>
            <w:r w:rsidRPr="00FA5535">
              <w:rPr>
                <w:sz w:val="16"/>
                <w:szCs w:val="16"/>
                <w:lang w:val="nl-NL"/>
              </w:rPr>
              <w:t>/</w:t>
            </w:r>
          </w:p>
          <w:p w:rsidR="0045268B" w:rsidRPr="00FA5535" w:rsidRDefault="0045268B" w:rsidP="00FA5535">
            <w:pPr>
              <w:spacing w:line="240" w:lineRule="auto"/>
              <w:ind w:left="227"/>
              <w:rPr>
                <w:sz w:val="16"/>
                <w:szCs w:val="16"/>
              </w:rPr>
            </w:pPr>
            <w:r w:rsidRPr="00FA5535">
              <w:rPr>
                <w:sz w:val="16"/>
                <w:szCs w:val="16"/>
              </w:rPr>
              <w:tab/>
              <w:t>./postbusnummer</w:t>
            </w:r>
          </w:p>
          <w:p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rsidR="0045268B" w:rsidRPr="0045268B" w:rsidRDefault="0045268B" w:rsidP="00FA5535">
            <w:pPr>
              <w:spacing w:line="240" w:lineRule="auto"/>
              <w:ind w:left="227"/>
            </w:pPr>
            <w:r w:rsidRPr="00FA5535">
              <w:rPr>
                <w:sz w:val="16"/>
                <w:szCs w:val="16"/>
              </w:rPr>
              <w:tab/>
              <w:t>./woonplaatsnaam</w:t>
            </w:r>
          </w:p>
        </w:tc>
      </w:tr>
      <w:tr w:rsidR="005C34D5" w:rsidRPr="00FA5535" w:rsidTr="0083672A">
        <w:trPr>
          <w:gridAfter w:val="1"/>
          <w:wAfter w:w="6" w:type="dxa"/>
        </w:trPr>
        <w:tc>
          <w:tcPr>
            <w:tcW w:w="6254" w:type="dxa"/>
            <w:shd w:val="clear" w:color="auto" w:fill="auto"/>
          </w:tcPr>
          <w:p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7888" w:type="dxa"/>
            <w:shd w:val="clear" w:color="auto" w:fill="auto"/>
          </w:tcPr>
          <w:p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rsidR="005F242A" w:rsidRPr="00FA5535" w:rsidRDefault="005F242A" w:rsidP="00FA5535">
            <w:pPr>
              <w:pStyle w:val="streepje"/>
              <w:numPr>
                <w:ilvl w:val="0"/>
                <w:numId w:val="0"/>
              </w:numPr>
              <w:rPr>
                <w:szCs w:val="18"/>
              </w:rPr>
            </w:pPr>
          </w:p>
          <w:p w:rsidR="005F242A" w:rsidRPr="00FA5535" w:rsidRDefault="005F242A" w:rsidP="00FA5535">
            <w:pPr>
              <w:pStyle w:val="streepje"/>
              <w:numPr>
                <w:ilvl w:val="0"/>
                <w:numId w:val="0"/>
              </w:numPr>
              <w:rPr>
                <w:u w:val="single"/>
              </w:rPr>
            </w:pPr>
            <w:r w:rsidRPr="00FA5535">
              <w:rPr>
                <w:u w:val="single"/>
              </w:rPr>
              <w:t>Mapping faillissement:</w:t>
            </w:r>
          </w:p>
          <w:p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proofErr w:type="spellStart"/>
            <w:r w:rsidRPr="00FA5535">
              <w:rPr>
                <w:sz w:val="16"/>
                <w:szCs w:val="16"/>
                <w:lang w:val="nl-NL"/>
              </w:rPr>
              <w:t>TekstKeuze</w:t>
            </w:r>
            <w:proofErr w:type="spellEnd"/>
          </w:p>
          <w:p w:rsidR="005F242A" w:rsidRPr="00FA5535" w:rsidRDefault="005F242A"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k_Faillissement</w:t>
            </w:r>
            <w:proofErr w:type="spellEnd"/>
            <w:r w:rsidRPr="00FA5535">
              <w:rPr>
                <w:sz w:val="16"/>
                <w:szCs w:val="16"/>
              </w:rPr>
              <w:t>)</w:t>
            </w:r>
          </w:p>
          <w:p w:rsidR="005F242A" w:rsidRPr="000437B6" w:rsidRDefault="005F242A" w:rsidP="00FA5535">
            <w:pPr>
              <w:snapToGrid w:val="0"/>
              <w:spacing w:line="240" w:lineRule="auto"/>
              <w:rPr>
                <w:sz w:val="16"/>
                <w:szCs w:val="16"/>
              </w:rPr>
            </w:pPr>
            <w:r w:rsidRPr="00763CAD">
              <w:rPr>
                <w:sz w:val="16"/>
                <w:szCs w:val="16"/>
              </w:rPr>
              <w:tab/>
              <w:t>./tekst (in faillissement)</w:t>
            </w:r>
          </w:p>
        </w:tc>
      </w:tr>
    </w:tbl>
    <w:p w:rsidR="00E7249E" w:rsidRDefault="00E7249E"/>
    <w:p w:rsidR="00E07106" w:rsidRPr="006B6EB9" w:rsidRDefault="00E07106" w:rsidP="00E07106">
      <w:pPr>
        <w:pStyle w:val="Kop2"/>
        <w:pageBreakBefore/>
      </w:pPr>
      <w:bookmarkStart w:id="66" w:name="_Ref320257015"/>
      <w:bookmarkStart w:id="67" w:name="_Toc452628338"/>
      <w:bookmarkStart w:id="68" w:name="_Ref320188556"/>
      <w:r w:rsidRPr="006B6EB9">
        <w:lastRenderedPageBreak/>
        <w:t>Gevolmachtigde</w:t>
      </w:r>
      <w:r w:rsidR="002B07DC" w:rsidRPr="006B6EB9">
        <w:t xml:space="preserve"> Rechthebbenden</w:t>
      </w:r>
      <w:bookmarkEnd w:id="66"/>
      <w:bookmarkEnd w:id="67"/>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7"/>
        <w:gridCol w:w="7685"/>
      </w:tblGrid>
      <w:tr w:rsidR="00E07106" w:rsidRPr="000437B6" w:rsidTr="0083672A">
        <w:tc>
          <w:tcPr>
            <w:tcW w:w="2238" w:type="pct"/>
            <w:shd w:val="clear" w:color="auto" w:fill="auto"/>
          </w:tcPr>
          <w:p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2762" w:type="pct"/>
            <w:shd w:val="clear" w:color="auto" w:fill="auto"/>
          </w:tcPr>
          <w:p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rsidR="00E07106" w:rsidRPr="00FA5535" w:rsidRDefault="00E07106" w:rsidP="00FA5535">
            <w:pPr>
              <w:autoSpaceDE w:val="0"/>
              <w:autoSpaceDN w:val="0"/>
              <w:adjustRightInd w:val="0"/>
              <w:rPr>
                <w:rFonts w:cs="Arial"/>
                <w:snapToGrid/>
                <w:szCs w:val="18"/>
              </w:rPr>
            </w:pPr>
          </w:p>
          <w:p w:rsidR="00E07106" w:rsidRPr="00763CAD" w:rsidRDefault="00E07106" w:rsidP="00FA5535">
            <w:pPr>
              <w:spacing w:line="240" w:lineRule="auto"/>
              <w:rPr>
                <w:u w:val="single"/>
              </w:rPr>
            </w:pPr>
            <w:proofErr w:type="spellStart"/>
            <w:r w:rsidRPr="00FA5535">
              <w:rPr>
                <w:u w:val="single"/>
              </w:rPr>
              <w:t>Mapping</w:t>
            </w:r>
            <w:proofErr w:type="spellEnd"/>
            <w:r w:rsidR="0000748B" w:rsidRPr="00FA5535">
              <w:rPr>
                <w:u w:val="single"/>
              </w:rPr>
              <w:t xml:space="preserve"> gevolmachtigde rechthebbenden</w:t>
            </w:r>
            <w:r w:rsidRPr="00763CAD">
              <w:rPr>
                <w:u w:val="single"/>
              </w:rPr>
              <w:t>:</w:t>
            </w:r>
          </w:p>
          <w:p w:rsidR="00E07106" w:rsidRPr="000437B6" w:rsidRDefault="00E07106" w:rsidP="00FA5535">
            <w:pPr>
              <w:spacing w:line="240" w:lineRule="auto"/>
              <w:rPr>
                <w:sz w:val="16"/>
                <w:szCs w:val="16"/>
              </w:rPr>
            </w:pPr>
            <w:r w:rsidRPr="000437B6">
              <w:rPr>
                <w:sz w:val="16"/>
                <w:szCs w:val="16"/>
              </w:rPr>
              <w:t>//</w:t>
            </w:r>
            <w:proofErr w:type="spellStart"/>
            <w:r w:rsidRPr="000437B6">
              <w:rPr>
                <w:sz w:val="16"/>
                <w:szCs w:val="16"/>
              </w:rPr>
              <w:t>IMKAD_AangebodenStuk</w:t>
            </w:r>
            <w:proofErr w:type="spellEnd"/>
            <w:r w:rsidRPr="000437B6">
              <w:rPr>
                <w:sz w:val="16"/>
                <w:szCs w:val="16"/>
              </w:rPr>
              <w:t>/Partij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rsidR="007D6999" w:rsidRPr="00D10E89" w:rsidRDefault="007D6999" w:rsidP="00E07106">
      <w:pPr>
        <w:pStyle w:val="Kop2"/>
      </w:pPr>
      <w:bookmarkStart w:id="69" w:name="_Ref320257086"/>
      <w:bookmarkStart w:id="70" w:name="_Toc452628339"/>
      <w:r w:rsidRPr="00D10E89">
        <w:t>Rechthebbenden</w:t>
      </w:r>
      <w:bookmarkEnd w:id="68"/>
      <w:bookmarkEnd w:id="69"/>
      <w:bookmarkEnd w:id="70"/>
    </w:p>
    <w:p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rsidR="007D6999" w:rsidRPr="00C83353" w:rsidRDefault="007D6999" w:rsidP="007D6999">
      <w:pPr>
        <w:rPr>
          <w:color w:val="C0C0C0"/>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1"/>
        <w:gridCol w:w="7678"/>
      </w:tblGrid>
      <w:tr w:rsidR="0078103D" w:rsidRPr="005D01C5" w:rsidTr="0083672A">
        <w:tc>
          <w:tcPr>
            <w:tcW w:w="2238" w:type="pct"/>
            <w:shd w:val="clear" w:color="auto" w:fill="auto"/>
          </w:tcPr>
          <w:p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762" w:type="pct"/>
            <w:shd w:val="clear" w:color="auto" w:fill="auto"/>
          </w:tcPr>
          <w:p w:rsidR="006B6EB9" w:rsidRDefault="0078103D" w:rsidP="006B6EB9">
            <w:r w:rsidRPr="00FA5535">
              <w:rPr>
                <w:szCs w:val="18"/>
              </w:rPr>
              <w:t>Optionele tweede partij</w:t>
            </w:r>
            <w:r w:rsidR="006B6EB9" w:rsidRPr="00FA5535">
              <w:rPr>
                <w:szCs w:val="18"/>
              </w:rPr>
              <w:t xml:space="preserve">, met </w:t>
            </w:r>
            <w:r w:rsidR="006B6EB9">
              <w:t>verplichte keuze tussen:</w:t>
            </w:r>
          </w:p>
          <w:p w:rsidR="006B6EB9" w:rsidRDefault="006B6EB9" w:rsidP="006B6EB9">
            <w:pPr>
              <w:pStyle w:val="streepje"/>
            </w:pPr>
            <w:r>
              <w:t>Keuzeblok Natuurlijk Persoon,</w:t>
            </w:r>
          </w:p>
          <w:p w:rsidR="006B6EB9" w:rsidRDefault="006B6EB9" w:rsidP="006B6EB9">
            <w:pPr>
              <w:pStyle w:val="streepje"/>
            </w:pPr>
            <w:r>
              <w:t>Keuzeblok Niet Natuurlijk Persoon,</w:t>
            </w:r>
          </w:p>
          <w:p w:rsidR="007358E6" w:rsidRDefault="007358E6" w:rsidP="006B6EB9">
            <w:pPr>
              <w:rPr>
                <w:lang w:val="nl"/>
              </w:rPr>
            </w:pPr>
          </w:p>
          <w:p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rsidR="006C30DF" w:rsidRPr="00FA5535" w:rsidRDefault="006C30DF" w:rsidP="006B6EB9">
            <w:pPr>
              <w:rPr>
                <w:lang w:val="nl"/>
              </w:rPr>
            </w:pPr>
          </w:p>
          <w:p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rsidR="00B54F54" w:rsidRPr="00FA5535" w:rsidRDefault="00B54F54" w:rsidP="0054535E">
            <w:pPr>
              <w:rPr>
                <w:szCs w:val="18"/>
              </w:rPr>
            </w:pPr>
          </w:p>
          <w:p w:rsidR="00B54F54" w:rsidRPr="00FA5535" w:rsidRDefault="00B54F54" w:rsidP="00B54F54">
            <w:pPr>
              <w:rPr>
                <w:u w:val="single"/>
              </w:rPr>
            </w:pPr>
            <w:proofErr w:type="spellStart"/>
            <w:r w:rsidRPr="00FA5535">
              <w:rPr>
                <w:u w:val="single"/>
              </w:rPr>
              <w:t>Mapping</w:t>
            </w:r>
            <w:proofErr w:type="spellEnd"/>
            <w:r w:rsidRPr="00FA5535">
              <w:rPr>
                <w:u w:val="single"/>
              </w:rPr>
              <w:t xml:space="preserve"> partij:</w:t>
            </w:r>
          </w:p>
          <w:p w:rsidR="00B54F54" w:rsidRPr="005D01C5" w:rsidRDefault="00B54F54"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rsidR="00125B5F" w:rsidRPr="00FA5535" w:rsidRDefault="00125B5F" w:rsidP="00FA5535">
            <w:pPr>
              <w:spacing w:line="240" w:lineRule="auto"/>
              <w:rPr>
                <w:sz w:val="16"/>
                <w:szCs w:val="16"/>
              </w:rPr>
            </w:pPr>
          </w:p>
          <w:p w:rsidR="00AB57A3" w:rsidRPr="00FA5535" w:rsidRDefault="00AB57A3" w:rsidP="00FA5535">
            <w:pPr>
              <w:spacing w:line="240" w:lineRule="auto"/>
              <w:rPr>
                <w:sz w:val="16"/>
                <w:szCs w:val="16"/>
                <w:u w:val="single"/>
              </w:rPr>
            </w:pPr>
            <w:proofErr w:type="spellStart"/>
            <w:r w:rsidRPr="00FA5535">
              <w:rPr>
                <w:szCs w:val="18"/>
                <w:u w:val="single"/>
              </w:rPr>
              <w:t>Mapping</w:t>
            </w:r>
            <w:proofErr w:type="spellEnd"/>
            <w:r w:rsidRPr="00FA5535">
              <w:rPr>
                <w:szCs w:val="18"/>
                <w:u w:val="single"/>
              </w:rPr>
              <w:t xml:space="preserve"> persoon:</w:t>
            </w:r>
          </w:p>
          <w:p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rsidR="006B6EB9" w:rsidRPr="00FA5535" w:rsidRDefault="006B6EB9" w:rsidP="00FA5535">
            <w:pPr>
              <w:spacing w:line="240" w:lineRule="auto"/>
              <w:rPr>
                <w:sz w:val="16"/>
                <w:szCs w:val="16"/>
              </w:rPr>
            </w:pPr>
          </w:p>
          <w:p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w:t>
            </w:r>
            <w:proofErr w:type="spellStart"/>
            <w:r w:rsidRPr="00FA5535">
              <w:rPr>
                <w:sz w:val="16"/>
                <w:szCs w:val="16"/>
              </w:rPr>
              <w:t>aanduidingPartij</w:t>
            </w:r>
            <w:proofErr w:type="spellEnd"/>
            <w:r w:rsidRPr="00FA5535">
              <w:rPr>
                <w:sz w:val="16"/>
                <w:szCs w:val="16"/>
              </w:rPr>
              <w:t>, ./</w:t>
            </w:r>
            <w:proofErr w:type="spellStart"/>
            <w:r w:rsidRPr="00FA5535">
              <w:rPr>
                <w:sz w:val="16"/>
                <w:szCs w:val="16"/>
              </w:rPr>
              <w:t>aanduidingPartij</w:t>
            </w:r>
            <w:proofErr w:type="spellEnd"/>
            <w:r w:rsidRPr="00FA5535">
              <w:rPr>
                <w:sz w:val="16"/>
                <w:szCs w:val="16"/>
              </w:rPr>
              <w:t xml:space="preserve"> is een verplicht element in XSD </w:t>
            </w:r>
            <w:proofErr w:type="spellStart"/>
            <w:r w:rsidRPr="00FA5535">
              <w:rPr>
                <w:sz w:val="16"/>
                <w:szCs w:val="16"/>
              </w:rPr>
              <w:t>StukAlgemeen</w:t>
            </w:r>
            <w:proofErr w:type="spellEnd"/>
            <w:r w:rsidRPr="00FA5535">
              <w:rPr>
                <w:sz w:val="16"/>
                <w:szCs w:val="16"/>
              </w:rPr>
              <w:t>. Dit is noodzakelijk voor de aanduiding van de //Partij in alle modellen. Daarom moet ook //Partij/Partij/</w:t>
            </w:r>
            <w:proofErr w:type="spellStart"/>
            <w:r w:rsidRPr="00FA5535">
              <w:rPr>
                <w:sz w:val="16"/>
                <w:szCs w:val="16"/>
              </w:rPr>
              <w:t>aanduidingPartij</w:t>
            </w:r>
            <w:proofErr w:type="spellEnd"/>
            <w:r w:rsidRPr="00FA5535">
              <w:rPr>
                <w:sz w:val="16"/>
                <w:szCs w:val="16"/>
              </w:rPr>
              <w:t xml:space="preserve"> gevuld zijn met een zelf te bepalen waarde, bijvoorbeeld de </w:t>
            </w:r>
            <w:proofErr w:type="spellStart"/>
            <w:r w:rsidRPr="00FA5535">
              <w:rPr>
                <w:sz w:val="16"/>
                <w:szCs w:val="16"/>
              </w:rPr>
              <w:t>id</w:t>
            </w:r>
            <w:proofErr w:type="spellEnd"/>
            <w:r w:rsidRPr="00FA5535">
              <w:rPr>
                <w:sz w:val="16"/>
                <w:szCs w:val="16"/>
              </w:rPr>
              <w:t xml:space="preserve"> van de partij. </w:t>
            </w:r>
          </w:p>
          <w:p w:rsidR="006C7860" w:rsidRPr="00FA5535" w:rsidRDefault="006C7860" w:rsidP="00FA5535">
            <w:pPr>
              <w:spacing w:line="240" w:lineRule="auto"/>
              <w:rPr>
                <w:sz w:val="16"/>
                <w:szCs w:val="16"/>
              </w:rPr>
            </w:pPr>
          </w:p>
          <w:p w:rsidR="006B6EB9" w:rsidRPr="00FA5535" w:rsidRDefault="006B6EB9" w:rsidP="00FA5535">
            <w:pPr>
              <w:spacing w:line="240" w:lineRule="auto"/>
              <w:rPr>
                <w:u w:val="single"/>
              </w:rPr>
            </w:pPr>
            <w:proofErr w:type="spellStart"/>
            <w:r w:rsidRPr="00FA5535">
              <w:rPr>
                <w:u w:val="single"/>
              </w:rPr>
              <w:t>Mapping</w:t>
            </w:r>
            <w:proofErr w:type="spellEnd"/>
            <w:r w:rsidRPr="00FA5535">
              <w:rPr>
                <w:u w:val="single"/>
              </w:rPr>
              <w:t xml:space="preserve"> keuzeblokken:</w:t>
            </w:r>
          </w:p>
          <w:p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rsidTr="0083672A">
        <w:tc>
          <w:tcPr>
            <w:tcW w:w="2238" w:type="pct"/>
            <w:shd w:val="clear" w:color="auto" w:fill="auto"/>
          </w:tcPr>
          <w:p w:rsidR="005D01C5" w:rsidRPr="0032370A" w:rsidRDefault="005D01C5" w:rsidP="00791593">
            <w:pPr>
              <w:tabs>
                <w:tab w:val="left" w:pos="570"/>
              </w:tabs>
              <w:ind w:left="1134" w:hanging="1134"/>
              <w:rPr>
                <w:rFonts w:cs="Arial"/>
                <w:szCs w:val="18"/>
              </w:rPr>
            </w:pPr>
            <w:r w:rsidRPr="0032370A">
              <w:rPr>
                <w:rFonts w:cs="Arial"/>
                <w:color w:val="3366FF"/>
                <w:szCs w:val="18"/>
              </w:rPr>
              <w:lastRenderedPageBreak/>
              <w:t>ieder van hen</w:t>
            </w:r>
            <w:r w:rsidRPr="0032370A">
              <w:rPr>
                <w:rFonts w:cs="Arial"/>
                <w:szCs w:val="18"/>
              </w:rPr>
              <w:t xml:space="preserve"> </w:t>
            </w:r>
            <w:r w:rsidRPr="0032370A">
              <w:rPr>
                <w:rFonts w:cs="Arial"/>
                <w:color w:val="800080"/>
                <w:szCs w:val="18"/>
              </w:rPr>
              <w:t xml:space="preserve">hierna te noemen: </w:t>
            </w:r>
            <w:r w:rsidRPr="0032370A">
              <w:rPr>
                <w:rFonts w:cs="Arial"/>
                <w:color w:val="339966"/>
                <w:szCs w:val="18"/>
              </w:rPr>
              <w:t>rechthebbende</w:t>
            </w:r>
            <w:r w:rsidR="00D03E26" w:rsidRPr="0032370A">
              <w:rPr>
                <w:rFonts w:cs="Arial"/>
                <w:color w:val="339966"/>
                <w:szCs w:val="18"/>
              </w:rPr>
              <w:t>/rechthebbende</w:t>
            </w:r>
            <w:r w:rsidRPr="0032370A">
              <w:rPr>
                <w:rFonts w:cs="Arial"/>
                <w:color w:val="339966"/>
                <w:szCs w:val="18"/>
              </w:rPr>
              <w:t>n</w:t>
            </w:r>
            <w:r w:rsidR="00791593">
              <w:rPr>
                <w:rFonts w:cs="Arial"/>
                <w:color w:val="800080"/>
                <w:szCs w:val="18"/>
              </w:rPr>
              <w:t>.</w:t>
            </w:r>
          </w:p>
        </w:tc>
        <w:tc>
          <w:tcPr>
            <w:tcW w:w="2762" w:type="pct"/>
            <w:shd w:val="clear" w:color="auto" w:fill="auto"/>
          </w:tcPr>
          <w:p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rsidR="006B6EB9" w:rsidRPr="00FA5535" w:rsidRDefault="006B6EB9" w:rsidP="006B6EB9">
            <w:pPr>
              <w:rPr>
                <w:szCs w:val="18"/>
              </w:rPr>
            </w:pPr>
          </w:p>
          <w:p w:rsidR="00963C0D" w:rsidRPr="00FA5535" w:rsidRDefault="00963C0D" w:rsidP="00963C0D">
            <w:pPr>
              <w:rPr>
                <w:szCs w:val="18"/>
              </w:rPr>
            </w:pPr>
            <w:proofErr w:type="spellStart"/>
            <w:r w:rsidRPr="00FA5535">
              <w:rPr>
                <w:szCs w:val="18"/>
                <w:u w:val="single"/>
              </w:rPr>
              <w:t>Mapping</w:t>
            </w:r>
            <w:proofErr w:type="spellEnd"/>
            <w:r w:rsidRPr="00FA5535">
              <w:rPr>
                <w:szCs w:val="18"/>
                <w:u w:val="single"/>
              </w:rPr>
              <w:t xml:space="preserve"> ieder van hen:</w:t>
            </w:r>
          </w:p>
          <w:p w:rsidR="00963C0D" w:rsidRPr="00FA5535" w:rsidRDefault="00963C0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proofErr w:type="spellStart"/>
            <w:r w:rsidRPr="00FA5535">
              <w:rPr>
                <w:rFonts w:cs="Arial"/>
                <w:sz w:val="16"/>
                <w:szCs w:val="16"/>
              </w:rPr>
              <w:t>tekstKeuze</w:t>
            </w:r>
            <w:proofErr w:type="spellEnd"/>
            <w:r w:rsidRPr="00FA5535">
              <w:rPr>
                <w:rFonts w:cs="Arial"/>
                <w:sz w:val="16"/>
                <w:szCs w:val="16"/>
              </w:rPr>
              <w:t>/</w:t>
            </w:r>
            <w:r w:rsidRPr="00FA5535" w:rsidDel="0004562E">
              <w:rPr>
                <w:rFonts w:cs="Arial"/>
                <w:sz w:val="16"/>
                <w:szCs w:val="16"/>
              </w:rPr>
              <w:t xml:space="preserve"> </w:t>
            </w:r>
          </w:p>
          <w:p w:rsidR="00963C0D" w:rsidRPr="00FA5535" w:rsidRDefault="00963C0D"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k_IederVanHen</w:t>
            </w:r>
            <w:proofErr w:type="spellEnd"/>
            <w:r w:rsidRPr="00FA5535">
              <w:rPr>
                <w:sz w:val="16"/>
                <w:szCs w:val="16"/>
              </w:rPr>
              <w:t>)</w:t>
            </w:r>
          </w:p>
          <w:p w:rsidR="00963C0D" w:rsidRPr="00FA5535" w:rsidRDefault="00963C0D" w:rsidP="00FA5535">
            <w:pPr>
              <w:snapToGrid w:val="0"/>
              <w:spacing w:line="240" w:lineRule="auto"/>
              <w:rPr>
                <w:sz w:val="16"/>
                <w:szCs w:val="16"/>
              </w:rPr>
            </w:pPr>
            <w:r w:rsidRPr="00FA5535">
              <w:rPr>
                <w:sz w:val="16"/>
                <w:szCs w:val="16"/>
              </w:rPr>
              <w:tab/>
              <w:t>./tekst (ieder van hen)</w:t>
            </w:r>
          </w:p>
          <w:p w:rsidR="00963C0D" w:rsidRPr="00FA5535" w:rsidRDefault="00963C0D" w:rsidP="00FA5535">
            <w:pPr>
              <w:spacing w:line="240" w:lineRule="auto"/>
              <w:rPr>
                <w:rFonts w:cs="Arial"/>
                <w:sz w:val="16"/>
                <w:szCs w:val="16"/>
              </w:rPr>
            </w:pPr>
          </w:p>
          <w:p w:rsidR="00963C0D" w:rsidRPr="00FA5535" w:rsidRDefault="00963C0D" w:rsidP="00FA5535">
            <w:pPr>
              <w:spacing w:line="240" w:lineRule="auto"/>
              <w:rPr>
                <w:rFonts w:cs="Arial"/>
                <w:szCs w:val="18"/>
                <w:u w:val="single"/>
              </w:rPr>
            </w:pPr>
            <w:proofErr w:type="spellStart"/>
            <w:r w:rsidRPr="00FA5535">
              <w:rPr>
                <w:rFonts w:cs="Arial"/>
                <w:szCs w:val="18"/>
                <w:u w:val="single"/>
              </w:rPr>
              <w:t>Mapping</w:t>
            </w:r>
            <w:proofErr w:type="spellEnd"/>
            <w:r w:rsidRPr="00FA5535">
              <w:rPr>
                <w:rFonts w:cs="Arial"/>
                <w:szCs w:val="18"/>
                <w:u w:val="single"/>
              </w:rPr>
              <w:t xml:space="preserve"> rechthebbende(n):</w:t>
            </w:r>
          </w:p>
          <w:p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w:t>
            </w:r>
            <w:proofErr w:type="spellStart"/>
            <w:r w:rsidRPr="00FA5535">
              <w:rPr>
                <w:sz w:val="16"/>
                <w:szCs w:val="16"/>
              </w:rPr>
              <w:t>aanduidingPartij</w:t>
            </w:r>
            <w:proofErr w:type="spellEnd"/>
            <w:r w:rsidRPr="00FA5535">
              <w:rPr>
                <w:sz w:val="16"/>
                <w:szCs w:val="16"/>
              </w:rPr>
              <w:t>[rechthebbende of rechthebbenden]</w:t>
            </w:r>
          </w:p>
        </w:tc>
      </w:tr>
    </w:tbl>
    <w:p w:rsidR="00572208" w:rsidRDefault="00D57047" w:rsidP="001637F3">
      <w:pPr>
        <w:pStyle w:val="Kop2"/>
        <w:pageBreakBefore/>
      </w:pPr>
      <w:bookmarkStart w:id="71" w:name="_Toc452628340"/>
      <w:r>
        <w:lastRenderedPageBreak/>
        <w:t>Volmachtverlening</w:t>
      </w:r>
      <w:bookmarkEnd w:id="71"/>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9"/>
        <w:gridCol w:w="7656"/>
      </w:tblGrid>
      <w:tr w:rsidR="001553FA" w:rsidRPr="000E6BC2" w:rsidTr="0083672A">
        <w:tc>
          <w:tcPr>
            <w:tcW w:w="2243" w:type="pct"/>
            <w:shd w:val="clear" w:color="auto" w:fill="auto"/>
          </w:tcPr>
          <w:p w:rsidR="001553FA" w:rsidRPr="00036D1A" w:rsidRDefault="001553FA" w:rsidP="00FA5535">
            <w:pPr>
              <w:outlineLvl w:val="0"/>
              <w:rPr>
                <w:rFonts w:cs="Arial"/>
                <w:b/>
                <w:bCs/>
                <w:color w:val="FF0000"/>
                <w:szCs w:val="18"/>
                <w:u w:val="single"/>
              </w:rPr>
            </w:pPr>
            <w:proofErr w:type="spellStart"/>
            <w:r w:rsidRPr="00036D1A">
              <w:rPr>
                <w:rFonts w:cs="Arial"/>
                <w:b/>
                <w:bCs/>
                <w:color w:val="FF0000"/>
                <w:szCs w:val="18"/>
                <w:u w:val="single"/>
              </w:rPr>
              <w:t>Volmachtverlening</w:t>
            </w:r>
            <w:proofErr w:type="spellEnd"/>
          </w:p>
          <w:p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2757" w:type="pct"/>
            <w:shd w:val="clear" w:color="auto" w:fill="auto"/>
          </w:tcPr>
          <w:p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rsidR="001553FA" w:rsidRDefault="005F79AD" w:rsidP="001C6B48">
            <w:r>
              <w:t>- één</w:t>
            </w:r>
            <w:r w:rsidR="001553FA">
              <w:t xml:space="preserve"> akte: volmacht, akte en wordt</w:t>
            </w:r>
            <w:r>
              <w:t>,</w:t>
            </w:r>
          </w:p>
          <w:p w:rsidR="001553FA" w:rsidRDefault="005F79AD" w:rsidP="001C6B48">
            <w:r>
              <w:t xml:space="preserve">- </w:t>
            </w:r>
            <w:r w:rsidR="001553FA">
              <w:t xml:space="preserve">meer dan </w:t>
            </w:r>
            <w:r>
              <w:t>één</w:t>
            </w:r>
            <w:r w:rsidR="001553FA">
              <w:t xml:space="preserve"> akte: volmachten, akten en worden</w:t>
            </w:r>
            <w:r>
              <w:t>.</w:t>
            </w:r>
          </w:p>
          <w:p w:rsidR="001553FA" w:rsidRDefault="001553FA" w:rsidP="001C6B48"/>
          <w:p w:rsidR="001553FA" w:rsidRPr="00FA5535" w:rsidRDefault="001553FA" w:rsidP="001C6B48">
            <w:pPr>
              <w:rPr>
                <w:u w:val="single"/>
              </w:rPr>
            </w:pPr>
            <w:proofErr w:type="spellStart"/>
            <w:r w:rsidRPr="00FA5535">
              <w:rPr>
                <w:u w:val="single"/>
              </w:rPr>
              <w:t>Mapping</w:t>
            </w:r>
            <w:proofErr w:type="spellEnd"/>
            <w:r w:rsidR="005C54C2" w:rsidRPr="00FA5535">
              <w:rPr>
                <w:u w:val="single"/>
              </w:rPr>
              <w:t xml:space="preserve"> aantal akten</w:t>
            </w:r>
            <w:r w:rsidRPr="00FA5535">
              <w:rPr>
                <w:u w:val="single"/>
              </w:rPr>
              <w:t>:</w:t>
            </w:r>
          </w:p>
          <w:p w:rsidR="001553FA" w:rsidRPr="00943EC1" w:rsidRDefault="001553FA" w:rsidP="00FA5535">
            <w:pPr>
              <w:spacing w:line="240" w:lineRule="auto"/>
            </w:pPr>
            <w:r w:rsidRPr="00FA5535">
              <w:rPr>
                <w:sz w:val="16"/>
                <w:szCs w:val="16"/>
              </w:rPr>
              <w:t>//</w:t>
            </w:r>
            <w:proofErr w:type="spellStart"/>
            <w:r w:rsidRPr="00FA5535">
              <w:rPr>
                <w:sz w:val="16"/>
                <w:szCs w:val="16"/>
              </w:rPr>
              <w:t>IMKAD_</w:t>
            </w:r>
            <w:r w:rsidRPr="00FA5535">
              <w:rPr>
                <w:rFonts w:cs="Arial"/>
                <w:sz w:val="16"/>
                <w:szCs w:val="16"/>
              </w:rPr>
              <w:t>AangebodenStuk</w:t>
            </w:r>
            <w:proofErr w:type="spellEnd"/>
            <w:r w:rsidRPr="00FA5535">
              <w:rPr>
                <w:sz w:val="16"/>
                <w:szCs w:val="16"/>
              </w:rPr>
              <w:t>/</w:t>
            </w:r>
            <w:proofErr w:type="spellStart"/>
            <w:r w:rsidRPr="00FA5535">
              <w:rPr>
                <w:rFonts w:cs="Arial"/>
                <w:snapToGrid/>
                <w:kern w:val="0"/>
                <w:sz w:val="16"/>
                <w:lang w:eastAsia="nl-NL"/>
              </w:rPr>
              <w:t>AantalOnderhandseAktenVolmacht</w:t>
            </w:r>
            <w:proofErr w:type="spellEnd"/>
            <w:r w:rsidRPr="00FA5535">
              <w:rPr>
                <w:rFonts w:cs="Arial"/>
                <w:snapToGrid/>
                <w:kern w:val="0"/>
                <w:sz w:val="16"/>
                <w:lang w:eastAsia="nl-NL"/>
              </w:rPr>
              <w:t xml:space="preserve"> </w:t>
            </w:r>
          </w:p>
        </w:tc>
      </w:tr>
      <w:tr w:rsidR="001553FA" w:rsidRPr="000E6BC2" w:rsidTr="0083672A">
        <w:tc>
          <w:tcPr>
            <w:tcW w:w="2243" w:type="pct"/>
            <w:shd w:val="clear" w:color="auto" w:fill="auto"/>
          </w:tcPr>
          <w:p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2757" w:type="pct"/>
            <w:shd w:val="clear" w:color="auto" w:fill="auto"/>
          </w:tcPr>
          <w:p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rsidR="00806394" w:rsidRDefault="00806394" w:rsidP="005F79AD"/>
          <w:p w:rsidR="00C13032" w:rsidRPr="000437B6" w:rsidRDefault="005C54C2" w:rsidP="00FA5535">
            <w:pPr>
              <w:spacing w:before="72"/>
              <w:rPr>
                <w:u w:val="single"/>
              </w:rPr>
            </w:pPr>
            <w:proofErr w:type="spellStart"/>
            <w:r w:rsidRPr="00763CAD">
              <w:rPr>
                <w:u w:val="single"/>
              </w:rPr>
              <w:t>Mapping</w:t>
            </w:r>
            <w:proofErr w:type="spellEnd"/>
            <w:r w:rsidRPr="00763CAD">
              <w:rPr>
                <w:u w:val="single"/>
              </w:rPr>
              <w:t xml:space="preserve"> partij rechthebbenden:</w:t>
            </w:r>
          </w:p>
          <w:p w:rsidR="005C54C2" w:rsidRDefault="005C54C2" w:rsidP="00FA5535">
            <w:pPr>
              <w:spacing w:line="240" w:lineRule="auto"/>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=rechthebbende(n)]</w:t>
            </w:r>
            <w:r w:rsidR="00806394">
              <w:rPr>
                <w:rFonts w:cs="Arial"/>
                <w:sz w:val="16"/>
                <w:szCs w:val="16"/>
              </w:rPr>
              <w:t xml:space="preserve"> is aanwezig</w:t>
            </w:r>
          </w:p>
          <w:p w:rsidR="005C54C2" w:rsidRDefault="005C54C2" w:rsidP="00FA5535">
            <w:pPr>
              <w:spacing w:before="72"/>
            </w:pPr>
          </w:p>
          <w:p w:rsidR="00C13032" w:rsidRPr="00FA5535" w:rsidRDefault="00C13032" w:rsidP="00C13032">
            <w:pPr>
              <w:rPr>
                <w:u w:val="single"/>
              </w:rPr>
            </w:pPr>
            <w:proofErr w:type="spellStart"/>
            <w:r w:rsidRPr="00FA5535">
              <w:rPr>
                <w:u w:val="single"/>
              </w:rPr>
              <w:t>Mapping</w:t>
            </w:r>
            <w:proofErr w:type="spellEnd"/>
            <w:r w:rsidR="00FB6F62" w:rsidRPr="00FA5535">
              <w:rPr>
                <w:u w:val="single"/>
              </w:rPr>
              <w:t xml:space="preserve"> </w:t>
            </w:r>
            <w:r w:rsidR="006C7860" w:rsidRPr="00FA5535">
              <w:rPr>
                <w:u w:val="single"/>
              </w:rPr>
              <w:t>volmacht(en)</w:t>
            </w:r>
            <w:r w:rsidRPr="00FA5535">
              <w:rPr>
                <w:u w:val="single"/>
              </w:rPr>
              <w:t>:</w:t>
            </w:r>
          </w:p>
          <w:p w:rsidR="00A73911" w:rsidRPr="00FA5535" w:rsidRDefault="005F79AD" w:rsidP="00FA5535">
            <w:pPr>
              <w:spacing w:line="240" w:lineRule="auto"/>
              <w:rPr>
                <w:rFonts w:cs="Arial"/>
                <w:sz w:val="16"/>
                <w:szCs w:val="16"/>
              </w:rPr>
            </w:pPr>
            <w:r w:rsidRPr="00FA5535">
              <w:rPr>
                <w:rFonts w:cs="Arial"/>
                <w:sz w:val="16"/>
                <w:szCs w:val="16"/>
              </w:rPr>
              <w:t>//Partij[</w:t>
            </w:r>
            <w:proofErr w:type="spellStart"/>
            <w:r w:rsidRPr="00FA5535">
              <w:rPr>
                <w:rFonts w:cs="Arial"/>
                <w:sz w:val="16"/>
                <w:szCs w:val="16"/>
              </w:rPr>
              <w:t>aanduidingPartij</w:t>
            </w:r>
            <w:proofErr w:type="spellEnd"/>
            <w:r w:rsidRPr="00FA5535">
              <w:rPr>
                <w:rFonts w:cs="Arial"/>
                <w:sz w:val="16"/>
                <w:szCs w:val="16"/>
              </w:rPr>
              <w:t>=rechthebbende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proofErr w:type="spellStart"/>
            <w:r w:rsidR="00A73911" w:rsidRPr="00FA5535">
              <w:rPr>
                <w:rFonts w:cs="Arial"/>
                <w:sz w:val="16"/>
                <w:szCs w:val="16"/>
              </w:rPr>
              <w:t>tekstKeuze</w:t>
            </w:r>
            <w:proofErr w:type="spellEnd"/>
            <w:r w:rsidR="00A73911" w:rsidRPr="00FA5535">
              <w:rPr>
                <w:rFonts w:cs="Arial"/>
                <w:sz w:val="16"/>
                <w:szCs w:val="16"/>
              </w:rPr>
              <w:t>/</w:t>
            </w:r>
            <w:r w:rsidR="00A73911" w:rsidRPr="00FA5535" w:rsidDel="0004562E">
              <w:rPr>
                <w:rFonts w:cs="Arial"/>
                <w:sz w:val="16"/>
                <w:szCs w:val="16"/>
              </w:rPr>
              <w:t xml:space="preserve"> </w:t>
            </w:r>
          </w:p>
          <w:p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w:t>
            </w:r>
            <w:proofErr w:type="spellEnd"/>
            <w:r w:rsidRPr="00FA5535">
              <w:rPr>
                <w:sz w:val="16"/>
                <w:szCs w:val="16"/>
              </w:rPr>
              <w:t>)</w:t>
            </w:r>
          </w:p>
          <w:p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rsidR="00662692" w:rsidRDefault="00662692" w:rsidP="005D562D"/>
    <w:p w:rsidR="00221A3F" w:rsidRDefault="00716563" w:rsidP="00221A3F">
      <w:pPr>
        <w:pStyle w:val="Kop2"/>
      </w:pPr>
      <w:bookmarkStart w:id="72" w:name="_Ref320257403"/>
      <w:r>
        <w:br w:type="page"/>
      </w:r>
      <w:bookmarkStart w:id="73" w:name="_Ref432764799"/>
      <w:bookmarkStart w:id="74" w:name="_Toc452628341"/>
      <w:r w:rsidR="00C70E28">
        <w:lastRenderedPageBreak/>
        <w:t>Soort doorhaling</w:t>
      </w:r>
      <w:bookmarkEnd w:id="72"/>
      <w:bookmarkEnd w:id="73"/>
      <w:bookmarkEnd w:id="74"/>
    </w:p>
    <w:p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rsidR="00147CB9" w:rsidRDefault="00147CB9" w:rsidP="00D03E26">
      <w:pPr>
        <w:pStyle w:val="streepje"/>
        <w:numPr>
          <w:ilvl w:val="0"/>
          <w:numId w:val="0"/>
        </w:numPr>
        <w:ind w:left="227" w:hanging="227"/>
      </w:pPr>
    </w:p>
    <w:p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5B3429" w:rsidRPr="005B3429">
        <w:rPr>
          <w:lang w:val="nl"/>
        </w:rPr>
        <w:t>romeins cijfer I</w:t>
      </w:r>
      <w:r w:rsidR="00281CA6" w:rsidRPr="005B3429">
        <w:rPr>
          <w:lang w:val="nl"/>
        </w:rPr>
        <w:t xml:space="preserve">. 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het </w:t>
      </w:r>
      <w:r w:rsidR="005B3429" w:rsidRPr="005B3429">
        <w:rPr>
          <w:lang w:val="nl"/>
        </w:rPr>
        <w:t xml:space="preserve">romeinse cijfer </w:t>
      </w:r>
      <w:r w:rsidR="00281CA6" w:rsidRPr="005B3429">
        <w:rPr>
          <w:lang w:val="nl"/>
        </w:rPr>
        <w:t xml:space="preserve">volgend op het laatste </w:t>
      </w:r>
      <w:r w:rsidR="005B3429" w:rsidRPr="005B3429">
        <w:rPr>
          <w:lang w:val="nl"/>
        </w:rPr>
        <w:t>romeinse cijfer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rsidR="00147CB9" w:rsidRPr="00C70E28" w:rsidRDefault="00147CB9" w:rsidP="005B3429">
      <w:pPr>
        <w:pStyle w:val="streepje"/>
        <w:numPr>
          <w:ilvl w:val="0"/>
          <w:numId w:val="0"/>
        </w:numPr>
        <w:spacing w:line="240" w:lineRule="atLeast"/>
      </w:pPr>
    </w:p>
    <w:p w:rsidR="00C70E28" w:rsidRPr="00C70E28" w:rsidRDefault="00C70E28" w:rsidP="00C70E28">
      <w:pPr>
        <w:rPr>
          <w:lang w:val="nl"/>
        </w:rPr>
      </w:pPr>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59"/>
      </w:tblGrid>
      <w:tr w:rsidR="00221A3F" w:rsidRPr="000E6BC2" w:rsidTr="0083672A">
        <w:tc>
          <w:tcPr>
            <w:tcW w:w="2242" w:type="pct"/>
            <w:shd w:val="clear" w:color="auto" w:fill="auto"/>
          </w:tcPr>
          <w:p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758" w:type="pct"/>
            <w:shd w:val="clear" w:color="auto" w:fill="auto"/>
          </w:tcPr>
          <w:p w:rsidR="00221A3F" w:rsidRPr="00221A3F" w:rsidRDefault="00A57FBC" w:rsidP="00221A3F">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rsidR="00FD034C" w:rsidRDefault="00C70E28" w:rsidP="00FD034C">
      <w:pPr>
        <w:pStyle w:val="Kop3"/>
      </w:pPr>
      <w:bookmarkStart w:id="75" w:name="_Ref391898807"/>
      <w:bookmarkStart w:id="76" w:name="_Ref391898896"/>
      <w:bookmarkStart w:id="77" w:name="_Ref391899291"/>
      <w:bookmarkStart w:id="78" w:name="_Toc452628342"/>
      <w:r>
        <w:t>Afstand hypotheekrecht</w:t>
      </w:r>
      <w:bookmarkEnd w:id="75"/>
      <w:bookmarkEnd w:id="76"/>
      <w:bookmarkEnd w:id="77"/>
      <w:bookmarkEnd w:id="78"/>
    </w:p>
    <w:p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rsidR="00BA293A" w:rsidRPr="004D3760" w:rsidRDefault="00BA293A" w:rsidP="00BA293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
      <w:tr w:rsidR="00097728" w:rsidRPr="00343045" w:rsidTr="0083672A">
        <w:tc>
          <w:tcPr>
            <w:tcW w:w="6345" w:type="dxa"/>
            <w:shd w:val="clear" w:color="auto" w:fill="auto"/>
          </w:tcPr>
          <w:p w:rsidR="00097728" w:rsidRPr="00FA5535" w:rsidRDefault="00097728" w:rsidP="001C6B48">
            <w:pPr>
              <w:rPr>
                <w:rFonts w:cs="Arial"/>
                <w:b/>
                <w:bCs/>
                <w:color w:val="FF0000"/>
                <w:u w:val="single"/>
              </w:rPr>
            </w:pPr>
            <w:r w:rsidRPr="00FA5535">
              <w:rPr>
                <w:rFonts w:cs="Arial"/>
                <w:b/>
                <w:bCs/>
                <w:color w:val="FF0000"/>
                <w:u w:val="single"/>
              </w:rPr>
              <w:t>Afstand hypotheekrecht</w:t>
            </w:r>
          </w:p>
          <w:p w:rsidR="00097728" w:rsidRPr="00FA5535" w:rsidRDefault="00097728" w:rsidP="00FA5535">
            <w:pPr>
              <w:ind w:left="705"/>
              <w:rPr>
                <w:rFonts w:cs="Arial"/>
                <w:color w:val="800080"/>
              </w:rPr>
            </w:pPr>
          </w:p>
        </w:tc>
        <w:tc>
          <w:tcPr>
            <w:tcW w:w="7797" w:type="dxa"/>
            <w:shd w:val="clear" w:color="auto" w:fill="auto"/>
          </w:tcPr>
          <w:p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rsidR="00097728" w:rsidRPr="00FA5535" w:rsidRDefault="00097728" w:rsidP="00FA5535">
            <w:pPr>
              <w:spacing w:before="72"/>
              <w:rPr>
                <w:u w:val="single"/>
              </w:rPr>
            </w:pPr>
            <w:proofErr w:type="spellStart"/>
            <w:r w:rsidRPr="00FA5535">
              <w:rPr>
                <w:u w:val="single"/>
              </w:rPr>
              <w:t>Mapping</w:t>
            </w:r>
            <w:proofErr w:type="spellEnd"/>
            <w:r w:rsidRPr="00FA5535">
              <w:rPr>
                <w:u w:val="single"/>
              </w:rPr>
              <w:t>:</w:t>
            </w:r>
          </w:p>
          <w:p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rsidR="00820D71" w:rsidRDefault="00820D71" w:rsidP="00820D71"/>
    <w:p w:rsidR="00820D71" w:rsidRDefault="00820D71" w:rsidP="00820D71">
      <w:r>
        <w:t>Het onderstaande wordt voor iedere doorhaling afstand hypotheekrecht getoond.</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
      <w:tr w:rsidR="00097728" w:rsidRPr="007E4227" w:rsidTr="00FA5535">
        <w:tc>
          <w:tcPr>
            <w:tcW w:w="6345" w:type="dxa"/>
            <w:shd w:val="clear" w:color="auto" w:fill="auto"/>
          </w:tcPr>
          <w:p w:rsidR="00097728" w:rsidRPr="00FA5535" w:rsidRDefault="00036D1A" w:rsidP="00036D1A">
            <w:pPr>
              <w:rPr>
                <w:rFonts w:cs="Arial"/>
                <w:color w:val="800080"/>
              </w:rPr>
            </w:pPr>
            <w:r>
              <w:rPr>
                <w:rFonts w:cs="Arial"/>
                <w:color w:val="800080"/>
              </w:rPr>
              <w:t>I</w:t>
            </w:r>
            <w:r w:rsidR="00097728" w:rsidRPr="00FA5535">
              <w:rPr>
                <w:rFonts w:cs="Arial"/>
                <w:color w:val="800080"/>
              </w:rPr>
              <w:t xml:space="preserve">. </w:t>
            </w:r>
            <w:r w:rsidR="00097728" w:rsidRPr="00FA5535">
              <w:rPr>
                <w:rFonts w:cs="Arial"/>
                <w:color w:val="800080"/>
              </w:rPr>
              <w:tab/>
            </w:r>
          </w:p>
        </w:tc>
        <w:tc>
          <w:tcPr>
            <w:tcW w:w="7797" w:type="dxa"/>
            <w:shd w:val="clear" w:color="auto" w:fill="auto"/>
          </w:tcPr>
          <w:p w:rsidR="00097728" w:rsidRPr="00E9465E" w:rsidRDefault="00D12CDD" w:rsidP="00D12CDD">
            <w:r>
              <w:t xml:space="preserve">Optionele </w:t>
            </w:r>
            <w:r w:rsidR="00097728" w:rsidRPr="00E9465E">
              <w:t xml:space="preserve">nummering wanneer er </w:t>
            </w:r>
            <w:r w:rsidR="00C058F3">
              <w:t>meer dan</w:t>
            </w:r>
            <w:r w:rsidR="00097728" w:rsidRPr="00E9465E">
              <w:t xml:space="preserve"> </w:t>
            </w:r>
            <w:r w:rsidR="00B05436">
              <w:t xml:space="preserve">één </w:t>
            </w:r>
            <w:r w:rsidR="001C04CF">
              <w:t>doorhaling</w:t>
            </w:r>
            <w:r w:rsidR="00097728" w:rsidRPr="00E9465E">
              <w:t xml:space="preserve"> </w:t>
            </w:r>
            <w:r w:rsidR="00852813">
              <w:t>hypotheek</w:t>
            </w:r>
            <w:r w:rsidR="00D8231B">
              <w:t xml:space="preserve"> </w:t>
            </w:r>
            <w:r w:rsidR="00097728" w:rsidRPr="00E9465E">
              <w:t>is</w:t>
            </w:r>
            <w:r w:rsidR="00BC1489">
              <w:t xml:space="preserve"> (zie ook par. </w:t>
            </w:r>
            <w:r w:rsidR="00BC1489">
              <w:fldChar w:fldCharType="begin"/>
            </w:r>
            <w:r w:rsidR="00BC1489">
              <w:instrText xml:space="preserve"> REF _Ref432764799 \r \h </w:instrText>
            </w:r>
            <w:r w:rsidR="0083672A">
              <w:instrText xml:space="preserve"> \* MERGEFORMAT </w:instrText>
            </w:r>
            <w:r w:rsidR="00BC1489">
              <w:fldChar w:fldCharType="separate"/>
            </w:r>
            <w:r w:rsidR="00B56225">
              <w:t>2.8</w:t>
            </w:r>
            <w:r w:rsidR="00BC1489">
              <w:fldChar w:fldCharType="end"/>
            </w:r>
            <w:r w:rsidR="00BC1489">
              <w:t>)</w:t>
            </w:r>
            <w:r>
              <w:t>:</w:t>
            </w:r>
          </w:p>
          <w:p w:rsidR="00097728" w:rsidRDefault="00D12CDD" w:rsidP="0032370A">
            <w:pPr>
              <w:numPr>
                <w:ilvl w:val="0"/>
                <w:numId w:val="6"/>
              </w:numPr>
            </w:pPr>
            <w:r>
              <w:lastRenderedPageBreak/>
              <w:t>m</w:t>
            </w:r>
            <w:r w:rsidR="00097728">
              <w:t xml:space="preserve">eer dan </w:t>
            </w:r>
            <w:r w:rsidR="00937D62">
              <w:t>één</w:t>
            </w:r>
            <w:r w:rsidR="00097728" w:rsidRPr="00E9465E">
              <w:t xml:space="preserve"> </w:t>
            </w:r>
            <w:r w:rsidR="00097728">
              <w:t xml:space="preserve">doorhaling </w:t>
            </w:r>
            <w:r w:rsidR="00097728" w:rsidRPr="00E9465E">
              <w:t xml:space="preserve">aanwezig: </w:t>
            </w:r>
            <w:r w:rsidR="00036D1A">
              <w:t>I</w:t>
            </w:r>
            <w:r w:rsidR="00097728">
              <w:t xml:space="preserve">. </w:t>
            </w:r>
            <w:r w:rsidR="00C7798E">
              <w:t xml:space="preserve"> </w:t>
            </w:r>
            <w:r w:rsidR="00036D1A">
              <w:t>II</w:t>
            </w:r>
            <w:r w:rsidR="00C7798E">
              <w:t xml:space="preserve">.  </w:t>
            </w:r>
            <w:r w:rsidR="00036D1A">
              <w:t>III</w:t>
            </w:r>
            <w:r w:rsidR="00C7798E">
              <w:t>.</w:t>
            </w:r>
            <w:r>
              <w:t>,</w:t>
            </w:r>
            <w:r w:rsidR="009168EA">
              <w:t xml:space="preserve"> enz.</w:t>
            </w:r>
          </w:p>
          <w:p w:rsidR="001C72D6" w:rsidRPr="00FA5535" w:rsidRDefault="001C72D6" w:rsidP="00FA5535">
            <w:pPr>
              <w:spacing w:before="72"/>
              <w:rPr>
                <w:u w:val="single"/>
              </w:rPr>
            </w:pPr>
            <w:proofErr w:type="spellStart"/>
            <w:r w:rsidRPr="00FA5535">
              <w:rPr>
                <w:u w:val="single"/>
              </w:rPr>
              <w:t>Mapping</w:t>
            </w:r>
            <w:proofErr w:type="spellEnd"/>
            <w:r w:rsidRPr="00FA5535">
              <w:rPr>
                <w:u w:val="single"/>
              </w:rPr>
              <w:t>:</w:t>
            </w:r>
          </w:p>
          <w:p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rsidTr="00FA5535">
        <w:tc>
          <w:tcPr>
            <w:tcW w:w="6345" w:type="dxa"/>
            <w:shd w:val="clear" w:color="auto" w:fill="auto"/>
          </w:tcPr>
          <w:p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7797" w:type="dxa"/>
            <w:shd w:val="clear" w:color="auto" w:fill="auto"/>
          </w:tcPr>
          <w:p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rsidR="00E652EE" w:rsidRPr="00FA5535" w:rsidRDefault="00E652EE" w:rsidP="00FA5535">
            <w:pPr>
              <w:spacing w:before="72"/>
              <w:rPr>
                <w:u w:val="single"/>
              </w:rPr>
            </w:pPr>
          </w:p>
          <w:p w:rsidR="002A6092" w:rsidRPr="00FA5535" w:rsidRDefault="002A6092" w:rsidP="00FA5535">
            <w:pPr>
              <w:spacing w:before="72"/>
              <w:rPr>
                <w:u w:val="single"/>
              </w:rPr>
            </w:pPr>
            <w:proofErr w:type="spellStart"/>
            <w:r w:rsidRPr="00FA5535">
              <w:rPr>
                <w:u w:val="single"/>
              </w:rPr>
              <w:t>Mapping</w:t>
            </w:r>
            <w:proofErr w:type="spellEnd"/>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k_Hypotheekhouder</w:t>
            </w:r>
            <w:proofErr w:type="spellEnd"/>
            <w:r w:rsidRPr="00FA5535">
              <w:rPr>
                <w:sz w:val="16"/>
                <w:szCs w:val="16"/>
              </w:rPr>
              <w:t>)</w:t>
            </w:r>
          </w:p>
          <w:p w:rsidR="00AE0CAE" w:rsidRPr="00FA5535" w:rsidRDefault="00A73911" w:rsidP="00FA5535">
            <w:pPr>
              <w:spacing w:line="240" w:lineRule="auto"/>
              <w:rPr>
                <w:sz w:val="16"/>
                <w:szCs w:val="16"/>
              </w:rPr>
            </w:pPr>
            <w:r w:rsidRPr="00FA5535">
              <w:rPr>
                <w:sz w:val="16"/>
                <w:szCs w:val="16"/>
              </w:rPr>
              <w:tab/>
              <w:t>./tekst (hypotheekhouder of hypotheekhouders)</w:t>
            </w:r>
          </w:p>
          <w:p w:rsidR="002618A6" w:rsidRPr="00FA5535" w:rsidRDefault="002618A6" w:rsidP="00FA5535">
            <w:pPr>
              <w:spacing w:before="72"/>
              <w:rPr>
                <w:u w:val="single"/>
              </w:rPr>
            </w:pPr>
            <w:proofErr w:type="spellStart"/>
            <w:r w:rsidRPr="00FA5535">
              <w:rPr>
                <w:u w:val="single"/>
              </w:rPr>
              <w:t>Mapping</w:t>
            </w:r>
            <w:proofErr w:type="spellEnd"/>
            <w:r w:rsidRPr="00FA5535">
              <w:rPr>
                <w:u w:val="single"/>
              </w:rPr>
              <w:t xml:space="preserve"> rechthebbende</w:t>
            </w:r>
            <w:r w:rsidR="006C7860" w:rsidRPr="00FA5535">
              <w:rPr>
                <w:u w:val="single"/>
              </w:rPr>
              <w:t>(</w:t>
            </w:r>
            <w:r w:rsidRPr="00FA5535">
              <w:rPr>
                <w:u w:val="single"/>
              </w:rPr>
              <w:t>n</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k_Rechthebbende</w:t>
            </w:r>
            <w:proofErr w:type="spellEnd"/>
            <w:r w:rsidRPr="00FA5535">
              <w:rPr>
                <w:sz w:val="16"/>
                <w:szCs w:val="16"/>
              </w:rPr>
              <w:t>)</w:t>
            </w:r>
          </w:p>
          <w:p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rsidTr="00B14D6E">
        <w:trPr>
          <w:trHeight w:val="2303"/>
        </w:trPr>
        <w:tc>
          <w:tcPr>
            <w:tcW w:w="6345" w:type="dxa"/>
            <w:shd w:val="clear" w:color="auto" w:fill="auto"/>
          </w:tcPr>
          <w:p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genoemde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7797" w:type="dxa"/>
            <w:shd w:val="clear" w:color="auto" w:fill="auto"/>
          </w:tcPr>
          <w:p w:rsidR="00E11214" w:rsidRPr="00FA5535" w:rsidRDefault="00E11214" w:rsidP="00756EB3">
            <w:pPr>
              <w:tabs>
                <w:tab w:val="left" w:pos="-1440"/>
                <w:tab w:val="left" w:pos="-720"/>
                <w:tab w:val="left" w:pos="0"/>
              </w:tabs>
              <w:suppressAutoHyphens/>
              <w:rPr>
                <w:lang w:val="nl"/>
              </w:rPr>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w:t>
            </w:r>
            <w:r>
              <w:rPr>
                <w:lang w:val="nl"/>
              </w:rPr>
              <w:t xml:space="preserve">de </w:t>
            </w:r>
            <w:r w:rsidRPr="00FA5535">
              <w:rPr>
                <w:lang w:val="nl"/>
              </w:rPr>
              <w:t xml:space="preserve">betrokken volmachtgever bij deze doorhaling </w:t>
            </w:r>
            <w:r>
              <w:rPr>
                <w:lang w:val="nl"/>
              </w:rPr>
              <w:t>is</w:t>
            </w:r>
            <w:r w:rsidRPr="00FA5535">
              <w:rPr>
                <w:lang w:val="nl"/>
              </w:rPr>
              <w:t xml:space="preserve"> aangeduid in de comparitie. </w:t>
            </w:r>
            <w:r w:rsidR="009F7981">
              <w:rPr>
                <w:lang w:val="nl"/>
              </w:rPr>
              <w:t>H</w:t>
            </w:r>
            <w:r w:rsidR="00562613">
              <w:rPr>
                <w:lang w:val="nl"/>
              </w:rPr>
              <w:t xml:space="preserve">eeft </w:t>
            </w:r>
            <w:r w:rsidR="009F7981">
              <w:rPr>
                <w:lang w:val="nl"/>
              </w:rPr>
              <w:t xml:space="preserve">de volmachtgever bij het inschrijven van de hypotheek die hier doorgehaald wordt een andere naam dan nu in de comparitie is opgenomen, dan wordt </w:t>
            </w:r>
            <w:r w:rsidR="00961879" w:rsidRPr="00FA5535">
              <w:rPr>
                <w:color w:val="800080"/>
                <w:szCs w:val="18"/>
              </w:rPr>
              <w:t>,</w:t>
            </w:r>
            <w:r w:rsidR="00961879" w:rsidRPr="00FA5535">
              <w:rPr>
                <w:szCs w:val="18"/>
              </w:rPr>
              <w:t xml:space="preserve"> </w:t>
            </w:r>
            <w:r w:rsidR="00961879" w:rsidRPr="00FA5535">
              <w:rPr>
                <w:rFonts w:cs="Arial"/>
                <w:color w:val="800080"/>
                <w:szCs w:val="18"/>
              </w:rPr>
              <w:t xml:space="preserve">ten tijde van de inschrijving genaamd </w:t>
            </w:r>
            <w:r w:rsidR="00961879" w:rsidRPr="00FA5535">
              <w:rPr>
                <w:rFonts w:cs="Arial"/>
                <w:color w:val="3366FF"/>
                <w:szCs w:val="18"/>
              </w:rPr>
              <w:t xml:space="preserve">de/het </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rechtsvorm</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 xml:space="preserve"> </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szCs w:val="18"/>
              </w:rPr>
              <w:t>naam rechtspersoon</w:t>
            </w:r>
            <w:r w:rsidR="00961879" w:rsidRPr="00FA5535">
              <w:rPr>
                <w:rFonts w:cs="Arial"/>
                <w:szCs w:val="18"/>
              </w:rPr>
              <w:fldChar w:fldCharType="begin"/>
            </w:r>
            <w:r w:rsidR="00961879" w:rsidRPr="00FA5535">
              <w:rPr>
                <w:rFonts w:cs="Arial"/>
                <w:szCs w:val="18"/>
              </w:rPr>
              <w:instrText>MacroButton Nomacro §</w:instrText>
            </w:r>
            <w:r w:rsidR="00961879" w:rsidRPr="00FA5535">
              <w:rPr>
                <w:rFonts w:cs="Arial"/>
                <w:szCs w:val="18"/>
              </w:rPr>
              <w:fldChar w:fldCharType="end"/>
            </w:r>
            <w:r w:rsidR="00961879" w:rsidRPr="00FA5535">
              <w:rPr>
                <w:rFonts w:cs="Arial"/>
                <w:color w:val="800080"/>
                <w:szCs w:val="18"/>
              </w:rPr>
              <w:t>,</w:t>
            </w:r>
            <w:r w:rsidR="00961879">
              <w:rPr>
                <w:rFonts w:cs="Arial"/>
                <w:color w:val="800080"/>
                <w:szCs w:val="18"/>
              </w:rPr>
              <w:t xml:space="preserve"> </w:t>
            </w:r>
            <w:r w:rsidR="009F7981">
              <w:rPr>
                <w:lang w:val="nl"/>
              </w:rPr>
              <w:t>getoond</w:t>
            </w:r>
            <w:r w:rsidR="00562613">
              <w:rPr>
                <w:lang w:val="nl"/>
              </w:rPr>
              <w:t xml:space="preserve"> achter de nummering</w:t>
            </w:r>
            <w:r w:rsidR="009F7981">
              <w:rPr>
                <w:lang w:val="nl"/>
              </w:rPr>
              <w:t xml:space="preserve">. </w:t>
            </w:r>
          </w:p>
          <w:p w:rsidR="00E11214" w:rsidRDefault="00E11214" w:rsidP="00FA5535">
            <w:pPr>
              <w:spacing w:before="72"/>
              <w:rPr>
                <w:lang w:val="nl"/>
              </w:rPr>
            </w:pPr>
          </w:p>
          <w:p w:rsidR="00E11214" w:rsidRDefault="00E11214"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niet </w:t>
            </w:r>
            <w:r w:rsidRPr="00FA5535">
              <w:rPr>
                <w:lang w:val="nl"/>
              </w:rPr>
              <w:t>getoond.</w:t>
            </w:r>
          </w:p>
          <w:p w:rsidR="00E11214" w:rsidRDefault="00E11214" w:rsidP="00FA5535">
            <w:pPr>
              <w:spacing w:before="72"/>
              <w:rPr>
                <w:lang w:val="nl"/>
              </w:rPr>
            </w:pPr>
          </w:p>
          <w:p w:rsidR="00E11214" w:rsidRPr="00FA5535" w:rsidRDefault="00E11214" w:rsidP="00FA5535">
            <w:pPr>
              <w:spacing w:before="72"/>
              <w:rPr>
                <w:lang w:val="nl"/>
              </w:rPr>
            </w:pPr>
            <w:r w:rsidRPr="00FA5535">
              <w:rPr>
                <w:lang w:val="nl"/>
              </w:rPr>
              <w:t xml:space="preserve">De ‘A’ en ‘B’ uit de comparitie worden niet getoond in de nummering. </w:t>
            </w:r>
          </w:p>
          <w:p w:rsidR="00E11214" w:rsidRPr="00FA5535" w:rsidRDefault="00E11214" w:rsidP="00FA5535">
            <w:pPr>
              <w:spacing w:before="72"/>
              <w:rPr>
                <w:lang w:val="nl"/>
              </w:rPr>
            </w:pPr>
          </w:p>
          <w:p w:rsidR="00E11214" w:rsidRPr="00FA5535" w:rsidRDefault="00E1121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385E58">
              <w:rPr>
                <w:lang w:val="nl"/>
              </w:rPr>
              <w:t xml:space="preserve"> </w:t>
            </w:r>
            <w:r w:rsidR="00C17003">
              <w:rPr>
                <w:lang w:val="nl"/>
              </w:rPr>
              <w:t xml:space="preserve"> </w:t>
            </w:r>
            <w:r w:rsidR="00385E58">
              <w:rPr>
                <w:lang w:val="nl"/>
              </w:rPr>
              <w:t xml:space="preserve">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E11214" w:rsidRDefault="00E11214" w:rsidP="00D401DB">
            <w:r w:rsidRPr="009323B2">
              <w:t xml:space="preserve">De tekst </w:t>
            </w:r>
            <w:r w:rsidRPr="00081C39">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081C39">
              <w:rPr>
                <w:color w:val="3366FF"/>
              </w:rPr>
              <w:t>de/het</w:t>
            </w:r>
            <w:r w:rsidRPr="009323B2">
              <w:t xml:space="preserve"> voor de rechtsvorm moet weggelaten worden als bij rechtsvorm ‘De Staat’ is geselecteerd. De keuze </w:t>
            </w:r>
            <w:r w:rsidRPr="00081C39">
              <w:rPr>
                <w:color w:val="3366FF"/>
              </w:rPr>
              <w:t>het</w:t>
            </w:r>
            <w:r w:rsidRPr="009323B2">
              <w:t xml:space="preserve"> moet getoond worden als ‘Kerkgenootschap’ is geselecteerd. In alle andere gevallen moet de keuze </w:t>
            </w:r>
            <w:r w:rsidRPr="00081C39">
              <w:rPr>
                <w:color w:val="3366FF"/>
              </w:rPr>
              <w:t>de</w:t>
            </w:r>
            <w:r w:rsidRPr="009323B2">
              <w:t xml:space="preserve"> getoond worden.</w:t>
            </w:r>
          </w:p>
          <w:p w:rsidR="00E11214" w:rsidRPr="00763CAD" w:rsidRDefault="00E11214" w:rsidP="00FA5535">
            <w:pPr>
              <w:spacing w:before="72"/>
            </w:pPr>
          </w:p>
          <w:p w:rsidR="00E11214" w:rsidRDefault="00E11214" w:rsidP="00516F7D">
            <w:pPr>
              <w:spacing w:before="72"/>
              <w:rPr>
                <w:u w:val="single"/>
              </w:rPr>
            </w:pPr>
            <w:r w:rsidRPr="00FA5535">
              <w:rPr>
                <w:lang w:val="nl"/>
              </w:rPr>
              <w:t>Meer</w:t>
            </w:r>
            <w:r w:rsidR="00B14D6E">
              <w:rPr>
                <w:lang w:val="nl"/>
              </w:rPr>
              <w:t xml:space="preserve"> </w:t>
            </w:r>
            <w:r w:rsidR="00B14D6E"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sidR="00B14D6E">
              <w:rPr>
                <w:rFonts w:cs="Arial"/>
                <w:color w:val="339966"/>
              </w:rPr>
              <w:t xml:space="preserve"> </w:t>
            </w:r>
            <w:r w:rsidR="00B14D6E" w:rsidRPr="00FA5535">
              <w:rPr>
                <w:color w:val="800080"/>
                <w:szCs w:val="18"/>
              </w:rPr>
              <w:t>sub</w:t>
            </w:r>
            <w:r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CA156E">
              <w:rPr>
                <w:lang w:val="nl"/>
              </w:rPr>
              <w:t xml:space="preserve">De komma wordt niet getoond wanneer deze volgt op </w:t>
            </w:r>
            <w:r w:rsidR="00CA156E" w:rsidRPr="00FA5535">
              <w:rPr>
                <w:color w:val="800080"/>
                <w:szCs w:val="18"/>
              </w:rPr>
              <w:t>,</w:t>
            </w:r>
            <w:r w:rsidR="00CA156E" w:rsidRPr="00FA5535">
              <w:rPr>
                <w:szCs w:val="18"/>
              </w:rPr>
              <w:t xml:space="preserve"> </w:t>
            </w:r>
            <w:r w:rsidR="00CA156E" w:rsidRPr="00FA5535">
              <w:rPr>
                <w:rFonts w:cs="Arial"/>
                <w:color w:val="800080"/>
                <w:szCs w:val="18"/>
              </w:rPr>
              <w:t xml:space="preserve">ten tijde van de inschrijving genaamd </w:t>
            </w:r>
            <w:r w:rsidR="00CA156E" w:rsidRPr="00FA5535">
              <w:rPr>
                <w:rFonts w:cs="Arial"/>
                <w:color w:val="3366FF"/>
                <w:szCs w:val="18"/>
              </w:rPr>
              <w:t xml:space="preserve">de/het </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rechtsvorm</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 xml:space="preserve"> </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szCs w:val="18"/>
              </w:rPr>
              <w:t>naam rechtspersoon</w:t>
            </w:r>
            <w:r w:rsidR="00CA156E" w:rsidRPr="00FA5535">
              <w:rPr>
                <w:rFonts w:cs="Arial"/>
                <w:szCs w:val="18"/>
              </w:rPr>
              <w:fldChar w:fldCharType="begin"/>
            </w:r>
            <w:r w:rsidR="00CA156E" w:rsidRPr="00FA5535">
              <w:rPr>
                <w:rFonts w:cs="Arial"/>
                <w:szCs w:val="18"/>
              </w:rPr>
              <w:instrText>MacroButton Nomacro §</w:instrText>
            </w:r>
            <w:r w:rsidR="00CA156E" w:rsidRPr="00FA5535">
              <w:rPr>
                <w:rFonts w:cs="Arial"/>
                <w:szCs w:val="18"/>
              </w:rPr>
              <w:fldChar w:fldCharType="end"/>
            </w:r>
            <w:r w:rsidR="00CA156E" w:rsidRPr="00FA5535">
              <w:rPr>
                <w:rFonts w:cs="Arial"/>
                <w:color w:val="800080"/>
                <w:szCs w:val="18"/>
              </w:rPr>
              <w:t>,</w:t>
            </w:r>
            <w:r w:rsidR="00CA156E" w:rsidRPr="00487E2F">
              <w:rPr>
                <w:rFonts w:cs="Arial"/>
                <w:szCs w:val="18"/>
              </w:rPr>
              <w:t>.</w:t>
            </w:r>
          </w:p>
          <w:p w:rsidR="00E11214" w:rsidRPr="00E11214" w:rsidRDefault="00E11214" w:rsidP="00E11214">
            <w:pPr>
              <w:spacing w:line="240" w:lineRule="auto"/>
            </w:pPr>
          </w:p>
          <w:p w:rsidR="00E11214" w:rsidRPr="00FA5535" w:rsidRDefault="00E11214" w:rsidP="00FA5535">
            <w:pPr>
              <w:spacing w:before="72"/>
              <w:rPr>
                <w:u w:val="single"/>
              </w:rPr>
            </w:pPr>
            <w:proofErr w:type="spellStart"/>
            <w:r w:rsidRPr="00FA5535">
              <w:rPr>
                <w:u w:val="single"/>
              </w:rPr>
              <w:t>Mapping</w:t>
            </w:r>
            <w:proofErr w:type="spellEnd"/>
            <w:r w:rsidRPr="00FA5535">
              <w:rPr>
                <w:u w:val="single"/>
              </w:rPr>
              <w:t xml:space="preserve"> nummering volmachtgever:</w:t>
            </w:r>
          </w:p>
          <w:p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E11214" w:rsidRPr="00FA5535" w:rsidRDefault="00E11214" w:rsidP="00FA5535">
            <w:pPr>
              <w:spacing w:line="240" w:lineRule="auto"/>
              <w:rPr>
                <w:sz w:val="16"/>
                <w:szCs w:val="16"/>
              </w:rPr>
            </w:pPr>
            <w:r w:rsidRPr="00FA5535">
              <w:rPr>
                <w:sz w:val="16"/>
                <w:szCs w:val="16"/>
              </w:rPr>
              <w:t>-en optioneel</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p>
          <w:p w:rsidR="00E11214" w:rsidRPr="00FA5535" w:rsidRDefault="00E11214"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E11214" w:rsidRPr="00FA5535" w:rsidRDefault="00E11214" w:rsidP="00FA5535">
            <w:pPr>
              <w:spacing w:line="240" w:lineRule="auto"/>
              <w:rPr>
                <w:sz w:val="16"/>
                <w:szCs w:val="16"/>
              </w:rPr>
            </w:pPr>
            <w:r w:rsidRPr="00FA5535">
              <w:rPr>
                <w:sz w:val="16"/>
                <w:szCs w:val="16"/>
              </w:rPr>
              <w:t xml:space="preserve">-en </w:t>
            </w:r>
          </w:p>
          <w:p w:rsidR="00E11214" w:rsidRPr="00FA5535" w:rsidRDefault="00E11214"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rsidR="00E11214" w:rsidRDefault="00E11214" w:rsidP="00FA5535">
            <w:pPr>
              <w:spacing w:line="240" w:lineRule="auto"/>
            </w:pPr>
          </w:p>
          <w:p w:rsidR="00562613" w:rsidRPr="00562613" w:rsidRDefault="00562613" w:rsidP="00562613">
            <w:pPr>
              <w:spacing w:before="72"/>
              <w:rPr>
                <w:snapToGrid/>
                <w:u w:val="single"/>
              </w:rPr>
            </w:pPr>
            <w:proofErr w:type="spellStart"/>
            <w:r w:rsidRPr="00562613">
              <w:rPr>
                <w:snapToGrid/>
                <w:u w:val="single"/>
              </w:rPr>
              <w:lastRenderedPageBreak/>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rsidR="00562613" w:rsidRPr="00562613" w:rsidRDefault="00562613" w:rsidP="00562613">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62613" w:rsidRDefault="00562613" w:rsidP="00562613">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rsidR="00562613" w:rsidRDefault="00562613" w:rsidP="00562613">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w:t>
            </w:r>
            <w:proofErr w:type="spellStart"/>
            <w:r w:rsidR="00CC50CD" w:rsidRPr="00FA5535">
              <w:rPr>
                <w:sz w:val="16"/>
                <w:szCs w:val="16"/>
              </w:rPr>
              <w:t>xlink:href</w:t>
            </w:r>
            <w:proofErr w:type="spellEnd"/>
            <w:r w:rsidR="00CC50CD" w:rsidRPr="00FA5535">
              <w:rPr>
                <w:sz w:val="16"/>
                <w:szCs w:val="16"/>
              </w:rPr>
              <w:t xml:space="preserve">= </w:t>
            </w:r>
            <w:proofErr w:type="spellStart"/>
            <w:r w:rsidR="00CC50CD" w:rsidRPr="00FA5535">
              <w:rPr>
                <w:sz w:val="16"/>
                <w:szCs w:val="16"/>
              </w:rPr>
              <w:t>id</w:t>
            </w:r>
            <w:proofErr w:type="spellEnd"/>
            <w:r w:rsidR="00CC50CD" w:rsidRPr="00FA5535">
              <w:rPr>
                <w:sz w:val="16"/>
                <w:szCs w:val="16"/>
              </w:rPr>
              <w:t xml:space="preserve"> van de vo</w:t>
            </w:r>
            <w:r w:rsidR="00CC50CD">
              <w:rPr>
                <w:sz w:val="16"/>
                <w:szCs w:val="16"/>
              </w:rPr>
              <w:t>ormalige rechtspersoon</w:t>
            </w:r>
            <w:r w:rsidR="00CC50CD" w:rsidRPr="00FA5535">
              <w:rPr>
                <w:sz w:val="16"/>
                <w:szCs w:val="16"/>
              </w:rPr>
              <w:t>]</w:t>
            </w:r>
          </w:p>
        </w:tc>
      </w:tr>
      <w:tr w:rsidR="00DB2E34" w:rsidRPr="00FE0E86" w:rsidTr="00DB2E34">
        <w:trPr>
          <w:trHeight w:val="3862"/>
        </w:trPr>
        <w:tc>
          <w:tcPr>
            <w:tcW w:w="6345" w:type="dxa"/>
            <w:shd w:val="clear" w:color="auto" w:fill="auto"/>
          </w:tcPr>
          <w:p w:rsidR="00DB2E34" w:rsidRPr="00FA5535" w:rsidRDefault="00DB2E34" w:rsidP="00FA5535">
            <w:pPr>
              <w:ind w:left="705" w:hanging="705"/>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 hierbij afstand van:</w:t>
            </w:r>
          </w:p>
          <w:p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7797" w:type="dxa"/>
            <w:shd w:val="clear" w:color="auto" w:fill="auto"/>
          </w:tcPr>
          <w:p w:rsidR="00DB2E34" w:rsidRDefault="00DB2E34" w:rsidP="00594920">
            <w:r>
              <w:t>Vaste tekst, met gebruikerskeuzes.</w:t>
            </w:r>
          </w:p>
          <w:p w:rsidR="00DB2E34" w:rsidRDefault="00DB2E34" w:rsidP="00FA5535">
            <w:pPr>
              <w:spacing w:before="72"/>
            </w:pPr>
          </w:p>
          <w:p w:rsidR="00DB2E34" w:rsidRPr="000437B6" w:rsidRDefault="00DB2E34" w:rsidP="00FA5535">
            <w:pPr>
              <w:spacing w:before="72"/>
              <w:rPr>
                <w:u w:val="single"/>
              </w:rPr>
            </w:pPr>
            <w:proofErr w:type="spellStart"/>
            <w:r w:rsidRPr="00763CAD">
              <w:rPr>
                <w:u w:val="single"/>
              </w:rPr>
              <w:t>Mapping</w:t>
            </w:r>
            <w:proofErr w:type="spellEnd"/>
            <w:r w:rsidRPr="000437B6">
              <w:rPr>
                <w:u w:val="single"/>
              </w:rPr>
              <w:t xml:space="preserve"> doet/doen:</w:t>
            </w:r>
          </w:p>
          <w:p w:rsidR="00DB2E34" w:rsidRPr="000437B6" w:rsidRDefault="00DB2E34" w:rsidP="00FA5535">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StukdeelDoorhalingHypotheek</w:t>
            </w:r>
            <w:proofErr w:type="spellEnd"/>
            <w:r w:rsidRPr="000437B6">
              <w:rPr>
                <w:sz w:val="16"/>
              </w:rPr>
              <w:t>/tekstkeuze/</w:t>
            </w:r>
          </w:p>
          <w:p w:rsidR="00DB2E34" w:rsidRPr="00FA5535" w:rsidRDefault="00DB2E34"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k_DoetDoen</w:t>
            </w:r>
            <w:proofErr w:type="spellEnd"/>
            <w:r w:rsidRPr="00FA5535">
              <w:rPr>
                <w:sz w:val="16"/>
                <w:szCs w:val="16"/>
              </w:rPr>
              <w:t>)</w:t>
            </w:r>
          </w:p>
          <w:p w:rsidR="00DB2E34" w:rsidRPr="00FA5535" w:rsidRDefault="00DB2E34" w:rsidP="00FA5535">
            <w:pPr>
              <w:spacing w:line="240" w:lineRule="auto"/>
              <w:rPr>
                <w:sz w:val="16"/>
                <w:szCs w:val="16"/>
              </w:rPr>
            </w:pPr>
            <w:r w:rsidRPr="00FA5535">
              <w:rPr>
                <w:sz w:val="16"/>
                <w:szCs w:val="16"/>
              </w:rPr>
              <w:tab/>
              <w:t>./tekst (doet of doen)</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Pr="00DB2E34" w:rsidRDefault="00DB2E34" w:rsidP="00DB2E34">
            <w:pPr>
              <w:spacing w:line="240" w:lineRule="auto"/>
              <w:rPr>
                <w:sz w:val="16"/>
                <w:szCs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rsidR="00DB2E34" w:rsidRPr="00FA5535" w:rsidRDefault="00DB2E34" w:rsidP="00792C39">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sidRPr="00FA5535">
              <w:rPr>
                <w:sz w:val="16"/>
              </w:rPr>
              <w:t>/tekstkeuze/</w:t>
            </w:r>
          </w:p>
          <w:p w:rsidR="00DB2E34" w:rsidRPr="00FA5535" w:rsidRDefault="00DB2E34" w:rsidP="00792C39">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rsidTr="00DB2E34">
        <w:trPr>
          <w:trHeight w:val="2728"/>
        </w:trPr>
        <w:tc>
          <w:tcPr>
            <w:tcW w:w="6345" w:type="dxa"/>
            <w:shd w:val="clear" w:color="auto" w:fill="auto"/>
          </w:tcPr>
          <w:p w:rsidR="00DB2E34" w:rsidRPr="00E940FF" w:rsidRDefault="00DB2E34" w:rsidP="001C6B48">
            <w:r w:rsidRPr="00FA5535">
              <w:rPr>
                <w:rFonts w:cs="Arial"/>
                <w:color w:val="FF0000"/>
              </w:rPr>
              <w:lastRenderedPageBreak/>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7797" w:type="dxa"/>
            <w:shd w:val="clear" w:color="auto" w:fill="auto"/>
          </w:tcPr>
          <w:p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rsidR="00DB2E34" w:rsidRDefault="00DB2E34" w:rsidP="00FA5535">
            <w:pPr>
              <w:spacing w:before="72"/>
              <w:rPr>
                <w:lang w:val="nl"/>
              </w:rPr>
            </w:pPr>
          </w:p>
          <w:p w:rsidR="00DB2E34" w:rsidRPr="00FA5535" w:rsidRDefault="00DB2E34" w:rsidP="00FA5535">
            <w:pPr>
              <w:spacing w:before="72"/>
              <w:rPr>
                <w:lang w:val="nl"/>
              </w:rPr>
            </w:pPr>
            <w:r w:rsidRPr="00FA5535">
              <w:rPr>
                <w:lang w:val="nl"/>
              </w:rPr>
              <w:t>De ‘A’ en de ‘B’ uit de comparitie worden niet getoond in de nummering.</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rsidR="00DB2E34" w:rsidRPr="00FA5535" w:rsidRDefault="00DB2E34" w:rsidP="00FA5535">
            <w:pPr>
              <w:spacing w:before="72"/>
              <w:rPr>
                <w:lang w:val="nl"/>
              </w:rPr>
            </w:pPr>
            <w:r w:rsidRPr="00FA5535">
              <w:rPr>
                <w:lang w:val="nl"/>
              </w:rPr>
              <w:t xml:space="preserve"> </w:t>
            </w:r>
          </w:p>
          <w:p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nummering rechthebbende:</w:t>
            </w:r>
          </w:p>
          <w:p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-en optioneel</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rsidR="00DB2E34" w:rsidRPr="00FA5535" w:rsidRDefault="00DB2E34" w:rsidP="00FA5535">
            <w:pPr>
              <w:spacing w:line="240" w:lineRule="auto"/>
              <w:rPr>
                <w:sz w:val="16"/>
                <w:szCs w:val="16"/>
              </w:rPr>
            </w:pPr>
          </w:p>
          <w:p w:rsidR="00DB2E34" w:rsidRPr="00FA5535" w:rsidRDefault="00DB2E34" w:rsidP="00FA5535">
            <w:pPr>
              <w:spacing w:line="240" w:lineRule="auto"/>
              <w:rPr>
                <w:u w:val="single"/>
              </w:rPr>
            </w:pPr>
            <w:proofErr w:type="spellStart"/>
            <w:r w:rsidRPr="00FA5535">
              <w:rPr>
                <w:u w:val="single"/>
              </w:rPr>
              <w:t>Mapping</w:t>
            </w:r>
            <w:proofErr w:type="spellEnd"/>
            <w:r w:rsidRPr="00FA5535">
              <w:rPr>
                <w:u w:val="single"/>
              </w:rPr>
              <w:t xml:space="preserve"> rechthebbenden die samen genummerd zijn:</w:t>
            </w:r>
          </w:p>
          <w:p w:rsidR="00DB2E34" w:rsidRPr="00FA5535" w:rsidRDefault="00DB2E34" w:rsidP="00FA5535">
            <w:pPr>
              <w:spacing w:line="240" w:lineRule="auto"/>
              <w:rPr>
                <w:sz w:val="16"/>
                <w:szCs w:val="16"/>
              </w:rPr>
            </w:pPr>
            <w:r w:rsidRPr="00FA5535">
              <w:rPr>
                <w:sz w:val="16"/>
                <w:szCs w:val="16"/>
              </w:rPr>
              <w:t>//IMKAD_AangebodenStuk/StukdeelDoorhalingHypotheek/verkrijgerRechtRef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 xml:space="preserve">-en </w:t>
            </w:r>
          </w:p>
          <w:p w:rsidR="00DB2E34" w:rsidRPr="00FA5535" w:rsidRDefault="00DB2E34" w:rsidP="00FA5535">
            <w:pPr>
              <w:spacing w:line="240" w:lineRule="auto"/>
              <w:rPr>
                <w:sz w:val="16"/>
                <w:szCs w:val="16"/>
              </w:rPr>
            </w:pPr>
            <w:r w:rsidRPr="00FA5535">
              <w:rPr>
                <w:sz w:val="16"/>
                <w:szCs w:val="16"/>
              </w:rPr>
              <w:lastRenderedPageBreak/>
              <w:t>//IMKAD_AangebodenStuk/Partij[aanduidingPartij=rechthebbende(n)]/Partij[+id]/IMKAD_Persoon/GerelateerdPersoon/IMKAD_Persoon</w:t>
            </w:r>
          </w:p>
          <w:p w:rsidR="00DB2E34" w:rsidRPr="00FA5535" w:rsidRDefault="00DB2E34" w:rsidP="00DB2E34">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tc>
      </w:tr>
      <w:tr w:rsidR="00464F31" w:rsidRPr="00FA5535" w:rsidTr="00FA5535">
        <w:tc>
          <w:tcPr>
            <w:tcW w:w="6345" w:type="dxa"/>
            <w:shd w:val="clear" w:color="auto" w:fill="auto"/>
          </w:tcPr>
          <w:p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7797" w:type="dxa"/>
            <w:shd w:val="clear" w:color="auto" w:fill="auto"/>
          </w:tcPr>
          <w:p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rsidR="00036D1A" w:rsidRPr="00FA5535" w:rsidRDefault="00036D1A" w:rsidP="00FA5535">
            <w:pPr>
              <w:spacing w:before="72"/>
              <w:rPr>
                <w:rFonts w:cs="Arial"/>
                <w:color w:val="000000"/>
                <w:szCs w:val="18"/>
              </w:rPr>
            </w:pPr>
          </w:p>
          <w:p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rsidR="00347AFF" w:rsidRPr="00FA5535" w:rsidRDefault="00347AFF" w:rsidP="00347AFF">
            <w:pPr>
              <w:rPr>
                <w:snapToGrid/>
                <w:lang w:val="nl"/>
              </w:rPr>
            </w:pPr>
          </w:p>
          <w:p w:rsidR="00464F31" w:rsidRPr="00FA5535" w:rsidRDefault="00464F31" w:rsidP="00FA5535">
            <w:pPr>
              <w:spacing w:before="72"/>
              <w:rPr>
                <w:u w:val="single"/>
              </w:rPr>
            </w:pPr>
            <w:proofErr w:type="spellStart"/>
            <w:r w:rsidRPr="00FA5535">
              <w:rPr>
                <w:u w:val="single"/>
              </w:rPr>
              <w:t>Mapping</w:t>
            </w:r>
            <w:proofErr w:type="spellEnd"/>
            <w:r w:rsidR="00CD005F" w:rsidRPr="00FA5535">
              <w:rPr>
                <w:u w:val="single"/>
              </w:rPr>
              <w:t xml:space="preserve"> recht</w:t>
            </w:r>
            <w:r w:rsidRPr="00FA5535">
              <w:rPr>
                <w:u w:val="single"/>
              </w:rPr>
              <w:t>:</w:t>
            </w:r>
          </w:p>
          <w:p w:rsidR="00464F31" w:rsidRPr="00A9298A" w:rsidRDefault="00464F31" w:rsidP="00FA5535">
            <w:pPr>
              <w:spacing w:line="240" w:lineRule="auto"/>
            </w:pPr>
            <w:r w:rsidRPr="00FA5535">
              <w:rPr>
                <w:sz w:val="16"/>
              </w:rPr>
              <w:t>//IMKAD_AangebodenStuk/StukdeelDoorhalingHypotheek/IMKAD_ZakelijkRecht</w:t>
            </w:r>
          </w:p>
          <w:p w:rsidR="00CD005F" w:rsidRPr="00FA5535" w:rsidRDefault="00CD005F" w:rsidP="00FA5535">
            <w:pPr>
              <w:spacing w:line="240" w:lineRule="auto"/>
              <w:rPr>
                <w:sz w:val="16"/>
              </w:rPr>
            </w:pPr>
          </w:p>
          <w:p w:rsidR="00CD005F" w:rsidRPr="00FA5535" w:rsidRDefault="00CD005F" w:rsidP="00FA5535">
            <w:pPr>
              <w:spacing w:before="72"/>
              <w:rPr>
                <w:u w:val="single"/>
              </w:rPr>
            </w:pPr>
            <w:proofErr w:type="spellStart"/>
            <w:r w:rsidRPr="00FA5535">
              <w:rPr>
                <w:u w:val="single"/>
              </w:rPr>
              <w:t>Mapping</w:t>
            </w:r>
            <w:proofErr w:type="spellEnd"/>
            <w:r w:rsidRPr="00FA5535">
              <w:rPr>
                <w:u w:val="single"/>
              </w:rPr>
              <w:t xml:space="preserve"> registergoed:</w:t>
            </w:r>
          </w:p>
          <w:p w:rsidR="00CD005F" w:rsidRPr="00FA5535" w:rsidRDefault="00CD005F" w:rsidP="00FA5535">
            <w:pPr>
              <w:spacing w:line="240" w:lineRule="auto"/>
              <w:rPr>
                <w:sz w:val="16"/>
              </w:rPr>
            </w:pPr>
            <w:r w:rsidRPr="00FA5535">
              <w:rPr>
                <w:sz w:val="16"/>
              </w:rPr>
              <w:t xml:space="preserve">//IMKAD_AangebodenStuk/StukdeelDoorhalingHypotheek/IMKAD_ZakelijkRecht/IMKAD_Perceel of </w:t>
            </w:r>
            <w:proofErr w:type="spellStart"/>
            <w:r w:rsidRPr="00FA5535">
              <w:rPr>
                <w:sz w:val="16"/>
              </w:rPr>
              <w:t>IMKAD_Appartementsrecht</w:t>
            </w:r>
            <w:proofErr w:type="spellEnd"/>
          </w:p>
          <w:p w:rsidR="00CD005F" w:rsidRPr="00FA5535" w:rsidRDefault="00CD005F" w:rsidP="00FA5535">
            <w:pPr>
              <w:spacing w:line="240" w:lineRule="auto"/>
              <w:rPr>
                <w:sz w:val="16"/>
              </w:rPr>
            </w:pPr>
          </w:p>
          <w:p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 xml:space="preserve">e overige </w:t>
            </w:r>
            <w:proofErr w:type="spellStart"/>
            <w:r w:rsidR="00464F31" w:rsidRPr="00FA5535">
              <w:rPr>
                <w:sz w:val="16"/>
                <w:szCs w:val="16"/>
              </w:rPr>
              <w:t>mapping</w:t>
            </w:r>
            <w:proofErr w:type="spellEnd"/>
            <w:r w:rsidR="00464F31" w:rsidRPr="00FA5535">
              <w:rPr>
                <w:sz w:val="16"/>
                <w:szCs w:val="16"/>
              </w:rPr>
              <w:t xml:space="preserve"> is opgenomen in het genoemde tekstblok</w:t>
            </w:r>
            <w:r w:rsidR="00347AFF" w:rsidRPr="00FA5535">
              <w:rPr>
                <w:sz w:val="16"/>
                <w:szCs w:val="16"/>
              </w:rPr>
              <w:t>ken</w:t>
            </w:r>
          </w:p>
        </w:tc>
      </w:tr>
      <w:tr w:rsidR="006C2F2B" w:rsidRPr="0051376E" w:rsidTr="00FA5535">
        <w:tc>
          <w:tcPr>
            <w:tcW w:w="6345" w:type="dxa"/>
            <w:shd w:val="clear" w:color="auto" w:fill="auto"/>
          </w:tcPr>
          <w:p w:rsidR="006C2F2B" w:rsidRPr="00FA5535" w:rsidDel="00712B91" w:rsidRDefault="006C2F2B" w:rsidP="00712B91">
            <w:pPr>
              <w:rPr>
                <w:rFonts w:cs="Arial"/>
                <w:color w:val="FF0000"/>
              </w:rPr>
            </w:pPr>
            <w:r w:rsidRPr="007747CC">
              <w:rPr>
                <w:rFonts w:cs="Arial"/>
                <w:color w:val="FF0000"/>
                <w:szCs w:val="18"/>
              </w:rPr>
              <w:t>.</w:t>
            </w:r>
          </w:p>
        </w:tc>
        <w:tc>
          <w:tcPr>
            <w:tcW w:w="7797" w:type="dxa"/>
            <w:shd w:val="clear" w:color="auto" w:fill="auto"/>
          </w:tcPr>
          <w:p w:rsidR="006C2F2B" w:rsidRDefault="006C2F2B" w:rsidP="00FA5535">
            <w:pPr>
              <w:spacing w:before="72"/>
            </w:pPr>
          </w:p>
        </w:tc>
      </w:tr>
      <w:tr w:rsidR="002714EB" w:rsidTr="00F63522">
        <w:trPr>
          <w:trHeight w:val="2478"/>
        </w:trPr>
        <w:tc>
          <w:tcPr>
            <w:tcW w:w="6345" w:type="dxa"/>
            <w:shd w:val="clear" w:color="auto" w:fill="auto"/>
          </w:tcPr>
          <w:p w:rsidR="002714EB" w:rsidRDefault="002714EB" w:rsidP="00F63522">
            <w:pPr>
              <w:rPr>
                <w:color w:val="FF0000"/>
                <w:szCs w:val="18"/>
              </w:rPr>
            </w:pPr>
            <w:r w:rsidRPr="00FA5535">
              <w:rPr>
                <w:rFonts w:cs="Arial"/>
                <w:b/>
                <w:color w:val="FF0000"/>
                <w:u w:val="single"/>
              </w:rPr>
              <w:lastRenderedPageBreak/>
              <w:t>Aanvaarding</w:t>
            </w:r>
          </w:p>
          <w:p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7797" w:type="dxa"/>
            <w:shd w:val="clear" w:color="auto" w:fill="auto"/>
          </w:tcPr>
          <w:p w:rsidR="002714EB" w:rsidRDefault="002714EB" w:rsidP="00F63522">
            <w:pPr>
              <w:pStyle w:val="streepje"/>
              <w:numPr>
                <w:ilvl w:val="0"/>
                <w:numId w:val="0"/>
              </w:numPr>
            </w:pPr>
            <w:r>
              <w:t>Vaste tekst met verplichte gebruikerskeuzes.</w:t>
            </w:r>
          </w:p>
          <w:p w:rsidR="002714EB" w:rsidRDefault="002714EB" w:rsidP="00F63522">
            <w:pPr>
              <w:spacing w:before="72"/>
            </w:pPr>
          </w:p>
          <w:p w:rsidR="002714EB" w:rsidRPr="00FA5535" w:rsidRDefault="002714EB" w:rsidP="00F63522">
            <w:pPr>
              <w:spacing w:before="72"/>
              <w:rPr>
                <w:u w:val="single"/>
              </w:rPr>
            </w:pPr>
            <w:proofErr w:type="spellStart"/>
            <w:r w:rsidRPr="00FA5535">
              <w:rPr>
                <w:u w:val="single"/>
              </w:rPr>
              <w:t>Mapping</w:t>
            </w:r>
            <w:proofErr w:type="spellEnd"/>
            <w:r w:rsidRPr="00FA5535">
              <w:rPr>
                <w:u w:val="single"/>
              </w:rPr>
              <w:t xml:space="preserve"> rechthebbenden:</w:t>
            </w:r>
          </w:p>
          <w:p w:rsidR="002714EB" w:rsidRPr="00FA5535" w:rsidRDefault="002714EB" w:rsidP="00F63522">
            <w:pPr>
              <w:spacing w:line="240" w:lineRule="auto"/>
              <w:rPr>
                <w:sz w:val="16"/>
                <w:szCs w:val="16"/>
              </w:rPr>
            </w:pPr>
            <w:r w:rsidRPr="00FA5535">
              <w:rPr>
                <w:sz w:val="16"/>
                <w:szCs w:val="16"/>
              </w:rPr>
              <w:t xml:space="preserve">-zie voorgaande </w:t>
            </w:r>
            <w:proofErr w:type="spellStart"/>
            <w:r w:rsidRPr="00FA5535">
              <w:rPr>
                <w:sz w:val="16"/>
              </w:rPr>
              <w:t>mapping</w:t>
            </w:r>
            <w:proofErr w:type="spellEnd"/>
            <w:r w:rsidRPr="00FA5535">
              <w:rPr>
                <w:sz w:val="16"/>
                <w:szCs w:val="16"/>
              </w:rPr>
              <w:t xml:space="preserve"> rechthebbenden</w:t>
            </w:r>
          </w:p>
          <w:p w:rsidR="002714EB" w:rsidRPr="00FA5535" w:rsidRDefault="002714EB" w:rsidP="00F63522">
            <w:pPr>
              <w:spacing w:line="240" w:lineRule="auto"/>
              <w:rPr>
                <w:sz w:val="16"/>
                <w:szCs w:val="16"/>
              </w:rPr>
            </w:pPr>
          </w:p>
          <w:p w:rsidR="002714EB" w:rsidRPr="000437B6" w:rsidRDefault="002714EB" w:rsidP="00F63522">
            <w:pPr>
              <w:spacing w:line="240" w:lineRule="auto"/>
              <w:rPr>
                <w:szCs w:val="18"/>
                <w:u w:val="single"/>
              </w:rPr>
            </w:pPr>
            <w:proofErr w:type="spellStart"/>
            <w:r w:rsidRPr="00763CAD">
              <w:rPr>
                <w:szCs w:val="18"/>
                <w:u w:val="single"/>
              </w:rPr>
              <w:t>Mapping</w:t>
            </w:r>
            <w:proofErr w:type="spellEnd"/>
            <w:r w:rsidRPr="00763CAD">
              <w:rPr>
                <w:szCs w:val="18"/>
                <w:u w:val="single"/>
              </w:rPr>
              <w:t xml:space="preserve"> neemt/nemen:</w:t>
            </w:r>
          </w:p>
          <w:p w:rsidR="002714EB" w:rsidRPr="004F2DFA" w:rsidRDefault="002714EB" w:rsidP="00F63522">
            <w:pPr>
              <w:spacing w:line="240" w:lineRule="auto"/>
              <w:rPr>
                <w:sz w:val="16"/>
              </w:rPr>
            </w:pPr>
            <w:r w:rsidRPr="000437B6">
              <w:rPr>
                <w:sz w:val="16"/>
              </w:rPr>
              <w:t>//</w:t>
            </w:r>
            <w:proofErr w:type="spellStart"/>
            <w:r w:rsidRPr="000437B6">
              <w:rPr>
                <w:sz w:val="16"/>
              </w:rPr>
              <w:t>IMKAD_AangebodenStuk</w:t>
            </w:r>
            <w:proofErr w:type="spellEnd"/>
            <w:r w:rsidRPr="000437B6">
              <w:rPr>
                <w:sz w:val="16"/>
              </w:rPr>
              <w:t>/</w:t>
            </w:r>
            <w:proofErr w:type="spellStart"/>
            <w:r w:rsidRPr="000437B6">
              <w:rPr>
                <w:sz w:val="16"/>
              </w:rPr>
              <w:t>Stukdeel</w:t>
            </w:r>
            <w:r>
              <w:rPr>
                <w:sz w:val="16"/>
              </w:rPr>
              <w:t>DoorhalingHypotheek</w:t>
            </w:r>
            <w:proofErr w:type="spellEnd"/>
            <w:r>
              <w:rPr>
                <w:sz w:val="16"/>
              </w:rPr>
              <w:t>/tekstkeuze/</w:t>
            </w:r>
          </w:p>
          <w:p w:rsidR="002714EB" w:rsidRPr="00FA5535" w:rsidRDefault="002714EB" w:rsidP="00F63522">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k_NeemtNemen</w:t>
            </w:r>
            <w:proofErr w:type="spellEnd"/>
            <w:r w:rsidRPr="00FA5535">
              <w:rPr>
                <w:sz w:val="16"/>
                <w:szCs w:val="16"/>
              </w:rPr>
              <w:t>)</w:t>
            </w:r>
          </w:p>
          <w:p w:rsidR="002714EB" w:rsidRDefault="002714EB" w:rsidP="00F63522">
            <w:pPr>
              <w:spacing w:line="240" w:lineRule="auto"/>
            </w:pPr>
            <w:r w:rsidRPr="00FA5535">
              <w:rPr>
                <w:sz w:val="16"/>
                <w:szCs w:val="16"/>
              </w:rPr>
              <w:tab/>
              <w:t>./tekst (neemt of nemen)</w:t>
            </w:r>
          </w:p>
        </w:tc>
      </w:tr>
      <w:tr w:rsidR="00464F31" w:rsidRPr="0051376E" w:rsidTr="00FA5535">
        <w:tc>
          <w:tcPr>
            <w:tcW w:w="6345" w:type="dxa"/>
            <w:shd w:val="clear" w:color="auto" w:fill="auto"/>
          </w:tcPr>
          <w:p w:rsidR="002714EB" w:rsidRPr="0032370A" w:rsidRDefault="002714EB" w:rsidP="002714EB">
            <w:pPr>
              <w:rPr>
                <w:rFonts w:cs="Arial"/>
                <w:color w:val="FF0000"/>
                <w:szCs w:val="18"/>
              </w:rPr>
            </w:pPr>
            <w:r w:rsidRPr="00FA5535">
              <w:rPr>
                <w:rFonts w:cs="Arial"/>
                <w:b/>
                <w:color w:val="FF0000"/>
                <w:u w:val="single"/>
              </w:rPr>
              <w:t>Volmacht</w:t>
            </w:r>
          </w:p>
          <w:p w:rsidR="00464F31" w:rsidRPr="00FA5535" w:rsidRDefault="00C53CF4" w:rsidP="00CA5B8F">
            <w:pPr>
              <w:rPr>
                <w:rFonts w:cs="Arial"/>
                <w:b/>
                <w:color w:val="FF0000"/>
                <w:u w:val="single"/>
              </w:rPr>
            </w:pPr>
            <w:r w:rsidRPr="0032370A">
              <w:rPr>
                <w:rFonts w:cs="Arial"/>
                <w:color w:val="FF0000"/>
                <w:szCs w:val="18"/>
              </w:rPr>
              <w:t xml:space="preserve">Van de onderhavige </w:t>
            </w:r>
            <w:proofErr w:type="spellStart"/>
            <w:r w:rsidRPr="0032370A">
              <w:rPr>
                <w:rFonts w:cs="Arial"/>
                <w:color w:val="FF0000"/>
                <w:szCs w:val="18"/>
              </w:rPr>
              <w:t>volmachtverlening</w:t>
            </w:r>
            <w:proofErr w:type="spellEnd"/>
            <w:r w:rsidRPr="0032370A">
              <w:rPr>
                <w:rFonts w:cs="Arial"/>
                <w:color w:val="FF0000"/>
                <w:szCs w:val="18"/>
              </w:rPr>
              <w:t xml:space="preserve"> door de </w:t>
            </w:r>
            <w:r w:rsidRPr="0032370A">
              <w:rPr>
                <w:rFonts w:cs="Arial"/>
                <w:color w:val="339966"/>
                <w:szCs w:val="18"/>
              </w:rPr>
              <w:t>rechthebbende/rechthebbenden</w:t>
            </w:r>
            <w:r w:rsidRPr="00FA5535" w:rsidDel="00CA5B8F">
              <w:rPr>
                <w:rFonts w:cs="Arial"/>
                <w:b/>
                <w:color w:val="FF0000"/>
                <w:u w:val="single"/>
              </w:rPr>
              <w:t xml:space="preserve"> </w:t>
            </w:r>
          </w:p>
        </w:tc>
        <w:tc>
          <w:tcPr>
            <w:tcW w:w="7797" w:type="dxa"/>
            <w:shd w:val="clear" w:color="auto" w:fill="auto"/>
          </w:tcPr>
          <w:p w:rsidR="00ED3592" w:rsidRDefault="00ED3592" w:rsidP="00FA5535">
            <w:pPr>
              <w:spacing w:before="72"/>
            </w:pPr>
            <w:r>
              <w:t>V</w:t>
            </w:r>
            <w:r w:rsidR="00FB13B3">
              <w:t>aste</w:t>
            </w:r>
            <w:r>
              <w:t xml:space="preserve"> tekst</w:t>
            </w:r>
            <w:r w:rsidR="00C53CF4">
              <w:t xml:space="preserve"> met verplichte gebruikerskeuze</w:t>
            </w:r>
            <w:r w:rsidR="003A2531">
              <w:t>.</w:t>
            </w:r>
          </w:p>
          <w:p w:rsidR="00464F31" w:rsidRDefault="00464F31" w:rsidP="00FA5535">
            <w:pPr>
              <w:spacing w:before="72"/>
            </w:pPr>
          </w:p>
          <w:p w:rsidR="00C53CF4" w:rsidRPr="00FA5535" w:rsidRDefault="00C53CF4" w:rsidP="00C53CF4">
            <w:pPr>
              <w:spacing w:before="72"/>
              <w:rPr>
                <w:u w:val="single"/>
              </w:rPr>
            </w:pPr>
            <w:proofErr w:type="spellStart"/>
            <w:r w:rsidRPr="00FA5535">
              <w:rPr>
                <w:u w:val="single"/>
              </w:rPr>
              <w:t>Mapping</w:t>
            </w:r>
            <w:proofErr w:type="spellEnd"/>
            <w:r w:rsidRPr="00FA5535">
              <w:rPr>
                <w:u w:val="single"/>
              </w:rPr>
              <w:t xml:space="preserve"> rechthebbenden:</w:t>
            </w:r>
          </w:p>
          <w:p w:rsidR="00C53CF4" w:rsidRPr="0051376E" w:rsidRDefault="00C53CF4" w:rsidP="00C53CF4">
            <w:pPr>
              <w:spacing w:line="240" w:lineRule="auto"/>
            </w:pPr>
            <w:r w:rsidRPr="00FA5535">
              <w:rPr>
                <w:sz w:val="16"/>
                <w:szCs w:val="16"/>
              </w:rPr>
              <w:t xml:space="preserve">-zie voorgaande </w:t>
            </w:r>
            <w:proofErr w:type="spellStart"/>
            <w:r w:rsidRPr="00FA5535">
              <w:rPr>
                <w:sz w:val="16"/>
                <w:szCs w:val="16"/>
              </w:rPr>
              <w:t>mapping</w:t>
            </w:r>
            <w:proofErr w:type="spellEnd"/>
            <w:r w:rsidRPr="00FA5535">
              <w:rPr>
                <w:sz w:val="16"/>
                <w:szCs w:val="16"/>
              </w:rPr>
              <w:t xml:space="preserve"> </w:t>
            </w:r>
            <w:r w:rsidRPr="00C53CF4">
              <w:rPr>
                <w:sz w:val="16"/>
              </w:rPr>
              <w:t>rechthebbenden</w:t>
            </w:r>
          </w:p>
        </w:tc>
      </w:tr>
      <w:tr w:rsidR="00C53CF4" w:rsidRPr="00FA5535" w:rsidTr="00F00764">
        <w:tc>
          <w:tcPr>
            <w:tcW w:w="6345" w:type="dxa"/>
            <w:shd w:val="clear" w:color="auto" w:fill="auto"/>
          </w:tcPr>
          <w:p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rsidR="00C53CF4" w:rsidRDefault="00C53CF4" w:rsidP="00F00764">
            <w:pPr>
              <w:rPr>
                <w:rFonts w:cs="Arial"/>
                <w:szCs w:val="18"/>
              </w:rPr>
            </w:pPr>
          </w:p>
          <w:p w:rsidR="00C53CF4" w:rsidRPr="0032370A" w:rsidRDefault="00C53CF4" w:rsidP="00F00764">
            <w:pPr>
              <w:rPr>
                <w:rFonts w:cs="Arial"/>
                <w:szCs w:val="18"/>
              </w:rPr>
            </w:pPr>
          </w:p>
        </w:tc>
        <w:tc>
          <w:tcPr>
            <w:tcW w:w="7797" w:type="dxa"/>
            <w:shd w:val="clear" w:color="auto" w:fill="auto"/>
          </w:tcPr>
          <w:p w:rsidR="00C53CF4" w:rsidRDefault="00C53CF4" w:rsidP="00F00764">
            <w:r w:rsidRPr="00A227C9">
              <w:t xml:space="preserve">Verplichte </w:t>
            </w:r>
            <w:r>
              <w:t>gebruikerskeuze</w:t>
            </w:r>
            <w:r w:rsidRPr="00A227C9">
              <w:t>, waar</w:t>
            </w:r>
            <w:r>
              <w:t>van</w:t>
            </w:r>
            <w:r w:rsidRPr="00A227C9">
              <w:t xml:space="preserve"> er één ge</w:t>
            </w:r>
            <w:r>
              <w:t>toond</w:t>
            </w:r>
            <w:r w:rsidRPr="00A227C9">
              <w:t xml:space="preserve"> word</w:t>
            </w:r>
            <w:r>
              <w:t>t:</w:t>
            </w:r>
          </w:p>
          <w:p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rsidR="00C53CF4" w:rsidRPr="0032370A" w:rsidRDefault="00C53CF4" w:rsidP="00F00764">
            <w:pPr>
              <w:ind w:left="360"/>
              <w:rPr>
                <w:rFonts w:cs="Arial"/>
                <w:szCs w:val="18"/>
              </w:rPr>
            </w:pPr>
            <w:r w:rsidRPr="0032370A">
              <w:rPr>
                <w:rFonts w:cs="Arial"/>
                <w:szCs w:val="18"/>
              </w:rPr>
              <w:tab/>
              <w:t xml:space="preserve">- meer dan </w:t>
            </w:r>
            <w:r>
              <w:rPr>
                <w:rFonts w:cs="Arial"/>
                <w:szCs w:val="18"/>
              </w:rPr>
              <w:t>1</w:t>
            </w:r>
            <w:r w:rsidRPr="0032370A">
              <w:rPr>
                <w:rFonts w:cs="Arial"/>
                <w:szCs w:val="18"/>
              </w:rPr>
              <w:t>: akten en worden.</w:t>
            </w:r>
          </w:p>
          <w:p w:rsidR="00C53CF4" w:rsidRPr="0032370A" w:rsidRDefault="00C53CF4" w:rsidP="00F00764">
            <w:pPr>
              <w:numPr>
                <w:ilvl w:val="0"/>
                <w:numId w:val="6"/>
              </w:numPr>
              <w:rPr>
                <w:szCs w:val="18"/>
              </w:rPr>
            </w:pPr>
            <w:r>
              <w:rPr>
                <w:szCs w:val="18"/>
              </w:rPr>
              <w:t xml:space="preserve">aanvaarding </w:t>
            </w:r>
            <w:r w:rsidRPr="0032370A">
              <w:rPr>
                <w:szCs w:val="18"/>
              </w:rPr>
              <w:t>bij waarnemer</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rsidR="00C53CF4" w:rsidRDefault="00C53CF4" w:rsidP="00F00764">
            <w:pPr>
              <w:rPr>
                <w:u w:val="single"/>
              </w:rPr>
            </w:pPr>
          </w:p>
          <w:p w:rsidR="00C53CF4" w:rsidRPr="00FA5535" w:rsidRDefault="00C53CF4" w:rsidP="00F00764">
            <w:pPr>
              <w:spacing w:before="72"/>
              <w:rPr>
                <w:u w:val="single"/>
              </w:rPr>
            </w:pPr>
            <w:proofErr w:type="spellStart"/>
            <w:r w:rsidRPr="00FA5535">
              <w:rPr>
                <w:u w:val="single"/>
              </w:rPr>
              <w:t>Mapping</w:t>
            </w:r>
            <w:proofErr w:type="spellEnd"/>
            <w:r>
              <w:rPr>
                <w:u w:val="single"/>
              </w:rPr>
              <w:t xml:space="preserve"> onderhandse volmacht</w:t>
            </w:r>
            <w:r w:rsidRPr="00FA5535">
              <w:rPr>
                <w:u w:val="single"/>
              </w:rPr>
              <w:t>:</w:t>
            </w:r>
          </w:p>
          <w:p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w:t>
            </w:r>
            <w:proofErr w:type="spellStart"/>
            <w:r w:rsidRPr="00FA5535">
              <w:rPr>
                <w:sz w:val="16"/>
              </w:rPr>
              <w:t>aantalOnderhandseAkten</w:t>
            </w:r>
            <w:proofErr w:type="spellEnd"/>
            <w:r w:rsidRPr="00FA5535">
              <w:rPr>
                <w:sz w:val="16"/>
              </w:rPr>
              <w:t xml:space="preserve"> (getal)</w:t>
            </w:r>
          </w:p>
          <w:p w:rsidR="00C53CF4" w:rsidRDefault="00C53CF4" w:rsidP="00F00764">
            <w:pPr>
              <w:spacing w:line="240" w:lineRule="auto"/>
              <w:rPr>
                <w:sz w:val="16"/>
                <w:szCs w:val="16"/>
              </w:rPr>
            </w:pPr>
            <w:r>
              <w:rPr>
                <w:sz w:val="16"/>
                <w:szCs w:val="16"/>
              </w:rPr>
              <w:tab/>
              <w:t>getal = 1 dan akte en wordt</w:t>
            </w:r>
          </w:p>
          <w:p w:rsidR="00C53CF4" w:rsidRDefault="00C53CF4" w:rsidP="00F00764">
            <w:pPr>
              <w:spacing w:line="240" w:lineRule="auto"/>
              <w:rPr>
                <w:sz w:val="16"/>
              </w:rPr>
            </w:pPr>
            <w:r>
              <w:rPr>
                <w:sz w:val="16"/>
                <w:szCs w:val="16"/>
              </w:rPr>
              <w:tab/>
              <w:t>getal &gt; 1 dan akten en worden</w:t>
            </w:r>
          </w:p>
          <w:p w:rsidR="00C53CF4" w:rsidRPr="00FA5535" w:rsidRDefault="00C53CF4" w:rsidP="00F00764">
            <w:pPr>
              <w:spacing w:before="72"/>
              <w:rPr>
                <w:u w:val="single"/>
              </w:rPr>
            </w:pPr>
            <w:proofErr w:type="spellStart"/>
            <w:r w:rsidRPr="00FA5535">
              <w:rPr>
                <w:u w:val="single"/>
              </w:rPr>
              <w:t>Mapping</w:t>
            </w:r>
            <w:proofErr w:type="spellEnd"/>
            <w:r>
              <w:rPr>
                <w:u w:val="single"/>
              </w:rPr>
              <w:t xml:space="preserve"> bij andere eigen akte of bij waarnemer</w:t>
            </w:r>
            <w:r w:rsidRPr="00FA5535">
              <w:rPr>
                <w:u w:val="single"/>
              </w:rPr>
              <w:t>:</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rsidR="00C53CF4" w:rsidRPr="00FA5535"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rsidR="00C53CF4" w:rsidRDefault="00C53CF4" w:rsidP="00F00764">
            <w:pPr>
              <w:spacing w:line="240" w:lineRule="auto"/>
              <w:rPr>
                <w:szCs w:val="18"/>
                <w:u w:val="single"/>
              </w:rPr>
            </w:pPr>
          </w:p>
          <w:p w:rsidR="00C53CF4" w:rsidRPr="002436E6" w:rsidRDefault="00C53CF4" w:rsidP="00F00764">
            <w:pPr>
              <w:spacing w:line="240" w:lineRule="auto"/>
              <w:rPr>
                <w:szCs w:val="18"/>
                <w:u w:val="single"/>
              </w:rPr>
            </w:pPr>
            <w:proofErr w:type="spellStart"/>
            <w:r w:rsidRPr="000D5933">
              <w:rPr>
                <w:szCs w:val="18"/>
                <w:u w:val="single"/>
              </w:rPr>
              <w:t>Mapping</w:t>
            </w:r>
            <w:proofErr w:type="spellEnd"/>
            <w:r w:rsidRPr="000D5933">
              <w:rPr>
                <w:szCs w:val="18"/>
                <w:u w:val="single"/>
              </w:rPr>
              <w:t xml:space="preserve">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BijWaarnemer</w:t>
            </w:r>
            <w:proofErr w:type="spellEnd"/>
            <w:r w:rsidRPr="00FA5535">
              <w:rPr>
                <w:sz w:val="16"/>
                <w:szCs w:val="16"/>
              </w:rPr>
              <w:t>)</w:t>
            </w:r>
          </w:p>
          <w:p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rsidR="00C53CF4" w:rsidRDefault="00C53CF4" w:rsidP="00F00764">
            <w:pPr>
              <w:spacing w:line="240" w:lineRule="auto"/>
              <w:rPr>
                <w:sz w:val="16"/>
              </w:rPr>
            </w:pPr>
          </w:p>
          <w:p w:rsidR="00C53CF4" w:rsidRDefault="00C53CF4" w:rsidP="00F00764">
            <w:pPr>
              <w:spacing w:line="240" w:lineRule="auto"/>
              <w:rPr>
                <w:sz w:val="16"/>
              </w:rPr>
            </w:pPr>
            <w:proofErr w:type="spellStart"/>
            <w:r w:rsidRPr="00FA5535">
              <w:rPr>
                <w:u w:val="single"/>
              </w:rPr>
              <w:t>Mapping</w:t>
            </w:r>
            <w:proofErr w:type="spellEnd"/>
            <w:r>
              <w:rPr>
                <w:u w:val="single"/>
              </w:rPr>
              <w:t xml:space="preserve"> bij akte andere of oud notaris</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w:t>
            </w:r>
            <w:proofErr w:type="spellStart"/>
            <w:r w:rsidRPr="00FA5535">
              <w:rPr>
                <w:sz w:val="16"/>
              </w:rPr>
              <w:t>datumOndertekening</w:t>
            </w:r>
            <w:proofErr w:type="spellEnd"/>
            <w:r w:rsidRPr="00FA5535">
              <w:rPr>
                <w:sz w:val="16"/>
              </w:rPr>
              <w:t xml:space="preserve"> (datum)</w:t>
            </w:r>
          </w:p>
          <w:p w:rsidR="00C53CF4" w:rsidRDefault="00C53CF4" w:rsidP="00F00764">
            <w:pPr>
              <w:spacing w:line="240" w:lineRule="auto"/>
              <w:rPr>
                <w:sz w:val="16"/>
              </w:rPr>
            </w:pPr>
            <w:r w:rsidRPr="00FA5535">
              <w:rPr>
                <w:sz w:val="16"/>
              </w:rPr>
              <w:tab/>
              <w:t>./</w:t>
            </w:r>
            <w:proofErr w:type="spellStart"/>
            <w:r w:rsidRPr="00FA5535">
              <w:rPr>
                <w:sz w:val="16"/>
              </w:rPr>
              <w:t>naamNotaris</w:t>
            </w:r>
            <w:proofErr w:type="spellEnd"/>
            <w:r w:rsidRPr="00FA5535">
              <w:rPr>
                <w:sz w:val="16"/>
              </w:rPr>
              <w:t xml:space="preserve"> (naam)</w:t>
            </w:r>
          </w:p>
          <w:p w:rsidR="00C53CF4" w:rsidRDefault="00C53CF4" w:rsidP="00F00764">
            <w:pPr>
              <w:spacing w:line="240" w:lineRule="auto"/>
              <w:rPr>
                <w:sz w:val="16"/>
              </w:rPr>
            </w:pPr>
            <w:r w:rsidRPr="00FA5535">
              <w:rPr>
                <w:sz w:val="16"/>
              </w:rPr>
              <w:tab/>
              <w:t>./</w:t>
            </w:r>
            <w:proofErr w:type="spellStart"/>
            <w:r w:rsidRPr="00FA5535">
              <w:rPr>
                <w:sz w:val="16"/>
              </w:rPr>
              <w:t>plaatsNotaris</w:t>
            </w:r>
            <w:r>
              <w:rPr>
                <w:sz w:val="16"/>
              </w:rPr>
              <w:t>Kantoor</w:t>
            </w:r>
            <w:proofErr w:type="spellEnd"/>
            <w:r w:rsidRPr="00FA5535">
              <w:rPr>
                <w:sz w:val="16"/>
              </w:rPr>
              <w:t xml:space="preserve"> (woonplaats)</w:t>
            </w:r>
          </w:p>
          <w:p w:rsidR="00C53CF4" w:rsidRDefault="00C53CF4" w:rsidP="00F00764">
            <w:pPr>
              <w:spacing w:line="240" w:lineRule="auto"/>
              <w:rPr>
                <w:sz w:val="16"/>
              </w:rPr>
            </w:pPr>
            <w:r w:rsidRPr="00FA5535">
              <w:rPr>
                <w:sz w:val="16"/>
              </w:rPr>
              <w:t>//</w:t>
            </w:r>
            <w:proofErr w:type="spellStart"/>
            <w:r w:rsidRPr="00FA5535">
              <w:rPr>
                <w:sz w:val="16"/>
              </w:rPr>
              <w:t>IMKAD_AangebodenStuk</w:t>
            </w:r>
            <w:proofErr w:type="spellEnd"/>
            <w:r w:rsidRPr="00FA5535">
              <w:rPr>
                <w:sz w:val="16"/>
              </w:rPr>
              <w:t>/</w:t>
            </w:r>
            <w:proofErr w:type="spellStart"/>
            <w:r w:rsidRPr="00FA5535">
              <w:rPr>
                <w:sz w:val="16"/>
              </w:rPr>
              <w:t>StukdeelDoorhalingHypotheek</w:t>
            </w:r>
            <w:proofErr w:type="spellEnd"/>
            <w:r>
              <w:rPr>
                <w:sz w:val="16"/>
              </w:rPr>
              <w:t>/tekstkeuze</w:t>
            </w:r>
          </w:p>
          <w:p w:rsidR="00C53CF4" w:rsidRPr="00FA5535" w:rsidRDefault="00C53CF4" w:rsidP="00F00764">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w:t>
            </w:r>
            <w:r>
              <w:rPr>
                <w:sz w:val="16"/>
                <w:szCs w:val="16"/>
              </w:rPr>
              <w:t>OudNotaris</w:t>
            </w:r>
            <w:proofErr w:type="spellEnd"/>
            <w:r w:rsidRPr="00FA5535">
              <w:rPr>
                <w:sz w:val="16"/>
                <w:szCs w:val="16"/>
              </w:rPr>
              <w:t>)</w:t>
            </w:r>
          </w:p>
          <w:p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rsidR="00C53CF4" w:rsidRPr="00FA5535" w:rsidRDefault="00C53CF4" w:rsidP="00F00764">
            <w:pPr>
              <w:spacing w:line="240" w:lineRule="auto"/>
              <w:rPr>
                <w:rFonts w:cs="Arial"/>
                <w:snapToGrid/>
                <w:color w:val="800000"/>
                <w:kern w:val="0"/>
                <w:sz w:val="16"/>
                <w:lang w:eastAsia="nl-NL"/>
              </w:rPr>
            </w:pPr>
          </w:p>
        </w:tc>
      </w:tr>
    </w:tbl>
    <w:p w:rsidR="00FD034C" w:rsidRDefault="005F2441" w:rsidP="00A55660">
      <w:pPr>
        <w:pStyle w:val="Kop3"/>
        <w:pageBreakBefore/>
      </w:pPr>
      <w:bookmarkStart w:id="79" w:name="_Toc452628343"/>
      <w:r>
        <w:lastRenderedPageBreak/>
        <w:t>Opzegging hypotheekrecht</w:t>
      </w:r>
      <w:bookmarkEnd w:id="79"/>
    </w:p>
    <w:p w:rsidR="004D3760" w:rsidRDefault="004D3760" w:rsidP="004D3760">
      <w:pPr>
        <w:spacing w:before="72"/>
      </w:pPr>
      <w:r>
        <w:t xml:space="preserve">Dit keuzeblok wordt vermeld </w:t>
      </w:r>
      <w:r w:rsidR="003029BA">
        <w:t xml:space="preserve">voor iedere soort </w:t>
      </w:r>
      <w:r>
        <w:t>doorhaling “Opzegging hypotheekrecht” in de akte.</w:t>
      </w:r>
    </w:p>
    <w:p w:rsidR="00FD034C" w:rsidRPr="00FD034C" w:rsidRDefault="00FD034C" w:rsidP="00FD034C">
      <w:pPr>
        <w:rPr>
          <w:lang w:val="nl"/>
        </w:rPr>
      </w:pPr>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46"/>
      </w:tblGrid>
      <w:tr w:rsidR="004D3760" w:rsidRPr="000E6BC2" w:rsidTr="00ED7A2A">
        <w:tc>
          <w:tcPr>
            <w:tcW w:w="2244" w:type="pct"/>
            <w:shd w:val="clear" w:color="auto" w:fill="auto"/>
          </w:tcPr>
          <w:p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2756" w:type="pct"/>
            <w:shd w:val="clear" w:color="auto" w:fill="auto"/>
          </w:tcPr>
          <w:p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rsidR="00B05436" w:rsidRDefault="00B05436" w:rsidP="00FA5535">
            <w:pPr>
              <w:spacing w:line="240" w:lineRule="auto"/>
            </w:pPr>
          </w:p>
          <w:p w:rsidR="004D3760" w:rsidRPr="00FA5535" w:rsidRDefault="004D3760" w:rsidP="00FA5535">
            <w:pPr>
              <w:spacing w:before="72"/>
              <w:rPr>
                <w:u w:val="single"/>
              </w:rPr>
            </w:pPr>
            <w:proofErr w:type="spellStart"/>
            <w:r w:rsidRPr="00FA5535">
              <w:rPr>
                <w:u w:val="single"/>
              </w:rPr>
              <w:t>Mapping</w:t>
            </w:r>
            <w:proofErr w:type="spellEnd"/>
            <w:r w:rsidRPr="00FA5535">
              <w:rPr>
                <w:u w:val="single"/>
              </w:rPr>
              <w:t>:</w:t>
            </w:r>
          </w:p>
          <w:p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rsidR="00820D71" w:rsidRDefault="00820D71"/>
    <w:p w:rsidR="00820D71" w:rsidRDefault="00820D71" w:rsidP="00820D71">
      <w:r>
        <w:t>Het onderstaande wordt voor iedere doorhaling opzegging hypotheekrecht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4D3760" w:rsidRPr="007E4227" w:rsidTr="00ED7A2A">
        <w:tc>
          <w:tcPr>
            <w:tcW w:w="2243" w:type="pct"/>
            <w:shd w:val="clear" w:color="auto" w:fill="auto"/>
          </w:tcPr>
          <w:p w:rsidR="004D3760" w:rsidRPr="00FA5535" w:rsidRDefault="00D20AB9" w:rsidP="002962E3">
            <w:pPr>
              <w:rPr>
                <w:rFonts w:cs="Arial"/>
                <w:color w:val="800080"/>
              </w:rPr>
            </w:pPr>
            <w:r>
              <w:rPr>
                <w:rFonts w:cs="Arial"/>
                <w:color w:val="800080"/>
              </w:rPr>
              <w:t>I</w:t>
            </w:r>
            <w:r w:rsidR="004D3760" w:rsidRPr="00FA5535">
              <w:rPr>
                <w:rFonts w:cs="Arial"/>
                <w:color w:val="800080"/>
              </w:rPr>
              <w:t xml:space="preserve">. </w:t>
            </w:r>
            <w:r w:rsidR="004D3760" w:rsidRPr="00FA5535">
              <w:rPr>
                <w:rFonts w:cs="Arial"/>
                <w:color w:val="800080"/>
              </w:rPr>
              <w:tab/>
            </w:r>
          </w:p>
        </w:tc>
        <w:tc>
          <w:tcPr>
            <w:tcW w:w="2757" w:type="pct"/>
            <w:shd w:val="clear" w:color="auto" w:fill="auto"/>
          </w:tcPr>
          <w:p w:rsidR="004D3760" w:rsidRDefault="003029BA" w:rsidP="003029BA">
            <w:r>
              <w:t xml:space="preserve">Optionele </w:t>
            </w:r>
            <w:r w:rsidR="004D3760" w:rsidRPr="00E9465E">
              <w:t xml:space="preserve">nummering wanneer er </w:t>
            </w:r>
            <w:r w:rsidR="004D3760">
              <w:t>meer dan</w:t>
            </w:r>
            <w:r w:rsidR="004D3760" w:rsidRPr="00E9465E">
              <w:t xml:space="preserve"> </w:t>
            </w:r>
            <w:r w:rsidR="00B05436">
              <w:t>één</w:t>
            </w:r>
            <w:r w:rsidR="004D3760" w:rsidRPr="00E9465E">
              <w:t xml:space="preserve"> </w:t>
            </w:r>
            <w:r w:rsidR="001C04CF">
              <w:t>doorhaling</w:t>
            </w:r>
            <w:r w:rsidR="004D3760" w:rsidRPr="00E9465E">
              <w:t xml:space="preserve"> </w:t>
            </w:r>
            <w:r w:rsidR="00D8231B">
              <w:t>hypotheek</w:t>
            </w:r>
            <w:r w:rsidR="00BC1489">
              <w:t xml:space="preserve"> </w:t>
            </w:r>
            <w:r w:rsidR="004D3760" w:rsidRPr="00E9465E">
              <w:t>is</w:t>
            </w:r>
            <w:r w:rsidR="00BC1489">
              <w:t xml:space="preserve"> (zie ook par. </w:t>
            </w:r>
            <w:r w:rsidR="00BC1489">
              <w:fldChar w:fldCharType="begin"/>
            </w:r>
            <w:r w:rsidR="00BC1489">
              <w:instrText xml:space="preserve"> REF _Ref432764799 \r \h </w:instrText>
            </w:r>
            <w:r w:rsidR="00ED7A2A">
              <w:instrText xml:space="preserve"> \* MERGEFORMAT </w:instrText>
            </w:r>
            <w:r w:rsidR="00BC1489">
              <w:fldChar w:fldCharType="separate"/>
            </w:r>
            <w:r w:rsidR="00B56225">
              <w:t>2.8</w:t>
            </w:r>
            <w:r w:rsidR="00BC1489">
              <w:fldChar w:fldCharType="end"/>
            </w:r>
            <w:r w:rsidR="00BC1489">
              <w:t>)</w:t>
            </w:r>
            <w:r>
              <w:t>:</w:t>
            </w:r>
          </w:p>
          <w:p w:rsidR="00BC1489" w:rsidRPr="00E9465E" w:rsidRDefault="00BC1489" w:rsidP="0032370A">
            <w:pPr>
              <w:numPr>
                <w:ilvl w:val="0"/>
                <w:numId w:val="6"/>
              </w:numPr>
            </w:pPr>
            <w:r>
              <w:t>nummering gaat verder met volgend nummer wanneer er al doorhalingen getoond zijn.</w:t>
            </w:r>
          </w:p>
          <w:p w:rsidR="004D3760" w:rsidRDefault="003029BA" w:rsidP="0032370A">
            <w:pPr>
              <w:numPr>
                <w:ilvl w:val="0"/>
                <w:numId w:val="6"/>
              </w:numPr>
            </w:pPr>
            <w:r>
              <w:t>m</w:t>
            </w:r>
            <w:r w:rsidR="004D3760">
              <w:t xml:space="preserve">eer dan </w:t>
            </w:r>
            <w:r w:rsidR="00B05436">
              <w:t>één</w:t>
            </w:r>
            <w:r w:rsidR="004D3760" w:rsidRPr="00E9465E">
              <w:t xml:space="preserve"> </w:t>
            </w:r>
            <w:r w:rsidR="004D3760">
              <w:t xml:space="preserve">doorhaling </w:t>
            </w:r>
            <w:r w:rsidR="004D3760" w:rsidRPr="00E9465E">
              <w:t xml:space="preserve">aanwezig: </w:t>
            </w:r>
            <w:r w:rsidR="00D20AB9">
              <w:t>I</w:t>
            </w:r>
            <w:r w:rsidR="004D3760">
              <w:t>.</w:t>
            </w:r>
            <w:r w:rsidR="00D20AB9">
              <w:t>,</w:t>
            </w:r>
            <w:r w:rsidR="004D3760">
              <w:t xml:space="preserve"> </w:t>
            </w:r>
            <w:r w:rsidR="00D20AB9">
              <w:t>II</w:t>
            </w:r>
            <w:r w:rsidR="004D3760">
              <w:t>.</w:t>
            </w:r>
            <w:r w:rsidR="00D20AB9">
              <w:t>,</w:t>
            </w:r>
            <w:r w:rsidR="004D3760">
              <w:t xml:space="preserve"> </w:t>
            </w:r>
            <w:r w:rsidR="00D20AB9">
              <w:t>III</w:t>
            </w:r>
            <w:r w:rsidR="004D3760">
              <w:t>.</w:t>
            </w:r>
            <w:r w:rsidR="00FF3825">
              <w:t>,</w:t>
            </w:r>
            <w:r w:rsidR="009168EA">
              <w:t xml:space="preserve"> enz.</w:t>
            </w:r>
          </w:p>
          <w:p w:rsidR="00B05436" w:rsidRDefault="00B05436" w:rsidP="00B05436"/>
          <w:p w:rsidR="00B05436" w:rsidRPr="00FA5535" w:rsidRDefault="00B05436" w:rsidP="00FA5535">
            <w:pPr>
              <w:spacing w:before="72"/>
              <w:rPr>
                <w:u w:val="single"/>
              </w:rPr>
            </w:pPr>
            <w:proofErr w:type="spellStart"/>
            <w:r w:rsidRPr="00FA5535">
              <w:rPr>
                <w:u w:val="single"/>
              </w:rPr>
              <w:t>Mapping</w:t>
            </w:r>
            <w:proofErr w:type="spellEnd"/>
            <w:r w:rsidRPr="00FA5535">
              <w:rPr>
                <w:u w:val="single"/>
              </w:rPr>
              <w:t>:</w:t>
            </w:r>
          </w:p>
          <w:p w:rsidR="00555BE4" w:rsidRPr="00FA5535" w:rsidRDefault="00555BE4" w:rsidP="00FA5535">
            <w:pPr>
              <w:spacing w:line="240" w:lineRule="auto"/>
              <w:rPr>
                <w:sz w:val="16"/>
              </w:rPr>
            </w:pPr>
            <w:r w:rsidRPr="00FA5535">
              <w:rPr>
                <w:sz w:val="16"/>
              </w:rPr>
              <w:t>-voor elke</w:t>
            </w:r>
          </w:p>
          <w:p w:rsidR="00B05436" w:rsidRPr="00763CAD" w:rsidRDefault="00B05436" w:rsidP="00FA5535">
            <w:pPr>
              <w:spacing w:line="240" w:lineRule="auto"/>
              <w:rPr>
                <w:sz w:val="16"/>
                <w:szCs w:val="16"/>
              </w:rPr>
            </w:pPr>
            <w:r w:rsidRPr="00FA5535">
              <w:rPr>
                <w:sz w:val="16"/>
                <w:szCs w:val="16"/>
              </w:rPr>
              <w:t>//IMKAD_</w:t>
            </w:r>
            <w:r w:rsidRPr="00763CAD">
              <w:rPr>
                <w:sz w:val="16"/>
                <w:szCs w:val="16"/>
              </w:rPr>
              <w:t>AangebodenStuk</w:t>
            </w:r>
            <w:r w:rsidRPr="00FA5535">
              <w:rPr>
                <w:sz w:val="16"/>
                <w:szCs w:val="16"/>
              </w:rPr>
              <w:t>/StukdeelDoorhalingHypotheek/soortDoorhaling[</w:t>
            </w:r>
            <w:r w:rsidRPr="00FA5535">
              <w:rPr>
                <w:rFonts w:cs="Arial"/>
                <w:snapToGrid/>
                <w:kern w:val="0"/>
                <w:sz w:val="16"/>
                <w:szCs w:val="16"/>
                <w:lang w:eastAsia="nl-NL"/>
              </w:rPr>
              <w:t>opzegging hypotheekrecht]</w:t>
            </w:r>
          </w:p>
        </w:tc>
      </w:tr>
      <w:tr w:rsidR="00792C39" w:rsidRPr="00AE1C4D" w:rsidTr="00516F7D">
        <w:trPr>
          <w:trHeight w:val="4429"/>
        </w:trPr>
        <w:tc>
          <w:tcPr>
            <w:tcW w:w="2243" w:type="pct"/>
            <w:shd w:val="clear" w:color="auto" w:fill="auto"/>
          </w:tcPr>
          <w:p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2757" w:type="pct"/>
            <w:shd w:val="clear" w:color="auto" w:fill="auto"/>
          </w:tcPr>
          <w:p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rsidR="00792C39" w:rsidRDefault="00792C39" w:rsidP="00FA5535">
            <w:pPr>
              <w:spacing w:before="72"/>
              <w:rPr>
                <w:lang w:val="nl"/>
              </w:rPr>
            </w:pPr>
          </w:p>
          <w:p w:rsidR="00792C39" w:rsidRDefault="00792C39" w:rsidP="00FA5535">
            <w:pPr>
              <w:spacing w:before="72"/>
              <w:rPr>
                <w:lang w:val="nl"/>
              </w:rPr>
            </w:pPr>
            <w:r w:rsidRPr="00FA5535">
              <w:rPr>
                <w:lang w:val="nl"/>
              </w:rPr>
              <w:t>De ‘A’ en ‘B’ uit de comparitie worden niet getoond in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rsidR="00792C39" w:rsidRPr="00D401DB" w:rsidRDefault="00792C39" w:rsidP="00FA5535">
            <w:pPr>
              <w:spacing w:before="72"/>
            </w:pPr>
          </w:p>
          <w:p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rsidR="00792C39" w:rsidRDefault="00792C39" w:rsidP="00792C39">
            <w:pPr>
              <w:spacing w:line="240" w:lineRule="auto"/>
            </w:pPr>
          </w:p>
          <w:p w:rsidR="00792C39" w:rsidRPr="00FA5535" w:rsidRDefault="00792C39" w:rsidP="00FA5535">
            <w:pPr>
              <w:spacing w:before="72"/>
              <w:rPr>
                <w:u w:val="single"/>
              </w:rPr>
            </w:pPr>
            <w:proofErr w:type="spellStart"/>
            <w:r w:rsidRPr="00FA5535">
              <w:rPr>
                <w:u w:val="single"/>
              </w:rPr>
              <w:t>Mapping</w:t>
            </w:r>
            <w:proofErr w:type="spellEnd"/>
            <w:r w:rsidRPr="00FA5535">
              <w:rPr>
                <w:u w:val="single"/>
              </w:rPr>
              <w:t xml:space="preserve"> nummering volmachtgever:</w:t>
            </w:r>
          </w:p>
          <w:p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792C39" w:rsidRPr="00FA5535" w:rsidRDefault="00792C39" w:rsidP="00FA5535">
            <w:pPr>
              <w:spacing w:line="240" w:lineRule="auto"/>
              <w:rPr>
                <w:sz w:val="16"/>
                <w:szCs w:val="16"/>
              </w:rPr>
            </w:pPr>
            <w:r w:rsidRPr="00FA5535">
              <w:rPr>
                <w:sz w:val="16"/>
                <w:szCs w:val="16"/>
              </w:rPr>
              <w:t>-en optioneel</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p>
          <w:p w:rsidR="00792C39" w:rsidRPr="00FA5535" w:rsidRDefault="00792C39"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792C39" w:rsidRPr="00FA5535" w:rsidRDefault="00792C39" w:rsidP="00FA5535">
            <w:pPr>
              <w:spacing w:line="240" w:lineRule="auto"/>
              <w:rPr>
                <w:sz w:val="16"/>
                <w:szCs w:val="16"/>
              </w:rPr>
            </w:pPr>
            <w:r w:rsidRPr="00FA5535">
              <w:rPr>
                <w:sz w:val="16"/>
                <w:szCs w:val="16"/>
              </w:rPr>
              <w:t xml:space="preserve">-en </w:t>
            </w:r>
          </w:p>
          <w:p w:rsidR="00792C39" w:rsidRPr="00FA5535" w:rsidRDefault="00792C3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rsidR="00792C39" w:rsidRPr="00FA5535" w:rsidRDefault="00792C39" w:rsidP="00FA5535">
            <w:pPr>
              <w:spacing w:line="240" w:lineRule="auto"/>
              <w:rPr>
                <w:sz w:val="16"/>
                <w:szCs w:val="16"/>
              </w:rPr>
            </w:pPr>
          </w:p>
          <w:p w:rsidR="004C6482" w:rsidRPr="00562613" w:rsidRDefault="004C6482" w:rsidP="004C6482">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4C6482" w:rsidRDefault="004C6482" w:rsidP="004C6482">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rsidR="004C6482" w:rsidRDefault="004C6482" w:rsidP="004C6482">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rsidR="004C6482" w:rsidRDefault="004C6482" w:rsidP="004C6482">
            <w:pPr>
              <w:spacing w:line="240" w:lineRule="auto"/>
              <w:rPr>
                <w:snapToGrid/>
                <w:sz w:val="16"/>
                <w:szCs w:val="16"/>
              </w:rPr>
            </w:pPr>
            <w:r>
              <w:rPr>
                <w:snapToGrid/>
                <w:sz w:val="16"/>
                <w:szCs w:val="16"/>
              </w:rPr>
              <w:t>is aanwezig bij de persoon EN</w:t>
            </w:r>
          </w:p>
          <w:p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275979" w:rsidRPr="00FE0E86" w:rsidTr="00ED7A2A">
        <w:tblPrEx>
          <w:tblLook w:val="01E0" w:firstRow="1" w:lastRow="1" w:firstColumn="1" w:lastColumn="1" w:noHBand="0" w:noVBand="0"/>
        </w:tblPrEx>
        <w:tc>
          <w:tcPr>
            <w:tcW w:w="2243" w:type="pct"/>
            <w:shd w:val="clear" w:color="auto" w:fill="auto"/>
          </w:tcPr>
          <w:p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2757" w:type="pct"/>
            <w:shd w:val="clear" w:color="auto" w:fill="auto"/>
          </w:tcPr>
          <w:p w:rsidR="00275979" w:rsidRDefault="00275979" w:rsidP="00FA5535">
            <w:pPr>
              <w:spacing w:before="72"/>
            </w:pPr>
            <w:r>
              <w:t xml:space="preserve">Vaste tekst met </w:t>
            </w:r>
            <w:r w:rsidR="00DF70E9">
              <w:t>verplichte</w:t>
            </w:r>
            <w:r w:rsidR="0035339A">
              <w:t xml:space="preserve"> gebruikers</w:t>
            </w:r>
            <w:r>
              <w:t>keuze</w:t>
            </w:r>
            <w:r w:rsidR="0035339A">
              <w:t>s</w:t>
            </w:r>
            <w:r>
              <w:t>.</w:t>
            </w:r>
          </w:p>
          <w:p w:rsidR="00275979" w:rsidRDefault="00275979" w:rsidP="00FA5535">
            <w:pPr>
              <w:spacing w:before="72"/>
            </w:pPr>
          </w:p>
          <w:p w:rsidR="00275979" w:rsidRPr="00FA5535" w:rsidRDefault="00275979" w:rsidP="00FA5535">
            <w:pPr>
              <w:spacing w:before="72"/>
              <w:rPr>
                <w:u w:val="single"/>
              </w:rPr>
            </w:pPr>
            <w:proofErr w:type="spellStart"/>
            <w:r w:rsidRPr="00FA5535">
              <w:rPr>
                <w:u w:val="single"/>
              </w:rPr>
              <w:t>Mapping</w:t>
            </w:r>
            <w:proofErr w:type="spellEnd"/>
            <w:r w:rsidRPr="00FA5535">
              <w:rPr>
                <w:u w:val="single"/>
              </w:rPr>
              <w:t xml:space="preserve"> zegt/zeggen:</w:t>
            </w:r>
          </w:p>
          <w:p w:rsidR="00E030F3" w:rsidRPr="000437B6" w:rsidRDefault="00275979"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rsidR="00275979" w:rsidRPr="000437B6" w:rsidRDefault="00E030F3" w:rsidP="00FA5535">
            <w:pPr>
              <w:spacing w:line="240" w:lineRule="auto"/>
              <w:rPr>
                <w:sz w:val="16"/>
                <w:szCs w:val="16"/>
              </w:rPr>
            </w:pPr>
            <w:r w:rsidRPr="000437B6">
              <w:rPr>
                <w:sz w:val="16"/>
                <w:szCs w:val="16"/>
              </w:rPr>
              <w:lastRenderedPageBreak/>
              <w:tab/>
            </w:r>
            <w:proofErr w:type="spellStart"/>
            <w:r w:rsidR="00275979" w:rsidRPr="000437B6">
              <w:rPr>
                <w:sz w:val="16"/>
                <w:szCs w:val="16"/>
              </w:rPr>
              <w:t>tagNaam</w:t>
            </w:r>
            <w:proofErr w:type="spellEnd"/>
            <w:r w:rsidR="00275979" w:rsidRPr="000437B6">
              <w:rPr>
                <w:sz w:val="16"/>
                <w:szCs w:val="16"/>
              </w:rPr>
              <w:t xml:space="preserve"> (</w:t>
            </w:r>
            <w:proofErr w:type="spellStart"/>
            <w:r w:rsidR="00275979" w:rsidRPr="000437B6">
              <w:rPr>
                <w:sz w:val="16"/>
                <w:szCs w:val="16"/>
              </w:rPr>
              <w:t>k_</w:t>
            </w:r>
            <w:r w:rsidRPr="000437B6">
              <w:rPr>
                <w:sz w:val="16"/>
                <w:szCs w:val="16"/>
              </w:rPr>
              <w:t>ZegtZeggen</w:t>
            </w:r>
            <w:proofErr w:type="spellEnd"/>
            <w:r w:rsidR="00275979" w:rsidRPr="000437B6">
              <w:rPr>
                <w:sz w:val="16"/>
                <w:szCs w:val="16"/>
              </w:rPr>
              <w:t>)</w:t>
            </w:r>
          </w:p>
          <w:p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rsidR="0035339A" w:rsidRDefault="0035339A" w:rsidP="00FA5535">
            <w:pPr>
              <w:autoSpaceDE w:val="0"/>
              <w:autoSpaceDN w:val="0"/>
              <w:adjustRightInd w:val="0"/>
              <w:spacing w:line="240" w:lineRule="auto"/>
            </w:pPr>
          </w:p>
          <w:p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rsidR="0035339A" w:rsidRDefault="0035339A" w:rsidP="0035339A">
            <w:pPr>
              <w:autoSpaceDE w:val="0"/>
              <w:autoSpaceDN w:val="0"/>
              <w:adjustRightInd w:val="0"/>
              <w:spacing w:line="240" w:lineRule="auto"/>
              <w:rPr>
                <w:sz w:val="16"/>
              </w:rPr>
            </w:pPr>
          </w:p>
          <w:p w:rsidR="0035339A" w:rsidRPr="00FA5535" w:rsidRDefault="0035339A" w:rsidP="0035339A">
            <w:pPr>
              <w:spacing w:before="72"/>
              <w:rPr>
                <w:u w:val="single"/>
              </w:rPr>
            </w:pPr>
            <w:proofErr w:type="spellStart"/>
            <w:r w:rsidRPr="00FA5535">
              <w:rPr>
                <w:u w:val="single"/>
              </w:rPr>
              <w:t>Mapping</w:t>
            </w:r>
            <w:proofErr w:type="spellEnd"/>
            <w:r>
              <w:rPr>
                <w:u w:val="single"/>
              </w:rPr>
              <w:t xml:space="preserve"> deel en nummer</w:t>
            </w:r>
            <w:r w:rsidRPr="00FA5535">
              <w:rPr>
                <w:u w:val="single"/>
              </w:rPr>
              <w:t>:</w:t>
            </w:r>
          </w:p>
          <w:p w:rsidR="0035339A" w:rsidRPr="00FA5535" w:rsidRDefault="0035339A" w:rsidP="0035339A">
            <w:pPr>
              <w:spacing w:line="240" w:lineRule="auto"/>
              <w:rPr>
                <w:sz w:val="16"/>
              </w:rPr>
            </w:pPr>
            <w:r w:rsidRPr="00FA5535">
              <w:rPr>
                <w:sz w:val="16"/>
              </w:rPr>
              <w:t>//IMKAD_AangebodenStuk/StukdeelDoorhalingHypotheek/doorTeHalenStuk/</w:t>
            </w:r>
          </w:p>
          <w:p w:rsidR="0035339A" w:rsidRDefault="0035339A" w:rsidP="0035339A">
            <w:pPr>
              <w:autoSpaceDE w:val="0"/>
              <w:autoSpaceDN w:val="0"/>
              <w:adjustRightInd w:val="0"/>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w:t>
            </w:r>
          </w:p>
          <w:p w:rsidR="0035339A" w:rsidRDefault="0035339A" w:rsidP="0033523B">
            <w:pPr>
              <w:autoSpaceDE w:val="0"/>
              <w:autoSpaceDN w:val="0"/>
              <w:adjustRightInd w:val="0"/>
              <w:spacing w:line="240" w:lineRule="auto"/>
              <w:rPr>
                <w:u w:val="single"/>
              </w:rPr>
            </w:pPr>
          </w:p>
          <w:p w:rsidR="0035339A" w:rsidRPr="00FA5535" w:rsidRDefault="0035339A" w:rsidP="0035339A">
            <w:pPr>
              <w:spacing w:before="72"/>
              <w:rPr>
                <w:u w:val="single"/>
              </w:rPr>
            </w:pPr>
            <w:proofErr w:type="spellStart"/>
            <w:r w:rsidRPr="00FA5535">
              <w:rPr>
                <w:u w:val="single"/>
              </w:rPr>
              <w:t>Mapping</w:t>
            </w:r>
            <w:proofErr w:type="spellEnd"/>
            <w:r w:rsidRPr="00FA5535">
              <w:rPr>
                <w:u w:val="single"/>
              </w:rPr>
              <w:t xml:space="preserve"> volmachtgevers:</w:t>
            </w:r>
          </w:p>
          <w:p w:rsidR="0033523B" w:rsidRPr="00FA5535" w:rsidRDefault="0033523B"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33523B" w:rsidRPr="00FA5535" w:rsidRDefault="0033523B"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rsidR="006A56C6" w:rsidRDefault="006A56C6" w:rsidP="00FA5535">
            <w:pPr>
              <w:spacing w:before="72"/>
            </w:pPr>
          </w:p>
          <w:p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rsidR="006A56C6" w:rsidRDefault="006A56C6" w:rsidP="00FA5535">
            <w:pPr>
              <w:spacing w:before="72"/>
            </w:pPr>
          </w:p>
          <w:p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D20AB9" w:rsidRPr="00FA5535" w:rsidRDefault="00D20AB9" w:rsidP="00D20AB9">
            <w:pPr>
              <w:spacing w:line="240" w:lineRule="auto"/>
              <w:rPr>
                <w:sz w:val="16"/>
              </w:rPr>
            </w:pPr>
            <w:r w:rsidRPr="00FA5535">
              <w:rPr>
                <w:sz w:val="16"/>
              </w:rPr>
              <w:t>-voor elke</w:t>
            </w:r>
          </w:p>
          <w:p w:rsidR="00D20AB9" w:rsidRDefault="00D20AB9" w:rsidP="00D20AB9">
            <w:pPr>
              <w:spacing w:line="240" w:lineRule="auto"/>
              <w:rPr>
                <w:sz w:val="16"/>
              </w:rPr>
            </w:pPr>
            <w:r w:rsidRPr="00FA5535">
              <w:rPr>
                <w:sz w:val="16"/>
              </w:rPr>
              <w:t>//IMKAD_AangebodenStuk/StukdeelDoorhalingHypotheek/debiteurAkteHypotheekrecht</w:t>
            </w:r>
          </w:p>
          <w:p w:rsidR="00D20AB9" w:rsidRPr="00FA5535" w:rsidRDefault="00D20AB9"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hypotheekgevers:</w:t>
            </w:r>
          </w:p>
          <w:p w:rsidR="006A56C6" w:rsidRPr="00FA5535" w:rsidRDefault="006A56C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rsidR="006A56C6" w:rsidRPr="00FA5535" w:rsidRDefault="006A56C6" w:rsidP="00FA5535">
            <w:pPr>
              <w:spacing w:line="240" w:lineRule="auto"/>
              <w:rPr>
                <w:sz w:val="16"/>
              </w:rPr>
            </w:pPr>
            <w:r w:rsidRPr="00FA5535">
              <w:rPr>
                <w:sz w:val="16"/>
                <w:szCs w:val="16"/>
              </w:rPr>
              <w:tab/>
              <w:t>./tekst (hypotheekgever of hypotheekgevers)</w:t>
            </w:r>
          </w:p>
          <w:p w:rsidR="006A56C6" w:rsidRPr="00FA5535" w:rsidRDefault="006A56C6"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debiteuren:</w:t>
            </w:r>
          </w:p>
          <w:p w:rsidR="006A56C6" w:rsidRPr="00FA5535" w:rsidRDefault="006A56C6"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6A56C6" w:rsidRPr="00FA5535" w:rsidRDefault="006A56C6"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rsidR="006A56C6" w:rsidRPr="00FA5535" w:rsidRDefault="006A56C6" w:rsidP="00FA5535">
            <w:pPr>
              <w:spacing w:line="240" w:lineRule="auto"/>
              <w:rPr>
                <w:sz w:val="16"/>
              </w:rPr>
            </w:pPr>
            <w:r w:rsidRPr="00FA5535">
              <w:rPr>
                <w:sz w:val="16"/>
                <w:szCs w:val="16"/>
              </w:rPr>
              <w:tab/>
              <w:t>./tekst (debiteur of debiteuren)</w:t>
            </w:r>
          </w:p>
        </w:tc>
      </w:tr>
      <w:tr w:rsidR="00275979" w:rsidRPr="00FE0E86" w:rsidTr="00ED7A2A">
        <w:tblPrEx>
          <w:tblLook w:val="01E0" w:firstRow="1" w:lastRow="1" w:firstColumn="1" w:lastColumn="1" w:noHBand="0" w:noVBand="0"/>
        </w:tblPrEx>
        <w:tc>
          <w:tcPr>
            <w:tcW w:w="2243" w:type="pct"/>
            <w:shd w:val="clear" w:color="auto" w:fill="auto"/>
          </w:tcPr>
          <w:p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2757" w:type="pct"/>
            <w:shd w:val="clear" w:color="auto" w:fill="auto"/>
          </w:tcPr>
          <w:p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rsidR="00287E59" w:rsidRDefault="00287E59" w:rsidP="00FA5535">
            <w:pPr>
              <w:pStyle w:val="streepje"/>
              <w:numPr>
                <w:ilvl w:val="0"/>
                <w:numId w:val="0"/>
              </w:numPr>
              <w:rPr>
                <w:rFonts w:cs="Arial"/>
                <w:color w:val="000000"/>
                <w:szCs w:val="18"/>
              </w:rPr>
            </w:pPr>
          </w:p>
          <w:p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rsidR="00767D84" w:rsidRDefault="00767D84" w:rsidP="00767D84">
            <w:pPr>
              <w:pStyle w:val="streepje"/>
              <w:numPr>
                <w:ilvl w:val="0"/>
                <w:numId w:val="0"/>
              </w:numPr>
              <w:rPr>
                <w:rFonts w:cs="Arial"/>
                <w:color w:val="000000"/>
                <w:szCs w:val="18"/>
              </w:rPr>
            </w:pPr>
          </w:p>
          <w:p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recht:</w:t>
            </w:r>
          </w:p>
          <w:p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rsidR="00767D84" w:rsidRDefault="00767D84" w:rsidP="00767D84">
            <w:pPr>
              <w:spacing w:line="240" w:lineRule="auto"/>
              <w:rPr>
                <w:sz w:val="16"/>
                <w:szCs w:val="16"/>
              </w:rPr>
            </w:pPr>
            <w:r w:rsidRPr="00FA5535">
              <w:rPr>
                <w:sz w:val="16"/>
                <w:szCs w:val="16"/>
              </w:rPr>
              <w:t xml:space="preserve">-de overige </w:t>
            </w:r>
            <w:proofErr w:type="spellStart"/>
            <w:r w:rsidRPr="00FA5535">
              <w:rPr>
                <w:sz w:val="16"/>
                <w:szCs w:val="16"/>
              </w:rPr>
              <w:t>mapping</w:t>
            </w:r>
            <w:proofErr w:type="spellEnd"/>
            <w:r w:rsidRPr="00FA5535">
              <w:rPr>
                <w:sz w:val="16"/>
                <w:szCs w:val="16"/>
              </w:rPr>
              <w:t xml:space="preserve"> is </w:t>
            </w:r>
            <w:r w:rsidRPr="00FA5535">
              <w:rPr>
                <w:sz w:val="16"/>
              </w:rPr>
              <w:t>opgenomen</w:t>
            </w:r>
            <w:r w:rsidRPr="00FA5535">
              <w:rPr>
                <w:sz w:val="16"/>
                <w:szCs w:val="16"/>
              </w:rPr>
              <w:t xml:space="preserve"> in het genoemde tekstblok</w:t>
            </w:r>
          </w:p>
          <w:p w:rsidR="00BD04F7" w:rsidRPr="00FA5535" w:rsidRDefault="00BD04F7" w:rsidP="00767D84">
            <w:pPr>
              <w:spacing w:line="240" w:lineRule="auto"/>
              <w:rPr>
                <w:rFonts w:cs="Arial"/>
                <w:sz w:val="20"/>
              </w:rPr>
            </w:pPr>
          </w:p>
          <w:p w:rsidR="00767D84" w:rsidRPr="00FA5535" w:rsidRDefault="00767D84" w:rsidP="00767D84">
            <w:pPr>
              <w:spacing w:before="72"/>
              <w:rPr>
                <w:u w:val="single"/>
              </w:rPr>
            </w:pPr>
            <w:proofErr w:type="spellStart"/>
            <w:r w:rsidRPr="00FA5535">
              <w:rPr>
                <w:u w:val="single"/>
              </w:rPr>
              <w:t>Mapping</w:t>
            </w:r>
            <w:proofErr w:type="spellEnd"/>
            <w:r w:rsidRPr="00FA5535">
              <w:rPr>
                <w:u w:val="single"/>
              </w:rPr>
              <w:t xml:space="preserve"> registergoed:</w:t>
            </w:r>
          </w:p>
          <w:p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rsidR="00287E59" w:rsidRPr="00767D84" w:rsidRDefault="00767D84" w:rsidP="00767D84">
            <w:pPr>
              <w:spacing w:line="240" w:lineRule="auto"/>
              <w:rPr>
                <w:sz w:val="16"/>
              </w:rPr>
            </w:pPr>
            <w:r w:rsidRPr="00FA5535">
              <w:rPr>
                <w:sz w:val="16"/>
              </w:rPr>
              <w:t xml:space="preserve">-de overige </w:t>
            </w:r>
            <w:proofErr w:type="spellStart"/>
            <w:r w:rsidRPr="00FA5535">
              <w:rPr>
                <w:sz w:val="16"/>
              </w:rPr>
              <w:t>mapping</w:t>
            </w:r>
            <w:proofErr w:type="spellEnd"/>
            <w:r w:rsidRPr="00FA5535">
              <w:rPr>
                <w:sz w:val="16"/>
              </w:rPr>
              <w:t xml:space="preserve"> is opgenomen in het genoemde tekstblok </w:t>
            </w:r>
          </w:p>
        </w:tc>
      </w:tr>
      <w:tr w:rsidR="00142655" w:rsidRPr="00FE0E86" w:rsidTr="00ED7A2A">
        <w:tblPrEx>
          <w:tblLook w:val="01E0" w:firstRow="1" w:lastRow="1" w:firstColumn="1" w:lastColumn="1" w:noHBand="0" w:noVBand="0"/>
        </w:tblPrEx>
        <w:tc>
          <w:tcPr>
            <w:tcW w:w="2243" w:type="pct"/>
            <w:shd w:val="clear" w:color="auto" w:fill="auto"/>
          </w:tcPr>
          <w:p w:rsidR="00142655" w:rsidRPr="0032370A" w:rsidRDefault="00142655" w:rsidP="00812B6D">
            <w:pPr>
              <w:rPr>
                <w:rFonts w:cs="Arial"/>
                <w:color w:val="FF0000"/>
                <w:szCs w:val="18"/>
              </w:rPr>
            </w:pPr>
            <w:r>
              <w:rPr>
                <w:rFonts w:cs="Arial"/>
                <w:color w:val="FF0000"/>
                <w:szCs w:val="18"/>
              </w:rPr>
              <w:t>.</w:t>
            </w:r>
          </w:p>
        </w:tc>
        <w:tc>
          <w:tcPr>
            <w:tcW w:w="2757" w:type="pct"/>
            <w:shd w:val="clear" w:color="auto" w:fill="auto"/>
          </w:tcPr>
          <w:p w:rsidR="00142655" w:rsidRDefault="00142655" w:rsidP="00FA5535">
            <w:pPr>
              <w:spacing w:before="72"/>
            </w:pPr>
            <w:r>
              <w:t>Vaste tekst.</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2757" w:type="pct"/>
            <w:shd w:val="clear" w:color="auto" w:fill="auto"/>
          </w:tcPr>
          <w:p w:rsidR="00275979" w:rsidRDefault="00275979" w:rsidP="00FA5535">
            <w:pPr>
              <w:spacing w:before="72"/>
            </w:pPr>
            <w:r>
              <w:t>V</w:t>
            </w:r>
            <w:r w:rsidR="008B7DCB">
              <w:t>aste</w:t>
            </w:r>
            <w:r>
              <w:t xml:space="preserve"> tekst.</w:t>
            </w:r>
          </w:p>
        </w:tc>
      </w:tr>
    </w:tbl>
    <w:p w:rsidR="005F2441" w:rsidRDefault="005F2441" w:rsidP="00D8231B">
      <w:pPr>
        <w:pStyle w:val="Kop3"/>
        <w:pageBreakBefore/>
      </w:pPr>
      <w:bookmarkStart w:id="80" w:name="_Toc428355614"/>
      <w:bookmarkStart w:id="81" w:name="_Toc428355619"/>
      <w:bookmarkStart w:id="82" w:name="_Toc452628344"/>
      <w:bookmarkEnd w:id="80"/>
      <w:bookmarkEnd w:id="81"/>
      <w:r>
        <w:lastRenderedPageBreak/>
        <w:t>Vervallenverklaring</w:t>
      </w:r>
      <w:bookmarkEnd w:id="82"/>
    </w:p>
    <w:p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32"/>
        <w:gridCol w:w="7648"/>
      </w:tblGrid>
      <w:tr w:rsidR="00D8231B" w:rsidRPr="000E6BC2" w:rsidTr="00ED7A2A">
        <w:tc>
          <w:tcPr>
            <w:tcW w:w="2245" w:type="pct"/>
            <w:shd w:val="clear" w:color="auto" w:fill="auto"/>
          </w:tcPr>
          <w:p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2755" w:type="pct"/>
            <w:shd w:val="clear" w:color="auto" w:fill="auto"/>
          </w:tcPr>
          <w:p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rsidR="00820D71" w:rsidRDefault="00820D71" w:rsidP="00FA5535">
            <w:pPr>
              <w:spacing w:before="72"/>
            </w:pPr>
          </w:p>
          <w:p w:rsidR="00D8231B" w:rsidRPr="00FA5535" w:rsidRDefault="00D8231B" w:rsidP="00FA5535">
            <w:pPr>
              <w:spacing w:before="72"/>
              <w:rPr>
                <w:u w:val="single"/>
              </w:rPr>
            </w:pPr>
            <w:proofErr w:type="spellStart"/>
            <w:r w:rsidRPr="00FA5535">
              <w:rPr>
                <w:u w:val="single"/>
              </w:rPr>
              <w:t>Mapping</w:t>
            </w:r>
            <w:proofErr w:type="spellEnd"/>
            <w:r w:rsidRPr="00FA5535">
              <w:rPr>
                <w:u w:val="single"/>
              </w:rPr>
              <w:t>:</w:t>
            </w:r>
          </w:p>
          <w:p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rsidR="00820D71" w:rsidRDefault="00820D71"/>
    <w:p w:rsidR="00820D71" w:rsidRDefault="00820D71">
      <w:r>
        <w:t>Het onderstaande wordt voor iedere doorhaling vervallenverklaring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D8231B" w:rsidRPr="007E4227" w:rsidTr="00ED7A2A">
        <w:tc>
          <w:tcPr>
            <w:tcW w:w="2243" w:type="pct"/>
            <w:shd w:val="clear" w:color="auto" w:fill="auto"/>
          </w:tcPr>
          <w:p w:rsidR="00D8231B" w:rsidRPr="00FA5535" w:rsidRDefault="00F73D93" w:rsidP="0032370A">
            <w:pPr>
              <w:rPr>
                <w:rFonts w:cs="Arial"/>
                <w:color w:val="800080"/>
              </w:rPr>
            </w:pPr>
            <w:r>
              <w:rPr>
                <w:rFonts w:cs="Arial"/>
                <w:color w:val="800080"/>
              </w:rPr>
              <w:t>I</w:t>
            </w:r>
            <w:r w:rsidR="00D8231B" w:rsidRPr="00FA5535">
              <w:rPr>
                <w:rFonts w:cs="Arial"/>
                <w:color w:val="800080"/>
              </w:rPr>
              <w:t xml:space="preserve">. </w:t>
            </w:r>
            <w:r w:rsidR="00D8231B" w:rsidRPr="00FA5535">
              <w:rPr>
                <w:rFonts w:cs="Arial"/>
                <w:color w:val="800080"/>
              </w:rPr>
              <w:tab/>
            </w:r>
          </w:p>
        </w:tc>
        <w:tc>
          <w:tcPr>
            <w:tcW w:w="2757" w:type="pct"/>
            <w:shd w:val="clear" w:color="auto" w:fill="auto"/>
          </w:tcPr>
          <w:p w:rsidR="00D8231B" w:rsidRPr="00E9465E" w:rsidRDefault="0016411D" w:rsidP="0016411D">
            <w:r>
              <w:t xml:space="preserve">Optionele </w:t>
            </w:r>
            <w:r w:rsidR="00D8231B" w:rsidRPr="00E9465E">
              <w:t xml:space="preserve">nummering </w:t>
            </w:r>
            <w:r>
              <w:t>wanneer</w:t>
            </w:r>
            <w:r w:rsidR="00D8231B" w:rsidRPr="00E9465E">
              <w:t xml:space="preserve"> er </w:t>
            </w:r>
            <w:r w:rsidR="00D8231B">
              <w:t>meer dan</w:t>
            </w:r>
            <w:r w:rsidR="00D8231B" w:rsidRPr="00E9465E">
              <w:t xml:space="preserve"> </w:t>
            </w:r>
            <w:r w:rsidR="00820D71">
              <w:t>één</w:t>
            </w:r>
            <w:r w:rsidR="00D8231B" w:rsidRPr="00E9465E">
              <w:t xml:space="preserve"> </w:t>
            </w:r>
            <w:r w:rsidR="00D8231B">
              <w:t>doorhaling</w:t>
            </w:r>
            <w:r w:rsidR="00D8231B" w:rsidRPr="00E9465E">
              <w:t xml:space="preserve"> </w:t>
            </w:r>
            <w:r w:rsidR="00BC1489">
              <w:t xml:space="preserve">hypotheek </w:t>
            </w:r>
            <w:r w:rsidR="00D8231B" w:rsidRPr="00E9465E">
              <w:t>is</w:t>
            </w:r>
            <w:r>
              <w:t>:</w:t>
            </w:r>
          </w:p>
          <w:p w:rsidR="00D8231B" w:rsidRDefault="00BC1489" w:rsidP="0032370A">
            <w:pPr>
              <w:numPr>
                <w:ilvl w:val="0"/>
                <w:numId w:val="6"/>
              </w:numPr>
            </w:pPr>
            <w:r>
              <w:t>nummering gaat verder met volgend nummer wanneer er al doorhalingen getoond zijn</w:t>
            </w:r>
            <w:r w:rsidR="00D8231B">
              <w:t>.</w:t>
            </w:r>
          </w:p>
          <w:p w:rsidR="00D8231B" w:rsidRDefault="0016411D" w:rsidP="0032370A">
            <w:pPr>
              <w:numPr>
                <w:ilvl w:val="0"/>
                <w:numId w:val="6"/>
              </w:numPr>
            </w:pPr>
            <w:r>
              <w:t>m</w:t>
            </w:r>
            <w:r w:rsidR="00D8231B">
              <w:t xml:space="preserve">eer dan </w:t>
            </w:r>
            <w:r w:rsidR="00820D71">
              <w:t>één</w:t>
            </w:r>
            <w:r w:rsidR="00D8231B" w:rsidRPr="00E9465E">
              <w:t xml:space="preserve"> </w:t>
            </w:r>
            <w:r w:rsidR="00D8231B">
              <w:t xml:space="preserve">doorhaling </w:t>
            </w:r>
            <w:r w:rsidR="00D8231B" w:rsidRPr="00E9465E">
              <w:t xml:space="preserve">aanwezig: </w:t>
            </w:r>
            <w:r w:rsidR="00F73D93">
              <w:t>I</w:t>
            </w:r>
            <w:r w:rsidR="00D8231B">
              <w:t>.</w:t>
            </w:r>
            <w:r w:rsidR="00F73D93">
              <w:t>,</w:t>
            </w:r>
            <w:r w:rsidR="00D8231B">
              <w:t xml:space="preserve"> </w:t>
            </w:r>
            <w:r w:rsidR="00F73D93">
              <w:t>II</w:t>
            </w:r>
            <w:r w:rsidR="00D8231B">
              <w:t>.</w:t>
            </w:r>
            <w:r w:rsidR="00F73D93">
              <w:t>,</w:t>
            </w:r>
            <w:r w:rsidR="00D8231B">
              <w:t xml:space="preserve"> </w:t>
            </w:r>
            <w:r w:rsidR="00F73D93">
              <w:t>III</w:t>
            </w:r>
            <w:r w:rsidR="00D8231B">
              <w:t>.</w:t>
            </w:r>
            <w:r w:rsidR="009168EA">
              <w:t>, enz.</w:t>
            </w:r>
          </w:p>
          <w:p w:rsidR="00820D71" w:rsidRDefault="00820D71" w:rsidP="00820D71"/>
          <w:p w:rsidR="00820D71" w:rsidRPr="00FA5535" w:rsidRDefault="00820D71" w:rsidP="00FA5535">
            <w:pPr>
              <w:spacing w:before="72"/>
              <w:rPr>
                <w:u w:val="single"/>
              </w:rPr>
            </w:pPr>
            <w:proofErr w:type="spellStart"/>
            <w:r w:rsidRPr="00FA5535">
              <w:rPr>
                <w:u w:val="single"/>
              </w:rPr>
              <w:t>Mapping</w:t>
            </w:r>
            <w:proofErr w:type="spellEnd"/>
            <w:r w:rsidRPr="00FA5535">
              <w:rPr>
                <w:u w:val="single"/>
              </w:rPr>
              <w:t>:</w:t>
            </w:r>
          </w:p>
          <w:p w:rsidR="00820D71" w:rsidRPr="00FA5535" w:rsidRDefault="00820D71" w:rsidP="00FA5535">
            <w:pPr>
              <w:spacing w:line="240" w:lineRule="auto"/>
              <w:rPr>
                <w:sz w:val="16"/>
              </w:rPr>
            </w:pPr>
            <w:r w:rsidRPr="00FA5535">
              <w:rPr>
                <w:sz w:val="16"/>
              </w:rPr>
              <w:t>-voor iedere</w:t>
            </w:r>
          </w:p>
          <w:p w:rsidR="00820D71" w:rsidRPr="007E4227" w:rsidRDefault="00820D71"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rsidTr="00516F7D">
        <w:trPr>
          <w:trHeight w:val="2586"/>
        </w:trPr>
        <w:tc>
          <w:tcPr>
            <w:tcW w:w="2243" w:type="pct"/>
            <w:shd w:val="clear" w:color="auto" w:fill="auto"/>
          </w:tcPr>
          <w:p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2757" w:type="pct"/>
            <w:shd w:val="clear" w:color="auto" w:fill="auto"/>
          </w:tcPr>
          <w:p w:rsidR="0033523B" w:rsidRPr="0033523B" w:rsidRDefault="0033523B" w:rsidP="00756EB3">
            <w:pPr>
              <w:spacing w:before="72"/>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 bij deze doorhaling </w:t>
            </w:r>
            <w:r>
              <w:rPr>
                <w:lang w:val="nl"/>
              </w:rPr>
              <w:t>is</w:t>
            </w:r>
            <w:r w:rsidRPr="00FA5535">
              <w:rPr>
                <w:lang w:val="nl"/>
              </w:rPr>
              <w:t xml:space="preserve"> aangeduid in de comparitie. </w:t>
            </w:r>
            <w:r w:rsidR="005965F1">
              <w:rPr>
                <w:lang w:val="nl"/>
              </w:rPr>
              <w:t xml:space="preserve">Heeft de volmachtgever bij het inschrijven van de hypotheek die hier doorgehaald wordt een andere naam dan nu in de comparitie is opgenomen, dan wordt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r w:rsidR="005965F1">
              <w:rPr>
                <w:rFonts w:cs="Arial"/>
                <w:color w:val="800080"/>
                <w:szCs w:val="18"/>
              </w:rPr>
              <w:t xml:space="preserve"> </w:t>
            </w:r>
            <w:r w:rsidR="005965F1">
              <w:rPr>
                <w:lang w:val="nl"/>
              </w:rPr>
              <w:t>getoond achter de nummering.</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Is de volmachtgever niet genummerd in de comparitie dan wordt ook hier geen nummer getoond.</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C17003">
              <w:rPr>
                <w:rFonts w:cs="Arial"/>
                <w:snapToGrid/>
                <w:color w:val="339966"/>
                <w:kern w:val="0"/>
                <w:sz w:val="20"/>
                <w:lang w:eastAsia="nl-NL"/>
              </w:rPr>
              <w:t xml:space="preserve"> </w:t>
            </w:r>
            <w:r w:rsidR="00385E58">
              <w:rPr>
                <w:lang w:val="nl"/>
              </w:rPr>
              <w:t xml:space="preserve"> 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33523B" w:rsidRDefault="0033523B" w:rsidP="001179F3">
            <w:r w:rsidRPr="009323B2">
              <w:t xml:space="preserve">De tekst </w:t>
            </w:r>
            <w:r w:rsidRPr="00D5126A">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D5126A">
              <w:rPr>
                <w:color w:val="3366FF"/>
              </w:rPr>
              <w:t>de/het</w:t>
            </w:r>
            <w:r w:rsidRPr="009323B2">
              <w:t xml:space="preserve"> voor de rechtsvorm moet weggelaten worden als bij rechtsvorm ‘De Staat’ is geselecteerd. De keuze </w:t>
            </w:r>
            <w:r w:rsidRPr="00D5126A">
              <w:rPr>
                <w:color w:val="3366FF"/>
              </w:rPr>
              <w:t>het</w:t>
            </w:r>
            <w:r w:rsidRPr="009323B2">
              <w:t xml:space="preserve"> moet getoond worden als ‘Kerkgenootschap’ is geselecteerd. In alle andere gevallen moet de keuze </w:t>
            </w:r>
            <w:r w:rsidRPr="00D5126A">
              <w:rPr>
                <w:color w:val="3366FF"/>
              </w:rPr>
              <w:t>de</w:t>
            </w:r>
            <w:r w:rsidRPr="009323B2">
              <w:t xml:space="preserve"> getoond worden.</w:t>
            </w:r>
          </w:p>
          <w:p w:rsidR="0033523B" w:rsidRPr="00D401DB" w:rsidRDefault="0033523B" w:rsidP="00FA5535">
            <w:pPr>
              <w:spacing w:before="72"/>
            </w:pPr>
          </w:p>
          <w:p w:rsidR="0033523B" w:rsidRDefault="0033523B" w:rsidP="00FA5535">
            <w:pPr>
              <w:spacing w:before="72"/>
              <w:rPr>
                <w:rFonts w:cs="Arial"/>
                <w:color w:val="800080"/>
                <w:szCs w:val="18"/>
              </w:rPr>
            </w:pPr>
            <w:r w:rsidRPr="00FA5535">
              <w:rPr>
                <w:lang w:val="nl"/>
              </w:rPr>
              <w:t xml:space="preserve">Meer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5965F1">
              <w:rPr>
                <w:lang w:val="nl"/>
              </w:rPr>
              <w:t xml:space="preserve">De komma wordt niet getoond wanneer deze volgt op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r w:rsidR="005965F1" w:rsidRPr="000E58A0">
              <w:rPr>
                <w:rFonts w:cs="Arial"/>
                <w:szCs w:val="18"/>
              </w:rPr>
              <w:t>.</w:t>
            </w:r>
          </w:p>
          <w:p w:rsidR="0033523B" w:rsidRPr="00FA5535" w:rsidRDefault="0033523B" w:rsidP="00FA5535">
            <w:pPr>
              <w:spacing w:before="72"/>
              <w:rPr>
                <w:lang w:val="nl"/>
              </w:rPr>
            </w:pPr>
          </w:p>
          <w:p w:rsidR="0033523B" w:rsidRPr="00FA5535" w:rsidRDefault="0033523B" w:rsidP="00FA5535">
            <w:pPr>
              <w:spacing w:before="72"/>
              <w:rPr>
                <w:u w:val="single"/>
              </w:rPr>
            </w:pPr>
            <w:proofErr w:type="spellStart"/>
            <w:r w:rsidRPr="00FA5535">
              <w:rPr>
                <w:u w:val="single"/>
              </w:rPr>
              <w:t>Mapping</w:t>
            </w:r>
            <w:proofErr w:type="spellEnd"/>
            <w:r w:rsidRPr="00FA5535">
              <w:rPr>
                <w:u w:val="single"/>
              </w:rPr>
              <w:t xml:space="preserve"> nummering volmachtgever:</w:t>
            </w:r>
          </w:p>
          <w:p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33523B" w:rsidRPr="00FA5535" w:rsidRDefault="0033523B" w:rsidP="00FA5535">
            <w:pPr>
              <w:spacing w:line="240" w:lineRule="auto"/>
              <w:rPr>
                <w:sz w:val="16"/>
                <w:szCs w:val="16"/>
              </w:rPr>
            </w:pPr>
            <w:r w:rsidRPr="00FA5535">
              <w:rPr>
                <w:sz w:val="16"/>
                <w:szCs w:val="16"/>
              </w:rPr>
              <w:t>-en optioneel</w:t>
            </w:r>
          </w:p>
          <w:p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9D1533">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p>
          <w:p w:rsidR="0033523B" w:rsidRPr="00FA5535" w:rsidRDefault="0033523B" w:rsidP="00FA5535">
            <w:pPr>
              <w:spacing w:line="240" w:lineRule="auto"/>
              <w:rPr>
                <w:u w:val="single"/>
              </w:rPr>
            </w:pPr>
            <w:proofErr w:type="spellStart"/>
            <w:r w:rsidRPr="00FA5535">
              <w:rPr>
                <w:u w:val="single"/>
              </w:rPr>
              <w:t>Mapping</w:t>
            </w:r>
            <w:proofErr w:type="spellEnd"/>
            <w:r w:rsidRPr="00FA5535">
              <w:rPr>
                <w:u w:val="single"/>
              </w:rPr>
              <w:t xml:space="preserve"> volmachtgevers die samen genummerd zijn:</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volmachtgevers Partij/Partij]</w:t>
            </w:r>
          </w:p>
          <w:p w:rsidR="0033523B" w:rsidRPr="00FA5535" w:rsidRDefault="0033523B" w:rsidP="00FA5535">
            <w:pPr>
              <w:spacing w:line="240" w:lineRule="auto"/>
              <w:rPr>
                <w:sz w:val="16"/>
                <w:szCs w:val="16"/>
              </w:rPr>
            </w:pPr>
            <w:r w:rsidRPr="00FA5535">
              <w:rPr>
                <w:sz w:val="16"/>
                <w:szCs w:val="16"/>
              </w:rPr>
              <w:lastRenderedPageBreak/>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w:t>
            </w:r>
            <w:proofErr w:type="spellStart"/>
            <w:r w:rsidRPr="00FA5535">
              <w:rPr>
                <w:sz w:val="16"/>
                <w:szCs w:val="16"/>
              </w:rPr>
              <w:t>id</w:t>
            </w:r>
            <w:proofErr w:type="spellEnd"/>
            <w:r w:rsidRPr="00FA5535">
              <w:rPr>
                <w:sz w:val="16"/>
                <w:szCs w:val="16"/>
              </w:rPr>
              <w:t>]/</w:t>
            </w:r>
            <w:proofErr w:type="spellStart"/>
            <w:r w:rsidRPr="00FA5535">
              <w:rPr>
                <w:sz w:val="16"/>
                <w:szCs w:val="16"/>
              </w:rPr>
              <w:t>IMKAD_Persoon</w:t>
            </w:r>
            <w:proofErr w:type="spellEnd"/>
          </w:p>
          <w:p w:rsidR="0033523B" w:rsidRPr="00FA5535" w:rsidRDefault="0033523B" w:rsidP="00FA5535">
            <w:pPr>
              <w:spacing w:line="240" w:lineRule="auto"/>
              <w:rPr>
                <w:sz w:val="16"/>
                <w:szCs w:val="16"/>
              </w:rPr>
            </w:pPr>
            <w:r w:rsidRPr="00FA5535">
              <w:rPr>
                <w:sz w:val="16"/>
                <w:szCs w:val="16"/>
              </w:rPr>
              <w:t xml:space="preserve">-en </w:t>
            </w:r>
          </w:p>
          <w:p w:rsidR="0033523B" w:rsidRPr="00FA5535" w:rsidRDefault="0033523B"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w:t>
            </w:r>
            <w:proofErr w:type="spellStart"/>
            <w:r w:rsidRPr="00FA5535">
              <w:rPr>
                <w:sz w:val="16"/>
                <w:szCs w:val="16"/>
              </w:rPr>
              <w:t>aanduidingPartij</w:t>
            </w:r>
            <w:proofErr w:type="spellEnd"/>
            <w:r w:rsidRPr="00FA5535">
              <w:rPr>
                <w:sz w:val="16"/>
                <w:szCs w:val="16"/>
              </w:rPr>
              <w:t>=volmachtgever(s)</w:t>
            </w:r>
            <w:r w:rsidR="00F2090C">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r w:rsidRPr="00FA5535">
              <w:rPr>
                <w:sz w:val="16"/>
                <w:szCs w:val="16"/>
              </w:rPr>
              <w:t>-en er is minimaal nog een //</w:t>
            </w:r>
            <w:proofErr w:type="spellStart"/>
            <w:r w:rsidRPr="00FA5535">
              <w:rPr>
                <w:sz w:val="16"/>
                <w:szCs w:val="16"/>
              </w:rPr>
              <w:t>IMKAD_Persoon</w:t>
            </w:r>
            <w:proofErr w:type="spellEnd"/>
            <w:r w:rsidRPr="00FA5535">
              <w:rPr>
                <w:sz w:val="16"/>
                <w:szCs w:val="16"/>
              </w:rPr>
              <w:t xml:space="preserve"> aanwezig in de //Partij/Partij</w:t>
            </w:r>
          </w:p>
          <w:p w:rsidR="0033523B" w:rsidRPr="00FA5535" w:rsidRDefault="0033523B" w:rsidP="00FA5535">
            <w:pPr>
              <w:spacing w:line="240" w:lineRule="auto"/>
              <w:rPr>
                <w:sz w:val="16"/>
                <w:szCs w:val="16"/>
              </w:rPr>
            </w:pPr>
          </w:p>
          <w:p w:rsidR="005965F1" w:rsidRPr="00562613" w:rsidRDefault="005965F1" w:rsidP="005965F1">
            <w:pPr>
              <w:spacing w:before="72"/>
              <w:rPr>
                <w:snapToGrid/>
                <w:u w:val="single"/>
              </w:rPr>
            </w:pPr>
            <w:proofErr w:type="spellStart"/>
            <w:r w:rsidRPr="00562613">
              <w:rPr>
                <w:snapToGrid/>
                <w:u w:val="single"/>
              </w:rPr>
              <w:t>Mapping</w:t>
            </w:r>
            <w:proofErr w:type="spellEnd"/>
            <w:r w:rsidRPr="00562613">
              <w:rPr>
                <w:snapToGrid/>
                <w:u w:val="single"/>
              </w:rPr>
              <w:t xml:space="preserve"> rechtsvorm</w:t>
            </w:r>
            <w:r>
              <w:rPr>
                <w:snapToGrid/>
                <w:u w:val="single"/>
              </w:rPr>
              <w:t xml:space="preserve"> en naam</w:t>
            </w:r>
            <w:r w:rsidRPr="00562613">
              <w:rPr>
                <w:snapToGrid/>
                <w:u w:val="single"/>
              </w:rPr>
              <w:t xml:space="preserve"> ten tijde van inschrijving:</w:t>
            </w:r>
          </w:p>
          <w:p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965F1" w:rsidRDefault="005965F1" w:rsidP="005965F1">
            <w:pPr>
              <w:spacing w:line="240" w:lineRule="auto"/>
              <w:rPr>
                <w:snapToGrid/>
                <w:sz w:val="16"/>
                <w:szCs w:val="16"/>
              </w:rPr>
            </w:pPr>
            <w:r w:rsidRPr="00562613">
              <w:rPr>
                <w:snapToGrid/>
                <w:sz w:val="16"/>
                <w:szCs w:val="16"/>
              </w:rPr>
              <w:tab/>
              <w:t>./</w:t>
            </w:r>
            <w:proofErr w:type="spellStart"/>
            <w:r w:rsidRPr="00562613">
              <w:rPr>
                <w:snapToGrid/>
                <w:sz w:val="16"/>
                <w:szCs w:val="16"/>
              </w:rPr>
              <w:t>rechtsvormSub</w:t>
            </w:r>
            <w:proofErr w:type="spellEnd"/>
            <w:r>
              <w:rPr>
                <w:snapToGrid/>
                <w:sz w:val="16"/>
                <w:szCs w:val="16"/>
              </w:rPr>
              <w:t xml:space="preserve"> (optioneel)</w:t>
            </w:r>
          </w:p>
          <w:p w:rsidR="005965F1" w:rsidRDefault="005965F1" w:rsidP="005965F1">
            <w:pPr>
              <w:spacing w:line="240" w:lineRule="auto"/>
              <w:rPr>
                <w:snapToGrid/>
                <w:sz w:val="16"/>
                <w:szCs w:val="16"/>
              </w:rPr>
            </w:pPr>
            <w:r>
              <w:rPr>
                <w:snapToGrid/>
                <w:sz w:val="16"/>
                <w:szCs w:val="16"/>
              </w:rPr>
              <w:tab/>
            </w:r>
            <w:r w:rsidRPr="00562613">
              <w:rPr>
                <w:snapToGrid/>
                <w:sz w:val="16"/>
                <w:szCs w:val="16"/>
              </w:rPr>
              <w:t>./</w:t>
            </w:r>
            <w:proofErr w:type="spellStart"/>
            <w:r w:rsidRPr="00562613">
              <w:rPr>
                <w:snapToGrid/>
                <w:sz w:val="16"/>
                <w:szCs w:val="16"/>
              </w:rPr>
              <w:t>statutaireNaam</w:t>
            </w:r>
            <w:proofErr w:type="spellEnd"/>
          </w:p>
          <w:p w:rsidR="005965F1" w:rsidRDefault="005965F1" w:rsidP="005965F1">
            <w:pPr>
              <w:spacing w:line="240" w:lineRule="auto"/>
              <w:rPr>
                <w:snapToGrid/>
                <w:sz w:val="16"/>
                <w:szCs w:val="16"/>
              </w:rPr>
            </w:pPr>
            <w:r>
              <w:rPr>
                <w:snapToGrid/>
                <w:sz w:val="16"/>
                <w:szCs w:val="16"/>
              </w:rPr>
              <w:t>is aanwezig bij de persoon EN</w:t>
            </w:r>
          </w:p>
          <w:p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w:t>
            </w:r>
            <w:proofErr w:type="spellStart"/>
            <w:r w:rsidRPr="00FA5535">
              <w:rPr>
                <w:sz w:val="16"/>
                <w:szCs w:val="16"/>
              </w:rPr>
              <w:t>xlink:href</w:t>
            </w:r>
            <w:proofErr w:type="spellEnd"/>
            <w:r w:rsidRPr="00FA5535">
              <w:rPr>
                <w:sz w:val="16"/>
                <w:szCs w:val="16"/>
              </w:rPr>
              <w:t xml:space="preserve">= </w:t>
            </w:r>
            <w:proofErr w:type="spellStart"/>
            <w:r w:rsidRPr="00FA5535">
              <w:rPr>
                <w:sz w:val="16"/>
                <w:szCs w:val="16"/>
              </w:rPr>
              <w:t>id</w:t>
            </w:r>
            <w:proofErr w:type="spellEnd"/>
            <w:r w:rsidRPr="00FA5535">
              <w:rPr>
                <w:sz w:val="16"/>
                <w:szCs w:val="16"/>
              </w:rPr>
              <w:t xml:space="preserve"> van de vo</w:t>
            </w:r>
            <w:r>
              <w:rPr>
                <w:sz w:val="16"/>
                <w:szCs w:val="16"/>
              </w:rPr>
              <w:t>ormalige rechtspersoon</w:t>
            </w:r>
            <w:r w:rsidRPr="00FA5535">
              <w:rPr>
                <w:sz w:val="16"/>
                <w:szCs w:val="16"/>
              </w:rPr>
              <w:t>]</w:t>
            </w:r>
          </w:p>
        </w:tc>
      </w:tr>
      <w:tr w:rsidR="00DB2E34" w:rsidRPr="00FE0E86" w:rsidTr="00487E2F">
        <w:tblPrEx>
          <w:tblLook w:val="01E0" w:firstRow="1" w:lastRow="1" w:firstColumn="1" w:lastColumn="1" w:noHBand="0" w:noVBand="0"/>
        </w:tblPrEx>
        <w:trPr>
          <w:trHeight w:val="4145"/>
        </w:trPr>
        <w:tc>
          <w:tcPr>
            <w:tcW w:w="2243" w:type="pct"/>
            <w:shd w:val="clear" w:color="auto" w:fill="auto"/>
          </w:tcPr>
          <w:p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2757" w:type="pct"/>
            <w:shd w:val="clear" w:color="auto" w:fill="auto"/>
          </w:tcPr>
          <w:p w:rsidR="00DB2E34" w:rsidRDefault="00DB2E34" w:rsidP="00FA5535">
            <w:pPr>
              <w:spacing w:before="72"/>
            </w:pPr>
            <w:r>
              <w:t>Vaste tekst met verplichte gebruikerskeuze.</w:t>
            </w:r>
          </w:p>
          <w:p w:rsidR="00DB2E34" w:rsidRDefault="00DB2E34" w:rsidP="00FA5535">
            <w:pPr>
              <w:spacing w:before="72"/>
            </w:pP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verklaart/verklaren:</w:t>
            </w:r>
          </w:p>
          <w:p w:rsidR="00DB2E34" w:rsidRPr="000437B6" w:rsidRDefault="00DB2E34" w:rsidP="00FA5535">
            <w:pPr>
              <w:spacing w:line="240" w:lineRule="auto"/>
              <w:rPr>
                <w:sz w:val="16"/>
                <w:szCs w:val="16"/>
              </w:rPr>
            </w:pPr>
            <w:r w:rsidRPr="00763CAD">
              <w:rPr>
                <w:sz w:val="16"/>
                <w:szCs w:val="16"/>
              </w:rPr>
              <w:t>//</w:t>
            </w:r>
            <w:proofErr w:type="spellStart"/>
            <w:r w:rsidRPr="00763CAD">
              <w:rPr>
                <w:sz w:val="16"/>
                <w:szCs w:val="16"/>
              </w:rPr>
              <w:t>IMKAD_AangebodenStuk</w:t>
            </w:r>
            <w:proofErr w:type="spellEnd"/>
            <w:r w:rsidRPr="00763CAD">
              <w:rPr>
                <w:sz w:val="16"/>
                <w:szCs w:val="16"/>
              </w:rPr>
              <w:t>/</w:t>
            </w:r>
            <w:proofErr w:type="spellStart"/>
            <w:r w:rsidRPr="00763CAD">
              <w:rPr>
                <w:sz w:val="16"/>
                <w:szCs w:val="16"/>
              </w:rPr>
              <w:t>StukdeelDoorhalingHypotheek</w:t>
            </w:r>
            <w:proofErr w:type="spellEnd"/>
            <w:r w:rsidRPr="00763CAD">
              <w:rPr>
                <w:sz w:val="16"/>
                <w:szCs w:val="16"/>
              </w:rPr>
              <w:t>/tekstkeuze/</w:t>
            </w:r>
          </w:p>
          <w:p w:rsidR="00DB2E34" w:rsidRPr="000437B6" w:rsidRDefault="00DB2E34" w:rsidP="00FA5535">
            <w:pPr>
              <w:spacing w:line="240" w:lineRule="auto"/>
              <w:rPr>
                <w:sz w:val="16"/>
                <w:szCs w:val="16"/>
              </w:rPr>
            </w:pPr>
            <w:r w:rsidRPr="000437B6">
              <w:rPr>
                <w:sz w:val="16"/>
                <w:szCs w:val="16"/>
              </w:rPr>
              <w:tab/>
              <w:t>./</w:t>
            </w:r>
            <w:proofErr w:type="spellStart"/>
            <w:r w:rsidRPr="000437B6">
              <w:rPr>
                <w:sz w:val="16"/>
                <w:szCs w:val="16"/>
              </w:rPr>
              <w:t>tagNaam</w:t>
            </w:r>
            <w:proofErr w:type="spellEnd"/>
            <w:r w:rsidRPr="000437B6">
              <w:rPr>
                <w:sz w:val="16"/>
                <w:szCs w:val="16"/>
              </w:rPr>
              <w:t xml:space="preserve"> (</w:t>
            </w:r>
            <w:proofErr w:type="spellStart"/>
            <w:r w:rsidRPr="000437B6">
              <w:rPr>
                <w:sz w:val="16"/>
                <w:szCs w:val="16"/>
              </w:rPr>
              <w:t>k_VerklaartVerklaren</w:t>
            </w:r>
            <w:proofErr w:type="spellEnd"/>
            <w:r w:rsidRPr="000437B6">
              <w:rPr>
                <w:sz w:val="16"/>
                <w:szCs w:val="16"/>
              </w:rPr>
              <w:t>)</w:t>
            </w:r>
          </w:p>
          <w:p w:rsidR="00DB2E34" w:rsidRDefault="00DB2E34" w:rsidP="00FA5535">
            <w:pPr>
              <w:autoSpaceDE w:val="0"/>
              <w:autoSpaceDN w:val="0"/>
              <w:adjustRightInd w:val="0"/>
              <w:spacing w:line="240" w:lineRule="auto"/>
            </w:pPr>
            <w:r w:rsidRPr="000437B6">
              <w:rPr>
                <w:sz w:val="16"/>
                <w:szCs w:val="16"/>
              </w:rPr>
              <w:tab/>
              <w:t>./tekst (verklaart of verklaren)</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datum</w:t>
            </w:r>
            <w:r w:rsidRPr="00FA5535">
              <w:rPr>
                <w:u w:val="single"/>
              </w:rPr>
              <w:t>:</w:t>
            </w:r>
          </w:p>
          <w:p w:rsidR="00DB2E34" w:rsidRDefault="00DB2E34" w:rsidP="0033523B">
            <w:pPr>
              <w:spacing w:line="240" w:lineRule="auto"/>
            </w:pPr>
            <w:r w:rsidRPr="00FA5535">
              <w:rPr>
                <w:sz w:val="16"/>
              </w:rPr>
              <w:t>//IMKAD_AangebodenStuk/StukdeelDoorhalingHypotheek/doorTeHalenStuk/datumInschrijving</w:t>
            </w:r>
          </w:p>
          <w:p w:rsidR="00DB2E34" w:rsidRPr="00FA5535" w:rsidRDefault="00DB2E34" w:rsidP="00FA5535">
            <w:pPr>
              <w:spacing w:before="72"/>
              <w:rPr>
                <w:u w:val="single"/>
              </w:rPr>
            </w:pPr>
            <w:proofErr w:type="spellStart"/>
            <w:r w:rsidRPr="00FA5535">
              <w:rPr>
                <w:u w:val="single"/>
              </w:rPr>
              <w:t>Mapping</w:t>
            </w:r>
            <w:proofErr w:type="spellEnd"/>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Default="00DB2E34" w:rsidP="00DB2E34">
            <w:pPr>
              <w:autoSpaceDE w:val="0"/>
              <w:autoSpaceDN w:val="0"/>
              <w:adjustRightInd w:val="0"/>
              <w:spacing w:line="240" w:lineRule="auto"/>
            </w:pPr>
            <w:r w:rsidRPr="00FA5535">
              <w:rPr>
                <w:sz w:val="16"/>
                <w:szCs w:val="16"/>
              </w:rPr>
              <w:t xml:space="preserve">-de overige </w:t>
            </w:r>
            <w:proofErr w:type="spellStart"/>
            <w:r w:rsidRPr="00FA5535">
              <w:rPr>
                <w:sz w:val="16"/>
              </w:rPr>
              <w:t>mapping</w:t>
            </w:r>
            <w:proofErr w:type="spellEnd"/>
            <w:r w:rsidRPr="00FA5535">
              <w:rPr>
                <w:sz w:val="16"/>
                <w:szCs w:val="16"/>
              </w:rPr>
              <w:t xml:space="preserve"> is opgenomen in het genoemde tekstblok</w:t>
            </w:r>
          </w:p>
          <w:p w:rsidR="00DB2E34" w:rsidRPr="00FA5535" w:rsidRDefault="00DB2E34" w:rsidP="00FA5535">
            <w:pPr>
              <w:spacing w:before="72"/>
              <w:rPr>
                <w:u w:val="single"/>
              </w:rPr>
            </w:pPr>
            <w:proofErr w:type="spellStart"/>
            <w:r w:rsidRPr="00FA5535">
              <w:rPr>
                <w:u w:val="single"/>
              </w:rPr>
              <w:t>Mapping</w:t>
            </w:r>
            <w:proofErr w:type="spellEnd"/>
            <w:r w:rsidRPr="00FA5535">
              <w:rPr>
                <w:u w:val="single"/>
              </w:rPr>
              <w:t xml:space="preserve"> volmachtgever</w:t>
            </w:r>
            <w:r>
              <w:rPr>
                <w:u w:val="single"/>
              </w:rPr>
              <w:t>(</w:t>
            </w:r>
            <w:r w:rsidRPr="00FA5535">
              <w:rPr>
                <w:u w:val="single"/>
              </w:rPr>
              <w:t>s</w:t>
            </w:r>
            <w:r>
              <w:rPr>
                <w:u w:val="single"/>
              </w:rPr>
              <w:t>)</w:t>
            </w:r>
            <w:r w:rsidRPr="00FA5535">
              <w:rPr>
                <w:u w:val="single"/>
              </w:rPr>
              <w:t>:</w:t>
            </w:r>
          </w:p>
          <w:p w:rsidR="00DB2E34" w:rsidRPr="00FA5535" w:rsidRDefault="00DB2E34" w:rsidP="0033523B">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DB2E34" w:rsidRPr="00FA5535" w:rsidRDefault="00DB2E34" w:rsidP="0033523B">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k_Volmachtgever</w:t>
            </w:r>
            <w:proofErr w:type="spellEnd"/>
            <w:r w:rsidRPr="00FA5535">
              <w:rPr>
                <w:sz w:val="16"/>
                <w:szCs w:val="16"/>
              </w:rPr>
              <w:t>)</w:t>
            </w:r>
          </w:p>
          <w:p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DB2E34">
            <w:pPr>
              <w:rPr>
                <w:rFonts w:cs="Arial"/>
                <w:szCs w:val="18"/>
              </w:rPr>
            </w:pPr>
            <w:r w:rsidRPr="0032370A">
              <w:rPr>
                <w:rFonts w:cs="Arial"/>
                <w:color w:val="800080"/>
                <w:szCs w:val="18"/>
              </w:rPr>
              <w:lastRenderedPageBreak/>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rsidR="00B33D57" w:rsidRDefault="00B33D57" w:rsidP="00FA5535">
            <w:pPr>
              <w:spacing w:before="72"/>
            </w:pPr>
          </w:p>
          <w:p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rsidR="00B33D57" w:rsidRDefault="00B33D57" w:rsidP="00FA5535">
            <w:pPr>
              <w:spacing w:before="72"/>
            </w:pPr>
          </w:p>
          <w:p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B33D57" w:rsidRPr="00FA5535" w:rsidRDefault="00B33D57" w:rsidP="00FA5535">
            <w:pPr>
              <w:spacing w:line="240" w:lineRule="auto"/>
              <w:rPr>
                <w:sz w:val="16"/>
              </w:rPr>
            </w:pPr>
            <w:r w:rsidRPr="00FA5535">
              <w:rPr>
                <w:sz w:val="16"/>
              </w:rPr>
              <w:t>-voor elke</w:t>
            </w:r>
          </w:p>
          <w:p w:rsidR="00B33D57" w:rsidRPr="00FA5535" w:rsidRDefault="00B33D57" w:rsidP="00FA5535">
            <w:pPr>
              <w:spacing w:line="240" w:lineRule="auto"/>
              <w:rPr>
                <w:sz w:val="16"/>
              </w:rPr>
            </w:pPr>
            <w:r w:rsidRPr="00FA5535">
              <w:rPr>
                <w:sz w:val="16"/>
              </w:rPr>
              <w:t>//IMKAD_AangebodenStuk/StukdeelDoorhalingHypotheek/debiteurAkteHypotheekrecht</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hypotheekgevers:</w:t>
            </w:r>
          </w:p>
          <w:p w:rsidR="00B33D57" w:rsidRPr="00FA5535" w:rsidRDefault="00B33D5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k_Hypotheekgever</w:t>
            </w:r>
            <w:proofErr w:type="spellEnd"/>
            <w:r w:rsidRPr="00FA5535">
              <w:rPr>
                <w:sz w:val="16"/>
                <w:szCs w:val="16"/>
              </w:rPr>
              <w:t>)</w:t>
            </w:r>
          </w:p>
          <w:p w:rsidR="00B33D57" w:rsidRPr="00FA5535" w:rsidRDefault="00B33D57" w:rsidP="00FA5535">
            <w:pPr>
              <w:spacing w:line="240" w:lineRule="auto"/>
              <w:rPr>
                <w:sz w:val="16"/>
              </w:rPr>
            </w:pPr>
            <w:r w:rsidRPr="00FA5535">
              <w:rPr>
                <w:sz w:val="16"/>
                <w:szCs w:val="16"/>
              </w:rPr>
              <w:tab/>
              <w:t>./tekst (hypotheekgever of hypotheekgevers)</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debiteuren:</w:t>
            </w:r>
          </w:p>
          <w:p w:rsidR="00B33D57" w:rsidRPr="00FA5535" w:rsidRDefault="00B33D5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/tekstkeuze</w:t>
            </w:r>
          </w:p>
          <w:p w:rsidR="00B33D57" w:rsidRPr="00FA5535" w:rsidRDefault="00B33D57" w:rsidP="00FA5535">
            <w:pPr>
              <w:spacing w:line="240" w:lineRule="auto"/>
              <w:rPr>
                <w:sz w:val="16"/>
                <w:szCs w:val="16"/>
              </w:rPr>
            </w:pPr>
            <w:r w:rsidRPr="00FA5535">
              <w:rPr>
                <w:sz w:val="16"/>
                <w:szCs w:val="16"/>
              </w:rPr>
              <w:tab/>
              <w:t>./</w:t>
            </w:r>
            <w:proofErr w:type="spellStart"/>
            <w:r w:rsidRPr="00FA5535">
              <w:rPr>
                <w:sz w:val="16"/>
                <w:szCs w:val="16"/>
              </w:rPr>
              <w:t>tagNaam</w:t>
            </w:r>
            <w:proofErr w:type="spellEnd"/>
            <w:r w:rsidRPr="00FA5535">
              <w:rPr>
                <w:sz w:val="16"/>
                <w:szCs w:val="16"/>
              </w:rPr>
              <w:t xml:space="preserve"> (</w:t>
            </w:r>
            <w:proofErr w:type="spellStart"/>
            <w:r w:rsidRPr="00FA5535">
              <w:rPr>
                <w:sz w:val="16"/>
                <w:szCs w:val="16"/>
              </w:rPr>
              <w:t>k_Debiteur</w:t>
            </w:r>
            <w:proofErr w:type="spellEnd"/>
            <w:r w:rsidRPr="00FA5535">
              <w:rPr>
                <w:sz w:val="16"/>
                <w:szCs w:val="16"/>
              </w:rPr>
              <w:t>)</w:t>
            </w:r>
          </w:p>
          <w:p w:rsidR="00B33D57" w:rsidRPr="00FA5535" w:rsidRDefault="00B33D57" w:rsidP="00FA5535">
            <w:pPr>
              <w:spacing w:line="240" w:lineRule="auto"/>
              <w:rPr>
                <w:sz w:val="16"/>
              </w:rPr>
            </w:pPr>
            <w:r w:rsidRPr="00FA5535">
              <w:rPr>
                <w:sz w:val="16"/>
                <w:szCs w:val="16"/>
              </w:rPr>
              <w:tab/>
              <w:t>./tekst (debiteur of debiteuren)</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2962E3">
            <w:pPr>
              <w:rPr>
                <w:rFonts w:cs="Arial"/>
                <w:color w:val="FF0000"/>
                <w:szCs w:val="18"/>
              </w:rPr>
            </w:pPr>
            <w:r w:rsidRPr="0032370A">
              <w:rPr>
                <w:rFonts w:cs="Arial"/>
                <w:color w:val="FF0000"/>
                <w:szCs w:val="18"/>
              </w:rPr>
              <w:t>is vervallen omdat de vordering tot zekerheid waarvoor zij werd verstrekt is voldaan en/of door beëindiging van de rechtsverhouding tot zekerheid waarvan het hypotheekrecht werd gevestigd.</w:t>
            </w:r>
          </w:p>
        </w:tc>
        <w:tc>
          <w:tcPr>
            <w:tcW w:w="2757" w:type="pct"/>
            <w:shd w:val="clear" w:color="auto" w:fill="auto"/>
          </w:tcPr>
          <w:p w:rsidR="00B33D57" w:rsidRDefault="00B33D57" w:rsidP="00FA5535">
            <w:pPr>
              <w:spacing w:before="72"/>
            </w:pPr>
            <w:r>
              <w:t>Vaste tekst.</w:t>
            </w:r>
          </w:p>
        </w:tc>
      </w:tr>
    </w:tbl>
    <w:p w:rsidR="00D8231B" w:rsidRPr="00D8231B" w:rsidRDefault="00D8231B" w:rsidP="005F2441"/>
    <w:p w:rsidR="008D1D15" w:rsidRDefault="00487E2F" w:rsidP="008D1D15">
      <w:pPr>
        <w:pStyle w:val="Kop2"/>
      </w:pPr>
      <w:bookmarkStart w:id="83" w:name="_Toc245786564"/>
      <w:r>
        <w:br w:type="page"/>
      </w:r>
      <w:bookmarkStart w:id="84" w:name="_Toc452628345"/>
      <w:r w:rsidR="008D1D15">
        <w:lastRenderedPageBreak/>
        <w:t>Overige verklaringen</w:t>
      </w:r>
      <w:bookmarkEnd w:id="83"/>
      <w:bookmarkEnd w:id="8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rsidR="008D1D15" w:rsidRPr="0032370A" w:rsidRDefault="008D1D15" w:rsidP="00665DB3">
            <w:pPr>
              <w:rPr>
                <w:rFonts w:cs="Arial"/>
                <w:color w:val="FF0000"/>
                <w:szCs w:val="18"/>
              </w:rPr>
            </w:pPr>
          </w:p>
        </w:tc>
        <w:tc>
          <w:tcPr>
            <w:tcW w:w="7797" w:type="dxa"/>
            <w:shd w:val="clear" w:color="auto" w:fill="auto"/>
          </w:tcPr>
          <w:p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rsidR="002B07DC" w:rsidRDefault="002B07DC" w:rsidP="00FA5535">
            <w:pPr>
              <w:spacing w:before="72"/>
            </w:pPr>
          </w:p>
          <w:p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w:t>
            </w:r>
            <w:r w:rsidR="00A17E56" w:rsidRPr="000437B6">
              <w:rPr>
                <w:u w:val="single"/>
              </w:rPr>
              <w:t>persoon</w:t>
            </w:r>
            <w:r w:rsidR="00A17E56" w:rsidRPr="00FA5535">
              <w:rPr>
                <w:u w:val="single"/>
              </w:rPr>
              <w:t xml:space="preserve"> en verklaarde</w:t>
            </w:r>
            <w:r w:rsidRPr="00763CAD">
              <w:rPr>
                <w:u w:val="single"/>
              </w:rPr>
              <w:t>:</w:t>
            </w:r>
          </w:p>
          <w:p w:rsidR="001179F3"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A17E56"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rsidR="00A17E56" w:rsidRDefault="00A17E56" w:rsidP="00FA5535">
            <w:pPr>
              <w:spacing w:line="240" w:lineRule="auto"/>
            </w:pPr>
          </w:p>
          <w:p w:rsidR="00A17E56" w:rsidRPr="000437B6" w:rsidRDefault="00A17E56" w:rsidP="00FA5535">
            <w:pPr>
              <w:spacing w:line="240" w:lineRule="auto"/>
              <w:rPr>
                <w:u w:val="single"/>
              </w:rPr>
            </w:pPr>
            <w:proofErr w:type="spellStart"/>
            <w:r w:rsidRPr="00763CAD">
              <w:rPr>
                <w:u w:val="single"/>
              </w:rPr>
              <w:t>Mapping</w:t>
            </w:r>
            <w:proofErr w:type="spellEnd"/>
            <w:r w:rsidRPr="00763CAD">
              <w:rPr>
                <w:u w:val="single"/>
              </w:rPr>
              <w:t xml:space="preserve"> personen</w:t>
            </w:r>
            <w:r w:rsidRPr="00FA5535">
              <w:rPr>
                <w:u w:val="single"/>
              </w:rPr>
              <w:t xml:space="preserve"> en verklaarden</w:t>
            </w:r>
            <w:r w:rsidRPr="00763CAD">
              <w:rPr>
                <w:u w:val="single"/>
              </w:rPr>
              <w:t>:</w:t>
            </w:r>
          </w:p>
          <w:p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A17E56" w:rsidRPr="00FA5535" w:rsidRDefault="00A17E56"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rsidR="00A17E56" w:rsidRDefault="00A17E56" w:rsidP="00FA5535">
            <w:pPr>
              <w:spacing w:line="240" w:lineRule="auto"/>
            </w:pPr>
          </w:p>
          <w:p w:rsidR="001179F3" w:rsidRPr="00763CAD" w:rsidRDefault="001179F3" w:rsidP="00FA5535">
            <w:pPr>
              <w:spacing w:before="72"/>
              <w:rPr>
                <w:u w:val="single"/>
              </w:rPr>
            </w:pPr>
            <w:proofErr w:type="spellStart"/>
            <w:r w:rsidRPr="00763CAD">
              <w:rPr>
                <w:u w:val="single"/>
              </w:rPr>
              <w:t>Mapping</w:t>
            </w:r>
            <w:proofErr w:type="spellEnd"/>
            <w:r w:rsidRPr="00763CAD">
              <w:rPr>
                <w:u w:val="single"/>
              </w:rPr>
              <w:t xml:space="preserve"> partij:</w:t>
            </w:r>
          </w:p>
          <w:p w:rsidR="00A17E56" w:rsidRPr="00FA5535" w:rsidRDefault="00A17E56"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is aanwezig</w:t>
            </w:r>
          </w:p>
          <w:p w:rsidR="001179F3" w:rsidRPr="000437B6" w:rsidRDefault="00A17E56" w:rsidP="00FA5535">
            <w:pPr>
              <w:spacing w:before="72"/>
              <w:rPr>
                <w:u w:val="single"/>
              </w:rPr>
            </w:pPr>
            <w:proofErr w:type="spellStart"/>
            <w:r w:rsidRPr="00763CAD">
              <w:rPr>
                <w:u w:val="single"/>
              </w:rPr>
              <w:t>Mapping</w:t>
            </w:r>
            <w:proofErr w:type="spellEnd"/>
            <w:r w:rsidRPr="00763CAD">
              <w:rPr>
                <w:u w:val="single"/>
              </w:rPr>
              <w:t xml:space="preserve"> partijen:</w:t>
            </w:r>
          </w:p>
          <w:p w:rsidR="00A17E56" w:rsidRPr="000F79A2" w:rsidRDefault="00A17E56"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 en //</w:t>
            </w:r>
            <w:proofErr w:type="spellStart"/>
            <w:r w:rsidRPr="00FA5535">
              <w:rPr>
                <w:sz w:val="16"/>
                <w:szCs w:val="16"/>
              </w:rPr>
              <w:t>IMKAD_AangebodenStuk</w:t>
            </w:r>
            <w:proofErr w:type="spellEnd"/>
            <w:r w:rsidRPr="00FA5535">
              <w:rPr>
                <w:sz w:val="16"/>
                <w:szCs w:val="16"/>
              </w:rPr>
              <w:t>/Partij[rechthebbende(n)] zijn aanwezig</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Geen beperkt recht hypothecaire vorderingen</w:t>
            </w:r>
          </w:p>
          <w:p w:rsidR="001179F3" w:rsidRPr="0032370A" w:rsidRDefault="001179F3" w:rsidP="001179F3">
            <w:pPr>
              <w:rPr>
                <w:rFonts w:cs="Arial"/>
                <w:color w:val="FF0000"/>
                <w:szCs w:val="18"/>
              </w:rPr>
            </w:pPr>
            <w:r w:rsidRPr="0032370A">
              <w:rPr>
                <w:rFonts w:cs="Arial"/>
                <w:color w:val="FF0000"/>
                <w:szCs w:val="18"/>
              </w:rPr>
              <w:t xml:space="preserve">De </w:t>
            </w:r>
            <w:r w:rsidRPr="0032370A">
              <w:rPr>
                <w:rFonts w:cs="Arial"/>
                <w:color w:val="339966"/>
                <w:szCs w:val="18"/>
              </w:rPr>
              <w:t>vordering/vorderingen</w:t>
            </w:r>
            <w:r w:rsidRPr="0032370A">
              <w:rPr>
                <w:rFonts w:cs="Arial"/>
                <w:color w:val="FF0000"/>
                <w:szCs w:val="18"/>
              </w:rPr>
              <w:t xml:space="preserve"> waarvoor </w:t>
            </w:r>
            <w:r w:rsidRPr="0032370A">
              <w:rPr>
                <w:rFonts w:cs="Arial"/>
                <w:color w:val="339966"/>
                <w:szCs w:val="18"/>
              </w:rPr>
              <w:t>het/de hypotheekrecht/ hypotheekrechten</w:t>
            </w:r>
            <w:r w:rsidRPr="0032370A">
              <w:rPr>
                <w:rFonts w:cs="Arial"/>
                <w:color w:val="FF0000"/>
                <w:szCs w:val="18"/>
              </w:rPr>
              <w:t xml:space="preserve"> tot zekerheid </w:t>
            </w:r>
            <w:r w:rsidRPr="0032370A">
              <w:rPr>
                <w:rFonts w:cs="Arial"/>
                <w:color w:val="339966"/>
                <w:szCs w:val="18"/>
              </w:rPr>
              <w:t>strekt/strekken</w:t>
            </w:r>
            <w:r w:rsidRPr="0032370A">
              <w:rPr>
                <w:rFonts w:cs="Arial"/>
                <w:color w:val="FF0000"/>
                <w:szCs w:val="18"/>
              </w:rPr>
              <w:t xml:space="preserve">, </w:t>
            </w:r>
            <w:r w:rsidRPr="0032370A">
              <w:rPr>
                <w:rFonts w:cs="Arial"/>
                <w:color w:val="339966"/>
                <w:szCs w:val="18"/>
              </w:rPr>
              <w:t>is/zijn</w:t>
            </w:r>
            <w:r w:rsidRPr="0032370A">
              <w:rPr>
                <w:rFonts w:cs="Arial"/>
                <w:color w:val="FF0000"/>
                <w:szCs w:val="18"/>
              </w:rPr>
              <w:t xml:space="preserve"> niet met een beperkt recht bezwaard.</w:t>
            </w:r>
          </w:p>
          <w:p w:rsidR="001179F3" w:rsidRPr="0032370A" w:rsidRDefault="001179F3" w:rsidP="008D1D15">
            <w:pPr>
              <w:rPr>
                <w:rFonts w:cs="Arial"/>
                <w:color w:val="FF0000"/>
                <w:szCs w:val="18"/>
              </w:rPr>
            </w:pPr>
          </w:p>
        </w:tc>
        <w:tc>
          <w:tcPr>
            <w:tcW w:w="7797" w:type="dxa"/>
            <w:shd w:val="clear" w:color="auto" w:fill="auto"/>
          </w:tcPr>
          <w:p w:rsidR="001179F3" w:rsidRPr="00FA5535" w:rsidRDefault="001179F3" w:rsidP="00FA5535">
            <w:pPr>
              <w:spacing w:before="72"/>
              <w:rPr>
                <w:rFonts w:cs="Arial"/>
                <w:color w:val="000000"/>
              </w:rPr>
            </w:pPr>
            <w:r w:rsidRPr="00FA5535">
              <w:rPr>
                <w:rFonts w:cs="Arial"/>
                <w:color w:val="000000"/>
              </w:rPr>
              <w:t xml:space="preserve">Vaste en afleidbare tekst. De keuze tussen </w:t>
            </w:r>
            <w:r w:rsidRPr="00E17BDF">
              <w:rPr>
                <w:rFonts w:cs="Arial"/>
                <w:color w:val="339966"/>
              </w:rPr>
              <w:t>vordering/vorderingen</w:t>
            </w:r>
            <w:r w:rsidRPr="00FA5535">
              <w:rPr>
                <w:rFonts w:cs="Arial"/>
                <w:color w:val="000000"/>
              </w:rPr>
              <w:t xml:space="preserve">, </w:t>
            </w:r>
            <w:r w:rsidRPr="00E17BDF">
              <w:rPr>
                <w:rFonts w:cs="Arial"/>
                <w:color w:val="339966"/>
              </w:rPr>
              <w:t>het/de, hypotheekrecht/hypotheekrechten</w:t>
            </w:r>
            <w:r w:rsidRPr="00FA5535">
              <w:rPr>
                <w:rFonts w:cs="Arial"/>
                <w:color w:val="000000"/>
              </w:rPr>
              <w:t xml:space="preserve">, </w:t>
            </w:r>
            <w:r w:rsidRPr="00E17BDF">
              <w:rPr>
                <w:rFonts w:cs="Arial"/>
                <w:color w:val="339966"/>
              </w:rPr>
              <w:t>strekt/strekken</w:t>
            </w:r>
            <w:r w:rsidRPr="00FA5535">
              <w:rPr>
                <w:rFonts w:cs="Arial"/>
                <w:color w:val="000000"/>
              </w:rPr>
              <w:t xml:space="preserve"> en </w:t>
            </w:r>
            <w:r w:rsidRPr="00E17BDF">
              <w:rPr>
                <w:rFonts w:cs="Arial"/>
                <w:color w:val="339966"/>
              </w:rPr>
              <w:t>is/zijn</w:t>
            </w:r>
            <w:r w:rsidRPr="00FA5535">
              <w:rPr>
                <w:rFonts w:cs="Arial"/>
                <w:color w:val="000000"/>
              </w:rPr>
              <w:t xml:space="preserve"> is afhankelijk van het aantal doorhalingen hypotheek</w:t>
            </w:r>
            <w:r w:rsidR="00FF7849">
              <w:rPr>
                <w:rFonts w:cs="Arial"/>
                <w:color w:val="000000"/>
              </w:rPr>
              <w:t>, één of meer</w:t>
            </w:r>
            <w:r w:rsidRPr="00FA5535">
              <w:rPr>
                <w:rFonts w:cs="Arial"/>
                <w:color w:val="000000"/>
              </w:rPr>
              <w:t>.</w:t>
            </w:r>
          </w:p>
          <w:p w:rsidR="001179F3" w:rsidRPr="00FA5535" w:rsidRDefault="001179F3" w:rsidP="00FA5535">
            <w:pPr>
              <w:spacing w:line="240" w:lineRule="auto"/>
              <w:rPr>
                <w:rFonts w:cs="Arial"/>
                <w:color w:val="000000"/>
              </w:rPr>
            </w:pPr>
          </w:p>
          <w:p w:rsidR="001179F3" w:rsidRPr="00763CAD" w:rsidRDefault="001179F3" w:rsidP="00FA5535">
            <w:pPr>
              <w:spacing w:before="72"/>
              <w:rPr>
                <w:rFonts w:cs="Arial"/>
                <w:color w:val="000000"/>
                <w:u w:val="single"/>
              </w:rPr>
            </w:pPr>
            <w:proofErr w:type="spellStart"/>
            <w:r w:rsidRPr="00763CAD">
              <w:rPr>
                <w:rFonts w:cs="Arial"/>
                <w:color w:val="000000"/>
                <w:u w:val="single"/>
              </w:rPr>
              <w:t>Mapping</w:t>
            </w:r>
            <w:proofErr w:type="spellEnd"/>
            <w:r w:rsidRPr="00763CAD">
              <w:rPr>
                <w:rFonts w:cs="Arial"/>
                <w:color w:val="000000"/>
                <w:u w:val="single"/>
              </w:rPr>
              <w:t xml:space="preserve"> aantal doorhalingen:</w:t>
            </w:r>
          </w:p>
          <w:p w:rsidR="001179F3" w:rsidRPr="00FA5535" w:rsidRDefault="001179F3" w:rsidP="00FA5535">
            <w:pPr>
              <w:spacing w:line="240" w:lineRule="auto"/>
              <w:rPr>
                <w:sz w:val="16"/>
                <w:szCs w:val="16"/>
              </w:rPr>
            </w:pPr>
            <w:r w:rsidRPr="00FA5535">
              <w:rPr>
                <w:sz w:val="16"/>
                <w:szCs w:val="16"/>
              </w:rPr>
              <w:t xml:space="preserve">-aantal maal dat </w:t>
            </w:r>
          </w:p>
          <w:p w:rsidR="001179F3" w:rsidRDefault="001179F3"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StukdeelDoorhalingHypotheek</w:t>
            </w:r>
            <w:proofErr w:type="spellEnd"/>
            <w:r w:rsidRPr="00FA5535">
              <w:rPr>
                <w:sz w:val="16"/>
                <w:szCs w:val="16"/>
              </w:rPr>
              <w:t xml:space="preserve"> aanwezig is</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Vervallen hypotheken</w:t>
            </w:r>
          </w:p>
          <w:p w:rsidR="001179F3" w:rsidRPr="0032370A" w:rsidRDefault="001179F3" w:rsidP="00FA5535">
            <w:pPr>
              <w:outlineLvl w:val="0"/>
              <w:rPr>
                <w:rFonts w:cs="Arial"/>
                <w:b/>
                <w:color w:val="FF0000"/>
                <w:szCs w:val="18"/>
                <w:u w:val="single"/>
              </w:rPr>
            </w:pPr>
            <w:r w:rsidRPr="0032370A">
              <w:rPr>
                <w:rFonts w:cs="Arial"/>
                <w:color w:val="FF0000"/>
                <w:szCs w:val="18"/>
              </w:rPr>
              <w:lastRenderedPageBreak/>
              <w:t>Ingevolge het vorenstaande zijn gemelde hypotheekrechten vervallen.</w:t>
            </w:r>
          </w:p>
        </w:tc>
        <w:tc>
          <w:tcPr>
            <w:tcW w:w="7797" w:type="dxa"/>
            <w:shd w:val="clear" w:color="auto" w:fill="auto"/>
          </w:tcPr>
          <w:p w:rsidR="001179F3" w:rsidRDefault="001179F3" w:rsidP="00FA5535">
            <w:pPr>
              <w:spacing w:before="72"/>
            </w:pPr>
            <w:r w:rsidRPr="00FA5535">
              <w:rPr>
                <w:rFonts w:cs="Arial"/>
                <w:color w:val="000000"/>
              </w:rPr>
              <w:lastRenderedPageBreak/>
              <w:t>Vaste tekst.</w:t>
            </w:r>
          </w:p>
        </w:tc>
      </w:tr>
    </w:tbl>
    <w:p w:rsidR="00AA7E8D" w:rsidRDefault="00AA7E8D"/>
    <w:p w:rsidR="00AA7E8D" w:rsidRDefault="00AA7E8D" w:rsidP="00AA7E8D">
      <w:pPr>
        <w:pStyle w:val="Kop2"/>
      </w:pPr>
      <w:bookmarkStart w:id="85" w:name="_Toc452628346"/>
      <w:r>
        <w:t>Woonplaatskeuze</w:t>
      </w:r>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800080"/>
              </w:rPr>
            </w:pPr>
            <w:r w:rsidRPr="00FA5535">
              <w:rPr>
                <w:rFonts w:cs="Arial"/>
                <w:b/>
                <w:color w:val="800080"/>
                <w:u w:val="single"/>
              </w:rPr>
              <w:t>Woonplaatskeuze</w:t>
            </w:r>
          </w:p>
          <w:p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797" w:type="dxa"/>
            <w:shd w:val="clear" w:color="auto" w:fill="auto"/>
          </w:tcPr>
          <w:p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rsidR="003741E6" w:rsidRPr="00FA5535" w:rsidRDefault="003741E6" w:rsidP="00634D64">
            <w:pPr>
              <w:rPr>
                <w:rFonts w:cs="Arial"/>
                <w:color w:val="000000"/>
              </w:rPr>
            </w:pPr>
          </w:p>
          <w:p w:rsidR="008D1D15" w:rsidRPr="00FA5535" w:rsidRDefault="008D1D15" w:rsidP="00FA5535">
            <w:pPr>
              <w:spacing w:before="72"/>
              <w:rPr>
                <w:u w:val="single"/>
              </w:rPr>
            </w:pPr>
            <w:proofErr w:type="spellStart"/>
            <w:r w:rsidRPr="00FA5535">
              <w:rPr>
                <w:u w:val="single"/>
              </w:rPr>
              <w:t>Mapping</w:t>
            </w:r>
            <w:proofErr w:type="spellEnd"/>
            <w:r w:rsidR="00AE6448" w:rsidRPr="00FA5535">
              <w:rPr>
                <w:u w:val="single"/>
              </w:rPr>
              <w:t xml:space="preserve"> woonplaatskeuze</w:t>
            </w:r>
            <w:r w:rsidRPr="00FA5535">
              <w:rPr>
                <w:u w:val="single"/>
              </w:rPr>
              <w:t>:</w:t>
            </w:r>
          </w:p>
          <w:p w:rsidR="008D1D15" w:rsidRPr="00FA5535" w:rsidRDefault="008D1D15" w:rsidP="00FA5535">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w:t>
            </w:r>
            <w:r w:rsidR="003741E6" w:rsidRPr="00FA5535">
              <w:rPr>
                <w:sz w:val="16"/>
              </w:rPr>
              <w:t>Tekst</w:t>
            </w:r>
            <w:r w:rsidR="002B429A" w:rsidRPr="00FA5535">
              <w:rPr>
                <w:sz w:val="16"/>
              </w:rPr>
              <w:t>K</w:t>
            </w:r>
            <w:r w:rsidR="003741E6" w:rsidRPr="00FA5535">
              <w:rPr>
                <w:sz w:val="16"/>
              </w:rPr>
              <w:t>euze</w:t>
            </w:r>
            <w:proofErr w:type="spellEnd"/>
            <w:r w:rsidR="003741E6" w:rsidRPr="00FA5535">
              <w:rPr>
                <w:sz w:val="16"/>
                <w:szCs w:val="16"/>
              </w:rPr>
              <w:t>/</w:t>
            </w:r>
          </w:p>
          <w:p w:rsidR="003741E6" w:rsidRPr="00FA5535" w:rsidRDefault="003741E6" w:rsidP="00FA5535">
            <w:pPr>
              <w:spacing w:line="240" w:lineRule="auto"/>
              <w:rPr>
                <w:sz w:val="16"/>
                <w:szCs w:val="16"/>
              </w:rPr>
            </w:pPr>
            <w:r w:rsidRPr="00FA5535">
              <w:rPr>
                <w:sz w:val="16"/>
                <w:szCs w:val="16"/>
              </w:rPr>
              <w:t xml:space="preserve">    ./</w:t>
            </w:r>
            <w:proofErr w:type="spellStart"/>
            <w:r w:rsidRPr="00FA5535">
              <w:rPr>
                <w:sz w:val="16"/>
              </w:rPr>
              <w:t>tagNaam</w:t>
            </w:r>
            <w:proofErr w:type="spellEnd"/>
            <w:r w:rsidRPr="00FA5535">
              <w:rPr>
                <w:sz w:val="16"/>
                <w:szCs w:val="16"/>
              </w:rPr>
              <w:t>(‘</w:t>
            </w:r>
            <w:proofErr w:type="spellStart"/>
            <w:r w:rsidRPr="00FA5535">
              <w:rPr>
                <w:sz w:val="16"/>
                <w:szCs w:val="16"/>
              </w:rPr>
              <w:t>k_Woonplaatskeuze</w:t>
            </w:r>
            <w:proofErr w:type="spellEnd"/>
            <w:r w:rsidRPr="00FA5535">
              <w:rPr>
                <w:sz w:val="16"/>
                <w:szCs w:val="16"/>
              </w:rPr>
              <w:t>’)</w:t>
            </w:r>
          </w:p>
          <w:p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rsidR="00AE6448" w:rsidRDefault="00AE6448" w:rsidP="000437B6">
      <w:pPr>
        <w:pStyle w:val="Kop2"/>
      </w:pPr>
      <w:bookmarkStart w:id="86" w:name="_Toc452628347"/>
      <w:r>
        <w:t>Identiteit personen</w:t>
      </w:r>
      <w:bookmarkEnd w:id="8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797" w:type="dxa"/>
            <w:shd w:val="clear" w:color="auto" w:fill="auto"/>
          </w:tcPr>
          <w:p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rsidR="006E38D3" w:rsidRPr="00FA5535" w:rsidRDefault="006E38D3" w:rsidP="00634D64">
            <w:pPr>
              <w:rPr>
                <w:rFonts w:cs="Arial"/>
                <w:color w:val="000000"/>
              </w:rPr>
            </w:pPr>
          </w:p>
          <w:p w:rsidR="00AE6448" w:rsidRPr="00FA5535" w:rsidRDefault="00AE6448" w:rsidP="00FA5535">
            <w:pPr>
              <w:spacing w:before="72"/>
              <w:rPr>
                <w:u w:val="single"/>
              </w:rPr>
            </w:pPr>
            <w:proofErr w:type="spellStart"/>
            <w:r w:rsidRPr="00FA5535">
              <w:rPr>
                <w:u w:val="single"/>
              </w:rPr>
              <w:t>Mapping</w:t>
            </w:r>
            <w:proofErr w:type="spellEnd"/>
            <w:r w:rsidRPr="00FA5535">
              <w:rPr>
                <w:u w:val="single"/>
              </w:rPr>
              <w:t xml:space="preserve"> persoon, een, bestemd en document:</w:t>
            </w:r>
          </w:p>
          <w:p w:rsidR="00AE6448" w:rsidRPr="00FA5535" w:rsidRDefault="00AE6448"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AE6448" w:rsidRDefault="00AE6448"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rsidR="00AE6448" w:rsidRDefault="00AE6448" w:rsidP="00FA5535">
            <w:pPr>
              <w:spacing w:line="240" w:lineRule="auto"/>
            </w:pPr>
          </w:p>
          <w:p w:rsidR="00AE6448" w:rsidRPr="00FA5535" w:rsidRDefault="00AE6448" w:rsidP="00FA5535">
            <w:pPr>
              <w:spacing w:line="240" w:lineRule="auto"/>
              <w:rPr>
                <w:u w:val="single"/>
              </w:rPr>
            </w:pPr>
            <w:proofErr w:type="spellStart"/>
            <w:r w:rsidRPr="00FA5535">
              <w:rPr>
                <w:u w:val="single"/>
              </w:rPr>
              <w:t>Mapping</w:t>
            </w:r>
            <w:proofErr w:type="spellEnd"/>
            <w:r w:rsidRPr="00FA5535">
              <w:rPr>
                <w:u w:val="single"/>
              </w:rPr>
              <w:t xml:space="preserve"> personen, bestemde en documenten:</w:t>
            </w:r>
          </w:p>
          <w:p w:rsidR="00AE6448" w:rsidRPr="00FA5535" w:rsidRDefault="00AE6448"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AE6448" w:rsidRPr="00FA5535" w:rsidRDefault="00AE6448" w:rsidP="00FA5535">
            <w:pPr>
              <w:spacing w:line="240" w:lineRule="auto"/>
              <w:rPr>
                <w:rFonts w:cs="Arial"/>
                <w:color w:val="000000"/>
              </w:rPr>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tc>
      </w:tr>
    </w:tbl>
    <w:p w:rsidR="00FA1F49" w:rsidRDefault="00FA1F49" w:rsidP="000437B6">
      <w:pPr>
        <w:pStyle w:val="Kop2"/>
      </w:pPr>
      <w:bookmarkStart w:id="87" w:name="_Toc452628348"/>
      <w:r>
        <w:lastRenderedPageBreak/>
        <w:t>Passeren akte</w:t>
      </w:r>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797" w:type="dxa"/>
            <w:shd w:val="clear" w:color="auto" w:fill="auto"/>
          </w:tcPr>
          <w:p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rsidR="00E23499" w:rsidRPr="00FA5535" w:rsidRDefault="00E23499" w:rsidP="00FA5535">
            <w:pPr>
              <w:spacing w:before="72"/>
              <w:rPr>
                <w:u w:val="single"/>
              </w:rPr>
            </w:pPr>
          </w:p>
          <w:p w:rsidR="008D1D15" w:rsidRPr="00FA5535" w:rsidRDefault="008D1D15" w:rsidP="00FA5535">
            <w:pPr>
              <w:spacing w:before="72"/>
              <w:rPr>
                <w:u w:val="single"/>
              </w:rPr>
            </w:pPr>
            <w:proofErr w:type="spellStart"/>
            <w:r w:rsidRPr="00FA5535">
              <w:rPr>
                <w:u w:val="single"/>
              </w:rPr>
              <w:t>Mapping</w:t>
            </w:r>
            <w:proofErr w:type="spellEnd"/>
            <w:r w:rsidRPr="00FA5535">
              <w:rPr>
                <w:u w:val="single"/>
              </w:rPr>
              <w:t>:</w:t>
            </w:r>
          </w:p>
          <w:p w:rsidR="008D1D15" w:rsidRPr="00FA5535" w:rsidRDefault="008D1D15" w:rsidP="00FA5535">
            <w:pPr>
              <w:autoSpaceDE w:val="0"/>
              <w:autoSpaceDN w:val="0"/>
              <w:adjustRightInd w:val="0"/>
              <w:spacing w:line="240" w:lineRule="auto"/>
              <w:rPr>
                <w:szCs w:val="18"/>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tia_PlaatsOndertekening</w:t>
            </w:r>
            <w:proofErr w:type="spellEnd"/>
            <w:r w:rsidRPr="00FA5535" w:rsidDel="00864416">
              <w:rPr>
                <w:szCs w:val="18"/>
              </w:rPr>
              <w:t xml:space="preserve"> </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797" w:type="dxa"/>
            <w:shd w:val="clear" w:color="auto" w:fill="auto"/>
          </w:tcPr>
          <w:p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rsidR="004969BA" w:rsidRPr="00FA5535" w:rsidRDefault="004969BA" w:rsidP="00FA5535">
            <w:pPr>
              <w:spacing w:line="240" w:lineRule="auto"/>
              <w:rPr>
                <w:sz w:val="16"/>
                <w:szCs w:val="16"/>
                <w:u w:val="single"/>
              </w:rPr>
            </w:pPr>
          </w:p>
          <w:p w:rsidR="00D85967" w:rsidRPr="00FA5535" w:rsidRDefault="00D85967" w:rsidP="00FA5535">
            <w:pPr>
              <w:spacing w:before="72"/>
              <w:rPr>
                <w:u w:val="single"/>
              </w:rPr>
            </w:pPr>
            <w:proofErr w:type="spellStart"/>
            <w:r w:rsidRPr="00FA5535">
              <w:rPr>
                <w:u w:val="single"/>
              </w:rPr>
              <w:t>Mapping</w:t>
            </w:r>
            <w:proofErr w:type="spellEnd"/>
            <w:r w:rsidR="001F449D" w:rsidRPr="00FA5535">
              <w:rPr>
                <w:u w:val="single"/>
              </w:rPr>
              <w:t xml:space="preserve"> tonen tekst</w:t>
            </w:r>
            <w:r w:rsidRPr="00FA5535">
              <w:rPr>
                <w:u w:val="single"/>
              </w:rPr>
              <w:t>:</w:t>
            </w:r>
          </w:p>
          <w:p w:rsidR="00D85967" w:rsidRPr="00FA5535" w:rsidRDefault="00D85967"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tia_TekstKeuze</w:t>
            </w:r>
            <w:proofErr w:type="spellEnd"/>
            <w:r w:rsidRPr="00FA5535">
              <w:rPr>
                <w:sz w:val="16"/>
                <w:szCs w:val="16"/>
              </w:rPr>
              <w:br/>
            </w:r>
            <w:r w:rsidR="00E23499" w:rsidRPr="00FA5535">
              <w:rPr>
                <w:sz w:val="16"/>
                <w:szCs w:val="16"/>
              </w:rPr>
              <w:tab/>
            </w:r>
            <w:r w:rsidRPr="00FA5535">
              <w:rPr>
                <w:sz w:val="16"/>
                <w:szCs w:val="16"/>
              </w:rPr>
              <w:t>./</w:t>
            </w:r>
            <w:proofErr w:type="spellStart"/>
            <w:r w:rsidRPr="00FA5535">
              <w:rPr>
                <w:sz w:val="16"/>
              </w:rPr>
              <w:t>tagnaam</w:t>
            </w:r>
            <w:proofErr w:type="spellEnd"/>
            <w:r w:rsidRPr="00FA5535">
              <w:rPr>
                <w:sz w:val="16"/>
                <w:szCs w:val="16"/>
              </w:rPr>
              <w:t>(</w:t>
            </w:r>
            <w:proofErr w:type="spellStart"/>
            <w:r w:rsidRPr="00FA5535">
              <w:rPr>
                <w:sz w:val="16"/>
                <w:szCs w:val="16"/>
              </w:rPr>
              <w:t>k_</w:t>
            </w:r>
            <w:r w:rsidR="00165B8E">
              <w:rPr>
                <w:sz w:val="16"/>
                <w:szCs w:val="16"/>
              </w:rPr>
              <w:t>T</w:t>
            </w:r>
            <w:r w:rsidRPr="00FA5535">
              <w:rPr>
                <w:sz w:val="16"/>
                <w:szCs w:val="16"/>
              </w:rPr>
              <w:t>oegelicht</w:t>
            </w:r>
            <w:proofErr w:type="spellEnd"/>
            <w:r w:rsidRPr="00FA5535">
              <w:rPr>
                <w:sz w:val="16"/>
                <w:szCs w:val="16"/>
              </w:rPr>
              <w: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w:t>
            </w:r>
            <w:proofErr w:type="spellStart"/>
            <w:r w:rsidR="004969BA" w:rsidRPr="00FA5535">
              <w:rPr>
                <w:sz w:val="16"/>
                <w:szCs w:val="16"/>
              </w:rPr>
              <w:t>true</w:t>
            </w:r>
            <w:proofErr w:type="spellEnd"/>
            <w:r w:rsidR="004969BA" w:rsidRPr="00FA5535">
              <w:rPr>
                <w:sz w:val="16"/>
                <w:szCs w:val="16"/>
              </w:rPr>
              <w:t xml:space="preserve"> = tekst wordt </w:t>
            </w:r>
            <w:r w:rsidR="00216F2F">
              <w:rPr>
                <w:sz w:val="16"/>
                <w:szCs w:val="16"/>
              </w:rPr>
              <w:t>g</w:t>
            </w:r>
            <w:r w:rsidR="004969BA" w:rsidRPr="00FA5535">
              <w:rPr>
                <w:sz w:val="16"/>
                <w:szCs w:val="16"/>
              </w:rPr>
              <w:t>etoond)</w:t>
            </w:r>
          </w:p>
          <w:p w:rsidR="00D85967" w:rsidRDefault="00D85967" w:rsidP="00FA5535">
            <w:pPr>
              <w:spacing w:line="240" w:lineRule="auto"/>
            </w:pPr>
          </w:p>
          <w:p w:rsidR="001F449D" w:rsidRPr="00FA5535" w:rsidRDefault="001F449D" w:rsidP="00FA5535">
            <w:pPr>
              <w:spacing w:before="72"/>
              <w:rPr>
                <w:u w:val="single"/>
              </w:rPr>
            </w:pPr>
            <w:proofErr w:type="spellStart"/>
            <w:r w:rsidRPr="00FA5535">
              <w:rPr>
                <w:u w:val="single"/>
              </w:rPr>
              <w:t>Mapping</w:t>
            </w:r>
            <w:proofErr w:type="spellEnd"/>
            <w:r w:rsidRPr="00FA5535">
              <w:rPr>
                <w:u w:val="single"/>
              </w:rPr>
              <w:t xml:space="preserve"> persoon en heeft:</w:t>
            </w:r>
          </w:p>
          <w:p w:rsidR="001F449D" w:rsidRPr="00FA5535" w:rsidRDefault="001F449D"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/Gevolmachtigde is aanwezig</w:t>
            </w:r>
          </w:p>
          <w:p w:rsidR="001F449D" w:rsidRDefault="001F449D" w:rsidP="00FA5535">
            <w:pPr>
              <w:spacing w:line="240" w:lineRule="auto"/>
            </w:pPr>
          </w:p>
          <w:p w:rsidR="001F449D" w:rsidRPr="00FA5535" w:rsidRDefault="001F449D" w:rsidP="00FA5535">
            <w:pPr>
              <w:spacing w:line="240" w:lineRule="auto"/>
              <w:rPr>
                <w:u w:val="single"/>
              </w:rPr>
            </w:pPr>
            <w:proofErr w:type="spellStart"/>
            <w:r w:rsidRPr="00FA5535">
              <w:rPr>
                <w:u w:val="single"/>
              </w:rPr>
              <w:t>Mapping</w:t>
            </w:r>
            <w:proofErr w:type="spellEnd"/>
            <w:r w:rsidRPr="00FA5535">
              <w:rPr>
                <w:u w:val="single"/>
              </w:rPr>
              <w:t xml:space="preserve"> personen en hebben:</w:t>
            </w:r>
          </w:p>
          <w:p w:rsidR="001F449D" w:rsidRPr="00FA5535" w:rsidRDefault="001F449D"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1F449D" w:rsidRDefault="001F449D"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797" w:type="dxa"/>
            <w:shd w:val="clear" w:color="auto" w:fill="auto"/>
          </w:tcPr>
          <w:p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rsidR="00FA1F49" w:rsidRDefault="00FA1F49" w:rsidP="00FA5535">
            <w:pPr>
              <w:spacing w:before="72"/>
            </w:pPr>
          </w:p>
          <w:p w:rsidR="00FA1F49" w:rsidRPr="00FA5535" w:rsidRDefault="00FA1F49" w:rsidP="00FA5535">
            <w:pPr>
              <w:spacing w:before="72"/>
              <w:rPr>
                <w:u w:val="single"/>
              </w:rPr>
            </w:pPr>
            <w:proofErr w:type="spellStart"/>
            <w:r w:rsidRPr="00FA5535">
              <w:rPr>
                <w:u w:val="single"/>
              </w:rPr>
              <w:t>Mapping</w:t>
            </w:r>
            <w:proofErr w:type="spellEnd"/>
            <w:r w:rsidRPr="00FA5535">
              <w:rPr>
                <w:u w:val="single"/>
              </w:rPr>
              <w:t xml:space="preserve"> persoon:</w:t>
            </w:r>
          </w:p>
          <w:p w:rsidR="00FA1F49" w:rsidRPr="00FA5535" w:rsidRDefault="00FA1F49" w:rsidP="00FA5535">
            <w:pPr>
              <w:spacing w:line="240" w:lineRule="auto"/>
              <w:rPr>
                <w:sz w:val="16"/>
                <w:szCs w:val="16"/>
              </w:rPr>
            </w:pPr>
            <w:r w:rsidRPr="00FA5535">
              <w:rPr>
                <w:sz w:val="16"/>
                <w:szCs w:val="16"/>
              </w:rPr>
              <w:t>alleen //</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is aanwezig of</w:t>
            </w:r>
          </w:p>
          <w:p w:rsidR="00FA1F49" w:rsidRDefault="00FA1F49" w:rsidP="00FA5535">
            <w:pPr>
              <w:spacing w:line="240" w:lineRule="auto"/>
            </w:pPr>
            <w:r w:rsidRPr="00FA5535">
              <w:rPr>
                <w:sz w:val="16"/>
                <w:szCs w:val="16"/>
              </w:rPr>
              <w:lastRenderedPageBreak/>
              <w:t>//</w:t>
            </w:r>
            <w:proofErr w:type="spellStart"/>
            <w:r w:rsidRPr="00FA5535">
              <w:rPr>
                <w:sz w:val="16"/>
                <w:szCs w:val="16"/>
              </w:rPr>
              <w:t>IMKAD_AangebodenStuk</w:t>
            </w:r>
            <w:proofErr w:type="spellEnd"/>
            <w:r w:rsidRPr="00FA5535">
              <w:rPr>
                <w:sz w:val="16"/>
                <w:szCs w:val="16"/>
              </w:rPr>
              <w:t>/Gevolmachtigde is aanwezig</w:t>
            </w:r>
          </w:p>
          <w:p w:rsidR="00FA1F49" w:rsidRDefault="00FA1F49" w:rsidP="00FA5535">
            <w:pPr>
              <w:spacing w:line="240" w:lineRule="auto"/>
            </w:pPr>
          </w:p>
          <w:p w:rsidR="00FA1F49" w:rsidRPr="00FA5535" w:rsidRDefault="00FA1F49" w:rsidP="00FA5535">
            <w:pPr>
              <w:spacing w:line="240" w:lineRule="auto"/>
              <w:rPr>
                <w:u w:val="single"/>
              </w:rPr>
            </w:pPr>
            <w:proofErr w:type="spellStart"/>
            <w:r w:rsidRPr="00FA5535">
              <w:rPr>
                <w:u w:val="single"/>
              </w:rPr>
              <w:t>Mapping</w:t>
            </w:r>
            <w:proofErr w:type="spellEnd"/>
            <w:r w:rsidRPr="00FA5535">
              <w:rPr>
                <w:u w:val="single"/>
              </w:rPr>
              <w:t xml:space="preserve"> personen:</w:t>
            </w:r>
          </w:p>
          <w:p w:rsidR="00FA1F49" w:rsidRPr="00FA5535" w:rsidRDefault="00FA1F49" w:rsidP="00FA5535">
            <w:pPr>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/Partij[volmachtgever(s)</w:t>
            </w:r>
            <w:r w:rsidR="00F2090C">
              <w:rPr>
                <w:sz w:val="16"/>
                <w:szCs w:val="16"/>
              </w:rPr>
              <w:t xml:space="preserve"> of volmachtgever(s) en/of hypotheekhouder(s)</w:t>
            </w:r>
            <w:r w:rsidRPr="00FA5535">
              <w:rPr>
                <w:sz w:val="16"/>
                <w:szCs w:val="16"/>
              </w:rPr>
              <w:t>]/Gevolmachtigde en</w:t>
            </w:r>
          </w:p>
          <w:p w:rsidR="007B029E" w:rsidRDefault="00FA1F49" w:rsidP="00FA5535">
            <w:pPr>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/Partij[rechthebbende(n)]/Gevolmachtigde zijn aanwezig</w:t>
            </w:r>
          </w:p>
          <w:p w:rsidR="007B029E" w:rsidRPr="00FA5535" w:rsidRDefault="007B029E" w:rsidP="00FA5535">
            <w:pPr>
              <w:spacing w:before="72"/>
              <w:rPr>
                <w:u w:val="single"/>
              </w:rPr>
            </w:pPr>
            <w:proofErr w:type="spellStart"/>
            <w:r w:rsidRPr="00FA5535">
              <w:rPr>
                <w:u w:val="single"/>
              </w:rPr>
              <w:t>Mapping</w:t>
            </w:r>
            <w:proofErr w:type="spellEnd"/>
            <w:r w:rsidR="00FA1F49" w:rsidRPr="00FA5535">
              <w:rPr>
                <w:u w:val="single"/>
              </w:rPr>
              <w:t xml:space="preserve"> tijdstip</w:t>
            </w:r>
            <w:r w:rsidRPr="00FA5535">
              <w:rPr>
                <w:u w:val="single"/>
              </w:rPr>
              <w:t>:</w:t>
            </w:r>
          </w:p>
          <w:p w:rsidR="007B029E" w:rsidRDefault="00804767" w:rsidP="00FA5535">
            <w:pPr>
              <w:autoSpaceDE w:val="0"/>
              <w:autoSpaceDN w:val="0"/>
              <w:adjustRightInd w:val="0"/>
              <w:spacing w:line="240" w:lineRule="auto"/>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sidRPr="00FA5535">
              <w:rPr>
                <w:sz w:val="16"/>
                <w:szCs w:val="16"/>
              </w:rPr>
              <w:t>tia_TijdOndertekening</w:t>
            </w:r>
            <w:proofErr w:type="spellEnd"/>
          </w:p>
        </w:tc>
      </w:tr>
      <w:tr w:rsidR="007B029E" w:rsidRPr="00343045" w:rsidTr="00FA5535">
        <w:tc>
          <w:tcPr>
            <w:tcW w:w="6345" w:type="dxa"/>
            <w:shd w:val="clear" w:color="auto" w:fill="auto"/>
          </w:tcPr>
          <w:p w:rsidR="007B029E" w:rsidRPr="001B6833" w:rsidRDefault="007B029E" w:rsidP="00FA5535">
            <w:pPr>
              <w:outlineLvl w:val="0"/>
              <w:rPr>
                <w:rFonts w:cs="Arial"/>
                <w:color w:val="FF0000"/>
                <w:szCs w:val="18"/>
              </w:rPr>
            </w:pPr>
            <w:r w:rsidRPr="001B6833">
              <w:rPr>
                <w:rFonts w:cs="Arial"/>
                <w:color w:val="FF0000"/>
                <w:szCs w:val="18"/>
              </w:rPr>
              <w:lastRenderedPageBreak/>
              <w:t>UITGEGEVEN VOOR AFSCHRIFT</w:t>
            </w:r>
          </w:p>
          <w:p w:rsidR="007B029E" w:rsidRPr="0032370A" w:rsidRDefault="007B029E" w:rsidP="00FA5535">
            <w:pPr>
              <w:tabs>
                <w:tab w:val="left" w:pos="-1440"/>
                <w:tab w:val="left" w:pos="-720"/>
              </w:tabs>
              <w:suppressAutoHyphens/>
              <w:rPr>
                <w:rFonts w:cs="Arial"/>
                <w:color w:val="800080"/>
                <w:szCs w:val="18"/>
              </w:rPr>
            </w:pPr>
            <w:r w:rsidRPr="001B6833">
              <w:rPr>
                <w:rFonts w:cs="Arial"/>
                <w:color w:val="FF0000"/>
                <w:szCs w:val="18"/>
              </w:rPr>
              <w:t>w.g.</w:t>
            </w:r>
            <w:r w:rsidRPr="0032370A">
              <w:rPr>
                <w:rFonts w:cs="Arial"/>
                <w:color w:val="800080"/>
                <w:szCs w:val="18"/>
              </w:rPr>
              <w:t xml:space="preserve"> </w:t>
            </w:r>
          </w:p>
          <w:p w:rsidR="007B029E" w:rsidRPr="00FA5535" w:rsidRDefault="007B029E" w:rsidP="0046499C">
            <w:pPr>
              <w:rPr>
                <w:rFonts w:cs="Arial"/>
                <w:b/>
                <w:color w:val="FF0000"/>
                <w:sz w:val="20"/>
              </w:rPr>
            </w:pP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voorletters</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voorvoegsels</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MacroButton Nomacro §</w:instrText>
            </w:r>
            <w:r w:rsidR="0046499C" w:rsidRPr="0032370A">
              <w:rPr>
                <w:rFonts w:cs="Arial"/>
                <w:szCs w:val="18"/>
              </w:rPr>
              <w:fldChar w:fldCharType="end"/>
            </w:r>
            <w:r w:rsidRPr="0032370A">
              <w:rPr>
                <w:rFonts w:cs="Arial"/>
                <w:szCs w:val="18"/>
              </w:rPr>
              <w:t>achternaam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0C435E">
              <w:rPr>
                <w:rFonts w:cs="Arial"/>
                <w:color w:val="FF0000"/>
                <w:szCs w:val="18"/>
              </w:rPr>
              <w:t>(kandidaat-)notaris</w:t>
            </w:r>
          </w:p>
        </w:tc>
        <w:tc>
          <w:tcPr>
            <w:tcW w:w="7797" w:type="dxa"/>
            <w:shd w:val="clear" w:color="auto" w:fill="auto"/>
          </w:tcPr>
          <w:p w:rsidR="007B029E" w:rsidRDefault="000C435E" w:rsidP="00634D64">
            <w:r>
              <w:t>Vaste</w:t>
            </w:r>
            <w:r w:rsidR="002A7999">
              <w:t xml:space="preserve"> tekst</w:t>
            </w:r>
            <w:r w:rsidR="00A43B23">
              <w:t xml:space="preserve">, wordt </w:t>
            </w:r>
            <w:r w:rsidR="00C0720C">
              <w:t xml:space="preserve">alleen </w:t>
            </w:r>
            <w:r w:rsidR="00A43B23">
              <w:t xml:space="preserve">getoond </w:t>
            </w:r>
            <w:r w:rsidR="00C0720C">
              <w:t xml:space="preserve">bij het afschrift en niet bij de minuut akte (zie ook par. </w:t>
            </w:r>
            <w:r w:rsidR="00C0720C">
              <w:fldChar w:fldCharType="begin"/>
            </w:r>
            <w:r w:rsidR="00C0720C">
              <w:instrText xml:space="preserve"> REF _Ref438627706 \r \h  \* MERGEFORMAT </w:instrText>
            </w:r>
            <w:r w:rsidR="00C0720C">
              <w:fldChar w:fldCharType="separate"/>
            </w:r>
            <w:r w:rsidR="00B56225">
              <w:t>1.2</w:t>
            </w:r>
            <w:r w:rsidR="00C0720C">
              <w:fldChar w:fldCharType="end"/>
            </w:r>
            <w:r w:rsidR="00C0720C">
              <w:t xml:space="preserve"> Algemeen)</w:t>
            </w:r>
            <w:r>
              <w:t>.</w:t>
            </w:r>
            <w:r w:rsidR="00AA0166">
              <w:t xml:space="preserve"> De gegevens van de notaris die de akte ondertekend worden hier getoond. </w:t>
            </w:r>
          </w:p>
          <w:p w:rsidR="007B029E" w:rsidRDefault="007B029E" w:rsidP="00634D64"/>
          <w:p w:rsidR="007B029E" w:rsidRPr="00FA5535" w:rsidRDefault="007B029E" w:rsidP="00634D64">
            <w:pPr>
              <w:rPr>
                <w:u w:val="single"/>
              </w:rPr>
            </w:pPr>
            <w:proofErr w:type="spellStart"/>
            <w:r w:rsidRPr="00FA5535">
              <w:rPr>
                <w:u w:val="single"/>
              </w:rPr>
              <w:t>Mapping</w:t>
            </w:r>
            <w:proofErr w:type="spellEnd"/>
            <w:r w:rsidR="002A7999" w:rsidRPr="00FA5535">
              <w:rPr>
                <w:u w:val="single"/>
              </w:rPr>
              <w:t xml:space="preserve"> tonen afschrift</w:t>
            </w:r>
            <w:r w:rsidR="00AA0166">
              <w:rPr>
                <w:u w:val="single"/>
              </w:rPr>
              <w:t xml:space="preserve"> en gegevens notaris</w:t>
            </w:r>
            <w:r w:rsidRPr="00FA5535">
              <w:rPr>
                <w:u w:val="single"/>
              </w:rPr>
              <w:t>:</w:t>
            </w:r>
          </w:p>
          <w:p w:rsidR="006E004E" w:rsidRPr="00FA5535" w:rsidRDefault="006E004E" w:rsidP="006E004E">
            <w:pPr>
              <w:autoSpaceDE w:val="0"/>
              <w:autoSpaceDN w:val="0"/>
              <w:adjustRightInd w:val="0"/>
              <w:spacing w:line="240" w:lineRule="auto"/>
              <w:rPr>
                <w:sz w:val="16"/>
                <w:szCs w:val="16"/>
              </w:rPr>
            </w:pPr>
            <w:r w:rsidRPr="00FA5535">
              <w:rPr>
                <w:sz w:val="16"/>
                <w:szCs w:val="16"/>
              </w:rPr>
              <w:t>//</w:t>
            </w:r>
            <w:proofErr w:type="spellStart"/>
            <w:r w:rsidRPr="00FA5535">
              <w:rPr>
                <w:sz w:val="16"/>
                <w:szCs w:val="16"/>
              </w:rPr>
              <w:t>IMKAD_AangebodenStuk</w:t>
            </w:r>
            <w:proofErr w:type="spellEnd"/>
            <w:r w:rsidRPr="00FA5535">
              <w:rPr>
                <w:sz w:val="16"/>
                <w:szCs w:val="16"/>
              </w:rPr>
              <w:t>/</w:t>
            </w:r>
            <w:proofErr w:type="spellStart"/>
            <w:r>
              <w:rPr>
                <w:sz w:val="16"/>
                <w:szCs w:val="16"/>
              </w:rPr>
              <w:t>heeftO</w:t>
            </w:r>
            <w:r w:rsidRPr="00FA5535">
              <w:rPr>
                <w:sz w:val="16"/>
                <w:szCs w:val="16"/>
              </w:rPr>
              <w:t>ndertekenaar</w:t>
            </w:r>
            <w:proofErr w:type="spellEnd"/>
            <w:r w:rsidRPr="00FA5535">
              <w:rPr>
                <w:sz w:val="16"/>
                <w:szCs w:val="16"/>
              </w:rPr>
              <w:t>/</w:t>
            </w:r>
          </w:p>
          <w:p w:rsidR="006E004E" w:rsidRPr="00FA5535" w:rsidRDefault="006E004E" w:rsidP="006E004E">
            <w:pPr>
              <w:autoSpaceDE w:val="0"/>
              <w:autoSpaceDN w:val="0"/>
              <w:adjustRightInd w:val="0"/>
              <w:spacing w:line="240" w:lineRule="auto"/>
              <w:ind w:left="227"/>
              <w:rPr>
                <w:sz w:val="16"/>
                <w:szCs w:val="16"/>
              </w:rPr>
            </w:pPr>
            <w:r w:rsidRPr="002436E6">
              <w:rPr>
                <w:sz w:val="16"/>
                <w:szCs w:val="16"/>
              </w:rPr>
              <w:t>./voorletters</w:t>
            </w:r>
          </w:p>
          <w:p w:rsidR="006E004E" w:rsidRPr="00FA5535" w:rsidRDefault="006E004E" w:rsidP="006E004E">
            <w:pPr>
              <w:spacing w:line="240" w:lineRule="auto"/>
              <w:ind w:left="227"/>
              <w:rPr>
                <w:sz w:val="16"/>
                <w:szCs w:val="16"/>
              </w:rPr>
            </w:pPr>
            <w:r w:rsidRPr="00FA5535">
              <w:rPr>
                <w:sz w:val="16"/>
                <w:szCs w:val="16"/>
              </w:rPr>
              <w:t>./</w:t>
            </w:r>
            <w:r>
              <w:rPr>
                <w:sz w:val="16"/>
                <w:szCs w:val="16"/>
              </w:rPr>
              <w:t>persoonsgegevens</w:t>
            </w:r>
            <w:r w:rsidRPr="00FA5535">
              <w:rPr>
                <w:sz w:val="16"/>
                <w:szCs w:val="16"/>
              </w:rPr>
              <w:t>/</w:t>
            </w:r>
            <w:proofErr w:type="spellStart"/>
            <w:r w:rsidRPr="00FA5535">
              <w:rPr>
                <w:sz w:val="16"/>
                <w:szCs w:val="16"/>
              </w:rPr>
              <w:t>tia_VoorvoegselsNaam</w:t>
            </w:r>
            <w:proofErr w:type="spellEnd"/>
          </w:p>
          <w:p w:rsidR="007B029E" w:rsidRDefault="006E004E" w:rsidP="007F1D70">
            <w:pPr>
              <w:spacing w:line="240" w:lineRule="auto"/>
              <w:ind w:left="227"/>
            </w:pPr>
            <w:r w:rsidRPr="00FA5535">
              <w:rPr>
                <w:sz w:val="16"/>
                <w:szCs w:val="16"/>
              </w:rPr>
              <w:t>./</w:t>
            </w:r>
            <w:r>
              <w:rPr>
                <w:sz w:val="16"/>
                <w:szCs w:val="16"/>
              </w:rPr>
              <w:t>persoonsgegevens</w:t>
            </w:r>
            <w:r w:rsidRPr="00FA5535">
              <w:rPr>
                <w:sz w:val="16"/>
                <w:szCs w:val="16"/>
              </w:rPr>
              <w:t>/</w:t>
            </w:r>
            <w:proofErr w:type="spellStart"/>
            <w:r w:rsidRPr="00FA5535">
              <w:rPr>
                <w:sz w:val="16"/>
                <w:szCs w:val="16"/>
              </w:rPr>
              <w:t>tia_NaamZonderVoorvoegsels</w:t>
            </w:r>
            <w:proofErr w:type="spellEnd"/>
          </w:p>
        </w:tc>
      </w:tr>
    </w:tbl>
    <w:p w:rsidR="00221A3F" w:rsidRDefault="00221A3F" w:rsidP="005D562D"/>
    <w:p w:rsidR="002A5C1F" w:rsidRDefault="002A5C1F" w:rsidP="002A5C1F"/>
    <w:p w:rsidR="00026095" w:rsidRDefault="0023592E" w:rsidP="000437B6">
      <w:pPr>
        <w:pStyle w:val="Kop2"/>
      </w:pPr>
      <w:bookmarkStart w:id="88" w:name="_Toc276321567"/>
      <w:r>
        <w:br w:type="page"/>
      </w:r>
      <w:bookmarkStart w:id="89" w:name="_Toc452628349"/>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9"/>
    </w:p>
    <w:p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rsidTr="000437B6">
        <w:tc>
          <w:tcPr>
            <w:tcW w:w="5032" w:type="dxa"/>
          </w:tcPr>
          <w:p w:rsidR="008E10C4" w:rsidRDefault="008E10C4" w:rsidP="00026095">
            <w:pPr>
              <w:rPr>
                <w:lang w:val="nl"/>
              </w:rPr>
            </w:pPr>
            <w:r>
              <w:rPr>
                <w:lang w:val="nl"/>
              </w:rPr>
              <w:t>Gevolmachtigde, als mondeling gevolmachtigde van:</w:t>
            </w:r>
          </w:p>
        </w:tc>
        <w:tc>
          <w:tcPr>
            <w:tcW w:w="6945" w:type="dxa"/>
          </w:tcPr>
          <w:p w:rsidR="008E10C4" w:rsidRDefault="008E10C4" w:rsidP="00026095">
            <w:pPr>
              <w:rPr>
                <w:lang w:val="nl"/>
              </w:rPr>
            </w:pPr>
          </w:p>
        </w:tc>
      </w:tr>
      <w:tr w:rsidR="008E10C4" w:rsidTr="000437B6">
        <w:tc>
          <w:tcPr>
            <w:tcW w:w="5032" w:type="dxa"/>
          </w:tcPr>
          <w:p w:rsidR="008E10C4" w:rsidRDefault="008E10C4" w:rsidP="00BB61DE">
            <w:pPr>
              <w:rPr>
                <w:lang w:val="nl"/>
              </w:rPr>
            </w:pPr>
            <w:r>
              <w:rPr>
                <w:lang w:val="nl"/>
              </w:rPr>
              <w:t>de Bank</w:t>
            </w:r>
            <w:r w:rsidR="00BB61DE">
              <w:rPr>
                <w:lang w:val="nl"/>
              </w:rPr>
              <w:t>,</w:t>
            </w:r>
          </w:p>
        </w:tc>
        <w:tc>
          <w:tcPr>
            <w:tcW w:w="6945" w:type="dxa"/>
          </w:tcPr>
          <w:p w:rsidR="008E10C4" w:rsidRDefault="008E10C4" w:rsidP="00026095">
            <w:pPr>
              <w:rPr>
                <w:lang w:val="nl"/>
              </w:rPr>
            </w:pPr>
            <w:r>
              <w:rPr>
                <w:lang w:val="nl"/>
              </w:rPr>
              <w:t>//IMKAD_Persoon</w:t>
            </w:r>
          </w:p>
        </w:tc>
      </w:tr>
      <w:tr w:rsidR="008E10C4" w:rsidTr="000437B6">
        <w:tc>
          <w:tcPr>
            <w:tcW w:w="5032" w:type="dxa"/>
          </w:tcPr>
          <w:p w:rsidR="008E10C4" w:rsidRDefault="008E10C4" w:rsidP="00F73DAC">
            <w:pPr>
              <w:rPr>
                <w:lang w:val="nl"/>
              </w:rPr>
            </w:pPr>
            <w:r>
              <w:rPr>
                <w:lang w:val="nl"/>
              </w:rPr>
              <w:t>hierna te noemen: volmachtgever</w:t>
            </w:r>
            <w:r w:rsidR="00F73DAC">
              <w:rPr>
                <w:lang w:val="nl"/>
              </w:rPr>
              <w:t>.</w:t>
            </w:r>
          </w:p>
        </w:tc>
        <w:tc>
          <w:tcPr>
            <w:tcW w:w="6945" w:type="dxa"/>
          </w:tcPr>
          <w:p w:rsidR="008E10C4" w:rsidRDefault="008E10C4" w:rsidP="00026095">
            <w:pPr>
              <w:rPr>
                <w:lang w:val="nl"/>
              </w:rPr>
            </w:pPr>
          </w:p>
        </w:tc>
      </w:tr>
    </w:tbl>
    <w:p w:rsidR="00026095" w:rsidRDefault="00026095" w:rsidP="00026095">
      <w:pPr>
        <w:rPr>
          <w:lang w:val="nl"/>
        </w:rPr>
      </w:pPr>
    </w:p>
    <w:p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rsidR="001E2C39" w:rsidRDefault="001E2C39" w:rsidP="007E491A">
      <w:pPr>
        <w:ind w:left="705" w:hanging="705"/>
        <w:rPr>
          <w:rFonts w:cs="Arial"/>
        </w:rPr>
      </w:pPr>
      <w:r>
        <w:rPr>
          <w:rFonts w:cs="Arial"/>
        </w:rPr>
        <w:t>of</w:t>
      </w:r>
    </w:p>
    <w:p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rsidR="001E2C39" w:rsidRPr="00213C08" w:rsidRDefault="001E2C39" w:rsidP="007E491A">
      <w:pPr>
        <w:ind w:left="705" w:hanging="705"/>
        <w:rPr>
          <w:rFonts w:cs="Arial"/>
        </w:rPr>
      </w:pPr>
      <w:r w:rsidRPr="00213C08">
        <w:rPr>
          <w:rFonts w:cs="Arial"/>
        </w:rPr>
        <w:t>overeenkomst hierbij afstand van:</w:t>
      </w:r>
    </w:p>
    <w:p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026095">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//IMKAD_Persoon</w:t>
            </w: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EA70ED">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026095" w:rsidRDefault="00026095" w:rsidP="00026095">
      <w:pPr>
        <w:rPr>
          <w:lang w:val="nl"/>
        </w:rPr>
      </w:pPr>
    </w:p>
    <w:p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rsidR="001E2C39" w:rsidRDefault="001E2C39" w:rsidP="001E2C39">
      <w:pPr>
        <w:ind w:left="705" w:hanging="705"/>
        <w:rPr>
          <w:rFonts w:cs="Arial"/>
        </w:rPr>
      </w:pPr>
      <w:r>
        <w:rPr>
          <w:rFonts w:cs="Arial"/>
        </w:rPr>
        <w:t>of</w:t>
      </w:r>
    </w:p>
    <w:p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rsidR="001E2C39" w:rsidRDefault="001E2C39" w:rsidP="001E2C39">
      <w:r>
        <w:t>of</w:t>
      </w:r>
    </w:p>
    <w:p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rsidR="001E2C39" w:rsidRPr="002B7EDB" w:rsidRDefault="001E2C39" w:rsidP="00026095"/>
    <w:p w:rsidR="001E2C39" w:rsidRPr="002B7EDB" w:rsidRDefault="004D2F58" w:rsidP="002B7EDB">
      <w:pPr>
        <w:ind w:left="705" w:hanging="705"/>
      </w:pPr>
      <w:r>
        <w:rPr>
          <w:rFonts w:cs="Arial"/>
        </w:rPr>
        <w:br w:type="page"/>
      </w:r>
    </w:p>
    <w:p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347AFF">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r w:rsidR="008E10C4" w:rsidTr="000437B6">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8E10C4" w:rsidRDefault="008E10C4" w:rsidP="00026095">
      <w:pPr>
        <w:rPr>
          <w:lang w:val="nl"/>
        </w:rPr>
      </w:pPr>
    </w:p>
    <w:p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38DA" w:rsidRPr="00026095"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EA70ED">
            <w:pPr>
              <w:rPr>
                <w:lang w:val="nl"/>
              </w:rPr>
            </w:pPr>
            <w:r>
              <w:rPr>
                <w:lang w:val="nl"/>
              </w:rPr>
              <w:t xml:space="preserve">//IMKAD_Persoon </w:t>
            </w:r>
          </w:p>
        </w:tc>
      </w:tr>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//IMKAD_Persoon/GerelateerdPersoon/IMKAD_Persoon</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bl>
    <w:p w:rsidR="008E38DA" w:rsidRDefault="008E38DA"/>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rsidTr="000437B6">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tr w:rsidR="00EA70ED" w:rsidTr="00DE679E">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//IMKAD_Persoon</w:t>
            </w:r>
          </w:p>
        </w:tc>
      </w:tr>
      <w:tr w:rsidR="00EA70ED" w:rsidTr="00DE679E">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 xml:space="preserve">//IMKAD_Persoon </w:t>
            </w: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c>
          <w:tcPr>
            <w:tcW w:w="5032" w:type="dxa"/>
            <w:gridSpan w:val="5"/>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//IMKAD_Persoon/GerelateerdPersoon/IMKAD_Persoon</w:t>
            </w:r>
          </w:p>
        </w:tc>
      </w:tr>
      <w:tr w:rsidR="003F4187" w:rsidTr="003F4187">
        <w:tc>
          <w:tcPr>
            <w:tcW w:w="354"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r>
      <w:tr w:rsidR="00646315" w:rsidTr="000437B6">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bookmarkEnd w:id="88"/>
    </w:tbl>
    <w:p w:rsidR="00026095" w:rsidRPr="00F14668" w:rsidRDefault="00026095" w:rsidP="00F73DAC"/>
    <w:sectPr w:rsidR="00026095" w:rsidRPr="00F14668"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C8" w:rsidRDefault="002B21C8">
      <w:r>
        <w:separator/>
      </w:r>
    </w:p>
  </w:endnote>
  <w:endnote w:type="continuationSeparator" w:id="0">
    <w:p w:rsidR="002B21C8" w:rsidRDefault="002B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09" w:rsidRDefault="00283309">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09" w:rsidRDefault="00283309">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09" w:rsidRDefault="0028330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C8" w:rsidRDefault="002B21C8">
      <w:r>
        <w:separator/>
      </w:r>
    </w:p>
  </w:footnote>
  <w:footnote w:type="continuationSeparator" w:id="0">
    <w:p w:rsidR="002B21C8" w:rsidRDefault="002B2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09" w:rsidRDefault="00283309">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83309" w:rsidTr="005C1CFB">
      <w:tc>
        <w:tcPr>
          <w:tcW w:w="4629" w:type="dxa"/>
        </w:tcPr>
        <w:p w:rsidR="00283309" w:rsidRDefault="00283309" w:rsidP="005C1CFB">
          <w:pPr>
            <w:pStyle w:val="tussenkopje"/>
            <w:spacing w:before="0"/>
          </w:pPr>
          <w:r>
            <w:t>Datum</w:t>
          </w:r>
        </w:p>
      </w:tc>
    </w:tr>
    <w:tr w:rsidR="00283309" w:rsidTr="005C1CFB">
      <w:tc>
        <w:tcPr>
          <w:tcW w:w="4629" w:type="dxa"/>
        </w:tcPr>
        <w:p w:rsidR="00283309" w:rsidRDefault="002B21C8" w:rsidP="00763CAD">
          <w:pPr>
            <w:spacing w:line="240" w:lineRule="atLeast"/>
          </w:pPr>
          <w:r>
            <w:fldChar w:fldCharType="begin"/>
          </w:r>
          <w:r>
            <w:instrText xml:space="preserve"> REF Datum  \* MERGEFORMAT </w:instrText>
          </w:r>
          <w:r>
            <w:fldChar w:fldCharType="separate"/>
          </w:r>
          <w:r w:rsidR="00B56225">
            <w:rPr>
              <w:noProof/>
            </w:rPr>
            <w:t>12 juni 2018</w:t>
          </w:r>
          <w:r>
            <w:rPr>
              <w:noProof/>
            </w:rPr>
            <w:fldChar w:fldCharType="end"/>
          </w:r>
        </w:p>
      </w:tc>
    </w:tr>
    <w:tr w:rsidR="00283309" w:rsidTr="005C1CFB">
      <w:tc>
        <w:tcPr>
          <w:tcW w:w="4629" w:type="dxa"/>
        </w:tcPr>
        <w:p w:rsidR="00283309" w:rsidRDefault="00283309" w:rsidP="005C1CFB">
          <w:pPr>
            <w:pStyle w:val="tussenkopje"/>
          </w:pPr>
          <w:r>
            <w:t>Titel</w:t>
          </w:r>
        </w:p>
      </w:tc>
    </w:tr>
    <w:tr w:rsidR="00283309" w:rsidTr="005C1CFB">
      <w:tc>
        <w:tcPr>
          <w:tcW w:w="4629" w:type="dxa"/>
        </w:tcPr>
        <w:p w:rsidR="00283309" w:rsidRPr="005C1CFB" w:rsidRDefault="00283309"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83309" w:rsidTr="005C1CFB">
      <w:tc>
        <w:tcPr>
          <w:tcW w:w="4629" w:type="dxa"/>
        </w:tcPr>
        <w:p w:rsidR="00283309" w:rsidRDefault="00283309" w:rsidP="005C1CFB">
          <w:pPr>
            <w:pStyle w:val="tussenkopje"/>
          </w:pPr>
          <w:r>
            <w:t>Versie</w:t>
          </w:r>
        </w:p>
      </w:tc>
    </w:tr>
    <w:tr w:rsidR="00283309" w:rsidTr="005C1CFB">
      <w:tc>
        <w:tcPr>
          <w:tcW w:w="4629" w:type="dxa"/>
        </w:tcPr>
        <w:p w:rsidR="00283309" w:rsidRDefault="002B21C8" w:rsidP="00516F7D">
          <w:pPr>
            <w:tabs>
              <w:tab w:val="left" w:pos="1680"/>
            </w:tabs>
            <w:spacing w:line="240" w:lineRule="atLeast"/>
          </w:pPr>
          <w:r>
            <w:fldChar w:fldCharType="begin"/>
          </w:r>
          <w:r>
            <w:instrText xml:space="preserve"> REF Versie  \* MERGEFORMAT </w:instrText>
          </w:r>
          <w:r>
            <w:fldChar w:fldCharType="separate"/>
          </w:r>
          <w:r w:rsidR="00B56225">
            <w:rPr>
              <w:noProof/>
            </w:rPr>
            <w:t>6.16.0</w:t>
          </w:r>
          <w:r>
            <w:rPr>
              <w:noProof/>
            </w:rPr>
            <w:fldChar w:fldCharType="end"/>
          </w:r>
          <w:r w:rsidR="00283309">
            <w:tab/>
          </w:r>
        </w:p>
      </w:tc>
    </w:tr>
    <w:tr w:rsidR="00283309" w:rsidTr="005C1CFB">
      <w:tc>
        <w:tcPr>
          <w:tcW w:w="4629" w:type="dxa"/>
        </w:tcPr>
        <w:p w:rsidR="00283309" w:rsidRDefault="00283309" w:rsidP="005C1CFB">
          <w:pPr>
            <w:pStyle w:val="tussenkopje"/>
          </w:pPr>
          <w:r>
            <w:t>Blad</w:t>
          </w:r>
        </w:p>
      </w:tc>
    </w:tr>
    <w:tr w:rsidR="00283309" w:rsidTr="005C1CFB">
      <w:tc>
        <w:tcPr>
          <w:tcW w:w="4629" w:type="dxa"/>
        </w:tcPr>
        <w:p w:rsidR="00283309" w:rsidRDefault="00283309" w:rsidP="005C1CFB">
          <w:pPr>
            <w:spacing w:line="240" w:lineRule="atLeast"/>
          </w:pPr>
          <w:r>
            <w:fldChar w:fldCharType="begin"/>
          </w:r>
          <w:r>
            <w:instrText xml:space="preserve"> PAGE  \* MERGEFORMAT </w:instrText>
          </w:r>
          <w:r>
            <w:fldChar w:fldCharType="separate"/>
          </w:r>
          <w:r w:rsidR="00507730">
            <w:rPr>
              <w:noProof/>
            </w:rPr>
            <w:t>3</w:t>
          </w:r>
          <w:r>
            <w:fldChar w:fldCharType="end"/>
          </w:r>
          <w:r>
            <w:t xml:space="preserve"> van </w:t>
          </w:r>
          <w:r>
            <w:fldChar w:fldCharType="begin"/>
          </w:r>
          <w:r>
            <w:instrText xml:space="preserve"> </w:instrText>
          </w:r>
          <w:r>
            <w:rPr>
              <w:b/>
              <w:bCs/>
            </w:rPr>
            <w:instrText>=</w:instrText>
          </w:r>
          <w:r>
            <w:instrText xml:space="preserve"> -1+</w:instrText>
          </w:r>
          <w:r w:rsidR="002B21C8">
            <w:fldChar w:fldCharType="begin"/>
          </w:r>
          <w:r w:rsidR="002B21C8">
            <w:instrText xml:space="preserve"> NUMPAGES </w:instrText>
          </w:r>
          <w:r w:rsidR="002B21C8">
            <w:fldChar w:fldCharType="separate"/>
          </w:r>
          <w:r w:rsidR="00507730">
            <w:rPr>
              <w:noProof/>
            </w:rPr>
            <w:instrText>51</w:instrText>
          </w:r>
          <w:r w:rsidR="002B21C8">
            <w:rPr>
              <w:noProof/>
            </w:rPr>
            <w:fldChar w:fldCharType="end"/>
          </w:r>
          <w:r>
            <w:fldChar w:fldCharType="separate"/>
          </w:r>
          <w:r w:rsidR="00507730">
            <w:rPr>
              <w:noProof/>
            </w:rPr>
            <w:t>50</w:t>
          </w:r>
          <w:r>
            <w:fldChar w:fldCharType="end"/>
          </w:r>
          <w:r>
            <w:t xml:space="preserve"> </w:t>
          </w:r>
        </w:p>
      </w:tc>
    </w:tr>
  </w:tbl>
  <w:p w:rsidR="00283309" w:rsidRDefault="00283309">
    <w:pPr>
      <w:pStyle w:val="Koptekst"/>
    </w:pPr>
    <w:r>
      <w:rPr>
        <w:noProof/>
        <w:snapToGrid/>
        <w:lang w:eastAsia="nl-NL"/>
      </w:rPr>
      <w:drawing>
        <wp:anchor distT="0" distB="0" distL="114300" distR="114300" simplePos="0" relativeHeight="251656704" behindDoc="1" locked="0" layoutInCell="1" allowOverlap="1">
          <wp:simplePos x="0" y="0"/>
          <wp:positionH relativeFrom="column">
            <wp:posOffset>1385570</wp:posOffset>
          </wp:positionH>
          <wp:positionV relativeFrom="paragraph">
            <wp:posOffset>-76835</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09" w:rsidRDefault="00283309">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309" w:rsidRDefault="00283309">
    <w:pPr>
      <w:pStyle w:val="Koptekst"/>
    </w:pPr>
    <w:r>
      <w:rPr>
        <w:noProof/>
        <w:snapToGrid/>
        <w:lang w:eastAsia="nl-NL"/>
      </w:rPr>
      <w:drawing>
        <wp:anchor distT="0" distB="0" distL="114300" distR="114300" simplePos="0" relativeHeight="251655680"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83309" w:rsidTr="00E97F77">
      <w:tc>
        <w:tcPr>
          <w:tcW w:w="4629" w:type="dxa"/>
        </w:tcPr>
        <w:p w:rsidR="00283309" w:rsidRDefault="00283309" w:rsidP="00E97F77">
          <w:pPr>
            <w:pStyle w:val="tussenkopje"/>
            <w:spacing w:before="0"/>
          </w:pPr>
          <w:r>
            <w:t>Datum</w:t>
          </w:r>
        </w:p>
      </w:tc>
    </w:tr>
    <w:bookmarkStart w:id="37" w:name="Datum"/>
    <w:tr w:rsidR="00283309" w:rsidTr="00E97F77">
      <w:tc>
        <w:tcPr>
          <w:tcW w:w="4629" w:type="dxa"/>
        </w:tcPr>
        <w:p w:rsidR="00283309" w:rsidRDefault="00283309" w:rsidP="00E97F77">
          <w:pPr>
            <w:spacing w:line="240" w:lineRule="atLeast"/>
          </w:pPr>
          <w:r>
            <w:fldChar w:fldCharType="begin"/>
          </w:r>
          <w:r>
            <w:instrText xml:space="preserve"> STYLEREF Datumopmaakprofiel\l  \* MERGEFORMAT </w:instrText>
          </w:r>
          <w:r>
            <w:fldChar w:fldCharType="separate"/>
          </w:r>
          <w:r w:rsidR="00507730">
            <w:rPr>
              <w:noProof/>
            </w:rPr>
            <w:t>12 juni 2018</w:t>
          </w:r>
          <w:r>
            <w:fldChar w:fldCharType="end"/>
          </w:r>
          <w:bookmarkEnd w:id="37"/>
        </w:p>
      </w:tc>
    </w:tr>
    <w:tr w:rsidR="00283309" w:rsidTr="00E97F77">
      <w:tc>
        <w:tcPr>
          <w:tcW w:w="4629" w:type="dxa"/>
        </w:tcPr>
        <w:p w:rsidR="00283309" w:rsidRDefault="00283309" w:rsidP="00E97F77">
          <w:pPr>
            <w:pStyle w:val="tussenkopje"/>
          </w:pPr>
          <w:r>
            <w:t>Titel</w:t>
          </w:r>
        </w:p>
      </w:tc>
    </w:tr>
    <w:tr w:rsidR="00283309" w:rsidTr="00E97F77">
      <w:tc>
        <w:tcPr>
          <w:tcW w:w="4629" w:type="dxa"/>
        </w:tcPr>
        <w:p w:rsidR="00283309" w:rsidRPr="005C1CFB" w:rsidRDefault="00283309"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83309" w:rsidTr="00E97F77">
      <w:tc>
        <w:tcPr>
          <w:tcW w:w="4629" w:type="dxa"/>
        </w:tcPr>
        <w:p w:rsidR="00283309" w:rsidRDefault="00283309" w:rsidP="00E97F77">
          <w:pPr>
            <w:pStyle w:val="tussenkopje"/>
            <w:tabs>
              <w:tab w:val="left" w:pos="1110"/>
              <w:tab w:val="right" w:pos="4489"/>
            </w:tabs>
          </w:pPr>
          <w:r>
            <w:t>Versie</w:t>
          </w:r>
          <w:r>
            <w:tab/>
          </w:r>
          <w:r>
            <w:tab/>
          </w:r>
        </w:p>
      </w:tc>
    </w:tr>
    <w:bookmarkStart w:id="38" w:name="Versie"/>
    <w:tr w:rsidR="00283309" w:rsidTr="00E97F77">
      <w:tc>
        <w:tcPr>
          <w:tcW w:w="4629" w:type="dxa"/>
        </w:tcPr>
        <w:p w:rsidR="00283309" w:rsidRDefault="00283309" w:rsidP="00E97F77">
          <w:pPr>
            <w:spacing w:line="240" w:lineRule="atLeast"/>
          </w:pPr>
          <w:r>
            <w:fldChar w:fldCharType="begin"/>
          </w:r>
          <w:r>
            <w:instrText xml:space="preserve"> STYLEREF Versie\l  \* MERGEFORMAT </w:instrText>
          </w:r>
          <w:r>
            <w:fldChar w:fldCharType="separate"/>
          </w:r>
          <w:r w:rsidR="00507730">
            <w:rPr>
              <w:noProof/>
            </w:rPr>
            <w:t>6.16.0</w:t>
          </w:r>
          <w:r>
            <w:fldChar w:fldCharType="end"/>
          </w:r>
          <w:bookmarkEnd w:id="38"/>
        </w:p>
      </w:tc>
    </w:tr>
    <w:tr w:rsidR="00283309" w:rsidTr="00E97F77">
      <w:tc>
        <w:tcPr>
          <w:tcW w:w="4629" w:type="dxa"/>
        </w:tcPr>
        <w:p w:rsidR="00283309" w:rsidRDefault="00283309" w:rsidP="00E97F77">
          <w:pPr>
            <w:pStyle w:val="tussenkopje"/>
          </w:pPr>
          <w:r>
            <w:t>Blad</w:t>
          </w:r>
        </w:p>
      </w:tc>
    </w:tr>
    <w:tr w:rsidR="00283309" w:rsidTr="00E97F77">
      <w:tc>
        <w:tcPr>
          <w:tcW w:w="4629" w:type="dxa"/>
        </w:tcPr>
        <w:p w:rsidR="00283309" w:rsidRDefault="00283309" w:rsidP="00E97F77">
          <w:pPr>
            <w:spacing w:line="240" w:lineRule="atLeast"/>
          </w:pPr>
          <w:r>
            <w:fldChar w:fldCharType="begin"/>
          </w:r>
          <w:r>
            <w:instrText xml:space="preserve"> PAGE  \* MERGEFORMAT </w:instrText>
          </w:r>
          <w:r>
            <w:fldChar w:fldCharType="separate"/>
          </w:r>
          <w:r w:rsidR="00507730">
            <w:rPr>
              <w:noProof/>
            </w:rPr>
            <w:t>5</w:t>
          </w:r>
          <w:r>
            <w:fldChar w:fldCharType="end"/>
          </w:r>
          <w:r>
            <w:t xml:space="preserve"> van </w:t>
          </w:r>
          <w:r>
            <w:fldChar w:fldCharType="begin"/>
          </w:r>
          <w:r>
            <w:instrText xml:space="preserve"> </w:instrText>
          </w:r>
          <w:r>
            <w:rPr>
              <w:b/>
              <w:bCs/>
            </w:rPr>
            <w:instrText>=</w:instrText>
          </w:r>
          <w:r>
            <w:instrText xml:space="preserve"> -1+</w:instrText>
          </w:r>
          <w:r w:rsidR="002B21C8">
            <w:fldChar w:fldCharType="begin"/>
          </w:r>
          <w:r w:rsidR="002B21C8">
            <w:instrText xml:space="preserve"> NUMPAGES </w:instrText>
          </w:r>
          <w:r w:rsidR="002B21C8">
            <w:fldChar w:fldCharType="separate"/>
          </w:r>
          <w:r w:rsidR="00507730">
            <w:rPr>
              <w:noProof/>
            </w:rPr>
            <w:instrText>51</w:instrText>
          </w:r>
          <w:r w:rsidR="002B21C8">
            <w:rPr>
              <w:noProof/>
            </w:rPr>
            <w:fldChar w:fldCharType="end"/>
          </w:r>
          <w:r>
            <w:fldChar w:fldCharType="separate"/>
          </w:r>
          <w:r w:rsidR="00507730">
            <w:rPr>
              <w:noProof/>
            </w:rPr>
            <w:t>50</w:t>
          </w:r>
          <w:r>
            <w:fldChar w:fldCharType="end"/>
          </w:r>
          <w:r>
            <w:t xml:space="preserve"> </w:t>
          </w:r>
        </w:p>
      </w:tc>
    </w:tr>
  </w:tbl>
  <w:p w:rsidR="00283309" w:rsidRDefault="00283309">
    <w:pPr>
      <w:pStyle w:val="Koptekst"/>
    </w:pPr>
    <w:r>
      <w:rPr>
        <w:noProof/>
        <w:snapToGrid/>
        <w:lang w:eastAsia="nl-NL"/>
      </w:rPr>
      <w:drawing>
        <wp:anchor distT="0" distB="0" distL="114300" distR="114300" simplePos="0" relativeHeight="251658752" behindDoc="1" locked="0" layoutInCell="1" allowOverlap="1" wp14:anchorId="1DCA2263" wp14:editId="6E95F067">
          <wp:simplePos x="0" y="0"/>
          <wp:positionH relativeFrom="column">
            <wp:posOffset>1748790</wp:posOffset>
          </wp:positionH>
          <wp:positionV relativeFrom="paragraph">
            <wp:posOffset>175260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3309" w:rsidRDefault="0028330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83309" w:rsidTr="003165E0">
      <w:tc>
        <w:tcPr>
          <w:tcW w:w="4629" w:type="dxa"/>
        </w:tcPr>
        <w:p w:rsidR="00283309" w:rsidRDefault="00283309" w:rsidP="003165E0">
          <w:pPr>
            <w:pStyle w:val="tussenkopje"/>
            <w:spacing w:before="0"/>
          </w:pPr>
          <w:r>
            <w:t>Datum</w:t>
          </w:r>
        </w:p>
      </w:tc>
    </w:tr>
    <w:tr w:rsidR="00283309" w:rsidTr="003165E0">
      <w:tc>
        <w:tcPr>
          <w:tcW w:w="4629" w:type="dxa"/>
        </w:tcPr>
        <w:p w:rsidR="00283309" w:rsidRDefault="002B21C8" w:rsidP="003165E0">
          <w:pPr>
            <w:spacing w:line="240" w:lineRule="atLeast"/>
          </w:pPr>
          <w:r>
            <w:fldChar w:fldCharType="begin"/>
          </w:r>
          <w:r>
            <w:instrText xml:space="preserve"> STYLEREF Datumopmaakprofiel\l  \* MERGEFORMAT </w:instrText>
          </w:r>
          <w:r>
            <w:fldChar w:fldCharType="separate"/>
          </w:r>
          <w:r w:rsidR="00507730">
            <w:rPr>
              <w:noProof/>
            </w:rPr>
            <w:t>12 juni 2018</w:t>
          </w:r>
          <w:r>
            <w:rPr>
              <w:noProof/>
            </w:rPr>
            <w:fldChar w:fldCharType="end"/>
          </w:r>
        </w:p>
      </w:tc>
    </w:tr>
    <w:tr w:rsidR="00283309" w:rsidTr="003165E0">
      <w:tc>
        <w:tcPr>
          <w:tcW w:w="4629" w:type="dxa"/>
        </w:tcPr>
        <w:p w:rsidR="00283309" w:rsidRDefault="00283309" w:rsidP="003165E0">
          <w:pPr>
            <w:pStyle w:val="tussenkopje"/>
          </w:pPr>
          <w:r>
            <w:t>Titel</w:t>
          </w:r>
        </w:p>
      </w:tc>
    </w:tr>
    <w:tr w:rsidR="00283309" w:rsidTr="003165E0">
      <w:tc>
        <w:tcPr>
          <w:tcW w:w="4629" w:type="dxa"/>
        </w:tcPr>
        <w:p w:rsidR="00283309" w:rsidRPr="005C1CFB" w:rsidRDefault="00283309"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83309" w:rsidTr="003165E0">
      <w:tc>
        <w:tcPr>
          <w:tcW w:w="4629" w:type="dxa"/>
        </w:tcPr>
        <w:p w:rsidR="00283309" w:rsidRDefault="00283309" w:rsidP="003165E0">
          <w:pPr>
            <w:pStyle w:val="tussenkopje"/>
            <w:tabs>
              <w:tab w:val="left" w:pos="1110"/>
              <w:tab w:val="right" w:pos="4489"/>
            </w:tabs>
          </w:pPr>
          <w:r>
            <w:t>Versie</w:t>
          </w:r>
          <w:r>
            <w:tab/>
          </w:r>
          <w:r>
            <w:tab/>
          </w:r>
        </w:p>
      </w:tc>
    </w:tr>
    <w:tr w:rsidR="00283309" w:rsidTr="003165E0">
      <w:tc>
        <w:tcPr>
          <w:tcW w:w="4629" w:type="dxa"/>
        </w:tcPr>
        <w:p w:rsidR="00283309" w:rsidRDefault="002B21C8" w:rsidP="003165E0">
          <w:pPr>
            <w:spacing w:line="240" w:lineRule="atLeast"/>
          </w:pPr>
          <w:r>
            <w:fldChar w:fldCharType="begin"/>
          </w:r>
          <w:r>
            <w:instrText xml:space="preserve"> STYLEREF Versie\l  \* MERGEFORMAT </w:instrText>
          </w:r>
          <w:r>
            <w:fldChar w:fldCharType="separate"/>
          </w:r>
          <w:r w:rsidR="00507730">
            <w:rPr>
              <w:noProof/>
            </w:rPr>
            <w:t>6.16.0</w:t>
          </w:r>
          <w:r>
            <w:rPr>
              <w:noProof/>
            </w:rPr>
            <w:fldChar w:fldCharType="end"/>
          </w:r>
        </w:p>
      </w:tc>
    </w:tr>
    <w:tr w:rsidR="00283309" w:rsidTr="003165E0">
      <w:tc>
        <w:tcPr>
          <w:tcW w:w="4629" w:type="dxa"/>
        </w:tcPr>
        <w:p w:rsidR="00283309" w:rsidRDefault="00283309" w:rsidP="003165E0">
          <w:pPr>
            <w:pStyle w:val="tussenkopje"/>
          </w:pPr>
          <w:r>
            <w:t>Blad</w:t>
          </w:r>
        </w:p>
      </w:tc>
    </w:tr>
    <w:tr w:rsidR="00283309" w:rsidTr="003165E0">
      <w:tc>
        <w:tcPr>
          <w:tcW w:w="4629" w:type="dxa"/>
        </w:tcPr>
        <w:p w:rsidR="00283309" w:rsidRDefault="00283309" w:rsidP="003165E0">
          <w:pPr>
            <w:spacing w:line="240" w:lineRule="atLeast"/>
          </w:pPr>
          <w:r>
            <w:fldChar w:fldCharType="begin"/>
          </w:r>
          <w:r>
            <w:instrText xml:space="preserve"> PAGE  \* MERGEFORMAT </w:instrText>
          </w:r>
          <w:r>
            <w:fldChar w:fldCharType="separate"/>
          </w:r>
          <w:r w:rsidR="00507730">
            <w:rPr>
              <w:noProof/>
            </w:rPr>
            <w:t>20</w:t>
          </w:r>
          <w:r>
            <w:fldChar w:fldCharType="end"/>
          </w:r>
          <w:r>
            <w:t xml:space="preserve"> van </w:t>
          </w:r>
          <w:r>
            <w:fldChar w:fldCharType="begin"/>
          </w:r>
          <w:r>
            <w:instrText xml:space="preserve"> </w:instrText>
          </w:r>
          <w:r>
            <w:rPr>
              <w:b/>
              <w:bCs/>
            </w:rPr>
            <w:instrText>=</w:instrText>
          </w:r>
          <w:r>
            <w:instrText xml:space="preserve"> -1+</w:instrText>
          </w:r>
          <w:r w:rsidR="002B21C8">
            <w:fldChar w:fldCharType="begin"/>
          </w:r>
          <w:r w:rsidR="002B21C8">
            <w:instrText xml:space="preserve"> NUMPAGES </w:instrText>
          </w:r>
          <w:r w:rsidR="002B21C8">
            <w:fldChar w:fldCharType="separate"/>
          </w:r>
          <w:r w:rsidR="00507730">
            <w:rPr>
              <w:noProof/>
            </w:rPr>
            <w:instrText>51</w:instrText>
          </w:r>
          <w:r w:rsidR="002B21C8">
            <w:rPr>
              <w:noProof/>
            </w:rPr>
            <w:fldChar w:fldCharType="end"/>
          </w:r>
          <w:r>
            <w:fldChar w:fldCharType="separate"/>
          </w:r>
          <w:r w:rsidR="00507730">
            <w:rPr>
              <w:noProof/>
            </w:rPr>
            <w:t>50</w:t>
          </w:r>
          <w:r>
            <w:fldChar w:fldCharType="end"/>
          </w:r>
          <w:r>
            <w:t xml:space="preserve"> </w:t>
          </w:r>
        </w:p>
      </w:tc>
    </w:tr>
  </w:tbl>
  <w:p w:rsidR="00283309" w:rsidRDefault="00283309">
    <w:pPr>
      <w:pStyle w:val="Koptekst"/>
    </w:pPr>
    <w:r>
      <w:rPr>
        <w:noProof/>
        <w:snapToGrid/>
        <w:lang w:eastAsia="nl-NL"/>
      </w:rPr>
      <w:drawing>
        <wp:anchor distT="0" distB="0" distL="114300" distR="114300" simplePos="0" relativeHeight="251659776" behindDoc="1" locked="0" layoutInCell="1" allowOverlap="1">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3309" w:rsidRDefault="002833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3139"/>
    <w:rsid w:val="00103387"/>
    <w:rsid w:val="001071C5"/>
    <w:rsid w:val="00112449"/>
    <w:rsid w:val="001179F3"/>
    <w:rsid w:val="00117FD2"/>
    <w:rsid w:val="00122596"/>
    <w:rsid w:val="00123A33"/>
    <w:rsid w:val="00124A65"/>
    <w:rsid w:val="00125B5F"/>
    <w:rsid w:val="0013113E"/>
    <w:rsid w:val="00132E39"/>
    <w:rsid w:val="00133DEF"/>
    <w:rsid w:val="0013526A"/>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8103F"/>
    <w:rsid w:val="00183B45"/>
    <w:rsid w:val="00186A42"/>
    <w:rsid w:val="00186BBC"/>
    <w:rsid w:val="0019363B"/>
    <w:rsid w:val="00193EE0"/>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364A"/>
    <w:rsid w:val="00215F6F"/>
    <w:rsid w:val="00216F2F"/>
    <w:rsid w:val="0021787C"/>
    <w:rsid w:val="00221A3F"/>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6470"/>
    <w:rsid w:val="00347AFF"/>
    <w:rsid w:val="0035162E"/>
    <w:rsid w:val="00351A50"/>
    <w:rsid w:val="0035339A"/>
    <w:rsid w:val="00353778"/>
    <w:rsid w:val="003559EF"/>
    <w:rsid w:val="00355F18"/>
    <w:rsid w:val="0036138D"/>
    <w:rsid w:val="00362EEC"/>
    <w:rsid w:val="00363BAC"/>
    <w:rsid w:val="00363E75"/>
    <w:rsid w:val="003641FC"/>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C10BB"/>
    <w:rsid w:val="003C166A"/>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51606"/>
    <w:rsid w:val="00452116"/>
    <w:rsid w:val="0045268B"/>
    <w:rsid w:val="00452C17"/>
    <w:rsid w:val="0045316D"/>
    <w:rsid w:val="00460C04"/>
    <w:rsid w:val="00463841"/>
    <w:rsid w:val="0046499C"/>
    <w:rsid w:val="00464F31"/>
    <w:rsid w:val="0047335D"/>
    <w:rsid w:val="004734CF"/>
    <w:rsid w:val="004742F0"/>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6482"/>
    <w:rsid w:val="004C7BFD"/>
    <w:rsid w:val="004D27FE"/>
    <w:rsid w:val="004D2F58"/>
    <w:rsid w:val="004D3760"/>
    <w:rsid w:val="004D5271"/>
    <w:rsid w:val="004E3515"/>
    <w:rsid w:val="004E3661"/>
    <w:rsid w:val="004F1A13"/>
    <w:rsid w:val="004F2B87"/>
    <w:rsid w:val="004F2D05"/>
    <w:rsid w:val="004F2DFA"/>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304C"/>
    <w:rsid w:val="0072502C"/>
    <w:rsid w:val="00726CE0"/>
    <w:rsid w:val="00727794"/>
    <w:rsid w:val="00731F8E"/>
    <w:rsid w:val="00732037"/>
    <w:rsid w:val="007333D6"/>
    <w:rsid w:val="00733E3A"/>
    <w:rsid w:val="007358E6"/>
    <w:rsid w:val="00736326"/>
    <w:rsid w:val="007431E1"/>
    <w:rsid w:val="00750465"/>
    <w:rsid w:val="00750D1E"/>
    <w:rsid w:val="00755E7D"/>
    <w:rsid w:val="00756EB3"/>
    <w:rsid w:val="00757086"/>
    <w:rsid w:val="00763CAD"/>
    <w:rsid w:val="00767D84"/>
    <w:rsid w:val="007708C0"/>
    <w:rsid w:val="00771D0C"/>
    <w:rsid w:val="0078103D"/>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7C54"/>
    <w:rsid w:val="008A0753"/>
    <w:rsid w:val="008A30C7"/>
    <w:rsid w:val="008A5E15"/>
    <w:rsid w:val="008B2514"/>
    <w:rsid w:val="008B3D63"/>
    <w:rsid w:val="008B4186"/>
    <w:rsid w:val="008B7DCB"/>
    <w:rsid w:val="008C7056"/>
    <w:rsid w:val="008D1D15"/>
    <w:rsid w:val="008D4506"/>
    <w:rsid w:val="008D468E"/>
    <w:rsid w:val="008D5A68"/>
    <w:rsid w:val="008D658E"/>
    <w:rsid w:val="008E10C4"/>
    <w:rsid w:val="008E38DA"/>
    <w:rsid w:val="008F4A1C"/>
    <w:rsid w:val="008F6C10"/>
    <w:rsid w:val="008F6EA9"/>
    <w:rsid w:val="009017CA"/>
    <w:rsid w:val="009022BA"/>
    <w:rsid w:val="00903AD7"/>
    <w:rsid w:val="00905C8F"/>
    <w:rsid w:val="00910B5D"/>
    <w:rsid w:val="009133BC"/>
    <w:rsid w:val="00913B3B"/>
    <w:rsid w:val="00914053"/>
    <w:rsid w:val="009157C3"/>
    <w:rsid w:val="00915A7C"/>
    <w:rsid w:val="00916334"/>
    <w:rsid w:val="009168EA"/>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E21AB"/>
    <w:rsid w:val="009E28F8"/>
    <w:rsid w:val="009F6F6E"/>
    <w:rsid w:val="009F7416"/>
    <w:rsid w:val="009F7981"/>
    <w:rsid w:val="00A04212"/>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ED"/>
    <w:rsid w:val="00A45E14"/>
    <w:rsid w:val="00A4673C"/>
    <w:rsid w:val="00A46823"/>
    <w:rsid w:val="00A47C9A"/>
    <w:rsid w:val="00A50440"/>
    <w:rsid w:val="00A522B8"/>
    <w:rsid w:val="00A52621"/>
    <w:rsid w:val="00A54CD1"/>
    <w:rsid w:val="00A55660"/>
    <w:rsid w:val="00A557E7"/>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526AC"/>
    <w:rsid w:val="00C534D1"/>
    <w:rsid w:val="00C53600"/>
    <w:rsid w:val="00C53CF4"/>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CC1"/>
    <w:rsid w:val="00E4404F"/>
    <w:rsid w:val="00E45137"/>
    <w:rsid w:val="00E46ACB"/>
    <w:rsid w:val="00E55B02"/>
    <w:rsid w:val="00E55CAE"/>
    <w:rsid w:val="00E563C4"/>
    <w:rsid w:val="00E61E30"/>
    <w:rsid w:val="00E62421"/>
    <w:rsid w:val="00E6467D"/>
    <w:rsid w:val="00E652EE"/>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4D1B"/>
    <w:rsid w:val="00EC44BC"/>
    <w:rsid w:val="00EC4698"/>
    <w:rsid w:val="00EC779D"/>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6174"/>
    <w:rsid w:val="00FA0F22"/>
    <w:rsid w:val="00FA1208"/>
    <w:rsid w:val="00FA1F49"/>
    <w:rsid w:val="00FA5535"/>
    <w:rsid w:val="00FA7049"/>
    <w:rsid w:val="00FB13B3"/>
    <w:rsid w:val="00FB1D67"/>
    <w:rsid w:val="00FB1EF3"/>
    <w:rsid w:val="00FB6678"/>
    <w:rsid w:val="00FB6F62"/>
    <w:rsid w:val="00FC01DE"/>
    <w:rsid w:val="00FC0A7D"/>
    <w:rsid w:val="00FC27FA"/>
    <w:rsid w:val="00FC3562"/>
    <w:rsid w:val="00FC5CB7"/>
    <w:rsid w:val="00FD034C"/>
    <w:rsid w:val="00FD1C48"/>
    <w:rsid w:val="00FD60F8"/>
    <w:rsid w:val="00FE1496"/>
    <w:rsid w:val="00FE2639"/>
    <w:rsid w:val="00FE356C"/>
    <w:rsid w:val="00FE461D"/>
    <w:rsid w:val="00FE5B0E"/>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RowBandSize w:val="1"/>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Ind w:w="0" w:type="dxa"/>
      <w:tblBorders>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Ind w:w="0" w:type="dxa"/>
      <w:tblCellMar>
        <w:top w:w="0" w:type="dxa"/>
        <w:left w:w="108" w:type="dxa"/>
        <w:bottom w:w="0" w:type="dxa"/>
        <w:right w:w="108" w:type="dxa"/>
      </w:tblCellMa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e">
    <w:name w:val="Revision"/>
    <w:hidden/>
    <w:uiPriority w:val="99"/>
    <w:semiHidden/>
    <w:rsid w:val="00DF70E9"/>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67D45-6E0A-4675-B332-53711064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70</TotalTime>
  <Pages>51</Pages>
  <Words>10081</Words>
  <Characters>55449</Characters>
  <Application>Microsoft Office Word</Application>
  <DocSecurity>0</DocSecurity>
  <Lines>462</Lines>
  <Paragraphs>130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65400</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Laan, Jan-Bart</cp:lastModifiedBy>
  <cp:revision>15</cp:revision>
  <cp:lastPrinted>2016-02-03T11:20:00Z</cp:lastPrinted>
  <dcterms:created xsi:type="dcterms:W3CDTF">2016-09-30T09:22:00Z</dcterms:created>
  <dcterms:modified xsi:type="dcterms:W3CDTF">2018-06-12T13:37:00Z</dcterms:modified>
</cp:coreProperties>
</file>