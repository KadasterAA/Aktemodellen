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rsidTr="00C4489B">
        <w:tblPrEx>
          <w:tblCellMar>
            <w:top w:w="0" w:type="dxa"/>
            <w:bottom w:w="0" w:type="dxa"/>
          </w:tblCellMar>
        </w:tblPrEx>
        <w:trPr>
          <w:gridAfter w:val="1"/>
          <w:wAfter w:w="3686" w:type="dxa"/>
        </w:trPr>
        <w:tc>
          <w:tcPr>
            <w:tcW w:w="5173" w:type="dxa"/>
          </w:tcPr>
          <w:p w:rsidR="00451606" w:rsidRDefault="00451606">
            <w:pPr>
              <w:pStyle w:val="Alinea"/>
            </w:pPr>
          </w:p>
        </w:tc>
      </w:tr>
      <w:tr w:rsidR="00451606" w:rsidTr="00C4489B">
        <w:tblPrEx>
          <w:tblCellMar>
            <w:top w:w="0" w:type="dxa"/>
            <w:bottom w:w="0" w:type="dxa"/>
          </w:tblCellMar>
        </w:tblPrEx>
        <w:trPr>
          <w:gridAfter w:val="1"/>
          <w:wAfter w:w="3686" w:type="dxa"/>
        </w:trPr>
        <w:tc>
          <w:tcPr>
            <w:tcW w:w="5173" w:type="dxa"/>
          </w:tcPr>
          <w:p w:rsidR="00451606" w:rsidRDefault="00451606"/>
        </w:tc>
      </w:tr>
      <w:tr w:rsidR="00451606" w:rsidTr="00C4489B">
        <w:tblPrEx>
          <w:tblCellMar>
            <w:top w:w="0" w:type="dxa"/>
            <w:bottom w:w="0" w:type="dxa"/>
          </w:tblCellMar>
        </w:tblPrEx>
        <w:trPr>
          <w:gridAfter w:val="1"/>
          <w:wAfter w:w="3686" w:type="dxa"/>
        </w:trPr>
        <w:tc>
          <w:tcPr>
            <w:tcW w:w="5173" w:type="dxa"/>
          </w:tcPr>
          <w:p w:rsidR="00451606" w:rsidRDefault="00335460">
            <w:pPr>
              <w:pStyle w:val="Eenheid"/>
            </w:pPr>
            <w:bookmarkStart w:id="0" w:name="bmDirectie"/>
            <w:bookmarkEnd w:id="0"/>
            <w:r>
              <w:t>Directie Services</w:t>
            </w:r>
          </w:p>
        </w:tc>
      </w:tr>
      <w:tr w:rsidR="00451606" w:rsidTr="00C4489B">
        <w:tblPrEx>
          <w:tblCellMar>
            <w:top w:w="0" w:type="dxa"/>
            <w:bottom w:w="0" w:type="dxa"/>
          </w:tblCellMar>
        </w:tblPrEx>
        <w:trPr>
          <w:gridAfter w:val="1"/>
          <w:wAfter w:w="3686" w:type="dxa"/>
        </w:trPr>
        <w:tc>
          <w:tcPr>
            <w:tcW w:w="5173" w:type="dxa"/>
          </w:tcPr>
          <w:p w:rsidR="00451606" w:rsidRDefault="00335460">
            <w:pPr>
              <w:pStyle w:val="Afdeling"/>
              <w:rPr>
                <w:lang w:val="nl-NL"/>
              </w:rPr>
            </w:pPr>
            <w:bookmarkStart w:id="1" w:name="bmAfdeling"/>
            <w:bookmarkEnd w:id="1"/>
            <w:r>
              <w:rPr>
                <w:lang w:val="nl-NL"/>
              </w:rPr>
              <w:t>Systeemontwikkeling</w:t>
            </w:r>
          </w:p>
        </w:tc>
      </w:tr>
      <w:tr w:rsidR="00451606" w:rsidTr="00C4489B">
        <w:tblPrEx>
          <w:tblCellMar>
            <w:top w:w="0" w:type="dxa"/>
            <w:bottom w:w="0" w:type="dxa"/>
          </w:tblCellMar>
        </w:tblPrEx>
        <w:trPr>
          <w:gridAfter w:val="1"/>
          <w:wAfter w:w="3686" w:type="dxa"/>
        </w:trPr>
        <w:tc>
          <w:tcPr>
            <w:tcW w:w="5173" w:type="dxa"/>
          </w:tcPr>
          <w:p w:rsidR="00451606" w:rsidRDefault="00451606">
            <w:pPr>
              <w:spacing w:before="90"/>
              <w:rPr>
                <w:sz w:val="14"/>
              </w:rPr>
            </w:pPr>
          </w:p>
        </w:tc>
      </w:tr>
      <w:tr w:rsidR="00451606" w:rsidTr="00C4489B">
        <w:tblPrEx>
          <w:tblCellMar>
            <w:top w:w="0" w:type="dxa"/>
            <w:bottom w:w="0" w:type="dxa"/>
          </w:tblCellMar>
        </w:tblPrEx>
        <w:trPr>
          <w:gridAfter w:val="1"/>
          <w:wAfter w:w="3686" w:type="dxa"/>
          <w:trHeight w:val="3804"/>
        </w:trPr>
        <w:tc>
          <w:tcPr>
            <w:tcW w:w="5173" w:type="dxa"/>
            <w:vAlign w:val="bottom"/>
          </w:tcPr>
          <w:p w:rsidR="00451606" w:rsidRDefault="00451606">
            <w:pPr>
              <w:pStyle w:val="Vertrouwelijk"/>
              <w:framePr w:wrap="auto" w:vAnchor="margin" w:hAnchor="text" w:xAlign="left" w:yAlign="inline"/>
              <w:spacing w:before="200" w:line="240" w:lineRule="auto"/>
            </w:pPr>
            <w:bookmarkStart w:id="2" w:name="bmVertrouwelijk"/>
            <w:bookmarkEnd w:id="2"/>
          </w:p>
        </w:tc>
      </w:tr>
      <w:tr w:rsidR="00451606" w:rsidTr="00C4489B">
        <w:tblPrEx>
          <w:tblCellMar>
            <w:top w:w="0" w:type="dxa"/>
            <w:bottom w:w="0" w:type="dxa"/>
          </w:tblCellMar>
        </w:tblPrEx>
        <w:trPr>
          <w:gridAfter w:val="1"/>
          <w:wAfter w:w="3686" w:type="dxa"/>
          <w:trHeight w:val="135"/>
        </w:trPr>
        <w:tc>
          <w:tcPr>
            <w:tcW w:w="5173" w:type="dxa"/>
          </w:tcPr>
          <w:p w:rsidR="00451606" w:rsidRDefault="00234099">
            <w:pPr>
              <w:spacing w:before="90"/>
              <w:rPr>
                <w:sz w:val="14"/>
              </w:rPr>
            </w:pPr>
            <w:r>
              <w:t>20160401000010</w:t>
            </w:r>
          </w:p>
        </w:tc>
      </w:tr>
      <w:tr w:rsidR="00451606" w:rsidTr="00C4489B">
        <w:tblPrEx>
          <w:tblCellMar>
            <w:top w:w="0" w:type="dxa"/>
            <w:bottom w:w="0" w:type="dxa"/>
          </w:tblCellMar>
        </w:tblPrEx>
        <w:trPr>
          <w:gridAfter w:val="1"/>
          <w:wAfter w:w="3686" w:type="dxa"/>
          <w:trHeight w:val="181"/>
        </w:trPr>
        <w:tc>
          <w:tcPr>
            <w:tcW w:w="5173" w:type="dxa"/>
          </w:tcPr>
          <w:p w:rsidR="00451606" w:rsidRDefault="00451606"/>
        </w:tc>
      </w:tr>
      <w:tr w:rsidR="00451606" w:rsidTr="00C4489B">
        <w:tblPrEx>
          <w:tblCellMar>
            <w:top w:w="0" w:type="dxa"/>
            <w:bottom w:w="0" w:type="dxa"/>
          </w:tblCellMar>
        </w:tblPrEx>
        <w:trPr>
          <w:gridAfter w:val="1"/>
          <w:wAfter w:w="3686" w:type="dxa"/>
        </w:trPr>
        <w:tc>
          <w:tcPr>
            <w:tcW w:w="5173" w:type="dxa"/>
          </w:tcPr>
          <w:p w:rsidR="00451606" w:rsidRDefault="00335460" w:rsidP="005008F1">
            <w:pPr>
              <w:pStyle w:val="Titel"/>
              <w:spacing w:line="240" w:lineRule="auto"/>
              <w:rPr>
                <w:lang w:val="nl-NL"/>
              </w:rPr>
            </w:pPr>
            <w:bookmarkStart w:id="3" w:name="bmTitel"/>
            <w:bookmarkEnd w:id="3"/>
            <w:r>
              <w:rPr>
                <w:lang w:val="nl-NL"/>
              </w:rPr>
              <w:t xml:space="preserve">Toelichting Modeldocument </w:t>
            </w:r>
            <w:r w:rsidR="009665FE">
              <w:rPr>
                <w:lang w:val="nl-NL"/>
              </w:rPr>
              <w:t>Doorhaling Hypotheek</w:t>
            </w:r>
          </w:p>
        </w:tc>
      </w:tr>
      <w:tr w:rsidR="00451606" w:rsidTr="00C4489B">
        <w:tblPrEx>
          <w:tblCellMar>
            <w:top w:w="0" w:type="dxa"/>
            <w:bottom w:w="0" w:type="dxa"/>
          </w:tblCellMar>
        </w:tblPrEx>
        <w:trPr>
          <w:gridAfter w:val="1"/>
          <w:wAfter w:w="3686" w:type="dxa"/>
          <w:trHeight w:val="268"/>
        </w:trPr>
        <w:tc>
          <w:tcPr>
            <w:tcW w:w="5173" w:type="dxa"/>
          </w:tcPr>
          <w:p w:rsidR="00451606" w:rsidRDefault="00451606"/>
        </w:tc>
      </w:tr>
      <w:tr w:rsidR="00451606" w:rsidTr="00C4489B">
        <w:tblPrEx>
          <w:tblCellMar>
            <w:top w:w="0" w:type="dxa"/>
            <w:bottom w:w="0" w:type="dxa"/>
          </w:tblCellMar>
        </w:tblPrEx>
        <w:trPr>
          <w:gridAfter w:val="1"/>
          <w:wAfter w:w="3686" w:type="dxa"/>
          <w:cantSplit/>
          <w:trHeight w:hRule="exact" w:val="275"/>
        </w:trPr>
        <w:tc>
          <w:tcPr>
            <w:tcW w:w="5173" w:type="dxa"/>
            <w:vAlign w:val="bottom"/>
          </w:tcPr>
          <w:p w:rsidR="00451606" w:rsidRDefault="00335460">
            <w:pPr>
              <w:pStyle w:val="Ondertitel"/>
              <w:spacing w:line="240" w:lineRule="auto"/>
              <w:rPr>
                <w:sz w:val="18"/>
                <w:lang w:val="nl-NL"/>
              </w:rPr>
            </w:pPr>
            <w:bookmarkStart w:id="4" w:name="bmSubtitel"/>
            <w:bookmarkEnd w:id="4"/>
            <w:r>
              <w:rPr>
                <w:sz w:val="18"/>
                <w:lang w:val="nl-NL"/>
              </w:rPr>
              <w:t>Automatische akteverwerking</w:t>
            </w:r>
          </w:p>
        </w:tc>
      </w:tr>
      <w:tr w:rsidR="00451606" w:rsidTr="00C4489B">
        <w:tblPrEx>
          <w:tblCellMar>
            <w:top w:w="0" w:type="dxa"/>
            <w:bottom w:w="0" w:type="dxa"/>
          </w:tblCellMar>
        </w:tblPrEx>
        <w:trPr>
          <w:gridAfter w:val="1"/>
          <w:wAfter w:w="3686" w:type="dxa"/>
          <w:cantSplit/>
          <w:trHeight w:hRule="exact" w:val="804"/>
        </w:trPr>
        <w:tc>
          <w:tcPr>
            <w:tcW w:w="5173" w:type="dxa"/>
            <w:vAlign w:val="bottom"/>
          </w:tcPr>
          <w:p w:rsidR="00451606" w:rsidRDefault="00451606"/>
        </w:tc>
      </w:tr>
      <w:tr w:rsidR="00451606" w:rsidTr="00C4489B">
        <w:tblPrEx>
          <w:tblCellMar>
            <w:top w:w="0" w:type="dxa"/>
            <w:bottom w:w="0" w:type="dxa"/>
          </w:tblCellMar>
        </w:tblPrEx>
        <w:trPr>
          <w:gridAfter w:val="1"/>
          <w:wAfter w:w="3686" w:type="dxa"/>
          <w:cantSplit/>
        </w:trPr>
        <w:tc>
          <w:tcPr>
            <w:tcW w:w="5173" w:type="dxa"/>
            <w:vAlign w:val="bottom"/>
          </w:tcPr>
          <w:p w:rsidR="00451606" w:rsidRDefault="00451606">
            <w:pPr>
              <w:pStyle w:val="tussenkopje"/>
              <w:rPr>
                <w:lang w:val="nl-NL"/>
              </w:rPr>
            </w:pPr>
            <w:r>
              <w:rPr>
                <w:lang w:val="nl-NL"/>
              </w:rPr>
              <w:t>Versie</w:t>
            </w:r>
          </w:p>
        </w:tc>
      </w:tr>
      <w:tr w:rsidR="00451606" w:rsidTr="00C4489B">
        <w:tblPrEx>
          <w:tblCellMar>
            <w:top w:w="0" w:type="dxa"/>
            <w:bottom w:w="0" w:type="dxa"/>
          </w:tblCellMar>
        </w:tblPrEx>
        <w:trPr>
          <w:gridAfter w:val="1"/>
          <w:wAfter w:w="3686" w:type="dxa"/>
          <w:cantSplit/>
        </w:trPr>
        <w:tc>
          <w:tcPr>
            <w:tcW w:w="5173" w:type="dxa"/>
            <w:vAlign w:val="bottom"/>
          </w:tcPr>
          <w:p w:rsidR="00451606" w:rsidRDefault="007F1D70" w:rsidP="00AA0166">
            <w:pPr>
              <w:pStyle w:val="Voettekst"/>
              <w:tabs>
                <w:tab w:val="clear" w:pos="4536"/>
                <w:tab w:val="clear" w:pos="9072"/>
              </w:tabs>
            </w:pPr>
            <w:r>
              <w:fldChar w:fldCharType="begin"/>
            </w:r>
            <w:r>
              <w:instrText xml:space="preserve"> REF Versie \h </w:instrText>
            </w:r>
            <w:r>
              <w:fldChar w:fldCharType="separate"/>
            </w:r>
            <w:r w:rsidR="00C4489B">
              <w:rPr>
                <w:noProof/>
              </w:rPr>
              <w:t>6.13.0</w:t>
            </w:r>
            <w:r>
              <w:fldChar w:fldCharType="end"/>
            </w:r>
          </w:p>
        </w:tc>
      </w:tr>
      <w:tr w:rsidR="00451606" w:rsidTr="00C4489B">
        <w:tblPrEx>
          <w:tblCellMar>
            <w:top w:w="0" w:type="dxa"/>
            <w:bottom w:w="0" w:type="dxa"/>
          </w:tblCellMar>
        </w:tblPrEx>
        <w:trPr>
          <w:gridAfter w:val="1"/>
          <w:wAfter w:w="3686" w:type="dxa"/>
          <w:cantSplit/>
        </w:trPr>
        <w:tc>
          <w:tcPr>
            <w:tcW w:w="5173" w:type="dxa"/>
            <w:vAlign w:val="bottom"/>
          </w:tcPr>
          <w:p w:rsidR="00451606" w:rsidRDefault="00451606">
            <w:pPr>
              <w:pStyle w:val="tussenkopje"/>
              <w:rPr>
                <w:lang w:val="nl-NL"/>
              </w:rPr>
            </w:pPr>
          </w:p>
        </w:tc>
      </w:tr>
      <w:tr w:rsidR="00451606" w:rsidTr="00C4489B">
        <w:tblPrEx>
          <w:tblCellMar>
            <w:top w:w="0" w:type="dxa"/>
            <w:bottom w:w="0" w:type="dxa"/>
          </w:tblCellMar>
        </w:tblPrEx>
        <w:trPr>
          <w:gridAfter w:val="1"/>
          <w:wAfter w:w="3686" w:type="dxa"/>
          <w:cantSplit/>
        </w:trPr>
        <w:tc>
          <w:tcPr>
            <w:tcW w:w="5173" w:type="dxa"/>
            <w:vAlign w:val="bottom"/>
          </w:tcPr>
          <w:p w:rsidR="00451606" w:rsidRDefault="00451606">
            <w:bookmarkStart w:id="5" w:name="bmAuteurs"/>
            <w:bookmarkEnd w:id="5"/>
          </w:p>
        </w:tc>
      </w:tr>
      <w:tr w:rsidR="00451606" w:rsidTr="00C4489B">
        <w:tblPrEx>
          <w:tblCellMar>
            <w:top w:w="0" w:type="dxa"/>
            <w:bottom w:w="0" w:type="dxa"/>
          </w:tblCellMar>
        </w:tblPrEx>
        <w:trPr>
          <w:cantSplit/>
          <w:trHeight w:hRule="exact" w:val="246"/>
        </w:trPr>
        <w:tc>
          <w:tcPr>
            <w:tcW w:w="8859" w:type="dxa"/>
            <w:gridSpan w:val="2"/>
            <w:vAlign w:val="bottom"/>
          </w:tcPr>
          <w:p w:rsidR="00451606" w:rsidRDefault="00451606"/>
        </w:tc>
      </w:tr>
    </w:tbl>
    <w:p w:rsidR="00451606" w:rsidRDefault="00451606">
      <w:pPr>
        <w:pStyle w:val="Koptekst"/>
        <w:tabs>
          <w:tab w:val="clear" w:pos="4536"/>
          <w:tab w:val="clear" w:pos="9072"/>
        </w:tabs>
      </w:pPr>
    </w:p>
    <w:p w:rsidR="00451606" w:rsidRDefault="00451606">
      <w:pPr>
        <w:pStyle w:val="Koptekst"/>
        <w:tabs>
          <w:tab w:val="clear" w:pos="4536"/>
          <w:tab w:val="clear" w:pos="9072"/>
        </w:tabs>
      </w:pPr>
    </w:p>
    <w:p w:rsidR="00451606" w:rsidRDefault="00451606">
      <w:pPr>
        <w:pStyle w:val="Koptekst"/>
        <w:tabs>
          <w:tab w:val="clear" w:pos="4536"/>
          <w:tab w:val="clear" w:pos="9072"/>
        </w:tabs>
      </w:pPr>
    </w:p>
    <w:p w:rsidR="00451606" w:rsidRDefault="00451606">
      <w:pPr>
        <w:pStyle w:val="Koptekst"/>
        <w:tabs>
          <w:tab w:val="clear" w:pos="4536"/>
          <w:tab w:val="clear" w:pos="9072"/>
        </w:tabs>
        <w:sectPr w:rsidR="00451606" w:rsidSect="00F41CE3">
          <w:headerReference w:type="default" r:id="rId8"/>
          <w:footerReference w:type="first" r:id="rId9"/>
          <w:pgSz w:w="11906" w:h="16838" w:code="9"/>
          <w:pgMar w:top="3062" w:right="1304" w:bottom="2552" w:left="1814" w:header="567" w:footer="431" w:gutter="0"/>
          <w:cols w:space="708"/>
        </w:sectPr>
      </w:pPr>
      <w:bookmarkStart w:id="6" w:name="_GoBack"/>
      <w:bookmarkEnd w:id="6"/>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rsidTr="00C4489B">
        <w:tblPrEx>
          <w:tblCellMar>
            <w:top w:w="0" w:type="dxa"/>
            <w:bottom w:w="0" w:type="dxa"/>
          </w:tblCellMar>
        </w:tblPrEx>
        <w:trPr>
          <w:gridAfter w:val="1"/>
          <w:wAfter w:w="3686" w:type="dxa"/>
        </w:trPr>
        <w:tc>
          <w:tcPr>
            <w:tcW w:w="5173" w:type="dxa"/>
          </w:tcPr>
          <w:p w:rsidR="00451606" w:rsidRDefault="00451606"/>
        </w:tc>
      </w:tr>
      <w:tr w:rsidR="00451606" w:rsidTr="00C4489B">
        <w:tblPrEx>
          <w:tblCellMar>
            <w:top w:w="0" w:type="dxa"/>
            <w:bottom w:w="0" w:type="dxa"/>
          </w:tblCellMar>
        </w:tblPrEx>
        <w:trPr>
          <w:gridAfter w:val="1"/>
          <w:wAfter w:w="3686" w:type="dxa"/>
        </w:trPr>
        <w:tc>
          <w:tcPr>
            <w:tcW w:w="5173" w:type="dxa"/>
          </w:tcPr>
          <w:p w:rsidR="00451606" w:rsidRDefault="00451606"/>
        </w:tc>
      </w:tr>
      <w:tr w:rsidR="00451606" w:rsidTr="00C4489B">
        <w:tblPrEx>
          <w:tblCellMar>
            <w:top w:w="0" w:type="dxa"/>
            <w:bottom w:w="0" w:type="dxa"/>
          </w:tblCellMar>
        </w:tblPrEx>
        <w:trPr>
          <w:gridAfter w:val="1"/>
          <w:wAfter w:w="3686" w:type="dxa"/>
        </w:trPr>
        <w:tc>
          <w:tcPr>
            <w:tcW w:w="5173" w:type="dxa"/>
          </w:tcPr>
          <w:p w:rsidR="00451606" w:rsidRDefault="00451606">
            <w:pPr>
              <w:pStyle w:val="Eenheid"/>
            </w:pPr>
            <w:fldSimple w:instr=" STYLEREF Eenheid \* MERGEFORMAT ">
              <w:r w:rsidR="00C4489B">
                <w:rPr>
                  <w:noProof/>
                </w:rPr>
                <w:t>Directie Services</w:t>
              </w:r>
            </w:fldSimple>
          </w:p>
        </w:tc>
      </w:tr>
      <w:tr w:rsidR="00451606" w:rsidTr="00C4489B">
        <w:tblPrEx>
          <w:tblCellMar>
            <w:top w:w="0" w:type="dxa"/>
            <w:bottom w:w="0" w:type="dxa"/>
          </w:tblCellMar>
        </w:tblPrEx>
        <w:trPr>
          <w:gridAfter w:val="1"/>
          <w:wAfter w:w="3686" w:type="dxa"/>
        </w:trPr>
        <w:tc>
          <w:tcPr>
            <w:tcW w:w="5173" w:type="dxa"/>
          </w:tcPr>
          <w:p w:rsidR="00451606" w:rsidRDefault="00451606">
            <w:pPr>
              <w:pStyle w:val="Afdeling"/>
            </w:pPr>
            <w:fldSimple w:instr=" STYLEREF Afdeling \* MERGEFORMAT ">
              <w:r w:rsidR="00C4489B">
                <w:rPr>
                  <w:noProof/>
                </w:rPr>
                <w:t>Systeemontwikkeling</w:t>
              </w:r>
            </w:fldSimple>
          </w:p>
        </w:tc>
      </w:tr>
      <w:tr w:rsidR="00451606" w:rsidTr="00C4489B">
        <w:tblPrEx>
          <w:tblCellMar>
            <w:top w:w="0" w:type="dxa"/>
            <w:bottom w:w="0" w:type="dxa"/>
          </w:tblCellMar>
        </w:tblPrEx>
        <w:trPr>
          <w:gridAfter w:val="1"/>
          <w:wAfter w:w="3686" w:type="dxa"/>
        </w:trPr>
        <w:tc>
          <w:tcPr>
            <w:tcW w:w="5173" w:type="dxa"/>
          </w:tcPr>
          <w:p w:rsidR="00451606" w:rsidRDefault="00451606">
            <w:pPr>
              <w:spacing w:before="90"/>
              <w:rPr>
                <w:sz w:val="14"/>
              </w:rPr>
            </w:pPr>
          </w:p>
        </w:tc>
      </w:tr>
      <w:tr w:rsidR="00451606" w:rsidTr="00C4489B">
        <w:tblPrEx>
          <w:tblCellMar>
            <w:top w:w="0" w:type="dxa"/>
            <w:bottom w:w="0" w:type="dxa"/>
          </w:tblCellMar>
        </w:tblPrEx>
        <w:trPr>
          <w:gridAfter w:val="1"/>
          <w:wAfter w:w="3686" w:type="dxa"/>
          <w:trHeight w:val="3958"/>
        </w:trPr>
        <w:tc>
          <w:tcPr>
            <w:tcW w:w="5173" w:type="dxa"/>
            <w:vAlign w:val="bottom"/>
          </w:tcPr>
          <w:p w:rsidR="00451606" w:rsidRDefault="00451606">
            <w:pPr>
              <w:pStyle w:val="Kop"/>
              <w:framePr w:wrap="auto" w:vAnchor="margin" w:hAnchor="text" w:xAlign="left" w:yAlign="inline"/>
              <w:rPr>
                <w:lang w:val="nl-NL"/>
              </w:rPr>
            </w:pPr>
          </w:p>
        </w:tc>
      </w:tr>
      <w:tr w:rsidR="00451606" w:rsidTr="00C4489B">
        <w:tblPrEx>
          <w:tblCellMar>
            <w:top w:w="0" w:type="dxa"/>
            <w:bottom w:w="0" w:type="dxa"/>
          </w:tblCellMar>
        </w:tblPrEx>
        <w:trPr>
          <w:gridAfter w:val="1"/>
          <w:wAfter w:w="3686" w:type="dxa"/>
          <w:trHeight w:val="135"/>
        </w:trPr>
        <w:tc>
          <w:tcPr>
            <w:tcW w:w="5173" w:type="dxa"/>
          </w:tcPr>
          <w:p w:rsidR="00451606" w:rsidRDefault="00451606">
            <w:pPr>
              <w:spacing w:before="90"/>
              <w:rPr>
                <w:b/>
                <w:bCs/>
                <w:sz w:val="20"/>
              </w:rPr>
            </w:pPr>
          </w:p>
        </w:tc>
      </w:tr>
      <w:tr w:rsidR="00451606" w:rsidTr="00C4489B">
        <w:tblPrEx>
          <w:tblCellMar>
            <w:top w:w="0" w:type="dxa"/>
            <w:bottom w:w="0" w:type="dxa"/>
          </w:tblCellMar>
        </w:tblPrEx>
        <w:trPr>
          <w:gridAfter w:val="1"/>
          <w:wAfter w:w="3686" w:type="dxa"/>
          <w:trHeight w:val="181"/>
        </w:trPr>
        <w:tc>
          <w:tcPr>
            <w:tcW w:w="5173" w:type="dxa"/>
          </w:tcPr>
          <w:p w:rsidR="00451606" w:rsidRDefault="00451606">
            <w:r>
              <w:rPr>
                <w:b/>
                <w:bCs/>
                <w:sz w:val="20"/>
              </w:rPr>
              <w:fldChar w:fldCharType="begin"/>
            </w:r>
            <w:r>
              <w:rPr>
                <w:b/>
                <w:bCs/>
                <w:sz w:val="20"/>
              </w:rPr>
              <w:instrText xml:space="preserve"> STYLEREF Titel \* MERGEFORMAT </w:instrText>
            </w:r>
            <w:r w:rsidR="00A647B3">
              <w:rPr>
                <w:b/>
                <w:bCs/>
                <w:sz w:val="20"/>
              </w:rPr>
              <w:fldChar w:fldCharType="separate"/>
            </w:r>
            <w:r w:rsidR="00C4489B">
              <w:rPr>
                <w:b/>
                <w:bCs/>
                <w:noProof/>
                <w:sz w:val="20"/>
              </w:rPr>
              <w:t>Toelichting Modeldocument Doorhaling Hypotheek</w:t>
            </w:r>
            <w:r>
              <w:rPr>
                <w:b/>
                <w:bCs/>
                <w:sz w:val="20"/>
              </w:rPr>
              <w:fldChar w:fldCharType="end"/>
            </w:r>
          </w:p>
        </w:tc>
      </w:tr>
      <w:tr w:rsidR="00451606" w:rsidTr="00C4489B">
        <w:tblPrEx>
          <w:tblCellMar>
            <w:top w:w="0" w:type="dxa"/>
            <w:bottom w:w="0" w:type="dxa"/>
          </w:tblCellMar>
        </w:tblPrEx>
        <w:trPr>
          <w:gridAfter w:val="1"/>
          <w:wAfter w:w="3686" w:type="dxa"/>
        </w:trPr>
        <w:tc>
          <w:tcPr>
            <w:tcW w:w="5173" w:type="dxa"/>
          </w:tcPr>
          <w:p w:rsidR="00451606" w:rsidRDefault="00451606"/>
        </w:tc>
      </w:tr>
      <w:tr w:rsidR="00451606" w:rsidTr="00C4489B">
        <w:tblPrEx>
          <w:tblCellMar>
            <w:top w:w="0" w:type="dxa"/>
            <w:bottom w:w="0" w:type="dxa"/>
          </w:tblCellMar>
        </w:tblPrEx>
        <w:trPr>
          <w:gridAfter w:val="1"/>
          <w:wAfter w:w="3686" w:type="dxa"/>
          <w:trHeight w:val="268"/>
        </w:trPr>
        <w:tc>
          <w:tcPr>
            <w:tcW w:w="5173" w:type="dxa"/>
          </w:tcPr>
          <w:p w:rsidR="00451606" w:rsidRDefault="00451606"/>
        </w:tc>
      </w:tr>
      <w:tr w:rsidR="00451606" w:rsidTr="00C4489B">
        <w:tblPrEx>
          <w:tblCellMar>
            <w:top w:w="0" w:type="dxa"/>
            <w:bottom w:w="0" w:type="dxa"/>
          </w:tblCellMar>
        </w:tblPrEx>
        <w:trPr>
          <w:gridAfter w:val="1"/>
          <w:wAfter w:w="3686" w:type="dxa"/>
          <w:cantSplit/>
          <w:trHeight w:hRule="exact" w:val="345"/>
        </w:trPr>
        <w:tc>
          <w:tcPr>
            <w:tcW w:w="5173" w:type="dxa"/>
            <w:vAlign w:val="bottom"/>
          </w:tcPr>
          <w:p w:rsidR="00451606" w:rsidRDefault="00451606"/>
        </w:tc>
      </w:tr>
      <w:tr w:rsidR="00451606" w:rsidTr="00C4489B">
        <w:tblPrEx>
          <w:tblCellMar>
            <w:top w:w="0" w:type="dxa"/>
            <w:bottom w:w="0" w:type="dxa"/>
          </w:tblCellMar>
        </w:tblPrEx>
        <w:trPr>
          <w:gridAfter w:val="1"/>
          <w:wAfter w:w="3686" w:type="dxa"/>
          <w:cantSplit/>
          <w:trHeight w:hRule="exact" w:val="333"/>
        </w:trPr>
        <w:tc>
          <w:tcPr>
            <w:tcW w:w="5173" w:type="dxa"/>
            <w:vAlign w:val="bottom"/>
          </w:tcPr>
          <w:p w:rsidR="00451606" w:rsidRDefault="00451606">
            <w:pPr>
              <w:pStyle w:val="kopje"/>
            </w:pPr>
            <w:r>
              <w:t>Opdrachtgever</w:t>
            </w:r>
          </w:p>
        </w:tc>
      </w:tr>
      <w:tr w:rsidR="00451606" w:rsidTr="00C4489B">
        <w:tblPrEx>
          <w:tblCellMar>
            <w:top w:w="0" w:type="dxa"/>
            <w:bottom w:w="0" w:type="dxa"/>
          </w:tblCellMar>
        </w:tblPrEx>
        <w:trPr>
          <w:gridAfter w:val="1"/>
          <w:wAfter w:w="3686" w:type="dxa"/>
          <w:cantSplit/>
          <w:trHeight w:val="244"/>
        </w:trPr>
        <w:tc>
          <w:tcPr>
            <w:tcW w:w="5173" w:type="dxa"/>
            <w:vAlign w:val="bottom"/>
          </w:tcPr>
          <w:p w:rsidR="00451606" w:rsidRDefault="005C1394">
            <w:bookmarkStart w:id="7" w:name="bmOpdrachtgever"/>
            <w:bookmarkEnd w:id="7"/>
            <w:r>
              <w:t>Kadaster RZ/PPB</w:t>
            </w:r>
          </w:p>
        </w:tc>
      </w:tr>
      <w:tr w:rsidR="00451606" w:rsidTr="00C4489B">
        <w:tblPrEx>
          <w:tblCellMar>
            <w:top w:w="0" w:type="dxa"/>
            <w:bottom w:w="0" w:type="dxa"/>
          </w:tblCellMar>
        </w:tblPrEx>
        <w:trPr>
          <w:gridAfter w:val="1"/>
          <w:wAfter w:w="3686" w:type="dxa"/>
          <w:cantSplit/>
          <w:trHeight w:hRule="exact" w:val="313"/>
        </w:trPr>
        <w:tc>
          <w:tcPr>
            <w:tcW w:w="5173" w:type="dxa"/>
            <w:vAlign w:val="bottom"/>
          </w:tcPr>
          <w:p w:rsidR="00451606" w:rsidRDefault="00451606">
            <w:pPr>
              <w:pStyle w:val="kopje"/>
            </w:pPr>
            <w:r>
              <w:t>Status</w:t>
            </w:r>
          </w:p>
        </w:tc>
      </w:tr>
      <w:tr w:rsidR="00451606" w:rsidTr="00C4489B">
        <w:tblPrEx>
          <w:tblCellMar>
            <w:top w:w="0" w:type="dxa"/>
            <w:bottom w:w="0" w:type="dxa"/>
          </w:tblCellMar>
        </w:tblPrEx>
        <w:trPr>
          <w:gridAfter w:val="1"/>
          <w:wAfter w:w="3686" w:type="dxa"/>
          <w:cantSplit/>
          <w:trHeight w:val="244"/>
        </w:trPr>
        <w:tc>
          <w:tcPr>
            <w:tcW w:w="5173" w:type="dxa"/>
            <w:vAlign w:val="bottom"/>
          </w:tcPr>
          <w:p w:rsidR="00451606" w:rsidRDefault="00FE2639">
            <w:bookmarkStart w:id="8" w:name="bmStatus"/>
            <w:bookmarkEnd w:id="8"/>
            <w:r>
              <w:t>Definitief</w:t>
            </w:r>
          </w:p>
        </w:tc>
      </w:tr>
      <w:tr w:rsidR="00451606" w:rsidTr="00C4489B">
        <w:tblPrEx>
          <w:tblCellMar>
            <w:top w:w="0" w:type="dxa"/>
            <w:bottom w:w="0" w:type="dxa"/>
          </w:tblCellMar>
        </w:tblPrEx>
        <w:trPr>
          <w:gridAfter w:val="1"/>
          <w:wAfter w:w="3686" w:type="dxa"/>
          <w:cantSplit/>
          <w:trHeight w:hRule="exact" w:val="332"/>
        </w:trPr>
        <w:tc>
          <w:tcPr>
            <w:tcW w:w="5173" w:type="dxa"/>
            <w:vAlign w:val="bottom"/>
          </w:tcPr>
          <w:p w:rsidR="00451606" w:rsidRDefault="00451606">
            <w:pPr>
              <w:pStyle w:val="kopje"/>
            </w:pPr>
          </w:p>
        </w:tc>
      </w:tr>
      <w:tr w:rsidR="00451606" w:rsidTr="00C4489B">
        <w:tblPrEx>
          <w:tblCellMar>
            <w:top w:w="0" w:type="dxa"/>
            <w:bottom w:w="0" w:type="dxa"/>
          </w:tblCellMar>
        </w:tblPrEx>
        <w:trPr>
          <w:gridAfter w:val="1"/>
          <w:wAfter w:w="3686" w:type="dxa"/>
          <w:cantSplit/>
          <w:trHeight w:val="238"/>
        </w:trPr>
        <w:tc>
          <w:tcPr>
            <w:tcW w:w="5173" w:type="dxa"/>
            <w:vAlign w:val="bottom"/>
          </w:tcPr>
          <w:p w:rsidR="00451606" w:rsidRDefault="00451606">
            <w:bookmarkStart w:id="9" w:name="bmVerspreiding"/>
            <w:bookmarkEnd w:id="9"/>
          </w:p>
        </w:tc>
      </w:tr>
      <w:tr w:rsidR="00451606" w:rsidTr="00C4489B">
        <w:tblPrEx>
          <w:tblCellMar>
            <w:top w:w="0" w:type="dxa"/>
            <w:bottom w:w="0" w:type="dxa"/>
          </w:tblCellMar>
        </w:tblPrEx>
        <w:trPr>
          <w:cantSplit/>
          <w:trHeight w:hRule="exact" w:val="246"/>
        </w:trPr>
        <w:tc>
          <w:tcPr>
            <w:tcW w:w="8859" w:type="dxa"/>
            <w:gridSpan w:val="2"/>
            <w:vAlign w:val="bottom"/>
          </w:tcPr>
          <w:p w:rsidR="00451606" w:rsidRDefault="00451606"/>
        </w:tc>
      </w:tr>
    </w:tbl>
    <w:p w:rsidR="00EF61A3" w:rsidRDefault="00EF61A3" w:rsidP="00EF61A3"/>
    <w:tbl>
      <w:tblPr>
        <w:tblW w:w="5173" w:type="dxa"/>
        <w:tblCellMar>
          <w:left w:w="0" w:type="dxa"/>
          <w:right w:w="70" w:type="dxa"/>
        </w:tblCellMar>
        <w:tblLook w:val="0000" w:firstRow="0" w:lastRow="0" w:firstColumn="0" w:lastColumn="0" w:noHBand="0" w:noVBand="0"/>
      </w:tblPr>
      <w:tblGrid>
        <w:gridCol w:w="5173"/>
      </w:tblGrid>
      <w:tr w:rsidR="00451606" w:rsidTr="00C4489B">
        <w:tblPrEx>
          <w:tblCellMar>
            <w:top w:w="0" w:type="dxa"/>
            <w:bottom w:w="0" w:type="dxa"/>
          </w:tblCellMar>
        </w:tblPrEx>
        <w:trPr>
          <w:cantSplit/>
          <w:trHeight w:hRule="exact" w:val="332"/>
        </w:trPr>
        <w:tc>
          <w:tcPr>
            <w:tcW w:w="5173" w:type="dxa"/>
            <w:vAlign w:val="bottom"/>
          </w:tcPr>
          <w:p w:rsidR="00451606" w:rsidRDefault="00451606" w:rsidP="00EF61A3">
            <w:pPr>
              <w:pStyle w:val="kopje"/>
              <w:keepNext/>
              <w:pageBreakBefore/>
              <w:rPr>
                <w:b w:val="0"/>
                <w:bCs/>
              </w:rPr>
            </w:pPr>
            <w:r>
              <w:lastRenderedPageBreak/>
              <w:t>Versiehistorie</w:t>
            </w:r>
          </w:p>
        </w:tc>
      </w:tr>
    </w:tbl>
    <w:p w:rsidR="00451606" w:rsidRDefault="00451606">
      <w:pPr>
        <w:keepNext/>
        <w:spacing w:line="14" w:lineRule="exact"/>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0"/>
        <w:gridCol w:w="1427"/>
        <w:gridCol w:w="1145"/>
        <w:gridCol w:w="5517"/>
      </w:tblGrid>
      <w:tr w:rsidR="00451606" w:rsidTr="00E11214">
        <w:tblPrEx>
          <w:tblCellMar>
            <w:top w:w="0" w:type="dxa"/>
            <w:bottom w:w="0" w:type="dxa"/>
          </w:tblCellMar>
        </w:tblPrEx>
        <w:trPr>
          <w:cantSplit/>
          <w:trHeight w:hRule="exact" w:val="281"/>
          <w:tblHeader/>
        </w:trPr>
        <w:tc>
          <w:tcPr>
            <w:tcW w:w="770" w:type="dxa"/>
            <w:vAlign w:val="bottom"/>
          </w:tcPr>
          <w:p w:rsidR="00451606" w:rsidRDefault="00451606">
            <w:pPr>
              <w:pStyle w:val="tussenkopje"/>
              <w:spacing w:before="0"/>
              <w:rPr>
                <w:lang w:val="nl-NL"/>
              </w:rPr>
            </w:pPr>
            <w:r>
              <w:rPr>
                <w:lang w:val="nl-NL"/>
              </w:rPr>
              <w:t>Versie</w:t>
            </w:r>
          </w:p>
        </w:tc>
        <w:tc>
          <w:tcPr>
            <w:tcW w:w="1427" w:type="dxa"/>
            <w:vAlign w:val="bottom"/>
          </w:tcPr>
          <w:p w:rsidR="00451606" w:rsidRDefault="00451606">
            <w:pPr>
              <w:pStyle w:val="tussenkopje"/>
              <w:spacing w:before="0"/>
              <w:rPr>
                <w:lang w:val="nl-NL"/>
              </w:rPr>
            </w:pPr>
            <w:r>
              <w:rPr>
                <w:lang w:val="nl-NL"/>
              </w:rPr>
              <w:t>Datum</w:t>
            </w:r>
          </w:p>
        </w:tc>
        <w:tc>
          <w:tcPr>
            <w:tcW w:w="1145" w:type="dxa"/>
            <w:vAlign w:val="bottom"/>
          </w:tcPr>
          <w:p w:rsidR="00451606" w:rsidRDefault="00451606">
            <w:pPr>
              <w:pStyle w:val="tussenkopje"/>
              <w:spacing w:before="0"/>
              <w:rPr>
                <w:lang w:val="nl-NL"/>
              </w:rPr>
            </w:pPr>
            <w:r>
              <w:rPr>
                <w:lang w:val="nl-NL"/>
              </w:rPr>
              <w:t>Auteur</w:t>
            </w:r>
          </w:p>
        </w:tc>
        <w:tc>
          <w:tcPr>
            <w:tcW w:w="5517" w:type="dxa"/>
            <w:vAlign w:val="bottom"/>
          </w:tcPr>
          <w:p w:rsidR="00451606" w:rsidRDefault="00451606">
            <w:pPr>
              <w:pStyle w:val="tussenkopje"/>
              <w:spacing w:before="0"/>
              <w:rPr>
                <w:lang w:val="nl-NL"/>
              </w:rPr>
            </w:pPr>
            <w:r>
              <w:rPr>
                <w:lang w:val="nl-NL"/>
              </w:rPr>
              <w:t>Opmerking</w:t>
            </w:r>
          </w:p>
        </w:tc>
      </w:tr>
      <w:tr w:rsidR="00234099" w:rsidRPr="00215F6F" w:rsidTr="00E11214">
        <w:tblPrEx>
          <w:tblCellMar>
            <w:top w:w="0" w:type="dxa"/>
            <w:bottom w:w="0" w:type="dxa"/>
          </w:tblCellMar>
        </w:tblPrEx>
        <w:trPr>
          <w:cantSplit/>
        </w:trPr>
        <w:tc>
          <w:tcPr>
            <w:tcW w:w="770" w:type="dxa"/>
          </w:tcPr>
          <w:p w:rsidR="00234099" w:rsidRDefault="00234099" w:rsidP="00234099">
            <w:pPr>
              <w:spacing w:line="240" w:lineRule="atLeast"/>
              <w:rPr>
                <w:rStyle w:val="Versie0"/>
                <w:sz w:val="16"/>
                <w:szCs w:val="16"/>
              </w:rPr>
            </w:pPr>
            <w:r>
              <w:rPr>
                <w:rStyle w:val="Versie0"/>
                <w:sz w:val="16"/>
                <w:szCs w:val="16"/>
              </w:rPr>
              <w:t>6.10.0</w:t>
            </w:r>
          </w:p>
        </w:tc>
        <w:tc>
          <w:tcPr>
            <w:tcW w:w="1427" w:type="dxa"/>
          </w:tcPr>
          <w:p w:rsidR="00234099" w:rsidRDefault="00234099" w:rsidP="00234099">
            <w:pPr>
              <w:spacing w:line="240" w:lineRule="atLeast"/>
              <w:rPr>
                <w:rStyle w:val="Datumopmaakprofiel"/>
                <w:sz w:val="16"/>
                <w:szCs w:val="16"/>
              </w:rPr>
            </w:pPr>
            <w:r>
              <w:rPr>
                <w:rStyle w:val="Datumopmaakprofiel"/>
                <w:sz w:val="16"/>
                <w:szCs w:val="16"/>
              </w:rPr>
              <w:t>29 maart 2016</w:t>
            </w:r>
          </w:p>
        </w:tc>
        <w:tc>
          <w:tcPr>
            <w:tcW w:w="1145" w:type="dxa"/>
          </w:tcPr>
          <w:p w:rsidR="00234099" w:rsidRDefault="00234099" w:rsidP="00234099">
            <w:pPr>
              <w:spacing w:line="240" w:lineRule="atLeast"/>
              <w:rPr>
                <w:sz w:val="16"/>
                <w:szCs w:val="16"/>
                <w:lang w:val="en-US"/>
              </w:rPr>
            </w:pPr>
            <w:r>
              <w:rPr>
                <w:sz w:val="16"/>
                <w:szCs w:val="16"/>
                <w:lang w:val="en-US"/>
              </w:rPr>
              <w:t>IT/KIW/AV/AA</w:t>
            </w:r>
          </w:p>
        </w:tc>
        <w:tc>
          <w:tcPr>
            <w:tcW w:w="5517" w:type="dxa"/>
          </w:tcPr>
          <w:p w:rsidR="00234099" w:rsidRDefault="00234099" w:rsidP="00234099">
            <w:pPr>
              <w:spacing w:line="240" w:lineRule="atLeast"/>
              <w:rPr>
                <w:sz w:val="16"/>
                <w:szCs w:val="16"/>
              </w:rPr>
            </w:pPr>
            <w:r>
              <w:rPr>
                <w:sz w:val="16"/>
                <w:szCs w:val="16"/>
              </w:rPr>
              <w:t>AA-2694 modeldocument v2.11.0 Doorhaling hypotheek, geen inhoudelijke wijzigingen.</w:t>
            </w:r>
          </w:p>
        </w:tc>
      </w:tr>
      <w:tr w:rsidR="00F576A0" w:rsidRPr="00215F6F" w:rsidTr="00E11214">
        <w:tblPrEx>
          <w:tblCellMar>
            <w:top w:w="0" w:type="dxa"/>
            <w:bottom w:w="0" w:type="dxa"/>
          </w:tblCellMar>
        </w:tblPrEx>
        <w:trPr>
          <w:cantSplit/>
        </w:trPr>
        <w:tc>
          <w:tcPr>
            <w:tcW w:w="770" w:type="dxa"/>
          </w:tcPr>
          <w:p w:rsidR="00F576A0" w:rsidRDefault="00F576A0" w:rsidP="00234099">
            <w:pPr>
              <w:spacing w:line="240" w:lineRule="atLeast"/>
              <w:rPr>
                <w:rStyle w:val="Versie0"/>
                <w:sz w:val="16"/>
                <w:szCs w:val="16"/>
              </w:rPr>
            </w:pPr>
            <w:r>
              <w:rPr>
                <w:rStyle w:val="Versie0"/>
                <w:sz w:val="16"/>
                <w:szCs w:val="16"/>
              </w:rPr>
              <w:t>6.11.0</w:t>
            </w:r>
          </w:p>
        </w:tc>
        <w:tc>
          <w:tcPr>
            <w:tcW w:w="1427" w:type="dxa"/>
          </w:tcPr>
          <w:p w:rsidR="00F576A0" w:rsidRDefault="00F576A0" w:rsidP="00234099">
            <w:pPr>
              <w:spacing w:line="240" w:lineRule="atLeast"/>
              <w:rPr>
                <w:rStyle w:val="Datumopmaakprofiel"/>
                <w:sz w:val="16"/>
                <w:szCs w:val="16"/>
              </w:rPr>
            </w:pPr>
            <w:r>
              <w:rPr>
                <w:rStyle w:val="Datumopmaakprofiel"/>
                <w:sz w:val="16"/>
                <w:szCs w:val="16"/>
              </w:rPr>
              <w:t>18 april 2016</w:t>
            </w:r>
          </w:p>
        </w:tc>
        <w:tc>
          <w:tcPr>
            <w:tcW w:w="1145" w:type="dxa"/>
          </w:tcPr>
          <w:p w:rsidR="00F576A0" w:rsidRDefault="00F576A0" w:rsidP="00234099">
            <w:pPr>
              <w:spacing w:line="240" w:lineRule="atLeast"/>
              <w:rPr>
                <w:sz w:val="16"/>
                <w:szCs w:val="16"/>
                <w:lang w:val="en-US"/>
              </w:rPr>
            </w:pPr>
            <w:r>
              <w:rPr>
                <w:sz w:val="16"/>
                <w:szCs w:val="16"/>
                <w:lang w:val="en-US"/>
              </w:rPr>
              <w:t>IT/KIW/AV/AA</w:t>
            </w:r>
          </w:p>
        </w:tc>
        <w:tc>
          <w:tcPr>
            <w:tcW w:w="5517" w:type="dxa"/>
          </w:tcPr>
          <w:p w:rsidR="00F576A0" w:rsidRDefault="00F576A0" w:rsidP="00234099">
            <w:pPr>
              <w:spacing w:line="240" w:lineRule="atLeast"/>
              <w:rPr>
                <w:sz w:val="16"/>
                <w:szCs w:val="16"/>
              </w:rPr>
            </w:pPr>
            <w:r>
              <w:rPr>
                <w:sz w:val="16"/>
                <w:szCs w:val="16"/>
              </w:rPr>
              <w:t xml:space="preserve">AA-2763 modeldocument v2.12.0 Doorhaling hypotheek, </w:t>
            </w:r>
          </w:p>
          <w:p w:rsidR="00F576A0" w:rsidRDefault="00F576A0" w:rsidP="00F576A0">
            <w:pPr>
              <w:spacing w:line="240" w:lineRule="atLeast"/>
              <w:rPr>
                <w:sz w:val="16"/>
                <w:szCs w:val="16"/>
              </w:rPr>
            </w:pPr>
            <w:r w:rsidRPr="00F576A0">
              <w:rPr>
                <w:sz w:val="16"/>
                <w:szCs w:val="16"/>
              </w:rPr>
              <w:t>-</w:t>
            </w:r>
            <w:r>
              <w:rPr>
                <w:sz w:val="16"/>
                <w:szCs w:val="16"/>
              </w:rPr>
              <w:t xml:space="preserve"> par. 2.8 Soort Doorhaling: ten tijde van inschrijving genaamd toegevoegd voor volmachtgevers</w:t>
            </w:r>
            <w:r w:rsidR="00487E2F">
              <w:rPr>
                <w:sz w:val="16"/>
                <w:szCs w:val="16"/>
              </w:rPr>
              <w:t xml:space="preserve"> in alle soorten</w:t>
            </w:r>
            <w:r>
              <w:rPr>
                <w:sz w:val="16"/>
                <w:szCs w:val="16"/>
              </w:rPr>
              <w:t>.</w:t>
            </w:r>
          </w:p>
        </w:tc>
      </w:tr>
      <w:tr w:rsidR="00CF15A1" w:rsidRPr="00215F6F" w:rsidTr="00E11214">
        <w:tblPrEx>
          <w:tblCellMar>
            <w:top w:w="0" w:type="dxa"/>
            <w:bottom w:w="0" w:type="dxa"/>
          </w:tblCellMar>
        </w:tblPrEx>
        <w:trPr>
          <w:cantSplit/>
        </w:trPr>
        <w:tc>
          <w:tcPr>
            <w:tcW w:w="770" w:type="dxa"/>
          </w:tcPr>
          <w:p w:rsidR="00CF15A1" w:rsidRDefault="00CF15A1" w:rsidP="00234099">
            <w:pPr>
              <w:spacing w:line="240" w:lineRule="atLeast"/>
              <w:rPr>
                <w:rStyle w:val="Versie0"/>
                <w:sz w:val="16"/>
                <w:szCs w:val="16"/>
              </w:rPr>
            </w:pPr>
            <w:r>
              <w:rPr>
                <w:rStyle w:val="Versie0"/>
                <w:sz w:val="16"/>
                <w:szCs w:val="16"/>
              </w:rPr>
              <w:t>6.12.0</w:t>
            </w:r>
          </w:p>
        </w:tc>
        <w:tc>
          <w:tcPr>
            <w:tcW w:w="1427" w:type="dxa"/>
          </w:tcPr>
          <w:p w:rsidR="00CF15A1" w:rsidRDefault="00CF15A1" w:rsidP="00234099">
            <w:pPr>
              <w:spacing w:line="240" w:lineRule="atLeast"/>
              <w:rPr>
                <w:rStyle w:val="Datumopmaakprofiel"/>
                <w:sz w:val="16"/>
                <w:szCs w:val="16"/>
              </w:rPr>
            </w:pPr>
            <w:r>
              <w:rPr>
                <w:rStyle w:val="Datumopmaakprofiel"/>
                <w:sz w:val="16"/>
                <w:szCs w:val="16"/>
              </w:rPr>
              <w:t>12 mei 2016</w:t>
            </w:r>
          </w:p>
        </w:tc>
        <w:tc>
          <w:tcPr>
            <w:tcW w:w="1145" w:type="dxa"/>
          </w:tcPr>
          <w:p w:rsidR="00CF15A1" w:rsidRDefault="00CF15A1" w:rsidP="00234099">
            <w:pPr>
              <w:spacing w:line="240" w:lineRule="atLeast"/>
              <w:rPr>
                <w:sz w:val="16"/>
                <w:szCs w:val="16"/>
                <w:lang w:val="en-US"/>
              </w:rPr>
            </w:pPr>
            <w:r>
              <w:rPr>
                <w:sz w:val="16"/>
                <w:szCs w:val="16"/>
                <w:lang w:val="en-US"/>
              </w:rPr>
              <w:t>IT/LG/AA</w:t>
            </w:r>
          </w:p>
        </w:tc>
        <w:tc>
          <w:tcPr>
            <w:tcW w:w="5517" w:type="dxa"/>
          </w:tcPr>
          <w:p w:rsidR="00CF15A1" w:rsidRDefault="00CF15A1" w:rsidP="00234099">
            <w:pPr>
              <w:spacing w:line="240" w:lineRule="atLeast"/>
              <w:rPr>
                <w:sz w:val="16"/>
                <w:szCs w:val="16"/>
              </w:rPr>
            </w:pPr>
            <w:r>
              <w:rPr>
                <w:sz w:val="16"/>
                <w:szCs w:val="16"/>
              </w:rPr>
              <w:t>AA-2763 modeldocument v</w:t>
            </w:r>
            <w:r w:rsidR="00811A4A">
              <w:rPr>
                <w:sz w:val="16"/>
                <w:szCs w:val="16"/>
              </w:rPr>
              <w:t>2</w:t>
            </w:r>
            <w:r>
              <w:rPr>
                <w:sz w:val="16"/>
                <w:szCs w:val="16"/>
              </w:rPr>
              <w:t>.13.0 Doorhaling hypotheek,</w:t>
            </w:r>
          </w:p>
          <w:p w:rsidR="00CF15A1" w:rsidRDefault="00CF15A1" w:rsidP="00CF15A1">
            <w:pPr>
              <w:spacing w:line="240" w:lineRule="atLeast"/>
              <w:rPr>
                <w:sz w:val="16"/>
                <w:szCs w:val="16"/>
              </w:rPr>
            </w:pPr>
            <w:r w:rsidRPr="00CF15A1">
              <w:rPr>
                <w:sz w:val="16"/>
                <w:szCs w:val="16"/>
              </w:rPr>
              <w:t>-</w:t>
            </w:r>
            <w:r>
              <w:rPr>
                <w:sz w:val="16"/>
                <w:szCs w:val="16"/>
              </w:rPr>
              <w:t xml:space="preserve"> Par2.4.4 Gerelateerde Niet Natuurlijk Persoon verwijderd.</w:t>
            </w:r>
          </w:p>
        </w:tc>
      </w:tr>
      <w:tr w:rsidR="00E26BDA" w:rsidRPr="00215F6F" w:rsidTr="00E11214">
        <w:tblPrEx>
          <w:tblCellMar>
            <w:top w:w="0" w:type="dxa"/>
            <w:bottom w:w="0" w:type="dxa"/>
          </w:tblCellMar>
        </w:tblPrEx>
        <w:trPr>
          <w:cantSplit/>
        </w:trPr>
        <w:tc>
          <w:tcPr>
            <w:tcW w:w="770" w:type="dxa"/>
          </w:tcPr>
          <w:p w:rsidR="00E26BDA" w:rsidRDefault="00E26BDA" w:rsidP="00234099">
            <w:pPr>
              <w:spacing w:line="240" w:lineRule="atLeast"/>
              <w:rPr>
                <w:rStyle w:val="Versie0"/>
                <w:sz w:val="16"/>
                <w:szCs w:val="16"/>
              </w:rPr>
            </w:pPr>
            <w:r>
              <w:rPr>
                <w:rStyle w:val="Versie0"/>
                <w:sz w:val="16"/>
                <w:szCs w:val="16"/>
              </w:rPr>
              <w:t>6.13</w:t>
            </w:r>
            <w:r w:rsidR="00064223">
              <w:rPr>
                <w:rStyle w:val="Versie0"/>
                <w:sz w:val="16"/>
                <w:szCs w:val="16"/>
              </w:rPr>
              <w:t>.0</w:t>
            </w:r>
          </w:p>
        </w:tc>
        <w:tc>
          <w:tcPr>
            <w:tcW w:w="1427" w:type="dxa"/>
          </w:tcPr>
          <w:p w:rsidR="00E26BDA" w:rsidRDefault="00E26BDA" w:rsidP="00234099">
            <w:pPr>
              <w:spacing w:line="240" w:lineRule="atLeast"/>
              <w:rPr>
                <w:rStyle w:val="Datumopmaakprofiel"/>
                <w:sz w:val="16"/>
                <w:szCs w:val="16"/>
              </w:rPr>
            </w:pPr>
            <w:r>
              <w:rPr>
                <w:rStyle w:val="Datumopmaakprofiel"/>
                <w:sz w:val="16"/>
                <w:szCs w:val="16"/>
              </w:rPr>
              <w:t>31 mei 2016</w:t>
            </w:r>
          </w:p>
        </w:tc>
        <w:tc>
          <w:tcPr>
            <w:tcW w:w="1145" w:type="dxa"/>
          </w:tcPr>
          <w:p w:rsidR="00E26BDA" w:rsidRDefault="00E26BDA" w:rsidP="00234099">
            <w:pPr>
              <w:spacing w:line="240" w:lineRule="atLeast"/>
              <w:rPr>
                <w:sz w:val="16"/>
                <w:szCs w:val="16"/>
                <w:lang w:val="en-US"/>
              </w:rPr>
            </w:pPr>
            <w:r>
              <w:rPr>
                <w:sz w:val="16"/>
                <w:szCs w:val="16"/>
                <w:lang w:val="en-US"/>
              </w:rPr>
              <w:t>IT/LG/AA</w:t>
            </w:r>
          </w:p>
        </w:tc>
        <w:tc>
          <w:tcPr>
            <w:tcW w:w="5517" w:type="dxa"/>
          </w:tcPr>
          <w:p w:rsidR="00E26BDA" w:rsidRDefault="00E26BDA" w:rsidP="00C17003">
            <w:pPr>
              <w:spacing w:line="240" w:lineRule="atLeast"/>
              <w:rPr>
                <w:sz w:val="16"/>
                <w:szCs w:val="16"/>
              </w:rPr>
            </w:pPr>
            <w:r>
              <w:rPr>
                <w:sz w:val="16"/>
                <w:szCs w:val="16"/>
              </w:rPr>
              <w:t xml:space="preserve">AA-2747 </w:t>
            </w:r>
            <w:r w:rsidR="00064223">
              <w:rPr>
                <w:sz w:val="16"/>
                <w:szCs w:val="16"/>
              </w:rPr>
              <w:t xml:space="preserve">modeldocument v2.14.0 </w:t>
            </w:r>
            <w:r>
              <w:rPr>
                <w:sz w:val="16"/>
                <w:szCs w:val="16"/>
              </w:rPr>
              <w:t xml:space="preserve">Opsomming </w:t>
            </w:r>
            <w:r w:rsidR="00064223">
              <w:rPr>
                <w:sz w:val="16"/>
                <w:szCs w:val="16"/>
              </w:rPr>
              <w:t>V</w:t>
            </w:r>
            <w:r w:rsidRPr="00E26BDA">
              <w:rPr>
                <w:sz w:val="16"/>
                <w:szCs w:val="16"/>
              </w:rPr>
              <w:t>olmachtgever en Rechthebbende</w:t>
            </w:r>
            <w:r w:rsidR="00064223">
              <w:rPr>
                <w:sz w:val="16"/>
                <w:szCs w:val="16"/>
              </w:rPr>
              <w:t xml:space="preserve"> moet in meervoud mogelijk zijn.</w:t>
            </w:r>
          </w:p>
        </w:tc>
      </w:tr>
    </w:tbl>
    <w:p w:rsidR="00451606" w:rsidRPr="00215F6F" w:rsidRDefault="00451606"/>
    <w:p w:rsidR="00516F7D" w:rsidRDefault="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Pr="00516F7D" w:rsidRDefault="00516F7D" w:rsidP="00516F7D">
      <w:pPr>
        <w:pStyle w:val="Koptekst"/>
        <w:tabs>
          <w:tab w:val="clear" w:pos="4536"/>
          <w:tab w:val="clear" w:pos="9072"/>
        </w:tabs>
      </w:pPr>
    </w:p>
    <w:p w:rsidR="00516F7D" w:rsidRDefault="00516F7D" w:rsidP="00516F7D"/>
    <w:p w:rsidR="00451606" w:rsidRPr="00516F7D" w:rsidRDefault="00516F7D" w:rsidP="00516F7D">
      <w:pPr>
        <w:tabs>
          <w:tab w:val="center" w:pos="4394"/>
        </w:tabs>
        <w:sectPr w:rsidR="00451606" w:rsidRPr="00516F7D">
          <w:headerReference w:type="default" r:id="rId10"/>
          <w:headerReference w:type="first" r:id="rId11"/>
          <w:footerReference w:type="first" r:id="rId12"/>
          <w:pgSz w:w="11906" w:h="16838" w:code="9"/>
          <w:pgMar w:top="2835" w:right="1304" w:bottom="2552" w:left="1814" w:header="567" w:footer="431" w:gutter="0"/>
          <w:pgNumType w:start="1"/>
          <w:cols w:space="708"/>
        </w:sectPr>
      </w:pPr>
      <w:r>
        <w:tab/>
      </w:r>
    </w:p>
    <w:p w:rsidR="00451606" w:rsidRDefault="00451606">
      <w:pPr>
        <w:pStyle w:val="Koptekst"/>
        <w:tabs>
          <w:tab w:val="clear" w:pos="4536"/>
          <w:tab w:val="clear" w:pos="9072"/>
        </w:tabs>
        <w:rPr>
          <w:b/>
          <w:bCs w:val="0"/>
        </w:rPr>
      </w:pPr>
      <w:r>
        <w:rPr>
          <w:b/>
          <w:bCs w:val="0"/>
        </w:rPr>
        <w:lastRenderedPageBreak/>
        <w:t>Inhoudsopgave</w:t>
      </w:r>
    </w:p>
    <w:p w:rsidR="00451606" w:rsidRDefault="00451606">
      <w:pPr>
        <w:pStyle w:val="Koptekst"/>
        <w:tabs>
          <w:tab w:val="clear" w:pos="4536"/>
          <w:tab w:val="clear" w:pos="9072"/>
        </w:tabs>
      </w:pPr>
    </w:p>
    <w:bookmarkStart w:id="10" w:name="bmInhoudsopgave"/>
    <w:bookmarkEnd w:id="10"/>
    <w:p w:rsidR="00756EB3" w:rsidRPr="00935B70" w:rsidRDefault="00335460">
      <w:pPr>
        <w:pStyle w:val="Inhopg1"/>
        <w:rPr>
          <w:rFonts w:ascii="Calibri" w:hAnsi="Calibri"/>
          <w:b w:val="0"/>
          <w:bCs w:val="0"/>
          <w:snapToGrid/>
          <w:kern w:val="0"/>
          <w:sz w:val="22"/>
          <w:szCs w:val="22"/>
          <w:lang w:eastAsia="nl-NL"/>
        </w:rPr>
      </w:pPr>
      <w:r>
        <w:fldChar w:fldCharType="begin"/>
      </w:r>
      <w:r>
        <w:instrText xml:space="preserve"> TOC \o "1-3" \h \z \t "Kop 2;2;Kop 3;3;Kop 4;4;Kop 5;5;Trefwoordenregister;1;Bijlagenblad;1;Verzendlijst;1" </w:instrText>
      </w:r>
      <w:r>
        <w:fldChar w:fldCharType="separate"/>
      </w:r>
      <w:hyperlink w:anchor="_Toc452628317" w:history="1">
        <w:r w:rsidR="00756EB3" w:rsidRPr="007B16D1">
          <w:rPr>
            <w:rStyle w:val="Hyperlink"/>
          </w:rPr>
          <w:t>1</w:t>
        </w:r>
        <w:r w:rsidR="00756EB3" w:rsidRPr="00935B70">
          <w:rPr>
            <w:rFonts w:ascii="Calibri" w:hAnsi="Calibri"/>
            <w:b w:val="0"/>
            <w:bCs w:val="0"/>
            <w:snapToGrid/>
            <w:kern w:val="0"/>
            <w:sz w:val="22"/>
            <w:szCs w:val="22"/>
            <w:lang w:eastAsia="nl-NL"/>
          </w:rPr>
          <w:tab/>
        </w:r>
        <w:r w:rsidR="00756EB3" w:rsidRPr="007B16D1">
          <w:rPr>
            <w:rStyle w:val="Hyperlink"/>
          </w:rPr>
          <w:t>Inleiding</w:t>
        </w:r>
        <w:r w:rsidR="00756EB3">
          <w:rPr>
            <w:webHidden/>
          </w:rPr>
          <w:tab/>
        </w:r>
        <w:r w:rsidR="00756EB3">
          <w:rPr>
            <w:webHidden/>
          </w:rPr>
          <w:fldChar w:fldCharType="begin"/>
        </w:r>
        <w:r w:rsidR="00756EB3">
          <w:rPr>
            <w:webHidden/>
          </w:rPr>
          <w:instrText xml:space="preserve"> PAGEREF _Toc452628317 \h </w:instrText>
        </w:r>
        <w:r w:rsidR="00756EB3">
          <w:rPr>
            <w:webHidden/>
          </w:rPr>
        </w:r>
        <w:r w:rsidR="00756EB3">
          <w:rPr>
            <w:webHidden/>
          </w:rPr>
          <w:fldChar w:fldCharType="separate"/>
        </w:r>
        <w:r w:rsidR="00756EB3">
          <w:rPr>
            <w:webHidden/>
          </w:rPr>
          <w:t>4</w:t>
        </w:r>
        <w:r w:rsidR="00756EB3">
          <w:rPr>
            <w:webHidden/>
          </w:rPr>
          <w:fldChar w:fldCharType="end"/>
        </w:r>
      </w:hyperlink>
    </w:p>
    <w:p w:rsidR="00756EB3" w:rsidRPr="00935B70" w:rsidRDefault="00756EB3">
      <w:pPr>
        <w:pStyle w:val="Inhopg2"/>
        <w:rPr>
          <w:rFonts w:ascii="Calibri" w:hAnsi="Calibri"/>
          <w:snapToGrid/>
          <w:kern w:val="0"/>
          <w:sz w:val="22"/>
          <w:szCs w:val="22"/>
          <w:lang w:eastAsia="nl-NL"/>
        </w:rPr>
      </w:pPr>
      <w:hyperlink w:anchor="_Toc452628318" w:history="1">
        <w:r w:rsidRPr="007B16D1">
          <w:rPr>
            <w:rStyle w:val="Hyperlink"/>
          </w:rPr>
          <w:t>1.1</w:t>
        </w:r>
        <w:r w:rsidRPr="00935B70">
          <w:rPr>
            <w:rFonts w:ascii="Calibri" w:hAnsi="Calibri"/>
            <w:snapToGrid/>
            <w:kern w:val="0"/>
            <w:sz w:val="22"/>
            <w:szCs w:val="22"/>
            <w:lang w:eastAsia="nl-NL"/>
          </w:rPr>
          <w:tab/>
        </w:r>
        <w:r w:rsidRPr="007B16D1">
          <w:rPr>
            <w:rStyle w:val="Hyperlink"/>
          </w:rPr>
          <w:t>Doel</w:t>
        </w:r>
        <w:r>
          <w:rPr>
            <w:webHidden/>
          </w:rPr>
          <w:tab/>
        </w:r>
        <w:r>
          <w:rPr>
            <w:webHidden/>
          </w:rPr>
          <w:fldChar w:fldCharType="begin"/>
        </w:r>
        <w:r>
          <w:rPr>
            <w:webHidden/>
          </w:rPr>
          <w:instrText xml:space="preserve"> PAGEREF _Toc452628318 \h </w:instrText>
        </w:r>
        <w:r>
          <w:rPr>
            <w:webHidden/>
          </w:rPr>
        </w:r>
        <w:r>
          <w:rPr>
            <w:webHidden/>
          </w:rPr>
          <w:fldChar w:fldCharType="separate"/>
        </w:r>
        <w:r>
          <w:rPr>
            <w:webHidden/>
          </w:rPr>
          <w:t>4</w:t>
        </w:r>
        <w:r>
          <w:rPr>
            <w:webHidden/>
          </w:rPr>
          <w:fldChar w:fldCharType="end"/>
        </w:r>
      </w:hyperlink>
    </w:p>
    <w:p w:rsidR="00756EB3" w:rsidRPr="00935B70" w:rsidRDefault="00756EB3">
      <w:pPr>
        <w:pStyle w:val="Inhopg2"/>
        <w:rPr>
          <w:rFonts w:ascii="Calibri" w:hAnsi="Calibri"/>
          <w:snapToGrid/>
          <w:kern w:val="0"/>
          <w:sz w:val="22"/>
          <w:szCs w:val="22"/>
          <w:lang w:eastAsia="nl-NL"/>
        </w:rPr>
      </w:pPr>
      <w:hyperlink w:anchor="_Toc452628319" w:history="1">
        <w:r w:rsidRPr="007B16D1">
          <w:rPr>
            <w:rStyle w:val="Hyperlink"/>
          </w:rPr>
          <w:t>1.2</w:t>
        </w:r>
        <w:r w:rsidRPr="00935B70">
          <w:rPr>
            <w:rFonts w:ascii="Calibri" w:hAnsi="Calibri"/>
            <w:snapToGrid/>
            <w:kern w:val="0"/>
            <w:sz w:val="22"/>
            <w:szCs w:val="22"/>
            <w:lang w:eastAsia="nl-NL"/>
          </w:rPr>
          <w:tab/>
        </w:r>
        <w:r w:rsidRPr="007B16D1">
          <w:rPr>
            <w:rStyle w:val="Hyperlink"/>
          </w:rPr>
          <w:t>Algemeen</w:t>
        </w:r>
        <w:r>
          <w:rPr>
            <w:webHidden/>
          </w:rPr>
          <w:tab/>
        </w:r>
        <w:r>
          <w:rPr>
            <w:webHidden/>
          </w:rPr>
          <w:fldChar w:fldCharType="begin"/>
        </w:r>
        <w:r>
          <w:rPr>
            <w:webHidden/>
          </w:rPr>
          <w:instrText xml:space="preserve"> PAGEREF _Toc452628319 \h </w:instrText>
        </w:r>
        <w:r>
          <w:rPr>
            <w:webHidden/>
          </w:rPr>
        </w:r>
        <w:r>
          <w:rPr>
            <w:webHidden/>
          </w:rPr>
          <w:fldChar w:fldCharType="separate"/>
        </w:r>
        <w:r>
          <w:rPr>
            <w:webHidden/>
          </w:rPr>
          <w:t>4</w:t>
        </w:r>
        <w:r>
          <w:rPr>
            <w:webHidden/>
          </w:rPr>
          <w:fldChar w:fldCharType="end"/>
        </w:r>
      </w:hyperlink>
    </w:p>
    <w:p w:rsidR="00756EB3" w:rsidRPr="00935B70" w:rsidRDefault="00756EB3">
      <w:pPr>
        <w:pStyle w:val="Inhopg2"/>
        <w:rPr>
          <w:rFonts w:ascii="Calibri" w:hAnsi="Calibri"/>
          <w:snapToGrid/>
          <w:kern w:val="0"/>
          <w:sz w:val="22"/>
          <w:szCs w:val="22"/>
          <w:lang w:eastAsia="nl-NL"/>
        </w:rPr>
      </w:pPr>
      <w:hyperlink w:anchor="_Toc452628320" w:history="1">
        <w:r w:rsidRPr="007B16D1">
          <w:rPr>
            <w:rStyle w:val="Hyperlink"/>
          </w:rPr>
          <w:t>1.3</w:t>
        </w:r>
        <w:r w:rsidRPr="00935B70">
          <w:rPr>
            <w:rFonts w:ascii="Calibri" w:hAnsi="Calibri"/>
            <w:snapToGrid/>
            <w:kern w:val="0"/>
            <w:sz w:val="22"/>
            <w:szCs w:val="22"/>
            <w:lang w:eastAsia="nl-NL"/>
          </w:rPr>
          <w:tab/>
        </w:r>
        <w:r w:rsidRPr="007B16D1">
          <w:rPr>
            <w:rStyle w:val="Hyperlink"/>
          </w:rPr>
          <w:t>Referenties</w:t>
        </w:r>
        <w:r>
          <w:rPr>
            <w:webHidden/>
          </w:rPr>
          <w:tab/>
        </w:r>
        <w:r>
          <w:rPr>
            <w:webHidden/>
          </w:rPr>
          <w:fldChar w:fldCharType="begin"/>
        </w:r>
        <w:r>
          <w:rPr>
            <w:webHidden/>
          </w:rPr>
          <w:instrText xml:space="preserve"> PAGEREF _Toc452628320 \h </w:instrText>
        </w:r>
        <w:r>
          <w:rPr>
            <w:webHidden/>
          </w:rPr>
        </w:r>
        <w:r>
          <w:rPr>
            <w:webHidden/>
          </w:rPr>
          <w:fldChar w:fldCharType="separate"/>
        </w:r>
        <w:r>
          <w:rPr>
            <w:webHidden/>
          </w:rPr>
          <w:t>5</w:t>
        </w:r>
        <w:r>
          <w:rPr>
            <w:webHidden/>
          </w:rPr>
          <w:fldChar w:fldCharType="end"/>
        </w:r>
      </w:hyperlink>
    </w:p>
    <w:p w:rsidR="00756EB3" w:rsidRPr="00935B70" w:rsidRDefault="00756EB3">
      <w:pPr>
        <w:pStyle w:val="Inhopg2"/>
        <w:rPr>
          <w:rFonts w:ascii="Calibri" w:hAnsi="Calibri"/>
          <w:snapToGrid/>
          <w:kern w:val="0"/>
          <w:sz w:val="22"/>
          <w:szCs w:val="22"/>
          <w:lang w:eastAsia="nl-NL"/>
        </w:rPr>
      </w:pPr>
      <w:hyperlink w:anchor="_Toc452628321" w:history="1">
        <w:r w:rsidRPr="007B16D1">
          <w:rPr>
            <w:rStyle w:val="Hyperlink"/>
          </w:rPr>
          <w:t>1.4</w:t>
        </w:r>
        <w:r w:rsidRPr="00935B70">
          <w:rPr>
            <w:rFonts w:ascii="Calibri" w:hAnsi="Calibri"/>
            <w:snapToGrid/>
            <w:kern w:val="0"/>
            <w:sz w:val="22"/>
            <w:szCs w:val="22"/>
            <w:lang w:eastAsia="nl-NL"/>
          </w:rPr>
          <w:tab/>
        </w:r>
        <w:r w:rsidRPr="007B16D1">
          <w:rPr>
            <w:rStyle w:val="Hyperlink"/>
          </w:rPr>
          <w:t>Uitgangspunten</w:t>
        </w:r>
        <w:r>
          <w:rPr>
            <w:webHidden/>
          </w:rPr>
          <w:tab/>
        </w:r>
        <w:r>
          <w:rPr>
            <w:webHidden/>
          </w:rPr>
          <w:fldChar w:fldCharType="begin"/>
        </w:r>
        <w:r>
          <w:rPr>
            <w:webHidden/>
          </w:rPr>
          <w:instrText xml:space="preserve"> PAGEREF _Toc452628321 \h </w:instrText>
        </w:r>
        <w:r>
          <w:rPr>
            <w:webHidden/>
          </w:rPr>
        </w:r>
        <w:r>
          <w:rPr>
            <w:webHidden/>
          </w:rPr>
          <w:fldChar w:fldCharType="separate"/>
        </w:r>
        <w:r>
          <w:rPr>
            <w:webHidden/>
          </w:rPr>
          <w:t>5</w:t>
        </w:r>
        <w:r>
          <w:rPr>
            <w:webHidden/>
          </w:rPr>
          <w:fldChar w:fldCharType="end"/>
        </w:r>
      </w:hyperlink>
    </w:p>
    <w:p w:rsidR="00756EB3" w:rsidRPr="00935B70" w:rsidRDefault="00756EB3">
      <w:pPr>
        <w:pStyle w:val="Inhopg1"/>
        <w:rPr>
          <w:rFonts w:ascii="Calibri" w:hAnsi="Calibri"/>
          <w:b w:val="0"/>
          <w:bCs w:val="0"/>
          <w:snapToGrid/>
          <w:kern w:val="0"/>
          <w:sz w:val="22"/>
          <w:szCs w:val="22"/>
          <w:lang w:eastAsia="nl-NL"/>
        </w:rPr>
      </w:pPr>
      <w:hyperlink w:anchor="_Toc452628322" w:history="1">
        <w:r w:rsidRPr="007B16D1">
          <w:rPr>
            <w:rStyle w:val="Hyperlink"/>
          </w:rPr>
          <w:t>2</w:t>
        </w:r>
        <w:r w:rsidRPr="00935B70">
          <w:rPr>
            <w:rFonts w:ascii="Calibri" w:hAnsi="Calibri"/>
            <w:b w:val="0"/>
            <w:bCs w:val="0"/>
            <w:snapToGrid/>
            <w:kern w:val="0"/>
            <w:sz w:val="22"/>
            <w:szCs w:val="22"/>
            <w:lang w:eastAsia="nl-NL"/>
          </w:rPr>
          <w:tab/>
        </w:r>
        <w:r w:rsidRPr="007B16D1">
          <w:rPr>
            <w:rStyle w:val="Hyperlink"/>
          </w:rPr>
          <w:t>Doorhaling Hypotheek</w:t>
        </w:r>
        <w:r>
          <w:rPr>
            <w:webHidden/>
          </w:rPr>
          <w:tab/>
        </w:r>
        <w:r>
          <w:rPr>
            <w:webHidden/>
          </w:rPr>
          <w:fldChar w:fldCharType="begin"/>
        </w:r>
        <w:r>
          <w:rPr>
            <w:webHidden/>
          </w:rPr>
          <w:instrText xml:space="preserve"> PAGEREF _Toc452628322 \h </w:instrText>
        </w:r>
        <w:r>
          <w:rPr>
            <w:webHidden/>
          </w:rPr>
        </w:r>
        <w:r>
          <w:rPr>
            <w:webHidden/>
          </w:rPr>
          <w:fldChar w:fldCharType="separate"/>
        </w:r>
        <w:r>
          <w:rPr>
            <w:webHidden/>
          </w:rPr>
          <w:t>6</w:t>
        </w:r>
        <w:r>
          <w:rPr>
            <w:webHidden/>
          </w:rPr>
          <w:fldChar w:fldCharType="end"/>
        </w:r>
      </w:hyperlink>
    </w:p>
    <w:p w:rsidR="00756EB3" w:rsidRPr="00935B70" w:rsidRDefault="00756EB3">
      <w:pPr>
        <w:pStyle w:val="Inhopg2"/>
        <w:rPr>
          <w:rFonts w:ascii="Calibri" w:hAnsi="Calibri"/>
          <w:snapToGrid/>
          <w:kern w:val="0"/>
          <w:sz w:val="22"/>
          <w:szCs w:val="22"/>
          <w:lang w:eastAsia="nl-NL"/>
        </w:rPr>
      </w:pPr>
      <w:hyperlink w:anchor="_Toc452628323" w:history="1">
        <w:r w:rsidRPr="007B16D1">
          <w:rPr>
            <w:rStyle w:val="Hyperlink"/>
          </w:rPr>
          <w:t>2.1</w:t>
        </w:r>
        <w:r w:rsidRPr="00935B70">
          <w:rPr>
            <w:rFonts w:ascii="Calibri" w:hAnsi="Calibri"/>
            <w:snapToGrid/>
            <w:kern w:val="0"/>
            <w:sz w:val="22"/>
            <w:szCs w:val="22"/>
            <w:lang w:eastAsia="nl-NL"/>
          </w:rPr>
          <w:tab/>
        </w:r>
        <w:r w:rsidRPr="007B16D1">
          <w:rPr>
            <w:rStyle w:val="Hyperlink"/>
          </w:rPr>
          <w:t>Equivalentieverklaring</w:t>
        </w:r>
        <w:r>
          <w:rPr>
            <w:webHidden/>
          </w:rPr>
          <w:tab/>
        </w:r>
        <w:r>
          <w:rPr>
            <w:webHidden/>
          </w:rPr>
          <w:fldChar w:fldCharType="begin"/>
        </w:r>
        <w:r>
          <w:rPr>
            <w:webHidden/>
          </w:rPr>
          <w:instrText xml:space="preserve"> PAGEREF _Toc452628323 \h </w:instrText>
        </w:r>
        <w:r>
          <w:rPr>
            <w:webHidden/>
          </w:rPr>
        </w:r>
        <w:r>
          <w:rPr>
            <w:webHidden/>
          </w:rPr>
          <w:fldChar w:fldCharType="separate"/>
        </w:r>
        <w:r>
          <w:rPr>
            <w:webHidden/>
          </w:rPr>
          <w:t>6</w:t>
        </w:r>
        <w:r>
          <w:rPr>
            <w:webHidden/>
          </w:rPr>
          <w:fldChar w:fldCharType="end"/>
        </w:r>
      </w:hyperlink>
    </w:p>
    <w:p w:rsidR="00756EB3" w:rsidRPr="00935B70" w:rsidRDefault="00756EB3">
      <w:pPr>
        <w:pStyle w:val="Inhopg2"/>
        <w:rPr>
          <w:rFonts w:ascii="Calibri" w:hAnsi="Calibri"/>
          <w:snapToGrid/>
          <w:kern w:val="0"/>
          <w:sz w:val="22"/>
          <w:szCs w:val="22"/>
          <w:lang w:eastAsia="nl-NL"/>
        </w:rPr>
      </w:pPr>
      <w:hyperlink w:anchor="_Toc452628324" w:history="1">
        <w:r w:rsidRPr="007B16D1">
          <w:rPr>
            <w:rStyle w:val="Hyperlink"/>
          </w:rPr>
          <w:t>2.2</w:t>
        </w:r>
        <w:r w:rsidRPr="00935B70">
          <w:rPr>
            <w:rFonts w:ascii="Calibri" w:hAnsi="Calibri"/>
            <w:snapToGrid/>
            <w:kern w:val="0"/>
            <w:sz w:val="22"/>
            <w:szCs w:val="22"/>
            <w:lang w:eastAsia="nl-NL"/>
          </w:rPr>
          <w:tab/>
        </w:r>
        <w:r w:rsidRPr="007B16D1">
          <w:rPr>
            <w:rStyle w:val="Hyperlink"/>
          </w:rPr>
          <w:t>Aanhef</w:t>
        </w:r>
        <w:r>
          <w:rPr>
            <w:webHidden/>
          </w:rPr>
          <w:tab/>
        </w:r>
        <w:r>
          <w:rPr>
            <w:webHidden/>
          </w:rPr>
          <w:fldChar w:fldCharType="begin"/>
        </w:r>
        <w:r>
          <w:rPr>
            <w:webHidden/>
          </w:rPr>
          <w:instrText xml:space="preserve"> PAGEREF _Toc452628324 \h </w:instrText>
        </w:r>
        <w:r>
          <w:rPr>
            <w:webHidden/>
          </w:rPr>
        </w:r>
        <w:r>
          <w:rPr>
            <w:webHidden/>
          </w:rPr>
          <w:fldChar w:fldCharType="separate"/>
        </w:r>
        <w:r>
          <w:rPr>
            <w:webHidden/>
          </w:rPr>
          <w:t>7</w:t>
        </w:r>
        <w:r>
          <w:rPr>
            <w:webHidden/>
          </w:rPr>
          <w:fldChar w:fldCharType="end"/>
        </w:r>
      </w:hyperlink>
    </w:p>
    <w:p w:rsidR="00756EB3" w:rsidRPr="00935B70" w:rsidRDefault="00756EB3">
      <w:pPr>
        <w:pStyle w:val="Inhopg2"/>
        <w:rPr>
          <w:rFonts w:ascii="Calibri" w:hAnsi="Calibri"/>
          <w:snapToGrid/>
          <w:kern w:val="0"/>
          <w:sz w:val="22"/>
          <w:szCs w:val="22"/>
          <w:lang w:eastAsia="nl-NL"/>
        </w:rPr>
      </w:pPr>
      <w:hyperlink w:anchor="_Toc452628325" w:history="1">
        <w:r w:rsidRPr="007B16D1">
          <w:rPr>
            <w:rStyle w:val="Hyperlink"/>
          </w:rPr>
          <w:t>2.3</w:t>
        </w:r>
        <w:r w:rsidRPr="00935B70">
          <w:rPr>
            <w:rFonts w:ascii="Calibri" w:hAnsi="Calibri"/>
            <w:snapToGrid/>
            <w:kern w:val="0"/>
            <w:sz w:val="22"/>
            <w:szCs w:val="22"/>
            <w:lang w:eastAsia="nl-NL"/>
          </w:rPr>
          <w:tab/>
        </w:r>
        <w:r w:rsidRPr="007B16D1">
          <w:rPr>
            <w:rStyle w:val="Hyperlink"/>
          </w:rPr>
          <w:t>Gevolmachtigde</w:t>
        </w:r>
        <w:r>
          <w:rPr>
            <w:webHidden/>
          </w:rPr>
          <w:tab/>
        </w:r>
        <w:r>
          <w:rPr>
            <w:webHidden/>
          </w:rPr>
          <w:fldChar w:fldCharType="begin"/>
        </w:r>
        <w:r>
          <w:rPr>
            <w:webHidden/>
          </w:rPr>
          <w:instrText xml:space="preserve"> PAGEREF _Toc452628325 \h </w:instrText>
        </w:r>
        <w:r>
          <w:rPr>
            <w:webHidden/>
          </w:rPr>
        </w:r>
        <w:r>
          <w:rPr>
            <w:webHidden/>
          </w:rPr>
          <w:fldChar w:fldCharType="separate"/>
        </w:r>
        <w:r>
          <w:rPr>
            <w:webHidden/>
          </w:rPr>
          <w:t>8</w:t>
        </w:r>
        <w:r>
          <w:rPr>
            <w:webHidden/>
          </w:rPr>
          <w:fldChar w:fldCharType="end"/>
        </w:r>
      </w:hyperlink>
    </w:p>
    <w:p w:rsidR="00756EB3" w:rsidRPr="00935B70" w:rsidRDefault="00756EB3">
      <w:pPr>
        <w:pStyle w:val="Inhopg3"/>
        <w:rPr>
          <w:rFonts w:ascii="Calibri" w:hAnsi="Calibri"/>
          <w:snapToGrid/>
          <w:kern w:val="0"/>
          <w:sz w:val="22"/>
          <w:szCs w:val="22"/>
          <w:lang w:eastAsia="nl-NL"/>
        </w:rPr>
      </w:pPr>
      <w:hyperlink w:anchor="_Toc452628326" w:history="1">
        <w:r w:rsidRPr="007B16D1">
          <w:rPr>
            <w:rStyle w:val="Hyperlink"/>
          </w:rPr>
          <w:t>2.3.1</w:t>
        </w:r>
        <w:r w:rsidRPr="00935B70">
          <w:rPr>
            <w:rFonts w:ascii="Calibri" w:hAnsi="Calibri"/>
            <w:snapToGrid/>
            <w:kern w:val="0"/>
            <w:sz w:val="22"/>
            <w:szCs w:val="22"/>
            <w:lang w:eastAsia="nl-NL"/>
          </w:rPr>
          <w:tab/>
        </w:r>
        <w:r w:rsidRPr="007B16D1">
          <w:rPr>
            <w:rStyle w:val="Hyperlink"/>
          </w:rPr>
          <w:t>Keuzeblok gevolmachtigde</w:t>
        </w:r>
        <w:r>
          <w:rPr>
            <w:webHidden/>
          </w:rPr>
          <w:tab/>
        </w:r>
        <w:r>
          <w:rPr>
            <w:webHidden/>
          </w:rPr>
          <w:fldChar w:fldCharType="begin"/>
        </w:r>
        <w:r>
          <w:rPr>
            <w:webHidden/>
          </w:rPr>
          <w:instrText xml:space="preserve"> PAGEREF _Toc452628326 \h </w:instrText>
        </w:r>
        <w:r>
          <w:rPr>
            <w:webHidden/>
          </w:rPr>
        </w:r>
        <w:r>
          <w:rPr>
            <w:webHidden/>
          </w:rPr>
          <w:fldChar w:fldCharType="separate"/>
        </w:r>
        <w:r>
          <w:rPr>
            <w:webHidden/>
          </w:rPr>
          <w:t>9</w:t>
        </w:r>
        <w:r>
          <w:rPr>
            <w:webHidden/>
          </w:rPr>
          <w:fldChar w:fldCharType="end"/>
        </w:r>
      </w:hyperlink>
    </w:p>
    <w:p w:rsidR="00756EB3" w:rsidRPr="00935B70" w:rsidRDefault="00756EB3">
      <w:pPr>
        <w:pStyle w:val="Inhopg4"/>
        <w:rPr>
          <w:rFonts w:ascii="Calibri" w:hAnsi="Calibri"/>
          <w:i w:val="0"/>
          <w:snapToGrid/>
          <w:kern w:val="0"/>
          <w:sz w:val="22"/>
          <w:szCs w:val="22"/>
          <w:lang w:val="nl-NL" w:eastAsia="nl-NL"/>
        </w:rPr>
      </w:pPr>
      <w:hyperlink w:anchor="_Toc452628327" w:history="1">
        <w:r w:rsidRPr="007B16D1">
          <w:rPr>
            <w:rStyle w:val="Hyperlink"/>
          </w:rPr>
          <w:t>2.3.1.1</w:t>
        </w:r>
        <w:r w:rsidRPr="00935B70">
          <w:rPr>
            <w:rFonts w:ascii="Calibri" w:hAnsi="Calibri"/>
            <w:i w:val="0"/>
            <w:snapToGrid/>
            <w:kern w:val="0"/>
            <w:sz w:val="22"/>
            <w:szCs w:val="22"/>
            <w:lang w:val="nl-NL" w:eastAsia="nl-NL"/>
          </w:rPr>
          <w:tab/>
        </w:r>
        <w:r w:rsidRPr="007B16D1">
          <w:rPr>
            <w:rStyle w:val="Hyperlink"/>
          </w:rPr>
          <w:t>Kantoorgevolmachtigde</w:t>
        </w:r>
        <w:r>
          <w:rPr>
            <w:webHidden/>
          </w:rPr>
          <w:tab/>
        </w:r>
        <w:r>
          <w:rPr>
            <w:webHidden/>
          </w:rPr>
          <w:fldChar w:fldCharType="begin"/>
        </w:r>
        <w:r>
          <w:rPr>
            <w:webHidden/>
          </w:rPr>
          <w:instrText xml:space="preserve"> PAGEREF _Toc452628327 \h </w:instrText>
        </w:r>
        <w:r>
          <w:rPr>
            <w:webHidden/>
          </w:rPr>
        </w:r>
        <w:r>
          <w:rPr>
            <w:webHidden/>
          </w:rPr>
          <w:fldChar w:fldCharType="separate"/>
        </w:r>
        <w:r>
          <w:rPr>
            <w:webHidden/>
          </w:rPr>
          <w:t>9</w:t>
        </w:r>
        <w:r>
          <w:rPr>
            <w:webHidden/>
          </w:rPr>
          <w:fldChar w:fldCharType="end"/>
        </w:r>
      </w:hyperlink>
    </w:p>
    <w:p w:rsidR="00756EB3" w:rsidRPr="00935B70" w:rsidRDefault="00756EB3">
      <w:pPr>
        <w:pStyle w:val="Inhopg4"/>
        <w:rPr>
          <w:rFonts w:ascii="Calibri" w:hAnsi="Calibri"/>
          <w:i w:val="0"/>
          <w:snapToGrid/>
          <w:kern w:val="0"/>
          <w:sz w:val="22"/>
          <w:szCs w:val="22"/>
          <w:lang w:val="nl-NL" w:eastAsia="nl-NL"/>
        </w:rPr>
      </w:pPr>
      <w:hyperlink w:anchor="_Toc452628328" w:history="1">
        <w:r w:rsidRPr="007B16D1">
          <w:rPr>
            <w:rStyle w:val="Hyperlink"/>
          </w:rPr>
          <w:t>2.3.1.2</w:t>
        </w:r>
        <w:r w:rsidRPr="00935B70">
          <w:rPr>
            <w:rFonts w:ascii="Calibri" w:hAnsi="Calibri"/>
            <w:i w:val="0"/>
            <w:snapToGrid/>
            <w:kern w:val="0"/>
            <w:sz w:val="22"/>
            <w:szCs w:val="22"/>
            <w:lang w:val="nl-NL" w:eastAsia="nl-NL"/>
          </w:rPr>
          <w:tab/>
        </w:r>
        <w:r w:rsidRPr="007B16D1">
          <w:rPr>
            <w:rStyle w:val="Hyperlink"/>
          </w:rPr>
          <w:t>Natuurlijk persoon</w:t>
        </w:r>
        <w:r>
          <w:rPr>
            <w:webHidden/>
          </w:rPr>
          <w:tab/>
        </w:r>
        <w:r>
          <w:rPr>
            <w:webHidden/>
          </w:rPr>
          <w:fldChar w:fldCharType="begin"/>
        </w:r>
        <w:r>
          <w:rPr>
            <w:webHidden/>
          </w:rPr>
          <w:instrText xml:space="preserve"> PAGEREF _Toc452628328 \h </w:instrText>
        </w:r>
        <w:r>
          <w:rPr>
            <w:webHidden/>
          </w:rPr>
        </w:r>
        <w:r>
          <w:rPr>
            <w:webHidden/>
          </w:rPr>
          <w:fldChar w:fldCharType="separate"/>
        </w:r>
        <w:r>
          <w:rPr>
            <w:webHidden/>
          </w:rPr>
          <w:t>10</w:t>
        </w:r>
        <w:r>
          <w:rPr>
            <w:webHidden/>
          </w:rPr>
          <w:fldChar w:fldCharType="end"/>
        </w:r>
      </w:hyperlink>
    </w:p>
    <w:p w:rsidR="00756EB3" w:rsidRPr="00935B70" w:rsidRDefault="00756EB3">
      <w:pPr>
        <w:pStyle w:val="Inhopg2"/>
        <w:rPr>
          <w:rFonts w:ascii="Calibri" w:hAnsi="Calibri"/>
          <w:snapToGrid/>
          <w:kern w:val="0"/>
          <w:sz w:val="22"/>
          <w:szCs w:val="22"/>
          <w:lang w:eastAsia="nl-NL"/>
        </w:rPr>
      </w:pPr>
      <w:hyperlink w:anchor="_Toc452628329" w:history="1">
        <w:r w:rsidRPr="007B16D1">
          <w:rPr>
            <w:rStyle w:val="Hyperlink"/>
          </w:rPr>
          <w:t>2.4</w:t>
        </w:r>
        <w:r w:rsidRPr="00935B70">
          <w:rPr>
            <w:rFonts w:ascii="Calibri" w:hAnsi="Calibri"/>
            <w:snapToGrid/>
            <w:kern w:val="0"/>
            <w:sz w:val="22"/>
            <w:szCs w:val="22"/>
            <w:lang w:eastAsia="nl-NL"/>
          </w:rPr>
          <w:tab/>
        </w:r>
        <w:r w:rsidRPr="007B16D1">
          <w:rPr>
            <w:rStyle w:val="Hyperlink"/>
          </w:rPr>
          <w:t>Volmachtgevers</w:t>
        </w:r>
        <w:r>
          <w:rPr>
            <w:webHidden/>
          </w:rPr>
          <w:tab/>
        </w:r>
        <w:r>
          <w:rPr>
            <w:webHidden/>
          </w:rPr>
          <w:fldChar w:fldCharType="begin"/>
        </w:r>
        <w:r>
          <w:rPr>
            <w:webHidden/>
          </w:rPr>
          <w:instrText xml:space="preserve"> PAGEREF _Toc452628329 \h </w:instrText>
        </w:r>
        <w:r>
          <w:rPr>
            <w:webHidden/>
          </w:rPr>
        </w:r>
        <w:r>
          <w:rPr>
            <w:webHidden/>
          </w:rPr>
          <w:fldChar w:fldCharType="separate"/>
        </w:r>
        <w:r>
          <w:rPr>
            <w:webHidden/>
          </w:rPr>
          <w:t>12</w:t>
        </w:r>
        <w:r>
          <w:rPr>
            <w:webHidden/>
          </w:rPr>
          <w:fldChar w:fldCharType="end"/>
        </w:r>
      </w:hyperlink>
    </w:p>
    <w:p w:rsidR="00756EB3" w:rsidRPr="00935B70" w:rsidRDefault="00756EB3">
      <w:pPr>
        <w:pStyle w:val="Inhopg3"/>
        <w:rPr>
          <w:rFonts w:ascii="Calibri" w:hAnsi="Calibri"/>
          <w:snapToGrid/>
          <w:kern w:val="0"/>
          <w:sz w:val="22"/>
          <w:szCs w:val="22"/>
          <w:lang w:eastAsia="nl-NL"/>
        </w:rPr>
      </w:pPr>
      <w:hyperlink w:anchor="_Toc452628330" w:history="1">
        <w:r w:rsidRPr="007B16D1">
          <w:rPr>
            <w:rStyle w:val="Hyperlink"/>
          </w:rPr>
          <w:t>2.4.1</w:t>
        </w:r>
        <w:r w:rsidRPr="00935B70">
          <w:rPr>
            <w:rFonts w:ascii="Calibri" w:hAnsi="Calibri"/>
            <w:snapToGrid/>
            <w:kern w:val="0"/>
            <w:sz w:val="22"/>
            <w:szCs w:val="22"/>
            <w:lang w:eastAsia="nl-NL"/>
          </w:rPr>
          <w:tab/>
        </w:r>
        <w:r w:rsidRPr="007B16D1">
          <w:rPr>
            <w:rStyle w:val="Hyperlink"/>
          </w:rPr>
          <w:t>Nummering</w:t>
        </w:r>
        <w:r>
          <w:rPr>
            <w:webHidden/>
          </w:rPr>
          <w:tab/>
        </w:r>
        <w:r>
          <w:rPr>
            <w:webHidden/>
          </w:rPr>
          <w:fldChar w:fldCharType="begin"/>
        </w:r>
        <w:r>
          <w:rPr>
            <w:webHidden/>
          </w:rPr>
          <w:instrText xml:space="preserve"> PAGEREF _Toc452628330 \h </w:instrText>
        </w:r>
        <w:r>
          <w:rPr>
            <w:webHidden/>
          </w:rPr>
        </w:r>
        <w:r>
          <w:rPr>
            <w:webHidden/>
          </w:rPr>
          <w:fldChar w:fldCharType="separate"/>
        </w:r>
        <w:r>
          <w:rPr>
            <w:webHidden/>
          </w:rPr>
          <w:t>12</w:t>
        </w:r>
        <w:r>
          <w:rPr>
            <w:webHidden/>
          </w:rPr>
          <w:fldChar w:fldCharType="end"/>
        </w:r>
      </w:hyperlink>
    </w:p>
    <w:p w:rsidR="00756EB3" w:rsidRPr="00935B70" w:rsidRDefault="00756EB3">
      <w:pPr>
        <w:pStyle w:val="Inhopg3"/>
        <w:rPr>
          <w:rFonts w:ascii="Calibri" w:hAnsi="Calibri"/>
          <w:snapToGrid/>
          <w:kern w:val="0"/>
          <w:sz w:val="22"/>
          <w:szCs w:val="22"/>
          <w:lang w:eastAsia="nl-NL"/>
        </w:rPr>
      </w:pPr>
      <w:hyperlink w:anchor="_Toc452628331" w:history="1">
        <w:r w:rsidRPr="007B16D1">
          <w:rPr>
            <w:rStyle w:val="Hyperlink"/>
          </w:rPr>
          <w:t>2.4.2</w:t>
        </w:r>
        <w:r w:rsidRPr="00935B70">
          <w:rPr>
            <w:rFonts w:ascii="Calibri" w:hAnsi="Calibri"/>
            <w:snapToGrid/>
            <w:kern w:val="0"/>
            <w:sz w:val="22"/>
            <w:szCs w:val="22"/>
            <w:lang w:eastAsia="nl-NL"/>
          </w:rPr>
          <w:tab/>
        </w:r>
        <w:r w:rsidRPr="007B16D1">
          <w:rPr>
            <w:rStyle w:val="Hyperlink"/>
          </w:rPr>
          <w:t>Personen</w:t>
        </w:r>
        <w:r>
          <w:rPr>
            <w:webHidden/>
          </w:rPr>
          <w:tab/>
        </w:r>
        <w:r>
          <w:rPr>
            <w:webHidden/>
          </w:rPr>
          <w:fldChar w:fldCharType="begin"/>
        </w:r>
        <w:r>
          <w:rPr>
            <w:webHidden/>
          </w:rPr>
          <w:instrText xml:space="preserve"> PAGEREF _Toc452628331 \h </w:instrText>
        </w:r>
        <w:r>
          <w:rPr>
            <w:webHidden/>
          </w:rPr>
        </w:r>
        <w:r>
          <w:rPr>
            <w:webHidden/>
          </w:rPr>
          <w:fldChar w:fldCharType="separate"/>
        </w:r>
        <w:r>
          <w:rPr>
            <w:webHidden/>
          </w:rPr>
          <w:t>12</w:t>
        </w:r>
        <w:r>
          <w:rPr>
            <w:webHidden/>
          </w:rPr>
          <w:fldChar w:fldCharType="end"/>
        </w:r>
      </w:hyperlink>
    </w:p>
    <w:p w:rsidR="00756EB3" w:rsidRPr="00935B70" w:rsidRDefault="00756EB3">
      <w:pPr>
        <w:pStyle w:val="Inhopg3"/>
        <w:rPr>
          <w:rFonts w:ascii="Calibri" w:hAnsi="Calibri"/>
          <w:snapToGrid/>
          <w:kern w:val="0"/>
          <w:sz w:val="22"/>
          <w:szCs w:val="22"/>
          <w:lang w:eastAsia="nl-NL"/>
        </w:rPr>
      </w:pPr>
      <w:hyperlink w:anchor="_Toc452628332" w:history="1">
        <w:r w:rsidRPr="007B16D1">
          <w:rPr>
            <w:rStyle w:val="Hyperlink"/>
          </w:rPr>
          <w:t>2.4.3</w:t>
        </w:r>
        <w:r w:rsidRPr="00935B70">
          <w:rPr>
            <w:rFonts w:ascii="Calibri" w:hAnsi="Calibri"/>
            <w:snapToGrid/>
            <w:kern w:val="0"/>
            <w:sz w:val="22"/>
            <w:szCs w:val="22"/>
            <w:lang w:eastAsia="nl-NL"/>
          </w:rPr>
          <w:tab/>
        </w:r>
        <w:r w:rsidRPr="007B16D1">
          <w:rPr>
            <w:rStyle w:val="Hyperlink"/>
          </w:rPr>
          <w:t>Keuzeblok Natuurlijk Persoon</w:t>
        </w:r>
        <w:r>
          <w:rPr>
            <w:webHidden/>
          </w:rPr>
          <w:tab/>
        </w:r>
        <w:r>
          <w:rPr>
            <w:webHidden/>
          </w:rPr>
          <w:fldChar w:fldCharType="begin"/>
        </w:r>
        <w:r>
          <w:rPr>
            <w:webHidden/>
          </w:rPr>
          <w:instrText xml:space="preserve"> PAGEREF _Toc452628332 \h </w:instrText>
        </w:r>
        <w:r>
          <w:rPr>
            <w:webHidden/>
          </w:rPr>
        </w:r>
        <w:r>
          <w:rPr>
            <w:webHidden/>
          </w:rPr>
          <w:fldChar w:fldCharType="separate"/>
        </w:r>
        <w:r>
          <w:rPr>
            <w:webHidden/>
          </w:rPr>
          <w:t>15</w:t>
        </w:r>
        <w:r>
          <w:rPr>
            <w:webHidden/>
          </w:rPr>
          <w:fldChar w:fldCharType="end"/>
        </w:r>
      </w:hyperlink>
    </w:p>
    <w:p w:rsidR="00756EB3" w:rsidRPr="00935B70" w:rsidRDefault="00756EB3">
      <w:pPr>
        <w:pStyle w:val="Inhopg4"/>
        <w:rPr>
          <w:rFonts w:ascii="Calibri" w:hAnsi="Calibri"/>
          <w:i w:val="0"/>
          <w:snapToGrid/>
          <w:kern w:val="0"/>
          <w:sz w:val="22"/>
          <w:szCs w:val="22"/>
          <w:lang w:val="nl-NL" w:eastAsia="nl-NL"/>
        </w:rPr>
      </w:pPr>
      <w:hyperlink w:anchor="_Toc452628333" w:history="1">
        <w:r w:rsidRPr="007B16D1">
          <w:rPr>
            <w:rStyle w:val="Hyperlink"/>
          </w:rPr>
          <w:t>2.4.3.1</w:t>
        </w:r>
        <w:r w:rsidRPr="00935B70">
          <w:rPr>
            <w:rFonts w:ascii="Calibri" w:hAnsi="Calibri"/>
            <w:i w:val="0"/>
            <w:snapToGrid/>
            <w:kern w:val="0"/>
            <w:sz w:val="22"/>
            <w:szCs w:val="22"/>
            <w:lang w:val="nl-NL" w:eastAsia="nl-NL"/>
          </w:rPr>
          <w:tab/>
        </w:r>
        <w:r w:rsidRPr="007B16D1">
          <w:rPr>
            <w:rStyle w:val="Hyperlink"/>
          </w:rPr>
          <w:t>Één persoon</w:t>
        </w:r>
        <w:r>
          <w:rPr>
            <w:webHidden/>
          </w:rPr>
          <w:tab/>
        </w:r>
        <w:r>
          <w:rPr>
            <w:webHidden/>
          </w:rPr>
          <w:fldChar w:fldCharType="begin"/>
        </w:r>
        <w:r>
          <w:rPr>
            <w:webHidden/>
          </w:rPr>
          <w:instrText xml:space="preserve"> PAGEREF _Toc452628333 \h </w:instrText>
        </w:r>
        <w:r>
          <w:rPr>
            <w:webHidden/>
          </w:rPr>
        </w:r>
        <w:r>
          <w:rPr>
            <w:webHidden/>
          </w:rPr>
          <w:fldChar w:fldCharType="separate"/>
        </w:r>
        <w:r>
          <w:rPr>
            <w:webHidden/>
          </w:rPr>
          <w:t>15</w:t>
        </w:r>
        <w:r>
          <w:rPr>
            <w:webHidden/>
          </w:rPr>
          <w:fldChar w:fldCharType="end"/>
        </w:r>
      </w:hyperlink>
    </w:p>
    <w:p w:rsidR="00756EB3" w:rsidRPr="00935B70" w:rsidRDefault="00756EB3">
      <w:pPr>
        <w:pStyle w:val="Inhopg4"/>
        <w:rPr>
          <w:rFonts w:ascii="Calibri" w:hAnsi="Calibri"/>
          <w:i w:val="0"/>
          <w:snapToGrid/>
          <w:kern w:val="0"/>
          <w:sz w:val="22"/>
          <w:szCs w:val="22"/>
          <w:lang w:val="nl-NL" w:eastAsia="nl-NL"/>
        </w:rPr>
      </w:pPr>
      <w:hyperlink w:anchor="_Toc452628334" w:history="1">
        <w:r w:rsidRPr="007B16D1">
          <w:rPr>
            <w:rStyle w:val="Hyperlink"/>
          </w:rPr>
          <w:t>2.4.3.2</w:t>
        </w:r>
        <w:r w:rsidRPr="00935B70">
          <w:rPr>
            <w:rFonts w:ascii="Calibri" w:hAnsi="Calibri"/>
            <w:i w:val="0"/>
            <w:snapToGrid/>
            <w:kern w:val="0"/>
            <w:sz w:val="22"/>
            <w:szCs w:val="22"/>
            <w:lang w:val="nl-NL" w:eastAsia="nl-NL"/>
          </w:rPr>
          <w:tab/>
        </w:r>
        <w:r w:rsidRPr="007B16D1">
          <w:rPr>
            <w:rStyle w:val="Hyperlink"/>
          </w:rPr>
          <w:t>Partners met gezamenlijke burgerlijke staat en woonadres</w:t>
        </w:r>
        <w:r>
          <w:rPr>
            <w:webHidden/>
          </w:rPr>
          <w:tab/>
        </w:r>
        <w:r>
          <w:rPr>
            <w:webHidden/>
          </w:rPr>
          <w:fldChar w:fldCharType="begin"/>
        </w:r>
        <w:r>
          <w:rPr>
            <w:webHidden/>
          </w:rPr>
          <w:instrText xml:space="preserve"> PAGEREF _Toc452628334 \h </w:instrText>
        </w:r>
        <w:r>
          <w:rPr>
            <w:webHidden/>
          </w:rPr>
        </w:r>
        <w:r>
          <w:rPr>
            <w:webHidden/>
          </w:rPr>
          <w:fldChar w:fldCharType="separate"/>
        </w:r>
        <w:r>
          <w:rPr>
            <w:webHidden/>
          </w:rPr>
          <w:t>16</w:t>
        </w:r>
        <w:r>
          <w:rPr>
            <w:webHidden/>
          </w:rPr>
          <w:fldChar w:fldCharType="end"/>
        </w:r>
      </w:hyperlink>
    </w:p>
    <w:p w:rsidR="00756EB3" w:rsidRPr="00935B70" w:rsidRDefault="00756EB3">
      <w:pPr>
        <w:pStyle w:val="Inhopg4"/>
        <w:rPr>
          <w:rFonts w:ascii="Calibri" w:hAnsi="Calibri"/>
          <w:i w:val="0"/>
          <w:snapToGrid/>
          <w:kern w:val="0"/>
          <w:sz w:val="22"/>
          <w:szCs w:val="22"/>
          <w:lang w:val="nl-NL" w:eastAsia="nl-NL"/>
        </w:rPr>
      </w:pPr>
      <w:hyperlink w:anchor="_Toc452628335" w:history="1">
        <w:r w:rsidRPr="007B16D1">
          <w:rPr>
            <w:rStyle w:val="Hyperlink"/>
          </w:rPr>
          <w:t>2.4.3.3</w:t>
        </w:r>
        <w:r w:rsidRPr="00935B70">
          <w:rPr>
            <w:rFonts w:ascii="Calibri" w:hAnsi="Calibri"/>
            <w:i w:val="0"/>
            <w:snapToGrid/>
            <w:kern w:val="0"/>
            <w:sz w:val="22"/>
            <w:szCs w:val="22"/>
            <w:lang w:val="nl-NL" w:eastAsia="nl-NL"/>
          </w:rPr>
          <w:tab/>
        </w:r>
        <w:r w:rsidRPr="007B16D1">
          <w:rPr>
            <w:rStyle w:val="Hyperlink"/>
          </w:rPr>
          <w:t>Partners met gezamenlijke burgerlijke staat en eigen woonadres</w:t>
        </w:r>
        <w:r>
          <w:rPr>
            <w:webHidden/>
          </w:rPr>
          <w:tab/>
        </w:r>
        <w:r>
          <w:rPr>
            <w:webHidden/>
          </w:rPr>
          <w:fldChar w:fldCharType="begin"/>
        </w:r>
        <w:r>
          <w:rPr>
            <w:webHidden/>
          </w:rPr>
          <w:instrText xml:space="preserve"> PAGEREF _Toc452628335 \h </w:instrText>
        </w:r>
        <w:r>
          <w:rPr>
            <w:webHidden/>
          </w:rPr>
        </w:r>
        <w:r>
          <w:rPr>
            <w:webHidden/>
          </w:rPr>
          <w:fldChar w:fldCharType="separate"/>
        </w:r>
        <w:r>
          <w:rPr>
            <w:webHidden/>
          </w:rPr>
          <w:t>18</w:t>
        </w:r>
        <w:r>
          <w:rPr>
            <w:webHidden/>
          </w:rPr>
          <w:fldChar w:fldCharType="end"/>
        </w:r>
      </w:hyperlink>
    </w:p>
    <w:p w:rsidR="00756EB3" w:rsidRPr="00935B70" w:rsidRDefault="00756EB3">
      <w:pPr>
        <w:pStyle w:val="Inhopg4"/>
        <w:rPr>
          <w:rFonts w:ascii="Calibri" w:hAnsi="Calibri"/>
          <w:i w:val="0"/>
          <w:snapToGrid/>
          <w:kern w:val="0"/>
          <w:sz w:val="22"/>
          <w:szCs w:val="22"/>
          <w:lang w:val="nl-NL" w:eastAsia="nl-NL"/>
        </w:rPr>
      </w:pPr>
      <w:hyperlink w:anchor="_Toc452628336" w:history="1">
        <w:r w:rsidRPr="007B16D1">
          <w:rPr>
            <w:rStyle w:val="Hyperlink"/>
          </w:rPr>
          <w:t>2.4.3.4</w:t>
        </w:r>
        <w:r w:rsidRPr="00935B70">
          <w:rPr>
            <w:rFonts w:ascii="Calibri" w:hAnsi="Calibri"/>
            <w:i w:val="0"/>
            <w:snapToGrid/>
            <w:kern w:val="0"/>
            <w:sz w:val="22"/>
            <w:szCs w:val="22"/>
            <w:lang w:val="nl-NL" w:eastAsia="nl-NL"/>
          </w:rPr>
          <w:tab/>
        </w:r>
        <w:r w:rsidRPr="007B16D1">
          <w:rPr>
            <w:rStyle w:val="Hyperlink"/>
          </w:rPr>
          <w:t>Twee of meer huisgenoten met gezamenlijk adres</w:t>
        </w:r>
        <w:r>
          <w:rPr>
            <w:webHidden/>
          </w:rPr>
          <w:tab/>
        </w:r>
        <w:r>
          <w:rPr>
            <w:webHidden/>
          </w:rPr>
          <w:fldChar w:fldCharType="begin"/>
        </w:r>
        <w:r>
          <w:rPr>
            <w:webHidden/>
          </w:rPr>
          <w:instrText xml:space="preserve"> PAGEREF _Toc452628336 \h </w:instrText>
        </w:r>
        <w:r>
          <w:rPr>
            <w:webHidden/>
          </w:rPr>
        </w:r>
        <w:r>
          <w:rPr>
            <w:webHidden/>
          </w:rPr>
          <w:fldChar w:fldCharType="separate"/>
        </w:r>
        <w:r>
          <w:rPr>
            <w:webHidden/>
          </w:rPr>
          <w:t>19</w:t>
        </w:r>
        <w:r>
          <w:rPr>
            <w:webHidden/>
          </w:rPr>
          <w:fldChar w:fldCharType="end"/>
        </w:r>
      </w:hyperlink>
    </w:p>
    <w:p w:rsidR="00756EB3" w:rsidRPr="00935B70" w:rsidRDefault="00756EB3">
      <w:pPr>
        <w:pStyle w:val="Inhopg3"/>
        <w:rPr>
          <w:rFonts w:ascii="Calibri" w:hAnsi="Calibri"/>
          <w:snapToGrid/>
          <w:kern w:val="0"/>
          <w:sz w:val="22"/>
          <w:szCs w:val="22"/>
          <w:lang w:eastAsia="nl-NL"/>
        </w:rPr>
      </w:pPr>
      <w:hyperlink w:anchor="_Toc452628337" w:history="1">
        <w:r w:rsidRPr="007B16D1">
          <w:rPr>
            <w:rStyle w:val="Hyperlink"/>
          </w:rPr>
          <w:t>2.4.4</w:t>
        </w:r>
        <w:r w:rsidRPr="00935B70">
          <w:rPr>
            <w:rFonts w:ascii="Calibri" w:hAnsi="Calibri"/>
            <w:snapToGrid/>
            <w:kern w:val="0"/>
            <w:sz w:val="22"/>
            <w:szCs w:val="22"/>
            <w:lang w:eastAsia="nl-NL"/>
          </w:rPr>
          <w:tab/>
        </w:r>
        <w:r w:rsidRPr="007B16D1">
          <w:rPr>
            <w:rStyle w:val="Hyperlink"/>
          </w:rPr>
          <w:t>Keuzeblok Niet Natuurlijk Persoon</w:t>
        </w:r>
        <w:r>
          <w:rPr>
            <w:webHidden/>
          </w:rPr>
          <w:tab/>
        </w:r>
        <w:r>
          <w:rPr>
            <w:webHidden/>
          </w:rPr>
          <w:fldChar w:fldCharType="begin"/>
        </w:r>
        <w:r>
          <w:rPr>
            <w:webHidden/>
          </w:rPr>
          <w:instrText xml:space="preserve"> PAGEREF _Toc452628337 \h </w:instrText>
        </w:r>
        <w:r>
          <w:rPr>
            <w:webHidden/>
          </w:rPr>
        </w:r>
        <w:r>
          <w:rPr>
            <w:webHidden/>
          </w:rPr>
          <w:fldChar w:fldCharType="separate"/>
        </w:r>
        <w:r>
          <w:rPr>
            <w:webHidden/>
          </w:rPr>
          <w:t>22</w:t>
        </w:r>
        <w:r>
          <w:rPr>
            <w:webHidden/>
          </w:rPr>
          <w:fldChar w:fldCharType="end"/>
        </w:r>
      </w:hyperlink>
    </w:p>
    <w:p w:rsidR="00756EB3" w:rsidRPr="00935B70" w:rsidRDefault="00756EB3">
      <w:pPr>
        <w:pStyle w:val="Inhopg2"/>
        <w:rPr>
          <w:rFonts w:ascii="Calibri" w:hAnsi="Calibri"/>
          <w:snapToGrid/>
          <w:kern w:val="0"/>
          <w:sz w:val="22"/>
          <w:szCs w:val="22"/>
          <w:lang w:eastAsia="nl-NL"/>
        </w:rPr>
      </w:pPr>
      <w:hyperlink w:anchor="_Toc452628338" w:history="1">
        <w:r w:rsidRPr="007B16D1">
          <w:rPr>
            <w:rStyle w:val="Hyperlink"/>
          </w:rPr>
          <w:t>2.5</w:t>
        </w:r>
        <w:r w:rsidRPr="00935B70">
          <w:rPr>
            <w:rFonts w:ascii="Calibri" w:hAnsi="Calibri"/>
            <w:snapToGrid/>
            <w:kern w:val="0"/>
            <w:sz w:val="22"/>
            <w:szCs w:val="22"/>
            <w:lang w:eastAsia="nl-NL"/>
          </w:rPr>
          <w:tab/>
        </w:r>
        <w:r w:rsidRPr="007B16D1">
          <w:rPr>
            <w:rStyle w:val="Hyperlink"/>
          </w:rPr>
          <w:t>Gevolmachtigde Rechthebbenden</w:t>
        </w:r>
        <w:r>
          <w:rPr>
            <w:webHidden/>
          </w:rPr>
          <w:tab/>
        </w:r>
        <w:r>
          <w:rPr>
            <w:webHidden/>
          </w:rPr>
          <w:fldChar w:fldCharType="begin"/>
        </w:r>
        <w:r>
          <w:rPr>
            <w:webHidden/>
          </w:rPr>
          <w:instrText xml:space="preserve"> PAGEREF _Toc452628338 \h </w:instrText>
        </w:r>
        <w:r>
          <w:rPr>
            <w:webHidden/>
          </w:rPr>
        </w:r>
        <w:r>
          <w:rPr>
            <w:webHidden/>
          </w:rPr>
          <w:fldChar w:fldCharType="separate"/>
        </w:r>
        <w:r>
          <w:rPr>
            <w:webHidden/>
          </w:rPr>
          <w:t>24</w:t>
        </w:r>
        <w:r>
          <w:rPr>
            <w:webHidden/>
          </w:rPr>
          <w:fldChar w:fldCharType="end"/>
        </w:r>
      </w:hyperlink>
    </w:p>
    <w:p w:rsidR="00756EB3" w:rsidRPr="00935B70" w:rsidRDefault="00756EB3">
      <w:pPr>
        <w:pStyle w:val="Inhopg2"/>
        <w:rPr>
          <w:rFonts w:ascii="Calibri" w:hAnsi="Calibri"/>
          <w:snapToGrid/>
          <w:kern w:val="0"/>
          <w:sz w:val="22"/>
          <w:szCs w:val="22"/>
          <w:lang w:eastAsia="nl-NL"/>
        </w:rPr>
      </w:pPr>
      <w:hyperlink w:anchor="_Toc452628339" w:history="1">
        <w:r w:rsidRPr="007B16D1">
          <w:rPr>
            <w:rStyle w:val="Hyperlink"/>
          </w:rPr>
          <w:t>2.6</w:t>
        </w:r>
        <w:r w:rsidRPr="00935B70">
          <w:rPr>
            <w:rFonts w:ascii="Calibri" w:hAnsi="Calibri"/>
            <w:snapToGrid/>
            <w:kern w:val="0"/>
            <w:sz w:val="22"/>
            <w:szCs w:val="22"/>
            <w:lang w:eastAsia="nl-NL"/>
          </w:rPr>
          <w:tab/>
        </w:r>
        <w:r w:rsidRPr="007B16D1">
          <w:rPr>
            <w:rStyle w:val="Hyperlink"/>
          </w:rPr>
          <w:t>Rechthebbenden</w:t>
        </w:r>
        <w:r>
          <w:rPr>
            <w:webHidden/>
          </w:rPr>
          <w:tab/>
        </w:r>
        <w:r>
          <w:rPr>
            <w:webHidden/>
          </w:rPr>
          <w:fldChar w:fldCharType="begin"/>
        </w:r>
        <w:r>
          <w:rPr>
            <w:webHidden/>
          </w:rPr>
          <w:instrText xml:space="preserve"> PAGEREF _Toc452628339 \h </w:instrText>
        </w:r>
        <w:r>
          <w:rPr>
            <w:webHidden/>
          </w:rPr>
        </w:r>
        <w:r>
          <w:rPr>
            <w:webHidden/>
          </w:rPr>
          <w:fldChar w:fldCharType="separate"/>
        </w:r>
        <w:r>
          <w:rPr>
            <w:webHidden/>
          </w:rPr>
          <w:t>24</w:t>
        </w:r>
        <w:r>
          <w:rPr>
            <w:webHidden/>
          </w:rPr>
          <w:fldChar w:fldCharType="end"/>
        </w:r>
      </w:hyperlink>
    </w:p>
    <w:p w:rsidR="00756EB3" w:rsidRPr="00935B70" w:rsidRDefault="00756EB3">
      <w:pPr>
        <w:pStyle w:val="Inhopg2"/>
        <w:rPr>
          <w:rFonts w:ascii="Calibri" w:hAnsi="Calibri"/>
          <w:snapToGrid/>
          <w:kern w:val="0"/>
          <w:sz w:val="22"/>
          <w:szCs w:val="22"/>
          <w:lang w:eastAsia="nl-NL"/>
        </w:rPr>
      </w:pPr>
      <w:hyperlink w:anchor="_Toc452628340" w:history="1">
        <w:r w:rsidRPr="007B16D1">
          <w:rPr>
            <w:rStyle w:val="Hyperlink"/>
          </w:rPr>
          <w:t>2.7</w:t>
        </w:r>
        <w:r w:rsidRPr="00935B70">
          <w:rPr>
            <w:rFonts w:ascii="Calibri" w:hAnsi="Calibri"/>
            <w:snapToGrid/>
            <w:kern w:val="0"/>
            <w:sz w:val="22"/>
            <w:szCs w:val="22"/>
            <w:lang w:eastAsia="nl-NL"/>
          </w:rPr>
          <w:tab/>
        </w:r>
        <w:r w:rsidRPr="007B16D1">
          <w:rPr>
            <w:rStyle w:val="Hyperlink"/>
          </w:rPr>
          <w:t>Volmachtverlening</w:t>
        </w:r>
        <w:r>
          <w:rPr>
            <w:webHidden/>
          </w:rPr>
          <w:tab/>
        </w:r>
        <w:r>
          <w:rPr>
            <w:webHidden/>
          </w:rPr>
          <w:fldChar w:fldCharType="begin"/>
        </w:r>
        <w:r>
          <w:rPr>
            <w:webHidden/>
          </w:rPr>
          <w:instrText xml:space="preserve"> PAGEREF _Toc452628340 \h </w:instrText>
        </w:r>
        <w:r>
          <w:rPr>
            <w:webHidden/>
          </w:rPr>
        </w:r>
        <w:r>
          <w:rPr>
            <w:webHidden/>
          </w:rPr>
          <w:fldChar w:fldCharType="separate"/>
        </w:r>
        <w:r>
          <w:rPr>
            <w:webHidden/>
          </w:rPr>
          <w:t>26</w:t>
        </w:r>
        <w:r>
          <w:rPr>
            <w:webHidden/>
          </w:rPr>
          <w:fldChar w:fldCharType="end"/>
        </w:r>
      </w:hyperlink>
    </w:p>
    <w:p w:rsidR="00756EB3" w:rsidRPr="00935B70" w:rsidRDefault="00756EB3">
      <w:pPr>
        <w:pStyle w:val="Inhopg2"/>
        <w:rPr>
          <w:rFonts w:ascii="Calibri" w:hAnsi="Calibri"/>
          <w:snapToGrid/>
          <w:kern w:val="0"/>
          <w:sz w:val="22"/>
          <w:szCs w:val="22"/>
          <w:lang w:eastAsia="nl-NL"/>
        </w:rPr>
      </w:pPr>
      <w:hyperlink w:anchor="_Toc452628341" w:history="1">
        <w:r w:rsidRPr="007B16D1">
          <w:rPr>
            <w:rStyle w:val="Hyperlink"/>
          </w:rPr>
          <w:t>2.8</w:t>
        </w:r>
        <w:r w:rsidRPr="00935B70">
          <w:rPr>
            <w:rFonts w:ascii="Calibri" w:hAnsi="Calibri"/>
            <w:snapToGrid/>
            <w:kern w:val="0"/>
            <w:sz w:val="22"/>
            <w:szCs w:val="22"/>
            <w:lang w:eastAsia="nl-NL"/>
          </w:rPr>
          <w:tab/>
        </w:r>
        <w:r w:rsidRPr="007B16D1">
          <w:rPr>
            <w:rStyle w:val="Hyperlink"/>
          </w:rPr>
          <w:t>Soort doorhaling</w:t>
        </w:r>
        <w:r>
          <w:rPr>
            <w:webHidden/>
          </w:rPr>
          <w:tab/>
        </w:r>
        <w:r>
          <w:rPr>
            <w:webHidden/>
          </w:rPr>
          <w:fldChar w:fldCharType="begin"/>
        </w:r>
        <w:r>
          <w:rPr>
            <w:webHidden/>
          </w:rPr>
          <w:instrText xml:space="preserve"> PAGEREF _Toc452628341 \h </w:instrText>
        </w:r>
        <w:r>
          <w:rPr>
            <w:webHidden/>
          </w:rPr>
        </w:r>
        <w:r>
          <w:rPr>
            <w:webHidden/>
          </w:rPr>
          <w:fldChar w:fldCharType="separate"/>
        </w:r>
        <w:r>
          <w:rPr>
            <w:webHidden/>
          </w:rPr>
          <w:t>27</w:t>
        </w:r>
        <w:r>
          <w:rPr>
            <w:webHidden/>
          </w:rPr>
          <w:fldChar w:fldCharType="end"/>
        </w:r>
      </w:hyperlink>
    </w:p>
    <w:p w:rsidR="00756EB3" w:rsidRPr="00935B70" w:rsidRDefault="00756EB3">
      <w:pPr>
        <w:pStyle w:val="Inhopg3"/>
        <w:rPr>
          <w:rFonts w:ascii="Calibri" w:hAnsi="Calibri"/>
          <w:snapToGrid/>
          <w:kern w:val="0"/>
          <w:sz w:val="22"/>
          <w:szCs w:val="22"/>
          <w:lang w:eastAsia="nl-NL"/>
        </w:rPr>
      </w:pPr>
      <w:hyperlink w:anchor="_Toc452628342" w:history="1">
        <w:r w:rsidRPr="007B16D1">
          <w:rPr>
            <w:rStyle w:val="Hyperlink"/>
          </w:rPr>
          <w:t>2.8.1</w:t>
        </w:r>
        <w:r w:rsidRPr="00935B70">
          <w:rPr>
            <w:rFonts w:ascii="Calibri" w:hAnsi="Calibri"/>
            <w:snapToGrid/>
            <w:kern w:val="0"/>
            <w:sz w:val="22"/>
            <w:szCs w:val="22"/>
            <w:lang w:eastAsia="nl-NL"/>
          </w:rPr>
          <w:tab/>
        </w:r>
        <w:r w:rsidRPr="007B16D1">
          <w:rPr>
            <w:rStyle w:val="Hyperlink"/>
          </w:rPr>
          <w:t>Afstand hypotheekrecht</w:t>
        </w:r>
        <w:r>
          <w:rPr>
            <w:webHidden/>
          </w:rPr>
          <w:tab/>
        </w:r>
        <w:r>
          <w:rPr>
            <w:webHidden/>
          </w:rPr>
          <w:fldChar w:fldCharType="begin"/>
        </w:r>
        <w:r>
          <w:rPr>
            <w:webHidden/>
          </w:rPr>
          <w:instrText xml:space="preserve"> PAGEREF _Toc452628342 \h </w:instrText>
        </w:r>
        <w:r>
          <w:rPr>
            <w:webHidden/>
          </w:rPr>
        </w:r>
        <w:r>
          <w:rPr>
            <w:webHidden/>
          </w:rPr>
          <w:fldChar w:fldCharType="separate"/>
        </w:r>
        <w:r>
          <w:rPr>
            <w:webHidden/>
          </w:rPr>
          <w:t>27</w:t>
        </w:r>
        <w:r>
          <w:rPr>
            <w:webHidden/>
          </w:rPr>
          <w:fldChar w:fldCharType="end"/>
        </w:r>
      </w:hyperlink>
    </w:p>
    <w:p w:rsidR="00756EB3" w:rsidRPr="00935B70" w:rsidRDefault="00756EB3">
      <w:pPr>
        <w:pStyle w:val="Inhopg3"/>
        <w:rPr>
          <w:rFonts w:ascii="Calibri" w:hAnsi="Calibri"/>
          <w:snapToGrid/>
          <w:kern w:val="0"/>
          <w:sz w:val="22"/>
          <w:szCs w:val="22"/>
          <w:lang w:eastAsia="nl-NL"/>
        </w:rPr>
      </w:pPr>
      <w:hyperlink w:anchor="_Toc452628343" w:history="1">
        <w:r w:rsidRPr="007B16D1">
          <w:rPr>
            <w:rStyle w:val="Hyperlink"/>
          </w:rPr>
          <w:t>2.8.2</w:t>
        </w:r>
        <w:r w:rsidRPr="00935B70">
          <w:rPr>
            <w:rFonts w:ascii="Calibri" w:hAnsi="Calibri"/>
            <w:snapToGrid/>
            <w:kern w:val="0"/>
            <w:sz w:val="22"/>
            <w:szCs w:val="22"/>
            <w:lang w:eastAsia="nl-NL"/>
          </w:rPr>
          <w:tab/>
        </w:r>
        <w:r w:rsidRPr="007B16D1">
          <w:rPr>
            <w:rStyle w:val="Hyperlink"/>
          </w:rPr>
          <w:t>Opzegging hypotheekrecht</w:t>
        </w:r>
        <w:r>
          <w:rPr>
            <w:webHidden/>
          </w:rPr>
          <w:tab/>
        </w:r>
        <w:r>
          <w:rPr>
            <w:webHidden/>
          </w:rPr>
          <w:fldChar w:fldCharType="begin"/>
        </w:r>
        <w:r>
          <w:rPr>
            <w:webHidden/>
          </w:rPr>
          <w:instrText xml:space="preserve"> PAGEREF _Toc452628343 \h </w:instrText>
        </w:r>
        <w:r>
          <w:rPr>
            <w:webHidden/>
          </w:rPr>
        </w:r>
        <w:r>
          <w:rPr>
            <w:webHidden/>
          </w:rPr>
          <w:fldChar w:fldCharType="separate"/>
        </w:r>
        <w:r>
          <w:rPr>
            <w:webHidden/>
          </w:rPr>
          <w:t>35</w:t>
        </w:r>
        <w:r>
          <w:rPr>
            <w:webHidden/>
          </w:rPr>
          <w:fldChar w:fldCharType="end"/>
        </w:r>
      </w:hyperlink>
    </w:p>
    <w:p w:rsidR="00756EB3" w:rsidRPr="00935B70" w:rsidRDefault="00756EB3">
      <w:pPr>
        <w:pStyle w:val="Inhopg3"/>
        <w:rPr>
          <w:rFonts w:ascii="Calibri" w:hAnsi="Calibri"/>
          <w:snapToGrid/>
          <w:kern w:val="0"/>
          <w:sz w:val="22"/>
          <w:szCs w:val="22"/>
          <w:lang w:eastAsia="nl-NL"/>
        </w:rPr>
      </w:pPr>
      <w:hyperlink w:anchor="_Toc452628344" w:history="1">
        <w:r w:rsidRPr="007B16D1">
          <w:rPr>
            <w:rStyle w:val="Hyperlink"/>
          </w:rPr>
          <w:t>2.8.3</w:t>
        </w:r>
        <w:r w:rsidRPr="00935B70">
          <w:rPr>
            <w:rFonts w:ascii="Calibri" w:hAnsi="Calibri"/>
            <w:snapToGrid/>
            <w:kern w:val="0"/>
            <w:sz w:val="22"/>
            <w:szCs w:val="22"/>
            <w:lang w:eastAsia="nl-NL"/>
          </w:rPr>
          <w:tab/>
        </w:r>
        <w:r w:rsidRPr="007B16D1">
          <w:rPr>
            <w:rStyle w:val="Hyperlink"/>
          </w:rPr>
          <w:t>Vervallenverklaring</w:t>
        </w:r>
        <w:r>
          <w:rPr>
            <w:webHidden/>
          </w:rPr>
          <w:tab/>
        </w:r>
        <w:r>
          <w:rPr>
            <w:webHidden/>
          </w:rPr>
          <w:fldChar w:fldCharType="begin"/>
        </w:r>
        <w:r>
          <w:rPr>
            <w:webHidden/>
          </w:rPr>
          <w:instrText xml:space="preserve"> PAGEREF _Toc452628344 \h </w:instrText>
        </w:r>
        <w:r>
          <w:rPr>
            <w:webHidden/>
          </w:rPr>
        </w:r>
        <w:r>
          <w:rPr>
            <w:webHidden/>
          </w:rPr>
          <w:fldChar w:fldCharType="separate"/>
        </w:r>
        <w:r>
          <w:rPr>
            <w:webHidden/>
          </w:rPr>
          <w:t>40</w:t>
        </w:r>
        <w:r>
          <w:rPr>
            <w:webHidden/>
          </w:rPr>
          <w:fldChar w:fldCharType="end"/>
        </w:r>
      </w:hyperlink>
    </w:p>
    <w:p w:rsidR="00756EB3" w:rsidRPr="00935B70" w:rsidRDefault="00756EB3">
      <w:pPr>
        <w:pStyle w:val="Inhopg2"/>
        <w:rPr>
          <w:rFonts w:ascii="Calibri" w:hAnsi="Calibri"/>
          <w:snapToGrid/>
          <w:kern w:val="0"/>
          <w:sz w:val="22"/>
          <w:szCs w:val="22"/>
          <w:lang w:eastAsia="nl-NL"/>
        </w:rPr>
      </w:pPr>
      <w:hyperlink w:anchor="_Toc452628345" w:history="1">
        <w:r w:rsidRPr="007B16D1">
          <w:rPr>
            <w:rStyle w:val="Hyperlink"/>
          </w:rPr>
          <w:t>2.9</w:t>
        </w:r>
        <w:r w:rsidRPr="00935B70">
          <w:rPr>
            <w:rFonts w:ascii="Calibri" w:hAnsi="Calibri"/>
            <w:snapToGrid/>
            <w:kern w:val="0"/>
            <w:sz w:val="22"/>
            <w:szCs w:val="22"/>
            <w:lang w:eastAsia="nl-NL"/>
          </w:rPr>
          <w:tab/>
        </w:r>
        <w:r w:rsidRPr="007B16D1">
          <w:rPr>
            <w:rStyle w:val="Hyperlink"/>
          </w:rPr>
          <w:t>Overige verklaringen</w:t>
        </w:r>
        <w:r>
          <w:rPr>
            <w:webHidden/>
          </w:rPr>
          <w:tab/>
        </w:r>
        <w:r>
          <w:rPr>
            <w:webHidden/>
          </w:rPr>
          <w:fldChar w:fldCharType="begin"/>
        </w:r>
        <w:r>
          <w:rPr>
            <w:webHidden/>
          </w:rPr>
          <w:instrText xml:space="preserve"> PAGEREF _Toc452628345 \h </w:instrText>
        </w:r>
        <w:r>
          <w:rPr>
            <w:webHidden/>
          </w:rPr>
        </w:r>
        <w:r>
          <w:rPr>
            <w:webHidden/>
          </w:rPr>
          <w:fldChar w:fldCharType="separate"/>
        </w:r>
        <w:r>
          <w:rPr>
            <w:webHidden/>
          </w:rPr>
          <w:t>44</w:t>
        </w:r>
        <w:r>
          <w:rPr>
            <w:webHidden/>
          </w:rPr>
          <w:fldChar w:fldCharType="end"/>
        </w:r>
      </w:hyperlink>
    </w:p>
    <w:p w:rsidR="00756EB3" w:rsidRPr="00935B70" w:rsidRDefault="00756EB3">
      <w:pPr>
        <w:pStyle w:val="Inhopg2"/>
        <w:rPr>
          <w:rFonts w:ascii="Calibri" w:hAnsi="Calibri"/>
          <w:snapToGrid/>
          <w:kern w:val="0"/>
          <w:sz w:val="22"/>
          <w:szCs w:val="22"/>
          <w:lang w:eastAsia="nl-NL"/>
        </w:rPr>
      </w:pPr>
      <w:hyperlink w:anchor="_Toc452628346" w:history="1">
        <w:r w:rsidRPr="007B16D1">
          <w:rPr>
            <w:rStyle w:val="Hyperlink"/>
          </w:rPr>
          <w:t>2.10</w:t>
        </w:r>
        <w:r w:rsidRPr="00935B70">
          <w:rPr>
            <w:rFonts w:ascii="Calibri" w:hAnsi="Calibri"/>
            <w:snapToGrid/>
            <w:kern w:val="0"/>
            <w:sz w:val="22"/>
            <w:szCs w:val="22"/>
            <w:lang w:eastAsia="nl-NL"/>
          </w:rPr>
          <w:tab/>
        </w:r>
        <w:r w:rsidRPr="007B16D1">
          <w:rPr>
            <w:rStyle w:val="Hyperlink"/>
          </w:rPr>
          <w:t>Woonplaatskeuze</w:t>
        </w:r>
        <w:r>
          <w:rPr>
            <w:webHidden/>
          </w:rPr>
          <w:tab/>
        </w:r>
        <w:r>
          <w:rPr>
            <w:webHidden/>
          </w:rPr>
          <w:fldChar w:fldCharType="begin"/>
        </w:r>
        <w:r>
          <w:rPr>
            <w:webHidden/>
          </w:rPr>
          <w:instrText xml:space="preserve"> PAGEREF _Toc452628346 \h </w:instrText>
        </w:r>
        <w:r>
          <w:rPr>
            <w:webHidden/>
          </w:rPr>
        </w:r>
        <w:r>
          <w:rPr>
            <w:webHidden/>
          </w:rPr>
          <w:fldChar w:fldCharType="separate"/>
        </w:r>
        <w:r>
          <w:rPr>
            <w:webHidden/>
          </w:rPr>
          <w:t>45</w:t>
        </w:r>
        <w:r>
          <w:rPr>
            <w:webHidden/>
          </w:rPr>
          <w:fldChar w:fldCharType="end"/>
        </w:r>
      </w:hyperlink>
    </w:p>
    <w:p w:rsidR="00756EB3" w:rsidRPr="00935B70" w:rsidRDefault="00756EB3">
      <w:pPr>
        <w:pStyle w:val="Inhopg2"/>
        <w:rPr>
          <w:rFonts w:ascii="Calibri" w:hAnsi="Calibri"/>
          <w:snapToGrid/>
          <w:kern w:val="0"/>
          <w:sz w:val="22"/>
          <w:szCs w:val="22"/>
          <w:lang w:eastAsia="nl-NL"/>
        </w:rPr>
      </w:pPr>
      <w:hyperlink w:anchor="_Toc452628347" w:history="1">
        <w:r w:rsidRPr="007B16D1">
          <w:rPr>
            <w:rStyle w:val="Hyperlink"/>
          </w:rPr>
          <w:t>2.11</w:t>
        </w:r>
        <w:r w:rsidRPr="00935B70">
          <w:rPr>
            <w:rFonts w:ascii="Calibri" w:hAnsi="Calibri"/>
            <w:snapToGrid/>
            <w:kern w:val="0"/>
            <w:sz w:val="22"/>
            <w:szCs w:val="22"/>
            <w:lang w:eastAsia="nl-NL"/>
          </w:rPr>
          <w:tab/>
        </w:r>
        <w:r w:rsidRPr="007B16D1">
          <w:rPr>
            <w:rStyle w:val="Hyperlink"/>
          </w:rPr>
          <w:t>Identiteit personen</w:t>
        </w:r>
        <w:r>
          <w:rPr>
            <w:webHidden/>
          </w:rPr>
          <w:tab/>
        </w:r>
        <w:r>
          <w:rPr>
            <w:webHidden/>
          </w:rPr>
          <w:fldChar w:fldCharType="begin"/>
        </w:r>
        <w:r>
          <w:rPr>
            <w:webHidden/>
          </w:rPr>
          <w:instrText xml:space="preserve"> PAGEREF _Toc452628347 \h </w:instrText>
        </w:r>
        <w:r>
          <w:rPr>
            <w:webHidden/>
          </w:rPr>
        </w:r>
        <w:r>
          <w:rPr>
            <w:webHidden/>
          </w:rPr>
          <w:fldChar w:fldCharType="separate"/>
        </w:r>
        <w:r>
          <w:rPr>
            <w:webHidden/>
          </w:rPr>
          <w:t>45</w:t>
        </w:r>
        <w:r>
          <w:rPr>
            <w:webHidden/>
          </w:rPr>
          <w:fldChar w:fldCharType="end"/>
        </w:r>
      </w:hyperlink>
    </w:p>
    <w:p w:rsidR="00756EB3" w:rsidRPr="00935B70" w:rsidRDefault="00756EB3">
      <w:pPr>
        <w:pStyle w:val="Inhopg2"/>
        <w:rPr>
          <w:rFonts w:ascii="Calibri" w:hAnsi="Calibri"/>
          <w:snapToGrid/>
          <w:kern w:val="0"/>
          <w:sz w:val="22"/>
          <w:szCs w:val="22"/>
          <w:lang w:eastAsia="nl-NL"/>
        </w:rPr>
      </w:pPr>
      <w:hyperlink w:anchor="_Toc452628348" w:history="1">
        <w:r w:rsidRPr="007B16D1">
          <w:rPr>
            <w:rStyle w:val="Hyperlink"/>
          </w:rPr>
          <w:t>2.12</w:t>
        </w:r>
        <w:r w:rsidRPr="00935B70">
          <w:rPr>
            <w:rFonts w:ascii="Calibri" w:hAnsi="Calibri"/>
            <w:snapToGrid/>
            <w:kern w:val="0"/>
            <w:sz w:val="22"/>
            <w:szCs w:val="22"/>
            <w:lang w:eastAsia="nl-NL"/>
          </w:rPr>
          <w:tab/>
        </w:r>
        <w:r w:rsidRPr="007B16D1">
          <w:rPr>
            <w:rStyle w:val="Hyperlink"/>
          </w:rPr>
          <w:t>Passeren akte</w:t>
        </w:r>
        <w:r>
          <w:rPr>
            <w:webHidden/>
          </w:rPr>
          <w:tab/>
        </w:r>
        <w:r>
          <w:rPr>
            <w:webHidden/>
          </w:rPr>
          <w:fldChar w:fldCharType="begin"/>
        </w:r>
        <w:r>
          <w:rPr>
            <w:webHidden/>
          </w:rPr>
          <w:instrText xml:space="preserve"> PAGEREF _Toc452628348 \h </w:instrText>
        </w:r>
        <w:r>
          <w:rPr>
            <w:webHidden/>
          </w:rPr>
        </w:r>
        <w:r>
          <w:rPr>
            <w:webHidden/>
          </w:rPr>
          <w:fldChar w:fldCharType="separate"/>
        </w:r>
        <w:r>
          <w:rPr>
            <w:webHidden/>
          </w:rPr>
          <w:t>46</w:t>
        </w:r>
        <w:r>
          <w:rPr>
            <w:webHidden/>
          </w:rPr>
          <w:fldChar w:fldCharType="end"/>
        </w:r>
      </w:hyperlink>
    </w:p>
    <w:p w:rsidR="00756EB3" w:rsidRPr="00935B70" w:rsidRDefault="00756EB3">
      <w:pPr>
        <w:pStyle w:val="Inhopg2"/>
        <w:rPr>
          <w:rFonts w:ascii="Calibri" w:hAnsi="Calibri"/>
          <w:snapToGrid/>
          <w:kern w:val="0"/>
          <w:sz w:val="22"/>
          <w:szCs w:val="22"/>
          <w:lang w:eastAsia="nl-NL"/>
        </w:rPr>
      </w:pPr>
      <w:hyperlink w:anchor="_Toc452628349" w:history="1">
        <w:r w:rsidRPr="007B16D1">
          <w:rPr>
            <w:rStyle w:val="Hyperlink"/>
          </w:rPr>
          <w:t>2.13</w:t>
        </w:r>
        <w:r w:rsidRPr="00935B70">
          <w:rPr>
            <w:rFonts w:ascii="Calibri" w:hAnsi="Calibri"/>
            <w:snapToGrid/>
            <w:kern w:val="0"/>
            <w:sz w:val="22"/>
            <w:szCs w:val="22"/>
            <w:lang w:eastAsia="nl-NL"/>
          </w:rPr>
          <w:tab/>
        </w:r>
        <w:r w:rsidRPr="007B16D1">
          <w:rPr>
            <w:rStyle w:val="Hyperlink"/>
          </w:rPr>
          <w:t>Voorbeelden nummering in comparitie en in soort doorhaling</w:t>
        </w:r>
        <w:r>
          <w:rPr>
            <w:webHidden/>
          </w:rPr>
          <w:tab/>
        </w:r>
        <w:r>
          <w:rPr>
            <w:webHidden/>
          </w:rPr>
          <w:fldChar w:fldCharType="begin"/>
        </w:r>
        <w:r>
          <w:rPr>
            <w:webHidden/>
          </w:rPr>
          <w:instrText xml:space="preserve"> PAGEREF _Toc452628349 \h </w:instrText>
        </w:r>
        <w:r>
          <w:rPr>
            <w:webHidden/>
          </w:rPr>
        </w:r>
        <w:r>
          <w:rPr>
            <w:webHidden/>
          </w:rPr>
          <w:fldChar w:fldCharType="separate"/>
        </w:r>
        <w:r>
          <w:rPr>
            <w:webHidden/>
          </w:rPr>
          <w:t>48</w:t>
        </w:r>
        <w:r>
          <w:rPr>
            <w:webHidden/>
          </w:rPr>
          <w:fldChar w:fldCharType="end"/>
        </w:r>
      </w:hyperlink>
    </w:p>
    <w:p w:rsidR="00451606" w:rsidRDefault="00335460">
      <w:pPr>
        <w:pStyle w:val="Koptekst"/>
        <w:tabs>
          <w:tab w:val="clear" w:pos="4536"/>
          <w:tab w:val="clear" w:pos="9072"/>
        </w:tabs>
      </w:pPr>
      <w:r>
        <w:fldChar w:fldCharType="end"/>
      </w:r>
    </w:p>
    <w:p w:rsidR="00451606" w:rsidRDefault="00451606">
      <w:pPr>
        <w:pStyle w:val="Koptekst"/>
        <w:tabs>
          <w:tab w:val="clear" w:pos="4536"/>
          <w:tab w:val="clear" w:pos="9072"/>
        </w:tabs>
      </w:pPr>
    </w:p>
    <w:p w:rsidR="00451606" w:rsidRDefault="00451606">
      <w:pPr>
        <w:pStyle w:val="Koptekst"/>
        <w:tabs>
          <w:tab w:val="clear" w:pos="4536"/>
          <w:tab w:val="clear" w:pos="9072"/>
        </w:tabs>
        <w:sectPr w:rsidR="00451606">
          <w:footerReference w:type="default" r:id="rId13"/>
          <w:headerReference w:type="first" r:id="rId14"/>
          <w:pgSz w:w="11906" w:h="16838" w:code="9"/>
          <w:pgMar w:top="2948" w:right="1304" w:bottom="1985" w:left="1814" w:header="567" w:footer="431" w:gutter="0"/>
          <w:cols w:space="708"/>
        </w:sectPr>
      </w:pPr>
    </w:p>
    <w:p w:rsidR="00335460" w:rsidRDefault="00335460" w:rsidP="001C6B48">
      <w:pPr>
        <w:pStyle w:val="Kop1"/>
        <w:widowControl w:val="0"/>
        <w:tabs>
          <w:tab w:val="clear" w:pos="680"/>
        </w:tabs>
        <w:overflowPunct/>
        <w:autoSpaceDE/>
        <w:autoSpaceDN/>
        <w:adjustRightInd/>
        <w:spacing w:before="120" w:line="240" w:lineRule="atLeast"/>
        <w:ind w:left="0" w:firstLine="0"/>
        <w:textAlignment w:val="auto"/>
        <w:rPr>
          <w:lang w:val="nl-NL"/>
        </w:rPr>
      </w:pPr>
      <w:bookmarkStart w:id="11" w:name="bmStartpunt"/>
      <w:bookmarkStart w:id="12" w:name="_Toc498316301"/>
      <w:bookmarkStart w:id="13" w:name="_Toc276321552"/>
      <w:bookmarkStart w:id="14" w:name="_Toc278205521"/>
      <w:bookmarkStart w:id="15" w:name="_Toc452628317"/>
      <w:bookmarkEnd w:id="11"/>
      <w:bookmarkEnd w:id="12"/>
      <w:r>
        <w:rPr>
          <w:lang w:val="nl-NL"/>
        </w:rPr>
        <w:lastRenderedPageBreak/>
        <w:t>Inleiding</w:t>
      </w:r>
      <w:bookmarkEnd w:id="13"/>
      <w:bookmarkEnd w:id="14"/>
      <w:bookmarkEnd w:id="15"/>
    </w:p>
    <w:p w:rsidR="00335460" w:rsidRDefault="00335460" w:rsidP="001C6B48">
      <w:pPr>
        <w:pStyle w:val="Kop2"/>
        <w:widowControl w:val="0"/>
        <w:overflowPunct/>
        <w:autoSpaceDE/>
        <w:autoSpaceDN/>
        <w:adjustRightInd/>
        <w:spacing w:before="120" w:after="60" w:line="240" w:lineRule="atLeast"/>
        <w:ind w:left="0" w:firstLine="0"/>
        <w:textAlignment w:val="auto"/>
        <w:rPr>
          <w:lang w:val="nl-NL"/>
        </w:rPr>
      </w:pPr>
      <w:bookmarkStart w:id="16" w:name="_Toc276321553"/>
      <w:bookmarkStart w:id="17" w:name="_Toc278205522"/>
      <w:bookmarkStart w:id="18" w:name="_Toc452628318"/>
      <w:r>
        <w:rPr>
          <w:lang w:val="nl-NL"/>
        </w:rPr>
        <w:t>Doel</w:t>
      </w:r>
      <w:bookmarkEnd w:id="16"/>
      <w:bookmarkEnd w:id="17"/>
      <w:bookmarkEnd w:id="18"/>
    </w:p>
    <w:p w:rsidR="00335460" w:rsidRDefault="00335460" w:rsidP="00335460">
      <w:bookmarkStart w:id="19" w:name="_Toc196114937"/>
      <w:bookmarkStart w:id="20" w:name="_Toc212447230"/>
      <w:bookmarkStart w:id="21" w:name="_Toc265506396"/>
      <w:r w:rsidRPr="00343045">
        <w:t>I</w:t>
      </w:r>
      <w:r>
        <w:t>n dit document wordt beschreven</w:t>
      </w:r>
      <w:r w:rsidRPr="00343045">
        <w:t xml:space="preserve"> hoe het modeldocument voor </w:t>
      </w:r>
      <w:r w:rsidR="00D02A42">
        <w:t xml:space="preserve">de </w:t>
      </w:r>
      <w:r w:rsidR="00A10191">
        <w:t>doorhaling hypotheek</w:t>
      </w:r>
      <w:r w:rsidRPr="00343045">
        <w:t xml:space="preserve"> geïnterpreteerd moet worden.</w:t>
      </w:r>
      <w:r>
        <w:t xml:space="preserve"> Het modeldocument is, samen met het schema (XSD) van het essentialiabestand (de stukgegevens in XML), de basis voor de gegevensuitwisseling tussen overheidsinstanties en het Kadaster in het kader van de automatische verwerking. Het dient als ingangsdocument voor de bouw van de stylesheet waarmee van het essentialiabestand een pdf bestand van het stuk kan worden gemaakt. </w:t>
      </w:r>
    </w:p>
    <w:p w:rsidR="00335460" w:rsidRDefault="00335460" w:rsidP="00335460"/>
    <w:p w:rsidR="00335460" w:rsidRDefault="00335460" w:rsidP="00335460">
      <w:pPr>
        <w:pStyle w:val="Kop2"/>
      </w:pPr>
      <w:bookmarkStart w:id="22" w:name="_Toc276321554"/>
      <w:bookmarkStart w:id="23" w:name="_Toc278205523"/>
      <w:bookmarkStart w:id="24" w:name="_Ref438627407"/>
      <w:bookmarkStart w:id="25" w:name="_Ref438627706"/>
      <w:bookmarkStart w:id="26" w:name="_Toc452628319"/>
      <w:r w:rsidRPr="00343045">
        <w:t>Algemeen</w:t>
      </w:r>
      <w:bookmarkEnd w:id="20"/>
      <w:bookmarkEnd w:id="21"/>
      <w:bookmarkEnd w:id="22"/>
      <w:bookmarkEnd w:id="23"/>
      <w:bookmarkEnd w:id="24"/>
      <w:bookmarkEnd w:id="25"/>
      <w:bookmarkEnd w:id="26"/>
    </w:p>
    <w:bookmarkEnd w:id="19"/>
    <w:p w:rsidR="00CD46E8" w:rsidRDefault="00CD46E8" w:rsidP="00CD46E8">
      <w:pPr>
        <w:rPr>
          <w:lang w:val="nl"/>
        </w:rPr>
      </w:pPr>
      <w:r>
        <w:rPr>
          <w:lang w:val="nl"/>
        </w:rPr>
        <w:t>Voor de beschrijving van het kleurgebruik in het modeldocument en de presentatie van bepaalde gegevens zie het document “Tekstblok</w:t>
      </w:r>
      <w:r w:rsidR="002B3D40">
        <w:rPr>
          <w:lang w:val="nl"/>
        </w:rPr>
        <w:t xml:space="preserve"> -</w:t>
      </w:r>
      <w:r>
        <w:rPr>
          <w:lang w:val="nl"/>
        </w:rPr>
        <w:t xml:space="preserve"> algemene afspraken modeldocumenten en tekstblokken”.</w:t>
      </w:r>
    </w:p>
    <w:p w:rsidR="00CD46E8" w:rsidRDefault="00CD46E8" w:rsidP="00CD46E8">
      <w:pPr>
        <w:rPr>
          <w:lang w:val="nl"/>
        </w:rPr>
      </w:pPr>
    </w:p>
    <w:p w:rsidR="00CD46E8" w:rsidRPr="00CD46E8" w:rsidRDefault="00CD46E8" w:rsidP="00CD46E8">
      <w:pPr>
        <w:rPr>
          <w:lang w:val="nl"/>
        </w:rPr>
      </w:pPr>
      <w:r>
        <w:rPr>
          <w:lang w:val="nl"/>
        </w:rPr>
        <w:t>Voor de toelichting op standaard tekstblokken zie de afzonderlijke beschrijvingen van die tekstblokken.</w:t>
      </w:r>
    </w:p>
    <w:p w:rsidR="00CD46E8" w:rsidRDefault="00CD46E8" w:rsidP="00CD46E8">
      <w:pPr>
        <w:rPr>
          <w:b/>
        </w:rPr>
      </w:pPr>
    </w:p>
    <w:p w:rsidR="00CD46E8" w:rsidRDefault="00CD46E8" w:rsidP="00CD46E8">
      <w:r w:rsidRPr="00EF395F">
        <w:t>Aanvullende</w:t>
      </w:r>
      <w:r>
        <w:t xml:space="preserve"> presentatie beschrijving:</w:t>
      </w:r>
    </w:p>
    <w:p w:rsidR="00CD46E8" w:rsidRPr="00EF395F" w:rsidRDefault="00CC72FB" w:rsidP="000D2D5E">
      <w:pPr>
        <w:pStyle w:val="streepje"/>
      </w:pPr>
      <w:r>
        <w:t>v</w:t>
      </w:r>
      <w:r w:rsidR="00CD46E8">
        <w:t>anaf tekstblok Aanhef dienen alle alinea’s onder elkaar zonder blanco regels gepresenteerd te worden. Blanco regels vóór tekstblok Aanhef dienen opgenomen te worden conform het modeldocument</w:t>
      </w:r>
      <w:r>
        <w:t>,</w:t>
      </w:r>
    </w:p>
    <w:p w:rsidR="00CD46E8" w:rsidRPr="000D2D5E" w:rsidRDefault="00CC72FB" w:rsidP="000D2D5E">
      <w:pPr>
        <w:pStyle w:val="streepje"/>
        <w:rPr>
          <w:lang w:val="nl-NL"/>
        </w:rPr>
      </w:pPr>
      <w:r>
        <w:t>e</w:t>
      </w:r>
      <w:r w:rsidR="00CD46E8">
        <w:t>en</w:t>
      </w:r>
      <w:r w:rsidR="00CD46E8" w:rsidRPr="00BF694E">
        <w:t xml:space="preserve"> akte zonder </w:t>
      </w:r>
      <w:r>
        <w:t>Tekstblok E</w:t>
      </w:r>
      <w:r w:rsidR="00CD46E8">
        <w:t>quivalentie</w:t>
      </w:r>
      <w:r w:rsidR="00CD46E8" w:rsidRPr="00BF694E">
        <w:t>verklaring</w:t>
      </w:r>
      <w:r>
        <w:t xml:space="preserve"> en Uitgegeven voor afschrift</w:t>
      </w:r>
      <w:r w:rsidR="00CD46E8" w:rsidRPr="00BF694E">
        <w:t>, die gebruikt word</w:t>
      </w:r>
      <w:r>
        <w:t>t</w:t>
      </w:r>
      <w:r w:rsidR="00CD46E8" w:rsidRPr="00BF694E">
        <w:t xml:space="preserve"> voor de ondertekening</w:t>
      </w:r>
      <w:r w:rsidR="00CD46E8">
        <w:t xml:space="preserve"> (minuut),</w:t>
      </w:r>
      <w:r w:rsidR="00CD46E8" w:rsidRPr="00BF694E">
        <w:t xml:space="preserve"> moet </w:t>
      </w:r>
      <w:r w:rsidR="00CD46E8">
        <w:t xml:space="preserve">vanaf het Tekstblok Aanhef </w:t>
      </w:r>
      <w:r w:rsidR="00CD46E8" w:rsidRPr="00BF694E">
        <w:t xml:space="preserve">uitgelijnd worden met streepjes (’-‘). </w:t>
      </w:r>
      <w:r w:rsidR="00CD46E8">
        <w:t>Voorbeeld</w:t>
      </w:r>
      <w:r w:rsidR="00CD46E8" w:rsidRPr="00BF694E">
        <w:t>:</w:t>
      </w:r>
      <w:r w:rsidR="00CD46E8">
        <w:br/>
      </w:r>
      <w:r w:rsidR="00CD46E8">
        <w:tab/>
      </w:r>
      <w:r w:rsidR="0061550D" w:rsidRPr="00482EB5">
        <w:rPr>
          <w:noProof/>
          <w:lang w:val="nl-NL" w:eastAsia="nl-NL"/>
        </w:rPr>
        <w:drawing>
          <wp:inline distT="0" distB="0" distL="0" distR="0">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335460" w:rsidRPr="00355CA6" w:rsidRDefault="00335460" w:rsidP="00335460"/>
    <w:p w:rsidR="00335460" w:rsidRPr="00904A4A" w:rsidRDefault="00335460" w:rsidP="001C6B48">
      <w:pPr>
        <w:pStyle w:val="Kop2"/>
        <w:pageBreakBefore/>
        <w:widowControl w:val="0"/>
        <w:overflowPunct/>
        <w:autoSpaceDE/>
        <w:autoSpaceDN/>
        <w:adjustRightInd/>
        <w:spacing w:before="120" w:after="60" w:line="240" w:lineRule="atLeast"/>
        <w:ind w:left="0" w:firstLine="0"/>
        <w:textAlignment w:val="auto"/>
        <w:rPr>
          <w:lang w:val="nl-NL"/>
        </w:rPr>
      </w:pPr>
      <w:bookmarkStart w:id="27" w:name="_Toc63672874"/>
      <w:bookmarkStart w:id="28" w:name="_Toc64275454"/>
      <w:bookmarkStart w:id="29" w:name="_Toc276321555"/>
      <w:bookmarkStart w:id="30" w:name="_Toc278205524"/>
      <w:bookmarkStart w:id="31" w:name="_Toc452628320"/>
      <w:r w:rsidRPr="00904A4A">
        <w:rPr>
          <w:lang w:val="nl-NL"/>
        </w:rPr>
        <w:lastRenderedPageBreak/>
        <w:t>Referenties</w:t>
      </w:r>
      <w:bookmarkEnd w:id="27"/>
      <w:bookmarkEnd w:id="28"/>
      <w:bookmarkEnd w:id="29"/>
      <w:bookmarkEnd w:id="30"/>
      <w:bookmarkEnd w:id="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141"/>
        <w:gridCol w:w="1216"/>
        <w:gridCol w:w="1309"/>
      </w:tblGrid>
      <w:tr w:rsidR="00335460" w:rsidRPr="00904A4A" w:rsidTr="00373082">
        <w:tblPrEx>
          <w:tblCellMar>
            <w:top w:w="0" w:type="dxa"/>
            <w:bottom w:w="0" w:type="dxa"/>
          </w:tblCellMar>
        </w:tblPrEx>
        <w:trPr>
          <w:trHeight w:val="305"/>
        </w:trPr>
        <w:tc>
          <w:tcPr>
            <w:tcW w:w="1045" w:type="dxa"/>
            <w:tcBorders>
              <w:top w:val="single" w:sz="4" w:space="0" w:color="auto"/>
              <w:left w:val="single" w:sz="4" w:space="0" w:color="auto"/>
              <w:bottom w:val="single" w:sz="4" w:space="0" w:color="auto"/>
              <w:right w:val="single" w:sz="4" w:space="0" w:color="auto"/>
            </w:tcBorders>
            <w:shd w:val="clear" w:color="auto" w:fill="CCCCCC"/>
          </w:tcPr>
          <w:p w:rsidR="00335460" w:rsidRPr="00904A4A" w:rsidRDefault="00335460" w:rsidP="00373082">
            <w:pPr>
              <w:rPr>
                <w:b/>
                <w:bCs/>
              </w:rPr>
            </w:pPr>
            <w:r>
              <w:rPr>
                <w:b/>
                <w:bCs/>
              </w:rPr>
              <w:t>Afkorting</w:t>
            </w:r>
          </w:p>
        </w:tc>
        <w:tc>
          <w:tcPr>
            <w:tcW w:w="5252" w:type="dxa"/>
            <w:tcBorders>
              <w:top w:val="single" w:sz="4" w:space="0" w:color="auto"/>
              <w:left w:val="single" w:sz="4" w:space="0" w:color="auto"/>
              <w:bottom w:val="single" w:sz="4" w:space="0" w:color="auto"/>
              <w:right w:val="single" w:sz="4" w:space="0" w:color="auto"/>
            </w:tcBorders>
            <w:shd w:val="clear" w:color="auto" w:fill="CCCCCC"/>
          </w:tcPr>
          <w:p w:rsidR="00335460" w:rsidRDefault="00335460" w:rsidP="00373082">
            <w:pPr>
              <w:rPr>
                <w:b/>
                <w:bCs/>
              </w:rPr>
            </w:pPr>
            <w:r>
              <w:rPr>
                <w:b/>
                <w:bCs/>
              </w:rPr>
              <w:t>Documentnaam</w:t>
            </w:r>
          </w:p>
        </w:tc>
        <w:tc>
          <w:tcPr>
            <w:tcW w:w="1233" w:type="dxa"/>
            <w:tcBorders>
              <w:top w:val="single" w:sz="4" w:space="0" w:color="auto"/>
              <w:left w:val="single" w:sz="4" w:space="0" w:color="auto"/>
              <w:bottom w:val="single" w:sz="4" w:space="0" w:color="auto"/>
              <w:right w:val="single" w:sz="4" w:space="0" w:color="auto"/>
            </w:tcBorders>
            <w:shd w:val="clear" w:color="auto" w:fill="CCCCCC"/>
          </w:tcPr>
          <w:p w:rsidR="00335460" w:rsidRPr="00904A4A" w:rsidRDefault="00335460" w:rsidP="00373082">
            <w:pPr>
              <w:rPr>
                <w:b/>
                <w:bCs/>
              </w:rPr>
            </w:pPr>
            <w:r>
              <w:rPr>
                <w:b/>
                <w:bCs/>
              </w:rPr>
              <w:t>Versie</w:t>
            </w:r>
          </w:p>
        </w:tc>
        <w:tc>
          <w:tcPr>
            <w:tcW w:w="1328" w:type="dxa"/>
            <w:tcBorders>
              <w:top w:val="single" w:sz="4" w:space="0" w:color="auto"/>
              <w:left w:val="single" w:sz="4" w:space="0" w:color="auto"/>
              <w:bottom w:val="single" w:sz="4" w:space="0" w:color="auto"/>
              <w:right w:val="single" w:sz="4" w:space="0" w:color="auto"/>
            </w:tcBorders>
            <w:shd w:val="clear" w:color="auto" w:fill="CCCCCC"/>
          </w:tcPr>
          <w:p w:rsidR="00335460" w:rsidRPr="00904A4A" w:rsidRDefault="00335460" w:rsidP="00373082">
            <w:pPr>
              <w:rPr>
                <w:b/>
                <w:bCs/>
              </w:rPr>
            </w:pPr>
            <w:r>
              <w:rPr>
                <w:b/>
                <w:bCs/>
              </w:rPr>
              <w:t>Datum</w:t>
            </w:r>
          </w:p>
        </w:tc>
      </w:tr>
      <w:tr w:rsidR="00335460" w:rsidRPr="00027498" w:rsidTr="00373082">
        <w:tblPrEx>
          <w:tblCellMar>
            <w:top w:w="0" w:type="dxa"/>
            <w:bottom w:w="0" w:type="dxa"/>
          </w:tblCellMar>
        </w:tblPrEx>
        <w:tc>
          <w:tcPr>
            <w:tcW w:w="1045" w:type="dxa"/>
            <w:tcBorders>
              <w:top w:val="single" w:sz="4" w:space="0" w:color="auto"/>
              <w:bottom w:val="single" w:sz="4" w:space="0" w:color="auto"/>
            </w:tcBorders>
          </w:tcPr>
          <w:p w:rsidR="00335460" w:rsidRDefault="00335460" w:rsidP="00373082">
            <w:bookmarkStart w:id="32" w:name="Modeldocument"/>
            <w:r>
              <w:t>[MD</w:t>
            </w:r>
            <w:r w:rsidR="00025664">
              <w:t>DH</w:t>
            </w:r>
            <w:r>
              <w:t>]</w:t>
            </w:r>
            <w:bookmarkEnd w:id="32"/>
          </w:p>
        </w:tc>
        <w:tc>
          <w:tcPr>
            <w:tcW w:w="5252" w:type="dxa"/>
            <w:tcBorders>
              <w:top w:val="single" w:sz="4" w:space="0" w:color="auto"/>
              <w:bottom w:val="single" w:sz="4" w:space="0" w:color="auto"/>
            </w:tcBorders>
          </w:tcPr>
          <w:p w:rsidR="00335460" w:rsidRPr="001E08AA" w:rsidRDefault="00335460" w:rsidP="00373082">
            <w:r w:rsidRPr="001E08AA">
              <w:t xml:space="preserve">Modeldocument </w:t>
            </w:r>
            <w:r w:rsidR="00CD46E8">
              <w:t>Doorhaling Hypotheek</w:t>
            </w:r>
          </w:p>
        </w:tc>
        <w:tc>
          <w:tcPr>
            <w:tcW w:w="1233" w:type="dxa"/>
            <w:tcBorders>
              <w:top w:val="single" w:sz="4" w:space="0" w:color="auto"/>
              <w:bottom w:val="single" w:sz="4" w:space="0" w:color="auto"/>
            </w:tcBorders>
          </w:tcPr>
          <w:p w:rsidR="00335460" w:rsidRDefault="00A93449" w:rsidP="00F576A0">
            <w:r>
              <w:t>2.</w:t>
            </w:r>
            <w:r w:rsidR="00CA5B8F">
              <w:t>1</w:t>
            </w:r>
            <w:r w:rsidR="00F576A0">
              <w:t>2</w:t>
            </w:r>
            <w:r>
              <w:t>.0</w:t>
            </w:r>
          </w:p>
        </w:tc>
        <w:tc>
          <w:tcPr>
            <w:tcW w:w="1328" w:type="dxa"/>
            <w:tcBorders>
              <w:top w:val="single" w:sz="4" w:space="0" w:color="auto"/>
              <w:bottom w:val="single" w:sz="4" w:space="0" w:color="auto"/>
            </w:tcBorders>
          </w:tcPr>
          <w:p w:rsidR="00335460" w:rsidRDefault="00F576A0" w:rsidP="00F576A0">
            <w:r>
              <w:t>18</w:t>
            </w:r>
            <w:r w:rsidR="00CD46E8">
              <w:t>-</w:t>
            </w:r>
            <w:r w:rsidR="00AE6E36">
              <w:t>0</w:t>
            </w:r>
            <w:r>
              <w:t>4</w:t>
            </w:r>
            <w:r w:rsidR="00CD46E8">
              <w:t>-201</w:t>
            </w:r>
            <w:r w:rsidR="00AE6E36">
              <w:t>6</w:t>
            </w:r>
          </w:p>
        </w:tc>
      </w:tr>
      <w:tr w:rsidR="00335460" w:rsidRPr="00027498" w:rsidTr="00373082">
        <w:tblPrEx>
          <w:tblCellMar>
            <w:top w:w="0" w:type="dxa"/>
            <w:bottom w:w="0" w:type="dxa"/>
          </w:tblCellMar>
        </w:tblPrEx>
        <w:tc>
          <w:tcPr>
            <w:tcW w:w="1045" w:type="dxa"/>
            <w:tcBorders>
              <w:top w:val="single" w:sz="4" w:space="0" w:color="auto"/>
              <w:bottom w:val="single" w:sz="4" w:space="0" w:color="auto"/>
            </w:tcBorders>
          </w:tcPr>
          <w:p w:rsidR="00335460" w:rsidRPr="001646B0" w:rsidRDefault="00335460" w:rsidP="00373082">
            <w:bookmarkStart w:id="33" w:name="ToelichtingModeldocument"/>
            <w:r>
              <w:t>[TMD]</w:t>
            </w:r>
            <w:bookmarkEnd w:id="33"/>
          </w:p>
        </w:tc>
        <w:tc>
          <w:tcPr>
            <w:tcW w:w="5252" w:type="dxa"/>
            <w:tcBorders>
              <w:top w:val="single" w:sz="4" w:space="0" w:color="auto"/>
              <w:bottom w:val="single" w:sz="4" w:space="0" w:color="auto"/>
            </w:tcBorders>
          </w:tcPr>
          <w:p w:rsidR="00335460" w:rsidRPr="00B6792D" w:rsidRDefault="00335460" w:rsidP="00373082">
            <w:pPr>
              <w:pStyle w:val="streepje"/>
              <w:numPr>
                <w:ilvl w:val="0"/>
                <w:numId w:val="0"/>
              </w:numPr>
              <w:rPr>
                <w:lang w:val="nl-NL"/>
              </w:rPr>
            </w:pPr>
            <w:r>
              <w:t>Toelichting t</w:t>
            </w:r>
            <w:r w:rsidRPr="009E59CA">
              <w:t>ekstblokken modeldocument</w:t>
            </w:r>
            <w:r>
              <w:t>,</w:t>
            </w:r>
            <w:r w:rsidRPr="00134AAB">
              <w:t xml:space="preserve"> namen van de documenten en de versies daarvan zijn in </w:t>
            </w:r>
            <w:r>
              <w:t>het modeldocument</w:t>
            </w:r>
            <w:r w:rsidRPr="00134AAB">
              <w:t xml:space="preserve"> </w:t>
            </w:r>
            <w:r w:rsidRPr="002C7327">
              <w:t>[</w:t>
            </w:r>
            <w:r>
              <w:t>MD</w:t>
            </w:r>
            <w:r w:rsidR="00025664">
              <w:t>DH</w:t>
            </w:r>
            <w:r w:rsidRPr="002C7327">
              <w:t>]</w:t>
            </w:r>
            <w:r>
              <w:t xml:space="preserve"> </w:t>
            </w:r>
            <w:r w:rsidRPr="00134AAB">
              <w:t>opgenomen.</w:t>
            </w:r>
            <w:r w:rsidRPr="009E59CA">
              <w:t xml:space="preserve"> </w:t>
            </w:r>
            <w:r w:rsidRPr="00981449">
              <w:rPr>
                <w:vanish/>
              </w:rPr>
              <w:t>&lt;naam&gt;</w:t>
            </w:r>
          </w:p>
        </w:tc>
        <w:tc>
          <w:tcPr>
            <w:tcW w:w="1233" w:type="dxa"/>
            <w:tcBorders>
              <w:top w:val="single" w:sz="4" w:space="0" w:color="auto"/>
              <w:bottom w:val="single" w:sz="4" w:space="0" w:color="auto"/>
            </w:tcBorders>
          </w:tcPr>
          <w:p w:rsidR="00335460" w:rsidRPr="00981449" w:rsidRDefault="00335460" w:rsidP="00373082">
            <w:pPr>
              <w:rPr>
                <w:vanish/>
              </w:rPr>
            </w:pPr>
            <w:r>
              <w:t>div.</w:t>
            </w:r>
          </w:p>
        </w:tc>
        <w:tc>
          <w:tcPr>
            <w:tcW w:w="1328" w:type="dxa"/>
            <w:tcBorders>
              <w:top w:val="single" w:sz="4" w:space="0" w:color="auto"/>
              <w:bottom w:val="single" w:sz="4" w:space="0" w:color="auto"/>
            </w:tcBorders>
          </w:tcPr>
          <w:p w:rsidR="00335460" w:rsidRPr="00981449" w:rsidRDefault="00335460" w:rsidP="00373082">
            <w:pPr>
              <w:rPr>
                <w:vanish/>
              </w:rPr>
            </w:pPr>
            <w:r>
              <w:t>div.</w:t>
            </w:r>
          </w:p>
        </w:tc>
      </w:tr>
      <w:tr w:rsidR="00335460" w:rsidRPr="00027498" w:rsidTr="00373082">
        <w:tblPrEx>
          <w:tblCellMar>
            <w:top w:w="0" w:type="dxa"/>
            <w:bottom w:w="0" w:type="dxa"/>
          </w:tblCellMar>
        </w:tblPrEx>
        <w:tc>
          <w:tcPr>
            <w:tcW w:w="1045" w:type="dxa"/>
            <w:tcBorders>
              <w:top w:val="single" w:sz="4" w:space="0" w:color="auto"/>
              <w:bottom w:val="single" w:sz="4" w:space="0" w:color="auto"/>
            </w:tcBorders>
          </w:tcPr>
          <w:p w:rsidR="00335460" w:rsidRDefault="00335460" w:rsidP="00373082">
            <w:r>
              <w:t>[TBAA]</w:t>
            </w:r>
          </w:p>
        </w:tc>
        <w:tc>
          <w:tcPr>
            <w:tcW w:w="5252" w:type="dxa"/>
            <w:tcBorders>
              <w:top w:val="single" w:sz="4" w:space="0" w:color="auto"/>
              <w:bottom w:val="single" w:sz="4" w:space="0" w:color="auto"/>
            </w:tcBorders>
          </w:tcPr>
          <w:p w:rsidR="00335460" w:rsidRDefault="00335460" w:rsidP="00373082">
            <w:r w:rsidRPr="00F04F48">
              <w:t>Tekstblok - Algemene afspraken modeldocumenten en tekstblokken</w:t>
            </w:r>
          </w:p>
        </w:tc>
        <w:tc>
          <w:tcPr>
            <w:tcW w:w="1233" w:type="dxa"/>
            <w:tcBorders>
              <w:top w:val="single" w:sz="4" w:space="0" w:color="auto"/>
              <w:bottom w:val="single" w:sz="4" w:space="0" w:color="auto"/>
            </w:tcBorders>
          </w:tcPr>
          <w:p w:rsidR="00335460" w:rsidRDefault="00D75BF3" w:rsidP="00373082">
            <w:r>
              <w:t>2.</w:t>
            </w:r>
            <w:r w:rsidR="009713BE">
              <w:t>5</w:t>
            </w:r>
          </w:p>
        </w:tc>
        <w:tc>
          <w:tcPr>
            <w:tcW w:w="1328" w:type="dxa"/>
            <w:tcBorders>
              <w:top w:val="single" w:sz="4" w:space="0" w:color="auto"/>
              <w:bottom w:val="single" w:sz="4" w:space="0" w:color="auto"/>
            </w:tcBorders>
          </w:tcPr>
          <w:p w:rsidR="00335460" w:rsidRDefault="009713BE" w:rsidP="00373082">
            <w:smartTag w:uri="urn:schemas-microsoft-com:office:smarttags" w:element="date">
              <w:smartTagPr>
                <w:attr w:name="ls" w:val="trans"/>
                <w:attr w:name="Month" w:val="06"/>
                <w:attr w:name="Day" w:val="12"/>
                <w:attr w:name="Year" w:val="2013"/>
              </w:smartTagPr>
              <w:r>
                <w:t>1</w:t>
              </w:r>
              <w:r w:rsidR="00AC38E1">
                <w:t>2</w:t>
              </w:r>
              <w:r w:rsidR="00D75BF3">
                <w:t>-</w:t>
              </w:r>
              <w:r w:rsidR="00894A4C">
                <w:t>0</w:t>
              </w:r>
              <w:r w:rsidR="00AC38E1">
                <w:t>6</w:t>
              </w:r>
              <w:r w:rsidR="00335460">
                <w:t>-201</w:t>
              </w:r>
              <w:r>
                <w:t>3</w:t>
              </w:r>
            </w:smartTag>
          </w:p>
        </w:tc>
      </w:tr>
      <w:tr w:rsidR="00335460" w:rsidRPr="00027498" w:rsidTr="00373082">
        <w:tblPrEx>
          <w:tblCellMar>
            <w:top w:w="0" w:type="dxa"/>
            <w:bottom w:w="0" w:type="dxa"/>
          </w:tblCellMar>
        </w:tblPrEx>
        <w:tc>
          <w:tcPr>
            <w:tcW w:w="1045" w:type="dxa"/>
            <w:tcBorders>
              <w:top w:val="single" w:sz="4" w:space="0" w:color="auto"/>
              <w:bottom w:val="single" w:sz="4" w:space="0" w:color="auto"/>
            </w:tcBorders>
          </w:tcPr>
          <w:p w:rsidR="00335460" w:rsidRDefault="00335460" w:rsidP="00373082">
            <w:r>
              <w:t>[XSDSA]</w:t>
            </w:r>
          </w:p>
        </w:tc>
        <w:tc>
          <w:tcPr>
            <w:tcW w:w="5252" w:type="dxa"/>
            <w:tcBorders>
              <w:top w:val="single" w:sz="4" w:space="0" w:color="auto"/>
              <w:bottom w:val="single" w:sz="4" w:space="0" w:color="auto"/>
            </w:tcBorders>
          </w:tcPr>
          <w:p w:rsidR="00335460" w:rsidRPr="00B6792D" w:rsidRDefault="00335460" w:rsidP="00373082">
            <w:pPr>
              <w:pStyle w:val="streepje"/>
              <w:numPr>
                <w:ilvl w:val="0"/>
                <w:numId w:val="0"/>
              </w:numPr>
              <w:rPr>
                <w:lang w:val="nl-NL"/>
              </w:rPr>
            </w:pPr>
            <w:r>
              <w:t>Generieke XSD “</w:t>
            </w:r>
            <w:r w:rsidRPr="00887623">
              <w:t>StukAlgemeen</w:t>
            </w:r>
            <w:r>
              <w:t>”</w:t>
            </w:r>
          </w:p>
        </w:tc>
        <w:tc>
          <w:tcPr>
            <w:tcW w:w="1233" w:type="dxa"/>
            <w:tcBorders>
              <w:top w:val="single" w:sz="4" w:space="0" w:color="auto"/>
              <w:bottom w:val="single" w:sz="4" w:space="0" w:color="auto"/>
            </w:tcBorders>
          </w:tcPr>
          <w:p w:rsidR="00335460" w:rsidRDefault="00791593" w:rsidP="00F576A0">
            <w:r>
              <w:t>6.</w:t>
            </w:r>
            <w:r w:rsidR="00F576A0">
              <w:t>2</w:t>
            </w:r>
            <w:r>
              <w:t>.0</w:t>
            </w:r>
          </w:p>
        </w:tc>
        <w:tc>
          <w:tcPr>
            <w:tcW w:w="1328" w:type="dxa"/>
            <w:tcBorders>
              <w:top w:val="single" w:sz="4" w:space="0" w:color="auto"/>
              <w:bottom w:val="single" w:sz="4" w:space="0" w:color="auto"/>
            </w:tcBorders>
          </w:tcPr>
          <w:p w:rsidR="00335460" w:rsidRDefault="00234099" w:rsidP="00F576A0">
            <w:r>
              <w:t>1</w:t>
            </w:r>
            <w:r w:rsidR="00F576A0">
              <w:t>5</w:t>
            </w:r>
            <w:r w:rsidR="002B3D40">
              <w:t>-</w:t>
            </w:r>
            <w:r>
              <w:t>0</w:t>
            </w:r>
            <w:r w:rsidR="00F576A0">
              <w:t>4</w:t>
            </w:r>
            <w:r w:rsidR="002B3D40">
              <w:t>-201</w:t>
            </w:r>
            <w:r>
              <w:t>6</w:t>
            </w:r>
          </w:p>
        </w:tc>
      </w:tr>
    </w:tbl>
    <w:p w:rsidR="00335460" w:rsidRPr="00B6792D" w:rsidRDefault="00335460" w:rsidP="00335460"/>
    <w:p w:rsidR="00335460" w:rsidRDefault="00335460" w:rsidP="001C6B48">
      <w:pPr>
        <w:pStyle w:val="Kop2"/>
        <w:widowControl w:val="0"/>
        <w:overflowPunct/>
        <w:autoSpaceDE/>
        <w:autoSpaceDN/>
        <w:adjustRightInd/>
        <w:spacing w:before="120" w:after="60" w:line="240" w:lineRule="atLeast"/>
        <w:ind w:left="0" w:firstLine="0"/>
        <w:textAlignment w:val="auto"/>
        <w:rPr>
          <w:lang w:val="nl-NL"/>
        </w:rPr>
      </w:pPr>
      <w:bookmarkStart w:id="34" w:name="_Toc276321556"/>
      <w:bookmarkStart w:id="35" w:name="_Toc278205525"/>
      <w:bookmarkStart w:id="36" w:name="_Toc452628321"/>
      <w:r>
        <w:rPr>
          <w:lang w:val="nl-NL"/>
        </w:rPr>
        <w:t>Uitgangspunten</w:t>
      </w:r>
      <w:bookmarkEnd w:id="34"/>
      <w:bookmarkEnd w:id="35"/>
      <w:bookmarkEnd w:id="36"/>
    </w:p>
    <w:p w:rsidR="00335460" w:rsidRDefault="00335460" w:rsidP="00335460">
      <w:r>
        <w:t>N.v.t.</w:t>
      </w:r>
    </w:p>
    <w:p w:rsidR="00A16ED1" w:rsidRDefault="00A16ED1" w:rsidP="00335460"/>
    <w:p w:rsidR="00ED0ADB" w:rsidRDefault="00ED0ADB" w:rsidP="00B704A3">
      <w:pPr>
        <w:pStyle w:val="Kop1"/>
        <w:rPr>
          <w:lang w:val="nl-NL"/>
        </w:rPr>
        <w:sectPr w:rsidR="00ED0ADB">
          <w:headerReference w:type="default" r:id="rId16"/>
          <w:pgSz w:w="11906" w:h="16838" w:code="9"/>
          <w:pgMar w:top="2977" w:right="1304" w:bottom="1985" w:left="1814" w:header="567" w:footer="431" w:gutter="0"/>
          <w:cols w:space="708"/>
        </w:sectPr>
      </w:pPr>
      <w:bookmarkStart w:id="39" w:name="_Toc276321557"/>
    </w:p>
    <w:p w:rsidR="00B704A3" w:rsidRDefault="00A16ED1" w:rsidP="00B704A3">
      <w:pPr>
        <w:pStyle w:val="Kop1"/>
        <w:rPr>
          <w:lang w:val="nl-NL"/>
        </w:rPr>
      </w:pPr>
      <w:bookmarkStart w:id="40" w:name="_Toc452628322"/>
      <w:bookmarkEnd w:id="39"/>
      <w:r>
        <w:rPr>
          <w:lang w:val="nl-NL"/>
        </w:rPr>
        <w:lastRenderedPageBreak/>
        <w:t>Doorhaling Hypotheek</w:t>
      </w:r>
      <w:bookmarkEnd w:id="40"/>
    </w:p>
    <w:p w:rsidR="00B704A3" w:rsidRDefault="00B704A3" w:rsidP="00B704A3">
      <w:r>
        <w:t xml:space="preserve">In dit hoofdstuk is de toelichting op het modeldocument van de </w:t>
      </w:r>
      <w:r w:rsidR="00C05D43">
        <w:t>‘</w:t>
      </w:r>
      <w:r w:rsidR="00A16ED1">
        <w:t>Doorhaling Hypotheek</w:t>
      </w:r>
      <w:r w:rsidR="00C05D43">
        <w:t>’</w:t>
      </w:r>
      <w:r>
        <w:t xml:space="preserve"> opgenomen. In deze toelichting zijn alle teksten en variabele gegevens uit het modeldocument opgenomen, met daarbij een korte omschrijving en de mapping naar de gegevensstructuur van het essentialiabestand (</w:t>
      </w:r>
      <w:r w:rsidR="00CE6FA0">
        <w:t xml:space="preserve">zie </w:t>
      </w:r>
      <w:r w:rsidR="00CE6FA0">
        <w:fldChar w:fldCharType="begin"/>
      </w:r>
      <w:r w:rsidR="00CE6FA0">
        <w:instrText xml:space="preserve"> REF ToelichtingModeldocument \h </w:instrText>
      </w:r>
      <w:r w:rsidR="00CE6FA0">
        <w:fldChar w:fldCharType="separate"/>
      </w:r>
      <w:r w:rsidR="00C4489B">
        <w:t>[TMD]</w:t>
      </w:r>
      <w:r w:rsidR="00CE6FA0">
        <w:fldChar w:fldCharType="end"/>
      </w:r>
      <w:r>
        <w:t>). De gegevensstructuur is opgenomen in een schema (XSD).</w:t>
      </w:r>
    </w:p>
    <w:p w:rsidR="00B704A3" w:rsidRDefault="00B704A3" w:rsidP="00B704A3"/>
    <w:p w:rsidR="00B704A3" w:rsidRDefault="00B704A3" w:rsidP="00B704A3">
      <w:r>
        <w:t>De mapping naar de XSD heeft de volgende syntax: eerst wordt het basispad genoemd en daarna de achtereenvolgende elementen die corresponderen met de v</w:t>
      </w:r>
      <w:r w:rsidR="002B3D40">
        <w:t>ariabelen in het modeldocument.</w:t>
      </w:r>
    </w:p>
    <w:p w:rsidR="00B704A3" w:rsidRDefault="00B704A3" w:rsidP="00B704A3"/>
    <w:p w:rsidR="00B704A3" w:rsidRDefault="00B704A3" w:rsidP="00B704A3">
      <w:r>
        <w:t>In deze toelichting wordt verwezen naar tekstblokken, die zijn beschreven in aparte toelichtingsdocumenten. De versies van de tekstblokken zijn opgenomen in het modeldocument,</w:t>
      </w:r>
      <w:r w:rsidR="00CE6FA0">
        <w:t xml:space="preserve"> zie </w:t>
      </w:r>
      <w:r w:rsidR="00CE6FA0">
        <w:fldChar w:fldCharType="begin"/>
      </w:r>
      <w:r w:rsidR="00CE6FA0">
        <w:instrText xml:space="preserve"> REF Modeldocument \h </w:instrText>
      </w:r>
      <w:r w:rsidR="00CE6FA0">
        <w:fldChar w:fldCharType="separate"/>
      </w:r>
      <w:r w:rsidR="00C4489B">
        <w:t>[MDDH]</w:t>
      </w:r>
      <w:r w:rsidR="00CE6FA0">
        <w:fldChar w:fldCharType="end"/>
      </w:r>
      <w:r>
        <w:t>.</w:t>
      </w:r>
    </w:p>
    <w:p w:rsidR="00ED0ADB" w:rsidRPr="00343045" w:rsidRDefault="00CC72FB" w:rsidP="00ED0ADB">
      <w:pPr>
        <w:pStyle w:val="Kop2"/>
      </w:pPr>
      <w:bookmarkStart w:id="41" w:name="_Toc276317484"/>
      <w:bookmarkStart w:id="42" w:name="_Toc276321558"/>
      <w:bookmarkStart w:id="43" w:name="_Ref438627344"/>
      <w:bookmarkStart w:id="44" w:name="_Ref441669728"/>
      <w:bookmarkStart w:id="45" w:name="_Toc452628323"/>
      <w:r>
        <w:t>Equivalentiev</w:t>
      </w:r>
      <w:r w:rsidR="00ED0ADB">
        <w:t>erklaring</w:t>
      </w:r>
      <w:bookmarkEnd w:id="41"/>
      <w:bookmarkEnd w:id="42"/>
      <w:bookmarkEnd w:id="43"/>
      <w:bookmarkEnd w:id="44"/>
      <w:bookmarkEnd w:id="45"/>
    </w:p>
    <w:tbl>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57"/>
        <w:gridCol w:w="7523"/>
      </w:tblGrid>
      <w:tr w:rsidR="00ED0ADB" w:rsidRPr="00D5526D" w:rsidTr="0083672A">
        <w:tc>
          <w:tcPr>
            <w:tcW w:w="2290" w:type="pct"/>
            <w:shd w:val="clear" w:color="auto" w:fill="auto"/>
          </w:tcPr>
          <w:p w:rsidR="00ED0ADB" w:rsidRPr="00FA5535" w:rsidRDefault="00D02A42" w:rsidP="00373082">
            <w:pPr>
              <w:rPr>
                <w:color w:val="FF0000"/>
              </w:rPr>
            </w:pPr>
            <w:r w:rsidRPr="00FA5535">
              <w:rPr>
                <w:color w:val="FF0000"/>
                <w:highlight w:val="yellow"/>
              </w:rPr>
              <w:t>TEKSTBLOK EQUIVALENTIEVERKLARING</w:t>
            </w:r>
            <w:r w:rsidRPr="00FA5535">
              <w:rPr>
                <w:rFonts w:ascii="Times New Roman" w:hAnsi="Times New Roman"/>
                <w:color w:val="FF0000"/>
              </w:rPr>
              <w:t>.</w:t>
            </w:r>
          </w:p>
        </w:tc>
        <w:tc>
          <w:tcPr>
            <w:tcW w:w="2710" w:type="pct"/>
            <w:shd w:val="clear" w:color="auto" w:fill="auto"/>
          </w:tcPr>
          <w:p w:rsidR="00A93449" w:rsidRDefault="00A93449" w:rsidP="00A93449">
            <w:r w:rsidRPr="00FA5535">
              <w:rPr>
                <w:szCs w:val="18"/>
              </w:rPr>
              <w:t>Verplicht tekstblok. Gegevens van de notaris in de rol van verklaarder.</w:t>
            </w:r>
            <w:r>
              <w:t xml:space="preserve"> Dit tekstblok wordt alleen getoond bij het afschrift</w:t>
            </w:r>
            <w:r w:rsidR="00A43B23">
              <w:t xml:space="preserve"> en niet bij de minuut akte (zie ook par. </w:t>
            </w:r>
            <w:r w:rsidR="00A43B23">
              <w:fldChar w:fldCharType="begin"/>
            </w:r>
            <w:r w:rsidR="00A43B23">
              <w:instrText xml:space="preserve"> REF _Ref438627706 \r \h </w:instrText>
            </w:r>
            <w:r w:rsidR="003165E0">
              <w:instrText xml:space="preserve"> \* MERGEFORMAT </w:instrText>
            </w:r>
            <w:r w:rsidR="00A43B23">
              <w:fldChar w:fldCharType="separate"/>
            </w:r>
            <w:r w:rsidR="00C4489B">
              <w:t>1.2</w:t>
            </w:r>
            <w:r w:rsidR="00A43B23">
              <w:fldChar w:fldCharType="end"/>
            </w:r>
            <w:r w:rsidR="00A43B23">
              <w:t xml:space="preserve"> Algemeen)</w:t>
            </w:r>
            <w:r>
              <w:t>.</w:t>
            </w:r>
          </w:p>
          <w:p w:rsidR="00A93449" w:rsidRDefault="00A93449" w:rsidP="00A93449"/>
          <w:p w:rsidR="00A93449" w:rsidRPr="00FA5535" w:rsidRDefault="00A93449" w:rsidP="00A93449">
            <w:pPr>
              <w:rPr>
                <w:snapToGrid/>
                <w:u w:val="single"/>
              </w:rPr>
            </w:pPr>
            <w:r w:rsidRPr="00FA5535">
              <w:rPr>
                <w:snapToGrid/>
                <w:u w:val="single"/>
              </w:rPr>
              <w:t>Mapping:</w:t>
            </w:r>
          </w:p>
          <w:p w:rsidR="00ED0ADB" w:rsidRPr="00FA5535" w:rsidRDefault="00A93449" w:rsidP="00FA5535">
            <w:pPr>
              <w:spacing w:line="240" w:lineRule="auto"/>
              <w:rPr>
                <w:u w:val="single"/>
              </w:rPr>
            </w:pPr>
            <w:r w:rsidRPr="00FA5535">
              <w:rPr>
                <w:snapToGrid/>
                <w:sz w:val="16"/>
                <w:szCs w:val="16"/>
                <w:lang w:val="nl"/>
              </w:rPr>
              <w:t>-de mapping is opgenomen in het genoemde tekstblok.</w:t>
            </w:r>
          </w:p>
        </w:tc>
      </w:tr>
    </w:tbl>
    <w:p w:rsidR="00ED0ADB" w:rsidRDefault="00ED0ADB" w:rsidP="00ED0ADB">
      <w:pPr>
        <w:spacing w:line="240" w:lineRule="auto"/>
      </w:pPr>
    </w:p>
    <w:p w:rsidR="002A5C1F" w:rsidRPr="00343045" w:rsidRDefault="002A5C1F" w:rsidP="0045316D">
      <w:pPr>
        <w:pStyle w:val="Kop2"/>
        <w:pageBreakBefore/>
      </w:pPr>
      <w:bookmarkStart w:id="46" w:name="_Toc276317485"/>
      <w:bookmarkStart w:id="47" w:name="_Toc276321559"/>
      <w:bookmarkStart w:id="48" w:name="_Toc452628324"/>
      <w:r>
        <w:lastRenderedPageBreak/>
        <w:t>Aanhef</w:t>
      </w:r>
      <w:bookmarkEnd w:id="46"/>
      <w:bookmarkEnd w:id="47"/>
      <w:bookmarkEnd w:id="48"/>
    </w:p>
    <w:tbl>
      <w:tblPr>
        <w:tblW w:w="565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59"/>
        <w:gridCol w:w="7513"/>
      </w:tblGrid>
      <w:tr w:rsidR="00D02A42" w:rsidRPr="00524C87" w:rsidTr="0083672A">
        <w:tc>
          <w:tcPr>
            <w:tcW w:w="2292" w:type="pct"/>
            <w:shd w:val="clear" w:color="auto" w:fill="auto"/>
          </w:tcPr>
          <w:p w:rsidR="00D02A42" w:rsidRPr="0032370A" w:rsidRDefault="0045316D" w:rsidP="005C6805">
            <w:pPr>
              <w:rPr>
                <w:color w:val="800080"/>
                <w:szCs w:val="18"/>
                <w:highlight w:val="yellow"/>
              </w:rPr>
            </w:pPr>
            <w:r w:rsidRPr="0032370A">
              <w:rPr>
                <w:rFonts w:cs="Arial"/>
                <w:color w:val="800080"/>
                <w:szCs w:val="18"/>
              </w:rPr>
              <w:t>Doorhaling/ Doorhaling hypotheek/ Gedeeltelijke doorhaling/ Akte van doorhaling/ Gedeeltelijke doorhaling schuldeiser/ Royementsakte/ Royement</w:t>
            </w:r>
            <w:r w:rsidRPr="0032370A">
              <w:rPr>
                <w:color w:val="800080"/>
                <w:szCs w:val="18"/>
                <w:highlight w:val="yellow"/>
              </w:rPr>
              <w:t xml:space="preserve"> </w:t>
            </w:r>
          </w:p>
        </w:tc>
        <w:tc>
          <w:tcPr>
            <w:tcW w:w="2708" w:type="pct"/>
            <w:shd w:val="clear" w:color="auto" w:fill="auto"/>
          </w:tcPr>
          <w:p w:rsidR="0045316D" w:rsidRDefault="0045316D" w:rsidP="0045316D">
            <w:r>
              <w:t xml:space="preserve">Optionele </w:t>
            </w:r>
            <w:r w:rsidR="00A93449">
              <w:t xml:space="preserve">gebruikers </w:t>
            </w:r>
            <w:r>
              <w:t>keuzetekst.</w:t>
            </w:r>
            <w:r w:rsidR="00A93449">
              <w:t xml:space="preserve"> </w:t>
            </w:r>
            <w:r>
              <w:t xml:space="preserve">De tekst </w:t>
            </w:r>
            <w:r w:rsidR="00A93449">
              <w:t xml:space="preserve">wordt </w:t>
            </w:r>
            <w:r>
              <w:t>gecentreerd weergegeven.</w:t>
            </w:r>
          </w:p>
          <w:p w:rsidR="00A93449" w:rsidRPr="00FA5535" w:rsidRDefault="00A93449" w:rsidP="0045316D">
            <w:pPr>
              <w:rPr>
                <w:u w:val="single"/>
              </w:rPr>
            </w:pPr>
          </w:p>
          <w:p w:rsidR="0045316D" w:rsidRPr="00FA5535" w:rsidRDefault="0045316D" w:rsidP="0045316D">
            <w:pPr>
              <w:rPr>
                <w:u w:val="single"/>
              </w:rPr>
            </w:pPr>
            <w:r w:rsidRPr="00FA5535">
              <w:rPr>
                <w:u w:val="single"/>
              </w:rPr>
              <w:t>Mapping:</w:t>
            </w:r>
          </w:p>
          <w:p w:rsidR="0045316D" w:rsidRPr="00FA5535" w:rsidRDefault="0045316D" w:rsidP="00FA5535">
            <w:pPr>
              <w:spacing w:line="240" w:lineRule="auto"/>
              <w:rPr>
                <w:sz w:val="16"/>
                <w:szCs w:val="16"/>
              </w:rPr>
            </w:pPr>
            <w:r w:rsidRPr="00FA5535">
              <w:rPr>
                <w:sz w:val="16"/>
                <w:szCs w:val="16"/>
              </w:rPr>
              <w:t>//IMKAD_AangebodenStuk/tia_TekstKeuze/</w:t>
            </w:r>
          </w:p>
          <w:p w:rsidR="0045316D" w:rsidRPr="00FA5535" w:rsidRDefault="00A93449" w:rsidP="00FA5535">
            <w:pPr>
              <w:spacing w:line="240" w:lineRule="auto"/>
              <w:rPr>
                <w:sz w:val="16"/>
                <w:szCs w:val="16"/>
              </w:rPr>
            </w:pPr>
            <w:r w:rsidRPr="00FA5535">
              <w:rPr>
                <w:sz w:val="16"/>
                <w:szCs w:val="16"/>
              </w:rPr>
              <w:tab/>
            </w:r>
            <w:r w:rsidR="0045316D" w:rsidRPr="00FA5535">
              <w:rPr>
                <w:sz w:val="16"/>
                <w:szCs w:val="16"/>
              </w:rPr>
              <w:t>./tagNaam(k_TitelDoorhaling)</w:t>
            </w:r>
          </w:p>
          <w:p w:rsidR="0045316D" w:rsidRPr="00FA5535" w:rsidRDefault="00A93449" w:rsidP="00FA5535">
            <w:pPr>
              <w:spacing w:line="240" w:lineRule="auto"/>
              <w:rPr>
                <w:color w:val="800080"/>
                <w:sz w:val="16"/>
                <w:szCs w:val="16"/>
              </w:rPr>
            </w:pPr>
            <w:r w:rsidRPr="00FA5535">
              <w:rPr>
                <w:sz w:val="16"/>
                <w:szCs w:val="16"/>
              </w:rPr>
              <w:tab/>
            </w:r>
            <w:r w:rsidR="0045316D" w:rsidRPr="00FA5535">
              <w:rPr>
                <w:sz w:val="16"/>
                <w:szCs w:val="16"/>
              </w:rPr>
              <w:t>./tekst</w:t>
            </w:r>
            <w:r w:rsidRPr="00FA5535">
              <w:rPr>
                <w:sz w:val="16"/>
                <w:szCs w:val="16"/>
              </w:rPr>
              <w:t xml:space="preserve"> (</w:t>
            </w:r>
            <w:r w:rsidR="0045316D" w:rsidRPr="00FA5535">
              <w:rPr>
                <w:sz w:val="16"/>
                <w:szCs w:val="16"/>
              </w:rPr>
              <w:t>Doorhaling</w:t>
            </w:r>
            <w:r w:rsidRPr="00FA5535">
              <w:rPr>
                <w:sz w:val="16"/>
                <w:szCs w:val="16"/>
              </w:rPr>
              <w:t xml:space="preserve">, </w:t>
            </w:r>
            <w:r w:rsidR="0045316D" w:rsidRPr="00FA5535">
              <w:rPr>
                <w:sz w:val="16"/>
                <w:szCs w:val="16"/>
              </w:rPr>
              <w:t>Doorhaling hypotheek</w:t>
            </w:r>
            <w:r w:rsidRPr="00FA5535">
              <w:rPr>
                <w:sz w:val="16"/>
                <w:szCs w:val="16"/>
              </w:rPr>
              <w:t>,</w:t>
            </w:r>
            <w:r w:rsidR="00B60A2D" w:rsidRPr="00FA5535">
              <w:rPr>
                <w:sz w:val="16"/>
                <w:szCs w:val="16"/>
              </w:rPr>
              <w:t xml:space="preserve"> </w:t>
            </w:r>
            <w:r w:rsidR="0045316D" w:rsidRPr="00FA5535">
              <w:rPr>
                <w:sz w:val="16"/>
                <w:szCs w:val="16"/>
              </w:rPr>
              <w:t>Gedeeltelijke doorhaling</w:t>
            </w:r>
            <w:r w:rsidRPr="00FA5535">
              <w:rPr>
                <w:sz w:val="16"/>
                <w:szCs w:val="16"/>
              </w:rPr>
              <w:t xml:space="preserve">, </w:t>
            </w:r>
            <w:r w:rsidR="0045316D" w:rsidRPr="00FA5535">
              <w:rPr>
                <w:sz w:val="16"/>
                <w:szCs w:val="16"/>
              </w:rPr>
              <w:t>Akte van doorhaling</w:t>
            </w:r>
            <w:r w:rsidRPr="00FA5535">
              <w:rPr>
                <w:sz w:val="16"/>
                <w:szCs w:val="16"/>
              </w:rPr>
              <w:t xml:space="preserve">, </w:t>
            </w:r>
            <w:r w:rsidR="0045316D" w:rsidRPr="00FA5535">
              <w:rPr>
                <w:sz w:val="16"/>
                <w:szCs w:val="16"/>
              </w:rPr>
              <w:t>Gedeeltelijke doorhaling schuldeiser</w:t>
            </w:r>
            <w:r w:rsidRPr="00FA5535">
              <w:rPr>
                <w:sz w:val="16"/>
                <w:szCs w:val="16"/>
              </w:rPr>
              <w:t xml:space="preserve">, </w:t>
            </w:r>
            <w:r w:rsidR="0045316D" w:rsidRPr="00FA5535">
              <w:rPr>
                <w:sz w:val="16"/>
                <w:szCs w:val="16"/>
              </w:rPr>
              <w:t>Royementsakte</w:t>
            </w:r>
            <w:r w:rsidRPr="00FA5535">
              <w:rPr>
                <w:sz w:val="16"/>
                <w:szCs w:val="16"/>
              </w:rPr>
              <w:t xml:space="preserve"> of </w:t>
            </w:r>
            <w:r w:rsidR="0045316D" w:rsidRPr="00FA5535">
              <w:rPr>
                <w:sz w:val="16"/>
                <w:szCs w:val="16"/>
              </w:rPr>
              <w:t>Royement</w:t>
            </w:r>
            <w:r w:rsidRPr="00FA5535">
              <w:rPr>
                <w:sz w:val="16"/>
                <w:szCs w:val="16"/>
              </w:rPr>
              <w:t>)</w:t>
            </w:r>
          </w:p>
        </w:tc>
      </w:tr>
      <w:tr w:rsidR="001B5352" w:rsidRPr="00524C87" w:rsidTr="0083672A">
        <w:tc>
          <w:tcPr>
            <w:tcW w:w="2292" w:type="pct"/>
            <w:shd w:val="clear" w:color="auto" w:fill="auto"/>
          </w:tcPr>
          <w:p w:rsidR="001B5352" w:rsidRPr="00FA5535" w:rsidRDefault="001B5352" w:rsidP="005C6805">
            <w:pPr>
              <w:rPr>
                <w:color w:val="800080"/>
              </w:rPr>
            </w:pPr>
            <w:r w:rsidRPr="00FA5535">
              <w:rPr>
                <w:color w:val="800080"/>
              </w:rPr>
              <w:t xml:space="preserve">Kenmerk: </w:t>
            </w:r>
            <w:r w:rsidRPr="00BB4761">
              <w:fldChar w:fldCharType="begin"/>
            </w:r>
            <w:r w:rsidRPr="00BB4761">
              <w:instrText>MacroButton Nomacro §</w:instrText>
            </w:r>
            <w:r w:rsidRPr="00BB4761">
              <w:fldChar w:fldCharType="end"/>
            </w:r>
            <w:r w:rsidR="00186BBC" w:rsidRPr="00BB4761">
              <w:t>kenmerk dossier</w:t>
            </w:r>
            <w:r w:rsidRPr="00BB4761">
              <w:fldChar w:fldCharType="begin"/>
            </w:r>
            <w:r w:rsidRPr="00BB4761">
              <w:instrText>MacroButton Nomacro §</w:instrText>
            </w:r>
            <w:r w:rsidRPr="00BB4761">
              <w:fldChar w:fldCharType="end"/>
            </w:r>
          </w:p>
        </w:tc>
        <w:tc>
          <w:tcPr>
            <w:tcW w:w="2708" w:type="pct"/>
            <w:shd w:val="clear" w:color="auto" w:fill="auto"/>
          </w:tcPr>
          <w:p w:rsidR="001B5352" w:rsidRPr="00FA5535" w:rsidRDefault="001B5352" w:rsidP="005344C7">
            <w:pPr>
              <w:rPr>
                <w:szCs w:val="18"/>
              </w:rPr>
            </w:pPr>
            <w:r w:rsidRPr="00FA5535">
              <w:rPr>
                <w:szCs w:val="18"/>
              </w:rPr>
              <w:t xml:space="preserve">Optionele </w:t>
            </w:r>
            <w:r w:rsidR="00B60A2D" w:rsidRPr="00FA5535">
              <w:rPr>
                <w:szCs w:val="18"/>
              </w:rPr>
              <w:t>tekst</w:t>
            </w:r>
            <w:r w:rsidRPr="00FA5535">
              <w:rPr>
                <w:szCs w:val="18"/>
              </w:rPr>
              <w:t>.</w:t>
            </w:r>
          </w:p>
          <w:p w:rsidR="001B5352" w:rsidRPr="00FA5535" w:rsidRDefault="001B5352" w:rsidP="005344C7">
            <w:pPr>
              <w:rPr>
                <w:u w:val="single"/>
              </w:rPr>
            </w:pPr>
          </w:p>
          <w:p w:rsidR="001B5352" w:rsidRPr="00FA5535" w:rsidRDefault="001B5352" w:rsidP="005344C7">
            <w:pPr>
              <w:rPr>
                <w:u w:val="single"/>
              </w:rPr>
            </w:pPr>
            <w:r w:rsidRPr="00FA5535">
              <w:rPr>
                <w:u w:val="single"/>
              </w:rPr>
              <w:t>Mapping:</w:t>
            </w:r>
          </w:p>
          <w:p w:rsidR="001B5352" w:rsidRPr="00FA5535" w:rsidRDefault="001B5352" w:rsidP="00FA5535">
            <w:pPr>
              <w:spacing w:line="240" w:lineRule="auto"/>
              <w:rPr>
                <w:szCs w:val="18"/>
              </w:rPr>
            </w:pPr>
            <w:r w:rsidRPr="00FA5535">
              <w:rPr>
                <w:sz w:val="16"/>
                <w:szCs w:val="16"/>
              </w:rPr>
              <w:t>//IMKAD_AangebodenStuk/tia_OmschrijvingKenmerk</w:t>
            </w:r>
          </w:p>
        </w:tc>
      </w:tr>
      <w:tr w:rsidR="00D02A42" w:rsidRPr="00524C87" w:rsidTr="0083672A">
        <w:tc>
          <w:tcPr>
            <w:tcW w:w="2292" w:type="pct"/>
            <w:shd w:val="clear" w:color="auto" w:fill="auto"/>
          </w:tcPr>
          <w:p w:rsidR="00D02A42" w:rsidRPr="00FA5535" w:rsidRDefault="00D02A42" w:rsidP="005C6805">
            <w:pPr>
              <w:rPr>
                <w:color w:val="FF0000"/>
              </w:rPr>
            </w:pPr>
            <w:r w:rsidRPr="00FA5535">
              <w:rPr>
                <w:color w:val="FF0000"/>
                <w:highlight w:val="yellow"/>
              </w:rPr>
              <w:t>TEKSTBLO</w:t>
            </w:r>
            <w:r w:rsidR="003B4E7E" w:rsidRPr="00FA5535">
              <w:rPr>
                <w:color w:val="FF0000"/>
                <w:highlight w:val="yellow"/>
              </w:rPr>
              <w:t>K AANHE</w:t>
            </w:r>
            <w:r w:rsidR="00C05D43" w:rsidRPr="00FA5535">
              <w:rPr>
                <w:color w:val="FF0000"/>
                <w:highlight w:val="yellow"/>
              </w:rPr>
              <w:t>F</w:t>
            </w:r>
            <w:r w:rsidR="002B3D40" w:rsidRPr="00FA5535">
              <w:rPr>
                <w:color w:val="FF0000"/>
              </w:rPr>
              <w:t>:</w:t>
            </w:r>
          </w:p>
        </w:tc>
        <w:tc>
          <w:tcPr>
            <w:tcW w:w="2708" w:type="pct"/>
            <w:shd w:val="clear" w:color="auto" w:fill="auto"/>
          </w:tcPr>
          <w:p w:rsidR="00B60A2D" w:rsidRPr="00FA5535" w:rsidRDefault="00F41CE3" w:rsidP="00A8181A">
            <w:pPr>
              <w:rPr>
                <w:szCs w:val="18"/>
              </w:rPr>
            </w:pPr>
            <w:r w:rsidRPr="00FA5535">
              <w:rPr>
                <w:szCs w:val="18"/>
              </w:rPr>
              <w:t>Gegevens van de (waarnemend) notaris die als ondertekenaar optreedt.</w:t>
            </w:r>
          </w:p>
          <w:p w:rsidR="00B60A2D" w:rsidRPr="00FA5535" w:rsidRDefault="00B60A2D" w:rsidP="00A8181A">
            <w:pPr>
              <w:rPr>
                <w:szCs w:val="18"/>
              </w:rPr>
            </w:pPr>
          </w:p>
          <w:p w:rsidR="00B60A2D" w:rsidRPr="00FA5535" w:rsidRDefault="00B60A2D" w:rsidP="00B60A2D">
            <w:pPr>
              <w:rPr>
                <w:snapToGrid/>
                <w:u w:val="single"/>
              </w:rPr>
            </w:pPr>
            <w:r w:rsidRPr="00FA5535">
              <w:rPr>
                <w:snapToGrid/>
                <w:u w:val="single"/>
              </w:rPr>
              <w:t>Mapping:</w:t>
            </w:r>
          </w:p>
          <w:p w:rsidR="00D02A42" w:rsidRPr="00FA5535" w:rsidRDefault="00B60A2D" w:rsidP="00FA5535">
            <w:pPr>
              <w:spacing w:line="240" w:lineRule="auto"/>
              <w:rPr>
                <w:i/>
              </w:rPr>
            </w:pPr>
            <w:r w:rsidRPr="00FA5535">
              <w:rPr>
                <w:snapToGrid/>
                <w:sz w:val="16"/>
                <w:szCs w:val="16"/>
                <w:lang w:val="nl"/>
              </w:rPr>
              <w:t>-de mapping is opgenomen in het genoemde tekstblok.</w:t>
            </w:r>
            <w:r w:rsidR="00F41CE3" w:rsidRPr="00FA5535">
              <w:rPr>
                <w:i/>
              </w:rPr>
              <w:t xml:space="preserve"> </w:t>
            </w:r>
          </w:p>
        </w:tc>
      </w:tr>
    </w:tbl>
    <w:p w:rsidR="002A5C1F" w:rsidRPr="007224C4" w:rsidRDefault="002A5C1F" w:rsidP="002A5C1F">
      <w:pPr>
        <w:spacing w:line="240" w:lineRule="auto"/>
      </w:pPr>
    </w:p>
    <w:p w:rsidR="002A5C1F" w:rsidRDefault="00E26948" w:rsidP="0039489D">
      <w:pPr>
        <w:pStyle w:val="Kop2"/>
        <w:pageBreakBefore/>
      </w:pPr>
      <w:bookmarkStart w:id="49" w:name="_Ref320257011"/>
      <w:bookmarkStart w:id="50" w:name="_Ref428784795"/>
      <w:bookmarkStart w:id="51" w:name="_Toc452628325"/>
      <w:r>
        <w:lastRenderedPageBreak/>
        <w:t>G</w:t>
      </w:r>
      <w:r w:rsidR="00985EEF">
        <w:t>evolmachtigde</w:t>
      </w:r>
      <w:bookmarkEnd w:id="50"/>
      <w:bookmarkEnd w:id="51"/>
      <w:r w:rsidR="002B07DC">
        <w:t xml:space="preserve"> </w:t>
      </w:r>
      <w:bookmarkEnd w:id="49"/>
    </w:p>
    <w:p w:rsidR="00F41CE3" w:rsidRPr="001637F3" w:rsidRDefault="00F41CE3" w:rsidP="00F41CE3"/>
    <w:tbl>
      <w:tblPr>
        <w:tblW w:w="565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67"/>
        <w:gridCol w:w="7505"/>
      </w:tblGrid>
      <w:tr w:rsidR="002B01EB" w:rsidRPr="000E6BC2" w:rsidTr="0083672A">
        <w:tc>
          <w:tcPr>
            <w:tcW w:w="2295" w:type="pct"/>
            <w:shd w:val="clear" w:color="auto" w:fill="auto"/>
          </w:tcPr>
          <w:p w:rsidR="00F41CE3" w:rsidRPr="0032370A" w:rsidRDefault="00B60A2D" w:rsidP="00FA5535">
            <w:pPr>
              <w:tabs>
                <w:tab w:val="left" w:pos="360"/>
              </w:tabs>
              <w:ind w:left="900" w:hanging="900"/>
              <w:rPr>
                <w:rFonts w:cs="Arial"/>
                <w:color w:val="FFFFFF"/>
                <w:szCs w:val="18"/>
              </w:rPr>
            </w:pPr>
            <w:r w:rsidRPr="0032370A">
              <w:rPr>
                <w:rFonts w:cs="Arial"/>
                <w:color w:val="FFFFFF"/>
                <w:szCs w:val="18"/>
                <w:highlight w:val="darkYellow"/>
              </w:rPr>
              <w:t>KEUZEBLOK GEVOLMACHTIGDE</w:t>
            </w:r>
            <w:r w:rsidR="00F41CE3" w:rsidRPr="0032370A">
              <w:rPr>
                <w:rFonts w:cs="Arial"/>
                <w:color w:val="FF0000"/>
                <w:szCs w:val="18"/>
              </w:rPr>
              <w:t>:</w:t>
            </w:r>
          </w:p>
          <w:p w:rsidR="002B01EB" w:rsidRPr="00A54ECD" w:rsidRDefault="002B01EB" w:rsidP="009C6D27"/>
        </w:tc>
        <w:tc>
          <w:tcPr>
            <w:tcW w:w="2705" w:type="pct"/>
            <w:shd w:val="clear" w:color="auto" w:fill="auto"/>
          </w:tcPr>
          <w:p w:rsidR="00F41CE3" w:rsidRDefault="002C5700" w:rsidP="00985EEF">
            <w:r>
              <w:t xml:space="preserve">Verplicht </w:t>
            </w:r>
            <w:r w:rsidR="00736326">
              <w:t>keuze</w:t>
            </w:r>
            <w:r>
              <w:t xml:space="preserve">blok. </w:t>
            </w:r>
            <w:r w:rsidR="00E26948">
              <w:t>De gevolmachtigd</w:t>
            </w:r>
            <w:r w:rsidR="00AA6058">
              <w:t xml:space="preserve">e treedt op voor de volmachtgevers of </w:t>
            </w:r>
            <w:r w:rsidR="00DE5C7E">
              <w:t xml:space="preserve">voor </w:t>
            </w:r>
            <w:r w:rsidR="00AA6058">
              <w:t>de</w:t>
            </w:r>
            <w:r w:rsidR="00DE5C7E">
              <w:t xml:space="preserve"> </w:t>
            </w:r>
            <w:r w:rsidR="00F62EF0">
              <w:t xml:space="preserve">volmachtgevers en </w:t>
            </w:r>
            <w:r w:rsidR="00DE5C7E">
              <w:t>rechthebbenden</w:t>
            </w:r>
            <w:r w:rsidR="00F41CE3" w:rsidRPr="00343045">
              <w:t>.</w:t>
            </w:r>
          </w:p>
          <w:p w:rsidR="00392FBF" w:rsidRPr="00FA5535" w:rsidRDefault="00392FBF" w:rsidP="00985EEF">
            <w:pPr>
              <w:rPr>
                <w:i/>
              </w:rPr>
            </w:pPr>
          </w:p>
          <w:p w:rsidR="002B01EB" w:rsidRPr="00FA5535" w:rsidRDefault="002B01EB" w:rsidP="00FA5535">
            <w:pPr>
              <w:spacing w:line="240" w:lineRule="auto"/>
              <w:rPr>
                <w:u w:val="single"/>
              </w:rPr>
            </w:pPr>
            <w:r w:rsidRPr="00FA5535">
              <w:rPr>
                <w:u w:val="single"/>
              </w:rPr>
              <w:t>Mapping</w:t>
            </w:r>
            <w:r w:rsidR="00DE5C7E" w:rsidRPr="00FA5535">
              <w:rPr>
                <w:u w:val="single"/>
              </w:rPr>
              <w:t xml:space="preserve"> gevolmachtigde alleen voor volmachtgevers</w:t>
            </w:r>
            <w:r w:rsidRPr="00FA5535">
              <w:rPr>
                <w:u w:val="single"/>
              </w:rPr>
              <w:t>:</w:t>
            </w:r>
          </w:p>
          <w:p w:rsidR="003377CB" w:rsidRPr="00FA5535" w:rsidRDefault="002B01EB" w:rsidP="00FA5535">
            <w:pPr>
              <w:spacing w:line="240" w:lineRule="auto"/>
              <w:rPr>
                <w:sz w:val="16"/>
                <w:szCs w:val="16"/>
              </w:rPr>
            </w:pPr>
            <w:r w:rsidRPr="00FA5535">
              <w:rPr>
                <w:sz w:val="16"/>
                <w:szCs w:val="16"/>
              </w:rPr>
              <w:t>//IMKAD_AangebodenStuk/Partij</w:t>
            </w:r>
            <w:r w:rsidR="00AB57A3" w:rsidRPr="00FA5535">
              <w:rPr>
                <w:sz w:val="16"/>
                <w:szCs w:val="16"/>
              </w:rPr>
              <w:t>[volmachtgever</w:t>
            </w:r>
            <w:r w:rsidR="00763CAD">
              <w:rPr>
                <w:sz w:val="16"/>
                <w:szCs w:val="16"/>
              </w:rPr>
              <w:t>(</w:t>
            </w:r>
            <w:r w:rsidR="00AB57A3" w:rsidRPr="00FA5535">
              <w:rPr>
                <w:sz w:val="16"/>
                <w:szCs w:val="16"/>
              </w:rPr>
              <w:t>s</w:t>
            </w:r>
            <w:r w:rsidR="00763CAD">
              <w:rPr>
                <w:sz w:val="16"/>
                <w:szCs w:val="16"/>
              </w:rPr>
              <w:t>)</w:t>
            </w:r>
            <w:r w:rsidR="003C10BB">
              <w:rPr>
                <w:sz w:val="16"/>
                <w:szCs w:val="16"/>
              </w:rPr>
              <w:t xml:space="preserve"> of volmachtgever(s) en/of hypotheekhouder(s)</w:t>
            </w:r>
            <w:r w:rsidR="00AB57A3" w:rsidRPr="00FA5535">
              <w:rPr>
                <w:sz w:val="16"/>
                <w:szCs w:val="16"/>
              </w:rPr>
              <w:t>]</w:t>
            </w:r>
            <w:r w:rsidRPr="00FA5535">
              <w:rPr>
                <w:sz w:val="16"/>
                <w:szCs w:val="16"/>
              </w:rPr>
              <w:t>/Gevolmachtigde</w:t>
            </w:r>
          </w:p>
          <w:p w:rsidR="003377CB" w:rsidRPr="00FA5535" w:rsidRDefault="003377CB" w:rsidP="00FA5535">
            <w:pPr>
              <w:spacing w:line="240" w:lineRule="auto"/>
              <w:rPr>
                <w:sz w:val="16"/>
                <w:szCs w:val="16"/>
              </w:rPr>
            </w:pPr>
          </w:p>
          <w:p w:rsidR="00DE5C7E" w:rsidRPr="00FA5535" w:rsidRDefault="00DE5C7E" w:rsidP="00FA5535">
            <w:pPr>
              <w:spacing w:line="240" w:lineRule="auto"/>
              <w:rPr>
                <w:u w:val="single"/>
              </w:rPr>
            </w:pPr>
            <w:r w:rsidRPr="00FA5535">
              <w:rPr>
                <w:u w:val="single"/>
              </w:rPr>
              <w:t xml:space="preserve">Mapping gevolmachtigde voor volmachtgevers </w:t>
            </w:r>
            <w:r w:rsidR="00AA0E22" w:rsidRPr="00FA5535">
              <w:rPr>
                <w:u w:val="single"/>
              </w:rPr>
              <w:t>é</w:t>
            </w:r>
            <w:r w:rsidRPr="00FA5535">
              <w:rPr>
                <w:u w:val="single"/>
              </w:rPr>
              <w:t>n rechthebbenden:</w:t>
            </w:r>
          </w:p>
          <w:p w:rsidR="00DE5C7E" w:rsidRPr="00FA5535" w:rsidRDefault="00DE5C7E" w:rsidP="00FA5535">
            <w:pPr>
              <w:spacing w:line="240" w:lineRule="auto"/>
              <w:rPr>
                <w:sz w:val="16"/>
                <w:szCs w:val="16"/>
              </w:rPr>
            </w:pPr>
            <w:r w:rsidRPr="00FA5535">
              <w:rPr>
                <w:sz w:val="16"/>
                <w:szCs w:val="16"/>
              </w:rPr>
              <w:t>//IMKAD_AangebodenStuk/Gevolmachtigde</w:t>
            </w:r>
          </w:p>
          <w:p w:rsidR="00392FBF" w:rsidRPr="00FA5535" w:rsidRDefault="00392FBF" w:rsidP="00FA5535">
            <w:pPr>
              <w:spacing w:line="240" w:lineRule="auto"/>
              <w:rPr>
                <w:sz w:val="16"/>
                <w:szCs w:val="16"/>
              </w:rPr>
            </w:pPr>
          </w:p>
          <w:p w:rsidR="00DE5C7E" w:rsidRPr="00FA5535" w:rsidRDefault="00DE5C7E" w:rsidP="00FA5535">
            <w:pPr>
              <w:spacing w:line="240" w:lineRule="auto"/>
              <w:rPr>
                <w:sz w:val="16"/>
                <w:szCs w:val="16"/>
              </w:rPr>
            </w:pPr>
          </w:p>
          <w:p w:rsidR="002B01EB" w:rsidRPr="00FA5535" w:rsidRDefault="00736326" w:rsidP="00FA5535">
            <w:pPr>
              <w:autoSpaceDE w:val="0"/>
              <w:autoSpaceDN w:val="0"/>
              <w:adjustRightInd w:val="0"/>
              <w:spacing w:line="240" w:lineRule="auto"/>
              <w:rPr>
                <w:rFonts w:cs="Arial"/>
                <w:snapToGrid/>
                <w:szCs w:val="18"/>
              </w:rPr>
            </w:pPr>
            <w:r w:rsidRPr="00FA5535">
              <w:rPr>
                <w:sz w:val="16"/>
                <w:szCs w:val="16"/>
                <w:lang w:val="nl"/>
              </w:rPr>
              <w:t>-d</w:t>
            </w:r>
            <w:r w:rsidR="002B01EB" w:rsidRPr="00FA5535">
              <w:rPr>
                <w:sz w:val="16"/>
                <w:szCs w:val="16"/>
                <w:lang w:val="nl"/>
              </w:rPr>
              <w:t xml:space="preserve">e overige mapping is opgenomen in het genoemde </w:t>
            </w:r>
            <w:r w:rsidR="00392FBF" w:rsidRPr="00FA5535">
              <w:rPr>
                <w:sz w:val="16"/>
                <w:szCs w:val="16"/>
                <w:lang w:val="nl"/>
              </w:rPr>
              <w:t>keuze</w:t>
            </w:r>
            <w:r w:rsidR="002B01EB" w:rsidRPr="00FA5535">
              <w:rPr>
                <w:sz w:val="16"/>
                <w:szCs w:val="16"/>
                <w:lang w:val="nl"/>
              </w:rPr>
              <w:t>blok.</w:t>
            </w:r>
          </w:p>
        </w:tc>
      </w:tr>
    </w:tbl>
    <w:p w:rsidR="0000748B" w:rsidRDefault="0000748B" w:rsidP="0000748B">
      <w:pPr>
        <w:pStyle w:val="Kop3"/>
        <w:numPr>
          <w:ilvl w:val="0"/>
          <w:numId w:val="0"/>
        </w:numPr>
        <w:rPr>
          <w:szCs w:val="18"/>
        </w:rPr>
      </w:pPr>
    </w:p>
    <w:p w:rsidR="0000748B" w:rsidRDefault="0000748B" w:rsidP="0000748B">
      <w:pPr>
        <w:pStyle w:val="Kop3"/>
      </w:pPr>
      <w:r>
        <w:rPr>
          <w:szCs w:val="18"/>
        </w:rPr>
        <w:br w:type="page"/>
      </w:r>
      <w:bookmarkStart w:id="52" w:name="_Toc452628326"/>
      <w:r w:rsidR="00AE4A6C">
        <w:rPr>
          <w:szCs w:val="18"/>
        </w:rPr>
        <w:lastRenderedPageBreak/>
        <w:t xml:space="preserve">Keuzeblok </w:t>
      </w:r>
      <w:r w:rsidR="00AE4A6C" w:rsidRPr="00AE4A6C">
        <w:t>gevolmachtigde</w:t>
      </w:r>
      <w:bookmarkEnd w:id="52"/>
    </w:p>
    <w:p w:rsidR="00AA6058" w:rsidRDefault="00AA6058" w:rsidP="000437B6">
      <w:pPr>
        <w:rPr>
          <w:lang w:val="nl"/>
        </w:rPr>
      </w:pPr>
      <w:r>
        <w:rPr>
          <w:lang w:val="nl"/>
        </w:rPr>
        <w:t>Het keuzeblok gevolmachtigde heeft twee varianten:</w:t>
      </w:r>
    </w:p>
    <w:p w:rsidR="00AA6058" w:rsidRDefault="00AA6058" w:rsidP="000437B6">
      <w:pPr>
        <w:pStyle w:val="streepje"/>
      </w:pPr>
      <w:r>
        <w:t>Kantoorgevolmachtigde,</w:t>
      </w:r>
    </w:p>
    <w:p w:rsidR="00AA6058" w:rsidRPr="006242D8" w:rsidRDefault="00AA6058" w:rsidP="000437B6">
      <w:pPr>
        <w:pStyle w:val="streepje"/>
      </w:pPr>
      <w:r>
        <w:t>Natuurlijk persoon.</w:t>
      </w:r>
    </w:p>
    <w:p w:rsidR="0000748B" w:rsidRPr="0000748B" w:rsidRDefault="00720C7B" w:rsidP="000437B6">
      <w:pPr>
        <w:pStyle w:val="Kop4"/>
        <w:rPr>
          <w:lang w:val="nl"/>
        </w:rPr>
      </w:pPr>
      <w:bookmarkStart w:id="53" w:name="_Toc452628327"/>
      <w:r>
        <w:rPr>
          <w:lang w:val="nl"/>
        </w:rPr>
        <w:t>K</w:t>
      </w:r>
      <w:r w:rsidR="0000748B">
        <w:rPr>
          <w:lang w:val="nl"/>
        </w:rPr>
        <w:t>antoorgevolmachtigde</w:t>
      </w:r>
      <w:bookmarkEnd w:id="53"/>
    </w:p>
    <w:p w:rsidR="00AE4A6C" w:rsidRDefault="00AE4A6C" w:rsidP="00AE4A6C">
      <w:pPr>
        <w:rPr>
          <w:lang w:val="nl"/>
        </w:rPr>
      </w:pPr>
    </w:p>
    <w:tbl>
      <w:tblPr>
        <w:tblW w:w="14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7"/>
        <w:gridCol w:w="7647"/>
      </w:tblGrid>
      <w:tr w:rsidR="00AA6058" w:rsidRPr="00FA5535" w:rsidTr="0083672A">
        <w:tc>
          <w:tcPr>
            <w:tcW w:w="6487" w:type="dxa"/>
            <w:shd w:val="clear" w:color="auto" w:fill="auto"/>
          </w:tcPr>
          <w:p w:rsidR="00AA6058" w:rsidRPr="00FA5535" w:rsidRDefault="00AA6058" w:rsidP="00C83353">
            <w:pPr>
              <w:rPr>
                <w:color w:val="FF0000"/>
                <w:highlight w:val="yellow"/>
              </w:rPr>
            </w:pPr>
          </w:p>
        </w:tc>
        <w:tc>
          <w:tcPr>
            <w:tcW w:w="7647" w:type="dxa"/>
            <w:shd w:val="clear" w:color="auto" w:fill="auto"/>
          </w:tcPr>
          <w:p w:rsidR="00AA6058" w:rsidRPr="00FA5535" w:rsidRDefault="00AA6058" w:rsidP="00FA5535">
            <w:pPr>
              <w:spacing w:line="240" w:lineRule="auto"/>
              <w:rPr>
                <w:szCs w:val="18"/>
                <w:u w:val="single"/>
              </w:rPr>
            </w:pPr>
          </w:p>
          <w:p w:rsidR="00AA6058" w:rsidRPr="00FA5535" w:rsidRDefault="00AA6058" w:rsidP="00FA5535">
            <w:pPr>
              <w:spacing w:line="240" w:lineRule="auto"/>
              <w:rPr>
                <w:szCs w:val="18"/>
                <w:u w:val="single"/>
              </w:rPr>
            </w:pPr>
            <w:r w:rsidRPr="00FA5535">
              <w:rPr>
                <w:szCs w:val="18"/>
                <w:u w:val="single"/>
              </w:rPr>
              <w:t>Mapping kantoorgevolmachtigde:</w:t>
            </w:r>
          </w:p>
          <w:p w:rsidR="00AA6058" w:rsidRPr="00FA5535" w:rsidRDefault="00AA6058" w:rsidP="00FA5535">
            <w:pPr>
              <w:spacing w:line="240" w:lineRule="auto"/>
              <w:rPr>
                <w:sz w:val="16"/>
                <w:szCs w:val="16"/>
              </w:rPr>
            </w:pPr>
            <w:r w:rsidRPr="00FA5535">
              <w:rPr>
                <w:sz w:val="16"/>
                <w:szCs w:val="16"/>
              </w:rPr>
              <w:t>//Gevolmachtigde/gegevens/adresPersoon niet aanwezig</w:t>
            </w:r>
          </w:p>
          <w:p w:rsidR="00AA6058" w:rsidRPr="00FA5535" w:rsidRDefault="00AA6058" w:rsidP="00FA5535">
            <w:pPr>
              <w:spacing w:line="240" w:lineRule="auto"/>
              <w:rPr>
                <w:sz w:val="16"/>
                <w:szCs w:val="16"/>
              </w:rPr>
            </w:pPr>
            <w:r w:rsidRPr="00FA5535">
              <w:rPr>
                <w:sz w:val="16"/>
                <w:szCs w:val="16"/>
              </w:rPr>
              <w:t>//Gevolmachtigde/gegevens/adresKantoor optioneel aanwezig</w:t>
            </w:r>
          </w:p>
          <w:p w:rsidR="00AA6058" w:rsidRPr="00763CAD" w:rsidRDefault="00AA6058" w:rsidP="00FA5535">
            <w:pPr>
              <w:spacing w:line="240" w:lineRule="auto"/>
              <w:rPr>
                <w:sz w:val="16"/>
                <w:szCs w:val="16"/>
              </w:rPr>
            </w:pPr>
          </w:p>
        </w:tc>
      </w:tr>
      <w:tr w:rsidR="00AE4A6C" w:rsidRPr="00FA5535" w:rsidTr="0083672A">
        <w:tc>
          <w:tcPr>
            <w:tcW w:w="6487" w:type="dxa"/>
            <w:shd w:val="clear" w:color="auto" w:fill="auto"/>
          </w:tcPr>
          <w:p w:rsidR="00AE4A6C" w:rsidRPr="00FA5535" w:rsidRDefault="00AE4A6C" w:rsidP="00C83353">
            <w:pPr>
              <w:rPr>
                <w:lang w:val="nl"/>
              </w:rPr>
            </w:pPr>
            <w:r w:rsidRPr="00FA5535">
              <w:rPr>
                <w:color w:val="FF0000"/>
                <w:highlight w:val="yellow"/>
              </w:rPr>
              <w:t>TEKSTBLOK NATUURLIJK PERSOON</w:t>
            </w:r>
            <w:r w:rsidRPr="00FA5535">
              <w:rPr>
                <w:color w:val="FF0000"/>
              </w:rPr>
              <w:t>,</w:t>
            </w:r>
          </w:p>
        </w:tc>
        <w:tc>
          <w:tcPr>
            <w:tcW w:w="7647" w:type="dxa"/>
            <w:shd w:val="clear" w:color="auto" w:fill="auto"/>
          </w:tcPr>
          <w:p w:rsidR="00AE4A6C" w:rsidRPr="00FA5535" w:rsidRDefault="00AE4A6C" w:rsidP="00FA5535">
            <w:pPr>
              <w:spacing w:before="72"/>
              <w:rPr>
                <w:lang w:val="nl"/>
              </w:rPr>
            </w:pPr>
            <w:r w:rsidRPr="00FA5535">
              <w:rPr>
                <w:lang w:val="nl"/>
              </w:rPr>
              <w:t xml:space="preserve">Gegevens van de kantoormedewerker van </w:t>
            </w:r>
            <w:r w:rsidR="00F62EF0" w:rsidRPr="00FA5535">
              <w:rPr>
                <w:lang w:val="nl"/>
              </w:rPr>
              <w:t>het</w:t>
            </w:r>
            <w:r w:rsidRPr="00FA5535">
              <w:rPr>
                <w:lang w:val="nl"/>
              </w:rPr>
              <w:t xml:space="preserve"> notaris</w:t>
            </w:r>
            <w:r w:rsidR="00F62EF0" w:rsidRPr="00FA5535">
              <w:rPr>
                <w:lang w:val="nl"/>
              </w:rPr>
              <w:t>kantoor</w:t>
            </w:r>
            <w:r w:rsidRPr="00FA5535">
              <w:rPr>
                <w:lang w:val="nl"/>
              </w:rPr>
              <w:t xml:space="preserve"> die optreedt als gevolmachtigde.</w:t>
            </w:r>
          </w:p>
          <w:p w:rsidR="00AE4A6C" w:rsidRPr="00FA5535" w:rsidRDefault="00AE4A6C" w:rsidP="00FA5535">
            <w:pPr>
              <w:pStyle w:val="streepje"/>
              <w:numPr>
                <w:ilvl w:val="0"/>
                <w:numId w:val="0"/>
              </w:numPr>
              <w:spacing w:line="240" w:lineRule="auto"/>
              <w:rPr>
                <w:lang w:val="nl-NL"/>
              </w:rPr>
            </w:pPr>
          </w:p>
          <w:p w:rsidR="00AE4A6C" w:rsidRPr="00AF2256" w:rsidRDefault="00AE4A6C" w:rsidP="00C83353">
            <w:r w:rsidRPr="00FA5535">
              <w:rPr>
                <w:u w:val="single"/>
              </w:rPr>
              <w:t>Mapping</w:t>
            </w:r>
            <w:r w:rsidRPr="00AF2256">
              <w:t>:</w:t>
            </w:r>
          </w:p>
          <w:p w:rsidR="00AE4A6C" w:rsidRPr="00FA5535" w:rsidRDefault="00AE4A6C" w:rsidP="00FA5535">
            <w:pPr>
              <w:spacing w:line="240" w:lineRule="auto"/>
              <w:rPr>
                <w:sz w:val="16"/>
                <w:szCs w:val="16"/>
              </w:rPr>
            </w:pPr>
            <w:r w:rsidRPr="00FA5535">
              <w:rPr>
                <w:sz w:val="16"/>
                <w:szCs w:val="16"/>
              </w:rPr>
              <w:t>//Gevolmachtigde/gegevens/persoonGegevens/</w:t>
            </w:r>
          </w:p>
          <w:p w:rsidR="00AE4A6C" w:rsidRPr="00FA5535" w:rsidRDefault="00AE4A6C" w:rsidP="00FA5535">
            <w:pPr>
              <w:spacing w:line="240" w:lineRule="auto"/>
              <w:rPr>
                <w:lang w:val="nl"/>
              </w:rPr>
            </w:pPr>
            <w:r w:rsidRPr="00FA5535">
              <w:rPr>
                <w:sz w:val="16"/>
                <w:szCs w:val="16"/>
              </w:rPr>
              <w:t>-zie verder tekstblok Natuurlijk persoon</w:t>
            </w:r>
          </w:p>
        </w:tc>
      </w:tr>
      <w:tr w:rsidR="00AE4A6C" w:rsidRPr="00FA5535" w:rsidTr="0083672A">
        <w:tc>
          <w:tcPr>
            <w:tcW w:w="6487" w:type="dxa"/>
            <w:shd w:val="clear" w:color="auto" w:fill="auto"/>
          </w:tcPr>
          <w:p w:rsidR="00AE4A6C" w:rsidRPr="00FA5535" w:rsidRDefault="00AE4A6C" w:rsidP="00C83353">
            <w:pPr>
              <w:rPr>
                <w:lang w:val="nl"/>
              </w:rPr>
            </w:pPr>
            <w:r w:rsidRPr="00FA5535">
              <w:rPr>
                <w:color w:val="FF0000"/>
              </w:rPr>
              <w:t>werkzaam ten kantore van mij, notaris,</w:t>
            </w:r>
          </w:p>
        </w:tc>
        <w:tc>
          <w:tcPr>
            <w:tcW w:w="7647" w:type="dxa"/>
            <w:shd w:val="clear" w:color="auto" w:fill="auto"/>
          </w:tcPr>
          <w:p w:rsidR="00AE4A6C" w:rsidRPr="00FA5535" w:rsidRDefault="00AE4A6C" w:rsidP="00FA5535">
            <w:pPr>
              <w:spacing w:before="72"/>
              <w:rPr>
                <w:lang w:val="nl"/>
              </w:rPr>
            </w:pPr>
            <w:r>
              <w:t>Vaste tekst.</w:t>
            </w:r>
          </w:p>
        </w:tc>
      </w:tr>
      <w:tr w:rsidR="00AE4A6C" w:rsidRPr="00FA5535" w:rsidTr="0083672A">
        <w:tc>
          <w:tcPr>
            <w:tcW w:w="6487" w:type="dxa"/>
            <w:shd w:val="clear" w:color="auto" w:fill="auto"/>
          </w:tcPr>
          <w:p w:rsidR="00AE4A6C" w:rsidRPr="00FA5535" w:rsidRDefault="00AE4A6C" w:rsidP="00C83353">
            <w:pPr>
              <w:rPr>
                <w:lang w:val="nl"/>
              </w:rPr>
            </w:pPr>
            <w:r w:rsidRPr="00FA5535">
              <w:rPr>
                <w:color w:val="800080"/>
              </w:rPr>
              <w:t>kantoorhoudende te</w:t>
            </w:r>
            <w:r w:rsidRPr="00FA5535">
              <w:rPr>
                <w:color w:val="3366FF"/>
              </w:rPr>
              <w:t xml:space="preserve"> </w:t>
            </w:r>
            <w:r w:rsidRPr="00FA5535">
              <w:rPr>
                <w:lang w:val="en-US"/>
              </w:rPr>
              <w:fldChar w:fldCharType="begin"/>
            </w:r>
            <w:r w:rsidRPr="00037D0C">
              <w:instrText xml:space="preserve">MacroButton Nomacro </w:instrText>
            </w:r>
            <w:r w:rsidRPr="00FA5535">
              <w:rPr>
                <w:effect w:val="none"/>
              </w:rPr>
              <w:instrText>§</w:instrText>
            </w:r>
            <w:r w:rsidRPr="00FA5535">
              <w:rPr>
                <w:lang w:val="en-US"/>
              </w:rPr>
              <w:fldChar w:fldCharType="end"/>
            </w:r>
            <w:r w:rsidRPr="0006178A">
              <w:t>postcode</w:t>
            </w:r>
            <w:r w:rsidRPr="00FA5535">
              <w:rPr>
                <w:lang w:val="en-US"/>
              </w:rPr>
              <w:fldChar w:fldCharType="begin"/>
            </w:r>
            <w:r w:rsidRPr="00037D0C">
              <w:instrText xml:space="preserve">MacroButton Nomacro </w:instrText>
            </w:r>
            <w:r w:rsidRPr="00FA5535">
              <w:rPr>
                <w:effect w:val="none"/>
              </w:rPr>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rPr>
                <w:effect w:val="none"/>
              </w:rPr>
              <w:instrText>§</w:instrText>
            </w:r>
            <w:r w:rsidRPr="00FA5535">
              <w:rPr>
                <w:lang w:val="en-US"/>
              </w:rPr>
              <w:fldChar w:fldCharType="end"/>
            </w:r>
            <w:r w:rsidRPr="0006178A">
              <w:t>woonplaats</w:t>
            </w:r>
            <w:r w:rsidRPr="00FA5535">
              <w:rPr>
                <w:lang w:val="en-US"/>
              </w:rPr>
              <w:fldChar w:fldCharType="begin"/>
            </w:r>
            <w:r w:rsidRPr="00037D0C">
              <w:instrText xml:space="preserve">MacroButton Nomacro </w:instrText>
            </w:r>
            <w:r w:rsidRPr="00FA5535">
              <w:rPr>
                <w:effect w:val="none"/>
              </w:rPr>
              <w:instrText>§</w:instrText>
            </w:r>
            <w:r w:rsidRPr="00FA5535">
              <w:rPr>
                <w:lang w:val="en-US"/>
              </w:rPr>
              <w:fldChar w:fldCharType="end"/>
            </w:r>
            <w:r w:rsidRPr="003B6EB8">
              <w:t xml:space="preserve">, </w:t>
            </w:r>
            <w:r w:rsidRPr="00FA5535">
              <w:rPr>
                <w:lang w:val="en-US"/>
              </w:rPr>
              <w:fldChar w:fldCharType="begin"/>
            </w:r>
            <w:r w:rsidRPr="00037D0C">
              <w:instrText xml:space="preserve">MacroButton Nomacro </w:instrText>
            </w:r>
            <w:r w:rsidRPr="00FA5535">
              <w:rPr>
                <w:effect w:val="none"/>
              </w:rPr>
              <w:instrText>§</w:instrText>
            </w:r>
            <w:r w:rsidRPr="00FA5535">
              <w:rPr>
                <w:lang w:val="en-US"/>
              </w:rPr>
              <w:fldChar w:fldCharType="end"/>
            </w:r>
            <w:r w:rsidRPr="0006178A">
              <w:t>straatnaam</w:t>
            </w:r>
            <w:r w:rsidRPr="00FA5535">
              <w:rPr>
                <w:lang w:val="en-US"/>
              </w:rPr>
              <w:fldChar w:fldCharType="begin"/>
            </w:r>
            <w:r w:rsidRPr="00037D0C">
              <w:instrText xml:space="preserve">MacroButton Nomacro </w:instrText>
            </w:r>
            <w:r w:rsidRPr="00FA5535">
              <w:rPr>
                <w:effect w:val="none"/>
              </w:rPr>
              <w:instrText>§</w:instrText>
            </w:r>
            <w:r w:rsidRPr="00FA5535">
              <w:rPr>
                <w:lang w:val="en-US"/>
              </w:rPr>
              <w:fldChar w:fldCharType="end"/>
            </w:r>
            <w:r w:rsidRPr="003B6EB8">
              <w:t xml:space="preserve"> </w:t>
            </w:r>
            <w:r w:rsidRPr="00FA5535">
              <w:rPr>
                <w:lang w:val="en-US"/>
              </w:rPr>
              <w:fldChar w:fldCharType="begin"/>
            </w:r>
            <w:r w:rsidRPr="00037D0C">
              <w:instrText xml:space="preserve">MacroButton Nomacro </w:instrText>
            </w:r>
            <w:r w:rsidRPr="00FA5535">
              <w:rPr>
                <w:effect w:val="none"/>
              </w:rPr>
              <w:instrText>§</w:instrText>
            </w:r>
            <w:r w:rsidRPr="00FA5535">
              <w:rPr>
                <w:lang w:val="en-US"/>
              </w:rPr>
              <w:fldChar w:fldCharType="end"/>
            </w:r>
            <w:r w:rsidRPr="0006178A">
              <w:t>huisnummer</w:t>
            </w:r>
            <w:r w:rsidRPr="00FA5535">
              <w:rPr>
                <w:lang w:val="en-US"/>
              </w:rPr>
              <w:fldChar w:fldCharType="begin"/>
            </w:r>
            <w:r w:rsidRPr="00037D0C">
              <w:instrText xml:space="preserve">MacroButton Nomacro </w:instrText>
            </w:r>
            <w:r w:rsidRPr="00FA5535">
              <w:rPr>
                <w:effect w:val="none"/>
              </w:rPr>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rPr>
                <w:effect w:val="none"/>
              </w:rPr>
              <w:instrText>§</w:instrText>
            </w:r>
            <w:r w:rsidRPr="00FA5535">
              <w:rPr>
                <w:lang w:val="en-US"/>
              </w:rPr>
              <w:fldChar w:fldCharType="end"/>
            </w:r>
            <w:r w:rsidRPr="00FA5535">
              <w:rPr>
                <w:color w:val="3366FF"/>
              </w:rPr>
              <w:t>letter</w:t>
            </w:r>
            <w:r w:rsidRPr="00FA5535">
              <w:rPr>
                <w:lang w:val="en-US"/>
              </w:rPr>
              <w:fldChar w:fldCharType="begin"/>
            </w:r>
            <w:r w:rsidRPr="00037D0C">
              <w:instrText xml:space="preserve">MacroButton Nomacro </w:instrText>
            </w:r>
            <w:r w:rsidRPr="00FA5535">
              <w:rPr>
                <w:effect w:val="none"/>
              </w:rPr>
              <w:instrText>§</w:instrText>
            </w:r>
            <w:r w:rsidRPr="00FA5535">
              <w:rPr>
                <w:lang w:val="en-US"/>
              </w:rPr>
              <w:fldChar w:fldCharType="end"/>
            </w:r>
            <w:r w:rsidRPr="001B63F8">
              <w:t xml:space="preserve"> </w:t>
            </w:r>
            <w:r w:rsidRPr="00FA5535">
              <w:rPr>
                <w:lang w:val="en-US"/>
              </w:rPr>
              <w:fldChar w:fldCharType="begin"/>
            </w:r>
            <w:r w:rsidRPr="00037D0C">
              <w:instrText xml:space="preserve">MacroButton Nomacro </w:instrText>
            </w:r>
            <w:r w:rsidRPr="00FA5535">
              <w:rPr>
                <w:effect w:val="none"/>
              </w:rPr>
              <w:instrText>§</w:instrText>
            </w:r>
            <w:r w:rsidRPr="00FA5535">
              <w:rPr>
                <w:lang w:val="en-US"/>
              </w:rPr>
              <w:fldChar w:fldCharType="end"/>
            </w:r>
            <w:r w:rsidRPr="00FA5535">
              <w:rPr>
                <w:color w:val="3366FF"/>
              </w:rPr>
              <w:t>toevoeging</w:t>
            </w:r>
            <w:r w:rsidRPr="00FA5535">
              <w:rPr>
                <w:lang w:val="en-US"/>
              </w:rPr>
              <w:fldChar w:fldCharType="begin"/>
            </w:r>
            <w:r w:rsidRPr="00037D0C">
              <w:instrText xml:space="preserve">MacroButton Nomacro </w:instrText>
            </w:r>
            <w:r w:rsidRPr="00FA5535">
              <w:rPr>
                <w:effect w:val="none"/>
              </w:rPr>
              <w:instrText>§</w:instrText>
            </w:r>
            <w:r w:rsidRPr="00FA5535">
              <w:rPr>
                <w:lang w:val="en-US"/>
              </w:rPr>
              <w:fldChar w:fldCharType="end"/>
            </w:r>
            <w:r w:rsidRPr="00FA5535">
              <w:rPr>
                <w:rFonts w:ascii="Times New Roman" w:hAnsi="Times New Roman"/>
                <w:color w:val="800080"/>
              </w:rPr>
              <w:t>,</w:t>
            </w:r>
          </w:p>
        </w:tc>
        <w:tc>
          <w:tcPr>
            <w:tcW w:w="7647" w:type="dxa"/>
            <w:shd w:val="clear" w:color="auto" w:fill="auto"/>
          </w:tcPr>
          <w:p w:rsidR="00AE4A6C" w:rsidRDefault="00AE4A6C" w:rsidP="00C83353">
            <w:r>
              <w:t>Optionele tekst, die alleen getoond wordt als het kantooradres is ingevuld. Het a</w:t>
            </w:r>
            <w:r w:rsidRPr="00343045">
              <w:t>dres van het kantoor waar de gevolmachtigde werkzaam is.</w:t>
            </w:r>
          </w:p>
          <w:p w:rsidR="00AE4A6C" w:rsidRDefault="00AE4A6C" w:rsidP="00C83353"/>
          <w:p w:rsidR="00AE4A6C" w:rsidRPr="00FA5535" w:rsidRDefault="00AE4A6C" w:rsidP="00C83353">
            <w:pPr>
              <w:rPr>
                <w:lang w:val="nl"/>
              </w:rPr>
            </w:pPr>
            <w:r w:rsidRPr="00FA5535">
              <w:rPr>
                <w:lang w:val="nl"/>
              </w:rPr>
              <w:t>Een buitenlands adres is hier niet mogelijk.</w:t>
            </w:r>
          </w:p>
          <w:p w:rsidR="00AE4A6C" w:rsidRDefault="00AE4A6C" w:rsidP="00C83353"/>
          <w:p w:rsidR="00AE4A6C" w:rsidRPr="003A10A3" w:rsidRDefault="00AE4A6C" w:rsidP="00FA5535">
            <w:pPr>
              <w:spacing w:line="240" w:lineRule="atLeast"/>
            </w:pPr>
            <w:r w:rsidRPr="00FA5535">
              <w:rPr>
                <w:u w:val="single"/>
              </w:rPr>
              <w:t>Mapping</w:t>
            </w:r>
            <w:r w:rsidRPr="003A10A3">
              <w:t>:</w:t>
            </w:r>
          </w:p>
          <w:p w:rsidR="00AE4A6C" w:rsidRPr="00FA5535" w:rsidRDefault="00AE4A6C" w:rsidP="00FA5535">
            <w:pPr>
              <w:spacing w:line="240" w:lineRule="auto"/>
              <w:rPr>
                <w:sz w:val="16"/>
                <w:szCs w:val="16"/>
              </w:rPr>
            </w:pPr>
            <w:r w:rsidRPr="00FA5535">
              <w:rPr>
                <w:sz w:val="16"/>
                <w:szCs w:val="16"/>
              </w:rPr>
              <w:t>//Gevolmachtigde/gegevens/adresKantoor/</w:t>
            </w:r>
          </w:p>
          <w:p w:rsidR="00AE4A6C" w:rsidRPr="00FA5535" w:rsidRDefault="00AE4A6C" w:rsidP="00FA5535">
            <w:pPr>
              <w:spacing w:line="240" w:lineRule="auto"/>
              <w:ind w:left="227"/>
              <w:rPr>
                <w:sz w:val="16"/>
                <w:szCs w:val="16"/>
              </w:rPr>
            </w:pPr>
            <w:r w:rsidRPr="00FA5535">
              <w:rPr>
                <w:sz w:val="16"/>
                <w:szCs w:val="16"/>
              </w:rPr>
              <w:t>./BAG_NummerAanduiding/postcode</w:t>
            </w:r>
          </w:p>
          <w:p w:rsidR="00AE4A6C" w:rsidRPr="00FA5535" w:rsidRDefault="00AE4A6C" w:rsidP="00FA5535">
            <w:pPr>
              <w:spacing w:line="240" w:lineRule="auto"/>
              <w:ind w:left="227"/>
              <w:rPr>
                <w:sz w:val="16"/>
                <w:szCs w:val="16"/>
              </w:rPr>
            </w:pPr>
            <w:r w:rsidRPr="00FA5535">
              <w:rPr>
                <w:sz w:val="16"/>
                <w:szCs w:val="16"/>
              </w:rPr>
              <w:t>./BAG_Woonplaats/woonplaatsnaam</w:t>
            </w:r>
          </w:p>
          <w:p w:rsidR="00AE4A6C" w:rsidRPr="00FA5535" w:rsidRDefault="00AE4A6C" w:rsidP="00FA5535">
            <w:pPr>
              <w:spacing w:line="240" w:lineRule="auto"/>
              <w:ind w:left="227"/>
              <w:rPr>
                <w:sz w:val="16"/>
                <w:szCs w:val="16"/>
              </w:rPr>
            </w:pPr>
            <w:r w:rsidRPr="00FA5535">
              <w:rPr>
                <w:sz w:val="16"/>
                <w:szCs w:val="16"/>
              </w:rPr>
              <w:t>./BAG_OpenbareRuimte/openbareRuimteNaam</w:t>
            </w:r>
          </w:p>
          <w:p w:rsidR="00AE4A6C" w:rsidRPr="00FA5535" w:rsidRDefault="00AE4A6C" w:rsidP="00FA5535">
            <w:pPr>
              <w:spacing w:line="240" w:lineRule="auto"/>
              <w:ind w:left="227"/>
              <w:rPr>
                <w:sz w:val="16"/>
                <w:szCs w:val="16"/>
              </w:rPr>
            </w:pPr>
            <w:r w:rsidRPr="00FA5535">
              <w:rPr>
                <w:sz w:val="16"/>
                <w:szCs w:val="16"/>
              </w:rPr>
              <w:t>./BAG_NummerAanduiding/huisnummer</w:t>
            </w:r>
          </w:p>
          <w:p w:rsidR="00AE4A6C" w:rsidRPr="00FA5535" w:rsidRDefault="00AE4A6C" w:rsidP="00FA5535">
            <w:pPr>
              <w:spacing w:line="240" w:lineRule="auto"/>
              <w:ind w:left="227"/>
              <w:rPr>
                <w:sz w:val="16"/>
                <w:szCs w:val="16"/>
              </w:rPr>
            </w:pPr>
            <w:r w:rsidRPr="00FA5535">
              <w:rPr>
                <w:sz w:val="16"/>
                <w:szCs w:val="16"/>
              </w:rPr>
              <w:lastRenderedPageBreak/>
              <w:t>./BAG_NummerAanduiding/huisletter</w:t>
            </w:r>
          </w:p>
          <w:p w:rsidR="00AE4A6C" w:rsidRPr="00FA5535" w:rsidRDefault="00AE4A6C" w:rsidP="00FA5535">
            <w:pPr>
              <w:spacing w:line="240" w:lineRule="auto"/>
              <w:ind w:left="227"/>
              <w:rPr>
                <w:lang w:val="nl"/>
              </w:rPr>
            </w:pPr>
            <w:r w:rsidRPr="00FA5535">
              <w:rPr>
                <w:sz w:val="16"/>
                <w:szCs w:val="16"/>
              </w:rPr>
              <w:t>./BAG_NummerAanduiding/huisnummertoevoeging</w:t>
            </w:r>
          </w:p>
        </w:tc>
      </w:tr>
      <w:tr w:rsidR="00AE4A6C" w:rsidTr="0083672A">
        <w:tc>
          <w:tcPr>
            <w:tcW w:w="6487" w:type="dxa"/>
            <w:shd w:val="clear" w:color="auto" w:fill="auto"/>
          </w:tcPr>
          <w:p w:rsidR="00AE4A6C" w:rsidRPr="00FA5535" w:rsidRDefault="00AE4A6C" w:rsidP="00C83353">
            <w:pPr>
              <w:rPr>
                <w:color w:val="FF0000"/>
                <w:lang w:val="en-US"/>
              </w:rPr>
            </w:pPr>
            <w:r w:rsidRPr="00FA5535">
              <w:rPr>
                <w:color w:val="FF0000"/>
              </w:rPr>
              <w:lastRenderedPageBreak/>
              <w:t>te dezen handelend</w:t>
            </w:r>
          </w:p>
        </w:tc>
        <w:tc>
          <w:tcPr>
            <w:tcW w:w="7647" w:type="dxa"/>
            <w:shd w:val="clear" w:color="auto" w:fill="auto"/>
          </w:tcPr>
          <w:p w:rsidR="00AE4A6C" w:rsidRPr="00FA5535" w:rsidRDefault="00AE4A6C" w:rsidP="00FA5535">
            <w:pPr>
              <w:pStyle w:val="streepje"/>
              <w:numPr>
                <w:ilvl w:val="0"/>
                <w:numId w:val="0"/>
              </w:numPr>
              <w:rPr>
                <w:lang w:val="nl-NL"/>
              </w:rPr>
            </w:pPr>
            <w:r w:rsidRPr="00FA5535">
              <w:rPr>
                <w:lang w:val="nl-NL"/>
              </w:rPr>
              <w:t>Vaste tekst.</w:t>
            </w:r>
          </w:p>
        </w:tc>
      </w:tr>
      <w:tr w:rsidR="00AE4A6C" w:rsidRPr="00FA5535" w:rsidTr="0083672A">
        <w:tc>
          <w:tcPr>
            <w:tcW w:w="6487" w:type="dxa"/>
            <w:shd w:val="clear" w:color="auto" w:fill="auto"/>
          </w:tcPr>
          <w:p w:rsidR="00AE4A6C" w:rsidRPr="00FA5535" w:rsidRDefault="00AE4A6C" w:rsidP="00B910E4">
            <w:pPr>
              <w:rPr>
                <w:lang w:val="nl"/>
              </w:rPr>
            </w:pPr>
            <w:r w:rsidRPr="00FA5535">
              <w:rPr>
                <w:color w:val="800080"/>
              </w:rPr>
              <w:t>onder de verantwoordelijkheid van mij, notaris, en</w:t>
            </w:r>
            <w:r w:rsidRPr="00FA5535">
              <w:rPr>
                <w:color w:val="FF0000"/>
              </w:rPr>
              <w:t xml:space="preserve"> </w:t>
            </w:r>
          </w:p>
        </w:tc>
        <w:tc>
          <w:tcPr>
            <w:tcW w:w="7647" w:type="dxa"/>
            <w:shd w:val="clear" w:color="auto" w:fill="auto"/>
          </w:tcPr>
          <w:p w:rsidR="00AE4A6C" w:rsidRPr="00FA5535" w:rsidRDefault="00AE4A6C" w:rsidP="00FA5535">
            <w:pPr>
              <w:pStyle w:val="streepje"/>
              <w:numPr>
                <w:ilvl w:val="0"/>
                <w:numId w:val="0"/>
              </w:numPr>
              <w:rPr>
                <w:lang w:val="nl-NL"/>
              </w:rPr>
            </w:pPr>
            <w:r w:rsidRPr="00FA5535">
              <w:rPr>
                <w:lang w:val="nl-NL"/>
              </w:rPr>
              <w:t>Optionele tekst.</w:t>
            </w:r>
          </w:p>
          <w:p w:rsidR="00AE4A6C" w:rsidRPr="00FA5535" w:rsidRDefault="00AE4A6C" w:rsidP="00FA5535">
            <w:pPr>
              <w:pStyle w:val="streepje"/>
              <w:numPr>
                <w:ilvl w:val="0"/>
                <w:numId w:val="0"/>
              </w:numPr>
              <w:rPr>
                <w:lang w:val="nl-NL"/>
              </w:rPr>
            </w:pPr>
          </w:p>
          <w:p w:rsidR="00AE4A6C" w:rsidRDefault="00AE4A6C" w:rsidP="00FA5535">
            <w:pPr>
              <w:pStyle w:val="streepje"/>
              <w:numPr>
                <w:ilvl w:val="0"/>
                <w:numId w:val="0"/>
              </w:numPr>
            </w:pPr>
            <w:r w:rsidRPr="00FA5535">
              <w:rPr>
                <w:u w:val="single"/>
              </w:rPr>
              <w:t>Mapping</w:t>
            </w:r>
            <w:r>
              <w:t xml:space="preserve">: </w:t>
            </w:r>
          </w:p>
          <w:p w:rsidR="00AE4A6C" w:rsidRPr="00FA5535" w:rsidRDefault="00AE4A6C" w:rsidP="00FA5535">
            <w:pPr>
              <w:spacing w:line="240" w:lineRule="auto"/>
              <w:rPr>
                <w:sz w:val="16"/>
                <w:szCs w:val="16"/>
              </w:rPr>
            </w:pPr>
            <w:r w:rsidRPr="00FA5535">
              <w:rPr>
                <w:sz w:val="16"/>
                <w:szCs w:val="16"/>
              </w:rPr>
              <w:t>//Gevolmachtigde/tekstkeuze/</w:t>
            </w:r>
          </w:p>
          <w:p w:rsidR="00AE4A6C" w:rsidRPr="00FA5535" w:rsidRDefault="00AE4A6C" w:rsidP="00FA5535">
            <w:pPr>
              <w:spacing w:line="240" w:lineRule="auto"/>
              <w:ind w:left="317"/>
              <w:rPr>
                <w:sz w:val="16"/>
                <w:szCs w:val="16"/>
              </w:rPr>
            </w:pPr>
            <w:r w:rsidRPr="00FA5535">
              <w:rPr>
                <w:sz w:val="16"/>
                <w:szCs w:val="16"/>
              </w:rPr>
              <w:t>./tagNaam(k_VerantwoordelijkheidNotaris)</w:t>
            </w:r>
          </w:p>
          <w:p w:rsidR="00AE4A6C" w:rsidRPr="00FA5535" w:rsidRDefault="00B910E4" w:rsidP="000437B6">
            <w:pPr>
              <w:spacing w:line="240" w:lineRule="auto"/>
              <w:ind w:left="317"/>
              <w:rPr>
                <w:lang w:val="nl"/>
              </w:rPr>
            </w:pPr>
            <w:r>
              <w:rPr>
                <w:sz w:val="16"/>
                <w:szCs w:val="16"/>
              </w:rPr>
              <w:t>./</w:t>
            </w:r>
            <w:r w:rsidRPr="00D04E2A">
              <w:rPr>
                <w:sz w:val="16"/>
                <w:szCs w:val="16"/>
              </w:rPr>
              <w:t>tekst</w:t>
            </w:r>
            <w:r>
              <w:rPr>
                <w:sz w:val="16"/>
                <w:szCs w:val="16"/>
              </w:rPr>
              <w:t>(‘true’ = tekst wordt wel getoond; ‘false’ = tekst wordt niet getoond)</w:t>
            </w:r>
          </w:p>
        </w:tc>
      </w:tr>
      <w:tr w:rsidR="00AE4A6C" w:rsidTr="0083672A">
        <w:tc>
          <w:tcPr>
            <w:tcW w:w="6487" w:type="dxa"/>
            <w:shd w:val="clear" w:color="auto" w:fill="auto"/>
          </w:tcPr>
          <w:p w:rsidR="00AE4A6C" w:rsidRPr="0032370A" w:rsidRDefault="00AE4A6C" w:rsidP="00C83353">
            <w:pPr>
              <w:rPr>
                <w:color w:val="800080"/>
                <w:szCs w:val="18"/>
              </w:rPr>
            </w:pPr>
            <w:r w:rsidRPr="0032370A">
              <w:rPr>
                <w:rFonts w:cs="Arial"/>
                <w:color w:val="FF0000"/>
                <w:szCs w:val="18"/>
              </w:rPr>
              <w:t>als</w:t>
            </w:r>
            <w:r w:rsidRPr="0032370A">
              <w:rPr>
                <w:rFonts w:cs="Arial"/>
                <w:color w:val="800080"/>
                <w:szCs w:val="18"/>
              </w:rPr>
              <w:t xml:space="preserve"> </w:t>
            </w:r>
            <w:r w:rsidRPr="0032370A">
              <w:rPr>
                <w:rFonts w:cs="Arial"/>
                <w:color w:val="339966"/>
                <w:szCs w:val="18"/>
              </w:rPr>
              <w:t>mondeling/schriftelijk</w:t>
            </w:r>
            <w:r w:rsidRPr="0032370A">
              <w:rPr>
                <w:rFonts w:cs="Arial"/>
                <w:color w:val="800080"/>
                <w:szCs w:val="18"/>
              </w:rPr>
              <w:t xml:space="preserve"> </w:t>
            </w:r>
            <w:r w:rsidRPr="0032370A">
              <w:rPr>
                <w:rFonts w:cs="Arial"/>
                <w:color w:val="FF0000"/>
                <w:szCs w:val="18"/>
              </w:rPr>
              <w:t>gevolmachtigde van</w:t>
            </w:r>
          </w:p>
        </w:tc>
        <w:tc>
          <w:tcPr>
            <w:tcW w:w="7647" w:type="dxa"/>
            <w:shd w:val="clear" w:color="auto" w:fill="auto"/>
          </w:tcPr>
          <w:p w:rsidR="00AE4A6C" w:rsidRPr="00FA5535" w:rsidRDefault="00AE4A6C" w:rsidP="00FA5535">
            <w:pPr>
              <w:pStyle w:val="streepje"/>
              <w:numPr>
                <w:ilvl w:val="0"/>
                <w:numId w:val="0"/>
              </w:numPr>
              <w:rPr>
                <w:lang w:val="nl-NL"/>
              </w:rPr>
            </w:pPr>
            <w:r w:rsidRPr="00FA5535">
              <w:rPr>
                <w:lang w:val="nl-NL"/>
              </w:rPr>
              <w:t xml:space="preserve">Vaste tekst met verplichte gebruikerskeuze tussen </w:t>
            </w:r>
            <w:r w:rsidRPr="00FA5535">
              <w:rPr>
                <w:color w:val="339966"/>
                <w:lang w:val="nl-NL"/>
              </w:rPr>
              <w:t>mondeling</w:t>
            </w:r>
            <w:r w:rsidR="00B42DEE">
              <w:rPr>
                <w:color w:val="339966"/>
                <w:lang w:val="nl-NL"/>
              </w:rPr>
              <w:t>/</w:t>
            </w:r>
            <w:r w:rsidRPr="00FA5535">
              <w:rPr>
                <w:color w:val="339966"/>
                <w:lang w:val="nl-NL"/>
              </w:rPr>
              <w:t>schriftelijk</w:t>
            </w:r>
            <w:r w:rsidRPr="00FA5535">
              <w:rPr>
                <w:lang w:val="nl-NL"/>
              </w:rPr>
              <w:t>.</w:t>
            </w:r>
          </w:p>
          <w:p w:rsidR="00AE4A6C" w:rsidRPr="00FA5535" w:rsidRDefault="00AE4A6C" w:rsidP="00FA5535">
            <w:pPr>
              <w:pStyle w:val="streepje"/>
              <w:numPr>
                <w:ilvl w:val="0"/>
                <w:numId w:val="0"/>
              </w:numPr>
              <w:rPr>
                <w:lang w:val="nl-NL"/>
              </w:rPr>
            </w:pPr>
          </w:p>
          <w:p w:rsidR="00AE4A6C" w:rsidRDefault="00AE4A6C" w:rsidP="00FA5535">
            <w:pPr>
              <w:pStyle w:val="streepje"/>
              <w:numPr>
                <w:ilvl w:val="0"/>
                <w:numId w:val="0"/>
              </w:numPr>
            </w:pPr>
            <w:r w:rsidRPr="00FA5535">
              <w:rPr>
                <w:u w:val="single"/>
              </w:rPr>
              <w:t>Mapping</w:t>
            </w:r>
            <w:r>
              <w:t xml:space="preserve">: </w:t>
            </w:r>
          </w:p>
          <w:p w:rsidR="00AE4A6C" w:rsidRPr="00FA5535" w:rsidRDefault="00AE4A6C" w:rsidP="00FA5535">
            <w:pPr>
              <w:spacing w:line="240" w:lineRule="auto"/>
              <w:rPr>
                <w:sz w:val="16"/>
                <w:szCs w:val="16"/>
              </w:rPr>
            </w:pPr>
            <w:r w:rsidRPr="00FA5535">
              <w:rPr>
                <w:sz w:val="16"/>
                <w:szCs w:val="16"/>
              </w:rPr>
              <w:t>//Gevolmachtigde/tekstkeuze/</w:t>
            </w:r>
          </w:p>
          <w:p w:rsidR="00AE4A6C" w:rsidRPr="00FA5535" w:rsidRDefault="00AE4A6C" w:rsidP="00FA5535">
            <w:pPr>
              <w:spacing w:line="240" w:lineRule="auto"/>
              <w:ind w:left="317"/>
              <w:rPr>
                <w:sz w:val="16"/>
                <w:szCs w:val="16"/>
              </w:rPr>
            </w:pPr>
            <w:r w:rsidRPr="00FA5535">
              <w:rPr>
                <w:sz w:val="16"/>
                <w:szCs w:val="16"/>
              </w:rPr>
              <w:t>./tagNaam(k_Volmachtverlening)</w:t>
            </w:r>
          </w:p>
          <w:p w:rsidR="00AE4A6C" w:rsidRDefault="00AE4A6C" w:rsidP="00FA5535">
            <w:pPr>
              <w:spacing w:line="240" w:lineRule="auto"/>
              <w:ind w:left="317"/>
            </w:pPr>
            <w:r w:rsidRPr="00FA5535">
              <w:rPr>
                <w:sz w:val="16"/>
                <w:szCs w:val="16"/>
              </w:rPr>
              <w:t>./tekst(mondeling of schriftelijk)</w:t>
            </w:r>
          </w:p>
        </w:tc>
      </w:tr>
    </w:tbl>
    <w:p w:rsidR="003001C5" w:rsidRDefault="0000748B" w:rsidP="0000748B">
      <w:pPr>
        <w:pStyle w:val="Kop4"/>
      </w:pPr>
      <w:bookmarkStart w:id="54" w:name="_Toc452628328"/>
      <w:r>
        <w:t>N</w:t>
      </w:r>
      <w:r w:rsidR="003001C5">
        <w:t>atuurlijk persoon</w:t>
      </w:r>
      <w:bookmarkEnd w:id="54"/>
    </w:p>
    <w:p w:rsidR="003001C5" w:rsidRDefault="003001C5" w:rsidP="00AE4A6C"/>
    <w:tbl>
      <w:tblPr>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7"/>
        <w:gridCol w:w="7655"/>
      </w:tblGrid>
      <w:tr w:rsidR="00AA6058" w:rsidRPr="00FA5535" w:rsidTr="0083672A">
        <w:tc>
          <w:tcPr>
            <w:tcW w:w="6487" w:type="dxa"/>
            <w:shd w:val="clear" w:color="auto" w:fill="auto"/>
          </w:tcPr>
          <w:p w:rsidR="00AA6058" w:rsidRPr="00FA5535" w:rsidRDefault="00AA6058" w:rsidP="00874F4B">
            <w:pPr>
              <w:rPr>
                <w:color w:val="FF0000"/>
                <w:highlight w:val="yellow"/>
              </w:rPr>
            </w:pPr>
          </w:p>
        </w:tc>
        <w:tc>
          <w:tcPr>
            <w:tcW w:w="7655" w:type="dxa"/>
            <w:shd w:val="clear" w:color="auto" w:fill="auto"/>
          </w:tcPr>
          <w:p w:rsidR="00AA6058" w:rsidRPr="00FA5535" w:rsidRDefault="00AA6058" w:rsidP="00FA5535">
            <w:pPr>
              <w:spacing w:line="240" w:lineRule="auto"/>
              <w:rPr>
                <w:szCs w:val="18"/>
                <w:u w:val="single"/>
              </w:rPr>
            </w:pPr>
          </w:p>
          <w:p w:rsidR="00AA6058" w:rsidRPr="00FA5535" w:rsidRDefault="00AA6058" w:rsidP="00FA5535">
            <w:pPr>
              <w:spacing w:line="240" w:lineRule="auto"/>
              <w:rPr>
                <w:szCs w:val="18"/>
                <w:u w:val="single"/>
              </w:rPr>
            </w:pPr>
            <w:r w:rsidRPr="00FA5535">
              <w:rPr>
                <w:szCs w:val="18"/>
                <w:u w:val="single"/>
              </w:rPr>
              <w:t>Mapping gevolmachtigde natuurlijk persoon:</w:t>
            </w:r>
          </w:p>
          <w:p w:rsidR="00AA6058" w:rsidRPr="00FA5535" w:rsidRDefault="00AA6058" w:rsidP="00FA5535">
            <w:pPr>
              <w:spacing w:line="240" w:lineRule="auto"/>
              <w:rPr>
                <w:sz w:val="16"/>
                <w:szCs w:val="16"/>
              </w:rPr>
            </w:pPr>
            <w:r w:rsidRPr="00FA5535">
              <w:rPr>
                <w:sz w:val="16"/>
                <w:szCs w:val="16"/>
              </w:rPr>
              <w:t>//Gevolmachtigde/gegevens/adresPersoon aanwezig</w:t>
            </w:r>
          </w:p>
          <w:p w:rsidR="00AA6058" w:rsidRPr="00763CAD" w:rsidRDefault="00AA6058" w:rsidP="00FA5535">
            <w:pPr>
              <w:spacing w:line="240" w:lineRule="auto"/>
              <w:rPr>
                <w:sz w:val="16"/>
                <w:szCs w:val="16"/>
              </w:rPr>
            </w:pPr>
          </w:p>
        </w:tc>
      </w:tr>
      <w:tr w:rsidR="003001C5" w:rsidRPr="00FA5535" w:rsidTr="0083672A">
        <w:tc>
          <w:tcPr>
            <w:tcW w:w="6487" w:type="dxa"/>
            <w:shd w:val="clear" w:color="auto" w:fill="auto"/>
          </w:tcPr>
          <w:p w:rsidR="003001C5" w:rsidRPr="00FA5535" w:rsidRDefault="003001C5" w:rsidP="00874F4B">
            <w:pPr>
              <w:rPr>
                <w:lang w:val="nl"/>
              </w:rPr>
            </w:pPr>
            <w:r w:rsidRPr="00FA5535">
              <w:rPr>
                <w:color w:val="FF0000"/>
                <w:highlight w:val="yellow"/>
              </w:rPr>
              <w:t>TEKSTBLOK NATUURLIJK PERSOON</w:t>
            </w:r>
            <w:r w:rsidRPr="00FA5535">
              <w:rPr>
                <w:color w:val="FF0000"/>
              </w:rPr>
              <w:t>,</w:t>
            </w:r>
          </w:p>
        </w:tc>
        <w:tc>
          <w:tcPr>
            <w:tcW w:w="7655" w:type="dxa"/>
            <w:shd w:val="clear" w:color="auto" w:fill="auto"/>
          </w:tcPr>
          <w:p w:rsidR="003001C5" w:rsidRPr="00FA5535" w:rsidRDefault="003001C5" w:rsidP="00FA5535">
            <w:pPr>
              <w:spacing w:before="72"/>
              <w:rPr>
                <w:lang w:val="nl"/>
              </w:rPr>
            </w:pPr>
            <w:r w:rsidRPr="00FA5535">
              <w:rPr>
                <w:lang w:val="nl"/>
              </w:rPr>
              <w:t xml:space="preserve">Gegevens van de </w:t>
            </w:r>
            <w:r w:rsidR="00F62EF0" w:rsidRPr="00FA5535">
              <w:rPr>
                <w:lang w:val="nl"/>
              </w:rPr>
              <w:t xml:space="preserve">natuurlijke </w:t>
            </w:r>
            <w:r w:rsidRPr="00FA5535">
              <w:rPr>
                <w:lang w:val="nl"/>
              </w:rPr>
              <w:t>persoon die optreedt als gevolmachtigde.</w:t>
            </w:r>
          </w:p>
          <w:p w:rsidR="003001C5" w:rsidRPr="00BC2255" w:rsidRDefault="003001C5" w:rsidP="00FA5535">
            <w:pPr>
              <w:pStyle w:val="streepje"/>
              <w:numPr>
                <w:ilvl w:val="0"/>
                <w:numId w:val="0"/>
              </w:numPr>
              <w:spacing w:line="240" w:lineRule="auto"/>
            </w:pPr>
          </w:p>
          <w:p w:rsidR="003001C5" w:rsidRPr="00AF2256" w:rsidRDefault="003001C5" w:rsidP="00874F4B">
            <w:r w:rsidRPr="00FA5535">
              <w:rPr>
                <w:u w:val="single"/>
              </w:rPr>
              <w:t>Mapping gevolmachtigde</w:t>
            </w:r>
            <w:r w:rsidRPr="00AF2256">
              <w:t>:</w:t>
            </w:r>
          </w:p>
          <w:p w:rsidR="003001C5" w:rsidRPr="00FA5535" w:rsidRDefault="003001C5" w:rsidP="00FA5535">
            <w:pPr>
              <w:spacing w:line="240" w:lineRule="auto"/>
              <w:rPr>
                <w:sz w:val="16"/>
                <w:szCs w:val="16"/>
              </w:rPr>
            </w:pPr>
            <w:r w:rsidRPr="00FA5535">
              <w:rPr>
                <w:sz w:val="16"/>
                <w:szCs w:val="16"/>
              </w:rPr>
              <w:t>//Gevolmachtigde/gegevens/persoonGegevens/</w:t>
            </w:r>
          </w:p>
          <w:p w:rsidR="003001C5" w:rsidRDefault="003001C5" w:rsidP="00FA5535">
            <w:pPr>
              <w:spacing w:line="240" w:lineRule="auto"/>
            </w:pPr>
            <w:r w:rsidRPr="00FA5535">
              <w:rPr>
                <w:sz w:val="16"/>
                <w:szCs w:val="16"/>
              </w:rPr>
              <w:t>-zie verder tekstblok Natuurlijk persoon</w:t>
            </w:r>
          </w:p>
        </w:tc>
      </w:tr>
      <w:tr w:rsidR="003001C5" w:rsidRPr="00FA5535" w:rsidTr="0083672A">
        <w:tc>
          <w:tcPr>
            <w:tcW w:w="6487" w:type="dxa"/>
            <w:shd w:val="clear" w:color="auto" w:fill="auto"/>
          </w:tcPr>
          <w:p w:rsidR="003001C5" w:rsidRPr="00FA5535" w:rsidRDefault="003001C5" w:rsidP="00874F4B">
            <w:pPr>
              <w:rPr>
                <w:lang w:val="nl"/>
              </w:rPr>
            </w:pPr>
            <w:r w:rsidRPr="00FA5535">
              <w:rPr>
                <w:color w:val="800080"/>
                <w:highlight w:val="yellow"/>
              </w:rPr>
              <w:t>TEKSTBLOK LEGITIMATIE</w:t>
            </w:r>
            <w:r w:rsidRPr="00FA5535">
              <w:rPr>
                <w:color w:val="800080"/>
              </w:rPr>
              <w:t>,</w:t>
            </w:r>
          </w:p>
        </w:tc>
        <w:tc>
          <w:tcPr>
            <w:tcW w:w="7655" w:type="dxa"/>
            <w:shd w:val="clear" w:color="auto" w:fill="auto"/>
          </w:tcPr>
          <w:p w:rsidR="003001C5" w:rsidRDefault="003001C5" w:rsidP="00FA5535">
            <w:pPr>
              <w:pStyle w:val="streepje"/>
              <w:numPr>
                <w:ilvl w:val="0"/>
                <w:numId w:val="0"/>
              </w:numPr>
            </w:pPr>
            <w:r>
              <w:t>Optionele tekst.</w:t>
            </w:r>
          </w:p>
          <w:p w:rsidR="003001C5" w:rsidRDefault="003001C5" w:rsidP="00FA5535">
            <w:pPr>
              <w:pStyle w:val="streepje"/>
              <w:numPr>
                <w:ilvl w:val="0"/>
                <w:numId w:val="0"/>
              </w:numPr>
            </w:pPr>
          </w:p>
          <w:p w:rsidR="003001C5" w:rsidRPr="00AF2256" w:rsidRDefault="003001C5" w:rsidP="00FA5535">
            <w:pPr>
              <w:spacing w:line="240" w:lineRule="auto"/>
            </w:pPr>
            <w:r w:rsidRPr="00FA5535">
              <w:rPr>
                <w:u w:val="single"/>
              </w:rPr>
              <w:t xml:space="preserve">Mapping </w:t>
            </w:r>
            <w:r w:rsidR="00F62EF0" w:rsidRPr="00FA5535">
              <w:rPr>
                <w:u w:val="single"/>
              </w:rPr>
              <w:t>legitimatie</w:t>
            </w:r>
            <w:r w:rsidRPr="00AF2256">
              <w:t>:</w:t>
            </w:r>
          </w:p>
          <w:p w:rsidR="003001C5" w:rsidRPr="00FA5535" w:rsidRDefault="003001C5" w:rsidP="00FA5535">
            <w:pPr>
              <w:pStyle w:val="streepje"/>
              <w:numPr>
                <w:ilvl w:val="0"/>
                <w:numId w:val="0"/>
              </w:numPr>
              <w:spacing w:line="240" w:lineRule="auto"/>
              <w:rPr>
                <w:sz w:val="16"/>
                <w:szCs w:val="16"/>
              </w:rPr>
            </w:pPr>
            <w:r w:rsidRPr="00FA5535">
              <w:rPr>
                <w:sz w:val="16"/>
                <w:szCs w:val="16"/>
              </w:rPr>
              <w:t>//Gevolmachtigde/gegevens/legitimatiebewijs/</w:t>
            </w:r>
          </w:p>
          <w:p w:rsidR="003001C5" w:rsidRDefault="003001C5" w:rsidP="00FA5535">
            <w:pPr>
              <w:spacing w:line="240" w:lineRule="auto"/>
            </w:pPr>
            <w:r w:rsidRPr="00FA5535">
              <w:rPr>
                <w:sz w:val="16"/>
                <w:szCs w:val="16"/>
              </w:rPr>
              <w:t xml:space="preserve">-zie verder tekstblok Legitimatie    </w:t>
            </w:r>
          </w:p>
        </w:tc>
      </w:tr>
      <w:tr w:rsidR="003001C5" w:rsidRPr="00FA5535" w:rsidTr="0083672A">
        <w:tc>
          <w:tcPr>
            <w:tcW w:w="6487" w:type="dxa"/>
            <w:shd w:val="clear" w:color="auto" w:fill="auto"/>
          </w:tcPr>
          <w:p w:rsidR="003001C5" w:rsidRPr="000437B6" w:rsidRDefault="003001C5" w:rsidP="00874F4B">
            <w:pPr>
              <w:rPr>
                <w:color w:val="FF0000"/>
                <w:lang w:val="nl"/>
              </w:rPr>
            </w:pPr>
            <w:r w:rsidRPr="00763CAD">
              <w:rPr>
                <w:color w:val="FF0000"/>
              </w:rPr>
              <w:lastRenderedPageBreak/>
              <w:t>wonend</w:t>
            </w:r>
            <w:r w:rsidRPr="000437B6">
              <w:rPr>
                <w:color w:val="FF0000"/>
              </w:rPr>
              <w:t xml:space="preserve">e te </w:t>
            </w:r>
            <w:r w:rsidRPr="000437B6">
              <w:rPr>
                <w:color w:val="FF0000"/>
                <w:highlight w:val="yellow"/>
              </w:rPr>
              <w:t>TEKSTBLOK WOONADRES</w:t>
            </w:r>
            <w:r w:rsidRPr="000437B6">
              <w:rPr>
                <w:color w:val="FF0000"/>
              </w:rPr>
              <w:t>,</w:t>
            </w:r>
          </w:p>
        </w:tc>
        <w:tc>
          <w:tcPr>
            <w:tcW w:w="7655" w:type="dxa"/>
            <w:shd w:val="clear" w:color="auto" w:fill="auto"/>
          </w:tcPr>
          <w:p w:rsidR="003001C5" w:rsidRDefault="003001C5" w:rsidP="00750465">
            <w:pPr>
              <w:pStyle w:val="streepje"/>
              <w:numPr>
                <w:ilvl w:val="0"/>
                <w:numId w:val="0"/>
              </w:numPr>
            </w:pPr>
            <w:r w:rsidRPr="00750465">
              <w:rPr>
                <w:lang w:val="nl-NL"/>
              </w:rPr>
              <w:t>Vaste</w:t>
            </w:r>
            <w:r>
              <w:t xml:space="preserve"> tekst.</w:t>
            </w:r>
          </w:p>
          <w:p w:rsidR="003001C5" w:rsidRPr="00FA5535" w:rsidRDefault="003001C5" w:rsidP="00FA5535">
            <w:pPr>
              <w:pStyle w:val="streepje"/>
              <w:numPr>
                <w:ilvl w:val="0"/>
                <w:numId w:val="0"/>
              </w:numPr>
              <w:spacing w:line="240" w:lineRule="auto"/>
              <w:rPr>
                <w:u w:val="single"/>
              </w:rPr>
            </w:pPr>
          </w:p>
          <w:p w:rsidR="003001C5" w:rsidRPr="00AF2256" w:rsidRDefault="003001C5" w:rsidP="00FA5535">
            <w:pPr>
              <w:spacing w:before="72"/>
            </w:pPr>
            <w:r w:rsidRPr="00FA5535">
              <w:rPr>
                <w:u w:val="single"/>
              </w:rPr>
              <w:t>Mapping woonadres</w:t>
            </w:r>
            <w:r w:rsidRPr="00AF2256">
              <w:t>:</w:t>
            </w:r>
          </w:p>
          <w:p w:rsidR="003001C5" w:rsidRPr="00FA5535" w:rsidRDefault="003001C5" w:rsidP="00FA5535">
            <w:pPr>
              <w:spacing w:line="240" w:lineRule="auto"/>
              <w:rPr>
                <w:sz w:val="16"/>
                <w:szCs w:val="16"/>
              </w:rPr>
            </w:pPr>
            <w:r w:rsidRPr="00FA5535">
              <w:rPr>
                <w:sz w:val="16"/>
                <w:szCs w:val="16"/>
              </w:rPr>
              <w:t>//Gevolmachtigde/gegevens/adresPersoon/</w:t>
            </w:r>
          </w:p>
          <w:p w:rsidR="003001C5" w:rsidRDefault="003001C5" w:rsidP="00FA5535">
            <w:pPr>
              <w:spacing w:line="240" w:lineRule="auto"/>
            </w:pPr>
            <w:r w:rsidRPr="00FA5535">
              <w:rPr>
                <w:sz w:val="16"/>
                <w:szCs w:val="16"/>
              </w:rPr>
              <w:t>-zie verder tekstblok Woonadres</w:t>
            </w:r>
          </w:p>
        </w:tc>
      </w:tr>
      <w:tr w:rsidR="003001C5" w:rsidRPr="00FA5535" w:rsidTr="0083672A">
        <w:tc>
          <w:tcPr>
            <w:tcW w:w="6487" w:type="dxa"/>
            <w:shd w:val="clear" w:color="auto" w:fill="auto"/>
          </w:tcPr>
          <w:p w:rsidR="003001C5" w:rsidRPr="00FA5535" w:rsidRDefault="003001C5" w:rsidP="00874F4B">
            <w:pPr>
              <w:rPr>
                <w:lang w:val="nl"/>
              </w:rPr>
            </w:pPr>
            <w:r w:rsidRPr="00FA5535">
              <w:rPr>
                <w:color w:val="800080"/>
                <w:highlight w:val="yellow"/>
              </w:rPr>
              <w:t>TEKSTBLOK BURGERLIJKE STAAT</w:t>
            </w:r>
            <w:r w:rsidRPr="00FA5535">
              <w:rPr>
                <w:color w:val="800080"/>
              </w:rPr>
              <w:t>,</w:t>
            </w:r>
          </w:p>
        </w:tc>
        <w:tc>
          <w:tcPr>
            <w:tcW w:w="7655" w:type="dxa"/>
            <w:shd w:val="clear" w:color="auto" w:fill="auto"/>
          </w:tcPr>
          <w:p w:rsidR="003001C5" w:rsidRDefault="003001C5" w:rsidP="00FA5535">
            <w:pPr>
              <w:spacing w:before="72"/>
            </w:pPr>
            <w:r>
              <w:t xml:space="preserve">Optionele tekst. Wordt getoond wanneer de burgerlijke staat is opgenomen bij een gevolmachtigde, anders niet. </w:t>
            </w:r>
          </w:p>
          <w:p w:rsidR="003001C5" w:rsidRDefault="003001C5" w:rsidP="00874F4B"/>
          <w:p w:rsidR="003001C5" w:rsidRDefault="003001C5" w:rsidP="00FA5535">
            <w:pPr>
              <w:spacing w:line="240" w:lineRule="auto"/>
            </w:pPr>
            <w:r w:rsidRPr="00FA5535">
              <w:rPr>
                <w:u w:val="single"/>
              </w:rPr>
              <w:t>Mapping burgerlijke staat</w:t>
            </w:r>
            <w:r w:rsidRPr="00AF2256">
              <w:t>:</w:t>
            </w:r>
          </w:p>
          <w:p w:rsidR="003001C5" w:rsidRPr="00FA5535" w:rsidRDefault="003001C5" w:rsidP="00FA5535">
            <w:pPr>
              <w:spacing w:line="240" w:lineRule="auto"/>
              <w:rPr>
                <w:sz w:val="16"/>
                <w:szCs w:val="16"/>
              </w:rPr>
            </w:pPr>
            <w:r w:rsidRPr="00FA5535">
              <w:rPr>
                <w:sz w:val="16"/>
                <w:szCs w:val="16"/>
              </w:rPr>
              <w:t xml:space="preserve">//Gevolmachtigde/ </w:t>
            </w:r>
          </w:p>
          <w:p w:rsidR="003001C5" w:rsidRDefault="00422559" w:rsidP="00FA5535">
            <w:pPr>
              <w:spacing w:line="240" w:lineRule="auto"/>
            </w:pPr>
            <w:r w:rsidRPr="00FA5535">
              <w:rPr>
                <w:sz w:val="16"/>
                <w:szCs w:val="16"/>
              </w:rPr>
              <w:t>-zie verder tekstblok burgerlijke staat, variant 1</w:t>
            </w:r>
          </w:p>
        </w:tc>
      </w:tr>
      <w:tr w:rsidR="003001C5" w:rsidTr="0083672A">
        <w:tc>
          <w:tcPr>
            <w:tcW w:w="6487" w:type="dxa"/>
            <w:shd w:val="clear" w:color="auto" w:fill="auto"/>
          </w:tcPr>
          <w:p w:rsidR="003001C5" w:rsidRPr="0032370A" w:rsidRDefault="009C6099" w:rsidP="00874F4B">
            <w:pPr>
              <w:rPr>
                <w:color w:val="800080"/>
                <w:szCs w:val="18"/>
              </w:rPr>
            </w:pPr>
            <w:r w:rsidRPr="0032370A">
              <w:rPr>
                <w:color w:val="FF0000"/>
                <w:szCs w:val="18"/>
              </w:rPr>
              <w:t>te dezen handelend</w:t>
            </w:r>
            <w:r w:rsidRPr="0032370A">
              <w:rPr>
                <w:rFonts w:cs="Arial"/>
                <w:color w:val="FF0000"/>
                <w:szCs w:val="18"/>
              </w:rPr>
              <w:t xml:space="preserve"> als</w:t>
            </w:r>
            <w:r w:rsidRPr="0032370A">
              <w:rPr>
                <w:rFonts w:cs="Arial"/>
                <w:color w:val="800080"/>
                <w:szCs w:val="18"/>
              </w:rPr>
              <w:t xml:space="preserve"> </w:t>
            </w:r>
            <w:r w:rsidRPr="0032370A">
              <w:rPr>
                <w:rFonts w:cs="Arial"/>
                <w:color w:val="339966"/>
                <w:szCs w:val="18"/>
              </w:rPr>
              <w:t>mondeling/schriftelijk</w:t>
            </w:r>
            <w:r w:rsidRPr="0032370A">
              <w:rPr>
                <w:rFonts w:cs="Arial"/>
                <w:color w:val="800080"/>
                <w:szCs w:val="18"/>
              </w:rPr>
              <w:t xml:space="preserve"> </w:t>
            </w:r>
            <w:r w:rsidRPr="0032370A">
              <w:rPr>
                <w:rFonts w:cs="Arial"/>
                <w:color w:val="FF0000"/>
                <w:szCs w:val="18"/>
              </w:rPr>
              <w:t>gevolmachtigde van</w:t>
            </w:r>
          </w:p>
        </w:tc>
        <w:tc>
          <w:tcPr>
            <w:tcW w:w="7655" w:type="dxa"/>
            <w:shd w:val="clear" w:color="auto" w:fill="auto"/>
          </w:tcPr>
          <w:p w:rsidR="003001C5" w:rsidRPr="00FA5535" w:rsidRDefault="003001C5" w:rsidP="00FA5535">
            <w:pPr>
              <w:pStyle w:val="streepje"/>
              <w:numPr>
                <w:ilvl w:val="0"/>
                <w:numId w:val="0"/>
              </w:numPr>
              <w:rPr>
                <w:lang w:val="nl-NL"/>
              </w:rPr>
            </w:pPr>
            <w:r w:rsidRPr="00FA5535">
              <w:rPr>
                <w:lang w:val="nl-NL"/>
              </w:rPr>
              <w:t xml:space="preserve">Vaste tekst met verplichte gebruikerskeuze tussen </w:t>
            </w:r>
            <w:r w:rsidRPr="00FA5535">
              <w:rPr>
                <w:color w:val="339966"/>
                <w:lang w:val="nl-NL"/>
              </w:rPr>
              <w:t>mondeling</w:t>
            </w:r>
            <w:r w:rsidR="005008F1">
              <w:rPr>
                <w:color w:val="339966"/>
                <w:lang w:val="nl-NL"/>
              </w:rPr>
              <w:t>/</w:t>
            </w:r>
            <w:r w:rsidRPr="00FA5535">
              <w:rPr>
                <w:color w:val="339966"/>
                <w:lang w:val="nl-NL"/>
              </w:rPr>
              <w:t>schriftelijk</w:t>
            </w:r>
            <w:r w:rsidRPr="00FA5535">
              <w:rPr>
                <w:lang w:val="nl-NL"/>
              </w:rPr>
              <w:t>.</w:t>
            </w:r>
          </w:p>
          <w:p w:rsidR="003001C5" w:rsidRPr="00FA5535" w:rsidRDefault="003001C5" w:rsidP="00FA5535">
            <w:pPr>
              <w:pStyle w:val="streepje"/>
              <w:numPr>
                <w:ilvl w:val="0"/>
                <w:numId w:val="0"/>
              </w:numPr>
              <w:rPr>
                <w:lang w:val="nl-NL"/>
              </w:rPr>
            </w:pPr>
          </w:p>
          <w:p w:rsidR="003001C5" w:rsidRDefault="003001C5" w:rsidP="00FA5535">
            <w:pPr>
              <w:pStyle w:val="streepje"/>
              <w:numPr>
                <w:ilvl w:val="0"/>
                <w:numId w:val="0"/>
              </w:numPr>
            </w:pPr>
            <w:r w:rsidRPr="00FA5535">
              <w:rPr>
                <w:u w:val="single"/>
              </w:rPr>
              <w:t>Mapping</w:t>
            </w:r>
            <w:r>
              <w:t xml:space="preserve">: </w:t>
            </w:r>
          </w:p>
          <w:p w:rsidR="003001C5" w:rsidRPr="00FA5535" w:rsidRDefault="003001C5" w:rsidP="00FA5535">
            <w:pPr>
              <w:spacing w:line="240" w:lineRule="auto"/>
              <w:rPr>
                <w:sz w:val="16"/>
                <w:szCs w:val="16"/>
              </w:rPr>
            </w:pPr>
            <w:r w:rsidRPr="00FA5535">
              <w:rPr>
                <w:sz w:val="16"/>
                <w:szCs w:val="16"/>
              </w:rPr>
              <w:t>//Gevolmachtigde/tekstkeuze/</w:t>
            </w:r>
          </w:p>
          <w:p w:rsidR="003001C5" w:rsidRPr="00FA5535" w:rsidRDefault="003001C5" w:rsidP="00FA5535">
            <w:pPr>
              <w:spacing w:line="240" w:lineRule="auto"/>
              <w:ind w:left="317"/>
              <w:rPr>
                <w:sz w:val="16"/>
                <w:szCs w:val="16"/>
              </w:rPr>
            </w:pPr>
            <w:r w:rsidRPr="00FA5535">
              <w:rPr>
                <w:sz w:val="16"/>
                <w:szCs w:val="16"/>
              </w:rPr>
              <w:t>./tagNaam(k_Volmachtverlening)</w:t>
            </w:r>
          </w:p>
          <w:p w:rsidR="003001C5" w:rsidRDefault="003001C5" w:rsidP="00FA5535">
            <w:pPr>
              <w:spacing w:line="240" w:lineRule="auto"/>
              <w:ind w:left="317"/>
            </w:pPr>
            <w:r w:rsidRPr="00FA5535">
              <w:rPr>
                <w:sz w:val="16"/>
                <w:szCs w:val="16"/>
              </w:rPr>
              <w:t>./tekst(mondeling of schriftelijk)</w:t>
            </w:r>
          </w:p>
        </w:tc>
      </w:tr>
    </w:tbl>
    <w:p w:rsidR="003001C5" w:rsidRPr="003001C5" w:rsidRDefault="003001C5" w:rsidP="00AE4A6C">
      <w:pPr>
        <w:rPr>
          <w:lang w:val="nl"/>
        </w:rPr>
      </w:pPr>
    </w:p>
    <w:p w:rsidR="00985EEF" w:rsidRDefault="00985EEF" w:rsidP="001553FA">
      <w:pPr>
        <w:pStyle w:val="Kop2"/>
        <w:pageBreakBefore/>
        <w:spacing w:before="0"/>
      </w:pPr>
      <w:bookmarkStart w:id="55" w:name="_Ref319675766"/>
      <w:bookmarkStart w:id="56" w:name="_Toc452628329"/>
      <w:r>
        <w:lastRenderedPageBreak/>
        <w:t>Volmachtgevers</w:t>
      </w:r>
      <w:bookmarkEnd w:id="55"/>
      <w:bookmarkEnd w:id="56"/>
    </w:p>
    <w:p w:rsidR="00FF4255" w:rsidRPr="00090433" w:rsidRDefault="002D0170" w:rsidP="006F39D2">
      <w:r>
        <w:t>D</w:t>
      </w:r>
      <w:r w:rsidR="0041457A">
        <w:t xml:space="preserve">e </w:t>
      </w:r>
      <w:r w:rsidR="00100EE4">
        <w:t>volmachtgever</w:t>
      </w:r>
      <w:r w:rsidR="00F35D89">
        <w:t>s</w:t>
      </w:r>
      <w:r w:rsidR="006766CE">
        <w:t xml:space="preserve"> partij</w:t>
      </w:r>
      <w:r>
        <w:t xml:space="preserve"> bevat minimaal één persoon,</w:t>
      </w:r>
      <w:r w:rsidR="00100EE4">
        <w:t xml:space="preserve"> er kunnen er meer zijn.</w:t>
      </w:r>
      <w:r w:rsidR="00090433">
        <w:t xml:space="preserve"> </w:t>
      </w:r>
      <w:r w:rsidR="005A23B1">
        <w:t>Voor</w:t>
      </w:r>
      <w:r w:rsidR="00100EE4">
        <w:t xml:space="preserve"> elke</w:t>
      </w:r>
      <w:r w:rsidR="0041457A">
        <w:t xml:space="preserve"> p</w:t>
      </w:r>
      <w:r w:rsidR="006766CE">
        <w:t>ersoon</w:t>
      </w:r>
      <w:r w:rsidR="0041457A">
        <w:t xml:space="preserve"> binnen de</w:t>
      </w:r>
      <w:r w:rsidR="00100EE4">
        <w:t xml:space="preserve"> volmachtgever</w:t>
      </w:r>
      <w:r w:rsidR="00726CE0">
        <w:t>s</w:t>
      </w:r>
      <w:r w:rsidR="00100EE4">
        <w:t xml:space="preserve"> kan gekozen worden tussen</w:t>
      </w:r>
      <w:r w:rsidR="00726CE0">
        <w:t xml:space="preserve"> </w:t>
      </w:r>
      <w:r w:rsidR="006766CE">
        <w:t>een</w:t>
      </w:r>
      <w:r w:rsidR="00100EE4">
        <w:t xml:space="preserve"> </w:t>
      </w:r>
      <w:r>
        <w:t xml:space="preserve">niet natuurlijk persoon </w:t>
      </w:r>
      <w:r w:rsidR="00F35D89">
        <w:t>(</w:t>
      </w:r>
      <w:r w:rsidR="00771D0C">
        <w:t>met</w:t>
      </w:r>
      <w:r w:rsidR="00F35D89">
        <w:t xml:space="preserve"> eventueel </w:t>
      </w:r>
      <w:r w:rsidR="007A7C93">
        <w:t xml:space="preserve">één </w:t>
      </w:r>
      <w:r w:rsidR="00F35D89">
        <w:t xml:space="preserve">gerelateerde </w:t>
      </w:r>
      <w:r>
        <w:t xml:space="preserve">niet natuurlijk </w:t>
      </w:r>
      <w:r w:rsidR="00F35D89">
        <w:t>perso</w:t>
      </w:r>
      <w:r>
        <w:t>o</w:t>
      </w:r>
      <w:r w:rsidR="00F35D89">
        <w:t>n)</w:t>
      </w:r>
      <w:r w:rsidR="00726CE0">
        <w:t xml:space="preserve"> </w:t>
      </w:r>
      <w:r w:rsidR="007A7C93">
        <w:t xml:space="preserve">en </w:t>
      </w:r>
      <w:r w:rsidR="006766CE">
        <w:t>een</w:t>
      </w:r>
      <w:r w:rsidR="00726CE0">
        <w:t xml:space="preserve"> </w:t>
      </w:r>
      <w:r w:rsidR="00100EE4">
        <w:t>natuurlijk persoon</w:t>
      </w:r>
      <w:r w:rsidR="005161B1">
        <w:t xml:space="preserve"> (</w:t>
      </w:r>
      <w:r w:rsidR="00771D0C">
        <w:t>met</w:t>
      </w:r>
      <w:r w:rsidR="00726CE0">
        <w:t xml:space="preserve"> eventueel gerelateerde </w:t>
      </w:r>
      <w:r w:rsidR="006766CE">
        <w:t xml:space="preserve">natuurlijke </w:t>
      </w:r>
      <w:r w:rsidR="00726CE0">
        <w:t>personen</w:t>
      </w:r>
      <w:r w:rsidR="005161B1">
        <w:t>)</w:t>
      </w:r>
      <w:r w:rsidR="00CE5200">
        <w:t>.</w:t>
      </w:r>
      <w:r w:rsidR="0041457A">
        <w:t xml:space="preserve"> </w:t>
      </w:r>
      <w:r w:rsidR="00100EE4">
        <w:t xml:space="preserve">Een </w:t>
      </w:r>
      <w:r>
        <w:t xml:space="preserve">verwijzing naar een </w:t>
      </w:r>
      <w:r w:rsidR="0041457A">
        <w:t>p</w:t>
      </w:r>
      <w:r w:rsidR="006766CE">
        <w:t>ersoon</w:t>
      </w:r>
      <w:r w:rsidR="0041457A">
        <w:t xml:space="preserve"> </w:t>
      </w:r>
      <w:r w:rsidR="00100EE4">
        <w:t xml:space="preserve">kan bij meer doorhalingen </w:t>
      </w:r>
      <w:r w:rsidR="006766CE">
        <w:t xml:space="preserve">getoond </w:t>
      </w:r>
      <w:r w:rsidR="00100EE4">
        <w:t>worden.</w:t>
      </w:r>
      <w:r w:rsidR="00090433">
        <w:t xml:space="preserve"> </w:t>
      </w:r>
    </w:p>
    <w:p w:rsidR="00090433" w:rsidRDefault="00090433" w:rsidP="00090433">
      <w:pPr>
        <w:pStyle w:val="Kop3"/>
      </w:pPr>
      <w:bookmarkStart w:id="57" w:name="_Ref394992078"/>
      <w:bookmarkStart w:id="58" w:name="_Toc452628330"/>
      <w:r>
        <w:t>Nummering</w:t>
      </w:r>
      <w:bookmarkEnd w:id="57"/>
      <w:bookmarkEnd w:id="58"/>
    </w:p>
    <w:p w:rsidR="00090433" w:rsidRDefault="00EF4D67" w:rsidP="0032370A">
      <w:pPr>
        <w:numPr>
          <w:ilvl w:val="0"/>
          <w:numId w:val="7"/>
        </w:numPr>
        <w:rPr>
          <w:lang w:val="nl"/>
        </w:rPr>
      </w:pPr>
      <w:r>
        <w:rPr>
          <w:lang w:val="nl"/>
        </w:rPr>
        <w:t>D</w:t>
      </w:r>
      <w:r w:rsidR="00A65D34">
        <w:rPr>
          <w:lang w:val="nl"/>
        </w:rPr>
        <w:t xml:space="preserve">e </w:t>
      </w:r>
      <w:r w:rsidR="00534954">
        <w:rPr>
          <w:lang w:val="nl"/>
        </w:rPr>
        <w:t>g</w:t>
      </w:r>
      <w:r w:rsidR="00090433">
        <w:rPr>
          <w:lang w:val="nl"/>
        </w:rPr>
        <w:t>evolmachtigde</w:t>
      </w:r>
      <w:r w:rsidR="00F4597C">
        <w:rPr>
          <w:lang w:val="nl"/>
        </w:rPr>
        <w:t>(</w:t>
      </w:r>
      <w:r w:rsidR="00090433">
        <w:rPr>
          <w:lang w:val="nl"/>
        </w:rPr>
        <w:t>n</w:t>
      </w:r>
      <w:r w:rsidR="00F4597C">
        <w:rPr>
          <w:lang w:val="nl"/>
        </w:rPr>
        <w:t>)</w:t>
      </w:r>
      <w:r w:rsidR="00090433">
        <w:rPr>
          <w:lang w:val="nl"/>
        </w:rPr>
        <w:t xml:space="preserve"> worden niet genummerd.</w:t>
      </w:r>
    </w:p>
    <w:p w:rsidR="00534954" w:rsidRDefault="00ED0CCC" w:rsidP="0032370A">
      <w:pPr>
        <w:numPr>
          <w:ilvl w:val="0"/>
          <w:numId w:val="7"/>
        </w:numPr>
      </w:pPr>
      <w:r>
        <w:t xml:space="preserve">Als er alleen een partij volmachtgevers is dan wordt de eerste </w:t>
      </w:r>
      <w:r w:rsidR="00EF4D67">
        <w:t xml:space="preserve">persoon in de partij </w:t>
      </w:r>
      <w:r>
        <w:t>volmachtgever</w:t>
      </w:r>
      <w:r w:rsidR="00EF4D67">
        <w:t>s</w:t>
      </w:r>
      <w:r w:rsidR="00534954">
        <w:t>:</w:t>
      </w:r>
    </w:p>
    <w:p w:rsidR="00534954" w:rsidRDefault="00534954" w:rsidP="0032370A">
      <w:pPr>
        <w:numPr>
          <w:ilvl w:val="0"/>
          <w:numId w:val="8"/>
        </w:numPr>
      </w:pPr>
      <w:r>
        <w:t xml:space="preserve">niet </w:t>
      </w:r>
      <w:r w:rsidRPr="00310DC5">
        <w:rPr>
          <w:lang w:val="nl"/>
        </w:rPr>
        <w:t>voorafgegaan</w:t>
      </w:r>
      <w:r>
        <w:t xml:space="preserve"> door een letter of een cijfer wanneer de partij uit precies één persoon bestaat,</w:t>
      </w:r>
    </w:p>
    <w:p w:rsidR="00ED0CCC" w:rsidRPr="00ED0CCC" w:rsidRDefault="00310DC5" w:rsidP="0032370A">
      <w:pPr>
        <w:numPr>
          <w:ilvl w:val="0"/>
          <w:numId w:val="8"/>
        </w:numPr>
      </w:pPr>
      <w:r>
        <w:t xml:space="preserve">niet voorafgegaan </w:t>
      </w:r>
      <w:r w:rsidRPr="00310DC5">
        <w:rPr>
          <w:lang w:val="nl"/>
        </w:rPr>
        <w:t>door</w:t>
      </w:r>
      <w:r>
        <w:t xml:space="preserve"> een letter wanneer de partij uit meer dan één persoon bestaat en worden de personen genummerd zoals vermeld bij 4</w:t>
      </w:r>
      <w:r w:rsidR="00ED0CCC">
        <w:t>.</w:t>
      </w:r>
    </w:p>
    <w:p w:rsidR="001E6D57" w:rsidRPr="001E6D57" w:rsidRDefault="00D57308" w:rsidP="0032370A">
      <w:pPr>
        <w:numPr>
          <w:ilvl w:val="0"/>
          <w:numId w:val="7"/>
        </w:numPr>
      </w:pPr>
      <w:r>
        <w:rPr>
          <w:lang w:val="nl"/>
        </w:rPr>
        <w:t>Als er zowel een partij volmachtgevers als een partij rechthebbenden is, wordt de eerste persoon in de partij volmachtgevers voorafgegaan door een A. en de eerste persoon in de partij rechthebbenden voorafgegaan door een B.</w:t>
      </w:r>
    </w:p>
    <w:p w:rsidR="00534954" w:rsidRPr="00534954" w:rsidRDefault="001E6D57" w:rsidP="0032370A">
      <w:pPr>
        <w:numPr>
          <w:ilvl w:val="0"/>
          <w:numId w:val="7"/>
        </w:numPr>
      </w:pPr>
      <w:r>
        <w:rPr>
          <w:lang w:val="nl"/>
        </w:rPr>
        <w:t xml:space="preserve">Als de partij rechthebbenden uit precies één persoon bestaat dan wordt deze persoon alleen voorafgegaan door de letter (B.). </w:t>
      </w:r>
      <w:r w:rsidR="00D57308">
        <w:rPr>
          <w:lang w:val="nl"/>
        </w:rPr>
        <w:t xml:space="preserve">  </w:t>
      </w:r>
    </w:p>
    <w:p w:rsidR="00090433" w:rsidRDefault="00090433" w:rsidP="0032370A">
      <w:pPr>
        <w:numPr>
          <w:ilvl w:val="0"/>
          <w:numId w:val="7"/>
        </w:numPr>
      </w:pPr>
      <w:r>
        <w:rPr>
          <w:lang w:val="nl"/>
        </w:rPr>
        <w:t>De nummering van de personen binnen de partij volmachtgevers en de partij rechthebbenden is</w:t>
      </w:r>
      <w:r w:rsidR="00ED0CCC">
        <w:rPr>
          <w:lang w:val="nl"/>
        </w:rPr>
        <w:t xml:space="preserve"> als volg</w:t>
      </w:r>
      <w:r w:rsidR="00310DC5">
        <w:rPr>
          <w:lang w:val="nl"/>
        </w:rPr>
        <w:t>d</w:t>
      </w:r>
      <w:r>
        <w:rPr>
          <w:lang w:val="nl"/>
        </w:rPr>
        <w:t>:</w:t>
      </w:r>
    </w:p>
    <w:p w:rsidR="00090433" w:rsidRPr="0071676E" w:rsidRDefault="00090433" w:rsidP="0032370A">
      <w:pPr>
        <w:numPr>
          <w:ilvl w:val="0"/>
          <w:numId w:val="9"/>
        </w:numPr>
      </w:pPr>
      <w:r>
        <w:rPr>
          <w:lang w:val="nl"/>
        </w:rPr>
        <w:t>als de partij meer</w:t>
      </w:r>
      <w:r w:rsidRPr="00F64542">
        <w:rPr>
          <w:lang w:val="nl"/>
        </w:rPr>
        <w:t xml:space="preserve"> personen, zonder onderlinge relatie bevat, krijgen deze een opvolgend </w:t>
      </w:r>
      <w:r>
        <w:rPr>
          <w:lang w:val="nl"/>
        </w:rPr>
        <w:t>cijfer</w:t>
      </w:r>
      <w:r w:rsidR="00EF4D67">
        <w:rPr>
          <w:lang w:val="nl"/>
        </w:rPr>
        <w:t xml:space="preserve"> (1., 2., 3. enz)</w:t>
      </w:r>
      <w:r>
        <w:rPr>
          <w:lang w:val="nl"/>
        </w:rPr>
        <w:t>,</w:t>
      </w:r>
    </w:p>
    <w:p w:rsidR="00090433" w:rsidRDefault="00090433" w:rsidP="0032370A">
      <w:pPr>
        <w:numPr>
          <w:ilvl w:val="0"/>
          <w:numId w:val="9"/>
        </w:numPr>
      </w:pPr>
      <w:r w:rsidRPr="00273968">
        <w:t xml:space="preserve">als de partij meer dan 2 personen bevat, waaronder aan elkaar gerelateerde personen, dan worden deze gerelateerde personen samen genummerd, de eerste persoon met een opvolgend cijfer gevolgd door een letter </w:t>
      </w:r>
      <w:r w:rsidR="00EF4D67">
        <w:t xml:space="preserve">(1.a) </w:t>
      </w:r>
      <w:r w:rsidRPr="00273968">
        <w:t>en de t</w:t>
      </w:r>
      <w:r>
        <w:t>w</w:t>
      </w:r>
      <w:r w:rsidRPr="00273968">
        <w:t>eede (en volgende) perso(o)n(en) alleen met een opvolgende letter</w:t>
      </w:r>
      <w:r w:rsidR="00EF4D67">
        <w:t xml:space="preserve"> (b., c., d. enz)</w:t>
      </w:r>
      <w:r>
        <w:t>;</w:t>
      </w:r>
    </w:p>
    <w:p w:rsidR="00090433" w:rsidRDefault="00090433" w:rsidP="0032370A">
      <w:pPr>
        <w:numPr>
          <w:ilvl w:val="0"/>
          <w:numId w:val="9"/>
        </w:numPr>
      </w:pPr>
      <w:r>
        <w:t>a</w:t>
      </w:r>
      <w:r w:rsidRPr="00273968">
        <w:t>ls de partij precies één combinatie van aan elkaar gerelateerde personen bevat, krijgen deze gerelateerde personen wel een opvolgende cijfer, maar geen letter</w:t>
      </w:r>
      <w:r>
        <w:t>.</w:t>
      </w:r>
    </w:p>
    <w:p w:rsidR="008629EF" w:rsidRPr="008629EF" w:rsidRDefault="002D0170" w:rsidP="002D0170">
      <w:pPr>
        <w:pStyle w:val="Kop3"/>
      </w:pPr>
      <w:bookmarkStart w:id="59" w:name="_Toc452628331"/>
      <w:r>
        <w:t>Personen</w:t>
      </w:r>
      <w:bookmarkEnd w:id="59"/>
    </w:p>
    <w:tbl>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68"/>
        <w:gridCol w:w="7512"/>
      </w:tblGrid>
      <w:tr w:rsidR="002B01EB" w:rsidRPr="000E6BC2" w:rsidTr="0083672A">
        <w:tc>
          <w:tcPr>
            <w:tcW w:w="2294" w:type="pct"/>
            <w:shd w:val="clear" w:color="auto" w:fill="auto"/>
          </w:tcPr>
          <w:p w:rsidR="002B01EB" w:rsidRPr="0032370A" w:rsidRDefault="00985EEF" w:rsidP="006C30DF">
            <w:pPr>
              <w:tabs>
                <w:tab w:val="left" w:pos="540"/>
              </w:tabs>
              <w:ind w:left="1134" w:hanging="1134"/>
              <w:rPr>
                <w:szCs w:val="18"/>
              </w:rPr>
            </w:pPr>
            <w:r w:rsidRPr="0032370A">
              <w:rPr>
                <w:rFonts w:cs="Arial"/>
                <w:color w:val="800080"/>
                <w:szCs w:val="18"/>
              </w:rPr>
              <w:t>A</w:t>
            </w:r>
            <w:r w:rsidR="009323B2" w:rsidRPr="0032370A">
              <w:rPr>
                <w:rFonts w:cs="Arial"/>
                <w:color w:val="800080"/>
                <w:szCs w:val="18"/>
              </w:rPr>
              <w:t>.</w:t>
            </w:r>
            <w:r w:rsidRPr="0032370A">
              <w:rPr>
                <w:rFonts w:cs="Arial"/>
                <w:color w:val="800080"/>
                <w:szCs w:val="18"/>
              </w:rPr>
              <w:tab/>
            </w:r>
            <w:r w:rsidR="002C5700" w:rsidRPr="0032370A">
              <w:rPr>
                <w:rFonts w:cs="Arial"/>
                <w:color w:val="800080"/>
                <w:szCs w:val="18"/>
              </w:rPr>
              <w:t>1</w:t>
            </w:r>
            <w:r w:rsidR="00F41CE3" w:rsidRPr="0032370A">
              <w:rPr>
                <w:rFonts w:cs="Arial"/>
                <w:color w:val="800080"/>
                <w:szCs w:val="18"/>
              </w:rPr>
              <w:t>.</w:t>
            </w:r>
            <w:r w:rsidRPr="0032370A">
              <w:rPr>
                <w:rFonts w:cs="Arial"/>
                <w:color w:val="800080"/>
                <w:szCs w:val="18"/>
              </w:rPr>
              <w:tab/>
            </w:r>
            <w:r w:rsidR="00EF4D67" w:rsidRPr="0032370A">
              <w:rPr>
                <w:rFonts w:cs="Arial"/>
                <w:color w:val="FFFFFF"/>
                <w:szCs w:val="18"/>
                <w:highlight w:val="darkYellow"/>
              </w:rPr>
              <w:t>KEUZEBLOK NATUURLIJK PERSOON</w:t>
            </w:r>
            <w:r w:rsidR="00FA1208" w:rsidRPr="0032370A">
              <w:rPr>
                <w:rFonts w:cs="Arial"/>
                <w:szCs w:val="18"/>
              </w:rPr>
              <w:t xml:space="preserve"> </w:t>
            </w:r>
            <w:r w:rsidR="009C6099" w:rsidRPr="0032370A">
              <w:rPr>
                <w:rFonts w:cs="Arial"/>
                <w:szCs w:val="18"/>
              </w:rPr>
              <w:t xml:space="preserve">/ </w:t>
            </w:r>
            <w:r w:rsidR="00EF4D67" w:rsidRPr="0032370A">
              <w:rPr>
                <w:rFonts w:cs="Arial"/>
                <w:color w:val="FFFFFF"/>
                <w:szCs w:val="18"/>
                <w:highlight w:val="darkYellow"/>
              </w:rPr>
              <w:t>KEUZEBLOK NIET NATUURLIJK PERSOON</w:t>
            </w:r>
            <w:r w:rsidR="006C30DF">
              <w:rPr>
                <w:rFonts w:cs="Arial"/>
                <w:color w:val="FF0000"/>
                <w:szCs w:val="18"/>
              </w:rPr>
              <w:t>,</w:t>
            </w:r>
            <w:r w:rsidR="007D6999" w:rsidRPr="0032370A">
              <w:rPr>
                <w:rFonts w:cs="Arial"/>
                <w:color w:val="008000"/>
                <w:szCs w:val="18"/>
              </w:rPr>
              <w:t xml:space="preserve"> </w:t>
            </w:r>
          </w:p>
        </w:tc>
        <w:tc>
          <w:tcPr>
            <w:tcW w:w="2706" w:type="pct"/>
            <w:shd w:val="clear" w:color="auto" w:fill="auto"/>
          </w:tcPr>
          <w:p w:rsidR="009C6099" w:rsidRDefault="002B01EB" w:rsidP="009C6D27">
            <w:r>
              <w:t xml:space="preserve">Verplichte keuze </w:t>
            </w:r>
            <w:r w:rsidR="009C6099">
              <w:t>tussen</w:t>
            </w:r>
            <w:r w:rsidR="003A6581">
              <w:t xml:space="preserve"> de volgende herhalende keuzeblokken</w:t>
            </w:r>
            <w:r w:rsidR="009C6099">
              <w:t>:</w:t>
            </w:r>
          </w:p>
          <w:p w:rsidR="009C6099" w:rsidRDefault="009C6099" w:rsidP="009C6099">
            <w:pPr>
              <w:pStyle w:val="streepje"/>
            </w:pPr>
            <w:r>
              <w:t>Keuzeblok Natuurlijk Persoon,</w:t>
            </w:r>
          </w:p>
          <w:p w:rsidR="009C6099" w:rsidRDefault="009C6099" w:rsidP="00716563">
            <w:pPr>
              <w:pStyle w:val="streepje"/>
            </w:pPr>
            <w:r>
              <w:t>Keuzeblok Niet Natuurlijk Persoon,</w:t>
            </w:r>
          </w:p>
          <w:p w:rsidR="00D74B90" w:rsidRDefault="00D74B90" w:rsidP="009C6D27">
            <w:pPr>
              <w:rPr>
                <w:lang w:val="nl"/>
              </w:rPr>
            </w:pPr>
          </w:p>
          <w:p w:rsidR="006C30DF" w:rsidRDefault="006C30DF" w:rsidP="009C6D27">
            <w:pPr>
              <w:rPr>
                <w:lang w:val="nl"/>
              </w:rPr>
            </w:pPr>
            <w:r>
              <w:rPr>
                <w:lang w:val="nl"/>
              </w:rPr>
              <w:t>Het laatste keuzeblok persoon wordt afgesloten met een ‘</w:t>
            </w:r>
            <w:r w:rsidRPr="006C30DF">
              <w:rPr>
                <w:color w:val="FF0000"/>
                <w:lang w:val="nl"/>
              </w:rPr>
              <w:t>,</w:t>
            </w:r>
            <w:r>
              <w:rPr>
                <w:lang w:val="nl"/>
              </w:rPr>
              <w:t>’ en de andere met een ‘;’.</w:t>
            </w:r>
          </w:p>
          <w:p w:rsidR="006C30DF" w:rsidRPr="00FA5535" w:rsidRDefault="006C30DF" w:rsidP="009C6D27">
            <w:pPr>
              <w:rPr>
                <w:lang w:val="nl"/>
              </w:rPr>
            </w:pPr>
          </w:p>
          <w:p w:rsidR="002B01EB" w:rsidRDefault="009C6099" w:rsidP="009C6D27">
            <w:r w:rsidRPr="00FA5535">
              <w:rPr>
                <w:lang w:val="nl"/>
              </w:rPr>
              <w:t xml:space="preserve">De keuzeblokken bevatten de gegevens van de perso(o)n(en) die tot de partij behoren. </w:t>
            </w:r>
            <w:r w:rsidR="002B01EB">
              <w:t xml:space="preserve">Er moet minimaal één </w:t>
            </w:r>
            <w:r w:rsidR="00EF4D67">
              <w:t>keuze</w:t>
            </w:r>
            <w:r w:rsidR="002B01EB">
              <w:t xml:space="preserve">blok </w:t>
            </w:r>
            <w:r w:rsidR="00EF4D67">
              <w:t>getoond</w:t>
            </w:r>
            <w:r w:rsidR="002B01EB">
              <w:t xml:space="preserve"> worden.</w:t>
            </w:r>
            <w:r w:rsidR="00EF4D67">
              <w:t xml:space="preserve"> </w:t>
            </w:r>
            <w:r w:rsidR="002B01EB">
              <w:t>Er mogen meer dezelfde of verschillende</w:t>
            </w:r>
            <w:r>
              <w:t xml:space="preserve"> keuze</w:t>
            </w:r>
            <w:r w:rsidR="002B01EB">
              <w:t xml:space="preserve">blokken na elkaar </w:t>
            </w:r>
            <w:r w:rsidR="00EF4D67">
              <w:t xml:space="preserve">getoond </w:t>
            </w:r>
            <w:r w:rsidR="002B01EB">
              <w:t xml:space="preserve">worden. Alle combinaties zijn toegestaan. </w:t>
            </w:r>
            <w:r w:rsidR="00EF4D67">
              <w:t>E</w:t>
            </w:r>
            <w:r w:rsidR="002B01EB">
              <w:t>lk</w:t>
            </w:r>
            <w:r>
              <w:t>e</w:t>
            </w:r>
            <w:r w:rsidR="002B01EB">
              <w:t xml:space="preserve"> </w:t>
            </w:r>
            <w:r w:rsidR="00EF4D67">
              <w:t>keuze</w:t>
            </w:r>
            <w:r w:rsidR="002B01EB">
              <w:t xml:space="preserve"> </w:t>
            </w:r>
            <w:r w:rsidR="00EF4D67">
              <w:t xml:space="preserve">wordt </w:t>
            </w:r>
            <w:r w:rsidR="002B01EB">
              <w:t xml:space="preserve">op een nieuwe regel </w:t>
            </w:r>
            <w:r w:rsidR="00EF4D67">
              <w:t xml:space="preserve">getoond </w:t>
            </w:r>
            <w:r w:rsidR="002B01EB">
              <w:t xml:space="preserve">voorafgegaan door </w:t>
            </w:r>
            <w:r w:rsidR="00EF4D67">
              <w:t>de nummering zoals vermeld in par.</w:t>
            </w:r>
            <w:r w:rsidR="00422559">
              <w:t xml:space="preserve"> </w:t>
            </w:r>
            <w:r w:rsidR="00EF4D67">
              <w:fldChar w:fldCharType="begin"/>
            </w:r>
            <w:r w:rsidR="00EF4D67">
              <w:instrText xml:space="preserve"> REF _Ref394992078 \r \h </w:instrText>
            </w:r>
            <w:r w:rsidR="00EF4D67">
              <w:fldChar w:fldCharType="separate"/>
            </w:r>
            <w:r w:rsidR="00C4489B">
              <w:t>2.4.1</w:t>
            </w:r>
            <w:r w:rsidR="00EF4D67">
              <w:fldChar w:fldCharType="end"/>
            </w:r>
            <w:r w:rsidR="002B01EB">
              <w:t>.</w:t>
            </w:r>
          </w:p>
          <w:p w:rsidR="00145EAF" w:rsidRPr="00B54F54" w:rsidRDefault="00145EAF" w:rsidP="009C6D27"/>
          <w:p w:rsidR="00B54F54" w:rsidRPr="00FA5535" w:rsidRDefault="00B54F54" w:rsidP="009C6D27">
            <w:pPr>
              <w:rPr>
                <w:szCs w:val="18"/>
                <w:u w:val="single"/>
              </w:rPr>
            </w:pPr>
            <w:r w:rsidRPr="00FA5535">
              <w:rPr>
                <w:szCs w:val="18"/>
                <w:u w:val="single"/>
              </w:rPr>
              <w:t>Mapping partij:</w:t>
            </w:r>
          </w:p>
          <w:p w:rsidR="00B54F54" w:rsidRDefault="00B54F54" w:rsidP="00FA5535">
            <w:pPr>
              <w:spacing w:line="240" w:lineRule="auto"/>
            </w:pPr>
            <w:r w:rsidRPr="00FA5535">
              <w:rPr>
                <w:sz w:val="16"/>
                <w:szCs w:val="16"/>
              </w:rPr>
              <w:t>//IMKAD_</w:t>
            </w:r>
            <w:r w:rsidRPr="00FA5535">
              <w:rPr>
                <w:sz w:val="16"/>
                <w:szCs w:val="16"/>
                <w:lang w:val="nl"/>
              </w:rPr>
              <w:t>AangebodenStuk</w:t>
            </w:r>
            <w:r w:rsidRPr="00FA5535">
              <w:rPr>
                <w:sz w:val="16"/>
                <w:szCs w:val="16"/>
              </w:rPr>
              <w:t>/Partij/aanduidingPartij</w:t>
            </w:r>
            <w:r w:rsidR="00AB57A3" w:rsidRPr="00FA5535">
              <w:rPr>
                <w:sz w:val="16"/>
                <w:szCs w:val="16"/>
              </w:rPr>
              <w:t>[</w:t>
            </w:r>
            <w:r w:rsidR="00F42642" w:rsidRPr="00FA5535">
              <w:rPr>
                <w:sz w:val="16"/>
                <w:szCs w:val="16"/>
              </w:rPr>
              <w:t>volmachtgever</w:t>
            </w:r>
            <w:r w:rsidR="00F2090C">
              <w:rPr>
                <w:sz w:val="16"/>
                <w:szCs w:val="16"/>
              </w:rPr>
              <w:t>(</w:t>
            </w:r>
            <w:r w:rsidRPr="00FA5535">
              <w:rPr>
                <w:sz w:val="16"/>
                <w:szCs w:val="16"/>
              </w:rPr>
              <w:t>s</w:t>
            </w:r>
            <w:r w:rsidR="00F2090C">
              <w:rPr>
                <w:sz w:val="16"/>
                <w:szCs w:val="16"/>
              </w:rPr>
              <w:t>) of volmachtgever(s) en/of hypotheekhouder(s)</w:t>
            </w:r>
            <w:r w:rsidR="00AB57A3" w:rsidRPr="00FA5535">
              <w:rPr>
                <w:sz w:val="16"/>
                <w:szCs w:val="16"/>
              </w:rPr>
              <w:t>]</w:t>
            </w:r>
          </w:p>
          <w:p w:rsidR="00CD0F99" w:rsidRPr="00FA5535" w:rsidRDefault="00CD0F99" w:rsidP="00FA5535">
            <w:pPr>
              <w:spacing w:before="72"/>
              <w:rPr>
                <w:szCs w:val="18"/>
                <w:u w:val="single"/>
              </w:rPr>
            </w:pPr>
            <w:r w:rsidRPr="00FA5535">
              <w:rPr>
                <w:szCs w:val="18"/>
                <w:u w:val="single"/>
              </w:rPr>
              <w:t>Mapping persoon:</w:t>
            </w:r>
          </w:p>
          <w:p w:rsidR="00145EAF" w:rsidRPr="00FA5535" w:rsidRDefault="00145EAF" w:rsidP="00FA5535">
            <w:pPr>
              <w:spacing w:line="240" w:lineRule="auto"/>
              <w:rPr>
                <w:sz w:val="16"/>
                <w:szCs w:val="16"/>
              </w:rPr>
            </w:pPr>
            <w:r w:rsidRPr="00FA5535">
              <w:rPr>
                <w:sz w:val="16"/>
                <w:szCs w:val="16"/>
              </w:rPr>
              <w:t xml:space="preserve">De gegevens van de </w:t>
            </w:r>
            <w:r w:rsidRPr="00FA5535">
              <w:rPr>
                <w:sz w:val="16"/>
                <w:szCs w:val="16"/>
                <w:lang w:val="nl"/>
              </w:rPr>
              <w:t>volmachtgevers</w:t>
            </w:r>
            <w:r w:rsidR="00CD0F99" w:rsidRPr="00FA5535">
              <w:rPr>
                <w:sz w:val="16"/>
                <w:szCs w:val="16"/>
                <w:lang w:val="nl"/>
              </w:rPr>
              <w:t>-personen</w:t>
            </w:r>
            <w:r w:rsidRPr="00FA5535">
              <w:rPr>
                <w:sz w:val="16"/>
                <w:szCs w:val="16"/>
              </w:rPr>
              <w:t xml:space="preserve"> zijn vastgelegd in:</w:t>
            </w:r>
          </w:p>
          <w:p w:rsidR="00145EAF" w:rsidRPr="00FA5535" w:rsidRDefault="00145EAF" w:rsidP="00FA5535">
            <w:pPr>
              <w:spacing w:line="240" w:lineRule="auto"/>
              <w:rPr>
                <w:sz w:val="16"/>
                <w:szCs w:val="16"/>
              </w:rPr>
            </w:pPr>
            <w:r w:rsidRPr="00FA5535">
              <w:rPr>
                <w:sz w:val="16"/>
                <w:szCs w:val="16"/>
              </w:rPr>
              <w:t>//IMKAD_AangebodenStuk/Partij[aanduidingPartij=volmachtgever</w:t>
            </w:r>
            <w:r w:rsidR="00F42642" w:rsidRPr="00FA5535">
              <w:rPr>
                <w:sz w:val="16"/>
                <w:szCs w:val="16"/>
              </w:rPr>
              <w:t>(</w:t>
            </w:r>
            <w:r w:rsidRPr="00FA5535">
              <w:rPr>
                <w:sz w:val="16"/>
                <w:szCs w:val="16"/>
              </w:rPr>
              <w:t>s</w:t>
            </w:r>
            <w:r w:rsidR="00F42642" w:rsidRPr="00FA5535">
              <w:rPr>
                <w:sz w:val="16"/>
                <w:szCs w:val="16"/>
              </w:rPr>
              <w:t>)</w:t>
            </w:r>
            <w:r w:rsidR="00F2090C">
              <w:rPr>
                <w:sz w:val="16"/>
                <w:szCs w:val="16"/>
              </w:rPr>
              <w:t xml:space="preserve"> of volmachtgever(s) en/of hypotheekhouder(s)</w:t>
            </w:r>
            <w:r w:rsidRPr="00FA5535">
              <w:rPr>
                <w:sz w:val="16"/>
                <w:szCs w:val="16"/>
              </w:rPr>
              <w:t>]/Partij[+id]/IMKAD_Persoon</w:t>
            </w:r>
          </w:p>
          <w:p w:rsidR="00F42642" w:rsidRPr="00FA5535" w:rsidRDefault="00F42642" w:rsidP="00FA5535">
            <w:pPr>
              <w:spacing w:line="240" w:lineRule="auto"/>
              <w:rPr>
                <w:sz w:val="16"/>
                <w:szCs w:val="16"/>
              </w:rPr>
            </w:pPr>
          </w:p>
          <w:p w:rsidR="009C6099" w:rsidRPr="00FA5535" w:rsidRDefault="00F42642" w:rsidP="00FA5535">
            <w:pPr>
              <w:spacing w:line="240" w:lineRule="auto"/>
              <w:rPr>
                <w:sz w:val="16"/>
                <w:szCs w:val="16"/>
              </w:rPr>
            </w:pPr>
            <w:r w:rsidRPr="00FA5535">
              <w:rPr>
                <w:b/>
                <w:sz w:val="16"/>
                <w:szCs w:val="16"/>
              </w:rPr>
              <w:t>let op:</w:t>
            </w:r>
            <w:r w:rsidRPr="00FA5535">
              <w:rPr>
                <w:sz w:val="16"/>
                <w:szCs w:val="16"/>
              </w:rPr>
              <w:t xml:space="preserve"> </w:t>
            </w:r>
            <w:r w:rsidR="009C6099" w:rsidRPr="00FA5535">
              <w:rPr>
                <w:sz w:val="16"/>
                <w:szCs w:val="16"/>
              </w:rPr>
              <w:t>//Partij/Partij/aanduidingPartij</w:t>
            </w:r>
            <w:r w:rsidRPr="00FA5535">
              <w:rPr>
                <w:sz w:val="16"/>
                <w:szCs w:val="16"/>
              </w:rPr>
              <w:t xml:space="preserve">, ./aanduidingPartij is een verplicht element in XSD StukAlgemeen. Dit is noodzakelijk voor de aanduiding van de //Partij in alle modellen. Daarom moet ook //Partij/Partij/aanduidingPartij gevuld zijn met een zelf te bepalen waarde, bijvoorbeeld de id van de partij. </w:t>
            </w:r>
          </w:p>
          <w:p w:rsidR="009F7416" w:rsidRPr="00FA5535" w:rsidRDefault="009F7416" w:rsidP="00FA5535">
            <w:pPr>
              <w:spacing w:line="240" w:lineRule="auto"/>
              <w:rPr>
                <w:u w:val="single"/>
              </w:rPr>
            </w:pPr>
          </w:p>
          <w:p w:rsidR="002B01EB" w:rsidRPr="00FA5535" w:rsidRDefault="002B01EB" w:rsidP="00FA5535">
            <w:pPr>
              <w:spacing w:line="240" w:lineRule="auto"/>
              <w:rPr>
                <w:u w:val="single"/>
              </w:rPr>
            </w:pPr>
            <w:r w:rsidRPr="00FA5535">
              <w:rPr>
                <w:u w:val="single"/>
              </w:rPr>
              <w:t>Mapping</w:t>
            </w:r>
            <w:r w:rsidR="00B16031" w:rsidRPr="00FA5535">
              <w:rPr>
                <w:u w:val="single"/>
              </w:rPr>
              <w:t xml:space="preserve"> </w:t>
            </w:r>
            <w:r w:rsidR="00EF4D67" w:rsidRPr="00FA5535">
              <w:rPr>
                <w:u w:val="single"/>
              </w:rPr>
              <w:t>keuze</w:t>
            </w:r>
            <w:r w:rsidR="00B16031" w:rsidRPr="00FA5535">
              <w:rPr>
                <w:u w:val="single"/>
              </w:rPr>
              <w:t>blokken</w:t>
            </w:r>
            <w:r w:rsidRPr="00FA5535">
              <w:rPr>
                <w:u w:val="single"/>
              </w:rPr>
              <w:t>:</w:t>
            </w:r>
          </w:p>
          <w:p w:rsidR="00B16031" w:rsidRPr="00FA5535" w:rsidRDefault="00EF4D67" w:rsidP="00FA5535">
            <w:pPr>
              <w:spacing w:line="240" w:lineRule="auto"/>
              <w:rPr>
                <w:sz w:val="16"/>
                <w:szCs w:val="16"/>
                <w:lang w:val="nl"/>
              </w:rPr>
            </w:pPr>
            <w:r w:rsidRPr="00FA5535">
              <w:rPr>
                <w:sz w:val="16"/>
                <w:szCs w:val="16"/>
                <w:lang w:val="nl"/>
              </w:rPr>
              <w:t>-</w:t>
            </w:r>
            <w:r w:rsidR="002B01EB" w:rsidRPr="00FA5535">
              <w:rPr>
                <w:sz w:val="16"/>
                <w:szCs w:val="16"/>
                <w:lang w:val="nl"/>
              </w:rPr>
              <w:t xml:space="preserve">De overige mapping is opgenomen in de genoemde </w:t>
            </w:r>
            <w:r w:rsidRPr="00FA5535">
              <w:rPr>
                <w:sz w:val="16"/>
                <w:szCs w:val="16"/>
                <w:lang w:val="nl"/>
              </w:rPr>
              <w:t>keuze</w:t>
            </w:r>
            <w:r w:rsidR="002B01EB" w:rsidRPr="00FA5535">
              <w:rPr>
                <w:sz w:val="16"/>
                <w:szCs w:val="16"/>
                <w:lang w:val="nl"/>
              </w:rPr>
              <w:t>blokken.</w:t>
            </w:r>
          </w:p>
        </w:tc>
      </w:tr>
      <w:tr w:rsidR="00EF4D67" w:rsidRPr="000E6BC2" w:rsidTr="0083672A">
        <w:tblPrEx>
          <w:tblLook w:val="01E0" w:firstRow="1" w:lastRow="1" w:firstColumn="1" w:lastColumn="1" w:noHBand="0" w:noVBand="0"/>
        </w:tblPrEx>
        <w:tc>
          <w:tcPr>
            <w:tcW w:w="2294" w:type="pct"/>
            <w:shd w:val="clear" w:color="auto" w:fill="auto"/>
          </w:tcPr>
          <w:p w:rsidR="00EF4D67" w:rsidRPr="00FA5535" w:rsidRDefault="00EF4D67" w:rsidP="009D1533">
            <w:pPr>
              <w:rPr>
                <w:color w:val="FF0000"/>
              </w:rPr>
            </w:pPr>
            <w:r w:rsidRPr="00FA5535">
              <w:rPr>
                <w:color w:val="800080"/>
              </w:rPr>
              <w:lastRenderedPageBreak/>
              <w:t xml:space="preserve">ieder van hen </w:t>
            </w:r>
            <w:r w:rsidRPr="00FA5535">
              <w:rPr>
                <w:color w:val="FF0000"/>
              </w:rPr>
              <w:t xml:space="preserve">hierna te noemen: </w:t>
            </w:r>
            <w:r w:rsidRPr="00D03E26">
              <w:rPr>
                <w:color w:val="339966"/>
              </w:rPr>
              <w:t>volmachtgever</w:t>
            </w:r>
            <w:r w:rsidR="00D03E26" w:rsidRPr="00D03E26">
              <w:rPr>
                <w:color w:val="339966"/>
              </w:rPr>
              <w:t>/volmachtgever</w:t>
            </w:r>
            <w:r w:rsidR="009C6099" w:rsidRPr="00D03E26">
              <w:rPr>
                <w:color w:val="339966"/>
              </w:rPr>
              <w:t>s</w:t>
            </w:r>
            <w:r w:rsidR="006D44B7">
              <w:rPr>
                <w:color w:val="339966"/>
              </w:rPr>
              <w:t>/</w:t>
            </w:r>
            <w:r w:rsidR="006D44B7" w:rsidRPr="00E82FC7">
              <w:rPr>
                <w:color w:val="339966"/>
              </w:rPr>
              <w:t xml:space="preserve"> volmachtgever en/of hypotheekhouder</w:t>
            </w:r>
            <w:r w:rsidR="006D44B7">
              <w:rPr>
                <w:color w:val="339966"/>
              </w:rPr>
              <w:t>/</w:t>
            </w:r>
            <w:r w:rsidR="006D44B7" w:rsidRPr="00E82FC7">
              <w:rPr>
                <w:color w:val="339966"/>
              </w:rPr>
              <w:t>volmachtgevers en/of hypotheekhouders</w:t>
            </w:r>
            <w:r w:rsidR="00791593">
              <w:rPr>
                <w:color w:val="FF0000"/>
              </w:rPr>
              <w:t>.</w:t>
            </w:r>
            <w:r w:rsidR="006D44B7">
              <w:rPr>
                <w:color w:val="FF0000"/>
              </w:rPr>
              <w:t xml:space="preserve"> </w:t>
            </w:r>
          </w:p>
        </w:tc>
        <w:tc>
          <w:tcPr>
            <w:tcW w:w="2706" w:type="pct"/>
            <w:shd w:val="clear" w:color="auto" w:fill="auto"/>
          </w:tcPr>
          <w:p w:rsidR="00EF4D67" w:rsidRPr="00FA5535" w:rsidRDefault="00EF4D67" w:rsidP="00C83353">
            <w:pPr>
              <w:rPr>
                <w:szCs w:val="18"/>
              </w:rPr>
            </w:pPr>
            <w:r w:rsidRPr="00FA5535">
              <w:rPr>
                <w:szCs w:val="18"/>
              </w:rPr>
              <w:t>Vaste tekst</w:t>
            </w:r>
            <w:r w:rsidR="003A6581" w:rsidRPr="00FA5535">
              <w:rPr>
                <w:szCs w:val="18"/>
              </w:rPr>
              <w:t xml:space="preserve"> met </w:t>
            </w:r>
            <w:r w:rsidR="00D03E26">
              <w:rPr>
                <w:szCs w:val="18"/>
              </w:rPr>
              <w:t xml:space="preserve">optionele en verplichte </w:t>
            </w:r>
            <w:r w:rsidR="003A6581" w:rsidRPr="00FA5535">
              <w:rPr>
                <w:szCs w:val="18"/>
              </w:rPr>
              <w:t>gebruikerskeuze</w:t>
            </w:r>
            <w:r w:rsidRPr="00FA5535">
              <w:rPr>
                <w:szCs w:val="18"/>
              </w:rPr>
              <w:t>.</w:t>
            </w:r>
            <w:r w:rsidR="00791593">
              <w:rPr>
                <w:szCs w:val="18"/>
              </w:rPr>
              <w:t xml:space="preserve"> Deze tekst wordt afgesloten met een ‘.’ wanneer alleen partij volmachtgevers in de comparitie is opgenomen, volgt partij rechthebbenden dan wordt afgesloten met een ‘;’.</w:t>
            </w:r>
          </w:p>
          <w:p w:rsidR="00EF4D67" w:rsidRDefault="00EF4D67" w:rsidP="00C83353">
            <w:pPr>
              <w:rPr>
                <w:szCs w:val="18"/>
              </w:rPr>
            </w:pPr>
          </w:p>
          <w:p w:rsidR="006D44B7" w:rsidRDefault="006D44B7" w:rsidP="00C83353">
            <w:pPr>
              <w:rPr>
                <w:szCs w:val="18"/>
              </w:rPr>
            </w:pPr>
            <w:r>
              <w:rPr>
                <w:szCs w:val="18"/>
              </w:rPr>
              <w:t xml:space="preserve">Bevat de doorhaling een afstand hypotheekrecht dan is de bedoeling om als aanduiding partij </w:t>
            </w:r>
            <w:r w:rsidRPr="007F1D70">
              <w:rPr>
                <w:color w:val="339966"/>
                <w:szCs w:val="18"/>
              </w:rPr>
              <w:t>volmachtgever</w:t>
            </w:r>
            <w:r>
              <w:rPr>
                <w:color w:val="339966"/>
                <w:szCs w:val="18"/>
              </w:rPr>
              <w:t>(s)</w:t>
            </w:r>
            <w:r w:rsidRPr="007F1D70">
              <w:rPr>
                <w:color w:val="339966"/>
                <w:szCs w:val="18"/>
              </w:rPr>
              <w:t xml:space="preserve"> en/of hypotheekhouder</w:t>
            </w:r>
            <w:r>
              <w:rPr>
                <w:color w:val="339966"/>
                <w:szCs w:val="18"/>
              </w:rPr>
              <w:t>(s)</w:t>
            </w:r>
            <w:r>
              <w:rPr>
                <w:szCs w:val="18"/>
              </w:rPr>
              <w:t xml:space="preserve"> te kiezen omdat dit beter aansluit op de tekst</w:t>
            </w:r>
            <w:r w:rsidR="003C10BB">
              <w:rPr>
                <w:szCs w:val="18"/>
              </w:rPr>
              <w:t xml:space="preserve"> die daar getoond wordt</w:t>
            </w:r>
            <w:r>
              <w:rPr>
                <w:szCs w:val="18"/>
              </w:rPr>
              <w:t>.</w:t>
            </w:r>
            <w:r w:rsidR="009D1533">
              <w:rPr>
                <w:szCs w:val="18"/>
              </w:rPr>
              <w:t xml:space="preserve"> </w:t>
            </w:r>
          </w:p>
          <w:p w:rsidR="006D44B7" w:rsidRPr="00FA5535" w:rsidRDefault="006D44B7" w:rsidP="00C83353">
            <w:pPr>
              <w:rPr>
                <w:szCs w:val="18"/>
              </w:rPr>
            </w:pPr>
          </w:p>
          <w:p w:rsidR="00EF4D67" w:rsidRPr="00FA5535" w:rsidRDefault="00EF4D67" w:rsidP="00C83353">
            <w:pPr>
              <w:rPr>
                <w:szCs w:val="18"/>
              </w:rPr>
            </w:pPr>
            <w:r w:rsidRPr="00FA5535">
              <w:rPr>
                <w:szCs w:val="18"/>
                <w:u w:val="single"/>
              </w:rPr>
              <w:lastRenderedPageBreak/>
              <w:t xml:space="preserve">Mapping </w:t>
            </w:r>
            <w:r w:rsidR="003A6581" w:rsidRPr="00FA5535">
              <w:rPr>
                <w:szCs w:val="18"/>
                <w:u w:val="single"/>
              </w:rPr>
              <w:t>ieder van hen</w:t>
            </w:r>
            <w:r w:rsidRPr="00FA5535">
              <w:rPr>
                <w:szCs w:val="18"/>
                <w:u w:val="single"/>
              </w:rPr>
              <w:t>:</w:t>
            </w:r>
          </w:p>
          <w:p w:rsidR="00EF4D67" w:rsidRPr="00FA5535" w:rsidRDefault="0004562E" w:rsidP="00FA5535">
            <w:pPr>
              <w:spacing w:line="240" w:lineRule="auto"/>
              <w:rPr>
                <w:rFonts w:cs="Arial"/>
                <w:sz w:val="16"/>
                <w:szCs w:val="16"/>
              </w:rPr>
            </w:pPr>
            <w:r w:rsidRPr="00FA5535">
              <w:rPr>
                <w:rFonts w:cs="Arial"/>
                <w:sz w:val="16"/>
                <w:szCs w:val="16"/>
              </w:rPr>
              <w:t>//Partij[aanduidingPartij=volmachtgevers]/</w:t>
            </w:r>
            <w:r w:rsidR="003A6581" w:rsidRPr="00FA5535">
              <w:rPr>
                <w:rFonts w:cs="Arial"/>
                <w:sz w:val="16"/>
                <w:szCs w:val="16"/>
              </w:rPr>
              <w:t>tekstKeuze/</w:t>
            </w:r>
            <w:r w:rsidR="003A6581" w:rsidRPr="00FA5535" w:rsidDel="0004562E">
              <w:rPr>
                <w:rFonts w:cs="Arial"/>
                <w:sz w:val="16"/>
                <w:szCs w:val="16"/>
              </w:rPr>
              <w:t xml:space="preserve"> </w:t>
            </w:r>
          </w:p>
          <w:p w:rsidR="00F42642" w:rsidRPr="00FA5535" w:rsidRDefault="00F42642" w:rsidP="00FA5535">
            <w:pPr>
              <w:spacing w:line="240" w:lineRule="auto"/>
              <w:rPr>
                <w:sz w:val="16"/>
                <w:szCs w:val="16"/>
              </w:rPr>
            </w:pPr>
            <w:r w:rsidRPr="00FA5535">
              <w:rPr>
                <w:sz w:val="16"/>
                <w:szCs w:val="16"/>
              </w:rPr>
              <w:tab/>
              <w:t>./tagNaam (k_IederVanHen)</w:t>
            </w:r>
          </w:p>
          <w:p w:rsidR="00F42642" w:rsidRPr="00FA5535" w:rsidRDefault="00F42642" w:rsidP="00FA5535">
            <w:pPr>
              <w:snapToGrid w:val="0"/>
              <w:spacing w:line="240" w:lineRule="auto"/>
              <w:rPr>
                <w:sz w:val="16"/>
                <w:szCs w:val="16"/>
              </w:rPr>
            </w:pPr>
            <w:r w:rsidRPr="00FA5535">
              <w:rPr>
                <w:sz w:val="16"/>
                <w:szCs w:val="16"/>
              </w:rPr>
              <w:tab/>
              <w:t>./tekst (ieder van hen)</w:t>
            </w:r>
          </w:p>
          <w:p w:rsidR="003A6581" w:rsidRPr="00FA5535" w:rsidRDefault="003A6581" w:rsidP="00FA5535">
            <w:pPr>
              <w:spacing w:line="240" w:lineRule="auto"/>
              <w:rPr>
                <w:rFonts w:cs="Arial"/>
                <w:sz w:val="16"/>
                <w:szCs w:val="16"/>
              </w:rPr>
            </w:pPr>
          </w:p>
          <w:p w:rsidR="003A6581" w:rsidRPr="00FA5535" w:rsidRDefault="003A6581" w:rsidP="00FA5535">
            <w:pPr>
              <w:spacing w:line="240" w:lineRule="auto"/>
              <w:rPr>
                <w:rFonts w:cs="Arial"/>
                <w:szCs w:val="18"/>
                <w:u w:val="single"/>
              </w:rPr>
            </w:pPr>
            <w:r w:rsidRPr="00FA5535">
              <w:rPr>
                <w:rFonts w:cs="Arial"/>
                <w:szCs w:val="18"/>
                <w:u w:val="single"/>
              </w:rPr>
              <w:t>Mapping volmachtgever(s)</w:t>
            </w:r>
            <w:r w:rsidR="00F42642" w:rsidRPr="00FA5535">
              <w:rPr>
                <w:rFonts w:cs="Arial"/>
                <w:szCs w:val="18"/>
                <w:u w:val="single"/>
              </w:rPr>
              <w:t>:</w:t>
            </w:r>
          </w:p>
          <w:p w:rsidR="006D44B7" w:rsidRDefault="00F42642" w:rsidP="00FA5535">
            <w:pPr>
              <w:spacing w:line="240" w:lineRule="auto"/>
              <w:rPr>
                <w:sz w:val="16"/>
                <w:szCs w:val="16"/>
              </w:rPr>
            </w:pPr>
            <w:r w:rsidRPr="00FA5535">
              <w:rPr>
                <w:sz w:val="16"/>
                <w:szCs w:val="16"/>
              </w:rPr>
              <w:t>//IMKAD_</w:t>
            </w:r>
            <w:r w:rsidRPr="00FA5535">
              <w:rPr>
                <w:sz w:val="16"/>
                <w:szCs w:val="16"/>
                <w:lang w:val="nl"/>
              </w:rPr>
              <w:t>AangebodenStuk</w:t>
            </w:r>
            <w:r w:rsidRPr="00FA5535">
              <w:rPr>
                <w:sz w:val="16"/>
                <w:szCs w:val="16"/>
              </w:rPr>
              <w:t>/Partij/aanduidingPartij</w:t>
            </w:r>
          </w:p>
          <w:p w:rsidR="006D44B7" w:rsidRDefault="006D44B7" w:rsidP="00FA5535">
            <w:pPr>
              <w:spacing w:line="240" w:lineRule="auto"/>
              <w:rPr>
                <w:sz w:val="16"/>
                <w:szCs w:val="16"/>
              </w:rPr>
            </w:pPr>
            <w:r>
              <w:rPr>
                <w:sz w:val="16"/>
                <w:szCs w:val="16"/>
              </w:rPr>
              <w:tab/>
            </w:r>
            <w:r w:rsidR="00F42642" w:rsidRPr="00FA5535">
              <w:rPr>
                <w:sz w:val="16"/>
                <w:szCs w:val="16"/>
              </w:rPr>
              <w:t>[volmachtgever</w:t>
            </w:r>
            <w:r>
              <w:rPr>
                <w:sz w:val="16"/>
                <w:szCs w:val="16"/>
              </w:rPr>
              <w:t>]</w:t>
            </w:r>
          </w:p>
          <w:p w:rsidR="003A6581" w:rsidRDefault="006D44B7" w:rsidP="00FA5535">
            <w:pPr>
              <w:spacing w:line="240" w:lineRule="auto"/>
              <w:rPr>
                <w:sz w:val="16"/>
                <w:szCs w:val="16"/>
              </w:rPr>
            </w:pPr>
            <w:r>
              <w:rPr>
                <w:sz w:val="16"/>
                <w:szCs w:val="16"/>
              </w:rPr>
              <w:tab/>
              <w:t>[</w:t>
            </w:r>
            <w:r w:rsidR="00F42642" w:rsidRPr="00FA5535">
              <w:rPr>
                <w:sz w:val="16"/>
                <w:szCs w:val="16"/>
              </w:rPr>
              <w:t>volmachtgevers]</w:t>
            </w:r>
          </w:p>
          <w:p w:rsidR="006D44B7" w:rsidRDefault="006D44B7" w:rsidP="00FA5535">
            <w:pPr>
              <w:spacing w:line="240" w:lineRule="auto"/>
              <w:rPr>
                <w:sz w:val="16"/>
                <w:szCs w:val="16"/>
              </w:rPr>
            </w:pPr>
            <w:r>
              <w:rPr>
                <w:sz w:val="16"/>
                <w:szCs w:val="16"/>
              </w:rPr>
              <w:tab/>
              <w:t>[volmachtgever en/of hypotheekhouder]</w:t>
            </w:r>
          </w:p>
          <w:p w:rsidR="006D44B7" w:rsidRDefault="006D44B7" w:rsidP="00FA5535">
            <w:pPr>
              <w:spacing w:line="240" w:lineRule="auto"/>
              <w:rPr>
                <w:sz w:val="16"/>
                <w:szCs w:val="16"/>
              </w:rPr>
            </w:pPr>
            <w:r>
              <w:rPr>
                <w:sz w:val="16"/>
                <w:szCs w:val="16"/>
              </w:rPr>
              <w:tab/>
              <w:t>[volmachtgevers en/of hypotheekhouders]</w:t>
            </w:r>
          </w:p>
          <w:p w:rsidR="009A28E8" w:rsidRDefault="009A28E8" w:rsidP="00FA5535">
            <w:pPr>
              <w:spacing w:line="240" w:lineRule="auto"/>
              <w:rPr>
                <w:sz w:val="16"/>
                <w:szCs w:val="16"/>
              </w:rPr>
            </w:pPr>
          </w:p>
          <w:p w:rsidR="009A28E8" w:rsidRPr="00FA5535" w:rsidRDefault="009A28E8" w:rsidP="009A28E8">
            <w:pPr>
              <w:spacing w:line="240" w:lineRule="auto"/>
              <w:rPr>
                <w:rFonts w:cs="Arial"/>
                <w:szCs w:val="18"/>
                <w:u w:val="single"/>
              </w:rPr>
            </w:pPr>
            <w:r w:rsidRPr="00FA5535">
              <w:rPr>
                <w:rFonts w:cs="Arial"/>
                <w:szCs w:val="18"/>
                <w:u w:val="single"/>
              </w:rPr>
              <w:t xml:space="preserve">Mapping </w:t>
            </w:r>
            <w:r>
              <w:rPr>
                <w:rFonts w:cs="Arial"/>
                <w:szCs w:val="18"/>
                <w:u w:val="single"/>
              </w:rPr>
              <w:t>partij rechthebbende</w:t>
            </w:r>
            <w:r w:rsidRPr="00FA5535">
              <w:rPr>
                <w:rFonts w:cs="Arial"/>
                <w:szCs w:val="18"/>
                <w:u w:val="single"/>
              </w:rPr>
              <w:t>(</w:t>
            </w:r>
            <w:r>
              <w:rPr>
                <w:rFonts w:cs="Arial"/>
                <w:szCs w:val="18"/>
                <w:u w:val="single"/>
              </w:rPr>
              <w:t>n</w:t>
            </w:r>
            <w:r w:rsidRPr="00FA5535">
              <w:rPr>
                <w:rFonts w:cs="Arial"/>
                <w:szCs w:val="18"/>
                <w:u w:val="single"/>
              </w:rPr>
              <w:t>)</w:t>
            </w:r>
            <w:r>
              <w:rPr>
                <w:rFonts w:cs="Arial"/>
                <w:szCs w:val="18"/>
                <w:u w:val="single"/>
              </w:rPr>
              <w:t xml:space="preserve"> aanwezig</w:t>
            </w:r>
            <w:r w:rsidRPr="00FA5535">
              <w:rPr>
                <w:rFonts w:cs="Arial"/>
                <w:szCs w:val="18"/>
                <w:u w:val="single"/>
              </w:rPr>
              <w:t>:</w:t>
            </w:r>
          </w:p>
          <w:p w:rsidR="009A28E8" w:rsidRPr="00763CAD" w:rsidRDefault="009A28E8" w:rsidP="009A28E8">
            <w:pPr>
              <w:spacing w:line="240" w:lineRule="auto"/>
            </w:pPr>
            <w:r w:rsidRPr="00FA5535">
              <w:rPr>
                <w:sz w:val="16"/>
                <w:szCs w:val="16"/>
              </w:rPr>
              <w:t>//IMKAD_</w:t>
            </w:r>
            <w:r w:rsidRPr="00FA5535">
              <w:rPr>
                <w:sz w:val="16"/>
                <w:szCs w:val="16"/>
                <w:lang w:val="nl"/>
              </w:rPr>
              <w:t>AangebodenStuk</w:t>
            </w:r>
            <w:r w:rsidRPr="00FA5535">
              <w:rPr>
                <w:sz w:val="16"/>
                <w:szCs w:val="16"/>
              </w:rPr>
              <w:t>/Partij/aanduidingPartij[</w:t>
            </w:r>
            <w:r>
              <w:rPr>
                <w:sz w:val="16"/>
                <w:szCs w:val="16"/>
              </w:rPr>
              <w:t>rechthebbende</w:t>
            </w:r>
            <w:r w:rsidRPr="00FA5535">
              <w:rPr>
                <w:sz w:val="16"/>
                <w:szCs w:val="16"/>
              </w:rPr>
              <w:t xml:space="preserve"> of </w:t>
            </w:r>
            <w:r>
              <w:rPr>
                <w:sz w:val="16"/>
                <w:szCs w:val="16"/>
              </w:rPr>
              <w:t>rechthebbenden</w:t>
            </w:r>
            <w:r w:rsidRPr="00FA5535">
              <w:rPr>
                <w:sz w:val="16"/>
                <w:szCs w:val="16"/>
              </w:rPr>
              <w:t>]</w:t>
            </w:r>
          </w:p>
        </w:tc>
      </w:tr>
    </w:tbl>
    <w:p w:rsidR="002A35CD" w:rsidRDefault="002A35CD" w:rsidP="002A35CD">
      <w:pPr>
        <w:pStyle w:val="Kop3"/>
      </w:pPr>
      <w:r>
        <w:lastRenderedPageBreak/>
        <w:br w:type="page"/>
      </w:r>
      <w:bookmarkStart w:id="60" w:name="_Toc452628332"/>
      <w:r>
        <w:lastRenderedPageBreak/>
        <w:t>Keuzeblok Natuurlijk Persoon</w:t>
      </w:r>
      <w:bookmarkEnd w:id="60"/>
    </w:p>
    <w:p w:rsidR="0045268B" w:rsidRDefault="0045268B" w:rsidP="0045268B">
      <w:pPr>
        <w:rPr>
          <w:lang w:val="nl"/>
        </w:rPr>
      </w:pPr>
    </w:p>
    <w:p w:rsidR="0004562E" w:rsidRDefault="00422559" w:rsidP="0045268B">
      <w:pPr>
        <w:rPr>
          <w:lang w:val="nl"/>
        </w:rPr>
      </w:pPr>
      <w:r>
        <w:rPr>
          <w:lang w:val="nl"/>
        </w:rPr>
        <w:t>Dit keuzeblok bestaat uit de volgende vier varianten:</w:t>
      </w:r>
    </w:p>
    <w:p w:rsidR="00422559" w:rsidRDefault="00422559" w:rsidP="0045268B">
      <w:pPr>
        <w:rPr>
          <w:lang w:val="nl"/>
        </w:rPr>
      </w:pPr>
      <w:r>
        <w:rPr>
          <w:lang w:val="nl"/>
        </w:rPr>
        <w:t>- één persoon,</w:t>
      </w:r>
    </w:p>
    <w:p w:rsidR="008B3D63" w:rsidRDefault="008B3D63" w:rsidP="008B3D63">
      <w:pPr>
        <w:rPr>
          <w:lang w:val="nl"/>
        </w:rPr>
      </w:pPr>
      <w:r>
        <w:rPr>
          <w:lang w:val="nl"/>
        </w:rPr>
        <w:t>- partners met een gezamenlijke burgerlijke staat en woonadres,</w:t>
      </w:r>
    </w:p>
    <w:p w:rsidR="00422559" w:rsidRDefault="00422559" w:rsidP="0045268B">
      <w:pPr>
        <w:rPr>
          <w:lang w:val="nl"/>
        </w:rPr>
      </w:pPr>
      <w:r>
        <w:rPr>
          <w:lang w:val="nl"/>
        </w:rPr>
        <w:t>- partners met een gezamenlijke burgerlijke staat maar eigen woonadres,</w:t>
      </w:r>
    </w:p>
    <w:p w:rsidR="00422559" w:rsidRDefault="00422559" w:rsidP="0045268B">
      <w:pPr>
        <w:rPr>
          <w:lang w:val="nl"/>
        </w:rPr>
      </w:pPr>
      <w:r>
        <w:rPr>
          <w:lang w:val="nl"/>
        </w:rPr>
        <w:t xml:space="preserve">- huisgenoten met een gezamenlijk woonadres. </w:t>
      </w:r>
    </w:p>
    <w:p w:rsidR="00422559" w:rsidRDefault="00422559" w:rsidP="00422559">
      <w:pPr>
        <w:pStyle w:val="Kop4"/>
        <w:rPr>
          <w:lang w:val="nl"/>
        </w:rPr>
      </w:pPr>
      <w:bookmarkStart w:id="61" w:name="_Toc452628333"/>
      <w:r>
        <w:rPr>
          <w:lang w:val="nl"/>
        </w:rPr>
        <w:t>Één persoon</w:t>
      </w:r>
      <w:bookmarkEnd w:id="61"/>
    </w:p>
    <w:p w:rsidR="00422559" w:rsidRDefault="00422559" w:rsidP="0045268B">
      <w:pPr>
        <w:rPr>
          <w:lang w:val="nl"/>
        </w:rPr>
      </w:pPr>
    </w:p>
    <w:tbl>
      <w:tblPr>
        <w:tblW w:w="5674"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66"/>
        <w:gridCol w:w="7546"/>
      </w:tblGrid>
      <w:tr w:rsidR="00F2643D" w:rsidRPr="007A2314" w:rsidTr="0083672A">
        <w:tc>
          <w:tcPr>
            <w:tcW w:w="2288" w:type="pct"/>
            <w:shd w:val="clear" w:color="auto" w:fill="auto"/>
          </w:tcPr>
          <w:p w:rsidR="00F2643D" w:rsidRPr="00FA5535" w:rsidRDefault="00F2643D" w:rsidP="00C83353">
            <w:pPr>
              <w:rPr>
                <w:color w:val="FF0000"/>
                <w:szCs w:val="18"/>
              </w:rPr>
            </w:pPr>
          </w:p>
        </w:tc>
        <w:tc>
          <w:tcPr>
            <w:tcW w:w="2712" w:type="pct"/>
            <w:shd w:val="clear" w:color="auto" w:fill="auto"/>
          </w:tcPr>
          <w:p w:rsidR="002022CE" w:rsidRDefault="002022CE" w:rsidP="00C83353">
            <w:r>
              <w:t>De gegevens van één natuurlijk persoon zonder gerelateerde</w:t>
            </w:r>
            <w:r w:rsidR="00BB5AE1">
              <w:t xml:space="preserve"> personen</w:t>
            </w:r>
            <w:r>
              <w:t>.</w:t>
            </w:r>
          </w:p>
          <w:p w:rsidR="002022CE" w:rsidRDefault="002022CE" w:rsidP="00C83353"/>
          <w:p w:rsidR="002022CE" w:rsidRPr="00FA5535" w:rsidRDefault="002022CE" w:rsidP="00C83353">
            <w:pPr>
              <w:rPr>
                <w:u w:val="single"/>
              </w:rPr>
            </w:pPr>
            <w:r w:rsidRPr="00FA5535">
              <w:rPr>
                <w:u w:val="single"/>
              </w:rPr>
              <w:t>Mapping:</w:t>
            </w:r>
          </w:p>
          <w:p w:rsidR="002022CE" w:rsidRPr="00FA5535" w:rsidRDefault="00F2643D" w:rsidP="00FA5535">
            <w:pPr>
              <w:spacing w:line="240" w:lineRule="auto"/>
              <w:rPr>
                <w:sz w:val="16"/>
                <w:szCs w:val="16"/>
              </w:rPr>
            </w:pPr>
            <w:r w:rsidRPr="00FA5535">
              <w:rPr>
                <w:sz w:val="16"/>
                <w:szCs w:val="16"/>
              </w:rPr>
              <w:t>IMKAD_Persoon</w:t>
            </w:r>
            <w:r w:rsidR="002022CE" w:rsidRPr="00FA5535">
              <w:rPr>
                <w:sz w:val="16"/>
                <w:szCs w:val="16"/>
              </w:rPr>
              <w:t xml:space="preserve">/tia_Gegevens[GBA_Ingezetene of </w:t>
            </w:r>
            <w:r w:rsidR="00262D34" w:rsidRPr="00FA5535">
              <w:rPr>
                <w:sz w:val="16"/>
                <w:szCs w:val="16"/>
              </w:rPr>
              <w:t>IMKAD</w:t>
            </w:r>
            <w:r w:rsidR="002022CE" w:rsidRPr="00FA5535">
              <w:rPr>
                <w:sz w:val="16"/>
                <w:szCs w:val="16"/>
              </w:rPr>
              <w:t>_NietIngezetene]</w:t>
            </w:r>
          </w:p>
          <w:p w:rsidR="002022CE" w:rsidRPr="00FA5535" w:rsidRDefault="002022CE" w:rsidP="00FA5535">
            <w:pPr>
              <w:spacing w:line="240" w:lineRule="auto"/>
              <w:rPr>
                <w:sz w:val="16"/>
                <w:szCs w:val="16"/>
              </w:rPr>
            </w:pPr>
            <w:r w:rsidRPr="00FA5535">
              <w:rPr>
                <w:sz w:val="16"/>
                <w:szCs w:val="16"/>
              </w:rPr>
              <w:t>-niet aanwezig:</w:t>
            </w:r>
          </w:p>
          <w:p w:rsidR="00F2643D" w:rsidRPr="00763CAD" w:rsidRDefault="002022CE" w:rsidP="00FA5535">
            <w:pPr>
              <w:spacing w:line="240" w:lineRule="auto"/>
              <w:rPr>
                <w:sz w:val="16"/>
                <w:szCs w:val="16"/>
              </w:rPr>
            </w:pPr>
            <w:r w:rsidRPr="00FA5535">
              <w:rPr>
                <w:sz w:val="16"/>
                <w:szCs w:val="16"/>
              </w:rPr>
              <w:t>//</w:t>
            </w:r>
            <w:r w:rsidR="00F2643D" w:rsidRPr="00FA5535">
              <w:rPr>
                <w:sz w:val="16"/>
                <w:szCs w:val="16"/>
              </w:rPr>
              <w:t>GerelateerdPersoon</w:t>
            </w:r>
          </w:p>
        </w:tc>
      </w:tr>
      <w:tr w:rsidR="0045268B" w:rsidRPr="007A2314" w:rsidTr="0083672A">
        <w:tc>
          <w:tcPr>
            <w:tcW w:w="2288" w:type="pct"/>
            <w:shd w:val="clear" w:color="auto" w:fill="auto"/>
          </w:tcPr>
          <w:p w:rsidR="0045268B" w:rsidRPr="000437B6" w:rsidRDefault="0045268B" w:rsidP="00C83353">
            <w:pPr>
              <w:rPr>
                <w:color w:val="800080"/>
                <w:szCs w:val="18"/>
                <w:highlight w:val="yellow"/>
              </w:rPr>
            </w:pPr>
            <w:r w:rsidRPr="00763CAD">
              <w:rPr>
                <w:color w:val="800080"/>
                <w:szCs w:val="18"/>
              </w:rPr>
              <w:t>1.</w:t>
            </w:r>
          </w:p>
        </w:tc>
        <w:tc>
          <w:tcPr>
            <w:tcW w:w="2712" w:type="pct"/>
            <w:shd w:val="clear" w:color="auto" w:fill="auto"/>
          </w:tcPr>
          <w:p w:rsidR="0045268B" w:rsidRPr="007A2314" w:rsidRDefault="00892836" w:rsidP="00763CAD">
            <w:r>
              <w:t xml:space="preserve">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C4489B">
              <w:t>2.4.1</w:t>
            </w:r>
            <w:r w:rsidR="0061786F">
              <w:fldChar w:fldCharType="end"/>
            </w:r>
            <w:r w:rsidR="0061786F">
              <w:t>.</w:t>
            </w:r>
          </w:p>
        </w:tc>
      </w:tr>
      <w:tr w:rsidR="0045268B" w:rsidRPr="007A2314" w:rsidTr="0083672A">
        <w:tc>
          <w:tcPr>
            <w:tcW w:w="2288" w:type="pct"/>
            <w:shd w:val="clear" w:color="auto" w:fill="auto"/>
          </w:tcPr>
          <w:p w:rsidR="0045268B" w:rsidRPr="00FA5535" w:rsidRDefault="0045268B" w:rsidP="00C83353">
            <w:pPr>
              <w:rPr>
                <w:color w:val="FF0000"/>
                <w:szCs w:val="18"/>
              </w:rPr>
            </w:pPr>
            <w:r w:rsidRPr="00FA5535">
              <w:rPr>
                <w:color w:val="FF0000"/>
                <w:szCs w:val="18"/>
                <w:highlight w:val="yellow"/>
              </w:rPr>
              <w:t>TEKSTBLOK NATUURLIJK PERSOON</w:t>
            </w:r>
            <w:r w:rsidRPr="00FA5535">
              <w:rPr>
                <w:color w:val="FF0000"/>
                <w:szCs w:val="18"/>
              </w:rPr>
              <w:t>,</w:t>
            </w:r>
          </w:p>
        </w:tc>
        <w:tc>
          <w:tcPr>
            <w:tcW w:w="2712" w:type="pct"/>
            <w:shd w:val="clear" w:color="auto" w:fill="auto"/>
          </w:tcPr>
          <w:p w:rsidR="0045268B" w:rsidRDefault="0045268B" w:rsidP="00C83353">
            <w:r>
              <w:t xml:space="preserve">Vaste tekst. </w:t>
            </w:r>
            <w:r w:rsidRPr="007A2314">
              <w:t>De naam</w:t>
            </w:r>
            <w:r>
              <w:t xml:space="preserve"> en </w:t>
            </w:r>
            <w:r w:rsidRPr="007A2314">
              <w:t>geboortegegevens van een natuurlijk persoon.</w:t>
            </w:r>
          </w:p>
          <w:p w:rsidR="0045268B" w:rsidRDefault="0045268B" w:rsidP="00C83353"/>
          <w:p w:rsidR="0045268B" w:rsidRPr="00FA5535" w:rsidRDefault="0045268B" w:rsidP="00FA5535">
            <w:pPr>
              <w:spacing w:line="240" w:lineRule="auto"/>
              <w:rPr>
                <w:u w:val="single"/>
              </w:rPr>
            </w:pPr>
            <w:r w:rsidRPr="00FA5535">
              <w:rPr>
                <w:u w:val="single"/>
              </w:rPr>
              <w:t>Mapping:</w:t>
            </w:r>
          </w:p>
          <w:p w:rsidR="0045268B" w:rsidRPr="00FA5535" w:rsidRDefault="0045268B" w:rsidP="00FA5535">
            <w:pPr>
              <w:spacing w:line="240" w:lineRule="auto"/>
              <w:rPr>
                <w:sz w:val="16"/>
                <w:szCs w:val="16"/>
              </w:rPr>
            </w:pPr>
            <w:r w:rsidRPr="00FA5535">
              <w:rPr>
                <w:sz w:val="16"/>
                <w:szCs w:val="16"/>
              </w:rPr>
              <w:t>//IMKAD_Persoon/</w:t>
            </w:r>
          </w:p>
          <w:p w:rsidR="0045268B" w:rsidRPr="00FA5535" w:rsidRDefault="0045268B" w:rsidP="00FA5535">
            <w:pPr>
              <w:spacing w:line="240" w:lineRule="auto"/>
              <w:ind w:left="227"/>
              <w:rPr>
                <w:sz w:val="16"/>
                <w:szCs w:val="16"/>
              </w:rPr>
            </w:pPr>
            <w:r w:rsidRPr="00FA5535">
              <w:rPr>
                <w:sz w:val="16"/>
                <w:szCs w:val="16"/>
              </w:rPr>
              <w:t>./tia_Gegevens</w:t>
            </w:r>
          </w:p>
          <w:p w:rsidR="0045268B" w:rsidRPr="007A2314" w:rsidRDefault="0045268B" w:rsidP="00FA5535">
            <w:pPr>
              <w:spacing w:line="240" w:lineRule="auto"/>
            </w:pPr>
            <w:r w:rsidRPr="00FA5535">
              <w:rPr>
                <w:sz w:val="16"/>
                <w:szCs w:val="16"/>
              </w:rPr>
              <w:t>-zie verder tekstblok natuurlijk persoon</w:t>
            </w:r>
          </w:p>
        </w:tc>
      </w:tr>
      <w:tr w:rsidR="0045268B" w:rsidRPr="00FA5535" w:rsidTr="0083672A">
        <w:tc>
          <w:tcPr>
            <w:tcW w:w="2288" w:type="pct"/>
            <w:shd w:val="clear" w:color="auto" w:fill="auto"/>
          </w:tcPr>
          <w:p w:rsidR="0045268B" w:rsidRPr="00FA5535" w:rsidRDefault="0045268B" w:rsidP="00C83353">
            <w:pPr>
              <w:rPr>
                <w:color w:val="800080"/>
                <w:szCs w:val="18"/>
              </w:rPr>
            </w:pPr>
            <w:r w:rsidRPr="00FA5535">
              <w:rPr>
                <w:color w:val="800080"/>
                <w:szCs w:val="18"/>
                <w:highlight w:val="yellow"/>
              </w:rPr>
              <w:t>TEKSTBLOK LEGITIMATIE</w:t>
            </w:r>
            <w:r w:rsidRPr="00FA5535">
              <w:rPr>
                <w:color w:val="800080"/>
                <w:szCs w:val="18"/>
              </w:rPr>
              <w:t>,</w:t>
            </w:r>
          </w:p>
        </w:tc>
        <w:tc>
          <w:tcPr>
            <w:tcW w:w="2712" w:type="pct"/>
            <w:shd w:val="clear" w:color="auto" w:fill="auto"/>
          </w:tcPr>
          <w:p w:rsidR="0045268B" w:rsidRDefault="0045268B" w:rsidP="00FA5535">
            <w:pPr>
              <w:spacing w:before="72"/>
            </w:pPr>
            <w:r>
              <w:t xml:space="preserve">Optionele tekst. </w:t>
            </w:r>
            <w:r w:rsidRPr="007A2314">
              <w:t>De gegevens van het legitimatiebewijs van een persoon.</w:t>
            </w:r>
          </w:p>
          <w:p w:rsidR="0045268B" w:rsidRDefault="0045268B" w:rsidP="00FA5535">
            <w:pPr>
              <w:spacing w:before="72"/>
            </w:pPr>
          </w:p>
          <w:p w:rsidR="0045268B" w:rsidRPr="00FA5535" w:rsidRDefault="0045268B" w:rsidP="00FA5535">
            <w:pPr>
              <w:spacing w:line="240" w:lineRule="auto"/>
              <w:rPr>
                <w:u w:val="single"/>
              </w:rPr>
            </w:pPr>
            <w:r w:rsidRPr="00FA5535">
              <w:rPr>
                <w:u w:val="single"/>
              </w:rPr>
              <w:t>Mapping:</w:t>
            </w:r>
          </w:p>
          <w:p w:rsidR="0045268B" w:rsidRPr="00FA5535" w:rsidRDefault="0045268B" w:rsidP="00FA5535">
            <w:pPr>
              <w:spacing w:line="240" w:lineRule="auto"/>
              <w:rPr>
                <w:sz w:val="16"/>
                <w:szCs w:val="16"/>
              </w:rPr>
            </w:pPr>
            <w:r w:rsidRPr="00FA5535">
              <w:rPr>
                <w:sz w:val="16"/>
                <w:szCs w:val="16"/>
              </w:rPr>
              <w:t>//IMKAD_Persoon/tia_Legitimatiebewijs</w:t>
            </w:r>
          </w:p>
          <w:p w:rsidR="0045268B" w:rsidRPr="00FA5535" w:rsidRDefault="0045268B" w:rsidP="004A6F10">
            <w:pPr>
              <w:spacing w:line="240" w:lineRule="auto"/>
              <w:rPr>
                <w:sz w:val="16"/>
                <w:szCs w:val="16"/>
              </w:rPr>
            </w:pPr>
            <w:r w:rsidRPr="00FA5535">
              <w:rPr>
                <w:sz w:val="16"/>
                <w:szCs w:val="16"/>
              </w:rPr>
              <w:t>-zie verder tekstblok legitimatie</w:t>
            </w:r>
          </w:p>
        </w:tc>
      </w:tr>
      <w:tr w:rsidR="0045268B" w:rsidRPr="00525C5D" w:rsidTr="0083672A">
        <w:tc>
          <w:tcPr>
            <w:tcW w:w="2288" w:type="pct"/>
            <w:shd w:val="clear" w:color="auto" w:fill="auto"/>
          </w:tcPr>
          <w:p w:rsidR="0045268B" w:rsidRPr="00FA5535" w:rsidRDefault="0045268B" w:rsidP="00C83353">
            <w:pPr>
              <w:rPr>
                <w:color w:val="800080"/>
                <w:szCs w:val="18"/>
              </w:rPr>
            </w:pPr>
            <w:r w:rsidRPr="00FA5535">
              <w:rPr>
                <w:rFonts w:cs="Arial"/>
                <w:color w:val="FF0000"/>
                <w:szCs w:val="18"/>
                <w:highlight w:val="yellow"/>
              </w:rPr>
              <w:t>TEKSTBLOK BURGERLIJKE STAAT</w:t>
            </w:r>
          </w:p>
        </w:tc>
        <w:tc>
          <w:tcPr>
            <w:tcW w:w="2712" w:type="pct"/>
            <w:shd w:val="clear" w:color="auto" w:fill="auto"/>
          </w:tcPr>
          <w:p w:rsidR="0045268B" w:rsidRPr="00D41CEF" w:rsidRDefault="0045268B" w:rsidP="00C83353">
            <w:r>
              <w:t>Vaste tekst.  De b</w:t>
            </w:r>
            <w:r w:rsidRPr="00D41CEF">
              <w:t>urgerlijke staat</w:t>
            </w:r>
            <w:r>
              <w:t xml:space="preserve"> van de natuurlijk persoon. </w:t>
            </w:r>
          </w:p>
          <w:p w:rsidR="0045268B" w:rsidRDefault="0045268B" w:rsidP="00C83353"/>
          <w:p w:rsidR="0045268B" w:rsidRPr="00FA5535" w:rsidRDefault="0045268B" w:rsidP="00C83353">
            <w:pPr>
              <w:rPr>
                <w:u w:val="single"/>
              </w:rPr>
            </w:pPr>
            <w:r w:rsidRPr="00FA5535">
              <w:rPr>
                <w:u w:val="single"/>
              </w:rPr>
              <w:t>Mapping:</w:t>
            </w:r>
          </w:p>
          <w:p w:rsidR="0045268B" w:rsidRPr="00FA5535" w:rsidRDefault="0045268B" w:rsidP="00FA5535">
            <w:pPr>
              <w:spacing w:line="240" w:lineRule="auto"/>
              <w:rPr>
                <w:sz w:val="16"/>
                <w:szCs w:val="16"/>
              </w:rPr>
            </w:pPr>
            <w:r w:rsidRPr="00FA5535">
              <w:rPr>
                <w:sz w:val="16"/>
                <w:szCs w:val="16"/>
              </w:rPr>
              <w:t>//IMKAD_Persoon/</w:t>
            </w:r>
          </w:p>
          <w:p w:rsidR="0045268B" w:rsidRPr="00525C5D" w:rsidRDefault="0045268B" w:rsidP="00FA5535">
            <w:pPr>
              <w:spacing w:line="240" w:lineRule="auto"/>
            </w:pPr>
            <w:r w:rsidRPr="00FA5535">
              <w:rPr>
                <w:sz w:val="16"/>
                <w:szCs w:val="16"/>
              </w:rPr>
              <w:t>-zie verder tekstblok burgerlijke staat, variant 1</w:t>
            </w:r>
          </w:p>
        </w:tc>
      </w:tr>
      <w:tr w:rsidR="0045268B" w:rsidTr="0083672A">
        <w:tc>
          <w:tcPr>
            <w:tcW w:w="2288" w:type="pct"/>
            <w:shd w:val="clear" w:color="auto" w:fill="auto"/>
          </w:tcPr>
          <w:p w:rsidR="0045268B" w:rsidRPr="00FA5535" w:rsidRDefault="0045268B" w:rsidP="00C83353">
            <w:pPr>
              <w:rPr>
                <w:rFonts w:ascii="Times New Roman" w:hAnsi="Times New Roman"/>
                <w:sz w:val="24"/>
                <w:szCs w:val="24"/>
              </w:rPr>
            </w:pPr>
            <w:r w:rsidRPr="00FA5535">
              <w:rPr>
                <w:color w:val="FF0000"/>
              </w:rPr>
              <w:lastRenderedPageBreak/>
              <w:t>, wonende te</w:t>
            </w:r>
            <w:r w:rsidRPr="00FA5535">
              <w:rPr>
                <w:color w:val="FF0000"/>
                <w:highlight w:val="yellow"/>
              </w:rPr>
              <w:t xml:space="preserve"> TEKSTBLOK WOONADRES</w:t>
            </w:r>
          </w:p>
        </w:tc>
        <w:tc>
          <w:tcPr>
            <w:tcW w:w="2712" w:type="pct"/>
            <w:shd w:val="clear" w:color="auto" w:fill="auto"/>
          </w:tcPr>
          <w:p w:rsidR="0045268B" w:rsidRPr="00FA5535" w:rsidRDefault="0045268B" w:rsidP="00C83353">
            <w:pPr>
              <w:rPr>
                <w:u w:val="single"/>
              </w:rPr>
            </w:pPr>
            <w:r>
              <w:t>Vaste tekst. Het w</w:t>
            </w:r>
            <w:r w:rsidRPr="00A602FA">
              <w:t>oonadres van</w:t>
            </w:r>
            <w:r w:rsidRPr="007A2314">
              <w:t xml:space="preserve"> </w:t>
            </w:r>
            <w:r>
              <w:t>de natuurlijk</w:t>
            </w:r>
            <w:r w:rsidRPr="007A2314">
              <w:t xml:space="preserve"> persoon.</w:t>
            </w:r>
          </w:p>
          <w:p w:rsidR="0045268B" w:rsidRPr="00FA5535" w:rsidRDefault="0045268B" w:rsidP="00C83353">
            <w:pPr>
              <w:rPr>
                <w:u w:val="single"/>
              </w:rPr>
            </w:pPr>
          </w:p>
          <w:p w:rsidR="0045268B" w:rsidRPr="00FA5535" w:rsidRDefault="0045268B" w:rsidP="00FA5535">
            <w:pPr>
              <w:spacing w:line="240" w:lineRule="auto"/>
              <w:rPr>
                <w:u w:val="single"/>
              </w:rPr>
            </w:pPr>
            <w:r w:rsidRPr="00FA5535">
              <w:rPr>
                <w:u w:val="single"/>
              </w:rPr>
              <w:t>Mapping:</w:t>
            </w:r>
          </w:p>
          <w:p w:rsidR="0045268B" w:rsidRPr="00FA5535" w:rsidRDefault="0045268B" w:rsidP="00FA5535">
            <w:pPr>
              <w:spacing w:line="240" w:lineRule="auto"/>
              <w:rPr>
                <w:sz w:val="16"/>
                <w:szCs w:val="16"/>
              </w:rPr>
            </w:pPr>
            <w:r w:rsidRPr="00FA5535">
              <w:rPr>
                <w:sz w:val="16"/>
                <w:szCs w:val="16"/>
              </w:rPr>
              <w:t>//IMKAD_Persoon/IMKAD_WoonlocatiePersoon/</w:t>
            </w:r>
          </w:p>
          <w:p w:rsidR="0045268B" w:rsidRDefault="0045268B" w:rsidP="00FA5535">
            <w:pPr>
              <w:spacing w:line="240" w:lineRule="auto"/>
            </w:pPr>
            <w:r w:rsidRPr="00FA5535">
              <w:rPr>
                <w:sz w:val="16"/>
                <w:szCs w:val="16"/>
              </w:rPr>
              <w:t>-zie verder tekstblok woonadres</w:t>
            </w:r>
          </w:p>
        </w:tc>
      </w:tr>
    </w:tbl>
    <w:p w:rsidR="008B3D63" w:rsidRDefault="008B3D63" w:rsidP="008B3D63">
      <w:pPr>
        <w:pStyle w:val="Kop4"/>
        <w:rPr>
          <w:lang w:val="nl"/>
        </w:rPr>
      </w:pPr>
      <w:bookmarkStart w:id="62" w:name="_Toc452628334"/>
      <w:r>
        <w:rPr>
          <w:lang w:val="nl"/>
        </w:rPr>
        <w:t>Partners met gezamenlijke burgerlijke staat en woonadres</w:t>
      </w:r>
      <w:bookmarkEnd w:id="62"/>
    </w:p>
    <w:p w:rsidR="008B3D63" w:rsidRDefault="008B3D63" w:rsidP="008B3D63">
      <w:pPr>
        <w:rPr>
          <w:lang w:val="nl"/>
        </w:rPr>
      </w:pPr>
    </w:p>
    <w:tbl>
      <w:tblPr>
        <w:tblW w:w="5674"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66"/>
        <w:gridCol w:w="7546"/>
      </w:tblGrid>
      <w:tr w:rsidR="002022CE" w:rsidRPr="007A2314" w:rsidTr="0083672A">
        <w:tc>
          <w:tcPr>
            <w:tcW w:w="2288" w:type="pct"/>
            <w:shd w:val="clear" w:color="auto" w:fill="auto"/>
          </w:tcPr>
          <w:p w:rsidR="002022CE" w:rsidRPr="00FA5535" w:rsidRDefault="002022CE" w:rsidP="00874F4B">
            <w:pPr>
              <w:rPr>
                <w:color w:val="FF0000"/>
                <w:szCs w:val="18"/>
              </w:rPr>
            </w:pPr>
          </w:p>
        </w:tc>
        <w:tc>
          <w:tcPr>
            <w:tcW w:w="2712" w:type="pct"/>
            <w:shd w:val="clear" w:color="auto" w:fill="auto"/>
          </w:tcPr>
          <w:p w:rsidR="002022CE" w:rsidRDefault="00BB5AE1" w:rsidP="00874F4B">
            <w:r>
              <w:t>De gegevens van twee natuurlijke personen die partners van elkaar zijn met een gezamenlijke burgerlijke staat en woonadres.</w:t>
            </w:r>
          </w:p>
          <w:p w:rsidR="00BB5AE1" w:rsidRDefault="00BB5AE1" w:rsidP="00874F4B"/>
          <w:p w:rsidR="00BB5AE1" w:rsidRPr="00763CAD" w:rsidRDefault="00BB5AE1" w:rsidP="00874F4B">
            <w:pPr>
              <w:rPr>
                <w:u w:val="single"/>
              </w:rPr>
            </w:pPr>
            <w:r w:rsidRPr="00763CAD">
              <w:rPr>
                <w:u w:val="single"/>
              </w:rPr>
              <w:t>Mapping:</w:t>
            </w:r>
          </w:p>
          <w:p w:rsidR="00262D34" w:rsidRPr="00FA5535" w:rsidRDefault="00BB5AE1" w:rsidP="00FA5535">
            <w:pPr>
              <w:spacing w:line="240" w:lineRule="auto"/>
              <w:rPr>
                <w:sz w:val="16"/>
                <w:szCs w:val="16"/>
              </w:rPr>
            </w:pPr>
            <w:r w:rsidRPr="00FA5535">
              <w:rPr>
                <w:sz w:val="16"/>
                <w:szCs w:val="16"/>
              </w:rPr>
              <w:t>//IMKAD_Persoon</w:t>
            </w:r>
            <w:r w:rsidR="00262D34" w:rsidRPr="00FA5535">
              <w:rPr>
                <w:sz w:val="16"/>
                <w:szCs w:val="16"/>
              </w:rPr>
              <w:t>/tia_Gegevens[GBA_Ingezetene of IMKAD_NietIngezetene]</w:t>
            </w:r>
          </w:p>
          <w:p w:rsidR="00262D34" w:rsidRPr="00FA5535" w:rsidRDefault="00262D34" w:rsidP="00FA5535">
            <w:pPr>
              <w:spacing w:line="240" w:lineRule="auto"/>
              <w:rPr>
                <w:sz w:val="16"/>
                <w:szCs w:val="16"/>
              </w:rPr>
            </w:pPr>
            <w:r w:rsidRPr="00FA5535">
              <w:rPr>
                <w:sz w:val="16"/>
                <w:szCs w:val="16"/>
              </w:rPr>
              <w:t>-en bijbehorende:</w:t>
            </w:r>
          </w:p>
          <w:p w:rsidR="00BB5AE1" w:rsidRPr="00763CAD" w:rsidRDefault="00262D34" w:rsidP="003B5F75">
            <w:pPr>
              <w:spacing w:line="240" w:lineRule="auto"/>
              <w:rPr>
                <w:sz w:val="16"/>
                <w:szCs w:val="16"/>
              </w:rPr>
            </w:pPr>
            <w:r w:rsidRPr="00FA5535">
              <w:rPr>
                <w:sz w:val="16"/>
                <w:szCs w:val="16"/>
              </w:rPr>
              <w:t>/</w:t>
            </w:r>
            <w:r w:rsidR="00BB5AE1" w:rsidRPr="00FA5535">
              <w:rPr>
                <w:sz w:val="16"/>
                <w:szCs w:val="16"/>
              </w:rPr>
              <w:t>/GerelateerdPersoon[rol=partner][IndGezamenlijkeWoonlocatie=true]/IMKAD_Persoon</w:t>
            </w:r>
          </w:p>
        </w:tc>
      </w:tr>
      <w:tr w:rsidR="008B3D63" w:rsidRPr="007A2314" w:rsidTr="0083672A">
        <w:tc>
          <w:tcPr>
            <w:tcW w:w="2288" w:type="pct"/>
            <w:shd w:val="clear" w:color="auto" w:fill="auto"/>
          </w:tcPr>
          <w:p w:rsidR="008B3D63" w:rsidRPr="00FA5535" w:rsidRDefault="008B3D63" w:rsidP="00874F4B">
            <w:pPr>
              <w:rPr>
                <w:color w:val="FF0000"/>
                <w:szCs w:val="18"/>
                <w:highlight w:val="yellow"/>
              </w:rPr>
            </w:pPr>
            <w:r w:rsidRPr="00FA5535">
              <w:rPr>
                <w:color w:val="FF0000"/>
                <w:szCs w:val="18"/>
              </w:rPr>
              <w:t>1.</w:t>
            </w:r>
            <w:r w:rsidRPr="000437B6">
              <w:rPr>
                <w:color w:val="800080"/>
                <w:szCs w:val="18"/>
              </w:rPr>
              <w:t>a.</w:t>
            </w:r>
          </w:p>
        </w:tc>
        <w:tc>
          <w:tcPr>
            <w:tcW w:w="2712" w:type="pct"/>
            <w:shd w:val="clear" w:color="auto" w:fill="auto"/>
          </w:tcPr>
          <w:p w:rsidR="008B3D63" w:rsidRPr="007A2314" w:rsidRDefault="00892836" w:rsidP="00763CAD">
            <w:r>
              <w:t xml:space="preserve">Vaste en 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C4489B">
              <w:t>2.4.1</w:t>
            </w:r>
            <w:r w:rsidR="0061786F">
              <w:fldChar w:fldCharType="end"/>
            </w:r>
            <w:r w:rsidR="0061786F">
              <w:t>.</w:t>
            </w:r>
          </w:p>
        </w:tc>
      </w:tr>
      <w:tr w:rsidR="008B3D63" w:rsidRPr="007A2314" w:rsidTr="0083672A">
        <w:tc>
          <w:tcPr>
            <w:tcW w:w="2288" w:type="pct"/>
            <w:shd w:val="clear" w:color="auto" w:fill="auto"/>
          </w:tcPr>
          <w:p w:rsidR="008B3D63" w:rsidRPr="00FA5535" w:rsidRDefault="008B3D63" w:rsidP="00874F4B">
            <w:pPr>
              <w:rPr>
                <w:color w:val="FF0000"/>
                <w:szCs w:val="18"/>
              </w:rPr>
            </w:pPr>
            <w:r w:rsidRPr="00FA5535">
              <w:rPr>
                <w:color w:val="FF0000"/>
                <w:szCs w:val="18"/>
                <w:highlight w:val="yellow"/>
              </w:rPr>
              <w:t>TEKSTBLOK NATUURLIJK PERSOON</w:t>
            </w:r>
            <w:r w:rsidRPr="00FA5535">
              <w:rPr>
                <w:color w:val="FF0000"/>
                <w:szCs w:val="18"/>
              </w:rPr>
              <w:t>,</w:t>
            </w:r>
          </w:p>
        </w:tc>
        <w:tc>
          <w:tcPr>
            <w:tcW w:w="2712" w:type="pct"/>
            <w:shd w:val="clear" w:color="auto" w:fill="auto"/>
          </w:tcPr>
          <w:p w:rsidR="008B3D63" w:rsidRDefault="008B3D63" w:rsidP="00874F4B">
            <w:r>
              <w:t xml:space="preserve">Vaste tekst. </w:t>
            </w:r>
            <w:r w:rsidRPr="007A2314">
              <w:t>De naam</w:t>
            </w:r>
            <w:r>
              <w:t xml:space="preserve"> en </w:t>
            </w:r>
            <w:r w:rsidRPr="007A2314">
              <w:t>geboortegegevens van een natuurlijk persoon.</w:t>
            </w:r>
          </w:p>
          <w:p w:rsidR="008B3D63" w:rsidRDefault="008B3D63" w:rsidP="00874F4B"/>
          <w:p w:rsidR="008B3D63" w:rsidRPr="00FA5535" w:rsidRDefault="008B3D63" w:rsidP="00FA5535">
            <w:pPr>
              <w:spacing w:line="240" w:lineRule="auto"/>
              <w:rPr>
                <w:u w:val="single"/>
              </w:rPr>
            </w:pPr>
            <w:r w:rsidRPr="00FA5535">
              <w:rPr>
                <w:u w:val="single"/>
              </w:rPr>
              <w:t>Mapping:</w:t>
            </w:r>
          </w:p>
          <w:p w:rsidR="008B3D63" w:rsidRPr="00FA5535" w:rsidRDefault="008B3D63" w:rsidP="00FA5535">
            <w:pPr>
              <w:spacing w:line="240" w:lineRule="auto"/>
              <w:rPr>
                <w:sz w:val="16"/>
                <w:szCs w:val="16"/>
              </w:rPr>
            </w:pPr>
            <w:r w:rsidRPr="00FA5535">
              <w:rPr>
                <w:sz w:val="16"/>
                <w:szCs w:val="16"/>
              </w:rPr>
              <w:t>//IMKAD_Persoon/</w:t>
            </w:r>
          </w:p>
          <w:p w:rsidR="008B3D63" w:rsidRPr="00FA5535" w:rsidRDefault="008B3D63" w:rsidP="00FA5535">
            <w:pPr>
              <w:spacing w:line="240" w:lineRule="auto"/>
              <w:ind w:left="227"/>
              <w:rPr>
                <w:sz w:val="16"/>
                <w:szCs w:val="16"/>
              </w:rPr>
            </w:pPr>
            <w:r w:rsidRPr="00FA5535">
              <w:rPr>
                <w:sz w:val="16"/>
                <w:szCs w:val="16"/>
              </w:rPr>
              <w:t>./tia_Gegevens</w:t>
            </w:r>
          </w:p>
          <w:p w:rsidR="008B3D63" w:rsidRPr="007A2314" w:rsidRDefault="008B3D63" w:rsidP="00FA5535">
            <w:pPr>
              <w:spacing w:line="240" w:lineRule="auto"/>
            </w:pPr>
            <w:r w:rsidRPr="00FA5535">
              <w:rPr>
                <w:sz w:val="16"/>
                <w:szCs w:val="16"/>
              </w:rPr>
              <w:t>-zie verder tekstblok natuurlijk persoon</w:t>
            </w:r>
          </w:p>
        </w:tc>
      </w:tr>
      <w:tr w:rsidR="008B3D63" w:rsidRPr="00FA5535" w:rsidTr="0083672A">
        <w:tc>
          <w:tcPr>
            <w:tcW w:w="2288" w:type="pct"/>
            <w:shd w:val="clear" w:color="auto" w:fill="auto"/>
          </w:tcPr>
          <w:p w:rsidR="008B3D63" w:rsidRPr="00FA5535" w:rsidRDefault="008B3D63" w:rsidP="00874F4B">
            <w:pPr>
              <w:rPr>
                <w:color w:val="800080"/>
                <w:szCs w:val="18"/>
              </w:rPr>
            </w:pPr>
            <w:r w:rsidRPr="00FA5535">
              <w:rPr>
                <w:color w:val="800080"/>
                <w:szCs w:val="18"/>
                <w:highlight w:val="yellow"/>
              </w:rPr>
              <w:t>TEKSTBLOK LEGITIMATIE</w:t>
            </w:r>
            <w:r w:rsidRPr="00FA5535">
              <w:rPr>
                <w:color w:val="800080"/>
                <w:szCs w:val="18"/>
              </w:rPr>
              <w:t xml:space="preserve">, </w:t>
            </w:r>
            <w:r w:rsidRPr="00FA5535">
              <w:rPr>
                <w:color w:val="FF0000"/>
                <w:szCs w:val="18"/>
              </w:rPr>
              <w:t>en</w:t>
            </w:r>
          </w:p>
        </w:tc>
        <w:tc>
          <w:tcPr>
            <w:tcW w:w="2712" w:type="pct"/>
            <w:shd w:val="clear" w:color="auto" w:fill="auto"/>
          </w:tcPr>
          <w:p w:rsidR="008B3D63" w:rsidRDefault="008B3D63" w:rsidP="00FA5535">
            <w:pPr>
              <w:spacing w:before="72"/>
            </w:pPr>
            <w:r>
              <w:t xml:space="preserve">Optionele tekst. </w:t>
            </w:r>
            <w:r w:rsidRPr="007A2314">
              <w:t>De gegevens van het legitimatiebewijs van een persoon.</w:t>
            </w:r>
          </w:p>
          <w:p w:rsidR="008B3D63" w:rsidRDefault="008B3D63" w:rsidP="00FA5535">
            <w:pPr>
              <w:spacing w:before="72"/>
            </w:pPr>
          </w:p>
          <w:p w:rsidR="008B3D63" w:rsidRPr="00FA5535" w:rsidRDefault="008B3D63" w:rsidP="00FA5535">
            <w:pPr>
              <w:spacing w:line="240" w:lineRule="auto"/>
              <w:rPr>
                <w:u w:val="single"/>
              </w:rPr>
            </w:pPr>
            <w:r w:rsidRPr="00FA5535">
              <w:rPr>
                <w:u w:val="single"/>
              </w:rPr>
              <w:t>Mapping:</w:t>
            </w:r>
          </w:p>
          <w:p w:rsidR="008B3D63" w:rsidRPr="00FA5535" w:rsidRDefault="008B3D63" w:rsidP="00FA5535">
            <w:pPr>
              <w:spacing w:line="240" w:lineRule="auto"/>
              <w:rPr>
                <w:sz w:val="16"/>
                <w:szCs w:val="16"/>
              </w:rPr>
            </w:pPr>
            <w:r w:rsidRPr="00FA5535">
              <w:rPr>
                <w:sz w:val="16"/>
                <w:szCs w:val="16"/>
              </w:rPr>
              <w:t>//IMKAD_Persoon/tia_Legitimatiebewijs</w:t>
            </w:r>
          </w:p>
          <w:p w:rsidR="008B3D63" w:rsidRPr="00FA5535" w:rsidRDefault="008B3D63" w:rsidP="004A6F10">
            <w:pPr>
              <w:spacing w:line="240" w:lineRule="auto"/>
              <w:rPr>
                <w:sz w:val="16"/>
                <w:szCs w:val="16"/>
              </w:rPr>
            </w:pPr>
            <w:r w:rsidRPr="00FA5535">
              <w:rPr>
                <w:sz w:val="16"/>
                <w:szCs w:val="16"/>
              </w:rPr>
              <w:lastRenderedPageBreak/>
              <w:t>-zie verder tekstblok legitimatie</w:t>
            </w:r>
          </w:p>
        </w:tc>
      </w:tr>
      <w:tr w:rsidR="008B3D63" w:rsidTr="0083672A">
        <w:tc>
          <w:tcPr>
            <w:tcW w:w="2288" w:type="pct"/>
            <w:shd w:val="clear" w:color="auto" w:fill="auto"/>
          </w:tcPr>
          <w:p w:rsidR="008B3D63" w:rsidRPr="000437B6" w:rsidRDefault="00961A0C" w:rsidP="00961A0C">
            <w:pPr>
              <w:rPr>
                <w:color w:val="800080"/>
              </w:rPr>
            </w:pPr>
            <w:r>
              <w:rPr>
                <w:color w:val="800080"/>
              </w:rPr>
              <w:lastRenderedPageBreak/>
              <w:t>2</w:t>
            </w:r>
            <w:r w:rsidR="008B3D63" w:rsidRPr="000437B6">
              <w:rPr>
                <w:color w:val="800080"/>
              </w:rPr>
              <w:t>.</w:t>
            </w:r>
            <w:r>
              <w:rPr>
                <w:color w:val="800080"/>
              </w:rPr>
              <w:t>/</w:t>
            </w:r>
            <w:r w:rsidR="008B3D63" w:rsidRPr="000437B6">
              <w:rPr>
                <w:color w:val="800080"/>
              </w:rPr>
              <w:t>b</w:t>
            </w:r>
            <w:r w:rsidR="00A83D6C">
              <w:rPr>
                <w:color w:val="800080"/>
              </w:rPr>
              <w:t>.</w:t>
            </w:r>
          </w:p>
        </w:tc>
        <w:tc>
          <w:tcPr>
            <w:tcW w:w="2712" w:type="pct"/>
            <w:shd w:val="clear" w:color="auto" w:fill="auto"/>
          </w:tcPr>
          <w:p w:rsidR="008B3D63" w:rsidRDefault="00892836" w:rsidP="000437B6">
            <w:r>
              <w:t xml:space="preserve">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C4489B">
              <w:t>2.4.1</w:t>
            </w:r>
            <w:r w:rsidR="0061786F">
              <w:fldChar w:fldCharType="end"/>
            </w:r>
            <w:r w:rsidR="0061786F">
              <w:t>.</w:t>
            </w:r>
          </w:p>
        </w:tc>
      </w:tr>
      <w:tr w:rsidR="008B3D63" w:rsidTr="0083672A">
        <w:tc>
          <w:tcPr>
            <w:tcW w:w="2288" w:type="pct"/>
            <w:shd w:val="clear" w:color="auto" w:fill="auto"/>
          </w:tcPr>
          <w:p w:rsidR="008B3D63" w:rsidRPr="00FA5535" w:rsidRDefault="008B3D63" w:rsidP="00874F4B">
            <w:pPr>
              <w:rPr>
                <w:color w:val="FF0000"/>
              </w:rPr>
            </w:pPr>
            <w:r w:rsidRPr="00FA5535">
              <w:rPr>
                <w:color w:val="FF0000"/>
                <w:szCs w:val="18"/>
                <w:highlight w:val="yellow"/>
              </w:rPr>
              <w:t>TEKSTBLOK NATUURLIJK PERSOON</w:t>
            </w:r>
            <w:r w:rsidRPr="00FA5535">
              <w:rPr>
                <w:color w:val="FF0000"/>
                <w:szCs w:val="18"/>
              </w:rPr>
              <w:t>,</w:t>
            </w:r>
          </w:p>
        </w:tc>
        <w:tc>
          <w:tcPr>
            <w:tcW w:w="2712" w:type="pct"/>
            <w:shd w:val="clear" w:color="auto" w:fill="auto"/>
          </w:tcPr>
          <w:p w:rsidR="008B3D63" w:rsidRDefault="008B3D63" w:rsidP="00874F4B">
            <w:r>
              <w:t xml:space="preserve">Vaste tekst. </w:t>
            </w:r>
            <w:r w:rsidRPr="007A2314">
              <w:t>De naam</w:t>
            </w:r>
            <w:r>
              <w:t xml:space="preserve"> en </w:t>
            </w:r>
            <w:r w:rsidRPr="007A2314">
              <w:t>geboortegegevens van een natuurlijk persoon.</w:t>
            </w:r>
          </w:p>
          <w:p w:rsidR="008B3D63" w:rsidRDefault="008B3D63" w:rsidP="00874F4B"/>
          <w:p w:rsidR="008B3D63" w:rsidRPr="00FA5535" w:rsidRDefault="008B3D63" w:rsidP="00FA5535">
            <w:pPr>
              <w:spacing w:line="240" w:lineRule="auto"/>
              <w:rPr>
                <w:u w:val="single"/>
              </w:rPr>
            </w:pPr>
            <w:r w:rsidRPr="00FA5535">
              <w:rPr>
                <w:u w:val="single"/>
              </w:rPr>
              <w:t>Mapping:</w:t>
            </w:r>
          </w:p>
          <w:p w:rsidR="008B3D63" w:rsidRPr="00FA5535" w:rsidRDefault="008B3D63" w:rsidP="00FA5535">
            <w:pPr>
              <w:spacing w:line="240" w:lineRule="auto"/>
              <w:rPr>
                <w:sz w:val="16"/>
                <w:szCs w:val="16"/>
              </w:rPr>
            </w:pPr>
            <w:r w:rsidRPr="00FA5535">
              <w:rPr>
                <w:sz w:val="16"/>
                <w:szCs w:val="16"/>
              </w:rPr>
              <w:t>//IMKAD_Persoon/GerelateerdPersoon[rol=partner]/IMKAD_Persoon</w:t>
            </w:r>
          </w:p>
          <w:p w:rsidR="008B3D63" w:rsidRPr="00FA5535" w:rsidRDefault="008B3D63" w:rsidP="00FA5535">
            <w:pPr>
              <w:spacing w:line="240" w:lineRule="auto"/>
              <w:ind w:left="227"/>
              <w:rPr>
                <w:sz w:val="16"/>
                <w:szCs w:val="16"/>
              </w:rPr>
            </w:pPr>
            <w:r w:rsidRPr="00FA5535">
              <w:rPr>
                <w:sz w:val="16"/>
                <w:szCs w:val="16"/>
              </w:rPr>
              <w:t>./tia_Gegevens</w:t>
            </w:r>
          </w:p>
          <w:p w:rsidR="008B3D63" w:rsidRDefault="008B3D63" w:rsidP="00FA5535">
            <w:pPr>
              <w:spacing w:line="240" w:lineRule="auto"/>
            </w:pPr>
            <w:r w:rsidRPr="00FA5535">
              <w:rPr>
                <w:sz w:val="16"/>
                <w:szCs w:val="16"/>
              </w:rPr>
              <w:t>-zie verder tekstblok natuurlijk persoon</w:t>
            </w:r>
          </w:p>
        </w:tc>
      </w:tr>
      <w:tr w:rsidR="008B3D63" w:rsidRPr="00FA5535" w:rsidTr="0083672A">
        <w:tblPrEx>
          <w:tblLook w:val="01E0" w:firstRow="1" w:lastRow="1" w:firstColumn="1" w:lastColumn="1" w:noHBand="0" w:noVBand="0"/>
        </w:tblPrEx>
        <w:tc>
          <w:tcPr>
            <w:tcW w:w="2288" w:type="pct"/>
            <w:shd w:val="clear" w:color="auto" w:fill="auto"/>
          </w:tcPr>
          <w:p w:rsidR="008B3D63" w:rsidRPr="00FA5535" w:rsidRDefault="008B3D63" w:rsidP="00874F4B">
            <w:pPr>
              <w:rPr>
                <w:color w:val="800080"/>
                <w:szCs w:val="18"/>
              </w:rPr>
            </w:pPr>
            <w:r w:rsidRPr="00FA5535">
              <w:rPr>
                <w:color w:val="800080"/>
                <w:szCs w:val="18"/>
                <w:highlight w:val="yellow"/>
              </w:rPr>
              <w:t>TEKSTBLOK LEGITIMATIE</w:t>
            </w:r>
            <w:r w:rsidRPr="00FA5535">
              <w:rPr>
                <w:color w:val="800080"/>
                <w:szCs w:val="18"/>
              </w:rPr>
              <w:t>,</w:t>
            </w:r>
          </w:p>
        </w:tc>
        <w:tc>
          <w:tcPr>
            <w:tcW w:w="2712" w:type="pct"/>
            <w:shd w:val="clear" w:color="auto" w:fill="auto"/>
          </w:tcPr>
          <w:p w:rsidR="008B3D63" w:rsidRDefault="008B3D63" w:rsidP="00FA5535">
            <w:pPr>
              <w:spacing w:before="72"/>
            </w:pPr>
            <w:r>
              <w:t xml:space="preserve">Optionele tekst. </w:t>
            </w:r>
            <w:r w:rsidRPr="007A2314">
              <w:t>De gegevens van het legitimatiebewijs van een persoon.</w:t>
            </w:r>
          </w:p>
          <w:p w:rsidR="008B3D63" w:rsidRDefault="008B3D63" w:rsidP="00FA5535">
            <w:pPr>
              <w:spacing w:before="72"/>
            </w:pPr>
          </w:p>
          <w:p w:rsidR="008B3D63" w:rsidRPr="00FA5535" w:rsidRDefault="008B3D63" w:rsidP="00FA5535">
            <w:pPr>
              <w:spacing w:line="240" w:lineRule="auto"/>
              <w:rPr>
                <w:u w:val="single"/>
              </w:rPr>
            </w:pPr>
            <w:r w:rsidRPr="00FA5535">
              <w:rPr>
                <w:u w:val="single"/>
              </w:rPr>
              <w:t>Mapping:</w:t>
            </w:r>
          </w:p>
          <w:p w:rsidR="008B3D63" w:rsidRPr="00FA5535" w:rsidRDefault="008B3D63" w:rsidP="00FA5535">
            <w:pPr>
              <w:spacing w:line="240" w:lineRule="auto"/>
              <w:rPr>
                <w:sz w:val="16"/>
                <w:szCs w:val="16"/>
              </w:rPr>
            </w:pPr>
            <w:r w:rsidRPr="00FA5535">
              <w:rPr>
                <w:sz w:val="16"/>
                <w:szCs w:val="16"/>
              </w:rPr>
              <w:t>//IMKAD_Persoon/GerelateerdPersoon[rol=partner]/IMKAD_Persoon/tia_Legitimatiebewijs</w:t>
            </w:r>
          </w:p>
          <w:p w:rsidR="008B3D63" w:rsidRPr="00FA5535" w:rsidRDefault="008B3D63" w:rsidP="00961A0C">
            <w:pPr>
              <w:spacing w:line="240" w:lineRule="auto"/>
              <w:rPr>
                <w:sz w:val="16"/>
                <w:szCs w:val="16"/>
              </w:rPr>
            </w:pPr>
            <w:r w:rsidRPr="00FA5535">
              <w:rPr>
                <w:sz w:val="16"/>
                <w:szCs w:val="16"/>
              </w:rPr>
              <w:t>-zie verder tekstblok legitimatie</w:t>
            </w:r>
          </w:p>
        </w:tc>
      </w:tr>
      <w:tr w:rsidR="008B3D63" w:rsidRPr="00C508DD" w:rsidTr="0083672A">
        <w:tblPrEx>
          <w:tblLook w:val="01E0" w:firstRow="1" w:lastRow="1" w:firstColumn="1" w:lastColumn="1" w:noHBand="0" w:noVBand="0"/>
        </w:tblPrEx>
        <w:tc>
          <w:tcPr>
            <w:tcW w:w="2288" w:type="pct"/>
            <w:shd w:val="clear" w:color="auto" w:fill="auto"/>
          </w:tcPr>
          <w:p w:rsidR="008B3D63" w:rsidRPr="0032370A" w:rsidRDefault="008B3D63" w:rsidP="00874F4B">
            <w:pPr>
              <w:rPr>
                <w:rFonts w:cs="Arial"/>
                <w:color w:val="3366FF"/>
                <w:szCs w:val="18"/>
              </w:rPr>
            </w:pPr>
            <w:r w:rsidRPr="0032370A">
              <w:rPr>
                <w:rFonts w:cs="Arial"/>
                <w:color w:val="FF0000"/>
                <w:szCs w:val="18"/>
                <w:highlight w:val="yellow"/>
              </w:rPr>
              <w:t>TEKSTBLOK BURGERLIJKE STAAT</w:t>
            </w:r>
            <w:r w:rsidRPr="0032370A">
              <w:rPr>
                <w:rFonts w:cs="Arial"/>
                <w:color w:val="FF0000"/>
                <w:szCs w:val="18"/>
              </w:rPr>
              <w:t xml:space="preserve">, </w:t>
            </w:r>
          </w:p>
        </w:tc>
        <w:tc>
          <w:tcPr>
            <w:tcW w:w="2712" w:type="pct"/>
            <w:shd w:val="clear" w:color="auto" w:fill="auto"/>
          </w:tcPr>
          <w:p w:rsidR="008B3D63" w:rsidRPr="00E325FE" w:rsidRDefault="008B3D63" w:rsidP="00874F4B">
            <w:r>
              <w:t>Vaste tekst, de gezamenlijke burgerlijke staat van de natuurlijke personen. De burgerlijke staat wordt op de volgende regel getoond.</w:t>
            </w:r>
          </w:p>
          <w:p w:rsidR="008B3D63" w:rsidRDefault="008B3D63" w:rsidP="00874F4B"/>
          <w:p w:rsidR="008B3D63" w:rsidRPr="00FA5535" w:rsidRDefault="008B3D63" w:rsidP="00874F4B">
            <w:pPr>
              <w:rPr>
                <w:u w:val="single"/>
              </w:rPr>
            </w:pPr>
            <w:r w:rsidRPr="00FA5535">
              <w:rPr>
                <w:u w:val="single"/>
              </w:rPr>
              <w:t>Mapping:</w:t>
            </w:r>
          </w:p>
          <w:p w:rsidR="008B3D63" w:rsidRPr="00FA5535" w:rsidRDefault="008B3D63" w:rsidP="00FA5535">
            <w:pPr>
              <w:spacing w:line="240" w:lineRule="auto"/>
              <w:rPr>
                <w:sz w:val="16"/>
                <w:szCs w:val="16"/>
              </w:rPr>
            </w:pPr>
            <w:r w:rsidRPr="00FA5535">
              <w:rPr>
                <w:sz w:val="16"/>
                <w:szCs w:val="16"/>
              </w:rPr>
              <w:t>//IMKAD_Persoon/</w:t>
            </w:r>
          </w:p>
          <w:p w:rsidR="008B3D63" w:rsidRPr="00FA5535" w:rsidDel="00E202A5" w:rsidRDefault="008B3D63" w:rsidP="00FA5535">
            <w:pPr>
              <w:spacing w:line="240" w:lineRule="auto"/>
              <w:rPr>
                <w:sz w:val="16"/>
                <w:szCs w:val="16"/>
              </w:rPr>
            </w:pPr>
            <w:r w:rsidRPr="00FA5535">
              <w:rPr>
                <w:sz w:val="16"/>
                <w:szCs w:val="16"/>
              </w:rPr>
              <w:t>-zie verder mapping in tekstblok burgerlijke staat, variant 2</w:t>
            </w:r>
          </w:p>
        </w:tc>
      </w:tr>
      <w:tr w:rsidR="008B3D63" w:rsidTr="0083672A">
        <w:tblPrEx>
          <w:tblLook w:val="01E0" w:firstRow="1" w:lastRow="1" w:firstColumn="1" w:lastColumn="1" w:noHBand="0" w:noVBand="0"/>
        </w:tblPrEx>
        <w:tc>
          <w:tcPr>
            <w:tcW w:w="2288" w:type="pct"/>
            <w:shd w:val="clear" w:color="auto" w:fill="auto"/>
          </w:tcPr>
          <w:p w:rsidR="008B3D63" w:rsidRPr="00FA5535" w:rsidRDefault="008B3D63" w:rsidP="00961A0C">
            <w:pPr>
              <w:rPr>
                <w:rFonts w:ascii="Times New Roman" w:hAnsi="Times New Roman"/>
                <w:sz w:val="24"/>
                <w:szCs w:val="24"/>
              </w:rPr>
            </w:pPr>
            <w:r w:rsidRPr="00FA5535">
              <w:rPr>
                <w:color w:val="FF0000"/>
              </w:rPr>
              <w:t>tezamen wonende te</w:t>
            </w:r>
            <w:r w:rsidRPr="0018103F">
              <w:rPr>
                <w:color w:val="FF0000"/>
              </w:rPr>
              <w:t xml:space="preserve"> </w:t>
            </w:r>
            <w:r w:rsidRPr="00FA5535">
              <w:rPr>
                <w:color w:val="FF0000"/>
                <w:highlight w:val="yellow"/>
              </w:rPr>
              <w:t>TEKSTBLOK WOONADRES</w:t>
            </w:r>
          </w:p>
        </w:tc>
        <w:tc>
          <w:tcPr>
            <w:tcW w:w="2712" w:type="pct"/>
            <w:shd w:val="clear" w:color="auto" w:fill="auto"/>
          </w:tcPr>
          <w:p w:rsidR="008B3D63" w:rsidRPr="00FA5535" w:rsidRDefault="008B3D63" w:rsidP="00874F4B">
            <w:pPr>
              <w:rPr>
                <w:u w:val="single"/>
              </w:rPr>
            </w:pPr>
            <w:r>
              <w:t>Vaste tekst. Het gezamenlijk w</w:t>
            </w:r>
            <w:r w:rsidRPr="00A602FA">
              <w:t>oonadres van</w:t>
            </w:r>
            <w:r w:rsidRPr="007A2314">
              <w:t xml:space="preserve"> </w:t>
            </w:r>
            <w:r>
              <w:t>de natuurlijke</w:t>
            </w:r>
            <w:r w:rsidRPr="007A2314">
              <w:t xml:space="preserve"> person</w:t>
            </w:r>
            <w:r>
              <w:t>en</w:t>
            </w:r>
            <w:r w:rsidRPr="007A2314">
              <w:t>.</w:t>
            </w:r>
            <w:r>
              <w:t xml:space="preserve"> </w:t>
            </w:r>
          </w:p>
          <w:p w:rsidR="008B3D63" w:rsidRPr="00FA5535" w:rsidRDefault="008B3D63" w:rsidP="00874F4B">
            <w:pPr>
              <w:rPr>
                <w:u w:val="single"/>
              </w:rPr>
            </w:pPr>
          </w:p>
          <w:p w:rsidR="008B3D63" w:rsidRPr="00FA5535" w:rsidRDefault="008B3D63" w:rsidP="00FA5535">
            <w:pPr>
              <w:spacing w:line="240" w:lineRule="auto"/>
              <w:rPr>
                <w:u w:val="single"/>
              </w:rPr>
            </w:pPr>
            <w:r w:rsidRPr="00FA5535">
              <w:rPr>
                <w:u w:val="single"/>
              </w:rPr>
              <w:t>Mapping:</w:t>
            </w:r>
          </w:p>
          <w:p w:rsidR="008B3D63" w:rsidRPr="00FA5535" w:rsidRDefault="008B3D63" w:rsidP="00FA5535">
            <w:pPr>
              <w:spacing w:line="240" w:lineRule="auto"/>
              <w:rPr>
                <w:sz w:val="16"/>
                <w:szCs w:val="16"/>
              </w:rPr>
            </w:pPr>
            <w:r w:rsidRPr="00FA5535">
              <w:rPr>
                <w:sz w:val="16"/>
                <w:szCs w:val="16"/>
              </w:rPr>
              <w:t>//IMKAD_Persoon//IMKAD_WoonlocatiePersoon/</w:t>
            </w:r>
          </w:p>
          <w:p w:rsidR="008B3D63" w:rsidRPr="00FA5535" w:rsidRDefault="008B3D63" w:rsidP="00FA5535">
            <w:pPr>
              <w:spacing w:line="240" w:lineRule="auto"/>
              <w:rPr>
                <w:sz w:val="16"/>
                <w:szCs w:val="16"/>
              </w:rPr>
            </w:pPr>
            <w:r w:rsidRPr="00FA5535">
              <w:rPr>
                <w:sz w:val="16"/>
                <w:szCs w:val="16"/>
              </w:rPr>
              <w:t>-zie verder tekstblok woonadres</w:t>
            </w:r>
          </w:p>
          <w:p w:rsidR="008B3D63" w:rsidRPr="00FA5535" w:rsidRDefault="008B3D63" w:rsidP="00FA5535">
            <w:pPr>
              <w:spacing w:line="240" w:lineRule="auto"/>
              <w:rPr>
                <w:sz w:val="16"/>
                <w:szCs w:val="16"/>
              </w:rPr>
            </w:pPr>
          </w:p>
          <w:p w:rsidR="008B3D63" w:rsidRPr="00FA5535" w:rsidRDefault="008B3D63" w:rsidP="00FA5535">
            <w:pPr>
              <w:spacing w:line="240" w:lineRule="auto"/>
              <w:rPr>
                <w:sz w:val="16"/>
                <w:szCs w:val="16"/>
              </w:rPr>
            </w:pPr>
            <w:r w:rsidRPr="00FA5535">
              <w:rPr>
                <w:sz w:val="16"/>
                <w:szCs w:val="16"/>
              </w:rPr>
              <w:t>//IMKAD_Persoon/GerelateerdPersoon/IndGezamenlijkeWoonlocatie=true</w:t>
            </w:r>
          </w:p>
        </w:tc>
      </w:tr>
    </w:tbl>
    <w:p w:rsidR="00961A0C" w:rsidRDefault="00961A0C" w:rsidP="00961A0C">
      <w:pPr>
        <w:pStyle w:val="Kop4"/>
        <w:numPr>
          <w:ilvl w:val="0"/>
          <w:numId w:val="0"/>
        </w:numPr>
      </w:pPr>
    </w:p>
    <w:p w:rsidR="00422559" w:rsidRDefault="00961A0C" w:rsidP="00961A0C">
      <w:pPr>
        <w:pStyle w:val="Kop4"/>
        <w:rPr>
          <w:lang w:val="nl"/>
        </w:rPr>
      </w:pPr>
      <w:r>
        <w:br w:type="page"/>
      </w:r>
      <w:bookmarkStart w:id="63" w:name="_Toc452628335"/>
      <w:r w:rsidR="00422559" w:rsidRPr="008B3D63">
        <w:lastRenderedPageBreak/>
        <w:t>Partners</w:t>
      </w:r>
      <w:r w:rsidR="00422559">
        <w:rPr>
          <w:lang w:val="nl"/>
        </w:rPr>
        <w:t xml:space="preserve"> met gezamenlijke burgerlijke staat</w:t>
      </w:r>
      <w:r w:rsidR="008B3D63">
        <w:rPr>
          <w:lang w:val="nl"/>
        </w:rPr>
        <w:t xml:space="preserve"> en eigen woonadres</w:t>
      </w:r>
      <w:bookmarkEnd w:id="63"/>
    </w:p>
    <w:p w:rsidR="00422559" w:rsidRDefault="00422559" w:rsidP="00422559">
      <w:pPr>
        <w:rPr>
          <w:lang w:val="nl"/>
        </w:rPr>
      </w:pPr>
    </w:p>
    <w:tbl>
      <w:tblPr>
        <w:tblW w:w="566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57"/>
        <w:gridCol w:w="7542"/>
      </w:tblGrid>
      <w:tr w:rsidR="00BB5AE1" w:rsidRPr="007A2314" w:rsidTr="0083672A">
        <w:tc>
          <w:tcPr>
            <w:tcW w:w="2287" w:type="pct"/>
            <w:shd w:val="clear" w:color="auto" w:fill="auto"/>
          </w:tcPr>
          <w:p w:rsidR="00BB5AE1" w:rsidRPr="00FA5535" w:rsidRDefault="00BB5AE1" w:rsidP="00874F4B">
            <w:pPr>
              <w:rPr>
                <w:color w:val="FF0000"/>
                <w:szCs w:val="18"/>
              </w:rPr>
            </w:pPr>
          </w:p>
        </w:tc>
        <w:tc>
          <w:tcPr>
            <w:tcW w:w="2713" w:type="pct"/>
            <w:shd w:val="clear" w:color="auto" w:fill="auto"/>
          </w:tcPr>
          <w:p w:rsidR="00BB5AE1" w:rsidRDefault="00BB5AE1" w:rsidP="00BB5AE1">
            <w:r>
              <w:t>De gegevens van twee natuurlijke personen die partners van elkaar zijn met een gezamenlijke burgerlijke staat, maar een eigen woonadres.</w:t>
            </w:r>
          </w:p>
          <w:p w:rsidR="00BB5AE1" w:rsidRDefault="00BB5AE1" w:rsidP="00BB5AE1"/>
          <w:p w:rsidR="00BB5AE1" w:rsidRPr="00763CAD" w:rsidRDefault="00BB5AE1" w:rsidP="00BB5AE1">
            <w:pPr>
              <w:rPr>
                <w:u w:val="single"/>
              </w:rPr>
            </w:pPr>
            <w:r w:rsidRPr="00763CAD">
              <w:rPr>
                <w:u w:val="single"/>
              </w:rPr>
              <w:t>Mapping:</w:t>
            </w:r>
          </w:p>
          <w:p w:rsidR="00262D34" w:rsidRPr="00FA5535" w:rsidRDefault="00BB5AE1" w:rsidP="00FA5535">
            <w:pPr>
              <w:spacing w:line="240" w:lineRule="auto"/>
              <w:rPr>
                <w:sz w:val="16"/>
                <w:szCs w:val="16"/>
              </w:rPr>
            </w:pPr>
            <w:r w:rsidRPr="00FA5535">
              <w:rPr>
                <w:sz w:val="16"/>
                <w:szCs w:val="16"/>
              </w:rPr>
              <w:t>//IMKAD_Persoon</w:t>
            </w:r>
            <w:r w:rsidR="00262D34" w:rsidRPr="00FA5535">
              <w:rPr>
                <w:sz w:val="16"/>
                <w:szCs w:val="16"/>
              </w:rPr>
              <w:t>/tia_Gegevens[GBA_Ingezetene of IMKAD_NietIngezetene]</w:t>
            </w:r>
          </w:p>
          <w:p w:rsidR="00262D34" w:rsidRPr="00FA5535" w:rsidRDefault="00262D34" w:rsidP="00FA5535">
            <w:pPr>
              <w:spacing w:line="240" w:lineRule="auto"/>
              <w:rPr>
                <w:sz w:val="16"/>
                <w:szCs w:val="16"/>
              </w:rPr>
            </w:pPr>
            <w:r w:rsidRPr="00FA5535">
              <w:rPr>
                <w:sz w:val="16"/>
                <w:szCs w:val="16"/>
              </w:rPr>
              <w:t>-en bijbehorende:</w:t>
            </w:r>
          </w:p>
          <w:p w:rsidR="00BB5AE1" w:rsidRDefault="00262D34" w:rsidP="003B5F75">
            <w:pPr>
              <w:spacing w:line="240" w:lineRule="auto"/>
            </w:pPr>
            <w:r w:rsidRPr="00FA5535">
              <w:rPr>
                <w:sz w:val="16"/>
                <w:szCs w:val="16"/>
              </w:rPr>
              <w:t>/</w:t>
            </w:r>
            <w:r w:rsidR="00BB5AE1" w:rsidRPr="00FA5535">
              <w:rPr>
                <w:sz w:val="16"/>
                <w:szCs w:val="16"/>
              </w:rPr>
              <w:t>/GerelateerdPersoon[rol=partner]/IMKAD_Persoon</w:t>
            </w:r>
          </w:p>
        </w:tc>
      </w:tr>
      <w:tr w:rsidR="00422559" w:rsidRPr="007A2314" w:rsidTr="0083672A">
        <w:tc>
          <w:tcPr>
            <w:tcW w:w="2287" w:type="pct"/>
            <w:shd w:val="clear" w:color="auto" w:fill="auto"/>
          </w:tcPr>
          <w:p w:rsidR="00422559" w:rsidRPr="00FA5535" w:rsidRDefault="00422559" w:rsidP="00874F4B">
            <w:pPr>
              <w:rPr>
                <w:color w:val="FF0000"/>
                <w:szCs w:val="18"/>
                <w:highlight w:val="yellow"/>
              </w:rPr>
            </w:pPr>
            <w:r w:rsidRPr="00FA5535">
              <w:rPr>
                <w:color w:val="FF0000"/>
                <w:szCs w:val="18"/>
              </w:rPr>
              <w:t>1.</w:t>
            </w:r>
            <w:r w:rsidRPr="000437B6">
              <w:rPr>
                <w:color w:val="800080"/>
                <w:szCs w:val="18"/>
              </w:rPr>
              <w:t>a.</w:t>
            </w:r>
          </w:p>
        </w:tc>
        <w:tc>
          <w:tcPr>
            <w:tcW w:w="2713" w:type="pct"/>
            <w:shd w:val="clear" w:color="auto" w:fill="auto"/>
          </w:tcPr>
          <w:p w:rsidR="00422559" w:rsidRPr="007A2314" w:rsidRDefault="00892836" w:rsidP="00763CAD">
            <w:r>
              <w:t xml:space="preserve">Vaste en 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C4489B">
              <w:t>2.4.1</w:t>
            </w:r>
            <w:r w:rsidR="0061786F">
              <w:fldChar w:fldCharType="end"/>
            </w:r>
            <w:r w:rsidR="0061786F">
              <w:t>.</w:t>
            </w:r>
          </w:p>
        </w:tc>
      </w:tr>
      <w:tr w:rsidR="00422559" w:rsidRPr="007A2314" w:rsidTr="0083672A">
        <w:tc>
          <w:tcPr>
            <w:tcW w:w="2287" w:type="pct"/>
            <w:shd w:val="clear" w:color="auto" w:fill="auto"/>
          </w:tcPr>
          <w:p w:rsidR="00422559" w:rsidRPr="00FA5535" w:rsidRDefault="00422559" w:rsidP="00874F4B">
            <w:pPr>
              <w:rPr>
                <w:color w:val="FF0000"/>
                <w:szCs w:val="18"/>
              </w:rPr>
            </w:pPr>
            <w:r w:rsidRPr="00FA5535">
              <w:rPr>
                <w:color w:val="FF0000"/>
                <w:szCs w:val="18"/>
                <w:highlight w:val="yellow"/>
              </w:rPr>
              <w:t>TEKSTBLOK NATUURLIJK PERSOON</w:t>
            </w:r>
            <w:r w:rsidRPr="00FA5535">
              <w:rPr>
                <w:color w:val="FF0000"/>
                <w:szCs w:val="18"/>
              </w:rPr>
              <w:t>,</w:t>
            </w:r>
          </w:p>
        </w:tc>
        <w:tc>
          <w:tcPr>
            <w:tcW w:w="2713" w:type="pct"/>
            <w:shd w:val="clear" w:color="auto" w:fill="auto"/>
          </w:tcPr>
          <w:p w:rsidR="00422559" w:rsidRDefault="00422559" w:rsidP="00874F4B">
            <w:r>
              <w:t xml:space="preserve">Vaste tekst. </w:t>
            </w:r>
            <w:r w:rsidRPr="007A2314">
              <w:t>De naam</w:t>
            </w:r>
            <w:r>
              <w:t xml:space="preserve"> en </w:t>
            </w:r>
            <w:r w:rsidRPr="007A2314">
              <w:t>geboortegegevens van een natuurlijk persoon.</w:t>
            </w:r>
          </w:p>
          <w:p w:rsidR="00422559" w:rsidRDefault="00422559" w:rsidP="00874F4B"/>
          <w:p w:rsidR="00422559" w:rsidRPr="00FA5535" w:rsidRDefault="00422559" w:rsidP="00FA5535">
            <w:pPr>
              <w:spacing w:line="240" w:lineRule="auto"/>
              <w:rPr>
                <w:u w:val="single"/>
              </w:rPr>
            </w:pPr>
            <w:r w:rsidRPr="00FA5535">
              <w:rPr>
                <w:u w:val="single"/>
              </w:rPr>
              <w:t>Mapping:</w:t>
            </w:r>
          </w:p>
          <w:p w:rsidR="00422559" w:rsidRPr="00FA5535" w:rsidRDefault="00422559" w:rsidP="00FA5535">
            <w:pPr>
              <w:spacing w:line="240" w:lineRule="auto"/>
              <w:rPr>
                <w:sz w:val="16"/>
                <w:szCs w:val="16"/>
              </w:rPr>
            </w:pPr>
            <w:r w:rsidRPr="00FA5535">
              <w:rPr>
                <w:sz w:val="16"/>
                <w:szCs w:val="16"/>
              </w:rPr>
              <w:t>//IMKAD_Persoon/</w:t>
            </w:r>
          </w:p>
          <w:p w:rsidR="00422559" w:rsidRPr="00FA5535" w:rsidRDefault="00422559" w:rsidP="00FA5535">
            <w:pPr>
              <w:spacing w:line="240" w:lineRule="auto"/>
              <w:ind w:left="227"/>
              <w:rPr>
                <w:sz w:val="16"/>
                <w:szCs w:val="16"/>
              </w:rPr>
            </w:pPr>
            <w:r w:rsidRPr="00FA5535">
              <w:rPr>
                <w:sz w:val="16"/>
                <w:szCs w:val="16"/>
              </w:rPr>
              <w:t>./tia_Gegevens</w:t>
            </w:r>
          </w:p>
          <w:p w:rsidR="00422559" w:rsidRPr="007A2314" w:rsidRDefault="00422559" w:rsidP="00FA5535">
            <w:pPr>
              <w:spacing w:line="240" w:lineRule="auto"/>
            </w:pPr>
            <w:r w:rsidRPr="00FA5535">
              <w:rPr>
                <w:sz w:val="16"/>
                <w:szCs w:val="16"/>
              </w:rPr>
              <w:t>-zie verder tekstblok natuurlijk persoon</w:t>
            </w:r>
          </w:p>
        </w:tc>
      </w:tr>
      <w:tr w:rsidR="00422559" w:rsidRPr="00FA5535" w:rsidTr="0083672A">
        <w:tc>
          <w:tcPr>
            <w:tcW w:w="2287" w:type="pct"/>
            <w:shd w:val="clear" w:color="auto" w:fill="auto"/>
          </w:tcPr>
          <w:p w:rsidR="00422559" w:rsidRPr="00FA5535" w:rsidRDefault="00422559" w:rsidP="00874F4B">
            <w:pPr>
              <w:rPr>
                <w:color w:val="800080"/>
                <w:szCs w:val="18"/>
              </w:rPr>
            </w:pPr>
            <w:r w:rsidRPr="00FA5535">
              <w:rPr>
                <w:color w:val="800080"/>
                <w:szCs w:val="18"/>
                <w:highlight w:val="yellow"/>
              </w:rPr>
              <w:t>TEKSTBLOK LEGITIMATIE</w:t>
            </w:r>
            <w:r w:rsidRPr="00FA5535">
              <w:rPr>
                <w:color w:val="800080"/>
                <w:szCs w:val="18"/>
              </w:rPr>
              <w:t>,</w:t>
            </w:r>
          </w:p>
        </w:tc>
        <w:tc>
          <w:tcPr>
            <w:tcW w:w="2713" w:type="pct"/>
            <w:shd w:val="clear" w:color="auto" w:fill="auto"/>
          </w:tcPr>
          <w:p w:rsidR="00422559" w:rsidRDefault="00422559" w:rsidP="00FA5535">
            <w:pPr>
              <w:spacing w:before="72"/>
            </w:pPr>
            <w:r>
              <w:t xml:space="preserve">Optionele tekst. </w:t>
            </w:r>
            <w:r w:rsidRPr="007A2314">
              <w:t>De gegevens van het legitimatiebewijs van een persoon.</w:t>
            </w:r>
          </w:p>
          <w:p w:rsidR="00422559" w:rsidRDefault="00422559" w:rsidP="00FA5535">
            <w:pPr>
              <w:spacing w:before="72"/>
            </w:pPr>
          </w:p>
          <w:p w:rsidR="00422559" w:rsidRPr="00FA5535" w:rsidRDefault="00422559" w:rsidP="00FA5535">
            <w:pPr>
              <w:spacing w:line="240" w:lineRule="auto"/>
              <w:rPr>
                <w:u w:val="single"/>
              </w:rPr>
            </w:pPr>
            <w:r w:rsidRPr="00FA5535">
              <w:rPr>
                <w:u w:val="single"/>
              </w:rPr>
              <w:t>Mapping:</w:t>
            </w:r>
          </w:p>
          <w:p w:rsidR="00422559" w:rsidRPr="00FA5535" w:rsidRDefault="00422559" w:rsidP="00FA5535">
            <w:pPr>
              <w:spacing w:line="240" w:lineRule="auto"/>
              <w:rPr>
                <w:sz w:val="16"/>
                <w:szCs w:val="16"/>
              </w:rPr>
            </w:pPr>
            <w:r w:rsidRPr="00FA5535">
              <w:rPr>
                <w:sz w:val="16"/>
                <w:szCs w:val="16"/>
              </w:rPr>
              <w:t>//IMKAD_Persoon/tia_Legitimatiebewijs</w:t>
            </w:r>
          </w:p>
          <w:p w:rsidR="00422559" w:rsidRPr="00FA5535" w:rsidRDefault="00422559" w:rsidP="004A6F10">
            <w:pPr>
              <w:spacing w:line="240" w:lineRule="auto"/>
              <w:rPr>
                <w:sz w:val="16"/>
                <w:szCs w:val="16"/>
              </w:rPr>
            </w:pPr>
            <w:r w:rsidRPr="00FA5535">
              <w:rPr>
                <w:sz w:val="16"/>
                <w:szCs w:val="16"/>
              </w:rPr>
              <w:t>-zie verder tekstblok legitimatie</w:t>
            </w:r>
          </w:p>
        </w:tc>
      </w:tr>
      <w:tr w:rsidR="00422559" w:rsidTr="0083672A">
        <w:tc>
          <w:tcPr>
            <w:tcW w:w="2287" w:type="pct"/>
            <w:shd w:val="clear" w:color="auto" w:fill="auto"/>
          </w:tcPr>
          <w:p w:rsidR="00422559" w:rsidRPr="00FA5535" w:rsidRDefault="00422559" w:rsidP="00874F4B">
            <w:pPr>
              <w:rPr>
                <w:rFonts w:ascii="Times New Roman" w:hAnsi="Times New Roman"/>
                <w:sz w:val="24"/>
                <w:szCs w:val="24"/>
              </w:rPr>
            </w:pPr>
            <w:r w:rsidRPr="00FA5535">
              <w:rPr>
                <w:color w:val="FF0000"/>
              </w:rPr>
              <w:t>wonende te</w:t>
            </w:r>
            <w:r w:rsidRPr="00FA5535">
              <w:rPr>
                <w:color w:val="FF0000"/>
                <w:highlight w:val="yellow"/>
              </w:rPr>
              <w:t xml:space="preserve"> TEKSTBLOK WOONADRES</w:t>
            </w:r>
            <w:r w:rsidRPr="00FA5535">
              <w:rPr>
                <w:color w:val="FF0000"/>
              </w:rPr>
              <w:t>,</w:t>
            </w:r>
            <w:r w:rsidR="00373B18" w:rsidRPr="00FA5535">
              <w:rPr>
                <w:color w:val="FF0000"/>
              </w:rPr>
              <w:t xml:space="preserve"> en</w:t>
            </w:r>
          </w:p>
        </w:tc>
        <w:tc>
          <w:tcPr>
            <w:tcW w:w="2713" w:type="pct"/>
            <w:shd w:val="clear" w:color="auto" w:fill="auto"/>
          </w:tcPr>
          <w:p w:rsidR="00422559" w:rsidRPr="00FA5535" w:rsidRDefault="00422559" w:rsidP="00874F4B">
            <w:pPr>
              <w:rPr>
                <w:u w:val="single"/>
              </w:rPr>
            </w:pPr>
            <w:r>
              <w:t>Vaste tekst. Het w</w:t>
            </w:r>
            <w:r w:rsidRPr="00A602FA">
              <w:t>oonadres van</w:t>
            </w:r>
            <w:r w:rsidRPr="007A2314">
              <w:t xml:space="preserve"> </w:t>
            </w:r>
            <w:r>
              <w:t>de natuurlijk</w:t>
            </w:r>
            <w:r w:rsidRPr="007A2314">
              <w:t xml:space="preserve"> persoon.</w:t>
            </w:r>
          </w:p>
          <w:p w:rsidR="00422559" w:rsidRPr="00FA5535" w:rsidRDefault="00422559" w:rsidP="00874F4B">
            <w:pPr>
              <w:rPr>
                <w:u w:val="single"/>
              </w:rPr>
            </w:pPr>
          </w:p>
          <w:p w:rsidR="00422559" w:rsidRPr="00FA5535" w:rsidRDefault="00422559" w:rsidP="00FA5535">
            <w:pPr>
              <w:spacing w:line="240" w:lineRule="auto"/>
              <w:rPr>
                <w:u w:val="single"/>
              </w:rPr>
            </w:pPr>
            <w:r w:rsidRPr="00FA5535">
              <w:rPr>
                <w:u w:val="single"/>
              </w:rPr>
              <w:t>Mapping:</w:t>
            </w:r>
          </w:p>
          <w:p w:rsidR="00422559" w:rsidRPr="00FA5535" w:rsidRDefault="00422559" w:rsidP="00FA5535">
            <w:pPr>
              <w:spacing w:line="240" w:lineRule="auto"/>
              <w:rPr>
                <w:sz w:val="16"/>
                <w:szCs w:val="16"/>
              </w:rPr>
            </w:pPr>
            <w:r w:rsidRPr="00FA5535">
              <w:rPr>
                <w:sz w:val="16"/>
                <w:szCs w:val="16"/>
              </w:rPr>
              <w:t>//IMKAD_Persoon/IMKAD_WoonlocatiePersoon/</w:t>
            </w:r>
          </w:p>
          <w:p w:rsidR="00422559" w:rsidRDefault="00422559" w:rsidP="00FA5535">
            <w:pPr>
              <w:spacing w:line="240" w:lineRule="auto"/>
            </w:pPr>
            <w:r w:rsidRPr="00FA5535">
              <w:rPr>
                <w:sz w:val="16"/>
                <w:szCs w:val="16"/>
              </w:rPr>
              <w:t>-zie verder tekstblok woonadres</w:t>
            </w:r>
          </w:p>
        </w:tc>
      </w:tr>
      <w:tr w:rsidR="00422559" w:rsidTr="0083672A">
        <w:tc>
          <w:tcPr>
            <w:tcW w:w="2287" w:type="pct"/>
            <w:shd w:val="clear" w:color="auto" w:fill="auto"/>
          </w:tcPr>
          <w:p w:rsidR="00422559" w:rsidRPr="00FA5535" w:rsidRDefault="004A6F10" w:rsidP="004A6F10">
            <w:pPr>
              <w:rPr>
                <w:color w:val="FF0000"/>
              </w:rPr>
            </w:pPr>
            <w:r>
              <w:rPr>
                <w:color w:val="800080"/>
              </w:rPr>
              <w:t>2</w:t>
            </w:r>
            <w:r w:rsidR="00422559" w:rsidRPr="000437B6">
              <w:rPr>
                <w:color w:val="800080"/>
              </w:rPr>
              <w:t>.</w:t>
            </w:r>
            <w:r>
              <w:rPr>
                <w:color w:val="800080"/>
              </w:rPr>
              <w:t>/</w:t>
            </w:r>
            <w:r w:rsidR="00422559" w:rsidRPr="000437B6">
              <w:rPr>
                <w:color w:val="800080"/>
              </w:rPr>
              <w:t>b.</w:t>
            </w:r>
          </w:p>
        </w:tc>
        <w:tc>
          <w:tcPr>
            <w:tcW w:w="2713" w:type="pct"/>
            <w:shd w:val="clear" w:color="auto" w:fill="auto"/>
          </w:tcPr>
          <w:p w:rsidR="00422559" w:rsidRDefault="00892836" w:rsidP="00874F4B">
            <w:r>
              <w:t xml:space="preserve">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C4489B">
              <w:t>2.4.1</w:t>
            </w:r>
            <w:r w:rsidR="0061786F">
              <w:fldChar w:fldCharType="end"/>
            </w:r>
            <w:r w:rsidR="0061786F">
              <w:t>.</w:t>
            </w:r>
          </w:p>
        </w:tc>
      </w:tr>
      <w:tr w:rsidR="00373B18" w:rsidTr="0083672A">
        <w:tc>
          <w:tcPr>
            <w:tcW w:w="2287" w:type="pct"/>
            <w:shd w:val="clear" w:color="auto" w:fill="auto"/>
          </w:tcPr>
          <w:p w:rsidR="00373B18" w:rsidRPr="00FA5535" w:rsidRDefault="00373B18" w:rsidP="00874F4B">
            <w:pPr>
              <w:rPr>
                <w:color w:val="FF0000"/>
              </w:rPr>
            </w:pPr>
            <w:r w:rsidRPr="00FA5535">
              <w:rPr>
                <w:color w:val="FF0000"/>
                <w:szCs w:val="18"/>
                <w:highlight w:val="yellow"/>
              </w:rPr>
              <w:t>TEKSTBLOK NATUURLIJK PERSOON</w:t>
            </w:r>
            <w:r w:rsidRPr="00FA5535">
              <w:rPr>
                <w:color w:val="FF0000"/>
                <w:szCs w:val="18"/>
              </w:rPr>
              <w:t>,</w:t>
            </w:r>
          </w:p>
        </w:tc>
        <w:tc>
          <w:tcPr>
            <w:tcW w:w="2713" w:type="pct"/>
            <w:shd w:val="clear" w:color="auto" w:fill="auto"/>
          </w:tcPr>
          <w:p w:rsidR="00373B18" w:rsidRDefault="00373B18" w:rsidP="00874F4B">
            <w:r>
              <w:t xml:space="preserve">Vaste tekst. </w:t>
            </w:r>
            <w:r w:rsidRPr="007A2314">
              <w:t>De naam</w:t>
            </w:r>
            <w:r>
              <w:t xml:space="preserve"> en </w:t>
            </w:r>
            <w:r w:rsidRPr="007A2314">
              <w:t>geboortegegevens van een natuurlijk persoon.</w:t>
            </w:r>
          </w:p>
          <w:p w:rsidR="00373B18" w:rsidRDefault="00373B18" w:rsidP="00874F4B"/>
          <w:p w:rsidR="00373B18" w:rsidRPr="00FA5535" w:rsidRDefault="00373B18" w:rsidP="00FA5535">
            <w:pPr>
              <w:spacing w:line="240" w:lineRule="auto"/>
              <w:rPr>
                <w:u w:val="single"/>
              </w:rPr>
            </w:pPr>
            <w:r w:rsidRPr="00FA5535">
              <w:rPr>
                <w:u w:val="single"/>
              </w:rPr>
              <w:t>Mapping:</w:t>
            </w:r>
          </w:p>
          <w:p w:rsidR="00373B18" w:rsidRPr="00FA5535" w:rsidRDefault="00373B18" w:rsidP="00FA5535">
            <w:pPr>
              <w:spacing w:line="240" w:lineRule="auto"/>
              <w:rPr>
                <w:sz w:val="16"/>
                <w:szCs w:val="16"/>
              </w:rPr>
            </w:pPr>
            <w:r w:rsidRPr="00FA5535">
              <w:rPr>
                <w:sz w:val="16"/>
                <w:szCs w:val="16"/>
              </w:rPr>
              <w:lastRenderedPageBreak/>
              <w:t>//IMKAD_Persoon/GerelateerdPersoon[rol=partner]/IMKAD_Persoon</w:t>
            </w:r>
          </w:p>
          <w:p w:rsidR="00373B18" w:rsidRPr="00FA5535" w:rsidRDefault="00373B18" w:rsidP="00FA5535">
            <w:pPr>
              <w:spacing w:line="240" w:lineRule="auto"/>
              <w:ind w:left="227"/>
              <w:rPr>
                <w:sz w:val="16"/>
                <w:szCs w:val="16"/>
              </w:rPr>
            </w:pPr>
            <w:r w:rsidRPr="00FA5535">
              <w:rPr>
                <w:sz w:val="16"/>
                <w:szCs w:val="16"/>
              </w:rPr>
              <w:t>./tia_Gegevens</w:t>
            </w:r>
          </w:p>
          <w:p w:rsidR="00373B18" w:rsidRDefault="00373B18" w:rsidP="00874F4B">
            <w:r w:rsidRPr="00FA5535">
              <w:rPr>
                <w:sz w:val="16"/>
                <w:szCs w:val="16"/>
              </w:rPr>
              <w:t>-zie verder tekstblok natuurlijk persoon</w:t>
            </w:r>
          </w:p>
        </w:tc>
      </w:tr>
      <w:tr w:rsidR="00373B18" w:rsidRPr="00FA5535" w:rsidTr="0083672A">
        <w:tblPrEx>
          <w:tblLook w:val="01E0" w:firstRow="1" w:lastRow="1" w:firstColumn="1" w:lastColumn="1" w:noHBand="0" w:noVBand="0"/>
        </w:tblPrEx>
        <w:tc>
          <w:tcPr>
            <w:tcW w:w="2287" w:type="pct"/>
            <w:shd w:val="clear" w:color="auto" w:fill="auto"/>
          </w:tcPr>
          <w:p w:rsidR="00373B18" w:rsidRPr="00FA5535" w:rsidRDefault="00373B18" w:rsidP="00874F4B">
            <w:pPr>
              <w:rPr>
                <w:color w:val="800080"/>
                <w:szCs w:val="18"/>
              </w:rPr>
            </w:pPr>
            <w:r w:rsidRPr="00FA5535">
              <w:rPr>
                <w:color w:val="800080"/>
                <w:szCs w:val="18"/>
                <w:highlight w:val="yellow"/>
              </w:rPr>
              <w:lastRenderedPageBreak/>
              <w:t>TEKSTBLOK LEGITIMATIE</w:t>
            </w:r>
            <w:r w:rsidRPr="00FA5535">
              <w:rPr>
                <w:color w:val="800080"/>
                <w:szCs w:val="18"/>
              </w:rPr>
              <w:t>,</w:t>
            </w:r>
          </w:p>
        </w:tc>
        <w:tc>
          <w:tcPr>
            <w:tcW w:w="2713" w:type="pct"/>
            <w:shd w:val="clear" w:color="auto" w:fill="auto"/>
          </w:tcPr>
          <w:p w:rsidR="00373B18" w:rsidRDefault="00373B18" w:rsidP="00FA5535">
            <w:pPr>
              <w:spacing w:before="72"/>
            </w:pPr>
            <w:r>
              <w:t xml:space="preserve">Optionele tekst. </w:t>
            </w:r>
            <w:r w:rsidRPr="007A2314">
              <w:t>De gegevens van het legitimatiebewijs van een persoon.</w:t>
            </w:r>
          </w:p>
          <w:p w:rsidR="00373B18" w:rsidRDefault="00373B18" w:rsidP="00FA5535">
            <w:pPr>
              <w:spacing w:before="72"/>
            </w:pPr>
          </w:p>
          <w:p w:rsidR="00373B18" w:rsidRPr="00FA5535" w:rsidRDefault="00373B18" w:rsidP="00FA5535">
            <w:pPr>
              <w:spacing w:line="240" w:lineRule="auto"/>
              <w:rPr>
                <w:u w:val="single"/>
              </w:rPr>
            </w:pPr>
            <w:r w:rsidRPr="00FA5535">
              <w:rPr>
                <w:u w:val="single"/>
              </w:rPr>
              <w:t>Mapping:</w:t>
            </w:r>
          </w:p>
          <w:p w:rsidR="00373B18" w:rsidRPr="00FA5535" w:rsidRDefault="00373B18" w:rsidP="00FA5535">
            <w:pPr>
              <w:spacing w:line="240" w:lineRule="auto"/>
              <w:rPr>
                <w:sz w:val="16"/>
                <w:szCs w:val="16"/>
              </w:rPr>
            </w:pPr>
            <w:r w:rsidRPr="00FA5535">
              <w:rPr>
                <w:sz w:val="16"/>
                <w:szCs w:val="16"/>
              </w:rPr>
              <w:t>//IMKAD_Persoon/GerelateerdPersoon[rol=partners]/IMKAD_Persoon/tia_Legitimatiebewijs</w:t>
            </w:r>
          </w:p>
          <w:p w:rsidR="00373B18" w:rsidRPr="00FA5535" w:rsidRDefault="00373B18" w:rsidP="00E17BDF">
            <w:pPr>
              <w:spacing w:line="240" w:lineRule="auto"/>
              <w:rPr>
                <w:sz w:val="16"/>
                <w:szCs w:val="16"/>
              </w:rPr>
            </w:pPr>
            <w:r w:rsidRPr="00FA5535">
              <w:rPr>
                <w:sz w:val="16"/>
                <w:szCs w:val="16"/>
              </w:rPr>
              <w:t>-zie verder tekstblok legitimatie</w:t>
            </w:r>
          </w:p>
        </w:tc>
      </w:tr>
      <w:tr w:rsidR="00373B18" w:rsidTr="0083672A">
        <w:tblPrEx>
          <w:tblLook w:val="01E0" w:firstRow="1" w:lastRow="1" w:firstColumn="1" w:lastColumn="1" w:noHBand="0" w:noVBand="0"/>
        </w:tblPrEx>
        <w:tc>
          <w:tcPr>
            <w:tcW w:w="2287" w:type="pct"/>
            <w:shd w:val="clear" w:color="auto" w:fill="auto"/>
          </w:tcPr>
          <w:p w:rsidR="00373B18" w:rsidRPr="00FA5535" w:rsidRDefault="00373B18" w:rsidP="00874F4B">
            <w:pPr>
              <w:rPr>
                <w:rFonts w:ascii="Times New Roman" w:hAnsi="Times New Roman"/>
                <w:sz w:val="24"/>
                <w:szCs w:val="24"/>
              </w:rPr>
            </w:pPr>
            <w:r w:rsidRPr="00FA5535">
              <w:rPr>
                <w:color w:val="FF0000"/>
              </w:rPr>
              <w:t>wonende te</w:t>
            </w:r>
            <w:r w:rsidRPr="00FA5535">
              <w:rPr>
                <w:color w:val="FF0000"/>
                <w:highlight w:val="yellow"/>
              </w:rPr>
              <w:t xml:space="preserve"> TEKSTBLOK WOONADRES</w:t>
            </w:r>
            <w:r w:rsidRPr="00FA5535">
              <w:rPr>
                <w:color w:val="FF0000"/>
              </w:rPr>
              <w:t>,</w:t>
            </w:r>
          </w:p>
        </w:tc>
        <w:tc>
          <w:tcPr>
            <w:tcW w:w="2713" w:type="pct"/>
            <w:shd w:val="clear" w:color="auto" w:fill="auto"/>
          </w:tcPr>
          <w:p w:rsidR="00373B18" w:rsidRPr="00FA5535" w:rsidRDefault="00373B18" w:rsidP="00874F4B">
            <w:pPr>
              <w:rPr>
                <w:u w:val="single"/>
              </w:rPr>
            </w:pPr>
            <w:r>
              <w:t>Vaste tekst. Het w</w:t>
            </w:r>
            <w:r w:rsidRPr="00A602FA">
              <w:t>oonadres van</w:t>
            </w:r>
            <w:r w:rsidRPr="007A2314">
              <w:t xml:space="preserve"> </w:t>
            </w:r>
            <w:r>
              <w:t>de natuurlijk</w:t>
            </w:r>
            <w:r w:rsidRPr="007A2314">
              <w:t xml:space="preserve"> persoon.</w:t>
            </w:r>
          </w:p>
          <w:p w:rsidR="00373B18" w:rsidRPr="00FA5535" w:rsidRDefault="00373B18" w:rsidP="00874F4B">
            <w:pPr>
              <w:rPr>
                <w:u w:val="single"/>
              </w:rPr>
            </w:pPr>
          </w:p>
          <w:p w:rsidR="00373B18" w:rsidRPr="00FA5535" w:rsidRDefault="00373B18" w:rsidP="00FA5535">
            <w:pPr>
              <w:spacing w:line="240" w:lineRule="auto"/>
              <w:rPr>
                <w:u w:val="single"/>
              </w:rPr>
            </w:pPr>
            <w:r w:rsidRPr="00FA5535">
              <w:rPr>
                <w:u w:val="single"/>
              </w:rPr>
              <w:t>Mapping:</w:t>
            </w:r>
          </w:p>
          <w:p w:rsidR="00373B18" w:rsidRPr="00FA5535" w:rsidRDefault="00373B18" w:rsidP="00FA5535">
            <w:pPr>
              <w:spacing w:line="240" w:lineRule="auto"/>
              <w:rPr>
                <w:sz w:val="16"/>
                <w:szCs w:val="16"/>
              </w:rPr>
            </w:pPr>
            <w:r w:rsidRPr="00FA5535">
              <w:rPr>
                <w:sz w:val="16"/>
                <w:szCs w:val="16"/>
              </w:rPr>
              <w:t>//IMKAD_Persoon/GerelateerdPersoon[rol=partner]/IMKAD_Persoon/IMKAD_WoonlocatiePersoon/</w:t>
            </w:r>
          </w:p>
          <w:p w:rsidR="00373B18" w:rsidRDefault="00373B18" w:rsidP="00FA5535">
            <w:pPr>
              <w:spacing w:line="240" w:lineRule="auto"/>
            </w:pPr>
            <w:r w:rsidRPr="00FA5535">
              <w:rPr>
                <w:sz w:val="16"/>
                <w:szCs w:val="16"/>
              </w:rPr>
              <w:t>-zie verder tekstblok woonadres</w:t>
            </w:r>
          </w:p>
        </w:tc>
      </w:tr>
      <w:tr w:rsidR="00373B18" w:rsidRPr="00C508DD" w:rsidTr="0083672A">
        <w:tblPrEx>
          <w:tblLook w:val="01E0" w:firstRow="1" w:lastRow="1" w:firstColumn="1" w:lastColumn="1" w:noHBand="0" w:noVBand="0"/>
        </w:tblPrEx>
        <w:tc>
          <w:tcPr>
            <w:tcW w:w="2287" w:type="pct"/>
            <w:shd w:val="clear" w:color="auto" w:fill="auto"/>
          </w:tcPr>
          <w:p w:rsidR="00373B18" w:rsidRPr="000437B6" w:rsidRDefault="00373B18" w:rsidP="00874F4B">
            <w:pPr>
              <w:rPr>
                <w:rFonts w:cs="Arial"/>
                <w:color w:val="3366FF"/>
                <w:szCs w:val="18"/>
              </w:rPr>
            </w:pPr>
            <w:r w:rsidRPr="00763CAD">
              <w:rPr>
                <w:rFonts w:cs="Arial"/>
                <w:color w:val="FF0000"/>
                <w:szCs w:val="18"/>
                <w:highlight w:val="yellow"/>
              </w:rPr>
              <w:t>TEKSTBLOK BURGERLIJKE</w:t>
            </w:r>
            <w:r w:rsidRPr="000437B6">
              <w:rPr>
                <w:rFonts w:cs="Arial"/>
                <w:color w:val="FF0000"/>
                <w:szCs w:val="18"/>
                <w:highlight w:val="yellow"/>
              </w:rPr>
              <w:t xml:space="preserve"> STAAT</w:t>
            </w:r>
          </w:p>
        </w:tc>
        <w:tc>
          <w:tcPr>
            <w:tcW w:w="2713" w:type="pct"/>
            <w:shd w:val="clear" w:color="auto" w:fill="auto"/>
          </w:tcPr>
          <w:p w:rsidR="00373B18" w:rsidRPr="00E325FE" w:rsidRDefault="00373B18" w:rsidP="00874F4B">
            <w:r>
              <w:t>Vaste tekst, de gezamenlijke burgerlijke staat van de natuurlijke personen. De burgerlijke staat wordt op de volgende regel getoond.</w:t>
            </w:r>
          </w:p>
          <w:p w:rsidR="00373B18" w:rsidRDefault="00373B18" w:rsidP="00874F4B"/>
          <w:p w:rsidR="00373B18" w:rsidRPr="00FA5535" w:rsidRDefault="00373B18" w:rsidP="00874F4B">
            <w:pPr>
              <w:rPr>
                <w:u w:val="single"/>
              </w:rPr>
            </w:pPr>
            <w:r w:rsidRPr="00FA5535">
              <w:rPr>
                <w:u w:val="single"/>
              </w:rPr>
              <w:t>Mapping:</w:t>
            </w:r>
          </w:p>
          <w:p w:rsidR="00373B18" w:rsidRPr="00FA5535" w:rsidRDefault="00373B18" w:rsidP="00FA5535">
            <w:pPr>
              <w:spacing w:line="240" w:lineRule="auto"/>
              <w:rPr>
                <w:sz w:val="16"/>
                <w:szCs w:val="16"/>
              </w:rPr>
            </w:pPr>
            <w:r w:rsidRPr="00FA5535">
              <w:rPr>
                <w:sz w:val="16"/>
                <w:szCs w:val="16"/>
              </w:rPr>
              <w:t>//IMKAD_Persoon/</w:t>
            </w:r>
          </w:p>
          <w:p w:rsidR="00373B18" w:rsidRPr="00FA5535" w:rsidDel="00E202A5" w:rsidRDefault="00373B18" w:rsidP="00FA5535">
            <w:pPr>
              <w:spacing w:line="240" w:lineRule="auto"/>
              <w:rPr>
                <w:sz w:val="16"/>
                <w:szCs w:val="16"/>
              </w:rPr>
            </w:pPr>
            <w:r w:rsidRPr="00FA5535">
              <w:rPr>
                <w:sz w:val="16"/>
                <w:szCs w:val="16"/>
              </w:rPr>
              <w:t>-zie verder mapping in tekstblok burgerlijke staat, variant 2</w:t>
            </w:r>
          </w:p>
        </w:tc>
      </w:tr>
    </w:tbl>
    <w:p w:rsidR="00373B18" w:rsidRDefault="00693ABB" w:rsidP="00653D11">
      <w:pPr>
        <w:pStyle w:val="Kop4"/>
      </w:pPr>
      <w:bookmarkStart w:id="64" w:name="_Toc452628336"/>
      <w:r>
        <w:t>Twee of meer h</w:t>
      </w:r>
      <w:r w:rsidR="00653D11" w:rsidRPr="00653D11">
        <w:t>uisgenoten</w:t>
      </w:r>
      <w:r w:rsidR="00653D11">
        <w:t xml:space="preserve"> met gezamenlijk adres</w:t>
      </w:r>
      <w:bookmarkEnd w:id="64"/>
    </w:p>
    <w:p w:rsidR="00653D11" w:rsidRPr="00653D11" w:rsidRDefault="00653D11" w:rsidP="00653D11"/>
    <w:tbl>
      <w:tblPr>
        <w:tblW w:w="566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66"/>
        <w:gridCol w:w="7533"/>
      </w:tblGrid>
      <w:tr w:rsidR="00BB5AE1" w:rsidRPr="007A2314" w:rsidTr="0083672A">
        <w:tc>
          <w:tcPr>
            <w:tcW w:w="2290" w:type="pct"/>
            <w:shd w:val="clear" w:color="auto" w:fill="auto"/>
          </w:tcPr>
          <w:p w:rsidR="00BB5AE1" w:rsidRPr="00FA5535" w:rsidRDefault="00BB5AE1" w:rsidP="00874F4B">
            <w:pPr>
              <w:rPr>
                <w:color w:val="FF0000"/>
                <w:szCs w:val="18"/>
              </w:rPr>
            </w:pPr>
          </w:p>
        </w:tc>
        <w:tc>
          <w:tcPr>
            <w:tcW w:w="2710" w:type="pct"/>
            <w:shd w:val="clear" w:color="auto" w:fill="auto"/>
          </w:tcPr>
          <w:p w:rsidR="00BB5AE1" w:rsidRDefault="00BB5AE1" w:rsidP="00BB5AE1">
            <w:r>
              <w:t>De gegevens van twee natuurlijke personen die huisgenoten van elkaar zijn met een gezamenlijk woonadres.</w:t>
            </w:r>
          </w:p>
          <w:p w:rsidR="00BB5AE1" w:rsidRDefault="00BB5AE1" w:rsidP="00BB5AE1"/>
          <w:p w:rsidR="00BB5AE1" w:rsidRPr="00763CAD" w:rsidRDefault="00BB5AE1" w:rsidP="00BB5AE1">
            <w:pPr>
              <w:rPr>
                <w:u w:val="single"/>
              </w:rPr>
            </w:pPr>
            <w:r w:rsidRPr="00763CAD">
              <w:rPr>
                <w:u w:val="single"/>
              </w:rPr>
              <w:t>Mapping:</w:t>
            </w:r>
          </w:p>
          <w:p w:rsidR="00262D34" w:rsidRPr="00FA5535" w:rsidRDefault="00262D34" w:rsidP="00FA5535">
            <w:pPr>
              <w:spacing w:line="240" w:lineRule="auto"/>
              <w:rPr>
                <w:sz w:val="16"/>
                <w:szCs w:val="16"/>
              </w:rPr>
            </w:pPr>
            <w:r w:rsidRPr="00FA5535">
              <w:rPr>
                <w:sz w:val="16"/>
                <w:szCs w:val="16"/>
              </w:rPr>
              <w:t>//IMKAD_Persoon/tia_Gegevens[GBA_Ingezetene of IMKAD_NietIngezetene]</w:t>
            </w:r>
          </w:p>
          <w:p w:rsidR="00BB5AE1" w:rsidRPr="00FA5535" w:rsidRDefault="00BB5AE1" w:rsidP="00FA5535">
            <w:pPr>
              <w:spacing w:line="240" w:lineRule="auto"/>
              <w:rPr>
                <w:sz w:val="16"/>
                <w:szCs w:val="16"/>
              </w:rPr>
            </w:pPr>
            <w:r w:rsidRPr="00FA5535">
              <w:rPr>
                <w:sz w:val="16"/>
                <w:szCs w:val="16"/>
              </w:rPr>
              <w:t>-</w:t>
            </w:r>
            <w:r w:rsidR="00262D34" w:rsidRPr="00FA5535">
              <w:rPr>
                <w:sz w:val="16"/>
                <w:szCs w:val="16"/>
              </w:rPr>
              <w:t xml:space="preserve">en </w:t>
            </w:r>
            <w:r w:rsidRPr="00FA5535">
              <w:rPr>
                <w:sz w:val="16"/>
                <w:szCs w:val="16"/>
              </w:rPr>
              <w:t>voor elke huisgenoot:</w:t>
            </w:r>
          </w:p>
          <w:p w:rsidR="00BB5AE1" w:rsidRDefault="00BB5AE1" w:rsidP="003B5F75">
            <w:pPr>
              <w:spacing w:line="240" w:lineRule="auto"/>
            </w:pPr>
            <w:r w:rsidRPr="00FA5535">
              <w:rPr>
                <w:sz w:val="16"/>
                <w:szCs w:val="16"/>
              </w:rPr>
              <w:t>//GerelateerdPersoon[rol=huisgeno</w:t>
            </w:r>
            <w:r w:rsidR="003B5F75">
              <w:rPr>
                <w:sz w:val="16"/>
                <w:szCs w:val="16"/>
              </w:rPr>
              <w:t>o</w:t>
            </w:r>
            <w:r w:rsidRPr="00FA5535">
              <w:rPr>
                <w:sz w:val="16"/>
                <w:szCs w:val="16"/>
              </w:rPr>
              <w:t>t][IndGezamenlijkeWoonlocatie=true/IMKAD_Persoon</w:t>
            </w:r>
          </w:p>
        </w:tc>
      </w:tr>
      <w:tr w:rsidR="00653D11" w:rsidRPr="007A2314" w:rsidTr="0083672A">
        <w:tc>
          <w:tcPr>
            <w:tcW w:w="2290" w:type="pct"/>
            <w:shd w:val="clear" w:color="auto" w:fill="auto"/>
          </w:tcPr>
          <w:p w:rsidR="00653D11" w:rsidRPr="00FA5535" w:rsidRDefault="00653D11" w:rsidP="00874F4B">
            <w:pPr>
              <w:rPr>
                <w:color w:val="FF0000"/>
                <w:szCs w:val="18"/>
                <w:highlight w:val="yellow"/>
              </w:rPr>
            </w:pPr>
            <w:r w:rsidRPr="00FA5535">
              <w:rPr>
                <w:color w:val="FF0000"/>
                <w:szCs w:val="18"/>
              </w:rPr>
              <w:t>1.</w:t>
            </w:r>
            <w:r w:rsidRPr="000437B6">
              <w:rPr>
                <w:color w:val="800080"/>
                <w:szCs w:val="18"/>
              </w:rPr>
              <w:t>a.</w:t>
            </w:r>
          </w:p>
        </w:tc>
        <w:tc>
          <w:tcPr>
            <w:tcW w:w="2710" w:type="pct"/>
            <w:shd w:val="clear" w:color="auto" w:fill="auto"/>
          </w:tcPr>
          <w:p w:rsidR="00653D11" w:rsidRPr="007A2314" w:rsidRDefault="00892836" w:rsidP="00874F4B">
            <w:r>
              <w:t xml:space="preserve">Vaste en optionele tekst. </w:t>
            </w:r>
            <w:r w:rsidR="0061786F">
              <w:t xml:space="preserve">De toelichting nummering is opgenomen in par. </w:t>
            </w:r>
            <w:r w:rsidR="0061786F">
              <w:fldChar w:fldCharType="begin"/>
            </w:r>
            <w:r w:rsidR="0061786F">
              <w:instrText xml:space="preserve"> REF _Ref394992078 \r \h </w:instrText>
            </w:r>
            <w:r w:rsidR="0061786F">
              <w:fldChar w:fldCharType="separate"/>
            </w:r>
            <w:r w:rsidR="00C4489B">
              <w:t>2.4.1</w:t>
            </w:r>
            <w:r w:rsidR="0061786F">
              <w:fldChar w:fldCharType="end"/>
            </w:r>
            <w:r w:rsidR="0061786F">
              <w:t>.</w:t>
            </w:r>
          </w:p>
        </w:tc>
      </w:tr>
      <w:tr w:rsidR="00653D11" w:rsidRPr="007A2314" w:rsidTr="0083672A">
        <w:tc>
          <w:tcPr>
            <w:tcW w:w="2290" w:type="pct"/>
            <w:shd w:val="clear" w:color="auto" w:fill="auto"/>
          </w:tcPr>
          <w:p w:rsidR="00653D11" w:rsidRPr="00FA5535" w:rsidRDefault="00653D11" w:rsidP="00874F4B">
            <w:pPr>
              <w:rPr>
                <w:color w:val="FF0000"/>
                <w:szCs w:val="18"/>
              </w:rPr>
            </w:pPr>
            <w:r w:rsidRPr="00FA5535">
              <w:rPr>
                <w:color w:val="FF0000"/>
                <w:szCs w:val="18"/>
                <w:highlight w:val="yellow"/>
              </w:rPr>
              <w:lastRenderedPageBreak/>
              <w:t>TEKSTBLOK NATUURLIJK PERSOON</w:t>
            </w:r>
            <w:r w:rsidRPr="00FA5535">
              <w:rPr>
                <w:color w:val="FF0000"/>
                <w:szCs w:val="18"/>
              </w:rPr>
              <w:t>,</w:t>
            </w:r>
          </w:p>
        </w:tc>
        <w:tc>
          <w:tcPr>
            <w:tcW w:w="2710" w:type="pct"/>
            <w:shd w:val="clear" w:color="auto" w:fill="auto"/>
          </w:tcPr>
          <w:p w:rsidR="00653D11" w:rsidRDefault="00653D11" w:rsidP="00874F4B">
            <w:r>
              <w:t xml:space="preserve">Vaste tekst. </w:t>
            </w:r>
            <w:r w:rsidRPr="007A2314">
              <w:t>De naam</w:t>
            </w:r>
            <w:r>
              <w:t xml:space="preserve"> en </w:t>
            </w:r>
            <w:r w:rsidRPr="007A2314">
              <w:t>geboortegegevens van een natuurlijk persoon.</w:t>
            </w:r>
          </w:p>
          <w:p w:rsidR="00653D11" w:rsidRDefault="00653D11" w:rsidP="00874F4B"/>
          <w:p w:rsidR="00653D11" w:rsidRPr="00FA5535" w:rsidRDefault="00653D11" w:rsidP="00FA5535">
            <w:pPr>
              <w:spacing w:line="240" w:lineRule="auto"/>
              <w:rPr>
                <w:u w:val="single"/>
              </w:rPr>
            </w:pPr>
            <w:r w:rsidRPr="00FA5535">
              <w:rPr>
                <w:u w:val="single"/>
              </w:rPr>
              <w:t>Mapping:</w:t>
            </w:r>
          </w:p>
          <w:p w:rsidR="00653D11" w:rsidRPr="00FA5535" w:rsidRDefault="00653D11" w:rsidP="00FA5535">
            <w:pPr>
              <w:spacing w:line="240" w:lineRule="auto"/>
              <w:rPr>
                <w:sz w:val="16"/>
                <w:szCs w:val="16"/>
              </w:rPr>
            </w:pPr>
            <w:r w:rsidRPr="00FA5535">
              <w:rPr>
                <w:sz w:val="16"/>
                <w:szCs w:val="16"/>
              </w:rPr>
              <w:t>//IMKAD_Persoon/</w:t>
            </w:r>
          </w:p>
          <w:p w:rsidR="00653D11" w:rsidRPr="00FA5535" w:rsidRDefault="00653D11" w:rsidP="00FA5535">
            <w:pPr>
              <w:spacing w:line="240" w:lineRule="auto"/>
              <w:ind w:left="227"/>
              <w:rPr>
                <w:sz w:val="16"/>
                <w:szCs w:val="16"/>
              </w:rPr>
            </w:pPr>
            <w:r w:rsidRPr="00FA5535">
              <w:rPr>
                <w:sz w:val="16"/>
                <w:szCs w:val="16"/>
              </w:rPr>
              <w:t>./tia_Gegevens</w:t>
            </w:r>
          </w:p>
          <w:p w:rsidR="00653D11" w:rsidRPr="007A2314" w:rsidRDefault="00653D11" w:rsidP="00FA5535">
            <w:pPr>
              <w:spacing w:line="240" w:lineRule="auto"/>
            </w:pPr>
            <w:r w:rsidRPr="00FA5535">
              <w:rPr>
                <w:sz w:val="16"/>
                <w:szCs w:val="16"/>
              </w:rPr>
              <w:t>-zie verder tekstblok natuurlijk persoon</w:t>
            </w:r>
          </w:p>
        </w:tc>
      </w:tr>
      <w:tr w:rsidR="00653D11" w:rsidRPr="00FA5535" w:rsidTr="0083672A">
        <w:tc>
          <w:tcPr>
            <w:tcW w:w="2290" w:type="pct"/>
            <w:shd w:val="clear" w:color="auto" w:fill="auto"/>
          </w:tcPr>
          <w:p w:rsidR="00653D11" w:rsidRPr="00FA5535" w:rsidRDefault="00653D11" w:rsidP="00874F4B">
            <w:pPr>
              <w:rPr>
                <w:color w:val="800080"/>
                <w:szCs w:val="18"/>
              </w:rPr>
            </w:pPr>
            <w:r w:rsidRPr="00FA5535">
              <w:rPr>
                <w:color w:val="800080"/>
                <w:szCs w:val="18"/>
                <w:highlight w:val="yellow"/>
              </w:rPr>
              <w:t>TEKSTBLOK LEGITIMATIE</w:t>
            </w:r>
            <w:r w:rsidRPr="00FA5535">
              <w:rPr>
                <w:color w:val="800080"/>
                <w:szCs w:val="18"/>
              </w:rPr>
              <w:t>,</w:t>
            </w:r>
          </w:p>
        </w:tc>
        <w:tc>
          <w:tcPr>
            <w:tcW w:w="2710" w:type="pct"/>
            <w:shd w:val="clear" w:color="auto" w:fill="auto"/>
          </w:tcPr>
          <w:p w:rsidR="00653D11" w:rsidRDefault="00653D11" w:rsidP="00FA5535">
            <w:pPr>
              <w:spacing w:before="72"/>
            </w:pPr>
            <w:r>
              <w:t xml:space="preserve">Optionele tekst. </w:t>
            </w:r>
            <w:r w:rsidRPr="007A2314">
              <w:t>De gegevens van het legitimatiebewijs van een persoon.</w:t>
            </w:r>
          </w:p>
          <w:p w:rsidR="00653D11" w:rsidRDefault="00653D11" w:rsidP="00FA5535">
            <w:pPr>
              <w:spacing w:before="72"/>
            </w:pPr>
          </w:p>
          <w:p w:rsidR="00653D11" w:rsidRPr="00FA5535" w:rsidRDefault="00653D11" w:rsidP="00FA5535">
            <w:pPr>
              <w:spacing w:line="240" w:lineRule="auto"/>
              <w:rPr>
                <w:u w:val="single"/>
              </w:rPr>
            </w:pPr>
            <w:r w:rsidRPr="00FA5535">
              <w:rPr>
                <w:u w:val="single"/>
              </w:rPr>
              <w:t>Mapping:</w:t>
            </w:r>
          </w:p>
          <w:p w:rsidR="00653D11" w:rsidRPr="00FA5535" w:rsidRDefault="00653D11" w:rsidP="00FA5535">
            <w:pPr>
              <w:spacing w:line="240" w:lineRule="auto"/>
              <w:rPr>
                <w:sz w:val="16"/>
                <w:szCs w:val="16"/>
              </w:rPr>
            </w:pPr>
            <w:r w:rsidRPr="00FA5535">
              <w:rPr>
                <w:sz w:val="16"/>
                <w:szCs w:val="16"/>
              </w:rPr>
              <w:t>//IMKAD_Persoon/tia_Legitimatiebewijs</w:t>
            </w:r>
          </w:p>
          <w:p w:rsidR="00653D11" w:rsidRPr="00FA5535" w:rsidRDefault="00653D11" w:rsidP="00E17BDF">
            <w:pPr>
              <w:spacing w:line="240" w:lineRule="auto"/>
              <w:rPr>
                <w:sz w:val="16"/>
                <w:szCs w:val="16"/>
              </w:rPr>
            </w:pPr>
            <w:r w:rsidRPr="00FA5535">
              <w:rPr>
                <w:sz w:val="16"/>
                <w:szCs w:val="16"/>
              </w:rPr>
              <w:t>-zie verder tekstblok legitimatie</w:t>
            </w:r>
          </w:p>
        </w:tc>
      </w:tr>
      <w:tr w:rsidR="00653D11" w:rsidRPr="00525C5D" w:rsidTr="0083672A">
        <w:tc>
          <w:tcPr>
            <w:tcW w:w="2290" w:type="pct"/>
            <w:shd w:val="clear" w:color="auto" w:fill="auto"/>
          </w:tcPr>
          <w:p w:rsidR="00653D11" w:rsidRPr="00FA5535" w:rsidRDefault="00653D11" w:rsidP="00874F4B">
            <w:pPr>
              <w:rPr>
                <w:color w:val="800080"/>
                <w:szCs w:val="18"/>
              </w:rPr>
            </w:pPr>
            <w:r w:rsidRPr="00FA5535">
              <w:rPr>
                <w:rFonts w:cs="Arial"/>
                <w:color w:val="FF0000"/>
                <w:szCs w:val="18"/>
                <w:highlight w:val="yellow"/>
              </w:rPr>
              <w:t>TEKSTBLOK BURGERLIJKE STAAT</w:t>
            </w:r>
            <w:r w:rsidRPr="00FA5535">
              <w:rPr>
                <w:rFonts w:cs="Arial"/>
                <w:color w:val="FF0000"/>
                <w:szCs w:val="18"/>
              </w:rPr>
              <w:t>, en</w:t>
            </w:r>
          </w:p>
        </w:tc>
        <w:tc>
          <w:tcPr>
            <w:tcW w:w="2710" w:type="pct"/>
            <w:shd w:val="clear" w:color="auto" w:fill="auto"/>
          </w:tcPr>
          <w:p w:rsidR="00653D11" w:rsidRPr="00D41CEF" w:rsidRDefault="00653D11" w:rsidP="00874F4B">
            <w:r>
              <w:t>Vaste tekst.  De b</w:t>
            </w:r>
            <w:r w:rsidRPr="00D41CEF">
              <w:t>urgerlijke staat</w:t>
            </w:r>
            <w:r>
              <w:t xml:space="preserve"> van de natuurlijk persoon. </w:t>
            </w:r>
          </w:p>
          <w:p w:rsidR="00653D11" w:rsidRDefault="00653D11" w:rsidP="00874F4B"/>
          <w:p w:rsidR="00653D11" w:rsidRPr="00FA5535" w:rsidRDefault="00653D11" w:rsidP="00874F4B">
            <w:pPr>
              <w:rPr>
                <w:u w:val="single"/>
              </w:rPr>
            </w:pPr>
            <w:r w:rsidRPr="00FA5535">
              <w:rPr>
                <w:u w:val="single"/>
              </w:rPr>
              <w:t>Mapping:</w:t>
            </w:r>
          </w:p>
          <w:p w:rsidR="00653D11" w:rsidRPr="00FA5535" w:rsidRDefault="00653D11" w:rsidP="00FA5535">
            <w:pPr>
              <w:spacing w:line="240" w:lineRule="auto"/>
              <w:rPr>
                <w:sz w:val="16"/>
                <w:szCs w:val="16"/>
              </w:rPr>
            </w:pPr>
            <w:r w:rsidRPr="00FA5535">
              <w:rPr>
                <w:sz w:val="16"/>
                <w:szCs w:val="16"/>
              </w:rPr>
              <w:t>//IMKAD_Persoon/</w:t>
            </w:r>
          </w:p>
          <w:p w:rsidR="00653D11" w:rsidRPr="00525C5D" w:rsidRDefault="00653D11" w:rsidP="00FA5535">
            <w:pPr>
              <w:spacing w:line="240" w:lineRule="auto"/>
            </w:pPr>
            <w:r w:rsidRPr="00FA5535">
              <w:rPr>
                <w:sz w:val="16"/>
                <w:szCs w:val="16"/>
              </w:rPr>
              <w:t>-zie verder tekstblok burgerlijke staat, variant 1</w:t>
            </w:r>
          </w:p>
        </w:tc>
      </w:tr>
      <w:tr w:rsidR="00653D11" w:rsidTr="0083672A">
        <w:tc>
          <w:tcPr>
            <w:tcW w:w="2290" w:type="pct"/>
            <w:shd w:val="clear" w:color="auto" w:fill="auto"/>
          </w:tcPr>
          <w:p w:rsidR="00653D11" w:rsidRPr="000437B6" w:rsidRDefault="004A6F10" w:rsidP="00E17BDF">
            <w:pPr>
              <w:rPr>
                <w:color w:val="800080"/>
              </w:rPr>
            </w:pPr>
            <w:r>
              <w:rPr>
                <w:color w:val="800080"/>
              </w:rPr>
              <w:t>2</w:t>
            </w:r>
            <w:r w:rsidR="00653D11" w:rsidRPr="000437B6">
              <w:rPr>
                <w:color w:val="800080"/>
              </w:rPr>
              <w:t>.</w:t>
            </w:r>
            <w:r>
              <w:rPr>
                <w:color w:val="800080"/>
              </w:rPr>
              <w:t>/</w:t>
            </w:r>
            <w:r w:rsidR="00653D11" w:rsidRPr="000437B6">
              <w:rPr>
                <w:color w:val="800080"/>
              </w:rPr>
              <w:t>b.</w:t>
            </w:r>
          </w:p>
        </w:tc>
        <w:tc>
          <w:tcPr>
            <w:tcW w:w="2710" w:type="pct"/>
            <w:shd w:val="clear" w:color="auto" w:fill="auto"/>
          </w:tcPr>
          <w:p w:rsidR="00653D11" w:rsidRDefault="00892836" w:rsidP="00874F4B">
            <w:r>
              <w:t xml:space="preserve">Optionele tekst. De toelichting nummering is opgenomen in par. </w:t>
            </w:r>
            <w:r>
              <w:fldChar w:fldCharType="begin"/>
            </w:r>
            <w:r>
              <w:instrText xml:space="preserve"> REF _Ref394992078 \r \h </w:instrText>
            </w:r>
            <w:r>
              <w:fldChar w:fldCharType="separate"/>
            </w:r>
            <w:r w:rsidR="00C4489B">
              <w:t>2.4.1</w:t>
            </w:r>
            <w:r>
              <w:fldChar w:fldCharType="end"/>
            </w:r>
            <w:r>
              <w:t>.</w:t>
            </w:r>
          </w:p>
        </w:tc>
      </w:tr>
      <w:tr w:rsidR="00653D11" w:rsidTr="0083672A">
        <w:tc>
          <w:tcPr>
            <w:tcW w:w="2290" w:type="pct"/>
            <w:shd w:val="clear" w:color="auto" w:fill="auto"/>
          </w:tcPr>
          <w:p w:rsidR="00653D11" w:rsidRPr="00FA5535" w:rsidRDefault="00653D11" w:rsidP="00874F4B">
            <w:pPr>
              <w:rPr>
                <w:color w:val="FF0000"/>
              </w:rPr>
            </w:pPr>
            <w:r w:rsidRPr="00FA5535">
              <w:rPr>
                <w:color w:val="FF0000"/>
                <w:szCs w:val="18"/>
                <w:highlight w:val="yellow"/>
              </w:rPr>
              <w:t>TEKSTBLOK NATUURLIJK PERSOON</w:t>
            </w:r>
            <w:r w:rsidRPr="00FA5535">
              <w:rPr>
                <w:color w:val="FF0000"/>
                <w:szCs w:val="18"/>
              </w:rPr>
              <w:t>,</w:t>
            </w:r>
          </w:p>
        </w:tc>
        <w:tc>
          <w:tcPr>
            <w:tcW w:w="2710" w:type="pct"/>
            <w:shd w:val="clear" w:color="auto" w:fill="auto"/>
          </w:tcPr>
          <w:p w:rsidR="00653D11" w:rsidRDefault="00653D11" w:rsidP="00874F4B">
            <w:r>
              <w:t xml:space="preserve">Vaste tekst. </w:t>
            </w:r>
            <w:r w:rsidRPr="007A2314">
              <w:t>De naam</w:t>
            </w:r>
            <w:r>
              <w:t xml:space="preserve"> en </w:t>
            </w:r>
            <w:r w:rsidRPr="007A2314">
              <w:t>geboortegegevens van een natuurlijk persoon.</w:t>
            </w:r>
          </w:p>
          <w:p w:rsidR="00653D11" w:rsidRDefault="00653D11" w:rsidP="00874F4B"/>
          <w:p w:rsidR="00653D11" w:rsidRPr="00FA5535" w:rsidRDefault="00653D11" w:rsidP="00FA5535">
            <w:pPr>
              <w:spacing w:line="240" w:lineRule="auto"/>
              <w:rPr>
                <w:u w:val="single"/>
              </w:rPr>
            </w:pPr>
            <w:r w:rsidRPr="00FA5535">
              <w:rPr>
                <w:u w:val="single"/>
              </w:rPr>
              <w:t>Mapping:</w:t>
            </w:r>
          </w:p>
          <w:p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w:t>
            </w:r>
          </w:p>
          <w:p w:rsidR="00653D11" w:rsidRPr="00FA5535" w:rsidRDefault="00653D11" w:rsidP="00FA5535">
            <w:pPr>
              <w:spacing w:line="240" w:lineRule="auto"/>
              <w:ind w:left="227"/>
              <w:rPr>
                <w:sz w:val="16"/>
                <w:szCs w:val="16"/>
              </w:rPr>
            </w:pPr>
            <w:r w:rsidRPr="00FA5535">
              <w:rPr>
                <w:sz w:val="16"/>
                <w:szCs w:val="16"/>
              </w:rPr>
              <w:t>./tia_Gegevens</w:t>
            </w:r>
          </w:p>
          <w:p w:rsidR="00653D11" w:rsidRDefault="00653D11" w:rsidP="00FA5535">
            <w:pPr>
              <w:spacing w:line="240" w:lineRule="auto"/>
            </w:pPr>
            <w:r w:rsidRPr="00FA5535">
              <w:rPr>
                <w:sz w:val="16"/>
                <w:szCs w:val="16"/>
              </w:rPr>
              <w:t>-zie verder tekstblok natuurlijk persoon</w:t>
            </w:r>
          </w:p>
        </w:tc>
      </w:tr>
      <w:tr w:rsidR="00653D11" w:rsidRPr="00FA5535" w:rsidTr="0083672A">
        <w:tblPrEx>
          <w:tblLook w:val="01E0" w:firstRow="1" w:lastRow="1" w:firstColumn="1" w:lastColumn="1" w:noHBand="0" w:noVBand="0"/>
        </w:tblPrEx>
        <w:tc>
          <w:tcPr>
            <w:tcW w:w="2290" w:type="pct"/>
            <w:shd w:val="clear" w:color="auto" w:fill="auto"/>
          </w:tcPr>
          <w:p w:rsidR="00653D11" w:rsidRPr="00FA5535" w:rsidRDefault="00653D11" w:rsidP="00874F4B">
            <w:pPr>
              <w:rPr>
                <w:color w:val="800080"/>
                <w:szCs w:val="18"/>
              </w:rPr>
            </w:pPr>
            <w:r w:rsidRPr="00FA5535">
              <w:rPr>
                <w:color w:val="800080"/>
                <w:szCs w:val="18"/>
                <w:highlight w:val="yellow"/>
              </w:rPr>
              <w:t>TEKSTBLOK LEGITIMATIE</w:t>
            </w:r>
            <w:r w:rsidRPr="00FA5535">
              <w:rPr>
                <w:color w:val="800080"/>
                <w:szCs w:val="18"/>
              </w:rPr>
              <w:t>,</w:t>
            </w:r>
          </w:p>
        </w:tc>
        <w:tc>
          <w:tcPr>
            <w:tcW w:w="2710" w:type="pct"/>
            <w:shd w:val="clear" w:color="auto" w:fill="auto"/>
          </w:tcPr>
          <w:p w:rsidR="00653D11" w:rsidRDefault="00653D11" w:rsidP="00FA5535">
            <w:pPr>
              <w:spacing w:before="72"/>
            </w:pPr>
            <w:r>
              <w:t xml:space="preserve">Optionele tekst. </w:t>
            </w:r>
            <w:r w:rsidRPr="007A2314">
              <w:t>De gegevens van het legitimatiebewijs van een persoon.</w:t>
            </w:r>
          </w:p>
          <w:p w:rsidR="00653D11" w:rsidRDefault="00653D11" w:rsidP="00FA5535">
            <w:pPr>
              <w:spacing w:before="72"/>
            </w:pPr>
          </w:p>
          <w:p w:rsidR="00653D11" w:rsidRPr="00FA5535" w:rsidRDefault="00653D11" w:rsidP="00FA5535">
            <w:pPr>
              <w:spacing w:line="240" w:lineRule="auto"/>
              <w:rPr>
                <w:u w:val="single"/>
              </w:rPr>
            </w:pPr>
            <w:r w:rsidRPr="00FA5535">
              <w:rPr>
                <w:u w:val="single"/>
              </w:rPr>
              <w:t>Mapping:</w:t>
            </w:r>
          </w:p>
          <w:p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t]/IMKAD_Persoon/tia_Legitimatiebewijs</w:t>
            </w:r>
          </w:p>
          <w:p w:rsidR="00653D11" w:rsidRPr="00FA5535" w:rsidRDefault="00653D11" w:rsidP="00E17BDF">
            <w:pPr>
              <w:spacing w:line="240" w:lineRule="auto"/>
              <w:rPr>
                <w:sz w:val="16"/>
                <w:szCs w:val="16"/>
              </w:rPr>
            </w:pPr>
            <w:r w:rsidRPr="00FA5535">
              <w:rPr>
                <w:sz w:val="16"/>
                <w:szCs w:val="16"/>
              </w:rPr>
              <w:t>-zie verder tekstblok legitimatie</w:t>
            </w:r>
          </w:p>
        </w:tc>
      </w:tr>
      <w:tr w:rsidR="00653D11" w:rsidRPr="00FA5535" w:rsidDel="00E202A5" w:rsidTr="0083672A">
        <w:tblPrEx>
          <w:tblLook w:val="01E0" w:firstRow="1" w:lastRow="1" w:firstColumn="1" w:lastColumn="1" w:noHBand="0" w:noVBand="0"/>
        </w:tblPrEx>
        <w:tc>
          <w:tcPr>
            <w:tcW w:w="2290" w:type="pct"/>
            <w:shd w:val="clear" w:color="auto" w:fill="auto"/>
          </w:tcPr>
          <w:p w:rsidR="00653D11" w:rsidRPr="00763CAD" w:rsidRDefault="00653D11" w:rsidP="00874F4B">
            <w:pPr>
              <w:rPr>
                <w:rFonts w:cs="Arial"/>
                <w:color w:val="3366FF"/>
                <w:szCs w:val="18"/>
              </w:rPr>
            </w:pPr>
            <w:r w:rsidRPr="00FA5535">
              <w:rPr>
                <w:rFonts w:cs="Arial"/>
                <w:color w:val="FF0000"/>
                <w:szCs w:val="18"/>
                <w:highlight w:val="yellow"/>
              </w:rPr>
              <w:t>TEKSTBLOK BURGERLIJKE STAAT</w:t>
            </w:r>
            <w:r w:rsidRPr="00FA5535">
              <w:rPr>
                <w:rFonts w:cs="Arial"/>
                <w:color w:val="FF0000"/>
                <w:szCs w:val="18"/>
              </w:rPr>
              <w:t xml:space="preserve">, </w:t>
            </w:r>
            <w:r w:rsidRPr="00FA5535">
              <w:rPr>
                <w:rFonts w:cs="Arial"/>
                <w:color w:val="800080"/>
                <w:szCs w:val="18"/>
              </w:rPr>
              <w:t>en</w:t>
            </w:r>
          </w:p>
        </w:tc>
        <w:tc>
          <w:tcPr>
            <w:tcW w:w="2710" w:type="pct"/>
            <w:shd w:val="clear" w:color="auto" w:fill="auto"/>
          </w:tcPr>
          <w:p w:rsidR="00653D11" w:rsidRPr="00E325FE" w:rsidRDefault="00653D11" w:rsidP="00874F4B">
            <w:r>
              <w:t>Vaste</w:t>
            </w:r>
            <w:r w:rsidR="00874F4B">
              <w:t xml:space="preserve"> en optionele </w:t>
            </w:r>
            <w:r>
              <w:t>tekst.  De b</w:t>
            </w:r>
            <w:r w:rsidRPr="00D41CEF">
              <w:t>urgerlijke staat</w:t>
            </w:r>
            <w:r>
              <w:t xml:space="preserve"> van de natuurlijk persoon.</w:t>
            </w:r>
            <w:r w:rsidR="00874F4B">
              <w:t xml:space="preserve"> De tekst </w:t>
            </w:r>
            <w:r w:rsidR="00874F4B" w:rsidRPr="00FA5535">
              <w:rPr>
                <w:color w:val="800080"/>
              </w:rPr>
              <w:t>en</w:t>
            </w:r>
            <w:r w:rsidR="00874F4B">
              <w:t xml:space="preserve"> wordt alleen getoond wanneer er een volgende persoon getoond wordt, anders niet.</w:t>
            </w:r>
          </w:p>
          <w:p w:rsidR="00653D11" w:rsidRDefault="00653D11" w:rsidP="00874F4B"/>
          <w:p w:rsidR="00653D11" w:rsidRPr="00FA5535" w:rsidRDefault="00653D11" w:rsidP="00874F4B">
            <w:pPr>
              <w:rPr>
                <w:u w:val="single"/>
              </w:rPr>
            </w:pPr>
            <w:r w:rsidRPr="00FA5535">
              <w:rPr>
                <w:u w:val="single"/>
              </w:rPr>
              <w:t>Mapping:</w:t>
            </w:r>
          </w:p>
          <w:p w:rsidR="00653D11" w:rsidRPr="00FA5535" w:rsidRDefault="00653D11" w:rsidP="00FA5535">
            <w:pPr>
              <w:spacing w:line="240" w:lineRule="auto"/>
              <w:rPr>
                <w:sz w:val="16"/>
                <w:szCs w:val="16"/>
              </w:rPr>
            </w:pPr>
            <w:r w:rsidRPr="00FA5535">
              <w:rPr>
                <w:sz w:val="16"/>
                <w:szCs w:val="16"/>
              </w:rPr>
              <w:t>//IMKAD_Persoon//GerelateerdPersoon[rol=huisgenoten]/IMKAD_Persoon/</w:t>
            </w:r>
          </w:p>
          <w:p w:rsidR="00653D11" w:rsidRPr="00FA5535" w:rsidDel="00E202A5" w:rsidRDefault="00653D11" w:rsidP="009C7458">
            <w:pPr>
              <w:spacing w:line="240" w:lineRule="auto"/>
              <w:rPr>
                <w:sz w:val="16"/>
                <w:szCs w:val="16"/>
              </w:rPr>
            </w:pPr>
            <w:r w:rsidRPr="00FA5535">
              <w:rPr>
                <w:sz w:val="16"/>
                <w:szCs w:val="16"/>
              </w:rPr>
              <w:t xml:space="preserve">-zie verder mapping in tekstblok burgerlijke staat, variant </w:t>
            </w:r>
            <w:r w:rsidR="009C7458">
              <w:rPr>
                <w:sz w:val="16"/>
                <w:szCs w:val="16"/>
              </w:rPr>
              <w:t>1</w:t>
            </w:r>
          </w:p>
        </w:tc>
      </w:tr>
      <w:tr w:rsidR="00653D11" w:rsidTr="0083672A">
        <w:tblPrEx>
          <w:tblLook w:val="01E0" w:firstRow="1" w:lastRow="1" w:firstColumn="1" w:lastColumn="1" w:noHBand="0" w:noVBand="0"/>
        </w:tblPrEx>
        <w:tc>
          <w:tcPr>
            <w:tcW w:w="2290" w:type="pct"/>
            <w:shd w:val="clear" w:color="auto" w:fill="auto"/>
          </w:tcPr>
          <w:p w:rsidR="00653D11" w:rsidRPr="00763CAD" w:rsidRDefault="004A6F10" w:rsidP="00E17BDF">
            <w:pPr>
              <w:rPr>
                <w:color w:val="800080"/>
              </w:rPr>
            </w:pPr>
            <w:r>
              <w:rPr>
                <w:color w:val="800080"/>
              </w:rPr>
              <w:lastRenderedPageBreak/>
              <w:t>3</w:t>
            </w:r>
            <w:r w:rsidR="00653D11" w:rsidRPr="00FA5535">
              <w:rPr>
                <w:color w:val="800080"/>
              </w:rPr>
              <w:t>.</w:t>
            </w:r>
            <w:r>
              <w:rPr>
                <w:color w:val="800080"/>
              </w:rPr>
              <w:t>/</w:t>
            </w:r>
            <w:r w:rsidR="007852F6" w:rsidRPr="00FA5535">
              <w:rPr>
                <w:color w:val="800080"/>
              </w:rPr>
              <w:t>c</w:t>
            </w:r>
            <w:r w:rsidR="00653D11" w:rsidRPr="00763CAD">
              <w:rPr>
                <w:color w:val="800080"/>
              </w:rPr>
              <w:t>.</w:t>
            </w:r>
          </w:p>
        </w:tc>
        <w:tc>
          <w:tcPr>
            <w:tcW w:w="2710" w:type="pct"/>
            <w:shd w:val="clear" w:color="auto" w:fill="auto"/>
          </w:tcPr>
          <w:p w:rsidR="00653D11" w:rsidRDefault="00874F4B" w:rsidP="00874F4B">
            <w:r>
              <w:t>Optionele</w:t>
            </w:r>
            <w:r w:rsidR="00653D11">
              <w:t xml:space="preserve"> </w:t>
            </w:r>
            <w:r>
              <w:t xml:space="preserve">herhalende </w:t>
            </w:r>
            <w:r w:rsidR="00653D11">
              <w:t>tekst</w:t>
            </w:r>
            <w:r>
              <w:t xml:space="preserve"> voor de derde en verdere huisgenoten</w:t>
            </w:r>
            <w:r w:rsidR="00653D11">
              <w:t xml:space="preserve">. </w:t>
            </w:r>
            <w:r w:rsidR="00892836">
              <w:t xml:space="preserve">De toelichting nummering is opgenomen in par. </w:t>
            </w:r>
            <w:r w:rsidR="00892836">
              <w:fldChar w:fldCharType="begin"/>
            </w:r>
            <w:r w:rsidR="00892836">
              <w:instrText xml:space="preserve"> REF _Ref394992078 \r \h </w:instrText>
            </w:r>
            <w:r w:rsidR="00892836">
              <w:fldChar w:fldCharType="separate"/>
            </w:r>
            <w:r w:rsidR="00C4489B">
              <w:t>2.4.1</w:t>
            </w:r>
            <w:r w:rsidR="00892836">
              <w:fldChar w:fldCharType="end"/>
            </w:r>
            <w:r w:rsidR="00892836">
              <w:t>.</w:t>
            </w:r>
          </w:p>
        </w:tc>
      </w:tr>
      <w:tr w:rsidR="00653D11" w:rsidTr="0083672A">
        <w:tblPrEx>
          <w:tblLook w:val="01E0" w:firstRow="1" w:lastRow="1" w:firstColumn="1" w:lastColumn="1" w:noHBand="0" w:noVBand="0"/>
        </w:tblPrEx>
        <w:tc>
          <w:tcPr>
            <w:tcW w:w="2290" w:type="pct"/>
            <w:shd w:val="clear" w:color="auto" w:fill="auto"/>
          </w:tcPr>
          <w:p w:rsidR="00653D11" w:rsidRPr="000437B6" w:rsidRDefault="00653D11" w:rsidP="00874F4B">
            <w:pPr>
              <w:rPr>
                <w:color w:val="800080"/>
              </w:rPr>
            </w:pPr>
            <w:r w:rsidRPr="00763CAD">
              <w:rPr>
                <w:color w:val="800080"/>
                <w:szCs w:val="18"/>
                <w:highlight w:val="yellow"/>
              </w:rPr>
              <w:t>TEKSTBLOK NATU</w:t>
            </w:r>
            <w:r w:rsidRPr="000437B6">
              <w:rPr>
                <w:color w:val="800080"/>
                <w:szCs w:val="18"/>
                <w:highlight w:val="yellow"/>
              </w:rPr>
              <w:t>URLIJK PERSOON</w:t>
            </w:r>
            <w:r w:rsidRPr="000437B6">
              <w:rPr>
                <w:color w:val="800080"/>
                <w:szCs w:val="18"/>
              </w:rPr>
              <w:t>,</w:t>
            </w:r>
          </w:p>
        </w:tc>
        <w:tc>
          <w:tcPr>
            <w:tcW w:w="2710" w:type="pct"/>
            <w:shd w:val="clear" w:color="auto" w:fill="auto"/>
          </w:tcPr>
          <w:p w:rsidR="00653D11" w:rsidRDefault="007852F6" w:rsidP="00874F4B">
            <w:r>
              <w:t>Optionele</w:t>
            </w:r>
            <w:r w:rsidR="00653D11">
              <w:t xml:space="preserve"> tekst. </w:t>
            </w:r>
            <w:r w:rsidR="00653D11" w:rsidRPr="007A2314">
              <w:t>De naam</w:t>
            </w:r>
            <w:r w:rsidR="00653D11">
              <w:t xml:space="preserve"> en </w:t>
            </w:r>
            <w:r w:rsidR="00653D11" w:rsidRPr="007A2314">
              <w:t>geboortegegevens van een natuurlijk persoon.</w:t>
            </w:r>
          </w:p>
          <w:p w:rsidR="00653D11" w:rsidRDefault="00653D11" w:rsidP="00874F4B"/>
          <w:p w:rsidR="00653D11" w:rsidRPr="00FA5535" w:rsidRDefault="00653D11" w:rsidP="00FA5535">
            <w:pPr>
              <w:spacing w:line="240" w:lineRule="auto"/>
              <w:rPr>
                <w:u w:val="single"/>
              </w:rPr>
            </w:pPr>
            <w:r w:rsidRPr="00FA5535">
              <w:rPr>
                <w:u w:val="single"/>
              </w:rPr>
              <w:t>Mapping:</w:t>
            </w:r>
          </w:p>
          <w:p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w:t>
            </w:r>
          </w:p>
          <w:p w:rsidR="00653D11" w:rsidRPr="00FA5535" w:rsidRDefault="00653D11" w:rsidP="00FA5535">
            <w:pPr>
              <w:spacing w:line="240" w:lineRule="auto"/>
              <w:ind w:left="227"/>
              <w:rPr>
                <w:sz w:val="16"/>
                <w:szCs w:val="16"/>
              </w:rPr>
            </w:pPr>
            <w:r w:rsidRPr="00FA5535">
              <w:rPr>
                <w:sz w:val="16"/>
                <w:szCs w:val="16"/>
              </w:rPr>
              <w:t>./tia_Gegevens</w:t>
            </w:r>
          </w:p>
          <w:p w:rsidR="00653D11" w:rsidRDefault="00653D11" w:rsidP="00FA5535">
            <w:pPr>
              <w:spacing w:line="240" w:lineRule="auto"/>
            </w:pPr>
            <w:r w:rsidRPr="00FA5535">
              <w:rPr>
                <w:sz w:val="16"/>
                <w:szCs w:val="16"/>
              </w:rPr>
              <w:t>-zie verder tekstblok natuurlijk persoon</w:t>
            </w:r>
          </w:p>
        </w:tc>
      </w:tr>
      <w:tr w:rsidR="00653D11" w:rsidRPr="00FA5535" w:rsidTr="0083672A">
        <w:tblPrEx>
          <w:tblLook w:val="01E0" w:firstRow="1" w:lastRow="1" w:firstColumn="1" w:lastColumn="1" w:noHBand="0" w:noVBand="0"/>
        </w:tblPrEx>
        <w:tc>
          <w:tcPr>
            <w:tcW w:w="2290" w:type="pct"/>
            <w:shd w:val="clear" w:color="auto" w:fill="auto"/>
          </w:tcPr>
          <w:p w:rsidR="00653D11" w:rsidRPr="00FA5535" w:rsidRDefault="00653D11" w:rsidP="00874F4B">
            <w:pPr>
              <w:rPr>
                <w:color w:val="800080"/>
                <w:szCs w:val="18"/>
              </w:rPr>
            </w:pPr>
            <w:r w:rsidRPr="00FA5535">
              <w:rPr>
                <w:color w:val="800080"/>
                <w:szCs w:val="18"/>
                <w:highlight w:val="yellow"/>
              </w:rPr>
              <w:t>TEKSTBLOK LEGITIMATIE</w:t>
            </w:r>
            <w:r w:rsidRPr="00FA5535">
              <w:rPr>
                <w:color w:val="800080"/>
                <w:szCs w:val="18"/>
              </w:rPr>
              <w:t>,</w:t>
            </w:r>
          </w:p>
        </w:tc>
        <w:tc>
          <w:tcPr>
            <w:tcW w:w="2710" w:type="pct"/>
            <w:shd w:val="clear" w:color="auto" w:fill="auto"/>
          </w:tcPr>
          <w:p w:rsidR="00653D11" w:rsidRDefault="00653D11" w:rsidP="00FA5535">
            <w:pPr>
              <w:spacing w:before="72"/>
            </w:pPr>
            <w:r>
              <w:t xml:space="preserve">Optionele tekst. </w:t>
            </w:r>
            <w:r w:rsidRPr="007A2314">
              <w:t>De gegevens van het legitimatiebewijs van een persoon.</w:t>
            </w:r>
          </w:p>
          <w:p w:rsidR="00653D11" w:rsidRDefault="00653D11" w:rsidP="00FA5535">
            <w:pPr>
              <w:spacing w:before="72"/>
            </w:pPr>
          </w:p>
          <w:p w:rsidR="00653D11" w:rsidRPr="00FA5535" w:rsidRDefault="00653D11" w:rsidP="00FA5535">
            <w:pPr>
              <w:spacing w:line="240" w:lineRule="auto"/>
              <w:rPr>
                <w:u w:val="single"/>
              </w:rPr>
            </w:pPr>
            <w:r w:rsidRPr="00FA5535">
              <w:rPr>
                <w:u w:val="single"/>
              </w:rPr>
              <w:t>Mapping:</w:t>
            </w:r>
          </w:p>
          <w:p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t]/IMKAD_Persoon/tia_Legitimatiebewijs</w:t>
            </w:r>
          </w:p>
          <w:p w:rsidR="00653D11" w:rsidRPr="00FA5535" w:rsidRDefault="00653D11" w:rsidP="00E17BDF">
            <w:pPr>
              <w:spacing w:line="240" w:lineRule="auto"/>
              <w:rPr>
                <w:sz w:val="16"/>
                <w:szCs w:val="16"/>
              </w:rPr>
            </w:pPr>
            <w:r w:rsidRPr="00FA5535">
              <w:rPr>
                <w:sz w:val="16"/>
                <w:szCs w:val="16"/>
              </w:rPr>
              <w:t>-zie verder tekstblok legitimatie</w:t>
            </w:r>
          </w:p>
        </w:tc>
      </w:tr>
      <w:tr w:rsidR="00653D11" w:rsidRPr="00FA5535" w:rsidDel="00E202A5" w:rsidTr="0083672A">
        <w:tblPrEx>
          <w:tblLook w:val="01E0" w:firstRow="1" w:lastRow="1" w:firstColumn="1" w:lastColumn="1" w:noHBand="0" w:noVBand="0"/>
        </w:tblPrEx>
        <w:tc>
          <w:tcPr>
            <w:tcW w:w="2290" w:type="pct"/>
            <w:shd w:val="clear" w:color="auto" w:fill="auto"/>
          </w:tcPr>
          <w:p w:rsidR="00653D11" w:rsidRPr="00763CAD" w:rsidRDefault="00653D11" w:rsidP="00874F4B">
            <w:pPr>
              <w:rPr>
                <w:rFonts w:cs="Arial"/>
                <w:color w:val="800080"/>
                <w:szCs w:val="18"/>
              </w:rPr>
            </w:pPr>
            <w:r w:rsidRPr="00FA5535">
              <w:rPr>
                <w:rFonts w:cs="Arial"/>
                <w:color w:val="800080"/>
                <w:szCs w:val="18"/>
                <w:highlight w:val="yellow"/>
              </w:rPr>
              <w:t>TEKSTBLOK BURGERLIJKE STAAT</w:t>
            </w:r>
            <w:r w:rsidRPr="00FA5535">
              <w:rPr>
                <w:rFonts w:cs="Arial"/>
                <w:color w:val="800080"/>
                <w:szCs w:val="18"/>
              </w:rPr>
              <w:t>, en</w:t>
            </w:r>
          </w:p>
        </w:tc>
        <w:tc>
          <w:tcPr>
            <w:tcW w:w="2710" w:type="pct"/>
            <w:shd w:val="clear" w:color="auto" w:fill="auto"/>
          </w:tcPr>
          <w:p w:rsidR="00653D11" w:rsidRPr="00E325FE" w:rsidRDefault="007852F6" w:rsidP="00874F4B">
            <w:r>
              <w:t>Optionele</w:t>
            </w:r>
            <w:r w:rsidR="00653D11">
              <w:t xml:space="preserve"> tekst.  De b</w:t>
            </w:r>
            <w:r w:rsidR="00653D11" w:rsidRPr="00D41CEF">
              <w:t>urgerlijke staat</w:t>
            </w:r>
            <w:r w:rsidR="00653D11">
              <w:t xml:space="preserve"> van de natuurlijk persoon.</w:t>
            </w:r>
            <w:r>
              <w:t xml:space="preserve"> De tekst </w:t>
            </w:r>
            <w:r w:rsidRPr="00FA5535">
              <w:rPr>
                <w:color w:val="800080"/>
              </w:rPr>
              <w:t>en</w:t>
            </w:r>
            <w:r>
              <w:t xml:space="preserve"> wordt alleen getoond wanneer er een volgende persoon getoond wordt, anders niet.</w:t>
            </w:r>
          </w:p>
          <w:p w:rsidR="00653D11" w:rsidRDefault="00653D11" w:rsidP="00874F4B"/>
          <w:p w:rsidR="00653D11" w:rsidRPr="00FA5535" w:rsidRDefault="00653D11" w:rsidP="00874F4B">
            <w:pPr>
              <w:rPr>
                <w:u w:val="single"/>
              </w:rPr>
            </w:pPr>
            <w:r w:rsidRPr="00FA5535">
              <w:rPr>
                <w:u w:val="single"/>
              </w:rPr>
              <w:t>Mapping:</w:t>
            </w:r>
          </w:p>
          <w:p w:rsidR="00653D11" w:rsidRPr="00FA5535" w:rsidRDefault="00653D11" w:rsidP="00FA5535">
            <w:pPr>
              <w:spacing w:line="240" w:lineRule="auto"/>
              <w:rPr>
                <w:sz w:val="16"/>
                <w:szCs w:val="16"/>
              </w:rPr>
            </w:pPr>
            <w:r w:rsidRPr="00FA5535">
              <w:rPr>
                <w:sz w:val="16"/>
                <w:szCs w:val="16"/>
              </w:rPr>
              <w:t>//IMKAD_Persoon//GerelateerdPersoon[rol=huisgeno</w:t>
            </w:r>
            <w:r w:rsidR="003B5F75">
              <w:rPr>
                <w:sz w:val="16"/>
                <w:szCs w:val="16"/>
              </w:rPr>
              <w:t>o</w:t>
            </w:r>
            <w:r w:rsidRPr="00FA5535">
              <w:rPr>
                <w:sz w:val="16"/>
                <w:szCs w:val="16"/>
              </w:rPr>
              <w:t>t]/IMKAD_Persoon/</w:t>
            </w:r>
          </w:p>
          <w:p w:rsidR="00653D11" w:rsidRPr="00FA5535" w:rsidDel="00E202A5" w:rsidRDefault="00653D11" w:rsidP="009C7458">
            <w:pPr>
              <w:spacing w:line="240" w:lineRule="auto"/>
              <w:rPr>
                <w:sz w:val="16"/>
                <w:szCs w:val="16"/>
              </w:rPr>
            </w:pPr>
            <w:r w:rsidRPr="00FA5535">
              <w:rPr>
                <w:sz w:val="16"/>
                <w:szCs w:val="16"/>
              </w:rPr>
              <w:t xml:space="preserve">-zie verder mapping in tekstblok burgerlijke staat, variant </w:t>
            </w:r>
            <w:r w:rsidR="009C7458">
              <w:rPr>
                <w:sz w:val="16"/>
                <w:szCs w:val="16"/>
              </w:rPr>
              <w:t>1</w:t>
            </w:r>
          </w:p>
        </w:tc>
      </w:tr>
      <w:tr w:rsidR="00693ABB" w:rsidTr="0083672A">
        <w:tblPrEx>
          <w:tblLook w:val="01E0" w:firstRow="1" w:lastRow="1" w:firstColumn="1" w:lastColumn="1" w:noHBand="0" w:noVBand="0"/>
        </w:tblPrEx>
        <w:tc>
          <w:tcPr>
            <w:tcW w:w="2290" w:type="pct"/>
            <w:shd w:val="clear" w:color="auto" w:fill="auto"/>
          </w:tcPr>
          <w:p w:rsidR="00693ABB" w:rsidRPr="00FA5535" w:rsidRDefault="00693ABB" w:rsidP="00E17BDF">
            <w:pPr>
              <w:rPr>
                <w:rFonts w:ascii="Times New Roman" w:hAnsi="Times New Roman"/>
                <w:sz w:val="24"/>
                <w:szCs w:val="24"/>
              </w:rPr>
            </w:pPr>
            <w:r w:rsidRPr="00FA5535">
              <w:rPr>
                <w:color w:val="FF0000"/>
              </w:rPr>
              <w:t>tezamen wonende te</w:t>
            </w:r>
            <w:r w:rsidRPr="00FA5535">
              <w:rPr>
                <w:color w:val="FF0000"/>
                <w:highlight w:val="yellow"/>
              </w:rPr>
              <w:t xml:space="preserve"> TEKSTBLOK WOONADRES</w:t>
            </w:r>
          </w:p>
        </w:tc>
        <w:tc>
          <w:tcPr>
            <w:tcW w:w="2710" w:type="pct"/>
            <w:shd w:val="clear" w:color="auto" w:fill="auto"/>
          </w:tcPr>
          <w:p w:rsidR="00693ABB" w:rsidRPr="00FA5535" w:rsidRDefault="00693ABB" w:rsidP="00C53600">
            <w:pPr>
              <w:rPr>
                <w:u w:val="single"/>
              </w:rPr>
            </w:pPr>
            <w:r>
              <w:t>Vaste tekst. Het gezamenlijk w</w:t>
            </w:r>
            <w:r w:rsidRPr="00A602FA">
              <w:t>oonadres van</w:t>
            </w:r>
            <w:r w:rsidRPr="007A2314">
              <w:t xml:space="preserve"> </w:t>
            </w:r>
            <w:r>
              <w:t>de natuurlijke</w:t>
            </w:r>
            <w:r w:rsidRPr="007A2314">
              <w:t xml:space="preserve"> person</w:t>
            </w:r>
            <w:r>
              <w:t>en</w:t>
            </w:r>
            <w:r w:rsidRPr="007A2314">
              <w:t>.</w:t>
            </w:r>
            <w:r>
              <w:t xml:space="preserve"> </w:t>
            </w:r>
          </w:p>
          <w:p w:rsidR="00693ABB" w:rsidRPr="00FA5535" w:rsidRDefault="00693ABB" w:rsidP="00C53600">
            <w:pPr>
              <w:rPr>
                <w:u w:val="single"/>
              </w:rPr>
            </w:pPr>
          </w:p>
          <w:p w:rsidR="00693ABB" w:rsidRPr="00FA5535" w:rsidRDefault="00693ABB" w:rsidP="00FA5535">
            <w:pPr>
              <w:spacing w:line="240" w:lineRule="auto"/>
              <w:rPr>
                <w:u w:val="single"/>
              </w:rPr>
            </w:pPr>
            <w:r w:rsidRPr="00FA5535">
              <w:rPr>
                <w:u w:val="single"/>
              </w:rPr>
              <w:t>Mapping:</w:t>
            </w:r>
          </w:p>
          <w:p w:rsidR="00693ABB" w:rsidRPr="00FA5535" w:rsidRDefault="00693ABB" w:rsidP="00FA5535">
            <w:pPr>
              <w:spacing w:line="240" w:lineRule="auto"/>
              <w:rPr>
                <w:sz w:val="16"/>
                <w:szCs w:val="16"/>
              </w:rPr>
            </w:pPr>
            <w:r w:rsidRPr="00FA5535">
              <w:rPr>
                <w:sz w:val="16"/>
                <w:szCs w:val="16"/>
              </w:rPr>
              <w:t>//IMKAD_Persoon//IMKAD_WoonlocatiePersoon/</w:t>
            </w:r>
          </w:p>
          <w:p w:rsidR="00693ABB" w:rsidRPr="00FA5535" w:rsidRDefault="00693ABB" w:rsidP="00FA5535">
            <w:pPr>
              <w:spacing w:line="240" w:lineRule="auto"/>
              <w:rPr>
                <w:sz w:val="16"/>
                <w:szCs w:val="16"/>
              </w:rPr>
            </w:pPr>
            <w:r w:rsidRPr="00FA5535">
              <w:rPr>
                <w:sz w:val="16"/>
                <w:szCs w:val="16"/>
              </w:rPr>
              <w:t>-zie verder tekstblok woonadres</w:t>
            </w:r>
          </w:p>
          <w:p w:rsidR="00693ABB" w:rsidRPr="00FA5535" w:rsidRDefault="00693ABB" w:rsidP="00FA5535">
            <w:pPr>
              <w:spacing w:line="240" w:lineRule="auto"/>
              <w:rPr>
                <w:sz w:val="16"/>
                <w:szCs w:val="16"/>
              </w:rPr>
            </w:pPr>
          </w:p>
          <w:p w:rsidR="00693ABB" w:rsidRPr="00FA5535" w:rsidRDefault="00693ABB" w:rsidP="00FA5535">
            <w:pPr>
              <w:spacing w:line="240" w:lineRule="auto"/>
              <w:rPr>
                <w:sz w:val="16"/>
                <w:szCs w:val="16"/>
              </w:rPr>
            </w:pPr>
            <w:r w:rsidRPr="00FA5535">
              <w:rPr>
                <w:sz w:val="16"/>
                <w:szCs w:val="16"/>
              </w:rPr>
              <w:t>//IMKAD_Persoon/GerelateerdPersoon/IndGezamenlijkeWoonlocatie=true</w:t>
            </w:r>
          </w:p>
          <w:p w:rsidR="00693ABB" w:rsidRPr="00FA5535" w:rsidRDefault="00693ABB" w:rsidP="00FA5535">
            <w:pPr>
              <w:spacing w:line="240" w:lineRule="auto"/>
              <w:rPr>
                <w:sz w:val="16"/>
                <w:szCs w:val="16"/>
              </w:rPr>
            </w:pPr>
            <w:r w:rsidRPr="00FA5535">
              <w:rPr>
                <w:sz w:val="16"/>
                <w:szCs w:val="16"/>
              </w:rPr>
              <w:t>-voor elke gerelateerde persoon</w:t>
            </w:r>
          </w:p>
        </w:tc>
      </w:tr>
    </w:tbl>
    <w:p w:rsidR="00FC01DE" w:rsidRDefault="00FC01DE" w:rsidP="00FC01DE">
      <w:pPr>
        <w:pStyle w:val="Kop3"/>
      </w:pPr>
      <w:bookmarkStart w:id="65" w:name="_Toc452628337"/>
      <w:r>
        <w:lastRenderedPageBreak/>
        <w:t>Keuzeblok Niet Natuurlijk Persoon</w:t>
      </w:r>
      <w:bookmarkEnd w:id="65"/>
    </w:p>
    <w:p w:rsidR="00FC01DE" w:rsidRDefault="00FC01DE" w:rsidP="00FC01DE">
      <w:pPr>
        <w:rPr>
          <w:lang w:val="nl"/>
        </w:rPr>
      </w:pPr>
    </w:p>
    <w:p w:rsidR="00FC01DE" w:rsidRDefault="00FC01DE" w:rsidP="00DC41FF">
      <w:pPr>
        <w:rPr>
          <w:lang w:val="nl"/>
        </w:rPr>
      </w:pPr>
      <w:r>
        <w:rPr>
          <w:lang w:val="nl"/>
        </w:rPr>
        <w:t xml:space="preserve">Dit keuzeblok </w:t>
      </w:r>
      <w:r w:rsidR="00DC41FF">
        <w:rPr>
          <w:lang w:val="nl"/>
        </w:rPr>
        <w:t>bevat</w:t>
      </w:r>
      <w:r>
        <w:rPr>
          <w:lang w:val="nl"/>
        </w:rPr>
        <w:t xml:space="preserve"> één rechtspersoon</w:t>
      </w:r>
      <w:r w:rsidR="00DC41FF">
        <w:rPr>
          <w:lang w:val="nl"/>
        </w:rPr>
        <w:t>.</w:t>
      </w:r>
    </w:p>
    <w:p w:rsidR="003641FC" w:rsidRDefault="003641FC" w:rsidP="00FB1EF3"/>
    <w:tbl>
      <w:tblPr>
        <w:tblW w:w="141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254"/>
        <w:gridCol w:w="7888"/>
        <w:gridCol w:w="6"/>
      </w:tblGrid>
      <w:tr w:rsidR="0045268B" w:rsidRPr="00FA5535" w:rsidDel="001036B3" w:rsidTr="0083672A">
        <w:tc>
          <w:tcPr>
            <w:tcW w:w="6254" w:type="dxa"/>
            <w:shd w:val="clear" w:color="auto" w:fill="auto"/>
          </w:tcPr>
          <w:p w:rsidR="0045268B" w:rsidRPr="00FA5535" w:rsidRDefault="00731F8E" w:rsidP="00FA5535">
            <w:pPr>
              <w:tabs>
                <w:tab w:val="left" w:pos="-1440"/>
                <w:tab w:val="left" w:pos="-720"/>
              </w:tabs>
              <w:suppressAutoHyphens/>
              <w:rPr>
                <w:rFonts w:cs="Arial"/>
                <w:color w:val="FF0000"/>
                <w:szCs w:val="18"/>
              </w:rPr>
            </w:pPr>
            <w:r w:rsidRPr="00763CAD">
              <w:rPr>
                <w:rFonts w:cs="Arial"/>
                <w:color w:val="800080"/>
                <w:szCs w:val="18"/>
              </w:rPr>
              <w:t>1.</w:t>
            </w:r>
          </w:p>
        </w:tc>
        <w:tc>
          <w:tcPr>
            <w:tcW w:w="7894" w:type="dxa"/>
            <w:gridSpan w:val="2"/>
            <w:shd w:val="clear" w:color="auto" w:fill="auto"/>
          </w:tcPr>
          <w:p w:rsidR="0045268B" w:rsidRPr="00FA5535" w:rsidRDefault="00892836" w:rsidP="00C83353">
            <w:pPr>
              <w:rPr>
                <w:szCs w:val="18"/>
              </w:rPr>
            </w:pPr>
            <w:r>
              <w:t xml:space="preserve">Optionele tekst. De toelichting nummering is opgenomen in par. </w:t>
            </w:r>
            <w:r>
              <w:fldChar w:fldCharType="begin"/>
            </w:r>
            <w:r>
              <w:instrText xml:space="preserve"> REF _Ref394992078 \r \h </w:instrText>
            </w:r>
            <w:r w:rsidR="0083672A">
              <w:instrText xml:space="preserve"> \* MERGEFORMAT </w:instrText>
            </w:r>
            <w:r>
              <w:fldChar w:fldCharType="separate"/>
            </w:r>
            <w:r w:rsidR="00C4489B">
              <w:t>2.4.1</w:t>
            </w:r>
            <w:r>
              <w:fldChar w:fldCharType="end"/>
            </w:r>
            <w:r>
              <w:t>.</w:t>
            </w:r>
          </w:p>
        </w:tc>
      </w:tr>
      <w:tr w:rsidR="0045268B" w:rsidRPr="006E355B" w:rsidTr="0083672A">
        <w:trPr>
          <w:gridAfter w:val="1"/>
          <w:wAfter w:w="6" w:type="dxa"/>
        </w:trPr>
        <w:tc>
          <w:tcPr>
            <w:tcW w:w="6254" w:type="dxa"/>
            <w:shd w:val="clear" w:color="auto" w:fill="auto"/>
          </w:tcPr>
          <w:p w:rsidR="0045268B" w:rsidRPr="00036D1A" w:rsidRDefault="0045268B" w:rsidP="00FA5535">
            <w:pPr>
              <w:tabs>
                <w:tab w:val="left" w:pos="-1440"/>
                <w:tab w:val="left" w:pos="-720"/>
              </w:tabs>
              <w:suppressAutoHyphens/>
              <w:rPr>
                <w:color w:val="993366"/>
                <w:szCs w:val="18"/>
              </w:rPr>
            </w:pPr>
            <w:r w:rsidRPr="00036D1A">
              <w:rPr>
                <w:rFonts w:cs="Arial"/>
                <w:color w:val="FF0000"/>
                <w:szCs w:val="18"/>
                <w:highlight w:val="yellow"/>
              </w:rPr>
              <w:t>TEKSTBLOK RECHTSPERSOON</w:t>
            </w:r>
          </w:p>
        </w:tc>
        <w:tc>
          <w:tcPr>
            <w:tcW w:w="7888" w:type="dxa"/>
            <w:shd w:val="clear" w:color="auto" w:fill="auto"/>
          </w:tcPr>
          <w:p w:rsidR="0045268B" w:rsidRDefault="0045268B" w:rsidP="00C83353">
            <w:r>
              <w:t xml:space="preserve">Verplicht tekstblok. </w:t>
            </w:r>
          </w:p>
          <w:p w:rsidR="0045268B" w:rsidRDefault="0045268B" w:rsidP="00C83353"/>
          <w:p w:rsidR="0045268B" w:rsidRPr="00FA5535" w:rsidRDefault="0045268B" w:rsidP="00C83353">
            <w:pPr>
              <w:rPr>
                <w:u w:val="single"/>
              </w:rPr>
            </w:pPr>
            <w:r w:rsidRPr="00FA5535">
              <w:rPr>
                <w:u w:val="single"/>
              </w:rPr>
              <w:t>Mapping rechtspersoon:</w:t>
            </w:r>
          </w:p>
          <w:p w:rsidR="0045268B" w:rsidRPr="00FA5535" w:rsidRDefault="0045268B" w:rsidP="00FA5535">
            <w:pPr>
              <w:spacing w:line="240" w:lineRule="auto"/>
              <w:rPr>
                <w:sz w:val="16"/>
                <w:szCs w:val="16"/>
              </w:rPr>
            </w:pPr>
            <w:r w:rsidRPr="00FA5535">
              <w:rPr>
                <w:sz w:val="16"/>
                <w:szCs w:val="16"/>
              </w:rPr>
              <w:t>//IMKAD_Persoon/</w:t>
            </w:r>
          </w:p>
          <w:p w:rsidR="001071C5" w:rsidRPr="00FA5535" w:rsidRDefault="001071C5" w:rsidP="00FA5535">
            <w:pPr>
              <w:spacing w:line="240" w:lineRule="auto"/>
              <w:ind w:left="227"/>
              <w:rPr>
                <w:sz w:val="16"/>
                <w:szCs w:val="16"/>
              </w:rPr>
            </w:pPr>
            <w:r w:rsidRPr="00FA5535">
              <w:rPr>
                <w:sz w:val="16"/>
                <w:szCs w:val="16"/>
              </w:rPr>
              <w:t>./tia_Gegevens[NHR_Rechtspersoon]</w:t>
            </w:r>
          </w:p>
          <w:p w:rsidR="0045268B" w:rsidRPr="006E355B" w:rsidRDefault="0045268B" w:rsidP="00FA5535">
            <w:pPr>
              <w:spacing w:line="240" w:lineRule="auto"/>
            </w:pPr>
            <w:r w:rsidRPr="00FA5535">
              <w:rPr>
                <w:sz w:val="16"/>
                <w:szCs w:val="16"/>
              </w:rPr>
              <w:t>-zie verder tekstblok Rechtspersoon</w:t>
            </w:r>
          </w:p>
        </w:tc>
      </w:tr>
      <w:tr w:rsidR="0045268B" w:rsidRPr="0045268B" w:rsidTr="0083672A">
        <w:trPr>
          <w:gridAfter w:val="1"/>
          <w:wAfter w:w="6" w:type="dxa"/>
        </w:trPr>
        <w:tc>
          <w:tcPr>
            <w:tcW w:w="6254" w:type="dxa"/>
            <w:shd w:val="clear" w:color="auto" w:fill="auto"/>
          </w:tcPr>
          <w:p w:rsidR="0045268B" w:rsidRPr="0032370A" w:rsidRDefault="0045268B" w:rsidP="00AE6E36">
            <w:pPr>
              <w:tabs>
                <w:tab w:val="left" w:pos="-1440"/>
                <w:tab w:val="left" w:pos="-720"/>
              </w:tabs>
              <w:suppressAutoHyphens/>
              <w:rPr>
                <w:color w:val="800080"/>
                <w:szCs w:val="18"/>
              </w:rPr>
            </w:pPr>
            <w:r w:rsidRPr="0032370A">
              <w:rPr>
                <w:color w:val="800080"/>
                <w:szCs w:val="18"/>
              </w:rPr>
              <w:t>(correspondentieadres voor alle aangelegenheden betreffende de hierna te vermelden rechtshandelingen</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color w:val="3366FF"/>
                <w:szCs w:val="18"/>
              </w:rPr>
              <w:t>label</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color w:val="3366FF"/>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color w:val="3366FF"/>
                <w:szCs w:val="18"/>
              </w:rPr>
              <w:t>afdeling</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color w:val="3366FF"/>
                <w:szCs w:val="18"/>
              </w:rPr>
              <w:t>,</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szCs w:val="18"/>
              </w:rPr>
              <w:t>postcode</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szCs w:val="18"/>
              </w:rPr>
              <w:t>plaats</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szCs w:val="18"/>
              </w:rPr>
              <w:t>straatnaam</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szCs w:val="18"/>
              </w:rPr>
              <w:t>huisnummer</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color w:val="3366FF"/>
                <w:szCs w:val="18"/>
              </w:rPr>
              <w:t>letter</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color w:val="3366FF"/>
                <w:szCs w:val="18"/>
              </w:rPr>
              <w:t>toevoeging</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ascii="Times New Roman" w:hAnsi="Times New Roman"/>
                <w:szCs w:val="18"/>
              </w:rPr>
              <w:t xml:space="preserve"> </w:t>
            </w:r>
            <w:r w:rsidRPr="0032370A">
              <w:rPr>
                <w:color w:val="800080"/>
                <w:szCs w:val="18"/>
              </w:rPr>
              <w:t xml:space="preserve">/ </w:t>
            </w:r>
            <w:r w:rsidRPr="0032370A">
              <w:rPr>
                <w:color w:val="993300"/>
                <w:szCs w:val="18"/>
              </w:rPr>
              <w:t>postbus</w:t>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szCs w:val="18"/>
              </w:rPr>
              <w:t>postbusnummer</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00914053" w:rsidRPr="00914053">
              <w:rPr>
                <w:rFonts w:cs="Arial"/>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szCs w:val="18"/>
              </w:rPr>
              <w:t>postcode</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szCs w:val="18"/>
              </w:rPr>
              <w:t>plaats</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ascii="Times New Roman" w:hAnsi="Times New Roman"/>
                <w:color w:val="800080"/>
                <w:szCs w:val="18"/>
              </w:rPr>
              <w:t xml:space="preserve"> /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color w:val="3366FF"/>
                <w:szCs w:val="18"/>
              </w:rPr>
              <w:t>regio</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ascii="Times New Roman" w:hAnsi="Times New Roman"/>
                <w:color w:val="800080"/>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szCs w:val="18"/>
              </w:rPr>
              <w:t>woonplaats</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914053">
              <w:rPr>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szCs w:val="18"/>
              </w:rPr>
              <w:t>straat</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00914053" w:rsidRPr="00914053">
              <w:rPr>
                <w:rFonts w:cs="Arial"/>
                <w:szCs w:val="18"/>
              </w:rPr>
              <w:t>,</w:t>
            </w:r>
            <w:r w:rsidRPr="0032370A">
              <w:rPr>
                <w:rFonts w:ascii="Times New Roman" w:hAnsi="Times New Roman"/>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szCs w:val="18"/>
              </w:rPr>
              <w:t>land</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ascii="Times New Roman" w:hAnsi="Times New Roman"/>
                <w:color w:val="800080"/>
                <w:szCs w:val="18"/>
              </w:rPr>
              <w:t>)</w:t>
            </w:r>
          </w:p>
        </w:tc>
        <w:tc>
          <w:tcPr>
            <w:tcW w:w="7888" w:type="dxa"/>
            <w:shd w:val="clear" w:color="auto" w:fill="auto"/>
          </w:tcPr>
          <w:p w:rsidR="0045268B" w:rsidRDefault="0045268B" w:rsidP="00FA5535">
            <w:pPr>
              <w:spacing w:before="72"/>
            </w:pPr>
            <w:r w:rsidRPr="00B42BAF">
              <w:t>Optioneel postadres.</w:t>
            </w:r>
          </w:p>
          <w:p w:rsidR="0045268B" w:rsidRPr="00FA5535" w:rsidRDefault="0045268B" w:rsidP="00C83353">
            <w:pPr>
              <w:rPr>
                <w:color w:val="3366FF"/>
              </w:rPr>
            </w:pPr>
          </w:p>
          <w:p w:rsidR="0045268B" w:rsidRPr="00FA5535" w:rsidRDefault="0045268B" w:rsidP="00C83353">
            <w:pPr>
              <w:rPr>
                <w:color w:val="3366FF"/>
              </w:rPr>
            </w:pPr>
            <w:r w:rsidRPr="00FA5535">
              <w:rPr>
                <w:color w:val="3366FF"/>
              </w:rPr>
              <w:t xml:space="preserve">Label </w:t>
            </w:r>
            <w:r w:rsidRPr="009A1A75">
              <w:t>en</w:t>
            </w:r>
            <w:r w:rsidRPr="00FA5535">
              <w:rPr>
                <w:color w:val="3366FF"/>
              </w:rPr>
              <w:t xml:space="preserve"> afdeling </w:t>
            </w:r>
            <w:r w:rsidRPr="009A1A75">
              <w:t>zijn twee onaf</w:t>
            </w:r>
            <w:r>
              <w:t>hankelijke optionele variabelen, die bij elke type adres ingevuld mogen worden.</w:t>
            </w:r>
          </w:p>
          <w:p w:rsidR="0045268B" w:rsidRDefault="0045268B" w:rsidP="00C83353"/>
          <w:p w:rsidR="0045268B" w:rsidRPr="00FA5535" w:rsidRDefault="0045268B" w:rsidP="00C83353">
            <w:pPr>
              <w:rPr>
                <w:szCs w:val="18"/>
              </w:rPr>
            </w:pPr>
            <w:r>
              <w:t>Voor het adres moet gekozen worden uit binnenlands adres, postbus adres of buitenlands adres.</w:t>
            </w:r>
          </w:p>
          <w:p w:rsidR="0045268B" w:rsidRPr="00FA5535" w:rsidRDefault="0045268B" w:rsidP="00C83353">
            <w:pPr>
              <w:rPr>
                <w:szCs w:val="18"/>
              </w:rPr>
            </w:pPr>
          </w:p>
          <w:p w:rsidR="0045268B" w:rsidRPr="00FA5535" w:rsidRDefault="0045268B" w:rsidP="00C83353">
            <w:pPr>
              <w:rPr>
                <w:szCs w:val="18"/>
              </w:rPr>
            </w:pPr>
            <w:r w:rsidRPr="00FA5535">
              <w:rPr>
                <w:szCs w:val="18"/>
              </w:rPr>
              <w:t>Voor plaats en land moet gekozen worden uit een waardelijst.</w:t>
            </w:r>
          </w:p>
          <w:p w:rsidR="0045268B" w:rsidRPr="00FA5535" w:rsidRDefault="0045268B" w:rsidP="00FA5535">
            <w:pPr>
              <w:spacing w:line="240" w:lineRule="auto"/>
              <w:rPr>
                <w:szCs w:val="18"/>
              </w:rPr>
            </w:pPr>
          </w:p>
          <w:p w:rsidR="0045268B" w:rsidRPr="00FA5535" w:rsidRDefault="0045268B" w:rsidP="00FA5535">
            <w:pPr>
              <w:pStyle w:val="streepje"/>
              <w:numPr>
                <w:ilvl w:val="0"/>
                <w:numId w:val="0"/>
              </w:numPr>
              <w:spacing w:line="240" w:lineRule="auto"/>
              <w:ind w:left="284" w:hanging="284"/>
              <w:rPr>
                <w:u w:val="single"/>
                <w:lang w:val="nl-NL"/>
              </w:rPr>
            </w:pPr>
            <w:r w:rsidRPr="00FA5535">
              <w:rPr>
                <w:u w:val="single"/>
              </w:rPr>
              <w:t>Mapping</w:t>
            </w:r>
            <w:r w:rsidRPr="00FA5535">
              <w:rPr>
                <w:u w:val="single"/>
                <w:lang w:val="nl-NL"/>
              </w:rPr>
              <w:t>:</w:t>
            </w:r>
          </w:p>
          <w:p w:rsidR="0045268B" w:rsidRPr="00FA5535" w:rsidRDefault="0045268B" w:rsidP="00FA5535">
            <w:pPr>
              <w:pStyle w:val="streepje"/>
              <w:numPr>
                <w:ilvl w:val="0"/>
                <w:numId w:val="0"/>
              </w:numPr>
              <w:spacing w:line="240" w:lineRule="auto"/>
              <w:rPr>
                <w:sz w:val="16"/>
                <w:szCs w:val="16"/>
              </w:rPr>
            </w:pPr>
            <w:r w:rsidRPr="00FA5535">
              <w:rPr>
                <w:sz w:val="16"/>
                <w:szCs w:val="16"/>
              </w:rPr>
              <w:t>//IMKAD_Persoon/IMKAD_PostlocatiePersoon/label/afdeling</w:t>
            </w:r>
          </w:p>
          <w:p w:rsidR="00C83353" w:rsidRPr="00FA5535" w:rsidRDefault="00C83353" w:rsidP="00FA5535">
            <w:pPr>
              <w:pStyle w:val="streepje"/>
              <w:numPr>
                <w:ilvl w:val="0"/>
                <w:numId w:val="0"/>
              </w:numPr>
              <w:spacing w:line="240" w:lineRule="auto"/>
              <w:rPr>
                <w:sz w:val="16"/>
                <w:szCs w:val="16"/>
                <w:lang w:val="nl-NL"/>
              </w:rPr>
            </w:pPr>
          </w:p>
          <w:p w:rsidR="0045268B" w:rsidRPr="00FA5535" w:rsidRDefault="0045268B" w:rsidP="00FA5535">
            <w:pPr>
              <w:pStyle w:val="streepje"/>
              <w:numPr>
                <w:ilvl w:val="0"/>
                <w:numId w:val="0"/>
              </w:numPr>
              <w:rPr>
                <w:u w:val="single"/>
                <w:lang w:val="nl-NL"/>
              </w:rPr>
            </w:pPr>
            <w:r w:rsidRPr="00FA5535">
              <w:rPr>
                <w:u w:val="single"/>
                <w:lang w:val="nl-NL"/>
              </w:rPr>
              <w:t>Mapping binnenlandsadres:</w:t>
            </w:r>
          </w:p>
          <w:p w:rsidR="0045268B" w:rsidRPr="00FA5535" w:rsidRDefault="0045268B" w:rsidP="00FA5535">
            <w:pPr>
              <w:pStyle w:val="streepje"/>
              <w:numPr>
                <w:ilvl w:val="0"/>
                <w:numId w:val="0"/>
              </w:numPr>
              <w:spacing w:line="240" w:lineRule="auto"/>
              <w:rPr>
                <w:sz w:val="16"/>
                <w:szCs w:val="16"/>
                <w:lang w:val="nl-NL"/>
              </w:rPr>
            </w:pPr>
            <w:r w:rsidRPr="00FA5535">
              <w:rPr>
                <w:sz w:val="16"/>
                <w:szCs w:val="16"/>
                <w:lang w:val="nl-NL"/>
              </w:rPr>
              <w:t>//IMKAD_Persoon/IMKAD_PostlocatiePersoon/adres/binnenlandsAdres/</w:t>
            </w:r>
          </w:p>
          <w:p w:rsidR="0045268B" w:rsidRPr="00FA5535" w:rsidRDefault="0045268B" w:rsidP="00FA5535">
            <w:pPr>
              <w:spacing w:line="240" w:lineRule="auto"/>
              <w:ind w:left="227"/>
              <w:rPr>
                <w:sz w:val="16"/>
                <w:szCs w:val="16"/>
              </w:rPr>
            </w:pPr>
            <w:r w:rsidRPr="00FA5535">
              <w:rPr>
                <w:sz w:val="16"/>
                <w:szCs w:val="16"/>
              </w:rPr>
              <w:tab/>
              <w:t>./BAG_NummerAanduiding/postcode</w:t>
            </w:r>
          </w:p>
          <w:p w:rsidR="0045268B" w:rsidRPr="00FA5535" w:rsidRDefault="0045268B" w:rsidP="00FA5535">
            <w:pPr>
              <w:spacing w:line="240" w:lineRule="auto"/>
              <w:ind w:left="227"/>
              <w:rPr>
                <w:sz w:val="16"/>
                <w:szCs w:val="16"/>
              </w:rPr>
            </w:pPr>
            <w:r w:rsidRPr="00FA5535">
              <w:rPr>
                <w:sz w:val="16"/>
                <w:szCs w:val="16"/>
              </w:rPr>
              <w:tab/>
              <w:t>./BAG_Woonplaats/woonplaatsnaam</w:t>
            </w:r>
          </w:p>
          <w:p w:rsidR="0045268B" w:rsidRPr="00FA5535" w:rsidRDefault="0045268B" w:rsidP="00FA5535">
            <w:pPr>
              <w:spacing w:line="240" w:lineRule="auto"/>
              <w:ind w:left="227"/>
              <w:rPr>
                <w:sz w:val="16"/>
                <w:szCs w:val="16"/>
              </w:rPr>
            </w:pPr>
            <w:r w:rsidRPr="00FA5535">
              <w:rPr>
                <w:sz w:val="16"/>
                <w:szCs w:val="16"/>
              </w:rPr>
              <w:tab/>
              <w:t>./BAG_OpenbareRuimte/openbareRuimteNaam</w:t>
            </w:r>
          </w:p>
          <w:p w:rsidR="0045268B" w:rsidRPr="00FA5535" w:rsidRDefault="0045268B" w:rsidP="00FA5535">
            <w:pPr>
              <w:spacing w:line="240" w:lineRule="auto"/>
              <w:ind w:left="227"/>
              <w:rPr>
                <w:sz w:val="16"/>
                <w:szCs w:val="16"/>
              </w:rPr>
            </w:pPr>
            <w:r w:rsidRPr="00FA5535">
              <w:rPr>
                <w:sz w:val="16"/>
                <w:szCs w:val="16"/>
              </w:rPr>
              <w:tab/>
              <w:t>./BAG_NummerAanduiding/huisnummer</w:t>
            </w:r>
          </w:p>
          <w:p w:rsidR="0045268B" w:rsidRPr="00FA5535" w:rsidRDefault="0045268B" w:rsidP="00FA5535">
            <w:pPr>
              <w:spacing w:line="240" w:lineRule="auto"/>
              <w:ind w:left="227"/>
              <w:rPr>
                <w:sz w:val="16"/>
                <w:szCs w:val="16"/>
              </w:rPr>
            </w:pPr>
            <w:r w:rsidRPr="00FA5535">
              <w:rPr>
                <w:sz w:val="16"/>
                <w:szCs w:val="16"/>
              </w:rPr>
              <w:lastRenderedPageBreak/>
              <w:tab/>
              <w:t>./BAG_NummerAanduiding/huisletter</w:t>
            </w:r>
          </w:p>
          <w:p w:rsidR="0045268B" w:rsidRPr="00FA5535" w:rsidRDefault="00C83353" w:rsidP="00FA5535">
            <w:pPr>
              <w:pStyle w:val="streepje"/>
              <w:numPr>
                <w:ilvl w:val="0"/>
                <w:numId w:val="0"/>
              </w:numPr>
              <w:spacing w:line="240" w:lineRule="auto"/>
              <w:ind w:left="227"/>
              <w:rPr>
                <w:u w:val="single"/>
                <w:lang w:val="nl-NL"/>
              </w:rPr>
            </w:pPr>
            <w:r w:rsidRPr="00FA5535">
              <w:rPr>
                <w:sz w:val="16"/>
                <w:szCs w:val="16"/>
              </w:rPr>
              <w:tab/>
            </w:r>
            <w:r w:rsidR="0045268B" w:rsidRPr="00FA5535">
              <w:rPr>
                <w:sz w:val="16"/>
                <w:szCs w:val="16"/>
              </w:rPr>
              <w:tab/>
              <w:t>./BAG_NummerAanduiding/huisnummertoevoeging</w:t>
            </w:r>
            <w:r w:rsidR="0045268B" w:rsidRPr="00FA5535">
              <w:rPr>
                <w:u w:val="single"/>
                <w:lang w:val="nl-NL"/>
              </w:rPr>
              <w:t xml:space="preserve"> </w:t>
            </w:r>
          </w:p>
          <w:p w:rsidR="0045268B" w:rsidRPr="00FA5535" w:rsidRDefault="0045268B" w:rsidP="00FA5535">
            <w:pPr>
              <w:pStyle w:val="streepje"/>
              <w:numPr>
                <w:ilvl w:val="0"/>
                <w:numId w:val="0"/>
              </w:numPr>
              <w:rPr>
                <w:u w:val="single"/>
                <w:lang w:val="nl-NL"/>
              </w:rPr>
            </w:pPr>
            <w:r w:rsidRPr="00FA5535">
              <w:rPr>
                <w:u w:val="single"/>
                <w:lang w:val="nl-NL"/>
              </w:rPr>
              <w:t>Mapping buitenlandsadres:</w:t>
            </w:r>
          </w:p>
          <w:p w:rsidR="00914053" w:rsidRDefault="0045268B" w:rsidP="00FA5535">
            <w:pPr>
              <w:pStyle w:val="streepje"/>
              <w:numPr>
                <w:ilvl w:val="0"/>
                <w:numId w:val="0"/>
              </w:numPr>
              <w:spacing w:line="240" w:lineRule="auto"/>
              <w:rPr>
                <w:sz w:val="16"/>
                <w:lang w:val="nl-NL"/>
              </w:rPr>
            </w:pPr>
            <w:r w:rsidRPr="00FA5535">
              <w:rPr>
                <w:sz w:val="16"/>
                <w:szCs w:val="16"/>
                <w:lang w:val="nl-NL"/>
              </w:rPr>
              <w:t>//IMKAD_Persoon/IMKAD_PostlocatiePersoon/</w:t>
            </w:r>
            <w:r w:rsidRPr="00FA5535">
              <w:rPr>
                <w:sz w:val="16"/>
                <w:lang w:val="nl-NL"/>
              </w:rPr>
              <w:t>adres/buitenlandsAdres/</w:t>
            </w:r>
          </w:p>
          <w:p w:rsidR="0045268B" w:rsidRPr="00FA5535" w:rsidRDefault="00914053" w:rsidP="00FA5535">
            <w:pPr>
              <w:pStyle w:val="streepje"/>
              <w:numPr>
                <w:ilvl w:val="0"/>
                <w:numId w:val="0"/>
              </w:numPr>
              <w:spacing w:line="240" w:lineRule="auto"/>
              <w:rPr>
                <w:sz w:val="16"/>
                <w:szCs w:val="16"/>
                <w:lang w:val="nl-NL"/>
              </w:rPr>
            </w:pPr>
            <w:r>
              <w:rPr>
                <w:sz w:val="16"/>
                <w:lang w:val="nl-NL"/>
              </w:rPr>
              <w:tab/>
            </w:r>
            <w:r>
              <w:rPr>
                <w:sz w:val="16"/>
                <w:lang w:val="nl-NL"/>
              </w:rPr>
              <w:tab/>
            </w:r>
            <w:r>
              <w:rPr>
                <w:sz w:val="16"/>
                <w:lang w:val="nl-NL"/>
              </w:rPr>
              <w:tab/>
              <w:t>./</w:t>
            </w:r>
            <w:r w:rsidR="0045268B" w:rsidRPr="00FA5535">
              <w:rPr>
                <w:sz w:val="16"/>
                <w:lang w:val="nl-NL"/>
              </w:rPr>
              <w:t>woonplaats</w:t>
            </w:r>
          </w:p>
          <w:p w:rsidR="0045268B" w:rsidRPr="007F1D70" w:rsidRDefault="0045268B" w:rsidP="00FA5535">
            <w:pPr>
              <w:spacing w:line="240" w:lineRule="auto"/>
              <w:ind w:left="227"/>
              <w:rPr>
                <w:sz w:val="16"/>
              </w:rPr>
            </w:pPr>
            <w:r w:rsidRPr="00FA5535">
              <w:rPr>
                <w:sz w:val="16"/>
              </w:rPr>
              <w:tab/>
            </w:r>
            <w:r w:rsidRPr="007F1D70">
              <w:rPr>
                <w:sz w:val="16"/>
              </w:rPr>
              <w:t>./adres</w:t>
            </w:r>
            <w:r w:rsidRPr="007F1D70" w:rsidDel="002D33F8">
              <w:rPr>
                <w:sz w:val="16"/>
              </w:rPr>
              <w:t xml:space="preserve"> </w:t>
            </w:r>
          </w:p>
          <w:p w:rsidR="0045268B" w:rsidRPr="007F1D70" w:rsidRDefault="0045268B" w:rsidP="00FA5535">
            <w:pPr>
              <w:spacing w:line="240" w:lineRule="auto"/>
              <w:ind w:left="227"/>
              <w:rPr>
                <w:sz w:val="16"/>
              </w:rPr>
            </w:pPr>
            <w:r w:rsidRPr="007F1D70">
              <w:rPr>
                <w:sz w:val="16"/>
              </w:rPr>
              <w:tab/>
              <w:t>./regio</w:t>
            </w:r>
          </w:p>
          <w:p w:rsidR="0045268B" w:rsidRPr="007F1D70" w:rsidRDefault="0045268B" w:rsidP="00FA5535">
            <w:pPr>
              <w:spacing w:line="240" w:lineRule="auto"/>
              <w:ind w:left="227"/>
              <w:rPr>
                <w:sz w:val="16"/>
              </w:rPr>
            </w:pPr>
            <w:r w:rsidRPr="007F1D70">
              <w:rPr>
                <w:sz w:val="16"/>
              </w:rPr>
              <w:tab/>
              <w:t>./land</w:t>
            </w:r>
          </w:p>
          <w:p w:rsidR="0045268B" w:rsidRPr="007F1D70" w:rsidRDefault="0045268B" w:rsidP="00FA5535">
            <w:pPr>
              <w:spacing w:before="72"/>
              <w:rPr>
                <w:sz w:val="16"/>
              </w:rPr>
            </w:pPr>
            <w:r w:rsidRPr="007F1D70">
              <w:rPr>
                <w:u w:val="single"/>
              </w:rPr>
              <w:t>Mapping postbusadres:</w:t>
            </w:r>
          </w:p>
          <w:p w:rsidR="0045268B" w:rsidRPr="00FA5535" w:rsidRDefault="0045268B" w:rsidP="00FA5535">
            <w:pPr>
              <w:pStyle w:val="streepje"/>
              <w:numPr>
                <w:ilvl w:val="0"/>
                <w:numId w:val="0"/>
              </w:numPr>
              <w:spacing w:line="240" w:lineRule="auto"/>
              <w:rPr>
                <w:sz w:val="16"/>
                <w:szCs w:val="16"/>
                <w:lang w:val="nl-NL"/>
              </w:rPr>
            </w:pPr>
            <w:r w:rsidRPr="00FA5535">
              <w:rPr>
                <w:sz w:val="16"/>
                <w:szCs w:val="16"/>
                <w:lang w:val="nl-NL"/>
              </w:rPr>
              <w:t>//IMKAD_Persoon/IMKAD_PostlocatiePersoon/adres/ Imkad_AdreskeuzePI/postbusAdres/</w:t>
            </w:r>
          </w:p>
          <w:p w:rsidR="0045268B" w:rsidRPr="00FA5535" w:rsidRDefault="0045268B" w:rsidP="00FA5535">
            <w:pPr>
              <w:spacing w:line="240" w:lineRule="auto"/>
              <w:ind w:left="227"/>
              <w:rPr>
                <w:sz w:val="16"/>
                <w:szCs w:val="16"/>
              </w:rPr>
            </w:pPr>
            <w:r w:rsidRPr="00FA5535">
              <w:rPr>
                <w:sz w:val="16"/>
                <w:szCs w:val="16"/>
              </w:rPr>
              <w:tab/>
              <w:t>./postbusnummer</w:t>
            </w:r>
          </w:p>
          <w:p w:rsidR="0045268B" w:rsidRPr="00FA5535" w:rsidRDefault="0045268B" w:rsidP="00FA5535">
            <w:pPr>
              <w:spacing w:line="240" w:lineRule="auto"/>
              <w:ind w:left="227"/>
              <w:rPr>
                <w:sz w:val="16"/>
                <w:szCs w:val="16"/>
              </w:rPr>
            </w:pPr>
            <w:r w:rsidRPr="00FA5535">
              <w:rPr>
                <w:sz w:val="16"/>
              </w:rPr>
              <w:tab/>
              <w:t>./</w:t>
            </w:r>
            <w:r w:rsidRPr="00FA5535">
              <w:rPr>
                <w:sz w:val="16"/>
                <w:szCs w:val="16"/>
              </w:rPr>
              <w:t>postcode</w:t>
            </w:r>
          </w:p>
          <w:p w:rsidR="0045268B" w:rsidRPr="0045268B" w:rsidRDefault="0045268B" w:rsidP="00FA5535">
            <w:pPr>
              <w:spacing w:line="240" w:lineRule="auto"/>
              <w:ind w:left="227"/>
            </w:pPr>
            <w:r w:rsidRPr="00FA5535">
              <w:rPr>
                <w:sz w:val="16"/>
                <w:szCs w:val="16"/>
              </w:rPr>
              <w:tab/>
              <w:t>./woonplaatsnaam</w:t>
            </w:r>
          </w:p>
        </w:tc>
      </w:tr>
      <w:tr w:rsidR="005C34D5" w:rsidRPr="00FA5535" w:rsidTr="0083672A">
        <w:trPr>
          <w:gridAfter w:val="1"/>
          <w:wAfter w:w="6" w:type="dxa"/>
        </w:trPr>
        <w:tc>
          <w:tcPr>
            <w:tcW w:w="6254" w:type="dxa"/>
            <w:shd w:val="clear" w:color="auto" w:fill="auto"/>
          </w:tcPr>
          <w:p w:rsidR="005C34D5" w:rsidRPr="00FA5535" w:rsidRDefault="005C34D5" w:rsidP="00FA5535">
            <w:pPr>
              <w:tabs>
                <w:tab w:val="left" w:pos="-1440"/>
                <w:tab w:val="left" w:pos="-720"/>
              </w:tabs>
              <w:suppressAutoHyphens/>
              <w:rPr>
                <w:rFonts w:cs="Arial"/>
                <w:color w:val="800080"/>
                <w:szCs w:val="18"/>
              </w:rPr>
            </w:pPr>
            <w:r w:rsidRPr="00FA5535">
              <w:rPr>
                <w:rFonts w:cs="Arial"/>
                <w:szCs w:val="18"/>
              </w:rPr>
              <w:lastRenderedPageBreak/>
              <w:fldChar w:fldCharType="begin"/>
            </w:r>
            <w:r w:rsidRPr="00FA5535">
              <w:rPr>
                <w:rFonts w:cs="Arial"/>
                <w:szCs w:val="18"/>
              </w:rPr>
              <w:instrText xml:space="preserve">MacroButton Nomacro </w:instrText>
            </w:r>
            <w:r w:rsidRPr="00FA5535">
              <w:rPr>
                <w:rFonts w:cs="Arial"/>
                <w:szCs w:val="18"/>
                <w:effect w:val="none"/>
              </w:rPr>
              <w:instrText>§</w:instrText>
            </w:r>
            <w:r w:rsidRPr="00FA5535">
              <w:rPr>
                <w:rFonts w:cs="Arial"/>
                <w:szCs w:val="18"/>
              </w:rPr>
              <w:fldChar w:fldCharType="end"/>
            </w:r>
            <w:r w:rsidRPr="00FA5535">
              <w:rPr>
                <w:rFonts w:cs="Arial"/>
                <w:color w:val="800080"/>
                <w:szCs w:val="18"/>
              </w:rPr>
              <w:t>, in faillissement</w:t>
            </w:r>
            <w:r w:rsidRPr="00FA5535">
              <w:rPr>
                <w:rFonts w:cs="Arial"/>
                <w:szCs w:val="18"/>
              </w:rPr>
              <w:fldChar w:fldCharType="begin"/>
            </w:r>
            <w:r w:rsidRPr="00FA5535">
              <w:rPr>
                <w:rFonts w:cs="Arial"/>
                <w:szCs w:val="18"/>
              </w:rPr>
              <w:instrText xml:space="preserve">MacroButton Nomacro </w:instrText>
            </w:r>
            <w:r w:rsidRPr="00FA5535">
              <w:rPr>
                <w:rFonts w:cs="Arial"/>
                <w:szCs w:val="18"/>
                <w:effect w:val="none"/>
              </w:rPr>
              <w:instrText>§</w:instrText>
            </w:r>
            <w:r w:rsidRPr="00FA5535">
              <w:rPr>
                <w:rFonts w:cs="Arial"/>
                <w:szCs w:val="18"/>
              </w:rPr>
              <w:fldChar w:fldCharType="end"/>
            </w:r>
          </w:p>
        </w:tc>
        <w:tc>
          <w:tcPr>
            <w:tcW w:w="7888" w:type="dxa"/>
            <w:shd w:val="clear" w:color="auto" w:fill="auto"/>
          </w:tcPr>
          <w:p w:rsidR="005C34D5" w:rsidRPr="00FA5535" w:rsidRDefault="005F242A" w:rsidP="00FA5535">
            <w:pPr>
              <w:pStyle w:val="streepje"/>
              <w:numPr>
                <w:ilvl w:val="0"/>
                <w:numId w:val="0"/>
              </w:numPr>
              <w:rPr>
                <w:szCs w:val="18"/>
              </w:rPr>
            </w:pPr>
            <w:r w:rsidRPr="00FA5535">
              <w:rPr>
                <w:szCs w:val="18"/>
              </w:rPr>
              <w:t xml:space="preserve">Optionele gebruikerskeuze, wanneer </w:t>
            </w:r>
            <w:r w:rsidRPr="00763CAD">
              <w:rPr>
                <w:color w:val="800080"/>
                <w:szCs w:val="18"/>
              </w:rPr>
              <w:t>in faillissem</w:t>
            </w:r>
            <w:r w:rsidRPr="00FA5535">
              <w:rPr>
                <w:color w:val="800080"/>
                <w:szCs w:val="18"/>
              </w:rPr>
              <w:t>e</w:t>
            </w:r>
            <w:r w:rsidRPr="00763CAD">
              <w:rPr>
                <w:color w:val="800080"/>
                <w:szCs w:val="18"/>
              </w:rPr>
              <w:t>nt</w:t>
            </w:r>
            <w:r w:rsidRPr="00FA5535">
              <w:rPr>
                <w:szCs w:val="18"/>
              </w:rPr>
              <w:t xml:space="preserve"> wordt getoond dan wordt deze tekst voorafgegaan door een komma ‘</w:t>
            </w:r>
            <w:r w:rsidRPr="00763CAD">
              <w:rPr>
                <w:color w:val="800080"/>
                <w:szCs w:val="18"/>
              </w:rPr>
              <w:t>,</w:t>
            </w:r>
            <w:r w:rsidRPr="00FA5535">
              <w:rPr>
                <w:szCs w:val="18"/>
              </w:rPr>
              <w:t xml:space="preserve"> ‘. </w:t>
            </w:r>
          </w:p>
          <w:p w:rsidR="005F242A" w:rsidRPr="00FA5535" w:rsidRDefault="005F242A" w:rsidP="00FA5535">
            <w:pPr>
              <w:pStyle w:val="streepje"/>
              <w:numPr>
                <w:ilvl w:val="0"/>
                <w:numId w:val="0"/>
              </w:numPr>
              <w:rPr>
                <w:szCs w:val="18"/>
              </w:rPr>
            </w:pPr>
          </w:p>
          <w:p w:rsidR="005F242A" w:rsidRPr="00FA5535" w:rsidRDefault="005F242A" w:rsidP="00FA5535">
            <w:pPr>
              <w:pStyle w:val="streepje"/>
              <w:numPr>
                <w:ilvl w:val="0"/>
                <w:numId w:val="0"/>
              </w:numPr>
              <w:rPr>
                <w:u w:val="single"/>
              </w:rPr>
            </w:pPr>
            <w:r w:rsidRPr="00FA5535">
              <w:rPr>
                <w:u w:val="single"/>
              </w:rPr>
              <w:t>Mapping faillissement:</w:t>
            </w:r>
          </w:p>
          <w:p w:rsidR="005F242A" w:rsidRPr="00FA5535" w:rsidRDefault="005F242A" w:rsidP="00FA5535">
            <w:pPr>
              <w:pStyle w:val="streepje"/>
              <w:numPr>
                <w:ilvl w:val="0"/>
                <w:numId w:val="0"/>
              </w:numPr>
              <w:spacing w:line="240" w:lineRule="auto"/>
              <w:rPr>
                <w:sz w:val="16"/>
                <w:szCs w:val="16"/>
                <w:lang w:val="nl-NL"/>
              </w:rPr>
            </w:pPr>
            <w:r w:rsidRPr="00FA5535">
              <w:rPr>
                <w:sz w:val="16"/>
                <w:szCs w:val="16"/>
              </w:rPr>
              <w:t>//IMKAD_</w:t>
            </w:r>
            <w:r w:rsidRPr="00763CAD">
              <w:rPr>
                <w:sz w:val="16"/>
                <w:szCs w:val="16"/>
                <w:lang w:val="nl-NL"/>
              </w:rPr>
              <w:t>Persoon</w:t>
            </w:r>
            <w:r w:rsidRPr="00FA5535">
              <w:rPr>
                <w:sz w:val="16"/>
                <w:szCs w:val="16"/>
              </w:rPr>
              <w:t>/tia_</w:t>
            </w:r>
            <w:r w:rsidRPr="00FA5535">
              <w:rPr>
                <w:sz w:val="16"/>
                <w:szCs w:val="16"/>
                <w:lang w:val="nl-NL"/>
              </w:rPr>
              <w:t>TekstKeuze</w:t>
            </w:r>
          </w:p>
          <w:p w:rsidR="005F242A" w:rsidRPr="00FA5535" w:rsidRDefault="005F242A" w:rsidP="00FA5535">
            <w:pPr>
              <w:spacing w:line="240" w:lineRule="auto"/>
              <w:rPr>
                <w:sz w:val="16"/>
                <w:szCs w:val="16"/>
              </w:rPr>
            </w:pPr>
            <w:r w:rsidRPr="00FA5535">
              <w:rPr>
                <w:sz w:val="16"/>
                <w:szCs w:val="16"/>
              </w:rPr>
              <w:tab/>
              <w:t>./tagNaam (k_Faillissement)</w:t>
            </w:r>
          </w:p>
          <w:p w:rsidR="005F242A" w:rsidRPr="000437B6" w:rsidRDefault="005F242A" w:rsidP="00FA5535">
            <w:pPr>
              <w:snapToGrid w:val="0"/>
              <w:spacing w:line="240" w:lineRule="auto"/>
              <w:rPr>
                <w:sz w:val="16"/>
                <w:szCs w:val="16"/>
              </w:rPr>
            </w:pPr>
            <w:r w:rsidRPr="00763CAD">
              <w:rPr>
                <w:sz w:val="16"/>
                <w:szCs w:val="16"/>
              </w:rPr>
              <w:tab/>
              <w:t>./tekst (in faillissement)</w:t>
            </w:r>
          </w:p>
        </w:tc>
      </w:tr>
    </w:tbl>
    <w:p w:rsidR="00E7249E" w:rsidRDefault="00E7249E"/>
    <w:p w:rsidR="00E07106" w:rsidRPr="006B6EB9" w:rsidRDefault="00E07106" w:rsidP="00E07106">
      <w:pPr>
        <w:pStyle w:val="Kop2"/>
        <w:pageBreakBefore/>
      </w:pPr>
      <w:bookmarkStart w:id="66" w:name="_Ref320188556"/>
      <w:bookmarkStart w:id="67" w:name="_Ref320257015"/>
      <w:bookmarkStart w:id="68" w:name="_Toc452628338"/>
      <w:r w:rsidRPr="006B6EB9">
        <w:lastRenderedPageBreak/>
        <w:t>Gevolmachtigde</w:t>
      </w:r>
      <w:r w:rsidR="002B07DC" w:rsidRPr="006B6EB9">
        <w:t xml:space="preserve"> Rechthebbenden</w:t>
      </w:r>
      <w:bookmarkEnd w:id="67"/>
      <w:bookmarkEnd w:id="68"/>
    </w:p>
    <w:tbl>
      <w:tblPr>
        <w:tblW w:w="5674"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227"/>
        <w:gridCol w:w="7685"/>
      </w:tblGrid>
      <w:tr w:rsidR="00E07106" w:rsidRPr="000437B6" w:rsidTr="0083672A">
        <w:tc>
          <w:tcPr>
            <w:tcW w:w="2238" w:type="pct"/>
            <w:shd w:val="clear" w:color="auto" w:fill="auto"/>
          </w:tcPr>
          <w:p w:rsidR="00E07106" w:rsidRPr="0032370A" w:rsidRDefault="00197764" w:rsidP="004B1AD4">
            <w:pPr>
              <w:rPr>
                <w:color w:val="800080"/>
                <w:szCs w:val="18"/>
              </w:rPr>
            </w:pPr>
            <w:r w:rsidRPr="0032370A">
              <w:rPr>
                <w:rFonts w:cs="Arial"/>
                <w:color w:val="800080"/>
                <w:szCs w:val="18"/>
                <w:highlight w:val="darkYellow"/>
              </w:rPr>
              <w:t>KEUZEBLOK GEVOLMACHTIGDE</w:t>
            </w:r>
            <w:r w:rsidR="00E07106" w:rsidRPr="0032370A">
              <w:rPr>
                <w:rFonts w:cs="Arial"/>
                <w:color w:val="800080"/>
                <w:szCs w:val="18"/>
              </w:rPr>
              <w:t>:</w:t>
            </w:r>
          </w:p>
        </w:tc>
        <w:tc>
          <w:tcPr>
            <w:tcW w:w="2762" w:type="pct"/>
            <w:shd w:val="clear" w:color="auto" w:fill="auto"/>
          </w:tcPr>
          <w:p w:rsidR="00E07106" w:rsidRPr="00FA5535" w:rsidRDefault="000B0E54" w:rsidP="004B1AD4">
            <w:pPr>
              <w:rPr>
                <w:i/>
              </w:rPr>
            </w:pPr>
            <w:r w:rsidRPr="006B6EB9">
              <w:t xml:space="preserve">Optioneel </w:t>
            </w:r>
            <w:r w:rsidR="00E07106" w:rsidRPr="006B6EB9">
              <w:t xml:space="preserve">tekstblok. Er </w:t>
            </w:r>
            <w:r w:rsidR="00806394">
              <w:t>kan</w:t>
            </w:r>
            <w:r w:rsidR="00E07106" w:rsidRPr="006B6EB9">
              <w:t xml:space="preserve"> één gevolmachtigde vermeld</w:t>
            </w:r>
            <w:r w:rsidR="00C366B7" w:rsidRPr="006B6EB9">
              <w:t xml:space="preserve"> </w:t>
            </w:r>
            <w:r w:rsidR="00806394">
              <w:t xml:space="preserve">worden </w:t>
            </w:r>
            <w:r w:rsidR="00E07106" w:rsidRPr="006B6EB9">
              <w:t xml:space="preserve">die optreedt voor </w:t>
            </w:r>
            <w:r w:rsidR="00806394">
              <w:t>de</w:t>
            </w:r>
            <w:r w:rsidR="00E07106" w:rsidRPr="006B6EB9">
              <w:t xml:space="preserve"> rechthebbenden.</w:t>
            </w:r>
            <w:r w:rsidR="00304735" w:rsidRPr="006B6EB9">
              <w:t xml:space="preserve"> </w:t>
            </w:r>
            <w:r w:rsidR="0000748B">
              <w:t xml:space="preserve">Heeft de rechthebbende partij geen gevolmachtigde dan moet er een gevolmachtigde zijn die voor zowel de volmachtgevers als rechthebbenden optreedt., zie par. </w:t>
            </w:r>
            <w:r w:rsidR="0000748B">
              <w:fldChar w:fldCharType="begin"/>
            </w:r>
            <w:r w:rsidR="0000748B">
              <w:instrText xml:space="preserve"> REF _Ref428784795 \r \h </w:instrText>
            </w:r>
            <w:r w:rsidR="003165E0">
              <w:instrText xml:space="preserve"> \* MERGEFORMAT </w:instrText>
            </w:r>
            <w:r w:rsidR="0000748B">
              <w:fldChar w:fldCharType="separate"/>
            </w:r>
            <w:r w:rsidR="00C4489B">
              <w:t>2.3</w:t>
            </w:r>
            <w:r w:rsidR="0000748B">
              <w:fldChar w:fldCharType="end"/>
            </w:r>
            <w:r w:rsidR="0000748B">
              <w:t>.</w:t>
            </w:r>
          </w:p>
          <w:p w:rsidR="00E07106" w:rsidRPr="00FA5535" w:rsidRDefault="00E07106" w:rsidP="00FA5535">
            <w:pPr>
              <w:autoSpaceDE w:val="0"/>
              <w:autoSpaceDN w:val="0"/>
              <w:adjustRightInd w:val="0"/>
              <w:rPr>
                <w:rFonts w:cs="Arial"/>
                <w:snapToGrid/>
                <w:szCs w:val="18"/>
              </w:rPr>
            </w:pPr>
          </w:p>
          <w:p w:rsidR="00E07106" w:rsidRPr="00763CAD" w:rsidRDefault="00E07106" w:rsidP="00FA5535">
            <w:pPr>
              <w:spacing w:line="240" w:lineRule="auto"/>
              <w:rPr>
                <w:u w:val="single"/>
              </w:rPr>
            </w:pPr>
            <w:r w:rsidRPr="00FA5535">
              <w:rPr>
                <w:u w:val="single"/>
              </w:rPr>
              <w:t>Mapping</w:t>
            </w:r>
            <w:r w:rsidR="0000748B" w:rsidRPr="00FA5535">
              <w:rPr>
                <w:u w:val="single"/>
              </w:rPr>
              <w:t xml:space="preserve"> gevolmachtigde rechthebbenden</w:t>
            </w:r>
            <w:r w:rsidRPr="00763CAD">
              <w:rPr>
                <w:u w:val="single"/>
              </w:rPr>
              <w:t>:</w:t>
            </w:r>
          </w:p>
          <w:p w:rsidR="00E07106" w:rsidRPr="000437B6" w:rsidRDefault="00E07106" w:rsidP="00FA5535">
            <w:pPr>
              <w:spacing w:line="240" w:lineRule="auto"/>
              <w:rPr>
                <w:sz w:val="16"/>
                <w:szCs w:val="16"/>
              </w:rPr>
            </w:pPr>
            <w:r w:rsidRPr="000437B6">
              <w:rPr>
                <w:sz w:val="16"/>
                <w:szCs w:val="16"/>
              </w:rPr>
              <w:t>//IMKAD_AangebodenStuk/Partij</w:t>
            </w:r>
            <w:r w:rsidR="00AB57A3" w:rsidRPr="000437B6">
              <w:rPr>
                <w:sz w:val="16"/>
                <w:szCs w:val="16"/>
              </w:rPr>
              <w:t>[rechthebbende</w:t>
            </w:r>
            <w:r w:rsidR="005C54C2" w:rsidRPr="00FA5535">
              <w:rPr>
                <w:sz w:val="16"/>
                <w:szCs w:val="16"/>
              </w:rPr>
              <w:t>(</w:t>
            </w:r>
            <w:r w:rsidR="00AB57A3" w:rsidRPr="00763CAD">
              <w:rPr>
                <w:sz w:val="16"/>
                <w:szCs w:val="16"/>
              </w:rPr>
              <w:t>n</w:t>
            </w:r>
            <w:r w:rsidR="005C54C2" w:rsidRPr="00FA5535">
              <w:rPr>
                <w:sz w:val="16"/>
                <w:szCs w:val="16"/>
              </w:rPr>
              <w:t>)</w:t>
            </w:r>
            <w:r w:rsidR="00AB57A3" w:rsidRPr="00763CAD">
              <w:rPr>
                <w:sz w:val="16"/>
                <w:szCs w:val="16"/>
              </w:rPr>
              <w:t>]</w:t>
            </w:r>
            <w:r w:rsidRPr="000437B6">
              <w:rPr>
                <w:sz w:val="16"/>
                <w:szCs w:val="16"/>
              </w:rPr>
              <w:t>/Gevolmachtigde</w:t>
            </w:r>
          </w:p>
          <w:p w:rsidR="00E07106" w:rsidRPr="000437B6" w:rsidRDefault="00E07106" w:rsidP="00FA5535">
            <w:pPr>
              <w:autoSpaceDE w:val="0"/>
              <w:autoSpaceDN w:val="0"/>
              <w:adjustRightInd w:val="0"/>
              <w:spacing w:line="240" w:lineRule="auto"/>
              <w:rPr>
                <w:rFonts w:cs="Arial"/>
                <w:snapToGrid/>
                <w:szCs w:val="18"/>
              </w:rPr>
            </w:pPr>
            <w:r w:rsidRPr="000437B6">
              <w:rPr>
                <w:sz w:val="16"/>
                <w:szCs w:val="16"/>
                <w:lang w:val="nl"/>
              </w:rPr>
              <w:t>De overige mapping is opgenomen in het genoemde tekstblok.</w:t>
            </w:r>
          </w:p>
        </w:tc>
      </w:tr>
    </w:tbl>
    <w:p w:rsidR="007D6999" w:rsidRPr="00D10E89" w:rsidRDefault="007D6999" w:rsidP="00E07106">
      <w:pPr>
        <w:pStyle w:val="Kop2"/>
      </w:pPr>
      <w:bookmarkStart w:id="69" w:name="_Ref320257086"/>
      <w:bookmarkStart w:id="70" w:name="_Toc452628339"/>
      <w:r w:rsidRPr="00D10E89">
        <w:t>Rechthebbenden</w:t>
      </w:r>
      <w:bookmarkEnd w:id="66"/>
      <w:bookmarkEnd w:id="69"/>
      <w:bookmarkEnd w:id="70"/>
    </w:p>
    <w:p w:rsidR="004137CC" w:rsidRDefault="00D10E89" w:rsidP="00BE566A">
      <w:pPr>
        <w:rPr>
          <w:lang w:val="nl"/>
        </w:rPr>
      </w:pPr>
      <w:r>
        <w:rPr>
          <w:lang w:val="nl"/>
        </w:rPr>
        <w:t xml:space="preserve">De rechthebbende partij is verplicht bij de doorhaling hypotheek soort ‘afstand hypotheekrecht‘. Bij de doorhaling hypotheek soorten ‘opzegging hypotheekrecht‘ en ‘vervallenverklaring‘ mag deze partij niet aanwezig zijn. </w:t>
      </w:r>
      <w:r w:rsidR="004137CC">
        <w:t xml:space="preserve">Er is altijd minimaal </w:t>
      </w:r>
      <w:r w:rsidR="00806394">
        <w:t>één</w:t>
      </w:r>
      <w:r w:rsidR="004137CC">
        <w:t xml:space="preserve"> persoon binnen de </w:t>
      </w:r>
      <w:r w:rsidR="005D01C5">
        <w:t>rechthebbende</w:t>
      </w:r>
      <w:r w:rsidR="004137CC">
        <w:t xml:space="preserve"> partij</w:t>
      </w:r>
      <w:r w:rsidR="005D01C5">
        <w:t>,</w:t>
      </w:r>
      <w:r w:rsidR="004137CC">
        <w:t xml:space="preserve"> er kunnen er meer zijn. Voor elke persoon binnen de </w:t>
      </w:r>
      <w:r w:rsidR="005D01C5">
        <w:t>rechthebbenden</w:t>
      </w:r>
      <w:r w:rsidR="004137CC">
        <w:t xml:space="preserve"> kan gekozen worden tussen een </w:t>
      </w:r>
      <w:r w:rsidR="00806394">
        <w:t>niet natuurlijk persoon</w:t>
      </w:r>
      <w:r w:rsidR="004137CC">
        <w:t xml:space="preserve"> (met eventueel gerelateerde </w:t>
      </w:r>
      <w:r w:rsidR="00806394">
        <w:t>niet natuurlijke personen</w:t>
      </w:r>
      <w:r w:rsidR="004137CC">
        <w:t>)</w:t>
      </w:r>
      <w:r w:rsidR="00EF60D3">
        <w:t xml:space="preserve"> en</w:t>
      </w:r>
      <w:r w:rsidR="004137CC">
        <w:t xml:space="preserve"> een natuurlijk persoon (met eventueel gerelateerde natuurlijke personen). Een </w:t>
      </w:r>
      <w:r w:rsidR="00806394">
        <w:t xml:space="preserve">verwijzing naar een </w:t>
      </w:r>
      <w:r w:rsidR="004137CC">
        <w:t xml:space="preserve">persoon kan bij meer doorhalingen getoond worden. </w:t>
      </w:r>
    </w:p>
    <w:p w:rsidR="007D6999" w:rsidRPr="00C83353" w:rsidRDefault="007D6999" w:rsidP="007D6999">
      <w:pPr>
        <w:rPr>
          <w:color w:val="C0C0C0"/>
          <w:lang w:val="nl"/>
        </w:rPr>
      </w:pPr>
    </w:p>
    <w:tbl>
      <w:tblPr>
        <w:tblW w:w="5669"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221"/>
        <w:gridCol w:w="7678"/>
      </w:tblGrid>
      <w:tr w:rsidR="0078103D" w:rsidRPr="005D01C5" w:rsidTr="0083672A">
        <w:tc>
          <w:tcPr>
            <w:tcW w:w="2238" w:type="pct"/>
            <w:shd w:val="clear" w:color="auto" w:fill="auto"/>
          </w:tcPr>
          <w:p w:rsidR="0078103D" w:rsidRPr="0032370A" w:rsidRDefault="005D01C5" w:rsidP="00AF6C56">
            <w:pPr>
              <w:rPr>
                <w:szCs w:val="18"/>
              </w:rPr>
            </w:pPr>
            <w:r w:rsidRPr="0032370A">
              <w:rPr>
                <w:rFonts w:cs="Arial"/>
                <w:color w:val="800080"/>
                <w:szCs w:val="18"/>
              </w:rPr>
              <w:t>B.  1.</w:t>
            </w:r>
            <w:r w:rsidRPr="0032370A">
              <w:rPr>
                <w:rFonts w:cs="Arial"/>
                <w:color w:val="800080"/>
                <w:szCs w:val="18"/>
              </w:rPr>
              <w:tab/>
            </w:r>
            <w:r w:rsidRPr="0032370A">
              <w:rPr>
                <w:rFonts w:cs="Arial"/>
                <w:color w:val="800080"/>
                <w:szCs w:val="18"/>
                <w:highlight w:val="darkYellow"/>
              </w:rPr>
              <w:t>KEUZEBLOK NATUURLIJK PERSOON</w:t>
            </w:r>
            <w:r w:rsidRPr="0032370A">
              <w:rPr>
                <w:rFonts w:cs="Arial"/>
                <w:szCs w:val="18"/>
              </w:rPr>
              <w:t xml:space="preserve"> </w:t>
            </w:r>
            <w:r w:rsidR="00716563" w:rsidRPr="0032370A">
              <w:rPr>
                <w:rFonts w:cs="Arial"/>
                <w:szCs w:val="18"/>
              </w:rPr>
              <w:t>/</w:t>
            </w:r>
            <w:r w:rsidRPr="0032370A">
              <w:rPr>
                <w:rFonts w:cs="Arial"/>
                <w:szCs w:val="18"/>
              </w:rPr>
              <w:t xml:space="preserve"> </w:t>
            </w:r>
            <w:r w:rsidRPr="0032370A">
              <w:rPr>
                <w:rFonts w:cs="Arial"/>
                <w:color w:val="800080"/>
                <w:szCs w:val="18"/>
                <w:highlight w:val="darkYellow"/>
              </w:rPr>
              <w:t xml:space="preserve">KEUZEBLOK </w:t>
            </w:r>
            <w:r w:rsidR="00716563" w:rsidRPr="0032370A">
              <w:rPr>
                <w:rFonts w:cs="Arial"/>
                <w:color w:val="800080"/>
                <w:szCs w:val="18"/>
              </w:rPr>
              <w:tab/>
            </w:r>
            <w:r w:rsidRPr="0032370A">
              <w:rPr>
                <w:rFonts w:cs="Arial"/>
                <w:color w:val="800080"/>
                <w:szCs w:val="18"/>
                <w:highlight w:val="darkYellow"/>
              </w:rPr>
              <w:t>NIET</w:t>
            </w:r>
            <w:r w:rsidR="00716563" w:rsidRPr="0032370A">
              <w:rPr>
                <w:rFonts w:cs="Arial"/>
                <w:color w:val="800080"/>
                <w:szCs w:val="18"/>
                <w:highlight w:val="darkYellow"/>
              </w:rPr>
              <w:t xml:space="preserve"> </w:t>
            </w:r>
            <w:r w:rsidRPr="0032370A">
              <w:rPr>
                <w:rFonts w:cs="Arial"/>
                <w:color w:val="800080"/>
                <w:szCs w:val="18"/>
                <w:highlight w:val="darkYellow"/>
              </w:rPr>
              <w:t>NATUURLIJK PERSOON</w:t>
            </w:r>
            <w:r w:rsidR="006C30DF">
              <w:rPr>
                <w:rFonts w:cs="Arial"/>
                <w:color w:val="800080"/>
                <w:szCs w:val="18"/>
              </w:rPr>
              <w:t>,</w:t>
            </w:r>
          </w:p>
        </w:tc>
        <w:tc>
          <w:tcPr>
            <w:tcW w:w="2762" w:type="pct"/>
            <w:shd w:val="clear" w:color="auto" w:fill="auto"/>
          </w:tcPr>
          <w:p w:rsidR="006B6EB9" w:rsidRDefault="0078103D" w:rsidP="006B6EB9">
            <w:r w:rsidRPr="00FA5535">
              <w:rPr>
                <w:szCs w:val="18"/>
              </w:rPr>
              <w:t>Optionele tweede partij</w:t>
            </w:r>
            <w:r w:rsidR="006B6EB9" w:rsidRPr="00FA5535">
              <w:rPr>
                <w:szCs w:val="18"/>
              </w:rPr>
              <w:t xml:space="preserve">, met </w:t>
            </w:r>
            <w:r w:rsidR="006B6EB9">
              <w:t>verplichte keuze tussen:</w:t>
            </w:r>
          </w:p>
          <w:p w:rsidR="006B6EB9" w:rsidRDefault="006B6EB9" w:rsidP="006B6EB9">
            <w:pPr>
              <w:pStyle w:val="streepje"/>
            </w:pPr>
            <w:r>
              <w:t>Keuzeblok Natuurlijk Persoon,</w:t>
            </w:r>
          </w:p>
          <w:p w:rsidR="006B6EB9" w:rsidRDefault="006B6EB9" w:rsidP="006B6EB9">
            <w:pPr>
              <w:pStyle w:val="streepje"/>
            </w:pPr>
            <w:r>
              <w:t>Keuzeblok Niet Natuurlijk Persoon,</w:t>
            </w:r>
          </w:p>
          <w:p w:rsidR="007358E6" w:rsidRDefault="007358E6" w:rsidP="006B6EB9">
            <w:pPr>
              <w:rPr>
                <w:lang w:val="nl"/>
              </w:rPr>
            </w:pPr>
          </w:p>
          <w:p w:rsidR="006C30DF" w:rsidRDefault="006C30DF" w:rsidP="006C30DF">
            <w:pPr>
              <w:rPr>
                <w:lang w:val="nl"/>
              </w:rPr>
            </w:pPr>
            <w:r>
              <w:rPr>
                <w:lang w:val="nl"/>
              </w:rPr>
              <w:t>Het laatste keuzeblok persoon wordt afgesloten met een ‘</w:t>
            </w:r>
            <w:r w:rsidRPr="006C30DF">
              <w:rPr>
                <w:color w:val="800080"/>
                <w:lang w:val="nl"/>
              </w:rPr>
              <w:t>,</w:t>
            </w:r>
            <w:r>
              <w:rPr>
                <w:lang w:val="nl"/>
              </w:rPr>
              <w:t>’ en de andere keuzeblokken persoon met een ‘;’.</w:t>
            </w:r>
          </w:p>
          <w:p w:rsidR="006C30DF" w:rsidRPr="00FA5535" w:rsidRDefault="006C30DF" w:rsidP="006B6EB9">
            <w:pPr>
              <w:rPr>
                <w:lang w:val="nl"/>
              </w:rPr>
            </w:pPr>
          </w:p>
          <w:p w:rsidR="0078103D" w:rsidRPr="00FA5535" w:rsidRDefault="006B6EB9" w:rsidP="006B6EB9">
            <w:pPr>
              <w:rPr>
                <w:szCs w:val="18"/>
              </w:rPr>
            </w:pPr>
            <w:r w:rsidRPr="00FA5535">
              <w:rPr>
                <w:lang w:val="nl"/>
              </w:rPr>
              <w:t xml:space="preserve">De keuzeblokken bevatten de gegevens van de perso(o)n(en) die tot de partij behoren. </w:t>
            </w:r>
            <w:r>
              <w:t xml:space="preserve">Er moet minimaal één keuzeblok getoond worden. Er mogen meer dezelfde of verschillende </w:t>
            </w:r>
            <w:r>
              <w:lastRenderedPageBreak/>
              <w:t xml:space="preserve">keuzeblokken na elkaar getoond worden. Alle combinaties zijn toegestaan. Elke keuze wordt op een nieuwe regel getoond voorafgegaan door de nummering zoals vermeld in par. </w:t>
            </w:r>
            <w:r>
              <w:fldChar w:fldCharType="begin"/>
            </w:r>
            <w:r>
              <w:instrText xml:space="preserve"> REF _Ref394992078 \r \h </w:instrText>
            </w:r>
            <w:r>
              <w:fldChar w:fldCharType="separate"/>
            </w:r>
            <w:r w:rsidR="00C4489B">
              <w:t>2.4.1</w:t>
            </w:r>
            <w:r>
              <w:fldChar w:fldCharType="end"/>
            </w:r>
            <w:r>
              <w:t>.</w:t>
            </w:r>
          </w:p>
          <w:p w:rsidR="00B54F54" w:rsidRPr="00FA5535" w:rsidRDefault="00B54F54" w:rsidP="0054535E">
            <w:pPr>
              <w:rPr>
                <w:szCs w:val="18"/>
              </w:rPr>
            </w:pPr>
          </w:p>
          <w:p w:rsidR="00B54F54" w:rsidRPr="00FA5535" w:rsidRDefault="00B54F54" w:rsidP="00B54F54">
            <w:pPr>
              <w:rPr>
                <w:u w:val="single"/>
              </w:rPr>
            </w:pPr>
            <w:r w:rsidRPr="00FA5535">
              <w:rPr>
                <w:u w:val="single"/>
              </w:rPr>
              <w:t>Mapping partij:</w:t>
            </w:r>
          </w:p>
          <w:p w:rsidR="00B54F54" w:rsidRPr="005D01C5" w:rsidRDefault="00B54F54" w:rsidP="00FA5535">
            <w:pPr>
              <w:spacing w:line="240" w:lineRule="auto"/>
            </w:pPr>
            <w:r w:rsidRPr="00FA5535">
              <w:rPr>
                <w:sz w:val="16"/>
                <w:szCs w:val="16"/>
              </w:rPr>
              <w:t>//IMKAD_AangebodenStuk/Partij/aanduidingPartij</w:t>
            </w:r>
            <w:r w:rsidR="00AB57A3" w:rsidRPr="00FA5535">
              <w:rPr>
                <w:sz w:val="16"/>
                <w:szCs w:val="16"/>
              </w:rPr>
              <w:t>[</w:t>
            </w:r>
            <w:r w:rsidRPr="00FA5535">
              <w:rPr>
                <w:sz w:val="16"/>
                <w:szCs w:val="16"/>
              </w:rPr>
              <w:t>rechthebbende</w:t>
            </w:r>
            <w:r w:rsidR="006C7860" w:rsidRPr="00FA5535">
              <w:rPr>
                <w:sz w:val="16"/>
                <w:szCs w:val="16"/>
              </w:rPr>
              <w:t xml:space="preserve"> of rechthebbenden</w:t>
            </w:r>
            <w:r w:rsidR="00AB57A3" w:rsidRPr="00FA5535">
              <w:rPr>
                <w:sz w:val="16"/>
                <w:szCs w:val="16"/>
              </w:rPr>
              <w:t>]</w:t>
            </w:r>
          </w:p>
          <w:p w:rsidR="00125B5F" w:rsidRPr="00FA5535" w:rsidRDefault="00125B5F" w:rsidP="00FA5535">
            <w:pPr>
              <w:spacing w:line="240" w:lineRule="auto"/>
              <w:rPr>
                <w:sz w:val="16"/>
                <w:szCs w:val="16"/>
              </w:rPr>
            </w:pPr>
          </w:p>
          <w:p w:rsidR="00AB57A3" w:rsidRPr="00FA5535" w:rsidRDefault="00AB57A3" w:rsidP="00FA5535">
            <w:pPr>
              <w:spacing w:line="240" w:lineRule="auto"/>
              <w:rPr>
                <w:sz w:val="16"/>
                <w:szCs w:val="16"/>
                <w:u w:val="single"/>
              </w:rPr>
            </w:pPr>
            <w:r w:rsidRPr="00FA5535">
              <w:rPr>
                <w:szCs w:val="18"/>
                <w:u w:val="single"/>
              </w:rPr>
              <w:t>Mapping persoon:</w:t>
            </w:r>
          </w:p>
          <w:p w:rsidR="00AB57A3" w:rsidRPr="00FA5535" w:rsidRDefault="00AB57A3" w:rsidP="00FA5535">
            <w:pPr>
              <w:spacing w:line="240" w:lineRule="auto"/>
              <w:rPr>
                <w:sz w:val="16"/>
                <w:szCs w:val="16"/>
              </w:rPr>
            </w:pPr>
            <w:r w:rsidRPr="00FA5535">
              <w:rPr>
                <w:sz w:val="16"/>
                <w:szCs w:val="16"/>
              </w:rPr>
              <w:t>//IMKAD_AangebodenStuk/Partij/aanduidingPartij[rechthebbende</w:t>
            </w:r>
            <w:r w:rsidR="00963C0D" w:rsidRPr="00FA5535">
              <w:rPr>
                <w:sz w:val="16"/>
                <w:szCs w:val="16"/>
              </w:rPr>
              <w:t>(</w:t>
            </w:r>
            <w:r w:rsidRPr="00FA5535">
              <w:rPr>
                <w:sz w:val="16"/>
                <w:szCs w:val="16"/>
              </w:rPr>
              <w:t>n</w:t>
            </w:r>
            <w:r w:rsidR="00963C0D" w:rsidRPr="00FA5535">
              <w:rPr>
                <w:sz w:val="16"/>
                <w:szCs w:val="16"/>
              </w:rPr>
              <w:t>)</w:t>
            </w:r>
            <w:r w:rsidRPr="00FA5535">
              <w:rPr>
                <w:sz w:val="16"/>
                <w:szCs w:val="16"/>
              </w:rPr>
              <w:t>]/Partij[+id]/IMKAD_Persoon</w:t>
            </w:r>
          </w:p>
          <w:p w:rsidR="006B6EB9" w:rsidRPr="00FA5535" w:rsidRDefault="006B6EB9" w:rsidP="00FA5535">
            <w:pPr>
              <w:spacing w:line="240" w:lineRule="auto"/>
              <w:rPr>
                <w:sz w:val="16"/>
                <w:szCs w:val="16"/>
              </w:rPr>
            </w:pPr>
          </w:p>
          <w:p w:rsidR="006C7860" w:rsidRPr="00FA5535" w:rsidRDefault="006C7860" w:rsidP="00FA5535">
            <w:pPr>
              <w:spacing w:line="240" w:lineRule="auto"/>
              <w:rPr>
                <w:sz w:val="16"/>
                <w:szCs w:val="16"/>
              </w:rPr>
            </w:pPr>
            <w:r w:rsidRPr="00FA5535">
              <w:rPr>
                <w:b/>
                <w:sz w:val="16"/>
                <w:szCs w:val="16"/>
              </w:rPr>
              <w:t>let op:</w:t>
            </w:r>
            <w:r w:rsidRPr="00FA5535">
              <w:rPr>
                <w:sz w:val="16"/>
                <w:szCs w:val="16"/>
              </w:rPr>
              <w:t xml:space="preserve"> //Partij/Partij/aanduidingPartij, ./aanduidingPartij is een verplicht element in XSD StukAlgemeen. Dit is noodzakelijk voor de aanduiding van de //Partij in alle modellen. Daarom moet ook //Partij/Partij/aanduidingPartij gevuld zijn met een zelf te bepalen waarde, bijvoorbeeld de id van de partij. </w:t>
            </w:r>
          </w:p>
          <w:p w:rsidR="006C7860" w:rsidRPr="00FA5535" w:rsidRDefault="006C7860" w:rsidP="00FA5535">
            <w:pPr>
              <w:spacing w:line="240" w:lineRule="auto"/>
              <w:rPr>
                <w:sz w:val="16"/>
                <w:szCs w:val="16"/>
              </w:rPr>
            </w:pPr>
          </w:p>
          <w:p w:rsidR="006B6EB9" w:rsidRPr="00FA5535" w:rsidRDefault="006B6EB9" w:rsidP="00FA5535">
            <w:pPr>
              <w:spacing w:line="240" w:lineRule="auto"/>
              <w:rPr>
                <w:u w:val="single"/>
              </w:rPr>
            </w:pPr>
            <w:r w:rsidRPr="00FA5535">
              <w:rPr>
                <w:u w:val="single"/>
              </w:rPr>
              <w:t>Mapping keuzeblokken:</w:t>
            </w:r>
          </w:p>
          <w:p w:rsidR="006B6EB9" w:rsidRPr="00FA5535" w:rsidRDefault="006B6EB9" w:rsidP="00FA5535">
            <w:pPr>
              <w:spacing w:line="240" w:lineRule="auto"/>
              <w:rPr>
                <w:szCs w:val="18"/>
              </w:rPr>
            </w:pPr>
            <w:r w:rsidRPr="00FA5535">
              <w:rPr>
                <w:sz w:val="16"/>
                <w:szCs w:val="16"/>
                <w:lang w:val="nl"/>
              </w:rPr>
              <w:t>-De overige mapping is opgenomen in de genoemde keuzeblokken.</w:t>
            </w:r>
          </w:p>
        </w:tc>
      </w:tr>
      <w:tr w:rsidR="005D01C5" w:rsidRPr="005D01C5" w:rsidTr="0083672A">
        <w:tc>
          <w:tcPr>
            <w:tcW w:w="2238" w:type="pct"/>
            <w:shd w:val="clear" w:color="auto" w:fill="auto"/>
          </w:tcPr>
          <w:p w:rsidR="005D01C5" w:rsidRPr="0032370A" w:rsidRDefault="005D01C5" w:rsidP="00791593">
            <w:pPr>
              <w:tabs>
                <w:tab w:val="left" w:pos="570"/>
              </w:tabs>
              <w:ind w:left="1134" w:hanging="1134"/>
              <w:rPr>
                <w:rFonts w:cs="Arial"/>
                <w:szCs w:val="18"/>
              </w:rPr>
            </w:pPr>
            <w:r w:rsidRPr="0032370A">
              <w:rPr>
                <w:rFonts w:cs="Arial"/>
                <w:color w:val="3366FF"/>
                <w:szCs w:val="18"/>
              </w:rPr>
              <w:lastRenderedPageBreak/>
              <w:t>ieder van hen</w:t>
            </w:r>
            <w:r w:rsidRPr="0032370A">
              <w:rPr>
                <w:rFonts w:cs="Arial"/>
                <w:szCs w:val="18"/>
              </w:rPr>
              <w:t xml:space="preserve"> </w:t>
            </w:r>
            <w:r w:rsidRPr="0032370A">
              <w:rPr>
                <w:rFonts w:cs="Arial"/>
                <w:color w:val="800080"/>
                <w:szCs w:val="18"/>
              </w:rPr>
              <w:t xml:space="preserve">hierna te noemen: </w:t>
            </w:r>
            <w:r w:rsidRPr="0032370A">
              <w:rPr>
                <w:rFonts w:cs="Arial"/>
                <w:color w:val="339966"/>
                <w:szCs w:val="18"/>
              </w:rPr>
              <w:t>rechthebbende</w:t>
            </w:r>
            <w:r w:rsidR="00D03E26" w:rsidRPr="0032370A">
              <w:rPr>
                <w:rFonts w:cs="Arial"/>
                <w:color w:val="339966"/>
                <w:szCs w:val="18"/>
              </w:rPr>
              <w:t>/rechthebbende</w:t>
            </w:r>
            <w:r w:rsidRPr="0032370A">
              <w:rPr>
                <w:rFonts w:cs="Arial"/>
                <w:color w:val="339966"/>
                <w:szCs w:val="18"/>
              </w:rPr>
              <w:t>n</w:t>
            </w:r>
            <w:r w:rsidR="00791593">
              <w:rPr>
                <w:rFonts w:cs="Arial"/>
                <w:color w:val="800080"/>
                <w:szCs w:val="18"/>
              </w:rPr>
              <w:t>.</w:t>
            </w:r>
          </w:p>
        </w:tc>
        <w:tc>
          <w:tcPr>
            <w:tcW w:w="2762" w:type="pct"/>
            <w:shd w:val="clear" w:color="auto" w:fill="auto"/>
          </w:tcPr>
          <w:p w:rsidR="006B6EB9" w:rsidRPr="00FA5535" w:rsidRDefault="006B6EB9" w:rsidP="006B6EB9">
            <w:pPr>
              <w:rPr>
                <w:szCs w:val="18"/>
              </w:rPr>
            </w:pPr>
            <w:r w:rsidRPr="00FA5535">
              <w:rPr>
                <w:szCs w:val="18"/>
              </w:rPr>
              <w:t>Vaste tekst</w:t>
            </w:r>
            <w:r w:rsidR="006C7860" w:rsidRPr="00FA5535">
              <w:rPr>
                <w:szCs w:val="18"/>
              </w:rPr>
              <w:t xml:space="preserve"> met </w:t>
            </w:r>
            <w:r w:rsidR="00D03E26">
              <w:rPr>
                <w:szCs w:val="18"/>
              </w:rPr>
              <w:t xml:space="preserve">optionele en verplichte </w:t>
            </w:r>
            <w:r w:rsidR="006C7860" w:rsidRPr="00FA5535">
              <w:rPr>
                <w:szCs w:val="18"/>
              </w:rPr>
              <w:t>gebruikerskeuze</w:t>
            </w:r>
            <w:r w:rsidRPr="00FA5535">
              <w:rPr>
                <w:szCs w:val="18"/>
              </w:rPr>
              <w:t>.</w:t>
            </w:r>
          </w:p>
          <w:p w:rsidR="006B6EB9" w:rsidRPr="00FA5535" w:rsidRDefault="006B6EB9" w:rsidP="006B6EB9">
            <w:pPr>
              <w:rPr>
                <w:szCs w:val="18"/>
              </w:rPr>
            </w:pPr>
          </w:p>
          <w:p w:rsidR="00963C0D" w:rsidRPr="00FA5535" w:rsidRDefault="00963C0D" w:rsidP="00963C0D">
            <w:pPr>
              <w:rPr>
                <w:szCs w:val="18"/>
              </w:rPr>
            </w:pPr>
            <w:r w:rsidRPr="00FA5535">
              <w:rPr>
                <w:szCs w:val="18"/>
                <w:u w:val="single"/>
              </w:rPr>
              <w:t>Mapping ieder van hen:</w:t>
            </w:r>
          </w:p>
          <w:p w:rsidR="00963C0D" w:rsidRPr="00FA5535" w:rsidRDefault="00963C0D" w:rsidP="00FA5535">
            <w:pPr>
              <w:spacing w:line="240" w:lineRule="auto"/>
              <w:rPr>
                <w:rFonts w:cs="Arial"/>
                <w:sz w:val="16"/>
                <w:szCs w:val="16"/>
              </w:rPr>
            </w:pPr>
            <w:r w:rsidRPr="00FA5535">
              <w:rPr>
                <w:rFonts w:cs="Arial"/>
                <w:sz w:val="16"/>
                <w:szCs w:val="16"/>
              </w:rPr>
              <w:t>//Partij[aanduidingPartij=rechthebbende(n)]/tekstKeuze/</w:t>
            </w:r>
            <w:r w:rsidRPr="00FA5535" w:rsidDel="0004562E">
              <w:rPr>
                <w:rFonts w:cs="Arial"/>
                <w:sz w:val="16"/>
                <w:szCs w:val="16"/>
              </w:rPr>
              <w:t xml:space="preserve"> </w:t>
            </w:r>
          </w:p>
          <w:p w:rsidR="00963C0D" w:rsidRPr="00FA5535" w:rsidRDefault="00963C0D" w:rsidP="00FA5535">
            <w:pPr>
              <w:spacing w:line="240" w:lineRule="auto"/>
              <w:rPr>
                <w:sz w:val="16"/>
                <w:szCs w:val="16"/>
              </w:rPr>
            </w:pPr>
            <w:r w:rsidRPr="00FA5535">
              <w:rPr>
                <w:sz w:val="16"/>
                <w:szCs w:val="16"/>
              </w:rPr>
              <w:tab/>
              <w:t>./tagNaam (k_IederVanHen)</w:t>
            </w:r>
          </w:p>
          <w:p w:rsidR="00963C0D" w:rsidRPr="00FA5535" w:rsidRDefault="00963C0D" w:rsidP="00FA5535">
            <w:pPr>
              <w:snapToGrid w:val="0"/>
              <w:spacing w:line="240" w:lineRule="auto"/>
              <w:rPr>
                <w:sz w:val="16"/>
                <w:szCs w:val="16"/>
              </w:rPr>
            </w:pPr>
            <w:r w:rsidRPr="00FA5535">
              <w:rPr>
                <w:sz w:val="16"/>
                <w:szCs w:val="16"/>
              </w:rPr>
              <w:tab/>
              <w:t>./tekst (ieder van hen)</w:t>
            </w:r>
          </w:p>
          <w:p w:rsidR="00963C0D" w:rsidRPr="00FA5535" w:rsidRDefault="00963C0D" w:rsidP="00FA5535">
            <w:pPr>
              <w:spacing w:line="240" w:lineRule="auto"/>
              <w:rPr>
                <w:rFonts w:cs="Arial"/>
                <w:sz w:val="16"/>
                <w:szCs w:val="16"/>
              </w:rPr>
            </w:pPr>
          </w:p>
          <w:p w:rsidR="00963C0D" w:rsidRPr="00FA5535" w:rsidRDefault="00963C0D" w:rsidP="00FA5535">
            <w:pPr>
              <w:spacing w:line="240" w:lineRule="auto"/>
              <w:rPr>
                <w:rFonts w:cs="Arial"/>
                <w:szCs w:val="18"/>
                <w:u w:val="single"/>
              </w:rPr>
            </w:pPr>
            <w:r w:rsidRPr="00FA5535">
              <w:rPr>
                <w:rFonts w:cs="Arial"/>
                <w:szCs w:val="18"/>
                <w:u w:val="single"/>
              </w:rPr>
              <w:t>Mapping rechthebbende(n):</w:t>
            </w:r>
          </w:p>
          <w:p w:rsidR="006B6EB9" w:rsidRPr="00FA5535" w:rsidRDefault="00963C0D" w:rsidP="00FA5535">
            <w:pPr>
              <w:spacing w:line="240" w:lineRule="auto"/>
              <w:rPr>
                <w:szCs w:val="18"/>
              </w:rPr>
            </w:pPr>
            <w:r w:rsidRPr="00FA5535">
              <w:rPr>
                <w:sz w:val="16"/>
                <w:szCs w:val="16"/>
              </w:rPr>
              <w:t>//IMKAD_</w:t>
            </w:r>
            <w:r w:rsidRPr="00FA5535">
              <w:rPr>
                <w:sz w:val="16"/>
                <w:szCs w:val="16"/>
                <w:lang w:val="nl"/>
              </w:rPr>
              <w:t>AangebodenStuk</w:t>
            </w:r>
            <w:r w:rsidRPr="00FA5535">
              <w:rPr>
                <w:sz w:val="16"/>
                <w:szCs w:val="16"/>
              </w:rPr>
              <w:t>/Partij/aanduidingPartij[rechthebbende of rechthebbenden]</w:t>
            </w:r>
          </w:p>
        </w:tc>
      </w:tr>
    </w:tbl>
    <w:p w:rsidR="00572208" w:rsidRDefault="00D57047" w:rsidP="001637F3">
      <w:pPr>
        <w:pStyle w:val="Kop2"/>
        <w:pageBreakBefore/>
      </w:pPr>
      <w:bookmarkStart w:id="71" w:name="_Toc452628340"/>
      <w:r>
        <w:lastRenderedPageBreak/>
        <w:t>Volmachtverlening</w:t>
      </w:r>
      <w:bookmarkEnd w:id="71"/>
    </w:p>
    <w:tbl>
      <w:tblPr>
        <w:tblW w:w="566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229"/>
        <w:gridCol w:w="7656"/>
      </w:tblGrid>
      <w:tr w:rsidR="001553FA" w:rsidRPr="000E6BC2" w:rsidTr="0083672A">
        <w:tc>
          <w:tcPr>
            <w:tcW w:w="2243" w:type="pct"/>
            <w:shd w:val="clear" w:color="auto" w:fill="auto"/>
          </w:tcPr>
          <w:p w:rsidR="001553FA" w:rsidRPr="00036D1A" w:rsidRDefault="001553FA" w:rsidP="00FA5535">
            <w:pPr>
              <w:outlineLvl w:val="0"/>
              <w:rPr>
                <w:rFonts w:cs="Arial"/>
                <w:b/>
                <w:bCs/>
                <w:color w:val="FF0000"/>
                <w:szCs w:val="18"/>
                <w:u w:val="single"/>
              </w:rPr>
            </w:pPr>
            <w:r w:rsidRPr="00036D1A">
              <w:rPr>
                <w:rFonts w:cs="Arial"/>
                <w:b/>
                <w:bCs/>
                <w:color w:val="FF0000"/>
                <w:szCs w:val="18"/>
                <w:u w:val="single"/>
              </w:rPr>
              <w:t>Volmachtverlening</w:t>
            </w:r>
          </w:p>
          <w:p w:rsidR="001553FA" w:rsidRPr="00FA5535" w:rsidRDefault="001553FA" w:rsidP="009C6D27">
            <w:pPr>
              <w:rPr>
                <w:rFonts w:cs="Arial"/>
                <w:color w:val="FF0000"/>
                <w:sz w:val="20"/>
              </w:rPr>
            </w:pPr>
            <w:r w:rsidRPr="00036D1A">
              <w:rPr>
                <w:rFonts w:cs="Arial"/>
                <w:color w:val="FF0000"/>
                <w:szCs w:val="18"/>
              </w:rPr>
              <w:t xml:space="preserve">Van gemelde </w:t>
            </w:r>
            <w:r w:rsidRPr="00036D1A">
              <w:rPr>
                <w:rFonts w:cs="Arial"/>
                <w:color w:val="339966"/>
                <w:szCs w:val="18"/>
              </w:rPr>
              <w:t>volmacht</w:t>
            </w:r>
            <w:r w:rsidR="00D03E26" w:rsidRPr="00036D1A">
              <w:rPr>
                <w:rFonts w:cs="Arial"/>
                <w:color w:val="339966"/>
                <w:szCs w:val="18"/>
              </w:rPr>
              <w:t>/volmacht</w:t>
            </w:r>
            <w:r w:rsidRPr="00036D1A">
              <w:rPr>
                <w:rFonts w:cs="Arial"/>
                <w:color w:val="339966"/>
                <w:szCs w:val="18"/>
              </w:rPr>
              <w:t>en</w:t>
            </w:r>
            <w:r w:rsidRPr="00036D1A">
              <w:rPr>
                <w:rFonts w:cs="Arial"/>
                <w:color w:val="800080"/>
                <w:szCs w:val="18"/>
              </w:rPr>
              <w:t xml:space="preserve"> </w:t>
            </w:r>
            <w:r w:rsidRPr="00036D1A">
              <w:rPr>
                <w:rFonts w:cs="Arial"/>
                <w:color w:val="FF0000"/>
                <w:szCs w:val="18"/>
              </w:rPr>
              <w:t xml:space="preserve">blijkt uit </w:t>
            </w:r>
            <w:r w:rsidRPr="00036D1A">
              <w:rPr>
                <w:rFonts w:cs="Arial"/>
                <w:szCs w:val="18"/>
              </w:rPr>
              <w:fldChar w:fldCharType="begin"/>
            </w:r>
            <w:r w:rsidRPr="00036D1A">
              <w:rPr>
                <w:rFonts w:cs="Arial"/>
                <w:szCs w:val="18"/>
              </w:rPr>
              <w:instrText xml:space="preserve">MacroButton Nomacro </w:instrText>
            </w:r>
            <w:r w:rsidRPr="00036D1A">
              <w:rPr>
                <w:rFonts w:cs="Arial"/>
                <w:szCs w:val="18"/>
                <w:effect w:val="none"/>
              </w:rPr>
              <w:instrText>§</w:instrText>
            </w:r>
            <w:r w:rsidRPr="00036D1A">
              <w:rPr>
                <w:rFonts w:cs="Arial"/>
                <w:szCs w:val="18"/>
              </w:rPr>
              <w:fldChar w:fldCharType="end"/>
            </w:r>
            <w:r w:rsidRPr="00036D1A">
              <w:rPr>
                <w:rFonts w:cs="Arial"/>
                <w:szCs w:val="18"/>
              </w:rPr>
              <w:t>getal</w:t>
            </w:r>
            <w:r w:rsidRPr="00036D1A">
              <w:rPr>
                <w:rFonts w:cs="Arial"/>
                <w:szCs w:val="18"/>
              </w:rPr>
              <w:fldChar w:fldCharType="begin"/>
            </w:r>
            <w:r w:rsidRPr="00036D1A">
              <w:rPr>
                <w:rFonts w:cs="Arial"/>
                <w:szCs w:val="18"/>
              </w:rPr>
              <w:instrText xml:space="preserve">MacroButton Nomacro </w:instrText>
            </w:r>
            <w:r w:rsidRPr="00036D1A">
              <w:rPr>
                <w:rFonts w:cs="Arial"/>
                <w:szCs w:val="18"/>
                <w:effect w:val="none"/>
              </w:rPr>
              <w:instrText>§</w:instrText>
            </w:r>
            <w:r w:rsidRPr="00036D1A">
              <w:rPr>
                <w:rFonts w:cs="Arial"/>
                <w:szCs w:val="18"/>
              </w:rPr>
              <w:fldChar w:fldCharType="end"/>
            </w:r>
            <w:r w:rsidRPr="00036D1A">
              <w:rPr>
                <w:rFonts w:cs="Arial"/>
                <w:color w:val="FF0000"/>
                <w:szCs w:val="18"/>
              </w:rPr>
              <w:t xml:space="preserve"> onderhandse </w:t>
            </w:r>
            <w:r w:rsidRPr="00036D1A">
              <w:rPr>
                <w:rFonts w:cs="Arial"/>
                <w:color w:val="339966"/>
                <w:szCs w:val="18"/>
              </w:rPr>
              <w:t>akte</w:t>
            </w:r>
            <w:r w:rsidR="00D03E26" w:rsidRPr="00036D1A">
              <w:rPr>
                <w:rFonts w:cs="Arial"/>
                <w:color w:val="339966"/>
                <w:szCs w:val="18"/>
              </w:rPr>
              <w:t>/akte</w:t>
            </w:r>
            <w:r w:rsidRPr="00036D1A">
              <w:rPr>
                <w:rFonts w:cs="Arial"/>
                <w:color w:val="339966"/>
                <w:szCs w:val="18"/>
              </w:rPr>
              <w:t>n</w:t>
            </w:r>
            <w:r w:rsidRPr="00036D1A">
              <w:rPr>
                <w:rFonts w:cs="Arial"/>
                <w:color w:val="FF0000"/>
                <w:szCs w:val="18"/>
              </w:rPr>
              <w:t xml:space="preserve"> van volmacht die aan deze akte </w:t>
            </w:r>
            <w:r w:rsidRPr="00036D1A">
              <w:rPr>
                <w:rFonts w:cs="Arial"/>
                <w:color w:val="339966"/>
                <w:szCs w:val="18"/>
              </w:rPr>
              <w:t>wordt/worden</w:t>
            </w:r>
            <w:r w:rsidRPr="00036D1A">
              <w:rPr>
                <w:rFonts w:cs="Arial"/>
                <w:color w:val="FF0000"/>
                <w:szCs w:val="18"/>
              </w:rPr>
              <w:t xml:space="preserve"> gehecht.</w:t>
            </w:r>
          </w:p>
        </w:tc>
        <w:tc>
          <w:tcPr>
            <w:tcW w:w="2757" w:type="pct"/>
            <w:shd w:val="clear" w:color="auto" w:fill="auto"/>
          </w:tcPr>
          <w:p w:rsidR="001553FA" w:rsidRDefault="00BC1906" w:rsidP="00FA5535">
            <w:pPr>
              <w:spacing w:before="72"/>
            </w:pPr>
            <w:r>
              <w:t xml:space="preserve">Vaste tekst met afleidbare tekst. </w:t>
            </w:r>
            <w:r w:rsidR="005F79AD">
              <w:t xml:space="preserve">Het in enkelvoud of meervoud tonen van </w:t>
            </w:r>
            <w:r w:rsidR="005F79AD" w:rsidRPr="00D03E26">
              <w:rPr>
                <w:color w:val="339966"/>
              </w:rPr>
              <w:t>volmacht</w:t>
            </w:r>
            <w:r w:rsidR="00D03E26" w:rsidRPr="00D03E26">
              <w:rPr>
                <w:color w:val="339966"/>
              </w:rPr>
              <w:t>/volmacht</w:t>
            </w:r>
            <w:r w:rsidR="005F79AD" w:rsidRPr="00D03E26">
              <w:rPr>
                <w:color w:val="339966"/>
              </w:rPr>
              <w:t>en</w:t>
            </w:r>
            <w:r w:rsidR="005F79AD">
              <w:t xml:space="preserve">, </w:t>
            </w:r>
            <w:r w:rsidR="005F79AD" w:rsidRPr="00D03E26">
              <w:rPr>
                <w:color w:val="339966"/>
              </w:rPr>
              <w:t>akte</w:t>
            </w:r>
            <w:r w:rsidR="00D03E26" w:rsidRPr="00D03E26">
              <w:rPr>
                <w:color w:val="339966"/>
              </w:rPr>
              <w:t>/akte</w:t>
            </w:r>
            <w:r w:rsidR="005F79AD" w:rsidRPr="00D03E26">
              <w:rPr>
                <w:color w:val="339966"/>
              </w:rPr>
              <w:t>n</w:t>
            </w:r>
            <w:r w:rsidR="005F79AD">
              <w:t xml:space="preserve"> en </w:t>
            </w:r>
            <w:r w:rsidR="005F79AD" w:rsidRPr="00763CAD">
              <w:rPr>
                <w:color w:val="339966"/>
              </w:rPr>
              <w:t>wordt/worden</w:t>
            </w:r>
            <w:r w:rsidR="005F79AD">
              <w:t xml:space="preserve"> is afhankelijk van het aantal onderhandse akten:</w:t>
            </w:r>
          </w:p>
          <w:p w:rsidR="001553FA" w:rsidRDefault="005F79AD" w:rsidP="001C6B48">
            <w:r>
              <w:t>- één</w:t>
            </w:r>
            <w:r w:rsidR="001553FA">
              <w:t xml:space="preserve"> akte: volmacht, akte en wordt</w:t>
            </w:r>
            <w:r>
              <w:t>,</w:t>
            </w:r>
          </w:p>
          <w:p w:rsidR="001553FA" w:rsidRDefault="005F79AD" w:rsidP="001C6B48">
            <w:r>
              <w:t xml:space="preserve">- </w:t>
            </w:r>
            <w:r w:rsidR="001553FA">
              <w:t xml:space="preserve">meer dan </w:t>
            </w:r>
            <w:r>
              <w:t>één</w:t>
            </w:r>
            <w:r w:rsidR="001553FA">
              <w:t xml:space="preserve"> akte: volmachten, akten en worden</w:t>
            </w:r>
            <w:r>
              <w:t>.</w:t>
            </w:r>
          </w:p>
          <w:p w:rsidR="001553FA" w:rsidRDefault="001553FA" w:rsidP="001C6B48"/>
          <w:p w:rsidR="001553FA" w:rsidRPr="00FA5535" w:rsidRDefault="001553FA" w:rsidP="001C6B48">
            <w:pPr>
              <w:rPr>
                <w:u w:val="single"/>
              </w:rPr>
            </w:pPr>
            <w:r w:rsidRPr="00FA5535">
              <w:rPr>
                <w:u w:val="single"/>
              </w:rPr>
              <w:t>Mapping</w:t>
            </w:r>
            <w:r w:rsidR="005C54C2" w:rsidRPr="00FA5535">
              <w:rPr>
                <w:u w:val="single"/>
              </w:rPr>
              <w:t xml:space="preserve"> aantal akten</w:t>
            </w:r>
            <w:r w:rsidRPr="00FA5535">
              <w:rPr>
                <w:u w:val="single"/>
              </w:rPr>
              <w:t>:</w:t>
            </w:r>
          </w:p>
          <w:p w:rsidR="001553FA" w:rsidRPr="00943EC1" w:rsidRDefault="001553FA" w:rsidP="00FA5535">
            <w:pPr>
              <w:spacing w:line="240" w:lineRule="auto"/>
            </w:pPr>
            <w:r w:rsidRPr="00FA5535">
              <w:rPr>
                <w:sz w:val="16"/>
                <w:szCs w:val="16"/>
              </w:rPr>
              <w:t>//IMKAD_</w:t>
            </w:r>
            <w:r w:rsidRPr="00FA5535">
              <w:rPr>
                <w:rFonts w:cs="Arial"/>
                <w:sz w:val="16"/>
                <w:szCs w:val="16"/>
              </w:rPr>
              <w:t>AangebodenStuk</w:t>
            </w:r>
            <w:r w:rsidRPr="00FA5535">
              <w:rPr>
                <w:sz w:val="16"/>
                <w:szCs w:val="16"/>
              </w:rPr>
              <w:t>/</w:t>
            </w:r>
            <w:r w:rsidRPr="00FA5535">
              <w:rPr>
                <w:rFonts w:cs="Arial"/>
                <w:snapToGrid/>
                <w:kern w:val="0"/>
                <w:sz w:val="16"/>
                <w:lang w:eastAsia="nl-NL"/>
              </w:rPr>
              <w:t xml:space="preserve">AantalOnderhandseAktenVolmacht </w:t>
            </w:r>
          </w:p>
        </w:tc>
      </w:tr>
      <w:tr w:rsidR="001553FA" w:rsidRPr="000E6BC2" w:rsidTr="0083672A">
        <w:tc>
          <w:tcPr>
            <w:tcW w:w="2243" w:type="pct"/>
            <w:shd w:val="clear" w:color="auto" w:fill="auto"/>
          </w:tcPr>
          <w:p w:rsidR="001553FA" w:rsidRPr="00036D1A" w:rsidRDefault="001553FA" w:rsidP="00FA5535">
            <w:pPr>
              <w:outlineLvl w:val="0"/>
              <w:rPr>
                <w:rFonts w:cs="Arial"/>
                <w:color w:val="800080"/>
                <w:szCs w:val="18"/>
              </w:rPr>
            </w:pPr>
            <w:r w:rsidRPr="00036D1A">
              <w:rPr>
                <w:rFonts w:cs="Arial"/>
                <w:color w:val="800080"/>
                <w:szCs w:val="18"/>
              </w:rPr>
              <w:t xml:space="preserve">Van de sub B. vermelde </w:t>
            </w:r>
            <w:r w:rsidRPr="00036D1A">
              <w:rPr>
                <w:rFonts w:cs="Arial"/>
                <w:color w:val="3366FF"/>
                <w:szCs w:val="18"/>
              </w:rPr>
              <w:t>volmacht</w:t>
            </w:r>
            <w:r w:rsidR="00D03E26" w:rsidRPr="00036D1A">
              <w:rPr>
                <w:rFonts w:cs="Arial"/>
                <w:color w:val="3366FF"/>
                <w:szCs w:val="18"/>
              </w:rPr>
              <w:t>/volmacht</w:t>
            </w:r>
            <w:r w:rsidRPr="00036D1A">
              <w:rPr>
                <w:rFonts w:cs="Arial"/>
                <w:color w:val="3366FF"/>
                <w:szCs w:val="18"/>
              </w:rPr>
              <w:t>en</w:t>
            </w:r>
            <w:r w:rsidRPr="00036D1A">
              <w:rPr>
                <w:rFonts w:cs="Arial"/>
                <w:color w:val="800080"/>
                <w:szCs w:val="18"/>
              </w:rPr>
              <w:t xml:space="preserve"> blijkt zoals hierna vermeld.</w:t>
            </w:r>
          </w:p>
        </w:tc>
        <w:tc>
          <w:tcPr>
            <w:tcW w:w="2757" w:type="pct"/>
            <w:shd w:val="clear" w:color="auto" w:fill="auto"/>
          </w:tcPr>
          <w:p w:rsidR="001553FA" w:rsidRDefault="005C54C2" w:rsidP="005F79AD">
            <w:r>
              <w:t>Afleidbare</w:t>
            </w:r>
            <w:r w:rsidR="005F79AD">
              <w:t xml:space="preserve"> </w:t>
            </w:r>
            <w:r w:rsidR="001553FA">
              <w:t>tekst</w:t>
            </w:r>
            <w:r w:rsidR="006C7860">
              <w:t xml:space="preserve"> met gebruikerskeuze</w:t>
            </w:r>
            <w:r w:rsidR="005F79AD">
              <w:t>,</w:t>
            </w:r>
            <w:r w:rsidR="001553FA">
              <w:t xml:space="preserve"> wordt </w:t>
            </w:r>
            <w:r w:rsidR="005F79AD">
              <w:t>getoond</w:t>
            </w:r>
            <w:r w:rsidR="001553FA">
              <w:t xml:space="preserve"> wanneer </w:t>
            </w:r>
            <w:r w:rsidR="005F79AD">
              <w:t>partij B in de comparitie is opgenomen voor de rechthebbenden.</w:t>
            </w:r>
          </w:p>
          <w:p w:rsidR="00806394" w:rsidRDefault="00806394" w:rsidP="005F79AD"/>
          <w:p w:rsidR="00C13032" w:rsidRPr="000437B6" w:rsidRDefault="005C54C2" w:rsidP="00FA5535">
            <w:pPr>
              <w:spacing w:before="72"/>
              <w:rPr>
                <w:u w:val="single"/>
              </w:rPr>
            </w:pPr>
            <w:r w:rsidRPr="00763CAD">
              <w:rPr>
                <w:u w:val="single"/>
              </w:rPr>
              <w:t>Mapping partij rechthebbenden:</w:t>
            </w:r>
          </w:p>
          <w:p w:rsidR="005C54C2" w:rsidRDefault="005C54C2" w:rsidP="00FA5535">
            <w:pPr>
              <w:spacing w:line="240" w:lineRule="auto"/>
            </w:pPr>
            <w:r w:rsidRPr="00FA5535">
              <w:rPr>
                <w:rFonts w:cs="Arial"/>
                <w:sz w:val="16"/>
                <w:szCs w:val="16"/>
              </w:rPr>
              <w:t>//Partij[aanduidingPartij=rechthebbende(n)]</w:t>
            </w:r>
            <w:r w:rsidR="00806394">
              <w:rPr>
                <w:rFonts w:cs="Arial"/>
                <w:sz w:val="16"/>
                <w:szCs w:val="16"/>
              </w:rPr>
              <w:t xml:space="preserve"> is aanwezig</w:t>
            </w:r>
          </w:p>
          <w:p w:rsidR="005C54C2" w:rsidRDefault="005C54C2" w:rsidP="00FA5535">
            <w:pPr>
              <w:spacing w:before="72"/>
            </w:pPr>
          </w:p>
          <w:p w:rsidR="00C13032" w:rsidRPr="00FA5535" w:rsidRDefault="00C13032" w:rsidP="00C13032">
            <w:pPr>
              <w:rPr>
                <w:u w:val="single"/>
              </w:rPr>
            </w:pPr>
            <w:r w:rsidRPr="00FA5535">
              <w:rPr>
                <w:u w:val="single"/>
              </w:rPr>
              <w:t>Mapping</w:t>
            </w:r>
            <w:r w:rsidR="00FB6F62" w:rsidRPr="00FA5535">
              <w:rPr>
                <w:u w:val="single"/>
              </w:rPr>
              <w:t xml:space="preserve"> </w:t>
            </w:r>
            <w:r w:rsidR="006C7860" w:rsidRPr="00FA5535">
              <w:rPr>
                <w:u w:val="single"/>
              </w:rPr>
              <w:t>volmacht(en)</w:t>
            </w:r>
            <w:r w:rsidRPr="00FA5535">
              <w:rPr>
                <w:u w:val="single"/>
              </w:rPr>
              <w:t>:</w:t>
            </w:r>
          </w:p>
          <w:p w:rsidR="00A73911" w:rsidRPr="00FA5535" w:rsidRDefault="005F79AD" w:rsidP="00FA5535">
            <w:pPr>
              <w:spacing w:line="240" w:lineRule="auto"/>
              <w:rPr>
                <w:rFonts w:cs="Arial"/>
                <w:sz w:val="16"/>
                <w:szCs w:val="16"/>
              </w:rPr>
            </w:pPr>
            <w:r w:rsidRPr="00FA5535">
              <w:rPr>
                <w:rFonts w:cs="Arial"/>
                <w:sz w:val="16"/>
                <w:szCs w:val="16"/>
              </w:rPr>
              <w:t>//Partij[aanduidingPartij=rechthebbende</w:t>
            </w:r>
            <w:r w:rsidR="00A73911" w:rsidRPr="00FA5535">
              <w:rPr>
                <w:rFonts w:cs="Arial"/>
                <w:sz w:val="16"/>
                <w:szCs w:val="16"/>
              </w:rPr>
              <w:t>(</w:t>
            </w:r>
            <w:r w:rsidRPr="00FA5535">
              <w:rPr>
                <w:rFonts w:cs="Arial"/>
                <w:sz w:val="16"/>
                <w:szCs w:val="16"/>
              </w:rPr>
              <w:t>n</w:t>
            </w:r>
            <w:r w:rsidR="00A73911" w:rsidRPr="00FA5535">
              <w:rPr>
                <w:rFonts w:cs="Arial"/>
                <w:sz w:val="16"/>
                <w:szCs w:val="16"/>
              </w:rPr>
              <w:t>)</w:t>
            </w:r>
            <w:r w:rsidRPr="00FA5535">
              <w:rPr>
                <w:rFonts w:cs="Arial"/>
                <w:sz w:val="16"/>
                <w:szCs w:val="16"/>
              </w:rPr>
              <w:t>]/</w:t>
            </w:r>
            <w:r w:rsidR="00A73911" w:rsidRPr="00FA5535">
              <w:rPr>
                <w:rFonts w:cs="Arial"/>
                <w:sz w:val="16"/>
                <w:szCs w:val="16"/>
              </w:rPr>
              <w:t>tekstKeuze/</w:t>
            </w:r>
            <w:r w:rsidR="00A73911" w:rsidRPr="00FA5535" w:rsidDel="0004562E">
              <w:rPr>
                <w:rFonts w:cs="Arial"/>
                <w:sz w:val="16"/>
                <w:szCs w:val="16"/>
              </w:rPr>
              <w:t xml:space="preserve"> </w:t>
            </w:r>
          </w:p>
          <w:p w:rsidR="00A73911" w:rsidRPr="00FA5535" w:rsidRDefault="00A73911" w:rsidP="00FA5535">
            <w:pPr>
              <w:spacing w:line="240" w:lineRule="auto"/>
              <w:rPr>
                <w:sz w:val="16"/>
                <w:szCs w:val="16"/>
              </w:rPr>
            </w:pPr>
            <w:r w:rsidRPr="00FA5535">
              <w:rPr>
                <w:sz w:val="16"/>
                <w:szCs w:val="16"/>
              </w:rPr>
              <w:tab/>
              <w:t>./tagNaam (k_Volmacht)</w:t>
            </w:r>
          </w:p>
          <w:p w:rsidR="00857928" w:rsidRDefault="00A73911" w:rsidP="00FA5535">
            <w:pPr>
              <w:spacing w:line="240" w:lineRule="auto"/>
            </w:pPr>
            <w:r w:rsidRPr="00FA5535">
              <w:rPr>
                <w:sz w:val="16"/>
                <w:szCs w:val="16"/>
              </w:rPr>
              <w:tab/>
              <w:t>./tekst (volmacht of volmachten)</w:t>
            </w:r>
            <w:r w:rsidR="006C7860" w:rsidRPr="00FA5535" w:rsidDel="005F79AD">
              <w:rPr>
                <w:rFonts w:cs="Arial"/>
                <w:sz w:val="16"/>
                <w:szCs w:val="16"/>
              </w:rPr>
              <w:t xml:space="preserve"> </w:t>
            </w:r>
          </w:p>
        </w:tc>
      </w:tr>
    </w:tbl>
    <w:p w:rsidR="00662692" w:rsidRDefault="00662692" w:rsidP="005D562D"/>
    <w:p w:rsidR="00221A3F" w:rsidRDefault="00716563" w:rsidP="00221A3F">
      <w:pPr>
        <w:pStyle w:val="Kop2"/>
      </w:pPr>
      <w:bookmarkStart w:id="72" w:name="_Ref320257403"/>
      <w:r>
        <w:br w:type="page"/>
      </w:r>
      <w:bookmarkStart w:id="73" w:name="_Ref432764799"/>
      <w:bookmarkStart w:id="74" w:name="_Toc452628341"/>
      <w:r w:rsidR="00C70E28">
        <w:lastRenderedPageBreak/>
        <w:t>Soort doorhaling</w:t>
      </w:r>
      <w:bookmarkEnd w:id="72"/>
      <w:bookmarkEnd w:id="73"/>
      <w:bookmarkEnd w:id="74"/>
    </w:p>
    <w:p w:rsidR="00C70E28" w:rsidRPr="00C70E28" w:rsidRDefault="00C70E28" w:rsidP="00C70E28">
      <w:pPr>
        <w:rPr>
          <w:lang w:val="nl"/>
        </w:rPr>
      </w:pPr>
      <w:r w:rsidRPr="00C70E28">
        <w:rPr>
          <w:lang w:val="nl"/>
        </w:rPr>
        <w:t>In de akte kunnen</w:t>
      </w:r>
      <w:r w:rsidR="00A57FBC">
        <w:rPr>
          <w:lang w:val="nl"/>
        </w:rPr>
        <w:t xml:space="preserve"> </w:t>
      </w:r>
      <w:r w:rsidRPr="00C70E28">
        <w:rPr>
          <w:lang w:val="nl"/>
        </w:rPr>
        <w:t xml:space="preserve">1 of meer </w:t>
      </w:r>
      <w:r w:rsidR="001C72D6">
        <w:rPr>
          <w:lang w:val="nl"/>
        </w:rPr>
        <w:t xml:space="preserve">soorten </w:t>
      </w:r>
      <w:r w:rsidRPr="00C70E28">
        <w:rPr>
          <w:lang w:val="nl"/>
        </w:rPr>
        <w:t xml:space="preserve">doorhaling opgenomen </w:t>
      </w:r>
      <w:r w:rsidR="00932A1A">
        <w:rPr>
          <w:lang w:val="nl"/>
        </w:rPr>
        <w:t>zijn</w:t>
      </w:r>
      <w:r w:rsidRPr="00C70E28">
        <w:rPr>
          <w:lang w:val="nl"/>
        </w:rPr>
        <w:t>.</w:t>
      </w:r>
      <w:r w:rsidR="005F79AD">
        <w:rPr>
          <w:lang w:val="nl"/>
        </w:rPr>
        <w:t xml:space="preserve"> Bij elke doorhaling word</w:t>
      </w:r>
      <w:r w:rsidR="00147CB9">
        <w:rPr>
          <w:lang w:val="nl"/>
        </w:rPr>
        <w:t xml:space="preserve">en één of meer verwijzingen naar </w:t>
      </w:r>
      <w:r w:rsidR="005F79AD">
        <w:rPr>
          <w:lang w:val="nl"/>
        </w:rPr>
        <w:t xml:space="preserve">de </w:t>
      </w:r>
      <w:r w:rsidR="00147CB9">
        <w:rPr>
          <w:lang w:val="nl"/>
        </w:rPr>
        <w:t xml:space="preserve">betrokken </w:t>
      </w:r>
      <w:r w:rsidR="005F79AD">
        <w:rPr>
          <w:lang w:val="nl"/>
        </w:rPr>
        <w:t xml:space="preserve">personen </w:t>
      </w:r>
      <w:r w:rsidR="00147CB9">
        <w:rPr>
          <w:lang w:val="nl"/>
        </w:rPr>
        <w:t xml:space="preserve">uit de comparitie </w:t>
      </w:r>
      <w:r w:rsidR="005F79AD">
        <w:rPr>
          <w:lang w:val="nl"/>
        </w:rPr>
        <w:t xml:space="preserve">getoond: </w:t>
      </w:r>
    </w:p>
    <w:p w:rsidR="00C70E28" w:rsidRPr="00C70E28" w:rsidRDefault="001C72D6" w:rsidP="00C70E28">
      <w:pPr>
        <w:pStyle w:val="streepje"/>
      </w:pPr>
      <w:r>
        <w:t>b</w:t>
      </w:r>
      <w:r w:rsidR="00C70E28" w:rsidRPr="00C70E28">
        <w:t xml:space="preserve">ij </w:t>
      </w:r>
      <w:r>
        <w:t xml:space="preserve">alle soorten doorhaling </w:t>
      </w:r>
      <w:r w:rsidR="00C70E28" w:rsidRPr="00C70E28">
        <w:t xml:space="preserve">worden </w:t>
      </w:r>
      <w:r w:rsidR="00265C01">
        <w:t xml:space="preserve">verwijzingen naar </w:t>
      </w:r>
      <w:r w:rsidR="00716563">
        <w:t>é</w:t>
      </w:r>
      <w:r w:rsidR="00F02C54">
        <w:t>é</w:t>
      </w:r>
      <w:r w:rsidR="00716563">
        <w:t>n</w:t>
      </w:r>
      <w:r w:rsidR="00C70E28" w:rsidRPr="00C70E28">
        <w:t xml:space="preserve"> of meer volmachtgever</w:t>
      </w:r>
      <w:r>
        <w:t>s</w:t>
      </w:r>
      <w:r w:rsidR="000260A8">
        <w:t xml:space="preserve"> </w:t>
      </w:r>
      <w:r w:rsidR="007358E6">
        <w:t>getoond</w:t>
      </w:r>
      <w:r w:rsidR="00C70E28" w:rsidRPr="00C70E28">
        <w:t>.</w:t>
      </w:r>
    </w:p>
    <w:p w:rsidR="00C70E28" w:rsidRDefault="001C72D6" w:rsidP="00C70E28">
      <w:pPr>
        <w:pStyle w:val="streepje"/>
      </w:pPr>
      <w:r>
        <w:t>b</w:t>
      </w:r>
      <w:r w:rsidR="00C70E28" w:rsidRPr="00C70E28">
        <w:t xml:space="preserve">ij een </w:t>
      </w:r>
      <w:r>
        <w:t>doorhaling van het soort a</w:t>
      </w:r>
      <w:r w:rsidR="00C70E28" w:rsidRPr="00C70E28">
        <w:t xml:space="preserve">fstand hypotheekrecht worden </w:t>
      </w:r>
      <w:r w:rsidR="0093731B">
        <w:t xml:space="preserve">ook </w:t>
      </w:r>
      <w:r w:rsidR="00C70E28" w:rsidRPr="00C70E28">
        <w:t xml:space="preserve">altijd </w:t>
      </w:r>
      <w:r w:rsidR="00265C01">
        <w:t xml:space="preserve">verwijzingen naar </w:t>
      </w:r>
      <w:r>
        <w:t>één</w:t>
      </w:r>
      <w:r w:rsidR="00C70E28" w:rsidRPr="00C70E28">
        <w:t xml:space="preserve"> of meer rechthebbende</w:t>
      </w:r>
      <w:r w:rsidR="00C366B7">
        <w:t>n</w:t>
      </w:r>
      <w:r w:rsidR="000260A8">
        <w:t xml:space="preserve"> </w:t>
      </w:r>
      <w:r w:rsidR="007358E6">
        <w:t>getoond</w:t>
      </w:r>
      <w:r w:rsidR="00265C01">
        <w:t>,</w:t>
      </w:r>
      <w:r>
        <w:t xml:space="preserve"> en bij de andere soorten niet</w:t>
      </w:r>
      <w:r w:rsidR="00C70E28" w:rsidRPr="00C70E28">
        <w:t>.</w:t>
      </w:r>
    </w:p>
    <w:p w:rsidR="00147CB9" w:rsidRDefault="00147CB9" w:rsidP="00D03E26">
      <w:pPr>
        <w:pStyle w:val="streepje"/>
        <w:numPr>
          <w:ilvl w:val="0"/>
          <w:numId w:val="0"/>
        </w:numPr>
        <w:ind w:left="227" w:hanging="227"/>
      </w:pPr>
    </w:p>
    <w:p w:rsidR="00147CB9" w:rsidRPr="005B3429" w:rsidRDefault="00147CB9" w:rsidP="005B3429">
      <w:pPr>
        <w:rPr>
          <w:lang w:val="nl"/>
        </w:rPr>
      </w:pPr>
      <w:r w:rsidRPr="005B3429">
        <w:rPr>
          <w:lang w:val="nl"/>
        </w:rPr>
        <w:t xml:space="preserve">De soorten doorhaling worden per soort </w:t>
      </w:r>
      <w:r w:rsidR="00281CA6" w:rsidRPr="005B3429">
        <w:rPr>
          <w:lang w:val="nl"/>
        </w:rPr>
        <w:t>gegroepeerd getoond</w:t>
      </w:r>
      <w:r w:rsidR="00081C39">
        <w:rPr>
          <w:lang w:val="nl"/>
        </w:rPr>
        <w:t xml:space="preserve"> en daarbinnen</w:t>
      </w:r>
      <w:r w:rsidR="00281CA6" w:rsidRPr="005B3429">
        <w:rPr>
          <w:lang w:val="nl"/>
        </w:rPr>
        <w:t xml:space="preserve"> </w:t>
      </w:r>
      <w:r w:rsidR="00081C39">
        <w:rPr>
          <w:lang w:val="nl"/>
        </w:rPr>
        <w:t>op volgorde van stukdeel doorhaling in de essentialia. D</w:t>
      </w:r>
      <w:r w:rsidR="00281CA6" w:rsidRPr="005B3429">
        <w:rPr>
          <w:lang w:val="nl"/>
        </w:rPr>
        <w:t xml:space="preserve">e nummering start met </w:t>
      </w:r>
      <w:r w:rsidR="005B3429" w:rsidRPr="005B3429">
        <w:rPr>
          <w:lang w:val="nl"/>
        </w:rPr>
        <w:t>romeins cijfer I</w:t>
      </w:r>
      <w:r w:rsidR="00281CA6" w:rsidRPr="005B3429">
        <w:rPr>
          <w:lang w:val="nl"/>
        </w:rPr>
        <w:t xml:space="preserve">. en </w:t>
      </w:r>
      <w:r w:rsidR="00E0465A">
        <w:rPr>
          <w:lang w:val="nl"/>
        </w:rPr>
        <w:t xml:space="preserve">de </w:t>
      </w:r>
      <w:r w:rsidR="00281CA6" w:rsidRPr="005B3429">
        <w:rPr>
          <w:lang w:val="nl"/>
        </w:rPr>
        <w:t>nummer</w:t>
      </w:r>
      <w:r w:rsidR="00E0465A">
        <w:rPr>
          <w:lang w:val="nl"/>
        </w:rPr>
        <w:t>ing is opvolgend</w:t>
      </w:r>
      <w:r w:rsidR="00281CA6" w:rsidRPr="005B3429">
        <w:rPr>
          <w:lang w:val="nl"/>
        </w:rPr>
        <w:t xml:space="preserve"> ook als er m</w:t>
      </w:r>
      <w:r w:rsidR="005B3429" w:rsidRPr="005B3429">
        <w:rPr>
          <w:lang w:val="nl"/>
        </w:rPr>
        <w:t>eer soorten</w:t>
      </w:r>
      <w:r w:rsidR="00E0465A">
        <w:rPr>
          <w:lang w:val="nl"/>
        </w:rPr>
        <w:t xml:space="preserve"> </w:t>
      </w:r>
      <w:r w:rsidR="005B3429" w:rsidRPr="005B3429">
        <w:rPr>
          <w:lang w:val="nl"/>
        </w:rPr>
        <w:t xml:space="preserve">doorhaling zijn. De </w:t>
      </w:r>
      <w:r w:rsidR="00281CA6" w:rsidRPr="005B3429">
        <w:rPr>
          <w:lang w:val="nl"/>
        </w:rPr>
        <w:t xml:space="preserve">nummering start bij een volgende soort doorhaling met het </w:t>
      </w:r>
      <w:r w:rsidR="005B3429" w:rsidRPr="005B3429">
        <w:rPr>
          <w:lang w:val="nl"/>
        </w:rPr>
        <w:t xml:space="preserve">romeinse cijfer </w:t>
      </w:r>
      <w:r w:rsidR="00281CA6" w:rsidRPr="005B3429">
        <w:rPr>
          <w:lang w:val="nl"/>
        </w:rPr>
        <w:t xml:space="preserve">volgend op het laatste </w:t>
      </w:r>
      <w:r w:rsidR="005B3429" w:rsidRPr="005B3429">
        <w:rPr>
          <w:lang w:val="nl"/>
        </w:rPr>
        <w:t>romeinse cijfer</w:t>
      </w:r>
      <w:r w:rsidR="00281CA6" w:rsidRPr="005B3429">
        <w:rPr>
          <w:lang w:val="nl"/>
        </w:rPr>
        <w:t xml:space="preserve"> van de vorige soort</w:t>
      </w:r>
      <w:r w:rsidR="00E0465A">
        <w:rPr>
          <w:lang w:val="nl"/>
        </w:rPr>
        <w:t xml:space="preserve"> </w:t>
      </w:r>
      <w:r w:rsidR="00281CA6" w:rsidRPr="005B3429">
        <w:rPr>
          <w:lang w:val="nl"/>
        </w:rPr>
        <w:t xml:space="preserve">doorhaling. </w:t>
      </w:r>
      <w:r w:rsidR="00852813" w:rsidRPr="005B3429">
        <w:rPr>
          <w:lang w:val="nl"/>
        </w:rPr>
        <w:t>Bevat</w:t>
      </w:r>
      <w:r w:rsidR="005B3429" w:rsidRPr="005B3429">
        <w:rPr>
          <w:lang w:val="nl"/>
        </w:rPr>
        <w:t xml:space="preserve"> </w:t>
      </w:r>
      <w:r w:rsidR="00852813" w:rsidRPr="005B3429">
        <w:rPr>
          <w:lang w:val="nl"/>
        </w:rPr>
        <w:t>de akte precies één stukdeel</w:t>
      </w:r>
      <w:r w:rsidR="005B3429" w:rsidRPr="005B3429">
        <w:rPr>
          <w:lang w:val="nl"/>
        </w:rPr>
        <w:t xml:space="preserve"> </w:t>
      </w:r>
      <w:r w:rsidR="00852813" w:rsidRPr="005B3429">
        <w:rPr>
          <w:lang w:val="nl"/>
        </w:rPr>
        <w:t>Doorhaling Hypotheek ongeacht de soort dan wordt de tekst in het keuzeblok soort doorhaling niet genummerd.</w:t>
      </w:r>
    </w:p>
    <w:p w:rsidR="00147CB9" w:rsidRPr="00C70E28" w:rsidRDefault="00147CB9" w:rsidP="005B3429">
      <w:pPr>
        <w:pStyle w:val="streepje"/>
        <w:numPr>
          <w:ilvl w:val="0"/>
          <w:numId w:val="0"/>
        </w:numPr>
        <w:spacing w:line="240" w:lineRule="atLeast"/>
      </w:pPr>
    </w:p>
    <w:p w:rsidR="00C70E28" w:rsidRPr="00C70E28" w:rsidRDefault="00C70E28" w:rsidP="00C70E28">
      <w:pPr>
        <w:rPr>
          <w:lang w:val="nl"/>
        </w:rPr>
      </w:pPr>
    </w:p>
    <w:tbl>
      <w:tblPr>
        <w:tblW w:w="5663"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226"/>
        <w:gridCol w:w="7659"/>
      </w:tblGrid>
      <w:tr w:rsidR="00221A3F" w:rsidRPr="000E6BC2" w:rsidTr="0083672A">
        <w:tc>
          <w:tcPr>
            <w:tcW w:w="2242" w:type="pct"/>
            <w:shd w:val="clear" w:color="auto" w:fill="auto"/>
          </w:tcPr>
          <w:p w:rsidR="00221A3F" w:rsidRPr="00036D1A" w:rsidRDefault="00221A3F" w:rsidP="00221A3F">
            <w:pPr>
              <w:rPr>
                <w:color w:val="FF0000"/>
                <w:szCs w:val="18"/>
                <w:u w:val="single"/>
                <w:lang w:val="nl"/>
              </w:rPr>
            </w:pPr>
            <w:r w:rsidRPr="00036D1A">
              <w:rPr>
                <w:rFonts w:cs="Arial"/>
                <w:color w:val="FFFFFF"/>
                <w:szCs w:val="18"/>
                <w:highlight w:val="darkYellow"/>
              </w:rPr>
              <w:t xml:space="preserve">KEUZEBLOK </w:t>
            </w:r>
            <w:r w:rsidR="00C70E28" w:rsidRPr="00036D1A">
              <w:rPr>
                <w:rFonts w:cs="Arial"/>
                <w:color w:val="FFFFFF"/>
                <w:szCs w:val="18"/>
                <w:highlight w:val="darkYellow"/>
              </w:rPr>
              <w:t>SOORT DOORHALING</w:t>
            </w:r>
          </w:p>
        </w:tc>
        <w:tc>
          <w:tcPr>
            <w:tcW w:w="2758" w:type="pct"/>
            <w:shd w:val="clear" w:color="auto" w:fill="auto"/>
          </w:tcPr>
          <w:p w:rsidR="00221A3F" w:rsidRPr="00221A3F" w:rsidRDefault="00A57FBC" w:rsidP="00221A3F">
            <w:r>
              <w:t>Herhalend</w:t>
            </w:r>
            <w:r w:rsidR="00221A3F" w:rsidRPr="00C655DD">
              <w:t xml:space="preserve"> keuzeblok </w:t>
            </w:r>
            <w:r w:rsidR="001C72D6">
              <w:t xml:space="preserve">dat </w:t>
            </w:r>
            <w:r w:rsidR="00221A3F">
              <w:t xml:space="preserve">bestaat uit </w:t>
            </w:r>
            <w:r w:rsidR="00C70E28">
              <w:t>3</w:t>
            </w:r>
            <w:r w:rsidR="00221A3F">
              <w:t xml:space="preserve"> varianten, waar</w:t>
            </w:r>
            <w:r w:rsidR="00147C7A">
              <w:t xml:space="preserve">van er </w:t>
            </w:r>
            <w:r w:rsidR="001C72D6">
              <w:t xml:space="preserve">minimaal </w:t>
            </w:r>
            <w:r w:rsidR="00147C7A">
              <w:t xml:space="preserve">één </w:t>
            </w:r>
            <w:r w:rsidR="001C72D6">
              <w:t>getoond</w:t>
            </w:r>
            <w:r w:rsidR="00147C7A">
              <w:t xml:space="preserve"> moet worden.</w:t>
            </w:r>
            <w:r w:rsidR="001C72D6">
              <w:t xml:space="preserve"> </w:t>
            </w:r>
            <w:r w:rsidR="00221A3F" w:rsidRPr="006919F5">
              <w:t>De varianten worden in de volge</w:t>
            </w:r>
            <w:r w:rsidR="00221A3F">
              <w:t>nde paragrafen beschreven.</w:t>
            </w:r>
          </w:p>
        </w:tc>
      </w:tr>
    </w:tbl>
    <w:p w:rsidR="00FD034C" w:rsidRDefault="00C70E28" w:rsidP="00FD034C">
      <w:pPr>
        <w:pStyle w:val="Kop3"/>
      </w:pPr>
      <w:bookmarkStart w:id="75" w:name="_Ref391898807"/>
      <w:bookmarkStart w:id="76" w:name="_Ref391898896"/>
      <w:bookmarkStart w:id="77" w:name="_Ref391899291"/>
      <w:bookmarkStart w:id="78" w:name="_Toc452628342"/>
      <w:r>
        <w:t>Afstand hypotheekrecht</w:t>
      </w:r>
      <w:bookmarkEnd w:id="75"/>
      <w:bookmarkEnd w:id="76"/>
      <w:bookmarkEnd w:id="77"/>
      <w:bookmarkEnd w:id="78"/>
    </w:p>
    <w:p w:rsidR="004D3760" w:rsidRDefault="004D3760" w:rsidP="004D3760">
      <w:pPr>
        <w:spacing w:before="72"/>
      </w:pPr>
      <w:r>
        <w:t xml:space="preserve">Dit keuzeblok wordt vermeld </w:t>
      </w:r>
      <w:r w:rsidR="00A57FBC">
        <w:t>voor iedere</w:t>
      </w:r>
      <w:r>
        <w:t xml:space="preserve"> </w:t>
      </w:r>
      <w:r w:rsidR="00A57FBC">
        <w:t xml:space="preserve">soort </w:t>
      </w:r>
      <w:r>
        <w:t xml:space="preserve">doorhaling </w:t>
      </w:r>
      <w:r w:rsidR="001C72D6">
        <w:t>’</w:t>
      </w:r>
      <w:r>
        <w:t>Afstand hypotheekrecht</w:t>
      </w:r>
      <w:r w:rsidR="001C72D6">
        <w:t>’</w:t>
      </w:r>
      <w:r>
        <w:t xml:space="preserve"> </w:t>
      </w:r>
      <w:r w:rsidR="00A57FBC">
        <w:t xml:space="preserve">die </w:t>
      </w:r>
      <w:r>
        <w:t xml:space="preserve">in de akte opgenomen </w:t>
      </w:r>
      <w:r w:rsidR="00A57FBC">
        <w:t>is</w:t>
      </w:r>
      <w:r>
        <w:t>.</w:t>
      </w:r>
    </w:p>
    <w:p w:rsidR="00BA293A" w:rsidRPr="004D3760" w:rsidRDefault="00BA293A" w:rsidP="00BA293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45"/>
        <w:gridCol w:w="7797"/>
        <w:tblGridChange w:id="79">
          <w:tblGrid>
            <w:gridCol w:w="6345"/>
            <w:gridCol w:w="7797"/>
          </w:tblGrid>
        </w:tblGridChange>
      </w:tblGrid>
      <w:tr w:rsidR="00097728" w:rsidRPr="00343045" w:rsidTr="0083672A">
        <w:tc>
          <w:tcPr>
            <w:tcW w:w="6345" w:type="dxa"/>
            <w:shd w:val="clear" w:color="auto" w:fill="auto"/>
          </w:tcPr>
          <w:p w:rsidR="00097728" w:rsidRPr="00FA5535" w:rsidRDefault="00097728" w:rsidP="001C6B48">
            <w:pPr>
              <w:rPr>
                <w:rFonts w:cs="Arial"/>
                <w:b/>
                <w:bCs/>
                <w:color w:val="FF0000"/>
                <w:u w:val="single"/>
              </w:rPr>
            </w:pPr>
            <w:r w:rsidRPr="00FA5535">
              <w:rPr>
                <w:rFonts w:cs="Arial"/>
                <w:b/>
                <w:bCs/>
                <w:color w:val="FF0000"/>
                <w:u w:val="single"/>
              </w:rPr>
              <w:t>Afstand hypotheekrecht</w:t>
            </w:r>
          </w:p>
          <w:p w:rsidR="00097728" w:rsidRPr="00FA5535" w:rsidRDefault="00097728" w:rsidP="00FA5535">
            <w:pPr>
              <w:ind w:left="705"/>
              <w:rPr>
                <w:rFonts w:cs="Arial"/>
                <w:color w:val="800080"/>
              </w:rPr>
            </w:pPr>
          </w:p>
        </w:tc>
        <w:tc>
          <w:tcPr>
            <w:tcW w:w="7797" w:type="dxa"/>
            <w:shd w:val="clear" w:color="auto" w:fill="auto"/>
          </w:tcPr>
          <w:p w:rsidR="00097728" w:rsidRDefault="001C72D6" w:rsidP="00FA5535">
            <w:pPr>
              <w:spacing w:before="72"/>
            </w:pPr>
            <w:r>
              <w:t>Vaste tekst,</w:t>
            </w:r>
            <w:r w:rsidR="00097728">
              <w:t xml:space="preserve"> wordt</w:t>
            </w:r>
            <w:r w:rsidR="0093731B">
              <w:t xml:space="preserve"> </w:t>
            </w:r>
            <w:r w:rsidR="00097728">
              <w:t xml:space="preserve">één keer </w:t>
            </w:r>
            <w:r>
              <w:t>getoond</w:t>
            </w:r>
            <w:r w:rsidR="00097728">
              <w:t xml:space="preserve"> </w:t>
            </w:r>
            <w:r w:rsidR="0093731B">
              <w:t>ongeacht het aantal</w:t>
            </w:r>
            <w:r w:rsidR="00097728">
              <w:t xml:space="preserve"> doorhalingen </w:t>
            </w:r>
            <w:r>
              <w:t>’</w:t>
            </w:r>
            <w:r w:rsidR="00097728">
              <w:t>Afstand hypotheekrecht</w:t>
            </w:r>
            <w:r>
              <w:t>’</w:t>
            </w:r>
            <w:r w:rsidR="00097728">
              <w:t>.</w:t>
            </w:r>
          </w:p>
          <w:p w:rsidR="00097728" w:rsidRPr="00FA5535" w:rsidRDefault="00097728" w:rsidP="00FA5535">
            <w:pPr>
              <w:spacing w:before="72"/>
              <w:rPr>
                <w:u w:val="single"/>
              </w:rPr>
            </w:pPr>
            <w:r w:rsidRPr="00FA5535">
              <w:rPr>
                <w:u w:val="single"/>
              </w:rPr>
              <w:t>Mapping:</w:t>
            </w:r>
          </w:p>
          <w:p w:rsidR="00097728" w:rsidRPr="00FA5535" w:rsidRDefault="00097728" w:rsidP="00FA5535">
            <w:pPr>
              <w:spacing w:line="240" w:lineRule="auto"/>
              <w:rPr>
                <w:sz w:val="16"/>
              </w:rPr>
            </w:pPr>
            <w:r w:rsidRPr="00FA5535">
              <w:rPr>
                <w:sz w:val="16"/>
              </w:rPr>
              <w:t>//IMKAD_AangebodenStuk/StukdeelDoorhalingHypotheek/soortDoorhaling</w:t>
            </w:r>
            <w:r w:rsidR="00D12CDD" w:rsidRPr="00FA5535">
              <w:rPr>
                <w:rFonts w:cs="Arial"/>
                <w:snapToGrid/>
                <w:kern w:val="0"/>
                <w:sz w:val="16"/>
                <w:lang w:eastAsia="nl-NL"/>
              </w:rPr>
              <w:t>[</w:t>
            </w:r>
            <w:r w:rsidRPr="00FA5535">
              <w:rPr>
                <w:rFonts w:cs="Arial"/>
                <w:snapToGrid/>
                <w:kern w:val="0"/>
                <w:sz w:val="16"/>
                <w:lang w:eastAsia="nl-NL"/>
              </w:rPr>
              <w:t>afstand hypotheekrecht</w:t>
            </w:r>
            <w:r w:rsidR="00D12CDD" w:rsidRPr="00FA5535">
              <w:rPr>
                <w:rFonts w:cs="Arial"/>
                <w:snapToGrid/>
                <w:kern w:val="0"/>
                <w:sz w:val="16"/>
                <w:lang w:eastAsia="nl-NL"/>
              </w:rPr>
              <w:t>]</w:t>
            </w:r>
          </w:p>
        </w:tc>
      </w:tr>
    </w:tbl>
    <w:p w:rsidR="00820D71" w:rsidRDefault="00820D71" w:rsidP="00820D71"/>
    <w:p w:rsidR="00820D71" w:rsidRDefault="00820D71" w:rsidP="00820D71">
      <w:r>
        <w:t>Het onderstaande wordt voor iedere doorhaling afstand hypotheekrecht getoond.</w:t>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345"/>
        <w:gridCol w:w="7797"/>
        <w:tblGridChange w:id="80">
          <w:tblGrid>
            <w:gridCol w:w="6345"/>
            <w:gridCol w:w="7797"/>
          </w:tblGrid>
        </w:tblGridChange>
      </w:tblGrid>
      <w:tr w:rsidR="00097728" w:rsidRPr="007E4227" w:rsidTr="00FA5535">
        <w:tc>
          <w:tcPr>
            <w:tcW w:w="6345" w:type="dxa"/>
            <w:shd w:val="clear" w:color="auto" w:fill="auto"/>
          </w:tcPr>
          <w:p w:rsidR="00097728" w:rsidRPr="00FA5535" w:rsidRDefault="00036D1A" w:rsidP="00036D1A">
            <w:pPr>
              <w:rPr>
                <w:rFonts w:cs="Arial"/>
                <w:color w:val="800080"/>
              </w:rPr>
            </w:pPr>
            <w:r>
              <w:rPr>
                <w:rFonts w:cs="Arial"/>
                <w:color w:val="800080"/>
              </w:rPr>
              <w:t>I</w:t>
            </w:r>
            <w:r w:rsidR="00097728" w:rsidRPr="00FA5535">
              <w:rPr>
                <w:rFonts w:cs="Arial"/>
                <w:color w:val="800080"/>
              </w:rPr>
              <w:t xml:space="preserve">. </w:t>
            </w:r>
            <w:r w:rsidR="00097728" w:rsidRPr="00FA5535">
              <w:rPr>
                <w:rFonts w:cs="Arial"/>
                <w:color w:val="800080"/>
              </w:rPr>
              <w:tab/>
            </w:r>
          </w:p>
        </w:tc>
        <w:tc>
          <w:tcPr>
            <w:tcW w:w="7797" w:type="dxa"/>
            <w:shd w:val="clear" w:color="auto" w:fill="auto"/>
          </w:tcPr>
          <w:p w:rsidR="00097728" w:rsidRPr="00E9465E" w:rsidRDefault="00D12CDD" w:rsidP="00D12CDD">
            <w:r>
              <w:t xml:space="preserve">Optionele </w:t>
            </w:r>
            <w:r w:rsidR="00097728" w:rsidRPr="00E9465E">
              <w:t xml:space="preserve">nummering wanneer er </w:t>
            </w:r>
            <w:r w:rsidR="00C058F3">
              <w:t>meer dan</w:t>
            </w:r>
            <w:r w:rsidR="00097728" w:rsidRPr="00E9465E">
              <w:t xml:space="preserve"> </w:t>
            </w:r>
            <w:r w:rsidR="00B05436">
              <w:t xml:space="preserve">één </w:t>
            </w:r>
            <w:r w:rsidR="001C04CF">
              <w:t>doorhaling</w:t>
            </w:r>
            <w:r w:rsidR="00097728" w:rsidRPr="00E9465E">
              <w:t xml:space="preserve"> </w:t>
            </w:r>
            <w:r w:rsidR="00852813">
              <w:t>hypotheek</w:t>
            </w:r>
            <w:r w:rsidR="00D8231B">
              <w:t xml:space="preserve"> </w:t>
            </w:r>
            <w:r w:rsidR="00097728" w:rsidRPr="00E9465E">
              <w:t>is</w:t>
            </w:r>
            <w:r w:rsidR="00BC1489">
              <w:t xml:space="preserve"> (zie ook par. </w:t>
            </w:r>
            <w:r w:rsidR="00BC1489">
              <w:fldChar w:fldCharType="begin"/>
            </w:r>
            <w:r w:rsidR="00BC1489">
              <w:instrText xml:space="preserve"> REF _Ref432764799 \r \h </w:instrText>
            </w:r>
            <w:r w:rsidR="0083672A">
              <w:instrText xml:space="preserve"> \* MERGEFORMAT </w:instrText>
            </w:r>
            <w:r w:rsidR="00BC1489">
              <w:fldChar w:fldCharType="separate"/>
            </w:r>
            <w:r w:rsidR="00C4489B">
              <w:t>2.8</w:t>
            </w:r>
            <w:r w:rsidR="00BC1489">
              <w:fldChar w:fldCharType="end"/>
            </w:r>
            <w:r w:rsidR="00BC1489">
              <w:t>)</w:t>
            </w:r>
            <w:r>
              <w:t>:</w:t>
            </w:r>
          </w:p>
          <w:p w:rsidR="00097728" w:rsidRDefault="00D12CDD" w:rsidP="0032370A">
            <w:pPr>
              <w:numPr>
                <w:ilvl w:val="0"/>
                <w:numId w:val="6"/>
              </w:numPr>
            </w:pPr>
            <w:r>
              <w:lastRenderedPageBreak/>
              <w:t>m</w:t>
            </w:r>
            <w:r w:rsidR="00097728">
              <w:t xml:space="preserve">eer dan </w:t>
            </w:r>
            <w:r w:rsidR="00937D62">
              <w:t>één</w:t>
            </w:r>
            <w:r w:rsidR="00097728" w:rsidRPr="00E9465E">
              <w:t xml:space="preserve"> </w:t>
            </w:r>
            <w:r w:rsidR="00097728">
              <w:t xml:space="preserve">doorhaling </w:t>
            </w:r>
            <w:r w:rsidR="00097728" w:rsidRPr="00E9465E">
              <w:t xml:space="preserve">aanwezig: </w:t>
            </w:r>
            <w:r w:rsidR="00036D1A">
              <w:t>I</w:t>
            </w:r>
            <w:r w:rsidR="00097728">
              <w:t xml:space="preserve">. </w:t>
            </w:r>
            <w:r w:rsidR="00C7798E">
              <w:t xml:space="preserve"> </w:t>
            </w:r>
            <w:r w:rsidR="00036D1A">
              <w:t>II</w:t>
            </w:r>
            <w:r w:rsidR="00C7798E">
              <w:t xml:space="preserve">.  </w:t>
            </w:r>
            <w:r w:rsidR="00036D1A">
              <w:t>III</w:t>
            </w:r>
            <w:r w:rsidR="00C7798E">
              <w:t>.</w:t>
            </w:r>
            <w:r>
              <w:t>,</w:t>
            </w:r>
            <w:r w:rsidR="009168EA">
              <w:t xml:space="preserve"> enz.</w:t>
            </w:r>
          </w:p>
          <w:p w:rsidR="001C72D6" w:rsidRPr="00FA5535" w:rsidRDefault="001C72D6" w:rsidP="00FA5535">
            <w:pPr>
              <w:spacing w:before="72"/>
              <w:rPr>
                <w:u w:val="single"/>
              </w:rPr>
            </w:pPr>
            <w:r w:rsidRPr="00FA5535">
              <w:rPr>
                <w:u w:val="single"/>
              </w:rPr>
              <w:t>Mapping:</w:t>
            </w:r>
          </w:p>
          <w:p w:rsidR="001C72D6" w:rsidRPr="007E4227" w:rsidRDefault="001C72D6" w:rsidP="00FA5535">
            <w:pPr>
              <w:spacing w:line="240" w:lineRule="auto"/>
            </w:pPr>
            <w:r w:rsidRPr="00FA5535">
              <w:rPr>
                <w:sz w:val="16"/>
              </w:rPr>
              <w:t>//IMKAD_AangebodenStuk/StukdeelDoorhalingHypotheek/soortDoorhaling</w:t>
            </w:r>
            <w:r w:rsidRPr="00FA5535">
              <w:rPr>
                <w:rFonts w:cs="Arial"/>
                <w:snapToGrid/>
                <w:kern w:val="0"/>
                <w:sz w:val="16"/>
                <w:lang w:eastAsia="nl-NL"/>
              </w:rPr>
              <w:t>[afstand hypotheekrecht]</w:t>
            </w:r>
          </w:p>
        </w:tc>
      </w:tr>
      <w:tr w:rsidR="00097728" w:rsidRPr="00FA5535" w:rsidTr="00FA5535">
        <w:tc>
          <w:tcPr>
            <w:tcW w:w="6345" w:type="dxa"/>
            <w:shd w:val="clear" w:color="auto" w:fill="auto"/>
          </w:tcPr>
          <w:p w:rsidR="00097728" w:rsidRPr="00FA5535" w:rsidRDefault="00097728" w:rsidP="001C6B48">
            <w:pPr>
              <w:rPr>
                <w:rFonts w:cs="Arial"/>
                <w:color w:val="800080"/>
              </w:rPr>
            </w:pPr>
            <w:r w:rsidRPr="00FA5535">
              <w:rPr>
                <w:rFonts w:cs="Arial"/>
                <w:color w:val="FF0000"/>
              </w:rPr>
              <w:lastRenderedPageBreak/>
              <w:t xml:space="preserve">De </w:t>
            </w:r>
            <w:r w:rsidRPr="00D03E26">
              <w:rPr>
                <w:rFonts w:cs="Arial"/>
                <w:color w:val="339966"/>
              </w:rPr>
              <w:t>hypotheekhouder</w:t>
            </w:r>
            <w:r w:rsidR="00D03E26" w:rsidRPr="00D03E26">
              <w:rPr>
                <w:rFonts w:cs="Arial"/>
                <w:color w:val="339966"/>
              </w:rPr>
              <w:t>/hypotheekhouder</w:t>
            </w:r>
            <w:r w:rsidRPr="00D03E26">
              <w:rPr>
                <w:rFonts w:cs="Arial"/>
                <w:color w:val="339966"/>
              </w:rPr>
              <w:t>s</w:t>
            </w:r>
            <w:r w:rsidRPr="00FA5535">
              <w:rPr>
                <w:rFonts w:cs="Arial"/>
                <w:color w:val="FF0000"/>
              </w:rPr>
              <w:t xml:space="preserve"> en de </w:t>
            </w:r>
            <w:r w:rsidRPr="00D03E26">
              <w:rPr>
                <w:rFonts w:cs="Arial"/>
                <w:color w:val="339966"/>
              </w:rPr>
              <w:t>rechthebbende</w:t>
            </w:r>
            <w:r w:rsidR="00D03E26" w:rsidRPr="00D03E26">
              <w:rPr>
                <w:rFonts w:cs="Arial"/>
                <w:color w:val="339966"/>
              </w:rPr>
              <w:t>/rechthebbende</w:t>
            </w:r>
            <w:r w:rsidRPr="00D03E26">
              <w:rPr>
                <w:rFonts w:cs="Arial"/>
                <w:color w:val="339966"/>
              </w:rPr>
              <w:t>n</w:t>
            </w:r>
            <w:r w:rsidRPr="00FA5535">
              <w:rPr>
                <w:rFonts w:cs="Arial"/>
                <w:color w:val="FF0000"/>
              </w:rPr>
              <w:t xml:space="preserve"> zijn overeengekomen dat afstand wordt gedaan van na te melden hypotheekrecht.</w:t>
            </w:r>
          </w:p>
        </w:tc>
        <w:tc>
          <w:tcPr>
            <w:tcW w:w="7797" w:type="dxa"/>
            <w:shd w:val="clear" w:color="auto" w:fill="auto"/>
          </w:tcPr>
          <w:p w:rsidR="00CC42A0" w:rsidRDefault="001C72D6" w:rsidP="00FA5535">
            <w:pPr>
              <w:spacing w:before="72"/>
            </w:pPr>
            <w:r>
              <w:t>Vaste tekst</w:t>
            </w:r>
            <w:r w:rsidR="006C7860">
              <w:t xml:space="preserve"> met </w:t>
            </w:r>
            <w:r w:rsidR="00D03E26">
              <w:t xml:space="preserve">verplichte </w:t>
            </w:r>
            <w:r w:rsidR="006C7860">
              <w:t>gebruikerskeuzes</w:t>
            </w:r>
            <w:r w:rsidR="00C5681B">
              <w:t>.</w:t>
            </w:r>
          </w:p>
          <w:p w:rsidR="00E652EE" w:rsidRPr="00FA5535" w:rsidRDefault="00E652EE" w:rsidP="00FA5535">
            <w:pPr>
              <w:spacing w:before="72"/>
              <w:rPr>
                <w:u w:val="single"/>
              </w:rPr>
            </w:pPr>
          </w:p>
          <w:p w:rsidR="002A6092" w:rsidRPr="00FA5535" w:rsidRDefault="002A6092" w:rsidP="00FA5535">
            <w:pPr>
              <w:spacing w:before="72"/>
              <w:rPr>
                <w:u w:val="single"/>
              </w:rPr>
            </w:pPr>
            <w:r w:rsidRPr="00FA5535">
              <w:rPr>
                <w:u w:val="single"/>
              </w:rPr>
              <w:t>Mapping</w:t>
            </w:r>
            <w:r w:rsidR="002618A6" w:rsidRPr="00FA5535">
              <w:rPr>
                <w:u w:val="single"/>
              </w:rPr>
              <w:t xml:space="preserve"> </w:t>
            </w:r>
            <w:r w:rsidR="00C534D1" w:rsidRPr="00FA5535">
              <w:rPr>
                <w:u w:val="single"/>
              </w:rPr>
              <w:t>hypotheekhouder</w:t>
            </w:r>
            <w:r w:rsidR="006C7860" w:rsidRPr="00FA5535">
              <w:rPr>
                <w:u w:val="single"/>
              </w:rPr>
              <w:t>(</w:t>
            </w:r>
            <w:r w:rsidR="00C534D1" w:rsidRPr="00FA5535">
              <w:rPr>
                <w:u w:val="single"/>
              </w:rPr>
              <w:t>s</w:t>
            </w:r>
            <w:r w:rsidR="006C7860" w:rsidRPr="00FA5535">
              <w:rPr>
                <w:u w:val="single"/>
              </w:rPr>
              <w:t>)</w:t>
            </w:r>
            <w:r w:rsidRPr="00FA5535">
              <w:rPr>
                <w:u w:val="single"/>
              </w:rPr>
              <w:t>:</w:t>
            </w:r>
          </w:p>
          <w:p w:rsidR="006C7860" w:rsidRPr="00FA5535" w:rsidRDefault="006C7860" w:rsidP="00FA5535">
            <w:pPr>
              <w:spacing w:line="240" w:lineRule="auto"/>
              <w:rPr>
                <w:sz w:val="16"/>
              </w:rPr>
            </w:pPr>
            <w:r w:rsidRPr="00FA5535">
              <w:rPr>
                <w:sz w:val="16"/>
              </w:rPr>
              <w:t>//IMKAD_AangebodenStuk/StukdeelDoorhalingHypotheek/tekstkeuze</w:t>
            </w:r>
            <w:r w:rsidR="00A73911" w:rsidRPr="00FA5535">
              <w:rPr>
                <w:sz w:val="16"/>
              </w:rPr>
              <w:t>/</w:t>
            </w:r>
          </w:p>
          <w:p w:rsidR="00A73911" w:rsidRPr="00FA5535" w:rsidRDefault="00A73911" w:rsidP="00FA5535">
            <w:pPr>
              <w:spacing w:line="240" w:lineRule="auto"/>
              <w:rPr>
                <w:sz w:val="16"/>
                <w:szCs w:val="16"/>
              </w:rPr>
            </w:pPr>
            <w:r w:rsidRPr="00FA5535">
              <w:rPr>
                <w:sz w:val="16"/>
                <w:szCs w:val="16"/>
              </w:rPr>
              <w:tab/>
              <w:t>./tagNaam (k_Hypotheekhouder)</w:t>
            </w:r>
          </w:p>
          <w:p w:rsidR="00AE0CAE" w:rsidRPr="00FA5535" w:rsidRDefault="00A73911" w:rsidP="00FA5535">
            <w:pPr>
              <w:spacing w:line="240" w:lineRule="auto"/>
              <w:rPr>
                <w:sz w:val="16"/>
                <w:szCs w:val="16"/>
              </w:rPr>
            </w:pPr>
            <w:r w:rsidRPr="00FA5535">
              <w:rPr>
                <w:sz w:val="16"/>
                <w:szCs w:val="16"/>
              </w:rPr>
              <w:tab/>
              <w:t>./tekst (hypotheekhouder of hypotheekhouders)</w:t>
            </w:r>
          </w:p>
          <w:p w:rsidR="002618A6" w:rsidRPr="00FA5535" w:rsidRDefault="002618A6" w:rsidP="00FA5535">
            <w:pPr>
              <w:spacing w:before="72"/>
              <w:rPr>
                <w:u w:val="single"/>
              </w:rPr>
            </w:pPr>
            <w:r w:rsidRPr="00FA5535">
              <w:rPr>
                <w:u w:val="single"/>
              </w:rPr>
              <w:t>Mapping rechthebbende</w:t>
            </w:r>
            <w:r w:rsidR="006C7860" w:rsidRPr="00FA5535">
              <w:rPr>
                <w:u w:val="single"/>
              </w:rPr>
              <w:t>(</w:t>
            </w:r>
            <w:r w:rsidRPr="00FA5535">
              <w:rPr>
                <w:u w:val="single"/>
              </w:rPr>
              <w:t>n</w:t>
            </w:r>
            <w:r w:rsidR="006C7860" w:rsidRPr="00FA5535">
              <w:rPr>
                <w:u w:val="single"/>
              </w:rPr>
              <w:t>)</w:t>
            </w:r>
            <w:r w:rsidRPr="00FA5535">
              <w:rPr>
                <w:u w:val="single"/>
              </w:rPr>
              <w:t>:</w:t>
            </w:r>
          </w:p>
          <w:p w:rsidR="006C7860" w:rsidRPr="00FA5535" w:rsidRDefault="006C7860" w:rsidP="00FA5535">
            <w:pPr>
              <w:spacing w:line="240" w:lineRule="auto"/>
              <w:rPr>
                <w:sz w:val="16"/>
              </w:rPr>
            </w:pPr>
            <w:r w:rsidRPr="00FA5535">
              <w:rPr>
                <w:sz w:val="16"/>
              </w:rPr>
              <w:t>//IMKAD_AangebodenStuk/StukdeelDoorhalingHypotheek/tekstkeuze</w:t>
            </w:r>
            <w:r w:rsidR="00A73911" w:rsidRPr="00FA5535">
              <w:rPr>
                <w:sz w:val="16"/>
              </w:rPr>
              <w:t>/</w:t>
            </w:r>
          </w:p>
          <w:p w:rsidR="00A73911" w:rsidRPr="00FA5535" w:rsidRDefault="00A73911" w:rsidP="00FA5535">
            <w:pPr>
              <w:spacing w:line="240" w:lineRule="auto"/>
              <w:rPr>
                <w:sz w:val="16"/>
                <w:szCs w:val="16"/>
              </w:rPr>
            </w:pPr>
            <w:r w:rsidRPr="00FA5535">
              <w:rPr>
                <w:sz w:val="16"/>
                <w:szCs w:val="16"/>
              </w:rPr>
              <w:tab/>
              <w:t>./tagNaam (k_Rechthebbende)</w:t>
            </w:r>
          </w:p>
          <w:p w:rsidR="002A6092" w:rsidRPr="00FA5535" w:rsidRDefault="00A73911" w:rsidP="00FA5535">
            <w:pPr>
              <w:spacing w:line="240" w:lineRule="auto"/>
              <w:rPr>
                <w:sz w:val="16"/>
              </w:rPr>
            </w:pPr>
            <w:r w:rsidRPr="00FA5535">
              <w:rPr>
                <w:sz w:val="16"/>
                <w:szCs w:val="16"/>
              </w:rPr>
              <w:tab/>
              <w:t>./tekst (rechthebbende of rechthebbenden)</w:t>
            </w:r>
          </w:p>
        </w:tc>
      </w:tr>
      <w:tr w:rsidR="00E11214" w:rsidRPr="00AE1C4D" w:rsidTr="00B14D6E">
        <w:trPr>
          <w:trHeight w:val="2303"/>
        </w:trPr>
        <w:tc>
          <w:tcPr>
            <w:tcW w:w="6345" w:type="dxa"/>
            <w:shd w:val="clear" w:color="auto" w:fill="auto"/>
          </w:tcPr>
          <w:p w:rsidR="00E11214" w:rsidRPr="00FA5535" w:rsidRDefault="00E11214" w:rsidP="00487E2F">
            <w:pPr>
              <w:tabs>
                <w:tab w:val="left" w:pos="-1440"/>
                <w:tab w:val="left" w:pos="-720"/>
                <w:tab w:val="left" w:pos="0"/>
              </w:tabs>
              <w:suppressAutoHyphens/>
              <w:rPr>
                <w:rFonts w:cs="Arial"/>
                <w:color w:val="800080"/>
              </w:rPr>
            </w:pPr>
            <w:r w:rsidRPr="00FA5535">
              <w:rPr>
                <w:rFonts w:cs="Arial"/>
                <w:color w:val="FF0000"/>
              </w:rPr>
              <w:t xml:space="preserve">De genoemde </w:t>
            </w:r>
            <w:r w:rsidRPr="00756EB3">
              <w:rPr>
                <w:rFonts w:cs="Arial"/>
                <w:snapToGrid/>
                <w:color w:val="339966"/>
                <w:kern w:val="0"/>
                <w:sz w:val="20"/>
                <w:lang w:eastAsia="nl-NL"/>
              </w:rPr>
              <w:t>volmachtgever</w:t>
            </w:r>
            <w:r w:rsidR="00BE0DB7" w:rsidRPr="00756EB3">
              <w:rPr>
                <w:rFonts w:cs="Arial"/>
                <w:snapToGrid/>
                <w:color w:val="339966"/>
                <w:kern w:val="0"/>
                <w:sz w:val="20"/>
                <w:lang w:eastAsia="nl-NL"/>
              </w:rPr>
              <w:t>/volmachtgevers</w:t>
            </w:r>
            <w:r>
              <w:rPr>
                <w:rFonts w:cs="Arial"/>
                <w:color w:val="339966"/>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FE356C" w:rsidRPr="00FA5535">
              <w:rPr>
                <w:color w:val="800080"/>
                <w:szCs w:val="18"/>
              </w:rPr>
              <w:t>,</w:t>
            </w:r>
            <w:r w:rsidR="00FE356C" w:rsidRPr="00FA5535">
              <w:rPr>
                <w:szCs w:val="18"/>
              </w:rPr>
              <w:t xml:space="preserve"> </w:t>
            </w:r>
            <w:r w:rsidR="00FE356C" w:rsidRPr="00FA5535">
              <w:rPr>
                <w:rFonts w:cs="Arial"/>
                <w:color w:val="800080"/>
                <w:szCs w:val="18"/>
              </w:rPr>
              <w:t xml:space="preserve">ten tijde van de inschrijving genaamd </w:t>
            </w:r>
            <w:r w:rsidR="00FE356C" w:rsidRPr="00FA5535">
              <w:rPr>
                <w:rFonts w:cs="Arial"/>
                <w:color w:val="3366FF"/>
                <w:szCs w:val="18"/>
              </w:rPr>
              <w:t xml:space="preserve">de/het </w:t>
            </w:r>
            <w:r w:rsidR="00FE356C" w:rsidRPr="00FA5535">
              <w:rPr>
                <w:rFonts w:cs="Arial"/>
                <w:szCs w:val="18"/>
              </w:rPr>
              <w:fldChar w:fldCharType="begin"/>
            </w:r>
            <w:r w:rsidR="00FE356C" w:rsidRPr="00FA5535">
              <w:rPr>
                <w:rFonts w:cs="Arial"/>
                <w:szCs w:val="18"/>
              </w:rPr>
              <w:instrText xml:space="preserve">MacroButton Nomacro </w:instrText>
            </w:r>
            <w:r w:rsidR="00FE356C" w:rsidRPr="00FA5535">
              <w:rPr>
                <w:rFonts w:cs="Arial"/>
                <w:szCs w:val="18"/>
                <w:effect w:val="none"/>
              </w:rPr>
              <w:instrText>§</w:instrText>
            </w:r>
            <w:r w:rsidR="00FE356C" w:rsidRPr="00FA5535">
              <w:rPr>
                <w:rFonts w:cs="Arial"/>
                <w:szCs w:val="18"/>
              </w:rPr>
              <w:fldChar w:fldCharType="end"/>
            </w:r>
            <w:r w:rsidR="00FE356C" w:rsidRPr="00FA5535">
              <w:rPr>
                <w:rFonts w:cs="Arial"/>
                <w:szCs w:val="18"/>
              </w:rPr>
              <w:t>rechtsvorm</w:t>
            </w:r>
            <w:r w:rsidR="00FE356C" w:rsidRPr="00FA5535">
              <w:rPr>
                <w:rFonts w:cs="Arial"/>
                <w:szCs w:val="18"/>
              </w:rPr>
              <w:fldChar w:fldCharType="begin"/>
            </w:r>
            <w:r w:rsidR="00FE356C" w:rsidRPr="00FA5535">
              <w:rPr>
                <w:rFonts w:cs="Arial"/>
                <w:szCs w:val="18"/>
              </w:rPr>
              <w:instrText xml:space="preserve">MacroButton Nomacro </w:instrText>
            </w:r>
            <w:r w:rsidR="00FE356C" w:rsidRPr="00FA5535">
              <w:rPr>
                <w:rFonts w:cs="Arial"/>
                <w:szCs w:val="18"/>
                <w:effect w:val="none"/>
              </w:rPr>
              <w:instrText>§</w:instrText>
            </w:r>
            <w:r w:rsidR="00FE356C" w:rsidRPr="00FA5535">
              <w:rPr>
                <w:rFonts w:cs="Arial"/>
                <w:szCs w:val="18"/>
              </w:rPr>
              <w:fldChar w:fldCharType="end"/>
            </w:r>
            <w:r w:rsidR="00FE356C" w:rsidRPr="00FA5535">
              <w:rPr>
                <w:rFonts w:cs="Arial"/>
                <w:szCs w:val="18"/>
              </w:rPr>
              <w:t xml:space="preserve"> </w:t>
            </w:r>
            <w:r w:rsidR="00FE356C" w:rsidRPr="00FA5535">
              <w:rPr>
                <w:rFonts w:cs="Arial"/>
                <w:szCs w:val="18"/>
              </w:rPr>
              <w:fldChar w:fldCharType="begin"/>
            </w:r>
            <w:r w:rsidR="00FE356C" w:rsidRPr="00FA5535">
              <w:rPr>
                <w:rFonts w:cs="Arial"/>
                <w:szCs w:val="18"/>
              </w:rPr>
              <w:instrText xml:space="preserve">MacroButton Nomacro </w:instrText>
            </w:r>
            <w:r w:rsidR="00FE356C" w:rsidRPr="00FA5535">
              <w:rPr>
                <w:rFonts w:cs="Arial"/>
                <w:szCs w:val="18"/>
                <w:effect w:val="none"/>
              </w:rPr>
              <w:instrText>§</w:instrText>
            </w:r>
            <w:r w:rsidR="00FE356C" w:rsidRPr="00FA5535">
              <w:rPr>
                <w:rFonts w:cs="Arial"/>
                <w:szCs w:val="18"/>
              </w:rPr>
              <w:fldChar w:fldCharType="end"/>
            </w:r>
            <w:r w:rsidR="00FE356C" w:rsidRPr="00FA5535">
              <w:rPr>
                <w:rFonts w:cs="Arial"/>
                <w:szCs w:val="18"/>
              </w:rPr>
              <w:t>naam rechtspersoon</w:t>
            </w:r>
            <w:r w:rsidR="00FE356C" w:rsidRPr="00FA5535">
              <w:rPr>
                <w:rFonts w:cs="Arial"/>
                <w:szCs w:val="18"/>
              </w:rPr>
              <w:fldChar w:fldCharType="begin"/>
            </w:r>
            <w:r w:rsidR="00FE356C" w:rsidRPr="00FA5535">
              <w:rPr>
                <w:rFonts w:cs="Arial"/>
                <w:szCs w:val="18"/>
              </w:rPr>
              <w:instrText xml:space="preserve">MacroButton Nomacro </w:instrText>
            </w:r>
            <w:r w:rsidR="00FE356C" w:rsidRPr="00FA5535">
              <w:rPr>
                <w:rFonts w:cs="Arial"/>
                <w:szCs w:val="18"/>
                <w:effect w:val="none"/>
              </w:rPr>
              <w:instrText>§</w:instrText>
            </w:r>
            <w:r w:rsidR="00FE356C" w:rsidRPr="00FA5535">
              <w:rPr>
                <w:rFonts w:cs="Arial"/>
                <w:szCs w:val="18"/>
              </w:rPr>
              <w:fldChar w:fldCharType="end"/>
            </w:r>
            <w:r w:rsidR="00FE356C" w:rsidRPr="00FA5535">
              <w:rPr>
                <w:rFonts w:cs="Arial"/>
                <w:color w:val="800080"/>
                <w:szCs w:val="18"/>
              </w:rPr>
              <w:t>,</w:t>
            </w:r>
          </w:p>
        </w:tc>
        <w:tc>
          <w:tcPr>
            <w:tcW w:w="7797" w:type="dxa"/>
            <w:shd w:val="clear" w:color="auto" w:fill="auto"/>
          </w:tcPr>
          <w:p w:rsidR="00E11214" w:rsidRPr="00FA5535" w:rsidRDefault="00E11214" w:rsidP="00756EB3">
            <w:pPr>
              <w:tabs>
                <w:tab w:val="left" w:pos="-1440"/>
                <w:tab w:val="left" w:pos="-720"/>
                <w:tab w:val="left" w:pos="0"/>
              </w:tabs>
              <w:suppressAutoHyphens/>
              <w:rPr>
                <w:lang w:val="nl"/>
              </w:rPr>
            </w:pPr>
            <w:r>
              <w:t xml:space="preserve">Vaste tekst met optionele herhalende tekst </w:t>
            </w:r>
            <w:r w:rsidRPr="00756EB3">
              <w:rPr>
                <w:rFonts w:cs="Arial"/>
                <w:snapToGrid/>
                <w:color w:val="339966"/>
                <w:kern w:val="0"/>
                <w:sz w:val="20"/>
                <w:lang w:eastAsia="nl-NL"/>
              </w:rPr>
              <w:t>volmachtgever</w:t>
            </w:r>
            <w:r w:rsidR="00BE0DB7">
              <w:rPr>
                <w:rFonts w:cs="Arial"/>
                <w:snapToGrid/>
                <w:color w:val="339966"/>
                <w:kern w:val="0"/>
                <w:sz w:val="20"/>
                <w:lang w:eastAsia="nl-NL"/>
              </w:rPr>
              <w:t>/volmachtgevers</w:t>
            </w:r>
            <w:r>
              <w:rPr>
                <w:rFonts w:cs="Arial"/>
                <w:color w:val="339966"/>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t>, met h</w:t>
            </w:r>
            <w:r w:rsidRPr="00FA5535">
              <w:rPr>
                <w:lang w:val="nl"/>
              </w:rPr>
              <w:t xml:space="preserve">et nummer waarmee </w:t>
            </w:r>
            <w:r>
              <w:rPr>
                <w:lang w:val="nl"/>
              </w:rPr>
              <w:t xml:space="preserve">de </w:t>
            </w:r>
            <w:r w:rsidRPr="00FA5535">
              <w:rPr>
                <w:lang w:val="nl"/>
              </w:rPr>
              <w:t xml:space="preserve">betrokken volmachtgever bij deze doorhaling </w:t>
            </w:r>
            <w:r>
              <w:rPr>
                <w:lang w:val="nl"/>
              </w:rPr>
              <w:t>is</w:t>
            </w:r>
            <w:r w:rsidRPr="00FA5535">
              <w:rPr>
                <w:lang w:val="nl"/>
              </w:rPr>
              <w:t xml:space="preserve"> aangeduid in de comparitie. </w:t>
            </w:r>
            <w:r w:rsidR="009F7981">
              <w:rPr>
                <w:lang w:val="nl"/>
              </w:rPr>
              <w:t>H</w:t>
            </w:r>
            <w:r w:rsidR="00562613">
              <w:rPr>
                <w:lang w:val="nl"/>
              </w:rPr>
              <w:t xml:space="preserve">eeft </w:t>
            </w:r>
            <w:r w:rsidR="009F7981">
              <w:rPr>
                <w:lang w:val="nl"/>
              </w:rPr>
              <w:t xml:space="preserve">de volmachtgever bij het inschrijven van de hypotheek die hier doorgehaald wordt een andere naam dan nu in de comparitie is opgenomen, dan wordt </w:t>
            </w:r>
            <w:r w:rsidR="00961879" w:rsidRPr="00FA5535">
              <w:rPr>
                <w:color w:val="800080"/>
                <w:szCs w:val="18"/>
              </w:rPr>
              <w:t>,</w:t>
            </w:r>
            <w:r w:rsidR="00961879" w:rsidRPr="00FA5535">
              <w:rPr>
                <w:szCs w:val="18"/>
              </w:rPr>
              <w:t xml:space="preserve"> </w:t>
            </w:r>
            <w:r w:rsidR="00961879" w:rsidRPr="00FA5535">
              <w:rPr>
                <w:rFonts w:cs="Arial"/>
                <w:color w:val="800080"/>
                <w:szCs w:val="18"/>
              </w:rPr>
              <w:t xml:space="preserve">ten tijde van de inschrijving genaamd </w:t>
            </w:r>
            <w:r w:rsidR="00961879" w:rsidRPr="00FA5535">
              <w:rPr>
                <w:rFonts w:cs="Arial"/>
                <w:color w:val="3366FF"/>
                <w:szCs w:val="18"/>
              </w:rPr>
              <w:t xml:space="preserve">de/het </w:t>
            </w:r>
            <w:r w:rsidR="00961879" w:rsidRPr="00FA5535">
              <w:rPr>
                <w:rFonts w:cs="Arial"/>
                <w:szCs w:val="18"/>
              </w:rPr>
              <w:fldChar w:fldCharType="begin"/>
            </w:r>
            <w:r w:rsidR="00961879" w:rsidRPr="00FA5535">
              <w:rPr>
                <w:rFonts w:cs="Arial"/>
                <w:szCs w:val="18"/>
              </w:rPr>
              <w:instrText xml:space="preserve">MacroButton Nomacro </w:instrText>
            </w:r>
            <w:r w:rsidR="00961879" w:rsidRPr="00FA5535">
              <w:rPr>
                <w:rFonts w:cs="Arial"/>
                <w:szCs w:val="18"/>
                <w:effect w:val="none"/>
              </w:rPr>
              <w:instrText>§</w:instrText>
            </w:r>
            <w:r w:rsidR="00961879" w:rsidRPr="00FA5535">
              <w:rPr>
                <w:rFonts w:cs="Arial"/>
                <w:szCs w:val="18"/>
              </w:rPr>
              <w:fldChar w:fldCharType="end"/>
            </w:r>
            <w:r w:rsidR="00961879" w:rsidRPr="00FA5535">
              <w:rPr>
                <w:rFonts w:cs="Arial"/>
                <w:szCs w:val="18"/>
              </w:rPr>
              <w:t>rechtsvorm</w:t>
            </w:r>
            <w:r w:rsidR="00961879" w:rsidRPr="00FA5535">
              <w:rPr>
                <w:rFonts w:cs="Arial"/>
                <w:szCs w:val="18"/>
              </w:rPr>
              <w:fldChar w:fldCharType="begin"/>
            </w:r>
            <w:r w:rsidR="00961879" w:rsidRPr="00FA5535">
              <w:rPr>
                <w:rFonts w:cs="Arial"/>
                <w:szCs w:val="18"/>
              </w:rPr>
              <w:instrText xml:space="preserve">MacroButton Nomacro </w:instrText>
            </w:r>
            <w:r w:rsidR="00961879" w:rsidRPr="00FA5535">
              <w:rPr>
                <w:rFonts w:cs="Arial"/>
                <w:szCs w:val="18"/>
                <w:effect w:val="none"/>
              </w:rPr>
              <w:instrText>§</w:instrText>
            </w:r>
            <w:r w:rsidR="00961879" w:rsidRPr="00FA5535">
              <w:rPr>
                <w:rFonts w:cs="Arial"/>
                <w:szCs w:val="18"/>
              </w:rPr>
              <w:fldChar w:fldCharType="end"/>
            </w:r>
            <w:r w:rsidR="00961879" w:rsidRPr="00FA5535">
              <w:rPr>
                <w:rFonts w:cs="Arial"/>
                <w:szCs w:val="18"/>
              </w:rPr>
              <w:t xml:space="preserve"> </w:t>
            </w:r>
            <w:r w:rsidR="00961879" w:rsidRPr="00FA5535">
              <w:rPr>
                <w:rFonts w:cs="Arial"/>
                <w:szCs w:val="18"/>
              </w:rPr>
              <w:fldChar w:fldCharType="begin"/>
            </w:r>
            <w:r w:rsidR="00961879" w:rsidRPr="00FA5535">
              <w:rPr>
                <w:rFonts w:cs="Arial"/>
                <w:szCs w:val="18"/>
              </w:rPr>
              <w:instrText xml:space="preserve">MacroButton Nomacro </w:instrText>
            </w:r>
            <w:r w:rsidR="00961879" w:rsidRPr="00FA5535">
              <w:rPr>
                <w:rFonts w:cs="Arial"/>
                <w:szCs w:val="18"/>
                <w:effect w:val="none"/>
              </w:rPr>
              <w:instrText>§</w:instrText>
            </w:r>
            <w:r w:rsidR="00961879" w:rsidRPr="00FA5535">
              <w:rPr>
                <w:rFonts w:cs="Arial"/>
                <w:szCs w:val="18"/>
              </w:rPr>
              <w:fldChar w:fldCharType="end"/>
            </w:r>
            <w:r w:rsidR="00961879" w:rsidRPr="00FA5535">
              <w:rPr>
                <w:rFonts w:cs="Arial"/>
                <w:szCs w:val="18"/>
              </w:rPr>
              <w:t>naam rechtspersoon</w:t>
            </w:r>
            <w:r w:rsidR="00961879" w:rsidRPr="00FA5535">
              <w:rPr>
                <w:rFonts w:cs="Arial"/>
                <w:szCs w:val="18"/>
              </w:rPr>
              <w:fldChar w:fldCharType="begin"/>
            </w:r>
            <w:r w:rsidR="00961879" w:rsidRPr="00FA5535">
              <w:rPr>
                <w:rFonts w:cs="Arial"/>
                <w:szCs w:val="18"/>
              </w:rPr>
              <w:instrText xml:space="preserve">MacroButton Nomacro </w:instrText>
            </w:r>
            <w:r w:rsidR="00961879" w:rsidRPr="00FA5535">
              <w:rPr>
                <w:rFonts w:cs="Arial"/>
                <w:szCs w:val="18"/>
                <w:effect w:val="none"/>
              </w:rPr>
              <w:instrText>§</w:instrText>
            </w:r>
            <w:r w:rsidR="00961879" w:rsidRPr="00FA5535">
              <w:rPr>
                <w:rFonts w:cs="Arial"/>
                <w:szCs w:val="18"/>
              </w:rPr>
              <w:fldChar w:fldCharType="end"/>
            </w:r>
            <w:r w:rsidR="00961879" w:rsidRPr="00FA5535">
              <w:rPr>
                <w:rFonts w:cs="Arial"/>
                <w:color w:val="800080"/>
                <w:szCs w:val="18"/>
              </w:rPr>
              <w:t>,</w:t>
            </w:r>
            <w:r w:rsidR="00961879">
              <w:rPr>
                <w:rFonts w:cs="Arial"/>
                <w:color w:val="800080"/>
                <w:szCs w:val="18"/>
              </w:rPr>
              <w:t xml:space="preserve"> </w:t>
            </w:r>
            <w:r w:rsidR="009F7981">
              <w:rPr>
                <w:lang w:val="nl"/>
              </w:rPr>
              <w:t>getoond</w:t>
            </w:r>
            <w:r w:rsidR="00562613">
              <w:rPr>
                <w:lang w:val="nl"/>
              </w:rPr>
              <w:t xml:space="preserve"> achter de nummering</w:t>
            </w:r>
            <w:r w:rsidR="009F7981">
              <w:rPr>
                <w:lang w:val="nl"/>
              </w:rPr>
              <w:t xml:space="preserve">. </w:t>
            </w:r>
          </w:p>
          <w:p w:rsidR="00E11214" w:rsidRDefault="00E11214" w:rsidP="00FA5535">
            <w:pPr>
              <w:spacing w:before="72"/>
              <w:rPr>
                <w:lang w:val="nl"/>
              </w:rPr>
            </w:pPr>
          </w:p>
          <w:p w:rsidR="00E11214" w:rsidRDefault="00E11214" w:rsidP="00FA5535">
            <w:pPr>
              <w:spacing w:before="72"/>
              <w:rPr>
                <w:lang w:val="nl"/>
              </w:rPr>
            </w:pPr>
            <w:r w:rsidRPr="00FA5535">
              <w:rPr>
                <w:lang w:val="nl"/>
              </w:rPr>
              <w:t xml:space="preserve">Is de volmachtgever niet genummerd in de comparitie dan wordt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Pr>
                <w:szCs w:val="18"/>
              </w:rPr>
              <w:t xml:space="preserve"> niet </w:t>
            </w:r>
            <w:r w:rsidRPr="00FA5535">
              <w:rPr>
                <w:lang w:val="nl"/>
              </w:rPr>
              <w:t>getoond.</w:t>
            </w:r>
          </w:p>
          <w:p w:rsidR="00E11214" w:rsidRDefault="00E11214" w:rsidP="00FA5535">
            <w:pPr>
              <w:spacing w:before="72"/>
              <w:rPr>
                <w:lang w:val="nl"/>
              </w:rPr>
            </w:pPr>
          </w:p>
          <w:p w:rsidR="00E11214" w:rsidRPr="00FA5535" w:rsidRDefault="00E11214" w:rsidP="00FA5535">
            <w:pPr>
              <w:spacing w:before="72"/>
              <w:rPr>
                <w:lang w:val="nl"/>
              </w:rPr>
            </w:pPr>
            <w:r w:rsidRPr="00FA5535">
              <w:rPr>
                <w:lang w:val="nl"/>
              </w:rPr>
              <w:t xml:space="preserve">De ‘A’ en ‘B’ uit de comparitie worden niet getoond in de nummering. </w:t>
            </w:r>
          </w:p>
          <w:p w:rsidR="00E11214" w:rsidRPr="00FA5535" w:rsidRDefault="00E11214" w:rsidP="00FA5535">
            <w:pPr>
              <w:spacing w:before="72"/>
              <w:rPr>
                <w:lang w:val="nl"/>
              </w:rPr>
            </w:pPr>
          </w:p>
          <w:p w:rsidR="00E11214" w:rsidRPr="00FA5535" w:rsidRDefault="00E11214" w:rsidP="00FA5535">
            <w:pPr>
              <w:spacing w:before="72"/>
              <w:rPr>
                <w:lang w:val="nl"/>
              </w:rPr>
            </w:pPr>
            <w:r w:rsidRPr="00FA5535">
              <w:rPr>
                <w:lang w:val="nl"/>
              </w:rPr>
              <w:lastRenderedPageBreak/>
              <w:t xml:space="preserve">Zijn personen in de comparitie samen genummerd dan wordt hier éénmaal het gezamenlijke cijfer getoond en de oplopende letter per persoon niet. </w:t>
            </w:r>
            <w:r w:rsidR="00385E58">
              <w:rPr>
                <w:lang w:val="nl"/>
              </w:rPr>
              <w:t xml:space="preserve">In dit laatste geval wordt </w:t>
            </w:r>
            <w:r w:rsidR="00385E58" w:rsidRPr="00505FE4">
              <w:rPr>
                <w:rFonts w:cs="Arial"/>
                <w:snapToGrid/>
                <w:color w:val="339966"/>
                <w:kern w:val="0"/>
                <w:sz w:val="20"/>
                <w:lang w:eastAsia="nl-NL"/>
              </w:rPr>
              <w:t>volmachtgevers</w:t>
            </w:r>
            <w:r w:rsidR="00385E58">
              <w:rPr>
                <w:lang w:val="nl"/>
              </w:rPr>
              <w:t xml:space="preserve"> </w:t>
            </w:r>
            <w:r w:rsidR="00C17003">
              <w:rPr>
                <w:lang w:val="nl"/>
              </w:rPr>
              <w:t xml:space="preserve"> </w:t>
            </w:r>
            <w:r w:rsidR="00385E58">
              <w:rPr>
                <w:lang w:val="nl"/>
              </w:rPr>
              <w:t xml:space="preserve">getoond, anders </w:t>
            </w:r>
            <w:r w:rsidR="00385E58" w:rsidRPr="00505FE4">
              <w:rPr>
                <w:rFonts w:cs="Arial"/>
                <w:snapToGrid/>
                <w:color w:val="339966"/>
                <w:kern w:val="0"/>
                <w:sz w:val="20"/>
                <w:lang w:eastAsia="nl-NL"/>
              </w:rPr>
              <w:t>volmachtgever</w:t>
            </w:r>
            <w:r w:rsidR="00385E58">
              <w:rPr>
                <w:lang w:val="nl"/>
              </w:rPr>
              <w:t>.</w:t>
            </w:r>
            <w:r w:rsidR="00385E58" w:rsidRPr="00FA5535">
              <w:rPr>
                <w:lang w:val="nl"/>
              </w:rPr>
              <w:t xml:space="preserve"> </w:t>
            </w:r>
          </w:p>
          <w:p w:rsidR="00E11214" w:rsidRDefault="00E11214" w:rsidP="00D401DB">
            <w:r w:rsidRPr="009323B2">
              <w:t xml:space="preserve">De tekst </w:t>
            </w:r>
            <w:r w:rsidRPr="00081C39">
              <w:rPr>
                <w:color w:val="3366FF"/>
              </w:rPr>
              <w:t>de/het</w:t>
            </w:r>
            <w:r w:rsidRPr="009323B2">
              <w:t xml:space="preserve"> </w:t>
            </w:r>
            <w:r w:rsidRPr="009323B2">
              <w:fldChar w:fldCharType="begin"/>
            </w:r>
            <w:r w:rsidRPr="009323B2">
              <w:instrText>MacroButton Nomacro §</w:instrText>
            </w:r>
            <w:r w:rsidRPr="009323B2">
              <w:fldChar w:fldCharType="end"/>
            </w:r>
            <w:r w:rsidRPr="009323B2">
              <w:t>rechtsvorm</w:t>
            </w:r>
            <w:r w:rsidRPr="009323B2">
              <w:fldChar w:fldCharType="begin"/>
            </w:r>
            <w:r w:rsidRPr="009323B2">
              <w:instrText>MacroButton Nomacro §</w:instrText>
            </w:r>
            <w:r w:rsidRPr="009323B2">
              <w:fldChar w:fldCharType="end"/>
            </w:r>
            <w:r w:rsidRPr="009323B2">
              <w:t xml:space="preserve"> wordt getoond indien voor de betreffende persoon tevens de rechtsvorm is gevuld. De keuze voor </w:t>
            </w:r>
            <w:r w:rsidRPr="00081C39">
              <w:rPr>
                <w:color w:val="3366FF"/>
              </w:rPr>
              <w:t>de/het</w:t>
            </w:r>
            <w:r w:rsidRPr="009323B2">
              <w:t xml:space="preserve"> voor de rechtsvorm moet weggelaten worden als bij rechtsvorm ‘De Staat’ is geselecteerd. De keuze </w:t>
            </w:r>
            <w:r w:rsidRPr="00081C39">
              <w:rPr>
                <w:color w:val="3366FF"/>
              </w:rPr>
              <w:t>het</w:t>
            </w:r>
            <w:r w:rsidRPr="009323B2">
              <w:t xml:space="preserve"> moet getoond worden als ‘Kerkgenootschap’ is geselecteerd. In alle andere gevallen moet de keuze </w:t>
            </w:r>
            <w:r w:rsidRPr="00081C39">
              <w:rPr>
                <w:color w:val="3366FF"/>
              </w:rPr>
              <w:t>de</w:t>
            </w:r>
            <w:r w:rsidRPr="009323B2">
              <w:t xml:space="preserve"> getoond worden.</w:t>
            </w:r>
          </w:p>
          <w:p w:rsidR="00E11214" w:rsidRPr="00763CAD" w:rsidRDefault="00E11214" w:rsidP="00FA5535">
            <w:pPr>
              <w:spacing w:before="72"/>
            </w:pPr>
          </w:p>
          <w:p w:rsidR="00E11214" w:rsidRDefault="00E11214" w:rsidP="00516F7D">
            <w:pPr>
              <w:spacing w:before="72"/>
              <w:rPr>
                <w:u w:val="single"/>
              </w:rPr>
            </w:pPr>
            <w:r w:rsidRPr="00FA5535">
              <w:rPr>
                <w:lang w:val="nl"/>
              </w:rPr>
              <w:t>Meer</w:t>
            </w:r>
            <w:r w:rsidR="00B14D6E">
              <w:rPr>
                <w:lang w:val="nl"/>
              </w:rPr>
              <w:t xml:space="preserve"> </w:t>
            </w:r>
            <w:r w:rsidR="00B14D6E" w:rsidRPr="00756EB3">
              <w:rPr>
                <w:rFonts w:cs="Arial"/>
                <w:snapToGrid/>
                <w:color w:val="339966"/>
                <w:kern w:val="0"/>
                <w:sz w:val="20"/>
                <w:lang w:eastAsia="nl-NL"/>
              </w:rPr>
              <w:t>volmachtgever</w:t>
            </w:r>
            <w:r w:rsidR="00BE0DB7">
              <w:rPr>
                <w:rFonts w:cs="Arial"/>
                <w:snapToGrid/>
                <w:color w:val="339966"/>
                <w:kern w:val="0"/>
                <w:sz w:val="20"/>
                <w:lang w:eastAsia="nl-NL"/>
              </w:rPr>
              <w:t>/</w:t>
            </w:r>
            <w:r w:rsidR="00BE0DB7" w:rsidRPr="00505FE4">
              <w:rPr>
                <w:rFonts w:cs="Arial"/>
                <w:snapToGrid/>
                <w:color w:val="339966"/>
                <w:kern w:val="0"/>
                <w:sz w:val="20"/>
                <w:lang w:eastAsia="nl-NL"/>
              </w:rPr>
              <w:t>volmachtgever</w:t>
            </w:r>
            <w:r w:rsidR="00BE0DB7">
              <w:rPr>
                <w:rFonts w:cs="Arial"/>
                <w:snapToGrid/>
                <w:color w:val="339966"/>
                <w:kern w:val="0"/>
                <w:sz w:val="20"/>
                <w:lang w:eastAsia="nl-NL"/>
              </w:rPr>
              <w:t>s</w:t>
            </w:r>
            <w:r w:rsidR="00B14D6E">
              <w:rPr>
                <w:rFonts w:cs="Arial"/>
                <w:color w:val="339966"/>
              </w:rPr>
              <w:t xml:space="preserve"> </w:t>
            </w:r>
            <w:r w:rsidR="00B14D6E" w:rsidRPr="00FA5535">
              <w:rPr>
                <w:color w:val="800080"/>
                <w:szCs w:val="18"/>
              </w:rPr>
              <w:t>sub</w:t>
            </w:r>
            <w:r w:rsidRPr="00FA5535">
              <w:rPr>
                <w:lang w:val="nl"/>
              </w:rPr>
              <w:t xml:space="preserve">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Pr>
                <w:szCs w:val="18"/>
              </w:rPr>
              <w:t xml:space="preserve"> </w:t>
            </w:r>
            <w:r>
              <w:rPr>
                <w:lang w:val="nl"/>
              </w:rPr>
              <w:t>worden</w:t>
            </w:r>
            <w:r w:rsidRPr="00FA5535">
              <w:rPr>
                <w:lang w:val="nl"/>
              </w:rPr>
              <w:t xml:space="preserve"> gescheiden door een komma en de laatste twee </w:t>
            </w:r>
            <w:r>
              <w:rPr>
                <w:lang w:val="nl"/>
              </w:rPr>
              <w:t>door</w:t>
            </w:r>
            <w:r w:rsidRPr="00FA5535">
              <w:rPr>
                <w:lang w:val="nl"/>
              </w:rPr>
              <w:t xml:space="preserve"> </w:t>
            </w:r>
            <w:r w:rsidRPr="00FA5535">
              <w:rPr>
                <w:color w:val="800080"/>
                <w:lang w:val="nl"/>
              </w:rPr>
              <w:t>en</w:t>
            </w:r>
            <w:r w:rsidRPr="00FA5535">
              <w:rPr>
                <w:lang w:val="nl"/>
              </w:rPr>
              <w:t>.</w:t>
            </w:r>
            <w:r>
              <w:rPr>
                <w:lang w:val="nl"/>
              </w:rPr>
              <w:t xml:space="preserve"> </w:t>
            </w:r>
            <w:r w:rsidR="00CA156E">
              <w:rPr>
                <w:lang w:val="nl"/>
              </w:rPr>
              <w:t xml:space="preserve">De komma wordt niet getoond wanneer deze volgt op </w:t>
            </w:r>
            <w:r w:rsidR="00CA156E" w:rsidRPr="00FA5535">
              <w:rPr>
                <w:color w:val="800080"/>
                <w:szCs w:val="18"/>
              </w:rPr>
              <w:t>,</w:t>
            </w:r>
            <w:r w:rsidR="00CA156E" w:rsidRPr="00FA5535">
              <w:rPr>
                <w:szCs w:val="18"/>
              </w:rPr>
              <w:t xml:space="preserve"> </w:t>
            </w:r>
            <w:r w:rsidR="00CA156E" w:rsidRPr="00FA5535">
              <w:rPr>
                <w:rFonts w:cs="Arial"/>
                <w:color w:val="800080"/>
                <w:szCs w:val="18"/>
              </w:rPr>
              <w:t xml:space="preserve">ten tijde van de inschrijving genaamd </w:t>
            </w:r>
            <w:r w:rsidR="00CA156E" w:rsidRPr="00FA5535">
              <w:rPr>
                <w:rFonts w:cs="Arial"/>
                <w:color w:val="3366FF"/>
                <w:szCs w:val="18"/>
              </w:rPr>
              <w:t xml:space="preserve">de/het </w:t>
            </w:r>
            <w:r w:rsidR="00CA156E" w:rsidRPr="00FA5535">
              <w:rPr>
                <w:rFonts w:cs="Arial"/>
                <w:szCs w:val="18"/>
              </w:rPr>
              <w:fldChar w:fldCharType="begin"/>
            </w:r>
            <w:r w:rsidR="00CA156E" w:rsidRPr="00FA5535">
              <w:rPr>
                <w:rFonts w:cs="Arial"/>
                <w:szCs w:val="18"/>
              </w:rPr>
              <w:instrText xml:space="preserve">MacroButton Nomacro </w:instrText>
            </w:r>
            <w:r w:rsidR="00CA156E" w:rsidRPr="00FA5535">
              <w:rPr>
                <w:rFonts w:cs="Arial"/>
                <w:szCs w:val="18"/>
                <w:effect w:val="none"/>
              </w:rPr>
              <w:instrText>§</w:instrText>
            </w:r>
            <w:r w:rsidR="00CA156E" w:rsidRPr="00FA5535">
              <w:rPr>
                <w:rFonts w:cs="Arial"/>
                <w:szCs w:val="18"/>
              </w:rPr>
              <w:fldChar w:fldCharType="end"/>
            </w:r>
            <w:r w:rsidR="00CA156E" w:rsidRPr="00FA5535">
              <w:rPr>
                <w:rFonts w:cs="Arial"/>
                <w:szCs w:val="18"/>
              </w:rPr>
              <w:t>rechtsvorm</w:t>
            </w:r>
            <w:r w:rsidR="00CA156E" w:rsidRPr="00FA5535">
              <w:rPr>
                <w:rFonts w:cs="Arial"/>
                <w:szCs w:val="18"/>
              </w:rPr>
              <w:fldChar w:fldCharType="begin"/>
            </w:r>
            <w:r w:rsidR="00CA156E" w:rsidRPr="00FA5535">
              <w:rPr>
                <w:rFonts w:cs="Arial"/>
                <w:szCs w:val="18"/>
              </w:rPr>
              <w:instrText xml:space="preserve">MacroButton Nomacro </w:instrText>
            </w:r>
            <w:r w:rsidR="00CA156E" w:rsidRPr="00FA5535">
              <w:rPr>
                <w:rFonts w:cs="Arial"/>
                <w:szCs w:val="18"/>
                <w:effect w:val="none"/>
              </w:rPr>
              <w:instrText>§</w:instrText>
            </w:r>
            <w:r w:rsidR="00CA156E" w:rsidRPr="00FA5535">
              <w:rPr>
                <w:rFonts w:cs="Arial"/>
                <w:szCs w:val="18"/>
              </w:rPr>
              <w:fldChar w:fldCharType="end"/>
            </w:r>
            <w:r w:rsidR="00CA156E" w:rsidRPr="00FA5535">
              <w:rPr>
                <w:rFonts w:cs="Arial"/>
                <w:szCs w:val="18"/>
              </w:rPr>
              <w:t xml:space="preserve"> </w:t>
            </w:r>
            <w:r w:rsidR="00CA156E" w:rsidRPr="00FA5535">
              <w:rPr>
                <w:rFonts w:cs="Arial"/>
                <w:szCs w:val="18"/>
              </w:rPr>
              <w:fldChar w:fldCharType="begin"/>
            </w:r>
            <w:r w:rsidR="00CA156E" w:rsidRPr="00FA5535">
              <w:rPr>
                <w:rFonts w:cs="Arial"/>
                <w:szCs w:val="18"/>
              </w:rPr>
              <w:instrText xml:space="preserve">MacroButton Nomacro </w:instrText>
            </w:r>
            <w:r w:rsidR="00CA156E" w:rsidRPr="00FA5535">
              <w:rPr>
                <w:rFonts w:cs="Arial"/>
                <w:szCs w:val="18"/>
                <w:effect w:val="none"/>
              </w:rPr>
              <w:instrText>§</w:instrText>
            </w:r>
            <w:r w:rsidR="00CA156E" w:rsidRPr="00FA5535">
              <w:rPr>
                <w:rFonts w:cs="Arial"/>
                <w:szCs w:val="18"/>
              </w:rPr>
              <w:fldChar w:fldCharType="end"/>
            </w:r>
            <w:r w:rsidR="00CA156E" w:rsidRPr="00FA5535">
              <w:rPr>
                <w:rFonts w:cs="Arial"/>
                <w:szCs w:val="18"/>
              </w:rPr>
              <w:t>naam rechtspersoon</w:t>
            </w:r>
            <w:r w:rsidR="00CA156E" w:rsidRPr="00FA5535">
              <w:rPr>
                <w:rFonts w:cs="Arial"/>
                <w:szCs w:val="18"/>
              </w:rPr>
              <w:fldChar w:fldCharType="begin"/>
            </w:r>
            <w:r w:rsidR="00CA156E" w:rsidRPr="00FA5535">
              <w:rPr>
                <w:rFonts w:cs="Arial"/>
                <w:szCs w:val="18"/>
              </w:rPr>
              <w:instrText xml:space="preserve">MacroButton Nomacro </w:instrText>
            </w:r>
            <w:r w:rsidR="00CA156E" w:rsidRPr="00FA5535">
              <w:rPr>
                <w:rFonts w:cs="Arial"/>
                <w:szCs w:val="18"/>
                <w:effect w:val="none"/>
              </w:rPr>
              <w:instrText>§</w:instrText>
            </w:r>
            <w:r w:rsidR="00CA156E" w:rsidRPr="00FA5535">
              <w:rPr>
                <w:rFonts w:cs="Arial"/>
                <w:szCs w:val="18"/>
              </w:rPr>
              <w:fldChar w:fldCharType="end"/>
            </w:r>
            <w:r w:rsidR="00CA156E" w:rsidRPr="00FA5535">
              <w:rPr>
                <w:rFonts w:cs="Arial"/>
                <w:color w:val="800080"/>
                <w:szCs w:val="18"/>
              </w:rPr>
              <w:t>,</w:t>
            </w:r>
            <w:r w:rsidR="00CA156E" w:rsidRPr="00487E2F">
              <w:rPr>
                <w:rFonts w:cs="Arial"/>
                <w:szCs w:val="18"/>
              </w:rPr>
              <w:t>.</w:t>
            </w:r>
          </w:p>
          <w:p w:rsidR="00E11214" w:rsidRPr="00E11214" w:rsidRDefault="00E11214" w:rsidP="00E11214">
            <w:pPr>
              <w:spacing w:line="240" w:lineRule="auto"/>
            </w:pPr>
          </w:p>
          <w:p w:rsidR="00E11214" w:rsidRPr="00FA5535" w:rsidRDefault="00E11214" w:rsidP="00FA5535">
            <w:pPr>
              <w:spacing w:before="72"/>
              <w:rPr>
                <w:u w:val="single"/>
              </w:rPr>
            </w:pPr>
            <w:r w:rsidRPr="00FA5535">
              <w:rPr>
                <w:u w:val="single"/>
              </w:rPr>
              <w:t>Mapping nummering volmachtgever:</w:t>
            </w:r>
          </w:p>
          <w:p w:rsidR="00E11214" w:rsidRPr="00FA5535" w:rsidRDefault="00E11214" w:rsidP="00FA5535">
            <w:pPr>
              <w:spacing w:line="240" w:lineRule="auto"/>
              <w:rPr>
                <w:sz w:val="16"/>
                <w:szCs w:val="16"/>
              </w:rPr>
            </w:pPr>
            <w:r w:rsidRPr="00FA5535">
              <w:rPr>
                <w:sz w:val="16"/>
                <w:szCs w:val="16"/>
              </w:rPr>
              <w:t>-voor elke persoon in de partij/partij die betrokken is bij deze doorhaling</w:t>
            </w:r>
          </w:p>
          <w:p w:rsidR="00E11214" w:rsidRPr="00FA5535" w:rsidRDefault="00E11214" w:rsidP="00FA5535">
            <w:pPr>
              <w:spacing w:line="240" w:lineRule="auto"/>
              <w:rPr>
                <w:sz w:val="16"/>
                <w:szCs w:val="16"/>
              </w:rPr>
            </w:pPr>
            <w:r w:rsidRPr="00FA5535">
              <w:rPr>
                <w:sz w:val="16"/>
                <w:szCs w:val="16"/>
              </w:rPr>
              <w:t>//IMKAD_AangebodenStuk/StukdeelDoorhalingHypotheek/vervreemderRechtRef [xlink:href= id van de volmachtgevers Partij/Partij]</w:t>
            </w:r>
          </w:p>
          <w:p w:rsidR="00E11214" w:rsidRPr="00FA5535" w:rsidRDefault="00E11214" w:rsidP="00FA5535">
            <w:pPr>
              <w:spacing w:line="240" w:lineRule="auto"/>
              <w:rPr>
                <w:sz w:val="16"/>
                <w:szCs w:val="16"/>
              </w:rPr>
            </w:pPr>
            <w:r w:rsidRPr="00FA5535">
              <w:rPr>
                <w:sz w:val="16"/>
                <w:szCs w:val="16"/>
              </w:rPr>
              <w:t>//IMKAD_AangebodenStuk/Partij[aanduidingPartij=volmachtgever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w:t>
            </w:r>
          </w:p>
          <w:p w:rsidR="00E11214" w:rsidRPr="00FA5535" w:rsidRDefault="00E11214" w:rsidP="00FA5535">
            <w:pPr>
              <w:spacing w:line="240" w:lineRule="auto"/>
              <w:rPr>
                <w:sz w:val="16"/>
                <w:szCs w:val="16"/>
              </w:rPr>
            </w:pPr>
            <w:r w:rsidRPr="00FA5535">
              <w:rPr>
                <w:sz w:val="16"/>
                <w:szCs w:val="16"/>
              </w:rPr>
              <w:t>-en optioneel</w:t>
            </w:r>
          </w:p>
          <w:p w:rsidR="00E11214" w:rsidRPr="00FA5535" w:rsidRDefault="00E11214" w:rsidP="00FA5535">
            <w:pPr>
              <w:spacing w:line="240" w:lineRule="auto"/>
              <w:rPr>
                <w:sz w:val="16"/>
                <w:szCs w:val="16"/>
              </w:rPr>
            </w:pPr>
            <w:r w:rsidRPr="00FA5535">
              <w:rPr>
                <w:sz w:val="16"/>
                <w:szCs w:val="16"/>
              </w:rPr>
              <w:t>//IMKAD_AangebodenStuk/Partij[aanduidingPartij=volmachtgever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]/Partij[+id]/IMKAD_Persoon/GerelateerdPersoon/IMKAD_Persoon</w:t>
            </w:r>
          </w:p>
          <w:p w:rsidR="00E11214" w:rsidRPr="00FA5535" w:rsidRDefault="00E11214" w:rsidP="00FA5535">
            <w:pPr>
              <w:spacing w:line="240" w:lineRule="auto"/>
              <w:rPr>
                <w:sz w:val="16"/>
                <w:szCs w:val="16"/>
              </w:rPr>
            </w:pPr>
          </w:p>
          <w:p w:rsidR="00E11214" w:rsidRPr="00FA5535" w:rsidRDefault="00E11214" w:rsidP="00FA5535">
            <w:pPr>
              <w:spacing w:line="240" w:lineRule="auto"/>
              <w:rPr>
                <w:u w:val="single"/>
              </w:rPr>
            </w:pPr>
            <w:r w:rsidRPr="00FA5535">
              <w:rPr>
                <w:u w:val="single"/>
              </w:rPr>
              <w:t>Mapping volmachtgevers die samen genummerd zijn:</w:t>
            </w:r>
          </w:p>
          <w:p w:rsidR="00E11214" w:rsidRPr="00FA5535" w:rsidRDefault="00E11214" w:rsidP="00FA5535">
            <w:pPr>
              <w:spacing w:line="240" w:lineRule="auto"/>
              <w:rPr>
                <w:sz w:val="16"/>
                <w:szCs w:val="16"/>
              </w:rPr>
            </w:pPr>
            <w:r w:rsidRPr="00FA5535">
              <w:rPr>
                <w:sz w:val="16"/>
                <w:szCs w:val="16"/>
              </w:rPr>
              <w:t>//IMKAD_AangebodenStuk/StukdeelDoorhalingHypotheek/vervreemderRechtRef [xlink:href= id van de volmachtgevers Partij/Partij]</w:t>
            </w:r>
          </w:p>
          <w:p w:rsidR="00E11214" w:rsidRPr="00FA5535" w:rsidRDefault="00E11214" w:rsidP="00FA5535">
            <w:pPr>
              <w:spacing w:line="240" w:lineRule="auto"/>
              <w:rPr>
                <w:sz w:val="16"/>
                <w:szCs w:val="16"/>
              </w:rPr>
            </w:pPr>
            <w:r w:rsidRPr="00FA5535">
              <w:rPr>
                <w:sz w:val="16"/>
                <w:szCs w:val="16"/>
              </w:rPr>
              <w:t>//IMKAD_AangebodenStuk/Partij[aanduidingPartij=volmachtgever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w:t>
            </w:r>
          </w:p>
          <w:p w:rsidR="00E11214" w:rsidRPr="00FA5535" w:rsidRDefault="00E11214" w:rsidP="00FA5535">
            <w:pPr>
              <w:spacing w:line="240" w:lineRule="auto"/>
              <w:rPr>
                <w:sz w:val="16"/>
                <w:szCs w:val="16"/>
              </w:rPr>
            </w:pPr>
            <w:r w:rsidRPr="00FA5535">
              <w:rPr>
                <w:sz w:val="16"/>
                <w:szCs w:val="16"/>
              </w:rPr>
              <w:t xml:space="preserve">-en </w:t>
            </w:r>
          </w:p>
          <w:p w:rsidR="00E11214" w:rsidRPr="00FA5535" w:rsidRDefault="00E11214" w:rsidP="00FA5535">
            <w:pPr>
              <w:spacing w:line="240" w:lineRule="auto"/>
              <w:rPr>
                <w:sz w:val="16"/>
                <w:szCs w:val="16"/>
              </w:rPr>
            </w:pPr>
            <w:r w:rsidRPr="00FA5535">
              <w:rPr>
                <w:sz w:val="16"/>
                <w:szCs w:val="16"/>
              </w:rPr>
              <w:t>//IMKAD_AangebodenStuk/Partij[aanduidingPartij=volmachtgever</w:t>
            </w:r>
            <w:r w:rsidR="009D1533">
              <w:rPr>
                <w:sz w:val="16"/>
                <w:szCs w:val="16"/>
              </w:rPr>
              <w:t>(</w:t>
            </w:r>
            <w:r w:rsidRPr="00FA5535">
              <w:rPr>
                <w:sz w:val="16"/>
                <w:szCs w:val="16"/>
              </w:rPr>
              <w:t>s</w:t>
            </w:r>
            <w:r w:rsidR="009D1533">
              <w:rPr>
                <w:sz w:val="16"/>
                <w:szCs w:val="16"/>
              </w:rPr>
              <w:t>) of volmachtgever(s) en/of hypotheekhouder(s)</w:t>
            </w:r>
            <w:r w:rsidRPr="00FA5535">
              <w:rPr>
                <w:sz w:val="16"/>
                <w:szCs w:val="16"/>
              </w:rPr>
              <w:t>]/Partij[+id]/IMKAD_Persoon/GerelateerdPersoon/IMKAD_Persoon</w:t>
            </w:r>
          </w:p>
          <w:p w:rsidR="00E11214" w:rsidRPr="00FA5535" w:rsidRDefault="00E11214" w:rsidP="00FA5535">
            <w:pPr>
              <w:spacing w:line="240" w:lineRule="auto"/>
              <w:rPr>
                <w:sz w:val="16"/>
                <w:szCs w:val="16"/>
              </w:rPr>
            </w:pPr>
            <w:r w:rsidRPr="00FA5535">
              <w:rPr>
                <w:sz w:val="16"/>
                <w:szCs w:val="16"/>
              </w:rPr>
              <w:t>-en er is minimaal nog een //IMKAD_Persoon aanwezig in de //Partij/Partij</w:t>
            </w:r>
          </w:p>
          <w:p w:rsidR="00E11214" w:rsidRDefault="00E11214" w:rsidP="00FA5535">
            <w:pPr>
              <w:spacing w:line="240" w:lineRule="auto"/>
            </w:pPr>
          </w:p>
          <w:p w:rsidR="00562613" w:rsidRPr="00562613" w:rsidRDefault="00562613" w:rsidP="00562613">
            <w:pPr>
              <w:spacing w:before="72"/>
              <w:rPr>
                <w:snapToGrid/>
                <w:u w:val="single"/>
              </w:rPr>
            </w:pPr>
            <w:r w:rsidRPr="00562613">
              <w:rPr>
                <w:snapToGrid/>
                <w:u w:val="single"/>
              </w:rPr>
              <w:lastRenderedPageBreak/>
              <w:t>Mapping rechtsvorm</w:t>
            </w:r>
            <w:r>
              <w:rPr>
                <w:snapToGrid/>
                <w:u w:val="single"/>
              </w:rPr>
              <w:t xml:space="preserve"> en naam</w:t>
            </w:r>
            <w:r w:rsidRPr="00562613">
              <w:rPr>
                <w:snapToGrid/>
                <w:u w:val="single"/>
              </w:rPr>
              <w:t xml:space="preserve"> ten tijde van inschrijving:</w:t>
            </w:r>
          </w:p>
          <w:p w:rsidR="00562613" w:rsidRPr="00562613" w:rsidRDefault="00562613" w:rsidP="00562613">
            <w:pPr>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rsidR="00562613" w:rsidRDefault="00562613" w:rsidP="00562613">
            <w:pPr>
              <w:spacing w:line="240" w:lineRule="auto"/>
              <w:rPr>
                <w:snapToGrid/>
                <w:sz w:val="16"/>
                <w:szCs w:val="16"/>
              </w:rPr>
            </w:pPr>
            <w:r w:rsidRPr="00562613">
              <w:rPr>
                <w:snapToGrid/>
                <w:sz w:val="16"/>
                <w:szCs w:val="16"/>
              </w:rPr>
              <w:tab/>
              <w:t>./rechtsvormSub</w:t>
            </w:r>
            <w:r>
              <w:rPr>
                <w:snapToGrid/>
                <w:sz w:val="16"/>
                <w:szCs w:val="16"/>
              </w:rPr>
              <w:t xml:space="preserve"> (optioneel)</w:t>
            </w:r>
          </w:p>
          <w:p w:rsidR="00562613" w:rsidRDefault="00562613" w:rsidP="00562613">
            <w:pPr>
              <w:spacing w:line="240" w:lineRule="auto"/>
              <w:rPr>
                <w:snapToGrid/>
                <w:sz w:val="16"/>
                <w:szCs w:val="16"/>
              </w:rPr>
            </w:pPr>
            <w:r>
              <w:rPr>
                <w:snapToGrid/>
                <w:sz w:val="16"/>
                <w:szCs w:val="16"/>
              </w:rPr>
              <w:tab/>
            </w:r>
            <w:r w:rsidRPr="00562613">
              <w:rPr>
                <w:snapToGrid/>
                <w:sz w:val="16"/>
                <w:szCs w:val="16"/>
              </w:rPr>
              <w:t>./statutaireNaam</w:t>
            </w:r>
          </w:p>
          <w:p w:rsidR="00562613" w:rsidRDefault="00CC50CD" w:rsidP="00562613">
            <w:pPr>
              <w:spacing w:line="240" w:lineRule="auto"/>
              <w:rPr>
                <w:snapToGrid/>
                <w:sz w:val="16"/>
                <w:szCs w:val="16"/>
              </w:rPr>
            </w:pPr>
            <w:r>
              <w:rPr>
                <w:snapToGrid/>
                <w:sz w:val="16"/>
                <w:szCs w:val="16"/>
              </w:rPr>
              <w:t>is</w:t>
            </w:r>
            <w:r w:rsidR="00562613">
              <w:rPr>
                <w:snapToGrid/>
                <w:sz w:val="16"/>
                <w:szCs w:val="16"/>
              </w:rPr>
              <w:t xml:space="preserve"> aanwezig bij de persoon EN</w:t>
            </w:r>
          </w:p>
          <w:p w:rsidR="00562613" w:rsidRPr="00AE1C4D" w:rsidRDefault="00562613" w:rsidP="00CC50CD">
            <w:pPr>
              <w:spacing w:line="240" w:lineRule="auto"/>
            </w:pPr>
            <w:r>
              <w:rPr>
                <w:snapToGrid/>
                <w:sz w:val="16"/>
                <w:szCs w:val="16"/>
              </w:rPr>
              <w:t>//IMKAD_AangebodenStuk/StukdeelDoorhalingHypotheek/</w:t>
            </w:r>
            <w:r w:rsidR="00CC50CD">
              <w:rPr>
                <w:snapToGrid/>
                <w:sz w:val="16"/>
                <w:szCs w:val="16"/>
              </w:rPr>
              <w:t xml:space="preserve">voormaligeRechtspersoonRef </w:t>
            </w:r>
            <w:r w:rsidR="00CC50CD" w:rsidRPr="00FA5535">
              <w:rPr>
                <w:sz w:val="16"/>
                <w:szCs w:val="16"/>
              </w:rPr>
              <w:t>[xlink:href= id van de vo</w:t>
            </w:r>
            <w:r w:rsidR="00CC50CD">
              <w:rPr>
                <w:sz w:val="16"/>
                <w:szCs w:val="16"/>
              </w:rPr>
              <w:t>ormalige rechtspersoon</w:t>
            </w:r>
            <w:r w:rsidR="00CC50CD" w:rsidRPr="00FA5535">
              <w:rPr>
                <w:sz w:val="16"/>
                <w:szCs w:val="16"/>
              </w:rPr>
              <w:t>]</w:t>
            </w:r>
          </w:p>
        </w:tc>
      </w:tr>
      <w:tr w:rsidR="00DB2E34" w:rsidRPr="00FE0E86" w:rsidTr="00DB2E34">
        <w:trPr>
          <w:trHeight w:val="3862"/>
        </w:trPr>
        <w:tc>
          <w:tcPr>
            <w:tcW w:w="6345" w:type="dxa"/>
            <w:shd w:val="clear" w:color="auto" w:fill="auto"/>
          </w:tcPr>
          <w:p w:rsidR="00DB2E34" w:rsidRPr="00FA5535" w:rsidRDefault="00DB2E34" w:rsidP="00FA5535">
            <w:pPr>
              <w:ind w:left="705" w:hanging="705"/>
              <w:rPr>
                <w:rFonts w:cs="Arial"/>
                <w:color w:val="FF0000"/>
              </w:rPr>
            </w:pPr>
            <w:r w:rsidRPr="00FA5535">
              <w:rPr>
                <w:rFonts w:cs="Arial"/>
                <w:color w:val="339966"/>
              </w:rPr>
              <w:lastRenderedPageBreak/>
              <w:t>doet</w:t>
            </w:r>
            <w:r w:rsidRPr="00FA5535">
              <w:rPr>
                <w:color w:val="339966"/>
              </w:rPr>
              <w:t>/</w:t>
            </w:r>
            <w:r w:rsidRPr="00FA5535">
              <w:rPr>
                <w:rFonts w:cs="Arial"/>
                <w:color w:val="339966"/>
              </w:rPr>
              <w:t>doen</w:t>
            </w:r>
            <w:r w:rsidRPr="00FA5535">
              <w:rPr>
                <w:rFonts w:cs="Arial"/>
                <w:color w:val="FF0000"/>
              </w:rPr>
              <w:t xml:space="preserve"> ter uitvoering van deze overeenkomst hierbij afstand van:</w:t>
            </w:r>
          </w:p>
          <w:p w:rsidR="00DB2E34" w:rsidRPr="00FA5535" w:rsidRDefault="00DB2E34" w:rsidP="00DB2E34">
            <w:pPr>
              <w:tabs>
                <w:tab w:val="left" w:pos="-1440"/>
                <w:tab w:val="left" w:pos="-720"/>
                <w:tab w:val="left" w:pos="425"/>
              </w:tabs>
              <w:suppressAutoHyphens/>
              <w:rPr>
                <w:rFonts w:cs="Arial"/>
                <w:color w:val="FF0000"/>
              </w:rPr>
            </w:pPr>
            <w:r w:rsidRPr="00FA5535">
              <w:rPr>
                <w:rFonts w:cs="Arial"/>
                <w:color w:val="FF0000"/>
              </w:rPr>
              <w:t>het hypotheekrecht dat op</w:t>
            </w:r>
            <w:r>
              <w:rPr>
                <w:rFonts w:cs="Arial"/>
                <w:color w:val="FF0000"/>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szCs w:val="18"/>
              </w:rPr>
              <w:t xml:space="preserve"> </w:t>
            </w:r>
            <w:r w:rsidRPr="0032370A">
              <w:rPr>
                <w:rFonts w:cs="Arial"/>
                <w:color w:val="FF0000"/>
                <w:szCs w:val="18"/>
              </w:rPr>
              <w:t>is ingeschreven in de openbare registers van het Kadaster</w:t>
            </w:r>
            <w:r w:rsidRPr="0032370A">
              <w:rPr>
                <w:rFonts w:cs="Arial"/>
                <w:szCs w:val="18"/>
              </w:rPr>
              <w:t xml:space="preserve"> </w:t>
            </w:r>
            <w:r w:rsidRPr="0032370A">
              <w:rPr>
                <w:rFonts w:cs="Arial"/>
                <w:color w:val="FF0000"/>
                <w:szCs w:val="18"/>
              </w:rPr>
              <w:t>in</w:t>
            </w:r>
            <w:r>
              <w:rPr>
                <w:rFonts w:cs="Arial"/>
                <w:color w:val="FF0000"/>
              </w:rPr>
              <w:t xml:space="preserve"> </w:t>
            </w:r>
            <w:r w:rsidRPr="0032370A">
              <w:rPr>
                <w:rFonts w:cs="Arial"/>
                <w:color w:val="FF0000"/>
                <w:szCs w:val="18"/>
                <w:highlight w:val="yellow"/>
              </w:rPr>
              <w:t>TEKSTBLOK DEEL EN NUMMER</w:t>
            </w:r>
            <w:r w:rsidRPr="00FA5535">
              <w:rPr>
                <w:rFonts w:cs="Arial"/>
                <w:color w:val="FF0000"/>
              </w:rPr>
              <w:t xml:space="preserve">, ten behoeve van de (thans) genoemde </w:t>
            </w:r>
            <w:r w:rsidRPr="00D03E26">
              <w:rPr>
                <w:rFonts w:cs="Arial"/>
                <w:color w:val="339966"/>
              </w:rPr>
              <w:t>volmachtgever/volmachtgevers</w:t>
            </w:r>
            <w:r w:rsidRPr="00FA5535">
              <w:rPr>
                <w:rFonts w:cs="Arial"/>
                <w:color w:val="FF0000"/>
              </w:rPr>
              <w:t>.</w:t>
            </w:r>
          </w:p>
        </w:tc>
        <w:tc>
          <w:tcPr>
            <w:tcW w:w="7797" w:type="dxa"/>
            <w:shd w:val="clear" w:color="auto" w:fill="auto"/>
          </w:tcPr>
          <w:p w:rsidR="00DB2E34" w:rsidRDefault="00DB2E34" w:rsidP="00594920">
            <w:r>
              <w:t>Vaste tekst, met gebruikerskeuzes.</w:t>
            </w:r>
          </w:p>
          <w:p w:rsidR="00DB2E34" w:rsidRDefault="00DB2E34" w:rsidP="00FA5535">
            <w:pPr>
              <w:spacing w:before="72"/>
            </w:pPr>
          </w:p>
          <w:p w:rsidR="00DB2E34" w:rsidRPr="000437B6" w:rsidRDefault="00DB2E34" w:rsidP="00FA5535">
            <w:pPr>
              <w:spacing w:before="72"/>
              <w:rPr>
                <w:u w:val="single"/>
              </w:rPr>
            </w:pPr>
            <w:r w:rsidRPr="00763CAD">
              <w:rPr>
                <w:u w:val="single"/>
              </w:rPr>
              <w:t>Mapping</w:t>
            </w:r>
            <w:r w:rsidRPr="000437B6">
              <w:rPr>
                <w:u w:val="single"/>
              </w:rPr>
              <w:t xml:space="preserve"> doet/doen:</w:t>
            </w:r>
          </w:p>
          <w:p w:rsidR="00DB2E34" w:rsidRPr="000437B6" w:rsidRDefault="00DB2E34" w:rsidP="00FA5535">
            <w:pPr>
              <w:spacing w:line="240" w:lineRule="auto"/>
              <w:rPr>
                <w:sz w:val="16"/>
              </w:rPr>
            </w:pPr>
            <w:r w:rsidRPr="000437B6">
              <w:rPr>
                <w:sz w:val="16"/>
              </w:rPr>
              <w:t>//IMKAD_AangebodenStuk/StukdeelDoorhalingHypotheek/tekstkeuze/</w:t>
            </w:r>
          </w:p>
          <w:p w:rsidR="00DB2E34" w:rsidRPr="00FA5535" w:rsidRDefault="00DB2E34" w:rsidP="00FA5535">
            <w:pPr>
              <w:spacing w:line="240" w:lineRule="auto"/>
              <w:rPr>
                <w:sz w:val="16"/>
                <w:szCs w:val="16"/>
              </w:rPr>
            </w:pPr>
            <w:r w:rsidRPr="00FA5535">
              <w:rPr>
                <w:sz w:val="16"/>
                <w:szCs w:val="16"/>
              </w:rPr>
              <w:tab/>
              <w:t>./tagNaam (k_DoetDoen)</w:t>
            </w:r>
          </w:p>
          <w:p w:rsidR="00DB2E34" w:rsidRPr="00FA5535" w:rsidRDefault="00DB2E34" w:rsidP="00FA5535">
            <w:pPr>
              <w:spacing w:line="240" w:lineRule="auto"/>
              <w:rPr>
                <w:sz w:val="16"/>
                <w:szCs w:val="16"/>
              </w:rPr>
            </w:pPr>
            <w:r w:rsidRPr="00FA5535">
              <w:rPr>
                <w:sz w:val="16"/>
                <w:szCs w:val="16"/>
              </w:rPr>
              <w:tab/>
              <w:t>./tekst (doet of doen)</w:t>
            </w:r>
          </w:p>
          <w:p w:rsidR="00DB2E34" w:rsidRPr="00FA5535" w:rsidRDefault="00DB2E34" w:rsidP="00FA5535">
            <w:pPr>
              <w:spacing w:before="72"/>
              <w:rPr>
                <w:u w:val="single"/>
              </w:rPr>
            </w:pPr>
            <w:r w:rsidRPr="00FA5535">
              <w:rPr>
                <w:u w:val="single"/>
              </w:rPr>
              <w:t>Mapping</w:t>
            </w:r>
            <w:r>
              <w:rPr>
                <w:u w:val="single"/>
              </w:rPr>
              <w:t xml:space="preserve"> datum</w:t>
            </w:r>
            <w:r w:rsidRPr="00FA5535">
              <w:rPr>
                <w:u w:val="single"/>
              </w:rPr>
              <w:t>:</w:t>
            </w:r>
          </w:p>
          <w:p w:rsidR="00DB2E34" w:rsidRPr="00FA5535" w:rsidRDefault="00DB2E34" w:rsidP="00FA5535">
            <w:pPr>
              <w:spacing w:line="240" w:lineRule="auto"/>
              <w:rPr>
                <w:sz w:val="16"/>
                <w:szCs w:val="16"/>
              </w:rPr>
            </w:pPr>
            <w:r w:rsidRPr="00FA5535">
              <w:rPr>
                <w:sz w:val="16"/>
              </w:rPr>
              <w:t>//IMKAD_AangebodenStuk/StukdeelDoorhalingHypotheek/doorTeHalenStuk/datumInschrijving</w:t>
            </w:r>
          </w:p>
          <w:p w:rsidR="00DB2E34" w:rsidRPr="00FA5535" w:rsidRDefault="00DB2E34" w:rsidP="00FA5535">
            <w:pPr>
              <w:spacing w:before="72"/>
              <w:rPr>
                <w:u w:val="single"/>
              </w:rPr>
            </w:pPr>
            <w:r w:rsidRPr="00FA5535">
              <w:rPr>
                <w:u w:val="single"/>
              </w:rPr>
              <w:t>Mapping</w:t>
            </w:r>
            <w:r>
              <w:rPr>
                <w:u w:val="single"/>
              </w:rPr>
              <w:t xml:space="preserve"> Tekstblok deel en nummer</w:t>
            </w:r>
            <w:r w:rsidRPr="00FA5535">
              <w:rPr>
                <w:u w:val="single"/>
              </w:rPr>
              <w:t>:</w:t>
            </w:r>
          </w:p>
          <w:p w:rsidR="00DB2E34" w:rsidRPr="00FA5535" w:rsidRDefault="00DB2E34" w:rsidP="00FA5535">
            <w:pPr>
              <w:spacing w:line="240" w:lineRule="auto"/>
              <w:rPr>
                <w:sz w:val="16"/>
              </w:rPr>
            </w:pPr>
            <w:r w:rsidRPr="00FA5535">
              <w:rPr>
                <w:sz w:val="16"/>
              </w:rPr>
              <w:t>//IMKAD_AangebodenStuk/StukdeelDoorhalingHypotheek/doorTeHalenStuk/</w:t>
            </w:r>
          </w:p>
          <w:p w:rsidR="00DB2E34" w:rsidRPr="00DB2E34" w:rsidRDefault="00DB2E34" w:rsidP="00DB2E34">
            <w:pPr>
              <w:spacing w:line="240" w:lineRule="auto"/>
              <w:rPr>
                <w:sz w:val="16"/>
                <w:szCs w:val="16"/>
              </w:rPr>
            </w:pPr>
            <w:r w:rsidRPr="00FA5535">
              <w:rPr>
                <w:sz w:val="16"/>
              </w:rPr>
              <w:t>De overige mapping is opgenomen in het genoemde tekstblok.</w:t>
            </w:r>
          </w:p>
          <w:p w:rsidR="00DB2E34" w:rsidRPr="00FA5535" w:rsidRDefault="00DB2E34" w:rsidP="00FA5535">
            <w:pPr>
              <w:spacing w:before="72"/>
              <w:rPr>
                <w:u w:val="single"/>
              </w:rPr>
            </w:pPr>
            <w:r w:rsidRPr="00FA5535">
              <w:rPr>
                <w:u w:val="single"/>
              </w:rPr>
              <w:t>Mapping volmachtgever</w:t>
            </w:r>
            <w:r>
              <w:rPr>
                <w:u w:val="single"/>
              </w:rPr>
              <w:t>(</w:t>
            </w:r>
            <w:r w:rsidRPr="00FA5535">
              <w:rPr>
                <w:u w:val="single"/>
              </w:rPr>
              <w:t>s</w:t>
            </w:r>
            <w:r>
              <w:rPr>
                <w:u w:val="single"/>
              </w:rPr>
              <w:t>)</w:t>
            </w:r>
            <w:r w:rsidRPr="00FA5535">
              <w:rPr>
                <w:u w:val="single"/>
              </w:rPr>
              <w:t>:</w:t>
            </w:r>
          </w:p>
          <w:p w:rsidR="00DB2E34" w:rsidRPr="00FA5535" w:rsidRDefault="00DB2E34" w:rsidP="00792C39">
            <w:pPr>
              <w:spacing w:line="240" w:lineRule="auto"/>
              <w:rPr>
                <w:sz w:val="16"/>
              </w:rPr>
            </w:pPr>
            <w:r w:rsidRPr="00FA5535">
              <w:rPr>
                <w:sz w:val="16"/>
              </w:rPr>
              <w:t>//IMKAD_AangebodenStuk/StukdeelDoorhalingHypotheek/tekstkeuze/</w:t>
            </w:r>
          </w:p>
          <w:p w:rsidR="00DB2E34" w:rsidRPr="00FA5535" w:rsidRDefault="00DB2E34" w:rsidP="00792C39">
            <w:pPr>
              <w:spacing w:line="240" w:lineRule="auto"/>
              <w:rPr>
                <w:sz w:val="16"/>
                <w:szCs w:val="16"/>
              </w:rPr>
            </w:pPr>
            <w:r w:rsidRPr="00FA5535">
              <w:rPr>
                <w:sz w:val="16"/>
                <w:szCs w:val="16"/>
              </w:rPr>
              <w:tab/>
              <w:t>./tagNaam (k_Volmachtgever)</w:t>
            </w:r>
          </w:p>
          <w:p w:rsidR="00DB2E34" w:rsidRPr="00FA5535" w:rsidRDefault="00DB2E34" w:rsidP="00792C39">
            <w:pPr>
              <w:spacing w:line="240" w:lineRule="auto"/>
              <w:rPr>
                <w:sz w:val="16"/>
                <w:szCs w:val="16"/>
              </w:rPr>
            </w:pPr>
            <w:r w:rsidRPr="00FA5535">
              <w:rPr>
                <w:sz w:val="16"/>
                <w:szCs w:val="16"/>
              </w:rPr>
              <w:tab/>
              <w:t>./tekst (volmachtgever of volmachtgevers)</w:t>
            </w:r>
          </w:p>
        </w:tc>
      </w:tr>
      <w:tr w:rsidR="00DB2E34" w:rsidRPr="00FA5535" w:rsidTr="00DB2E34">
        <w:trPr>
          <w:trHeight w:val="2728"/>
        </w:trPr>
        <w:tc>
          <w:tcPr>
            <w:tcW w:w="6345" w:type="dxa"/>
            <w:shd w:val="clear" w:color="auto" w:fill="auto"/>
          </w:tcPr>
          <w:p w:rsidR="00DB2E34" w:rsidRPr="00E940FF" w:rsidRDefault="00DB2E34" w:rsidP="001C6B48">
            <w:r w:rsidRPr="00FA5535">
              <w:rPr>
                <w:rFonts w:cs="Arial"/>
                <w:color w:val="FF0000"/>
              </w:rPr>
              <w:lastRenderedPageBreak/>
              <w:t>Het hypotheekrecht komt ten laste van</w:t>
            </w:r>
            <w:r w:rsidRPr="00FA5535">
              <w:rPr>
                <w:rFonts w:cs="Arial"/>
              </w:rPr>
              <w:t xml:space="preserve"> </w:t>
            </w:r>
            <w:r w:rsidRPr="00FA5535">
              <w:rPr>
                <w:rFonts w:cs="Arial"/>
                <w:color w:val="FF0000"/>
              </w:rPr>
              <w:t xml:space="preserve">de hiervoor genoemde </w:t>
            </w:r>
            <w:r w:rsidRPr="00756EB3">
              <w:rPr>
                <w:rFonts w:cs="Arial"/>
                <w:snapToGrid/>
                <w:color w:val="339966"/>
                <w:kern w:val="0"/>
                <w:sz w:val="20"/>
                <w:lang w:eastAsia="nl-NL"/>
              </w:rPr>
              <w:t>rechthebbende</w:t>
            </w:r>
            <w:r w:rsidR="00385E58">
              <w:rPr>
                <w:rFonts w:cs="Arial"/>
                <w:snapToGrid/>
                <w:color w:val="339966"/>
                <w:kern w:val="0"/>
                <w:sz w:val="20"/>
                <w:lang w:eastAsia="nl-NL"/>
              </w:rPr>
              <w:t>/</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t xml:space="preserve">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t xml:space="preserve"> </w:t>
            </w:r>
            <w:r w:rsidRPr="00FA5535">
              <w:rPr>
                <w:rFonts w:cs="Arial"/>
                <w:color w:val="FF0000"/>
              </w:rPr>
              <w:t>op de met bovenbedoeld hypotheekrecht bezwaarde registergoederen</w:t>
            </w:r>
          </w:p>
        </w:tc>
        <w:tc>
          <w:tcPr>
            <w:tcW w:w="7797" w:type="dxa"/>
            <w:shd w:val="clear" w:color="auto" w:fill="auto"/>
          </w:tcPr>
          <w:p w:rsidR="00DB2E34" w:rsidRPr="00792C39" w:rsidRDefault="00DB2E34" w:rsidP="00756EB3">
            <w:pPr>
              <w:tabs>
                <w:tab w:val="left" w:pos="-1440"/>
                <w:tab w:val="left" w:pos="-720"/>
                <w:tab w:val="left" w:pos="0"/>
              </w:tabs>
              <w:suppressAutoHyphens/>
            </w:pPr>
            <w:r>
              <w:t xml:space="preserve">Vaste tekst met optionele herhalende tekst </w:t>
            </w:r>
            <w:r w:rsidRPr="00756EB3">
              <w:rPr>
                <w:rFonts w:cs="Arial"/>
                <w:snapToGrid/>
                <w:color w:val="339966"/>
                <w:kern w:val="0"/>
                <w:sz w:val="20"/>
                <w:lang w:eastAsia="nl-NL"/>
              </w:rPr>
              <w:t>rechthebbende</w:t>
            </w:r>
            <w:r w:rsidR="00385E58">
              <w:rPr>
                <w:rFonts w:cs="Arial"/>
                <w:snapToGrid/>
                <w:color w:val="339966"/>
                <w:kern w:val="0"/>
                <w:sz w:val="20"/>
                <w:lang w:eastAsia="nl-NL"/>
              </w:rPr>
              <w:t>/</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t xml:space="preserve">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t>, met h</w:t>
            </w:r>
            <w:r w:rsidRPr="00FA5535">
              <w:rPr>
                <w:lang w:val="nl"/>
              </w:rPr>
              <w:t xml:space="preserve">et nummer waarmee de betrokken rechthebbende bij deze doorhaling </w:t>
            </w:r>
            <w:r>
              <w:rPr>
                <w:lang w:val="nl"/>
              </w:rPr>
              <w:t>is</w:t>
            </w:r>
            <w:r w:rsidRPr="00FA5535">
              <w:rPr>
                <w:lang w:val="nl"/>
              </w:rPr>
              <w:t xml:space="preserve"> aangeduid in de comparitie. </w:t>
            </w:r>
          </w:p>
          <w:p w:rsidR="00DB2E34" w:rsidRDefault="00DB2E34" w:rsidP="00FA5535">
            <w:pPr>
              <w:spacing w:before="72"/>
              <w:rPr>
                <w:lang w:val="nl"/>
              </w:rPr>
            </w:pPr>
          </w:p>
          <w:p w:rsidR="00DB2E34" w:rsidRPr="00FA5535" w:rsidRDefault="00DB2E34" w:rsidP="00FA5535">
            <w:pPr>
              <w:spacing w:before="72"/>
              <w:rPr>
                <w:lang w:val="nl"/>
              </w:rPr>
            </w:pPr>
            <w:r w:rsidRPr="00FA5535">
              <w:rPr>
                <w:lang w:val="nl"/>
              </w:rPr>
              <w:t>De ‘A’ en de ‘B’ uit de comparitie worden niet getoond in de nummering.</w:t>
            </w:r>
          </w:p>
          <w:p w:rsidR="00DB2E34" w:rsidRPr="00FA5535" w:rsidRDefault="00DB2E34" w:rsidP="00FA5535">
            <w:pPr>
              <w:spacing w:before="72"/>
              <w:rPr>
                <w:lang w:val="nl"/>
              </w:rPr>
            </w:pPr>
          </w:p>
          <w:p w:rsidR="00DB2E34" w:rsidRPr="00FA5535" w:rsidRDefault="00DB2E34" w:rsidP="00FA5535">
            <w:pPr>
              <w:spacing w:before="72"/>
              <w:rPr>
                <w:lang w:val="nl"/>
              </w:rPr>
            </w:pPr>
            <w:r w:rsidRPr="00FA5535">
              <w:rPr>
                <w:lang w:val="nl"/>
              </w:rPr>
              <w:t xml:space="preserve">Is de rechthebbende niet genummerd in de comparitie dan wordt </w:t>
            </w:r>
            <w:r w:rsidRPr="00D03E26">
              <w:rPr>
                <w:color w:val="800080"/>
              </w:rPr>
              <w:t>sub</w:t>
            </w:r>
            <w:r>
              <w:t xml:space="preserve"> </w:t>
            </w:r>
            <w:r w:rsidRPr="005C1CFB">
              <w:fldChar w:fldCharType="begin"/>
            </w:r>
            <w:r w:rsidRPr="005C1CFB">
              <w:instrText>MacroButton Nomacro §</w:instrText>
            </w:r>
            <w:r w:rsidRPr="005C1CFB">
              <w:fldChar w:fldCharType="end"/>
            </w:r>
            <w:r w:rsidRPr="005C1CFB">
              <w:t>nummering rechthebbende</w:t>
            </w:r>
            <w:r w:rsidRPr="005C1CFB">
              <w:fldChar w:fldCharType="begin"/>
            </w:r>
            <w:r w:rsidRPr="005C1CFB">
              <w:instrText>MacroButton Nomacro §</w:instrText>
            </w:r>
            <w:r w:rsidRPr="005C1CFB">
              <w:fldChar w:fldCharType="end"/>
            </w:r>
            <w:r>
              <w:rPr>
                <w:lang w:val="nl"/>
              </w:rPr>
              <w:t xml:space="preserve"> niet</w:t>
            </w:r>
            <w:r w:rsidRPr="00FA5535">
              <w:rPr>
                <w:lang w:val="nl"/>
              </w:rPr>
              <w:t xml:space="preserve"> getoond. </w:t>
            </w:r>
          </w:p>
          <w:p w:rsidR="00DB2E34" w:rsidRPr="00FA5535" w:rsidRDefault="00DB2E34" w:rsidP="00FA5535">
            <w:pPr>
              <w:spacing w:before="72"/>
              <w:rPr>
                <w:lang w:val="nl"/>
              </w:rPr>
            </w:pPr>
          </w:p>
          <w:p w:rsidR="00DB2E34" w:rsidRPr="00FA5535" w:rsidRDefault="00DB2E34" w:rsidP="00FA5535">
            <w:pPr>
              <w:spacing w:before="72"/>
              <w:rPr>
                <w:lang w:val="nl"/>
              </w:rPr>
            </w:pPr>
            <w:r w:rsidRPr="00FA5535">
              <w:rPr>
                <w:lang w:val="nl"/>
              </w:rPr>
              <w:t xml:space="preserve">Zijn personen in de comparitie samen genummerd dan wordt hier éénmaal het gezamenlijke cijfer getoond en de oplopende letter niet. </w:t>
            </w:r>
            <w:r w:rsidR="00385E58">
              <w:rPr>
                <w:lang w:val="nl"/>
              </w:rPr>
              <w:t xml:space="preserve">In dit laatste geval wordt </w:t>
            </w:r>
            <w:r w:rsidR="00385E58" w:rsidRPr="00505FE4">
              <w:rPr>
                <w:rFonts w:cs="Arial"/>
                <w:snapToGrid/>
                <w:color w:val="339966"/>
                <w:kern w:val="0"/>
                <w:sz w:val="20"/>
                <w:lang w:eastAsia="nl-NL"/>
              </w:rPr>
              <w:t>rechthebbende</w:t>
            </w:r>
            <w:r w:rsidR="00385E58">
              <w:rPr>
                <w:rFonts w:cs="Arial"/>
                <w:snapToGrid/>
                <w:color w:val="339966"/>
                <w:kern w:val="0"/>
                <w:sz w:val="20"/>
                <w:lang w:eastAsia="nl-NL"/>
              </w:rPr>
              <w:t>n</w:t>
            </w:r>
            <w:r w:rsidR="00385E58">
              <w:t xml:space="preserve"> </w:t>
            </w:r>
            <w:r w:rsidR="00385E58">
              <w:rPr>
                <w:lang w:val="nl"/>
              </w:rPr>
              <w:t xml:space="preserve">getoond, anders </w:t>
            </w:r>
            <w:r w:rsidR="00385E58" w:rsidRPr="00505FE4">
              <w:rPr>
                <w:rFonts w:cs="Arial"/>
                <w:snapToGrid/>
                <w:color w:val="339966"/>
                <w:kern w:val="0"/>
                <w:sz w:val="20"/>
                <w:lang w:eastAsia="nl-NL"/>
              </w:rPr>
              <w:t>rechthebbende</w:t>
            </w:r>
            <w:r w:rsidR="00385E58">
              <w:rPr>
                <w:lang w:val="nl"/>
              </w:rPr>
              <w:t>.</w:t>
            </w:r>
          </w:p>
          <w:p w:rsidR="00DB2E34" w:rsidRPr="00FA5535" w:rsidRDefault="00DB2E34" w:rsidP="00FA5535">
            <w:pPr>
              <w:spacing w:before="72"/>
              <w:rPr>
                <w:lang w:val="nl"/>
              </w:rPr>
            </w:pPr>
            <w:r w:rsidRPr="00FA5535">
              <w:rPr>
                <w:lang w:val="nl"/>
              </w:rPr>
              <w:t xml:space="preserve"> </w:t>
            </w:r>
          </w:p>
          <w:p w:rsidR="00DB2E34" w:rsidRPr="00792C39" w:rsidRDefault="00DB2E34" w:rsidP="00792C39">
            <w:pPr>
              <w:spacing w:line="240" w:lineRule="auto"/>
              <w:rPr>
                <w:sz w:val="16"/>
                <w:szCs w:val="16"/>
              </w:rPr>
            </w:pPr>
            <w:r w:rsidRPr="00FA5535">
              <w:rPr>
                <w:lang w:val="nl"/>
              </w:rPr>
              <w:t>Meer voorkomens worden gescheiden door een komma en de laatste twee met ‘</w:t>
            </w:r>
            <w:r w:rsidRPr="00FA5535">
              <w:rPr>
                <w:color w:val="800080"/>
                <w:lang w:val="nl"/>
              </w:rPr>
              <w:t>en</w:t>
            </w:r>
            <w:r w:rsidRPr="00FA5535">
              <w:rPr>
                <w:lang w:val="nl"/>
              </w:rPr>
              <w:t>‘.</w:t>
            </w:r>
          </w:p>
          <w:p w:rsidR="00DB2E34" w:rsidRPr="00FA5535" w:rsidRDefault="00DB2E34" w:rsidP="00FA5535">
            <w:pPr>
              <w:spacing w:before="72"/>
              <w:rPr>
                <w:u w:val="single"/>
              </w:rPr>
            </w:pPr>
            <w:r w:rsidRPr="00FA5535">
              <w:rPr>
                <w:u w:val="single"/>
              </w:rPr>
              <w:t>Mapping nummering rechthebbende:</w:t>
            </w:r>
          </w:p>
          <w:p w:rsidR="00DB2E34" w:rsidRPr="00FA5535" w:rsidRDefault="00DB2E34" w:rsidP="00FA5535">
            <w:pPr>
              <w:spacing w:line="240" w:lineRule="auto"/>
              <w:rPr>
                <w:sz w:val="16"/>
                <w:szCs w:val="16"/>
              </w:rPr>
            </w:pPr>
            <w:r w:rsidRPr="00FA5535">
              <w:rPr>
                <w:sz w:val="16"/>
                <w:szCs w:val="16"/>
              </w:rPr>
              <w:t>-voor elke persoon in de partij/partij die betrokken is bij deze doorhaling</w:t>
            </w:r>
          </w:p>
          <w:p w:rsidR="00DB2E34" w:rsidRPr="00FA5535" w:rsidRDefault="00DB2E34" w:rsidP="00FA5535">
            <w:pPr>
              <w:spacing w:line="240" w:lineRule="auto"/>
              <w:rPr>
                <w:sz w:val="16"/>
                <w:szCs w:val="16"/>
              </w:rPr>
            </w:pPr>
            <w:r w:rsidRPr="00FA5535">
              <w:rPr>
                <w:sz w:val="16"/>
                <w:szCs w:val="16"/>
              </w:rPr>
              <w:t>//IMKAD_AangebodenStuk/StukdeelDoorhalingHypotheek/verkrijgerRechtRef [xlink:href= id van de rechthebbenden Partij/Partij]</w:t>
            </w:r>
          </w:p>
          <w:p w:rsidR="00DB2E34" w:rsidRPr="00FA5535" w:rsidRDefault="00DB2E34" w:rsidP="00FA5535">
            <w:pPr>
              <w:spacing w:line="240" w:lineRule="auto"/>
              <w:rPr>
                <w:sz w:val="16"/>
                <w:szCs w:val="16"/>
              </w:rPr>
            </w:pPr>
            <w:r w:rsidRPr="00FA5535">
              <w:rPr>
                <w:sz w:val="16"/>
                <w:szCs w:val="16"/>
              </w:rPr>
              <w:t>//IMKAD_AangebodenStuk/Partij[aanduidingPartij=rechthebbende(n)]/Partij[+id]/IMKAD_Persoon</w:t>
            </w:r>
          </w:p>
          <w:p w:rsidR="00DB2E34" w:rsidRPr="00FA5535" w:rsidRDefault="00DB2E34" w:rsidP="00FA5535">
            <w:pPr>
              <w:spacing w:line="240" w:lineRule="auto"/>
              <w:rPr>
                <w:sz w:val="16"/>
                <w:szCs w:val="16"/>
              </w:rPr>
            </w:pPr>
            <w:r w:rsidRPr="00FA5535">
              <w:rPr>
                <w:sz w:val="16"/>
                <w:szCs w:val="16"/>
              </w:rPr>
              <w:t>-en optioneel</w:t>
            </w:r>
          </w:p>
          <w:p w:rsidR="00DB2E34" w:rsidRPr="00FA5535" w:rsidRDefault="00DB2E34" w:rsidP="00FA5535">
            <w:pPr>
              <w:spacing w:line="240" w:lineRule="auto"/>
              <w:rPr>
                <w:sz w:val="16"/>
                <w:szCs w:val="16"/>
              </w:rPr>
            </w:pPr>
            <w:r w:rsidRPr="00FA5535">
              <w:rPr>
                <w:sz w:val="16"/>
                <w:szCs w:val="16"/>
              </w:rPr>
              <w:t>//IMKAD_AangebodenStuk/Partij[aanduidingPartij=rechthebbende(n)]/Partij[+id]/IMKAD_Persoon/GerelateerdPersoon/IMKAD_Persoon</w:t>
            </w:r>
          </w:p>
          <w:p w:rsidR="00DB2E34" w:rsidRPr="00FA5535" w:rsidRDefault="00DB2E34" w:rsidP="00FA5535">
            <w:pPr>
              <w:spacing w:line="240" w:lineRule="auto"/>
              <w:rPr>
                <w:sz w:val="16"/>
                <w:szCs w:val="16"/>
              </w:rPr>
            </w:pPr>
          </w:p>
          <w:p w:rsidR="00DB2E34" w:rsidRPr="00FA5535" w:rsidRDefault="00DB2E34" w:rsidP="00FA5535">
            <w:pPr>
              <w:spacing w:line="240" w:lineRule="auto"/>
              <w:rPr>
                <w:u w:val="single"/>
              </w:rPr>
            </w:pPr>
            <w:r w:rsidRPr="00FA5535">
              <w:rPr>
                <w:u w:val="single"/>
              </w:rPr>
              <w:t>Mapping rechthebbenden die samen genummerd zijn:</w:t>
            </w:r>
          </w:p>
          <w:p w:rsidR="00DB2E34" w:rsidRPr="00FA5535" w:rsidRDefault="00DB2E34" w:rsidP="00FA5535">
            <w:pPr>
              <w:spacing w:line="240" w:lineRule="auto"/>
              <w:rPr>
                <w:sz w:val="16"/>
                <w:szCs w:val="16"/>
              </w:rPr>
            </w:pPr>
            <w:r w:rsidRPr="00FA5535">
              <w:rPr>
                <w:sz w:val="16"/>
                <w:szCs w:val="16"/>
              </w:rPr>
              <w:t>//IMKAD_AangebodenStuk/StukdeelDoorhalingHypotheek/verkrijgerRechtRef [xlink:href= id van de rechthebbenden Partij/Partij]</w:t>
            </w:r>
          </w:p>
          <w:p w:rsidR="00DB2E34" w:rsidRPr="00FA5535" w:rsidRDefault="00DB2E34" w:rsidP="00FA5535">
            <w:pPr>
              <w:spacing w:line="240" w:lineRule="auto"/>
              <w:rPr>
                <w:sz w:val="16"/>
                <w:szCs w:val="16"/>
              </w:rPr>
            </w:pPr>
            <w:r w:rsidRPr="00FA5535">
              <w:rPr>
                <w:sz w:val="16"/>
                <w:szCs w:val="16"/>
              </w:rPr>
              <w:t>//IMKAD_AangebodenStuk/Partij[aanduidingPartij=rechthebbende(n)]/Partij[+id]/IMKAD_Persoon</w:t>
            </w:r>
          </w:p>
          <w:p w:rsidR="00DB2E34" w:rsidRPr="00FA5535" w:rsidRDefault="00DB2E34" w:rsidP="00FA5535">
            <w:pPr>
              <w:spacing w:line="240" w:lineRule="auto"/>
              <w:rPr>
                <w:sz w:val="16"/>
                <w:szCs w:val="16"/>
              </w:rPr>
            </w:pPr>
            <w:r w:rsidRPr="00FA5535">
              <w:rPr>
                <w:sz w:val="16"/>
                <w:szCs w:val="16"/>
              </w:rPr>
              <w:t xml:space="preserve">-en </w:t>
            </w:r>
          </w:p>
          <w:p w:rsidR="00DB2E34" w:rsidRPr="00FA5535" w:rsidRDefault="00DB2E34" w:rsidP="00FA5535">
            <w:pPr>
              <w:spacing w:line="240" w:lineRule="auto"/>
              <w:rPr>
                <w:sz w:val="16"/>
                <w:szCs w:val="16"/>
              </w:rPr>
            </w:pPr>
            <w:r w:rsidRPr="00FA5535">
              <w:rPr>
                <w:sz w:val="16"/>
                <w:szCs w:val="16"/>
              </w:rPr>
              <w:lastRenderedPageBreak/>
              <w:t>//IMKAD_AangebodenStuk/Partij[aanduidingPartij=rechthebbende(n)]/Partij[+id]/IMKAD_Persoon/GerelateerdPersoon/IMKAD_Persoon</w:t>
            </w:r>
          </w:p>
          <w:p w:rsidR="00DB2E34" w:rsidRPr="00FA5535" w:rsidRDefault="00DB2E34" w:rsidP="00DB2E34">
            <w:pPr>
              <w:spacing w:line="240" w:lineRule="auto"/>
              <w:rPr>
                <w:sz w:val="16"/>
                <w:szCs w:val="16"/>
              </w:rPr>
            </w:pPr>
            <w:r w:rsidRPr="00FA5535">
              <w:rPr>
                <w:sz w:val="16"/>
                <w:szCs w:val="16"/>
              </w:rPr>
              <w:t>-en er is minimaal nog een //IMKAD_Persoon aanwezig in de //Partij/Partij</w:t>
            </w:r>
          </w:p>
        </w:tc>
      </w:tr>
      <w:tr w:rsidR="00464F31" w:rsidRPr="00FA5535" w:rsidTr="00FA5535">
        <w:tc>
          <w:tcPr>
            <w:tcW w:w="6345" w:type="dxa"/>
            <w:shd w:val="clear" w:color="auto" w:fill="auto"/>
          </w:tcPr>
          <w:p w:rsidR="006C2F2B" w:rsidRDefault="006C2F2B" w:rsidP="006C2F2B">
            <w:pPr>
              <w:rPr>
                <w:rFonts w:cs="Arial"/>
                <w:color w:val="800080"/>
                <w:szCs w:val="18"/>
                <w:highlight w:val="yellow"/>
              </w:rPr>
            </w:pPr>
            <w:r w:rsidRPr="00FA5535">
              <w:rPr>
                <w:rFonts w:cs="Arial"/>
                <w:color w:val="800080"/>
              </w:rPr>
              <w:lastRenderedPageBreak/>
              <w:t>, doch alleen voor zover gemeld hypotheekrecht is gevestigd op</w:t>
            </w:r>
            <w:r>
              <w:rPr>
                <w:rFonts w:cs="Arial"/>
                <w:color w:val="800080"/>
              </w:rPr>
              <w:t>:</w:t>
            </w:r>
          </w:p>
          <w:p w:rsidR="00464F31" w:rsidRPr="0032370A" w:rsidRDefault="00542F81" w:rsidP="006C2F2B">
            <w:pPr>
              <w:rPr>
                <w:rFonts w:cs="Arial"/>
                <w:color w:val="800080"/>
                <w:szCs w:val="18"/>
              </w:rPr>
            </w:pPr>
            <w:r w:rsidRPr="0032370A">
              <w:rPr>
                <w:rFonts w:cs="Arial"/>
                <w:color w:val="800080"/>
                <w:szCs w:val="18"/>
                <w:highlight w:val="yellow"/>
              </w:rPr>
              <w:t>TEKSTBLOK RECHT</w:t>
            </w:r>
            <w:r w:rsidRPr="0032370A">
              <w:rPr>
                <w:rFonts w:cs="Arial"/>
                <w:color w:val="800080"/>
                <w:szCs w:val="18"/>
              </w:rPr>
              <w:t xml:space="preserve"> </w:t>
            </w:r>
            <w:r w:rsidR="00464F31" w:rsidRPr="0032370A">
              <w:rPr>
                <w:rFonts w:cs="Arial"/>
                <w:color w:val="800080"/>
                <w:szCs w:val="18"/>
                <w:highlight w:val="yellow"/>
              </w:rPr>
              <w:t>TEKSTBLOK REGISTERGOED</w:t>
            </w:r>
          </w:p>
        </w:tc>
        <w:tc>
          <w:tcPr>
            <w:tcW w:w="7797" w:type="dxa"/>
            <w:shd w:val="clear" w:color="auto" w:fill="auto"/>
          </w:tcPr>
          <w:p w:rsidR="00464F31" w:rsidRDefault="00464F31" w:rsidP="00FA5535">
            <w:pPr>
              <w:spacing w:before="72"/>
              <w:rPr>
                <w:rFonts w:cs="Arial"/>
                <w:color w:val="000000"/>
                <w:szCs w:val="18"/>
              </w:rPr>
            </w:pPr>
            <w:r w:rsidRPr="00FA5535">
              <w:rPr>
                <w:rFonts w:cs="Arial"/>
                <w:color w:val="000000"/>
                <w:szCs w:val="18"/>
              </w:rPr>
              <w:t xml:space="preserve">Optionele </w:t>
            </w:r>
            <w:r w:rsidR="006C2F2B">
              <w:rPr>
                <w:rFonts w:cs="Arial"/>
                <w:color w:val="000000"/>
                <w:szCs w:val="18"/>
              </w:rPr>
              <w:t xml:space="preserve">afleidbare tekst en </w:t>
            </w:r>
            <w:r w:rsidR="00347AFF" w:rsidRPr="00FA5535">
              <w:rPr>
                <w:rFonts w:cs="Arial"/>
                <w:color w:val="000000"/>
                <w:szCs w:val="18"/>
              </w:rPr>
              <w:t>herhalende combinatie van t</w:t>
            </w:r>
            <w:r w:rsidR="00A14D34" w:rsidRPr="00FA5535">
              <w:rPr>
                <w:rFonts w:cs="Arial"/>
                <w:color w:val="000000"/>
                <w:szCs w:val="18"/>
              </w:rPr>
              <w:t>ekstblok</w:t>
            </w:r>
            <w:r w:rsidR="00347AFF" w:rsidRPr="00FA5535">
              <w:rPr>
                <w:rFonts w:cs="Arial"/>
                <w:color w:val="000000"/>
                <w:szCs w:val="18"/>
              </w:rPr>
              <w:t xml:space="preserve"> RECHT en tekstblok REGISTERGOED</w:t>
            </w:r>
            <w:r w:rsidRPr="00FA5535">
              <w:rPr>
                <w:color w:val="000000"/>
                <w:szCs w:val="18"/>
              </w:rPr>
              <w:t xml:space="preserve"> </w:t>
            </w:r>
            <w:r w:rsidR="00036D1A">
              <w:rPr>
                <w:color w:val="000000"/>
                <w:szCs w:val="18"/>
              </w:rPr>
              <w:t>(</w:t>
            </w:r>
            <w:r w:rsidR="00347AFF" w:rsidRPr="00FA5535">
              <w:rPr>
                <w:color w:val="000000"/>
                <w:szCs w:val="18"/>
              </w:rPr>
              <w:t>voor</w:t>
            </w:r>
            <w:r w:rsidRPr="00FA5535">
              <w:rPr>
                <w:color w:val="000000"/>
                <w:szCs w:val="18"/>
              </w:rPr>
              <w:t xml:space="preserve"> </w:t>
            </w:r>
            <w:r w:rsidR="00347AFF" w:rsidRPr="00FA5535">
              <w:rPr>
                <w:color w:val="000000"/>
                <w:szCs w:val="18"/>
              </w:rPr>
              <w:t xml:space="preserve">een gedeeltelijke </w:t>
            </w:r>
            <w:r w:rsidRPr="00FA5535">
              <w:rPr>
                <w:color w:val="000000"/>
                <w:szCs w:val="18"/>
              </w:rPr>
              <w:t xml:space="preserve">doorhaling </w:t>
            </w:r>
            <w:r w:rsidRPr="00FA5535">
              <w:rPr>
                <w:rFonts w:cs="Arial"/>
                <w:color w:val="000000"/>
                <w:szCs w:val="18"/>
              </w:rPr>
              <w:t xml:space="preserve">hypotheek </w:t>
            </w:r>
            <w:r w:rsidR="00347AFF" w:rsidRPr="00FA5535">
              <w:rPr>
                <w:rFonts w:cs="Arial"/>
                <w:color w:val="000000"/>
                <w:szCs w:val="18"/>
              </w:rPr>
              <w:t>van</w:t>
            </w:r>
            <w:r w:rsidRPr="00FA5535">
              <w:rPr>
                <w:rFonts w:cs="Arial"/>
                <w:color w:val="000000"/>
                <w:szCs w:val="18"/>
              </w:rPr>
              <w:t xml:space="preserve"> één of meer </w:t>
            </w:r>
            <w:r w:rsidR="00036D1A">
              <w:rPr>
                <w:rFonts w:cs="Arial"/>
                <w:color w:val="000000"/>
                <w:szCs w:val="18"/>
              </w:rPr>
              <w:t>recht/registergoed combinaties)</w:t>
            </w:r>
            <w:r w:rsidRPr="00FA5535">
              <w:rPr>
                <w:rFonts w:cs="Arial"/>
                <w:color w:val="000000"/>
                <w:szCs w:val="18"/>
              </w:rPr>
              <w:t>.</w:t>
            </w:r>
          </w:p>
          <w:p w:rsidR="00036D1A" w:rsidRPr="00FA5535" w:rsidRDefault="00036D1A" w:rsidP="00FA5535">
            <w:pPr>
              <w:spacing w:before="72"/>
              <w:rPr>
                <w:rFonts w:cs="Arial"/>
                <w:color w:val="000000"/>
                <w:szCs w:val="18"/>
              </w:rPr>
            </w:pPr>
          </w:p>
          <w:p w:rsidR="00036D1A" w:rsidRPr="00FA5535" w:rsidRDefault="00036D1A" w:rsidP="00FA5535">
            <w:pPr>
              <w:spacing w:before="72"/>
              <w:rPr>
                <w:lang w:val="nl"/>
              </w:rPr>
            </w:pPr>
            <w:r>
              <w:rPr>
                <w:lang w:val="nl"/>
              </w:rPr>
              <w:t>De recht</w:t>
            </w:r>
            <w:r w:rsidR="004D27FE">
              <w:rPr>
                <w:lang w:val="nl"/>
              </w:rPr>
              <w:t>/</w:t>
            </w:r>
            <w:r>
              <w:rPr>
                <w:lang w:val="nl"/>
              </w:rPr>
              <w:t>registergoed combinaties worden afgesloten met een ‘,’ en de laatste combinatie wordt afgesloten met de afsluitende ‘.’ (zie volgende rij).</w:t>
            </w:r>
          </w:p>
          <w:p w:rsidR="00347AFF" w:rsidRPr="00FA5535" w:rsidRDefault="00347AFF" w:rsidP="00347AFF">
            <w:pPr>
              <w:rPr>
                <w:snapToGrid/>
                <w:lang w:val="nl"/>
              </w:rPr>
            </w:pPr>
          </w:p>
          <w:p w:rsidR="00464F31" w:rsidRPr="00FA5535" w:rsidRDefault="00464F31" w:rsidP="00FA5535">
            <w:pPr>
              <w:spacing w:before="72"/>
              <w:rPr>
                <w:u w:val="single"/>
              </w:rPr>
            </w:pPr>
            <w:r w:rsidRPr="00FA5535">
              <w:rPr>
                <w:u w:val="single"/>
              </w:rPr>
              <w:t>Mapping</w:t>
            </w:r>
            <w:r w:rsidR="00CD005F" w:rsidRPr="00FA5535">
              <w:rPr>
                <w:u w:val="single"/>
              </w:rPr>
              <w:t xml:space="preserve"> recht</w:t>
            </w:r>
            <w:r w:rsidRPr="00FA5535">
              <w:rPr>
                <w:u w:val="single"/>
              </w:rPr>
              <w:t>:</w:t>
            </w:r>
          </w:p>
          <w:p w:rsidR="00464F31" w:rsidRPr="00A9298A" w:rsidRDefault="00464F31" w:rsidP="00FA5535">
            <w:pPr>
              <w:spacing w:line="240" w:lineRule="auto"/>
            </w:pPr>
            <w:r w:rsidRPr="00FA5535">
              <w:rPr>
                <w:sz w:val="16"/>
              </w:rPr>
              <w:t>//IMKAD_AangebodenStuk/StukdeelDoorhalingHypotheek/IMKAD_ZakelijkRecht</w:t>
            </w:r>
          </w:p>
          <w:p w:rsidR="00CD005F" w:rsidRPr="00FA5535" w:rsidRDefault="00CD005F" w:rsidP="00FA5535">
            <w:pPr>
              <w:spacing w:line="240" w:lineRule="auto"/>
              <w:rPr>
                <w:sz w:val="16"/>
              </w:rPr>
            </w:pPr>
          </w:p>
          <w:p w:rsidR="00CD005F" w:rsidRPr="00FA5535" w:rsidRDefault="00CD005F" w:rsidP="00FA5535">
            <w:pPr>
              <w:spacing w:before="72"/>
              <w:rPr>
                <w:u w:val="single"/>
              </w:rPr>
            </w:pPr>
            <w:r w:rsidRPr="00FA5535">
              <w:rPr>
                <w:u w:val="single"/>
              </w:rPr>
              <w:t>Mapping registergoed:</w:t>
            </w:r>
          </w:p>
          <w:p w:rsidR="00CD005F" w:rsidRPr="00FA5535" w:rsidRDefault="00CD005F" w:rsidP="00FA5535">
            <w:pPr>
              <w:spacing w:line="240" w:lineRule="auto"/>
              <w:rPr>
                <w:sz w:val="16"/>
              </w:rPr>
            </w:pPr>
            <w:r w:rsidRPr="00FA5535">
              <w:rPr>
                <w:sz w:val="16"/>
              </w:rPr>
              <w:t>//IMKAD_AangebodenStuk/StukdeelDoorhalingHypotheek/IMKAD_ZakelijkRecht/IMKAD_Perceel of IMKAD_Appartementsrecht</w:t>
            </w:r>
          </w:p>
          <w:p w:rsidR="00CD005F" w:rsidRPr="00FA5535" w:rsidRDefault="00CD005F" w:rsidP="00FA5535">
            <w:pPr>
              <w:spacing w:line="240" w:lineRule="auto"/>
              <w:rPr>
                <w:sz w:val="16"/>
              </w:rPr>
            </w:pPr>
          </w:p>
          <w:p w:rsidR="003819FA" w:rsidRPr="00FA5535" w:rsidRDefault="00E23499" w:rsidP="00FA5535">
            <w:pPr>
              <w:spacing w:line="240" w:lineRule="auto"/>
              <w:rPr>
                <w:rFonts w:cs="Arial"/>
                <w:color w:val="000000"/>
                <w:sz w:val="16"/>
                <w:szCs w:val="16"/>
              </w:rPr>
            </w:pPr>
            <w:r w:rsidRPr="00FA5535">
              <w:rPr>
                <w:sz w:val="16"/>
                <w:szCs w:val="16"/>
              </w:rPr>
              <w:t>-d</w:t>
            </w:r>
            <w:r w:rsidR="00464F31" w:rsidRPr="00FA5535">
              <w:rPr>
                <w:sz w:val="16"/>
                <w:szCs w:val="16"/>
              </w:rPr>
              <w:t>e overige mapping is opgenomen in het genoemde tekstblok</w:t>
            </w:r>
            <w:r w:rsidR="00347AFF" w:rsidRPr="00FA5535">
              <w:rPr>
                <w:sz w:val="16"/>
                <w:szCs w:val="16"/>
              </w:rPr>
              <w:t>ken</w:t>
            </w:r>
          </w:p>
        </w:tc>
      </w:tr>
      <w:tr w:rsidR="006C2F2B" w:rsidRPr="0051376E" w:rsidTr="00FA5535">
        <w:tc>
          <w:tcPr>
            <w:tcW w:w="6345" w:type="dxa"/>
            <w:shd w:val="clear" w:color="auto" w:fill="auto"/>
          </w:tcPr>
          <w:p w:rsidR="006C2F2B" w:rsidRPr="00FA5535" w:rsidDel="00712B91" w:rsidRDefault="006C2F2B" w:rsidP="00712B91">
            <w:pPr>
              <w:rPr>
                <w:rFonts w:cs="Arial"/>
                <w:color w:val="FF0000"/>
              </w:rPr>
            </w:pPr>
            <w:r w:rsidRPr="007747CC">
              <w:rPr>
                <w:rFonts w:cs="Arial"/>
                <w:color w:val="FF0000"/>
                <w:szCs w:val="18"/>
              </w:rPr>
              <w:t>.</w:t>
            </w:r>
          </w:p>
        </w:tc>
        <w:tc>
          <w:tcPr>
            <w:tcW w:w="7797" w:type="dxa"/>
            <w:shd w:val="clear" w:color="auto" w:fill="auto"/>
          </w:tcPr>
          <w:p w:rsidR="006C2F2B" w:rsidRDefault="006C2F2B" w:rsidP="00FA5535">
            <w:pPr>
              <w:spacing w:before="72"/>
            </w:pPr>
          </w:p>
        </w:tc>
      </w:tr>
      <w:tr w:rsidR="002714EB" w:rsidTr="00F63522">
        <w:trPr>
          <w:trHeight w:val="2478"/>
        </w:trPr>
        <w:tc>
          <w:tcPr>
            <w:tcW w:w="6345" w:type="dxa"/>
            <w:shd w:val="clear" w:color="auto" w:fill="auto"/>
          </w:tcPr>
          <w:p w:rsidR="002714EB" w:rsidRDefault="002714EB" w:rsidP="00F63522">
            <w:pPr>
              <w:rPr>
                <w:color w:val="FF0000"/>
                <w:szCs w:val="18"/>
              </w:rPr>
            </w:pPr>
            <w:r w:rsidRPr="00FA5535">
              <w:rPr>
                <w:rFonts w:cs="Arial"/>
                <w:b/>
                <w:color w:val="FF0000"/>
                <w:u w:val="single"/>
              </w:rPr>
              <w:lastRenderedPageBreak/>
              <w:t>Aanvaarding</w:t>
            </w:r>
          </w:p>
          <w:p w:rsidR="002714EB" w:rsidRPr="0032370A" w:rsidRDefault="002714EB" w:rsidP="00F63522">
            <w:pPr>
              <w:rPr>
                <w:rFonts w:cs="Arial"/>
                <w:color w:val="FF0000"/>
                <w:szCs w:val="18"/>
              </w:rPr>
            </w:pPr>
            <w:r w:rsidRPr="0032370A">
              <w:rPr>
                <w:color w:val="FF0000"/>
                <w:szCs w:val="18"/>
              </w:rPr>
              <w:t xml:space="preserve">De </w:t>
            </w:r>
            <w:r w:rsidRPr="0032370A">
              <w:rPr>
                <w:color w:val="339966"/>
                <w:szCs w:val="18"/>
              </w:rPr>
              <w:t>rechthebbende/rechthebbende</w:t>
            </w:r>
            <w:r w:rsidRPr="0032370A">
              <w:rPr>
                <w:rFonts w:cs="Arial"/>
                <w:color w:val="339966"/>
                <w:szCs w:val="18"/>
              </w:rPr>
              <w:t>n</w:t>
            </w:r>
            <w:r w:rsidRPr="0032370A">
              <w:rPr>
                <w:color w:val="FF0000"/>
                <w:szCs w:val="18"/>
              </w:rPr>
              <w:t xml:space="preserve"> op de met bovenbedoeld hypotheekrecht bezwaarde registergoederen </w:t>
            </w:r>
            <w:r w:rsidRPr="0032370A">
              <w:rPr>
                <w:rFonts w:cs="Arial"/>
                <w:color w:val="339966"/>
                <w:szCs w:val="18"/>
              </w:rPr>
              <w:t>neemt/nemen</w:t>
            </w:r>
            <w:r w:rsidRPr="0032370A">
              <w:rPr>
                <w:rFonts w:cs="Arial"/>
                <w:color w:val="800080"/>
                <w:szCs w:val="18"/>
              </w:rPr>
              <w:t xml:space="preserve"> </w:t>
            </w:r>
            <w:r w:rsidRPr="0032370A">
              <w:rPr>
                <w:color w:val="FF0000"/>
                <w:szCs w:val="18"/>
              </w:rPr>
              <w:t>hierbij, voor zover dat niet reeds eerder is geschied, de hiervoor vermelde afstand van het hypotheekrecht aan.</w:t>
            </w:r>
          </w:p>
        </w:tc>
        <w:tc>
          <w:tcPr>
            <w:tcW w:w="7797" w:type="dxa"/>
            <w:shd w:val="clear" w:color="auto" w:fill="auto"/>
          </w:tcPr>
          <w:p w:rsidR="002714EB" w:rsidRDefault="002714EB" w:rsidP="00F63522">
            <w:pPr>
              <w:pStyle w:val="streepje"/>
              <w:numPr>
                <w:ilvl w:val="0"/>
                <w:numId w:val="0"/>
              </w:numPr>
            </w:pPr>
            <w:r>
              <w:t>Vaste tekst met verplichte gebruikerskeuzes.</w:t>
            </w:r>
          </w:p>
          <w:p w:rsidR="002714EB" w:rsidRDefault="002714EB" w:rsidP="00F63522">
            <w:pPr>
              <w:spacing w:before="72"/>
            </w:pPr>
          </w:p>
          <w:p w:rsidR="002714EB" w:rsidRPr="00FA5535" w:rsidRDefault="002714EB" w:rsidP="00F63522">
            <w:pPr>
              <w:spacing w:before="72"/>
              <w:rPr>
                <w:u w:val="single"/>
              </w:rPr>
            </w:pPr>
            <w:r w:rsidRPr="00FA5535">
              <w:rPr>
                <w:u w:val="single"/>
              </w:rPr>
              <w:t>Mapping rechthebbenden:</w:t>
            </w:r>
          </w:p>
          <w:p w:rsidR="002714EB" w:rsidRPr="00FA5535" w:rsidRDefault="002714EB" w:rsidP="00F63522">
            <w:pPr>
              <w:spacing w:line="240" w:lineRule="auto"/>
              <w:rPr>
                <w:sz w:val="16"/>
                <w:szCs w:val="16"/>
              </w:rPr>
            </w:pPr>
            <w:r w:rsidRPr="00FA5535">
              <w:rPr>
                <w:sz w:val="16"/>
                <w:szCs w:val="16"/>
              </w:rPr>
              <w:t xml:space="preserve">-zie voorgaande </w:t>
            </w:r>
            <w:r w:rsidRPr="00FA5535">
              <w:rPr>
                <w:sz w:val="16"/>
              </w:rPr>
              <w:t>mapping</w:t>
            </w:r>
            <w:r w:rsidRPr="00FA5535">
              <w:rPr>
                <w:sz w:val="16"/>
                <w:szCs w:val="16"/>
              </w:rPr>
              <w:t xml:space="preserve"> rechthebbenden</w:t>
            </w:r>
          </w:p>
          <w:p w:rsidR="002714EB" w:rsidRPr="00FA5535" w:rsidRDefault="002714EB" w:rsidP="00F63522">
            <w:pPr>
              <w:spacing w:line="240" w:lineRule="auto"/>
              <w:rPr>
                <w:sz w:val="16"/>
                <w:szCs w:val="16"/>
              </w:rPr>
            </w:pPr>
          </w:p>
          <w:p w:rsidR="002714EB" w:rsidRPr="000437B6" w:rsidRDefault="002714EB" w:rsidP="00F63522">
            <w:pPr>
              <w:spacing w:line="240" w:lineRule="auto"/>
              <w:rPr>
                <w:szCs w:val="18"/>
                <w:u w:val="single"/>
              </w:rPr>
            </w:pPr>
            <w:r w:rsidRPr="00763CAD">
              <w:rPr>
                <w:szCs w:val="18"/>
                <w:u w:val="single"/>
              </w:rPr>
              <w:t>Mapping neemt/nemen:</w:t>
            </w:r>
          </w:p>
          <w:p w:rsidR="002714EB" w:rsidRPr="004F2DFA" w:rsidRDefault="002714EB" w:rsidP="00F63522">
            <w:pPr>
              <w:spacing w:line="240" w:lineRule="auto"/>
              <w:rPr>
                <w:sz w:val="16"/>
              </w:rPr>
            </w:pPr>
            <w:r w:rsidRPr="000437B6">
              <w:rPr>
                <w:sz w:val="16"/>
              </w:rPr>
              <w:t>//IMKAD_AangebodenStuk/Stukdeel</w:t>
            </w:r>
            <w:r>
              <w:rPr>
                <w:sz w:val="16"/>
              </w:rPr>
              <w:t>DoorhalingHypotheek/tekstkeuze/</w:t>
            </w:r>
          </w:p>
          <w:p w:rsidR="002714EB" w:rsidRPr="00FA5535" w:rsidRDefault="002714EB" w:rsidP="00F63522">
            <w:pPr>
              <w:spacing w:line="240" w:lineRule="auto"/>
              <w:rPr>
                <w:sz w:val="16"/>
                <w:szCs w:val="16"/>
              </w:rPr>
            </w:pPr>
            <w:r w:rsidRPr="00FA5535">
              <w:rPr>
                <w:sz w:val="16"/>
                <w:szCs w:val="16"/>
              </w:rPr>
              <w:tab/>
              <w:t>./tagNaam (k_NeemtNemen)</w:t>
            </w:r>
          </w:p>
          <w:p w:rsidR="002714EB" w:rsidRDefault="002714EB" w:rsidP="00F63522">
            <w:pPr>
              <w:spacing w:line="240" w:lineRule="auto"/>
            </w:pPr>
            <w:r w:rsidRPr="00FA5535">
              <w:rPr>
                <w:sz w:val="16"/>
                <w:szCs w:val="16"/>
              </w:rPr>
              <w:tab/>
              <w:t>./tekst (neemt of nemen)</w:t>
            </w:r>
          </w:p>
        </w:tc>
      </w:tr>
      <w:tr w:rsidR="00464F31" w:rsidRPr="0051376E" w:rsidTr="00FA5535">
        <w:tc>
          <w:tcPr>
            <w:tcW w:w="6345" w:type="dxa"/>
            <w:shd w:val="clear" w:color="auto" w:fill="auto"/>
          </w:tcPr>
          <w:p w:rsidR="002714EB" w:rsidRPr="0032370A" w:rsidRDefault="002714EB" w:rsidP="002714EB">
            <w:pPr>
              <w:rPr>
                <w:rFonts w:cs="Arial"/>
                <w:color w:val="FF0000"/>
                <w:szCs w:val="18"/>
              </w:rPr>
            </w:pPr>
            <w:r w:rsidRPr="00FA5535">
              <w:rPr>
                <w:rFonts w:cs="Arial"/>
                <w:b/>
                <w:color w:val="FF0000"/>
                <w:u w:val="single"/>
              </w:rPr>
              <w:t>Volmacht</w:t>
            </w:r>
          </w:p>
          <w:p w:rsidR="00464F31" w:rsidRPr="00FA5535" w:rsidRDefault="00C53CF4" w:rsidP="00CA5B8F">
            <w:pPr>
              <w:rPr>
                <w:rFonts w:cs="Arial"/>
                <w:b/>
                <w:color w:val="FF0000"/>
                <w:u w:val="single"/>
              </w:rPr>
            </w:pPr>
            <w:r w:rsidRPr="0032370A">
              <w:rPr>
                <w:rFonts w:cs="Arial"/>
                <w:color w:val="FF0000"/>
                <w:szCs w:val="18"/>
              </w:rPr>
              <w:t xml:space="preserve">Van de onderhavige volmachtverlening door de </w:t>
            </w:r>
            <w:r w:rsidRPr="0032370A">
              <w:rPr>
                <w:rFonts w:cs="Arial"/>
                <w:color w:val="339966"/>
                <w:szCs w:val="18"/>
              </w:rPr>
              <w:t>rechthebbende/rechthebbenden</w:t>
            </w:r>
            <w:r w:rsidRPr="00FA5535" w:rsidDel="00CA5B8F">
              <w:rPr>
                <w:rFonts w:cs="Arial"/>
                <w:b/>
                <w:color w:val="FF0000"/>
                <w:u w:val="single"/>
              </w:rPr>
              <w:t xml:space="preserve"> </w:t>
            </w:r>
          </w:p>
        </w:tc>
        <w:tc>
          <w:tcPr>
            <w:tcW w:w="7797" w:type="dxa"/>
            <w:shd w:val="clear" w:color="auto" w:fill="auto"/>
          </w:tcPr>
          <w:p w:rsidR="00ED3592" w:rsidRDefault="00ED3592" w:rsidP="00FA5535">
            <w:pPr>
              <w:spacing w:before="72"/>
            </w:pPr>
            <w:r>
              <w:t>V</w:t>
            </w:r>
            <w:r w:rsidR="00FB13B3">
              <w:t>aste</w:t>
            </w:r>
            <w:r>
              <w:t xml:space="preserve"> tekst</w:t>
            </w:r>
            <w:r w:rsidR="00C53CF4">
              <w:t xml:space="preserve"> met verplichte gebruikerskeuze</w:t>
            </w:r>
            <w:r w:rsidR="003A2531">
              <w:t>.</w:t>
            </w:r>
          </w:p>
          <w:p w:rsidR="00464F31" w:rsidRDefault="00464F31" w:rsidP="00FA5535">
            <w:pPr>
              <w:spacing w:before="72"/>
            </w:pPr>
          </w:p>
          <w:p w:rsidR="00C53CF4" w:rsidRPr="00FA5535" w:rsidRDefault="00C53CF4" w:rsidP="00C53CF4">
            <w:pPr>
              <w:spacing w:before="72"/>
              <w:rPr>
                <w:u w:val="single"/>
              </w:rPr>
            </w:pPr>
            <w:r w:rsidRPr="00FA5535">
              <w:rPr>
                <w:u w:val="single"/>
              </w:rPr>
              <w:t>Mapping rechthebbenden:</w:t>
            </w:r>
          </w:p>
          <w:p w:rsidR="00C53CF4" w:rsidRPr="0051376E" w:rsidRDefault="00C53CF4" w:rsidP="00C53CF4">
            <w:pPr>
              <w:spacing w:line="240" w:lineRule="auto"/>
            </w:pPr>
            <w:r w:rsidRPr="00FA5535">
              <w:rPr>
                <w:sz w:val="16"/>
                <w:szCs w:val="16"/>
              </w:rPr>
              <w:t xml:space="preserve">-zie voorgaande mapping </w:t>
            </w:r>
            <w:r w:rsidRPr="00C53CF4">
              <w:rPr>
                <w:sz w:val="16"/>
              </w:rPr>
              <w:t>rechthebbenden</w:t>
            </w:r>
          </w:p>
        </w:tc>
      </w:tr>
      <w:tr w:rsidR="00C53CF4" w:rsidRPr="00FA5535" w:rsidTr="00F00764">
        <w:tc>
          <w:tcPr>
            <w:tcW w:w="6345" w:type="dxa"/>
            <w:shd w:val="clear" w:color="auto" w:fill="auto"/>
          </w:tcPr>
          <w:p w:rsidR="00C53CF4" w:rsidRDefault="00C53CF4" w:rsidP="00F00764">
            <w:pPr>
              <w:rPr>
                <w:rFonts w:cs="Arial"/>
                <w:szCs w:val="18"/>
              </w:rPr>
            </w:pPr>
            <w:r w:rsidRPr="0032370A">
              <w:rPr>
                <w:rFonts w:cs="Arial"/>
                <w:color w:val="339966"/>
                <w:szCs w:val="18"/>
              </w:rPr>
              <w:t>blijkt uit</w:t>
            </w:r>
            <w:r w:rsidRPr="0032370A">
              <w:rPr>
                <w:rFonts w:cs="Arial"/>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szCs w:val="18"/>
              </w:rPr>
              <w:t>getal</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szCs w:val="18"/>
              </w:rPr>
              <w:t xml:space="preserve"> </w:t>
            </w:r>
            <w:r w:rsidRPr="0032370A">
              <w:rPr>
                <w:rFonts w:cs="Arial"/>
                <w:color w:val="339966"/>
                <w:szCs w:val="18"/>
              </w:rPr>
              <w:t xml:space="preserve">onderhandse </w:t>
            </w:r>
            <w:r w:rsidRPr="0032370A">
              <w:rPr>
                <w:rFonts w:cs="Arial"/>
                <w:color w:val="00FFFF"/>
                <w:szCs w:val="18"/>
              </w:rPr>
              <w:t>akte/akten</w:t>
            </w:r>
            <w:r w:rsidRPr="0032370A">
              <w:rPr>
                <w:rFonts w:cs="Arial"/>
                <w:color w:val="00FF00"/>
                <w:szCs w:val="18"/>
              </w:rPr>
              <w:t xml:space="preserve"> </w:t>
            </w:r>
            <w:r w:rsidRPr="0032370A">
              <w:rPr>
                <w:rFonts w:cs="Arial"/>
                <w:color w:val="339966"/>
                <w:szCs w:val="18"/>
              </w:rPr>
              <w:t>van volmacht die aan deze akte</w:t>
            </w:r>
            <w:r w:rsidRPr="0032370A">
              <w:rPr>
                <w:rFonts w:cs="Arial"/>
                <w:color w:val="008000"/>
                <w:szCs w:val="18"/>
              </w:rPr>
              <w:t xml:space="preserve"> </w:t>
            </w:r>
            <w:r w:rsidRPr="0032370A">
              <w:rPr>
                <w:rFonts w:cs="Arial"/>
                <w:color w:val="00FFFF"/>
                <w:szCs w:val="18"/>
              </w:rPr>
              <w:t>wordt/worden</w:t>
            </w:r>
            <w:r w:rsidRPr="0032370A">
              <w:rPr>
                <w:rFonts w:cs="Arial"/>
                <w:color w:val="00FF00"/>
                <w:szCs w:val="18"/>
              </w:rPr>
              <w:t xml:space="preserve"> </w:t>
            </w:r>
            <w:r w:rsidRPr="0032370A">
              <w:rPr>
                <w:rFonts w:cs="Arial"/>
                <w:color w:val="339966"/>
                <w:szCs w:val="18"/>
              </w:rPr>
              <w:t>gehecht /</w:t>
            </w:r>
            <w:r w:rsidRPr="0032370A">
              <w:rPr>
                <w:rFonts w:cs="Arial"/>
                <w:bCs/>
                <w:color w:val="339966"/>
                <w:szCs w:val="18"/>
              </w:rPr>
              <w:t xml:space="preserve"> 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szCs w:val="18"/>
              </w:rPr>
              <w:t xml:space="preserve"> </w:t>
            </w:r>
            <w:r w:rsidRPr="005324B8">
              <w:rPr>
                <w:rFonts w:cs="Arial"/>
                <w:color w:val="339966"/>
                <w:szCs w:val="18"/>
              </w:rPr>
              <w:t>als waarnemer van</w:t>
            </w:r>
            <w:r w:rsidRPr="0032370A">
              <w:rPr>
                <w:rFonts w:cs="Arial"/>
                <w:color w:val="800080"/>
                <w:szCs w:val="18"/>
              </w:rPr>
              <w:t xml:space="preserve"> </w:t>
            </w:r>
            <w:r w:rsidRPr="0032370A">
              <w:rPr>
                <w:rFonts w:cs="Arial"/>
                <w:color w:val="339966"/>
                <w:szCs w:val="18"/>
              </w:rPr>
              <w:t xml:space="preserve">mij, notaris / </w:t>
            </w: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szCs w:val="18"/>
              </w:rPr>
              <w:t xml:space="preserve"> </w:t>
            </w:r>
            <w:r w:rsidRPr="0032370A">
              <w:rPr>
                <w:rFonts w:cs="Arial"/>
                <w:color w:val="800080"/>
                <w:szCs w:val="18"/>
              </w:rPr>
              <w:t xml:space="preserve">een waarnemer van </w:t>
            </w:r>
            <w:r w:rsidRPr="0032370A">
              <w:rPr>
                <w:rFonts w:cs="Arial"/>
                <w:color w:val="339966"/>
                <w:szCs w:val="18"/>
              </w:rPr>
              <w:t>mij, notaris</w:t>
            </w:r>
            <w:r>
              <w:rPr>
                <w:rFonts w:cs="Arial"/>
                <w:color w:val="339966"/>
                <w:szCs w:val="18"/>
              </w:rPr>
              <w:t xml:space="preserve"> </w:t>
            </w:r>
            <w:r w:rsidRPr="0032370A">
              <w:rPr>
                <w:rFonts w:cs="Arial"/>
                <w:color w:val="339966"/>
                <w:szCs w:val="18"/>
              </w:rPr>
              <w:t xml:space="preserve">/ </w:t>
            </w:r>
            <w:r>
              <w:rPr>
                <w:rFonts w:cs="Arial"/>
                <w:bCs/>
                <w:color w:val="339966"/>
                <w:szCs w:val="18"/>
              </w:rPr>
              <w:t xml:space="preserve">blijkt uit een </w:t>
            </w:r>
            <w:r>
              <w:rPr>
                <w:rFonts w:cs="Arial"/>
                <w:color w:val="339966"/>
                <w:szCs w:val="18"/>
              </w:rPr>
              <w:t>akte verleden op</w:t>
            </w:r>
            <w:r>
              <w:rPr>
                <w:rFonts w:cs="Arial"/>
                <w:color w:val="800080"/>
                <w:szCs w:val="18"/>
              </w:rPr>
              <w:t xml:space="preserve"> </w:t>
            </w:r>
            <w:r>
              <w:rPr>
                <w:rFonts w:cs="Arial"/>
                <w:szCs w:val="18"/>
              </w:rPr>
              <w:fldChar w:fldCharType="begin"/>
            </w:r>
            <w:r>
              <w:rPr>
                <w:rFonts w:cs="Arial"/>
                <w:szCs w:val="18"/>
              </w:rPr>
              <w:instrText xml:space="preserve">MacroButton Nomacro </w:instrText>
            </w:r>
            <w:r>
              <w:rPr>
                <w:rFonts w:cs="Arial"/>
                <w:szCs w:val="18"/>
                <w:effect w:val="none"/>
              </w:rPr>
              <w:instrText>§</w:instrText>
            </w:r>
            <w:r>
              <w:rPr>
                <w:rFonts w:cs="Arial"/>
                <w:szCs w:val="18"/>
              </w:rPr>
              <w:fldChar w:fldCharType="end"/>
            </w:r>
            <w:r>
              <w:rPr>
                <w:rFonts w:cs="Arial"/>
                <w:szCs w:val="18"/>
              </w:rPr>
              <w:t>datum</w:t>
            </w:r>
            <w:r>
              <w:rPr>
                <w:rFonts w:cs="Arial"/>
                <w:szCs w:val="18"/>
              </w:rPr>
              <w:fldChar w:fldCharType="begin"/>
            </w:r>
            <w:r>
              <w:rPr>
                <w:rFonts w:cs="Arial"/>
                <w:szCs w:val="18"/>
              </w:rPr>
              <w:instrText xml:space="preserve">MacroButton Nomacro </w:instrText>
            </w:r>
            <w:r>
              <w:rPr>
                <w:rFonts w:cs="Arial"/>
                <w:szCs w:val="18"/>
                <w:effect w:val="none"/>
              </w:rPr>
              <w:instrText>§</w:instrText>
            </w:r>
            <w:r>
              <w:rPr>
                <w:rFonts w:cs="Arial"/>
                <w:szCs w:val="18"/>
              </w:rPr>
              <w:fldChar w:fldCharType="end"/>
            </w:r>
            <w:r>
              <w:rPr>
                <w:rFonts w:cs="Arial"/>
                <w:szCs w:val="18"/>
              </w:rPr>
              <w:t xml:space="preserve"> </w:t>
            </w:r>
            <w:r w:rsidRPr="0032370A">
              <w:rPr>
                <w:rFonts w:cs="Arial"/>
                <w:color w:val="339966"/>
                <w:szCs w:val="18"/>
              </w:rPr>
              <w:t>voor</w:t>
            </w:r>
            <w:r w:rsidRPr="0032370A">
              <w:rPr>
                <w:rFonts w:cs="Arial"/>
                <w:color w:val="800080"/>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color w:val="339966"/>
                <w:szCs w:val="18"/>
              </w:rPr>
              <w:t xml:space="preserve">, </w:t>
            </w:r>
            <w:r w:rsidRPr="0032370A">
              <w:rPr>
                <w:rFonts w:cs="Arial"/>
                <w:color w:val="800080"/>
                <w:szCs w:val="18"/>
              </w:rPr>
              <w:t>destijds</w:t>
            </w:r>
            <w:r w:rsidRPr="0032370A">
              <w:rPr>
                <w:rFonts w:cs="Arial"/>
                <w:color w:val="339966"/>
                <w:szCs w:val="18"/>
              </w:rPr>
              <w:t xml:space="preserve"> notaris te</w:t>
            </w:r>
            <w:r w:rsidRPr="0032370A">
              <w:rPr>
                <w:rFonts w:cs="Arial"/>
                <w:color w:val="800080"/>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Pr>
                <w:rFonts w:cs="Arial"/>
                <w:szCs w:val="18"/>
              </w:rPr>
              <w:t>woon</w:t>
            </w:r>
            <w:r w:rsidRPr="0032370A">
              <w:rPr>
                <w:rFonts w:cs="Arial"/>
                <w:szCs w:val="18"/>
              </w:rPr>
              <w:t>plaats</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color w:val="FF0000"/>
                <w:szCs w:val="18"/>
              </w:rPr>
              <w:t>.</w:t>
            </w:r>
          </w:p>
          <w:p w:rsidR="00C53CF4" w:rsidRDefault="00C53CF4" w:rsidP="00F00764">
            <w:pPr>
              <w:rPr>
                <w:rFonts w:cs="Arial"/>
                <w:szCs w:val="18"/>
              </w:rPr>
            </w:pPr>
          </w:p>
          <w:p w:rsidR="00C53CF4" w:rsidRPr="0032370A" w:rsidRDefault="00C53CF4" w:rsidP="00F00764">
            <w:pPr>
              <w:rPr>
                <w:rFonts w:cs="Arial"/>
                <w:szCs w:val="18"/>
              </w:rPr>
            </w:pPr>
          </w:p>
        </w:tc>
        <w:tc>
          <w:tcPr>
            <w:tcW w:w="7797" w:type="dxa"/>
            <w:shd w:val="clear" w:color="auto" w:fill="auto"/>
          </w:tcPr>
          <w:p w:rsidR="00C53CF4" w:rsidRDefault="00C53CF4" w:rsidP="00F00764">
            <w:r w:rsidRPr="00A227C9">
              <w:t xml:space="preserve">Verplichte </w:t>
            </w:r>
            <w:r>
              <w:t>gebruikerskeuze</w:t>
            </w:r>
            <w:r w:rsidRPr="00A227C9">
              <w:t>, waar</w:t>
            </w:r>
            <w:r>
              <w:t>van</w:t>
            </w:r>
            <w:r w:rsidRPr="00A227C9">
              <w:t xml:space="preserve"> er één ge</w:t>
            </w:r>
            <w:r>
              <w:t>toond</w:t>
            </w:r>
            <w:r w:rsidRPr="00A227C9">
              <w:t xml:space="preserve"> word</w:t>
            </w:r>
            <w:r>
              <w:t>t:</w:t>
            </w:r>
          </w:p>
          <w:p w:rsidR="00C53CF4" w:rsidRPr="0032370A" w:rsidRDefault="00C53CF4" w:rsidP="00F00764">
            <w:pPr>
              <w:numPr>
                <w:ilvl w:val="0"/>
                <w:numId w:val="6"/>
              </w:numPr>
              <w:rPr>
                <w:szCs w:val="18"/>
              </w:rPr>
            </w:pPr>
            <w:r>
              <w:rPr>
                <w:szCs w:val="18"/>
              </w:rPr>
              <w:t xml:space="preserve">aanvaarding bij </w:t>
            </w:r>
            <w:r w:rsidRPr="0032370A">
              <w:rPr>
                <w:szCs w:val="18"/>
              </w:rPr>
              <w:t xml:space="preserve">onderhandse volmacht </w:t>
            </w:r>
          </w:p>
          <w:p w:rsidR="00C53CF4" w:rsidRPr="0032370A" w:rsidRDefault="00C53CF4" w:rsidP="00F00764">
            <w:pPr>
              <w:rPr>
                <w:rFonts w:cs="Arial"/>
                <w:szCs w:val="18"/>
              </w:rPr>
            </w:pPr>
            <w:r>
              <w:rPr>
                <w:rFonts w:cs="Arial"/>
                <w:color w:val="339966"/>
                <w:szCs w:val="18"/>
              </w:rPr>
              <w:tab/>
            </w:r>
            <w:r w:rsidRPr="0032370A">
              <w:rPr>
                <w:rFonts w:cs="Arial"/>
                <w:color w:val="339966"/>
                <w:szCs w:val="18"/>
              </w:rPr>
              <w:t>blijkt uit</w:t>
            </w:r>
            <w:r w:rsidRPr="0032370A">
              <w:rPr>
                <w:rFonts w:cs="Arial"/>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szCs w:val="18"/>
              </w:rPr>
              <w:t>getal</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szCs w:val="18"/>
              </w:rPr>
              <w:t xml:space="preserve"> </w:t>
            </w:r>
            <w:r w:rsidRPr="0032370A">
              <w:rPr>
                <w:rFonts w:cs="Arial"/>
                <w:color w:val="339966"/>
                <w:szCs w:val="18"/>
              </w:rPr>
              <w:t xml:space="preserve">onderhandse </w:t>
            </w:r>
            <w:r w:rsidRPr="0032370A">
              <w:rPr>
                <w:rFonts w:cs="Arial"/>
                <w:color w:val="00FFFF"/>
                <w:szCs w:val="18"/>
              </w:rPr>
              <w:t>akte/akten</w:t>
            </w:r>
            <w:r w:rsidRPr="0032370A">
              <w:rPr>
                <w:rFonts w:cs="Arial"/>
                <w:color w:val="00FF00"/>
                <w:szCs w:val="18"/>
              </w:rPr>
              <w:t xml:space="preserve"> </w:t>
            </w:r>
            <w:r w:rsidRPr="0032370A">
              <w:rPr>
                <w:rFonts w:cs="Arial"/>
                <w:color w:val="339966"/>
                <w:szCs w:val="18"/>
              </w:rPr>
              <w:t>van volmacht die aan deze akte</w:t>
            </w:r>
            <w:r w:rsidRPr="0032370A">
              <w:rPr>
                <w:rFonts w:cs="Arial"/>
                <w:color w:val="008000"/>
                <w:szCs w:val="18"/>
              </w:rPr>
              <w:t xml:space="preserve"> </w:t>
            </w:r>
            <w:r>
              <w:rPr>
                <w:rFonts w:cs="Arial"/>
                <w:color w:val="008000"/>
                <w:szCs w:val="18"/>
              </w:rPr>
              <w:tab/>
            </w:r>
            <w:r w:rsidRPr="0032370A">
              <w:rPr>
                <w:rFonts w:cs="Arial"/>
                <w:color w:val="00FFFF"/>
                <w:szCs w:val="18"/>
              </w:rPr>
              <w:t>wordt/worden</w:t>
            </w:r>
            <w:r w:rsidRPr="0032370A">
              <w:rPr>
                <w:rFonts w:cs="Arial"/>
                <w:color w:val="00FF00"/>
                <w:szCs w:val="18"/>
              </w:rPr>
              <w:t xml:space="preserve"> </w:t>
            </w:r>
            <w:r w:rsidRPr="0032370A">
              <w:rPr>
                <w:rFonts w:cs="Arial"/>
                <w:color w:val="339966"/>
                <w:szCs w:val="18"/>
              </w:rPr>
              <w:t>gehecht</w:t>
            </w:r>
            <w:r w:rsidRPr="000D5933">
              <w:rPr>
                <w:rFonts w:cs="Arial"/>
                <w:szCs w:val="18"/>
              </w:rPr>
              <w:t xml:space="preserve">, </w:t>
            </w:r>
            <w:r w:rsidRPr="0032370A">
              <w:rPr>
                <w:rFonts w:cs="Arial"/>
                <w:szCs w:val="18"/>
              </w:rPr>
              <w:t xml:space="preserve">het tonen van </w:t>
            </w:r>
            <w:r w:rsidRPr="0032370A">
              <w:rPr>
                <w:rFonts w:cs="Arial"/>
                <w:color w:val="00FFFF"/>
                <w:szCs w:val="18"/>
              </w:rPr>
              <w:t>akte/akten</w:t>
            </w:r>
            <w:r w:rsidRPr="0032370A">
              <w:rPr>
                <w:rFonts w:cs="Arial"/>
                <w:szCs w:val="18"/>
              </w:rPr>
              <w:t xml:space="preserve"> en </w:t>
            </w:r>
            <w:r w:rsidRPr="0032370A">
              <w:rPr>
                <w:rFonts w:cs="Arial"/>
                <w:color w:val="00FFFF"/>
                <w:szCs w:val="18"/>
              </w:rPr>
              <w:t>wordt/worden</w:t>
            </w:r>
            <w:r w:rsidRPr="0032370A">
              <w:rPr>
                <w:rFonts w:cs="Arial"/>
                <w:szCs w:val="18"/>
              </w:rPr>
              <w:t xml:space="preserve"> is afhankelijk van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Pr>
                <w:rFonts w:cs="Arial"/>
                <w:szCs w:val="18"/>
              </w:rPr>
              <w:tab/>
            </w:r>
            <w:r w:rsidRPr="0032370A">
              <w:rPr>
                <w:rFonts w:cs="Arial"/>
                <w:szCs w:val="18"/>
              </w:rPr>
              <w:t>getal</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szCs w:val="18"/>
              </w:rPr>
              <w:t>,</w:t>
            </w:r>
            <w:r>
              <w:rPr>
                <w:rFonts w:cs="Arial"/>
                <w:szCs w:val="18"/>
              </w:rPr>
              <w:t xml:space="preserve"> </w:t>
            </w:r>
            <w:r w:rsidRPr="0032370A">
              <w:rPr>
                <w:rFonts w:cs="Arial"/>
                <w:szCs w:val="18"/>
              </w:rPr>
              <w:t>bij:</w:t>
            </w:r>
          </w:p>
          <w:p w:rsidR="00C53CF4" w:rsidRPr="0032370A" w:rsidRDefault="00C53CF4" w:rsidP="00F00764">
            <w:pPr>
              <w:ind w:left="360"/>
              <w:rPr>
                <w:rFonts w:cs="Arial"/>
                <w:szCs w:val="18"/>
              </w:rPr>
            </w:pPr>
            <w:r w:rsidRPr="0032370A">
              <w:rPr>
                <w:rFonts w:cs="Arial"/>
                <w:szCs w:val="18"/>
              </w:rPr>
              <w:tab/>
              <w:t xml:space="preserve">- </w:t>
            </w:r>
            <w:r>
              <w:rPr>
                <w:rFonts w:cs="Arial"/>
                <w:szCs w:val="18"/>
              </w:rPr>
              <w:t>1</w:t>
            </w:r>
            <w:r w:rsidRPr="0032370A">
              <w:rPr>
                <w:rFonts w:cs="Arial"/>
                <w:szCs w:val="18"/>
              </w:rPr>
              <w:t>: akte en wordt,</w:t>
            </w:r>
          </w:p>
          <w:p w:rsidR="00C53CF4" w:rsidRPr="0032370A" w:rsidRDefault="00C53CF4" w:rsidP="00F00764">
            <w:pPr>
              <w:ind w:left="360"/>
              <w:rPr>
                <w:rFonts w:cs="Arial"/>
                <w:szCs w:val="18"/>
              </w:rPr>
            </w:pPr>
            <w:r w:rsidRPr="0032370A">
              <w:rPr>
                <w:rFonts w:cs="Arial"/>
                <w:szCs w:val="18"/>
              </w:rPr>
              <w:tab/>
              <w:t xml:space="preserve">- meer dan </w:t>
            </w:r>
            <w:r>
              <w:rPr>
                <w:rFonts w:cs="Arial"/>
                <w:szCs w:val="18"/>
              </w:rPr>
              <w:t>1</w:t>
            </w:r>
            <w:r w:rsidRPr="0032370A">
              <w:rPr>
                <w:rFonts w:cs="Arial"/>
                <w:szCs w:val="18"/>
              </w:rPr>
              <w:t>: akten en worden.</w:t>
            </w:r>
          </w:p>
          <w:p w:rsidR="00C53CF4" w:rsidRPr="0032370A" w:rsidRDefault="00C53CF4" w:rsidP="00F00764">
            <w:pPr>
              <w:numPr>
                <w:ilvl w:val="0"/>
                <w:numId w:val="6"/>
              </w:numPr>
              <w:rPr>
                <w:szCs w:val="18"/>
              </w:rPr>
            </w:pPr>
            <w:r>
              <w:rPr>
                <w:szCs w:val="18"/>
              </w:rPr>
              <w:t xml:space="preserve">aanvaarding </w:t>
            </w:r>
            <w:r w:rsidRPr="0032370A">
              <w:rPr>
                <w:szCs w:val="18"/>
              </w:rPr>
              <w:t>bij waarnemer</w:t>
            </w:r>
          </w:p>
          <w:p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szCs w:val="18"/>
              </w:rPr>
              <w:t xml:space="preserve"> </w:t>
            </w:r>
            <w:r w:rsidRPr="005324B8">
              <w:rPr>
                <w:rFonts w:cs="Arial"/>
                <w:color w:val="339966"/>
                <w:szCs w:val="18"/>
              </w:rPr>
              <w:t>als waarnemer van</w:t>
            </w:r>
            <w:r w:rsidRPr="0032370A">
              <w:rPr>
                <w:rFonts w:cs="Arial"/>
                <w:color w:val="800080"/>
                <w:szCs w:val="18"/>
              </w:rPr>
              <w:t xml:space="preserve"> </w:t>
            </w:r>
            <w:r w:rsidRPr="0032370A">
              <w:rPr>
                <w:rFonts w:cs="Arial"/>
                <w:color w:val="339966"/>
                <w:szCs w:val="18"/>
              </w:rPr>
              <w:t>mij, notaris</w:t>
            </w:r>
          </w:p>
          <w:p w:rsidR="00C53CF4" w:rsidRPr="0032370A" w:rsidRDefault="00C53CF4" w:rsidP="00F00764">
            <w:pPr>
              <w:numPr>
                <w:ilvl w:val="0"/>
                <w:numId w:val="6"/>
              </w:numPr>
              <w:rPr>
                <w:szCs w:val="18"/>
              </w:rPr>
            </w:pPr>
            <w:r>
              <w:rPr>
                <w:szCs w:val="18"/>
              </w:rPr>
              <w:t xml:space="preserve">aanvaarding </w:t>
            </w:r>
            <w:r w:rsidRPr="0032370A">
              <w:rPr>
                <w:szCs w:val="18"/>
              </w:rPr>
              <w:t xml:space="preserve">bij </w:t>
            </w:r>
            <w:r>
              <w:rPr>
                <w:szCs w:val="18"/>
              </w:rPr>
              <w:t>(</w:t>
            </w:r>
            <w:r w:rsidRPr="0032370A">
              <w:rPr>
                <w:szCs w:val="18"/>
              </w:rPr>
              <w:t>waarnemer</w:t>
            </w:r>
            <w:r>
              <w:rPr>
                <w:szCs w:val="18"/>
              </w:rPr>
              <w:t xml:space="preserve"> van) notaris</w:t>
            </w:r>
            <w:r w:rsidRPr="0032370A">
              <w:rPr>
                <w:szCs w:val="18"/>
              </w:rPr>
              <w:t xml:space="preserve"> niet met naam genoemd </w:t>
            </w:r>
          </w:p>
          <w:p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color w:val="800080"/>
                <w:szCs w:val="18"/>
              </w:rPr>
              <w:t xml:space="preserve"> </w:t>
            </w:r>
            <w:r w:rsidRPr="0032370A">
              <w:rPr>
                <w:rFonts w:cs="Arial"/>
                <w:color w:val="339966"/>
                <w:szCs w:val="18"/>
              </w:rPr>
              <w:t>voor</w:t>
            </w:r>
            <w:r w:rsidRPr="0032370A">
              <w:rPr>
                <w:rFonts w:cs="Arial"/>
                <w:color w:val="008000"/>
                <w:szCs w:val="18"/>
              </w:rPr>
              <w:t xml:space="preserve"> </w:t>
            </w:r>
            <w:r w:rsidRPr="0032370A">
              <w:rPr>
                <w:rFonts w:cs="Arial"/>
                <w:color w:val="800080"/>
                <w:szCs w:val="18"/>
              </w:rPr>
              <w:t xml:space="preserve">een waarnemer van </w:t>
            </w:r>
            <w:r w:rsidRPr="0032370A">
              <w:rPr>
                <w:rFonts w:cs="Arial"/>
                <w:color w:val="339966"/>
                <w:szCs w:val="18"/>
              </w:rPr>
              <w:t>mij, notaris</w:t>
            </w:r>
          </w:p>
          <w:p w:rsidR="00C53CF4" w:rsidRPr="0032370A" w:rsidRDefault="00C53CF4" w:rsidP="00F00764">
            <w:pPr>
              <w:numPr>
                <w:ilvl w:val="0"/>
                <w:numId w:val="6"/>
              </w:numPr>
              <w:rPr>
                <w:szCs w:val="18"/>
              </w:rPr>
            </w:pPr>
            <w:r>
              <w:rPr>
                <w:szCs w:val="18"/>
              </w:rPr>
              <w:t xml:space="preserve">aanvaarding </w:t>
            </w:r>
            <w:r w:rsidRPr="0032370A">
              <w:rPr>
                <w:szCs w:val="18"/>
              </w:rPr>
              <w:t>bij akte andere notaris of oud-notaris</w:t>
            </w:r>
          </w:p>
          <w:p w:rsidR="00C53CF4" w:rsidRPr="0032370A" w:rsidRDefault="00C53CF4" w:rsidP="00F00764">
            <w:pPr>
              <w:ind w:left="360"/>
              <w:rPr>
                <w:szCs w:val="18"/>
              </w:rPr>
            </w:pPr>
            <w:r w:rsidRPr="0032370A">
              <w:rPr>
                <w:rFonts w:cs="Arial"/>
                <w:bCs/>
                <w:color w:val="339966"/>
                <w:szCs w:val="18"/>
              </w:rPr>
              <w:t xml:space="preserve">blijkt uit een </w:t>
            </w:r>
            <w:r w:rsidRPr="0032370A">
              <w:rPr>
                <w:rFonts w:cs="Arial"/>
                <w:color w:val="339966"/>
                <w:szCs w:val="18"/>
              </w:rPr>
              <w:t>akte verleden op</w:t>
            </w:r>
            <w:r w:rsidRPr="0032370A">
              <w:rPr>
                <w:rFonts w:cs="Arial"/>
                <w:color w:val="800080"/>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Pr>
                <w:rFonts w:cs="Arial"/>
                <w:szCs w:val="18"/>
              </w:rPr>
              <w:t xml:space="preserve"> </w:t>
            </w:r>
            <w:r w:rsidRPr="0032370A">
              <w:rPr>
                <w:rFonts w:cs="Arial"/>
                <w:bCs/>
                <w:color w:val="339966"/>
                <w:szCs w:val="18"/>
              </w:rPr>
              <w:t>voor</w:t>
            </w:r>
            <w:r w:rsidRPr="0032370A">
              <w:rPr>
                <w:rFonts w:cs="Arial"/>
                <w:color w:val="800080"/>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szCs w:val="18"/>
              </w:rPr>
              <w:t>naam</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color w:val="339966"/>
                <w:szCs w:val="18"/>
              </w:rPr>
              <w:t xml:space="preserve">, </w:t>
            </w:r>
            <w:r w:rsidRPr="0032370A">
              <w:rPr>
                <w:rFonts w:cs="Arial"/>
                <w:color w:val="800080"/>
                <w:szCs w:val="18"/>
              </w:rPr>
              <w:t>destijds</w:t>
            </w:r>
            <w:r w:rsidRPr="0032370A">
              <w:rPr>
                <w:rFonts w:cs="Arial"/>
                <w:color w:val="339966"/>
                <w:szCs w:val="18"/>
              </w:rPr>
              <w:t xml:space="preserve"> notaris te</w:t>
            </w:r>
            <w:r w:rsidRPr="0032370A">
              <w:rPr>
                <w:rFonts w:cs="Arial"/>
                <w:color w:val="800080"/>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Pr>
                <w:rFonts w:cs="Arial"/>
                <w:szCs w:val="18"/>
              </w:rPr>
              <w:t>woonplaats</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p>
          <w:p w:rsidR="00C53CF4" w:rsidRDefault="00C53CF4" w:rsidP="00F00764">
            <w:pPr>
              <w:rPr>
                <w:u w:val="single"/>
              </w:rPr>
            </w:pPr>
          </w:p>
          <w:p w:rsidR="00C53CF4" w:rsidRPr="00FA5535" w:rsidRDefault="00C53CF4" w:rsidP="00F00764">
            <w:pPr>
              <w:spacing w:before="72"/>
              <w:rPr>
                <w:u w:val="single"/>
              </w:rPr>
            </w:pPr>
            <w:r w:rsidRPr="00FA5535">
              <w:rPr>
                <w:u w:val="single"/>
              </w:rPr>
              <w:t>Mapping</w:t>
            </w:r>
            <w:r>
              <w:rPr>
                <w:u w:val="single"/>
              </w:rPr>
              <w:t xml:space="preserve"> onderhandse volmacht</w:t>
            </w:r>
            <w:r w:rsidRPr="00FA5535">
              <w:rPr>
                <w:u w:val="single"/>
              </w:rPr>
              <w:t>:</w:t>
            </w:r>
          </w:p>
          <w:p w:rsidR="00C53CF4" w:rsidRPr="00FA5535"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rsidR="00C53CF4" w:rsidRPr="00FA5535" w:rsidRDefault="00C53CF4" w:rsidP="00F00764">
            <w:pPr>
              <w:spacing w:line="240" w:lineRule="auto"/>
              <w:rPr>
                <w:sz w:val="16"/>
              </w:rPr>
            </w:pPr>
            <w:r w:rsidRPr="00FA5535">
              <w:rPr>
                <w:sz w:val="16"/>
              </w:rPr>
              <w:tab/>
              <w:t>./aantalOnderhandseAkten (getal)</w:t>
            </w:r>
          </w:p>
          <w:p w:rsidR="00C53CF4" w:rsidRDefault="00C53CF4" w:rsidP="00F00764">
            <w:pPr>
              <w:spacing w:line="240" w:lineRule="auto"/>
              <w:rPr>
                <w:sz w:val="16"/>
                <w:szCs w:val="16"/>
              </w:rPr>
            </w:pPr>
            <w:r>
              <w:rPr>
                <w:sz w:val="16"/>
                <w:szCs w:val="16"/>
              </w:rPr>
              <w:tab/>
              <w:t>getal = 1 dan akte en wordt</w:t>
            </w:r>
          </w:p>
          <w:p w:rsidR="00C53CF4" w:rsidRDefault="00C53CF4" w:rsidP="00F00764">
            <w:pPr>
              <w:spacing w:line="240" w:lineRule="auto"/>
              <w:rPr>
                <w:sz w:val="16"/>
              </w:rPr>
            </w:pPr>
            <w:r>
              <w:rPr>
                <w:sz w:val="16"/>
                <w:szCs w:val="16"/>
              </w:rPr>
              <w:tab/>
              <w:t>getal &gt; 1 dan akten en worden</w:t>
            </w:r>
          </w:p>
          <w:p w:rsidR="00C53CF4" w:rsidRPr="00FA5535" w:rsidRDefault="00C53CF4" w:rsidP="00F00764">
            <w:pPr>
              <w:spacing w:before="72"/>
              <w:rPr>
                <w:u w:val="single"/>
              </w:rPr>
            </w:pPr>
            <w:r w:rsidRPr="00FA5535">
              <w:rPr>
                <w:u w:val="single"/>
              </w:rPr>
              <w:t>Mapping</w:t>
            </w:r>
            <w:r>
              <w:rPr>
                <w:u w:val="single"/>
              </w:rPr>
              <w:t xml:space="preserve"> bij andere eigen akte of bij waarnemer</w:t>
            </w:r>
            <w:r w:rsidRPr="00FA5535">
              <w:rPr>
                <w:u w:val="single"/>
              </w:rPr>
              <w:t>:</w:t>
            </w:r>
          </w:p>
          <w:p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rsidR="00C53CF4" w:rsidRPr="00FA5535" w:rsidRDefault="00C53CF4" w:rsidP="00F00764">
            <w:pPr>
              <w:spacing w:line="240" w:lineRule="auto"/>
              <w:rPr>
                <w:sz w:val="16"/>
              </w:rPr>
            </w:pPr>
            <w:r w:rsidRPr="00FA5535">
              <w:rPr>
                <w:sz w:val="16"/>
              </w:rPr>
              <w:tab/>
              <w:t>./datumOndertekening (datum)</w:t>
            </w:r>
          </w:p>
          <w:p w:rsidR="00C53CF4" w:rsidRPr="00FA5535" w:rsidRDefault="00C53CF4" w:rsidP="00F00764">
            <w:pPr>
              <w:spacing w:line="240" w:lineRule="auto"/>
              <w:rPr>
                <w:sz w:val="16"/>
              </w:rPr>
            </w:pPr>
            <w:r w:rsidRPr="00FA5535">
              <w:rPr>
                <w:sz w:val="16"/>
              </w:rPr>
              <w:tab/>
              <w:t>./naamNotaris (naam)</w:t>
            </w:r>
          </w:p>
          <w:p w:rsidR="00C53CF4" w:rsidRDefault="00C53CF4" w:rsidP="00F00764">
            <w:pPr>
              <w:spacing w:line="240" w:lineRule="auto"/>
              <w:rPr>
                <w:szCs w:val="18"/>
                <w:u w:val="single"/>
              </w:rPr>
            </w:pPr>
          </w:p>
          <w:p w:rsidR="00C53CF4" w:rsidRPr="002436E6" w:rsidRDefault="00C53CF4" w:rsidP="00F00764">
            <w:pPr>
              <w:spacing w:line="240" w:lineRule="auto"/>
              <w:rPr>
                <w:szCs w:val="18"/>
                <w:u w:val="single"/>
              </w:rPr>
            </w:pPr>
            <w:r w:rsidRPr="000D5933">
              <w:rPr>
                <w:szCs w:val="18"/>
                <w:u w:val="single"/>
              </w:rPr>
              <w:t>Mapping bij (waarnemer</w:t>
            </w:r>
            <w:r w:rsidRPr="002D6E42">
              <w:rPr>
                <w:szCs w:val="18"/>
                <w:u w:val="single"/>
              </w:rPr>
              <w:t xml:space="preserve"> </w:t>
            </w:r>
            <w:r w:rsidRPr="005324B8">
              <w:rPr>
                <w:szCs w:val="18"/>
                <w:u w:val="single"/>
              </w:rPr>
              <w:t>van) notar</w:t>
            </w:r>
            <w:r w:rsidRPr="004E3661">
              <w:rPr>
                <w:szCs w:val="18"/>
                <w:u w:val="single"/>
              </w:rPr>
              <w:t>is</w:t>
            </w:r>
            <w:r w:rsidRPr="001019C0">
              <w:rPr>
                <w:szCs w:val="18"/>
                <w:u w:val="single"/>
              </w:rPr>
              <w:t xml:space="preserve"> </w:t>
            </w:r>
            <w:r w:rsidRPr="002436E6">
              <w:rPr>
                <w:szCs w:val="18"/>
                <w:u w:val="single"/>
              </w:rPr>
              <w:t>niet met naam genoemd:</w:t>
            </w:r>
          </w:p>
          <w:p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rsidR="00C53CF4" w:rsidRDefault="00C53CF4" w:rsidP="00F00764">
            <w:pPr>
              <w:spacing w:line="240" w:lineRule="auto"/>
              <w:rPr>
                <w:sz w:val="16"/>
              </w:rPr>
            </w:pPr>
            <w:r w:rsidRPr="00FA5535">
              <w:rPr>
                <w:sz w:val="16"/>
              </w:rPr>
              <w:tab/>
              <w:t>./datumOndertekening (datum)</w:t>
            </w:r>
          </w:p>
          <w:p w:rsidR="00C53CF4" w:rsidRDefault="00C53CF4" w:rsidP="00F00764">
            <w:pPr>
              <w:spacing w:line="240" w:lineRule="auto"/>
              <w:rPr>
                <w:sz w:val="16"/>
              </w:rPr>
            </w:pPr>
            <w:r w:rsidRPr="00FA5535">
              <w:rPr>
                <w:sz w:val="16"/>
              </w:rPr>
              <w:t>//IMKAD_AangebodenStuk/StukdeelDoorhalingHypotheek</w:t>
            </w:r>
            <w:r>
              <w:rPr>
                <w:sz w:val="16"/>
              </w:rPr>
              <w:t>/tekstkeuze</w:t>
            </w:r>
          </w:p>
          <w:p w:rsidR="00C53CF4" w:rsidRPr="00FA5535" w:rsidRDefault="00C53CF4" w:rsidP="00F00764">
            <w:pPr>
              <w:spacing w:line="240" w:lineRule="auto"/>
              <w:rPr>
                <w:sz w:val="16"/>
                <w:szCs w:val="16"/>
              </w:rPr>
            </w:pPr>
            <w:r w:rsidRPr="00FA5535">
              <w:rPr>
                <w:sz w:val="16"/>
                <w:szCs w:val="16"/>
              </w:rPr>
              <w:tab/>
              <w:t>./tagNaam (k_</w:t>
            </w:r>
            <w:r>
              <w:rPr>
                <w:sz w:val="16"/>
                <w:szCs w:val="16"/>
              </w:rPr>
              <w:t>BijWaarnemer</w:t>
            </w:r>
            <w:r w:rsidRPr="00FA5535">
              <w:rPr>
                <w:sz w:val="16"/>
                <w:szCs w:val="16"/>
              </w:rPr>
              <w:t>)</w:t>
            </w:r>
          </w:p>
          <w:p w:rsidR="00C53CF4" w:rsidRPr="00FA5535" w:rsidRDefault="00C53CF4" w:rsidP="00F00764">
            <w:pPr>
              <w:spacing w:line="240" w:lineRule="auto"/>
              <w:rPr>
                <w:sz w:val="16"/>
              </w:rPr>
            </w:pPr>
            <w:r w:rsidRPr="00FA5535">
              <w:rPr>
                <w:sz w:val="16"/>
                <w:szCs w:val="16"/>
              </w:rPr>
              <w:tab/>
              <w:t>./tekst (</w:t>
            </w:r>
            <w:r>
              <w:rPr>
                <w:sz w:val="16"/>
                <w:szCs w:val="16"/>
              </w:rPr>
              <w:t>een waarnemer van</w:t>
            </w:r>
            <w:r w:rsidRPr="00FA5535">
              <w:rPr>
                <w:sz w:val="16"/>
                <w:szCs w:val="16"/>
              </w:rPr>
              <w:t>)</w:t>
            </w:r>
          </w:p>
          <w:p w:rsidR="00C53CF4" w:rsidRDefault="00C53CF4" w:rsidP="00F00764">
            <w:pPr>
              <w:spacing w:line="240" w:lineRule="auto"/>
              <w:rPr>
                <w:sz w:val="16"/>
              </w:rPr>
            </w:pPr>
          </w:p>
          <w:p w:rsidR="00C53CF4" w:rsidRDefault="00C53CF4" w:rsidP="00F00764">
            <w:pPr>
              <w:spacing w:line="240" w:lineRule="auto"/>
              <w:rPr>
                <w:sz w:val="16"/>
              </w:rPr>
            </w:pPr>
            <w:r w:rsidRPr="00FA5535">
              <w:rPr>
                <w:u w:val="single"/>
              </w:rPr>
              <w:t>Mapping</w:t>
            </w:r>
            <w:r>
              <w:rPr>
                <w:u w:val="single"/>
              </w:rPr>
              <w:t xml:space="preserve"> bij akte andere of oud notaris</w:t>
            </w:r>
          </w:p>
          <w:p w:rsidR="00C53CF4" w:rsidRDefault="00C53CF4" w:rsidP="00F00764">
            <w:pPr>
              <w:spacing w:line="240" w:lineRule="auto"/>
              <w:rPr>
                <w:sz w:val="16"/>
              </w:rPr>
            </w:pPr>
            <w:r w:rsidRPr="00FA5535">
              <w:rPr>
                <w:sz w:val="16"/>
              </w:rPr>
              <w:t>//IMKAD_AangebodenStuk/StukdeelDoorhalingHypotheek/</w:t>
            </w:r>
            <w:r>
              <w:rPr>
                <w:sz w:val="16"/>
              </w:rPr>
              <w:t>volmachtverleningAfstand</w:t>
            </w:r>
            <w:r w:rsidRPr="00FA5535">
              <w:rPr>
                <w:sz w:val="16"/>
              </w:rPr>
              <w:t>/</w:t>
            </w:r>
          </w:p>
          <w:p w:rsidR="00C53CF4" w:rsidRPr="00FA5535" w:rsidRDefault="00C53CF4" w:rsidP="00F00764">
            <w:pPr>
              <w:spacing w:line="240" w:lineRule="auto"/>
              <w:rPr>
                <w:sz w:val="16"/>
              </w:rPr>
            </w:pPr>
            <w:r w:rsidRPr="00FA5535">
              <w:rPr>
                <w:sz w:val="16"/>
              </w:rPr>
              <w:tab/>
              <w:t>./datumOndertekening (datum)</w:t>
            </w:r>
          </w:p>
          <w:p w:rsidR="00C53CF4" w:rsidRDefault="00C53CF4" w:rsidP="00F00764">
            <w:pPr>
              <w:spacing w:line="240" w:lineRule="auto"/>
              <w:rPr>
                <w:sz w:val="16"/>
              </w:rPr>
            </w:pPr>
            <w:r w:rsidRPr="00FA5535">
              <w:rPr>
                <w:sz w:val="16"/>
              </w:rPr>
              <w:tab/>
              <w:t>./naamNotaris (naam)</w:t>
            </w:r>
          </w:p>
          <w:p w:rsidR="00C53CF4" w:rsidRDefault="00C53CF4" w:rsidP="00F00764">
            <w:pPr>
              <w:spacing w:line="240" w:lineRule="auto"/>
              <w:rPr>
                <w:sz w:val="16"/>
              </w:rPr>
            </w:pPr>
            <w:r w:rsidRPr="00FA5535">
              <w:rPr>
                <w:sz w:val="16"/>
              </w:rPr>
              <w:tab/>
              <w:t>./plaatsNotaris</w:t>
            </w:r>
            <w:r>
              <w:rPr>
                <w:sz w:val="16"/>
              </w:rPr>
              <w:t>Kantoor</w:t>
            </w:r>
            <w:r w:rsidRPr="00FA5535">
              <w:rPr>
                <w:sz w:val="16"/>
              </w:rPr>
              <w:t xml:space="preserve"> (woonplaats)</w:t>
            </w:r>
          </w:p>
          <w:p w:rsidR="00C53CF4" w:rsidRDefault="00C53CF4" w:rsidP="00F00764">
            <w:pPr>
              <w:spacing w:line="240" w:lineRule="auto"/>
              <w:rPr>
                <w:sz w:val="16"/>
              </w:rPr>
            </w:pPr>
            <w:r w:rsidRPr="00FA5535">
              <w:rPr>
                <w:sz w:val="16"/>
              </w:rPr>
              <w:t>//IMKAD_AangebodenStuk/StukdeelDoorhalingHypotheek</w:t>
            </w:r>
            <w:r>
              <w:rPr>
                <w:sz w:val="16"/>
              </w:rPr>
              <w:t>/tekstkeuze</w:t>
            </w:r>
          </w:p>
          <w:p w:rsidR="00C53CF4" w:rsidRPr="00FA5535" w:rsidRDefault="00C53CF4" w:rsidP="00F00764">
            <w:pPr>
              <w:spacing w:line="240" w:lineRule="auto"/>
              <w:rPr>
                <w:sz w:val="16"/>
                <w:szCs w:val="16"/>
              </w:rPr>
            </w:pPr>
            <w:r w:rsidRPr="00FA5535">
              <w:rPr>
                <w:sz w:val="16"/>
                <w:szCs w:val="16"/>
              </w:rPr>
              <w:tab/>
              <w:t>./tagNaam (k_</w:t>
            </w:r>
            <w:r>
              <w:rPr>
                <w:sz w:val="16"/>
                <w:szCs w:val="16"/>
              </w:rPr>
              <w:t>OudNotaris</w:t>
            </w:r>
            <w:r w:rsidRPr="00FA5535">
              <w:rPr>
                <w:sz w:val="16"/>
                <w:szCs w:val="16"/>
              </w:rPr>
              <w:t>)</w:t>
            </w:r>
          </w:p>
          <w:p w:rsidR="00C53CF4" w:rsidRDefault="00C53CF4" w:rsidP="00F00764">
            <w:pPr>
              <w:spacing w:line="240" w:lineRule="auto"/>
              <w:rPr>
                <w:sz w:val="16"/>
              </w:rPr>
            </w:pPr>
            <w:r w:rsidRPr="00FA5535">
              <w:rPr>
                <w:sz w:val="16"/>
                <w:szCs w:val="16"/>
              </w:rPr>
              <w:tab/>
              <w:t>./tekst (</w:t>
            </w:r>
            <w:r>
              <w:rPr>
                <w:sz w:val="16"/>
                <w:szCs w:val="16"/>
              </w:rPr>
              <w:t>destijds</w:t>
            </w:r>
            <w:r w:rsidRPr="00FA5535">
              <w:rPr>
                <w:sz w:val="16"/>
                <w:szCs w:val="16"/>
              </w:rPr>
              <w:t>)</w:t>
            </w:r>
          </w:p>
          <w:p w:rsidR="00C53CF4" w:rsidRPr="00FA5535" w:rsidRDefault="00C53CF4" w:rsidP="00F00764">
            <w:pPr>
              <w:spacing w:line="240" w:lineRule="auto"/>
              <w:rPr>
                <w:rFonts w:cs="Arial"/>
                <w:snapToGrid/>
                <w:color w:val="800000"/>
                <w:kern w:val="0"/>
                <w:sz w:val="16"/>
                <w:lang w:eastAsia="nl-NL"/>
              </w:rPr>
            </w:pPr>
          </w:p>
        </w:tc>
      </w:tr>
    </w:tbl>
    <w:p w:rsidR="00FD034C" w:rsidRDefault="005F2441" w:rsidP="00A55660">
      <w:pPr>
        <w:pStyle w:val="Kop3"/>
        <w:pageBreakBefore/>
      </w:pPr>
      <w:bookmarkStart w:id="81" w:name="_Toc452628343"/>
      <w:r>
        <w:lastRenderedPageBreak/>
        <w:t>Opzegging hypotheekrecht</w:t>
      </w:r>
      <w:bookmarkEnd w:id="81"/>
    </w:p>
    <w:p w:rsidR="004D3760" w:rsidRDefault="004D3760" w:rsidP="004D3760">
      <w:pPr>
        <w:spacing w:before="72"/>
      </w:pPr>
      <w:r>
        <w:t xml:space="preserve">Dit keuzeblok wordt vermeld </w:t>
      </w:r>
      <w:r w:rsidR="003029BA">
        <w:t xml:space="preserve">voor iedere soort </w:t>
      </w:r>
      <w:r>
        <w:t>doorhaling “Opzegging hypotheekrecht” in de akte.</w:t>
      </w:r>
    </w:p>
    <w:p w:rsidR="00FD034C" w:rsidRPr="00FD034C" w:rsidRDefault="00FD034C" w:rsidP="00FD034C">
      <w:pPr>
        <w:rPr>
          <w:lang w:val="nl"/>
        </w:rPr>
      </w:pPr>
    </w:p>
    <w:tbl>
      <w:tblPr>
        <w:tblW w:w="565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226"/>
        <w:gridCol w:w="7646"/>
      </w:tblGrid>
      <w:tr w:rsidR="004D3760" w:rsidRPr="000E6BC2" w:rsidTr="00ED7A2A">
        <w:tc>
          <w:tcPr>
            <w:tcW w:w="2244" w:type="pct"/>
            <w:shd w:val="clear" w:color="auto" w:fill="auto"/>
          </w:tcPr>
          <w:p w:rsidR="004D3760" w:rsidRPr="00FA5535" w:rsidRDefault="004D3760" w:rsidP="002962E3">
            <w:pPr>
              <w:rPr>
                <w:rFonts w:cs="Arial"/>
                <w:b/>
                <w:bCs/>
                <w:color w:val="FF0000"/>
                <w:u w:val="single"/>
              </w:rPr>
            </w:pPr>
            <w:r w:rsidRPr="00FA5535">
              <w:rPr>
                <w:rFonts w:cs="Arial"/>
                <w:b/>
                <w:bCs/>
                <w:color w:val="FF0000"/>
                <w:u w:val="single"/>
              </w:rPr>
              <w:t>Opzegging hypotheekrecht</w:t>
            </w:r>
          </w:p>
        </w:tc>
        <w:tc>
          <w:tcPr>
            <w:tcW w:w="2756" w:type="pct"/>
            <w:shd w:val="clear" w:color="auto" w:fill="auto"/>
          </w:tcPr>
          <w:p w:rsidR="004D3760" w:rsidRDefault="00555BE4" w:rsidP="00FA5535">
            <w:pPr>
              <w:spacing w:before="72"/>
            </w:pPr>
            <w:r>
              <w:t xml:space="preserve">Vaste tekst, </w:t>
            </w:r>
            <w:r w:rsidR="004D3760">
              <w:t xml:space="preserve">wordt één keer </w:t>
            </w:r>
            <w:r>
              <w:t>getoond</w:t>
            </w:r>
            <w:r w:rsidR="004D3760">
              <w:t xml:space="preserve"> </w:t>
            </w:r>
            <w:r w:rsidR="003029BA">
              <w:t>ongeacht het aantal</w:t>
            </w:r>
            <w:r w:rsidR="004D3760">
              <w:t xml:space="preserve"> doorhalingen “Opzegging hypotheekrecht” in de akte.</w:t>
            </w:r>
          </w:p>
          <w:p w:rsidR="00B05436" w:rsidRDefault="00B05436" w:rsidP="00FA5535">
            <w:pPr>
              <w:spacing w:line="240" w:lineRule="auto"/>
            </w:pPr>
          </w:p>
          <w:p w:rsidR="004D3760" w:rsidRPr="00FA5535" w:rsidRDefault="004D3760" w:rsidP="00FA5535">
            <w:pPr>
              <w:spacing w:before="72"/>
              <w:rPr>
                <w:u w:val="single"/>
              </w:rPr>
            </w:pPr>
            <w:r w:rsidRPr="00FA5535">
              <w:rPr>
                <w:u w:val="single"/>
              </w:rPr>
              <w:t>Mapping:</w:t>
            </w:r>
          </w:p>
          <w:p w:rsidR="004D3760" w:rsidRPr="00FA5535" w:rsidRDefault="004D3760" w:rsidP="00FA5535">
            <w:pPr>
              <w:spacing w:line="240" w:lineRule="auto"/>
              <w:rPr>
                <w:sz w:val="16"/>
              </w:rPr>
            </w:pPr>
            <w:r w:rsidRPr="00FA5535">
              <w:rPr>
                <w:sz w:val="16"/>
              </w:rPr>
              <w:t>//IMKAD_AangebodenStuk/StukdeelDoorhalingHypotheek/soortDoorhaling</w:t>
            </w:r>
            <w:r w:rsidR="00E23499" w:rsidRPr="00FA5535">
              <w:rPr>
                <w:sz w:val="16"/>
              </w:rPr>
              <w:t>[</w:t>
            </w:r>
            <w:r w:rsidRPr="00FA5535">
              <w:rPr>
                <w:rFonts w:cs="Arial"/>
                <w:snapToGrid/>
                <w:kern w:val="0"/>
                <w:sz w:val="16"/>
                <w:lang w:eastAsia="nl-NL"/>
              </w:rPr>
              <w:t>opzegging hypotheekrecht</w:t>
            </w:r>
            <w:r w:rsidR="00E23499" w:rsidRPr="00FA5535">
              <w:rPr>
                <w:rFonts w:cs="Arial"/>
                <w:snapToGrid/>
                <w:kern w:val="0"/>
                <w:sz w:val="16"/>
                <w:lang w:eastAsia="nl-NL"/>
              </w:rPr>
              <w:t>]</w:t>
            </w:r>
          </w:p>
        </w:tc>
      </w:tr>
    </w:tbl>
    <w:p w:rsidR="00820D71" w:rsidRDefault="00820D71"/>
    <w:p w:rsidR="00820D71" w:rsidRDefault="00820D71" w:rsidP="00820D71">
      <w:r>
        <w:t>Het onderstaande wordt voor iedere doorhaling opzegging hypotheekrecht getoond.</w:t>
      </w:r>
    </w:p>
    <w:tbl>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227"/>
        <w:gridCol w:w="7653"/>
      </w:tblGrid>
      <w:tr w:rsidR="004D3760" w:rsidRPr="007E4227" w:rsidTr="00ED7A2A">
        <w:tc>
          <w:tcPr>
            <w:tcW w:w="2243" w:type="pct"/>
            <w:shd w:val="clear" w:color="auto" w:fill="auto"/>
          </w:tcPr>
          <w:p w:rsidR="004D3760" w:rsidRPr="00FA5535" w:rsidRDefault="00D20AB9" w:rsidP="002962E3">
            <w:pPr>
              <w:rPr>
                <w:rFonts w:cs="Arial"/>
                <w:color w:val="800080"/>
              </w:rPr>
            </w:pPr>
            <w:r>
              <w:rPr>
                <w:rFonts w:cs="Arial"/>
                <w:color w:val="800080"/>
              </w:rPr>
              <w:t>I</w:t>
            </w:r>
            <w:r w:rsidR="004D3760" w:rsidRPr="00FA5535">
              <w:rPr>
                <w:rFonts w:cs="Arial"/>
                <w:color w:val="800080"/>
              </w:rPr>
              <w:t xml:space="preserve">. </w:t>
            </w:r>
            <w:r w:rsidR="004D3760" w:rsidRPr="00FA5535">
              <w:rPr>
                <w:rFonts w:cs="Arial"/>
                <w:color w:val="800080"/>
              </w:rPr>
              <w:tab/>
            </w:r>
          </w:p>
        </w:tc>
        <w:tc>
          <w:tcPr>
            <w:tcW w:w="2757" w:type="pct"/>
            <w:shd w:val="clear" w:color="auto" w:fill="auto"/>
          </w:tcPr>
          <w:p w:rsidR="004D3760" w:rsidRDefault="003029BA" w:rsidP="003029BA">
            <w:r>
              <w:t xml:space="preserve">Optionele </w:t>
            </w:r>
            <w:r w:rsidR="004D3760" w:rsidRPr="00E9465E">
              <w:t xml:space="preserve">nummering wanneer er </w:t>
            </w:r>
            <w:r w:rsidR="004D3760">
              <w:t>meer dan</w:t>
            </w:r>
            <w:r w:rsidR="004D3760" w:rsidRPr="00E9465E">
              <w:t xml:space="preserve"> </w:t>
            </w:r>
            <w:r w:rsidR="00B05436">
              <w:t>één</w:t>
            </w:r>
            <w:r w:rsidR="004D3760" w:rsidRPr="00E9465E">
              <w:t xml:space="preserve"> </w:t>
            </w:r>
            <w:r w:rsidR="001C04CF">
              <w:t>doorhaling</w:t>
            </w:r>
            <w:r w:rsidR="004D3760" w:rsidRPr="00E9465E">
              <w:t xml:space="preserve"> </w:t>
            </w:r>
            <w:r w:rsidR="00D8231B">
              <w:t>hypotheek</w:t>
            </w:r>
            <w:r w:rsidR="00BC1489">
              <w:t xml:space="preserve"> </w:t>
            </w:r>
            <w:r w:rsidR="004D3760" w:rsidRPr="00E9465E">
              <w:t>is</w:t>
            </w:r>
            <w:r w:rsidR="00BC1489">
              <w:t xml:space="preserve"> (zie ook par. </w:t>
            </w:r>
            <w:r w:rsidR="00BC1489">
              <w:fldChar w:fldCharType="begin"/>
            </w:r>
            <w:r w:rsidR="00BC1489">
              <w:instrText xml:space="preserve"> REF _Ref432764799 \r \h </w:instrText>
            </w:r>
            <w:r w:rsidR="00ED7A2A">
              <w:instrText xml:space="preserve"> \* MERGEFORMAT </w:instrText>
            </w:r>
            <w:r w:rsidR="00BC1489">
              <w:fldChar w:fldCharType="separate"/>
            </w:r>
            <w:r w:rsidR="00C4489B">
              <w:t>2.8</w:t>
            </w:r>
            <w:r w:rsidR="00BC1489">
              <w:fldChar w:fldCharType="end"/>
            </w:r>
            <w:r w:rsidR="00BC1489">
              <w:t>)</w:t>
            </w:r>
            <w:r>
              <w:t>:</w:t>
            </w:r>
          </w:p>
          <w:p w:rsidR="00BC1489" w:rsidRPr="00E9465E" w:rsidRDefault="00BC1489" w:rsidP="0032370A">
            <w:pPr>
              <w:numPr>
                <w:ilvl w:val="0"/>
                <w:numId w:val="6"/>
              </w:numPr>
            </w:pPr>
            <w:r>
              <w:t>nummering gaat verder met volgend nummer wanneer er al doorhalingen getoond zijn.</w:t>
            </w:r>
          </w:p>
          <w:p w:rsidR="004D3760" w:rsidRDefault="003029BA" w:rsidP="0032370A">
            <w:pPr>
              <w:numPr>
                <w:ilvl w:val="0"/>
                <w:numId w:val="6"/>
              </w:numPr>
            </w:pPr>
            <w:r>
              <w:t>m</w:t>
            </w:r>
            <w:r w:rsidR="004D3760">
              <w:t xml:space="preserve">eer dan </w:t>
            </w:r>
            <w:r w:rsidR="00B05436">
              <w:t>één</w:t>
            </w:r>
            <w:r w:rsidR="004D3760" w:rsidRPr="00E9465E">
              <w:t xml:space="preserve"> </w:t>
            </w:r>
            <w:r w:rsidR="004D3760">
              <w:t xml:space="preserve">doorhaling </w:t>
            </w:r>
            <w:r w:rsidR="004D3760" w:rsidRPr="00E9465E">
              <w:t xml:space="preserve">aanwezig: </w:t>
            </w:r>
            <w:r w:rsidR="00D20AB9">
              <w:t>I</w:t>
            </w:r>
            <w:r w:rsidR="004D3760">
              <w:t>.</w:t>
            </w:r>
            <w:r w:rsidR="00D20AB9">
              <w:t>,</w:t>
            </w:r>
            <w:r w:rsidR="004D3760">
              <w:t xml:space="preserve"> </w:t>
            </w:r>
            <w:r w:rsidR="00D20AB9">
              <w:t>II</w:t>
            </w:r>
            <w:r w:rsidR="004D3760">
              <w:t>.</w:t>
            </w:r>
            <w:r w:rsidR="00D20AB9">
              <w:t>,</w:t>
            </w:r>
            <w:r w:rsidR="004D3760">
              <w:t xml:space="preserve"> </w:t>
            </w:r>
            <w:r w:rsidR="00D20AB9">
              <w:t>III</w:t>
            </w:r>
            <w:r w:rsidR="004D3760">
              <w:t>.</w:t>
            </w:r>
            <w:r w:rsidR="00FF3825">
              <w:t>,</w:t>
            </w:r>
            <w:r w:rsidR="009168EA">
              <w:t xml:space="preserve"> enz.</w:t>
            </w:r>
          </w:p>
          <w:p w:rsidR="00B05436" w:rsidRDefault="00B05436" w:rsidP="00B05436"/>
          <w:p w:rsidR="00B05436" w:rsidRPr="00FA5535" w:rsidRDefault="00B05436" w:rsidP="00FA5535">
            <w:pPr>
              <w:spacing w:before="72"/>
              <w:rPr>
                <w:u w:val="single"/>
              </w:rPr>
            </w:pPr>
            <w:r w:rsidRPr="00FA5535">
              <w:rPr>
                <w:u w:val="single"/>
              </w:rPr>
              <w:t>Mapping:</w:t>
            </w:r>
          </w:p>
          <w:p w:rsidR="00555BE4" w:rsidRPr="00FA5535" w:rsidRDefault="00555BE4" w:rsidP="00FA5535">
            <w:pPr>
              <w:spacing w:line="240" w:lineRule="auto"/>
              <w:rPr>
                <w:sz w:val="16"/>
              </w:rPr>
            </w:pPr>
            <w:r w:rsidRPr="00FA5535">
              <w:rPr>
                <w:sz w:val="16"/>
              </w:rPr>
              <w:t>-voor elke</w:t>
            </w:r>
          </w:p>
          <w:p w:rsidR="00B05436" w:rsidRPr="00763CAD" w:rsidRDefault="00B05436" w:rsidP="00FA5535">
            <w:pPr>
              <w:spacing w:line="240" w:lineRule="auto"/>
              <w:rPr>
                <w:sz w:val="16"/>
                <w:szCs w:val="16"/>
              </w:rPr>
            </w:pPr>
            <w:r w:rsidRPr="00FA5535">
              <w:rPr>
                <w:sz w:val="16"/>
                <w:szCs w:val="16"/>
              </w:rPr>
              <w:t>//IMKAD_</w:t>
            </w:r>
            <w:r w:rsidRPr="00763CAD">
              <w:rPr>
                <w:sz w:val="16"/>
                <w:szCs w:val="16"/>
              </w:rPr>
              <w:t>AangebodenStuk</w:t>
            </w:r>
            <w:r w:rsidRPr="00FA5535">
              <w:rPr>
                <w:sz w:val="16"/>
                <w:szCs w:val="16"/>
              </w:rPr>
              <w:t>/StukdeelDoorhalingHypotheek/soortDoorhaling[</w:t>
            </w:r>
            <w:r w:rsidRPr="00FA5535">
              <w:rPr>
                <w:rFonts w:cs="Arial"/>
                <w:snapToGrid/>
                <w:kern w:val="0"/>
                <w:sz w:val="16"/>
                <w:szCs w:val="16"/>
                <w:lang w:eastAsia="nl-NL"/>
              </w:rPr>
              <w:t>opzegging hypotheekrecht]</w:t>
            </w:r>
          </w:p>
        </w:tc>
      </w:tr>
      <w:tr w:rsidR="00792C39" w:rsidRPr="00AE1C4D" w:rsidTr="00516F7D">
        <w:trPr>
          <w:trHeight w:val="4429"/>
        </w:trPr>
        <w:tc>
          <w:tcPr>
            <w:tcW w:w="2243" w:type="pct"/>
            <w:shd w:val="clear" w:color="auto" w:fill="auto"/>
          </w:tcPr>
          <w:p w:rsidR="00792C39" w:rsidRPr="00FA5535" w:rsidRDefault="00792C39" w:rsidP="007D2CE7">
            <w:pPr>
              <w:tabs>
                <w:tab w:val="left" w:pos="-1440"/>
                <w:tab w:val="left" w:pos="-720"/>
                <w:tab w:val="left" w:pos="0"/>
              </w:tabs>
              <w:suppressAutoHyphens/>
              <w:rPr>
                <w:rFonts w:cs="Arial"/>
                <w:color w:val="800080"/>
              </w:rPr>
            </w:pPr>
            <w:r w:rsidRPr="00FA5535">
              <w:rPr>
                <w:rFonts w:cs="Arial"/>
                <w:color w:val="FF0000"/>
              </w:rPr>
              <w:lastRenderedPageBreak/>
              <w:t xml:space="preserve">De </w:t>
            </w:r>
            <w:r w:rsidRPr="00756EB3">
              <w:rPr>
                <w:rFonts w:cs="Arial"/>
                <w:snapToGrid/>
                <w:color w:val="339966"/>
                <w:kern w:val="0"/>
                <w:sz w:val="20"/>
                <w:lang w:eastAsia="nl-NL"/>
              </w:rPr>
              <w:t>volmachtgever</w:t>
            </w:r>
            <w:r w:rsidR="00032CE5" w:rsidRPr="00756EB3">
              <w:rPr>
                <w:rFonts w:cs="Arial"/>
                <w:snapToGrid/>
                <w:color w:val="339966"/>
                <w:kern w:val="0"/>
                <w:sz w:val="20"/>
                <w:lang w:eastAsia="nl-NL"/>
              </w:rPr>
              <w:t>/volmachtgevers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 xml:space="preserve">MacroButton Nomacro </w:instrText>
            </w:r>
            <w:r w:rsidR="004C6482" w:rsidRPr="00FA5535">
              <w:rPr>
                <w:rFonts w:cs="Arial"/>
                <w:szCs w:val="18"/>
                <w:effect w:val="none"/>
              </w:rPr>
              <w:instrText>§</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 xml:space="preserve">MacroButton Nomacro </w:instrText>
            </w:r>
            <w:r w:rsidR="004C6482" w:rsidRPr="00FA5535">
              <w:rPr>
                <w:rFonts w:cs="Arial"/>
                <w:szCs w:val="18"/>
                <w:effect w:val="none"/>
              </w:rPr>
              <w:instrText>§</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 xml:space="preserve">MacroButton Nomacro </w:instrText>
            </w:r>
            <w:r w:rsidR="004C6482" w:rsidRPr="00FA5535">
              <w:rPr>
                <w:rFonts w:cs="Arial"/>
                <w:szCs w:val="18"/>
                <w:effect w:val="none"/>
              </w:rPr>
              <w:instrText>§</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 xml:space="preserve">MacroButton Nomacro </w:instrText>
            </w:r>
            <w:r w:rsidR="004C6482" w:rsidRPr="00FA5535">
              <w:rPr>
                <w:rFonts w:cs="Arial"/>
                <w:szCs w:val="18"/>
                <w:effect w:val="none"/>
              </w:rPr>
              <w:instrText>§</w:instrText>
            </w:r>
            <w:r w:rsidR="004C6482" w:rsidRPr="00FA5535">
              <w:rPr>
                <w:rFonts w:cs="Arial"/>
                <w:szCs w:val="18"/>
              </w:rPr>
              <w:fldChar w:fldCharType="end"/>
            </w:r>
            <w:r w:rsidR="004C6482" w:rsidRPr="00FA5535">
              <w:rPr>
                <w:rFonts w:cs="Arial"/>
                <w:color w:val="800080"/>
                <w:szCs w:val="18"/>
              </w:rPr>
              <w:t>,</w:t>
            </w:r>
          </w:p>
        </w:tc>
        <w:tc>
          <w:tcPr>
            <w:tcW w:w="2757" w:type="pct"/>
            <w:shd w:val="clear" w:color="auto" w:fill="auto"/>
          </w:tcPr>
          <w:p w:rsidR="00792C39" w:rsidRPr="00792C39" w:rsidRDefault="00792C39" w:rsidP="00792C39">
            <w:r>
              <w:t xml:space="preserve">Vaste tekst met optionele herhalende tekst </w:t>
            </w:r>
            <w:r w:rsidRPr="00756EB3">
              <w:rPr>
                <w:rFonts w:cs="Arial"/>
                <w:snapToGrid/>
                <w:color w:val="339966"/>
                <w:kern w:val="0"/>
                <w:sz w:val="20"/>
                <w:lang w:eastAsia="nl-NL"/>
              </w:rPr>
              <w:t>volmachtgever</w:t>
            </w:r>
            <w:r w:rsidR="00032CE5" w:rsidRPr="00756EB3">
              <w:rPr>
                <w:rFonts w:cs="Arial"/>
                <w:snapToGrid/>
                <w:color w:val="339966"/>
                <w:kern w:val="0"/>
                <w:sz w:val="20"/>
                <w:lang w:eastAsia="nl-NL"/>
              </w:rPr>
              <w:t>/volmachtgevers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t>, met h</w:t>
            </w:r>
            <w:r w:rsidRPr="00FA5535">
              <w:rPr>
                <w:lang w:val="nl"/>
              </w:rPr>
              <w:t xml:space="preserve">et nummer waarmee betrokken volmachtgevers bij deze doorhaling </w:t>
            </w:r>
            <w:r>
              <w:rPr>
                <w:lang w:val="nl"/>
              </w:rPr>
              <w:t>zijn</w:t>
            </w:r>
            <w:r w:rsidRPr="00FA5535">
              <w:rPr>
                <w:lang w:val="nl"/>
              </w:rPr>
              <w:t xml:space="preserve"> aangeduid in de comparitie. </w:t>
            </w:r>
            <w:r w:rsidR="004C6482">
              <w:rPr>
                <w:lang w:val="nl"/>
              </w:rPr>
              <w:t xml:space="preserve">Heeft de volmachtgever bij het inschrijven van de hypotheek die hier doorgehaald wordt een andere naam dan nu in de comparitie is opgenomen, dan wordt </w:t>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 xml:space="preserve">MacroButton Nomacro </w:instrText>
            </w:r>
            <w:r w:rsidR="004C6482" w:rsidRPr="00FA5535">
              <w:rPr>
                <w:rFonts w:cs="Arial"/>
                <w:szCs w:val="18"/>
                <w:effect w:val="none"/>
              </w:rPr>
              <w:instrText>§</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 xml:space="preserve">MacroButton Nomacro </w:instrText>
            </w:r>
            <w:r w:rsidR="004C6482" w:rsidRPr="00FA5535">
              <w:rPr>
                <w:rFonts w:cs="Arial"/>
                <w:szCs w:val="18"/>
                <w:effect w:val="none"/>
              </w:rPr>
              <w:instrText>§</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 xml:space="preserve">MacroButton Nomacro </w:instrText>
            </w:r>
            <w:r w:rsidR="004C6482" w:rsidRPr="00FA5535">
              <w:rPr>
                <w:rFonts w:cs="Arial"/>
                <w:szCs w:val="18"/>
                <w:effect w:val="none"/>
              </w:rPr>
              <w:instrText>§</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 xml:space="preserve">MacroButton Nomacro </w:instrText>
            </w:r>
            <w:r w:rsidR="004C6482" w:rsidRPr="00FA5535">
              <w:rPr>
                <w:rFonts w:cs="Arial"/>
                <w:szCs w:val="18"/>
                <w:effect w:val="none"/>
              </w:rPr>
              <w:instrText>§</w:instrText>
            </w:r>
            <w:r w:rsidR="004C6482" w:rsidRPr="00FA5535">
              <w:rPr>
                <w:rFonts w:cs="Arial"/>
                <w:szCs w:val="18"/>
              </w:rPr>
              <w:fldChar w:fldCharType="end"/>
            </w:r>
            <w:r w:rsidR="004C6482" w:rsidRPr="00FA5535">
              <w:rPr>
                <w:rFonts w:cs="Arial"/>
                <w:color w:val="800080"/>
                <w:szCs w:val="18"/>
              </w:rPr>
              <w:t>,</w:t>
            </w:r>
            <w:r w:rsidR="004C6482">
              <w:rPr>
                <w:rFonts w:cs="Arial"/>
                <w:color w:val="800080"/>
                <w:szCs w:val="18"/>
              </w:rPr>
              <w:t xml:space="preserve"> </w:t>
            </w:r>
            <w:r w:rsidR="004C6482">
              <w:rPr>
                <w:lang w:val="nl"/>
              </w:rPr>
              <w:t>getoond achter de nummering.</w:t>
            </w:r>
          </w:p>
          <w:p w:rsidR="00792C39" w:rsidRPr="00FA5535" w:rsidRDefault="00792C39" w:rsidP="00FA5535">
            <w:pPr>
              <w:spacing w:before="72"/>
              <w:rPr>
                <w:lang w:val="nl"/>
              </w:rPr>
            </w:pPr>
          </w:p>
          <w:p w:rsidR="00792C39" w:rsidRPr="00FA5535" w:rsidRDefault="00792C39" w:rsidP="00FA5535">
            <w:pPr>
              <w:spacing w:before="72"/>
              <w:rPr>
                <w:lang w:val="nl"/>
              </w:rPr>
            </w:pPr>
            <w:r w:rsidRPr="00FA5535">
              <w:rPr>
                <w:lang w:val="nl"/>
              </w:rPr>
              <w:t xml:space="preserve">Is de volmachtgever niet genummerd in de comparitie dan wordt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Pr="00FA5535">
              <w:rPr>
                <w:lang w:val="nl"/>
              </w:rPr>
              <w:t xml:space="preserve"> </w:t>
            </w:r>
            <w:r>
              <w:rPr>
                <w:lang w:val="nl"/>
              </w:rPr>
              <w:t xml:space="preserve">niet </w:t>
            </w:r>
            <w:r w:rsidRPr="00FA5535">
              <w:rPr>
                <w:lang w:val="nl"/>
              </w:rPr>
              <w:t xml:space="preserve">getoond. </w:t>
            </w:r>
          </w:p>
          <w:p w:rsidR="00792C39" w:rsidRDefault="00792C39" w:rsidP="00FA5535">
            <w:pPr>
              <w:spacing w:before="72"/>
              <w:rPr>
                <w:lang w:val="nl"/>
              </w:rPr>
            </w:pPr>
          </w:p>
          <w:p w:rsidR="00792C39" w:rsidRDefault="00792C39" w:rsidP="00FA5535">
            <w:pPr>
              <w:spacing w:before="72"/>
              <w:rPr>
                <w:lang w:val="nl"/>
              </w:rPr>
            </w:pPr>
            <w:r w:rsidRPr="00FA5535">
              <w:rPr>
                <w:lang w:val="nl"/>
              </w:rPr>
              <w:t>De ‘A’ en ‘B’ uit de comparitie worden niet getoond in de nummering.</w:t>
            </w:r>
          </w:p>
          <w:p w:rsidR="00792C39" w:rsidRPr="00FA5535" w:rsidRDefault="00792C39" w:rsidP="00FA5535">
            <w:pPr>
              <w:spacing w:before="72"/>
              <w:rPr>
                <w:lang w:val="nl"/>
              </w:rPr>
            </w:pPr>
          </w:p>
          <w:p w:rsidR="00792C39" w:rsidRPr="00FA5535" w:rsidRDefault="00792C39" w:rsidP="00FA5535">
            <w:pPr>
              <w:spacing w:before="72"/>
              <w:rPr>
                <w:lang w:val="nl"/>
              </w:rPr>
            </w:pPr>
            <w:r w:rsidRPr="00FA5535">
              <w:rPr>
                <w:lang w:val="nl"/>
              </w:rPr>
              <w:t>Zijn personen in de comparitie samen genummerd dan wordt hier éénmaal het gezamenlijke cijfer getoond en de oplopende letter per persoon niet.</w:t>
            </w:r>
            <w:r w:rsidR="00032CE5">
              <w:rPr>
                <w:lang w:val="nl"/>
              </w:rPr>
              <w:t xml:space="preserve"> In dit laatste geval wordt </w:t>
            </w:r>
            <w:r w:rsidR="00032CE5" w:rsidRPr="00756EB3">
              <w:rPr>
                <w:rFonts w:cs="Arial"/>
                <w:snapToGrid/>
                <w:color w:val="339966"/>
                <w:kern w:val="0"/>
                <w:sz w:val="20"/>
                <w:lang w:eastAsia="nl-NL"/>
              </w:rPr>
              <w:t>volmachtgevers</w:t>
            </w:r>
            <w:r w:rsidR="00032CE5">
              <w:rPr>
                <w:lang w:val="nl"/>
              </w:rPr>
              <w:t xml:space="preserve"> </w:t>
            </w:r>
            <w:r w:rsidR="00C17003">
              <w:rPr>
                <w:lang w:val="nl"/>
              </w:rPr>
              <w:t xml:space="preserve"> </w:t>
            </w:r>
            <w:r w:rsidR="00032CE5">
              <w:rPr>
                <w:lang w:val="nl"/>
              </w:rPr>
              <w:t xml:space="preserve">getoond, anders </w:t>
            </w:r>
            <w:r w:rsidR="00032CE5" w:rsidRPr="00756EB3">
              <w:rPr>
                <w:rFonts w:cs="Arial"/>
                <w:snapToGrid/>
                <w:color w:val="339966"/>
                <w:kern w:val="0"/>
                <w:sz w:val="20"/>
                <w:lang w:eastAsia="nl-NL"/>
              </w:rPr>
              <w:t>volmachtgever</w:t>
            </w:r>
            <w:r w:rsidR="00032CE5">
              <w:rPr>
                <w:lang w:val="nl"/>
              </w:rPr>
              <w:t>.</w:t>
            </w:r>
            <w:r w:rsidR="004C6482" w:rsidRPr="00FA5535">
              <w:rPr>
                <w:lang w:val="nl"/>
              </w:rPr>
              <w:t xml:space="preserve"> </w:t>
            </w:r>
          </w:p>
          <w:p w:rsidR="00792C39" w:rsidRDefault="00792C39" w:rsidP="00275979">
            <w:r w:rsidRPr="009323B2">
              <w:t xml:space="preserve">De tekst </w:t>
            </w:r>
            <w:r w:rsidRPr="007F2223">
              <w:rPr>
                <w:color w:val="3366FF"/>
              </w:rPr>
              <w:t>de/het</w:t>
            </w:r>
            <w:r w:rsidRPr="009323B2">
              <w:t xml:space="preserve"> </w:t>
            </w:r>
            <w:r w:rsidRPr="009323B2">
              <w:fldChar w:fldCharType="begin"/>
            </w:r>
            <w:r w:rsidRPr="009323B2">
              <w:instrText>MacroButton Nomacro §</w:instrText>
            </w:r>
            <w:r w:rsidRPr="009323B2">
              <w:fldChar w:fldCharType="end"/>
            </w:r>
            <w:r w:rsidRPr="009323B2">
              <w:t>rechtsvorm</w:t>
            </w:r>
            <w:r w:rsidRPr="009323B2">
              <w:fldChar w:fldCharType="begin"/>
            </w:r>
            <w:r w:rsidRPr="009323B2">
              <w:instrText>MacroButton Nomacro §</w:instrText>
            </w:r>
            <w:r w:rsidRPr="009323B2">
              <w:fldChar w:fldCharType="end"/>
            </w:r>
            <w:r w:rsidRPr="009323B2">
              <w:t xml:space="preserve"> wordt getoond indien voor de betreffende persoon tevens de rechtsvorm is gevuld. De keuze voor </w:t>
            </w:r>
            <w:r w:rsidRPr="007F2223">
              <w:rPr>
                <w:color w:val="3366FF"/>
              </w:rPr>
              <w:t>de/het</w:t>
            </w:r>
            <w:r w:rsidRPr="009323B2">
              <w:t xml:space="preserve"> voor de rechtsvorm moet weggelaten worden als bij rechtsvorm ‘De Staat’ is geselecteerd. De keuze </w:t>
            </w:r>
            <w:r w:rsidRPr="007F2223">
              <w:rPr>
                <w:color w:val="3366FF"/>
              </w:rPr>
              <w:t>het</w:t>
            </w:r>
            <w:r w:rsidRPr="009323B2">
              <w:t xml:space="preserve"> moet getoond worden als ‘Kerkgenootschap’ is geselecteerd. In alle andere gevallen moet de keuze </w:t>
            </w:r>
            <w:r w:rsidRPr="007F2223">
              <w:rPr>
                <w:color w:val="3366FF"/>
              </w:rPr>
              <w:t>de</w:t>
            </w:r>
            <w:r w:rsidRPr="009323B2">
              <w:t xml:space="preserve"> getoond worden.</w:t>
            </w:r>
          </w:p>
          <w:p w:rsidR="00792C39" w:rsidRPr="00D401DB" w:rsidRDefault="00792C39" w:rsidP="00FA5535">
            <w:pPr>
              <w:spacing w:before="72"/>
            </w:pPr>
          </w:p>
          <w:p w:rsidR="00792C39" w:rsidRPr="00FA5535" w:rsidRDefault="00792C39" w:rsidP="00FA5535">
            <w:pPr>
              <w:spacing w:before="72"/>
              <w:rPr>
                <w:lang w:val="nl"/>
              </w:rPr>
            </w:pPr>
            <w:r w:rsidRPr="00FA5535">
              <w:rPr>
                <w:lang w:val="nl"/>
              </w:rPr>
              <w:t xml:space="preserve">Meer </w:t>
            </w:r>
            <w:r w:rsidR="0033523B" w:rsidRPr="00756EB3">
              <w:rPr>
                <w:rFonts w:cs="Arial"/>
                <w:snapToGrid/>
                <w:color w:val="339966"/>
                <w:kern w:val="0"/>
                <w:sz w:val="20"/>
                <w:lang w:eastAsia="nl-NL"/>
              </w:rPr>
              <w:t>volmachtgever</w:t>
            </w:r>
            <w:r w:rsidR="00032CE5" w:rsidRPr="00505FE4">
              <w:rPr>
                <w:rFonts w:cs="Arial"/>
                <w:snapToGrid/>
                <w:color w:val="339966"/>
                <w:kern w:val="0"/>
                <w:sz w:val="20"/>
                <w:lang w:eastAsia="nl-NL"/>
              </w:rPr>
              <w:t>/volmachtgevers</w:t>
            </w:r>
            <w:r w:rsidR="0033523B">
              <w:rPr>
                <w:rFonts w:cs="Arial"/>
                <w:color w:val="339966"/>
              </w:rPr>
              <w:t xml:space="preserve"> </w:t>
            </w:r>
            <w:r w:rsidR="0033523B" w:rsidRPr="00FA5535">
              <w:rPr>
                <w:color w:val="800080"/>
                <w:szCs w:val="18"/>
              </w:rPr>
              <w:t>sub</w:t>
            </w:r>
            <w:r w:rsidR="0033523B" w:rsidRPr="00FA5535">
              <w:rPr>
                <w:lang w:val="nl"/>
              </w:rPr>
              <w:t xml:space="preserve">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Pr>
                <w:lang w:val="nl"/>
              </w:rPr>
              <w:t xml:space="preserve"> worden</w:t>
            </w:r>
            <w:r w:rsidRPr="00FA5535">
              <w:rPr>
                <w:lang w:val="nl"/>
              </w:rPr>
              <w:t xml:space="preserve"> gescheiden door een komma en de laatste twee </w:t>
            </w:r>
            <w:r>
              <w:rPr>
                <w:lang w:val="nl"/>
              </w:rPr>
              <w:t>door</w:t>
            </w:r>
            <w:r w:rsidRPr="00FA5535">
              <w:rPr>
                <w:lang w:val="nl"/>
              </w:rPr>
              <w:t xml:space="preserve"> </w:t>
            </w:r>
            <w:r w:rsidRPr="00FA5535">
              <w:rPr>
                <w:color w:val="800080"/>
                <w:lang w:val="nl"/>
              </w:rPr>
              <w:t>en</w:t>
            </w:r>
            <w:r w:rsidRPr="00FA5535">
              <w:rPr>
                <w:lang w:val="nl"/>
              </w:rPr>
              <w:t>.</w:t>
            </w:r>
            <w:r>
              <w:rPr>
                <w:lang w:val="nl"/>
              </w:rPr>
              <w:t xml:space="preserve"> </w:t>
            </w:r>
            <w:r w:rsidR="004C6482">
              <w:rPr>
                <w:lang w:val="nl"/>
              </w:rPr>
              <w:t xml:space="preserve">De komma wordt niet getoond </w:t>
            </w:r>
            <w:r w:rsidR="004C6482">
              <w:rPr>
                <w:lang w:val="nl"/>
              </w:rPr>
              <w:lastRenderedPageBreak/>
              <w:t xml:space="preserve">wanneer deze volgt op </w:t>
            </w:r>
            <w:r w:rsidR="004C6482" w:rsidRPr="00FA5535">
              <w:rPr>
                <w:color w:val="800080"/>
                <w:szCs w:val="18"/>
              </w:rPr>
              <w:t>,</w:t>
            </w:r>
            <w:r w:rsidR="004C6482" w:rsidRPr="00FA5535">
              <w:rPr>
                <w:szCs w:val="18"/>
              </w:rPr>
              <w:t xml:space="preserve"> </w:t>
            </w:r>
            <w:r w:rsidR="004C6482" w:rsidRPr="00FA5535">
              <w:rPr>
                <w:rFonts w:cs="Arial"/>
                <w:color w:val="800080"/>
                <w:szCs w:val="18"/>
              </w:rPr>
              <w:t xml:space="preserve">ten tijde van de inschrijving genaamd </w:t>
            </w:r>
            <w:r w:rsidR="004C6482" w:rsidRPr="00FA5535">
              <w:rPr>
                <w:rFonts w:cs="Arial"/>
                <w:color w:val="3366FF"/>
                <w:szCs w:val="18"/>
              </w:rPr>
              <w:t xml:space="preserve">de/het </w:t>
            </w:r>
            <w:r w:rsidR="004C6482" w:rsidRPr="00FA5535">
              <w:rPr>
                <w:rFonts w:cs="Arial"/>
                <w:szCs w:val="18"/>
              </w:rPr>
              <w:fldChar w:fldCharType="begin"/>
            </w:r>
            <w:r w:rsidR="004C6482" w:rsidRPr="00FA5535">
              <w:rPr>
                <w:rFonts w:cs="Arial"/>
                <w:szCs w:val="18"/>
              </w:rPr>
              <w:instrText xml:space="preserve">MacroButton Nomacro </w:instrText>
            </w:r>
            <w:r w:rsidR="004C6482" w:rsidRPr="00FA5535">
              <w:rPr>
                <w:rFonts w:cs="Arial"/>
                <w:szCs w:val="18"/>
                <w:effect w:val="none"/>
              </w:rPr>
              <w:instrText>§</w:instrText>
            </w:r>
            <w:r w:rsidR="004C6482" w:rsidRPr="00FA5535">
              <w:rPr>
                <w:rFonts w:cs="Arial"/>
                <w:szCs w:val="18"/>
              </w:rPr>
              <w:fldChar w:fldCharType="end"/>
            </w:r>
            <w:r w:rsidR="004C6482" w:rsidRPr="00FA5535">
              <w:rPr>
                <w:rFonts w:cs="Arial"/>
                <w:szCs w:val="18"/>
              </w:rPr>
              <w:t>rechtsvorm</w:t>
            </w:r>
            <w:r w:rsidR="004C6482" w:rsidRPr="00FA5535">
              <w:rPr>
                <w:rFonts w:cs="Arial"/>
                <w:szCs w:val="18"/>
              </w:rPr>
              <w:fldChar w:fldCharType="begin"/>
            </w:r>
            <w:r w:rsidR="004C6482" w:rsidRPr="00FA5535">
              <w:rPr>
                <w:rFonts w:cs="Arial"/>
                <w:szCs w:val="18"/>
              </w:rPr>
              <w:instrText xml:space="preserve">MacroButton Nomacro </w:instrText>
            </w:r>
            <w:r w:rsidR="004C6482" w:rsidRPr="00FA5535">
              <w:rPr>
                <w:rFonts w:cs="Arial"/>
                <w:szCs w:val="18"/>
                <w:effect w:val="none"/>
              </w:rPr>
              <w:instrText>§</w:instrText>
            </w:r>
            <w:r w:rsidR="004C6482" w:rsidRPr="00FA5535">
              <w:rPr>
                <w:rFonts w:cs="Arial"/>
                <w:szCs w:val="18"/>
              </w:rPr>
              <w:fldChar w:fldCharType="end"/>
            </w:r>
            <w:r w:rsidR="004C6482" w:rsidRPr="00FA5535">
              <w:rPr>
                <w:rFonts w:cs="Arial"/>
                <w:szCs w:val="18"/>
              </w:rPr>
              <w:t xml:space="preserve"> </w:t>
            </w:r>
            <w:r w:rsidR="004C6482" w:rsidRPr="00FA5535">
              <w:rPr>
                <w:rFonts w:cs="Arial"/>
                <w:szCs w:val="18"/>
              </w:rPr>
              <w:fldChar w:fldCharType="begin"/>
            </w:r>
            <w:r w:rsidR="004C6482" w:rsidRPr="00FA5535">
              <w:rPr>
                <w:rFonts w:cs="Arial"/>
                <w:szCs w:val="18"/>
              </w:rPr>
              <w:instrText xml:space="preserve">MacroButton Nomacro </w:instrText>
            </w:r>
            <w:r w:rsidR="004C6482" w:rsidRPr="00FA5535">
              <w:rPr>
                <w:rFonts w:cs="Arial"/>
                <w:szCs w:val="18"/>
                <w:effect w:val="none"/>
              </w:rPr>
              <w:instrText>§</w:instrText>
            </w:r>
            <w:r w:rsidR="004C6482" w:rsidRPr="00FA5535">
              <w:rPr>
                <w:rFonts w:cs="Arial"/>
                <w:szCs w:val="18"/>
              </w:rPr>
              <w:fldChar w:fldCharType="end"/>
            </w:r>
            <w:r w:rsidR="004C6482" w:rsidRPr="00FA5535">
              <w:rPr>
                <w:rFonts w:cs="Arial"/>
                <w:szCs w:val="18"/>
              </w:rPr>
              <w:t>naam rechtspersoon</w:t>
            </w:r>
            <w:r w:rsidR="004C6482" w:rsidRPr="00FA5535">
              <w:rPr>
                <w:rFonts w:cs="Arial"/>
                <w:szCs w:val="18"/>
              </w:rPr>
              <w:fldChar w:fldCharType="begin"/>
            </w:r>
            <w:r w:rsidR="004C6482" w:rsidRPr="00FA5535">
              <w:rPr>
                <w:rFonts w:cs="Arial"/>
                <w:szCs w:val="18"/>
              </w:rPr>
              <w:instrText xml:space="preserve">MacroButton Nomacro </w:instrText>
            </w:r>
            <w:r w:rsidR="004C6482" w:rsidRPr="00FA5535">
              <w:rPr>
                <w:rFonts w:cs="Arial"/>
                <w:szCs w:val="18"/>
                <w:effect w:val="none"/>
              </w:rPr>
              <w:instrText>§</w:instrText>
            </w:r>
            <w:r w:rsidR="004C6482" w:rsidRPr="00FA5535">
              <w:rPr>
                <w:rFonts w:cs="Arial"/>
                <w:szCs w:val="18"/>
              </w:rPr>
              <w:fldChar w:fldCharType="end"/>
            </w:r>
            <w:r w:rsidR="004C6482" w:rsidRPr="00FA5535">
              <w:rPr>
                <w:rFonts w:cs="Arial"/>
                <w:color w:val="800080"/>
                <w:szCs w:val="18"/>
              </w:rPr>
              <w:t>,</w:t>
            </w:r>
            <w:r w:rsidR="004C6482" w:rsidRPr="000E58A0">
              <w:rPr>
                <w:rFonts w:cs="Arial"/>
                <w:szCs w:val="18"/>
              </w:rPr>
              <w:t>.</w:t>
            </w:r>
          </w:p>
          <w:p w:rsidR="00792C39" w:rsidRDefault="00792C39" w:rsidP="00792C39">
            <w:pPr>
              <w:spacing w:line="240" w:lineRule="auto"/>
            </w:pPr>
          </w:p>
          <w:p w:rsidR="00792C39" w:rsidRPr="00FA5535" w:rsidRDefault="00792C39" w:rsidP="00FA5535">
            <w:pPr>
              <w:spacing w:before="72"/>
              <w:rPr>
                <w:u w:val="single"/>
              </w:rPr>
            </w:pPr>
            <w:r w:rsidRPr="00FA5535">
              <w:rPr>
                <w:u w:val="single"/>
              </w:rPr>
              <w:t>Mapping nummering volmachtgever:</w:t>
            </w:r>
          </w:p>
          <w:p w:rsidR="00792C39" w:rsidRPr="00FA5535" w:rsidRDefault="00792C39" w:rsidP="00FA5535">
            <w:pPr>
              <w:spacing w:line="240" w:lineRule="auto"/>
              <w:rPr>
                <w:sz w:val="16"/>
                <w:szCs w:val="16"/>
              </w:rPr>
            </w:pPr>
            <w:r w:rsidRPr="00FA5535">
              <w:rPr>
                <w:sz w:val="16"/>
                <w:szCs w:val="16"/>
              </w:rPr>
              <w:t>-voor elke persoon in de partij/partij die betrokken is bij deze doorhaling</w:t>
            </w:r>
          </w:p>
          <w:p w:rsidR="00792C39" w:rsidRPr="00FA5535" w:rsidRDefault="00792C39" w:rsidP="00FA5535">
            <w:pPr>
              <w:spacing w:line="240" w:lineRule="auto"/>
              <w:rPr>
                <w:sz w:val="16"/>
                <w:szCs w:val="16"/>
              </w:rPr>
            </w:pPr>
            <w:r w:rsidRPr="00FA5535">
              <w:rPr>
                <w:sz w:val="16"/>
                <w:szCs w:val="16"/>
              </w:rPr>
              <w:t>//IMKAD_AangebodenStuk/StukdeelDoorhalingHypotheek/vervreemderRechtRef [xlink:href= id van de volmachtgevers Partij/Partij]</w:t>
            </w:r>
          </w:p>
          <w:p w:rsidR="00792C39" w:rsidRPr="00FA5535" w:rsidRDefault="00792C39"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w:t>
            </w:r>
          </w:p>
          <w:p w:rsidR="00792C39" w:rsidRPr="00FA5535" w:rsidRDefault="00792C39" w:rsidP="00FA5535">
            <w:pPr>
              <w:spacing w:line="240" w:lineRule="auto"/>
              <w:rPr>
                <w:sz w:val="16"/>
                <w:szCs w:val="16"/>
              </w:rPr>
            </w:pPr>
            <w:r w:rsidRPr="00FA5535">
              <w:rPr>
                <w:sz w:val="16"/>
                <w:szCs w:val="16"/>
              </w:rPr>
              <w:t>-en optioneel</w:t>
            </w:r>
          </w:p>
          <w:p w:rsidR="00792C39" w:rsidRPr="00FA5535" w:rsidRDefault="00792C39"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]/Partij[+id]/IMKAD_Persoon/GerelateerdPersoon/IMKAD_Persoon</w:t>
            </w:r>
          </w:p>
          <w:p w:rsidR="00792C39" w:rsidRPr="00FA5535" w:rsidRDefault="00792C39" w:rsidP="00FA5535">
            <w:pPr>
              <w:spacing w:line="240" w:lineRule="auto"/>
              <w:rPr>
                <w:sz w:val="16"/>
                <w:szCs w:val="16"/>
              </w:rPr>
            </w:pPr>
          </w:p>
          <w:p w:rsidR="00792C39" w:rsidRPr="00FA5535" w:rsidRDefault="00792C39" w:rsidP="00FA5535">
            <w:pPr>
              <w:spacing w:line="240" w:lineRule="auto"/>
              <w:rPr>
                <w:u w:val="single"/>
              </w:rPr>
            </w:pPr>
            <w:r w:rsidRPr="00FA5535">
              <w:rPr>
                <w:u w:val="single"/>
              </w:rPr>
              <w:t>Mapping volmachtgevers die samen genummerd zijn:</w:t>
            </w:r>
          </w:p>
          <w:p w:rsidR="00792C39" w:rsidRPr="00FA5535" w:rsidRDefault="00792C39" w:rsidP="00FA5535">
            <w:pPr>
              <w:spacing w:line="240" w:lineRule="auto"/>
              <w:rPr>
                <w:sz w:val="16"/>
                <w:szCs w:val="16"/>
              </w:rPr>
            </w:pPr>
            <w:r w:rsidRPr="00FA5535">
              <w:rPr>
                <w:sz w:val="16"/>
                <w:szCs w:val="16"/>
              </w:rPr>
              <w:t>//IMKAD_AangebodenStuk/StukdeelDoorhalingHypotheek/vervreemderRechtRef [xlink:href= id van de volmachtgevers Partij/Partij]</w:t>
            </w:r>
          </w:p>
          <w:p w:rsidR="00792C39" w:rsidRPr="00FA5535" w:rsidRDefault="00792C39"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w:t>
            </w:r>
          </w:p>
          <w:p w:rsidR="00792C39" w:rsidRPr="00FA5535" w:rsidRDefault="00792C39" w:rsidP="00FA5535">
            <w:pPr>
              <w:spacing w:line="240" w:lineRule="auto"/>
              <w:rPr>
                <w:sz w:val="16"/>
                <w:szCs w:val="16"/>
              </w:rPr>
            </w:pPr>
            <w:r w:rsidRPr="00FA5535">
              <w:rPr>
                <w:sz w:val="16"/>
                <w:szCs w:val="16"/>
              </w:rPr>
              <w:t xml:space="preserve">-en </w:t>
            </w:r>
          </w:p>
          <w:p w:rsidR="00792C39" w:rsidRPr="00FA5535" w:rsidRDefault="00792C39"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]/Partij[+id]/IMKAD_Persoon/GerelateerdPersoon/IMKAD_Persoon</w:t>
            </w:r>
          </w:p>
          <w:p w:rsidR="00792C39" w:rsidRPr="00FA5535" w:rsidRDefault="00792C39" w:rsidP="00FA5535">
            <w:pPr>
              <w:spacing w:line="240" w:lineRule="auto"/>
              <w:rPr>
                <w:sz w:val="16"/>
                <w:szCs w:val="16"/>
              </w:rPr>
            </w:pPr>
            <w:r w:rsidRPr="00FA5535">
              <w:rPr>
                <w:sz w:val="16"/>
                <w:szCs w:val="16"/>
              </w:rPr>
              <w:t>-en er is minimaal nog een //IMKAD_Persoon aanwezig in de //Partij/Partij</w:t>
            </w:r>
          </w:p>
          <w:p w:rsidR="00792C39" w:rsidRPr="00FA5535" w:rsidRDefault="00792C39" w:rsidP="00FA5535">
            <w:pPr>
              <w:spacing w:line="240" w:lineRule="auto"/>
              <w:rPr>
                <w:sz w:val="16"/>
                <w:szCs w:val="16"/>
              </w:rPr>
            </w:pPr>
          </w:p>
          <w:p w:rsidR="004C6482" w:rsidRPr="00562613" w:rsidRDefault="004C6482" w:rsidP="004C6482">
            <w:pPr>
              <w:spacing w:before="72"/>
              <w:rPr>
                <w:snapToGrid/>
                <w:u w:val="single"/>
              </w:rPr>
            </w:pPr>
            <w:r w:rsidRPr="00562613">
              <w:rPr>
                <w:snapToGrid/>
                <w:u w:val="single"/>
              </w:rPr>
              <w:t>Mapping rechtsvorm</w:t>
            </w:r>
            <w:r>
              <w:rPr>
                <w:snapToGrid/>
                <w:u w:val="single"/>
              </w:rPr>
              <w:t xml:space="preserve"> en naam</w:t>
            </w:r>
            <w:r w:rsidRPr="00562613">
              <w:rPr>
                <w:snapToGrid/>
                <w:u w:val="single"/>
              </w:rPr>
              <w:t xml:space="preserve"> ten tijde van inschrijving:</w:t>
            </w:r>
          </w:p>
          <w:p w:rsidR="004C6482" w:rsidRPr="00562613" w:rsidRDefault="004C6482" w:rsidP="004C6482">
            <w:pPr>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rsidR="004C6482" w:rsidRDefault="004C6482" w:rsidP="004C6482">
            <w:pPr>
              <w:spacing w:line="240" w:lineRule="auto"/>
              <w:rPr>
                <w:snapToGrid/>
                <w:sz w:val="16"/>
                <w:szCs w:val="16"/>
              </w:rPr>
            </w:pPr>
            <w:r w:rsidRPr="00562613">
              <w:rPr>
                <w:snapToGrid/>
                <w:sz w:val="16"/>
                <w:szCs w:val="16"/>
              </w:rPr>
              <w:tab/>
              <w:t>./rechtsvormSub</w:t>
            </w:r>
            <w:r>
              <w:rPr>
                <w:snapToGrid/>
                <w:sz w:val="16"/>
                <w:szCs w:val="16"/>
              </w:rPr>
              <w:t xml:space="preserve"> (optioneel)</w:t>
            </w:r>
          </w:p>
          <w:p w:rsidR="004C6482" w:rsidRDefault="004C6482" w:rsidP="004C6482">
            <w:pPr>
              <w:spacing w:line="240" w:lineRule="auto"/>
              <w:rPr>
                <w:snapToGrid/>
                <w:sz w:val="16"/>
                <w:szCs w:val="16"/>
              </w:rPr>
            </w:pPr>
            <w:r>
              <w:rPr>
                <w:snapToGrid/>
                <w:sz w:val="16"/>
                <w:szCs w:val="16"/>
              </w:rPr>
              <w:tab/>
            </w:r>
            <w:r w:rsidRPr="00562613">
              <w:rPr>
                <w:snapToGrid/>
                <w:sz w:val="16"/>
                <w:szCs w:val="16"/>
              </w:rPr>
              <w:t>./statutaireNaam</w:t>
            </w:r>
          </w:p>
          <w:p w:rsidR="004C6482" w:rsidRDefault="004C6482" w:rsidP="004C6482">
            <w:pPr>
              <w:spacing w:line="240" w:lineRule="auto"/>
              <w:rPr>
                <w:snapToGrid/>
                <w:sz w:val="16"/>
                <w:szCs w:val="16"/>
              </w:rPr>
            </w:pPr>
            <w:r>
              <w:rPr>
                <w:snapToGrid/>
                <w:sz w:val="16"/>
                <w:szCs w:val="16"/>
              </w:rPr>
              <w:t>is aanwezig bij de persoon EN</w:t>
            </w:r>
          </w:p>
          <w:p w:rsidR="00792C39" w:rsidRPr="00763CAD" w:rsidRDefault="004C6482" w:rsidP="004C6482">
            <w:pPr>
              <w:autoSpaceDE w:val="0"/>
              <w:autoSpaceDN w:val="0"/>
              <w:adjustRightInd w:val="0"/>
              <w:spacing w:line="240" w:lineRule="auto"/>
              <w:rPr>
                <w:sz w:val="16"/>
                <w:szCs w:val="16"/>
              </w:rPr>
            </w:pPr>
            <w:r>
              <w:rPr>
                <w:snapToGrid/>
                <w:sz w:val="16"/>
                <w:szCs w:val="16"/>
              </w:rPr>
              <w:t xml:space="preserve">//IMKAD_AangebodenStuk/StukdeelDoorhalingHypotheek/voormaligeRechtspersoonRef </w:t>
            </w:r>
            <w:r w:rsidRPr="00FA5535">
              <w:rPr>
                <w:sz w:val="16"/>
                <w:szCs w:val="16"/>
              </w:rPr>
              <w:t>[xlink:href= id van de vo</w:t>
            </w:r>
            <w:r>
              <w:rPr>
                <w:sz w:val="16"/>
                <w:szCs w:val="16"/>
              </w:rPr>
              <w:t>ormalige rechtspersoon</w:t>
            </w:r>
            <w:r w:rsidRPr="00FA5535">
              <w:rPr>
                <w:sz w:val="16"/>
                <w:szCs w:val="16"/>
              </w:rPr>
              <w:t>]</w:t>
            </w:r>
          </w:p>
        </w:tc>
      </w:tr>
      <w:tr w:rsidR="00275979" w:rsidRPr="00FE0E86" w:rsidTr="00ED7A2A">
        <w:tblPrEx>
          <w:tblLook w:val="01E0" w:firstRow="1" w:lastRow="1" w:firstColumn="1" w:lastColumn="1" w:noHBand="0" w:noVBand="0"/>
        </w:tblPrEx>
        <w:tc>
          <w:tcPr>
            <w:tcW w:w="2243" w:type="pct"/>
            <w:shd w:val="clear" w:color="auto" w:fill="auto"/>
          </w:tcPr>
          <w:p w:rsidR="00275979" w:rsidRPr="00FA5535" w:rsidRDefault="00275979" w:rsidP="00FA5535">
            <w:pPr>
              <w:ind w:left="705" w:hanging="705"/>
              <w:rPr>
                <w:rFonts w:cs="Arial"/>
                <w:color w:val="FF0000"/>
                <w:szCs w:val="18"/>
              </w:rPr>
            </w:pPr>
            <w:r w:rsidRPr="00FA5535">
              <w:rPr>
                <w:rFonts w:cs="Arial"/>
                <w:color w:val="339966"/>
                <w:szCs w:val="18"/>
              </w:rPr>
              <w:lastRenderedPageBreak/>
              <w:t>zegt/zeggen</w:t>
            </w:r>
            <w:r w:rsidRPr="00FA5535">
              <w:rPr>
                <w:rFonts w:cs="Arial"/>
                <w:color w:val="800080"/>
                <w:szCs w:val="18"/>
              </w:rPr>
              <w:t xml:space="preserve"> </w:t>
            </w:r>
            <w:r w:rsidRPr="00FA5535">
              <w:rPr>
                <w:rFonts w:cs="Arial"/>
                <w:color w:val="FF0000"/>
                <w:szCs w:val="18"/>
              </w:rPr>
              <w:t>hierbij op:</w:t>
            </w:r>
          </w:p>
          <w:p w:rsidR="00275979" w:rsidRPr="00FA5535" w:rsidRDefault="00275979" w:rsidP="001C04CF">
            <w:pPr>
              <w:rPr>
                <w:szCs w:val="18"/>
              </w:rPr>
            </w:pPr>
            <w:r w:rsidRPr="00FA5535">
              <w:rPr>
                <w:rFonts w:cs="Arial"/>
                <w:color w:val="FF0000"/>
                <w:szCs w:val="18"/>
              </w:rPr>
              <w:t>het hypotheekrecht dat op</w:t>
            </w:r>
            <w:r w:rsidRPr="00FA5535">
              <w:rPr>
                <w:rFonts w:cs="Arial"/>
                <w:color w:val="800080"/>
                <w:szCs w:val="18"/>
              </w:rPr>
              <w:t xml:space="preserve"> </w:t>
            </w:r>
            <w:r w:rsidR="0035339A" w:rsidRPr="00D20AB9">
              <w:rPr>
                <w:rFonts w:cs="Arial"/>
                <w:szCs w:val="18"/>
              </w:rPr>
              <w:fldChar w:fldCharType="begin"/>
            </w:r>
            <w:r w:rsidR="0035339A" w:rsidRPr="007747CC">
              <w:rPr>
                <w:rFonts w:cs="Arial"/>
                <w:szCs w:val="18"/>
              </w:rPr>
              <w:instrText xml:space="preserve">MacroButton Nomacro </w:instrText>
            </w:r>
            <w:r w:rsidR="0035339A" w:rsidRPr="007747CC">
              <w:rPr>
                <w:rFonts w:cs="Arial"/>
                <w:szCs w:val="18"/>
                <w:effect w:val="none"/>
              </w:rPr>
              <w:instrText>§</w:instrText>
            </w:r>
            <w:r w:rsidR="0035339A" w:rsidRPr="00D20AB9">
              <w:rPr>
                <w:rFonts w:cs="Arial"/>
                <w:szCs w:val="18"/>
              </w:rPr>
              <w:fldChar w:fldCharType="end"/>
            </w:r>
            <w:r w:rsidR="0035339A" w:rsidRPr="00D20AB9">
              <w:rPr>
                <w:rFonts w:cs="Arial"/>
                <w:szCs w:val="18"/>
              </w:rPr>
              <w:t>datum</w:t>
            </w:r>
            <w:r w:rsidR="0035339A" w:rsidRPr="00D20AB9">
              <w:rPr>
                <w:rFonts w:cs="Arial"/>
                <w:szCs w:val="18"/>
              </w:rPr>
              <w:fldChar w:fldCharType="begin"/>
            </w:r>
            <w:r w:rsidR="0035339A" w:rsidRPr="00D20AB9">
              <w:rPr>
                <w:rFonts w:cs="Arial"/>
                <w:szCs w:val="18"/>
              </w:rPr>
              <w:instrText xml:space="preserve">MacroButton Nomacro </w:instrText>
            </w:r>
            <w:r w:rsidR="0035339A" w:rsidRPr="00D20AB9">
              <w:rPr>
                <w:rFonts w:cs="Arial"/>
                <w:szCs w:val="18"/>
                <w:effect w:val="none"/>
              </w:rPr>
              <w:instrText>§</w:instrText>
            </w:r>
            <w:r w:rsidR="0035339A" w:rsidRPr="00D20AB9">
              <w:rPr>
                <w:rFonts w:cs="Arial"/>
                <w:szCs w:val="18"/>
              </w:rPr>
              <w:fldChar w:fldCharType="end"/>
            </w:r>
            <w:r w:rsidR="0035339A" w:rsidRPr="00D20AB9">
              <w:rPr>
                <w:rFonts w:cs="Arial"/>
                <w:szCs w:val="18"/>
              </w:rPr>
              <w:t xml:space="preserve"> </w:t>
            </w:r>
            <w:r w:rsidR="0035339A" w:rsidRPr="00D20AB9">
              <w:rPr>
                <w:rFonts w:cs="Arial"/>
                <w:color w:val="FF0000"/>
                <w:szCs w:val="18"/>
              </w:rPr>
              <w:t>is ingeschreven in de openbare registers van het Kadaster</w:t>
            </w:r>
            <w:r w:rsidR="0035339A" w:rsidRPr="00D20AB9">
              <w:rPr>
                <w:rFonts w:cs="Arial"/>
                <w:szCs w:val="18"/>
              </w:rPr>
              <w:t xml:space="preserve"> </w:t>
            </w:r>
            <w:r w:rsidR="0035339A" w:rsidRPr="00D20AB9">
              <w:rPr>
                <w:rFonts w:cs="Arial"/>
                <w:color w:val="FF0000"/>
                <w:szCs w:val="18"/>
              </w:rPr>
              <w:t>in</w:t>
            </w:r>
            <w:r w:rsidR="0035339A">
              <w:rPr>
                <w:rFonts w:cs="Arial"/>
                <w:color w:val="FF0000"/>
                <w:szCs w:val="18"/>
              </w:rPr>
              <w:t xml:space="preserve"> </w:t>
            </w:r>
            <w:r w:rsidR="0035339A" w:rsidRPr="00D20AB9">
              <w:rPr>
                <w:rFonts w:cs="Arial"/>
                <w:color w:val="FF0000"/>
                <w:szCs w:val="18"/>
                <w:highlight w:val="yellow"/>
              </w:rPr>
              <w:t>TEKSTBLOK DEEL EN NUMMER</w:t>
            </w:r>
            <w:r w:rsidR="0035339A" w:rsidRPr="00FA5535">
              <w:rPr>
                <w:rFonts w:cs="Arial"/>
                <w:color w:val="FF0000"/>
              </w:rPr>
              <w:t xml:space="preserve">, ten behoeve van de (thans) genoemde </w:t>
            </w:r>
            <w:r w:rsidR="0035339A" w:rsidRPr="001D082C">
              <w:rPr>
                <w:rFonts w:cs="Arial"/>
                <w:color w:val="339966"/>
              </w:rPr>
              <w:t>volmachtgever/volmachtgevers</w:t>
            </w:r>
          </w:p>
        </w:tc>
        <w:tc>
          <w:tcPr>
            <w:tcW w:w="2757" w:type="pct"/>
            <w:shd w:val="clear" w:color="auto" w:fill="auto"/>
          </w:tcPr>
          <w:p w:rsidR="00275979" w:rsidRDefault="00275979" w:rsidP="00FA5535">
            <w:pPr>
              <w:spacing w:before="72"/>
            </w:pPr>
            <w:r>
              <w:t xml:space="preserve">Vaste tekst met </w:t>
            </w:r>
            <w:r w:rsidR="00DF70E9">
              <w:t>verplichte</w:t>
            </w:r>
            <w:r w:rsidR="0035339A">
              <w:t xml:space="preserve"> gebruikers</w:t>
            </w:r>
            <w:r>
              <w:t>keuze</w:t>
            </w:r>
            <w:r w:rsidR="0035339A">
              <w:t>s</w:t>
            </w:r>
            <w:r>
              <w:t>.</w:t>
            </w:r>
          </w:p>
          <w:p w:rsidR="00275979" w:rsidRDefault="00275979" w:rsidP="00FA5535">
            <w:pPr>
              <w:spacing w:before="72"/>
            </w:pPr>
          </w:p>
          <w:p w:rsidR="00275979" w:rsidRPr="00FA5535" w:rsidRDefault="00275979" w:rsidP="00FA5535">
            <w:pPr>
              <w:spacing w:before="72"/>
              <w:rPr>
                <w:u w:val="single"/>
              </w:rPr>
            </w:pPr>
            <w:r w:rsidRPr="00FA5535">
              <w:rPr>
                <w:u w:val="single"/>
              </w:rPr>
              <w:t>Mapping zegt/zeggen:</w:t>
            </w:r>
          </w:p>
          <w:p w:rsidR="00E030F3" w:rsidRPr="000437B6" w:rsidRDefault="00275979" w:rsidP="00FA5535">
            <w:pPr>
              <w:spacing w:line="240" w:lineRule="auto"/>
              <w:rPr>
                <w:sz w:val="16"/>
                <w:szCs w:val="16"/>
              </w:rPr>
            </w:pPr>
            <w:r w:rsidRPr="00763CAD">
              <w:rPr>
                <w:sz w:val="16"/>
                <w:szCs w:val="16"/>
              </w:rPr>
              <w:t>//IMKAD_AangebodenStuk/StukdeelDoorhalingHypotheek/tekstkeuze/</w:t>
            </w:r>
          </w:p>
          <w:p w:rsidR="00275979" w:rsidRPr="000437B6" w:rsidRDefault="00E030F3" w:rsidP="00FA5535">
            <w:pPr>
              <w:spacing w:line="240" w:lineRule="auto"/>
              <w:rPr>
                <w:sz w:val="16"/>
                <w:szCs w:val="16"/>
              </w:rPr>
            </w:pPr>
            <w:r w:rsidRPr="000437B6">
              <w:rPr>
                <w:sz w:val="16"/>
                <w:szCs w:val="16"/>
              </w:rPr>
              <w:lastRenderedPageBreak/>
              <w:tab/>
            </w:r>
            <w:r w:rsidR="00275979" w:rsidRPr="000437B6">
              <w:rPr>
                <w:sz w:val="16"/>
                <w:szCs w:val="16"/>
              </w:rPr>
              <w:t>tagNaam (k_</w:t>
            </w:r>
            <w:r w:rsidRPr="000437B6">
              <w:rPr>
                <w:sz w:val="16"/>
                <w:szCs w:val="16"/>
              </w:rPr>
              <w:t>ZegtZeggen</w:t>
            </w:r>
            <w:r w:rsidR="00275979" w:rsidRPr="000437B6">
              <w:rPr>
                <w:sz w:val="16"/>
                <w:szCs w:val="16"/>
              </w:rPr>
              <w:t>)</w:t>
            </w:r>
          </w:p>
          <w:p w:rsidR="00275979" w:rsidRDefault="00275979" w:rsidP="00FA5535">
            <w:pPr>
              <w:autoSpaceDE w:val="0"/>
              <w:autoSpaceDN w:val="0"/>
              <w:adjustRightInd w:val="0"/>
              <w:spacing w:line="240" w:lineRule="auto"/>
              <w:rPr>
                <w:sz w:val="16"/>
                <w:szCs w:val="16"/>
              </w:rPr>
            </w:pPr>
            <w:r w:rsidRPr="000437B6">
              <w:rPr>
                <w:sz w:val="16"/>
                <w:szCs w:val="16"/>
              </w:rPr>
              <w:tab/>
              <w:t xml:space="preserve">./tekst </w:t>
            </w:r>
            <w:r w:rsidR="00E030F3" w:rsidRPr="000437B6">
              <w:rPr>
                <w:sz w:val="16"/>
                <w:szCs w:val="16"/>
              </w:rPr>
              <w:t>(zegt of zeggen)</w:t>
            </w:r>
            <w:r w:rsidR="00E030F3" w:rsidRPr="000437B6" w:rsidDel="00E030F3">
              <w:rPr>
                <w:sz w:val="16"/>
                <w:szCs w:val="16"/>
              </w:rPr>
              <w:t xml:space="preserve"> </w:t>
            </w:r>
          </w:p>
          <w:p w:rsidR="0035339A" w:rsidRDefault="0035339A" w:rsidP="00FA5535">
            <w:pPr>
              <w:autoSpaceDE w:val="0"/>
              <w:autoSpaceDN w:val="0"/>
              <w:adjustRightInd w:val="0"/>
              <w:spacing w:line="240" w:lineRule="auto"/>
            </w:pPr>
          </w:p>
          <w:p w:rsidR="0035339A" w:rsidRPr="00FA5535" w:rsidRDefault="0035339A" w:rsidP="0035339A">
            <w:pPr>
              <w:spacing w:before="72"/>
              <w:rPr>
                <w:u w:val="single"/>
              </w:rPr>
            </w:pPr>
            <w:r w:rsidRPr="00FA5535">
              <w:rPr>
                <w:u w:val="single"/>
              </w:rPr>
              <w:t>Mapping</w:t>
            </w:r>
            <w:r>
              <w:rPr>
                <w:u w:val="single"/>
              </w:rPr>
              <w:t xml:space="preserve"> datum</w:t>
            </w:r>
            <w:r w:rsidRPr="00FA5535">
              <w:rPr>
                <w:u w:val="single"/>
              </w:rPr>
              <w:t>:</w:t>
            </w:r>
          </w:p>
          <w:p w:rsidR="0035339A" w:rsidRDefault="0035339A" w:rsidP="0035339A">
            <w:pPr>
              <w:autoSpaceDE w:val="0"/>
              <w:autoSpaceDN w:val="0"/>
              <w:adjustRightInd w:val="0"/>
              <w:spacing w:line="240" w:lineRule="auto"/>
              <w:rPr>
                <w:sz w:val="16"/>
              </w:rPr>
            </w:pPr>
            <w:r w:rsidRPr="00FA5535">
              <w:rPr>
                <w:sz w:val="16"/>
              </w:rPr>
              <w:t>//IMKAD_AangebodenStuk/StukdeelDoorhalingHypotheek/doorTeHalenStuk/datumInschrijving</w:t>
            </w:r>
          </w:p>
          <w:p w:rsidR="0035339A" w:rsidRDefault="0035339A" w:rsidP="0035339A">
            <w:pPr>
              <w:autoSpaceDE w:val="0"/>
              <w:autoSpaceDN w:val="0"/>
              <w:adjustRightInd w:val="0"/>
              <w:spacing w:line="240" w:lineRule="auto"/>
              <w:rPr>
                <w:sz w:val="16"/>
              </w:rPr>
            </w:pPr>
          </w:p>
          <w:p w:rsidR="0035339A" w:rsidRPr="00FA5535" w:rsidRDefault="0035339A" w:rsidP="0035339A">
            <w:pPr>
              <w:spacing w:before="72"/>
              <w:rPr>
                <w:u w:val="single"/>
              </w:rPr>
            </w:pPr>
            <w:r w:rsidRPr="00FA5535">
              <w:rPr>
                <w:u w:val="single"/>
              </w:rPr>
              <w:t>Mapping</w:t>
            </w:r>
            <w:r>
              <w:rPr>
                <w:u w:val="single"/>
              </w:rPr>
              <w:t xml:space="preserve"> deel en nummer</w:t>
            </w:r>
            <w:r w:rsidRPr="00FA5535">
              <w:rPr>
                <w:u w:val="single"/>
              </w:rPr>
              <w:t>:</w:t>
            </w:r>
          </w:p>
          <w:p w:rsidR="0035339A" w:rsidRPr="00FA5535" w:rsidRDefault="0035339A" w:rsidP="0035339A">
            <w:pPr>
              <w:spacing w:line="240" w:lineRule="auto"/>
              <w:rPr>
                <w:sz w:val="16"/>
              </w:rPr>
            </w:pPr>
            <w:r w:rsidRPr="00FA5535">
              <w:rPr>
                <w:sz w:val="16"/>
              </w:rPr>
              <w:t>//IMKAD_AangebodenStuk/StukdeelDoorhalingHypotheek/doorTeHalenStuk/</w:t>
            </w:r>
          </w:p>
          <w:p w:rsidR="0035339A" w:rsidRDefault="0035339A" w:rsidP="0035339A">
            <w:pPr>
              <w:autoSpaceDE w:val="0"/>
              <w:autoSpaceDN w:val="0"/>
              <w:adjustRightInd w:val="0"/>
              <w:spacing w:line="240" w:lineRule="auto"/>
              <w:rPr>
                <w:sz w:val="16"/>
              </w:rPr>
            </w:pPr>
            <w:r w:rsidRPr="00FA5535">
              <w:rPr>
                <w:sz w:val="16"/>
              </w:rPr>
              <w:t>-de overige mapping is opgenomen in het genoemde tekstblok.</w:t>
            </w:r>
          </w:p>
          <w:p w:rsidR="0035339A" w:rsidRDefault="0035339A" w:rsidP="0033523B">
            <w:pPr>
              <w:autoSpaceDE w:val="0"/>
              <w:autoSpaceDN w:val="0"/>
              <w:adjustRightInd w:val="0"/>
              <w:spacing w:line="240" w:lineRule="auto"/>
              <w:rPr>
                <w:u w:val="single"/>
              </w:rPr>
            </w:pPr>
          </w:p>
          <w:p w:rsidR="0035339A" w:rsidRPr="00FA5535" w:rsidRDefault="0035339A" w:rsidP="0035339A">
            <w:pPr>
              <w:spacing w:before="72"/>
              <w:rPr>
                <w:u w:val="single"/>
              </w:rPr>
            </w:pPr>
            <w:r w:rsidRPr="00FA5535">
              <w:rPr>
                <w:u w:val="single"/>
              </w:rPr>
              <w:t>Mapping volmachtgevers:</w:t>
            </w:r>
          </w:p>
          <w:p w:rsidR="0033523B" w:rsidRPr="00FA5535" w:rsidRDefault="0033523B" w:rsidP="0033523B">
            <w:pPr>
              <w:spacing w:line="240" w:lineRule="auto"/>
              <w:rPr>
                <w:sz w:val="16"/>
                <w:szCs w:val="16"/>
              </w:rPr>
            </w:pPr>
            <w:r w:rsidRPr="00FA5535">
              <w:rPr>
                <w:sz w:val="16"/>
                <w:szCs w:val="16"/>
              </w:rPr>
              <w:t>//IMKAD_AangebodenStuk/StukdeelDoorhalingHypotheek/tekstkeuze</w:t>
            </w:r>
          </w:p>
          <w:p w:rsidR="0033523B" w:rsidRPr="00FA5535" w:rsidRDefault="0033523B" w:rsidP="0033523B">
            <w:pPr>
              <w:spacing w:line="240" w:lineRule="auto"/>
              <w:rPr>
                <w:sz w:val="16"/>
                <w:szCs w:val="16"/>
              </w:rPr>
            </w:pPr>
            <w:r w:rsidRPr="00FA5535">
              <w:rPr>
                <w:sz w:val="16"/>
                <w:szCs w:val="16"/>
              </w:rPr>
              <w:tab/>
              <w:t>./tagNaam (k_Volmachtgever)</w:t>
            </w:r>
          </w:p>
          <w:p w:rsidR="0035339A" w:rsidRDefault="0033523B" w:rsidP="0033523B">
            <w:pPr>
              <w:autoSpaceDE w:val="0"/>
              <w:autoSpaceDN w:val="0"/>
              <w:adjustRightInd w:val="0"/>
              <w:spacing w:line="240" w:lineRule="auto"/>
            </w:pPr>
            <w:r w:rsidRPr="00FA5535">
              <w:rPr>
                <w:sz w:val="16"/>
                <w:szCs w:val="16"/>
              </w:rPr>
              <w:tab/>
              <w:t>./tekst (volmachtgever of volmachtgevers)</w:t>
            </w:r>
          </w:p>
        </w:tc>
      </w:tr>
      <w:tr w:rsidR="00275979" w:rsidRPr="00FE0E86" w:rsidTr="00ED7A2A">
        <w:tblPrEx>
          <w:tblLook w:val="01E0" w:firstRow="1" w:lastRow="1" w:firstColumn="1" w:lastColumn="1" w:noHBand="0" w:noVBand="0"/>
        </w:tblPrEx>
        <w:tc>
          <w:tcPr>
            <w:tcW w:w="2243" w:type="pct"/>
            <w:shd w:val="clear" w:color="auto" w:fill="auto"/>
          </w:tcPr>
          <w:p w:rsidR="00275979" w:rsidRPr="0032370A" w:rsidRDefault="00275979" w:rsidP="00DB2E34">
            <w:pPr>
              <w:rPr>
                <w:rFonts w:cs="Arial"/>
                <w:szCs w:val="18"/>
              </w:rPr>
            </w:pPr>
            <w:r w:rsidRPr="00E11214">
              <w:rPr>
                <w:rFonts w:cs="Arial"/>
                <w:color w:val="800080"/>
                <w:szCs w:val="18"/>
              </w:rPr>
              <w:lastRenderedPageBreak/>
              <w:t>en ten laste van de in de akte</w:t>
            </w:r>
            <w:r w:rsidR="00002175" w:rsidRPr="00E11214">
              <w:rPr>
                <w:rFonts w:cs="Arial"/>
                <w:color w:val="800080"/>
                <w:szCs w:val="18"/>
              </w:rPr>
              <w:t>,</w:t>
            </w:r>
            <w:r w:rsidRPr="00E11214">
              <w:rPr>
                <w:rFonts w:cs="Arial"/>
                <w:color w:val="800080"/>
                <w:szCs w:val="18"/>
              </w:rPr>
              <w:t xml:space="preserve"> waarbij het hypotheekrecht werd gevestigd</w:t>
            </w:r>
            <w:r w:rsidR="00002175" w:rsidRPr="00E11214">
              <w:rPr>
                <w:rFonts w:cs="Arial"/>
                <w:color w:val="800080"/>
                <w:szCs w:val="18"/>
              </w:rPr>
              <w:t>,</w:t>
            </w:r>
            <w:r w:rsidRPr="00E11214">
              <w:rPr>
                <w:rFonts w:cs="Arial"/>
                <w:color w:val="800080"/>
                <w:szCs w:val="18"/>
              </w:rPr>
              <w:t xml:space="preserve"> genoemde</w:t>
            </w:r>
            <w:r w:rsidRPr="0032370A">
              <w:rPr>
                <w:rFonts w:cs="Arial"/>
                <w:color w:val="800080"/>
                <w:szCs w:val="18"/>
              </w:rPr>
              <w:t xml:space="preserve"> </w:t>
            </w:r>
            <w:r w:rsidRPr="00E11214">
              <w:rPr>
                <w:rFonts w:cs="Arial"/>
                <w:color w:val="3366FF"/>
                <w:szCs w:val="18"/>
              </w:rPr>
              <w:t>hypotheekgever</w:t>
            </w:r>
            <w:r w:rsidR="001D082C" w:rsidRPr="00E11214">
              <w:rPr>
                <w:rFonts w:cs="Arial"/>
                <w:color w:val="3366FF"/>
                <w:szCs w:val="18"/>
              </w:rPr>
              <w:t>/hypotheekgever</w:t>
            </w:r>
            <w:r w:rsidRPr="00E11214">
              <w:rPr>
                <w:rFonts w:cs="Arial"/>
                <w:color w:val="3366FF"/>
                <w:szCs w:val="18"/>
              </w:rPr>
              <w:t>s</w:t>
            </w:r>
            <w:r w:rsidRPr="0032370A">
              <w:rPr>
                <w:rFonts w:cs="Arial"/>
                <w:color w:val="3366FF"/>
                <w:szCs w:val="18"/>
              </w:rPr>
              <w:t xml:space="preserve"> </w:t>
            </w:r>
            <w:r w:rsidRPr="00E11214">
              <w:rPr>
                <w:rFonts w:cs="Arial"/>
                <w:color w:val="800080"/>
                <w:szCs w:val="18"/>
              </w:rPr>
              <w:t>en/of</w:t>
            </w:r>
            <w:r w:rsidRPr="0032370A">
              <w:rPr>
                <w:rFonts w:cs="Arial"/>
                <w:color w:val="800080"/>
                <w:szCs w:val="18"/>
              </w:rPr>
              <w:t xml:space="preserve"> </w:t>
            </w:r>
            <w:r w:rsidRPr="00E11214">
              <w:rPr>
                <w:rFonts w:cs="Arial"/>
                <w:color w:val="3366FF"/>
                <w:szCs w:val="18"/>
              </w:rPr>
              <w:t>debiteur</w:t>
            </w:r>
            <w:r w:rsidR="001D082C" w:rsidRPr="00E11214">
              <w:rPr>
                <w:rFonts w:cs="Arial"/>
                <w:color w:val="3366FF"/>
                <w:szCs w:val="18"/>
              </w:rPr>
              <w:t>/debiteur</w:t>
            </w:r>
            <w:r w:rsidRPr="00E11214">
              <w:rPr>
                <w:rFonts w:cs="Arial"/>
                <w:color w:val="3366FF"/>
                <w:szCs w:val="18"/>
              </w:rPr>
              <w:t>en</w:t>
            </w:r>
            <w:r w:rsidRPr="0032370A">
              <w:rPr>
                <w:rFonts w:cs="Arial"/>
                <w:color w:val="800080"/>
                <w:szCs w:val="18"/>
              </w:rPr>
              <w:t xml:space="preserve"> te weten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debiteur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tc>
        <w:tc>
          <w:tcPr>
            <w:tcW w:w="2757" w:type="pct"/>
            <w:shd w:val="clear" w:color="auto" w:fill="auto"/>
          </w:tcPr>
          <w:p w:rsidR="00275979" w:rsidRPr="00FA5535" w:rsidRDefault="0046499C" w:rsidP="00FA5535">
            <w:pPr>
              <w:spacing w:before="72"/>
              <w:rPr>
                <w:lang w:val="nl"/>
              </w:rPr>
            </w:pPr>
            <w:r>
              <w:rPr>
                <w:lang w:val="nl"/>
              </w:rPr>
              <w:t>Optionele</w:t>
            </w:r>
            <w:r w:rsidR="00D553A0">
              <w:rPr>
                <w:lang w:val="nl"/>
              </w:rPr>
              <w:t xml:space="preserve"> </w:t>
            </w:r>
            <w:r w:rsidR="00275979" w:rsidRPr="00FA5535">
              <w:rPr>
                <w:lang w:val="nl"/>
              </w:rPr>
              <w:t>tekst</w:t>
            </w:r>
            <w:r w:rsidR="006A56C6" w:rsidRPr="00FA5535">
              <w:rPr>
                <w:lang w:val="nl"/>
              </w:rPr>
              <w:t xml:space="preserve"> met </w:t>
            </w:r>
            <w:r w:rsidR="00DF70E9">
              <w:rPr>
                <w:lang w:val="nl"/>
              </w:rPr>
              <w:t xml:space="preserve">verplichte </w:t>
            </w:r>
            <w:r w:rsidR="006A56C6" w:rsidRPr="00FA5535">
              <w:rPr>
                <w:lang w:val="nl"/>
              </w:rPr>
              <w:t>gebruikerskeuzes</w:t>
            </w:r>
            <w:r w:rsidRPr="00FA5535">
              <w:rPr>
                <w:lang w:val="nl"/>
              </w:rPr>
              <w:t>, wordt getoond wanneer er betrokken hypotheekgevers en/of debiteuren zijn</w:t>
            </w:r>
            <w:r w:rsidR="00BC5D87">
              <w:rPr>
                <w:lang w:val="nl"/>
              </w:rPr>
              <w:t>.</w:t>
            </w:r>
            <w:r w:rsidR="00275979" w:rsidRPr="00FA5535">
              <w:rPr>
                <w:lang w:val="nl"/>
              </w:rPr>
              <w:t xml:space="preserve">  </w:t>
            </w:r>
          </w:p>
          <w:p w:rsidR="006A56C6" w:rsidRDefault="006A56C6" w:rsidP="00FA5535">
            <w:pPr>
              <w:spacing w:before="72"/>
            </w:pPr>
          </w:p>
          <w:p w:rsidR="00275979" w:rsidRPr="00FA5535" w:rsidRDefault="00275979" w:rsidP="00FA5535">
            <w:pPr>
              <w:spacing w:before="72"/>
              <w:rPr>
                <w:lang w:val="nl"/>
              </w:rPr>
            </w:pPr>
            <w:r w:rsidRPr="00A227C9">
              <w:t>Meer</w:t>
            </w:r>
            <w:r w:rsidR="00D20AB9">
              <w:t xml:space="preserve"> voorkomens van</w:t>
            </w:r>
            <w:r w:rsidRPr="00A227C9">
              <w:t xml:space="preserve"> </w:t>
            </w:r>
            <w:r w:rsidR="00B33D57" w:rsidRPr="00FA5535">
              <w:rPr>
                <w:rFonts w:cs="Arial"/>
                <w:sz w:val="20"/>
              </w:rPr>
              <w:fldChar w:fldCharType="begin"/>
            </w:r>
            <w:r w:rsidR="00B33D57" w:rsidRPr="00FA5535">
              <w:rPr>
                <w:rFonts w:cs="Arial"/>
                <w:sz w:val="20"/>
              </w:rPr>
              <w:instrText>MacroButton Nomacro §</w:instrText>
            </w:r>
            <w:r w:rsidR="00B33D57" w:rsidRPr="00FA5535">
              <w:rPr>
                <w:rFonts w:cs="Arial"/>
                <w:sz w:val="20"/>
              </w:rPr>
              <w:fldChar w:fldCharType="end"/>
            </w:r>
            <w:r w:rsidR="00B33D57">
              <w:t>debiteur</w:t>
            </w:r>
            <w:r w:rsidR="00B33D57" w:rsidRPr="00FA5535">
              <w:rPr>
                <w:rFonts w:cs="Arial"/>
                <w:sz w:val="20"/>
              </w:rPr>
              <w:fldChar w:fldCharType="begin"/>
            </w:r>
            <w:r w:rsidR="00B33D57" w:rsidRPr="00FA5535">
              <w:rPr>
                <w:rFonts w:cs="Arial"/>
                <w:sz w:val="20"/>
              </w:rPr>
              <w:instrText>MacroButton Nomacro §</w:instrText>
            </w:r>
            <w:r w:rsidR="00B33D57" w:rsidRPr="00FA5535">
              <w:rPr>
                <w:rFonts w:cs="Arial"/>
                <w:sz w:val="20"/>
              </w:rPr>
              <w:fldChar w:fldCharType="end"/>
            </w:r>
            <w:r w:rsidRPr="00A227C9">
              <w:t xml:space="preserve"> </w:t>
            </w:r>
            <w:r w:rsidR="00D20AB9">
              <w:t>worden</w:t>
            </w:r>
            <w:r w:rsidR="00D20AB9" w:rsidRPr="00A227C9">
              <w:t xml:space="preserve"> </w:t>
            </w:r>
            <w:r w:rsidRPr="00A227C9">
              <w:t>gescheiden door een komma</w:t>
            </w:r>
            <w:r>
              <w:t xml:space="preserve"> en</w:t>
            </w:r>
            <w:r w:rsidRPr="00A227C9">
              <w:t xml:space="preserve"> </w:t>
            </w:r>
            <w:r>
              <w:t xml:space="preserve">de </w:t>
            </w:r>
            <w:r w:rsidRPr="00A227C9">
              <w:t xml:space="preserve">laatste </w:t>
            </w:r>
            <w:r>
              <w:t xml:space="preserve">twee </w:t>
            </w:r>
            <w:r w:rsidRPr="00FA5535">
              <w:rPr>
                <w:lang w:val="nl"/>
              </w:rPr>
              <w:t xml:space="preserve">met </w:t>
            </w:r>
            <w:r w:rsidRPr="00FA5535">
              <w:rPr>
                <w:color w:val="800080"/>
                <w:lang w:val="nl"/>
              </w:rPr>
              <w:t>en</w:t>
            </w:r>
            <w:r w:rsidRPr="00FA5535">
              <w:rPr>
                <w:lang w:val="nl"/>
              </w:rPr>
              <w:t>.</w:t>
            </w:r>
            <w:r w:rsidR="009A631F">
              <w:rPr>
                <w:lang w:val="nl"/>
              </w:rPr>
              <w:t xml:space="preserve"> </w:t>
            </w:r>
            <w:r w:rsidR="00BC5D87">
              <w:rPr>
                <w:lang w:val="nl"/>
              </w:rPr>
              <w:t xml:space="preserve">De eerste wordt voorafgegaan door </w:t>
            </w:r>
            <w:r w:rsidR="00BC5D87" w:rsidRPr="00E0465A">
              <w:rPr>
                <w:color w:val="800080"/>
                <w:lang w:val="nl"/>
              </w:rPr>
              <w:t>te weten</w:t>
            </w:r>
            <w:r w:rsidR="00BC5D87">
              <w:rPr>
                <w:lang w:val="nl"/>
              </w:rPr>
              <w:t xml:space="preserve">. </w:t>
            </w:r>
          </w:p>
          <w:p w:rsidR="006A56C6" w:rsidRDefault="006A56C6" w:rsidP="00FA5535">
            <w:pPr>
              <w:spacing w:before="72"/>
            </w:pPr>
          </w:p>
          <w:p w:rsidR="00D20AB9" w:rsidRPr="00FA5535" w:rsidRDefault="00D20AB9" w:rsidP="00D20AB9">
            <w:pPr>
              <w:spacing w:before="72"/>
              <w:rPr>
                <w:u w:val="single"/>
                <w:lang w:val="nl"/>
              </w:rPr>
            </w:pPr>
            <w:r w:rsidRPr="00FA5535">
              <w:rPr>
                <w:u w:val="single"/>
                <w:lang w:val="nl"/>
              </w:rPr>
              <w:t>Mapping</w:t>
            </w:r>
            <w:r w:rsidR="0046499C">
              <w:rPr>
                <w:u w:val="single"/>
                <w:lang w:val="nl"/>
              </w:rPr>
              <w:t xml:space="preserve"> gehele tekst en</w:t>
            </w:r>
            <w:r w:rsidRPr="00FA5535">
              <w:rPr>
                <w:u w:val="single"/>
                <w:lang w:val="nl"/>
              </w:rPr>
              <w:t xml:space="preserve">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w:t>
            </w:r>
          </w:p>
          <w:p w:rsidR="00D20AB9" w:rsidRPr="00FA5535" w:rsidRDefault="00D20AB9" w:rsidP="00D20AB9">
            <w:pPr>
              <w:spacing w:line="240" w:lineRule="auto"/>
              <w:rPr>
                <w:sz w:val="16"/>
              </w:rPr>
            </w:pPr>
            <w:r w:rsidRPr="00FA5535">
              <w:rPr>
                <w:sz w:val="16"/>
              </w:rPr>
              <w:t>-voor elke</w:t>
            </w:r>
          </w:p>
          <w:p w:rsidR="00D20AB9" w:rsidRDefault="00D20AB9" w:rsidP="00D20AB9">
            <w:pPr>
              <w:spacing w:line="240" w:lineRule="auto"/>
              <w:rPr>
                <w:sz w:val="16"/>
              </w:rPr>
            </w:pPr>
            <w:r w:rsidRPr="00FA5535">
              <w:rPr>
                <w:sz w:val="16"/>
              </w:rPr>
              <w:t>//IMKAD_AangebodenStuk/StukdeelDoorhalingHypotheek/debiteurAkteHypotheekrecht</w:t>
            </w:r>
          </w:p>
          <w:p w:rsidR="00D20AB9" w:rsidRPr="00FA5535" w:rsidRDefault="00D20AB9" w:rsidP="00FA5535">
            <w:pPr>
              <w:spacing w:line="240" w:lineRule="auto"/>
              <w:rPr>
                <w:sz w:val="16"/>
              </w:rPr>
            </w:pPr>
          </w:p>
          <w:p w:rsidR="006A56C6" w:rsidRPr="00FA5535" w:rsidRDefault="006A56C6" w:rsidP="00FA5535">
            <w:pPr>
              <w:spacing w:before="72"/>
              <w:rPr>
                <w:u w:val="single"/>
                <w:lang w:val="nl"/>
              </w:rPr>
            </w:pPr>
            <w:r w:rsidRPr="00FA5535">
              <w:rPr>
                <w:u w:val="single"/>
                <w:lang w:val="nl"/>
              </w:rPr>
              <w:t>Mapping hypotheekgevers:</w:t>
            </w:r>
          </w:p>
          <w:p w:rsidR="006A56C6" w:rsidRPr="00FA5535" w:rsidRDefault="006A56C6" w:rsidP="00FA5535">
            <w:pPr>
              <w:spacing w:line="240" w:lineRule="auto"/>
              <w:rPr>
                <w:sz w:val="16"/>
                <w:szCs w:val="16"/>
              </w:rPr>
            </w:pPr>
            <w:r w:rsidRPr="00FA5535">
              <w:rPr>
                <w:sz w:val="16"/>
                <w:szCs w:val="16"/>
              </w:rPr>
              <w:t>//IMKAD_AangebodenStuk/StukdeelDoorhalingHypotheek/tekstkeuze</w:t>
            </w:r>
          </w:p>
          <w:p w:rsidR="006A56C6" w:rsidRPr="00FA5535" w:rsidRDefault="006A56C6" w:rsidP="00FA5535">
            <w:pPr>
              <w:spacing w:line="240" w:lineRule="auto"/>
              <w:rPr>
                <w:sz w:val="16"/>
                <w:szCs w:val="16"/>
              </w:rPr>
            </w:pPr>
            <w:r w:rsidRPr="00FA5535">
              <w:rPr>
                <w:sz w:val="16"/>
                <w:szCs w:val="16"/>
              </w:rPr>
              <w:tab/>
              <w:t>./tagNaam (k_Hypotheekgever)</w:t>
            </w:r>
          </w:p>
          <w:p w:rsidR="006A56C6" w:rsidRPr="00FA5535" w:rsidRDefault="006A56C6" w:rsidP="00FA5535">
            <w:pPr>
              <w:spacing w:line="240" w:lineRule="auto"/>
              <w:rPr>
                <w:sz w:val="16"/>
              </w:rPr>
            </w:pPr>
            <w:r w:rsidRPr="00FA5535">
              <w:rPr>
                <w:sz w:val="16"/>
                <w:szCs w:val="16"/>
              </w:rPr>
              <w:tab/>
              <w:t>./tekst (hypotheekgever of hypotheekgevers)</w:t>
            </w:r>
          </w:p>
          <w:p w:rsidR="006A56C6" w:rsidRPr="00FA5535" w:rsidRDefault="006A56C6" w:rsidP="00FA5535">
            <w:pPr>
              <w:spacing w:line="240" w:lineRule="auto"/>
              <w:rPr>
                <w:sz w:val="16"/>
              </w:rPr>
            </w:pPr>
          </w:p>
          <w:p w:rsidR="006A56C6" w:rsidRPr="00FA5535" w:rsidRDefault="006A56C6" w:rsidP="00FA5535">
            <w:pPr>
              <w:spacing w:before="72"/>
              <w:rPr>
                <w:u w:val="single"/>
                <w:lang w:val="nl"/>
              </w:rPr>
            </w:pPr>
            <w:r w:rsidRPr="00FA5535">
              <w:rPr>
                <w:u w:val="single"/>
                <w:lang w:val="nl"/>
              </w:rPr>
              <w:t>Mapping debiteuren:</w:t>
            </w:r>
          </w:p>
          <w:p w:rsidR="006A56C6" w:rsidRPr="00FA5535" w:rsidRDefault="006A56C6" w:rsidP="00FA5535">
            <w:pPr>
              <w:spacing w:line="240" w:lineRule="auto"/>
              <w:rPr>
                <w:sz w:val="16"/>
                <w:szCs w:val="16"/>
              </w:rPr>
            </w:pPr>
            <w:r w:rsidRPr="00FA5535">
              <w:rPr>
                <w:sz w:val="16"/>
                <w:szCs w:val="16"/>
              </w:rPr>
              <w:lastRenderedPageBreak/>
              <w:t>//IMKAD_AangebodenStuk/StukdeelDoorhalingHypotheek/tekstkeuze</w:t>
            </w:r>
          </w:p>
          <w:p w:rsidR="006A56C6" w:rsidRPr="00FA5535" w:rsidRDefault="006A56C6" w:rsidP="00FA5535">
            <w:pPr>
              <w:spacing w:line="240" w:lineRule="auto"/>
              <w:rPr>
                <w:sz w:val="16"/>
                <w:szCs w:val="16"/>
              </w:rPr>
            </w:pPr>
            <w:r w:rsidRPr="00FA5535">
              <w:rPr>
                <w:sz w:val="16"/>
                <w:szCs w:val="16"/>
              </w:rPr>
              <w:tab/>
              <w:t>./tagNaam (k_Debiteur)</w:t>
            </w:r>
          </w:p>
          <w:p w:rsidR="006A56C6" w:rsidRPr="00FA5535" w:rsidRDefault="006A56C6" w:rsidP="00FA5535">
            <w:pPr>
              <w:spacing w:line="240" w:lineRule="auto"/>
              <w:rPr>
                <w:sz w:val="16"/>
              </w:rPr>
            </w:pPr>
            <w:r w:rsidRPr="00FA5535">
              <w:rPr>
                <w:sz w:val="16"/>
                <w:szCs w:val="16"/>
              </w:rPr>
              <w:tab/>
              <w:t>./tekst (debiteur of debiteuren)</w:t>
            </w:r>
          </w:p>
        </w:tc>
      </w:tr>
      <w:tr w:rsidR="00275979" w:rsidRPr="00FE0E86" w:rsidTr="00ED7A2A">
        <w:tblPrEx>
          <w:tblLook w:val="01E0" w:firstRow="1" w:lastRow="1" w:firstColumn="1" w:lastColumn="1" w:noHBand="0" w:noVBand="0"/>
        </w:tblPrEx>
        <w:tc>
          <w:tcPr>
            <w:tcW w:w="2243" w:type="pct"/>
            <w:shd w:val="clear" w:color="auto" w:fill="auto"/>
          </w:tcPr>
          <w:p w:rsidR="00275979" w:rsidRDefault="00275979" w:rsidP="001C04CF">
            <w:pPr>
              <w:rPr>
                <w:rFonts w:cs="Arial"/>
                <w:color w:val="3366FF"/>
                <w:szCs w:val="18"/>
              </w:rPr>
            </w:pPr>
            <w:r w:rsidRPr="00D20AB9">
              <w:rPr>
                <w:rFonts w:cs="Arial"/>
                <w:color w:val="800080"/>
                <w:szCs w:val="18"/>
              </w:rPr>
              <w:lastRenderedPageBreak/>
              <w:t>, doch alleen voor zover gemeld hypotheekrecht is</w:t>
            </w:r>
            <w:r w:rsidR="00D6321F">
              <w:rPr>
                <w:rFonts w:cs="Arial"/>
                <w:color w:val="800080"/>
                <w:szCs w:val="18"/>
              </w:rPr>
              <w:t xml:space="preserve"> </w:t>
            </w:r>
            <w:r w:rsidR="00D6321F" w:rsidRPr="00E0465A">
              <w:rPr>
                <w:rFonts w:cs="Arial"/>
                <w:color w:val="800080"/>
                <w:szCs w:val="18"/>
              </w:rPr>
              <w:t>gevestigd op:</w:t>
            </w:r>
          </w:p>
          <w:p w:rsidR="00D6321F" w:rsidRPr="00D20AB9" w:rsidRDefault="00D6321F" w:rsidP="001C04CF">
            <w:pPr>
              <w:rPr>
                <w:rFonts w:cs="Arial"/>
                <w:color w:val="800080"/>
                <w:szCs w:val="18"/>
              </w:rPr>
            </w:pPr>
            <w:r w:rsidRPr="00D20AB9">
              <w:rPr>
                <w:rFonts w:cs="Arial"/>
                <w:color w:val="800080"/>
                <w:szCs w:val="18"/>
                <w:highlight w:val="yellow"/>
              </w:rPr>
              <w:t>TEKSTBLOK RECHT</w:t>
            </w:r>
            <w:r w:rsidRPr="00D20AB9">
              <w:rPr>
                <w:rFonts w:cs="Arial"/>
                <w:color w:val="3366FF"/>
                <w:szCs w:val="18"/>
              </w:rPr>
              <w:t xml:space="preserve"> </w:t>
            </w:r>
            <w:r w:rsidRPr="00D20AB9">
              <w:rPr>
                <w:rFonts w:cs="Arial"/>
                <w:color w:val="800080"/>
                <w:szCs w:val="18"/>
                <w:highlight w:val="yellow"/>
              </w:rPr>
              <w:t>TEKSTBLOK REGISTERGOED</w:t>
            </w:r>
          </w:p>
        </w:tc>
        <w:tc>
          <w:tcPr>
            <w:tcW w:w="2757" w:type="pct"/>
            <w:shd w:val="clear" w:color="auto" w:fill="auto"/>
          </w:tcPr>
          <w:p w:rsidR="00275979" w:rsidRPr="000437B6" w:rsidRDefault="00275979" w:rsidP="00E0465A">
            <w:pPr>
              <w:spacing w:before="72"/>
              <w:rPr>
                <w:szCs w:val="18"/>
              </w:rPr>
            </w:pPr>
            <w:r w:rsidRPr="00FA5535">
              <w:rPr>
                <w:color w:val="000000"/>
                <w:szCs w:val="18"/>
              </w:rPr>
              <w:t xml:space="preserve">Optionele </w:t>
            </w:r>
            <w:r w:rsidR="00B863AC" w:rsidRPr="00FA5535">
              <w:rPr>
                <w:color w:val="000000"/>
                <w:szCs w:val="18"/>
              </w:rPr>
              <w:t>afleidbare</w:t>
            </w:r>
            <w:r w:rsidR="00142655">
              <w:rPr>
                <w:color w:val="000000"/>
                <w:szCs w:val="18"/>
              </w:rPr>
              <w:t xml:space="preserve"> </w:t>
            </w:r>
            <w:r w:rsidRPr="00FA5535">
              <w:rPr>
                <w:color w:val="000000"/>
                <w:szCs w:val="18"/>
              </w:rPr>
              <w:t>tekst</w:t>
            </w:r>
            <w:r w:rsidR="00872F03">
              <w:rPr>
                <w:rFonts w:cs="Arial"/>
                <w:color w:val="000000"/>
                <w:szCs w:val="18"/>
              </w:rPr>
              <w:t xml:space="preserve"> en </w:t>
            </w:r>
            <w:r w:rsidR="00872F03" w:rsidRPr="00FA5535">
              <w:rPr>
                <w:rFonts w:cs="Arial"/>
                <w:color w:val="000000"/>
                <w:szCs w:val="18"/>
              </w:rPr>
              <w:t>herhalende combinatie van tekstblok RECHT en tekstblok REGISTERGOED</w:t>
            </w:r>
            <w:r w:rsidR="00872F03" w:rsidRPr="00FA5535">
              <w:rPr>
                <w:color w:val="000000"/>
                <w:szCs w:val="18"/>
              </w:rPr>
              <w:t xml:space="preserve"> </w:t>
            </w:r>
            <w:r w:rsidR="00872F03">
              <w:rPr>
                <w:color w:val="000000"/>
                <w:szCs w:val="18"/>
              </w:rPr>
              <w:t>(</w:t>
            </w:r>
            <w:r w:rsidR="00872F03" w:rsidRPr="00FA5535">
              <w:rPr>
                <w:color w:val="000000"/>
                <w:szCs w:val="18"/>
              </w:rPr>
              <w:t xml:space="preserve">voor een gedeeltelijke doorhaling </w:t>
            </w:r>
            <w:r w:rsidR="00872F03" w:rsidRPr="00FA5535">
              <w:rPr>
                <w:rFonts w:cs="Arial"/>
                <w:color w:val="000000"/>
                <w:szCs w:val="18"/>
              </w:rPr>
              <w:t xml:space="preserve">hypotheek van één of meer </w:t>
            </w:r>
            <w:r w:rsidR="00872F03">
              <w:rPr>
                <w:rFonts w:cs="Arial"/>
                <w:color w:val="000000"/>
                <w:szCs w:val="18"/>
              </w:rPr>
              <w:t>recht/registergoed combinaties)</w:t>
            </w:r>
            <w:r w:rsidR="00142655">
              <w:rPr>
                <w:color w:val="000000"/>
                <w:szCs w:val="18"/>
              </w:rPr>
              <w:t>.</w:t>
            </w:r>
          </w:p>
          <w:p w:rsidR="00287E59" w:rsidRDefault="00287E59" w:rsidP="00FA5535">
            <w:pPr>
              <w:pStyle w:val="streepje"/>
              <w:numPr>
                <w:ilvl w:val="0"/>
                <w:numId w:val="0"/>
              </w:numPr>
              <w:rPr>
                <w:rFonts w:cs="Arial"/>
                <w:color w:val="000000"/>
                <w:szCs w:val="18"/>
              </w:rPr>
            </w:pPr>
          </w:p>
          <w:p w:rsidR="00767D84" w:rsidRPr="00FA5535" w:rsidRDefault="00767D84" w:rsidP="00767D84">
            <w:pPr>
              <w:spacing w:before="72"/>
              <w:rPr>
                <w:rFonts w:cs="Arial"/>
                <w:sz w:val="20"/>
              </w:rPr>
            </w:pPr>
            <w:r>
              <w:rPr>
                <w:lang w:val="nl"/>
              </w:rPr>
              <w:t>De recht registergoed combinaties worden afgesloten met een ‘,’ en de laatste combinatie wordt afgesloten met de afsluitende ‘.’ (zie volgende rij).</w:t>
            </w:r>
          </w:p>
          <w:p w:rsidR="00767D84" w:rsidRDefault="00767D84" w:rsidP="00767D84">
            <w:pPr>
              <w:pStyle w:val="streepje"/>
              <w:numPr>
                <w:ilvl w:val="0"/>
                <w:numId w:val="0"/>
              </w:numPr>
              <w:rPr>
                <w:rFonts w:cs="Arial"/>
                <w:color w:val="000000"/>
                <w:szCs w:val="18"/>
              </w:rPr>
            </w:pPr>
          </w:p>
          <w:p w:rsidR="00767D84" w:rsidRPr="00FA5535" w:rsidRDefault="00767D84" w:rsidP="00767D84">
            <w:pPr>
              <w:spacing w:before="72"/>
              <w:rPr>
                <w:u w:val="single"/>
              </w:rPr>
            </w:pPr>
            <w:r w:rsidRPr="00FA5535">
              <w:rPr>
                <w:u w:val="single"/>
              </w:rPr>
              <w:t>Mapping recht:</w:t>
            </w:r>
          </w:p>
          <w:p w:rsidR="00767D84" w:rsidRPr="00FA5535" w:rsidRDefault="00767D84" w:rsidP="00767D84">
            <w:pPr>
              <w:spacing w:line="240" w:lineRule="auto"/>
              <w:rPr>
                <w:sz w:val="16"/>
              </w:rPr>
            </w:pPr>
            <w:r w:rsidRPr="00FA5535">
              <w:rPr>
                <w:sz w:val="16"/>
              </w:rPr>
              <w:t xml:space="preserve">//IMKAD_AangebodenStuk/StukdeelDoorhalingHypotheek/IMKAD_ZakelijkRecht/aardVerkregen is aanwezig </w:t>
            </w:r>
          </w:p>
          <w:p w:rsidR="00767D84" w:rsidRDefault="00767D84" w:rsidP="00767D84">
            <w:pPr>
              <w:spacing w:line="240" w:lineRule="auto"/>
              <w:rPr>
                <w:sz w:val="16"/>
                <w:szCs w:val="16"/>
              </w:rPr>
            </w:pPr>
            <w:r w:rsidRPr="00FA5535">
              <w:rPr>
                <w:sz w:val="16"/>
                <w:szCs w:val="16"/>
              </w:rPr>
              <w:t xml:space="preserve">-de overige mapping is </w:t>
            </w:r>
            <w:r w:rsidRPr="00FA5535">
              <w:rPr>
                <w:sz w:val="16"/>
              </w:rPr>
              <w:t>opgenomen</w:t>
            </w:r>
            <w:r w:rsidRPr="00FA5535">
              <w:rPr>
                <w:sz w:val="16"/>
                <w:szCs w:val="16"/>
              </w:rPr>
              <w:t xml:space="preserve"> in het genoemde tekstblok</w:t>
            </w:r>
          </w:p>
          <w:p w:rsidR="00BD04F7" w:rsidRPr="00FA5535" w:rsidRDefault="00BD04F7" w:rsidP="00767D84">
            <w:pPr>
              <w:spacing w:line="240" w:lineRule="auto"/>
              <w:rPr>
                <w:rFonts w:cs="Arial"/>
                <w:sz w:val="20"/>
              </w:rPr>
            </w:pPr>
          </w:p>
          <w:p w:rsidR="00767D84" w:rsidRPr="00FA5535" w:rsidRDefault="00767D84" w:rsidP="00767D84">
            <w:pPr>
              <w:spacing w:before="72"/>
              <w:rPr>
                <w:u w:val="single"/>
              </w:rPr>
            </w:pPr>
            <w:r w:rsidRPr="00FA5535">
              <w:rPr>
                <w:u w:val="single"/>
              </w:rPr>
              <w:t>Mapping registergoed:</w:t>
            </w:r>
          </w:p>
          <w:p w:rsidR="00767D84" w:rsidRPr="00FA5535" w:rsidRDefault="00767D84" w:rsidP="00767D84">
            <w:pPr>
              <w:spacing w:line="240" w:lineRule="auto"/>
              <w:rPr>
                <w:sz w:val="16"/>
              </w:rPr>
            </w:pPr>
            <w:r w:rsidRPr="00FA5535">
              <w:rPr>
                <w:sz w:val="16"/>
              </w:rPr>
              <w:t>//IMKAD_AangebodenStuk/StukdeelDoorhalingHypotheek/IMKAD_ZakelijkRecht/Perceel of Appartementsrecht is aanwezig</w:t>
            </w:r>
          </w:p>
          <w:p w:rsidR="00287E59" w:rsidRPr="00767D84" w:rsidRDefault="00767D84" w:rsidP="00767D84">
            <w:pPr>
              <w:spacing w:line="240" w:lineRule="auto"/>
              <w:rPr>
                <w:sz w:val="16"/>
              </w:rPr>
            </w:pPr>
            <w:r w:rsidRPr="00FA5535">
              <w:rPr>
                <w:sz w:val="16"/>
              </w:rPr>
              <w:t xml:space="preserve">-de overige mapping is opgenomen in het genoemde tekstblok </w:t>
            </w:r>
          </w:p>
        </w:tc>
      </w:tr>
      <w:tr w:rsidR="00142655" w:rsidRPr="00FE0E86" w:rsidTr="00ED7A2A">
        <w:tblPrEx>
          <w:tblLook w:val="01E0" w:firstRow="1" w:lastRow="1" w:firstColumn="1" w:lastColumn="1" w:noHBand="0" w:noVBand="0"/>
        </w:tblPrEx>
        <w:tc>
          <w:tcPr>
            <w:tcW w:w="2243" w:type="pct"/>
            <w:shd w:val="clear" w:color="auto" w:fill="auto"/>
          </w:tcPr>
          <w:p w:rsidR="00142655" w:rsidRPr="0032370A" w:rsidRDefault="00142655" w:rsidP="00812B6D">
            <w:pPr>
              <w:rPr>
                <w:rFonts w:cs="Arial"/>
                <w:color w:val="FF0000"/>
                <w:szCs w:val="18"/>
              </w:rPr>
            </w:pPr>
            <w:r>
              <w:rPr>
                <w:rFonts w:cs="Arial"/>
                <w:color w:val="FF0000"/>
                <w:szCs w:val="18"/>
              </w:rPr>
              <w:t>.</w:t>
            </w:r>
          </w:p>
        </w:tc>
        <w:tc>
          <w:tcPr>
            <w:tcW w:w="2757" w:type="pct"/>
            <w:shd w:val="clear" w:color="auto" w:fill="auto"/>
          </w:tcPr>
          <w:p w:rsidR="00142655" w:rsidRDefault="00142655" w:rsidP="00FA5535">
            <w:pPr>
              <w:spacing w:before="72"/>
            </w:pPr>
            <w:r>
              <w:t>Vaste tekst.</w:t>
            </w:r>
          </w:p>
        </w:tc>
      </w:tr>
      <w:tr w:rsidR="00275979" w:rsidRPr="00FE0E86" w:rsidTr="00ED7A2A">
        <w:tblPrEx>
          <w:tblLook w:val="01E0" w:firstRow="1" w:lastRow="1" w:firstColumn="1" w:lastColumn="1" w:noHBand="0" w:noVBand="0"/>
        </w:tblPrEx>
        <w:tc>
          <w:tcPr>
            <w:tcW w:w="2243" w:type="pct"/>
            <w:shd w:val="clear" w:color="auto" w:fill="auto"/>
          </w:tcPr>
          <w:p w:rsidR="00275979" w:rsidRPr="0032370A" w:rsidRDefault="00275979" w:rsidP="00812B6D">
            <w:pPr>
              <w:rPr>
                <w:rFonts w:cs="Arial"/>
                <w:color w:val="FF0000"/>
                <w:szCs w:val="18"/>
              </w:rPr>
            </w:pPr>
            <w:r w:rsidRPr="0032370A">
              <w:rPr>
                <w:rFonts w:cs="Arial"/>
                <w:color w:val="FF0000"/>
                <w:szCs w:val="18"/>
              </w:rPr>
              <w:t>Deze opzeggingsbevoegdheid is verleend in de akte waarbij laatstgemeld hypotheekrecht werd gevestigd.</w:t>
            </w:r>
          </w:p>
        </w:tc>
        <w:tc>
          <w:tcPr>
            <w:tcW w:w="2757" w:type="pct"/>
            <w:shd w:val="clear" w:color="auto" w:fill="auto"/>
          </w:tcPr>
          <w:p w:rsidR="00275979" w:rsidRDefault="00275979" w:rsidP="00FA5535">
            <w:pPr>
              <w:spacing w:before="72"/>
            </w:pPr>
            <w:r>
              <w:t>V</w:t>
            </w:r>
            <w:r w:rsidR="008B7DCB">
              <w:t>aste</w:t>
            </w:r>
            <w:r>
              <w:t xml:space="preserve"> tekst.</w:t>
            </w:r>
          </w:p>
        </w:tc>
      </w:tr>
    </w:tbl>
    <w:p w:rsidR="005F2441" w:rsidRDefault="005F2441" w:rsidP="00D8231B">
      <w:pPr>
        <w:pStyle w:val="Kop3"/>
        <w:pageBreakBefore/>
      </w:pPr>
      <w:bookmarkStart w:id="82" w:name="_Toc428355614"/>
      <w:bookmarkStart w:id="83" w:name="_Toc428355619"/>
      <w:bookmarkStart w:id="84" w:name="_Toc452628344"/>
      <w:bookmarkEnd w:id="82"/>
      <w:bookmarkEnd w:id="83"/>
      <w:r>
        <w:lastRenderedPageBreak/>
        <w:t>Vervallenverklaring</w:t>
      </w:r>
      <w:bookmarkEnd w:id="84"/>
    </w:p>
    <w:p w:rsidR="00D8231B" w:rsidRDefault="00D8231B" w:rsidP="00D8231B">
      <w:pPr>
        <w:spacing w:before="72"/>
      </w:pPr>
      <w:r>
        <w:t xml:space="preserve">Dit keuzeblok wordt vermeld </w:t>
      </w:r>
      <w:r w:rsidR="00804BA6">
        <w:t>voor iedere soort</w:t>
      </w:r>
      <w:r>
        <w:t xml:space="preserve"> doorhaling “Vervallenverklaring” </w:t>
      </w:r>
      <w:r w:rsidR="00804BA6">
        <w:t xml:space="preserve">die </w:t>
      </w:r>
      <w:r>
        <w:t>in de akte</w:t>
      </w:r>
      <w:r w:rsidR="00804BA6">
        <w:t xml:space="preserve"> is</w:t>
      </w:r>
      <w:r>
        <w:t xml:space="preserve"> opgenomen.</w:t>
      </w:r>
    </w:p>
    <w:tbl>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232"/>
        <w:gridCol w:w="7648"/>
      </w:tblGrid>
      <w:tr w:rsidR="00D8231B" w:rsidRPr="000E6BC2" w:rsidTr="00ED7A2A">
        <w:tc>
          <w:tcPr>
            <w:tcW w:w="2245" w:type="pct"/>
            <w:shd w:val="clear" w:color="auto" w:fill="auto"/>
          </w:tcPr>
          <w:p w:rsidR="00D8231B" w:rsidRPr="00FA5535" w:rsidRDefault="00D8231B" w:rsidP="002962E3">
            <w:pPr>
              <w:rPr>
                <w:rFonts w:cs="Arial"/>
                <w:b/>
                <w:bCs/>
                <w:color w:val="FF0000"/>
                <w:u w:val="single"/>
              </w:rPr>
            </w:pPr>
            <w:r w:rsidRPr="00FA5535">
              <w:rPr>
                <w:rFonts w:cs="Arial"/>
                <w:b/>
                <w:bCs/>
                <w:color w:val="FF0000"/>
                <w:u w:val="single"/>
              </w:rPr>
              <w:t>Vervallenverklaring</w:t>
            </w:r>
          </w:p>
        </w:tc>
        <w:tc>
          <w:tcPr>
            <w:tcW w:w="2755" w:type="pct"/>
            <w:shd w:val="clear" w:color="auto" w:fill="auto"/>
          </w:tcPr>
          <w:p w:rsidR="00D8231B" w:rsidRDefault="00820D71" w:rsidP="00FA5535">
            <w:pPr>
              <w:spacing w:before="72"/>
            </w:pPr>
            <w:r>
              <w:t xml:space="preserve">Vaste tekst, </w:t>
            </w:r>
            <w:r w:rsidR="00D8231B">
              <w:t>wordt</w:t>
            </w:r>
            <w:r w:rsidR="00804BA6">
              <w:t xml:space="preserve"> </w:t>
            </w:r>
            <w:r>
              <w:t>één keer getoond</w:t>
            </w:r>
            <w:r w:rsidR="00D8231B">
              <w:t xml:space="preserve"> </w:t>
            </w:r>
            <w:r w:rsidR="00804BA6">
              <w:t>ongeacht het aantal</w:t>
            </w:r>
            <w:r w:rsidR="00D8231B">
              <w:t xml:space="preserve"> doorhalingen “Vervallenverklaring” in de akte.</w:t>
            </w:r>
          </w:p>
          <w:p w:rsidR="00820D71" w:rsidRDefault="00820D71" w:rsidP="00FA5535">
            <w:pPr>
              <w:spacing w:before="72"/>
            </w:pPr>
          </w:p>
          <w:p w:rsidR="00D8231B" w:rsidRPr="00FA5535" w:rsidRDefault="00D8231B" w:rsidP="00FA5535">
            <w:pPr>
              <w:spacing w:before="72"/>
              <w:rPr>
                <w:u w:val="single"/>
              </w:rPr>
            </w:pPr>
            <w:r w:rsidRPr="00FA5535">
              <w:rPr>
                <w:u w:val="single"/>
              </w:rPr>
              <w:t>Mapping:</w:t>
            </w:r>
          </w:p>
          <w:p w:rsidR="00D8231B" w:rsidRPr="00FA5535" w:rsidRDefault="00D8231B" w:rsidP="00FA5535">
            <w:pPr>
              <w:spacing w:line="240" w:lineRule="auto"/>
              <w:rPr>
                <w:sz w:val="16"/>
              </w:rPr>
            </w:pPr>
            <w:r w:rsidRPr="00FA5535">
              <w:rPr>
                <w:sz w:val="16"/>
              </w:rPr>
              <w:t>//IMKAD_AangebodenStuk/StukdeelDoorhalingHypotheek/soortDoorhaling</w:t>
            </w:r>
            <w:r w:rsidR="00E23499" w:rsidRPr="00FA5535">
              <w:rPr>
                <w:sz w:val="16"/>
              </w:rPr>
              <w:t>[</w:t>
            </w:r>
            <w:r w:rsidRPr="00FA5535">
              <w:rPr>
                <w:rFonts w:cs="Arial"/>
                <w:snapToGrid/>
                <w:kern w:val="0"/>
                <w:sz w:val="16"/>
                <w:lang w:eastAsia="nl-NL"/>
              </w:rPr>
              <w:t>vervallenverklaring</w:t>
            </w:r>
            <w:r w:rsidR="00E23499" w:rsidRPr="00FA5535">
              <w:rPr>
                <w:rFonts w:cs="Arial"/>
                <w:snapToGrid/>
                <w:kern w:val="0"/>
                <w:sz w:val="16"/>
                <w:lang w:eastAsia="nl-NL"/>
              </w:rPr>
              <w:t>]</w:t>
            </w:r>
          </w:p>
        </w:tc>
      </w:tr>
    </w:tbl>
    <w:p w:rsidR="00820D71" w:rsidRDefault="00820D71"/>
    <w:p w:rsidR="00820D71" w:rsidRDefault="00820D71">
      <w:r>
        <w:t>Het onderstaande wordt voor iedere doorhaling vervallenverklaring getoond.</w:t>
      </w:r>
    </w:p>
    <w:tbl>
      <w:tblPr>
        <w:tblW w:w="5661"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C0" w:firstRow="0" w:lastRow="1" w:firstColumn="1" w:lastColumn="1" w:noHBand="0" w:noVBand="0"/>
      </w:tblPr>
      <w:tblGrid>
        <w:gridCol w:w="6227"/>
        <w:gridCol w:w="7653"/>
      </w:tblGrid>
      <w:tr w:rsidR="00D8231B" w:rsidRPr="007E4227" w:rsidTr="00ED7A2A">
        <w:tc>
          <w:tcPr>
            <w:tcW w:w="2243" w:type="pct"/>
            <w:shd w:val="clear" w:color="auto" w:fill="auto"/>
          </w:tcPr>
          <w:p w:rsidR="00D8231B" w:rsidRPr="00FA5535" w:rsidRDefault="00F73D93" w:rsidP="0032370A">
            <w:pPr>
              <w:rPr>
                <w:rFonts w:cs="Arial"/>
                <w:color w:val="800080"/>
              </w:rPr>
            </w:pPr>
            <w:r>
              <w:rPr>
                <w:rFonts w:cs="Arial"/>
                <w:color w:val="800080"/>
              </w:rPr>
              <w:t>I</w:t>
            </w:r>
            <w:r w:rsidR="00D8231B" w:rsidRPr="00FA5535">
              <w:rPr>
                <w:rFonts w:cs="Arial"/>
                <w:color w:val="800080"/>
              </w:rPr>
              <w:t xml:space="preserve">. </w:t>
            </w:r>
            <w:r w:rsidR="00D8231B" w:rsidRPr="00FA5535">
              <w:rPr>
                <w:rFonts w:cs="Arial"/>
                <w:color w:val="800080"/>
              </w:rPr>
              <w:tab/>
            </w:r>
          </w:p>
        </w:tc>
        <w:tc>
          <w:tcPr>
            <w:tcW w:w="2757" w:type="pct"/>
            <w:shd w:val="clear" w:color="auto" w:fill="auto"/>
          </w:tcPr>
          <w:p w:rsidR="00D8231B" w:rsidRPr="00E9465E" w:rsidRDefault="0016411D" w:rsidP="0016411D">
            <w:r>
              <w:t xml:space="preserve">Optionele </w:t>
            </w:r>
            <w:r w:rsidR="00D8231B" w:rsidRPr="00E9465E">
              <w:t xml:space="preserve">nummering </w:t>
            </w:r>
            <w:r>
              <w:t>wanneer</w:t>
            </w:r>
            <w:r w:rsidR="00D8231B" w:rsidRPr="00E9465E">
              <w:t xml:space="preserve"> er </w:t>
            </w:r>
            <w:r w:rsidR="00D8231B">
              <w:t>meer dan</w:t>
            </w:r>
            <w:r w:rsidR="00D8231B" w:rsidRPr="00E9465E">
              <w:t xml:space="preserve"> </w:t>
            </w:r>
            <w:r w:rsidR="00820D71">
              <w:t>één</w:t>
            </w:r>
            <w:r w:rsidR="00D8231B" w:rsidRPr="00E9465E">
              <w:t xml:space="preserve"> </w:t>
            </w:r>
            <w:r w:rsidR="00D8231B">
              <w:t>doorhaling</w:t>
            </w:r>
            <w:r w:rsidR="00D8231B" w:rsidRPr="00E9465E">
              <w:t xml:space="preserve"> </w:t>
            </w:r>
            <w:r w:rsidR="00BC1489">
              <w:t xml:space="preserve">hypotheek </w:t>
            </w:r>
            <w:r w:rsidR="00D8231B" w:rsidRPr="00E9465E">
              <w:t>is</w:t>
            </w:r>
            <w:r>
              <w:t>:</w:t>
            </w:r>
          </w:p>
          <w:p w:rsidR="00D8231B" w:rsidRDefault="00BC1489" w:rsidP="0032370A">
            <w:pPr>
              <w:numPr>
                <w:ilvl w:val="0"/>
                <w:numId w:val="6"/>
              </w:numPr>
            </w:pPr>
            <w:r>
              <w:t>nummering gaat verder met volgend nummer wanneer er al doorhalingen getoond zijn</w:t>
            </w:r>
            <w:r w:rsidR="00D8231B">
              <w:t>.</w:t>
            </w:r>
          </w:p>
          <w:p w:rsidR="00D8231B" w:rsidRDefault="0016411D" w:rsidP="0032370A">
            <w:pPr>
              <w:numPr>
                <w:ilvl w:val="0"/>
                <w:numId w:val="6"/>
              </w:numPr>
            </w:pPr>
            <w:r>
              <w:t>m</w:t>
            </w:r>
            <w:r w:rsidR="00D8231B">
              <w:t xml:space="preserve">eer dan </w:t>
            </w:r>
            <w:r w:rsidR="00820D71">
              <w:t>één</w:t>
            </w:r>
            <w:r w:rsidR="00D8231B" w:rsidRPr="00E9465E">
              <w:t xml:space="preserve"> </w:t>
            </w:r>
            <w:r w:rsidR="00D8231B">
              <w:t xml:space="preserve">doorhaling </w:t>
            </w:r>
            <w:r w:rsidR="00D8231B" w:rsidRPr="00E9465E">
              <w:t xml:space="preserve">aanwezig: </w:t>
            </w:r>
            <w:r w:rsidR="00F73D93">
              <w:t>I</w:t>
            </w:r>
            <w:r w:rsidR="00D8231B">
              <w:t>.</w:t>
            </w:r>
            <w:r w:rsidR="00F73D93">
              <w:t>,</w:t>
            </w:r>
            <w:r w:rsidR="00D8231B">
              <w:t xml:space="preserve"> </w:t>
            </w:r>
            <w:r w:rsidR="00F73D93">
              <w:t>II</w:t>
            </w:r>
            <w:r w:rsidR="00D8231B">
              <w:t>.</w:t>
            </w:r>
            <w:r w:rsidR="00F73D93">
              <w:t>,</w:t>
            </w:r>
            <w:r w:rsidR="00D8231B">
              <w:t xml:space="preserve"> </w:t>
            </w:r>
            <w:r w:rsidR="00F73D93">
              <w:t>III</w:t>
            </w:r>
            <w:r w:rsidR="00D8231B">
              <w:t>.</w:t>
            </w:r>
            <w:r w:rsidR="009168EA">
              <w:t>, enz.</w:t>
            </w:r>
          </w:p>
          <w:p w:rsidR="00820D71" w:rsidRDefault="00820D71" w:rsidP="00820D71"/>
          <w:p w:rsidR="00820D71" w:rsidRPr="00FA5535" w:rsidRDefault="00820D71" w:rsidP="00FA5535">
            <w:pPr>
              <w:spacing w:before="72"/>
              <w:rPr>
                <w:u w:val="single"/>
              </w:rPr>
            </w:pPr>
            <w:r w:rsidRPr="00FA5535">
              <w:rPr>
                <w:u w:val="single"/>
              </w:rPr>
              <w:t>Mapping:</w:t>
            </w:r>
          </w:p>
          <w:p w:rsidR="00820D71" w:rsidRPr="00FA5535" w:rsidRDefault="00820D71" w:rsidP="00FA5535">
            <w:pPr>
              <w:spacing w:line="240" w:lineRule="auto"/>
              <w:rPr>
                <w:sz w:val="16"/>
              </w:rPr>
            </w:pPr>
            <w:r w:rsidRPr="00FA5535">
              <w:rPr>
                <w:sz w:val="16"/>
              </w:rPr>
              <w:t>-voor iedere</w:t>
            </w:r>
          </w:p>
          <w:p w:rsidR="00820D71" w:rsidRPr="007E4227" w:rsidRDefault="00820D71" w:rsidP="00FA5535">
            <w:pPr>
              <w:spacing w:line="240" w:lineRule="auto"/>
            </w:pPr>
            <w:r w:rsidRPr="00FA5535">
              <w:rPr>
                <w:sz w:val="16"/>
              </w:rPr>
              <w:t>//IMKAD_AangebodenStuk/StukdeelDoorhalingHypotheek/soortDoorhaling[</w:t>
            </w:r>
            <w:r w:rsidRPr="00FA5535">
              <w:rPr>
                <w:rFonts w:cs="Arial"/>
                <w:snapToGrid/>
                <w:kern w:val="0"/>
                <w:sz w:val="16"/>
                <w:lang w:eastAsia="nl-NL"/>
              </w:rPr>
              <w:t>vervallenverklaring]</w:t>
            </w:r>
          </w:p>
        </w:tc>
      </w:tr>
      <w:tr w:rsidR="0033523B" w:rsidRPr="00AE1C4D" w:rsidTr="00516F7D">
        <w:trPr>
          <w:trHeight w:val="2586"/>
        </w:trPr>
        <w:tc>
          <w:tcPr>
            <w:tcW w:w="2243" w:type="pct"/>
            <w:shd w:val="clear" w:color="auto" w:fill="auto"/>
          </w:tcPr>
          <w:p w:rsidR="0033523B" w:rsidRPr="00FA5535" w:rsidRDefault="0033523B" w:rsidP="00756EB3">
            <w:pPr>
              <w:spacing w:before="72"/>
              <w:rPr>
                <w:rFonts w:cs="Arial"/>
                <w:color w:val="800080"/>
              </w:rPr>
            </w:pPr>
            <w:r w:rsidRPr="00FA5535">
              <w:rPr>
                <w:rFonts w:cs="Arial"/>
                <w:color w:val="FF0000"/>
              </w:rPr>
              <w:t xml:space="preserve">De </w:t>
            </w:r>
            <w:r w:rsidRPr="00756EB3">
              <w:rPr>
                <w:rFonts w:cs="Arial"/>
                <w:snapToGrid/>
                <w:color w:val="339966"/>
                <w:kern w:val="0"/>
                <w:sz w:val="20"/>
                <w:lang w:eastAsia="nl-NL"/>
              </w:rPr>
              <w:t>volmachtgever</w:t>
            </w:r>
            <w:r w:rsidR="00BE0DB7">
              <w:rPr>
                <w:rFonts w:cs="Arial"/>
                <w:snapToGrid/>
                <w:color w:val="339966"/>
                <w:kern w:val="0"/>
                <w:sz w:val="20"/>
                <w:lang w:eastAsia="nl-NL"/>
              </w:rPr>
              <w:t>/</w:t>
            </w:r>
            <w:r w:rsidR="00BE0DB7" w:rsidRPr="00505FE4">
              <w:rPr>
                <w:rFonts w:cs="Arial"/>
                <w:snapToGrid/>
                <w:color w:val="339966"/>
                <w:kern w:val="0"/>
                <w:sz w:val="20"/>
                <w:lang w:eastAsia="nl-NL"/>
              </w:rPr>
              <w:t>volmachtgever</w:t>
            </w:r>
            <w:r w:rsidR="00BE0DB7">
              <w:rPr>
                <w:rFonts w:cs="Arial"/>
                <w:snapToGrid/>
                <w:color w:val="339966"/>
                <w:kern w:val="0"/>
                <w:sz w:val="20"/>
                <w:lang w:eastAsia="nl-NL"/>
              </w:rPr>
              <w:t>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sidR="005965F1" w:rsidRPr="00FA5535">
              <w:rPr>
                <w:color w:val="800080"/>
                <w:szCs w:val="18"/>
              </w:rPr>
              <w:t>,</w:t>
            </w:r>
            <w:r w:rsidR="005965F1" w:rsidRPr="00FA5535">
              <w:rPr>
                <w:szCs w:val="18"/>
              </w:rPr>
              <w:t xml:space="preserve"> </w:t>
            </w:r>
            <w:r w:rsidR="005965F1" w:rsidRPr="00FA5535">
              <w:rPr>
                <w:rFonts w:cs="Arial"/>
                <w:color w:val="800080"/>
                <w:szCs w:val="18"/>
              </w:rPr>
              <w:t xml:space="preserve">ten tijde van de inschrijving genaamd </w:t>
            </w:r>
            <w:r w:rsidR="005965F1" w:rsidRPr="00FA5535">
              <w:rPr>
                <w:rFonts w:cs="Arial"/>
                <w:color w:val="3366FF"/>
                <w:szCs w:val="18"/>
              </w:rPr>
              <w:t xml:space="preserve">de/het </w:t>
            </w:r>
            <w:r w:rsidR="005965F1" w:rsidRPr="00FA5535">
              <w:rPr>
                <w:rFonts w:cs="Arial"/>
                <w:szCs w:val="18"/>
              </w:rPr>
              <w:fldChar w:fldCharType="begin"/>
            </w:r>
            <w:r w:rsidR="005965F1" w:rsidRPr="00FA5535">
              <w:rPr>
                <w:rFonts w:cs="Arial"/>
                <w:szCs w:val="18"/>
              </w:rPr>
              <w:instrText xml:space="preserve">MacroButton Nomacro </w:instrText>
            </w:r>
            <w:r w:rsidR="005965F1" w:rsidRPr="00FA5535">
              <w:rPr>
                <w:rFonts w:cs="Arial"/>
                <w:szCs w:val="18"/>
                <w:effect w:val="none"/>
              </w:rPr>
              <w:instrText>§</w:instrText>
            </w:r>
            <w:r w:rsidR="005965F1" w:rsidRPr="00FA5535">
              <w:rPr>
                <w:rFonts w:cs="Arial"/>
                <w:szCs w:val="18"/>
              </w:rPr>
              <w:fldChar w:fldCharType="end"/>
            </w:r>
            <w:r w:rsidR="005965F1" w:rsidRPr="00FA5535">
              <w:rPr>
                <w:rFonts w:cs="Arial"/>
                <w:szCs w:val="18"/>
              </w:rPr>
              <w:t>rechtsvorm</w:t>
            </w:r>
            <w:r w:rsidR="005965F1" w:rsidRPr="00FA5535">
              <w:rPr>
                <w:rFonts w:cs="Arial"/>
                <w:szCs w:val="18"/>
              </w:rPr>
              <w:fldChar w:fldCharType="begin"/>
            </w:r>
            <w:r w:rsidR="005965F1" w:rsidRPr="00FA5535">
              <w:rPr>
                <w:rFonts w:cs="Arial"/>
                <w:szCs w:val="18"/>
              </w:rPr>
              <w:instrText xml:space="preserve">MacroButton Nomacro </w:instrText>
            </w:r>
            <w:r w:rsidR="005965F1" w:rsidRPr="00FA5535">
              <w:rPr>
                <w:rFonts w:cs="Arial"/>
                <w:szCs w:val="18"/>
                <w:effect w:val="none"/>
              </w:rPr>
              <w:instrText>§</w:instrText>
            </w:r>
            <w:r w:rsidR="005965F1" w:rsidRPr="00FA5535">
              <w:rPr>
                <w:rFonts w:cs="Arial"/>
                <w:szCs w:val="18"/>
              </w:rPr>
              <w:fldChar w:fldCharType="end"/>
            </w:r>
            <w:r w:rsidR="005965F1" w:rsidRPr="00FA5535">
              <w:rPr>
                <w:rFonts w:cs="Arial"/>
                <w:szCs w:val="18"/>
              </w:rPr>
              <w:t xml:space="preserve"> </w:t>
            </w:r>
            <w:r w:rsidR="005965F1" w:rsidRPr="00FA5535">
              <w:rPr>
                <w:rFonts w:cs="Arial"/>
                <w:szCs w:val="18"/>
              </w:rPr>
              <w:fldChar w:fldCharType="begin"/>
            </w:r>
            <w:r w:rsidR="005965F1" w:rsidRPr="00FA5535">
              <w:rPr>
                <w:rFonts w:cs="Arial"/>
                <w:szCs w:val="18"/>
              </w:rPr>
              <w:instrText xml:space="preserve">MacroButton Nomacro </w:instrText>
            </w:r>
            <w:r w:rsidR="005965F1" w:rsidRPr="00FA5535">
              <w:rPr>
                <w:rFonts w:cs="Arial"/>
                <w:szCs w:val="18"/>
                <w:effect w:val="none"/>
              </w:rPr>
              <w:instrText>§</w:instrText>
            </w:r>
            <w:r w:rsidR="005965F1" w:rsidRPr="00FA5535">
              <w:rPr>
                <w:rFonts w:cs="Arial"/>
                <w:szCs w:val="18"/>
              </w:rPr>
              <w:fldChar w:fldCharType="end"/>
            </w:r>
            <w:r w:rsidR="005965F1" w:rsidRPr="00FA5535">
              <w:rPr>
                <w:rFonts w:cs="Arial"/>
                <w:szCs w:val="18"/>
              </w:rPr>
              <w:t>naam rechtspersoon</w:t>
            </w:r>
            <w:r w:rsidR="005965F1" w:rsidRPr="00FA5535">
              <w:rPr>
                <w:rFonts w:cs="Arial"/>
                <w:szCs w:val="18"/>
              </w:rPr>
              <w:fldChar w:fldCharType="begin"/>
            </w:r>
            <w:r w:rsidR="005965F1" w:rsidRPr="00FA5535">
              <w:rPr>
                <w:rFonts w:cs="Arial"/>
                <w:szCs w:val="18"/>
              </w:rPr>
              <w:instrText xml:space="preserve">MacroButton Nomacro </w:instrText>
            </w:r>
            <w:r w:rsidR="005965F1" w:rsidRPr="00FA5535">
              <w:rPr>
                <w:rFonts w:cs="Arial"/>
                <w:szCs w:val="18"/>
                <w:effect w:val="none"/>
              </w:rPr>
              <w:instrText>§</w:instrText>
            </w:r>
            <w:r w:rsidR="005965F1" w:rsidRPr="00FA5535">
              <w:rPr>
                <w:rFonts w:cs="Arial"/>
                <w:szCs w:val="18"/>
              </w:rPr>
              <w:fldChar w:fldCharType="end"/>
            </w:r>
            <w:r w:rsidR="005965F1" w:rsidRPr="00FA5535">
              <w:rPr>
                <w:rFonts w:cs="Arial"/>
                <w:color w:val="800080"/>
                <w:szCs w:val="18"/>
              </w:rPr>
              <w:t>,</w:t>
            </w:r>
          </w:p>
        </w:tc>
        <w:tc>
          <w:tcPr>
            <w:tcW w:w="2757" w:type="pct"/>
            <w:shd w:val="clear" w:color="auto" w:fill="auto"/>
          </w:tcPr>
          <w:p w:rsidR="0033523B" w:rsidRPr="0033523B" w:rsidRDefault="0033523B" w:rsidP="00756EB3">
            <w:pPr>
              <w:spacing w:before="72"/>
            </w:pPr>
            <w:r>
              <w:t xml:space="preserve">Vaste tekst met optionele herhalende tekst </w:t>
            </w:r>
            <w:r w:rsidRPr="00756EB3">
              <w:rPr>
                <w:rFonts w:cs="Arial"/>
                <w:snapToGrid/>
                <w:color w:val="339966"/>
                <w:kern w:val="0"/>
                <w:sz w:val="20"/>
                <w:lang w:eastAsia="nl-NL"/>
              </w:rPr>
              <w:t>volmachtgever</w:t>
            </w:r>
            <w:r w:rsidR="00BE0DB7">
              <w:rPr>
                <w:rFonts w:cs="Arial"/>
                <w:snapToGrid/>
                <w:color w:val="339966"/>
                <w:kern w:val="0"/>
                <w:sz w:val="20"/>
                <w:lang w:eastAsia="nl-NL"/>
              </w:rPr>
              <w:t>/</w:t>
            </w:r>
            <w:r w:rsidR="00BE0DB7" w:rsidRPr="00505FE4">
              <w:rPr>
                <w:rFonts w:cs="Arial"/>
                <w:snapToGrid/>
                <w:color w:val="339966"/>
                <w:kern w:val="0"/>
                <w:sz w:val="20"/>
                <w:lang w:eastAsia="nl-NL"/>
              </w:rPr>
              <w:t>volmachtgever</w:t>
            </w:r>
            <w:r w:rsidR="00BE0DB7">
              <w:rPr>
                <w:rFonts w:cs="Arial"/>
                <w:snapToGrid/>
                <w:color w:val="339966"/>
                <w:kern w:val="0"/>
                <w:sz w:val="20"/>
                <w:lang w:eastAsia="nl-NL"/>
              </w:rPr>
              <w:t>s</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t>, met h</w:t>
            </w:r>
            <w:r w:rsidRPr="00FA5535">
              <w:rPr>
                <w:lang w:val="nl"/>
              </w:rPr>
              <w:t xml:space="preserve">et nummer waarmee betrokken volmachtgever bij deze doorhaling </w:t>
            </w:r>
            <w:r>
              <w:rPr>
                <w:lang w:val="nl"/>
              </w:rPr>
              <w:t>is</w:t>
            </w:r>
            <w:r w:rsidRPr="00FA5535">
              <w:rPr>
                <w:lang w:val="nl"/>
              </w:rPr>
              <w:t xml:space="preserve"> aangeduid in de comparitie. </w:t>
            </w:r>
            <w:r w:rsidR="005965F1">
              <w:rPr>
                <w:lang w:val="nl"/>
              </w:rPr>
              <w:t xml:space="preserve">Heeft de volmachtgever bij het inschrijven van de hypotheek die hier doorgehaald wordt een andere naam dan nu in de comparitie is opgenomen, dan wordt </w:t>
            </w:r>
            <w:r w:rsidR="005965F1" w:rsidRPr="00FA5535">
              <w:rPr>
                <w:color w:val="800080"/>
                <w:szCs w:val="18"/>
              </w:rPr>
              <w:t>,</w:t>
            </w:r>
            <w:r w:rsidR="005965F1" w:rsidRPr="00FA5535">
              <w:rPr>
                <w:szCs w:val="18"/>
              </w:rPr>
              <w:t xml:space="preserve"> </w:t>
            </w:r>
            <w:r w:rsidR="005965F1" w:rsidRPr="00FA5535">
              <w:rPr>
                <w:rFonts w:cs="Arial"/>
                <w:color w:val="800080"/>
                <w:szCs w:val="18"/>
              </w:rPr>
              <w:t xml:space="preserve">ten tijde van de inschrijving genaamd </w:t>
            </w:r>
            <w:r w:rsidR="005965F1" w:rsidRPr="00FA5535">
              <w:rPr>
                <w:rFonts w:cs="Arial"/>
                <w:color w:val="3366FF"/>
                <w:szCs w:val="18"/>
              </w:rPr>
              <w:t xml:space="preserve">de/het </w:t>
            </w:r>
            <w:r w:rsidR="005965F1" w:rsidRPr="00FA5535">
              <w:rPr>
                <w:rFonts w:cs="Arial"/>
                <w:szCs w:val="18"/>
              </w:rPr>
              <w:fldChar w:fldCharType="begin"/>
            </w:r>
            <w:r w:rsidR="005965F1" w:rsidRPr="00FA5535">
              <w:rPr>
                <w:rFonts w:cs="Arial"/>
                <w:szCs w:val="18"/>
              </w:rPr>
              <w:instrText xml:space="preserve">MacroButton Nomacro </w:instrText>
            </w:r>
            <w:r w:rsidR="005965F1" w:rsidRPr="00FA5535">
              <w:rPr>
                <w:rFonts w:cs="Arial"/>
                <w:szCs w:val="18"/>
                <w:effect w:val="none"/>
              </w:rPr>
              <w:instrText>§</w:instrText>
            </w:r>
            <w:r w:rsidR="005965F1" w:rsidRPr="00FA5535">
              <w:rPr>
                <w:rFonts w:cs="Arial"/>
                <w:szCs w:val="18"/>
              </w:rPr>
              <w:fldChar w:fldCharType="end"/>
            </w:r>
            <w:r w:rsidR="005965F1" w:rsidRPr="00FA5535">
              <w:rPr>
                <w:rFonts w:cs="Arial"/>
                <w:szCs w:val="18"/>
              </w:rPr>
              <w:t>rechtsvorm</w:t>
            </w:r>
            <w:r w:rsidR="005965F1" w:rsidRPr="00FA5535">
              <w:rPr>
                <w:rFonts w:cs="Arial"/>
                <w:szCs w:val="18"/>
              </w:rPr>
              <w:fldChar w:fldCharType="begin"/>
            </w:r>
            <w:r w:rsidR="005965F1" w:rsidRPr="00FA5535">
              <w:rPr>
                <w:rFonts w:cs="Arial"/>
                <w:szCs w:val="18"/>
              </w:rPr>
              <w:instrText xml:space="preserve">MacroButton Nomacro </w:instrText>
            </w:r>
            <w:r w:rsidR="005965F1" w:rsidRPr="00FA5535">
              <w:rPr>
                <w:rFonts w:cs="Arial"/>
                <w:szCs w:val="18"/>
                <w:effect w:val="none"/>
              </w:rPr>
              <w:instrText>§</w:instrText>
            </w:r>
            <w:r w:rsidR="005965F1" w:rsidRPr="00FA5535">
              <w:rPr>
                <w:rFonts w:cs="Arial"/>
                <w:szCs w:val="18"/>
              </w:rPr>
              <w:fldChar w:fldCharType="end"/>
            </w:r>
            <w:r w:rsidR="005965F1" w:rsidRPr="00FA5535">
              <w:rPr>
                <w:rFonts w:cs="Arial"/>
                <w:szCs w:val="18"/>
              </w:rPr>
              <w:t xml:space="preserve"> </w:t>
            </w:r>
            <w:r w:rsidR="005965F1" w:rsidRPr="00FA5535">
              <w:rPr>
                <w:rFonts w:cs="Arial"/>
                <w:szCs w:val="18"/>
              </w:rPr>
              <w:fldChar w:fldCharType="begin"/>
            </w:r>
            <w:r w:rsidR="005965F1" w:rsidRPr="00FA5535">
              <w:rPr>
                <w:rFonts w:cs="Arial"/>
                <w:szCs w:val="18"/>
              </w:rPr>
              <w:instrText xml:space="preserve">MacroButton Nomacro </w:instrText>
            </w:r>
            <w:r w:rsidR="005965F1" w:rsidRPr="00FA5535">
              <w:rPr>
                <w:rFonts w:cs="Arial"/>
                <w:szCs w:val="18"/>
                <w:effect w:val="none"/>
              </w:rPr>
              <w:instrText>§</w:instrText>
            </w:r>
            <w:r w:rsidR="005965F1" w:rsidRPr="00FA5535">
              <w:rPr>
                <w:rFonts w:cs="Arial"/>
                <w:szCs w:val="18"/>
              </w:rPr>
              <w:fldChar w:fldCharType="end"/>
            </w:r>
            <w:r w:rsidR="005965F1" w:rsidRPr="00FA5535">
              <w:rPr>
                <w:rFonts w:cs="Arial"/>
                <w:szCs w:val="18"/>
              </w:rPr>
              <w:t>naam rechtspersoon</w:t>
            </w:r>
            <w:r w:rsidR="005965F1" w:rsidRPr="00FA5535">
              <w:rPr>
                <w:rFonts w:cs="Arial"/>
                <w:szCs w:val="18"/>
              </w:rPr>
              <w:fldChar w:fldCharType="begin"/>
            </w:r>
            <w:r w:rsidR="005965F1" w:rsidRPr="00FA5535">
              <w:rPr>
                <w:rFonts w:cs="Arial"/>
                <w:szCs w:val="18"/>
              </w:rPr>
              <w:instrText xml:space="preserve">MacroButton Nomacro </w:instrText>
            </w:r>
            <w:r w:rsidR="005965F1" w:rsidRPr="00FA5535">
              <w:rPr>
                <w:rFonts w:cs="Arial"/>
                <w:szCs w:val="18"/>
                <w:effect w:val="none"/>
              </w:rPr>
              <w:instrText>§</w:instrText>
            </w:r>
            <w:r w:rsidR="005965F1" w:rsidRPr="00FA5535">
              <w:rPr>
                <w:rFonts w:cs="Arial"/>
                <w:szCs w:val="18"/>
              </w:rPr>
              <w:fldChar w:fldCharType="end"/>
            </w:r>
            <w:r w:rsidR="005965F1" w:rsidRPr="00FA5535">
              <w:rPr>
                <w:rFonts w:cs="Arial"/>
                <w:color w:val="800080"/>
                <w:szCs w:val="18"/>
              </w:rPr>
              <w:t>,</w:t>
            </w:r>
            <w:r w:rsidR="005965F1">
              <w:rPr>
                <w:rFonts w:cs="Arial"/>
                <w:color w:val="800080"/>
                <w:szCs w:val="18"/>
              </w:rPr>
              <w:t xml:space="preserve"> </w:t>
            </w:r>
            <w:r w:rsidR="005965F1">
              <w:rPr>
                <w:lang w:val="nl"/>
              </w:rPr>
              <w:t>getoond achter de nummering.</w:t>
            </w:r>
          </w:p>
          <w:p w:rsidR="0033523B" w:rsidRPr="00FA5535" w:rsidRDefault="0033523B" w:rsidP="00FA5535">
            <w:pPr>
              <w:spacing w:before="72"/>
              <w:rPr>
                <w:lang w:val="nl"/>
              </w:rPr>
            </w:pPr>
          </w:p>
          <w:p w:rsidR="0033523B" w:rsidRPr="00FA5535" w:rsidRDefault="0033523B" w:rsidP="00FA5535">
            <w:pPr>
              <w:spacing w:before="72"/>
              <w:rPr>
                <w:lang w:val="nl"/>
              </w:rPr>
            </w:pPr>
            <w:r w:rsidRPr="00FA5535">
              <w:rPr>
                <w:lang w:val="nl"/>
              </w:rPr>
              <w:t>Is de volmachtgever niet genummerd in de comparitie dan wordt ook hier geen nummer getoond.</w:t>
            </w:r>
          </w:p>
          <w:p w:rsidR="0033523B" w:rsidRPr="00FA5535" w:rsidRDefault="0033523B" w:rsidP="00FA5535">
            <w:pPr>
              <w:spacing w:before="72"/>
              <w:rPr>
                <w:lang w:val="nl"/>
              </w:rPr>
            </w:pPr>
          </w:p>
          <w:p w:rsidR="0033523B" w:rsidRPr="00FA5535" w:rsidRDefault="0033523B" w:rsidP="00FA5535">
            <w:pPr>
              <w:spacing w:before="72"/>
              <w:rPr>
                <w:lang w:val="nl"/>
              </w:rPr>
            </w:pPr>
            <w:r w:rsidRPr="00FA5535">
              <w:rPr>
                <w:lang w:val="nl"/>
              </w:rPr>
              <w:t xml:space="preserve">Zijn personen in de comparitie samen genummerd dan wordt hier éénmaal het gezamenlijke cijfer getoond en de oplopende letter per persoon niet. </w:t>
            </w:r>
            <w:r w:rsidR="00385E58">
              <w:rPr>
                <w:lang w:val="nl"/>
              </w:rPr>
              <w:t xml:space="preserve">In dit laatste geval wordt </w:t>
            </w:r>
            <w:r w:rsidR="00385E58" w:rsidRPr="00505FE4">
              <w:rPr>
                <w:rFonts w:cs="Arial"/>
                <w:snapToGrid/>
                <w:color w:val="339966"/>
                <w:kern w:val="0"/>
                <w:sz w:val="20"/>
                <w:lang w:eastAsia="nl-NL"/>
              </w:rPr>
              <w:t>volmachtgevers</w:t>
            </w:r>
            <w:r w:rsidR="00C17003">
              <w:rPr>
                <w:rFonts w:cs="Arial"/>
                <w:snapToGrid/>
                <w:color w:val="339966"/>
                <w:kern w:val="0"/>
                <w:sz w:val="20"/>
                <w:lang w:eastAsia="nl-NL"/>
              </w:rPr>
              <w:t xml:space="preserve"> </w:t>
            </w:r>
            <w:r w:rsidR="00385E58">
              <w:rPr>
                <w:lang w:val="nl"/>
              </w:rPr>
              <w:t xml:space="preserve"> getoond, anders </w:t>
            </w:r>
            <w:r w:rsidR="00385E58" w:rsidRPr="00505FE4">
              <w:rPr>
                <w:rFonts w:cs="Arial"/>
                <w:snapToGrid/>
                <w:color w:val="339966"/>
                <w:kern w:val="0"/>
                <w:sz w:val="20"/>
                <w:lang w:eastAsia="nl-NL"/>
              </w:rPr>
              <w:t>volmachtgever</w:t>
            </w:r>
            <w:r w:rsidR="00385E58">
              <w:rPr>
                <w:lang w:val="nl"/>
              </w:rPr>
              <w:t>.</w:t>
            </w:r>
            <w:r w:rsidR="00385E58" w:rsidRPr="00FA5535">
              <w:rPr>
                <w:lang w:val="nl"/>
              </w:rPr>
              <w:t xml:space="preserve"> </w:t>
            </w:r>
          </w:p>
          <w:p w:rsidR="0033523B" w:rsidRDefault="0033523B" w:rsidP="001179F3">
            <w:r w:rsidRPr="009323B2">
              <w:t xml:space="preserve">De tekst </w:t>
            </w:r>
            <w:r w:rsidRPr="00D5126A">
              <w:rPr>
                <w:color w:val="3366FF"/>
              </w:rPr>
              <w:t>de/het</w:t>
            </w:r>
            <w:r w:rsidRPr="009323B2">
              <w:t xml:space="preserve"> </w:t>
            </w:r>
            <w:r w:rsidRPr="009323B2">
              <w:fldChar w:fldCharType="begin"/>
            </w:r>
            <w:r w:rsidRPr="009323B2">
              <w:instrText>MacroButton Nomacro §</w:instrText>
            </w:r>
            <w:r w:rsidRPr="009323B2">
              <w:fldChar w:fldCharType="end"/>
            </w:r>
            <w:r w:rsidRPr="009323B2">
              <w:t>rechtsvorm</w:t>
            </w:r>
            <w:r w:rsidRPr="009323B2">
              <w:fldChar w:fldCharType="begin"/>
            </w:r>
            <w:r w:rsidRPr="009323B2">
              <w:instrText>MacroButton Nomacro §</w:instrText>
            </w:r>
            <w:r w:rsidRPr="009323B2">
              <w:fldChar w:fldCharType="end"/>
            </w:r>
            <w:r w:rsidRPr="009323B2">
              <w:t xml:space="preserve"> wordt getoond indien voor de betreffende persoon tevens de rechtsvorm is gevuld. De keuze voor </w:t>
            </w:r>
            <w:r w:rsidRPr="00D5126A">
              <w:rPr>
                <w:color w:val="3366FF"/>
              </w:rPr>
              <w:t>de/het</w:t>
            </w:r>
            <w:r w:rsidRPr="009323B2">
              <w:t xml:space="preserve"> voor de rechtsvorm moet weggelaten worden als bij rechtsvorm ‘De Staat’ is geselecteerd. De keuze </w:t>
            </w:r>
            <w:r w:rsidRPr="00D5126A">
              <w:rPr>
                <w:color w:val="3366FF"/>
              </w:rPr>
              <w:t>het</w:t>
            </w:r>
            <w:r w:rsidRPr="009323B2">
              <w:t xml:space="preserve"> moet getoond worden als ‘Kerkgenootschap’ is geselecteerd. In alle andere gevallen moet de keuze </w:t>
            </w:r>
            <w:r w:rsidRPr="00D5126A">
              <w:rPr>
                <w:color w:val="3366FF"/>
              </w:rPr>
              <w:t>de</w:t>
            </w:r>
            <w:r w:rsidRPr="009323B2">
              <w:t xml:space="preserve"> getoond worden.</w:t>
            </w:r>
          </w:p>
          <w:p w:rsidR="0033523B" w:rsidRPr="00D401DB" w:rsidRDefault="0033523B" w:rsidP="00FA5535">
            <w:pPr>
              <w:spacing w:before="72"/>
            </w:pPr>
          </w:p>
          <w:p w:rsidR="0033523B" w:rsidRDefault="0033523B" w:rsidP="00FA5535">
            <w:pPr>
              <w:spacing w:before="72"/>
              <w:rPr>
                <w:rFonts w:cs="Arial"/>
                <w:color w:val="800080"/>
                <w:szCs w:val="18"/>
              </w:rPr>
            </w:pPr>
            <w:r w:rsidRPr="00FA5535">
              <w:rPr>
                <w:lang w:val="nl"/>
              </w:rPr>
              <w:t xml:space="preserve">Meer </w:t>
            </w:r>
            <w:r w:rsidRPr="00756EB3">
              <w:rPr>
                <w:rFonts w:cs="Arial"/>
                <w:snapToGrid/>
                <w:color w:val="339966"/>
                <w:kern w:val="0"/>
                <w:sz w:val="20"/>
                <w:lang w:eastAsia="nl-NL"/>
              </w:rPr>
              <w:t>volmachtgever</w:t>
            </w:r>
            <w:r w:rsidR="00BE0DB7">
              <w:rPr>
                <w:rFonts w:cs="Arial"/>
                <w:snapToGrid/>
                <w:color w:val="339966"/>
                <w:kern w:val="0"/>
                <w:sz w:val="20"/>
                <w:lang w:eastAsia="nl-NL"/>
              </w:rPr>
              <w:t>/</w:t>
            </w:r>
            <w:r w:rsidR="00BE0DB7" w:rsidRPr="00505FE4">
              <w:rPr>
                <w:rFonts w:cs="Arial"/>
                <w:snapToGrid/>
                <w:color w:val="339966"/>
                <w:kern w:val="0"/>
                <w:sz w:val="20"/>
                <w:lang w:eastAsia="nl-NL"/>
              </w:rPr>
              <w:t>volmachtgever</w:t>
            </w:r>
            <w:r>
              <w:rPr>
                <w:rFonts w:cs="Arial"/>
                <w:color w:val="800080"/>
              </w:rPr>
              <w:t xml:space="preserve"> </w:t>
            </w:r>
            <w:r w:rsidRPr="00FA5535">
              <w:rPr>
                <w:color w:val="800080"/>
                <w:szCs w:val="18"/>
              </w:rPr>
              <w:t xml:space="preserve">sub </w:t>
            </w:r>
            <w:r w:rsidRPr="00FA5535">
              <w:rPr>
                <w:szCs w:val="18"/>
              </w:rPr>
              <w:fldChar w:fldCharType="begin"/>
            </w:r>
            <w:r w:rsidRPr="00FA5535">
              <w:rPr>
                <w:szCs w:val="18"/>
              </w:rPr>
              <w:instrText>MacroButton Nomacro §</w:instrText>
            </w:r>
            <w:r w:rsidRPr="00FA5535">
              <w:rPr>
                <w:szCs w:val="18"/>
              </w:rPr>
              <w:fldChar w:fldCharType="end"/>
            </w:r>
            <w:r w:rsidRPr="00FA5535">
              <w:rPr>
                <w:szCs w:val="18"/>
              </w:rPr>
              <w:t>nummering volmachtgever</w:t>
            </w:r>
            <w:r w:rsidRPr="00FA5535">
              <w:rPr>
                <w:szCs w:val="18"/>
              </w:rPr>
              <w:fldChar w:fldCharType="begin"/>
            </w:r>
            <w:r w:rsidRPr="00FA5535">
              <w:rPr>
                <w:szCs w:val="18"/>
              </w:rPr>
              <w:instrText>MacroButton Nomacro §</w:instrText>
            </w:r>
            <w:r w:rsidRPr="00FA5535">
              <w:rPr>
                <w:szCs w:val="18"/>
              </w:rPr>
              <w:fldChar w:fldCharType="end"/>
            </w:r>
            <w:r>
              <w:rPr>
                <w:szCs w:val="18"/>
              </w:rPr>
              <w:t xml:space="preserve"> </w:t>
            </w:r>
            <w:r>
              <w:rPr>
                <w:lang w:val="nl"/>
              </w:rPr>
              <w:t>worden</w:t>
            </w:r>
            <w:r w:rsidRPr="00FA5535">
              <w:rPr>
                <w:lang w:val="nl"/>
              </w:rPr>
              <w:t xml:space="preserve"> gescheiden door een komma en de laatste twee </w:t>
            </w:r>
            <w:r>
              <w:rPr>
                <w:lang w:val="nl"/>
              </w:rPr>
              <w:t>door</w:t>
            </w:r>
            <w:r w:rsidRPr="00FA5535">
              <w:rPr>
                <w:lang w:val="nl"/>
              </w:rPr>
              <w:t xml:space="preserve"> </w:t>
            </w:r>
            <w:r w:rsidRPr="00FA5535">
              <w:rPr>
                <w:color w:val="800080"/>
                <w:lang w:val="nl"/>
              </w:rPr>
              <w:t>en</w:t>
            </w:r>
            <w:r w:rsidRPr="00FA5535">
              <w:rPr>
                <w:lang w:val="nl"/>
              </w:rPr>
              <w:t>.</w:t>
            </w:r>
            <w:r>
              <w:rPr>
                <w:lang w:val="nl"/>
              </w:rPr>
              <w:t xml:space="preserve"> </w:t>
            </w:r>
            <w:r w:rsidR="005965F1">
              <w:rPr>
                <w:lang w:val="nl"/>
              </w:rPr>
              <w:t xml:space="preserve">De komma wordt niet getoond wanneer deze volgt op </w:t>
            </w:r>
            <w:r w:rsidR="005965F1" w:rsidRPr="00FA5535">
              <w:rPr>
                <w:color w:val="800080"/>
                <w:szCs w:val="18"/>
              </w:rPr>
              <w:t>,</w:t>
            </w:r>
            <w:r w:rsidR="005965F1" w:rsidRPr="00FA5535">
              <w:rPr>
                <w:szCs w:val="18"/>
              </w:rPr>
              <w:t xml:space="preserve"> </w:t>
            </w:r>
            <w:r w:rsidR="005965F1" w:rsidRPr="00FA5535">
              <w:rPr>
                <w:rFonts w:cs="Arial"/>
                <w:color w:val="800080"/>
                <w:szCs w:val="18"/>
              </w:rPr>
              <w:t xml:space="preserve">ten tijde van de inschrijving genaamd </w:t>
            </w:r>
            <w:r w:rsidR="005965F1" w:rsidRPr="00FA5535">
              <w:rPr>
                <w:rFonts w:cs="Arial"/>
                <w:color w:val="3366FF"/>
                <w:szCs w:val="18"/>
              </w:rPr>
              <w:t xml:space="preserve">de/het </w:t>
            </w:r>
            <w:r w:rsidR="005965F1" w:rsidRPr="00FA5535">
              <w:rPr>
                <w:rFonts w:cs="Arial"/>
                <w:szCs w:val="18"/>
              </w:rPr>
              <w:fldChar w:fldCharType="begin"/>
            </w:r>
            <w:r w:rsidR="005965F1" w:rsidRPr="00FA5535">
              <w:rPr>
                <w:rFonts w:cs="Arial"/>
                <w:szCs w:val="18"/>
              </w:rPr>
              <w:instrText xml:space="preserve">MacroButton Nomacro </w:instrText>
            </w:r>
            <w:r w:rsidR="005965F1" w:rsidRPr="00FA5535">
              <w:rPr>
                <w:rFonts w:cs="Arial"/>
                <w:szCs w:val="18"/>
                <w:effect w:val="none"/>
              </w:rPr>
              <w:instrText>§</w:instrText>
            </w:r>
            <w:r w:rsidR="005965F1" w:rsidRPr="00FA5535">
              <w:rPr>
                <w:rFonts w:cs="Arial"/>
                <w:szCs w:val="18"/>
              </w:rPr>
              <w:fldChar w:fldCharType="end"/>
            </w:r>
            <w:r w:rsidR="005965F1" w:rsidRPr="00FA5535">
              <w:rPr>
                <w:rFonts w:cs="Arial"/>
                <w:szCs w:val="18"/>
              </w:rPr>
              <w:t>rechtsvorm</w:t>
            </w:r>
            <w:r w:rsidR="005965F1" w:rsidRPr="00FA5535">
              <w:rPr>
                <w:rFonts w:cs="Arial"/>
                <w:szCs w:val="18"/>
              </w:rPr>
              <w:fldChar w:fldCharType="begin"/>
            </w:r>
            <w:r w:rsidR="005965F1" w:rsidRPr="00FA5535">
              <w:rPr>
                <w:rFonts w:cs="Arial"/>
                <w:szCs w:val="18"/>
              </w:rPr>
              <w:instrText xml:space="preserve">MacroButton Nomacro </w:instrText>
            </w:r>
            <w:r w:rsidR="005965F1" w:rsidRPr="00FA5535">
              <w:rPr>
                <w:rFonts w:cs="Arial"/>
                <w:szCs w:val="18"/>
                <w:effect w:val="none"/>
              </w:rPr>
              <w:instrText>§</w:instrText>
            </w:r>
            <w:r w:rsidR="005965F1" w:rsidRPr="00FA5535">
              <w:rPr>
                <w:rFonts w:cs="Arial"/>
                <w:szCs w:val="18"/>
              </w:rPr>
              <w:fldChar w:fldCharType="end"/>
            </w:r>
            <w:r w:rsidR="005965F1" w:rsidRPr="00FA5535">
              <w:rPr>
                <w:rFonts w:cs="Arial"/>
                <w:szCs w:val="18"/>
              </w:rPr>
              <w:t xml:space="preserve"> </w:t>
            </w:r>
            <w:r w:rsidR="005965F1" w:rsidRPr="00FA5535">
              <w:rPr>
                <w:rFonts w:cs="Arial"/>
                <w:szCs w:val="18"/>
              </w:rPr>
              <w:fldChar w:fldCharType="begin"/>
            </w:r>
            <w:r w:rsidR="005965F1" w:rsidRPr="00FA5535">
              <w:rPr>
                <w:rFonts w:cs="Arial"/>
                <w:szCs w:val="18"/>
              </w:rPr>
              <w:instrText xml:space="preserve">MacroButton Nomacro </w:instrText>
            </w:r>
            <w:r w:rsidR="005965F1" w:rsidRPr="00FA5535">
              <w:rPr>
                <w:rFonts w:cs="Arial"/>
                <w:szCs w:val="18"/>
                <w:effect w:val="none"/>
              </w:rPr>
              <w:instrText>§</w:instrText>
            </w:r>
            <w:r w:rsidR="005965F1" w:rsidRPr="00FA5535">
              <w:rPr>
                <w:rFonts w:cs="Arial"/>
                <w:szCs w:val="18"/>
              </w:rPr>
              <w:fldChar w:fldCharType="end"/>
            </w:r>
            <w:r w:rsidR="005965F1" w:rsidRPr="00FA5535">
              <w:rPr>
                <w:rFonts w:cs="Arial"/>
                <w:szCs w:val="18"/>
              </w:rPr>
              <w:t>naam rechtspersoon</w:t>
            </w:r>
            <w:r w:rsidR="005965F1" w:rsidRPr="00FA5535">
              <w:rPr>
                <w:rFonts w:cs="Arial"/>
                <w:szCs w:val="18"/>
              </w:rPr>
              <w:fldChar w:fldCharType="begin"/>
            </w:r>
            <w:r w:rsidR="005965F1" w:rsidRPr="00FA5535">
              <w:rPr>
                <w:rFonts w:cs="Arial"/>
                <w:szCs w:val="18"/>
              </w:rPr>
              <w:instrText xml:space="preserve">MacroButton Nomacro </w:instrText>
            </w:r>
            <w:r w:rsidR="005965F1" w:rsidRPr="00FA5535">
              <w:rPr>
                <w:rFonts w:cs="Arial"/>
                <w:szCs w:val="18"/>
                <w:effect w:val="none"/>
              </w:rPr>
              <w:instrText>§</w:instrText>
            </w:r>
            <w:r w:rsidR="005965F1" w:rsidRPr="00FA5535">
              <w:rPr>
                <w:rFonts w:cs="Arial"/>
                <w:szCs w:val="18"/>
              </w:rPr>
              <w:fldChar w:fldCharType="end"/>
            </w:r>
            <w:r w:rsidR="005965F1" w:rsidRPr="00FA5535">
              <w:rPr>
                <w:rFonts w:cs="Arial"/>
                <w:color w:val="800080"/>
                <w:szCs w:val="18"/>
              </w:rPr>
              <w:t>,</w:t>
            </w:r>
            <w:r w:rsidR="005965F1" w:rsidRPr="000E58A0">
              <w:rPr>
                <w:rFonts w:cs="Arial"/>
                <w:szCs w:val="18"/>
              </w:rPr>
              <w:t>.</w:t>
            </w:r>
          </w:p>
          <w:p w:rsidR="0033523B" w:rsidRPr="00FA5535" w:rsidRDefault="0033523B" w:rsidP="00FA5535">
            <w:pPr>
              <w:spacing w:before="72"/>
              <w:rPr>
                <w:lang w:val="nl"/>
              </w:rPr>
            </w:pPr>
          </w:p>
          <w:p w:rsidR="0033523B" w:rsidRPr="00FA5535" w:rsidRDefault="0033523B" w:rsidP="00FA5535">
            <w:pPr>
              <w:spacing w:before="72"/>
              <w:rPr>
                <w:u w:val="single"/>
              </w:rPr>
            </w:pPr>
            <w:r w:rsidRPr="00FA5535">
              <w:rPr>
                <w:u w:val="single"/>
              </w:rPr>
              <w:t>Mapping nummering volmachtgever:</w:t>
            </w:r>
          </w:p>
          <w:p w:rsidR="0033523B" w:rsidRPr="00FA5535" w:rsidRDefault="0033523B" w:rsidP="00FA5535">
            <w:pPr>
              <w:spacing w:line="240" w:lineRule="auto"/>
              <w:rPr>
                <w:sz w:val="16"/>
                <w:szCs w:val="16"/>
              </w:rPr>
            </w:pPr>
            <w:r w:rsidRPr="00FA5535">
              <w:rPr>
                <w:sz w:val="16"/>
                <w:szCs w:val="16"/>
              </w:rPr>
              <w:t>-voor elke persoon in de partij/partij die betrokken is bij deze doorhaling</w:t>
            </w:r>
          </w:p>
          <w:p w:rsidR="0033523B" w:rsidRPr="00FA5535" w:rsidRDefault="0033523B" w:rsidP="00FA5535">
            <w:pPr>
              <w:spacing w:line="240" w:lineRule="auto"/>
              <w:rPr>
                <w:sz w:val="16"/>
                <w:szCs w:val="16"/>
              </w:rPr>
            </w:pPr>
            <w:r w:rsidRPr="00FA5535">
              <w:rPr>
                <w:sz w:val="16"/>
                <w:szCs w:val="16"/>
              </w:rPr>
              <w:t>//IMKAD_AangebodenStuk/StukdeelDoorhalingHypotheek/vervreemderRechtRef [xlink:href= id van de volmachtgevers Partij/Partij]</w:t>
            </w:r>
          </w:p>
          <w:p w:rsidR="0033523B" w:rsidRPr="00FA5535" w:rsidRDefault="0033523B"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w:t>
            </w:r>
          </w:p>
          <w:p w:rsidR="0033523B" w:rsidRPr="00FA5535" w:rsidRDefault="0033523B" w:rsidP="00FA5535">
            <w:pPr>
              <w:spacing w:line="240" w:lineRule="auto"/>
              <w:rPr>
                <w:sz w:val="16"/>
                <w:szCs w:val="16"/>
              </w:rPr>
            </w:pPr>
            <w:r w:rsidRPr="00FA5535">
              <w:rPr>
                <w:sz w:val="16"/>
                <w:szCs w:val="16"/>
              </w:rPr>
              <w:t>-en optioneel</w:t>
            </w:r>
          </w:p>
          <w:p w:rsidR="0033523B" w:rsidRPr="00FA5535" w:rsidRDefault="0033523B" w:rsidP="00FA5535">
            <w:pPr>
              <w:spacing w:line="240" w:lineRule="auto"/>
              <w:rPr>
                <w:sz w:val="16"/>
                <w:szCs w:val="16"/>
              </w:rPr>
            </w:pPr>
            <w:r w:rsidRPr="00FA5535">
              <w:rPr>
                <w:sz w:val="16"/>
                <w:szCs w:val="16"/>
              </w:rPr>
              <w:t>//IMKAD_AangebodenStuk/Partij[aanduidingPartij=volmachtgever(s)</w:t>
            </w:r>
            <w:r w:rsidR="009D1533">
              <w:rPr>
                <w:sz w:val="16"/>
                <w:szCs w:val="16"/>
              </w:rPr>
              <w:t xml:space="preserve"> of volmachtgever(s) en/of hypotheekhouder(s)</w:t>
            </w:r>
            <w:r w:rsidRPr="00FA5535">
              <w:rPr>
                <w:sz w:val="16"/>
                <w:szCs w:val="16"/>
              </w:rPr>
              <w:t>]/Partij[+id]/IMKAD_Persoon/GerelateerdPersoon/IMKAD_Persoon</w:t>
            </w:r>
          </w:p>
          <w:p w:rsidR="0033523B" w:rsidRPr="00FA5535" w:rsidRDefault="0033523B" w:rsidP="00FA5535">
            <w:pPr>
              <w:spacing w:line="240" w:lineRule="auto"/>
              <w:rPr>
                <w:sz w:val="16"/>
                <w:szCs w:val="16"/>
              </w:rPr>
            </w:pPr>
          </w:p>
          <w:p w:rsidR="0033523B" w:rsidRPr="00FA5535" w:rsidRDefault="0033523B" w:rsidP="00FA5535">
            <w:pPr>
              <w:spacing w:line="240" w:lineRule="auto"/>
              <w:rPr>
                <w:u w:val="single"/>
              </w:rPr>
            </w:pPr>
            <w:r w:rsidRPr="00FA5535">
              <w:rPr>
                <w:u w:val="single"/>
              </w:rPr>
              <w:t>Mapping volmachtgevers die samen genummerd zijn:</w:t>
            </w:r>
          </w:p>
          <w:p w:rsidR="0033523B" w:rsidRPr="00FA5535" w:rsidRDefault="0033523B" w:rsidP="00FA5535">
            <w:pPr>
              <w:spacing w:line="240" w:lineRule="auto"/>
              <w:rPr>
                <w:sz w:val="16"/>
                <w:szCs w:val="16"/>
              </w:rPr>
            </w:pPr>
            <w:r w:rsidRPr="00FA5535">
              <w:rPr>
                <w:sz w:val="16"/>
                <w:szCs w:val="16"/>
              </w:rPr>
              <w:t>//IMKAD_AangebodenStuk/StukdeelDoorhalingHypotheek/vervreemderRechtRef [xlink:href= id van de volmachtgevers Partij/Partij]</w:t>
            </w:r>
          </w:p>
          <w:p w:rsidR="0033523B" w:rsidRPr="00FA5535" w:rsidRDefault="0033523B" w:rsidP="00FA5535">
            <w:pPr>
              <w:spacing w:line="240" w:lineRule="auto"/>
              <w:rPr>
                <w:sz w:val="16"/>
                <w:szCs w:val="16"/>
              </w:rPr>
            </w:pPr>
            <w:r w:rsidRPr="00FA5535">
              <w:rPr>
                <w:sz w:val="16"/>
                <w:szCs w:val="16"/>
              </w:rPr>
              <w:lastRenderedPageBreak/>
              <w:t>//IMKAD_AangebodenStuk/Partij[aanduidingPartij=volmachtgever(s)</w:t>
            </w:r>
            <w:r w:rsidR="00F2090C">
              <w:rPr>
                <w:sz w:val="16"/>
                <w:szCs w:val="16"/>
              </w:rPr>
              <w:t xml:space="preserve"> of volmachtgever(s) en/of hypotheekhouder(s)</w:t>
            </w:r>
            <w:r w:rsidRPr="00FA5535">
              <w:rPr>
                <w:sz w:val="16"/>
                <w:szCs w:val="16"/>
              </w:rPr>
              <w:t>]/Partij[+id]/IMKAD_Persoon</w:t>
            </w:r>
          </w:p>
          <w:p w:rsidR="0033523B" w:rsidRPr="00FA5535" w:rsidRDefault="0033523B" w:rsidP="00FA5535">
            <w:pPr>
              <w:spacing w:line="240" w:lineRule="auto"/>
              <w:rPr>
                <w:sz w:val="16"/>
                <w:szCs w:val="16"/>
              </w:rPr>
            </w:pPr>
            <w:r w:rsidRPr="00FA5535">
              <w:rPr>
                <w:sz w:val="16"/>
                <w:szCs w:val="16"/>
              </w:rPr>
              <w:t xml:space="preserve">-en </w:t>
            </w:r>
          </w:p>
          <w:p w:rsidR="0033523B" w:rsidRPr="00FA5535" w:rsidRDefault="0033523B" w:rsidP="00FA5535">
            <w:pPr>
              <w:spacing w:line="240" w:lineRule="auto"/>
              <w:rPr>
                <w:sz w:val="16"/>
                <w:szCs w:val="16"/>
              </w:rPr>
            </w:pPr>
            <w:r w:rsidRPr="00FA5535">
              <w:rPr>
                <w:sz w:val="16"/>
                <w:szCs w:val="16"/>
              </w:rPr>
              <w:t>//IMKAD_AangebodenStuk/Partij[aanduidingPartij=volmachtgever(s)</w:t>
            </w:r>
            <w:r w:rsidR="00F2090C">
              <w:rPr>
                <w:sz w:val="16"/>
                <w:szCs w:val="16"/>
              </w:rPr>
              <w:t xml:space="preserve"> of volmachtgever(s) en/of hypotheekhouder(s)</w:t>
            </w:r>
            <w:r w:rsidRPr="00FA5535">
              <w:rPr>
                <w:sz w:val="16"/>
                <w:szCs w:val="16"/>
              </w:rPr>
              <w:t>]/Partij[+id]/IMKAD_Persoon/GerelateerdPersoon/IMKAD_Persoon</w:t>
            </w:r>
          </w:p>
          <w:p w:rsidR="0033523B" w:rsidRPr="00FA5535" w:rsidRDefault="0033523B" w:rsidP="00FA5535">
            <w:pPr>
              <w:spacing w:line="240" w:lineRule="auto"/>
              <w:rPr>
                <w:sz w:val="16"/>
                <w:szCs w:val="16"/>
              </w:rPr>
            </w:pPr>
            <w:r w:rsidRPr="00FA5535">
              <w:rPr>
                <w:sz w:val="16"/>
                <w:szCs w:val="16"/>
              </w:rPr>
              <w:t>-en er is minimaal nog een //IMKAD_Persoon aanwezig in de //Partij/Partij</w:t>
            </w:r>
          </w:p>
          <w:p w:rsidR="0033523B" w:rsidRPr="00FA5535" w:rsidRDefault="0033523B" w:rsidP="00FA5535">
            <w:pPr>
              <w:spacing w:line="240" w:lineRule="auto"/>
              <w:rPr>
                <w:sz w:val="16"/>
                <w:szCs w:val="16"/>
              </w:rPr>
            </w:pPr>
          </w:p>
          <w:p w:rsidR="005965F1" w:rsidRPr="00562613" w:rsidRDefault="005965F1" w:rsidP="005965F1">
            <w:pPr>
              <w:spacing w:before="72"/>
              <w:rPr>
                <w:snapToGrid/>
                <w:u w:val="single"/>
              </w:rPr>
            </w:pPr>
            <w:r w:rsidRPr="00562613">
              <w:rPr>
                <w:snapToGrid/>
                <w:u w:val="single"/>
              </w:rPr>
              <w:t>Mapping rechtsvorm</w:t>
            </w:r>
            <w:r>
              <w:rPr>
                <w:snapToGrid/>
                <w:u w:val="single"/>
              </w:rPr>
              <w:t xml:space="preserve"> en naam</w:t>
            </w:r>
            <w:r w:rsidRPr="00562613">
              <w:rPr>
                <w:snapToGrid/>
                <w:u w:val="single"/>
              </w:rPr>
              <w:t xml:space="preserve"> ten tijde van inschrijving:</w:t>
            </w:r>
          </w:p>
          <w:p w:rsidR="005965F1" w:rsidRPr="00562613" w:rsidRDefault="005965F1" w:rsidP="005965F1">
            <w:pPr>
              <w:spacing w:line="240" w:lineRule="auto"/>
              <w:rPr>
                <w:snapToGrid/>
                <w:sz w:val="16"/>
                <w:szCs w:val="16"/>
              </w:rPr>
            </w:pPr>
            <w:r w:rsidRPr="00562613">
              <w:rPr>
                <w:snapToGrid/>
                <w:sz w:val="16"/>
                <w:szCs w:val="16"/>
              </w:rPr>
              <w:t>//Partij[+id]/IMKAD_Persoon/(GerelateerdPersoon/IMKAD_Persoon/)VoormaligeRechtspersoon</w:t>
            </w:r>
            <w:r>
              <w:rPr>
                <w:snapToGrid/>
                <w:sz w:val="16"/>
                <w:szCs w:val="16"/>
              </w:rPr>
              <w:t>[id]</w:t>
            </w:r>
            <w:r w:rsidRPr="00562613">
              <w:rPr>
                <w:snapToGrid/>
                <w:sz w:val="16"/>
                <w:szCs w:val="16"/>
              </w:rPr>
              <w:t>/</w:t>
            </w:r>
          </w:p>
          <w:p w:rsidR="005965F1" w:rsidRDefault="005965F1" w:rsidP="005965F1">
            <w:pPr>
              <w:spacing w:line="240" w:lineRule="auto"/>
              <w:rPr>
                <w:snapToGrid/>
                <w:sz w:val="16"/>
                <w:szCs w:val="16"/>
              </w:rPr>
            </w:pPr>
            <w:r w:rsidRPr="00562613">
              <w:rPr>
                <w:snapToGrid/>
                <w:sz w:val="16"/>
                <w:szCs w:val="16"/>
              </w:rPr>
              <w:tab/>
              <w:t>./rechtsvormSub</w:t>
            </w:r>
            <w:r>
              <w:rPr>
                <w:snapToGrid/>
                <w:sz w:val="16"/>
                <w:szCs w:val="16"/>
              </w:rPr>
              <w:t xml:space="preserve"> (optioneel)</w:t>
            </w:r>
          </w:p>
          <w:p w:rsidR="005965F1" w:rsidRDefault="005965F1" w:rsidP="005965F1">
            <w:pPr>
              <w:spacing w:line="240" w:lineRule="auto"/>
              <w:rPr>
                <w:snapToGrid/>
                <w:sz w:val="16"/>
                <w:szCs w:val="16"/>
              </w:rPr>
            </w:pPr>
            <w:r>
              <w:rPr>
                <w:snapToGrid/>
                <w:sz w:val="16"/>
                <w:szCs w:val="16"/>
              </w:rPr>
              <w:tab/>
            </w:r>
            <w:r w:rsidRPr="00562613">
              <w:rPr>
                <w:snapToGrid/>
                <w:sz w:val="16"/>
                <w:szCs w:val="16"/>
              </w:rPr>
              <w:t>./statutaireNaam</w:t>
            </w:r>
          </w:p>
          <w:p w:rsidR="005965F1" w:rsidRDefault="005965F1" w:rsidP="005965F1">
            <w:pPr>
              <w:spacing w:line="240" w:lineRule="auto"/>
              <w:rPr>
                <w:snapToGrid/>
                <w:sz w:val="16"/>
                <w:szCs w:val="16"/>
              </w:rPr>
            </w:pPr>
            <w:r>
              <w:rPr>
                <w:snapToGrid/>
                <w:sz w:val="16"/>
                <w:szCs w:val="16"/>
              </w:rPr>
              <w:t>is aanwezig bij de persoon EN</w:t>
            </w:r>
          </w:p>
          <w:p w:rsidR="0033523B" w:rsidRPr="00FA5535" w:rsidRDefault="005965F1" w:rsidP="005965F1">
            <w:pPr>
              <w:autoSpaceDE w:val="0"/>
              <w:autoSpaceDN w:val="0"/>
              <w:adjustRightInd w:val="0"/>
              <w:spacing w:line="240" w:lineRule="auto"/>
              <w:rPr>
                <w:sz w:val="16"/>
                <w:szCs w:val="16"/>
              </w:rPr>
            </w:pPr>
            <w:r>
              <w:rPr>
                <w:snapToGrid/>
                <w:sz w:val="16"/>
                <w:szCs w:val="16"/>
              </w:rPr>
              <w:t xml:space="preserve">//IMKAD_AangebodenStuk/StukdeelDoorhalingHypotheek/voormaligeRechtspersoonRef </w:t>
            </w:r>
            <w:r w:rsidRPr="00FA5535">
              <w:rPr>
                <w:sz w:val="16"/>
                <w:szCs w:val="16"/>
              </w:rPr>
              <w:t>[xlink:href= id van de vo</w:t>
            </w:r>
            <w:r>
              <w:rPr>
                <w:sz w:val="16"/>
                <w:szCs w:val="16"/>
              </w:rPr>
              <w:t>ormalige rechtspersoon</w:t>
            </w:r>
            <w:r w:rsidRPr="00FA5535">
              <w:rPr>
                <w:sz w:val="16"/>
                <w:szCs w:val="16"/>
              </w:rPr>
              <w:t>]</w:t>
            </w:r>
          </w:p>
        </w:tc>
      </w:tr>
      <w:tr w:rsidR="00DB2E34" w:rsidRPr="00FE0E86" w:rsidTr="00487E2F">
        <w:tblPrEx>
          <w:tblLook w:val="01E0" w:firstRow="1" w:lastRow="1" w:firstColumn="1" w:lastColumn="1" w:noHBand="0" w:noVBand="0"/>
        </w:tblPrEx>
        <w:trPr>
          <w:trHeight w:val="4145"/>
        </w:trPr>
        <w:tc>
          <w:tcPr>
            <w:tcW w:w="2243" w:type="pct"/>
            <w:shd w:val="clear" w:color="auto" w:fill="auto"/>
          </w:tcPr>
          <w:p w:rsidR="00DB2E34" w:rsidRPr="0032370A" w:rsidRDefault="00DB2E34" w:rsidP="002962E3">
            <w:pPr>
              <w:rPr>
                <w:color w:val="800080"/>
                <w:szCs w:val="18"/>
              </w:rPr>
            </w:pPr>
            <w:r w:rsidRPr="0032370A">
              <w:rPr>
                <w:rFonts w:cs="Arial"/>
                <w:color w:val="339966"/>
                <w:szCs w:val="18"/>
              </w:rPr>
              <w:lastRenderedPageBreak/>
              <w:t>verklaart/verklaren</w:t>
            </w:r>
            <w:r w:rsidRPr="0032370A">
              <w:rPr>
                <w:rFonts w:cs="Arial"/>
                <w:color w:val="FF0000"/>
                <w:szCs w:val="18"/>
              </w:rPr>
              <w:t xml:space="preserve"> dat het hypotheekrecht dat op</w:t>
            </w:r>
            <w:r>
              <w:rPr>
                <w:color w:val="800080"/>
                <w:szCs w:val="18"/>
              </w:rPr>
              <w:t xml:space="preserv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szCs w:val="18"/>
              </w:rPr>
              <w:t>datum</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szCs w:val="18"/>
              </w:rPr>
              <w:t xml:space="preserve"> </w:t>
            </w:r>
            <w:r w:rsidRPr="0032370A">
              <w:rPr>
                <w:rFonts w:cs="Arial"/>
                <w:color w:val="FF0000"/>
                <w:szCs w:val="18"/>
              </w:rPr>
              <w:t>is ingeschreven in de openbare registers van het Kadaster</w:t>
            </w:r>
            <w:r w:rsidRPr="0032370A">
              <w:rPr>
                <w:rFonts w:cs="Arial"/>
                <w:szCs w:val="18"/>
              </w:rPr>
              <w:t xml:space="preserve"> </w:t>
            </w:r>
            <w:r w:rsidRPr="0032370A">
              <w:rPr>
                <w:rFonts w:cs="Arial"/>
                <w:color w:val="FF0000"/>
                <w:szCs w:val="18"/>
              </w:rPr>
              <w:t>in</w:t>
            </w:r>
            <w:r>
              <w:rPr>
                <w:color w:val="800080"/>
                <w:szCs w:val="18"/>
              </w:rPr>
              <w:t xml:space="preserve"> </w:t>
            </w:r>
            <w:r w:rsidRPr="0032370A">
              <w:rPr>
                <w:rFonts w:cs="Arial"/>
                <w:color w:val="FF0000"/>
                <w:szCs w:val="18"/>
                <w:highlight w:val="yellow"/>
              </w:rPr>
              <w:t>TEKSTBLOK DEEL EN NUMMER</w:t>
            </w:r>
            <w:r w:rsidRPr="0032370A">
              <w:rPr>
                <w:rFonts w:cs="Arial"/>
                <w:color w:val="FF0000"/>
                <w:szCs w:val="18"/>
              </w:rPr>
              <w:t xml:space="preserve">, ten behoeve van de (thans) genoemde </w:t>
            </w:r>
            <w:r w:rsidRPr="0032370A">
              <w:rPr>
                <w:rFonts w:cs="Arial"/>
                <w:color w:val="339966"/>
                <w:szCs w:val="18"/>
              </w:rPr>
              <w:t>volmachtgever/volmachtgevers</w:t>
            </w:r>
          </w:p>
        </w:tc>
        <w:tc>
          <w:tcPr>
            <w:tcW w:w="2757" w:type="pct"/>
            <w:shd w:val="clear" w:color="auto" w:fill="auto"/>
          </w:tcPr>
          <w:p w:rsidR="00DB2E34" w:rsidRDefault="00DB2E34" w:rsidP="00FA5535">
            <w:pPr>
              <w:spacing w:before="72"/>
            </w:pPr>
            <w:r>
              <w:t>Vaste tekst met verplichte gebruikerskeuze.</w:t>
            </w:r>
          </w:p>
          <w:p w:rsidR="00DB2E34" w:rsidRDefault="00DB2E34" w:rsidP="00FA5535">
            <w:pPr>
              <w:spacing w:before="72"/>
            </w:pPr>
          </w:p>
          <w:p w:rsidR="00DB2E34" w:rsidRPr="00FA5535" w:rsidRDefault="00DB2E34" w:rsidP="00FA5535">
            <w:pPr>
              <w:spacing w:before="72"/>
              <w:rPr>
                <w:u w:val="single"/>
              </w:rPr>
            </w:pPr>
            <w:r w:rsidRPr="00FA5535">
              <w:rPr>
                <w:u w:val="single"/>
              </w:rPr>
              <w:t>Mapping verklaart/verklaren:</w:t>
            </w:r>
          </w:p>
          <w:p w:rsidR="00DB2E34" w:rsidRPr="000437B6" w:rsidRDefault="00DB2E34" w:rsidP="00FA5535">
            <w:pPr>
              <w:spacing w:line="240" w:lineRule="auto"/>
              <w:rPr>
                <w:sz w:val="16"/>
                <w:szCs w:val="16"/>
              </w:rPr>
            </w:pPr>
            <w:r w:rsidRPr="00763CAD">
              <w:rPr>
                <w:sz w:val="16"/>
                <w:szCs w:val="16"/>
              </w:rPr>
              <w:t>//IMKAD_AangebodenStuk/StukdeelDoorhalingHypotheek/tekstkeuze/</w:t>
            </w:r>
          </w:p>
          <w:p w:rsidR="00DB2E34" w:rsidRPr="000437B6" w:rsidRDefault="00DB2E34" w:rsidP="00FA5535">
            <w:pPr>
              <w:spacing w:line="240" w:lineRule="auto"/>
              <w:rPr>
                <w:sz w:val="16"/>
                <w:szCs w:val="16"/>
              </w:rPr>
            </w:pPr>
            <w:r w:rsidRPr="000437B6">
              <w:rPr>
                <w:sz w:val="16"/>
                <w:szCs w:val="16"/>
              </w:rPr>
              <w:tab/>
              <w:t>./tagNaam (k_VerklaartVerklaren)</w:t>
            </w:r>
          </w:p>
          <w:p w:rsidR="00DB2E34" w:rsidRDefault="00DB2E34" w:rsidP="00FA5535">
            <w:pPr>
              <w:autoSpaceDE w:val="0"/>
              <w:autoSpaceDN w:val="0"/>
              <w:adjustRightInd w:val="0"/>
              <w:spacing w:line="240" w:lineRule="auto"/>
            </w:pPr>
            <w:r w:rsidRPr="000437B6">
              <w:rPr>
                <w:sz w:val="16"/>
                <w:szCs w:val="16"/>
              </w:rPr>
              <w:tab/>
              <w:t>./tekst (verklaart of verklaren)</w:t>
            </w:r>
          </w:p>
          <w:p w:rsidR="00DB2E34" w:rsidRPr="00FA5535" w:rsidRDefault="00DB2E34" w:rsidP="00FA5535">
            <w:pPr>
              <w:spacing w:before="72"/>
              <w:rPr>
                <w:u w:val="single"/>
              </w:rPr>
            </w:pPr>
            <w:r w:rsidRPr="00FA5535">
              <w:rPr>
                <w:u w:val="single"/>
              </w:rPr>
              <w:t>Mapping</w:t>
            </w:r>
            <w:r>
              <w:rPr>
                <w:u w:val="single"/>
              </w:rPr>
              <w:t xml:space="preserve"> datum</w:t>
            </w:r>
            <w:r w:rsidRPr="00FA5535">
              <w:rPr>
                <w:u w:val="single"/>
              </w:rPr>
              <w:t>:</w:t>
            </w:r>
          </w:p>
          <w:p w:rsidR="00DB2E34" w:rsidRDefault="00DB2E34" w:rsidP="0033523B">
            <w:pPr>
              <w:spacing w:line="240" w:lineRule="auto"/>
            </w:pPr>
            <w:r w:rsidRPr="00FA5535">
              <w:rPr>
                <w:sz w:val="16"/>
              </w:rPr>
              <w:t>//IMKAD_AangebodenStuk/StukdeelDoorhalingHypotheek/doorTeHalenStuk/datumInschrijving</w:t>
            </w:r>
          </w:p>
          <w:p w:rsidR="00DB2E34" w:rsidRPr="00FA5535" w:rsidRDefault="00DB2E34" w:rsidP="00FA5535">
            <w:pPr>
              <w:spacing w:before="72"/>
              <w:rPr>
                <w:u w:val="single"/>
              </w:rPr>
            </w:pPr>
            <w:r w:rsidRPr="00FA5535">
              <w:rPr>
                <w:u w:val="single"/>
              </w:rPr>
              <w:t>Mapping</w:t>
            </w:r>
            <w:r>
              <w:rPr>
                <w:u w:val="single"/>
              </w:rPr>
              <w:t xml:space="preserve"> Tekstblok deel en nummer</w:t>
            </w:r>
            <w:r w:rsidRPr="00FA5535">
              <w:rPr>
                <w:u w:val="single"/>
              </w:rPr>
              <w:t>:</w:t>
            </w:r>
          </w:p>
          <w:p w:rsidR="00DB2E34" w:rsidRPr="00FA5535" w:rsidRDefault="00DB2E34" w:rsidP="00FA5535">
            <w:pPr>
              <w:spacing w:line="240" w:lineRule="auto"/>
              <w:rPr>
                <w:sz w:val="16"/>
              </w:rPr>
            </w:pPr>
            <w:r w:rsidRPr="00FA5535">
              <w:rPr>
                <w:sz w:val="16"/>
              </w:rPr>
              <w:t>//IMKAD_AangebodenStuk/StukdeelDoorhalingHypotheek/doorTeHalenStuk/</w:t>
            </w:r>
          </w:p>
          <w:p w:rsidR="00DB2E34" w:rsidRDefault="00DB2E34" w:rsidP="00DB2E34">
            <w:pPr>
              <w:autoSpaceDE w:val="0"/>
              <w:autoSpaceDN w:val="0"/>
              <w:adjustRightInd w:val="0"/>
              <w:spacing w:line="240" w:lineRule="auto"/>
            </w:pPr>
            <w:r w:rsidRPr="00FA5535">
              <w:rPr>
                <w:sz w:val="16"/>
                <w:szCs w:val="16"/>
              </w:rPr>
              <w:t xml:space="preserve">-de overige </w:t>
            </w:r>
            <w:r w:rsidRPr="00FA5535">
              <w:rPr>
                <w:sz w:val="16"/>
              </w:rPr>
              <w:t>mapping</w:t>
            </w:r>
            <w:r w:rsidRPr="00FA5535">
              <w:rPr>
                <w:sz w:val="16"/>
                <w:szCs w:val="16"/>
              </w:rPr>
              <w:t xml:space="preserve"> is opgenomen in het genoemde tekstblok</w:t>
            </w:r>
          </w:p>
          <w:p w:rsidR="00DB2E34" w:rsidRPr="00FA5535" w:rsidRDefault="00DB2E34" w:rsidP="00FA5535">
            <w:pPr>
              <w:spacing w:before="72"/>
              <w:rPr>
                <w:u w:val="single"/>
              </w:rPr>
            </w:pPr>
            <w:r w:rsidRPr="00FA5535">
              <w:rPr>
                <w:u w:val="single"/>
              </w:rPr>
              <w:t>Mapping volmachtgever</w:t>
            </w:r>
            <w:r>
              <w:rPr>
                <w:u w:val="single"/>
              </w:rPr>
              <w:t>(</w:t>
            </w:r>
            <w:r w:rsidRPr="00FA5535">
              <w:rPr>
                <w:u w:val="single"/>
              </w:rPr>
              <w:t>s</w:t>
            </w:r>
            <w:r>
              <w:rPr>
                <w:u w:val="single"/>
              </w:rPr>
              <w:t>)</w:t>
            </w:r>
            <w:r w:rsidRPr="00FA5535">
              <w:rPr>
                <w:u w:val="single"/>
              </w:rPr>
              <w:t>:</w:t>
            </w:r>
          </w:p>
          <w:p w:rsidR="00DB2E34" w:rsidRPr="00FA5535" w:rsidRDefault="00DB2E34" w:rsidP="0033523B">
            <w:pPr>
              <w:spacing w:line="240" w:lineRule="auto"/>
              <w:rPr>
                <w:sz w:val="16"/>
                <w:szCs w:val="16"/>
              </w:rPr>
            </w:pPr>
            <w:r w:rsidRPr="00FA5535">
              <w:rPr>
                <w:sz w:val="16"/>
                <w:szCs w:val="16"/>
              </w:rPr>
              <w:t>//IMKAD_AangebodenStuk/StukdeelDoorhalingHypotheek/tekstkeuze</w:t>
            </w:r>
          </w:p>
          <w:p w:rsidR="00DB2E34" w:rsidRPr="00FA5535" w:rsidRDefault="00DB2E34" w:rsidP="0033523B">
            <w:pPr>
              <w:spacing w:line="240" w:lineRule="auto"/>
              <w:rPr>
                <w:sz w:val="16"/>
                <w:szCs w:val="16"/>
              </w:rPr>
            </w:pPr>
            <w:r w:rsidRPr="00FA5535">
              <w:rPr>
                <w:sz w:val="16"/>
                <w:szCs w:val="16"/>
              </w:rPr>
              <w:tab/>
              <w:t>./tagNaam (k_Volmachtgever)</w:t>
            </w:r>
          </w:p>
          <w:p w:rsidR="00DB2E34" w:rsidRDefault="00DB2E34" w:rsidP="0033523B">
            <w:pPr>
              <w:autoSpaceDE w:val="0"/>
              <w:autoSpaceDN w:val="0"/>
              <w:adjustRightInd w:val="0"/>
              <w:spacing w:line="240" w:lineRule="auto"/>
            </w:pPr>
            <w:r w:rsidRPr="00FA5535">
              <w:rPr>
                <w:sz w:val="16"/>
                <w:szCs w:val="16"/>
              </w:rPr>
              <w:tab/>
              <w:t>./tekst (volmachtgever of volmachtgevers)</w:t>
            </w:r>
          </w:p>
        </w:tc>
      </w:tr>
      <w:tr w:rsidR="00B33D57" w:rsidRPr="00FE0E86" w:rsidTr="00ED7A2A">
        <w:tblPrEx>
          <w:tblLook w:val="01E0" w:firstRow="1" w:lastRow="1" w:firstColumn="1" w:lastColumn="1" w:noHBand="0" w:noVBand="0"/>
        </w:tblPrEx>
        <w:tc>
          <w:tcPr>
            <w:tcW w:w="2243" w:type="pct"/>
            <w:shd w:val="clear" w:color="auto" w:fill="auto"/>
          </w:tcPr>
          <w:p w:rsidR="00B33D57" w:rsidRPr="0032370A" w:rsidRDefault="00B33D57" w:rsidP="00DB2E34">
            <w:pPr>
              <w:rPr>
                <w:rFonts w:cs="Arial"/>
                <w:szCs w:val="18"/>
              </w:rPr>
            </w:pPr>
            <w:r w:rsidRPr="0032370A">
              <w:rPr>
                <w:rFonts w:cs="Arial"/>
                <w:color w:val="800080"/>
                <w:szCs w:val="18"/>
              </w:rPr>
              <w:lastRenderedPageBreak/>
              <w:t>en ten laste van</w:t>
            </w:r>
            <w:r w:rsidRPr="0032370A">
              <w:rPr>
                <w:rFonts w:cs="Arial"/>
                <w:color w:val="FF0000"/>
                <w:szCs w:val="18"/>
              </w:rPr>
              <w:t xml:space="preserve"> </w:t>
            </w:r>
            <w:r w:rsidRPr="0032370A">
              <w:rPr>
                <w:rFonts w:cs="Arial"/>
                <w:color w:val="800080"/>
                <w:szCs w:val="18"/>
              </w:rPr>
              <w:t>de in de akte</w:t>
            </w:r>
            <w:r w:rsidR="00002175" w:rsidRPr="0032370A">
              <w:rPr>
                <w:rFonts w:cs="Arial"/>
                <w:color w:val="800080"/>
                <w:szCs w:val="18"/>
              </w:rPr>
              <w:t>,</w:t>
            </w:r>
            <w:r w:rsidRPr="0032370A">
              <w:rPr>
                <w:rFonts w:cs="Arial"/>
                <w:color w:val="800080"/>
                <w:szCs w:val="18"/>
              </w:rPr>
              <w:t xml:space="preserve"> waarbij het hypotheekrecht werd gevestigd</w:t>
            </w:r>
            <w:r w:rsidR="00002175" w:rsidRPr="0032370A">
              <w:rPr>
                <w:rFonts w:cs="Arial"/>
                <w:color w:val="800080"/>
                <w:szCs w:val="18"/>
              </w:rPr>
              <w:t>,</w:t>
            </w:r>
            <w:r w:rsidRPr="0032370A">
              <w:rPr>
                <w:rFonts w:cs="Arial"/>
                <w:color w:val="800080"/>
                <w:szCs w:val="18"/>
              </w:rPr>
              <w:t xml:space="preserve"> genoemde </w:t>
            </w:r>
            <w:r w:rsidRPr="0032370A">
              <w:rPr>
                <w:rFonts w:cs="Arial"/>
                <w:color w:val="3366FF"/>
                <w:szCs w:val="18"/>
              </w:rPr>
              <w:t>hypotheekgever</w:t>
            </w:r>
            <w:r w:rsidR="001D082C" w:rsidRPr="0032370A">
              <w:rPr>
                <w:rFonts w:cs="Arial"/>
                <w:color w:val="3366FF"/>
                <w:szCs w:val="18"/>
              </w:rPr>
              <w:t>/hypotheekgever</w:t>
            </w:r>
            <w:r w:rsidRPr="0032370A">
              <w:rPr>
                <w:rFonts w:cs="Arial"/>
                <w:color w:val="3366FF"/>
                <w:szCs w:val="18"/>
              </w:rPr>
              <w:t xml:space="preserve">s </w:t>
            </w:r>
            <w:r w:rsidRPr="0032370A">
              <w:rPr>
                <w:rFonts w:cs="Arial"/>
                <w:color w:val="800080"/>
                <w:szCs w:val="18"/>
              </w:rPr>
              <w:t xml:space="preserve">en/of </w:t>
            </w:r>
            <w:r w:rsidRPr="0032370A">
              <w:rPr>
                <w:rFonts w:cs="Arial"/>
                <w:color w:val="3366FF"/>
                <w:szCs w:val="18"/>
              </w:rPr>
              <w:t>debiteur</w:t>
            </w:r>
            <w:r w:rsidR="001D082C" w:rsidRPr="0032370A">
              <w:rPr>
                <w:rFonts w:cs="Arial"/>
                <w:color w:val="3366FF"/>
                <w:szCs w:val="18"/>
              </w:rPr>
              <w:t>/debiteur</w:t>
            </w:r>
            <w:r w:rsidRPr="0032370A">
              <w:rPr>
                <w:rFonts w:cs="Arial"/>
                <w:color w:val="3366FF"/>
                <w:szCs w:val="18"/>
              </w:rPr>
              <w:t>en</w:t>
            </w:r>
            <w:r w:rsidRPr="0032370A">
              <w:rPr>
                <w:rFonts w:cs="Arial"/>
                <w:color w:val="800080"/>
                <w:szCs w:val="18"/>
              </w:rPr>
              <w:t xml:space="preserve"> te weten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debiteur</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p>
        </w:tc>
        <w:tc>
          <w:tcPr>
            <w:tcW w:w="2757" w:type="pct"/>
            <w:shd w:val="clear" w:color="auto" w:fill="auto"/>
          </w:tcPr>
          <w:p w:rsidR="00B33D57" w:rsidRPr="00FA5535" w:rsidRDefault="00B33D57" w:rsidP="00FA5535">
            <w:pPr>
              <w:spacing w:before="72"/>
              <w:rPr>
                <w:lang w:val="nl"/>
              </w:rPr>
            </w:pPr>
            <w:r w:rsidRPr="00FA5535">
              <w:rPr>
                <w:lang w:val="nl"/>
              </w:rPr>
              <w:t xml:space="preserve">Optionele tekst met </w:t>
            </w:r>
            <w:r w:rsidR="00DF70E9">
              <w:rPr>
                <w:lang w:val="nl"/>
              </w:rPr>
              <w:t xml:space="preserve">verplichte </w:t>
            </w:r>
            <w:r w:rsidRPr="00FA5535">
              <w:rPr>
                <w:lang w:val="nl"/>
              </w:rPr>
              <w:t xml:space="preserve">gebruikerskeuzes, wordt getoond </w:t>
            </w:r>
            <w:r w:rsidR="00886A52" w:rsidRPr="00FA5535">
              <w:rPr>
                <w:lang w:val="nl"/>
              </w:rPr>
              <w:t xml:space="preserve">wanneer er </w:t>
            </w:r>
            <w:r w:rsidRPr="00FA5535">
              <w:rPr>
                <w:lang w:val="nl"/>
              </w:rPr>
              <w:t>betrokken hypotheekgevers en/of debiteuren</w:t>
            </w:r>
            <w:r w:rsidR="00886A52" w:rsidRPr="00FA5535">
              <w:rPr>
                <w:lang w:val="nl"/>
              </w:rPr>
              <w:t xml:space="preserve"> zijn</w:t>
            </w:r>
            <w:r w:rsidRPr="00FA5535">
              <w:rPr>
                <w:lang w:val="nl"/>
              </w:rPr>
              <w:t xml:space="preserve">.  </w:t>
            </w:r>
          </w:p>
          <w:p w:rsidR="00B33D57" w:rsidRDefault="00B33D57" w:rsidP="00FA5535">
            <w:pPr>
              <w:spacing w:before="72"/>
            </w:pPr>
          </w:p>
          <w:p w:rsidR="00B33D57" w:rsidRPr="00FA5535" w:rsidRDefault="00B33D57" w:rsidP="00FA5535">
            <w:pPr>
              <w:spacing w:before="72"/>
              <w:rPr>
                <w:lang w:val="nl"/>
              </w:rPr>
            </w:pPr>
            <w:r w:rsidRPr="00A227C9">
              <w:t xml:space="preserve">Meer </w:t>
            </w:r>
            <w:r w:rsidR="00FF7849">
              <w:t xml:space="preserve">voorkomens van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A227C9">
              <w:t xml:space="preserve"> </w:t>
            </w:r>
            <w:r w:rsidR="00FF7849">
              <w:t>worden</w:t>
            </w:r>
            <w:r w:rsidR="00FF7849" w:rsidRPr="00A227C9">
              <w:t xml:space="preserve"> </w:t>
            </w:r>
            <w:r w:rsidRPr="00A227C9">
              <w:t>gescheiden door een komma</w:t>
            </w:r>
            <w:r>
              <w:t xml:space="preserve"> en</w:t>
            </w:r>
            <w:r w:rsidRPr="00A227C9">
              <w:t xml:space="preserve"> </w:t>
            </w:r>
            <w:r>
              <w:t xml:space="preserve">de </w:t>
            </w:r>
            <w:r w:rsidRPr="00A227C9">
              <w:t xml:space="preserve">laatste </w:t>
            </w:r>
            <w:r>
              <w:t xml:space="preserve">twee </w:t>
            </w:r>
            <w:r w:rsidR="00FF7849">
              <w:rPr>
                <w:lang w:val="nl"/>
              </w:rPr>
              <w:t>door</w:t>
            </w:r>
            <w:r w:rsidRPr="00FA5535">
              <w:rPr>
                <w:lang w:val="nl"/>
              </w:rPr>
              <w:t xml:space="preserve"> </w:t>
            </w:r>
            <w:r w:rsidRPr="00FA5535">
              <w:rPr>
                <w:color w:val="800080"/>
                <w:lang w:val="nl"/>
              </w:rPr>
              <w:t>en</w:t>
            </w:r>
            <w:r w:rsidRPr="00FA5535">
              <w:rPr>
                <w:lang w:val="nl"/>
              </w:rPr>
              <w:t>.</w:t>
            </w:r>
          </w:p>
          <w:p w:rsidR="00B33D57" w:rsidRDefault="00B33D57" w:rsidP="00FA5535">
            <w:pPr>
              <w:spacing w:before="72"/>
            </w:pPr>
          </w:p>
          <w:p w:rsidR="00B33D57" w:rsidRPr="00FA5535" w:rsidRDefault="00B33D57" w:rsidP="00FA5535">
            <w:pPr>
              <w:spacing w:before="72"/>
              <w:rPr>
                <w:u w:val="single"/>
                <w:lang w:val="nl"/>
              </w:rPr>
            </w:pPr>
            <w:r w:rsidRPr="00FA5535">
              <w:rPr>
                <w:u w:val="single"/>
                <w:lang w:val="nl"/>
              </w:rPr>
              <w:t xml:space="preserve">Mapping gehele tekst en </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debiteur</w:t>
            </w:r>
            <w:r w:rsidRPr="00FA5535">
              <w:rPr>
                <w:rFonts w:cs="Arial"/>
                <w:sz w:val="20"/>
              </w:rPr>
              <w:fldChar w:fldCharType="begin"/>
            </w:r>
            <w:r w:rsidRPr="00FA5535">
              <w:rPr>
                <w:rFonts w:cs="Arial"/>
                <w:sz w:val="20"/>
              </w:rPr>
              <w:instrText>MacroButton Nomacro §</w:instrText>
            </w:r>
            <w:r w:rsidRPr="00FA5535">
              <w:rPr>
                <w:rFonts w:cs="Arial"/>
                <w:sz w:val="20"/>
              </w:rPr>
              <w:fldChar w:fldCharType="end"/>
            </w:r>
            <w:r w:rsidRPr="00FA5535">
              <w:rPr>
                <w:u w:val="single"/>
                <w:lang w:val="nl"/>
              </w:rPr>
              <w:t>:</w:t>
            </w:r>
          </w:p>
          <w:p w:rsidR="00B33D57" w:rsidRPr="00FA5535" w:rsidRDefault="00B33D57" w:rsidP="00FA5535">
            <w:pPr>
              <w:spacing w:line="240" w:lineRule="auto"/>
              <w:rPr>
                <w:sz w:val="16"/>
              </w:rPr>
            </w:pPr>
            <w:r w:rsidRPr="00FA5535">
              <w:rPr>
                <w:sz w:val="16"/>
              </w:rPr>
              <w:t>-voor elke</w:t>
            </w:r>
          </w:p>
          <w:p w:rsidR="00B33D57" w:rsidRPr="00FA5535" w:rsidRDefault="00B33D57" w:rsidP="00FA5535">
            <w:pPr>
              <w:spacing w:line="240" w:lineRule="auto"/>
              <w:rPr>
                <w:sz w:val="16"/>
              </w:rPr>
            </w:pPr>
            <w:r w:rsidRPr="00FA5535">
              <w:rPr>
                <w:sz w:val="16"/>
              </w:rPr>
              <w:t>//IMKAD_AangebodenStuk/StukdeelDoorhalingHypotheek/debiteurAkteHypotheekrecht</w:t>
            </w:r>
          </w:p>
          <w:p w:rsidR="00B33D57" w:rsidRPr="00FA5535" w:rsidRDefault="00B33D57" w:rsidP="00FA5535">
            <w:pPr>
              <w:spacing w:line="240" w:lineRule="auto"/>
              <w:rPr>
                <w:sz w:val="16"/>
              </w:rPr>
            </w:pPr>
          </w:p>
          <w:p w:rsidR="00B33D57" w:rsidRPr="00FA5535" w:rsidRDefault="00B33D57" w:rsidP="00FA5535">
            <w:pPr>
              <w:spacing w:before="72"/>
              <w:rPr>
                <w:u w:val="single"/>
                <w:lang w:val="nl"/>
              </w:rPr>
            </w:pPr>
            <w:r w:rsidRPr="00FA5535">
              <w:rPr>
                <w:u w:val="single"/>
                <w:lang w:val="nl"/>
              </w:rPr>
              <w:t>Mapping hypotheekgevers:</w:t>
            </w:r>
          </w:p>
          <w:p w:rsidR="00B33D57" w:rsidRPr="00FA5535" w:rsidRDefault="00B33D57" w:rsidP="00FA5535">
            <w:pPr>
              <w:spacing w:line="240" w:lineRule="auto"/>
              <w:rPr>
                <w:sz w:val="16"/>
                <w:szCs w:val="16"/>
              </w:rPr>
            </w:pPr>
            <w:r w:rsidRPr="00FA5535">
              <w:rPr>
                <w:sz w:val="16"/>
                <w:szCs w:val="16"/>
              </w:rPr>
              <w:t>//IMKAD_AangebodenStuk/StukdeelDoorhalingHypotheek/tekstkeuze</w:t>
            </w:r>
          </w:p>
          <w:p w:rsidR="00B33D57" w:rsidRPr="00FA5535" w:rsidRDefault="00B33D57" w:rsidP="00FA5535">
            <w:pPr>
              <w:spacing w:line="240" w:lineRule="auto"/>
              <w:rPr>
                <w:sz w:val="16"/>
                <w:szCs w:val="16"/>
              </w:rPr>
            </w:pPr>
            <w:r w:rsidRPr="00FA5535">
              <w:rPr>
                <w:sz w:val="16"/>
                <w:szCs w:val="16"/>
              </w:rPr>
              <w:tab/>
              <w:t>./tagNaam (k_Hypotheekgever)</w:t>
            </w:r>
          </w:p>
          <w:p w:rsidR="00B33D57" w:rsidRPr="00FA5535" w:rsidRDefault="00B33D57" w:rsidP="00FA5535">
            <w:pPr>
              <w:spacing w:line="240" w:lineRule="auto"/>
              <w:rPr>
                <w:sz w:val="16"/>
              </w:rPr>
            </w:pPr>
            <w:r w:rsidRPr="00FA5535">
              <w:rPr>
                <w:sz w:val="16"/>
                <w:szCs w:val="16"/>
              </w:rPr>
              <w:tab/>
              <w:t>./tekst (hypotheekgever of hypotheekgevers)</w:t>
            </w:r>
          </w:p>
          <w:p w:rsidR="00B33D57" w:rsidRPr="00FA5535" w:rsidRDefault="00B33D57" w:rsidP="00FA5535">
            <w:pPr>
              <w:spacing w:line="240" w:lineRule="auto"/>
              <w:rPr>
                <w:sz w:val="16"/>
              </w:rPr>
            </w:pPr>
          </w:p>
          <w:p w:rsidR="00B33D57" w:rsidRPr="00FA5535" w:rsidRDefault="00B33D57" w:rsidP="00FA5535">
            <w:pPr>
              <w:spacing w:before="72"/>
              <w:rPr>
                <w:u w:val="single"/>
                <w:lang w:val="nl"/>
              </w:rPr>
            </w:pPr>
            <w:r w:rsidRPr="00FA5535">
              <w:rPr>
                <w:u w:val="single"/>
                <w:lang w:val="nl"/>
              </w:rPr>
              <w:t>Mapping debiteuren:</w:t>
            </w:r>
          </w:p>
          <w:p w:rsidR="00B33D57" w:rsidRPr="00FA5535" w:rsidRDefault="00B33D57" w:rsidP="00FA5535">
            <w:pPr>
              <w:spacing w:line="240" w:lineRule="auto"/>
              <w:rPr>
                <w:sz w:val="16"/>
                <w:szCs w:val="16"/>
              </w:rPr>
            </w:pPr>
            <w:r w:rsidRPr="00FA5535">
              <w:rPr>
                <w:sz w:val="16"/>
                <w:szCs w:val="16"/>
              </w:rPr>
              <w:t>//IMKAD_AangebodenStuk/StukdeelDoorhalingHypotheek/tekstkeuze</w:t>
            </w:r>
          </w:p>
          <w:p w:rsidR="00B33D57" w:rsidRPr="00FA5535" w:rsidRDefault="00B33D57" w:rsidP="00FA5535">
            <w:pPr>
              <w:spacing w:line="240" w:lineRule="auto"/>
              <w:rPr>
                <w:sz w:val="16"/>
                <w:szCs w:val="16"/>
              </w:rPr>
            </w:pPr>
            <w:r w:rsidRPr="00FA5535">
              <w:rPr>
                <w:sz w:val="16"/>
                <w:szCs w:val="16"/>
              </w:rPr>
              <w:tab/>
              <w:t>./tagNaam (k_Debiteur)</w:t>
            </w:r>
          </w:p>
          <w:p w:rsidR="00B33D57" w:rsidRPr="00FA5535" w:rsidRDefault="00B33D57" w:rsidP="00FA5535">
            <w:pPr>
              <w:spacing w:line="240" w:lineRule="auto"/>
              <w:rPr>
                <w:sz w:val="16"/>
              </w:rPr>
            </w:pPr>
            <w:r w:rsidRPr="00FA5535">
              <w:rPr>
                <w:sz w:val="16"/>
                <w:szCs w:val="16"/>
              </w:rPr>
              <w:tab/>
              <w:t>./tekst (debiteur of debiteuren)</w:t>
            </w:r>
          </w:p>
        </w:tc>
      </w:tr>
      <w:tr w:rsidR="00B33D57" w:rsidRPr="00FE0E86" w:rsidTr="00ED7A2A">
        <w:tblPrEx>
          <w:tblLook w:val="01E0" w:firstRow="1" w:lastRow="1" w:firstColumn="1" w:lastColumn="1" w:noHBand="0" w:noVBand="0"/>
        </w:tblPrEx>
        <w:tc>
          <w:tcPr>
            <w:tcW w:w="2243" w:type="pct"/>
            <w:shd w:val="clear" w:color="auto" w:fill="auto"/>
          </w:tcPr>
          <w:p w:rsidR="00B33D57" w:rsidRPr="0032370A" w:rsidRDefault="00B33D57" w:rsidP="002962E3">
            <w:pPr>
              <w:rPr>
                <w:rFonts w:cs="Arial"/>
                <w:color w:val="FF0000"/>
                <w:szCs w:val="18"/>
              </w:rPr>
            </w:pPr>
            <w:r w:rsidRPr="0032370A">
              <w:rPr>
                <w:rFonts w:cs="Arial"/>
                <w:color w:val="FF0000"/>
                <w:szCs w:val="18"/>
              </w:rPr>
              <w:t>is vervallen omdat de vordering tot zekerheid waarvoor zij werd verstrekt is voldaan en/of door beëindiging van de rechtsverhouding tot zekerheid waarvan het hypotheekrecht werd gevestigd.</w:t>
            </w:r>
          </w:p>
        </w:tc>
        <w:tc>
          <w:tcPr>
            <w:tcW w:w="2757" w:type="pct"/>
            <w:shd w:val="clear" w:color="auto" w:fill="auto"/>
          </w:tcPr>
          <w:p w:rsidR="00B33D57" w:rsidRDefault="00B33D57" w:rsidP="00FA5535">
            <w:pPr>
              <w:spacing w:before="72"/>
            </w:pPr>
            <w:r>
              <w:t>Vaste tekst.</w:t>
            </w:r>
          </w:p>
        </w:tc>
      </w:tr>
    </w:tbl>
    <w:p w:rsidR="00D8231B" w:rsidRPr="00D8231B" w:rsidRDefault="00D8231B" w:rsidP="005F2441"/>
    <w:p w:rsidR="008D1D15" w:rsidRDefault="00487E2F" w:rsidP="008D1D15">
      <w:pPr>
        <w:pStyle w:val="Kop2"/>
      </w:pPr>
      <w:bookmarkStart w:id="85" w:name="_Toc245786564"/>
      <w:r>
        <w:br w:type="page"/>
      </w:r>
      <w:bookmarkStart w:id="86" w:name="_Toc452628345"/>
      <w:r w:rsidR="008D1D15">
        <w:lastRenderedPageBreak/>
        <w:t>Overige verklaringen</w:t>
      </w:r>
      <w:bookmarkEnd w:id="85"/>
      <w:bookmarkEnd w:id="8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45"/>
        <w:gridCol w:w="7797"/>
      </w:tblGrid>
      <w:tr w:rsidR="008D1D15" w:rsidRPr="00343045" w:rsidTr="00FA5535">
        <w:tc>
          <w:tcPr>
            <w:tcW w:w="6345" w:type="dxa"/>
            <w:shd w:val="clear" w:color="auto" w:fill="auto"/>
          </w:tcPr>
          <w:p w:rsidR="008D1D15" w:rsidRPr="0032370A" w:rsidRDefault="008D1D15" w:rsidP="008D1D15">
            <w:pPr>
              <w:rPr>
                <w:rFonts w:cs="Arial"/>
                <w:szCs w:val="18"/>
              </w:rPr>
            </w:pPr>
            <w:r w:rsidRPr="0032370A">
              <w:rPr>
                <w:rFonts w:cs="Arial"/>
                <w:color w:val="FF0000"/>
                <w:szCs w:val="18"/>
              </w:rPr>
              <w:t xml:space="preserve">De verschenen </w:t>
            </w:r>
            <w:r w:rsidRPr="0032370A">
              <w:rPr>
                <w:rFonts w:cs="Arial"/>
                <w:color w:val="339966"/>
                <w:szCs w:val="18"/>
              </w:rPr>
              <w:t>persoon</w:t>
            </w:r>
            <w:r w:rsidR="00E07106" w:rsidRPr="0032370A">
              <w:rPr>
                <w:rFonts w:cs="Arial"/>
                <w:color w:val="339966"/>
                <w:szCs w:val="18"/>
              </w:rPr>
              <w:t>/personen</w:t>
            </w:r>
            <w:r w:rsidRPr="0032370A">
              <w:rPr>
                <w:rFonts w:cs="Arial"/>
                <w:color w:val="800080"/>
                <w:szCs w:val="18"/>
              </w:rPr>
              <w:t xml:space="preserve"> </w:t>
            </w:r>
            <w:r w:rsidRPr="0032370A">
              <w:rPr>
                <w:rFonts w:cs="Arial"/>
                <w:color w:val="339966"/>
                <w:szCs w:val="18"/>
              </w:rPr>
              <w:t>verklaar</w:t>
            </w:r>
            <w:r w:rsidR="007D2CE7">
              <w:rPr>
                <w:rFonts w:cs="Arial"/>
                <w:color w:val="339966"/>
                <w:szCs w:val="18"/>
              </w:rPr>
              <w:t>t</w:t>
            </w:r>
            <w:r w:rsidR="001D082C" w:rsidRPr="0032370A">
              <w:rPr>
                <w:rFonts w:cs="Arial"/>
                <w:color w:val="339966"/>
                <w:szCs w:val="18"/>
              </w:rPr>
              <w:t>/verklare</w:t>
            </w:r>
            <w:r w:rsidR="00E07106" w:rsidRPr="0032370A">
              <w:rPr>
                <w:rFonts w:cs="Arial"/>
                <w:color w:val="339966"/>
                <w:szCs w:val="18"/>
              </w:rPr>
              <w:t>n</w:t>
            </w:r>
            <w:r w:rsidRPr="0032370A">
              <w:rPr>
                <w:rFonts w:cs="Arial"/>
                <w:color w:val="800080"/>
                <w:szCs w:val="18"/>
              </w:rPr>
              <w:t xml:space="preserve"> </w:t>
            </w:r>
            <w:r w:rsidRPr="0032370A">
              <w:rPr>
                <w:rFonts w:cs="Arial"/>
                <w:color w:val="FF0000"/>
                <w:szCs w:val="18"/>
              </w:rPr>
              <w:t xml:space="preserve">vervolgens namens </w:t>
            </w:r>
            <w:r w:rsidRPr="0032370A">
              <w:rPr>
                <w:rFonts w:cs="Arial"/>
                <w:color w:val="339966"/>
                <w:szCs w:val="18"/>
              </w:rPr>
              <w:t>partij</w:t>
            </w:r>
            <w:r w:rsidR="001D082C" w:rsidRPr="0032370A">
              <w:rPr>
                <w:rFonts w:cs="Arial"/>
                <w:color w:val="339966"/>
                <w:szCs w:val="18"/>
              </w:rPr>
              <w:t>/partij</w:t>
            </w:r>
            <w:r w:rsidRPr="0032370A">
              <w:rPr>
                <w:rFonts w:cs="Arial"/>
                <w:color w:val="339966"/>
                <w:szCs w:val="18"/>
              </w:rPr>
              <w:t>en</w:t>
            </w:r>
            <w:r w:rsidRPr="0032370A">
              <w:rPr>
                <w:rFonts w:cs="Arial"/>
                <w:color w:val="FF0000"/>
                <w:szCs w:val="18"/>
              </w:rPr>
              <w:t>:</w:t>
            </w:r>
          </w:p>
          <w:p w:rsidR="008D1D15" w:rsidRPr="0032370A" w:rsidRDefault="008D1D15" w:rsidP="00665DB3">
            <w:pPr>
              <w:rPr>
                <w:rFonts w:cs="Arial"/>
                <w:color w:val="FF0000"/>
                <w:szCs w:val="18"/>
              </w:rPr>
            </w:pPr>
          </w:p>
        </w:tc>
        <w:tc>
          <w:tcPr>
            <w:tcW w:w="7797" w:type="dxa"/>
            <w:shd w:val="clear" w:color="auto" w:fill="auto"/>
          </w:tcPr>
          <w:p w:rsidR="008D1D15" w:rsidRPr="00FA5535" w:rsidRDefault="001179F3" w:rsidP="00FA5535">
            <w:pPr>
              <w:spacing w:before="72"/>
              <w:rPr>
                <w:rFonts w:cs="Arial"/>
                <w:color w:val="000000"/>
              </w:rPr>
            </w:pPr>
            <w:r>
              <w:t>Vaste</w:t>
            </w:r>
            <w:r w:rsidR="008D1D15">
              <w:t xml:space="preserve"> </w:t>
            </w:r>
            <w:r>
              <w:t xml:space="preserve">en afleidbare </w:t>
            </w:r>
            <w:r w:rsidR="008D1D15">
              <w:t>tekst.</w:t>
            </w:r>
            <w:r w:rsidRPr="00FA5535">
              <w:rPr>
                <w:rFonts w:cs="Arial"/>
                <w:color w:val="000000"/>
              </w:rPr>
              <w:t xml:space="preserve"> </w:t>
            </w:r>
            <w:r w:rsidR="002B07DC" w:rsidRPr="00FA5535">
              <w:rPr>
                <w:rFonts w:cs="Arial"/>
                <w:color w:val="000000"/>
              </w:rPr>
              <w:t xml:space="preserve">De keuze </w:t>
            </w:r>
            <w:r w:rsidR="00E23499" w:rsidRPr="00FA5535">
              <w:rPr>
                <w:rFonts w:cs="Arial"/>
                <w:color w:val="000000"/>
              </w:rPr>
              <w:t>tussen</w:t>
            </w:r>
            <w:r w:rsidR="008D1D15" w:rsidRPr="00FA5535">
              <w:rPr>
                <w:rFonts w:cs="Arial"/>
                <w:color w:val="000000"/>
              </w:rPr>
              <w:t xml:space="preserve"> </w:t>
            </w:r>
            <w:r w:rsidR="00E07106" w:rsidRPr="00E17BDF">
              <w:rPr>
                <w:rFonts w:cs="Arial"/>
                <w:color w:val="339966"/>
              </w:rPr>
              <w:t>persoon</w:t>
            </w:r>
            <w:r w:rsidR="002B07DC" w:rsidRPr="00E17BDF">
              <w:rPr>
                <w:rFonts w:cs="Arial"/>
                <w:color w:val="339966"/>
              </w:rPr>
              <w:t>/</w:t>
            </w:r>
            <w:r w:rsidR="00E07106" w:rsidRPr="00E17BDF">
              <w:rPr>
                <w:rFonts w:cs="Arial"/>
                <w:color w:val="339966"/>
              </w:rPr>
              <w:t>personen</w:t>
            </w:r>
            <w:r w:rsidR="002B07DC" w:rsidRPr="00FA5535">
              <w:rPr>
                <w:rFonts w:cs="Arial"/>
                <w:color w:val="000000"/>
              </w:rPr>
              <w:t xml:space="preserve"> </w:t>
            </w:r>
            <w:r w:rsidRPr="00FA5535">
              <w:rPr>
                <w:rFonts w:cs="Arial"/>
                <w:color w:val="000000"/>
              </w:rPr>
              <w:t>en</w:t>
            </w:r>
            <w:r w:rsidR="00E07106" w:rsidRPr="00FA5535">
              <w:rPr>
                <w:rFonts w:cs="Arial"/>
                <w:color w:val="000000"/>
              </w:rPr>
              <w:t xml:space="preserve"> </w:t>
            </w:r>
            <w:r w:rsidR="00E07106" w:rsidRPr="001D082C">
              <w:rPr>
                <w:rFonts w:cs="Arial"/>
                <w:color w:val="339966"/>
              </w:rPr>
              <w:t>verklaar</w:t>
            </w:r>
            <w:r w:rsidR="007D2CE7">
              <w:rPr>
                <w:rFonts w:cs="Arial"/>
                <w:color w:val="339966"/>
              </w:rPr>
              <w:t>t</w:t>
            </w:r>
            <w:r w:rsidR="002B07DC" w:rsidRPr="001D082C">
              <w:rPr>
                <w:rFonts w:cs="Arial"/>
                <w:color w:val="339966"/>
              </w:rPr>
              <w:t>/</w:t>
            </w:r>
            <w:r w:rsidR="00E07106" w:rsidRPr="001D082C">
              <w:rPr>
                <w:rFonts w:cs="Arial"/>
                <w:color w:val="339966"/>
              </w:rPr>
              <w:t>verklaren</w:t>
            </w:r>
            <w:r w:rsidR="00E07106" w:rsidRPr="00FA5535">
              <w:rPr>
                <w:rFonts w:cs="Arial"/>
                <w:color w:val="000000"/>
              </w:rPr>
              <w:t xml:space="preserve"> </w:t>
            </w:r>
            <w:r w:rsidR="002B07DC" w:rsidRPr="00FA5535">
              <w:rPr>
                <w:rFonts w:cs="Arial"/>
                <w:color w:val="000000"/>
              </w:rPr>
              <w:t>is afhankelijk van het aantal gevolmachtigde</w:t>
            </w:r>
            <w:r w:rsidR="002E6980" w:rsidRPr="00FA5535">
              <w:rPr>
                <w:rFonts w:cs="Arial"/>
                <w:color w:val="000000"/>
              </w:rPr>
              <w:t>n</w:t>
            </w:r>
            <w:r w:rsidRPr="00FA5535">
              <w:rPr>
                <w:rFonts w:cs="Arial"/>
                <w:color w:val="000000"/>
              </w:rPr>
              <w:t xml:space="preserve">. </w:t>
            </w:r>
            <w:r w:rsidR="002B07DC" w:rsidRPr="00FA5535">
              <w:rPr>
                <w:rFonts w:cs="Arial"/>
                <w:color w:val="000000"/>
              </w:rPr>
              <w:t xml:space="preserve">De keuze </w:t>
            </w:r>
            <w:r w:rsidRPr="001D082C">
              <w:rPr>
                <w:rFonts w:cs="Arial"/>
              </w:rPr>
              <w:t>tussen</w:t>
            </w:r>
            <w:r w:rsidR="002B07DC" w:rsidRPr="001D082C">
              <w:rPr>
                <w:rFonts w:cs="Arial"/>
              </w:rPr>
              <w:t xml:space="preserve"> </w:t>
            </w:r>
            <w:r w:rsidR="008D1D15" w:rsidRPr="001D082C">
              <w:rPr>
                <w:rFonts w:cs="Arial"/>
                <w:color w:val="339966"/>
              </w:rPr>
              <w:t>partij</w:t>
            </w:r>
            <w:r w:rsidR="002B07DC" w:rsidRPr="001D082C">
              <w:rPr>
                <w:rFonts w:cs="Arial"/>
                <w:color w:val="339966"/>
              </w:rPr>
              <w:t>/</w:t>
            </w:r>
            <w:r w:rsidR="008D1D15" w:rsidRPr="001D082C">
              <w:rPr>
                <w:rFonts w:cs="Arial"/>
                <w:color w:val="339966"/>
              </w:rPr>
              <w:t>partijen</w:t>
            </w:r>
            <w:r w:rsidR="008D1D15" w:rsidRPr="00FA5535">
              <w:rPr>
                <w:rFonts w:cs="Arial"/>
                <w:color w:val="000000"/>
              </w:rPr>
              <w:t xml:space="preserve"> is afhankelijk van het </w:t>
            </w:r>
            <w:r w:rsidRPr="00FA5535">
              <w:rPr>
                <w:rFonts w:cs="Arial"/>
                <w:color w:val="000000"/>
              </w:rPr>
              <w:t>al dan niet aanwezig zijn van de</w:t>
            </w:r>
            <w:r w:rsidR="002B07DC" w:rsidRPr="00FA5535">
              <w:rPr>
                <w:rFonts w:cs="Arial"/>
                <w:color w:val="000000"/>
              </w:rPr>
              <w:t xml:space="preserve"> rechthebbende </w:t>
            </w:r>
            <w:r w:rsidR="008D1D15" w:rsidRPr="00FA5535">
              <w:rPr>
                <w:rFonts w:cs="Arial"/>
                <w:color w:val="000000"/>
              </w:rPr>
              <w:t>partijen</w:t>
            </w:r>
            <w:r w:rsidRPr="00FA5535">
              <w:rPr>
                <w:rFonts w:cs="Arial"/>
                <w:color w:val="000000"/>
              </w:rPr>
              <w:t>.</w:t>
            </w:r>
          </w:p>
          <w:p w:rsidR="002B07DC" w:rsidRDefault="002B07DC" w:rsidP="00FA5535">
            <w:pPr>
              <w:spacing w:before="72"/>
            </w:pPr>
          </w:p>
          <w:p w:rsidR="001179F3" w:rsidRPr="00763CAD" w:rsidRDefault="001179F3" w:rsidP="00FA5535">
            <w:pPr>
              <w:spacing w:before="72"/>
              <w:rPr>
                <w:u w:val="single"/>
              </w:rPr>
            </w:pPr>
            <w:r w:rsidRPr="00763CAD">
              <w:rPr>
                <w:u w:val="single"/>
              </w:rPr>
              <w:t xml:space="preserve">Mapping </w:t>
            </w:r>
            <w:r w:rsidR="00A17E56" w:rsidRPr="000437B6">
              <w:rPr>
                <w:u w:val="single"/>
              </w:rPr>
              <w:t>persoon</w:t>
            </w:r>
            <w:r w:rsidR="00A17E56" w:rsidRPr="00FA5535">
              <w:rPr>
                <w:u w:val="single"/>
              </w:rPr>
              <w:t xml:space="preserve"> en verklaarde</w:t>
            </w:r>
            <w:r w:rsidRPr="00763CAD">
              <w:rPr>
                <w:u w:val="single"/>
              </w:rPr>
              <w:t>:</w:t>
            </w:r>
          </w:p>
          <w:p w:rsidR="001179F3" w:rsidRPr="00FA5535" w:rsidRDefault="00A17E56" w:rsidP="00FA5535">
            <w:pPr>
              <w:spacing w:line="240" w:lineRule="auto"/>
              <w:rPr>
                <w:sz w:val="16"/>
                <w:szCs w:val="16"/>
              </w:rPr>
            </w:pPr>
            <w:r w:rsidRPr="00FA5535">
              <w:rPr>
                <w:sz w:val="16"/>
                <w:szCs w:val="16"/>
              </w:rPr>
              <w:t>alleen //IMKAD_AangebodenStuk/Partij[volmachtgever(s)</w:t>
            </w:r>
            <w:r w:rsidR="00F2090C">
              <w:rPr>
                <w:sz w:val="16"/>
                <w:szCs w:val="16"/>
              </w:rPr>
              <w:t xml:space="preserve"> of volmachtgever(s) en/of hypotheekhouder(s)</w:t>
            </w:r>
            <w:r w:rsidRPr="00FA5535">
              <w:rPr>
                <w:sz w:val="16"/>
                <w:szCs w:val="16"/>
              </w:rPr>
              <w:t>]/Gevolmachtigde is aanwezig of</w:t>
            </w:r>
          </w:p>
          <w:p w:rsidR="00A17E56" w:rsidRDefault="00A17E56" w:rsidP="00FA5535">
            <w:pPr>
              <w:spacing w:line="240" w:lineRule="auto"/>
            </w:pPr>
            <w:r w:rsidRPr="00FA5535">
              <w:rPr>
                <w:sz w:val="16"/>
                <w:szCs w:val="16"/>
              </w:rPr>
              <w:t>//IMKAD_AangebodenStuk/Gevolmachtigde is aanwezig</w:t>
            </w:r>
          </w:p>
          <w:p w:rsidR="00A17E56" w:rsidRDefault="00A17E56" w:rsidP="00FA5535">
            <w:pPr>
              <w:spacing w:line="240" w:lineRule="auto"/>
            </w:pPr>
          </w:p>
          <w:p w:rsidR="00A17E56" w:rsidRPr="000437B6" w:rsidRDefault="00A17E56" w:rsidP="00FA5535">
            <w:pPr>
              <w:spacing w:line="240" w:lineRule="auto"/>
              <w:rPr>
                <w:u w:val="single"/>
              </w:rPr>
            </w:pPr>
            <w:r w:rsidRPr="00763CAD">
              <w:rPr>
                <w:u w:val="single"/>
              </w:rPr>
              <w:t>Mapping personen</w:t>
            </w:r>
            <w:r w:rsidRPr="00FA5535">
              <w:rPr>
                <w:u w:val="single"/>
              </w:rPr>
              <w:t xml:space="preserve"> en verklaarden</w:t>
            </w:r>
            <w:r w:rsidRPr="00763CAD">
              <w:rPr>
                <w:u w:val="single"/>
              </w:rPr>
              <w:t>:</w:t>
            </w:r>
          </w:p>
          <w:p w:rsidR="00A17E56" w:rsidRPr="00FA5535" w:rsidRDefault="00A17E56" w:rsidP="00FA5535">
            <w:pPr>
              <w:spacing w:line="240" w:lineRule="auto"/>
              <w:rPr>
                <w:sz w:val="16"/>
                <w:szCs w:val="16"/>
              </w:rPr>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]/Gevolmachtigde en</w:t>
            </w:r>
          </w:p>
          <w:p w:rsidR="00A17E56" w:rsidRPr="00FA5535" w:rsidRDefault="00A17E56" w:rsidP="00FA5535">
            <w:pPr>
              <w:spacing w:line="240" w:lineRule="auto"/>
              <w:rPr>
                <w:sz w:val="16"/>
                <w:szCs w:val="16"/>
              </w:rPr>
            </w:pPr>
            <w:r w:rsidRPr="00FA5535">
              <w:rPr>
                <w:sz w:val="16"/>
                <w:szCs w:val="16"/>
              </w:rPr>
              <w:t>//IMKAD_AangebodenStuk/Partij[rechthebbende(n)]/Gevolmachtigde zijn aanwezig</w:t>
            </w:r>
          </w:p>
          <w:p w:rsidR="00A17E56" w:rsidRDefault="00A17E56" w:rsidP="00FA5535">
            <w:pPr>
              <w:spacing w:line="240" w:lineRule="auto"/>
            </w:pPr>
          </w:p>
          <w:p w:rsidR="001179F3" w:rsidRPr="00763CAD" w:rsidRDefault="001179F3" w:rsidP="00FA5535">
            <w:pPr>
              <w:spacing w:before="72"/>
              <w:rPr>
                <w:u w:val="single"/>
              </w:rPr>
            </w:pPr>
            <w:r w:rsidRPr="00763CAD">
              <w:rPr>
                <w:u w:val="single"/>
              </w:rPr>
              <w:t>Mapping partij:</w:t>
            </w:r>
          </w:p>
          <w:p w:rsidR="00A17E56" w:rsidRPr="00FA5535" w:rsidRDefault="00A17E56" w:rsidP="00FA5535">
            <w:pPr>
              <w:spacing w:line="240" w:lineRule="auto"/>
              <w:rPr>
                <w:sz w:val="16"/>
                <w:szCs w:val="16"/>
              </w:rPr>
            </w:pPr>
            <w:r w:rsidRPr="00FA5535">
              <w:rPr>
                <w:sz w:val="16"/>
                <w:szCs w:val="16"/>
              </w:rPr>
              <w:t>alleen //IMKAD_AangebodenStuk/Partij[volmachtgever(s)</w:t>
            </w:r>
            <w:r w:rsidR="00F2090C">
              <w:rPr>
                <w:sz w:val="16"/>
                <w:szCs w:val="16"/>
              </w:rPr>
              <w:t xml:space="preserve"> of volmachtgever(s) en/of hypotheekhouder(s)</w:t>
            </w:r>
            <w:r w:rsidRPr="00FA5535">
              <w:rPr>
                <w:sz w:val="16"/>
                <w:szCs w:val="16"/>
              </w:rPr>
              <w:t>] is aanwezig</w:t>
            </w:r>
          </w:p>
          <w:p w:rsidR="001179F3" w:rsidRPr="000437B6" w:rsidRDefault="00A17E56" w:rsidP="00FA5535">
            <w:pPr>
              <w:spacing w:before="72"/>
              <w:rPr>
                <w:u w:val="single"/>
              </w:rPr>
            </w:pPr>
            <w:r w:rsidRPr="00763CAD">
              <w:rPr>
                <w:u w:val="single"/>
              </w:rPr>
              <w:t>Mapping partijen:</w:t>
            </w:r>
          </w:p>
          <w:p w:rsidR="00A17E56" w:rsidRPr="000F79A2" w:rsidRDefault="00A17E56" w:rsidP="00FA5535">
            <w:pPr>
              <w:spacing w:line="240" w:lineRule="auto"/>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 en //IMKAD_AangebodenStuk/Partij[rechthebbende(n)] zijn aanwezig</w:t>
            </w:r>
          </w:p>
        </w:tc>
      </w:tr>
      <w:tr w:rsidR="001179F3" w:rsidRPr="00343045" w:rsidTr="00FA5535">
        <w:tc>
          <w:tcPr>
            <w:tcW w:w="6345" w:type="dxa"/>
            <w:shd w:val="clear" w:color="auto" w:fill="auto"/>
          </w:tcPr>
          <w:p w:rsidR="001179F3" w:rsidRPr="0032370A" w:rsidRDefault="001179F3" w:rsidP="00FA5535">
            <w:pPr>
              <w:outlineLvl w:val="0"/>
              <w:rPr>
                <w:rFonts w:cs="Arial"/>
                <w:b/>
                <w:color w:val="FF0000"/>
                <w:szCs w:val="18"/>
                <w:u w:val="single"/>
              </w:rPr>
            </w:pPr>
            <w:r w:rsidRPr="0032370A">
              <w:rPr>
                <w:rFonts w:cs="Arial"/>
                <w:b/>
                <w:color w:val="FF0000"/>
                <w:szCs w:val="18"/>
                <w:u w:val="single"/>
              </w:rPr>
              <w:t>Geen beperkt recht hypothecaire vorderingen</w:t>
            </w:r>
          </w:p>
          <w:p w:rsidR="001179F3" w:rsidRPr="0032370A" w:rsidRDefault="001179F3" w:rsidP="001179F3">
            <w:pPr>
              <w:rPr>
                <w:rFonts w:cs="Arial"/>
                <w:color w:val="FF0000"/>
                <w:szCs w:val="18"/>
              </w:rPr>
            </w:pPr>
            <w:r w:rsidRPr="0032370A">
              <w:rPr>
                <w:rFonts w:cs="Arial"/>
                <w:color w:val="FF0000"/>
                <w:szCs w:val="18"/>
              </w:rPr>
              <w:t xml:space="preserve">De </w:t>
            </w:r>
            <w:r w:rsidRPr="0032370A">
              <w:rPr>
                <w:rFonts w:cs="Arial"/>
                <w:color w:val="339966"/>
                <w:szCs w:val="18"/>
              </w:rPr>
              <w:t>vordering/vorderingen</w:t>
            </w:r>
            <w:r w:rsidRPr="0032370A">
              <w:rPr>
                <w:rFonts w:cs="Arial"/>
                <w:color w:val="FF0000"/>
                <w:szCs w:val="18"/>
              </w:rPr>
              <w:t xml:space="preserve"> waarvoor </w:t>
            </w:r>
            <w:r w:rsidRPr="0032370A">
              <w:rPr>
                <w:rFonts w:cs="Arial"/>
                <w:color w:val="339966"/>
                <w:szCs w:val="18"/>
              </w:rPr>
              <w:t>het/de hypotheekrecht/ hypotheekrechten</w:t>
            </w:r>
            <w:r w:rsidRPr="0032370A">
              <w:rPr>
                <w:rFonts w:cs="Arial"/>
                <w:color w:val="FF0000"/>
                <w:szCs w:val="18"/>
              </w:rPr>
              <w:t xml:space="preserve"> tot zekerheid </w:t>
            </w:r>
            <w:r w:rsidRPr="0032370A">
              <w:rPr>
                <w:rFonts w:cs="Arial"/>
                <w:color w:val="339966"/>
                <w:szCs w:val="18"/>
              </w:rPr>
              <w:t>strekt/strekken</w:t>
            </w:r>
            <w:r w:rsidRPr="0032370A">
              <w:rPr>
                <w:rFonts w:cs="Arial"/>
                <w:color w:val="FF0000"/>
                <w:szCs w:val="18"/>
              </w:rPr>
              <w:t xml:space="preserve">, </w:t>
            </w:r>
            <w:r w:rsidRPr="0032370A">
              <w:rPr>
                <w:rFonts w:cs="Arial"/>
                <w:color w:val="339966"/>
                <w:szCs w:val="18"/>
              </w:rPr>
              <w:t>is/zijn</w:t>
            </w:r>
            <w:r w:rsidRPr="0032370A">
              <w:rPr>
                <w:rFonts w:cs="Arial"/>
                <w:color w:val="FF0000"/>
                <w:szCs w:val="18"/>
              </w:rPr>
              <w:t xml:space="preserve"> niet met een beperkt recht bezwaard.</w:t>
            </w:r>
          </w:p>
          <w:p w:rsidR="001179F3" w:rsidRPr="0032370A" w:rsidRDefault="001179F3" w:rsidP="008D1D15">
            <w:pPr>
              <w:rPr>
                <w:rFonts w:cs="Arial"/>
                <w:color w:val="FF0000"/>
                <w:szCs w:val="18"/>
              </w:rPr>
            </w:pPr>
          </w:p>
        </w:tc>
        <w:tc>
          <w:tcPr>
            <w:tcW w:w="7797" w:type="dxa"/>
            <w:shd w:val="clear" w:color="auto" w:fill="auto"/>
          </w:tcPr>
          <w:p w:rsidR="001179F3" w:rsidRPr="00FA5535" w:rsidRDefault="001179F3" w:rsidP="00FA5535">
            <w:pPr>
              <w:spacing w:before="72"/>
              <w:rPr>
                <w:rFonts w:cs="Arial"/>
                <w:color w:val="000000"/>
              </w:rPr>
            </w:pPr>
            <w:r w:rsidRPr="00FA5535">
              <w:rPr>
                <w:rFonts w:cs="Arial"/>
                <w:color w:val="000000"/>
              </w:rPr>
              <w:t xml:space="preserve">Vaste en afleidbare tekst. De keuze tussen </w:t>
            </w:r>
            <w:r w:rsidRPr="00E17BDF">
              <w:rPr>
                <w:rFonts w:cs="Arial"/>
                <w:color w:val="339966"/>
              </w:rPr>
              <w:t>vordering/vorderingen</w:t>
            </w:r>
            <w:r w:rsidRPr="00FA5535">
              <w:rPr>
                <w:rFonts w:cs="Arial"/>
                <w:color w:val="000000"/>
              </w:rPr>
              <w:t xml:space="preserve">, </w:t>
            </w:r>
            <w:r w:rsidRPr="00E17BDF">
              <w:rPr>
                <w:rFonts w:cs="Arial"/>
                <w:color w:val="339966"/>
              </w:rPr>
              <w:t>het/de, hypotheekrecht/hypotheekrechten</w:t>
            </w:r>
            <w:r w:rsidRPr="00FA5535">
              <w:rPr>
                <w:rFonts w:cs="Arial"/>
                <w:color w:val="000000"/>
              </w:rPr>
              <w:t xml:space="preserve">, </w:t>
            </w:r>
            <w:r w:rsidRPr="00E17BDF">
              <w:rPr>
                <w:rFonts w:cs="Arial"/>
                <w:color w:val="339966"/>
              </w:rPr>
              <w:t>strekt/strekken</w:t>
            </w:r>
            <w:r w:rsidRPr="00FA5535">
              <w:rPr>
                <w:rFonts w:cs="Arial"/>
                <w:color w:val="000000"/>
              </w:rPr>
              <w:t xml:space="preserve"> en </w:t>
            </w:r>
            <w:r w:rsidRPr="00E17BDF">
              <w:rPr>
                <w:rFonts w:cs="Arial"/>
                <w:color w:val="339966"/>
              </w:rPr>
              <w:t>is/zijn</w:t>
            </w:r>
            <w:r w:rsidRPr="00FA5535">
              <w:rPr>
                <w:rFonts w:cs="Arial"/>
                <w:color w:val="000000"/>
              </w:rPr>
              <w:t xml:space="preserve"> is afhankelijk van het aantal doorhalingen hypotheek</w:t>
            </w:r>
            <w:r w:rsidR="00FF7849">
              <w:rPr>
                <w:rFonts w:cs="Arial"/>
                <w:color w:val="000000"/>
              </w:rPr>
              <w:t>, één of meer</w:t>
            </w:r>
            <w:r w:rsidRPr="00FA5535">
              <w:rPr>
                <w:rFonts w:cs="Arial"/>
                <w:color w:val="000000"/>
              </w:rPr>
              <w:t>.</w:t>
            </w:r>
          </w:p>
          <w:p w:rsidR="001179F3" w:rsidRPr="00FA5535" w:rsidRDefault="001179F3" w:rsidP="00FA5535">
            <w:pPr>
              <w:spacing w:line="240" w:lineRule="auto"/>
              <w:rPr>
                <w:rFonts w:cs="Arial"/>
                <w:color w:val="000000"/>
              </w:rPr>
            </w:pPr>
          </w:p>
          <w:p w:rsidR="001179F3" w:rsidRPr="00763CAD" w:rsidRDefault="001179F3" w:rsidP="00FA5535">
            <w:pPr>
              <w:spacing w:before="72"/>
              <w:rPr>
                <w:rFonts w:cs="Arial"/>
                <w:color w:val="000000"/>
                <w:u w:val="single"/>
              </w:rPr>
            </w:pPr>
            <w:r w:rsidRPr="00763CAD">
              <w:rPr>
                <w:rFonts w:cs="Arial"/>
                <w:color w:val="000000"/>
                <w:u w:val="single"/>
              </w:rPr>
              <w:t>Mapping aantal doorhalingen:</w:t>
            </w:r>
          </w:p>
          <w:p w:rsidR="001179F3" w:rsidRPr="00FA5535" w:rsidRDefault="001179F3" w:rsidP="00FA5535">
            <w:pPr>
              <w:spacing w:line="240" w:lineRule="auto"/>
              <w:rPr>
                <w:sz w:val="16"/>
                <w:szCs w:val="16"/>
              </w:rPr>
            </w:pPr>
            <w:r w:rsidRPr="00FA5535">
              <w:rPr>
                <w:sz w:val="16"/>
                <w:szCs w:val="16"/>
              </w:rPr>
              <w:t xml:space="preserve">-aantal maal dat </w:t>
            </w:r>
          </w:p>
          <w:p w:rsidR="001179F3" w:rsidRDefault="001179F3" w:rsidP="00FA5535">
            <w:pPr>
              <w:spacing w:line="240" w:lineRule="auto"/>
            </w:pPr>
            <w:r w:rsidRPr="00FA5535">
              <w:rPr>
                <w:sz w:val="16"/>
                <w:szCs w:val="16"/>
              </w:rPr>
              <w:t>//IMKAD_AangebodenStuk/StukdeelDoorhalingHypotheek aanwezig is</w:t>
            </w:r>
          </w:p>
        </w:tc>
      </w:tr>
      <w:tr w:rsidR="001179F3" w:rsidRPr="00343045" w:rsidTr="00FA5535">
        <w:tc>
          <w:tcPr>
            <w:tcW w:w="6345" w:type="dxa"/>
            <w:shd w:val="clear" w:color="auto" w:fill="auto"/>
          </w:tcPr>
          <w:p w:rsidR="001179F3" w:rsidRPr="0032370A" w:rsidRDefault="001179F3" w:rsidP="00FA5535">
            <w:pPr>
              <w:outlineLvl w:val="0"/>
              <w:rPr>
                <w:rFonts w:cs="Arial"/>
                <w:b/>
                <w:color w:val="FF0000"/>
                <w:szCs w:val="18"/>
                <w:u w:val="single"/>
              </w:rPr>
            </w:pPr>
            <w:r w:rsidRPr="0032370A">
              <w:rPr>
                <w:rFonts w:cs="Arial"/>
                <w:b/>
                <w:color w:val="FF0000"/>
                <w:szCs w:val="18"/>
                <w:u w:val="single"/>
              </w:rPr>
              <w:t>Vervallen hypotheken</w:t>
            </w:r>
          </w:p>
          <w:p w:rsidR="001179F3" w:rsidRPr="0032370A" w:rsidRDefault="001179F3" w:rsidP="00FA5535">
            <w:pPr>
              <w:outlineLvl w:val="0"/>
              <w:rPr>
                <w:rFonts w:cs="Arial"/>
                <w:b/>
                <w:color w:val="FF0000"/>
                <w:szCs w:val="18"/>
                <w:u w:val="single"/>
              </w:rPr>
            </w:pPr>
            <w:r w:rsidRPr="0032370A">
              <w:rPr>
                <w:rFonts w:cs="Arial"/>
                <w:color w:val="FF0000"/>
                <w:szCs w:val="18"/>
              </w:rPr>
              <w:lastRenderedPageBreak/>
              <w:t>Ingevolge het vorenstaande zijn gemelde hypotheekrechten vervallen.</w:t>
            </w:r>
          </w:p>
        </w:tc>
        <w:tc>
          <w:tcPr>
            <w:tcW w:w="7797" w:type="dxa"/>
            <w:shd w:val="clear" w:color="auto" w:fill="auto"/>
          </w:tcPr>
          <w:p w:rsidR="001179F3" w:rsidRDefault="001179F3" w:rsidP="00FA5535">
            <w:pPr>
              <w:spacing w:before="72"/>
            </w:pPr>
            <w:r w:rsidRPr="00FA5535">
              <w:rPr>
                <w:rFonts w:cs="Arial"/>
                <w:color w:val="000000"/>
              </w:rPr>
              <w:lastRenderedPageBreak/>
              <w:t>Vaste tekst.</w:t>
            </w:r>
          </w:p>
        </w:tc>
      </w:tr>
    </w:tbl>
    <w:p w:rsidR="00AA7E8D" w:rsidRDefault="00AA7E8D"/>
    <w:p w:rsidR="00AA7E8D" w:rsidRDefault="00AA7E8D" w:rsidP="00AA7E8D">
      <w:pPr>
        <w:pStyle w:val="Kop2"/>
      </w:pPr>
      <w:bookmarkStart w:id="87" w:name="_Toc452628346"/>
      <w:r>
        <w:t>Woonplaatskeuze</w:t>
      </w:r>
      <w:bookmarkEnd w:id="8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45"/>
        <w:gridCol w:w="7797"/>
      </w:tblGrid>
      <w:tr w:rsidR="008D1D15" w:rsidRPr="00343045" w:rsidTr="00FA5535">
        <w:tc>
          <w:tcPr>
            <w:tcW w:w="6345" w:type="dxa"/>
            <w:shd w:val="clear" w:color="auto" w:fill="auto"/>
          </w:tcPr>
          <w:p w:rsidR="008D1D15" w:rsidRPr="00FA5535" w:rsidRDefault="008D1D15" w:rsidP="00665DB3">
            <w:pPr>
              <w:rPr>
                <w:rFonts w:cs="Arial"/>
                <w:color w:val="800080"/>
              </w:rPr>
            </w:pPr>
            <w:r w:rsidRPr="00FA5535">
              <w:rPr>
                <w:rFonts w:cs="Arial"/>
                <w:b/>
                <w:color w:val="800080"/>
                <w:u w:val="single"/>
              </w:rPr>
              <w:t>Woonplaatskeuze</w:t>
            </w:r>
          </w:p>
          <w:p w:rsidR="008D1D15" w:rsidRPr="00FA5535" w:rsidRDefault="008D1D15" w:rsidP="00665DB3">
            <w:pPr>
              <w:rPr>
                <w:rFonts w:cs="Arial"/>
                <w:color w:val="FF0000"/>
              </w:rPr>
            </w:pPr>
            <w:r w:rsidRPr="00FA5535">
              <w:rPr>
                <w:rFonts w:cs="Arial"/>
                <w:color w:val="800080"/>
              </w:rPr>
              <w:t xml:space="preserve">De verschenen </w:t>
            </w:r>
            <w:r w:rsidRPr="00FA5535">
              <w:rPr>
                <w:rFonts w:cs="Arial"/>
                <w:color w:val="3366FF"/>
              </w:rPr>
              <w:t>persoon</w:t>
            </w:r>
            <w:r w:rsidR="002B07DC" w:rsidRPr="00FA5535">
              <w:rPr>
                <w:rFonts w:cs="Arial"/>
                <w:color w:val="3366FF"/>
              </w:rPr>
              <w:t>/personen</w:t>
            </w:r>
            <w:r w:rsidRPr="00FA5535">
              <w:rPr>
                <w:rFonts w:cs="Arial"/>
                <w:color w:val="800080"/>
              </w:rPr>
              <w:t xml:space="preserve">, handelend als gemeld, </w:t>
            </w:r>
            <w:r w:rsidRPr="00FA5535">
              <w:rPr>
                <w:rFonts w:cs="Arial"/>
                <w:color w:val="3366FF"/>
              </w:rPr>
              <w:t>verklaart</w:t>
            </w:r>
            <w:r w:rsidR="002B07DC" w:rsidRPr="00FA5535">
              <w:rPr>
                <w:rFonts w:cs="Arial"/>
                <w:color w:val="3366FF"/>
              </w:rPr>
              <w:t>/verklaren</w:t>
            </w:r>
            <w:r w:rsidRPr="00FA5535">
              <w:rPr>
                <w:rFonts w:cs="Arial"/>
                <w:color w:val="800080"/>
              </w:rPr>
              <w:t xml:space="preserve"> ter</w:t>
            </w:r>
            <w:r w:rsidR="00701745" w:rsidRPr="00FA5535">
              <w:rPr>
                <w:rFonts w:cs="Arial"/>
                <w:color w:val="800080"/>
              </w:rPr>
              <w:t xml:space="preserve"> </w:t>
            </w:r>
            <w:r w:rsidRPr="00FA5535">
              <w:rPr>
                <w:rFonts w:cs="Arial"/>
                <w:color w:val="800080"/>
              </w:rPr>
              <w:t>zake van deze akte woonplaats te kiezen ten kantore van mij, notaris.</w:t>
            </w:r>
          </w:p>
        </w:tc>
        <w:tc>
          <w:tcPr>
            <w:tcW w:w="7797" w:type="dxa"/>
            <w:shd w:val="clear" w:color="auto" w:fill="auto"/>
          </w:tcPr>
          <w:p w:rsidR="008D1D15" w:rsidRDefault="00452116" w:rsidP="00FA5535">
            <w:pPr>
              <w:spacing w:before="72"/>
            </w:pPr>
            <w:r>
              <w:t xml:space="preserve">Optionele </w:t>
            </w:r>
            <w:r w:rsidR="00961A0C">
              <w:t>gebruikerskeuze</w:t>
            </w:r>
            <w:r w:rsidR="00A71463">
              <w:t>, wanneer de woonplaatskeuze getoond wordt, dan wordt de tekst afgesloten met een ‘.’</w:t>
            </w:r>
            <w:r>
              <w:t>.</w:t>
            </w:r>
            <w:r w:rsidR="00E23499">
              <w:t xml:space="preserve"> </w:t>
            </w:r>
          </w:p>
          <w:p w:rsidR="003741E6" w:rsidRPr="00FA5535" w:rsidRDefault="003741E6" w:rsidP="00634D64">
            <w:pPr>
              <w:rPr>
                <w:rFonts w:cs="Arial"/>
                <w:color w:val="000000"/>
              </w:rPr>
            </w:pPr>
          </w:p>
          <w:p w:rsidR="008D1D15" w:rsidRPr="00FA5535" w:rsidRDefault="008D1D15" w:rsidP="00FA5535">
            <w:pPr>
              <w:spacing w:before="72"/>
              <w:rPr>
                <w:u w:val="single"/>
              </w:rPr>
            </w:pPr>
            <w:r w:rsidRPr="00FA5535">
              <w:rPr>
                <w:u w:val="single"/>
              </w:rPr>
              <w:t>Mapping</w:t>
            </w:r>
            <w:r w:rsidR="00AE6448" w:rsidRPr="00FA5535">
              <w:rPr>
                <w:u w:val="single"/>
              </w:rPr>
              <w:t xml:space="preserve"> woonplaatskeuze</w:t>
            </w:r>
            <w:r w:rsidRPr="00FA5535">
              <w:rPr>
                <w:u w:val="single"/>
              </w:rPr>
              <w:t>:</w:t>
            </w:r>
          </w:p>
          <w:p w:rsidR="008D1D15" w:rsidRPr="00FA5535" w:rsidRDefault="008D1D15" w:rsidP="00FA5535">
            <w:pPr>
              <w:autoSpaceDE w:val="0"/>
              <w:autoSpaceDN w:val="0"/>
              <w:adjustRightInd w:val="0"/>
              <w:spacing w:line="240" w:lineRule="auto"/>
              <w:rPr>
                <w:sz w:val="16"/>
                <w:szCs w:val="16"/>
              </w:rPr>
            </w:pPr>
            <w:r w:rsidRPr="00FA5535">
              <w:rPr>
                <w:sz w:val="16"/>
                <w:szCs w:val="16"/>
              </w:rPr>
              <w:t>//IMKAD_Aangebodenstuk/tia_</w:t>
            </w:r>
            <w:r w:rsidR="003741E6" w:rsidRPr="00FA5535">
              <w:rPr>
                <w:sz w:val="16"/>
              </w:rPr>
              <w:t>Tekst</w:t>
            </w:r>
            <w:r w:rsidR="002B429A" w:rsidRPr="00FA5535">
              <w:rPr>
                <w:sz w:val="16"/>
              </w:rPr>
              <w:t>K</w:t>
            </w:r>
            <w:r w:rsidR="003741E6" w:rsidRPr="00FA5535">
              <w:rPr>
                <w:sz w:val="16"/>
              </w:rPr>
              <w:t>euze</w:t>
            </w:r>
            <w:r w:rsidR="003741E6" w:rsidRPr="00FA5535">
              <w:rPr>
                <w:sz w:val="16"/>
                <w:szCs w:val="16"/>
              </w:rPr>
              <w:t>/</w:t>
            </w:r>
          </w:p>
          <w:p w:rsidR="003741E6" w:rsidRPr="00FA5535" w:rsidRDefault="003741E6" w:rsidP="00FA5535">
            <w:pPr>
              <w:spacing w:line="240" w:lineRule="auto"/>
              <w:rPr>
                <w:sz w:val="16"/>
                <w:szCs w:val="16"/>
              </w:rPr>
            </w:pPr>
            <w:r w:rsidRPr="00FA5535">
              <w:rPr>
                <w:sz w:val="16"/>
                <w:szCs w:val="16"/>
              </w:rPr>
              <w:t xml:space="preserve">    ./</w:t>
            </w:r>
            <w:r w:rsidRPr="00FA5535">
              <w:rPr>
                <w:sz w:val="16"/>
              </w:rPr>
              <w:t>tagNaam</w:t>
            </w:r>
            <w:r w:rsidRPr="00FA5535">
              <w:rPr>
                <w:sz w:val="16"/>
                <w:szCs w:val="16"/>
              </w:rPr>
              <w:t>(‘k_Woonplaatskeuze’)</w:t>
            </w:r>
          </w:p>
          <w:p w:rsidR="003741E6" w:rsidRPr="00FA5535" w:rsidRDefault="003741E6" w:rsidP="00FA5535">
            <w:pPr>
              <w:spacing w:line="240" w:lineRule="auto"/>
              <w:rPr>
                <w:sz w:val="16"/>
                <w:szCs w:val="16"/>
              </w:rPr>
            </w:pPr>
            <w:r w:rsidRPr="00FA5535">
              <w:rPr>
                <w:sz w:val="16"/>
                <w:szCs w:val="16"/>
              </w:rPr>
              <w:t xml:space="preserve">    ./tekst, met </w:t>
            </w:r>
            <w:r w:rsidRPr="00FA5535">
              <w:rPr>
                <w:sz w:val="16"/>
              </w:rPr>
              <w:t>één</w:t>
            </w:r>
            <w:r w:rsidRPr="00FA5535">
              <w:rPr>
                <w:sz w:val="16"/>
                <w:szCs w:val="16"/>
              </w:rPr>
              <w:t xml:space="preserve"> van de onderstaande waarden:</w:t>
            </w:r>
          </w:p>
          <w:p w:rsidR="003741E6" w:rsidRPr="00FA5535" w:rsidRDefault="00452116" w:rsidP="00FA5535">
            <w:pPr>
              <w:spacing w:line="240" w:lineRule="auto"/>
              <w:rPr>
                <w:sz w:val="16"/>
                <w:szCs w:val="16"/>
              </w:rPr>
            </w:pPr>
            <w:r w:rsidRPr="00FA5535">
              <w:rPr>
                <w:sz w:val="16"/>
                <w:szCs w:val="16"/>
              </w:rPr>
              <w:tab/>
              <w:t xml:space="preserve">- </w:t>
            </w:r>
            <w:r w:rsidR="003741E6" w:rsidRPr="00FA5535">
              <w:rPr>
                <w:sz w:val="16"/>
                <w:szCs w:val="16"/>
              </w:rPr>
              <w:t xml:space="preserve">De </w:t>
            </w:r>
            <w:r w:rsidR="003741E6" w:rsidRPr="00FA5535">
              <w:rPr>
                <w:sz w:val="16"/>
              </w:rPr>
              <w:t>verschenen</w:t>
            </w:r>
            <w:r w:rsidR="003741E6" w:rsidRPr="00FA5535">
              <w:rPr>
                <w:sz w:val="16"/>
                <w:szCs w:val="16"/>
              </w:rPr>
              <w:t xml:space="preserve"> persoon, handelend als gemeld, verklaart ter</w:t>
            </w:r>
            <w:r w:rsidR="00701745" w:rsidRPr="00FA5535">
              <w:rPr>
                <w:sz w:val="16"/>
                <w:szCs w:val="16"/>
              </w:rPr>
              <w:t xml:space="preserve"> </w:t>
            </w:r>
            <w:r w:rsidR="003741E6" w:rsidRPr="00FA5535">
              <w:rPr>
                <w:sz w:val="16"/>
                <w:szCs w:val="16"/>
              </w:rPr>
              <w:t xml:space="preserve">zake van deze akte </w:t>
            </w:r>
            <w:r w:rsidRPr="00FA5535">
              <w:rPr>
                <w:sz w:val="16"/>
                <w:szCs w:val="16"/>
              </w:rPr>
              <w:tab/>
            </w:r>
            <w:r w:rsidR="003741E6" w:rsidRPr="00FA5535">
              <w:rPr>
                <w:sz w:val="16"/>
                <w:szCs w:val="16"/>
              </w:rPr>
              <w:t>woonplaats te kiezen ten kantore van mij, notaris</w:t>
            </w:r>
          </w:p>
          <w:p w:rsidR="00D97498" w:rsidRPr="001D082C" w:rsidRDefault="00B42820" w:rsidP="00FA5535">
            <w:pPr>
              <w:spacing w:line="240" w:lineRule="auto"/>
              <w:rPr>
                <w:sz w:val="16"/>
                <w:szCs w:val="16"/>
              </w:rPr>
            </w:pPr>
            <w:r w:rsidRPr="00FA5535">
              <w:rPr>
                <w:sz w:val="16"/>
                <w:szCs w:val="16"/>
              </w:rPr>
              <w:tab/>
              <w:t xml:space="preserve">- </w:t>
            </w:r>
            <w:r w:rsidR="003741E6" w:rsidRPr="00FA5535">
              <w:rPr>
                <w:sz w:val="16"/>
                <w:szCs w:val="16"/>
              </w:rPr>
              <w:t xml:space="preserve">De verschenen </w:t>
            </w:r>
            <w:r w:rsidR="003741E6" w:rsidRPr="00FA5535">
              <w:rPr>
                <w:sz w:val="16"/>
              </w:rPr>
              <w:t>personen</w:t>
            </w:r>
            <w:r w:rsidR="003741E6" w:rsidRPr="00FA5535">
              <w:rPr>
                <w:sz w:val="16"/>
                <w:szCs w:val="16"/>
              </w:rPr>
              <w:t>, handelend als gemeld, verklaren ter</w:t>
            </w:r>
            <w:r w:rsidR="00701745" w:rsidRPr="00FA5535">
              <w:rPr>
                <w:sz w:val="16"/>
                <w:szCs w:val="16"/>
              </w:rPr>
              <w:t xml:space="preserve"> </w:t>
            </w:r>
            <w:r w:rsidR="003741E6" w:rsidRPr="00FA5535">
              <w:rPr>
                <w:sz w:val="16"/>
                <w:szCs w:val="16"/>
              </w:rPr>
              <w:t xml:space="preserve">zake van deze akte </w:t>
            </w:r>
            <w:r w:rsidRPr="00FA5535">
              <w:rPr>
                <w:sz w:val="16"/>
                <w:szCs w:val="16"/>
              </w:rPr>
              <w:tab/>
            </w:r>
            <w:r w:rsidR="003741E6" w:rsidRPr="00FA5535">
              <w:rPr>
                <w:sz w:val="16"/>
                <w:szCs w:val="16"/>
              </w:rPr>
              <w:t>woonplaats te kiezen ten kantore van mij, notaris</w:t>
            </w:r>
            <w:r w:rsidR="00D97498">
              <w:rPr>
                <w:sz w:val="16"/>
                <w:szCs w:val="16"/>
              </w:rPr>
              <w:t xml:space="preserve"> </w:t>
            </w:r>
          </w:p>
        </w:tc>
      </w:tr>
    </w:tbl>
    <w:p w:rsidR="00AE6448" w:rsidRDefault="00AE6448" w:rsidP="000437B6">
      <w:pPr>
        <w:pStyle w:val="Kop2"/>
      </w:pPr>
      <w:bookmarkStart w:id="88" w:name="_Toc452628347"/>
      <w:r>
        <w:t>Identiteit personen</w:t>
      </w:r>
      <w:bookmarkEnd w:id="88"/>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45"/>
        <w:gridCol w:w="7797"/>
      </w:tblGrid>
      <w:tr w:rsidR="008D1D15" w:rsidRPr="00343045" w:rsidTr="00FA5535">
        <w:tc>
          <w:tcPr>
            <w:tcW w:w="6345" w:type="dxa"/>
            <w:shd w:val="clear" w:color="auto" w:fill="auto"/>
          </w:tcPr>
          <w:p w:rsidR="008D1D15" w:rsidRPr="00FA5535" w:rsidRDefault="008D1D15" w:rsidP="00665DB3">
            <w:pPr>
              <w:rPr>
                <w:rFonts w:cs="Arial"/>
                <w:color w:val="FF0000"/>
              </w:rPr>
            </w:pPr>
            <w:r w:rsidRPr="00FA5535">
              <w:rPr>
                <w:rFonts w:cs="Arial"/>
                <w:color w:val="FF0000"/>
              </w:rPr>
              <w:t xml:space="preserve">De identiteit van de verschenen </w:t>
            </w:r>
            <w:r w:rsidRPr="00FA5535">
              <w:rPr>
                <w:rFonts w:cs="Arial"/>
                <w:color w:val="339966"/>
              </w:rPr>
              <w:t>persoon</w:t>
            </w:r>
            <w:r w:rsidR="002B07DC" w:rsidRPr="00FA5535">
              <w:rPr>
                <w:rFonts w:cs="Arial"/>
                <w:color w:val="339966"/>
              </w:rPr>
              <w:t>/personen</w:t>
            </w:r>
            <w:r w:rsidRPr="00FA5535">
              <w:rPr>
                <w:rFonts w:cs="Arial"/>
                <w:color w:val="FF0000"/>
              </w:rPr>
              <w:t xml:space="preserve"> is door mij, notaris, aan de hand van </w:t>
            </w:r>
            <w:r w:rsidRPr="00FA5535">
              <w:rPr>
                <w:rFonts w:cs="Arial"/>
                <w:color w:val="800080"/>
              </w:rPr>
              <w:t>een</w:t>
            </w:r>
            <w:r w:rsidRPr="00FA5535">
              <w:rPr>
                <w:rFonts w:cs="Arial"/>
                <w:color w:val="FF0000"/>
              </w:rPr>
              <w:t xml:space="preserve"> daartoe </w:t>
            </w:r>
            <w:r w:rsidRPr="001D082C">
              <w:rPr>
                <w:rFonts w:cs="Arial"/>
                <w:color w:val="339966"/>
              </w:rPr>
              <w:t>bestemd</w:t>
            </w:r>
            <w:r w:rsidR="001D082C" w:rsidRPr="001D082C">
              <w:rPr>
                <w:rFonts w:cs="Arial"/>
                <w:color w:val="339966"/>
              </w:rPr>
              <w:t>/bestemd</w:t>
            </w:r>
            <w:r w:rsidR="00081A32" w:rsidRPr="001D082C">
              <w:rPr>
                <w:rFonts w:cs="Arial"/>
                <w:color w:val="339966"/>
              </w:rPr>
              <w:t>e</w:t>
            </w:r>
            <w:r w:rsidRPr="00FA5535">
              <w:rPr>
                <w:rFonts w:cs="Arial"/>
                <w:color w:val="FF0000"/>
              </w:rPr>
              <w:t xml:space="preserve"> </w:t>
            </w:r>
            <w:r w:rsidRPr="001D082C">
              <w:rPr>
                <w:rFonts w:cs="Arial"/>
                <w:color w:val="339966"/>
              </w:rPr>
              <w:t>document</w:t>
            </w:r>
            <w:r w:rsidR="001D082C" w:rsidRPr="001D082C">
              <w:rPr>
                <w:rFonts w:cs="Arial"/>
                <w:color w:val="339966"/>
              </w:rPr>
              <w:t>/document</w:t>
            </w:r>
            <w:r w:rsidR="00081A32" w:rsidRPr="001D082C">
              <w:rPr>
                <w:rFonts w:cs="Arial"/>
                <w:color w:val="339966"/>
              </w:rPr>
              <w:t>en</w:t>
            </w:r>
            <w:r w:rsidRPr="00FA5535">
              <w:rPr>
                <w:rFonts w:cs="Arial"/>
                <w:color w:val="FF0000"/>
              </w:rPr>
              <w:t xml:space="preserve"> vastgesteld.</w:t>
            </w:r>
          </w:p>
        </w:tc>
        <w:tc>
          <w:tcPr>
            <w:tcW w:w="7797" w:type="dxa"/>
            <w:shd w:val="clear" w:color="auto" w:fill="auto"/>
          </w:tcPr>
          <w:p w:rsidR="00634D64" w:rsidRPr="00FA5535" w:rsidRDefault="00AE6448" w:rsidP="00E17BDF">
            <w:pPr>
              <w:spacing w:before="72"/>
              <w:rPr>
                <w:rFonts w:cs="Arial"/>
                <w:color w:val="000000"/>
              </w:rPr>
            </w:pPr>
            <w:r>
              <w:t>Vaste en afleidbare tekst.</w:t>
            </w:r>
            <w:r w:rsidR="00FF7849">
              <w:rPr>
                <w:rFonts w:cs="Arial"/>
                <w:color w:val="000000"/>
              </w:rPr>
              <w:t xml:space="preserve"> </w:t>
            </w:r>
            <w:r w:rsidR="00634D64" w:rsidRPr="00FA5535">
              <w:rPr>
                <w:rFonts w:cs="Arial"/>
                <w:color w:val="000000"/>
              </w:rPr>
              <w:t xml:space="preserve">De keuze voor </w:t>
            </w:r>
            <w:r w:rsidR="00634D64" w:rsidRPr="00E17BDF">
              <w:rPr>
                <w:rFonts w:cs="Arial"/>
                <w:color w:val="339966"/>
              </w:rPr>
              <w:t>persoon/personen</w:t>
            </w:r>
            <w:r w:rsidR="002E6980" w:rsidRPr="00FA5535">
              <w:rPr>
                <w:rFonts w:cs="Arial"/>
                <w:color w:val="000000"/>
              </w:rPr>
              <w:t xml:space="preserve">, </w:t>
            </w:r>
            <w:r w:rsidRPr="00E17BDF">
              <w:rPr>
                <w:rFonts w:cs="Arial"/>
                <w:color w:val="800080"/>
              </w:rPr>
              <w:t>een</w:t>
            </w:r>
            <w:r w:rsidRPr="00FA5535">
              <w:rPr>
                <w:rFonts w:cs="Arial"/>
                <w:color w:val="000000"/>
              </w:rPr>
              <w:t xml:space="preserve">, </w:t>
            </w:r>
            <w:r w:rsidR="002E6980" w:rsidRPr="00E17BDF">
              <w:rPr>
                <w:rFonts w:cs="Arial"/>
                <w:color w:val="FF0000"/>
              </w:rPr>
              <w:t>bestemd/bestemd</w:t>
            </w:r>
            <w:r w:rsidR="002E6980" w:rsidRPr="00E17BDF">
              <w:rPr>
                <w:rFonts w:cs="Arial"/>
                <w:color w:val="800080"/>
              </w:rPr>
              <w:t>e</w:t>
            </w:r>
            <w:r w:rsidR="002E6980" w:rsidRPr="00FA5535">
              <w:rPr>
                <w:rFonts w:cs="Arial"/>
                <w:color w:val="000000"/>
              </w:rPr>
              <w:t xml:space="preserve"> en </w:t>
            </w:r>
            <w:r w:rsidR="002E6980" w:rsidRPr="00E17BDF">
              <w:rPr>
                <w:rFonts w:cs="Arial"/>
                <w:color w:val="FF0000"/>
              </w:rPr>
              <w:t>document/document</w:t>
            </w:r>
            <w:r w:rsidR="002E6980" w:rsidRPr="00E17BDF">
              <w:rPr>
                <w:rFonts w:cs="Arial"/>
                <w:color w:val="800080"/>
              </w:rPr>
              <w:t>en</w:t>
            </w:r>
            <w:r w:rsidR="00634D64" w:rsidRPr="00FA5535">
              <w:rPr>
                <w:rFonts w:cs="Arial"/>
                <w:color w:val="000000"/>
              </w:rPr>
              <w:t xml:space="preserve"> is afhankelijk van het aantal gevolmachtigde</w:t>
            </w:r>
            <w:r w:rsidR="002E6980" w:rsidRPr="00FA5535">
              <w:rPr>
                <w:rFonts w:cs="Arial"/>
                <w:color w:val="000000"/>
              </w:rPr>
              <w:t>n</w:t>
            </w:r>
            <w:r w:rsidRPr="00FA5535">
              <w:rPr>
                <w:rFonts w:cs="Arial"/>
                <w:color w:val="000000"/>
              </w:rPr>
              <w:t>.</w:t>
            </w:r>
          </w:p>
          <w:p w:rsidR="006E38D3" w:rsidRPr="00FA5535" w:rsidRDefault="006E38D3" w:rsidP="00634D64">
            <w:pPr>
              <w:rPr>
                <w:rFonts w:cs="Arial"/>
                <w:color w:val="000000"/>
              </w:rPr>
            </w:pPr>
          </w:p>
          <w:p w:rsidR="00AE6448" w:rsidRPr="00FA5535" w:rsidRDefault="00AE6448" w:rsidP="00FA5535">
            <w:pPr>
              <w:spacing w:before="72"/>
              <w:rPr>
                <w:u w:val="single"/>
              </w:rPr>
            </w:pPr>
            <w:r w:rsidRPr="00FA5535">
              <w:rPr>
                <w:u w:val="single"/>
              </w:rPr>
              <w:t>Mapping persoon, een, bestemd en document:</w:t>
            </w:r>
          </w:p>
          <w:p w:rsidR="00AE6448" w:rsidRPr="00FA5535" w:rsidRDefault="00AE6448" w:rsidP="00FA5535">
            <w:pPr>
              <w:spacing w:line="240" w:lineRule="auto"/>
              <w:rPr>
                <w:sz w:val="16"/>
                <w:szCs w:val="16"/>
              </w:rPr>
            </w:pPr>
            <w:r w:rsidRPr="00FA5535">
              <w:rPr>
                <w:sz w:val="16"/>
                <w:szCs w:val="16"/>
              </w:rPr>
              <w:t>alleen //IMKAD_AangebodenStuk/Partij[volmachtgever(s)</w:t>
            </w:r>
            <w:r w:rsidR="00F2090C">
              <w:rPr>
                <w:sz w:val="16"/>
                <w:szCs w:val="16"/>
              </w:rPr>
              <w:t xml:space="preserve"> of volmachtgever(s) en/of hypotheekhouder(s)</w:t>
            </w:r>
            <w:r w:rsidRPr="00FA5535">
              <w:rPr>
                <w:sz w:val="16"/>
                <w:szCs w:val="16"/>
              </w:rPr>
              <w:t>]/Gevolmachtigde is aanwezig of</w:t>
            </w:r>
          </w:p>
          <w:p w:rsidR="00AE6448" w:rsidRDefault="00AE6448" w:rsidP="00FA5535">
            <w:pPr>
              <w:spacing w:line="240" w:lineRule="auto"/>
            </w:pPr>
            <w:r w:rsidRPr="00FA5535">
              <w:rPr>
                <w:sz w:val="16"/>
                <w:szCs w:val="16"/>
              </w:rPr>
              <w:t>//IMKAD_AangebodenStuk/Gevolmachtigde is aanwezig</w:t>
            </w:r>
          </w:p>
          <w:p w:rsidR="00AE6448" w:rsidRDefault="00AE6448" w:rsidP="00FA5535">
            <w:pPr>
              <w:spacing w:line="240" w:lineRule="auto"/>
            </w:pPr>
          </w:p>
          <w:p w:rsidR="00AE6448" w:rsidRPr="00FA5535" w:rsidRDefault="00AE6448" w:rsidP="00FA5535">
            <w:pPr>
              <w:spacing w:line="240" w:lineRule="auto"/>
              <w:rPr>
                <w:u w:val="single"/>
              </w:rPr>
            </w:pPr>
            <w:r w:rsidRPr="00FA5535">
              <w:rPr>
                <w:u w:val="single"/>
              </w:rPr>
              <w:t>Mapping personen, bestemde en documenten:</w:t>
            </w:r>
          </w:p>
          <w:p w:rsidR="00AE6448" w:rsidRPr="00FA5535" w:rsidRDefault="00AE6448" w:rsidP="00FA5535">
            <w:pPr>
              <w:spacing w:line="240" w:lineRule="auto"/>
              <w:rPr>
                <w:sz w:val="16"/>
                <w:szCs w:val="16"/>
              </w:rPr>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]/Gevolmachtigde en</w:t>
            </w:r>
          </w:p>
          <w:p w:rsidR="00AE6448" w:rsidRPr="00FA5535" w:rsidRDefault="00AE6448" w:rsidP="00FA5535">
            <w:pPr>
              <w:spacing w:line="240" w:lineRule="auto"/>
              <w:rPr>
                <w:rFonts w:cs="Arial"/>
                <w:color w:val="000000"/>
              </w:rPr>
            </w:pPr>
            <w:r w:rsidRPr="00FA5535">
              <w:rPr>
                <w:sz w:val="16"/>
                <w:szCs w:val="16"/>
              </w:rPr>
              <w:t>//IMKAD_AangebodenStuk/Partij[rechthebbende(n)]/Gevolmachtigde zijn aanwezig</w:t>
            </w:r>
          </w:p>
        </w:tc>
      </w:tr>
    </w:tbl>
    <w:p w:rsidR="00FA1F49" w:rsidRDefault="00FA1F49" w:rsidP="000437B6">
      <w:pPr>
        <w:pStyle w:val="Kop2"/>
      </w:pPr>
      <w:bookmarkStart w:id="89" w:name="_Toc452628348"/>
      <w:r>
        <w:lastRenderedPageBreak/>
        <w:t>Passeren akte</w:t>
      </w:r>
      <w:bookmarkEnd w:id="8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345"/>
        <w:gridCol w:w="7797"/>
      </w:tblGrid>
      <w:tr w:rsidR="008D1D15" w:rsidRPr="00343045" w:rsidTr="00FA5535">
        <w:tc>
          <w:tcPr>
            <w:tcW w:w="6345" w:type="dxa"/>
            <w:shd w:val="clear" w:color="auto" w:fill="auto"/>
          </w:tcPr>
          <w:p w:rsidR="008D1D15" w:rsidRPr="0032370A" w:rsidRDefault="002348C6" w:rsidP="00665DB3">
            <w:pPr>
              <w:rPr>
                <w:rFonts w:cs="Arial"/>
                <w:color w:val="FF0000"/>
                <w:szCs w:val="18"/>
              </w:rPr>
            </w:pPr>
            <w:r w:rsidRPr="0032370A">
              <w:rPr>
                <w:rFonts w:cs="Arial"/>
                <w:b/>
                <w:color w:val="FF0000"/>
                <w:szCs w:val="18"/>
              </w:rPr>
              <w:t xml:space="preserve">WAARVAN AKTE </w:t>
            </w:r>
            <w:r w:rsidRPr="0032370A">
              <w:rPr>
                <w:rFonts w:cs="Arial"/>
                <w:color w:val="FF0000"/>
                <w:szCs w:val="18"/>
              </w:rPr>
              <w:t xml:space="preserve">is verleden te </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szCs w:val="18"/>
              </w:rPr>
              <w:t>plaats</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color w:val="FF0000"/>
                <w:szCs w:val="18"/>
              </w:rPr>
              <w:t xml:space="preserve"> op de datum in het hoofd van deze akte vermeld. </w:t>
            </w:r>
          </w:p>
        </w:tc>
        <w:tc>
          <w:tcPr>
            <w:tcW w:w="7797" w:type="dxa"/>
            <w:shd w:val="clear" w:color="auto" w:fill="auto"/>
          </w:tcPr>
          <w:p w:rsidR="008D1D15" w:rsidRDefault="001F449D" w:rsidP="00FA5535">
            <w:pPr>
              <w:spacing w:before="72"/>
            </w:pPr>
            <w:r>
              <w:t>Vaste tekst, hier</w:t>
            </w:r>
            <w:r w:rsidR="008D1D15">
              <w:t xml:space="preserve"> word</w:t>
            </w:r>
            <w:r w:rsidR="00804767">
              <w:t>t</w:t>
            </w:r>
            <w:r w:rsidR="008D1D15">
              <w:t xml:space="preserve"> de plaats van </w:t>
            </w:r>
            <w:r>
              <w:t xml:space="preserve">het </w:t>
            </w:r>
            <w:r w:rsidR="008D1D15">
              <w:t>passeren</w:t>
            </w:r>
            <w:r>
              <w:t xml:space="preserve"> van de akte</w:t>
            </w:r>
            <w:r w:rsidR="008D1D15">
              <w:t xml:space="preserve"> vermeld. </w:t>
            </w:r>
          </w:p>
          <w:p w:rsidR="00E23499" w:rsidRPr="00FA5535" w:rsidRDefault="00E23499" w:rsidP="00FA5535">
            <w:pPr>
              <w:spacing w:before="72"/>
              <w:rPr>
                <w:u w:val="single"/>
              </w:rPr>
            </w:pPr>
          </w:p>
          <w:p w:rsidR="008D1D15" w:rsidRPr="00FA5535" w:rsidRDefault="008D1D15" w:rsidP="00FA5535">
            <w:pPr>
              <w:spacing w:before="72"/>
              <w:rPr>
                <w:u w:val="single"/>
              </w:rPr>
            </w:pPr>
            <w:r w:rsidRPr="00FA5535">
              <w:rPr>
                <w:u w:val="single"/>
              </w:rPr>
              <w:t>Mapping:</w:t>
            </w:r>
          </w:p>
          <w:p w:rsidR="008D1D15" w:rsidRPr="00FA5535" w:rsidRDefault="008D1D15" w:rsidP="00FA5535">
            <w:pPr>
              <w:autoSpaceDE w:val="0"/>
              <w:autoSpaceDN w:val="0"/>
              <w:adjustRightInd w:val="0"/>
              <w:spacing w:line="240" w:lineRule="auto"/>
              <w:rPr>
                <w:szCs w:val="18"/>
              </w:rPr>
            </w:pPr>
            <w:r w:rsidRPr="00FA5535">
              <w:rPr>
                <w:sz w:val="16"/>
                <w:szCs w:val="16"/>
              </w:rPr>
              <w:t>//IMKAD_AangebodenStuk/tia_PlaatsOndertekening</w:t>
            </w:r>
            <w:r w:rsidRPr="00FA5535" w:rsidDel="00864416">
              <w:rPr>
                <w:szCs w:val="18"/>
              </w:rPr>
              <w:t xml:space="preserve"> </w:t>
            </w:r>
          </w:p>
        </w:tc>
      </w:tr>
      <w:tr w:rsidR="007B029E" w:rsidRPr="00343045" w:rsidTr="00FA5535">
        <w:tc>
          <w:tcPr>
            <w:tcW w:w="6345" w:type="dxa"/>
            <w:shd w:val="clear" w:color="auto" w:fill="auto"/>
          </w:tcPr>
          <w:p w:rsidR="007B029E" w:rsidRPr="0032370A" w:rsidRDefault="007B029E" w:rsidP="00665DB3">
            <w:pPr>
              <w:rPr>
                <w:rFonts w:cs="Arial"/>
                <w:b/>
                <w:color w:val="FF0000"/>
                <w:szCs w:val="18"/>
              </w:rPr>
            </w:pPr>
            <w:r w:rsidRPr="0032370A">
              <w:rPr>
                <w:rFonts w:cs="Arial"/>
                <w:color w:val="800080"/>
                <w:szCs w:val="18"/>
              </w:rPr>
              <w:t xml:space="preserve">De zakelijke inhoud van de akte is aan de verschenen </w:t>
            </w:r>
            <w:r w:rsidRPr="0032370A">
              <w:rPr>
                <w:rFonts w:cs="Arial"/>
                <w:color w:val="3366FF"/>
                <w:szCs w:val="18"/>
              </w:rPr>
              <w:t>persoon/personen</w:t>
            </w:r>
            <w:r w:rsidRPr="0032370A">
              <w:rPr>
                <w:rFonts w:cs="Arial"/>
                <w:color w:val="800080"/>
                <w:szCs w:val="18"/>
              </w:rPr>
              <w:t xml:space="preserve"> opgegeven en toegelicht. De verschenen </w:t>
            </w:r>
            <w:r w:rsidRPr="0032370A">
              <w:rPr>
                <w:rFonts w:cs="Arial"/>
                <w:color w:val="3366FF"/>
                <w:szCs w:val="18"/>
              </w:rPr>
              <w:t>persoon/personen</w:t>
            </w:r>
            <w:r w:rsidRPr="0032370A">
              <w:rPr>
                <w:rFonts w:cs="Arial"/>
                <w:color w:val="800080"/>
                <w:szCs w:val="18"/>
              </w:rPr>
              <w:t xml:space="preserve"> </w:t>
            </w:r>
            <w:r w:rsidRPr="0032370A">
              <w:rPr>
                <w:rFonts w:cs="Arial"/>
                <w:color w:val="3366FF"/>
                <w:szCs w:val="18"/>
              </w:rPr>
              <w:t>heeft/hebben</w:t>
            </w:r>
            <w:r w:rsidRPr="0032370A">
              <w:rPr>
                <w:rFonts w:cs="Arial"/>
                <w:color w:val="800080"/>
                <w:szCs w:val="18"/>
              </w:rPr>
              <w:t xml:space="preserve"> verklaard op volledige voorlezing van de akte geen prijs te stellen en tijdig voor het verlijden van de akte een concept-akte te hebben ontvangen, van de inhoud van de akte te hebben kennis genomen en te zijn gewezen op de gevolgen die voor partijen uit de akte voortvloeien.</w:t>
            </w:r>
          </w:p>
        </w:tc>
        <w:tc>
          <w:tcPr>
            <w:tcW w:w="7797" w:type="dxa"/>
            <w:shd w:val="clear" w:color="auto" w:fill="auto"/>
          </w:tcPr>
          <w:p w:rsidR="004969BA" w:rsidRPr="00E23499" w:rsidRDefault="004969BA" w:rsidP="00FA5535">
            <w:pPr>
              <w:spacing w:before="72"/>
            </w:pPr>
            <w:r>
              <w:t xml:space="preserve">Optionele tekst. </w:t>
            </w:r>
            <w:r w:rsidRPr="00FA5535">
              <w:rPr>
                <w:rFonts w:cs="Arial"/>
                <w:color w:val="000000"/>
              </w:rPr>
              <w:t xml:space="preserve">De keuze voor </w:t>
            </w:r>
            <w:r w:rsidRPr="00E17BDF">
              <w:rPr>
                <w:rFonts w:cs="Arial"/>
                <w:color w:val="3366FF"/>
              </w:rPr>
              <w:t>persoon/personen</w:t>
            </w:r>
            <w:r w:rsidRPr="00FA5535">
              <w:rPr>
                <w:rFonts w:cs="Arial"/>
                <w:color w:val="000000"/>
              </w:rPr>
              <w:t xml:space="preserve"> en </w:t>
            </w:r>
            <w:r w:rsidRPr="00E17BDF">
              <w:rPr>
                <w:rFonts w:cs="Arial"/>
                <w:color w:val="3366FF"/>
              </w:rPr>
              <w:t>heeft/hebben</w:t>
            </w:r>
            <w:r w:rsidRPr="00FA5535">
              <w:rPr>
                <w:rFonts w:cs="Arial"/>
                <w:color w:val="000000"/>
              </w:rPr>
              <w:t xml:space="preserve"> is afhankelijk van het aantal gevolmachtigden</w:t>
            </w:r>
            <w:r w:rsidR="00216F2F">
              <w:rPr>
                <w:rFonts w:cs="Arial"/>
                <w:color w:val="000000"/>
              </w:rPr>
              <w:t>, één of meer</w:t>
            </w:r>
            <w:r w:rsidRPr="00FA5535">
              <w:rPr>
                <w:rFonts w:cs="Arial"/>
                <w:color w:val="000000"/>
              </w:rPr>
              <w:t>.</w:t>
            </w:r>
          </w:p>
          <w:p w:rsidR="004969BA" w:rsidRPr="00FA5535" w:rsidRDefault="004969BA" w:rsidP="00FA5535">
            <w:pPr>
              <w:spacing w:line="240" w:lineRule="auto"/>
              <w:rPr>
                <w:sz w:val="16"/>
                <w:szCs w:val="16"/>
                <w:u w:val="single"/>
              </w:rPr>
            </w:pPr>
          </w:p>
          <w:p w:rsidR="00D85967" w:rsidRPr="00FA5535" w:rsidRDefault="00D85967" w:rsidP="00FA5535">
            <w:pPr>
              <w:spacing w:before="72"/>
              <w:rPr>
                <w:u w:val="single"/>
              </w:rPr>
            </w:pPr>
            <w:r w:rsidRPr="00FA5535">
              <w:rPr>
                <w:u w:val="single"/>
              </w:rPr>
              <w:t>Mapping</w:t>
            </w:r>
            <w:r w:rsidR="001F449D" w:rsidRPr="00FA5535">
              <w:rPr>
                <w:u w:val="single"/>
              </w:rPr>
              <w:t xml:space="preserve"> tonen tekst</w:t>
            </w:r>
            <w:r w:rsidRPr="00FA5535">
              <w:rPr>
                <w:u w:val="single"/>
              </w:rPr>
              <w:t>:</w:t>
            </w:r>
          </w:p>
          <w:p w:rsidR="00D85967" w:rsidRPr="00FA5535" w:rsidRDefault="00D85967" w:rsidP="00FA5535">
            <w:pPr>
              <w:spacing w:line="240" w:lineRule="auto"/>
              <w:rPr>
                <w:sz w:val="16"/>
                <w:szCs w:val="16"/>
              </w:rPr>
            </w:pPr>
            <w:r w:rsidRPr="00FA5535">
              <w:rPr>
                <w:sz w:val="16"/>
                <w:szCs w:val="16"/>
              </w:rPr>
              <w:t>//IMKAD_AangebodenStuk/tia_TekstKeuze</w:t>
            </w:r>
            <w:r w:rsidRPr="00FA5535">
              <w:rPr>
                <w:sz w:val="16"/>
                <w:szCs w:val="16"/>
              </w:rPr>
              <w:br/>
            </w:r>
            <w:r w:rsidR="00E23499" w:rsidRPr="00FA5535">
              <w:rPr>
                <w:sz w:val="16"/>
                <w:szCs w:val="16"/>
              </w:rPr>
              <w:tab/>
            </w:r>
            <w:r w:rsidRPr="00FA5535">
              <w:rPr>
                <w:sz w:val="16"/>
                <w:szCs w:val="16"/>
              </w:rPr>
              <w:t>./</w:t>
            </w:r>
            <w:r w:rsidRPr="00FA5535">
              <w:rPr>
                <w:sz w:val="16"/>
              </w:rPr>
              <w:t>tagnaam</w:t>
            </w:r>
            <w:r w:rsidRPr="00FA5535">
              <w:rPr>
                <w:sz w:val="16"/>
                <w:szCs w:val="16"/>
              </w:rPr>
              <w:t>(k_</w:t>
            </w:r>
            <w:r w:rsidR="00165B8E">
              <w:rPr>
                <w:sz w:val="16"/>
                <w:szCs w:val="16"/>
              </w:rPr>
              <w:t>T</w:t>
            </w:r>
            <w:r w:rsidRPr="00FA5535">
              <w:rPr>
                <w:sz w:val="16"/>
                <w:szCs w:val="16"/>
              </w:rPr>
              <w:t>oegelicht)</w:t>
            </w:r>
            <w:r w:rsidRPr="00FA5535">
              <w:rPr>
                <w:sz w:val="16"/>
                <w:szCs w:val="16"/>
              </w:rPr>
              <w:br/>
            </w:r>
            <w:r w:rsidR="00E23499" w:rsidRPr="00FA5535">
              <w:rPr>
                <w:sz w:val="16"/>
                <w:szCs w:val="16"/>
              </w:rPr>
              <w:tab/>
            </w:r>
            <w:r w:rsidRPr="00FA5535">
              <w:rPr>
                <w:sz w:val="16"/>
                <w:szCs w:val="16"/>
              </w:rPr>
              <w:t>./tekst</w:t>
            </w:r>
            <w:r w:rsidR="004969BA" w:rsidRPr="00FA5535">
              <w:rPr>
                <w:sz w:val="16"/>
                <w:szCs w:val="16"/>
              </w:rPr>
              <w:t xml:space="preserve">(true = tekst wordt </w:t>
            </w:r>
            <w:r w:rsidR="00216F2F">
              <w:rPr>
                <w:sz w:val="16"/>
                <w:szCs w:val="16"/>
              </w:rPr>
              <w:t>g</w:t>
            </w:r>
            <w:r w:rsidR="004969BA" w:rsidRPr="00FA5535">
              <w:rPr>
                <w:sz w:val="16"/>
                <w:szCs w:val="16"/>
              </w:rPr>
              <w:t>etoond)</w:t>
            </w:r>
          </w:p>
          <w:p w:rsidR="00D85967" w:rsidRDefault="00D85967" w:rsidP="00FA5535">
            <w:pPr>
              <w:spacing w:line="240" w:lineRule="auto"/>
            </w:pPr>
          </w:p>
          <w:p w:rsidR="001F449D" w:rsidRPr="00FA5535" w:rsidRDefault="001F449D" w:rsidP="00FA5535">
            <w:pPr>
              <w:spacing w:before="72"/>
              <w:rPr>
                <w:u w:val="single"/>
              </w:rPr>
            </w:pPr>
            <w:r w:rsidRPr="00FA5535">
              <w:rPr>
                <w:u w:val="single"/>
              </w:rPr>
              <w:t>Mapping persoon en heeft:</w:t>
            </w:r>
          </w:p>
          <w:p w:rsidR="001F449D" w:rsidRPr="00FA5535" w:rsidRDefault="001F449D" w:rsidP="00FA5535">
            <w:pPr>
              <w:spacing w:line="240" w:lineRule="auto"/>
              <w:rPr>
                <w:sz w:val="16"/>
                <w:szCs w:val="16"/>
              </w:rPr>
            </w:pPr>
            <w:r w:rsidRPr="00FA5535">
              <w:rPr>
                <w:sz w:val="16"/>
                <w:szCs w:val="16"/>
              </w:rPr>
              <w:t>alleen //IMKAD_AangebodenStuk/Partij[volmachtgever(s)</w:t>
            </w:r>
            <w:r w:rsidR="00F2090C">
              <w:rPr>
                <w:sz w:val="16"/>
                <w:szCs w:val="16"/>
              </w:rPr>
              <w:t xml:space="preserve"> of volmachtgever(s) en/of hypotheekhouder(s)</w:t>
            </w:r>
            <w:r w:rsidRPr="00FA5535">
              <w:rPr>
                <w:sz w:val="16"/>
                <w:szCs w:val="16"/>
              </w:rPr>
              <w:t>]/Gevolmachtigde is aanwezig of</w:t>
            </w:r>
          </w:p>
          <w:p w:rsidR="001F449D" w:rsidRDefault="001F449D" w:rsidP="00FA5535">
            <w:pPr>
              <w:spacing w:line="240" w:lineRule="auto"/>
            </w:pPr>
            <w:r w:rsidRPr="00FA5535">
              <w:rPr>
                <w:sz w:val="16"/>
                <w:szCs w:val="16"/>
              </w:rPr>
              <w:t>//IMKAD_AangebodenStuk/Gevolmachtigde is aanwezig</w:t>
            </w:r>
          </w:p>
          <w:p w:rsidR="001F449D" w:rsidRDefault="001F449D" w:rsidP="00FA5535">
            <w:pPr>
              <w:spacing w:line="240" w:lineRule="auto"/>
            </w:pPr>
          </w:p>
          <w:p w:rsidR="001F449D" w:rsidRPr="00FA5535" w:rsidRDefault="001F449D" w:rsidP="00FA5535">
            <w:pPr>
              <w:spacing w:line="240" w:lineRule="auto"/>
              <w:rPr>
                <w:u w:val="single"/>
              </w:rPr>
            </w:pPr>
            <w:r w:rsidRPr="00FA5535">
              <w:rPr>
                <w:u w:val="single"/>
              </w:rPr>
              <w:t>Mapping personen en hebben:</w:t>
            </w:r>
          </w:p>
          <w:p w:rsidR="001F449D" w:rsidRPr="00FA5535" w:rsidRDefault="001F449D" w:rsidP="00FA5535">
            <w:pPr>
              <w:spacing w:line="240" w:lineRule="auto"/>
              <w:rPr>
                <w:sz w:val="16"/>
                <w:szCs w:val="16"/>
              </w:rPr>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]/Gevolmachtigde en</w:t>
            </w:r>
          </w:p>
          <w:p w:rsidR="001F449D" w:rsidRDefault="001F449D" w:rsidP="00FA5535">
            <w:pPr>
              <w:spacing w:line="240" w:lineRule="auto"/>
            </w:pPr>
            <w:r w:rsidRPr="00FA5535">
              <w:rPr>
                <w:sz w:val="16"/>
                <w:szCs w:val="16"/>
              </w:rPr>
              <w:t>//IMKAD_AangebodenStuk/Partij[rechthebbende(n)]/Gevolmachtigde zijn aanwezig</w:t>
            </w:r>
          </w:p>
        </w:tc>
      </w:tr>
      <w:tr w:rsidR="007B029E" w:rsidRPr="00343045" w:rsidTr="00FA5535">
        <w:tc>
          <w:tcPr>
            <w:tcW w:w="6345" w:type="dxa"/>
            <w:shd w:val="clear" w:color="auto" w:fill="auto"/>
          </w:tcPr>
          <w:p w:rsidR="007B029E" w:rsidRPr="0032370A" w:rsidRDefault="007B029E" w:rsidP="00665DB3">
            <w:pPr>
              <w:rPr>
                <w:rFonts w:cs="Arial"/>
                <w:b/>
                <w:color w:val="FF0000"/>
                <w:szCs w:val="18"/>
              </w:rPr>
            </w:pPr>
            <w:r w:rsidRPr="0032370A">
              <w:rPr>
                <w:rFonts w:cs="Arial"/>
                <w:color w:val="FF0000"/>
                <w:szCs w:val="18"/>
              </w:rPr>
              <w:t xml:space="preserve">Deze akte is onmiddellijk na beperkte voorlezing door de verschenen </w:t>
            </w:r>
            <w:r w:rsidRPr="0032370A">
              <w:rPr>
                <w:rFonts w:cs="Arial"/>
                <w:color w:val="339966"/>
                <w:szCs w:val="18"/>
              </w:rPr>
              <w:t>persoon/personen</w:t>
            </w:r>
            <w:r w:rsidRPr="0032370A">
              <w:rPr>
                <w:rFonts w:cs="Arial"/>
                <w:color w:val="FF0000"/>
                <w:szCs w:val="18"/>
              </w:rPr>
              <w:t xml:space="preserve"> en vervolgens door mij, notaris, ondertekend </w:t>
            </w:r>
            <w:r w:rsidRPr="0032370A">
              <w:rPr>
                <w:rFonts w:cs="Arial"/>
                <w:color w:val="800080"/>
                <w:szCs w:val="18"/>
              </w:rPr>
              <w:t xml:space="preserve">om </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szCs w:val="18"/>
              </w:rPr>
              <w:t>tijdstip</w:t>
            </w:r>
            <w:r w:rsidRPr="0032370A">
              <w:rPr>
                <w:rFonts w:cs="Arial"/>
                <w:szCs w:val="18"/>
              </w:rPr>
              <w:fldChar w:fldCharType="begin"/>
            </w:r>
            <w:r w:rsidRPr="0032370A">
              <w:rPr>
                <w:rFonts w:cs="Arial"/>
                <w:szCs w:val="18"/>
              </w:rPr>
              <w:instrText>MacroButton Nomacro §</w:instrText>
            </w:r>
            <w:r w:rsidRPr="0032370A">
              <w:rPr>
                <w:rFonts w:cs="Arial"/>
                <w:szCs w:val="18"/>
              </w:rPr>
              <w:fldChar w:fldCharType="end"/>
            </w:r>
            <w:r w:rsidRPr="0032370A">
              <w:rPr>
                <w:rFonts w:cs="Arial"/>
                <w:color w:val="FF0000"/>
                <w:szCs w:val="18"/>
              </w:rPr>
              <w:t>.</w:t>
            </w:r>
          </w:p>
        </w:tc>
        <w:tc>
          <w:tcPr>
            <w:tcW w:w="7797" w:type="dxa"/>
            <w:shd w:val="clear" w:color="auto" w:fill="auto"/>
          </w:tcPr>
          <w:p w:rsidR="007B029E" w:rsidRDefault="00FA1F49" w:rsidP="00FA5535">
            <w:pPr>
              <w:spacing w:before="72"/>
            </w:pPr>
            <w:r>
              <w:t>Vaste</w:t>
            </w:r>
            <w:r w:rsidR="00216F2F">
              <w:t xml:space="preserve"> </w:t>
            </w:r>
            <w:r w:rsidR="00DF70E9">
              <w:t xml:space="preserve">en afleidbare </w:t>
            </w:r>
            <w:r w:rsidR="00216F2F">
              <w:t>tekst</w:t>
            </w:r>
            <w:r>
              <w:t xml:space="preserve">, </w:t>
            </w:r>
            <w:r w:rsidR="00216F2F" w:rsidRPr="00E17BDF">
              <w:rPr>
                <w:color w:val="800080"/>
              </w:rPr>
              <w:t>om</w:t>
            </w:r>
            <w:r w:rsidR="00804767" w:rsidRPr="00E17BDF">
              <w:rPr>
                <w:color w:val="800080"/>
              </w:rPr>
              <w:t xml:space="preserve"> </w:t>
            </w:r>
            <w:r w:rsidR="00216F2F" w:rsidRPr="00FA5535">
              <w:rPr>
                <w:rFonts w:cs="Arial"/>
                <w:sz w:val="20"/>
              </w:rPr>
              <w:fldChar w:fldCharType="begin"/>
            </w:r>
            <w:r w:rsidR="00216F2F" w:rsidRPr="00FA5535">
              <w:rPr>
                <w:rFonts w:cs="Arial"/>
                <w:sz w:val="20"/>
              </w:rPr>
              <w:instrText>MacroButton Nomacro §</w:instrText>
            </w:r>
            <w:r w:rsidR="00216F2F" w:rsidRPr="00FA5535">
              <w:rPr>
                <w:rFonts w:cs="Arial"/>
                <w:sz w:val="20"/>
              </w:rPr>
              <w:fldChar w:fldCharType="end"/>
            </w:r>
            <w:r w:rsidR="00804767">
              <w:t>tijdstip</w:t>
            </w:r>
            <w:r w:rsidR="00216F2F" w:rsidRPr="00FA5535">
              <w:rPr>
                <w:rFonts w:cs="Arial"/>
                <w:sz w:val="20"/>
              </w:rPr>
              <w:fldChar w:fldCharType="begin"/>
            </w:r>
            <w:r w:rsidR="00216F2F" w:rsidRPr="00FA5535">
              <w:rPr>
                <w:rFonts w:cs="Arial"/>
                <w:sz w:val="20"/>
              </w:rPr>
              <w:instrText>MacroButton Nomacro §</w:instrText>
            </w:r>
            <w:r w:rsidR="00216F2F" w:rsidRPr="00FA5535">
              <w:rPr>
                <w:rFonts w:cs="Arial"/>
                <w:sz w:val="20"/>
              </w:rPr>
              <w:fldChar w:fldCharType="end"/>
            </w:r>
            <w:r w:rsidR="007B029E">
              <w:t xml:space="preserve"> </w:t>
            </w:r>
            <w:r w:rsidR="00216F2F">
              <w:t>wordt getoond wanneer aanwezig</w:t>
            </w:r>
            <w:r w:rsidR="00C81F3F">
              <w:t xml:space="preserve"> in TB Equivalentieverklaring (zie par. </w:t>
            </w:r>
            <w:r w:rsidR="00C81F3F">
              <w:fldChar w:fldCharType="begin"/>
            </w:r>
            <w:r w:rsidR="00C81F3F">
              <w:instrText xml:space="preserve"> REF _Ref441669728 \r \h </w:instrText>
            </w:r>
            <w:r w:rsidR="00C81F3F">
              <w:fldChar w:fldCharType="separate"/>
            </w:r>
            <w:r w:rsidR="00C4489B">
              <w:t>2.1</w:t>
            </w:r>
            <w:r w:rsidR="00C81F3F">
              <w:fldChar w:fldCharType="end"/>
            </w:r>
            <w:r w:rsidR="00C81F3F">
              <w:t>)</w:t>
            </w:r>
            <w:r w:rsidR="00216F2F">
              <w:t xml:space="preserve"> en wordt zowel uitgeschreven als in cijfers getoond. </w:t>
            </w:r>
            <w:r w:rsidR="007B029E" w:rsidRPr="00FA5535">
              <w:rPr>
                <w:rFonts w:cs="Arial"/>
                <w:color w:val="000000"/>
              </w:rPr>
              <w:t xml:space="preserve">De keuze </w:t>
            </w:r>
            <w:r w:rsidR="005324B8">
              <w:rPr>
                <w:rFonts w:cs="Arial"/>
                <w:color w:val="000000"/>
              </w:rPr>
              <w:t>tussen</w:t>
            </w:r>
            <w:r w:rsidR="005324B8" w:rsidRPr="00FA5535">
              <w:rPr>
                <w:rFonts w:cs="Arial"/>
                <w:color w:val="000000"/>
              </w:rPr>
              <w:t xml:space="preserve"> </w:t>
            </w:r>
            <w:r w:rsidR="007B029E" w:rsidRPr="00E17BDF">
              <w:rPr>
                <w:rFonts w:cs="Arial"/>
                <w:color w:val="339966"/>
              </w:rPr>
              <w:t>persoon/personen</w:t>
            </w:r>
            <w:r w:rsidR="007B029E" w:rsidRPr="00FA5535">
              <w:rPr>
                <w:rFonts w:cs="Arial"/>
                <w:color w:val="000000"/>
              </w:rPr>
              <w:t xml:space="preserve"> is afhankelijk van het aantal gevolmachtigde</w:t>
            </w:r>
            <w:r w:rsidR="00216F2F">
              <w:rPr>
                <w:rFonts w:cs="Arial"/>
                <w:color w:val="000000"/>
              </w:rPr>
              <w:t>n</w:t>
            </w:r>
            <w:r w:rsidRPr="00FA5535">
              <w:rPr>
                <w:rFonts w:cs="Arial"/>
                <w:color w:val="000000"/>
              </w:rPr>
              <w:t>.</w:t>
            </w:r>
          </w:p>
          <w:p w:rsidR="00FA1F49" w:rsidRDefault="00FA1F49" w:rsidP="00FA5535">
            <w:pPr>
              <w:spacing w:before="72"/>
            </w:pPr>
          </w:p>
          <w:p w:rsidR="00FA1F49" w:rsidRPr="00FA5535" w:rsidRDefault="00FA1F49" w:rsidP="00FA5535">
            <w:pPr>
              <w:spacing w:before="72"/>
              <w:rPr>
                <w:u w:val="single"/>
              </w:rPr>
            </w:pPr>
            <w:r w:rsidRPr="00FA5535">
              <w:rPr>
                <w:u w:val="single"/>
              </w:rPr>
              <w:t>Mapping persoon:</w:t>
            </w:r>
          </w:p>
          <w:p w:rsidR="00FA1F49" w:rsidRPr="00FA5535" w:rsidRDefault="00FA1F49" w:rsidP="00FA5535">
            <w:pPr>
              <w:spacing w:line="240" w:lineRule="auto"/>
              <w:rPr>
                <w:sz w:val="16"/>
                <w:szCs w:val="16"/>
              </w:rPr>
            </w:pPr>
            <w:r w:rsidRPr="00FA5535">
              <w:rPr>
                <w:sz w:val="16"/>
                <w:szCs w:val="16"/>
              </w:rPr>
              <w:t>alleen //IMKAD_AangebodenStuk/Partij[volmachtgever(s)</w:t>
            </w:r>
            <w:r w:rsidR="00F2090C">
              <w:rPr>
                <w:sz w:val="16"/>
                <w:szCs w:val="16"/>
              </w:rPr>
              <w:t xml:space="preserve"> of volmachtgever(s) en/of hypotheekhouder(s)</w:t>
            </w:r>
            <w:r w:rsidRPr="00FA5535">
              <w:rPr>
                <w:sz w:val="16"/>
                <w:szCs w:val="16"/>
              </w:rPr>
              <w:t>]/Gevolmachtigde is aanwezig of</w:t>
            </w:r>
          </w:p>
          <w:p w:rsidR="00FA1F49" w:rsidRDefault="00FA1F49" w:rsidP="00FA5535">
            <w:pPr>
              <w:spacing w:line="240" w:lineRule="auto"/>
            </w:pPr>
            <w:r w:rsidRPr="00FA5535">
              <w:rPr>
                <w:sz w:val="16"/>
                <w:szCs w:val="16"/>
              </w:rPr>
              <w:lastRenderedPageBreak/>
              <w:t>//IMKAD_AangebodenStuk/Gevolmachtigde is aanwezig</w:t>
            </w:r>
          </w:p>
          <w:p w:rsidR="00FA1F49" w:rsidRDefault="00FA1F49" w:rsidP="00FA5535">
            <w:pPr>
              <w:spacing w:line="240" w:lineRule="auto"/>
            </w:pPr>
          </w:p>
          <w:p w:rsidR="00FA1F49" w:rsidRPr="00FA5535" w:rsidRDefault="00FA1F49" w:rsidP="00FA5535">
            <w:pPr>
              <w:spacing w:line="240" w:lineRule="auto"/>
              <w:rPr>
                <w:u w:val="single"/>
              </w:rPr>
            </w:pPr>
            <w:r w:rsidRPr="00FA5535">
              <w:rPr>
                <w:u w:val="single"/>
              </w:rPr>
              <w:t>Mapping personen:</w:t>
            </w:r>
          </w:p>
          <w:p w:rsidR="00FA1F49" w:rsidRPr="00FA5535" w:rsidRDefault="00FA1F49" w:rsidP="00FA5535">
            <w:pPr>
              <w:spacing w:line="240" w:lineRule="auto"/>
              <w:rPr>
                <w:sz w:val="16"/>
                <w:szCs w:val="16"/>
              </w:rPr>
            </w:pPr>
            <w:r w:rsidRPr="00FA5535">
              <w:rPr>
                <w:sz w:val="16"/>
                <w:szCs w:val="16"/>
              </w:rPr>
              <w:t>//IMKAD_AangebodenStuk/Partij[volmachtgever(s)</w:t>
            </w:r>
            <w:r w:rsidR="00F2090C">
              <w:rPr>
                <w:sz w:val="16"/>
                <w:szCs w:val="16"/>
              </w:rPr>
              <w:t xml:space="preserve"> of volmachtgever(s) en/of hypotheekhouder(s)</w:t>
            </w:r>
            <w:r w:rsidRPr="00FA5535">
              <w:rPr>
                <w:sz w:val="16"/>
                <w:szCs w:val="16"/>
              </w:rPr>
              <w:t>]/Gevolmachtigde en</w:t>
            </w:r>
          </w:p>
          <w:p w:rsidR="007B029E" w:rsidRDefault="00FA1F49" w:rsidP="00FA5535">
            <w:pPr>
              <w:spacing w:line="240" w:lineRule="auto"/>
            </w:pPr>
            <w:r w:rsidRPr="00FA5535">
              <w:rPr>
                <w:sz w:val="16"/>
                <w:szCs w:val="16"/>
              </w:rPr>
              <w:t>//IMKAD_AangebodenStuk/Partij[rechthebbende(n)]/Gevolmachtigde zijn aanwezig</w:t>
            </w:r>
          </w:p>
          <w:p w:rsidR="007B029E" w:rsidRPr="00FA5535" w:rsidRDefault="007B029E" w:rsidP="00FA5535">
            <w:pPr>
              <w:spacing w:before="72"/>
              <w:rPr>
                <w:u w:val="single"/>
              </w:rPr>
            </w:pPr>
            <w:r w:rsidRPr="00FA5535">
              <w:rPr>
                <w:u w:val="single"/>
              </w:rPr>
              <w:t>Mapping</w:t>
            </w:r>
            <w:r w:rsidR="00FA1F49" w:rsidRPr="00FA5535">
              <w:rPr>
                <w:u w:val="single"/>
              </w:rPr>
              <w:t xml:space="preserve"> tijdstip</w:t>
            </w:r>
            <w:r w:rsidRPr="00FA5535">
              <w:rPr>
                <w:u w:val="single"/>
              </w:rPr>
              <w:t>:</w:t>
            </w:r>
          </w:p>
          <w:p w:rsidR="007B029E" w:rsidRDefault="00804767" w:rsidP="00FA5535">
            <w:pPr>
              <w:autoSpaceDE w:val="0"/>
              <w:autoSpaceDN w:val="0"/>
              <w:adjustRightInd w:val="0"/>
              <w:spacing w:line="240" w:lineRule="auto"/>
            </w:pPr>
            <w:r w:rsidRPr="00FA5535">
              <w:rPr>
                <w:sz w:val="16"/>
                <w:szCs w:val="16"/>
              </w:rPr>
              <w:t>//IMKAD_AangebodenStuk/tia_TijdOndertekening</w:t>
            </w:r>
          </w:p>
        </w:tc>
      </w:tr>
      <w:tr w:rsidR="007B029E" w:rsidRPr="00343045" w:rsidTr="00FA5535">
        <w:tc>
          <w:tcPr>
            <w:tcW w:w="6345" w:type="dxa"/>
            <w:shd w:val="clear" w:color="auto" w:fill="auto"/>
          </w:tcPr>
          <w:p w:rsidR="007B029E" w:rsidRPr="001B6833" w:rsidRDefault="007B029E" w:rsidP="00FA5535">
            <w:pPr>
              <w:outlineLvl w:val="0"/>
              <w:rPr>
                <w:rFonts w:cs="Arial"/>
                <w:color w:val="FF0000"/>
                <w:szCs w:val="18"/>
              </w:rPr>
            </w:pPr>
            <w:r w:rsidRPr="001B6833">
              <w:rPr>
                <w:rFonts w:cs="Arial"/>
                <w:color w:val="FF0000"/>
                <w:szCs w:val="18"/>
              </w:rPr>
              <w:lastRenderedPageBreak/>
              <w:t>UITGEGEVEN VOOR AFSCHRIFT</w:t>
            </w:r>
          </w:p>
          <w:p w:rsidR="007B029E" w:rsidRPr="0032370A" w:rsidRDefault="007B029E" w:rsidP="00FA5535">
            <w:pPr>
              <w:tabs>
                <w:tab w:val="left" w:pos="-1440"/>
                <w:tab w:val="left" w:pos="-720"/>
              </w:tabs>
              <w:suppressAutoHyphens/>
              <w:rPr>
                <w:rFonts w:cs="Arial"/>
                <w:color w:val="800080"/>
                <w:szCs w:val="18"/>
              </w:rPr>
            </w:pPr>
            <w:r w:rsidRPr="001B6833">
              <w:rPr>
                <w:rFonts w:cs="Arial"/>
                <w:color w:val="FF0000"/>
                <w:szCs w:val="18"/>
              </w:rPr>
              <w:t>w.g.</w:t>
            </w:r>
            <w:r w:rsidRPr="0032370A">
              <w:rPr>
                <w:rFonts w:cs="Arial"/>
                <w:color w:val="800080"/>
                <w:szCs w:val="18"/>
              </w:rPr>
              <w:t xml:space="preserve"> </w:t>
            </w:r>
          </w:p>
          <w:p w:rsidR="007B029E" w:rsidRPr="00FA5535" w:rsidRDefault="007B029E" w:rsidP="0046499C">
            <w:pPr>
              <w:rPr>
                <w:rFonts w:cs="Arial"/>
                <w:b/>
                <w:color w:val="FF0000"/>
                <w:sz w:val="20"/>
              </w:rPr>
            </w:pP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szCs w:val="18"/>
              </w:rPr>
              <w:t>voorletters</w:t>
            </w:r>
            <w:r w:rsidR="0046499C" w:rsidRPr="0032370A">
              <w:rPr>
                <w:rFonts w:cs="Arial"/>
                <w:szCs w:val="18"/>
              </w:rPr>
              <w:fldChar w:fldCharType="begin"/>
            </w:r>
            <w:r w:rsidR="0046499C" w:rsidRPr="0032370A">
              <w:rPr>
                <w:rFonts w:cs="Arial"/>
                <w:szCs w:val="18"/>
              </w:rPr>
              <w:instrText xml:space="preserve">MacroButton Nomacro </w:instrText>
            </w:r>
            <w:r w:rsidR="0046499C" w:rsidRPr="0032370A">
              <w:rPr>
                <w:rFonts w:cs="Arial"/>
                <w:szCs w:val="18"/>
                <w:effect w:val="none"/>
              </w:rPr>
              <w:instrText>§</w:instrText>
            </w:r>
            <w:r w:rsidR="0046499C" w:rsidRPr="0032370A">
              <w:rPr>
                <w:rFonts w:cs="Arial"/>
                <w:szCs w:val="18"/>
              </w:rPr>
              <w:fldChar w:fldCharType="end"/>
            </w:r>
            <w:r w:rsidRPr="0032370A">
              <w:rPr>
                <w:rFonts w:cs="Arial"/>
                <w:szCs w:val="18"/>
              </w:rPr>
              <w:t xml:space="preserve"> </w:t>
            </w:r>
            <w:r w:rsidR="0046499C" w:rsidRPr="0032370A">
              <w:rPr>
                <w:rFonts w:cs="Arial"/>
                <w:szCs w:val="18"/>
              </w:rPr>
              <w:fldChar w:fldCharType="begin"/>
            </w:r>
            <w:r w:rsidR="0046499C" w:rsidRPr="0032370A">
              <w:rPr>
                <w:rFonts w:cs="Arial"/>
                <w:szCs w:val="18"/>
              </w:rPr>
              <w:instrText xml:space="preserve">MacroButton Nomacro </w:instrText>
            </w:r>
            <w:r w:rsidR="0046499C" w:rsidRPr="0032370A">
              <w:rPr>
                <w:rFonts w:cs="Arial"/>
                <w:szCs w:val="18"/>
                <w:effect w:val="none"/>
              </w:rPr>
              <w:instrText>§</w:instrText>
            </w:r>
            <w:r w:rsidR="0046499C" w:rsidRPr="0032370A">
              <w:rPr>
                <w:rFonts w:cs="Arial"/>
                <w:szCs w:val="18"/>
              </w:rPr>
              <w:fldChar w:fldCharType="end"/>
            </w:r>
            <w:r w:rsidRPr="0032370A">
              <w:rPr>
                <w:rFonts w:cs="Arial"/>
                <w:szCs w:val="18"/>
              </w:rPr>
              <w:t>voorvoegsels</w:t>
            </w:r>
            <w:r w:rsidR="0046499C" w:rsidRPr="0032370A">
              <w:rPr>
                <w:rFonts w:cs="Arial"/>
                <w:szCs w:val="18"/>
              </w:rPr>
              <w:fldChar w:fldCharType="begin"/>
            </w:r>
            <w:r w:rsidR="0046499C" w:rsidRPr="0032370A">
              <w:rPr>
                <w:rFonts w:cs="Arial"/>
                <w:szCs w:val="18"/>
              </w:rPr>
              <w:instrText xml:space="preserve">MacroButton Nomacro </w:instrText>
            </w:r>
            <w:r w:rsidR="0046499C" w:rsidRPr="0032370A">
              <w:rPr>
                <w:rFonts w:cs="Arial"/>
                <w:szCs w:val="18"/>
                <w:effect w:val="none"/>
              </w:rPr>
              <w:instrText>§</w:instrText>
            </w:r>
            <w:r w:rsidR="0046499C" w:rsidRPr="0032370A">
              <w:rPr>
                <w:rFonts w:cs="Arial"/>
                <w:szCs w:val="18"/>
              </w:rPr>
              <w:fldChar w:fldCharType="end"/>
            </w:r>
            <w:r w:rsidRPr="0032370A">
              <w:rPr>
                <w:rFonts w:cs="Arial"/>
                <w:szCs w:val="18"/>
              </w:rPr>
              <w:t xml:space="preserve"> </w:t>
            </w:r>
            <w:r w:rsidR="0046499C" w:rsidRPr="0032370A">
              <w:rPr>
                <w:rFonts w:cs="Arial"/>
                <w:szCs w:val="18"/>
              </w:rPr>
              <w:fldChar w:fldCharType="begin"/>
            </w:r>
            <w:r w:rsidR="0046499C" w:rsidRPr="0032370A">
              <w:rPr>
                <w:rFonts w:cs="Arial"/>
                <w:szCs w:val="18"/>
              </w:rPr>
              <w:instrText xml:space="preserve">MacroButton Nomacro </w:instrText>
            </w:r>
            <w:r w:rsidR="0046499C" w:rsidRPr="0032370A">
              <w:rPr>
                <w:rFonts w:cs="Arial"/>
                <w:szCs w:val="18"/>
                <w:effect w:val="none"/>
              </w:rPr>
              <w:instrText>§</w:instrText>
            </w:r>
            <w:r w:rsidR="0046499C" w:rsidRPr="0032370A">
              <w:rPr>
                <w:rFonts w:cs="Arial"/>
                <w:szCs w:val="18"/>
              </w:rPr>
              <w:fldChar w:fldCharType="end"/>
            </w:r>
            <w:r w:rsidRPr="0032370A">
              <w:rPr>
                <w:rFonts w:cs="Arial"/>
                <w:szCs w:val="18"/>
              </w:rPr>
              <w:t>achternaam</w:t>
            </w:r>
            <w:r w:rsidRPr="0032370A">
              <w:rPr>
                <w:rFonts w:cs="Arial"/>
                <w:szCs w:val="18"/>
              </w:rPr>
              <w:fldChar w:fldCharType="begin"/>
            </w:r>
            <w:r w:rsidRPr="0032370A">
              <w:rPr>
                <w:rFonts w:cs="Arial"/>
                <w:szCs w:val="18"/>
              </w:rPr>
              <w:instrText xml:space="preserve">MacroButton Nomacro </w:instrText>
            </w:r>
            <w:r w:rsidRPr="0032370A">
              <w:rPr>
                <w:rFonts w:cs="Arial"/>
                <w:szCs w:val="18"/>
                <w:effect w:val="none"/>
              </w:rPr>
              <w:instrText>§</w:instrText>
            </w:r>
            <w:r w:rsidRPr="0032370A">
              <w:rPr>
                <w:rFonts w:cs="Arial"/>
                <w:szCs w:val="18"/>
              </w:rPr>
              <w:fldChar w:fldCharType="end"/>
            </w:r>
            <w:r w:rsidRPr="0032370A">
              <w:rPr>
                <w:rFonts w:cs="Arial"/>
                <w:szCs w:val="18"/>
              </w:rPr>
              <w:t xml:space="preserve"> </w:t>
            </w:r>
            <w:r w:rsidRPr="000C435E">
              <w:rPr>
                <w:rFonts w:cs="Arial"/>
                <w:color w:val="FF0000"/>
                <w:szCs w:val="18"/>
              </w:rPr>
              <w:t>(kandidaat-)notaris</w:t>
            </w:r>
          </w:p>
        </w:tc>
        <w:tc>
          <w:tcPr>
            <w:tcW w:w="7797" w:type="dxa"/>
            <w:shd w:val="clear" w:color="auto" w:fill="auto"/>
          </w:tcPr>
          <w:p w:rsidR="007B029E" w:rsidRDefault="000C435E" w:rsidP="00634D64">
            <w:r>
              <w:t>Vaste</w:t>
            </w:r>
            <w:r w:rsidR="002A7999">
              <w:t xml:space="preserve"> tekst</w:t>
            </w:r>
            <w:r w:rsidR="00A43B23">
              <w:t xml:space="preserve">, wordt </w:t>
            </w:r>
            <w:r w:rsidR="00C0720C">
              <w:t xml:space="preserve">alleen </w:t>
            </w:r>
            <w:r w:rsidR="00A43B23">
              <w:t xml:space="preserve">getoond </w:t>
            </w:r>
            <w:r w:rsidR="00C0720C">
              <w:t xml:space="preserve">bij het afschrift en niet bij de minuut akte (zie ook par. </w:t>
            </w:r>
            <w:r w:rsidR="00C0720C">
              <w:fldChar w:fldCharType="begin"/>
            </w:r>
            <w:r w:rsidR="00C0720C">
              <w:instrText xml:space="preserve"> REF _Ref438627706 \r \h </w:instrText>
            </w:r>
            <w:r w:rsidR="00C0720C">
              <w:instrText xml:space="preserve"> \* MERGEFORMAT </w:instrText>
            </w:r>
            <w:r w:rsidR="00C0720C">
              <w:fldChar w:fldCharType="separate"/>
            </w:r>
            <w:r w:rsidR="00C4489B">
              <w:t>1.2</w:t>
            </w:r>
            <w:r w:rsidR="00C0720C">
              <w:fldChar w:fldCharType="end"/>
            </w:r>
            <w:r w:rsidR="00C0720C">
              <w:t xml:space="preserve"> Algemeen)</w:t>
            </w:r>
            <w:r>
              <w:t>.</w:t>
            </w:r>
            <w:r w:rsidR="00AA0166">
              <w:t xml:space="preserve"> De gegevens van de notaris die de akte ondertekend worden hier getoond. </w:t>
            </w:r>
          </w:p>
          <w:p w:rsidR="007B029E" w:rsidRDefault="007B029E" w:rsidP="00634D64"/>
          <w:p w:rsidR="007B029E" w:rsidRPr="00FA5535" w:rsidRDefault="007B029E" w:rsidP="00634D64">
            <w:pPr>
              <w:rPr>
                <w:u w:val="single"/>
              </w:rPr>
            </w:pPr>
            <w:r w:rsidRPr="00FA5535">
              <w:rPr>
                <w:u w:val="single"/>
              </w:rPr>
              <w:t>Mapping</w:t>
            </w:r>
            <w:r w:rsidR="002A7999" w:rsidRPr="00FA5535">
              <w:rPr>
                <w:u w:val="single"/>
              </w:rPr>
              <w:t xml:space="preserve"> tonen afschrift</w:t>
            </w:r>
            <w:r w:rsidR="00AA0166">
              <w:rPr>
                <w:u w:val="single"/>
              </w:rPr>
              <w:t xml:space="preserve"> en gegevens notaris</w:t>
            </w:r>
            <w:r w:rsidRPr="00FA5535">
              <w:rPr>
                <w:u w:val="single"/>
              </w:rPr>
              <w:t>:</w:t>
            </w:r>
          </w:p>
          <w:p w:rsidR="006E004E" w:rsidRPr="00FA5535" w:rsidRDefault="006E004E" w:rsidP="006E004E">
            <w:pPr>
              <w:autoSpaceDE w:val="0"/>
              <w:autoSpaceDN w:val="0"/>
              <w:adjustRightInd w:val="0"/>
              <w:spacing w:line="240" w:lineRule="auto"/>
              <w:rPr>
                <w:sz w:val="16"/>
                <w:szCs w:val="16"/>
              </w:rPr>
            </w:pPr>
            <w:r w:rsidRPr="00FA5535">
              <w:rPr>
                <w:sz w:val="16"/>
                <w:szCs w:val="16"/>
              </w:rPr>
              <w:t>//IMKAD_AangebodenStuk/</w:t>
            </w:r>
            <w:r>
              <w:rPr>
                <w:sz w:val="16"/>
                <w:szCs w:val="16"/>
              </w:rPr>
              <w:t>heeftO</w:t>
            </w:r>
            <w:r w:rsidRPr="00FA5535">
              <w:rPr>
                <w:sz w:val="16"/>
                <w:szCs w:val="16"/>
              </w:rPr>
              <w:t>ndertekenaar/</w:t>
            </w:r>
          </w:p>
          <w:p w:rsidR="006E004E" w:rsidRPr="00FA5535" w:rsidRDefault="006E004E" w:rsidP="006E004E">
            <w:pPr>
              <w:autoSpaceDE w:val="0"/>
              <w:autoSpaceDN w:val="0"/>
              <w:adjustRightInd w:val="0"/>
              <w:spacing w:line="240" w:lineRule="auto"/>
              <w:ind w:left="227"/>
              <w:rPr>
                <w:sz w:val="16"/>
                <w:szCs w:val="16"/>
              </w:rPr>
            </w:pPr>
            <w:r w:rsidRPr="002436E6">
              <w:rPr>
                <w:sz w:val="16"/>
                <w:szCs w:val="16"/>
              </w:rPr>
              <w:t>./voorletters</w:t>
            </w:r>
          </w:p>
          <w:p w:rsidR="006E004E" w:rsidRPr="00FA5535" w:rsidRDefault="006E004E" w:rsidP="006E004E">
            <w:pPr>
              <w:spacing w:line="240" w:lineRule="auto"/>
              <w:ind w:left="227"/>
              <w:rPr>
                <w:sz w:val="16"/>
                <w:szCs w:val="16"/>
              </w:rPr>
            </w:pPr>
            <w:r w:rsidRPr="00FA5535">
              <w:rPr>
                <w:sz w:val="16"/>
                <w:szCs w:val="16"/>
              </w:rPr>
              <w:t>./</w:t>
            </w:r>
            <w:r>
              <w:rPr>
                <w:sz w:val="16"/>
                <w:szCs w:val="16"/>
              </w:rPr>
              <w:t>persoonsgegevens</w:t>
            </w:r>
            <w:r w:rsidRPr="00FA5535">
              <w:rPr>
                <w:sz w:val="16"/>
                <w:szCs w:val="16"/>
              </w:rPr>
              <w:t>/tia_VoorvoegselsNaam</w:t>
            </w:r>
          </w:p>
          <w:p w:rsidR="007B029E" w:rsidRDefault="006E004E" w:rsidP="007F1D70">
            <w:pPr>
              <w:spacing w:line="240" w:lineRule="auto"/>
              <w:ind w:left="227"/>
            </w:pPr>
            <w:r w:rsidRPr="00FA5535">
              <w:rPr>
                <w:sz w:val="16"/>
                <w:szCs w:val="16"/>
              </w:rPr>
              <w:t>./</w:t>
            </w:r>
            <w:r>
              <w:rPr>
                <w:sz w:val="16"/>
                <w:szCs w:val="16"/>
              </w:rPr>
              <w:t>persoonsgegevens</w:t>
            </w:r>
            <w:r w:rsidRPr="00FA5535">
              <w:rPr>
                <w:sz w:val="16"/>
                <w:szCs w:val="16"/>
              </w:rPr>
              <w:t>/tia_NaamZonderVoorvoegsels</w:t>
            </w:r>
          </w:p>
        </w:tc>
      </w:tr>
    </w:tbl>
    <w:p w:rsidR="00221A3F" w:rsidRDefault="00221A3F" w:rsidP="005D562D"/>
    <w:p w:rsidR="002A5C1F" w:rsidRDefault="002A5C1F" w:rsidP="002A5C1F"/>
    <w:p w:rsidR="00026095" w:rsidRDefault="0023592E" w:rsidP="000437B6">
      <w:pPr>
        <w:pStyle w:val="Kop2"/>
      </w:pPr>
      <w:bookmarkStart w:id="90" w:name="_Toc276321567"/>
      <w:r>
        <w:br w:type="page"/>
      </w:r>
      <w:bookmarkStart w:id="91" w:name="_Toc452628349"/>
      <w:r w:rsidR="002B7EDB">
        <w:lastRenderedPageBreak/>
        <w:t>Voorbeelden n</w:t>
      </w:r>
      <w:r w:rsidR="00026095">
        <w:t>ummering</w:t>
      </w:r>
      <w:r w:rsidR="002B7EDB">
        <w:t xml:space="preserve"> in</w:t>
      </w:r>
      <w:r w:rsidR="00026095">
        <w:t xml:space="preserve"> compa</w:t>
      </w:r>
      <w:r w:rsidR="002B7EDB">
        <w:t>r</w:t>
      </w:r>
      <w:r w:rsidR="00026095">
        <w:t xml:space="preserve">itie </w:t>
      </w:r>
      <w:r w:rsidR="002B7EDB">
        <w:t>en in soort doorhaling</w:t>
      </w:r>
      <w:bookmarkEnd w:id="91"/>
    </w:p>
    <w:p w:rsidR="00026095" w:rsidRPr="00026095" w:rsidRDefault="00026095" w:rsidP="00026095">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32"/>
        <w:gridCol w:w="6945"/>
      </w:tblGrid>
      <w:tr w:rsidR="008E10C4" w:rsidTr="000437B6">
        <w:tblPrEx>
          <w:tblCellMar>
            <w:top w:w="0" w:type="dxa"/>
            <w:bottom w:w="0" w:type="dxa"/>
          </w:tblCellMar>
        </w:tblPrEx>
        <w:tc>
          <w:tcPr>
            <w:tcW w:w="5032" w:type="dxa"/>
          </w:tcPr>
          <w:p w:rsidR="008E10C4" w:rsidRDefault="008E10C4" w:rsidP="00026095">
            <w:pPr>
              <w:rPr>
                <w:lang w:val="nl"/>
              </w:rPr>
            </w:pPr>
            <w:r>
              <w:rPr>
                <w:lang w:val="nl"/>
              </w:rPr>
              <w:t>Gevolmachtigde, als mondeling gevolmachtigde van:</w:t>
            </w:r>
          </w:p>
        </w:tc>
        <w:tc>
          <w:tcPr>
            <w:tcW w:w="6945" w:type="dxa"/>
          </w:tcPr>
          <w:p w:rsidR="008E10C4" w:rsidRDefault="008E10C4" w:rsidP="00026095">
            <w:pPr>
              <w:rPr>
                <w:lang w:val="nl"/>
              </w:rPr>
            </w:pPr>
          </w:p>
        </w:tc>
      </w:tr>
      <w:tr w:rsidR="008E10C4" w:rsidTr="000437B6">
        <w:tblPrEx>
          <w:tblCellMar>
            <w:top w:w="0" w:type="dxa"/>
            <w:bottom w:w="0" w:type="dxa"/>
          </w:tblCellMar>
        </w:tblPrEx>
        <w:tc>
          <w:tcPr>
            <w:tcW w:w="5032" w:type="dxa"/>
          </w:tcPr>
          <w:p w:rsidR="008E10C4" w:rsidRDefault="008E10C4" w:rsidP="00BB61DE">
            <w:pPr>
              <w:rPr>
                <w:lang w:val="nl"/>
              </w:rPr>
            </w:pPr>
            <w:r>
              <w:rPr>
                <w:lang w:val="nl"/>
              </w:rPr>
              <w:t>de Bank</w:t>
            </w:r>
            <w:r w:rsidR="00BB61DE">
              <w:rPr>
                <w:lang w:val="nl"/>
              </w:rPr>
              <w:t>,</w:t>
            </w:r>
          </w:p>
        </w:tc>
        <w:tc>
          <w:tcPr>
            <w:tcW w:w="6945" w:type="dxa"/>
          </w:tcPr>
          <w:p w:rsidR="008E10C4" w:rsidRDefault="008E10C4" w:rsidP="00026095">
            <w:pPr>
              <w:rPr>
                <w:lang w:val="nl"/>
              </w:rPr>
            </w:pPr>
            <w:r>
              <w:rPr>
                <w:lang w:val="nl"/>
              </w:rPr>
              <w:t>//IMKAD_Persoon</w:t>
            </w:r>
          </w:p>
        </w:tc>
      </w:tr>
      <w:tr w:rsidR="008E10C4" w:rsidTr="000437B6">
        <w:tblPrEx>
          <w:tblCellMar>
            <w:top w:w="0" w:type="dxa"/>
            <w:bottom w:w="0" w:type="dxa"/>
          </w:tblCellMar>
        </w:tblPrEx>
        <w:tc>
          <w:tcPr>
            <w:tcW w:w="5032" w:type="dxa"/>
          </w:tcPr>
          <w:p w:rsidR="008E10C4" w:rsidRDefault="008E10C4" w:rsidP="00F73DAC">
            <w:pPr>
              <w:rPr>
                <w:lang w:val="nl"/>
              </w:rPr>
            </w:pPr>
            <w:r>
              <w:rPr>
                <w:lang w:val="nl"/>
              </w:rPr>
              <w:t>hierna te noemen: volmachtgever</w:t>
            </w:r>
            <w:r w:rsidR="00F73DAC">
              <w:rPr>
                <w:lang w:val="nl"/>
              </w:rPr>
              <w:t>.</w:t>
            </w:r>
          </w:p>
        </w:tc>
        <w:tc>
          <w:tcPr>
            <w:tcW w:w="6945" w:type="dxa"/>
          </w:tcPr>
          <w:p w:rsidR="008E10C4" w:rsidRDefault="008E10C4" w:rsidP="00026095">
            <w:pPr>
              <w:rPr>
                <w:lang w:val="nl"/>
              </w:rPr>
            </w:pPr>
          </w:p>
        </w:tc>
      </w:tr>
    </w:tbl>
    <w:p w:rsidR="00026095" w:rsidRDefault="00026095" w:rsidP="00026095">
      <w:pPr>
        <w:rPr>
          <w:lang w:val="nl"/>
        </w:rPr>
      </w:pPr>
    </w:p>
    <w:p w:rsidR="001E2C39" w:rsidRPr="002B7EDB" w:rsidRDefault="001E2C39" w:rsidP="002B7EDB">
      <w:pPr>
        <w:ind w:left="705" w:hanging="705"/>
        <w:rPr>
          <w:rFonts w:cs="Arial"/>
        </w:rPr>
      </w:pPr>
      <w:r w:rsidRPr="002B7EDB">
        <w:rPr>
          <w:rFonts w:cs="Arial"/>
        </w:rPr>
        <w:t>De genoemde volmachtgever doet ter uitvoering van deze overeenkomst hierbij afstand van:</w:t>
      </w:r>
    </w:p>
    <w:p w:rsidR="001E2C39" w:rsidRDefault="001E2C39" w:rsidP="007E491A">
      <w:pPr>
        <w:ind w:left="705" w:hanging="705"/>
        <w:rPr>
          <w:rFonts w:cs="Arial"/>
        </w:rPr>
      </w:pPr>
      <w:r>
        <w:rPr>
          <w:rFonts w:cs="Arial"/>
        </w:rPr>
        <w:t>of</w:t>
      </w:r>
    </w:p>
    <w:p w:rsidR="001E2C39" w:rsidRDefault="001E2C39" w:rsidP="007E491A">
      <w:pPr>
        <w:ind w:left="705" w:hanging="705"/>
        <w:rPr>
          <w:rFonts w:cs="Arial"/>
        </w:rPr>
      </w:pPr>
      <w:r w:rsidRPr="00213C08">
        <w:rPr>
          <w:rFonts w:cs="Arial"/>
        </w:rPr>
        <w:t>De genoemde volmachtgever</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Pr="00213C08">
        <w:rPr>
          <w:rFonts w:cs="Arial"/>
          <w:szCs w:val="18"/>
        </w:rPr>
        <w:t>,</w:t>
      </w:r>
      <w:r w:rsidRPr="00213C08">
        <w:rPr>
          <w:rFonts w:cs="Arial"/>
        </w:rPr>
        <w:t xml:space="preserve"> doet ter uitvoering van deze</w:t>
      </w:r>
    </w:p>
    <w:p w:rsidR="001E2C39" w:rsidRPr="00213C08" w:rsidRDefault="001E2C39" w:rsidP="007E491A">
      <w:pPr>
        <w:ind w:left="705" w:hanging="705"/>
        <w:rPr>
          <w:rFonts w:cs="Arial"/>
        </w:rPr>
      </w:pPr>
      <w:r w:rsidRPr="00213C08">
        <w:rPr>
          <w:rFonts w:cs="Arial"/>
        </w:rPr>
        <w:t>overeenkomst hierbij afstand van:</w:t>
      </w:r>
    </w:p>
    <w:p w:rsidR="001E2C39" w:rsidRDefault="001E2C39" w:rsidP="00026095">
      <w:pPr>
        <w:rPr>
          <w:lang w:val="nl"/>
        </w:rPr>
      </w:pPr>
    </w:p>
    <w:tbl>
      <w:tblPr>
        <w:tblW w:w="0" w:type="auto"/>
        <w:tblCellMar>
          <w:left w:w="70" w:type="dxa"/>
          <w:right w:w="70" w:type="dxa"/>
        </w:tblCellMar>
        <w:tblLook w:val="0000" w:firstRow="0" w:lastRow="0" w:firstColumn="0" w:lastColumn="0" w:noHBand="0" w:noVBand="0"/>
      </w:tblPr>
      <w:tblGrid>
        <w:gridCol w:w="354"/>
        <w:gridCol w:w="4678"/>
        <w:gridCol w:w="6945"/>
      </w:tblGrid>
      <w:tr w:rsidR="008E10C4" w:rsidTr="000437B6">
        <w:tblPrEx>
          <w:tblCellMar>
            <w:top w:w="0" w:type="dxa"/>
            <w:bottom w:w="0" w:type="dxa"/>
          </w:tblCellMar>
        </w:tblPrEx>
        <w:tc>
          <w:tcPr>
            <w:tcW w:w="5032" w:type="dxa"/>
            <w:gridSpan w:val="2"/>
            <w:tcBorders>
              <w:top w:val="single" w:sz="4" w:space="0" w:color="auto"/>
              <w:left w:val="single" w:sz="4" w:space="0" w:color="auto"/>
              <w:bottom w:val="single" w:sz="4" w:space="0" w:color="auto"/>
              <w:right w:val="single" w:sz="4" w:space="0" w:color="auto"/>
            </w:tcBorders>
          </w:tcPr>
          <w:p w:rsidR="008E10C4" w:rsidRDefault="008E10C4" w:rsidP="00026095">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rsidR="008E10C4" w:rsidRPr="00026095" w:rsidRDefault="008E10C4" w:rsidP="00026095">
            <w:pPr>
              <w:rPr>
                <w:lang w:val="nl"/>
              </w:rPr>
            </w:pPr>
          </w:p>
        </w:tc>
      </w:tr>
      <w:tr w:rsidR="008E10C4" w:rsidTr="000437B6">
        <w:tblPrEx>
          <w:tblCellMar>
            <w:top w:w="0" w:type="dxa"/>
            <w:bottom w:w="0" w:type="dxa"/>
          </w:tblCellMar>
        </w:tblPrEx>
        <w:tc>
          <w:tcPr>
            <w:tcW w:w="354" w:type="dxa"/>
            <w:tcBorders>
              <w:top w:val="single" w:sz="4" w:space="0" w:color="auto"/>
              <w:left w:val="single" w:sz="4" w:space="0" w:color="auto"/>
              <w:bottom w:val="single" w:sz="4" w:space="0" w:color="auto"/>
              <w:right w:val="single" w:sz="4" w:space="0" w:color="auto"/>
            </w:tcBorders>
          </w:tcPr>
          <w:p w:rsidR="008E10C4" w:rsidRDefault="008E10C4" w:rsidP="00026095">
            <w:pPr>
              <w:rPr>
                <w:lang w:val="nl"/>
              </w:rPr>
            </w:pPr>
            <w:r>
              <w:rPr>
                <w:lang w:val="nl"/>
              </w:rPr>
              <w:t>1.</w:t>
            </w:r>
          </w:p>
        </w:tc>
        <w:tc>
          <w:tcPr>
            <w:tcW w:w="4678" w:type="dxa"/>
            <w:tcBorders>
              <w:top w:val="single" w:sz="4" w:space="0" w:color="auto"/>
              <w:left w:val="single" w:sz="4" w:space="0" w:color="auto"/>
              <w:bottom w:val="single" w:sz="4" w:space="0" w:color="auto"/>
              <w:right w:val="single" w:sz="4" w:space="0" w:color="auto"/>
            </w:tcBorders>
          </w:tcPr>
          <w:p w:rsidR="008E10C4" w:rsidRDefault="008E10C4" w:rsidP="00026095">
            <w:pPr>
              <w:rPr>
                <w:lang w:val="nl"/>
              </w:rPr>
            </w:pPr>
            <w:r>
              <w:rPr>
                <w:lang w:val="nl"/>
              </w:rPr>
              <w:t>de Bank NV</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026095">
            <w:pPr>
              <w:rPr>
                <w:lang w:val="nl"/>
              </w:rPr>
            </w:pPr>
            <w:r>
              <w:rPr>
                <w:lang w:val="nl"/>
              </w:rPr>
              <w:t>//IMKAD_Persoon</w:t>
            </w:r>
          </w:p>
        </w:tc>
      </w:tr>
      <w:tr w:rsidR="008E10C4" w:rsidTr="000437B6">
        <w:tblPrEx>
          <w:tblCellMar>
            <w:top w:w="0" w:type="dxa"/>
            <w:bottom w:w="0" w:type="dxa"/>
          </w:tblCellMar>
        </w:tblPrEx>
        <w:tc>
          <w:tcPr>
            <w:tcW w:w="354" w:type="dxa"/>
            <w:tcBorders>
              <w:top w:val="single" w:sz="4" w:space="0" w:color="auto"/>
              <w:left w:val="single" w:sz="4" w:space="0" w:color="auto"/>
              <w:bottom w:val="single" w:sz="4" w:space="0" w:color="auto"/>
              <w:right w:val="single" w:sz="4" w:space="0" w:color="auto"/>
            </w:tcBorders>
          </w:tcPr>
          <w:p w:rsidR="008E10C4" w:rsidRDefault="008E10C4" w:rsidP="00026095">
            <w:pPr>
              <w:rPr>
                <w:lang w:val="nl"/>
              </w:rPr>
            </w:pPr>
            <w:r>
              <w:rPr>
                <w:lang w:val="nl"/>
              </w:rPr>
              <w:t>2.</w:t>
            </w:r>
          </w:p>
        </w:tc>
        <w:tc>
          <w:tcPr>
            <w:tcW w:w="4678" w:type="dxa"/>
            <w:tcBorders>
              <w:top w:val="single" w:sz="4" w:space="0" w:color="auto"/>
              <w:left w:val="single" w:sz="4" w:space="0" w:color="auto"/>
              <w:bottom w:val="single" w:sz="4" w:space="0" w:color="auto"/>
              <w:right w:val="single" w:sz="4" w:space="0" w:color="auto"/>
            </w:tcBorders>
          </w:tcPr>
          <w:p w:rsidR="008E10C4" w:rsidRDefault="009168EA" w:rsidP="009168EA">
            <w:pPr>
              <w:rPr>
                <w:lang w:val="nl"/>
              </w:rPr>
            </w:pPr>
            <w:r>
              <w:rPr>
                <w:lang w:val="nl"/>
              </w:rPr>
              <w:t xml:space="preserve">coöperatieve </w:t>
            </w:r>
            <w:r w:rsidR="008E10C4">
              <w:rPr>
                <w:lang w:val="nl"/>
              </w:rPr>
              <w:t>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EA70ED">
            <w:pPr>
              <w:rPr>
                <w:lang w:val="nl"/>
              </w:rPr>
            </w:pPr>
            <w:r>
              <w:rPr>
                <w:lang w:val="nl"/>
              </w:rPr>
              <w:t>//IMKAD_Persoon</w:t>
            </w:r>
          </w:p>
        </w:tc>
      </w:tr>
      <w:tr w:rsidR="008E10C4" w:rsidTr="000437B6">
        <w:tblPrEx>
          <w:tblCellMar>
            <w:top w:w="0" w:type="dxa"/>
            <w:bottom w:w="0" w:type="dxa"/>
          </w:tblCellMar>
        </w:tblPrEx>
        <w:tc>
          <w:tcPr>
            <w:tcW w:w="5032" w:type="dxa"/>
            <w:gridSpan w:val="2"/>
            <w:tcBorders>
              <w:top w:val="single" w:sz="4" w:space="0" w:color="auto"/>
              <w:left w:val="single" w:sz="4" w:space="0" w:color="auto"/>
              <w:bottom w:val="single" w:sz="4" w:space="0" w:color="auto"/>
              <w:right w:val="single" w:sz="4" w:space="0" w:color="auto"/>
            </w:tcBorders>
          </w:tcPr>
          <w:p w:rsidR="008E10C4" w:rsidRDefault="008E10C4" w:rsidP="00F73DAC">
            <w:pPr>
              <w:rPr>
                <w:lang w:val="nl"/>
              </w:rPr>
            </w:pPr>
            <w:r>
              <w:rPr>
                <w:lang w:val="nl"/>
              </w:rPr>
              <w:t>ieder van hen hierna te noemen: volmachtgevers</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p>
        </w:tc>
      </w:tr>
    </w:tbl>
    <w:p w:rsidR="00026095" w:rsidRDefault="00026095" w:rsidP="00026095">
      <w:pPr>
        <w:rPr>
          <w:lang w:val="nl"/>
        </w:rPr>
      </w:pPr>
    </w:p>
    <w:p w:rsidR="001E2C39" w:rsidRPr="00213C08" w:rsidRDefault="001E2C39" w:rsidP="002B7EDB">
      <w:pPr>
        <w:ind w:left="705" w:hanging="705"/>
        <w:rPr>
          <w:rFonts w:cs="Arial"/>
        </w:rPr>
      </w:pPr>
      <w:r w:rsidRPr="00213C08">
        <w:rPr>
          <w:rFonts w:cs="Arial"/>
        </w:rPr>
        <w:t>De genoemde volmachtgever</w:t>
      </w:r>
      <w:r w:rsidRPr="00213C08">
        <w:rPr>
          <w:szCs w:val="18"/>
        </w:rPr>
        <w:t xml:space="preserve"> sub</w:t>
      </w:r>
      <w:r>
        <w:rPr>
          <w:szCs w:val="18"/>
        </w:rPr>
        <w:t xml:space="preserve"> 1 en </w:t>
      </w:r>
      <w:r w:rsidR="00793123">
        <w:rPr>
          <w:szCs w:val="18"/>
        </w:rPr>
        <w:t xml:space="preserve">volmachtgever sub </w:t>
      </w:r>
      <w:r>
        <w:rPr>
          <w:szCs w:val="18"/>
        </w:rPr>
        <w:t xml:space="preserve">2 </w:t>
      </w:r>
      <w:r w:rsidRPr="00213C08">
        <w:rPr>
          <w:rFonts w:cs="Arial"/>
        </w:rPr>
        <w:t>doen ter uitvoering van deze overeenkomst hierbij afstand van:</w:t>
      </w:r>
    </w:p>
    <w:p w:rsidR="001E2C39" w:rsidRDefault="001E2C39" w:rsidP="001E2C39">
      <w:pPr>
        <w:ind w:left="705" w:hanging="705"/>
        <w:rPr>
          <w:rFonts w:cs="Arial"/>
        </w:rPr>
      </w:pPr>
      <w:r>
        <w:rPr>
          <w:rFonts w:cs="Arial"/>
        </w:rPr>
        <w:t>of</w:t>
      </w:r>
    </w:p>
    <w:p w:rsidR="00793123" w:rsidRDefault="001E2C39" w:rsidP="001E2C39">
      <w:pPr>
        <w:ind w:left="705" w:hanging="705"/>
        <w:rPr>
          <w:rFonts w:cs="Arial"/>
        </w:rPr>
      </w:pPr>
      <w:r w:rsidRPr="00213C08">
        <w:rPr>
          <w:rFonts w:cs="Arial"/>
        </w:rPr>
        <w:t>De genoemde volmachtgever</w:t>
      </w:r>
      <w:r>
        <w:rPr>
          <w:rFonts w:cs="Arial"/>
        </w:rPr>
        <w:t xml:space="preserve"> sub 1</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003B00DD">
        <w:rPr>
          <w:rFonts w:cs="Arial"/>
          <w:szCs w:val="18"/>
        </w:rPr>
        <w:t>,</w:t>
      </w:r>
      <w:r>
        <w:rPr>
          <w:rFonts w:cs="Arial"/>
          <w:szCs w:val="18"/>
        </w:rPr>
        <w:t xml:space="preserve"> en </w:t>
      </w:r>
      <w:r w:rsidR="00793123">
        <w:rPr>
          <w:rFonts w:cs="Arial"/>
          <w:szCs w:val="18"/>
        </w:rPr>
        <w:t xml:space="preserve">volmachtgever sub </w:t>
      </w:r>
      <w:r>
        <w:rPr>
          <w:rFonts w:cs="Arial"/>
          <w:szCs w:val="18"/>
        </w:rPr>
        <w:t>2</w:t>
      </w:r>
      <w:r w:rsidRPr="00213C08">
        <w:rPr>
          <w:rFonts w:cs="Arial"/>
        </w:rPr>
        <w:t xml:space="preserve"> doe</w:t>
      </w:r>
      <w:r>
        <w:rPr>
          <w:rFonts w:cs="Arial"/>
        </w:rPr>
        <w:t>n</w:t>
      </w:r>
      <w:r w:rsidR="00793123">
        <w:rPr>
          <w:rFonts w:cs="Arial"/>
        </w:rPr>
        <w:t xml:space="preserve"> ter </w:t>
      </w:r>
    </w:p>
    <w:p w:rsidR="001E2C39" w:rsidRPr="00213C08" w:rsidRDefault="001E2C39" w:rsidP="001E2C39">
      <w:pPr>
        <w:ind w:left="705" w:hanging="705"/>
        <w:rPr>
          <w:rFonts w:cs="Arial"/>
        </w:rPr>
      </w:pPr>
      <w:r w:rsidRPr="00213C08">
        <w:rPr>
          <w:rFonts w:cs="Arial"/>
        </w:rPr>
        <w:t>uitvoering van deze</w:t>
      </w:r>
      <w:r>
        <w:rPr>
          <w:rFonts w:cs="Arial"/>
        </w:rPr>
        <w:t xml:space="preserve"> </w:t>
      </w:r>
      <w:r w:rsidRPr="00213C08">
        <w:rPr>
          <w:rFonts w:cs="Arial"/>
        </w:rPr>
        <w:t>overeenkomst hierbij afstand van:</w:t>
      </w:r>
    </w:p>
    <w:p w:rsidR="001E2C39" w:rsidRDefault="001E2C39" w:rsidP="001E2C39">
      <w:r>
        <w:t>of</w:t>
      </w:r>
    </w:p>
    <w:p w:rsidR="00793123" w:rsidRDefault="001E2C39" w:rsidP="001E2C39">
      <w:pPr>
        <w:ind w:left="705" w:hanging="705"/>
        <w:rPr>
          <w:rFonts w:cs="Arial"/>
          <w:szCs w:val="18"/>
        </w:rPr>
      </w:pPr>
      <w:r w:rsidRPr="00213C08">
        <w:rPr>
          <w:rFonts w:cs="Arial"/>
        </w:rPr>
        <w:t>De genoemde volmachtgever</w:t>
      </w:r>
      <w:r>
        <w:rPr>
          <w:rFonts w:cs="Arial"/>
        </w:rPr>
        <w:t xml:space="preserve"> sub 1</w:t>
      </w:r>
      <w:r w:rsidRPr="00213C08">
        <w:rPr>
          <w:szCs w:val="18"/>
        </w:rPr>
        <w:t xml:space="preserve">, </w:t>
      </w:r>
      <w:r w:rsidRPr="00213C08">
        <w:rPr>
          <w:rFonts w:cs="Arial"/>
          <w:szCs w:val="18"/>
        </w:rPr>
        <w:t xml:space="preserve">ten tijde van de inschrijving genaamd de </w:t>
      </w:r>
      <w:r>
        <w:rPr>
          <w:rFonts w:cs="Arial"/>
          <w:szCs w:val="18"/>
        </w:rPr>
        <w:t>naamloze vennootschap Hypotheekbank</w:t>
      </w:r>
      <w:r w:rsidR="003B00DD">
        <w:rPr>
          <w:rFonts w:cs="Arial"/>
          <w:szCs w:val="18"/>
        </w:rPr>
        <w:t>,</w:t>
      </w:r>
      <w:r>
        <w:rPr>
          <w:rFonts w:cs="Arial"/>
          <w:szCs w:val="18"/>
        </w:rPr>
        <w:t xml:space="preserve"> en </w:t>
      </w:r>
      <w:r w:rsidR="00793123">
        <w:rPr>
          <w:rFonts w:cs="Arial"/>
          <w:szCs w:val="18"/>
        </w:rPr>
        <w:t xml:space="preserve">volmachtgever sub </w:t>
      </w:r>
      <w:r>
        <w:rPr>
          <w:rFonts w:cs="Arial"/>
          <w:szCs w:val="18"/>
        </w:rPr>
        <w:t>2</w:t>
      </w:r>
      <w:r w:rsidR="003B00DD">
        <w:rPr>
          <w:rFonts w:cs="Arial"/>
          <w:szCs w:val="18"/>
        </w:rPr>
        <w:t>,</w:t>
      </w:r>
      <w:r w:rsidRPr="001E2C39">
        <w:rPr>
          <w:rFonts w:cs="Arial"/>
          <w:szCs w:val="18"/>
        </w:rPr>
        <w:t xml:space="preserve"> </w:t>
      </w:r>
      <w:r>
        <w:rPr>
          <w:rFonts w:cs="Arial"/>
          <w:szCs w:val="18"/>
        </w:rPr>
        <w:t xml:space="preserve">ten </w:t>
      </w:r>
    </w:p>
    <w:p w:rsidR="001E2C39" w:rsidRPr="002B7EDB" w:rsidRDefault="001E2C39" w:rsidP="002B7EDB">
      <w:pPr>
        <w:ind w:left="705" w:hanging="705"/>
      </w:pPr>
      <w:r>
        <w:rPr>
          <w:rFonts w:cs="Arial"/>
          <w:szCs w:val="18"/>
        </w:rPr>
        <w:t xml:space="preserve">tijde van de </w:t>
      </w:r>
      <w:r w:rsidRPr="00213C08">
        <w:rPr>
          <w:rFonts w:cs="Arial"/>
          <w:szCs w:val="18"/>
        </w:rPr>
        <w:t>inschrijving</w:t>
      </w:r>
      <w:r w:rsidR="00793123">
        <w:rPr>
          <w:rFonts w:cs="Arial"/>
          <w:szCs w:val="18"/>
        </w:rPr>
        <w:t xml:space="preserve"> </w:t>
      </w:r>
      <w:r w:rsidRPr="00213C08">
        <w:rPr>
          <w:rFonts w:cs="Arial"/>
          <w:szCs w:val="18"/>
        </w:rPr>
        <w:t xml:space="preserve">genaamd de </w:t>
      </w:r>
      <w:r w:rsidR="004D2F58">
        <w:rPr>
          <w:lang w:val="nl"/>
        </w:rPr>
        <w:t xml:space="preserve">coöperatie de </w:t>
      </w:r>
      <w:r>
        <w:rPr>
          <w:rFonts w:cs="Arial"/>
          <w:szCs w:val="18"/>
        </w:rPr>
        <w:t>Hypotheekbank</w:t>
      </w:r>
      <w:r w:rsidRPr="00213C08">
        <w:rPr>
          <w:rFonts w:cs="Arial"/>
          <w:szCs w:val="18"/>
        </w:rPr>
        <w:t>,</w:t>
      </w:r>
      <w:r w:rsidRPr="00213C08">
        <w:rPr>
          <w:rFonts w:cs="Arial"/>
        </w:rPr>
        <w:t xml:space="preserve"> doe</w:t>
      </w:r>
      <w:r>
        <w:rPr>
          <w:rFonts w:cs="Arial"/>
        </w:rPr>
        <w:t>n</w:t>
      </w:r>
      <w:r w:rsidRPr="00213C08">
        <w:rPr>
          <w:rFonts w:cs="Arial"/>
        </w:rPr>
        <w:t xml:space="preserve"> ter uitvoering van deze</w:t>
      </w:r>
      <w:r>
        <w:rPr>
          <w:rFonts w:cs="Arial"/>
        </w:rPr>
        <w:t xml:space="preserve"> </w:t>
      </w:r>
      <w:r w:rsidRPr="00213C08">
        <w:rPr>
          <w:rFonts w:cs="Arial"/>
        </w:rPr>
        <w:t>overeenkomst hierbij afstand van:</w:t>
      </w:r>
    </w:p>
    <w:p w:rsidR="001E2C39" w:rsidRPr="002B7EDB" w:rsidRDefault="001E2C39" w:rsidP="00026095"/>
    <w:p w:rsidR="001E2C39" w:rsidRPr="002B7EDB" w:rsidRDefault="004D2F58" w:rsidP="002B7EDB">
      <w:pPr>
        <w:ind w:left="705" w:hanging="705"/>
      </w:pPr>
      <w:r>
        <w:rPr>
          <w:rFonts w:cs="Arial"/>
        </w:rPr>
        <w:br w:type="page"/>
      </w:r>
    </w:p>
    <w:p w:rsidR="002B7EDB" w:rsidRPr="002B7EDB" w:rsidRDefault="002B7EDB" w:rsidP="00026095"/>
    <w:tbl>
      <w:tblPr>
        <w:tblW w:w="0" w:type="auto"/>
        <w:tblCellMar>
          <w:left w:w="70" w:type="dxa"/>
          <w:right w:w="70" w:type="dxa"/>
        </w:tblCellMar>
        <w:tblLook w:val="0000" w:firstRow="0" w:lastRow="0" w:firstColumn="0" w:lastColumn="0" w:noHBand="0" w:noVBand="0"/>
      </w:tblPr>
      <w:tblGrid>
        <w:gridCol w:w="354"/>
        <w:gridCol w:w="4678"/>
        <w:gridCol w:w="6945"/>
      </w:tblGrid>
      <w:tr w:rsidR="008E10C4" w:rsidTr="000437B6">
        <w:tblPrEx>
          <w:tblCellMar>
            <w:top w:w="0" w:type="dxa"/>
            <w:bottom w:w="0" w:type="dxa"/>
          </w:tblCellMar>
        </w:tblPrEx>
        <w:tc>
          <w:tcPr>
            <w:tcW w:w="5032" w:type="dxa"/>
            <w:gridSpan w:val="2"/>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rsidR="008E10C4" w:rsidRPr="00026095" w:rsidRDefault="008E10C4" w:rsidP="00347AFF">
            <w:pPr>
              <w:rPr>
                <w:lang w:val="nl"/>
              </w:rPr>
            </w:pPr>
          </w:p>
        </w:tc>
      </w:tr>
      <w:tr w:rsidR="008E10C4" w:rsidTr="000437B6">
        <w:tblPrEx>
          <w:tblCellMar>
            <w:top w:w="0" w:type="dxa"/>
            <w:bottom w:w="0" w:type="dxa"/>
          </w:tblCellMar>
        </w:tblPrEx>
        <w:tc>
          <w:tcPr>
            <w:tcW w:w="354"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r>
              <w:rPr>
                <w:lang w:val="nl"/>
              </w:rPr>
              <w:t>A.</w:t>
            </w:r>
          </w:p>
        </w:tc>
        <w:tc>
          <w:tcPr>
            <w:tcW w:w="4678" w:type="dxa"/>
            <w:tcBorders>
              <w:top w:val="single" w:sz="4" w:space="0" w:color="auto"/>
              <w:left w:val="single" w:sz="4" w:space="0" w:color="auto"/>
              <w:bottom w:val="single" w:sz="4" w:space="0" w:color="auto"/>
              <w:right w:val="single" w:sz="4" w:space="0" w:color="auto"/>
            </w:tcBorders>
          </w:tcPr>
          <w:p w:rsidR="008E10C4" w:rsidRDefault="008E10C4" w:rsidP="009168EA">
            <w:pPr>
              <w:rPr>
                <w:lang w:val="nl"/>
              </w:rPr>
            </w:pPr>
            <w:r>
              <w:rPr>
                <w:lang w:val="nl"/>
              </w:rPr>
              <w:t>de Bank NV</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r>
              <w:rPr>
                <w:lang w:val="nl"/>
              </w:rPr>
              <w:t>//IMKAD_Persoon</w:t>
            </w:r>
          </w:p>
        </w:tc>
      </w:tr>
      <w:tr w:rsidR="008E10C4" w:rsidTr="000437B6">
        <w:tblPrEx>
          <w:tblCellMar>
            <w:top w:w="0" w:type="dxa"/>
            <w:bottom w:w="0" w:type="dxa"/>
          </w:tblCellMar>
        </w:tblPrEx>
        <w:tc>
          <w:tcPr>
            <w:tcW w:w="5032" w:type="dxa"/>
            <w:gridSpan w:val="2"/>
            <w:tcBorders>
              <w:top w:val="single" w:sz="4" w:space="0" w:color="auto"/>
              <w:left w:val="single" w:sz="4" w:space="0" w:color="auto"/>
              <w:bottom w:val="single" w:sz="4" w:space="0" w:color="auto"/>
              <w:right w:val="single" w:sz="4" w:space="0" w:color="auto"/>
            </w:tcBorders>
          </w:tcPr>
          <w:p w:rsidR="008E10C4" w:rsidRDefault="008E10C4" w:rsidP="00F2090C">
            <w:pPr>
              <w:rPr>
                <w:lang w:val="nl"/>
              </w:rPr>
            </w:pPr>
            <w:r>
              <w:rPr>
                <w:lang w:val="nl"/>
              </w:rPr>
              <w:t>hierna te noemen: volmachtgever</w:t>
            </w:r>
            <w:r w:rsidR="00F2090C">
              <w:rPr>
                <w:lang w:val="nl"/>
              </w:rPr>
              <w:t xml:space="preserve"> en/of hypotheekhouder</w:t>
            </w:r>
            <w:r>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p>
        </w:tc>
      </w:tr>
      <w:tr w:rsidR="008E10C4" w:rsidTr="000437B6">
        <w:tblPrEx>
          <w:tblCellMar>
            <w:top w:w="0" w:type="dxa"/>
            <w:bottom w:w="0" w:type="dxa"/>
          </w:tblCellMar>
        </w:tblPrEx>
        <w:tc>
          <w:tcPr>
            <w:tcW w:w="354"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r>
              <w:rPr>
                <w:lang w:val="nl"/>
              </w:rPr>
              <w:t>B.</w:t>
            </w:r>
          </w:p>
        </w:tc>
        <w:tc>
          <w:tcPr>
            <w:tcW w:w="4678" w:type="dxa"/>
            <w:tcBorders>
              <w:top w:val="single" w:sz="4" w:space="0" w:color="auto"/>
              <w:left w:val="single" w:sz="4" w:space="0" w:color="auto"/>
              <w:bottom w:val="single" w:sz="4" w:space="0" w:color="auto"/>
              <w:right w:val="single" w:sz="4" w:space="0" w:color="auto"/>
            </w:tcBorders>
          </w:tcPr>
          <w:p w:rsidR="008E10C4" w:rsidRDefault="009168EA" w:rsidP="009168EA">
            <w:pPr>
              <w:rPr>
                <w:lang w:val="nl"/>
              </w:rPr>
            </w:pPr>
            <w:r>
              <w:rPr>
                <w:lang w:val="nl"/>
              </w:rPr>
              <w:t>coöperatieve</w:t>
            </w:r>
            <w:r w:rsidDel="009168EA">
              <w:rPr>
                <w:lang w:val="nl"/>
              </w:rPr>
              <w:t xml:space="preserve"> </w:t>
            </w:r>
            <w:r w:rsidR="008E10C4">
              <w:rPr>
                <w:lang w:val="nl"/>
              </w:rPr>
              <w:t>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r>
              <w:rPr>
                <w:lang w:val="nl"/>
              </w:rPr>
              <w:t>//IMKAD_Persoon</w:t>
            </w:r>
          </w:p>
        </w:tc>
      </w:tr>
      <w:tr w:rsidR="008E10C4" w:rsidTr="000437B6">
        <w:tblPrEx>
          <w:tblCellMar>
            <w:top w:w="0" w:type="dxa"/>
            <w:bottom w:w="0" w:type="dxa"/>
          </w:tblCellMar>
        </w:tblPrEx>
        <w:tc>
          <w:tcPr>
            <w:tcW w:w="5032" w:type="dxa"/>
            <w:gridSpan w:val="2"/>
            <w:tcBorders>
              <w:top w:val="single" w:sz="4" w:space="0" w:color="auto"/>
              <w:left w:val="single" w:sz="4" w:space="0" w:color="auto"/>
              <w:bottom w:val="single" w:sz="4" w:space="0" w:color="auto"/>
              <w:right w:val="single" w:sz="4" w:space="0" w:color="auto"/>
            </w:tcBorders>
          </w:tcPr>
          <w:p w:rsidR="008E10C4" w:rsidRDefault="008E10C4" w:rsidP="00F73DAC">
            <w:pPr>
              <w:rPr>
                <w:lang w:val="nl"/>
              </w:rPr>
            </w:pPr>
            <w:r>
              <w:rPr>
                <w:lang w:val="nl"/>
              </w:rPr>
              <w:t>hierna te noemen: rechthebbende</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rsidR="008E10C4" w:rsidRDefault="008E10C4" w:rsidP="00347AFF">
            <w:pPr>
              <w:rPr>
                <w:lang w:val="nl"/>
              </w:rPr>
            </w:pPr>
          </w:p>
        </w:tc>
      </w:tr>
    </w:tbl>
    <w:p w:rsidR="008E10C4" w:rsidRDefault="008E10C4" w:rsidP="00026095">
      <w:pPr>
        <w:rPr>
          <w:lang w:val="nl"/>
        </w:rPr>
      </w:pPr>
    </w:p>
    <w:p w:rsidR="00F1600B" w:rsidRDefault="008E10C4" w:rsidP="00026095">
      <w:pPr>
        <w:rPr>
          <w:lang w:val="nl"/>
        </w:rPr>
      </w:pPr>
      <w:r>
        <w:rPr>
          <w:lang w:val="nl"/>
        </w:rPr>
        <w:br w:type="page"/>
      </w:r>
    </w:p>
    <w:tbl>
      <w:tblPr>
        <w:tblW w:w="0" w:type="auto"/>
        <w:tblCellMar>
          <w:left w:w="70" w:type="dxa"/>
          <w:right w:w="70" w:type="dxa"/>
        </w:tblCellMar>
        <w:tblLook w:val="0000" w:firstRow="0" w:lastRow="0" w:firstColumn="0" w:lastColumn="0" w:noHBand="0" w:noVBand="0"/>
      </w:tblPr>
      <w:tblGrid>
        <w:gridCol w:w="354"/>
        <w:gridCol w:w="425"/>
        <w:gridCol w:w="4253"/>
        <w:gridCol w:w="6945"/>
      </w:tblGrid>
      <w:tr w:rsidR="008E38DA" w:rsidTr="000437B6">
        <w:tblPrEx>
          <w:tblCellMar>
            <w:top w:w="0" w:type="dxa"/>
            <w:bottom w:w="0" w:type="dxa"/>
          </w:tblCellMar>
        </w:tblPrEx>
        <w:tc>
          <w:tcPr>
            <w:tcW w:w="5032" w:type="dxa"/>
            <w:gridSpan w:val="3"/>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sidRPr="00026095">
              <w:rPr>
                <w:lang w:val="nl"/>
              </w:rPr>
              <w:lastRenderedPageBreak/>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rsidR="008E38DA" w:rsidRPr="00026095" w:rsidRDefault="008E38DA" w:rsidP="00347AFF">
            <w:pPr>
              <w:rPr>
                <w:lang w:val="nl"/>
              </w:rPr>
            </w:pPr>
          </w:p>
        </w:tc>
      </w:tr>
      <w:tr w:rsidR="008E38DA" w:rsidTr="000437B6">
        <w:tblPrEx>
          <w:tblCellMar>
            <w:top w:w="0" w:type="dxa"/>
            <w:bottom w:w="0" w:type="dxa"/>
          </w:tblCellMar>
        </w:tblPrEx>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A.</w:t>
            </w: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1.</w:t>
            </w:r>
          </w:p>
        </w:tc>
        <w:tc>
          <w:tcPr>
            <w:tcW w:w="4253"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de Bank NV</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//IMKAD_Persoon</w:t>
            </w:r>
          </w:p>
        </w:tc>
      </w:tr>
      <w:tr w:rsidR="008E38DA" w:rsidTr="000437B6">
        <w:tblPrEx>
          <w:tblCellMar>
            <w:top w:w="0" w:type="dxa"/>
            <w:bottom w:w="0" w:type="dxa"/>
          </w:tblCellMar>
        </w:tblPrEx>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2.</w:t>
            </w:r>
          </w:p>
        </w:tc>
        <w:tc>
          <w:tcPr>
            <w:tcW w:w="4253" w:type="dxa"/>
            <w:tcBorders>
              <w:top w:val="single" w:sz="4" w:space="0" w:color="auto"/>
              <w:left w:val="single" w:sz="4" w:space="0" w:color="auto"/>
              <w:bottom w:val="single" w:sz="4" w:space="0" w:color="auto"/>
              <w:right w:val="single" w:sz="4" w:space="0" w:color="auto"/>
            </w:tcBorders>
          </w:tcPr>
          <w:p w:rsidR="008E38DA" w:rsidRDefault="009168EA" w:rsidP="009168EA">
            <w:pPr>
              <w:rPr>
                <w:lang w:val="nl"/>
              </w:rPr>
            </w:pPr>
            <w:r>
              <w:rPr>
                <w:lang w:val="nl"/>
              </w:rPr>
              <w:t>coöperatieve</w:t>
            </w:r>
            <w:r w:rsidR="008E38DA">
              <w:rPr>
                <w:lang w:val="nl"/>
              </w:rPr>
              <w:t xml:space="preserve"> Bank</w:t>
            </w:r>
            <w:r>
              <w:rPr>
                <w:lang w:val="nl"/>
              </w:rPr>
              <w:t>,</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EA70ED">
            <w:pPr>
              <w:rPr>
                <w:lang w:val="nl"/>
              </w:rPr>
            </w:pPr>
            <w:r>
              <w:rPr>
                <w:lang w:val="nl"/>
              </w:rPr>
              <w:t xml:space="preserve">//IMKAD_Persoon </w:t>
            </w:r>
          </w:p>
        </w:tc>
      </w:tr>
      <w:tr w:rsidR="008E38DA" w:rsidTr="000437B6">
        <w:tblPrEx>
          <w:tblCellMar>
            <w:top w:w="0" w:type="dxa"/>
            <w:bottom w:w="0" w:type="dxa"/>
          </w:tblCellMar>
        </w:tblPrEx>
        <w:tc>
          <w:tcPr>
            <w:tcW w:w="5032" w:type="dxa"/>
            <w:gridSpan w:val="3"/>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ieder van hen hierna te noemen: volmachtgevers;</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r w:rsidR="008E38DA" w:rsidTr="000437B6">
        <w:tblPrEx>
          <w:tblCellMar>
            <w:top w:w="0" w:type="dxa"/>
            <w:bottom w:w="0" w:type="dxa"/>
          </w:tblCellMar>
        </w:tblPrEx>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B.</w:t>
            </w: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1.</w:t>
            </w:r>
          </w:p>
        </w:tc>
        <w:tc>
          <w:tcPr>
            <w:tcW w:w="4253"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Jan Jansen</w:t>
            </w:r>
            <w:r w:rsidR="00646315">
              <w:rPr>
                <w:lang w:val="nl"/>
              </w:rPr>
              <w:t>, en</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//IMKAD_Persoon</w:t>
            </w:r>
          </w:p>
        </w:tc>
      </w:tr>
      <w:tr w:rsidR="008E38DA" w:rsidTr="000437B6">
        <w:tblPrEx>
          <w:tblCellMar>
            <w:top w:w="0" w:type="dxa"/>
            <w:bottom w:w="0" w:type="dxa"/>
          </w:tblCellMar>
        </w:tblPrEx>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2.</w:t>
            </w:r>
          </w:p>
        </w:tc>
        <w:tc>
          <w:tcPr>
            <w:tcW w:w="4253"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Hanna Jansen</w:t>
            </w:r>
            <w:r w:rsidR="00646315">
              <w:rPr>
                <w:lang w:val="nl"/>
              </w:rPr>
              <w:t>,</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//IMKAD_Persoon/GerelateerdPersoon/IMKAD_Persoon</w:t>
            </w:r>
          </w:p>
        </w:tc>
      </w:tr>
      <w:tr w:rsidR="008E38DA" w:rsidTr="000437B6">
        <w:tblPrEx>
          <w:tblCellMar>
            <w:top w:w="0" w:type="dxa"/>
            <w:bottom w:w="0" w:type="dxa"/>
          </w:tblCellMar>
        </w:tblPrEx>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678" w:type="dxa"/>
            <w:gridSpan w:val="2"/>
            <w:tcBorders>
              <w:top w:val="single" w:sz="4" w:space="0" w:color="auto"/>
              <w:left w:val="single" w:sz="4" w:space="0" w:color="auto"/>
              <w:bottom w:val="single" w:sz="4" w:space="0" w:color="auto"/>
              <w:right w:val="single" w:sz="4" w:space="0" w:color="auto"/>
            </w:tcBorders>
          </w:tcPr>
          <w:p w:rsidR="008E38DA" w:rsidRDefault="00646315" w:rsidP="009168EA">
            <w:pPr>
              <w:rPr>
                <w:lang w:val="nl"/>
              </w:rPr>
            </w:pPr>
            <w:r>
              <w:rPr>
                <w:lang w:val="nl"/>
              </w:rPr>
              <w:t>g</w:t>
            </w:r>
            <w:r w:rsidR="008E38DA">
              <w:rPr>
                <w:lang w:val="nl"/>
              </w:rPr>
              <w:t>ehuwd</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r w:rsidR="008E38DA" w:rsidTr="000437B6">
        <w:tblPrEx>
          <w:tblCellMar>
            <w:top w:w="0" w:type="dxa"/>
            <w:bottom w:w="0" w:type="dxa"/>
          </w:tblCellMar>
        </w:tblPrEx>
        <w:tc>
          <w:tcPr>
            <w:tcW w:w="5032" w:type="dxa"/>
            <w:gridSpan w:val="3"/>
            <w:tcBorders>
              <w:top w:val="single" w:sz="4" w:space="0" w:color="auto"/>
              <w:left w:val="single" w:sz="4" w:space="0" w:color="auto"/>
              <w:bottom w:val="single" w:sz="4" w:space="0" w:color="auto"/>
              <w:right w:val="single" w:sz="4" w:space="0" w:color="auto"/>
            </w:tcBorders>
          </w:tcPr>
          <w:p w:rsidR="008E38DA" w:rsidRDefault="008E38DA" w:rsidP="00F73DAC">
            <w:pPr>
              <w:rPr>
                <w:lang w:val="nl"/>
              </w:rPr>
            </w:pPr>
            <w:r>
              <w:rPr>
                <w:lang w:val="nl"/>
              </w:rPr>
              <w:t>ieder van hen hierna te noemen: rechthebbenden</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bl>
    <w:p w:rsidR="008E38DA" w:rsidRDefault="008E38DA"/>
    <w:tbl>
      <w:tblPr>
        <w:tblW w:w="0" w:type="auto"/>
        <w:tblCellMar>
          <w:left w:w="70" w:type="dxa"/>
          <w:right w:w="70" w:type="dxa"/>
        </w:tblCellMar>
        <w:tblLook w:val="0000" w:firstRow="0" w:lastRow="0" w:firstColumn="0" w:lastColumn="0" w:noHBand="0" w:noVBand="0"/>
      </w:tblPr>
      <w:tblGrid>
        <w:gridCol w:w="354"/>
        <w:gridCol w:w="425"/>
        <w:gridCol w:w="564"/>
        <w:gridCol w:w="255"/>
        <w:gridCol w:w="3434"/>
        <w:gridCol w:w="6945"/>
      </w:tblGrid>
      <w:tr w:rsidR="00646315" w:rsidTr="000437B6">
        <w:tblPrEx>
          <w:tblCellMar>
            <w:top w:w="0" w:type="dxa"/>
            <w:bottom w:w="0" w:type="dxa"/>
          </w:tblCellMar>
        </w:tblPrEx>
        <w:tc>
          <w:tcPr>
            <w:tcW w:w="5032" w:type="dxa"/>
            <w:gridSpan w:val="5"/>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sidRPr="00026095">
              <w:rPr>
                <w:lang w:val="nl"/>
              </w:rPr>
              <w:t>Gevolmachtigde, als mondeling gevolmachtigde van:</w:t>
            </w:r>
          </w:p>
        </w:tc>
        <w:tc>
          <w:tcPr>
            <w:tcW w:w="694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p>
        </w:tc>
      </w:tr>
      <w:tr w:rsidR="00EA70ED" w:rsidTr="00DE679E">
        <w:tblPrEx>
          <w:tblCellMar>
            <w:top w:w="0" w:type="dxa"/>
            <w:bottom w:w="0" w:type="dxa"/>
          </w:tblCellMar>
        </w:tblPrEx>
        <w:tc>
          <w:tcPr>
            <w:tcW w:w="354" w:type="dxa"/>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A.</w:t>
            </w:r>
          </w:p>
        </w:tc>
        <w:tc>
          <w:tcPr>
            <w:tcW w:w="425" w:type="dxa"/>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1.</w:t>
            </w:r>
          </w:p>
        </w:tc>
        <w:tc>
          <w:tcPr>
            <w:tcW w:w="4253" w:type="dxa"/>
            <w:gridSpan w:val="3"/>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de Bank NV;</w:t>
            </w:r>
          </w:p>
        </w:tc>
        <w:tc>
          <w:tcPr>
            <w:tcW w:w="6945" w:type="dxa"/>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//IMKAD_Persoon</w:t>
            </w:r>
          </w:p>
        </w:tc>
      </w:tr>
      <w:tr w:rsidR="00EA70ED" w:rsidTr="00DE679E">
        <w:tblPrEx>
          <w:tblCellMar>
            <w:top w:w="0" w:type="dxa"/>
            <w:bottom w:w="0" w:type="dxa"/>
          </w:tblCellMar>
        </w:tblPrEx>
        <w:tc>
          <w:tcPr>
            <w:tcW w:w="354" w:type="dxa"/>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p>
        </w:tc>
        <w:tc>
          <w:tcPr>
            <w:tcW w:w="425" w:type="dxa"/>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2.</w:t>
            </w:r>
          </w:p>
        </w:tc>
        <w:tc>
          <w:tcPr>
            <w:tcW w:w="4253" w:type="dxa"/>
            <w:gridSpan w:val="3"/>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coöperatieve Bank,</w:t>
            </w:r>
          </w:p>
        </w:tc>
        <w:tc>
          <w:tcPr>
            <w:tcW w:w="6945" w:type="dxa"/>
            <w:tcBorders>
              <w:top w:val="single" w:sz="4" w:space="0" w:color="auto"/>
              <w:left w:val="single" w:sz="4" w:space="0" w:color="auto"/>
              <w:bottom w:val="single" w:sz="4" w:space="0" w:color="auto"/>
              <w:right w:val="single" w:sz="4" w:space="0" w:color="auto"/>
            </w:tcBorders>
          </w:tcPr>
          <w:p w:rsidR="00EA70ED" w:rsidRDefault="00EA70ED" w:rsidP="00DE679E">
            <w:pPr>
              <w:rPr>
                <w:lang w:val="nl"/>
              </w:rPr>
            </w:pPr>
            <w:r>
              <w:rPr>
                <w:lang w:val="nl"/>
              </w:rPr>
              <w:t xml:space="preserve">//IMKAD_Persoon </w:t>
            </w:r>
          </w:p>
        </w:tc>
      </w:tr>
      <w:tr w:rsidR="008E38DA" w:rsidTr="000437B6">
        <w:tblPrEx>
          <w:tblCellMar>
            <w:top w:w="0" w:type="dxa"/>
            <w:bottom w:w="0" w:type="dxa"/>
          </w:tblCellMar>
        </w:tblPrEx>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56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3689" w:type="dxa"/>
            <w:gridSpan w:val="2"/>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r w:rsidR="008E38DA" w:rsidTr="000437B6">
        <w:tblPrEx>
          <w:tblCellMar>
            <w:top w:w="0" w:type="dxa"/>
            <w:bottom w:w="0" w:type="dxa"/>
          </w:tblCellMar>
        </w:tblPrEx>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56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3689" w:type="dxa"/>
            <w:gridSpan w:val="2"/>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r w:rsidR="008E38DA" w:rsidTr="000437B6">
        <w:tblPrEx>
          <w:tblCellMar>
            <w:top w:w="0" w:type="dxa"/>
            <w:bottom w:w="0" w:type="dxa"/>
          </w:tblCellMar>
        </w:tblPrEx>
        <w:tc>
          <w:tcPr>
            <w:tcW w:w="354"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c>
          <w:tcPr>
            <w:tcW w:w="4253" w:type="dxa"/>
            <w:gridSpan w:val="3"/>
            <w:tcBorders>
              <w:top w:val="single" w:sz="4" w:space="0" w:color="auto"/>
              <w:left w:val="single" w:sz="4" w:space="0" w:color="auto"/>
              <w:bottom w:val="single" w:sz="4" w:space="0" w:color="auto"/>
              <w:right w:val="single" w:sz="4" w:space="0" w:color="auto"/>
            </w:tcBorders>
          </w:tcPr>
          <w:p w:rsidR="008E38DA" w:rsidRDefault="008E38DA" w:rsidP="009168EA">
            <w:pPr>
              <w:rPr>
                <w:lang w:val="nl"/>
              </w:rPr>
            </w:pP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r w:rsidR="008E38DA" w:rsidTr="000437B6">
        <w:tblPrEx>
          <w:tblCellMar>
            <w:top w:w="0" w:type="dxa"/>
            <w:bottom w:w="0" w:type="dxa"/>
          </w:tblCellMar>
        </w:tblPrEx>
        <w:tc>
          <w:tcPr>
            <w:tcW w:w="5032" w:type="dxa"/>
            <w:gridSpan w:val="5"/>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r>
              <w:rPr>
                <w:lang w:val="nl"/>
              </w:rPr>
              <w:t>ieder van hen hierna te noemen: volmachtgevers;</w:t>
            </w:r>
          </w:p>
        </w:tc>
        <w:tc>
          <w:tcPr>
            <w:tcW w:w="6945" w:type="dxa"/>
            <w:tcBorders>
              <w:top w:val="single" w:sz="4" w:space="0" w:color="auto"/>
              <w:left w:val="single" w:sz="4" w:space="0" w:color="auto"/>
              <w:bottom w:val="single" w:sz="4" w:space="0" w:color="auto"/>
              <w:right w:val="single" w:sz="4" w:space="0" w:color="auto"/>
            </w:tcBorders>
          </w:tcPr>
          <w:p w:rsidR="008E38DA" w:rsidRDefault="008E38DA" w:rsidP="00347AFF">
            <w:pPr>
              <w:rPr>
                <w:lang w:val="nl"/>
              </w:rPr>
            </w:pPr>
          </w:p>
        </w:tc>
      </w:tr>
      <w:tr w:rsidR="00646315" w:rsidTr="000437B6">
        <w:tblPrEx>
          <w:tblCellMar>
            <w:top w:w="0" w:type="dxa"/>
            <w:bottom w:w="0" w:type="dxa"/>
          </w:tblCellMar>
        </w:tblPrEx>
        <w:tc>
          <w:tcPr>
            <w:tcW w:w="354" w:type="dxa"/>
            <w:tcBorders>
              <w:top w:val="single" w:sz="4" w:space="0" w:color="auto"/>
              <w:left w:val="single" w:sz="4" w:space="0" w:color="auto"/>
              <w:bottom w:val="single" w:sz="4" w:space="0" w:color="auto"/>
              <w:right w:val="single" w:sz="4" w:space="0" w:color="auto"/>
            </w:tcBorders>
          </w:tcPr>
          <w:p w:rsidR="00646315" w:rsidRDefault="007106DB" w:rsidP="00347AFF">
            <w:pPr>
              <w:rPr>
                <w:lang w:val="nl"/>
              </w:rPr>
            </w:pPr>
            <w:r>
              <w:rPr>
                <w:lang w:val="nl"/>
              </w:rPr>
              <w:t>B.</w:t>
            </w:r>
          </w:p>
        </w:tc>
        <w:tc>
          <w:tcPr>
            <w:tcW w:w="42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1.</w:t>
            </w:r>
          </w:p>
        </w:tc>
        <w:tc>
          <w:tcPr>
            <w:tcW w:w="819" w:type="dxa"/>
            <w:gridSpan w:val="2"/>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a.</w:t>
            </w:r>
          </w:p>
        </w:tc>
        <w:tc>
          <w:tcPr>
            <w:tcW w:w="3434"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Jan Jansen, en</w:t>
            </w:r>
          </w:p>
        </w:tc>
        <w:tc>
          <w:tcPr>
            <w:tcW w:w="694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//IMKAD_Persoon</w:t>
            </w:r>
          </w:p>
        </w:tc>
      </w:tr>
      <w:tr w:rsidR="00646315" w:rsidTr="000437B6">
        <w:tblPrEx>
          <w:tblCellMar>
            <w:top w:w="0" w:type="dxa"/>
            <w:bottom w:w="0" w:type="dxa"/>
          </w:tblCellMar>
        </w:tblPrEx>
        <w:tc>
          <w:tcPr>
            <w:tcW w:w="354"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p>
        </w:tc>
        <w:tc>
          <w:tcPr>
            <w:tcW w:w="819" w:type="dxa"/>
            <w:gridSpan w:val="2"/>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b.</w:t>
            </w:r>
          </w:p>
        </w:tc>
        <w:tc>
          <w:tcPr>
            <w:tcW w:w="3434"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Hanna Jansen,</w:t>
            </w:r>
          </w:p>
        </w:tc>
        <w:tc>
          <w:tcPr>
            <w:tcW w:w="694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//IMKAD_Persoon/GerelateerdPersoon/IMKAD_Persoon</w:t>
            </w:r>
          </w:p>
        </w:tc>
      </w:tr>
      <w:tr w:rsidR="003F4187" w:rsidTr="003F4187">
        <w:tblPrEx>
          <w:tblCellMar>
            <w:top w:w="0" w:type="dxa"/>
            <w:bottom w:w="0" w:type="dxa"/>
          </w:tblCellMar>
        </w:tblPrEx>
        <w:tc>
          <w:tcPr>
            <w:tcW w:w="354" w:type="dxa"/>
            <w:tcBorders>
              <w:top w:val="single" w:sz="4" w:space="0" w:color="auto"/>
              <w:left w:val="single" w:sz="4" w:space="0" w:color="auto"/>
              <w:bottom w:val="single" w:sz="4" w:space="0" w:color="auto"/>
              <w:right w:val="single" w:sz="4" w:space="0" w:color="auto"/>
            </w:tcBorders>
          </w:tcPr>
          <w:p w:rsidR="003F4187" w:rsidRDefault="003F4187"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3F4187" w:rsidRDefault="003F4187" w:rsidP="00347AFF">
            <w:pPr>
              <w:rPr>
                <w:lang w:val="nl"/>
              </w:rPr>
            </w:pPr>
          </w:p>
        </w:tc>
        <w:tc>
          <w:tcPr>
            <w:tcW w:w="4253" w:type="dxa"/>
            <w:gridSpan w:val="3"/>
            <w:tcBorders>
              <w:top w:val="single" w:sz="4" w:space="0" w:color="auto"/>
              <w:left w:val="single" w:sz="4" w:space="0" w:color="auto"/>
              <w:bottom w:val="single" w:sz="4" w:space="0" w:color="auto"/>
              <w:right w:val="single" w:sz="4" w:space="0" w:color="auto"/>
            </w:tcBorders>
          </w:tcPr>
          <w:p w:rsidR="003F4187" w:rsidRDefault="003F4187" w:rsidP="00347AFF">
            <w:pPr>
              <w:rPr>
                <w:lang w:val="nl"/>
              </w:rPr>
            </w:pPr>
            <w:r>
              <w:rPr>
                <w:lang w:val="nl"/>
              </w:rPr>
              <w:t>gezamenlijke woonlocatie;</w:t>
            </w:r>
          </w:p>
        </w:tc>
        <w:tc>
          <w:tcPr>
            <w:tcW w:w="6945" w:type="dxa"/>
            <w:tcBorders>
              <w:top w:val="single" w:sz="4" w:space="0" w:color="auto"/>
              <w:left w:val="single" w:sz="4" w:space="0" w:color="auto"/>
              <w:bottom w:val="single" w:sz="4" w:space="0" w:color="auto"/>
              <w:right w:val="single" w:sz="4" w:space="0" w:color="auto"/>
            </w:tcBorders>
          </w:tcPr>
          <w:p w:rsidR="003F4187" w:rsidRDefault="003F4187" w:rsidP="00347AFF">
            <w:pPr>
              <w:rPr>
                <w:lang w:val="nl"/>
              </w:rPr>
            </w:pPr>
          </w:p>
        </w:tc>
      </w:tr>
      <w:tr w:rsidR="00646315" w:rsidTr="000437B6">
        <w:tblPrEx>
          <w:tblCellMar>
            <w:top w:w="0" w:type="dxa"/>
            <w:bottom w:w="0" w:type="dxa"/>
          </w:tblCellMar>
        </w:tblPrEx>
        <w:tc>
          <w:tcPr>
            <w:tcW w:w="354"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p>
        </w:tc>
        <w:tc>
          <w:tcPr>
            <w:tcW w:w="42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2.</w:t>
            </w:r>
          </w:p>
        </w:tc>
        <w:tc>
          <w:tcPr>
            <w:tcW w:w="4253" w:type="dxa"/>
            <w:gridSpan w:val="3"/>
            <w:tcBorders>
              <w:top w:val="single" w:sz="4" w:space="0" w:color="auto"/>
              <w:left w:val="single" w:sz="4" w:space="0" w:color="auto"/>
              <w:bottom w:val="single" w:sz="4" w:space="0" w:color="auto"/>
              <w:right w:val="single" w:sz="4" w:space="0" w:color="auto"/>
            </w:tcBorders>
          </w:tcPr>
          <w:p w:rsidR="00646315" w:rsidRDefault="00646315" w:rsidP="009168EA">
            <w:pPr>
              <w:rPr>
                <w:lang w:val="nl"/>
              </w:rPr>
            </w:pPr>
            <w:r>
              <w:rPr>
                <w:lang w:val="nl"/>
              </w:rPr>
              <w:t>de Bakker NV</w:t>
            </w:r>
            <w:r w:rsidR="009168EA">
              <w:rPr>
                <w:lang w:val="nl"/>
              </w:rPr>
              <w:t>,</w:t>
            </w:r>
          </w:p>
        </w:tc>
        <w:tc>
          <w:tcPr>
            <w:tcW w:w="694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r>
              <w:rPr>
                <w:lang w:val="nl"/>
              </w:rPr>
              <w:t>//IMKAD_Persoon</w:t>
            </w:r>
          </w:p>
        </w:tc>
      </w:tr>
      <w:tr w:rsidR="00646315" w:rsidTr="000437B6">
        <w:tblPrEx>
          <w:tblCellMar>
            <w:top w:w="0" w:type="dxa"/>
            <w:bottom w:w="0" w:type="dxa"/>
          </w:tblCellMar>
        </w:tblPrEx>
        <w:tc>
          <w:tcPr>
            <w:tcW w:w="5032" w:type="dxa"/>
            <w:gridSpan w:val="5"/>
            <w:tcBorders>
              <w:top w:val="single" w:sz="4" w:space="0" w:color="auto"/>
              <w:left w:val="single" w:sz="4" w:space="0" w:color="auto"/>
              <w:bottom w:val="single" w:sz="4" w:space="0" w:color="auto"/>
              <w:right w:val="single" w:sz="4" w:space="0" w:color="auto"/>
            </w:tcBorders>
          </w:tcPr>
          <w:p w:rsidR="00646315" w:rsidRDefault="00646315" w:rsidP="00F73DAC">
            <w:pPr>
              <w:rPr>
                <w:lang w:val="nl"/>
              </w:rPr>
            </w:pPr>
            <w:r>
              <w:rPr>
                <w:lang w:val="nl"/>
              </w:rPr>
              <w:t>ieder van hen hierna te noemen: rechthebbenden</w:t>
            </w:r>
            <w:r w:rsidR="00F73DAC">
              <w:rPr>
                <w:lang w:val="nl"/>
              </w:rPr>
              <w:t>.</w:t>
            </w:r>
          </w:p>
        </w:tc>
        <w:tc>
          <w:tcPr>
            <w:tcW w:w="6945" w:type="dxa"/>
            <w:tcBorders>
              <w:top w:val="single" w:sz="4" w:space="0" w:color="auto"/>
              <w:left w:val="single" w:sz="4" w:space="0" w:color="auto"/>
              <w:bottom w:val="single" w:sz="4" w:space="0" w:color="auto"/>
              <w:right w:val="single" w:sz="4" w:space="0" w:color="auto"/>
            </w:tcBorders>
          </w:tcPr>
          <w:p w:rsidR="00646315" w:rsidRDefault="00646315" w:rsidP="00347AFF">
            <w:pPr>
              <w:rPr>
                <w:lang w:val="nl"/>
              </w:rPr>
            </w:pPr>
          </w:p>
        </w:tc>
      </w:tr>
      <w:bookmarkEnd w:id="90"/>
    </w:tbl>
    <w:p w:rsidR="00026095" w:rsidRPr="00F14668" w:rsidRDefault="00026095" w:rsidP="00F73DAC"/>
    <w:sectPr w:rsidR="00026095" w:rsidRPr="00F14668" w:rsidSect="009B540C">
      <w:headerReference w:type="default" r:id="rId17"/>
      <w:pgSz w:w="16834" w:h="11909" w:orient="landscape" w:code="9"/>
      <w:pgMar w:top="1440" w:right="3119" w:bottom="1440" w:left="1440" w:header="2438" w:footer="431" w:gutter="0"/>
      <w:cols w:space="708"/>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5B70" w:rsidRDefault="00935B70">
      <w:r>
        <w:separator/>
      </w:r>
    </w:p>
  </w:endnote>
  <w:endnote w:type="continuationSeparator" w:id="0">
    <w:p w:rsidR="00935B70" w:rsidRDefault="00935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8D7" w:rsidRDefault="004268D7">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8D7" w:rsidRDefault="004268D7">
    <w:pPr>
      <w:pStyle w:val="Voettekst"/>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8D7" w:rsidRDefault="004268D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5B70" w:rsidRDefault="00935B70">
      <w:r>
        <w:separator/>
      </w:r>
    </w:p>
  </w:footnote>
  <w:footnote w:type="continuationSeparator" w:id="0">
    <w:p w:rsidR="00935B70" w:rsidRDefault="00935B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8D7" w:rsidRDefault="0061550D">
    <w:pPr>
      <w:pStyle w:val="Koptekst"/>
    </w:pPr>
    <w:r>
      <w:rPr>
        <w:noProof/>
        <w:snapToGrid/>
        <w:lang w:eastAsia="nl-NL"/>
      </w:rPr>
      <w:drawing>
        <wp:anchor distT="0" distB="0" distL="114300" distR="114300" simplePos="0" relativeHeight="251657728" behindDoc="1" locked="0" layoutInCell="1" allowOverlap="1">
          <wp:simplePos x="0" y="0"/>
          <wp:positionH relativeFrom="column">
            <wp:posOffset>2099945</wp:posOffset>
          </wp:positionH>
          <wp:positionV relativeFrom="paragraph">
            <wp:posOffset>-100330</wp:posOffset>
          </wp:positionV>
          <wp:extent cx="1333500" cy="1114425"/>
          <wp:effectExtent l="0" t="0" r="0" b="9525"/>
          <wp:wrapNone/>
          <wp:docPr id="41" name="Afbeelding 4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140" w:tblpY="625"/>
      <w:tblW w:w="0" w:type="auto"/>
      <w:tblCellMar>
        <w:left w:w="70" w:type="dxa"/>
        <w:right w:w="70" w:type="dxa"/>
      </w:tblCellMar>
      <w:tblLook w:val="0000" w:firstRow="0" w:lastRow="0" w:firstColumn="0" w:lastColumn="0" w:noHBand="0" w:noVBand="0"/>
    </w:tblPr>
    <w:tblGrid>
      <w:gridCol w:w="4629"/>
    </w:tblGrid>
    <w:tr w:rsidR="004268D7" w:rsidTr="005C1CFB">
      <w:tblPrEx>
        <w:tblCellMar>
          <w:top w:w="0" w:type="dxa"/>
          <w:bottom w:w="0" w:type="dxa"/>
        </w:tblCellMar>
      </w:tblPrEx>
      <w:tc>
        <w:tcPr>
          <w:tcW w:w="4629" w:type="dxa"/>
        </w:tcPr>
        <w:p w:rsidR="004268D7" w:rsidRDefault="004268D7" w:rsidP="005C1CFB">
          <w:pPr>
            <w:pStyle w:val="tussenkopje"/>
            <w:spacing w:before="0"/>
          </w:pPr>
          <w:r>
            <w:t>Datum</w:t>
          </w:r>
        </w:p>
      </w:tc>
    </w:tr>
    <w:tr w:rsidR="004268D7" w:rsidTr="005C1CFB">
      <w:tblPrEx>
        <w:tblCellMar>
          <w:top w:w="0" w:type="dxa"/>
          <w:bottom w:w="0" w:type="dxa"/>
        </w:tblCellMar>
      </w:tblPrEx>
      <w:tc>
        <w:tcPr>
          <w:tcW w:w="4629" w:type="dxa"/>
        </w:tcPr>
        <w:p w:rsidR="004268D7" w:rsidRDefault="004268D7" w:rsidP="00763CAD">
          <w:pPr>
            <w:spacing w:line="240" w:lineRule="atLeast"/>
          </w:pPr>
          <w:fldSimple w:instr=" REF Datum  \* MERGEFORMAT ">
            <w:r w:rsidR="00C4489B">
              <w:rPr>
                <w:noProof/>
              </w:rPr>
              <w:t>31 mei 2016</w:t>
            </w:r>
          </w:fldSimple>
        </w:p>
      </w:tc>
    </w:tr>
    <w:tr w:rsidR="004268D7" w:rsidTr="005C1CFB">
      <w:tblPrEx>
        <w:tblCellMar>
          <w:top w:w="0" w:type="dxa"/>
          <w:bottom w:w="0" w:type="dxa"/>
        </w:tblCellMar>
      </w:tblPrEx>
      <w:tc>
        <w:tcPr>
          <w:tcW w:w="4629" w:type="dxa"/>
        </w:tcPr>
        <w:p w:rsidR="004268D7" w:rsidRDefault="004268D7" w:rsidP="005C1CFB">
          <w:pPr>
            <w:pStyle w:val="tussenkopje"/>
          </w:pPr>
          <w:r>
            <w:t>Titel</w:t>
          </w:r>
        </w:p>
      </w:tc>
    </w:tr>
    <w:tr w:rsidR="004268D7" w:rsidTr="005C1CFB">
      <w:tblPrEx>
        <w:tblCellMar>
          <w:top w:w="0" w:type="dxa"/>
          <w:bottom w:w="0" w:type="dxa"/>
        </w:tblCellMar>
      </w:tblPrEx>
      <w:tc>
        <w:tcPr>
          <w:tcW w:w="4629" w:type="dxa"/>
        </w:tcPr>
        <w:p w:rsidR="004268D7" w:rsidRPr="005C1CFB" w:rsidRDefault="004268D7" w:rsidP="005C1CFB">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separate"/>
          </w:r>
          <w:r w:rsidR="00C4489B">
            <w:rPr>
              <w:noProof/>
              <w:sz w:val="17"/>
              <w:szCs w:val="17"/>
            </w:rPr>
            <w:t>Toelichting Modeldocument Doorhaling Hypotheek</w:t>
          </w:r>
          <w:r w:rsidRPr="005C1CFB">
            <w:rPr>
              <w:sz w:val="17"/>
              <w:szCs w:val="17"/>
            </w:rPr>
            <w:fldChar w:fldCharType="end"/>
          </w:r>
        </w:p>
      </w:tc>
    </w:tr>
    <w:tr w:rsidR="004268D7" w:rsidTr="005C1CFB">
      <w:tblPrEx>
        <w:tblCellMar>
          <w:top w:w="0" w:type="dxa"/>
          <w:bottom w:w="0" w:type="dxa"/>
        </w:tblCellMar>
      </w:tblPrEx>
      <w:tc>
        <w:tcPr>
          <w:tcW w:w="4629" w:type="dxa"/>
        </w:tcPr>
        <w:p w:rsidR="004268D7" w:rsidRDefault="004268D7" w:rsidP="005C1CFB">
          <w:pPr>
            <w:pStyle w:val="tussenkopje"/>
          </w:pPr>
          <w:r>
            <w:t>Versie</w:t>
          </w:r>
        </w:p>
      </w:tc>
    </w:tr>
    <w:tr w:rsidR="004268D7" w:rsidTr="005C1CFB">
      <w:tblPrEx>
        <w:tblCellMar>
          <w:top w:w="0" w:type="dxa"/>
          <w:bottom w:w="0" w:type="dxa"/>
        </w:tblCellMar>
      </w:tblPrEx>
      <w:tc>
        <w:tcPr>
          <w:tcW w:w="4629" w:type="dxa"/>
        </w:tcPr>
        <w:p w:rsidR="004268D7" w:rsidRDefault="004268D7" w:rsidP="00516F7D">
          <w:pPr>
            <w:tabs>
              <w:tab w:val="left" w:pos="1680"/>
            </w:tabs>
            <w:spacing w:line="240" w:lineRule="atLeast"/>
          </w:pPr>
          <w:fldSimple w:instr=" REF Versie  \* MERGEFORMAT ">
            <w:r w:rsidR="00C4489B">
              <w:rPr>
                <w:noProof/>
              </w:rPr>
              <w:t>6.13.0</w:t>
            </w:r>
          </w:fldSimple>
          <w:r w:rsidR="00516F7D">
            <w:tab/>
          </w:r>
        </w:p>
      </w:tc>
    </w:tr>
    <w:tr w:rsidR="004268D7" w:rsidTr="005C1CFB">
      <w:tblPrEx>
        <w:tblCellMar>
          <w:top w:w="0" w:type="dxa"/>
          <w:bottom w:w="0" w:type="dxa"/>
        </w:tblCellMar>
      </w:tblPrEx>
      <w:tc>
        <w:tcPr>
          <w:tcW w:w="4629" w:type="dxa"/>
        </w:tcPr>
        <w:p w:rsidR="004268D7" w:rsidRDefault="004268D7" w:rsidP="005C1CFB">
          <w:pPr>
            <w:pStyle w:val="tussenkopje"/>
          </w:pPr>
          <w:r>
            <w:t>Blad</w:t>
          </w:r>
        </w:p>
      </w:tc>
    </w:tr>
    <w:tr w:rsidR="004268D7" w:rsidTr="005C1CFB">
      <w:tblPrEx>
        <w:tblCellMar>
          <w:top w:w="0" w:type="dxa"/>
          <w:bottom w:w="0" w:type="dxa"/>
        </w:tblCellMar>
      </w:tblPrEx>
      <w:tc>
        <w:tcPr>
          <w:tcW w:w="4629" w:type="dxa"/>
        </w:tcPr>
        <w:p w:rsidR="004268D7" w:rsidRDefault="004268D7" w:rsidP="005C1CFB">
          <w:pPr>
            <w:spacing w:line="240" w:lineRule="atLeast"/>
          </w:pPr>
          <w:r>
            <w:fldChar w:fldCharType="begin"/>
          </w:r>
          <w:r>
            <w:instrText xml:space="preserve"> PAGE  \* MERGEFORMAT </w:instrText>
          </w:r>
          <w:r>
            <w:fldChar w:fldCharType="separate"/>
          </w:r>
          <w:r w:rsidR="00C4489B">
            <w:rPr>
              <w:noProof/>
            </w:rPr>
            <w:t>1</w:t>
          </w:r>
          <w:r>
            <w:fldChar w:fldCharType="end"/>
          </w:r>
          <w:r>
            <w:t xml:space="preserve"> van </w:t>
          </w:r>
          <w:r>
            <w:fldChar w:fldCharType="begin"/>
          </w:r>
          <w:r>
            <w:instrText xml:space="preserve"> </w:instrText>
          </w:r>
          <w:r>
            <w:rPr>
              <w:b/>
              <w:bCs/>
            </w:rPr>
            <w:instrText>=</w:instrText>
          </w:r>
          <w:r>
            <w:instrText xml:space="preserve"> -1+</w:instrText>
          </w:r>
          <w:fldSimple w:instr=" NUMPAGES ">
            <w:r w:rsidR="00C4489B">
              <w:rPr>
                <w:noProof/>
              </w:rPr>
              <w:instrText>51</w:instrText>
            </w:r>
          </w:fldSimple>
          <w:r>
            <w:fldChar w:fldCharType="separate"/>
          </w:r>
          <w:r w:rsidR="00C4489B">
            <w:rPr>
              <w:noProof/>
            </w:rPr>
            <w:t>50</w:t>
          </w:r>
          <w:r>
            <w:fldChar w:fldCharType="end"/>
          </w:r>
          <w:r>
            <w:t xml:space="preserve"> </w:t>
          </w:r>
        </w:p>
      </w:tc>
    </w:tr>
  </w:tbl>
  <w:p w:rsidR="004268D7" w:rsidRDefault="0061550D">
    <w:pPr>
      <w:pStyle w:val="Koptekst"/>
    </w:pPr>
    <w:r>
      <w:rPr>
        <w:noProof/>
        <w:snapToGrid/>
        <w:lang w:eastAsia="nl-NL"/>
      </w:rPr>
      <w:drawing>
        <wp:anchor distT="0" distB="0" distL="114300" distR="114300" simplePos="0" relativeHeight="251656704" behindDoc="1" locked="0" layoutInCell="1" allowOverlap="1">
          <wp:simplePos x="0" y="0"/>
          <wp:positionH relativeFrom="column">
            <wp:posOffset>1385570</wp:posOffset>
          </wp:positionH>
          <wp:positionV relativeFrom="paragraph">
            <wp:posOffset>-76835</wp:posOffset>
          </wp:positionV>
          <wp:extent cx="1333500" cy="1114425"/>
          <wp:effectExtent l="0" t="0" r="0" b="9525"/>
          <wp:wrapNone/>
          <wp:docPr id="40" name="Afbeelding 40"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8D7" w:rsidRDefault="004268D7">
    <w:pPr>
      <w:pStyle w:val="Ko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68D7" w:rsidRDefault="0061550D">
    <w:pPr>
      <w:pStyle w:val="Koptekst"/>
    </w:pPr>
    <w:r>
      <w:rPr>
        <w:noProof/>
        <w:snapToGrid/>
        <w:lang w:eastAsia="nl-NL"/>
      </w:rPr>
      <w:drawing>
        <wp:anchor distT="0" distB="0" distL="114300" distR="114300" simplePos="0" relativeHeight="251655680" behindDoc="0" locked="0" layoutInCell="1" allowOverlap="1">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026" w:tblpY="625"/>
      <w:tblW w:w="0" w:type="auto"/>
      <w:tblCellMar>
        <w:left w:w="70" w:type="dxa"/>
        <w:right w:w="70" w:type="dxa"/>
      </w:tblCellMar>
      <w:tblLook w:val="0000" w:firstRow="0" w:lastRow="0" w:firstColumn="0" w:lastColumn="0" w:noHBand="0" w:noVBand="0"/>
    </w:tblPr>
    <w:tblGrid>
      <w:gridCol w:w="4629"/>
    </w:tblGrid>
    <w:tr w:rsidR="004268D7" w:rsidTr="00E97F77">
      <w:tblPrEx>
        <w:tblCellMar>
          <w:top w:w="0" w:type="dxa"/>
          <w:bottom w:w="0" w:type="dxa"/>
        </w:tblCellMar>
      </w:tblPrEx>
      <w:tc>
        <w:tcPr>
          <w:tcW w:w="4629" w:type="dxa"/>
        </w:tcPr>
        <w:p w:rsidR="004268D7" w:rsidRDefault="004268D7" w:rsidP="00E97F77">
          <w:pPr>
            <w:pStyle w:val="tussenkopje"/>
            <w:spacing w:before="0"/>
          </w:pPr>
          <w:r>
            <w:t>Datum</w:t>
          </w:r>
        </w:p>
      </w:tc>
    </w:tr>
    <w:bookmarkStart w:id="37" w:name="Datum"/>
    <w:tr w:rsidR="004268D7" w:rsidTr="00E97F77">
      <w:tblPrEx>
        <w:tblCellMar>
          <w:top w:w="0" w:type="dxa"/>
          <w:bottom w:w="0" w:type="dxa"/>
        </w:tblCellMar>
      </w:tblPrEx>
      <w:tc>
        <w:tcPr>
          <w:tcW w:w="4629" w:type="dxa"/>
        </w:tcPr>
        <w:p w:rsidR="004268D7" w:rsidRDefault="004268D7" w:rsidP="00E97F77">
          <w:pPr>
            <w:spacing w:line="240" w:lineRule="atLeast"/>
          </w:pPr>
          <w:r>
            <w:fldChar w:fldCharType="begin"/>
          </w:r>
          <w:r>
            <w:instrText xml:space="preserve"> STYLEREF Datumopmaakprofiel\l  \* MERGEFORMAT </w:instrText>
          </w:r>
          <w:r w:rsidR="00E26BDA">
            <w:fldChar w:fldCharType="separate"/>
          </w:r>
          <w:r w:rsidR="00C4489B">
            <w:rPr>
              <w:noProof/>
            </w:rPr>
            <w:t>31 mei 2016</w:t>
          </w:r>
          <w:r>
            <w:fldChar w:fldCharType="end"/>
          </w:r>
          <w:bookmarkEnd w:id="37"/>
        </w:p>
      </w:tc>
    </w:tr>
    <w:tr w:rsidR="004268D7" w:rsidTr="00E97F77">
      <w:tblPrEx>
        <w:tblCellMar>
          <w:top w:w="0" w:type="dxa"/>
          <w:bottom w:w="0" w:type="dxa"/>
        </w:tblCellMar>
      </w:tblPrEx>
      <w:tc>
        <w:tcPr>
          <w:tcW w:w="4629" w:type="dxa"/>
        </w:tcPr>
        <w:p w:rsidR="004268D7" w:rsidRDefault="004268D7" w:rsidP="00E97F77">
          <w:pPr>
            <w:pStyle w:val="tussenkopje"/>
          </w:pPr>
          <w:r>
            <w:t>Titel</w:t>
          </w:r>
        </w:p>
      </w:tc>
    </w:tr>
    <w:tr w:rsidR="004268D7" w:rsidTr="00E97F77">
      <w:tblPrEx>
        <w:tblCellMar>
          <w:top w:w="0" w:type="dxa"/>
          <w:bottom w:w="0" w:type="dxa"/>
        </w:tblCellMar>
      </w:tblPrEx>
      <w:tc>
        <w:tcPr>
          <w:tcW w:w="4629" w:type="dxa"/>
        </w:tcPr>
        <w:p w:rsidR="004268D7" w:rsidRPr="005C1CFB" w:rsidRDefault="004268D7" w:rsidP="00E97F77">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separate"/>
          </w:r>
          <w:r w:rsidR="00C4489B">
            <w:rPr>
              <w:noProof/>
              <w:sz w:val="17"/>
              <w:szCs w:val="17"/>
            </w:rPr>
            <w:t>Toelichting Modeldocument Doorhaling Hypotheek</w:t>
          </w:r>
          <w:r w:rsidRPr="005C1CFB">
            <w:rPr>
              <w:sz w:val="17"/>
              <w:szCs w:val="17"/>
            </w:rPr>
            <w:fldChar w:fldCharType="end"/>
          </w:r>
        </w:p>
      </w:tc>
    </w:tr>
    <w:tr w:rsidR="004268D7" w:rsidTr="00E97F77">
      <w:tblPrEx>
        <w:tblCellMar>
          <w:top w:w="0" w:type="dxa"/>
          <w:bottom w:w="0" w:type="dxa"/>
        </w:tblCellMar>
      </w:tblPrEx>
      <w:tc>
        <w:tcPr>
          <w:tcW w:w="4629" w:type="dxa"/>
        </w:tcPr>
        <w:p w:rsidR="004268D7" w:rsidRDefault="004268D7" w:rsidP="00E97F77">
          <w:pPr>
            <w:pStyle w:val="tussenkopje"/>
            <w:tabs>
              <w:tab w:val="left" w:pos="1110"/>
              <w:tab w:val="right" w:pos="4489"/>
            </w:tabs>
          </w:pPr>
          <w:r>
            <w:t>Versie</w:t>
          </w:r>
          <w:r>
            <w:tab/>
          </w:r>
          <w:r>
            <w:tab/>
          </w:r>
        </w:p>
      </w:tc>
    </w:tr>
    <w:bookmarkStart w:id="38" w:name="Versie"/>
    <w:tr w:rsidR="004268D7" w:rsidTr="00E97F77">
      <w:tblPrEx>
        <w:tblCellMar>
          <w:top w:w="0" w:type="dxa"/>
          <w:bottom w:w="0" w:type="dxa"/>
        </w:tblCellMar>
      </w:tblPrEx>
      <w:tc>
        <w:tcPr>
          <w:tcW w:w="4629" w:type="dxa"/>
        </w:tcPr>
        <w:p w:rsidR="004268D7" w:rsidRDefault="004268D7" w:rsidP="00E97F77">
          <w:pPr>
            <w:spacing w:line="240" w:lineRule="atLeast"/>
          </w:pPr>
          <w:r>
            <w:fldChar w:fldCharType="begin"/>
          </w:r>
          <w:r>
            <w:instrText xml:space="preserve"> STYLEREF Versie\l  \* MERGEFORMAT </w:instrText>
          </w:r>
          <w:r w:rsidR="00CF15A1">
            <w:fldChar w:fldCharType="separate"/>
          </w:r>
          <w:r w:rsidR="00C4489B">
            <w:rPr>
              <w:noProof/>
            </w:rPr>
            <w:t>6.13.0</w:t>
          </w:r>
          <w:r>
            <w:fldChar w:fldCharType="end"/>
          </w:r>
          <w:bookmarkEnd w:id="38"/>
        </w:p>
      </w:tc>
    </w:tr>
    <w:tr w:rsidR="004268D7" w:rsidTr="00E97F77">
      <w:tblPrEx>
        <w:tblCellMar>
          <w:top w:w="0" w:type="dxa"/>
          <w:bottom w:w="0" w:type="dxa"/>
        </w:tblCellMar>
      </w:tblPrEx>
      <w:tc>
        <w:tcPr>
          <w:tcW w:w="4629" w:type="dxa"/>
        </w:tcPr>
        <w:p w:rsidR="004268D7" w:rsidRDefault="004268D7" w:rsidP="00E97F77">
          <w:pPr>
            <w:pStyle w:val="tussenkopje"/>
          </w:pPr>
          <w:r>
            <w:t>Blad</w:t>
          </w:r>
        </w:p>
      </w:tc>
    </w:tr>
    <w:tr w:rsidR="004268D7" w:rsidTr="00E97F77">
      <w:tblPrEx>
        <w:tblCellMar>
          <w:top w:w="0" w:type="dxa"/>
          <w:bottom w:w="0" w:type="dxa"/>
        </w:tblCellMar>
      </w:tblPrEx>
      <w:tc>
        <w:tcPr>
          <w:tcW w:w="4629" w:type="dxa"/>
        </w:tcPr>
        <w:p w:rsidR="004268D7" w:rsidRDefault="004268D7" w:rsidP="00E97F77">
          <w:pPr>
            <w:spacing w:line="240" w:lineRule="atLeast"/>
          </w:pPr>
          <w:r>
            <w:fldChar w:fldCharType="begin"/>
          </w:r>
          <w:r>
            <w:instrText xml:space="preserve"> PAGE  \* MERGEFORMAT </w:instrText>
          </w:r>
          <w:r>
            <w:fldChar w:fldCharType="separate"/>
          </w:r>
          <w:r w:rsidR="00C4489B">
            <w:rPr>
              <w:noProof/>
            </w:rPr>
            <w:t>4</w:t>
          </w:r>
          <w:r>
            <w:fldChar w:fldCharType="end"/>
          </w:r>
          <w:r>
            <w:t xml:space="preserve"> van </w:t>
          </w:r>
          <w:r>
            <w:fldChar w:fldCharType="begin"/>
          </w:r>
          <w:r>
            <w:instrText xml:space="preserve"> </w:instrText>
          </w:r>
          <w:r>
            <w:rPr>
              <w:b/>
              <w:bCs/>
            </w:rPr>
            <w:instrText>=</w:instrText>
          </w:r>
          <w:r>
            <w:instrText xml:space="preserve"> -1+</w:instrText>
          </w:r>
          <w:fldSimple w:instr=" NUMPAGES ">
            <w:r w:rsidR="00C4489B">
              <w:rPr>
                <w:noProof/>
              </w:rPr>
              <w:instrText>51</w:instrText>
            </w:r>
          </w:fldSimple>
          <w:r>
            <w:fldChar w:fldCharType="separate"/>
          </w:r>
          <w:r w:rsidR="00C4489B">
            <w:rPr>
              <w:noProof/>
            </w:rPr>
            <w:t>50</w:t>
          </w:r>
          <w:r>
            <w:fldChar w:fldCharType="end"/>
          </w:r>
          <w:r>
            <w:t xml:space="preserve"> </w:t>
          </w:r>
        </w:p>
      </w:tc>
    </w:tr>
  </w:tbl>
  <w:p w:rsidR="004268D7" w:rsidRDefault="0061550D">
    <w:pPr>
      <w:pStyle w:val="Koptekst"/>
    </w:pPr>
    <w:r>
      <w:rPr>
        <w:noProof/>
        <w:snapToGrid/>
        <w:lang w:eastAsia="nl-NL"/>
      </w:rPr>
      <w:drawing>
        <wp:anchor distT="0" distB="0" distL="114300" distR="114300" simplePos="0" relativeHeight="251658752" behindDoc="1" locked="0" layoutInCell="1" allowOverlap="1" wp14:anchorId="1DCA2263" wp14:editId="6E95F067">
          <wp:simplePos x="0" y="0"/>
          <wp:positionH relativeFrom="column">
            <wp:posOffset>1748790</wp:posOffset>
          </wp:positionH>
          <wp:positionV relativeFrom="paragraph">
            <wp:posOffset>175260</wp:posOffset>
          </wp:positionV>
          <wp:extent cx="1333500" cy="1114425"/>
          <wp:effectExtent l="0" t="0" r="0" b="9525"/>
          <wp:wrapNone/>
          <wp:docPr id="42" name="Afbeelding 4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68D7" w:rsidRDefault="004268D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10866" w:tblpY="625"/>
      <w:tblW w:w="0" w:type="auto"/>
      <w:tblCellMar>
        <w:left w:w="70" w:type="dxa"/>
        <w:right w:w="70" w:type="dxa"/>
      </w:tblCellMar>
      <w:tblLook w:val="0000" w:firstRow="0" w:lastRow="0" w:firstColumn="0" w:lastColumn="0" w:noHBand="0" w:noVBand="0"/>
    </w:tblPr>
    <w:tblGrid>
      <w:gridCol w:w="4629"/>
    </w:tblGrid>
    <w:tr w:rsidR="004268D7" w:rsidTr="003165E0">
      <w:tblPrEx>
        <w:tblCellMar>
          <w:top w:w="0" w:type="dxa"/>
          <w:bottom w:w="0" w:type="dxa"/>
        </w:tblCellMar>
      </w:tblPrEx>
      <w:tc>
        <w:tcPr>
          <w:tcW w:w="4629" w:type="dxa"/>
        </w:tcPr>
        <w:p w:rsidR="004268D7" w:rsidRDefault="004268D7" w:rsidP="003165E0">
          <w:pPr>
            <w:pStyle w:val="tussenkopje"/>
            <w:spacing w:before="0"/>
          </w:pPr>
          <w:r>
            <w:t>Datum</w:t>
          </w:r>
        </w:p>
      </w:tc>
    </w:tr>
    <w:tr w:rsidR="004268D7" w:rsidTr="003165E0">
      <w:tblPrEx>
        <w:tblCellMar>
          <w:top w:w="0" w:type="dxa"/>
          <w:bottom w:w="0" w:type="dxa"/>
        </w:tblCellMar>
      </w:tblPrEx>
      <w:tc>
        <w:tcPr>
          <w:tcW w:w="4629" w:type="dxa"/>
        </w:tcPr>
        <w:p w:rsidR="004268D7" w:rsidRDefault="004268D7" w:rsidP="003165E0">
          <w:pPr>
            <w:spacing w:line="240" w:lineRule="atLeast"/>
          </w:pPr>
          <w:fldSimple w:instr=" STYLEREF Datumopmaakprofiel\l  \* MERGEFORMAT ">
            <w:r w:rsidR="00C4489B">
              <w:rPr>
                <w:noProof/>
              </w:rPr>
              <w:t>31 mei 2016</w:t>
            </w:r>
          </w:fldSimple>
        </w:p>
      </w:tc>
    </w:tr>
    <w:tr w:rsidR="004268D7" w:rsidTr="003165E0">
      <w:tblPrEx>
        <w:tblCellMar>
          <w:top w:w="0" w:type="dxa"/>
          <w:bottom w:w="0" w:type="dxa"/>
        </w:tblCellMar>
      </w:tblPrEx>
      <w:tc>
        <w:tcPr>
          <w:tcW w:w="4629" w:type="dxa"/>
        </w:tcPr>
        <w:p w:rsidR="004268D7" w:rsidRDefault="004268D7" w:rsidP="003165E0">
          <w:pPr>
            <w:pStyle w:val="tussenkopje"/>
          </w:pPr>
          <w:r>
            <w:t>Titel</w:t>
          </w:r>
        </w:p>
      </w:tc>
    </w:tr>
    <w:tr w:rsidR="004268D7" w:rsidTr="003165E0">
      <w:tblPrEx>
        <w:tblCellMar>
          <w:top w:w="0" w:type="dxa"/>
          <w:bottom w:w="0" w:type="dxa"/>
        </w:tblCellMar>
      </w:tblPrEx>
      <w:tc>
        <w:tcPr>
          <w:tcW w:w="4629" w:type="dxa"/>
        </w:tcPr>
        <w:p w:rsidR="004268D7" w:rsidRPr="005C1CFB" w:rsidRDefault="004268D7" w:rsidP="003165E0">
          <w:pPr>
            <w:spacing w:line="240" w:lineRule="atLeast"/>
            <w:rPr>
              <w:sz w:val="17"/>
              <w:szCs w:val="17"/>
            </w:rPr>
          </w:pPr>
          <w:r w:rsidRPr="005C1CFB">
            <w:rPr>
              <w:sz w:val="17"/>
              <w:szCs w:val="17"/>
            </w:rPr>
            <w:fldChar w:fldCharType="begin"/>
          </w:r>
          <w:r w:rsidRPr="005C1CFB">
            <w:rPr>
              <w:sz w:val="17"/>
              <w:szCs w:val="17"/>
            </w:rPr>
            <w:instrText xml:space="preserve"> STYLEREF Titel \* MERGEFORMAT </w:instrText>
          </w:r>
          <w:r w:rsidRPr="005C1CFB">
            <w:rPr>
              <w:sz w:val="17"/>
              <w:szCs w:val="17"/>
            </w:rPr>
            <w:fldChar w:fldCharType="separate"/>
          </w:r>
          <w:r w:rsidR="00C4489B">
            <w:rPr>
              <w:noProof/>
              <w:sz w:val="17"/>
              <w:szCs w:val="17"/>
            </w:rPr>
            <w:t>Toelichting Modeldocument Doorhaling Hypotheek</w:t>
          </w:r>
          <w:r w:rsidRPr="005C1CFB">
            <w:rPr>
              <w:sz w:val="17"/>
              <w:szCs w:val="17"/>
            </w:rPr>
            <w:fldChar w:fldCharType="end"/>
          </w:r>
        </w:p>
      </w:tc>
    </w:tr>
    <w:tr w:rsidR="004268D7" w:rsidTr="003165E0">
      <w:tblPrEx>
        <w:tblCellMar>
          <w:top w:w="0" w:type="dxa"/>
          <w:bottom w:w="0" w:type="dxa"/>
        </w:tblCellMar>
      </w:tblPrEx>
      <w:tc>
        <w:tcPr>
          <w:tcW w:w="4629" w:type="dxa"/>
        </w:tcPr>
        <w:p w:rsidR="004268D7" w:rsidRDefault="004268D7" w:rsidP="003165E0">
          <w:pPr>
            <w:pStyle w:val="tussenkopje"/>
            <w:tabs>
              <w:tab w:val="left" w:pos="1110"/>
              <w:tab w:val="right" w:pos="4489"/>
            </w:tabs>
          </w:pPr>
          <w:r>
            <w:t>Versie</w:t>
          </w:r>
          <w:r>
            <w:tab/>
          </w:r>
          <w:r>
            <w:tab/>
          </w:r>
        </w:p>
      </w:tc>
    </w:tr>
    <w:tr w:rsidR="004268D7" w:rsidTr="003165E0">
      <w:tblPrEx>
        <w:tblCellMar>
          <w:top w:w="0" w:type="dxa"/>
          <w:bottom w:w="0" w:type="dxa"/>
        </w:tblCellMar>
      </w:tblPrEx>
      <w:tc>
        <w:tcPr>
          <w:tcW w:w="4629" w:type="dxa"/>
        </w:tcPr>
        <w:p w:rsidR="004268D7" w:rsidRDefault="004268D7" w:rsidP="003165E0">
          <w:pPr>
            <w:spacing w:line="240" w:lineRule="atLeast"/>
          </w:pPr>
          <w:fldSimple w:instr=" STYLEREF Versie\l  \* MERGEFORMAT ">
            <w:r w:rsidR="00C4489B">
              <w:rPr>
                <w:noProof/>
              </w:rPr>
              <w:t>6.13.0</w:t>
            </w:r>
          </w:fldSimple>
        </w:p>
      </w:tc>
    </w:tr>
    <w:tr w:rsidR="004268D7" w:rsidTr="003165E0">
      <w:tblPrEx>
        <w:tblCellMar>
          <w:top w:w="0" w:type="dxa"/>
          <w:bottom w:w="0" w:type="dxa"/>
        </w:tblCellMar>
      </w:tblPrEx>
      <w:tc>
        <w:tcPr>
          <w:tcW w:w="4629" w:type="dxa"/>
        </w:tcPr>
        <w:p w:rsidR="004268D7" w:rsidRDefault="004268D7" w:rsidP="003165E0">
          <w:pPr>
            <w:pStyle w:val="tussenkopje"/>
          </w:pPr>
          <w:r>
            <w:t>Blad</w:t>
          </w:r>
        </w:p>
      </w:tc>
    </w:tr>
    <w:tr w:rsidR="004268D7" w:rsidTr="003165E0">
      <w:tblPrEx>
        <w:tblCellMar>
          <w:top w:w="0" w:type="dxa"/>
          <w:bottom w:w="0" w:type="dxa"/>
        </w:tblCellMar>
      </w:tblPrEx>
      <w:tc>
        <w:tcPr>
          <w:tcW w:w="4629" w:type="dxa"/>
        </w:tcPr>
        <w:p w:rsidR="004268D7" w:rsidRDefault="004268D7" w:rsidP="003165E0">
          <w:pPr>
            <w:spacing w:line="240" w:lineRule="atLeast"/>
          </w:pPr>
          <w:r>
            <w:fldChar w:fldCharType="begin"/>
          </w:r>
          <w:r>
            <w:instrText xml:space="preserve"> PAGE  \* MERGEFORMAT </w:instrText>
          </w:r>
          <w:r>
            <w:fldChar w:fldCharType="separate"/>
          </w:r>
          <w:r w:rsidR="00C4489B">
            <w:rPr>
              <w:noProof/>
            </w:rPr>
            <w:t>6</w:t>
          </w:r>
          <w:r>
            <w:fldChar w:fldCharType="end"/>
          </w:r>
          <w:r>
            <w:t xml:space="preserve"> van </w:t>
          </w:r>
          <w:r>
            <w:fldChar w:fldCharType="begin"/>
          </w:r>
          <w:r>
            <w:instrText xml:space="preserve"> </w:instrText>
          </w:r>
          <w:r>
            <w:rPr>
              <w:b/>
              <w:bCs/>
            </w:rPr>
            <w:instrText>=</w:instrText>
          </w:r>
          <w:r>
            <w:instrText xml:space="preserve"> -1+</w:instrText>
          </w:r>
          <w:fldSimple w:instr=" NUMPAGES ">
            <w:r w:rsidR="00C4489B">
              <w:rPr>
                <w:noProof/>
              </w:rPr>
              <w:instrText>51</w:instrText>
            </w:r>
          </w:fldSimple>
          <w:r>
            <w:fldChar w:fldCharType="separate"/>
          </w:r>
          <w:r w:rsidR="00C4489B">
            <w:rPr>
              <w:noProof/>
            </w:rPr>
            <w:t>50</w:t>
          </w:r>
          <w:r>
            <w:fldChar w:fldCharType="end"/>
          </w:r>
          <w:r>
            <w:t xml:space="preserve"> </w:t>
          </w:r>
        </w:p>
      </w:tc>
    </w:tr>
  </w:tbl>
  <w:p w:rsidR="004268D7" w:rsidRDefault="0061550D">
    <w:pPr>
      <w:pStyle w:val="Koptekst"/>
    </w:pPr>
    <w:r>
      <w:rPr>
        <w:noProof/>
        <w:snapToGrid/>
        <w:lang w:eastAsia="nl-NL"/>
      </w:rPr>
      <w:drawing>
        <wp:anchor distT="0" distB="0" distL="114300" distR="114300" simplePos="0" relativeHeight="251659776" behindDoc="1" locked="0" layoutInCell="1" allowOverlap="1">
          <wp:simplePos x="0" y="0"/>
          <wp:positionH relativeFrom="column">
            <wp:posOffset>3225165</wp:posOffset>
          </wp:positionH>
          <wp:positionV relativeFrom="paragraph">
            <wp:posOffset>-1120140</wp:posOffset>
          </wp:positionV>
          <wp:extent cx="1333500" cy="1114425"/>
          <wp:effectExtent l="0" t="0" r="0" b="9525"/>
          <wp:wrapNone/>
          <wp:docPr id="43" name="Afbeelding 43"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68D7" w:rsidRDefault="004268D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B5AA0"/>
    <w:multiLevelType w:val="hybridMultilevel"/>
    <w:tmpl w:val="460A4254"/>
    <w:lvl w:ilvl="0" w:tplc="D9D4553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DF0A98"/>
    <w:multiLevelType w:val="hybridMultilevel"/>
    <w:tmpl w:val="3908728E"/>
    <w:lvl w:ilvl="0" w:tplc="C4D01D42">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D469E5"/>
    <w:multiLevelType w:val="hybridMultilevel"/>
    <w:tmpl w:val="7BA4E6D2"/>
    <w:lvl w:ilvl="0" w:tplc="2452A37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9627F37"/>
    <w:multiLevelType w:val="hybridMultilevel"/>
    <w:tmpl w:val="1F402926"/>
    <w:lvl w:ilvl="0" w:tplc="E8A23A4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9C62A0"/>
    <w:multiLevelType w:val="hybridMultilevel"/>
    <w:tmpl w:val="DFD823B8"/>
    <w:lvl w:ilvl="0" w:tplc="C4D01D42">
      <w:start w:val="1"/>
      <w:numFmt w:val="decimal"/>
      <w:lvlText w:val="%1."/>
      <w:lvlJc w:val="left"/>
      <w:pPr>
        <w:tabs>
          <w:tab w:val="num" w:pos="360"/>
        </w:tabs>
        <w:ind w:left="360" w:hanging="360"/>
      </w:pPr>
    </w:lvl>
    <w:lvl w:ilvl="1" w:tplc="04130003">
      <w:start w:val="1"/>
      <w:numFmt w:val="lowerLetter"/>
      <w:lvlText w:val="%2."/>
      <w:lvlJc w:val="left"/>
      <w:pPr>
        <w:tabs>
          <w:tab w:val="num" w:pos="1080"/>
        </w:tabs>
        <w:ind w:left="1080" w:hanging="360"/>
      </w:pPr>
    </w:lvl>
    <w:lvl w:ilvl="2" w:tplc="04130005" w:tentative="1">
      <w:start w:val="1"/>
      <w:numFmt w:val="lowerRoman"/>
      <w:lvlText w:val="%3."/>
      <w:lvlJc w:val="right"/>
      <w:pPr>
        <w:tabs>
          <w:tab w:val="num" w:pos="1800"/>
        </w:tabs>
        <w:ind w:left="1800" w:hanging="180"/>
      </w:pPr>
    </w:lvl>
    <w:lvl w:ilvl="3" w:tplc="04130001" w:tentative="1">
      <w:start w:val="1"/>
      <w:numFmt w:val="decimal"/>
      <w:lvlText w:val="%4."/>
      <w:lvlJc w:val="left"/>
      <w:pPr>
        <w:tabs>
          <w:tab w:val="num" w:pos="2520"/>
        </w:tabs>
        <w:ind w:left="2520" w:hanging="360"/>
      </w:pPr>
    </w:lvl>
    <w:lvl w:ilvl="4" w:tplc="04130003" w:tentative="1">
      <w:start w:val="1"/>
      <w:numFmt w:val="lowerLetter"/>
      <w:lvlText w:val="%5."/>
      <w:lvlJc w:val="left"/>
      <w:pPr>
        <w:tabs>
          <w:tab w:val="num" w:pos="3240"/>
        </w:tabs>
        <w:ind w:left="3240" w:hanging="360"/>
      </w:pPr>
    </w:lvl>
    <w:lvl w:ilvl="5" w:tplc="04130005" w:tentative="1">
      <w:start w:val="1"/>
      <w:numFmt w:val="lowerRoman"/>
      <w:lvlText w:val="%6."/>
      <w:lvlJc w:val="right"/>
      <w:pPr>
        <w:tabs>
          <w:tab w:val="num" w:pos="3960"/>
        </w:tabs>
        <w:ind w:left="3960" w:hanging="180"/>
      </w:pPr>
    </w:lvl>
    <w:lvl w:ilvl="6" w:tplc="04130001" w:tentative="1">
      <w:start w:val="1"/>
      <w:numFmt w:val="decimal"/>
      <w:lvlText w:val="%7."/>
      <w:lvlJc w:val="left"/>
      <w:pPr>
        <w:tabs>
          <w:tab w:val="num" w:pos="4680"/>
        </w:tabs>
        <w:ind w:left="4680" w:hanging="360"/>
      </w:pPr>
    </w:lvl>
    <w:lvl w:ilvl="7" w:tplc="04130003" w:tentative="1">
      <w:start w:val="1"/>
      <w:numFmt w:val="lowerLetter"/>
      <w:lvlText w:val="%8."/>
      <w:lvlJc w:val="left"/>
      <w:pPr>
        <w:tabs>
          <w:tab w:val="num" w:pos="5400"/>
        </w:tabs>
        <w:ind w:left="5400" w:hanging="360"/>
      </w:pPr>
    </w:lvl>
    <w:lvl w:ilvl="8" w:tplc="04130005" w:tentative="1">
      <w:start w:val="1"/>
      <w:numFmt w:val="lowerRoman"/>
      <w:lvlText w:val="%9."/>
      <w:lvlJc w:val="right"/>
      <w:pPr>
        <w:tabs>
          <w:tab w:val="num" w:pos="6120"/>
        </w:tabs>
        <w:ind w:left="6120" w:hanging="180"/>
      </w:pPr>
    </w:lvl>
  </w:abstractNum>
  <w:abstractNum w:abstractNumId="5" w15:restartNumberingAfterBreak="0">
    <w:nsid w:val="374E73AB"/>
    <w:multiLevelType w:val="hybridMultilevel"/>
    <w:tmpl w:val="10E8104C"/>
    <w:lvl w:ilvl="0" w:tplc="A60C979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D39017C"/>
    <w:multiLevelType w:val="hybridMultilevel"/>
    <w:tmpl w:val="547A4E7A"/>
    <w:lvl w:ilvl="0" w:tplc="AC1C1AFA">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44633B4B"/>
    <w:multiLevelType w:val="hybridMultilevel"/>
    <w:tmpl w:val="C400D720"/>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6A97FCB"/>
    <w:multiLevelType w:val="hybridMultilevel"/>
    <w:tmpl w:val="2D8CC7B0"/>
    <w:lvl w:ilvl="0" w:tplc="ABBA97D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66D5608"/>
    <w:multiLevelType w:val="hybridMultilevel"/>
    <w:tmpl w:val="EDAA2BA4"/>
    <w:lvl w:ilvl="0" w:tplc="1892DAFA">
      <w:start w:val="1"/>
      <w:numFmt w:val="bullet"/>
      <w:pStyle w:val="bullet"/>
      <w:lvlText w:val=""/>
      <w:lvlJc w:val="left"/>
      <w:pPr>
        <w:tabs>
          <w:tab w:val="num" w:pos="360"/>
        </w:tabs>
        <w:ind w:left="227" w:hanging="227"/>
      </w:pPr>
      <w:rPr>
        <w:rFonts w:ascii="Symbol" w:hAnsi="Symbol" w:hint="default"/>
      </w:rPr>
    </w:lvl>
    <w:lvl w:ilvl="1" w:tplc="04130003">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8103113"/>
    <w:multiLevelType w:val="hybridMultilevel"/>
    <w:tmpl w:val="A5B6BB2A"/>
    <w:lvl w:ilvl="0" w:tplc="949E15D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D997B4A"/>
    <w:multiLevelType w:val="hybridMultilevel"/>
    <w:tmpl w:val="4D729176"/>
    <w:lvl w:ilvl="0" w:tplc="7DA48E4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A144A5B"/>
    <w:multiLevelType w:val="hybridMultilevel"/>
    <w:tmpl w:val="3EEAFB8C"/>
    <w:lvl w:ilvl="0" w:tplc="9ACE3B44">
      <w:start w:val="1"/>
      <w:numFmt w:val="bullet"/>
      <w:pStyle w:val="streepje"/>
      <w:lvlText w:val="-"/>
      <w:lvlJc w:val="left"/>
      <w:pPr>
        <w:tabs>
          <w:tab w:val="num" w:pos="360"/>
        </w:tabs>
        <w:ind w:left="227" w:hanging="227"/>
      </w:pPr>
      <w:rPr>
        <w:rFonts w:hint="default"/>
      </w:rPr>
    </w:lvl>
    <w:lvl w:ilvl="1" w:tplc="B5226156"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F73067"/>
    <w:multiLevelType w:val="hybridMultilevel"/>
    <w:tmpl w:val="C1F46006"/>
    <w:lvl w:ilvl="0" w:tplc="B854EC78">
      <w:start w:val="1"/>
      <w:numFmt w:val="bullet"/>
      <w:pStyle w:val="opsomInspr"/>
      <w:lvlText w:val=""/>
      <w:lvlJc w:val="left"/>
      <w:pPr>
        <w:tabs>
          <w:tab w:val="num" w:pos="587"/>
        </w:tabs>
        <w:ind w:left="454" w:hanging="227"/>
      </w:pPr>
      <w:rPr>
        <w:rFonts w:ascii="Symbol" w:hAnsi="Symbol" w:hint="default"/>
        <w:sz w:val="18"/>
      </w:rPr>
    </w:lvl>
    <w:lvl w:ilvl="1" w:tplc="04130003">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4" w15:restartNumberingAfterBreak="0">
    <w:nsid w:val="6CDB4ED8"/>
    <w:multiLevelType w:val="hybridMultilevel"/>
    <w:tmpl w:val="3DF8CE38"/>
    <w:lvl w:ilvl="0" w:tplc="9A621558">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E1A1DD1"/>
    <w:multiLevelType w:val="multilevel"/>
    <w:tmpl w:val="72F826E6"/>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0" w:firstLine="0"/>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6" w15:restartNumberingAfterBreak="0">
    <w:nsid w:val="6F136EDF"/>
    <w:multiLevelType w:val="hybridMultilevel"/>
    <w:tmpl w:val="265288BC"/>
    <w:lvl w:ilvl="0" w:tplc="FDEAC58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3BE7FA5"/>
    <w:multiLevelType w:val="hybridMultilevel"/>
    <w:tmpl w:val="73DAD882"/>
    <w:lvl w:ilvl="0" w:tplc="AC1C1AFA">
      <w:start w:val="1"/>
      <w:numFmt w:val="lowerLetter"/>
      <w:lvlText w:val="%1."/>
      <w:lvlJc w:val="left"/>
      <w:pPr>
        <w:tabs>
          <w:tab w:val="num" w:pos="720"/>
        </w:tabs>
        <w:ind w:left="72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9"/>
  </w:num>
  <w:num w:numId="3">
    <w:abstractNumId w:val="13"/>
  </w:num>
  <w:num w:numId="4">
    <w:abstractNumId w:val="12"/>
  </w:num>
  <w:num w:numId="5">
    <w:abstractNumId w:val="7"/>
  </w:num>
  <w:num w:numId="6">
    <w:abstractNumId w:val="1"/>
  </w:num>
  <w:num w:numId="7">
    <w:abstractNumId w:val="4"/>
  </w:num>
  <w:num w:numId="8">
    <w:abstractNumId w:val="17"/>
  </w:num>
  <w:num w:numId="9">
    <w:abstractNumId w:val="6"/>
  </w:num>
  <w:num w:numId="10">
    <w:abstractNumId w:val="12"/>
  </w:num>
  <w:num w:numId="11">
    <w:abstractNumId w:val="11"/>
  </w:num>
  <w:num w:numId="12">
    <w:abstractNumId w:val="8"/>
  </w:num>
  <w:num w:numId="13">
    <w:abstractNumId w:val="3"/>
  </w:num>
  <w:num w:numId="14">
    <w:abstractNumId w:val="16"/>
  </w:num>
  <w:num w:numId="15">
    <w:abstractNumId w:val="2"/>
  </w:num>
  <w:num w:numId="16">
    <w:abstractNumId w:val="5"/>
  </w:num>
  <w:num w:numId="17">
    <w:abstractNumId w:val="0"/>
  </w:num>
  <w:num w:numId="18">
    <w:abstractNumId w:val="10"/>
  </w:num>
  <w:num w:numId="19">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335460"/>
    <w:rsid w:val="00000B7F"/>
    <w:rsid w:val="00000FF2"/>
    <w:rsid w:val="00002175"/>
    <w:rsid w:val="00002927"/>
    <w:rsid w:val="00004012"/>
    <w:rsid w:val="0000748B"/>
    <w:rsid w:val="00011509"/>
    <w:rsid w:val="00011512"/>
    <w:rsid w:val="000144EA"/>
    <w:rsid w:val="00020EEB"/>
    <w:rsid w:val="00021450"/>
    <w:rsid w:val="0002435C"/>
    <w:rsid w:val="00025664"/>
    <w:rsid w:val="00026095"/>
    <w:rsid w:val="000260A8"/>
    <w:rsid w:val="00027498"/>
    <w:rsid w:val="000276E6"/>
    <w:rsid w:val="00032CE5"/>
    <w:rsid w:val="00032E51"/>
    <w:rsid w:val="000366EB"/>
    <w:rsid w:val="00036D1A"/>
    <w:rsid w:val="00037BEB"/>
    <w:rsid w:val="000412F4"/>
    <w:rsid w:val="000437B6"/>
    <w:rsid w:val="0004562E"/>
    <w:rsid w:val="00046653"/>
    <w:rsid w:val="00061D83"/>
    <w:rsid w:val="00062561"/>
    <w:rsid w:val="00064223"/>
    <w:rsid w:val="00065A48"/>
    <w:rsid w:val="00065C01"/>
    <w:rsid w:val="00066AFA"/>
    <w:rsid w:val="00066F0F"/>
    <w:rsid w:val="00067E8F"/>
    <w:rsid w:val="00072222"/>
    <w:rsid w:val="00073126"/>
    <w:rsid w:val="00076296"/>
    <w:rsid w:val="00076312"/>
    <w:rsid w:val="000807C8"/>
    <w:rsid w:val="00081A32"/>
    <w:rsid w:val="00081C39"/>
    <w:rsid w:val="00083949"/>
    <w:rsid w:val="00083E3C"/>
    <w:rsid w:val="00090433"/>
    <w:rsid w:val="00095312"/>
    <w:rsid w:val="00095E82"/>
    <w:rsid w:val="00097728"/>
    <w:rsid w:val="00097924"/>
    <w:rsid w:val="000A64C5"/>
    <w:rsid w:val="000A6F1F"/>
    <w:rsid w:val="000B0E54"/>
    <w:rsid w:val="000B5BB6"/>
    <w:rsid w:val="000C06A1"/>
    <w:rsid w:val="000C435E"/>
    <w:rsid w:val="000C6F83"/>
    <w:rsid w:val="000D2D5E"/>
    <w:rsid w:val="000D3D6C"/>
    <w:rsid w:val="000D4B23"/>
    <w:rsid w:val="000D5933"/>
    <w:rsid w:val="000D71A8"/>
    <w:rsid w:val="000D785A"/>
    <w:rsid w:val="000D7F0F"/>
    <w:rsid w:val="000E3414"/>
    <w:rsid w:val="000F1CCA"/>
    <w:rsid w:val="000F49EC"/>
    <w:rsid w:val="000F6E86"/>
    <w:rsid w:val="00100EE4"/>
    <w:rsid w:val="00101423"/>
    <w:rsid w:val="001019C0"/>
    <w:rsid w:val="00103139"/>
    <w:rsid w:val="00103387"/>
    <w:rsid w:val="001071C5"/>
    <w:rsid w:val="00112449"/>
    <w:rsid w:val="001179F3"/>
    <w:rsid w:val="00117FD2"/>
    <w:rsid w:val="00122596"/>
    <w:rsid w:val="00123A33"/>
    <w:rsid w:val="00124A65"/>
    <w:rsid w:val="00125B5F"/>
    <w:rsid w:val="0013113E"/>
    <w:rsid w:val="00132E39"/>
    <w:rsid w:val="00133DEF"/>
    <w:rsid w:val="0013526A"/>
    <w:rsid w:val="00142655"/>
    <w:rsid w:val="00144D8E"/>
    <w:rsid w:val="00145EAF"/>
    <w:rsid w:val="00147C7A"/>
    <w:rsid w:val="00147CB9"/>
    <w:rsid w:val="00150ABA"/>
    <w:rsid w:val="001553FA"/>
    <w:rsid w:val="00155E8A"/>
    <w:rsid w:val="00157280"/>
    <w:rsid w:val="001637F3"/>
    <w:rsid w:val="0016411D"/>
    <w:rsid w:val="001646D6"/>
    <w:rsid w:val="0016543D"/>
    <w:rsid w:val="00165B8E"/>
    <w:rsid w:val="001726D0"/>
    <w:rsid w:val="0018103F"/>
    <w:rsid w:val="00183B45"/>
    <w:rsid w:val="00186A42"/>
    <w:rsid w:val="00186BBC"/>
    <w:rsid w:val="0019363B"/>
    <w:rsid w:val="00193EE0"/>
    <w:rsid w:val="00195766"/>
    <w:rsid w:val="00196C59"/>
    <w:rsid w:val="00196C9D"/>
    <w:rsid w:val="00197764"/>
    <w:rsid w:val="001A5DF3"/>
    <w:rsid w:val="001A63B1"/>
    <w:rsid w:val="001A7704"/>
    <w:rsid w:val="001B0126"/>
    <w:rsid w:val="001B364A"/>
    <w:rsid w:val="001B52F1"/>
    <w:rsid w:val="001B5352"/>
    <w:rsid w:val="001B6833"/>
    <w:rsid w:val="001C04CF"/>
    <w:rsid w:val="001C0E5D"/>
    <w:rsid w:val="001C6B48"/>
    <w:rsid w:val="001C72D6"/>
    <w:rsid w:val="001D082C"/>
    <w:rsid w:val="001D0CDE"/>
    <w:rsid w:val="001D1A2F"/>
    <w:rsid w:val="001D295C"/>
    <w:rsid w:val="001D4B85"/>
    <w:rsid w:val="001D5D95"/>
    <w:rsid w:val="001E2C39"/>
    <w:rsid w:val="001E368E"/>
    <w:rsid w:val="001E593F"/>
    <w:rsid w:val="001E6D57"/>
    <w:rsid w:val="001F0CFD"/>
    <w:rsid w:val="001F449D"/>
    <w:rsid w:val="001F768E"/>
    <w:rsid w:val="00201AC6"/>
    <w:rsid w:val="002022CE"/>
    <w:rsid w:val="002107DA"/>
    <w:rsid w:val="0021364A"/>
    <w:rsid w:val="00215F6F"/>
    <w:rsid w:val="00216F2F"/>
    <w:rsid w:val="0021787C"/>
    <w:rsid w:val="00221A3F"/>
    <w:rsid w:val="00225900"/>
    <w:rsid w:val="00226320"/>
    <w:rsid w:val="00226D50"/>
    <w:rsid w:val="00230B76"/>
    <w:rsid w:val="00234099"/>
    <w:rsid w:val="00234405"/>
    <w:rsid w:val="002348C6"/>
    <w:rsid w:val="00234BE3"/>
    <w:rsid w:val="0023592E"/>
    <w:rsid w:val="0024063F"/>
    <w:rsid w:val="0024284C"/>
    <w:rsid w:val="002436E6"/>
    <w:rsid w:val="00244E75"/>
    <w:rsid w:val="002618A6"/>
    <w:rsid w:val="00262D34"/>
    <w:rsid w:val="00265C01"/>
    <w:rsid w:val="0026739C"/>
    <w:rsid w:val="002703BC"/>
    <w:rsid w:val="002714EB"/>
    <w:rsid w:val="00275979"/>
    <w:rsid w:val="00281CA6"/>
    <w:rsid w:val="00282311"/>
    <w:rsid w:val="0028277C"/>
    <w:rsid w:val="00287E59"/>
    <w:rsid w:val="002908FA"/>
    <w:rsid w:val="00291058"/>
    <w:rsid w:val="002919FA"/>
    <w:rsid w:val="002962E3"/>
    <w:rsid w:val="00296F65"/>
    <w:rsid w:val="002A3318"/>
    <w:rsid w:val="002A35CD"/>
    <w:rsid w:val="002A5C1F"/>
    <w:rsid w:val="002A6092"/>
    <w:rsid w:val="002A7999"/>
    <w:rsid w:val="002B01EB"/>
    <w:rsid w:val="002B07DC"/>
    <w:rsid w:val="002B16FC"/>
    <w:rsid w:val="002B3D40"/>
    <w:rsid w:val="002B429A"/>
    <w:rsid w:val="002B7EDB"/>
    <w:rsid w:val="002C2C0F"/>
    <w:rsid w:val="002C3F75"/>
    <w:rsid w:val="002C5089"/>
    <w:rsid w:val="002C5700"/>
    <w:rsid w:val="002D0170"/>
    <w:rsid w:val="002D1E3E"/>
    <w:rsid w:val="002D33F5"/>
    <w:rsid w:val="002D516B"/>
    <w:rsid w:val="002D58CF"/>
    <w:rsid w:val="002D5947"/>
    <w:rsid w:val="002D6E42"/>
    <w:rsid w:val="002D6EA0"/>
    <w:rsid w:val="002E3EE5"/>
    <w:rsid w:val="002E6980"/>
    <w:rsid w:val="002E6A92"/>
    <w:rsid w:val="002F11BB"/>
    <w:rsid w:val="002F2756"/>
    <w:rsid w:val="002F2FBC"/>
    <w:rsid w:val="003001C5"/>
    <w:rsid w:val="003029BA"/>
    <w:rsid w:val="00304735"/>
    <w:rsid w:val="0030488A"/>
    <w:rsid w:val="00305DE8"/>
    <w:rsid w:val="00310DC5"/>
    <w:rsid w:val="00314743"/>
    <w:rsid w:val="003165E0"/>
    <w:rsid w:val="003170F2"/>
    <w:rsid w:val="0032231E"/>
    <w:rsid w:val="0032370A"/>
    <w:rsid w:val="003237BA"/>
    <w:rsid w:val="003304BB"/>
    <w:rsid w:val="00333F30"/>
    <w:rsid w:val="0033523B"/>
    <w:rsid w:val="00335460"/>
    <w:rsid w:val="00336789"/>
    <w:rsid w:val="00336B9F"/>
    <w:rsid w:val="00337424"/>
    <w:rsid w:val="003377CB"/>
    <w:rsid w:val="003439FA"/>
    <w:rsid w:val="00346470"/>
    <w:rsid w:val="00347AFF"/>
    <w:rsid w:val="0035162E"/>
    <w:rsid w:val="00351A50"/>
    <w:rsid w:val="0035339A"/>
    <w:rsid w:val="00353778"/>
    <w:rsid w:val="003559EF"/>
    <w:rsid w:val="00355F18"/>
    <w:rsid w:val="0036138D"/>
    <w:rsid w:val="00362EEC"/>
    <w:rsid w:val="00363BAC"/>
    <w:rsid w:val="00363E75"/>
    <w:rsid w:val="003641FC"/>
    <w:rsid w:val="00365E34"/>
    <w:rsid w:val="003709D4"/>
    <w:rsid w:val="00373082"/>
    <w:rsid w:val="00373B18"/>
    <w:rsid w:val="003741A3"/>
    <w:rsid w:val="003741E6"/>
    <w:rsid w:val="003775C7"/>
    <w:rsid w:val="0038057A"/>
    <w:rsid w:val="00380620"/>
    <w:rsid w:val="003819FA"/>
    <w:rsid w:val="00382AAB"/>
    <w:rsid w:val="00383D86"/>
    <w:rsid w:val="00385E58"/>
    <w:rsid w:val="003866AA"/>
    <w:rsid w:val="00391A64"/>
    <w:rsid w:val="00392FBF"/>
    <w:rsid w:val="0039489D"/>
    <w:rsid w:val="003A048B"/>
    <w:rsid w:val="003A1B98"/>
    <w:rsid w:val="003A2531"/>
    <w:rsid w:val="003A4313"/>
    <w:rsid w:val="003A6581"/>
    <w:rsid w:val="003B00DD"/>
    <w:rsid w:val="003B13D3"/>
    <w:rsid w:val="003B4E7E"/>
    <w:rsid w:val="003B5F75"/>
    <w:rsid w:val="003C10BB"/>
    <w:rsid w:val="003C166A"/>
    <w:rsid w:val="003C3E6F"/>
    <w:rsid w:val="003C5086"/>
    <w:rsid w:val="003C7596"/>
    <w:rsid w:val="003D2C93"/>
    <w:rsid w:val="003D339D"/>
    <w:rsid w:val="003D4A9D"/>
    <w:rsid w:val="003D7480"/>
    <w:rsid w:val="003E1BD8"/>
    <w:rsid w:val="003F4187"/>
    <w:rsid w:val="003F5227"/>
    <w:rsid w:val="003F6AD1"/>
    <w:rsid w:val="003F716E"/>
    <w:rsid w:val="003F7C0F"/>
    <w:rsid w:val="00402006"/>
    <w:rsid w:val="00402180"/>
    <w:rsid w:val="0040299A"/>
    <w:rsid w:val="00410655"/>
    <w:rsid w:val="004137CC"/>
    <w:rsid w:val="0041457A"/>
    <w:rsid w:val="004154E9"/>
    <w:rsid w:val="00416274"/>
    <w:rsid w:val="00416A2D"/>
    <w:rsid w:val="00422559"/>
    <w:rsid w:val="00426091"/>
    <w:rsid w:val="004268D7"/>
    <w:rsid w:val="0042788B"/>
    <w:rsid w:val="00430E20"/>
    <w:rsid w:val="0043789D"/>
    <w:rsid w:val="0044298E"/>
    <w:rsid w:val="00442E0D"/>
    <w:rsid w:val="00451606"/>
    <w:rsid w:val="00452116"/>
    <w:rsid w:val="0045268B"/>
    <w:rsid w:val="00452C17"/>
    <w:rsid w:val="0045316D"/>
    <w:rsid w:val="00460C04"/>
    <w:rsid w:val="00463841"/>
    <w:rsid w:val="0046499C"/>
    <w:rsid w:val="00464F31"/>
    <w:rsid w:val="0047335D"/>
    <w:rsid w:val="004734CF"/>
    <w:rsid w:val="004742F0"/>
    <w:rsid w:val="00480925"/>
    <w:rsid w:val="0048398E"/>
    <w:rsid w:val="00483AC8"/>
    <w:rsid w:val="00484E70"/>
    <w:rsid w:val="0048574B"/>
    <w:rsid w:val="00487E2F"/>
    <w:rsid w:val="004905E6"/>
    <w:rsid w:val="00493898"/>
    <w:rsid w:val="00495CE0"/>
    <w:rsid w:val="004963C5"/>
    <w:rsid w:val="00496772"/>
    <w:rsid w:val="004969BA"/>
    <w:rsid w:val="00497535"/>
    <w:rsid w:val="004A2593"/>
    <w:rsid w:val="004A3384"/>
    <w:rsid w:val="004A3A71"/>
    <w:rsid w:val="004A6F10"/>
    <w:rsid w:val="004A74DC"/>
    <w:rsid w:val="004B1AD4"/>
    <w:rsid w:val="004B1BA9"/>
    <w:rsid w:val="004C6482"/>
    <w:rsid w:val="004C7BFD"/>
    <w:rsid w:val="004D27FE"/>
    <w:rsid w:val="004D2F58"/>
    <w:rsid w:val="004D3760"/>
    <w:rsid w:val="004D5271"/>
    <w:rsid w:val="004E3515"/>
    <w:rsid w:val="004E3661"/>
    <w:rsid w:val="004F1A13"/>
    <w:rsid w:val="004F2B87"/>
    <w:rsid w:val="004F2D05"/>
    <w:rsid w:val="004F2DFA"/>
    <w:rsid w:val="004F4979"/>
    <w:rsid w:val="005008F1"/>
    <w:rsid w:val="00500D76"/>
    <w:rsid w:val="005026D3"/>
    <w:rsid w:val="005038C6"/>
    <w:rsid w:val="00505B56"/>
    <w:rsid w:val="00506A0C"/>
    <w:rsid w:val="00511EA0"/>
    <w:rsid w:val="00515587"/>
    <w:rsid w:val="005161B1"/>
    <w:rsid w:val="00516F7D"/>
    <w:rsid w:val="00520F65"/>
    <w:rsid w:val="00523502"/>
    <w:rsid w:val="00523C56"/>
    <w:rsid w:val="00524D25"/>
    <w:rsid w:val="0053011C"/>
    <w:rsid w:val="005324B8"/>
    <w:rsid w:val="00533C29"/>
    <w:rsid w:val="005344C7"/>
    <w:rsid w:val="00534954"/>
    <w:rsid w:val="0053503A"/>
    <w:rsid w:val="00540DBB"/>
    <w:rsid w:val="00542F81"/>
    <w:rsid w:val="00543390"/>
    <w:rsid w:val="00544AFD"/>
    <w:rsid w:val="0054535E"/>
    <w:rsid w:val="00546FAC"/>
    <w:rsid w:val="00547987"/>
    <w:rsid w:val="0055187C"/>
    <w:rsid w:val="005551E9"/>
    <w:rsid w:val="00555BE4"/>
    <w:rsid w:val="00562613"/>
    <w:rsid w:val="00564206"/>
    <w:rsid w:val="0056539B"/>
    <w:rsid w:val="00572208"/>
    <w:rsid w:val="00574426"/>
    <w:rsid w:val="00581D12"/>
    <w:rsid w:val="0058362E"/>
    <w:rsid w:val="005847AC"/>
    <w:rsid w:val="00585864"/>
    <w:rsid w:val="0058657B"/>
    <w:rsid w:val="0059195C"/>
    <w:rsid w:val="00591C5E"/>
    <w:rsid w:val="00594920"/>
    <w:rsid w:val="00595C1C"/>
    <w:rsid w:val="005965F1"/>
    <w:rsid w:val="00597A29"/>
    <w:rsid w:val="005A23B1"/>
    <w:rsid w:val="005A354E"/>
    <w:rsid w:val="005A394E"/>
    <w:rsid w:val="005A7157"/>
    <w:rsid w:val="005A76B0"/>
    <w:rsid w:val="005B1345"/>
    <w:rsid w:val="005B3429"/>
    <w:rsid w:val="005C1394"/>
    <w:rsid w:val="005C1CFB"/>
    <w:rsid w:val="005C34D5"/>
    <w:rsid w:val="005C54C2"/>
    <w:rsid w:val="005C577B"/>
    <w:rsid w:val="005C6805"/>
    <w:rsid w:val="005D01C5"/>
    <w:rsid w:val="005D3374"/>
    <w:rsid w:val="005D562D"/>
    <w:rsid w:val="005D5930"/>
    <w:rsid w:val="005E047F"/>
    <w:rsid w:val="005E0FB9"/>
    <w:rsid w:val="005E21C2"/>
    <w:rsid w:val="005E5288"/>
    <w:rsid w:val="005F242A"/>
    <w:rsid w:val="005F2441"/>
    <w:rsid w:val="005F351C"/>
    <w:rsid w:val="005F3573"/>
    <w:rsid w:val="005F6678"/>
    <w:rsid w:val="005F79AD"/>
    <w:rsid w:val="0061550D"/>
    <w:rsid w:val="00615CE9"/>
    <w:rsid w:val="00616099"/>
    <w:rsid w:val="00616A96"/>
    <w:rsid w:val="0061786F"/>
    <w:rsid w:val="00617EA8"/>
    <w:rsid w:val="006242D8"/>
    <w:rsid w:val="0062588A"/>
    <w:rsid w:val="006272B9"/>
    <w:rsid w:val="0063013F"/>
    <w:rsid w:val="00632051"/>
    <w:rsid w:val="00634D64"/>
    <w:rsid w:val="00636AF3"/>
    <w:rsid w:val="00644554"/>
    <w:rsid w:val="00646315"/>
    <w:rsid w:val="006475DA"/>
    <w:rsid w:val="00653D11"/>
    <w:rsid w:val="00655734"/>
    <w:rsid w:val="00655999"/>
    <w:rsid w:val="006565D8"/>
    <w:rsid w:val="00657D1E"/>
    <w:rsid w:val="00657FBB"/>
    <w:rsid w:val="00660822"/>
    <w:rsid w:val="00662692"/>
    <w:rsid w:val="00664946"/>
    <w:rsid w:val="006658A7"/>
    <w:rsid w:val="00665DB3"/>
    <w:rsid w:val="006766CE"/>
    <w:rsid w:val="00685A7D"/>
    <w:rsid w:val="00692F8B"/>
    <w:rsid w:val="00693ABB"/>
    <w:rsid w:val="00695B1C"/>
    <w:rsid w:val="006A04DC"/>
    <w:rsid w:val="006A56C6"/>
    <w:rsid w:val="006B184A"/>
    <w:rsid w:val="006B3DA6"/>
    <w:rsid w:val="006B48E9"/>
    <w:rsid w:val="006B5594"/>
    <w:rsid w:val="006B6EB9"/>
    <w:rsid w:val="006C2F2B"/>
    <w:rsid w:val="006C30DF"/>
    <w:rsid w:val="006C7860"/>
    <w:rsid w:val="006D2C2B"/>
    <w:rsid w:val="006D44B7"/>
    <w:rsid w:val="006D609E"/>
    <w:rsid w:val="006D68CE"/>
    <w:rsid w:val="006D6D6F"/>
    <w:rsid w:val="006D6EE7"/>
    <w:rsid w:val="006E004E"/>
    <w:rsid w:val="006E1C53"/>
    <w:rsid w:val="006E2B65"/>
    <w:rsid w:val="006E38D3"/>
    <w:rsid w:val="006F05B4"/>
    <w:rsid w:val="006F0FE5"/>
    <w:rsid w:val="006F208B"/>
    <w:rsid w:val="006F2846"/>
    <w:rsid w:val="006F39D2"/>
    <w:rsid w:val="006F39DD"/>
    <w:rsid w:val="006F5759"/>
    <w:rsid w:val="006F5C26"/>
    <w:rsid w:val="00701745"/>
    <w:rsid w:val="00706E05"/>
    <w:rsid w:val="00710232"/>
    <w:rsid w:val="007106DB"/>
    <w:rsid w:val="00712B91"/>
    <w:rsid w:val="0071584A"/>
    <w:rsid w:val="00716563"/>
    <w:rsid w:val="007169E6"/>
    <w:rsid w:val="00720C7B"/>
    <w:rsid w:val="0072304C"/>
    <w:rsid w:val="0072502C"/>
    <w:rsid w:val="00726CE0"/>
    <w:rsid w:val="00727794"/>
    <w:rsid w:val="00731F8E"/>
    <w:rsid w:val="00732037"/>
    <w:rsid w:val="007333D6"/>
    <w:rsid w:val="00733E3A"/>
    <w:rsid w:val="007358E6"/>
    <w:rsid w:val="00736326"/>
    <w:rsid w:val="007431E1"/>
    <w:rsid w:val="00750465"/>
    <w:rsid w:val="00750D1E"/>
    <w:rsid w:val="00755E7D"/>
    <w:rsid w:val="00756EB3"/>
    <w:rsid w:val="00763CAD"/>
    <w:rsid w:val="00767D84"/>
    <w:rsid w:val="007708C0"/>
    <w:rsid w:val="00771D0C"/>
    <w:rsid w:val="0078103D"/>
    <w:rsid w:val="007852F6"/>
    <w:rsid w:val="00787812"/>
    <w:rsid w:val="00791593"/>
    <w:rsid w:val="00792C39"/>
    <w:rsid w:val="00793123"/>
    <w:rsid w:val="00794232"/>
    <w:rsid w:val="00796A16"/>
    <w:rsid w:val="007A13D4"/>
    <w:rsid w:val="007A527C"/>
    <w:rsid w:val="007A7C93"/>
    <w:rsid w:val="007A7FF1"/>
    <w:rsid w:val="007B029E"/>
    <w:rsid w:val="007B3F96"/>
    <w:rsid w:val="007B7266"/>
    <w:rsid w:val="007C2EC3"/>
    <w:rsid w:val="007C4412"/>
    <w:rsid w:val="007C5DC0"/>
    <w:rsid w:val="007C6D00"/>
    <w:rsid w:val="007D2257"/>
    <w:rsid w:val="007D2CE7"/>
    <w:rsid w:val="007D46F1"/>
    <w:rsid w:val="007D4DB6"/>
    <w:rsid w:val="007D6597"/>
    <w:rsid w:val="007D6999"/>
    <w:rsid w:val="007D6FA0"/>
    <w:rsid w:val="007D7817"/>
    <w:rsid w:val="007D78F6"/>
    <w:rsid w:val="007D7A8B"/>
    <w:rsid w:val="007E00FB"/>
    <w:rsid w:val="007E0A86"/>
    <w:rsid w:val="007E491A"/>
    <w:rsid w:val="007F0366"/>
    <w:rsid w:val="007F0C5F"/>
    <w:rsid w:val="007F1D70"/>
    <w:rsid w:val="007F214C"/>
    <w:rsid w:val="007F2223"/>
    <w:rsid w:val="007F2AA9"/>
    <w:rsid w:val="007F2BC4"/>
    <w:rsid w:val="007F6DAE"/>
    <w:rsid w:val="007F71E5"/>
    <w:rsid w:val="007F7313"/>
    <w:rsid w:val="00800442"/>
    <w:rsid w:val="0080379A"/>
    <w:rsid w:val="00804767"/>
    <w:rsid w:val="00804BA6"/>
    <w:rsid w:val="00806394"/>
    <w:rsid w:val="00811A4A"/>
    <w:rsid w:val="00812B6D"/>
    <w:rsid w:val="00816503"/>
    <w:rsid w:val="00820BEE"/>
    <w:rsid w:val="00820D71"/>
    <w:rsid w:val="0082628C"/>
    <w:rsid w:val="008277E5"/>
    <w:rsid w:val="0083027D"/>
    <w:rsid w:val="00830AB4"/>
    <w:rsid w:val="0083622D"/>
    <w:rsid w:val="0083672A"/>
    <w:rsid w:val="008432F9"/>
    <w:rsid w:val="00847CE1"/>
    <w:rsid w:val="00852813"/>
    <w:rsid w:val="00857928"/>
    <w:rsid w:val="00860387"/>
    <w:rsid w:val="008615FF"/>
    <w:rsid w:val="008629EF"/>
    <w:rsid w:val="00864AFF"/>
    <w:rsid w:val="00865784"/>
    <w:rsid w:val="00865E9F"/>
    <w:rsid w:val="00872112"/>
    <w:rsid w:val="00872F03"/>
    <w:rsid w:val="0087378D"/>
    <w:rsid w:val="00874F4B"/>
    <w:rsid w:val="00875241"/>
    <w:rsid w:val="00883E04"/>
    <w:rsid w:val="0088573C"/>
    <w:rsid w:val="00886A52"/>
    <w:rsid w:val="00892836"/>
    <w:rsid w:val="00893FE6"/>
    <w:rsid w:val="00894A4C"/>
    <w:rsid w:val="00895C2F"/>
    <w:rsid w:val="00897C54"/>
    <w:rsid w:val="008A0753"/>
    <w:rsid w:val="008A30C7"/>
    <w:rsid w:val="008A5E15"/>
    <w:rsid w:val="008B2514"/>
    <w:rsid w:val="008B3D63"/>
    <w:rsid w:val="008B4186"/>
    <w:rsid w:val="008B7DCB"/>
    <w:rsid w:val="008C7056"/>
    <w:rsid w:val="008D1D15"/>
    <w:rsid w:val="008D4506"/>
    <w:rsid w:val="008D468E"/>
    <w:rsid w:val="008D5A68"/>
    <w:rsid w:val="008D658E"/>
    <w:rsid w:val="008E10C4"/>
    <w:rsid w:val="008E38DA"/>
    <w:rsid w:val="008F4A1C"/>
    <w:rsid w:val="008F6C10"/>
    <w:rsid w:val="008F6EA9"/>
    <w:rsid w:val="009017CA"/>
    <w:rsid w:val="009022BA"/>
    <w:rsid w:val="00903AD7"/>
    <w:rsid w:val="00905C8F"/>
    <w:rsid w:val="00910B5D"/>
    <w:rsid w:val="009133BC"/>
    <w:rsid w:val="00913B3B"/>
    <w:rsid w:val="00914053"/>
    <w:rsid w:val="009157C3"/>
    <w:rsid w:val="00915A7C"/>
    <w:rsid w:val="00916334"/>
    <w:rsid w:val="009168EA"/>
    <w:rsid w:val="00920739"/>
    <w:rsid w:val="00931FF3"/>
    <w:rsid w:val="009323B2"/>
    <w:rsid w:val="00932A1A"/>
    <w:rsid w:val="00934403"/>
    <w:rsid w:val="00935B70"/>
    <w:rsid w:val="0093731B"/>
    <w:rsid w:val="009378CA"/>
    <w:rsid w:val="00937D62"/>
    <w:rsid w:val="0094078F"/>
    <w:rsid w:val="00941E41"/>
    <w:rsid w:val="009535D7"/>
    <w:rsid w:val="00954C99"/>
    <w:rsid w:val="00961490"/>
    <w:rsid w:val="00961879"/>
    <w:rsid w:val="00961A0C"/>
    <w:rsid w:val="009628B4"/>
    <w:rsid w:val="00963C0D"/>
    <w:rsid w:val="0096402B"/>
    <w:rsid w:val="009650F2"/>
    <w:rsid w:val="009665ED"/>
    <w:rsid w:val="009665FE"/>
    <w:rsid w:val="00966BC6"/>
    <w:rsid w:val="00966F41"/>
    <w:rsid w:val="00970D6C"/>
    <w:rsid w:val="009713BE"/>
    <w:rsid w:val="00972187"/>
    <w:rsid w:val="00981FF6"/>
    <w:rsid w:val="00985EEF"/>
    <w:rsid w:val="00990E17"/>
    <w:rsid w:val="009913C9"/>
    <w:rsid w:val="00996531"/>
    <w:rsid w:val="009970BF"/>
    <w:rsid w:val="009A15FF"/>
    <w:rsid w:val="009A23C7"/>
    <w:rsid w:val="009A28E8"/>
    <w:rsid w:val="009A4AD4"/>
    <w:rsid w:val="009A4CD8"/>
    <w:rsid w:val="009A6156"/>
    <w:rsid w:val="009A631F"/>
    <w:rsid w:val="009A6C29"/>
    <w:rsid w:val="009A7A32"/>
    <w:rsid w:val="009A7A80"/>
    <w:rsid w:val="009B179A"/>
    <w:rsid w:val="009B3A5F"/>
    <w:rsid w:val="009B540C"/>
    <w:rsid w:val="009B5C3E"/>
    <w:rsid w:val="009C3517"/>
    <w:rsid w:val="009C5E6B"/>
    <w:rsid w:val="009C6099"/>
    <w:rsid w:val="009C6D27"/>
    <w:rsid w:val="009C7458"/>
    <w:rsid w:val="009D1533"/>
    <w:rsid w:val="009D486F"/>
    <w:rsid w:val="009E21AB"/>
    <w:rsid w:val="009E28F8"/>
    <w:rsid w:val="009F6F6E"/>
    <w:rsid w:val="009F7416"/>
    <w:rsid w:val="009F7981"/>
    <w:rsid w:val="00A04212"/>
    <w:rsid w:val="00A07556"/>
    <w:rsid w:val="00A10191"/>
    <w:rsid w:val="00A14D34"/>
    <w:rsid w:val="00A1561F"/>
    <w:rsid w:val="00A159BA"/>
    <w:rsid w:val="00A16ED1"/>
    <w:rsid w:val="00A17E56"/>
    <w:rsid w:val="00A21153"/>
    <w:rsid w:val="00A21623"/>
    <w:rsid w:val="00A227C9"/>
    <w:rsid w:val="00A24311"/>
    <w:rsid w:val="00A27DB1"/>
    <w:rsid w:val="00A30C78"/>
    <w:rsid w:val="00A311AE"/>
    <w:rsid w:val="00A3172B"/>
    <w:rsid w:val="00A32901"/>
    <w:rsid w:val="00A34C02"/>
    <w:rsid w:val="00A36219"/>
    <w:rsid w:val="00A424C5"/>
    <w:rsid w:val="00A43B23"/>
    <w:rsid w:val="00A43D13"/>
    <w:rsid w:val="00A441ED"/>
    <w:rsid w:val="00A45E14"/>
    <w:rsid w:val="00A4673C"/>
    <w:rsid w:val="00A46823"/>
    <w:rsid w:val="00A47C9A"/>
    <w:rsid w:val="00A50440"/>
    <w:rsid w:val="00A522B8"/>
    <w:rsid w:val="00A52621"/>
    <w:rsid w:val="00A54CD1"/>
    <w:rsid w:val="00A55660"/>
    <w:rsid w:val="00A557E7"/>
    <w:rsid w:val="00A57DEC"/>
    <w:rsid w:val="00A57FBC"/>
    <w:rsid w:val="00A61A34"/>
    <w:rsid w:val="00A62041"/>
    <w:rsid w:val="00A6423E"/>
    <w:rsid w:val="00A647B3"/>
    <w:rsid w:val="00A65D34"/>
    <w:rsid w:val="00A675BA"/>
    <w:rsid w:val="00A71463"/>
    <w:rsid w:val="00A73911"/>
    <w:rsid w:val="00A77EF3"/>
    <w:rsid w:val="00A8181A"/>
    <w:rsid w:val="00A83D6C"/>
    <w:rsid w:val="00A841C9"/>
    <w:rsid w:val="00A8719C"/>
    <w:rsid w:val="00A93449"/>
    <w:rsid w:val="00AA0166"/>
    <w:rsid w:val="00AA022E"/>
    <w:rsid w:val="00AA0644"/>
    <w:rsid w:val="00AA0E22"/>
    <w:rsid w:val="00AA5569"/>
    <w:rsid w:val="00AA6058"/>
    <w:rsid w:val="00AA7E8D"/>
    <w:rsid w:val="00AB00FA"/>
    <w:rsid w:val="00AB03B8"/>
    <w:rsid w:val="00AB1326"/>
    <w:rsid w:val="00AB3375"/>
    <w:rsid w:val="00AB454E"/>
    <w:rsid w:val="00AB57A3"/>
    <w:rsid w:val="00AC105E"/>
    <w:rsid w:val="00AC10CD"/>
    <w:rsid w:val="00AC38E1"/>
    <w:rsid w:val="00AC449A"/>
    <w:rsid w:val="00AC5CCC"/>
    <w:rsid w:val="00AC70ED"/>
    <w:rsid w:val="00AD1FAA"/>
    <w:rsid w:val="00AD5DB8"/>
    <w:rsid w:val="00AD60E2"/>
    <w:rsid w:val="00AD665E"/>
    <w:rsid w:val="00AD7A32"/>
    <w:rsid w:val="00AE065E"/>
    <w:rsid w:val="00AE0CAE"/>
    <w:rsid w:val="00AE1C4D"/>
    <w:rsid w:val="00AE2876"/>
    <w:rsid w:val="00AE37EA"/>
    <w:rsid w:val="00AE43B3"/>
    <w:rsid w:val="00AE4A6C"/>
    <w:rsid w:val="00AE4CFB"/>
    <w:rsid w:val="00AE6448"/>
    <w:rsid w:val="00AE6E36"/>
    <w:rsid w:val="00AF1DBE"/>
    <w:rsid w:val="00AF2AB8"/>
    <w:rsid w:val="00AF6C56"/>
    <w:rsid w:val="00AF727F"/>
    <w:rsid w:val="00AF7DFC"/>
    <w:rsid w:val="00B0281F"/>
    <w:rsid w:val="00B0433E"/>
    <w:rsid w:val="00B05436"/>
    <w:rsid w:val="00B05887"/>
    <w:rsid w:val="00B05BD8"/>
    <w:rsid w:val="00B07C16"/>
    <w:rsid w:val="00B11FD6"/>
    <w:rsid w:val="00B131EC"/>
    <w:rsid w:val="00B13D83"/>
    <w:rsid w:val="00B14D6E"/>
    <w:rsid w:val="00B15A5E"/>
    <w:rsid w:val="00B16031"/>
    <w:rsid w:val="00B16ED0"/>
    <w:rsid w:val="00B207BD"/>
    <w:rsid w:val="00B2234F"/>
    <w:rsid w:val="00B23482"/>
    <w:rsid w:val="00B2348D"/>
    <w:rsid w:val="00B25362"/>
    <w:rsid w:val="00B3250E"/>
    <w:rsid w:val="00B33D57"/>
    <w:rsid w:val="00B34171"/>
    <w:rsid w:val="00B34AD8"/>
    <w:rsid w:val="00B36BE0"/>
    <w:rsid w:val="00B37825"/>
    <w:rsid w:val="00B41738"/>
    <w:rsid w:val="00B42820"/>
    <w:rsid w:val="00B42DEE"/>
    <w:rsid w:val="00B44296"/>
    <w:rsid w:val="00B45C4C"/>
    <w:rsid w:val="00B5124C"/>
    <w:rsid w:val="00B537BB"/>
    <w:rsid w:val="00B54F54"/>
    <w:rsid w:val="00B57FF4"/>
    <w:rsid w:val="00B60A2D"/>
    <w:rsid w:val="00B64657"/>
    <w:rsid w:val="00B647A2"/>
    <w:rsid w:val="00B65A2F"/>
    <w:rsid w:val="00B673AF"/>
    <w:rsid w:val="00B704A3"/>
    <w:rsid w:val="00B707D0"/>
    <w:rsid w:val="00B71164"/>
    <w:rsid w:val="00B718A4"/>
    <w:rsid w:val="00B72C57"/>
    <w:rsid w:val="00B74F19"/>
    <w:rsid w:val="00B82035"/>
    <w:rsid w:val="00B83210"/>
    <w:rsid w:val="00B844D3"/>
    <w:rsid w:val="00B863AC"/>
    <w:rsid w:val="00B910E4"/>
    <w:rsid w:val="00B91703"/>
    <w:rsid w:val="00B92254"/>
    <w:rsid w:val="00B93928"/>
    <w:rsid w:val="00B94300"/>
    <w:rsid w:val="00B95340"/>
    <w:rsid w:val="00B973A1"/>
    <w:rsid w:val="00BA1CE8"/>
    <w:rsid w:val="00BA252D"/>
    <w:rsid w:val="00BA293A"/>
    <w:rsid w:val="00BA3DEB"/>
    <w:rsid w:val="00BA77E1"/>
    <w:rsid w:val="00BA7BAB"/>
    <w:rsid w:val="00BA7E2C"/>
    <w:rsid w:val="00BB0EE4"/>
    <w:rsid w:val="00BB1C48"/>
    <w:rsid w:val="00BB215E"/>
    <w:rsid w:val="00BB4761"/>
    <w:rsid w:val="00BB5AE1"/>
    <w:rsid w:val="00BB61DE"/>
    <w:rsid w:val="00BC055C"/>
    <w:rsid w:val="00BC1489"/>
    <w:rsid w:val="00BC1906"/>
    <w:rsid w:val="00BC1BBE"/>
    <w:rsid w:val="00BC1BF3"/>
    <w:rsid w:val="00BC40DD"/>
    <w:rsid w:val="00BC5D87"/>
    <w:rsid w:val="00BD04F7"/>
    <w:rsid w:val="00BD14A3"/>
    <w:rsid w:val="00BD6205"/>
    <w:rsid w:val="00BD7EBF"/>
    <w:rsid w:val="00BE0DB7"/>
    <w:rsid w:val="00BE1B5C"/>
    <w:rsid w:val="00BE2465"/>
    <w:rsid w:val="00BE50C4"/>
    <w:rsid w:val="00BE5321"/>
    <w:rsid w:val="00BE566A"/>
    <w:rsid w:val="00BE7E1C"/>
    <w:rsid w:val="00BF2880"/>
    <w:rsid w:val="00BF5FEC"/>
    <w:rsid w:val="00C03552"/>
    <w:rsid w:val="00C0388D"/>
    <w:rsid w:val="00C055F1"/>
    <w:rsid w:val="00C058F3"/>
    <w:rsid w:val="00C05D43"/>
    <w:rsid w:val="00C063C5"/>
    <w:rsid w:val="00C0720C"/>
    <w:rsid w:val="00C11121"/>
    <w:rsid w:val="00C1174B"/>
    <w:rsid w:val="00C13032"/>
    <w:rsid w:val="00C140CF"/>
    <w:rsid w:val="00C17003"/>
    <w:rsid w:val="00C20D74"/>
    <w:rsid w:val="00C23236"/>
    <w:rsid w:val="00C25DF9"/>
    <w:rsid w:val="00C30A83"/>
    <w:rsid w:val="00C30B24"/>
    <w:rsid w:val="00C33A5F"/>
    <w:rsid w:val="00C366B7"/>
    <w:rsid w:val="00C40B58"/>
    <w:rsid w:val="00C42269"/>
    <w:rsid w:val="00C42BE6"/>
    <w:rsid w:val="00C4489B"/>
    <w:rsid w:val="00C526AC"/>
    <w:rsid w:val="00C534D1"/>
    <w:rsid w:val="00C53600"/>
    <w:rsid w:val="00C53CF4"/>
    <w:rsid w:val="00C559D8"/>
    <w:rsid w:val="00C5681B"/>
    <w:rsid w:val="00C579DA"/>
    <w:rsid w:val="00C61249"/>
    <w:rsid w:val="00C617D4"/>
    <w:rsid w:val="00C61FEF"/>
    <w:rsid w:val="00C66FD7"/>
    <w:rsid w:val="00C70E28"/>
    <w:rsid w:val="00C71FE3"/>
    <w:rsid w:val="00C72F1C"/>
    <w:rsid w:val="00C7516D"/>
    <w:rsid w:val="00C77115"/>
    <w:rsid w:val="00C77306"/>
    <w:rsid w:val="00C7798E"/>
    <w:rsid w:val="00C81F3F"/>
    <w:rsid w:val="00C83353"/>
    <w:rsid w:val="00C86E37"/>
    <w:rsid w:val="00C930B8"/>
    <w:rsid w:val="00C9693A"/>
    <w:rsid w:val="00C97430"/>
    <w:rsid w:val="00CA156E"/>
    <w:rsid w:val="00CA5B8F"/>
    <w:rsid w:val="00CB006B"/>
    <w:rsid w:val="00CB325A"/>
    <w:rsid w:val="00CB7331"/>
    <w:rsid w:val="00CB7474"/>
    <w:rsid w:val="00CC08B1"/>
    <w:rsid w:val="00CC42A0"/>
    <w:rsid w:val="00CC50CD"/>
    <w:rsid w:val="00CC589F"/>
    <w:rsid w:val="00CC72FB"/>
    <w:rsid w:val="00CD005F"/>
    <w:rsid w:val="00CD0F99"/>
    <w:rsid w:val="00CD1839"/>
    <w:rsid w:val="00CD2293"/>
    <w:rsid w:val="00CD2D70"/>
    <w:rsid w:val="00CD2FDC"/>
    <w:rsid w:val="00CD46E8"/>
    <w:rsid w:val="00CD647E"/>
    <w:rsid w:val="00CE2D22"/>
    <w:rsid w:val="00CE5200"/>
    <w:rsid w:val="00CE59DB"/>
    <w:rsid w:val="00CE6518"/>
    <w:rsid w:val="00CE6FA0"/>
    <w:rsid w:val="00CE74D0"/>
    <w:rsid w:val="00CE7710"/>
    <w:rsid w:val="00CF1099"/>
    <w:rsid w:val="00CF15A1"/>
    <w:rsid w:val="00D02A42"/>
    <w:rsid w:val="00D03E26"/>
    <w:rsid w:val="00D10E89"/>
    <w:rsid w:val="00D12CDD"/>
    <w:rsid w:val="00D206BA"/>
    <w:rsid w:val="00D20AB9"/>
    <w:rsid w:val="00D23B75"/>
    <w:rsid w:val="00D32681"/>
    <w:rsid w:val="00D32998"/>
    <w:rsid w:val="00D32FB1"/>
    <w:rsid w:val="00D33240"/>
    <w:rsid w:val="00D401DB"/>
    <w:rsid w:val="00D40887"/>
    <w:rsid w:val="00D42048"/>
    <w:rsid w:val="00D43C6B"/>
    <w:rsid w:val="00D4740D"/>
    <w:rsid w:val="00D47661"/>
    <w:rsid w:val="00D47E30"/>
    <w:rsid w:val="00D47FEE"/>
    <w:rsid w:val="00D50607"/>
    <w:rsid w:val="00D5126A"/>
    <w:rsid w:val="00D553A0"/>
    <w:rsid w:val="00D57047"/>
    <w:rsid w:val="00D57308"/>
    <w:rsid w:val="00D57CAC"/>
    <w:rsid w:val="00D605C7"/>
    <w:rsid w:val="00D606E2"/>
    <w:rsid w:val="00D60D1A"/>
    <w:rsid w:val="00D61E26"/>
    <w:rsid w:val="00D6321F"/>
    <w:rsid w:val="00D73B6E"/>
    <w:rsid w:val="00D73F23"/>
    <w:rsid w:val="00D74B90"/>
    <w:rsid w:val="00D74CDB"/>
    <w:rsid w:val="00D75BF3"/>
    <w:rsid w:val="00D77D57"/>
    <w:rsid w:val="00D8231B"/>
    <w:rsid w:val="00D83D3C"/>
    <w:rsid w:val="00D85967"/>
    <w:rsid w:val="00D90454"/>
    <w:rsid w:val="00D91501"/>
    <w:rsid w:val="00D9677F"/>
    <w:rsid w:val="00D97498"/>
    <w:rsid w:val="00D97DEC"/>
    <w:rsid w:val="00DA09DA"/>
    <w:rsid w:val="00DA24E2"/>
    <w:rsid w:val="00DA4CA7"/>
    <w:rsid w:val="00DA5F98"/>
    <w:rsid w:val="00DA6112"/>
    <w:rsid w:val="00DB1788"/>
    <w:rsid w:val="00DB19E9"/>
    <w:rsid w:val="00DB2E34"/>
    <w:rsid w:val="00DB3A03"/>
    <w:rsid w:val="00DC3258"/>
    <w:rsid w:val="00DC34A4"/>
    <w:rsid w:val="00DC41FF"/>
    <w:rsid w:val="00DD3A74"/>
    <w:rsid w:val="00DD535E"/>
    <w:rsid w:val="00DD5DA8"/>
    <w:rsid w:val="00DD620D"/>
    <w:rsid w:val="00DE15A1"/>
    <w:rsid w:val="00DE17ED"/>
    <w:rsid w:val="00DE5C7E"/>
    <w:rsid w:val="00DE679E"/>
    <w:rsid w:val="00DE6FF9"/>
    <w:rsid w:val="00DF67B4"/>
    <w:rsid w:val="00DF680E"/>
    <w:rsid w:val="00DF70E9"/>
    <w:rsid w:val="00DF7C1B"/>
    <w:rsid w:val="00E02492"/>
    <w:rsid w:val="00E030F3"/>
    <w:rsid w:val="00E0465A"/>
    <w:rsid w:val="00E04B69"/>
    <w:rsid w:val="00E07106"/>
    <w:rsid w:val="00E11214"/>
    <w:rsid w:val="00E142C7"/>
    <w:rsid w:val="00E1446B"/>
    <w:rsid w:val="00E1553F"/>
    <w:rsid w:val="00E1563A"/>
    <w:rsid w:val="00E17BDF"/>
    <w:rsid w:val="00E23499"/>
    <w:rsid w:val="00E26948"/>
    <w:rsid w:val="00E26BDA"/>
    <w:rsid w:val="00E3093E"/>
    <w:rsid w:val="00E30C44"/>
    <w:rsid w:val="00E3790A"/>
    <w:rsid w:val="00E4140F"/>
    <w:rsid w:val="00E41CC1"/>
    <w:rsid w:val="00E4404F"/>
    <w:rsid w:val="00E45137"/>
    <w:rsid w:val="00E46ACB"/>
    <w:rsid w:val="00E55B02"/>
    <w:rsid w:val="00E55CAE"/>
    <w:rsid w:val="00E563C4"/>
    <w:rsid w:val="00E61E30"/>
    <w:rsid w:val="00E62421"/>
    <w:rsid w:val="00E6467D"/>
    <w:rsid w:val="00E652EE"/>
    <w:rsid w:val="00E72094"/>
    <w:rsid w:val="00E7249E"/>
    <w:rsid w:val="00E73777"/>
    <w:rsid w:val="00E75489"/>
    <w:rsid w:val="00E771E2"/>
    <w:rsid w:val="00E81234"/>
    <w:rsid w:val="00E85AED"/>
    <w:rsid w:val="00E872C4"/>
    <w:rsid w:val="00E907FA"/>
    <w:rsid w:val="00E94664"/>
    <w:rsid w:val="00E94675"/>
    <w:rsid w:val="00E9526E"/>
    <w:rsid w:val="00E97F77"/>
    <w:rsid w:val="00E97FA6"/>
    <w:rsid w:val="00EA0C89"/>
    <w:rsid w:val="00EA19AD"/>
    <w:rsid w:val="00EA70ED"/>
    <w:rsid w:val="00EA78A7"/>
    <w:rsid w:val="00EB4D1B"/>
    <w:rsid w:val="00EC44BC"/>
    <w:rsid w:val="00EC4698"/>
    <w:rsid w:val="00EC779D"/>
    <w:rsid w:val="00ED0ADB"/>
    <w:rsid w:val="00ED0CCC"/>
    <w:rsid w:val="00ED1627"/>
    <w:rsid w:val="00ED3592"/>
    <w:rsid w:val="00ED7A2A"/>
    <w:rsid w:val="00EE33B3"/>
    <w:rsid w:val="00EE3FD4"/>
    <w:rsid w:val="00EE6896"/>
    <w:rsid w:val="00EF152F"/>
    <w:rsid w:val="00EF28CB"/>
    <w:rsid w:val="00EF48B0"/>
    <w:rsid w:val="00EF4D67"/>
    <w:rsid w:val="00EF6087"/>
    <w:rsid w:val="00EF60D3"/>
    <w:rsid w:val="00EF61A3"/>
    <w:rsid w:val="00EF667F"/>
    <w:rsid w:val="00EF6BED"/>
    <w:rsid w:val="00EF6F0E"/>
    <w:rsid w:val="00F00764"/>
    <w:rsid w:val="00F012C3"/>
    <w:rsid w:val="00F025D4"/>
    <w:rsid w:val="00F02C54"/>
    <w:rsid w:val="00F05841"/>
    <w:rsid w:val="00F14668"/>
    <w:rsid w:val="00F1600B"/>
    <w:rsid w:val="00F17E7F"/>
    <w:rsid w:val="00F2090C"/>
    <w:rsid w:val="00F21ECA"/>
    <w:rsid w:val="00F22727"/>
    <w:rsid w:val="00F2643D"/>
    <w:rsid w:val="00F31244"/>
    <w:rsid w:val="00F32869"/>
    <w:rsid w:val="00F35D89"/>
    <w:rsid w:val="00F35E6D"/>
    <w:rsid w:val="00F41CE3"/>
    <w:rsid w:val="00F42642"/>
    <w:rsid w:val="00F4597C"/>
    <w:rsid w:val="00F45B58"/>
    <w:rsid w:val="00F47750"/>
    <w:rsid w:val="00F50871"/>
    <w:rsid w:val="00F510BD"/>
    <w:rsid w:val="00F53263"/>
    <w:rsid w:val="00F55709"/>
    <w:rsid w:val="00F576A0"/>
    <w:rsid w:val="00F62EF0"/>
    <w:rsid w:val="00F63522"/>
    <w:rsid w:val="00F647DD"/>
    <w:rsid w:val="00F73D93"/>
    <w:rsid w:val="00F73DAC"/>
    <w:rsid w:val="00F75DA9"/>
    <w:rsid w:val="00F7798A"/>
    <w:rsid w:val="00F812BF"/>
    <w:rsid w:val="00F81B33"/>
    <w:rsid w:val="00F83B55"/>
    <w:rsid w:val="00F83D1D"/>
    <w:rsid w:val="00F83ECF"/>
    <w:rsid w:val="00F96174"/>
    <w:rsid w:val="00FA0F22"/>
    <w:rsid w:val="00FA1208"/>
    <w:rsid w:val="00FA1F49"/>
    <w:rsid w:val="00FA5535"/>
    <w:rsid w:val="00FA7049"/>
    <w:rsid w:val="00FB13B3"/>
    <w:rsid w:val="00FB1D67"/>
    <w:rsid w:val="00FB1EF3"/>
    <w:rsid w:val="00FB6678"/>
    <w:rsid w:val="00FB6F62"/>
    <w:rsid w:val="00FC01DE"/>
    <w:rsid w:val="00FC0A7D"/>
    <w:rsid w:val="00FC27FA"/>
    <w:rsid w:val="00FC3562"/>
    <w:rsid w:val="00FC5CB7"/>
    <w:rsid w:val="00FD034C"/>
    <w:rsid w:val="00FD1C48"/>
    <w:rsid w:val="00FD60F8"/>
    <w:rsid w:val="00FE1496"/>
    <w:rsid w:val="00FE2639"/>
    <w:rsid w:val="00FE356C"/>
    <w:rsid w:val="00FE461D"/>
    <w:rsid w:val="00FE5B0E"/>
    <w:rsid w:val="00FF0E47"/>
    <w:rsid w:val="00FF3825"/>
    <w:rsid w:val="00FF4255"/>
    <w:rsid w:val="00FF50E2"/>
    <w:rsid w:val="00FF5D99"/>
    <w:rsid w:val="00FF78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3074"/>
    <o:shapelayout v:ext="edit">
      <o:idmap v:ext="edit" data="1"/>
    </o:shapelayout>
  </w:shapeDefaults>
  <w:decimalSymbol w:val=","/>
  <w:listSeparator w:val=";"/>
  <w15:chartTrackingRefBased/>
  <w15:docId w15:val="{39953D50-C9BD-47B1-94E6-0D85C429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17E56"/>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qFormat/>
    <w:pPr>
      <w:keepNext/>
      <w:numPr>
        <w:ilvl w:val="3"/>
        <w:numId w:val="1"/>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1"/>
      </w:numPr>
      <w:spacing w:before="240" w:after="60" w:line="240" w:lineRule="exact"/>
      <w:outlineLvl w:val="8"/>
    </w:pPr>
    <w:rPr>
      <w:bCs/>
      <w:sz w:val="22"/>
      <w:szCs w:val="22"/>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4"/>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aliases w:val="Subtitel"/>
    <w:basedOn w:val="Koptekst"/>
    <w:qFormat/>
    <w:rsid w:val="0063013F"/>
    <w:pPr>
      <w:tabs>
        <w:tab w:val="clear" w:pos="4536"/>
        <w:tab w:val="clear" w:pos="9072"/>
      </w:tabs>
    </w:pPr>
    <w:rPr>
      <w:b/>
      <w:color w:val="007EA9"/>
      <w:lang w:val="es-ES_tradnl"/>
    </w:rPr>
  </w:style>
  <w:style w:type="paragraph" w:styleId="Inhopg1">
    <w:name w:val="toc 1"/>
    <w:basedOn w:val="Standaard"/>
    <w:next w:val="Standaard"/>
    <w:autoRedefine/>
    <w:uiPriority w:val="39"/>
    <w:rsid w:val="00872F03"/>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uiPriority w:val="39"/>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5"/>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character" w:customStyle="1" w:styleId="Kop1Char">
    <w:name w:val="Kop 1 Char"/>
    <w:link w:val="Kop1"/>
    <w:rsid w:val="00335460"/>
    <w:rPr>
      <w:rFonts w:ascii="Arial" w:hAnsi="Arial"/>
      <w:b/>
      <w:bCs/>
      <w:snapToGrid w:val="0"/>
      <w:kern w:val="28"/>
      <w:lang w:val="nl" w:eastAsia="en-US"/>
    </w:rPr>
  </w:style>
  <w:style w:type="character" w:customStyle="1" w:styleId="Kop2Char">
    <w:name w:val="Kop 2 Char"/>
    <w:link w:val="Kop2"/>
    <w:rsid w:val="00335460"/>
    <w:rPr>
      <w:rFonts w:ascii="Arial" w:hAnsi="Arial"/>
      <w:b/>
      <w:snapToGrid w:val="0"/>
      <w:kern w:val="28"/>
      <w:sz w:val="18"/>
      <w:lang w:val="nl" w:eastAsia="en-US"/>
    </w:rPr>
  </w:style>
  <w:style w:type="paragraph" w:styleId="Ballontekst">
    <w:name w:val="Balloon Text"/>
    <w:basedOn w:val="Standaard"/>
    <w:semiHidden/>
    <w:rsid w:val="00A647B3"/>
    <w:rPr>
      <w:rFonts w:ascii="Tahoma" w:hAnsi="Tahoma" w:cs="Tahoma"/>
      <w:sz w:val="16"/>
      <w:szCs w:val="16"/>
    </w:rPr>
  </w:style>
  <w:style w:type="table" w:styleId="Professioneletabel">
    <w:name w:val="Table Professional"/>
    <w:basedOn w:val="Standaardtabel"/>
    <w:rsid w:val="00ED0ADB"/>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Kop3Char">
    <w:name w:val="Kop 3 Char"/>
    <w:link w:val="Kop3"/>
    <w:rsid w:val="002A5C1F"/>
    <w:rPr>
      <w:rFonts w:ascii="Arial" w:hAnsi="Arial"/>
      <w:bCs/>
      <w:snapToGrid w:val="0"/>
      <w:kern w:val="28"/>
      <w:sz w:val="18"/>
      <w:szCs w:val="26"/>
      <w:lang w:val="nl" w:eastAsia="en-US"/>
    </w:rPr>
  </w:style>
  <w:style w:type="paragraph" w:styleId="Tekstopmerking">
    <w:name w:val="annotation text"/>
    <w:basedOn w:val="Standaard"/>
    <w:semiHidden/>
    <w:rsid w:val="00F41CE3"/>
    <w:pPr>
      <w:widowControl w:val="0"/>
      <w:spacing w:line="240" w:lineRule="auto"/>
    </w:pPr>
    <w:rPr>
      <w:rFonts w:ascii="Courier New" w:hAnsi="Courier New"/>
      <w:kern w:val="0"/>
      <w:sz w:val="20"/>
      <w:lang w:eastAsia="nl-NL"/>
    </w:rPr>
  </w:style>
  <w:style w:type="character" w:styleId="Verwijzingopmerking">
    <w:name w:val="annotation reference"/>
    <w:semiHidden/>
    <w:rsid w:val="00F41CE3"/>
    <w:rPr>
      <w:sz w:val="16"/>
    </w:rPr>
  </w:style>
  <w:style w:type="paragraph" w:styleId="Documentstructuur">
    <w:name w:val="Document Map"/>
    <w:basedOn w:val="Standaard"/>
    <w:semiHidden/>
    <w:rsid w:val="00EF61A3"/>
    <w:pPr>
      <w:shd w:val="clear" w:color="auto" w:fill="000080"/>
    </w:pPr>
    <w:rPr>
      <w:rFonts w:ascii="Tahoma" w:hAnsi="Tahoma" w:cs="Tahoma"/>
      <w:sz w:val="20"/>
    </w:rPr>
  </w:style>
  <w:style w:type="table" w:styleId="Tabelraster">
    <w:name w:val="Table Grid"/>
    <w:basedOn w:val="Standaardtabel"/>
    <w:rsid w:val="00AE4A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e">
    <w:name w:val="Revision"/>
    <w:hidden/>
    <w:uiPriority w:val="99"/>
    <w:semiHidden/>
    <w:rsid w:val="00DF70E9"/>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825833">
      <w:bodyDiv w:val="1"/>
      <w:marLeft w:val="0"/>
      <w:marRight w:val="0"/>
      <w:marTop w:val="0"/>
      <w:marBottom w:val="0"/>
      <w:divBdr>
        <w:top w:val="none" w:sz="0" w:space="0" w:color="auto"/>
        <w:left w:val="none" w:sz="0" w:space="0" w:color="auto"/>
        <w:bottom w:val="none" w:sz="0" w:space="0" w:color="auto"/>
        <w:right w:val="none" w:sz="0" w:space="0" w:color="auto"/>
      </w:divBdr>
    </w:div>
    <w:div w:id="810562516">
      <w:bodyDiv w:val="1"/>
      <w:marLeft w:val="0"/>
      <w:marRight w:val="0"/>
      <w:marTop w:val="0"/>
      <w:marBottom w:val="0"/>
      <w:divBdr>
        <w:top w:val="none" w:sz="0" w:space="0" w:color="auto"/>
        <w:left w:val="none" w:sz="0" w:space="0" w:color="auto"/>
        <w:bottom w:val="none" w:sz="0" w:space="0" w:color="auto"/>
        <w:right w:val="none" w:sz="0" w:space="0" w:color="auto"/>
      </w:divBdr>
    </w:div>
    <w:div w:id="1334989038">
      <w:bodyDiv w:val="1"/>
      <w:marLeft w:val="0"/>
      <w:marRight w:val="0"/>
      <w:marTop w:val="0"/>
      <w:marBottom w:val="0"/>
      <w:divBdr>
        <w:top w:val="none" w:sz="0" w:space="0" w:color="auto"/>
        <w:left w:val="none" w:sz="0" w:space="0" w:color="auto"/>
        <w:bottom w:val="none" w:sz="0" w:space="0" w:color="auto"/>
        <w:right w:val="none" w:sz="0" w:space="0" w:color="auto"/>
      </w:divBdr>
    </w:div>
    <w:div w:id="1773209250">
      <w:bodyDiv w:val="1"/>
      <w:marLeft w:val="0"/>
      <w:marRight w:val="0"/>
      <w:marTop w:val="0"/>
      <w:marBottom w:val="0"/>
      <w:divBdr>
        <w:top w:val="none" w:sz="0" w:space="0" w:color="auto"/>
        <w:left w:val="none" w:sz="0" w:space="0" w:color="auto"/>
        <w:bottom w:val="none" w:sz="0" w:space="0" w:color="auto"/>
        <w:right w:val="none" w:sz="0" w:space="0" w:color="auto"/>
      </w:divBdr>
    </w:div>
    <w:div w:id="1921475343">
      <w:bodyDiv w:val="1"/>
      <w:marLeft w:val="0"/>
      <w:marRight w:val="0"/>
      <w:marTop w:val="0"/>
      <w:marBottom w:val="0"/>
      <w:divBdr>
        <w:top w:val="none" w:sz="0" w:space="0" w:color="auto"/>
        <w:left w:val="none" w:sz="0" w:space="0" w:color="auto"/>
        <w:bottom w:val="none" w:sz="0" w:space="0" w:color="auto"/>
        <w:right w:val="none" w:sz="0" w:space="0" w:color="auto"/>
      </w:divBdr>
    </w:div>
    <w:div w:id="1974821747">
      <w:bodyDiv w:val="1"/>
      <w:marLeft w:val="0"/>
      <w:marRight w:val="0"/>
      <w:marTop w:val="0"/>
      <w:marBottom w:val="0"/>
      <w:divBdr>
        <w:top w:val="none" w:sz="0" w:space="0" w:color="auto"/>
        <w:left w:val="none" w:sz="0" w:space="0" w:color="auto"/>
        <w:bottom w:val="none" w:sz="0" w:space="0" w:color="auto"/>
        <w:right w:val="none" w:sz="0" w:space="0" w:color="auto"/>
      </w:divBdr>
      <w:divsChild>
        <w:div w:id="360326767">
          <w:marLeft w:val="0"/>
          <w:marRight w:val="0"/>
          <w:marTop w:val="0"/>
          <w:marBottom w:val="0"/>
          <w:divBdr>
            <w:top w:val="none" w:sz="0" w:space="0" w:color="auto"/>
            <w:left w:val="none" w:sz="0" w:space="0" w:color="auto"/>
            <w:bottom w:val="none" w:sz="0" w:space="0" w:color="auto"/>
            <w:right w:val="none" w:sz="0" w:space="0" w:color="auto"/>
          </w:divBdr>
          <w:divsChild>
            <w:div w:id="778067782">
              <w:marLeft w:val="0"/>
              <w:marRight w:val="0"/>
              <w:marTop w:val="0"/>
              <w:marBottom w:val="0"/>
              <w:divBdr>
                <w:top w:val="none" w:sz="0" w:space="0" w:color="auto"/>
                <w:left w:val="single" w:sz="6" w:space="0" w:color="BBBBBB"/>
                <w:bottom w:val="single" w:sz="6" w:space="0" w:color="BBBBBB"/>
                <w:right w:val="single" w:sz="6" w:space="0" w:color="BBBBBB"/>
              </w:divBdr>
              <w:divsChild>
                <w:div w:id="113057522">
                  <w:marLeft w:val="0"/>
                  <w:marRight w:val="0"/>
                  <w:marTop w:val="0"/>
                  <w:marBottom w:val="0"/>
                  <w:divBdr>
                    <w:top w:val="none" w:sz="0" w:space="0" w:color="auto"/>
                    <w:left w:val="none" w:sz="0" w:space="0" w:color="auto"/>
                    <w:bottom w:val="none" w:sz="0" w:space="0" w:color="auto"/>
                    <w:right w:val="none" w:sz="0" w:space="0" w:color="auto"/>
                  </w:divBdr>
                  <w:divsChild>
                    <w:div w:id="233005763">
                      <w:marLeft w:val="0"/>
                      <w:marRight w:val="0"/>
                      <w:marTop w:val="0"/>
                      <w:marBottom w:val="0"/>
                      <w:divBdr>
                        <w:top w:val="single" w:sz="6" w:space="0" w:color="BBBBBB"/>
                        <w:left w:val="none" w:sz="0" w:space="0" w:color="auto"/>
                        <w:bottom w:val="none" w:sz="0" w:space="0" w:color="auto"/>
                        <w:right w:val="none" w:sz="0" w:space="0" w:color="auto"/>
                      </w:divBdr>
                      <w:divsChild>
                        <w:div w:id="99503473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DT003\huisstijl$\sjablonen\Rapport.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A2802-4672-4C63-96EF-692B59F58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Template>
  <TotalTime>1</TotalTime>
  <Pages>51</Pages>
  <Words>6320</Words>
  <Characters>58622</Characters>
  <Application>Microsoft Office Word</Application>
  <DocSecurity>0</DocSecurity>
  <Lines>488</Lines>
  <Paragraphs>129</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64813</CharactersWithSpaces>
  <SharedDoc>false</SharedDoc>
  <HLinks>
    <vt:vector size="198" baseType="variant">
      <vt:variant>
        <vt:i4>1572919</vt:i4>
      </vt:variant>
      <vt:variant>
        <vt:i4>206</vt:i4>
      </vt:variant>
      <vt:variant>
        <vt:i4>0</vt:i4>
      </vt:variant>
      <vt:variant>
        <vt:i4>5</vt:i4>
      </vt:variant>
      <vt:variant>
        <vt:lpwstr/>
      </vt:variant>
      <vt:variant>
        <vt:lpwstr>_Toc452628349</vt:lpwstr>
      </vt:variant>
      <vt:variant>
        <vt:i4>1572919</vt:i4>
      </vt:variant>
      <vt:variant>
        <vt:i4>200</vt:i4>
      </vt:variant>
      <vt:variant>
        <vt:i4>0</vt:i4>
      </vt:variant>
      <vt:variant>
        <vt:i4>5</vt:i4>
      </vt:variant>
      <vt:variant>
        <vt:lpwstr/>
      </vt:variant>
      <vt:variant>
        <vt:lpwstr>_Toc452628348</vt:lpwstr>
      </vt:variant>
      <vt:variant>
        <vt:i4>1572919</vt:i4>
      </vt:variant>
      <vt:variant>
        <vt:i4>194</vt:i4>
      </vt:variant>
      <vt:variant>
        <vt:i4>0</vt:i4>
      </vt:variant>
      <vt:variant>
        <vt:i4>5</vt:i4>
      </vt:variant>
      <vt:variant>
        <vt:lpwstr/>
      </vt:variant>
      <vt:variant>
        <vt:lpwstr>_Toc452628347</vt:lpwstr>
      </vt:variant>
      <vt:variant>
        <vt:i4>1572919</vt:i4>
      </vt:variant>
      <vt:variant>
        <vt:i4>188</vt:i4>
      </vt:variant>
      <vt:variant>
        <vt:i4>0</vt:i4>
      </vt:variant>
      <vt:variant>
        <vt:i4>5</vt:i4>
      </vt:variant>
      <vt:variant>
        <vt:lpwstr/>
      </vt:variant>
      <vt:variant>
        <vt:lpwstr>_Toc452628346</vt:lpwstr>
      </vt:variant>
      <vt:variant>
        <vt:i4>1572919</vt:i4>
      </vt:variant>
      <vt:variant>
        <vt:i4>182</vt:i4>
      </vt:variant>
      <vt:variant>
        <vt:i4>0</vt:i4>
      </vt:variant>
      <vt:variant>
        <vt:i4>5</vt:i4>
      </vt:variant>
      <vt:variant>
        <vt:lpwstr/>
      </vt:variant>
      <vt:variant>
        <vt:lpwstr>_Toc452628345</vt:lpwstr>
      </vt:variant>
      <vt:variant>
        <vt:i4>1572919</vt:i4>
      </vt:variant>
      <vt:variant>
        <vt:i4>176</vt:i4>
      </vt:variant>
      <vt:variant>
        <vt:i4>0</vt:i4>
      </vt:variant>
      <vt:variant>
        <vt:i4>5</vt:i4>
      </vt:variant>
      <vt:variant>
        <vt:lpwstr/>
      </vt:variant>
      <vt:variant>
        <vt:lpwstr>_Toc452628344</vt:lpwstr>
      </vt:variant>
      <vt:variant>
        <vt:i4>1572919</vt:i4>
      </vt:variant>
      <vt:variant>
        <vt:i4>170</vt:i4>
      </vt:variant>
      <vt:variant>
        <vt:i4>0</vt:i4>
      </vt:variant>
      <vt:variant>
        <vt:i4>5</vt:i4>
      </vt:variant>
      <vt:variant>
        <vt:lpwstr/>
      </vt:variant>
      <vt:variant>
        <vt:lpwstr>_Toc452628343</vt:lpwstr>
      </vt:variant>
      <vt:variant>
        <vt:i4>1572919</vt:i4>
      </vt:variant>
      <vt:variant>
        <vt:i4>164</vt:i4>
      </vt:variant>
      <vt:variant>
        <vt:i4>0</vt:i4>
      </vt:variant>
      <vt:variant>
        <vt:i4>5</vt:i4>
      </vt:variant>
      <vt:variant>
        <vt:lpwstr/>
      </vt:variant>
      <vt:variant>
        <vt:lpwstr>_Toc452628342</vt:lpwstr>
      </vt:variant>
      <vt:variant>
        <vt:i4>1572919</vt:i4>
      </vt:variant>
      <vt:variant>
        <vt:i4>158</vt:i4>
      </vt:variant>
      <vt:variant>
        <vt:i4>0</vt:i4>
      </vt:variant>
      <vt:variant>
        <vt:i4>5</vt:i4>
      </vt:variant>
      <vt:variant>
        <vt:lpwstr/>
      </vt:variant>
      <vt:variant>
        <vt:lpwstr>_Toc452628341</vt:lpwstr>
      </vt:variant>
      <vt:variant>
        <vt:i4>1572919</vt:i4>
      </vt:variant>
      <vt:variant>
        <vt:i4>152</vt:i4>
      </vt:variant>
      <vt:variant>
        <vt:i4>0</vt:i4>
      </vt:variant>
      <vt:variant>
        <vt:i4>5</vt:i4>
      </vt:variant>
      <vt:variant>
        <vt:lpwstr/>
      </vt:variant>
      <vt:variant>
        <vt:lpwstr>_Toc452628340</vt:lpwstr>
      </vt:variant>
      <vt:variant>
        <vt:i4>2031671</vt:i4>
      </vt:variant>
      <vt:variant>
        <vt:i4>146</vt:i4>
      </vt:variant>
      <vt:variant>
        <vt:i4>0</vt:i4>
      </vt:variant>
      <vt:variant>
        <vt:i4>5</vt:i4>
      </vt:variant>
      <vt:variant>
        <vt:lpwstr/>
      </vt:variant>
      <vt:variant>
        <vt:lpwstr>_Toc452628339</vt:lpwstr>
      </vt:variant>
      <vt:variant>
        <vt:i4>2031671</vt:i4>
      </vt:variant>
      <vt:variant>
        <vt:i4>140</vt:i4>
      </vt:variant>
      <vt:variant>
        <vt:i4>0</vt:i4>
      </vt:variant>
      <vt:variant>
        <vt:i4>5</vt:i4>
      </vt:variant>
      <vt:variant>
        <vt:lpwstr/>
      </vt:variant>
      <vt:variant>
        <vt:lpwstr>_Toc452628338</vt:lpwstr>
      </vt:variant>
      <vt:variant>
        <vt:i4>2031671</vt:i4>
      </vt:variant>
      <vt:variant>
        <vt:i4>134</vt:i4>
      </vt:variant>
      <vt:variant>
        <vt:i4>0</vt:i4>
      </vt:variant>
      <vt:variant>
        <vt:i4>5</vt:i4>
      </vt:variant>
      <vt:variant>
        <vt:lpwstr/>
      </vt:variant>
      <vt:variant>
        <vt:lpwstr>_Toc452628337</vt:lpwstr>
      </vt:variant>
      <vt:variant>
        <vt:i4>2031671</vt:i4>
      </vt:variant>
      <vt:variant>
        <vt:i4>128</vt:i4>
      </vt:variant>
      <vt:variant>
        <vt:i4>0</vt:i4>
      </vt:variant>
      <vt:variant>
        <vt:i4>5</vt:i4>
      </vt:variant>
      <vt:variant>
        <vt:lpwstr/>
      </vt:variant>
      <vt:variant>
        <vt:lpwstr>_Toc452628336</vt:lpwstr>
      </vt:variant>
      <vt:variant>
        <vt:i4>2031671</vt:i4>
      </vt:variant>
      <vt:variant>
        <vt:i4>122</vt:i4>
      </vt:variant>
      <vt:variant>
        <vt:i4>0</vt:i4>
      </vt:variant>
      <vt:variant>
        <vt:i4>5</vt:i4>
      </vt:variant>
      <vt:variant>
        <vt:lpwstr/>
      </vt:variant>
      <vt:variant>
        <vt:lpwstr>_Toc452628335</vt:lpwstr>
      </vt:variant>
      <vt:variant>
        <vt:i4>2031671</vt:i4>
      </vt:variant>
      <vt:variant>
        <vt:i4>116</vt:i4>
      </vt:variant>
      <vt:variant>
        <vt:i4>0</vt:i4>
      </vt:variant>
      <vt:variant>
        <vt:i4>5</vt:i4>
      </vt:variant>
      <vt:variant>
        <vt:lpwstr/>
      </vt:variant>
      <vt:variant>
        <vt:lpwstr>_Toc452628334</vt:lpwstr>
      </vt:variant>
      <vt:variant>
        <vt:i4>2031671</vt:i4>
      </vt:variant>
      <vt:variant>
        <vt:i4>110</vt:i4>
      </vt:variant>
      <vt:variant>
        <vt:i4>0</vt:i4>
      </vt:variant>
      <vt:variant>
        <vt:i4>5</vt:i4>
      </vt:variant>
      <vt:variant>
        <vt:lpwstr/>
      </vt:variant>
      <vt:variant>
        <vt:lpwstr>_Toc452628333</vt:lpwstr>
      </vt:variant>
      <vt:variant>
        <vt:i4>2031671</vt:i4>
      </vt:variant>
      <vt:variant>
        <vt:i4>104</vt:i4>
      </vt:variant>
      <vt:variant>
        <vt:i4>0</vt:i4>
      </vt:variant>
      <vt:variant>
        <vt:i4>5</vt:i4>
      </vt:variant>
      <vt:variant>
        <vt:lpwstr/>
      </vt:variant>
      <vt:variant>
        <vt:lpwstr>_Toc452628332</vt:lpwstr>
      </vt:variant>
      <vt:variant>
        <vt:i4>2031671</vt:i4>
      </vt:variant>
      <vt:variant>
        <vt:i4>98</vt:i4>
      </vt:variant>
      <vt:variant>
        <vt:i4>0</vt:i4>
      </vt:variant>
      <vt:variant>
        <vt:i4>5</vt:i4>
      </vt:variant>
      <vt:variant>
        <vt:lpwstr/>
      </vt:variant>
      <vt:variant>
        <vt:lpwstr>_Toc452628331</vt:lpwstr>
      </vt:variant>
      <vt:variant>
        <vt:i4>2031671</vt:i4>
      </vt:variant>
      <vt:variant>
        <vt:i4>92</vt:i4>
      </vt:variant>
      <vt:variant>
        <vt:i4>0</vt:i4>
      </vt:variant>
      <vt:variant>
        <vt:i4>5</vt:i4>
      </vt:variant>
      <vt:variant>
        <vt:lpwstr/>
      </vt:variant>
      <vt:variant>
        <vt:lpwstr>_Toc452628330</vt:lpwstr>
      </vt:variant>
      <vt:variant>
        <vt:i4>1966135</vt:i4>
      </vt:variant>
      <vt:variant>
        <vt:i4>86</vt:i4>
      </vt:variant>
      <vt:variant>
        <vt:i4>0</vt:i4>
      </vt:variant>
      <vt:variant>
        <vt:i4>5</vt:i4>
      </vt:variant>
      <vt:variant>
        <vt:lpwstr/>
      </vt:variant>
      <vt:variant>
        <vt:lpwstr>_Toc452628329</vt:lpwstr>
      </vt:variant>
      <vt:variant>
        <vt:i4>1966135</vt:i4>
      </vt:variant>
      <vt:variant>
        <vt:i4>80</vt:i4>
      </vt:variant>
      <vt:variant>
        <vt:i4>0</vt:i4>
      </vt:variant>
      <vt:variant>
        <vt:i4>5</vt:i4>
      </vt:variant>
      <vt:variant>
        <vt:lpwstr/>
      </vt:variant>
      <vt:variant>
        <vt:lpwstr>_Toc452628328</vt:lpwstr>
      </vt:variant>
      <vt:variant>
        <vt:i4>1966135</vt:i4>
      </vt:variant>
      <vt:variant>
        <vt:i4>74</vt:i4>
      </vt:variant>
      <vt:variant>
        <vt:i4>0</vt:i4>
      </vt:variant>
      <vt:variant>
        <vt:i4>5</vt:i4>
      </vt:variant>
      <vt:variant>
        <vt:lpwstr/>
      </vt:variant>
      <vt:variant>
        <vt:lpwstr>_Toc452628327</vt:lpwstr>
      </vt:variant>
      <vt:variant>
        <vt:i4>1966135</vt:i4>
      </vt:variant>
      <vt:variant>
        <vt:i4>68</vt:i4>
      </vt:variant>
      <vt:variant>
        <vt:i4>0</vt:i4>
      </vt:variant>
      <vt:variant>
        <vt:i4>5</vt:i4>
      </vt:variant>
      <vt:variant>
        <vt:lpwstr/>
      </vt:variant>
      <vt:variant>
        <vt:lpwstr>_Toc452628326</vt:lpwstr>
      </vt:variant>
      <vt:variant>
        <vt:i4>1966135</vt:i4>
      </vt:variant>
      <vt:variant>
        <vt:i4>62</vt:i4>
      </vt:variant>
      <vt:variant>
        <vt:i4>0</vt:i4>
      </vt:variant>
      <vt:variant>
        <vt:i4>5</vt:i4>
      </vt:variant>
      <vt:variant>
        <vt:lpwstr/>
      </vt:variant>
      <vt:variant>
        <vt:lpwstr>_Toc452628325</vt:lpwstr>
      </vt:variant>
      <vt:variant>
        <vt:i4>1966135</vt:i4>
      </vt:variant>
      <vt:variant>
        <vt:i4>56</vt:i4>
      </vt:variant>
      <vt:variant>
        <vt:i4>0</vt:i4>
      </vt:variant>
      <vt:variant>
        <vt:i4>5</vt:i4>
      </vt:variant>
      <vt:variant>
        <vt:lpwstr/>
      </vt:variant>
      <vt:variant>
        <vt:lpwstr>_Toc452628324</vt:lpwstr>
      </vt:variant>
      <vt:variant>
        <vt:i4>1966135</vt:i4>
      </vt:variant>
      <vt:variant>
        <vt:i4>50</vt:i4>
      </vt:variant>
      <vt:variant>
        <vt:i4>0</vt:i4>
      </vt:variant>
      <vt:variant>
        <vt:i4>5</vt:i4>
      </vt:variant>
      <vt:variant>
        <vt:lpwstr/>
      </vt:variant>
      <vt:variant>
        <vt:lpwstr>_Toc452628323</vt:lpwstr>
      </vt:variant>
      <vt:variant>
        <vt:i4>1966135</vt:i4>
      </vt:variant>
      <vt:variant>
        <vt:i4>44</vt:i4>
      </vt:variant>
      <vt:variant>
        <vt:i4>0</vt:i4>
      </vt:variant>
      <vt:variant>
        <vt:i4>5</vt:i4>
      </vt:variant>
      <vt:variant>
        <vt:lpwstr/>
      </vt:variant>
      <vt:variant>
        <vt:lpwstr>_Toc452628322</vt:lpwstr>
      </vt:variant>
      <vt:variant>
        <vt:i4>1966135</vt:i4>
      </vt:variant>
      <vt:variant>
        <vt:i4>38</vt:i4>
      </vt:variant>
      <vt:variant>
        <vt:i4>0</vt:i4>
      </vt:variant>
      <vt:variant>
        <vt:i4>5</vt:i4>
      </vt:variant>
      <vt:variant>
        <vt:lpwstr/>
      </vt:variant>
      <vt:variant>
        <vt:lpwstr>_Toc452628321</vt:lpwstr>
      </vt:variant>
      <vt:variant>
        <vt:i4>1966135</vt:i4>
      </vt:variant>
      <vt:variant>
        <vt:i4>32</vt:i4>
      </vt:variant>
      <vt:variant>
        <vt:i4>0</vt:i4>
      </vt:variant>
      <vt:variant>
        <vt:i4>5</vt:i4>
      </vt:variant>
      <vt:variant>
        <vt:lpwstr/>
      </vt:variant>
      <vt:variant>
        <vt:lpwstr>_Toc452628320</vt:lpwstr>
      </vt:variant>
      <vt:variant>
        <vt:i4>1900599</vt:i4>
      </vt:variant>
      <vt:variant>
        <vt:i4>26</vt:i4>
      </vt:variant>
      <vt:variant>
        <vt:i4>0</vt:i4>
      </vt:variant>
      <vt:variant>
        <vt:i4>5</vt:i4>
      </vt:variant>
      <vt:variant>
        <vt:lpwstr/>
      </vt:variant>
      <vt:variant>
        <vt:lpwstr>_Toc452628319</vt:lpwstr>
      </vt:variant>
      <vt:variant>
        <vt:i4>1900599</vt:i4>
      </vt:variant>
      <vt:variant>
        <vt:i4>20</vt:i4>
      </vt:variant>
      <vt:variant>
        <vt:i4>0</vt:i4>
      </vt:variant>
      <vt:variant>
        <vt:i4>5</vt:i4>
      </vt:variant>
      <vt:variant>
        <vt:lpwstr/>
      </vt:variant>
      <vt:variant>
        <vt:lpwstr>_Toc452628318</vt:lpwstr>
      </vt:variant>
      <vt:variant>
        <vt:i4>1900599</vt:i4>
      </vt:variant>
      <vt:variant>
        <vt:i4>14</vt:i4>
      </vt:variant>
      <vt:variant>
        <vt:i4>0</vt:i4>
      </vt:variant>
      <vt:variant>
        <vt:i4>5</vt:i4>
      </vt:variant>
      <vt:variant>
        <vt:lpwstr/>
      </vt:variant>
      <vt:variant>
        <vt:lpwstr>_Toc452628317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Veltman, Susan</dc:creator>
  <cp:keywords/>
  <dc:description/>
  <cp:lastModifiedBy>Laan, Jan-Bart</cp:lastModifiedBy>
  <cp:revision>3</cp:revision>
  <cp:lastPrinted>2016-02-03T11:20:00Z</cp:lastPrinted>
  <dcterms:created xsi:type="dcterms:W3CDTF">2016-09-30T09:22:00Z</dcterms:created>
  <dcterms:modified xsi:type="dcterms:W3CDTF">2016-09-30T09:23:00Z</dcterms:modified>
</cp:coreProperties>
</file>