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Directie"/>
            </w:pPr>
            <w:bookmarkStart w:id="0" w:name="bmDirectie"/>
            <w:bookmarkEnd w:id="0"/>
            <w:r>
              <w:t>Landregistratie en Geografie</w:t>
            </w:r>
          </w:p>
        </w:tc>
        <w:tc>
          <w:tcPr>
            <w:tcW w:w="4140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4140" w:type="dxa"/>
          </w:tcPr>
          <w:p w:rsidR="00B57389" w:rsidRPr="00981691" w:rsidRDefault="001111AB" w:rsidP="000A370F">
            <w:pPr>
              <w:pStyle w:val="Datum"/>
            </w:pPr>
            <w:bookmarkStart w:id="2" w:name="bmDatum"/>
            <w:bookmarkEnd w:id="2"/>
            <w:r>
              <w:t>D</w:t>
            </w:r>
            <w:r w:rsidR="005941C3">
              <w:t>ecember</w:t>
            </w:r>
            <w:r w:rsidR="00A13F74">
              <w:t xml:space="preserve"> 2016</w:t>
            </w: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r>
              <w:rPr>
                <w:b/>
                <w:color w:val="FFFFFF"/>
                <w:sz w:val="24"/>
              </w:rPr>
              <w:t xml:space="preserve">Releasenotes </w:t>
            </w:r>
          </w:p>
        </w:tc>
      </w:tr>
      <w:tr w:rsidR="003D14CE" w:rsidRPr="008D210A" w:rsidTr="002878F4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3D14CE" w:rsidRPr="008D210A" w:rsidRDefault="003D14CE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4CE" w:rsidRPr="002A57A6" w:rsidRDefault="00841737" w:rsidP="00841737">
            <w:pPr>
              <w:spacing w:before="60"/>
              <w:rPr>
                <w:i/>
              </w:rPr>
            </w:pPr>
            <w:r>
              <w:rPr>
                <w:i/>
              </w:rPr>
              <w:t>Munt</w:t>
            </w:r>
            <w:r w:rsidR="003D14CE">
              <w:rPr>
                <w:i/>
              </w:rPr>
              <w:t xml:space="preserve"> </w:t>
            </w:r>
            <w:proofErr w:type="spellStart"/>
            <w:r w:rsidR="003D14CE">
              <w:rPr>
                <w:i/>
              </w:rPr>
              <w:t>stylesheetnummer</w:t>
            </w:r>
            <w:proofErr w:type="spellEnd"/>
            <w:r w:rsidR="003D14CE">
              <w:rPr>
                <w:i/>
              </w:rPr>
              <w:t xml:space="preserve"> </w:t>
            </w:r>
            <w:r>
              <w:t xml:space="preserve"> </w:t>
            </w:r>
            <w:r w:rsidRPr="00841737">
              <w:rPr>
                <w:i/>
              </w:rPr>
              <w:t xml:space="preserve">20161001000018 </w:t>
            </w:r>
            <w:r w:rsidR="00482244">
              <w:rPr>
                <w:i/>
              </w:rPr>
              <w:t xml:space="preserve"> implementatienummer </w:t>
            </w:r>
            <w:r w:rsidR="00CF7C31">
              <w:rPr>
                <w:i/>
              </w:rPr>
              <w:t>2</w:t>
            </w:r>
          </w:p>
        </w:tc>
      </w:tr>
      <w:tr w:rsidR="00D15122" w:rsidRPr="008D210A" w:rsidTr="00D15122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5941C3" w:rsidP="00A13F74">
            <w:pPr>
              <w:spacing w:before="60"/>
              <w:rPr>
                <w:i/>
              </w:rPr>
            </w:pPr>
            <w:r>
              <w:rPr>
                <w:i/>
              </w:rPr>
              <w:t>december</w:t>
            </w:r>
            <w:r w:rsidR="0054123B">
              <w:rPr>
                <w:i/>
              </w:rPr>
              <w:t xml:space="preserve"> 201</w:t>
            </w:r>
            <w:r w:rsidR="00A13F74">
              <w:rPr>
                <w:i/>
              </w:rPr>
              <w:t>6</w:t>
            </w:r>
          </w:p>
        </w:tc>
      </w:tr>
      <w:tr w:rsidR="0067244A" w:rsidRPr="008D210A" w:rsidTr="0054123B">
        <w:trPr>
          <w:trHeight w:val="3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0907F5" w:rsidRPr="000907F5" w:rsidRDefault="000907F5" w:rsidP="000907F5">
      <w:pPr>
        <w:snapToGrid w:val="0"/>
        <w:ind w:left="360"/>
        <w:rPr>
          <w:b/>
          <w:snapToGrid/>
          <w:color w:val="000080"/>
        </w:rPr>
      </w:pPr>
    </w:p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 xml:space="preserve">MD </w:t>
      </w:r>
      <w:r w:rsidR="00841737">
        <w:rPr>
          <w:b/>
          <w:color w:val="000080"/>
        </w:rPr>
        <w:t>Munt</w:t>
      </w:r>
      <w:r w:rsidR="00B64F0A">
        <w:rPr>
          <w:b/>
          <w:color w:val="000080"/>
        </w:rPr>
        <w:t xml:space="preserve"> </w:t>
      </w:r>
      <w:r w:rsidR="003B6869">
        <w:rPr>
          <w:b/>
          <w:color w:val="000080"/>
        </w:rPr>
        <w:t>tekstaanpassingen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0907F5" w:rsidTr="00D50BD1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0907F5" w:rsidRPr="00A25F5B" w:rsidTr="00CF7C31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CF7C31" w:rsidP="00A50764">
            <w:pPr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AA-3140</w:t>
            </w:r>
          </w:p>
        </w:tc>
        <w:tc>
          <w:tcPr>
            <w:tcW w:w="527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7F9" w:rsidRPr="00E95857" w:rsidRDefault="00CF7C31" w:rsidP="00CF7C31">
            <w:pPr>
              <w:rPr>
                <w:rFonts w:cs="Arial"/>
                <w:kern w:val="0"/>
                <w:szCs w:val="18"/>
              </w:rPr>
            </w:pPr>
            <w:r w:rsidRPr="006A374C">
              <w:t>Hypotheekbedrag gewijz</w:t>
            </w:r>
            <w:r>
              <w:t xml:space="preserve">igd in </w:t>
            </w:r>
            <w:proofErr w:type="spellStart"/>
            <w:r>
              <w:t>leningbedrag</w:t>
            </w:r>
            <w:proofErr w:type="spellEnd"/>
            <w:r>
              <w:t xml:space="preserve">, 40% voluit </w:t>
            </w:r>
            <w:r w:rsidRPr="006A374C">
              <w:t>geschreven en tussen haakjes gezet.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Pr="00A25F5B" w:rsidRDefault="00841737" w:rsidP="002718FE">
            <w:pPr>
              <w:rPr>
                <w:rFonts w:cs="Arial"/>
                <w:kern w:val="0"/>
                <w:szCs w:val="18"/>
                <w:lang w:val="en-US"/>
              </w:rPr>
            </w:pPr>
            <w:r>
              <w:rPr>
                <w:rFonts w:cs="Arial"/>
                <w:kern w:val="0"/>
                <w:szCs w:val="18"/>
              </w:rPr>
              <w:t xml:space="preserve">Modeldocument, </w:t>
            </w:r>
            <w:r w:rsidRPr="00715738">
              <w:rPr>
                <w:rFonts w:cs="Arial"/>
                <w:kern w:val="0"/>
                <w:szCs w:val="18"/>
              </w:rPr>
              <w:t>Toelichting, Stylesheet</w:t>
            </w:r>
          </w:p>
        </w:tc>
      </w:tr>
      <w:tr w:rsidR="00CF7C31" w:rsidRPr="00A25F5B" w:rsidTr="00D50BD1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31" w:rsidRDefault="00CF7C31" w:rsidP="00A50764">
            <w:pPr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AA-3115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31" w:rsidRPr="006A374C" w:rsidRDefault="00CF7C31" w:rsidP="006B7EC8">
            <w:r>
              <w:t>A</w:t>
            </w:r>
            <w:r w:rsidRPr="00CF7C31">
              <w:t>chte</w:t>
            </w:r>
            <w:bookmarkStart w:id="4" w:name="_GoBack"/>
            <w:bookmarkEnd w:id="4"/>
            <w:r w:rsidRPr="00CF7C31">
              <w:t xml:space="preserve">r </w:t>
            </w:r>
            <w:r>
              <w:t>het tekstblok Registergoed st</w:t>
            </w:r>
            <w:r w:rsidR="006B7EC8">
              <w:t>o</w:t>
            </w:r>
            <w:r>
              <w:t>nd</w:t>
            </w:r>
            <w:r w:rsidR="003B6869">
              <w:t xml:space="preserve"> een komma in plaats van</w:t>
            </w:r>
            <w:r w:rsidRPr="00CF7C31">
              <w:t xml:space="preserve"> een punt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31" w:rsidRDefault="00CF7C31" w:rsidP="002718FE">
            <w:pPr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 xml:space="preserve">Modeldocument, </w:t>
            </w:r>
            <w:r w:rsidRPr="00715738">
              <w:rPr>
                <w:rFonts w:cs="Arial"/>
                <w:kern w:val="0"/>
                <w:szCs w:val="18"/>
              </w:rPr>
              <w:t>Toelichting, Stylesheet</w:t>
            </w:r>
          </w:p>
        </w:tc>
      </w:tr>
    </w:tbl>
    <w:p w:rsidR="000907F5" w:rsidRDefault="000907F5" w:rsidP="000907F5">
      <w:pPr>
        <w:snapToGrid w:val="0"/>
        <w:rPr>
          <w:b/>
          <w:snapToGrid/>
          <w:color w:val="000080"/>
          <w:lang w:val="en-US"/>
        </w:rPr>
      </w:pPr>
    </w:p>
    <w:p w:rsidR="000907F5" w:rsidRDefault="000907F5" w:rsidP="000907F5">
      <w:pPr>
        <w:snapToGrid w:val="0"/>
        <w:ind w:left="360"/>
        <w:rPr>
          <w:b/>
          <w:color w:val="000080"/>
        </w:rPr>
      </w:pPr>
    </w:p>
    <w:p w:rsidR="000907F5" w:rsidRPr="006E0817" w:rsidRDefault="00A50764" w:rsidP="00A50764">
      <w:pPr>
        <w:snapToGrid w:val="0"/>
        <w:rPr>
          <w:b/>
          <w:snapToGrid/>
          <w:color w:val="000080"/>
        </w:rPr>
      </w:pPr>
      <w:r w:rsidRPr="006E0817">
        <w:rPr>
          <w:b/>
          <w:snapToGrid/>
          <w:color w:val="000080"/>
        </w:rPr>
        <w:t xml:space="preserve"> </w:t>
      </w:r>
    </w:p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br w:type="page"/>
      </w:r>
      <w:r>
        <w:rPr>
          <w:b/>
          <w:color w:val="000080"/>
        </w:rPr>
        <w:lastRenderedPageBreak/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0907F5" w:rsidRPr="006E0817" w:rsidTr="00D50BD1">
        <w:tc>
          <w:tcPr>
            <w:tcW w:w="6912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DC734F" w:rsidRDefault="000907F5" w:rsidP="00841737">
            <w:pPr>
              <w:rPr>
                <w:szCs w:val="18"/>
              </w:rPr>
            </w:pPr>
            <w:r w:rsidRPr="00DC734F">
              <w:rPr>
                <w:szCs w:val="18"/>
              </w:rPr>
              <w:t xml:space="preserve">Modeldocument </w:t>
            </w:r>
            <w:r w:rsidR="00841737">
              <w:rPr>
                <w:szCs w:val="18"/>
              </w:rPr>
              <w:t>Munt</w:t>
            </w:r>
          </w:p>
        </w:tc>
        <w:tc>
          <w:tcPr>
            <w:tcW w:w="946" w:type="dxa"/>
            <w:shd w:val="clear" w:color="auto" w:fill="auto"/>
          </w:tcPr>
          <w:p w:rsidR="000907F5" w:rsidRPr="005941C3" w:rsidRDefault="00902964" w:rsidP="005941C3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5941C3">
              <w:rPr>
                <w:b/>
                <w:szCs w:val="18"/>
                <w:lang w:val="nl-NL"/>
              </w:rPr>
              <w:t>V</w:t>
            </w:r>
            <w:r w:rsidR="00841737" w:rsidRPr="005941C3">
              <w:rPr>
                <w:b/>
                <w:szCs w:val="18"/>
                <w:lang w:val="nl-NL"/>
              </w:rPr>
              <w:t>1.0.</w:t>
            </w:r>
            <w:r w:rsidR="005941C3" w:rsidRPr="005941C3">
              <w:rPr>
                <w:b/>
                <w:szCs w:val="18"/>
                <w:lang w:val="nl-NL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0907F5" w:rsidRPr="005941C3" w:rsidRDefault="00902964" w:rsidP="005941C3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5941C3">
              <w:rPr>
                <w:b/>
                <w:szCs w:val="18"/>
                <w:lang w:val="nl-NL"/>
              </w:rPr>
              <w:t>V</w:t>
            </w:r>
            <w:r w:rsidR="00841737" w:rsidRPr="005941C3">
              <w:rPr>
                <w:b/>
                <w:szCs w:val="18"/>
                <w:lang w:val="nl-NL"/>
              </w:rPr>
              <w:t>1.0.</w:t>
            </w:r>
            <w:r w:rsidR="005941C3" w:rsidRPr="005941C3">
              <w:rPr>
                <w:b/>
                <w:szCs w:val="18"/>
                <w:lang w:val="nl-NL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0907F5" w:rsidRPr="00841737" w:rsidRDefault="006459BE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1737">
              <w:rPr>
                <w:szCs w:val="18"/>
                <w:lang w:val="nl-NL"/>
              </w:rPr>
              <w:t>X</w:t>
            </w: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rPr>
                <w:szCs w:val="18"/>
              </w:rPr>
            </w:pPr>
            <w:r w:rsidRPr="00902964">
              <w:rPr>
                <w:szCs w:val="18"/>
              </w:rPr>
              <w:t xml:space="preserve">XSD </w:t>
            </w:r>
            <w:proofErr w:type="spellStart"/>
            <w:r w:rsidRPr="00902964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0907F5" w:rsidRPr="00841737" w:rsidRDefault="000907F5" w:rsidP="00E51014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1737">
              <w:rPr>
                <w:szCs w:val="18"/>
                <w:lang w:val="nl-NL"/>
              </w:rPr>
              <w:t>v6.</w:t>
            </w:r>
            <w:r w:rsidR="00E51014" w:rsidRPr="00841737">
              <w:rPr>
                <w:szCs w:val="18"/>
                <w:lang w:val="nl-NL"/>
              </w:rPr>
              <w:t>2</w:t>
            </w:r>
            <w:r w:rsidRPr="00841737">
              <w:rPr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v2.9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v3.3.1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v3.6.0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0907F5" w:rsidRPr="00FC0186" w:rsidRDefault="000907F5" w:rsidP="000907F5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p w:rsidR="00267618" w:rsidRDefault="00267618" w:rsidP="0032415F">
      <w:pPr>
        <w:ind w:hanging="180"/>
      </w:pPr>
    </w:p>
    <w:sectPr w:rsidR="00267618">
      <w:headerReference w:type="default" r:id="rId7"/>
      <w:headerReference w:type="first" r:id="rId8"/>
      <w:footerReference w:type="first" r:id="rId9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BD1" w:rsidRDefault="00C72BD1">
      <w:r>
        <w:separator/>
      </w:r>
    </w:p>
  </w:endnote>
  <w:endnote w:type="continuationSeparator" w:id="0">
    <w:p w:rsidR="00C72BD1" w:rsidRDefault="00C7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B94F4E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BD1" w:rsidRDefault="00C72BD1">
      <w:r>
        <w:separator/>
      </w:r>
    </w:p>
  </w:footnote>
  <w:footnote w:type="continuationSeparator" w:id="0">
    <w:p w:rsidR="00C72BD1" w:rsidRDefault="00C72B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B94F4E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B94F4E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7350"/>
    <w:multiLevelType w:val="hybridMultilevel"/>
    <w:tmpl w:val="2662D30A"/>
    <w:lvl w:ilvl="0" w:tplc="ABEC1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99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46DF4"/>
    <w:rsid w:val="000541CC"/>
    <w:rsid w:val="000610D1"/>
    <w:rsid w:val="00083B4D"/>
    <w:rsid w:val="000907F5"/>
    <w:rsid w:val="00092C0F"/>
    <w:rsid w:val="000A0B60"/>
    <w:rsid w:val="000A2A5E"/>
    <w:rsid w:val="000A370F"/>
    <w:rsid w:val="000A42EF"/>
    <w:rsid w:val="000C053A"/>
    <w:rsid w:val="000E3351"/>
    <w:rsid w:val="00100B12"/>
    <w:rsid w:val="00107BC7"/>
    <w:rsid w:val="001111AB"/>
    <w:rsid w:val="001127A9"/>
    <w:rsid w:val="0012274C"/>
    <w:rsid w:val="0015712E"/>
    <w:rsid w:val="001629E3"/>
    <w:rsid w:val="00184A3D"/>
    <w:rsid w:val="0018670E"/>
    <w:rsid w:val="00193BBC"/>
    <w:rsid w:val="00193C20"/>
    <w:rsid w:val="001A726C"/>
    <w:rsid w:val="001F3655"/>
    <w:rsid w:val="001F51A3"/>
    <w:rsid w:val="00205477"/>
    <w:rsid w:val="00226A13"/>
    <w:rsid w:val="00253F83"/>
    <w:rsid w:val="0025466D"/>
    <w:rsid w:val="00267618"/>
    <w:rsid w:val="002718FE"/>
    <w:rsid w:val="0027223E"/>
    <w:rsid w:val="002878F4"/>
    <w:rsid w:val="00296F66"/>
    <w:rsid w:val="002A57A6"/>
    <w:rsid w:val="003160F6"/>
    <w:rsid w:val="0031626E"/>
    <w:rsid w:val="0032415F"/>
    <w:rsid w:val="003277BD"/>
    <w:rsid w:val="00344080"/>
    <w:rsid w:val="00350C1E"/>
    <w:rsid w:val="00351A04"/>
    <w:rsid w:val="00363AC7"/>
    <w:rsid w:val="003768CF"/>
    <w:rsid w:val="003964A4"/>
    <w:rsid w:val="003B6869"/>
    <w:rsid w:val="003D14CE"/>
    <w:rsid w:val="003D21CE"/>
    <w:rsid w:val="003F39FA"/>
    <w:rsid w:val="0040739A"/>
    <w:rsid w:val="00444382"/>
    <w:rsid w:val="004516D5"/>
    <w:rsid w:val="00482244"/>
    <w:rsid w:val="004958FF"/>
    <w:rsid w:val="004E630E"/>
    <w:rsid w:val="004F468B"/>
    <w:rsid w:val="00501F22"/>
    <w:rsid w:val="00512946"/>
    <w:rsid w:val="0054123B"/>
    <w:rsid w:val="00573668"/>
    <w:rsid w:val="00587BBC"/>
    <w:rsid w:val="005941C3"/>
    <w:rsid w:val="00595A28"/>
    <w:rsid w:val="005A4233"/>
    <w:rsid w:val="005C216E"/>
    <w:rsid w:val="005D78CD"/>
    <w:rsid w:val="00600791"/>
    <w:rsid w:val="0060731C"/>
    <w:rsid w:val="0061067E"/>
    <w:rsid w:val="006169E0"/>
    <w:rsid w:val="006365ED"/>
    <w:rsid w:val="006459BE"/>
    <w:rsid w:val="006623AF"/>
    <w:rsid w:val="0067244A"/>
    <w:rsid w:val="006870CC"/>
    <w:rsid w:val="006B2BAC"/>
    <w:rsid w:val="006B7EC8"/>
    <w:rsid w:val="006C22BD"/>
    <w:rsid w:val="006D3859"/>
    <w:rsid w:val="006E28AC"/>
    <w:rsid w:val="006F5C33"/>
    <w:rsid w:val="00710074"/>
    <w:rsid w:val="00750598"/>
    <w:rsid w:val="00757FEC"/>
    <w:rsid w:val="00762619"/>
    <w:rsid w:val="00780452"/>
    <w:rsid w:val="007C24AB"/>
    <w:rsid w:val="007D2A6E"/>
    <w:rsid w:val="007D6F2B"/>
    <w:rsid w:val="00811E8D"/>
    <w:rsid w:val="00841737"/>
    <w:rsid w:val="00850508"/>
    <w:rsid w:val="008540F6"/>
    <w:rsid w:val="0085540D"/>
    <w:rsid w:val="00870466"/>
    <w:rsid w:val="0088431E"/>
    <w:rsid w:val="008A53B8"/>
    <w:rsid w:val="008B46FF"/>
    <w:rsid w:val="00902964"/>
    <w:rsid w:val="00922F80"/>
    <w:rsid w:val="009247F9"/>
    <w:rsid w:val="00951CEC"/>
    <w:rsid w:val="00963AAE"/>
    <w:rsid w:val="0097491D"/>
    <w:rsid w:val="009771DE"/>
    <w:rsid w:val="00981691"/>
    <w:rsid w:val="009A3A12"/>
    <w:rsid w:val="009A46D2"/>
    <w:rsid w:val="009B125F"/>
    <w:rsid w:val="009F205D"/>
    <w:rsid w:val="009F5B84"/>
    <w:rsid w:val="00A025DF"/>
    <w:rsid w:val="00A13F74"/>
    <w:rsid w:val="00A50764"/>
    <w:rsid w:val="00A76AA9"/>
    <w:rsid w:val="00A92105"/>
    <w:rsid w:val="00AB1F8B"/>
    <w:rsid w:val="00AC3EF7"/>
    <w:rsid w:val="00B15015"/>
    <w:rsid w:val="00B213B8"/>
    <w:rsid w:val="00B3035F"/>
    <w:rsid w:val="00B4199A"/>
    <w:rsid w:val="00B57389"/>
    <w:rsid w:val="00B62DD6"/>
    <w:rsid w:val="00B64F0A"/>
    <w:rsid w:val="00B857FD"/>
    <w:rsid w:val="00B94F4E"/>
    <w:rsid w:val="00BD5067"/>
    <w:rsid w:val="00C015BF"/>
    <w:rsid w:val="00C212CD"/>
    <w:rsid w:val="00C26160"/>
    <w:rsid w:val="00C36FCE"/>
    <w:rsid w:val="00C47E44"/>
    <w:rsid w:val="00C52245"/>
    <w:rsid w:val="00C5571C"/>
    <w:rsid w:val="00C6007C"/>
    <w:rsid w:val="00C6363F"/>
    <w:rsid w:val="00C72BD1"/>
    <w:rsid w:val="00C73700"/>
    <w:rsid w:val="00C74E27"/>
    <w:rsid w:val="00C8038D"/>
    <w:rsid w:val="00C91155"/>
    <w:rsid w:val="00C93DCF"/>
    <w:rsid w:val="00C974B1"/>
    <w:rsid w:val="00CD547A"/>
    <w:rsid w:val="00CD66B7"/>
    <w:rsid w:val="00CF7C31"/>
    <w:rsid w:val="00D15122"/>
    <w:rsid w:val="00D31BA0"/>
    <w:rsid w:val="00D37FF2"/>
    <w:rsid w:val="00D44F9C"/>
    <w:rsid w:val="00D50BD1"/>
    <w:rsid w:val="00D50E8C"/>
    <w:rsid w:val="00DB5DB1"/>
    <w:rsid w:val="00DC280B"/>
    <w:rsid w:val="00E305A8"/>
    <w:rsid w:val="00E51014"/>
    <w:rsid w:val="00E53AC2"/>
    <w:rsid w:val="00E5583F"/>
    <w:rsid w:val="00E67C4E"/>
    <w:rsid w:val="00E94674"/>
    <w:rsid w:val="00E95857"/>
    <w:rsid w:val="00EA0FAA"/>
    <w:rsid w:val="00EA19D7"/>
    <w:rsid w:val="00EC0CA7"/>
    <w:rsid w:val="00F02F88"/>
    <w:rsid w:val="00F4292B"/>
    <w:rsid w:val="00FA1F42"/>
    <w:rsid w:val="00FD682E"/>
    <w:rsid w:val="00FE776A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F4C34B74-4241-4AFB-916D-3D4CB709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0A0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_Sys\Huisstijl\sjablonen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0</TotalTime>
  <Pages>2</Pages>
  <Words>185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4</cp:revision>
  <dcterms:created xsi:type="dcterms:W3CDTF">2016-11-30T13:32:00Z</dcterms:created>
  <dcterms:modified xsi:type="dcterms:W3CDTF">2016-11-30T13:37:00Z</dcterms:modified>
</cp:coreProperties>
</file>