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6168" w14:textId="77777777" w:rsidR="0056395F" w:rsidRPr="000D7B52" w:rsidRDefault="0056395F" w:rsidP="0056395F">
      <w:pPr>
        <w:ind w:right="96"/>
        <w:rPr>
          <w:rFonts w:ascii="Arial" w:hAnsi="Arial" w:cs="Arial"/>
          <w:color w:val="000000"/>
          <w:sz w:val="22"/>
          <w:szCs w:val="22"/>
        </w:rPr>
      </w:pPr>
      <w:bookmarkStart w:id="0" w:name="_GoBack"/>
      <w:bookmarkEnd w:id="0"/>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2A659A">
        <w:rPr>
          <w:rFonts w:ascii="Arial" w:hAnsi="Arial" w:cs="Arial"/>
          <w:b/>
          <w:color w:val="000000"/>
          <w:szCs w:val="24"/>
        </w:rPr>
        <w:t xml:space="preserve">MUNT    </w:t>
      </w:r>
      <w:r>
        <w:rPr>
          <w:rFonts w:ascii="Arial" w:hAnsi="Arial" w:cs="Arial"/>
          <w:color w:val="000000"/>
          <w:sz w:val="22"/>
          <w:szCs w:val="22"/>
        </w:rPr>
        <w:t xml:space="preserve">(o.b.v. model </w:t>
      </w:r>
      <w:r w:rsidR="002A659A">
        <w:rPr>
          <w:rFonts w:ascii="Arial" w:hAnsi="Arial" w:cs="Arial"/>
          <w:color w:val="000000"/>
          <w:sz w:val="22"/>
          <w:szCs w:val="22"/>
        </w:rPr>
        <w:t>MUNT 16.01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4DDCD24D"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2A659A">
        <w:rPr>
          <w:rFonts w:ascii="Arial" w:hAnsi="Arial" w:cs="Arial"/>
          <w:b/>
          <w:color w:val="000000"/>
          <w:sz w:val="20"/>
          <w:u w:val="single"/>
        </w:rPr>
        <w:t>1.0</w:t>
      </w:r>
      <w:r w:rsidR="00510444">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9661DA">
        <w:rPr>
          <w:rFonts w:ascii="Arial" w:hAnsi="Arial" w:cs="Arial"/>
          <w:b/>
          <w:color w:val="000000"/>
          <w:sz w:val="20"/>
          <w:u w:val="single"/>
        </w:rPr>
        <w:t>20</w:t>
      </w:r>
      <w:r w:rsidR="002A2653">
        <w:rPr>
          <w:rFonts w:ascii="Arial" w:hAnsi="Arial" w:cs="Arial"/>
          <w:b/>
          <w:color w:val="000000"/>
          <w:sz w:val="20"/>
          <w:u w:val="single"/>
        </w:rPr>
        <w:t>-10-2016</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 xml:space="preserve">“MUNT Hypotheken”;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Pr="002E7F50" w:rsidRDefault="002A659A" w:rsidP="002A659A">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46DF469A" w14:textId="7E18AAA8" w:rsidR="002A659A" w:rsidRPr="0056395F" w:rsidRDefault="009661DA" w:rsidP="002A659A">
      <w:pPr>
        <w:tabs>
          <w:tab w:val="left" w:pos="-1440"/>
          <w:tab w:val="left" w:pos="-720"/>
        </w:tabs>
        <w:suppressAutoHyphens/>
        <w:ind w:firstLine="284"/>
        <w:rPr>
          <w:rFonts w:ascii="Arial" w:hAnsi="Arial" w:cs="Arial"/>
          <w:color w:val="FF0000"/>
          <w:sz w:val="20"/>
        </w:rPr>
      </w:pPr>
      <w:r>
        <w:rPr>
          <w:rFonts w:ascii="Arial" w:hAnsi="Arial" w:cs="Arial"/>
          <w:color w:val="FF0000"/>
          <w:sz w:val="20"/>
        </w:rPr>
        <w:t>h</w:t>
      </w:r>
      <w:r w:rsidR="002A659A" w:rsidRPr="0056395F">
        <w:rPr>
          <w:rFonts w:ascii="Arial" w:hAnsi="Arial" w:cs="Arial"/>
          <w:color w:val="FF0000"/>
          <w:sz w:val="20"/>
        </w:rPr>
        <w:t>ierna</w:t>
      </w:r>
      <w:r w:rsidR="0051554C" w:rsidRPr="00C64A5B">
        <w:rPr>
          <w:rFonts w:ascii="Arial" w:hAnsi="Arial" w:cs="Arial"/>
          <w:color w:val="800080"/>
          <w:sz w:val="20"/>
        </w:rPr>
        <w:t xml:space="preserve">, </w:t>
      </w:r>
      <w:r w:rsidR="0051554C" w:rsidRPr="002A2653">
        <w:rPr>
          <w:rFonts w:ascii="Arial" w:hAnsi="Arial" w:cs="Arial"/>
          <w:color w:val="800080"/>
          <w:sz w:val="20"/>
        </w:rPr>
        <w:t>zowel tezamen als ieder afzonderlijk,</w:t>
      </w:r>
      <w:r w:rsidR="0051554C">
        <w:rPr>
          <w:rFonts w:ascii="Arial" w:hAnsi="Arial" w:cs="Arial"/>
          <w:color w:val="FF0000"/>
          <w:sz w:val="20"/>
        </w:rPr>
        <w:t xml:space="preserve"> te noemen: </w:t>
      </w:r>
      <w:r w:rsidR="0051554C">
        <w:rPr>
          <w:rFonts w:ascii="Arial" w:hAnsi="Arial" w:cs="Arial"/>
          <w:color w:val="FF0000"/>
          <w:sz w:val="20"/>
        </w:rPr>
        <w:br/>
        <w:t xml:space="preserve">     de “Hypotheekgever” en “Schuldenaar”; </w:t>
      </w:r>
    </w:p>
    <w:p w14:paraId="7EA453C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12E6D89"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6D2CC076"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68E068B3"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41D8DBF"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MUNT Hypotheken ter leen ontvangen gelden hoofdelijk schuldig te zijn aan </w:t>
      </w:r>
      <w:r w:rsidR="0051554C">
        <w:rPr>
          <w:rFonts w:ascii="Arial" w:hAnsi="Arial" w:cs="Arial"/>
          <w:color w:val="FF0000"/>
          <w:sz w:val="20"/>
        </w:rPr>
        <w:t>MUNT Hypotheken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7CD38F6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verklaarde de hiervoor vermelde schuldbekentenis te aanvaarden. </w:t>
      </w:r>
    </w:p>
    <w:p w14:paraId="5B3088E1"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casu quo recht van pand zoals hierna wordt omschreven, ten behoeve van MUNT Hypotheken.</w:t>
      </w:r>
    </w:p>
    <w:p w14:paraId="6FFFF754"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49C0385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6E3D5D5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43335568"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w:t>
      </w:r>
      <w:r w:rsidRPr="0051554C">
        <w:rPr>
          <w:rFonts w:ascii="Arial" w:hAnsi="Arial" w:cs="Arial"/>
          <w:color w:val="FF0000"/>
          <w:sz w:val="20"/>
        </w:rPr>
        <w:lastRenderedPageBreak/>
        <w:t xml:space="preserve">volgende maand wordt de door de Schuldenaar te betalen rente berekend over het Uitstaande Bedrag per het einde van de daaraan voorafgaande maand. </w:t>
      </w:r>
    </w:p>
    <w:p w14:paraId="23605F9C"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43409B9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09CF6D9"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40B6AF4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3B6E5B4E"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MUNT Hypotheken het recht van hypotheek op het in deze akte genoemde Onderpand verleent of behoort te verlenen. </w:t>
      </w:r>
    </w:p>
    <w:p w14:paraId="13B1A17F" w14:textId="77777777" w:rsidR="0051554C" w:rsidRPr="002A2653" w:rsidRDefault="0051554C"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SVn Starterslening</w:t>
      </w:r>
    </w:p>
    <w:p w14:paraId="208D36AB"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In verband met de door de Stichting Stimuleringsfonds Volkshuisvesting Nederlandse</w:t>
      </w:r>
    </w:p>
    <w:p w14:paraId="6476F411"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Gemeenten (SVn) te verstrekken Starterslening, heeft MUNT Hypotheken zich jegens SVn en</w:t>
      </w:r>
    </w:p>
    <w:p w14:paraId="427E27F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Stichting Waarborgfonds Eigen Woningen (WEW) verplicht, na het ingaan van de lening</w:t>
      </w:r>
    </w:p>
    <w:p w14:paraId="7CD0D964"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geen gelden meer onder verband van de eerste hypotheekstelling ter leen te verstrekken</w:t>
      </w:r>
    </w:p>
    <w:p w14:paraId="7330D247" w14:textId="67366C7A" w:rsidR="0051554C" w:rsidRPr="002A2653" w:rsidRDefault="009661DA"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2A2653">
        <w:rPr>
          <w:rFonts w:ascii="Arial" w:hAnsi="Arial" w:cs="Arial"/>
          <w:color w:val="800080"/>
          <w:sz w:val="20"/>
        </w:rPr>
        <w:t>chuldenaar. Tevens heeft MUNT Hypotheken zich jegens SVn en WEW verplicht reeds</w:t>
      </w:r>
    </w:p>
    <w:p w14:paraId="32FFDED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afgeloste bedragen op de lening, onder verband van de eerste hypotheekstelling, niet</w:t>
      </w:r>
    </w:p>
    <w:p w14:paraId="1D157B83" w14:textId="62913DC9" w:rsidR="0051554C" w:rsidRPr="0051554C" w:rsidRDefault="0051554C" w:rsidP="0051554C">
      <w:pPr>
        <w:tabs>
          <w:tab w:val="left" w:pos="-1440"/>
          <w:tab w:val="left" w:pos="-720"/>
        </w:tabs>
        <w:suppressAutoHyphens/>
        <w:rPr>
          <w:rFonts w:ascii="Arial" w:hAnsi="Arial" w:cs="Arial"/>
          <w:color w:val="7030A0"/>
          <w:sz w:val="20"/>
        </w:rPr>
      </w:pPr>
      <w:r w:rsidRPr="002A2653">
        <w:rPr>
          <w:rFonts w:ascii="Arial" w:hAnsi="Arial" w:cs="Arial"/>
          <w:color w:val="800080"/>
          <w:sz w:val="20"/>
        </w:rPr>
        <w:t>opnieuw te laten opnemen do</w:t>
      </w:r>
      <w:r w:rsidR="009661DA">
        <w:rPr>
          <w:rFonts w:ascii="Arial" w:hAnsi="Arial" w:cs="Arial"/>
          <w:color w:val="800080"/>
          <w:sz w:val="20"/>
        </w:rPr>
        <w:t>or de S</w:t>
      </w:r>
      <w:r w:rsidRPr="002A2653">
        <w:rPr>
          <w:rFonts w:ascii="Arial" w:hAnsi="Arial" w:cs="Arial"/>
          <w:color w:val="800080"/>
          <w:sz w:val="20"/>
        </w:rPr>
        <w:t>chuldenaar. Voormelde verplichtingen rusten op MUNT Hypotheken uitsluitend zolang de bij SVn aangegane Starterslening niet volledig is afgelost</w:t>
      </w:r>
      <w:r w:rsidRPr="0051554C">
        <w:rPr>
          <w:rFonts w:ascii="Arial" w:hAnsi="Arial" w:cs="Arial"/>
          <w:color w:val="7030A0"/>
          <w:sz w:val="20"/>
        </w:rPr>
        <w:t>.</w:t>
      </w:r>
    </w:p>
    <w:p w14:paraId="5C2FFF0B"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38583A83"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2BC9948C" w14:textId="77777777"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6F549A58" w14:textId="77777777"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40% van het laatst  genoemde bedrag; </w:t>
      </w:r>
    </w:p>
    <w:p w14:paraId="1BB219DB"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MUNT Hypotheken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2237F38F"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MUNT Hypotheken in verband met de Lening. </w:t>
      </w:r>
    </w:p>
    <w:p w14:paraId="57877FF4" w14:textId="77777777" w:rsidR="00D41CE7" w:rsidRPr="00D41CE7"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MUNT Hypotheken voor in: </w:t>
      </w:r>
    </w:p>
    <w:p w14:paraId="044486AA" w14:textId="77777777" w:rsid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behoudens het (de) eventuele ten behoeve van MUNT Hypotheken eerder gevestigde </w:t>
      </w:r>
      <w:r w:rsidRPr="00D41CE7">
        <w:rPr>
          <w:rFonts w:ascii="Arial" w:hAnsi="Arial" w:cs="Arial"/>
          <w:color w:val="FF0000"/>
          <w:sz w:val="20"/>
        </w:rPr>
        <w:lastRenderedPageBreak/>
        <w:t>hypotheekrecht(en) ten laste van de Hypotheekgever, en dat hij daarover de onvoor</w:t>
      </w:r>
      <w:r>
        <w:rPr>
          <w:rFonts w:ascii="Arial" w:hAnsi="Arial" w:cs="Arial"/>
          <w:color w:val="FF0000"/>
          <w:sz w:val="20"/>
        </w:rPr>
        <w:t xml:space="preserve">waardelijke beschikking heeft; </w:t>
      </w:r>
    </w:p>
    <w:p w14:paraId="53EEE520"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0ED8CD67"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kan worden bezwaard dan krachtens deze akte, behoudens het (de) eventuele ten behoeve van MUNT Hypotheken eerder gevestigde hypotheekrecht(en) ten laste van de Hypotheekgever. </w:t>
      </w:r>
    </w:p>
    <w:p w14:paraId="2E4C948D" w14:textId="77777777" w:rsidR="00D41CE7" w:rsidRPr="0051554C"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4AEBBE89" w14:textId="77777777" w:rsidR="0051554C" w:rsidRPr="002A2653" w:rsidRDefault="00D41CE7"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O</w:t>
      </w:r>
      <w:r w:rsidR="00360A82" w:rsidRPr="002A2653">
        <w:rPr>
          <w:rFonts w:ascii="Arial" w:hAnsi="Arial" w:cs="Arial"/>
          <w:color w:val="800080"/>
          <w:sz w:val="20"/>
          <w:u w:val="single"/>
        </w:rPr>
        <w:t xml:space="preserve">verbruggingshypotheek </w:t>
      </w:r>
    </w:p>
    <w:p w14:paraId="50F97B64" w14:textId="77777777"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tot zekerheid voor de betaling van de Schuld als hiervoor omschreven, bij deze aan MUNT 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0DFF7B34" w14:textId="77777777" w:rsidR="00D41CE7" w:rsidRPr="002A2653" w:rsidRDefault="00D41CE7" w:rsidP="00D41CE7">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1D26457F" w14:textId="77777777" w:rsidR="0051554C" w:rsidRPr="002A2653" w:rsidRDefault="00D41CE7"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De Hypotheekgever staat er voorts jegens MUNT Hypotheken voor in:</w:t>
      </w:r>
    </w:p>
    <w:p w14:paraId="6044D72D" w14:textId="77777777" w:rsidR="00D41CE7" w:rsidRPr="002A2653" w:rsidRDefault="00D41CE7" w:rsidP="00D41CE7">
      <w:pPr>
        <w:numPr>
          <w:ilvl w:val="0"/>
          <w:numId w:val="8"/>
        </w:num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dat het onder Overbruggingshypotheek vermelde onderpand hem in volle en onbezwaarde eigendom toebehoort, behoudens het (de) ten behoeve van MUNT Hypotheken of andere hypotheekhouders eerder gevestigde hypotheekrecht(en) ten laste van de Hypotheekgever, en dat hij daarover de onvoorwaardelijke beschikking heeft; </w:t>
      </w:r>
    </w:p>
    <w:p w14:paraId="4BFFC279" w14:textId="77777777" w:rsidR="00D41CE7" w:rsidRPr="002A2653" w:rsidRDefault="00D41CE7" w:rsidP="00D41CE7">
      <w:pPr>
        <w:numPr>
          <w:ilvl w:val="0"/>
          <w:numId w:val="8"/>
        </w:num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dat het onder Overbruggingshypotheek vermelde onderpand niet is belast met beslagen of met een recht van vruchtgebruik en niet is verhuurd noch anderszins in gebruik of genot is afgestaan aan derden; en </w:t>
      </w:r>
    </w:p>
    <w:p w14:paraId="2DD46FBA" w14:textId="77777777" w:rsidR="0051554C" w:rsidRPr="002A2653" w:rsidRDefault="00D41CE7" w:rsidP="00D41CE7">
      <w:pPr>
        <w:numPr>
          <w:ilvl w:val="0"/>
          <w:numId w:val="8"/>
        </w:numPr>
        <w:tabs>
          <w:tab w:val="left" w:pos="-1440"/>
          <w:tab w:val="left" w:pos="-720"/>
        </w:tabs>
        <w:suppressAutoHyphens/>
        <w:rPr>
          <w:rFonts w:ascii="Arial" w:hAnsi="Arial" w:cs="Arial"/>
          <w:color w:val="800080"/>
          <w:sz w:val="20"/>
        </w:rPr>
      </w:pPr>
      <w:r w:rsidRPr="002A2653">
        <w:rPr>
          <w:rFonts w:ascii="Arial" w:hAnsi="Arial" w:cs="Arial"/>
          <w:color w:val="800080"/>
          <w:sz w:val="20"/>
        </w:rPr>
        <w:t>dat het onder Overbruggingshypotheek vermelde onderpand niet anders met recht van hypotheek is of kan worden bezwaard dan krachtens deze akte, behoudens het (de) ten behoeve van MUNT Hypotheken of andere hypotheekhouders eerder gevestigde hypotheekrecht(en) ten laste van de Hypotheekgever.</w:t>
      </w:r>
    </w:p>
    <w:p w14:paraId="49CF0F42" w14:textId="77777777" w:rsidR="00D41CE7" w:rsidRPr="002A2653" w:rsidRDefault="00D41CE7" w:rsidP="00D41CE7">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2CC9695C" w14:textId="77777777" w:rsidR="007B5CD6" w:rsidRDefault="007B5CD6" w:rsidP="007B5CD6">
      <w:pPr>
        <w:rPr>
          <w:rFonts w:ascii="Arial" w:hAnsi="Arial" w:cs="Arial"/>
          <w:b/>
          <w:i/>
          <w:color w:val="000000"/>
          <w:sz w:val="20"/>
        </w:rPr>
      </w:pPr>
    </w:p>
    <w:p w14:paraId="45DBA771" w14:textId="77777777" w:rsidR="00AE1C71" w:rsidRDefault="00AE1C71" w:rsidP="007B5CD6">
      <w:pPr>
        <w:rPr>
          <w:rFonts w:ascii="Arial" w:hAnsi="Arial" w:cs="Arial"/>
          <w:b/>
          <w:i/>
          <w:color w:val="000000"/>
          <w:sz w:val="20"/>
        </w:rPr>
      </w:pPr>
    </w:p>
    <w:p w14:paraId="16B37CA9"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9C611F">
        <w:rPr>
          <w:rFonts w:ascii="Arial" w:hAnsi="Arial" w:cs="Arial"/>
          <w:b/>
          <w:i/>
          <w:color w:val="000000"/>
          <w:sz w:val="20"/>
        </w:rPr>
        <w:t>MUNT Hypotheken’</w:t>
      </w:r>
    </w:p>
    <w:p w14:paraId="7EC2145E" w14:textId="77777777"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41CE7" w:rsidRPr="00D41CE7">
        <w:rPr>
          <w:rFonts w:ascii="Arial" w:hAnsi="Arial" w:cs="Arial"/>
          <w:color w:val="000000"/>
          <w:sz w:val="20"/>
        </w:rPr>
        <w:t xml:space="preserve">MUNT Hypotheken B.V., </w:t>
      </w:r>
      <w:r w:rsidRPr="00BF391C">
        <w:rPr>
          <w:rFonts w:ascii="Arial" w:hAnsi="Arial" w:cs="Arial"/>
          <w:sz w:val="20"/>
        </w:rPr>
        <w:t xml:space="preserve">statutair gevestigd te </w:t>
      </w:r>
      <w:r w:rsidR="00D41CE7">
        <w:rPr>
          <w:rFonts w:ascii="Arial" w:hAnsi="Arial" w:cs="Arial"/>
          <w:sz w:val="20"/>
        </w:rPr>
        <w:t>Den Haag</w:t>
      </w:r>
      <w:r w:rsidRPr="00BF391C">
        <w:rPr>
          <w:rFonts w:ascii="Arial" w:hAnsi="Arial" w:cs="Arial"/>
          <w:sz w:val="20"/>
        </w:rPr>
        <w:t xml:space="preserve">,  kantoorhoudende te </w:t>
      </w:r>
      <w:r w:rsidR="009C611F">
        <w:rPr>
          <w:rFonts w:ascii="Arial" w:hAnsi="Arial" w:cs="Arial"/>
          <w:sz w:val="20"/>
        </w:rPr>
        <w:t>2594 AV Den Haag, Bezuidenhoutseweg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77777777"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v2.</w:t>
      </w:r>
      <w:r>
        <w:rPr>
          <w:rFonts w:ascii="Arial" w:hAnsi="Arial" w:cs="Arial"/>
          <w:sz w:val="20"/>
        </w:rPr>
        <w:t>5</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29A18BD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357E53E1"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0082BE67" w14:textId="77777777" w:rsidTr="00B668C2">
        <w:trPr>
          <w:trHeight w:hRule="exact" w:val="250"/>
          <w:tblHeader/>
        </w:trPr>
        <w:tc>
          <w:tcPr>
            <w:tcW w:w="779" w:type="dxa"/>
          </w:tcPr>
          <w:p w14:paraId="1C20D36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325A182A" w14:textId="77777777" w:rsidR="007B5CD6" w:rsidRDefault="009C611F" w:rsidP="00F651D4">
            <w:pPr>
              <w:pStyle w:val="tussenkopje"/>
              <w:spacing w:before="0"/>
              <w:rPr>
                <w:rFonts w:cs="Arial"/>
                <w:sz w:val="16"/>
                <w:szCs w:val="16"/>
                <w:lang w:val="nl-NL"/>
              </w:rPr>
            </w:pPr>
            <w:r>
              <w:rPr>
                <w:rFonts w:cs="Arial"/>
                <w:sz w:val="16"/>
                <w:szCs w:val="16"/>
                <w:lang w:val="nl-NL"/>
              </w:rPr>
              <w:t>23 september 2016</w:t>
            </w:r>
          </w:p>
          <w:p w14:paraId="455DDAA0"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C98FE0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5455F41C" w14:textId="2959E186" w:rsidR="007B5CD6" w:rsidRPr="00F31DA8" w:rsidRDefault="002A2653" w:rsidP="00627CDD">
            <w:pPr>
              <w:pStyle w:val="tussenkopje"/>
              <w:spacing w:before="0"/>
              <w:rPr>
                <w:rFonts w:cs="Arial"/>
                <w:sz w:val="16"/>
                <w:szCs w:val="16"/>
                <w:lang w:val="nl-NL"/>
              </w:rPr>
            </w:pPr>
            <w:r>
              <w:rPr>
                <w:rFonts w:cs="Arial"/>
                <w:sz w:val="16"/>
                <w:szCs w:val="16"/>
                <w:lang w:val="nl-NL"/>
              </w:rPr>
              <w:t>Conform model MUNT 16.01</w:t>
            </w:r>
          </w:p>
        </w:tc>
      </w:tr>
      <w:tr w:rsidR="00BD1C24" w:rsidRPr="00F31DA8" w14:paraId="208E581A" w14:textId="77777777" w:rsidTr="00B668C2">
        <w:trPr>
          <w:trHeight w:hRule="exact" w:val="1313"/>
          <w:tblHeader/>
        </w:trPr>
        <w:tc>
          <w:tcPr>
            <w:tcW w:w="779" w:type="dxa"/>
          </w:tcPr>
          <w:p w14:paraId="32CF1BEF" w14:textId="77777777" w:rsidR="00BD1C24" w:rsidRDefault="00BD1C24" w:rsidP="00F651D4">
            <w:pPr>
              <w:pStyle w:val="tussenkopje"/>
              <w:spacing w:before="0"/>
              <w:rPr>
                <w:rFonts w:cs="Arial"/>
                <w:sz w:val="16"/>
                <w:szCs w:val="16"/>
                <w:lang w:val="nl-NL"/>
              </w:rPr>
            </w:pPr>
          </w:p>
        </w:tc>
        <w:tc>
          <w:tcPr>
            <w:tcW w:w="1909" w:type="dxa"/>
          </w:tcPr>
          <w:p w14:paraId="4E6F613D" w14:textId="77777777" w:rsidR="00BD1C24" w:rsidRDefault="00BD1C24" w:rsidP="00F651D4">
            <w:pPr>
              <w:pStyle w:val="tussenkopje"/>
              <w:spacing w:before="0"/>
              <w:rPr>
                <w:rFonts w:cs="Arial"/>
                <w:sz w:val="16"/>
                <w:szCs w:val="16"/>
                <w:lang w:val="nl-NL"/>
              </w:rPr>
            </w:pPr>
          </w:p>
        </w:tc>
        <w:tc>
          <w:tcPr>
            <w:tcW w:w="784" w:type="dxa"/>
          </w:tcPr>
          <w:p w14:paraId="21F23618" w14:textId="77777777" w:rsidR="00BD1C24" w:rsidRPr="00F31DA8" w:rsidRDefault="00BD1C24" w:rsidP="00627CDD">
            <w:pPr>
              <w:pStyle w:val="tussenkopje"/>
              <w:spacing w:before="0"/>
              <w:rPr>
                <w:rFonts w:cs="Arial"/>
                <w:sz w:val="16"/>
                <w:szCs w:val="16"/>
                <w:lang w:val="nl-NL"/>
              </w:rPr>
            </w:pPr>
          </w:p>
        </w:tc>
        <w:tc>
          <w:tcPr>
            <w:tcW w:w="4678" w:type="dxa"/>
          </w:tcPr>
          <w:p w14:paraId="6411F91A" w14:textId="77777777" w:rsidR="00BD1C24" w:rsidRDefault="00BD1C24" w:rsidP="00627CDD">
            <w:pPr>
              <w:pStyle w:val="tussenkopje"/>
              <w:spacing w:before="0"/>
              <w:rPr>
                <w:rFonts w:cs="Arial"/>
                <w:sz w:val="16"/>
                <w:szCs w:val="16"/>
                <w:lang w:val="nl-NL"/>
              </w:rPr>
            </w:pPr>
          </w:p>
        </w:tc>
      </w:tr>
      <w:tr w:rsidR="00AA57FA" w:rsidRPr="00F31DA8" w14:paraId="30F6E5DE" w14:textId="77777777" w:rsidTr="00B668C2">
        <w:trPr>
          <w:trHeight w:hRule="exact" w:val="565"/>
          <w:tblHeader/>
        </w:trPr>
        <w:tc>
          <w:tcPr>
            <w:tcW w:w="779" w:type="dxa"/>
          </w:tcPr>
          <w:p w14:paraId="0FD6A860" w14:textId="77777777" w:rsidR="00AA57FA" w:rsidRDefault="00AA57FA" w:rsidP="00F651D4">
            <w:pPr>
              <w:pStyle w:val="tussenkopje"/>
              <w:spacing w:before="0"/>
              <w:rPr>
                <w:rFonts w:cs="Arial"/>
                <w:sz w:val="16"/>
                <w:szCs w:val="16"/>
                <w:lang w:val="nl-NL"/>
              </w:rPr>
            </w:pPr>
          </w:p>
        </w:tc>
        <w:tc>
          <w:tcPr>
            <w:tcW w:w="1909" w:type="dxa"/>
          </w:tcPr>
          <w:p w14:paraId="390636EE" w14:textId="77777777" w:rsidR="00AA57FA" w:rsidRDefault="00AA57FA" w:rsidP="00F651D4">
            <w:pPr>
              <w:pStyle w:val="tussenkopje"/>
              <w:spacing w:before="0"/>
              <w:rPr>
                <w:rFonts w:cs="Arial"/>
                <w:sz w:val="16"/>
                <w:szCs w:val="16"/>
                <w:lang w:val="nl-NL"/>
              </w:rPr>
            </w:pPr>
          </w:p>
        </w:tc>
        <w:tc>
          <w:tcPr>
            <w:tcW w:w="784" w:type="dxa"/>
          </w:tcPr>
          <w:p w14:paraId="3E7609F3" w14:textId="77777777" w:rsidR="00AA57FA" w:rsidRDefault="00AA57FA" w:rsidP="00627CDD">
            <w:pPr>
              <w:pStyle w:val="tussenkopje"/>
              <w:spacing w:before="0"/>
              <w:rPr>
                <w:rFonts w:cs="Arial"/>
                <w:sz w:val="16"/>
                <w:szCs w:val="16"/>
                <w:lang w:val="nl-NL"/>
              </w:rPr>
            </w:pPr>
          </w:p>
        </w:tc>
        <w:tc>
          <w:tcPr>
            <w:tcW w:w="4678" w:type="dxa"/>
          </w:tcPr>
          <w:p w14:paraId="51687FAD" w14:textId="77777777" w:rsidR="00AA57FA" w:rsidRDefault="00AA57FA" w:rsidP="00627CDD">
            <w:pPr>
              <w:pStyle w:val="tussenkopje"/>
              <w:spacing w:before="0"/>
              <w:rPr>
                <w:rFonts w:cs="Arial"/>
                <w:sz w:val="16"/>
                <w:szCs w:val="16"/>
                <w:lang w:val="nl-NL"/>
              </w:rPr>
            </w:pPr>
          </w:p>
        </w:tc>
      </w:tr>
      <w:tr w:rsidR="0024396C" w:rsidRPr="00F31DA8" w14:paraId="1ED038B7" w14:textId="77777777" w:rsidTr="00B668C2">
        <w:trPr>
          <w:trHeight w:hRule="exact" w:val="565"/>
          <w:tblHeader/>
        </w:trPr>
        <w:tc>
          <w:tcPr>
            <w:tcW w:w="779" w:type="dxa"/>
          </w:tcPr>
          <w:p w14:paraId="0ADD3D35" w14:textId="77777777" w:rsidR="0024396C" w:rsidRDefault="0024396C" w:rsidP="00F651D4">
            <w:pPr>
              <w:pStyle w:val="tussenkopje"/>
              <w:spacing w:before="0"/>
              <w:rPr>
                <w:rFonts w:cs="Arial"/>
                <w:sz w:val="16"/>
                <w:szCs w:val="16"/>
                <w:lang w:val="nl-NL"/>
              </w:rPr>
            </w:pPr>
          </w:p>
        </w:tc>
        <w:tc>
          <w:tcPr>
            <w:tcW w:w="1909" w:type="dxa"/>
          </w:tcPr>
          <w:p w14:paraId="6481DFA3" w14:textId="77777777" w:rsidR="0024396C" w:rsidRDefault="0024396C" w:rsidP="00F651D4">
            <w:pPr>
              <w:pStyle w:val="tussenkopje"/>
              <w:spacing w:before="0"/>
              <w:rPr>
                <w:rFonts w:cs="Arial"/>
                <w:sz w:val="16"/>
                <w:szCs w:val="16"/>
                <w:lang w:val="nl-NL"/>
              </w:rPr>
            </w:pPr>
          </w:p>
        </w:tc>
        <w:tc>
          <w:tcPr>
            <w:tcW w:w="784" w:type="dxa"/>
          </w:tcPr>
          <w:p w14:paraId="656D51B2" w14:textId="77777777" w:rsidR="0024396C" w:rsidRDefault="0024396C" w:rsidP="00627CDD">
            <w:pPr>
              <w:pStyle w:val="tussenkopje"/>
              <w:spacing w:before="0"/>
              <w:rPr>
                <w:rFonts w:cs="Arial"/>
                <w:sz w:val="16"/>
                <w:szCs w:val="16"/>
                <w:lang w:val="nl-NL"/>
              </w:rPr>
            </w:pPr>
          </w:p>
        </w:tc>
        <w:tc>
          <w:tcPr>
            <w:tcW w:w="4678" w:type="dxa"/>
          </w:tcPr>
          <w:p w14:paraId="2DE3FF91" w14:textId="77777777" w:rsidR="0024396C" w:rsidRDefault="0024396C" w:rsidP="00627CDD">
            <w:pPr>
              <w:pStyle w:val="tussenkopje"/>
              <w:spacing w:before="0"/>
              <w:rPr>
                <w:rFonts w:cs="Arial"/>
                <w:sz w:val="16"/>
                <w:szCs w:val="16"/>
                <w:lang w:val="nl-NL"/>
              </w:rPr>
            </w:pPr>
          </w:p>
        </w:tc>
      </w:tr>
      <w:tr w:rsidR="00D40FF8" w:rsidRPr="00F31DA8" w14:paraId="130078B7" w14:textId="77777777" w:rsidTr="00B668C2">
        <w:trPr>
          <w:trHeight w:hRule="exact" w:val="565"/>
          <w:tblHeader/>
        </w:trPr>
        <w:tc>
          <w:tcPr>
            <w:tcW w:w="779" w:type="dxa"/>
          </w:tcPr>
          <w:p w14:paraId="351C928F" w14:textId="77777777" w:rsidR="00D40FF8" w:rsidRDefault="00D40FF8" w:rsidP="00F651D4">
            <w:pPr>
              <w:pStyle w:val="tussenkopje"/>
              <w:spacing w:before="0"/>
              <w:rPr>
                <w:rFonts w:cs="Arial"/>
                <w:sz w:val="16"/>
                <w:szCs w:val="16"/>
                <w:lang w:val="nl-NL"/>
              </w:rPr>
            </w:pPr>
          </w:p>
        </w:tc>
        <w:tc>
          <w:tcPr>
            <w:tcW w:w="1909" w:type="dxa"/>
          </w:tcPr>
          <w:p w14:paraId="242F35C4" w14:textId="77777777" w:rsidR="00D40FF8" w:rsidRDefault="00D40FF8" w:rsidP="00F651D4">
            <w:pPr>
              <w:pStyle w:val="tussenkopje"/>
              <w:spacing w:before="0"/>
              <w:rPr>
                <w:rFonts w:cs="Arial"/>
                <w:sz w:val="16"/>
                <w:szCs w:val="16"/>
                <w:lang w:val="nl-NL"/>
              </w:rPr>
            </w:pPr>
          </w:p>
        </w:tc>
        <w:tc>
          <w:tcPr>
            <w:tcW w:w="784" w:type="dxa"/>
          </w:tcPr>
          <w:p w14:paraId="422E746C" w14:textId="77777777" w:rsidR="00D40FF8" w:rsidRDefault="00D40FF8" w:rsidP="00627CDD">
            <w:pPr>
              <w:pStyle w:val="tussenkopje"/>
              <w:spacing w:before="0"/>
              <w:rPr>
                <w:rFonts w:cs="Arial"/>
                <w:sz w:val="16"/>
                <w:szCs w:val="16"/>
                <w:lang w:val="nl-NL"/>
              </w:rPr>
            </w:pPr>
          </w:p>
        </w:tc>
        <w:tc>
          <w:tcPr>
            <w:tcW w:w="4678" w:type="dxa"/>
          </w:tcPr>
          <w:p w14:paraId="0B35335F" w14:textId="77777777" w:rsidR="00D40FF8" w:rsidRPr="00D40FF8" w:rsidRDefault="00D40FF8" w:rsidP="00627CDD">
            <w:pPr>
              <w:pStyle w:val="tussenkopje"/>
              <w:spacing w:before="0"/>
              <w:rPr>
                <w:rFonts w:cs="Arial"/>
                <w:sz w:val="16"/>
                <w:szCs w:val="16"/>
                <w:lang w:val="nl-NL"/>
              </w:rPr>
            </w:pPr>
          </w:p>
        </w:tc>
      </w:tr>
      <w:tr w:rsidR="001C72BE" w:rsidRPr="00BD6828" w14:paraId="6A51EC13" w14:textId="77777777" w:rsidTr="00B668C2">
        <w:trPr>
          <w:trHeight w:hRule="exact" w:val="509"/>
          <w:tblHeader/>
        </w:trPr>
        <w:tc>
          <w:tcPr>
            <w:tcW w:w="779" w:type="dxa"/>
          </w:tcPr>
          <w:p w14:paraId="1423B69C" w14:textId="77777777" w:rsidR="001C72BE" w:rsidRPr="00B668C2" w:rsidRDefault="001C72BE" w:rsidP="001C72BE">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39214601" w14:textId="77777777" w:rsidR="001C72BE" w:rsidRPr="00B668C2" w:rsidRDefault="001C72BE" w:rsidP="001C72BE">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4C876B34" w14:textId="77777777" w:rsidR="001C72BE" w:rsidRPr="00B668C2" w:rsidRDefault="001C72BE" w:rsidP="001C72BE">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022897BD" w14:textId="77777777" w:rsidR="00321B4B" w:rsidRPr="00B668C2" w:rsidRDefault="00321B4B" w:rsidP="00321B4B">
            <w:pPr>
              <w:pStyle w:val="tussenkopje"/>
              <w:spacing w:before="0"/>
              <w:rPr>
                <w:sz w:val="16"/>
                <w:szCs w:val="16"/>
              </w:rPr>
            </w:pPr>
          </w:p>
        </w:tc>
      </w:tr>
    </w:tbl>
    <w:p w14:paraId="63DA7A81" w14:textId="77777777"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p w14:paraId="4F9AA365" w14:textId="77777777"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53205" w14:textId="77777777" w:rsidR="00A830AB" w:rsidRDefault="00A830AB">
      <w:pPr>
        <w:spacing w:line="20" w:lineRule="exact"/>
      </w:pPr>
    </w:p>
  </w:endnote>
  <w:endnote w:type="continuationSeparator" w:id="0">
    <w:p w14:paraId="27F0AA54" w14:textId="77777777" w:rsidR="00A830AB" w:rsidRDefault="00A830AB">
      <w:r>
        <w:t xml:space="preserve"> </w:t>
      </w:r>
    </w:p>
  </w:endnote>
  <w:endnote w:type="continuationNotice" w:id="1">
    <w:p w14:paraId="141FFBE8" w14:textId="77777777" w:rsidR="00A830AB" w:rsidRDefault="00A830A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6E33E" w14:textId="77777777" w:rsidR="00BD1C24" w:rsidRDefault="00BD1C2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03D3E" w14:textId="77777777" w:rsidR="00BD1C24" w:rsidRDefault="00BD1C2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301FF" w14:textId="77777777" w:rsidR="00BD1C24" w:rsidRDefault="00BD1C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55180" w14:textId="77777777" w:rsidR="00A830AB" w:rsidRDefault="00A830AB">
      <w:r>
        <w:separator/>
      </w:r>
    </w:p>
  </w:footnote>
  <w:footnote w:type="continuationSeparator" w:id="0">
    <w:p w14:paraId="62876156" w14:textId="77777777" w:rsidR="00A830AB" w:rsidRDefault="00A830AB" w:rsidP="00F2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1F78" w14:textId="77777777" w:rsidR="00BD1C24" w:rsidRDefault="00BD1C2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C882" w14:textId="77777777" w:rsidR="00BD1C24" w:rsidRDefault="00BD1C2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DA8DE" w14:textId="77777777" w:rsidR="00BD1C24" w:rsidRDefault="00BD1C2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5"/>
  </w:num>
  <w:num w:numId="6">
    <w:abstractNumId w:val="2"/>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1265"/>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E6"/>
    <w:rsid w:val="000044A4"/>
    <w:rsid w:val="00005FE3"/>
    <w:rsid w:val="00006B74"/>
    <w:rsid w:val="00031A98"/>
    <w:rsid w:val="0003709C"/>
    <w:rsid w:val="000518FE"/>
    <w:rsid w:val="000717AC"/>
    <w:rsid w:val="00083848"/>
    <w:rsid w:val="00094815"/>
    <w:rsid w:val="000A241B"/>
    <w:rsid w:val="00122CBA"/>
    <w:rsid w:val="0014146D"/>
    <w:rsid w:val="00163E2F"/>
    <w:rsid w:val="00174BA8"/>
    <w:rsid w:val="001C72BE"/>
    <w:rsid w:val="001D0CAD"/>
    <w:rsid w:val="0024396C"/>
    <w:rsid w:val="00245161"/>
    <w:rsid w:val="00284ED2"/>
    <w:rsid w:val="00297EB2"/>
    <w:rsid w:val="002A2653"/>
    <w:rsid w:val="002A659A"/>
    <w:rsid w:val="002E1C6F"/>
    <w:rsid w:val="00321B4B"/>
    <w:rsid w:val="00360A82"/>
    <w:rsid w:val="00371DFA"/>
    <w:rsid w:val="003A15FE"/>
    <w:rsid w:val="003A4BEE"/>
    <w:rsid w:val="003D7250"/>
    <w:rsid w:val="003F65B8"/>
    <w:rsid w:val="00420E68"/>
    <w:rsid w:val="00467CAC"/>
    <w:rsid w:val="00485AEF"/>
    <w:rsid w:val="00493080"/>
    <w:rsid w:val="004E167C"/>
    <w:rsid w:val="004E778D"/>
    <w:rsid w:val="00501D36"/>
    <w:rsid w:val="00510444"/>
    <w:rsid w:val="0051554C"/>
    <w:rsid w:val="00543FE5"/>
    <w:rsid w:val="005452CC"/>
    <w:rsid w:val="00562E64"/>
    <w:rsid w:val="005638BD"/>
    <w:rsid w:val="0056395F"/>
    <w:rsid w:val="005807B8"/>
    <w:rsid w:val="005B5801"/>
    <w:rsid w:val="005F7A78"/>
    <w:rsid w:val="00627CDD"/>
    <w:rsid w:val="006319E2"/>
    <w:rsid w:val="00631BBB"/>
    <w:rsid w:val="00644276"/>
    <w:rsid w:val="00677D19"/>
    <w:rsid w:val="00680910"/>
    <w:rsid w:val="00686E4C"/>
    <w:rsid w:val="006E0EAC"/>
    <w:rsid w:val="007301D1"/>
    <w:rsid w:val="007B5CD6"/>
    <w:rsid w:val="00837E62"/>
    <w:rsid w:val="008428BC"/>
    <w:rsid w:val="00885601"/>
    <w:rsid w:val="0088682D"/>
    <w:rsid w:val="008958D0"/>
    <w:rsid w:val="008F5346"/>
    <w:rsid w:val="009053C3"/>
    <w:rsid w:val="00914281"/>
    <w:rsid w:val="00915DD7"/>
    <w:rsid w:val="00917C6D"/>
    <w:rsid w:val="00941B51"/>
    <w:rsid w:val="009615F3"/>
    <w:rsid w:val="009661DA"/>
    <w:rsid w:val="009823B6"/>
    <w:rsid w:val="00992BA4"/>
    <w:rsid w:val="009B10B3"/>
    <w:rsid w:val="009B2569"/>
    <w:rsid w:val="009C611F"/>
    <w:rsid w:val="009D047B"/>
    <w:rsid w:val="00A049AC"/>
    <w:rsid w:val="00A04B5C"/>
    <w:rsid w:val="00A31E18"/>
    <w:rsid w:val="00A830AB"/>
    <w:rsid w:val="00AA57FA"/>
    <w:rsid w:val="00AA5A06"/>
    <w:rsid w:val="00AB7718"/>
    <w:rsid w:val="00AE1C71"/>
    <w:rsid w:val="00B13BE6"/>
    <w:rsid w:val="00B668C2"/>
    <w:rsid w:val="00B77FE2"/>
    <w:rsid w:val="00BA45A9"/>
    <w:rsid w:val="00BD148E"/>
    <w:rsid w:val="00BD1C24"/>
    <w:rsid w:val="00BD617B"/>
    <w:rsid w:val="00BD6828"/>
    <w:rsid w:val="00BF391C"/>
    <w:rsid w:val="00BF7B30"/>
    <w:rsid w:val="00C37E9B"/>
    <w:rsid w:val="00C64A5B"/>
    <w:rsid w:val="00C83077"/>
    <w:rsid w:val="00C97E5A"/>
    <w:rsid w:val="00CC6473"/>
    <w:rsid w:val="00D20245"/>
    <w:rsid w:val="00D40FF8"/>
    <w:rsid w:val="00D41CE7"/>
    <w:rsid w:val="00D635E1"/>
    <w:rsid w:val="00D806CA"/>
    <w:rsid w:val="00DA7489"/>
    <w:rsid w:val="00DB6E80"/>
    <w:rsid w:val="00E4238B"/>
    <w:rsid w:val="00E54225"/>
    <w:rsid w:val="00E819F1"/>
    <w:rsid w:val="00E957A4"/>
    <w:rsid w:val="00EB0BA4"/>
    <w:rsid w:val="00EB0E44"/>
    <w:rsid w:val="00ED0679"/>
    <w:rsid w:val="00EE6DD1"/>
    <w:rsid w:val="00F22AE6"/>
    <w:rsid w:val="00F3029F"/>
    <w:rsid w:val="00F31DA8"/>
    <w:rsid w:val="00F54671"/>
    <w:rsid w:val="00F57CC2"/>
    <w:rsid w:val="00F651D4"/>
    <w:rsid w:val="00F966FB"/>
    <w:rsid w:val="00FB0DB2"/>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18300548.dotm</Template>
  <TotalTime>23</TotalTime>
  <Pages>4</Pages>
  <Words>1434</Words>
  <Characters>9803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Laan, Jan-Bart</cp:lastModifiedBy>
  <cp:revision>7</cp:revision>
  <dcterms:created xsi:type="dcterms:W3CDTF">2016-10-12T06:55:00Z</dcterms:created>
  <dcterms:modified xsi:type="dcterms:W3CDTF">2016-11-02T15:41:00Z</dcterms:modified>
</cp:coreProperties>
</file>