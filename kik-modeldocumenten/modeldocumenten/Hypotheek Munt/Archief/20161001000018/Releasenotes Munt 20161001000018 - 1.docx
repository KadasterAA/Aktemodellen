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>
            <w:bookmarkStart w:id="0" w:name="_GoBack"/>
            <w:bookmarkEnd w:id="0"/>
          </w:p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1" w:name="bmDirectie"/>
            <w:bookmarkEnd w:id="1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2" w:name="bmAfdeling"/>
            <w:bookmarkEnd w:id="2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841737" w:rsidP="000A370F">
            <w:pPr>
              <w:pStyle w:val="Datum"/>
            </w:pPr>
            <w:bookmarkStart w:id="3" w:name="bmDatum"/>
            <w:bookmarkEnd w:id="3"/>
            <w:r>
              <w:t>oktober</w:t>
            </w:r>
            <w:r w:rsidR="00A13F74">
              <w:t xml:space="preserve"> 2016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2878F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841737" w:rsidP="00841737">
            <w:pPr>
              <w:spacing w:before="60"/>
              <w:rPr>
                <w:i/>
              </w:rPr>
            </w:pPr>
            <w:r>
              <w:rPr>
                <w:i/>
              </w:rPr>
              <w:t>Munt</w:t>
            </w:r>
            <w:r w:rsidR="003D14CE">
              <w:rPr>
                <w:i/>
              </w:rPr>
              <w:t xml:space="preserve"> stylesheetnummer </w:t>
            </w:r>
            <w:r>
              <w:t xml:space="preserve"> </w:t>
            </w:r>
            <w:r w:rsidRPr="00841737">
              <w:rPr>
                <w:i/>
              </w:rPr>
              <w:t xml:space="preserve">20161001000018 </w:t>
            </w:r>
            <w:r w:rsidR="00482244">
              <w:rPr>
                <w:i/>
              </w:rPr>
              <w:t xml:space="preserve"> implementatienummer </w:t>
            </w:r>
            <w:r w:rsidR="00B857FD">
              <w:rPr>
                <w:i/>
              </w:rPr>
              <w:t>1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841737" w:rsidP="00A13F74">
            <w:pPr>
              <w:spacing w:before="60"/>
              <w:rPr>
                <w:i/>
              </w:rPr>
            </w:pPr>
            <w:r>
              <w:rPr>
                <w:i/>
              </w:rPr>
              <w:t>oktober</w:t>
            </w:r>
            <w:r w:rsidR="0054123B">
              <w:rPr>
                <w:i/>
              </w:rPr>
              <w:t xml:space="preserve"> 201</w:t>
            </w:r>
            <w:r w:rsidR="00A13F74">
              <w:rPr>
                <w:i/>
              </w:rPr>
              <w:t>6</w:t>
            </w:r>
          </w:p>
        </w:tc>
      </w:tr>
      <w:tr w:rsidR="0067244A" w:rsidRPr="008D210A" w:rsidTr="0054123B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 xml:space="preserve">MD </w:t>
      </w:r>
      <w:r w:rsidR="00841737">
        <w:rPr>
          <w:b/>
          <w:color w:val="000080"/>
        </w:rPr>
        <w:t>Munt</w:t>
      </w:r>
      <w:r w:rsidR="00B64F0A">
        <w:rPr>
          <w:b/>
          <w:color w:val="000080"/>
        </w:rPr>
        <w:t xml:space="preserve"> </w:t>
      </w:r>
      <w:r w:rsidR="00A50764">
        <w:rPr>
          <w:b/>
          <w:color w:val="000080"/>
        </w:rPr>
        <w:t>update 2016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50BD1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D50BD1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841737" w:rsidP="00A50764">
            <w:pPr>
              <w:rPr>
                <w:rFonts w:cs="Arial"/>
                <w:kern w:val="0"/>
                <w:szCs w:val="18"/>
              </w:rPr>
            </w:pPr>
            <w:r w:rsidRPr="00841737">
              <w:rPr>
                <w:rFonts w:cs="Arial"/>
                <w:kern w:val="0"/>
                <w:szCs w:val="18"/>
              </w:rPr>
              <w:t>AA-3079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Pr="00E95857" w:rsidRDefault="00841737" w:rsidP="009247F9">
            <w:pPr>
              <w:pStyle w:val="bullet"/>
              <w:rPr>
                <w:rFonts w:cs="Arial"/>
                <w:kern w:val="0"/>
                <w:szCs w:val="18"/>
              </w:rPr>
            </w:pPr>
            <w:r>
              <w:t>Nieuw modeldocument Munt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Pr="00A25F5B" w:rsidRDefault="00841737" w:rsidP="00D50BD1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</w:rPr>
              <w:t xml:space="preserve">Modeldocument, </w:t>
            </w:r>
            <w:r w:rsidRPr="00715738">
              <w:rPr>
                <w:rFonts w:cs="Arial"/>
                <w:kern w:val="0"/>
                <w:szCs w:val="18"/>
              </w:rPr>
              <w:t xml:space="preserve">Toelichting, </w:t>
            </w:r>
            <w:r>
              <w:rPr>
                <w:rFonts w:cs="Arial"/>
                <w:kern w:val="0"/>
                <w:szCs w:val="18"/>
              </w:rPr>
              <w:t xml:space="preserve"> </w:t>
            </w:r>
            <w:r w:rsidRPr="00715738">
              <w:rPr>
                <w:rFonts w:cs="Arial"/>
                <w:kern w:val="0"/>
                <w:szCs w:val="18"/>
              </w:rPr>
              <w:t>Stylesheet en Backend controle</w:t>
            </w:r>
            <w:r>
              <w:rPr>
                <w:rFonts w:cs="Arial"/>
                <w:kern w:val="0"/>
                <w:szCs w:val="18"/>
              </w:rPr>
              <w:t>s</w:t>
            </w:r>
          </w:p>
        </w:tc>
      </w:tr>
    </w:tbl>
    <w:p w:rsidR="000907F5" w:rsidRDefault="000907F5" w:rsidP="000907F5">
      <w:pPr>
        <w:snapToGrid w:val="0"/>
        <w:rPr>
          <w:b/>
          <w:snapToGrid/>
          <w:color w:val="000080"/>
          <w:lang w:val="en-US"/>
        </w:rPr>
      </w:pPr>
    </w:p>
    <w:p w:rsidR="000907F5" w:rsidRDefault="000907F5" w:rsidP="000907F5">
      <w:pPr>
        <w:snapToGrid w:val="0"/>
        <w:ind w:left="360"/>
        <w:rPr>
          <w:b/>
          <w:color w:val="000080"/>
        </w:rPr>
      </w:pPr>
    </w:p>
    <w:p w:rsidR="000907F5" w:rsidRPr="006E0817" w:rsidRDefault="00A50764" w:rsidP="00A50764">
      <w:pPr>
        <w:snapToGrid w:val="0"/>
        <w:rPr>
          <w:b/>
          <w:snapToGrid/>
          <w:color w:val="000080"/>
        </w:rPr>
      </w:pPr>
      <w:r w:rsidRPr="006E0817">
        <w:rPr>
          <w:b/>
          <w:snapToGrid/>
          <w:color w:val="000080"/>
        </w:rPr>
        <w:t xml:space="preserve"> </w:t>
      </w: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Toelich.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841737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841737">
              <w:rPr>
                <w:szCs w:val="18"/>
              </w:rPr>
              <w:t>Munt</w:t>
            </w:r>
          </w:p>
        </w:tc>
        <w:tc>
          <w:tcPr>
            <w:tcW w:w="946" w:type="dxa"/>
            <w:shd w:val="clear" w:color="auto" w:fill="auto"/>
          </w:tcPr>
          <w:p w:rsidR="000907F5" w:rsidRPr="00841737" w:rsidRDefault="00902964" w:rsidP="0084173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</w:t>
            </w:r>
            <w:r w:rsidR="00841737">
              <w:rPr>
                <w:szCs w:val="18"/>
                <w:lang w:val="nl-NL"/>
              </w:rPr>
              <w:t>1.0.0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902964" w:rsidP="0084173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</w:t>
            </w:r>
            <w:r w:rsidR="00841737">
              <w:rPr>
                <w:szCs w:val="18"/>
                <w:lang w:val="nl-NL"/>
              </w:rPr>
              <w:t>1.0.0</w:t>
            </w:r>
          </w:p>
        </w:tc>
        <w:tc>
          <w:tcPr>
            <w:tcW w:w="425" w:type="dxa"/>
            <w:shd w:val="clear" w:color="auto" w:fill="auto"/>
          </w:tcPr>
          <w:p w:rsidR="000907F5" w:rsidRPr="00841737" w:rsidRDefault="006459BE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X</w:t>
            </w: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>XSD StukAlgemeen</w:t>
            </w:r>
          </w:p>
        </w:tc>
        <w:tc>
          <w:tcPr>
            <w:tcW w:w="946" w:type="dxa"/>
            <w:shd w:val="clear" w:color="auto" w:fill="auto"/>
          </w:tcPr>
          <w:p w:rsidR="000907F5" w:rsidRPr="00841737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v6.</w:t>
            </w:r>
            <w:r w:rsidR="00E51014" w:rsidRPr="00841737">
              <w:rPr>
                <w:szCs w:val="18"/>
                <w:lang w:val="nl-NL"/>
              </w:rPr>
              <w:t>2</w:t>
            </w:r>
            <w:r w:rsidRPr="00841737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>X = nieuw of gewijzigd voor dit stylesheet-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275" w:rsidRDefault="003F3275">
      <w:r>
        <w:separator/>
      </w:r>
    </w:p>
  </w:endnote>
  <w:endnote w:type="continuationSeparator" w:id="0">
    <w:p w:rsidR="003F3275" w:rsidRDefault="003F3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D0229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275" w:rsidRDefault="003F3275">
      <w:r>
        <w:separator/>
      </w:r>
    </w:p>
  </w:footnote>
  <w:footnote w:type="continuationSeparator" w:id="0">
    <w:p w:rsidR="003F3275" w:rsidRDefault="003F3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D0229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D0229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BC7"/>
    <w:rsid w:val="001127A9"/>
    <w:rsid w:val="0012274C"/>
    <w:rsid w:val="0015712E"/>
    <w:rsid w:val="001629E3"/>
    <w:rsid w:val="00184A3D"/>
    <w:rsid w:val="0018670E"/>
    <w:rsid w:val="00193BBC"/>
    <w:rsid w:val="00193C20"/>
    <w:rsid w:val="001A726C"/>
    <w:rsid w:val="001D0229"/>
    <w:rsid w:val="001F3655"/>
    <w:rsid w:val="00205477"/>
    <w:rsid w:val="00226A13"/>
    <w:rsid w:val="00253F83"/>
    <w:rsid w:val="0025466D"/>
    <w:rsid w:val="00267618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F3275"/>
    <w:rsid w:val="003F39FA"/>
    <w:rsid w:val="0040739A"/>
    <w:rsid w:val="00444382"/>
    <w:rsid w:val="004516D5"/>
    <w:rsid w:val="00482244"/>
    <w:rsid w:val="004958FF"/>
    <w:rsid w:val="004E630E"/>
    <w:rsid w:val="004F468B"/>
    <w:rsid w:val="00501F22"/>
    <w:rsid w:val="00512946"/>
    <w:rsid w:val="0054123B"/>
    <w:rsid w:val="00573668"/>
    <w:rsid w:val="00587BBC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459BE"/>
    <w:rsid w:val="006623AF"/>
    <w:rsid w:val="0067244A"/>
    <w:rsid w:val="006870CC"/>
    <w:rsid w:val="006B2BAC"/>
    <w:rsid w:val="006C22BD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1737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3A12"/>
    <w:rsid w:val="009A46D2"/>
    <w:rsid w:val="009B125F"/>
    <w:rsid w:val="009F205D"/>
    <w:rsid w:val="009F5B84"/>
    <w:rsid w:val="00A025DF"/>
    <w:rsid w:val="00A13F74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D5067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D15122"/>
    <w:rsid w:val="00D31BA0"/>
    <w:rsid w:val="00D37FF2"/>
    <w:rsid w:val="00D44F9C"/>
    <w:rsid w:val="00D50BD1"/>
    <w:rsid w:val="00D50E8C"/>
    <w:rsid w:val="00DB5DB1"/>
    <w:rsid w:val="00DC280B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C0CA7"/>
    <w:rsid w:val="00F02F88"/>
    <w:rsid w:val="00F4292B"/>
    <w:rsid w:val="00FA1F42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38F5B2-3413-4B55-9080-2DDB6569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0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Manen, Ivar van</cp:lastModifiedBy>
  <cp:revision>2</cp:revision>
  <dcterms:created xsi:type="dcterms:W3CDTF">2016-11-02T16:14:00Z</dcterms:created>
  <dcterms:modified xsi:type="dcterms:W3CDTF">2016-11-02T16:14:00Z</dcterms:modified>
</cp:coreProperties>
</file>