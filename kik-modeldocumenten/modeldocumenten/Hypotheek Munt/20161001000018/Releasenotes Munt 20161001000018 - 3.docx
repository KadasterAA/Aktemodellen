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6E30B2" w:rsidP="000A370F">
            <w:pPr>
              <w:pStyle w:val="Datum"/>
            </w:pPr>
            <w:bookmarkStart w:id="2" w:name="bmDatum"/>
            <w:bookmarkEnd w:id="2"/>
            <w:r w:rsidRPr="006E30B2">
              <w:t>7 december 2017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841737" w:rsidP="00841737">
            <w:pPr>
              <w:spacing w:before="60"/>
              <w:rPr>
                <w:i/>
              </w:rPr>
            </w:pPr>
            <w:r>
              <w:rPr>
                <w:i/>
              </w:rPr>
              <w:t>Munt</w:t>
            </w:r>
            <w:r w:rsidR="003D14CE">
              <w:rPr>
                <w:i/>
              </w:rPr>
              <w:t xml:space="preserve"> </w:t>
            </w:r>
            <w:proofErr w:type="spellStart"/>
            <w:r w:rsidR="003D14CE">
              <w:rPr>
                <w:i/>
              </w:rPr>
              <w:t>stylesheetnummer</w:t>
            </w:r>
            <w:proofErr w:type="spellEnd"/>
            <w:r w:rsidR="003D14CE">
              <w:rPr>
                <w:i/>
              </w:rPr>
              <w:t xml:space="preserve"> </w:t>
            </w:r>
            <w:r>
              <w:t xml:space="preserve"> </w:t>
            </w:r>
            <w:r w:rsidRPr="00841737">
              <w:rPr>
                <w:i/>
              </w:rPr>
              <w:t xml:space="preserve">20161001000018 </w:t>
            </w:r>
            <w:r w:rsidR="00482244">
              <w:rPr>
                <w:i/>
              </w:rPr>
              <w:t xml:space="preserve"> implementatienummer </w:t>
            </w:r>
            <w:r w:rsidR="006E30B2">
              <w:rPr>
                <w:i/>
              </w:rPr>
              <w:t>3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6E30B2" w:rsidP="00A13F74">
            <w:pPr>
              <w:spacing w:before="60"/>
              <w:rPr>
                <w:i/>
              </w:rPr>
            </w:pPr>
            <w:r w:rsidRPr="006E30B2">
              <w:rPr>
                <w:i/>
              </w:rPr>
              <w:t>7 december 2017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6E30B2" w:rsidP="006E30B2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6E30B2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6E30B2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6E30B2">
        <w:trPr>
          <w:trHeight w:val="48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7F5" w:rsidRDefault="006E30B2" w:rsidP="00A50764">
            <w:pPr>
              <w:rPr>
                <w:rFonts w:cs="Arial"/>
                <w:kern w:val="0"/>
                <w:szCs w:val="18"/>
              </w:rPr>
            </w:pPr>
            <w:r w:rsidRPr="006E30B2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E95857" w:rsidRDefault="006E30B2" w:rsidP="00CF7C31">
            <w:pPr>
              <w:rPr>
                <w:rFonts w:cs="Arial"/>
                <w:kern w:val="0"/>
                <w:szCs w:val="18"/>
              </w:rPr>
            </w:pPr>
            <w:r w:rsidRPr="006E30B2">
              <w:rPr>
                <w:rFonts w:cs="Arial"/>
                <w:kern w:val="0"/>
                <w:szCs w:val="18"/>
              </w:rPr>
              <w:t>In de tekstblokken Aanhef en Equivalentieverklaring is nu ook waarneming van een niet va</w:t>
            </w:r>
            <w:bookmarkStart w:id="4" w:name="_GoBack"/>
            <w:bookmarkEnd w:id="4"/>
            <w:r w:rsidRPr="006E30B2">
              <w:rPr>
                <w:rFonts w:cs="Arial"/>
                <w:kern w:val="0"/>
                <w:szCs w:val="18"/>
              </w:rPr>
              <w:t>cant protocol of kantoor mogelijk.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7F5" w:rsidRPr="00A25F5B" w:rsidRDefault="006E30B2" w:rsidP="002718FE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 w:rsidRPr="006E30B2">
              <w:rPr>
                <w:rFonts w:cs="Arial"/>
                <w:kern w:val="0"/>
                <w:szCs w:val="18"/>
                <w:lang w:val="en-US"/>
              </w:rPr>
              <w:t>Tekstblok</w:t>
            </w:r>
            <w:proofErr w:type="spellEnd"/>
            <w:r w:rsidRPr="006E30B2">
              <w:rPr>
                <w:rFonts w:cs="Arial"/>
                <w:kern w:val="0"/>
                <w:szCs w:val="18"/>
                <w:lang w:val="en-US"/>
              </w:rPr>
              <w:t xml:space="preserve">, </w:t>
            </w:r>
            <w:proofErr w:type="spellStart"/>
            <w:r w:rsidRPr="006E30B2">
              <w:rPr>
                <w:rFonts w:cs="Arial"/>
                <w:kern w:val="0"/>
                <w:szCs w:val="18"/>
                <w:lang w:val="en-US"/>
              </w:rPr>
              <w:t>Toelichting</w:t>
            </w:r>
            <w:proofErr w:type="spellEnd"/>
            <w:r w:rsidRPr="006E30B2">
              <w:rPr>
                <w:rFonts w:cs="Arial"/>
                <w:kern w:val="0"/>
                <w:szCs w:val="18"/>
                <w:lang w:val="en-US"/>
              </w:rPr>
              <w:t xml:space="preserve">, Stylesheet </w:t>
            </w:r>
            <w:proofErr w:type="spellStart"/>
            <w:r w:rsidRPr="006E30B2">
              <w:rPr>
                <w:rFonts w:cs="Arial"/>
                <w:kern w:val="0"/>
                <w:szCs w:val="18"/>
                <w:lang w:val="en-US"/>
              </w:rPr>
              <w:t>en</w:t>
            </w:r>
            <w:proofErr w:type="spellEnd"/>
            <w:r w:rsidRPr="006E30B2">
              <w:rPr>
                <w:rFonts w:cs="Arial"/>
                <w:kern w:val="0"/>
                <w:szCs w:val="18"/>
                <w:lang w:val="en-US"/>
              </w:rPr>
              <w:t xml:space="preserve"> Backend </w:t>
            </w:r>
            <w:proofErr w:type="spellStart"/>
            <w:r w:rsidRPr="006E30B2">
              <w:rPr>
                <w:rFonts w:cs="Arial"/>
                <w:kern w:val="0"/>
                <w:szCs w:val="18"/>
                <w:lang w:val="en-US"/>
              </w:rPr>
              <w:t>controle</w:t>
            </w:r>
            <w:proofErr w:type="spellEnd"/>
          </w:p>
        </w:tc>
      </w:tr>
    </w:tbl>
    <w:p w:rsidR="000907F5" w:rsidRDefault="000907F5" w:rsidP="000907F5">
      <w:pPr>
        <w:snapToGrid w:val="0"/>
        <w:ind w:left="360"/>
        <w:rPr>
          <w:b/>
          <w:color w:val="000080"/>
        </w:rPr>
      </w:pPr>
    </w:p>
    <w:p w:rsidR="000907F5" w:rsidRPr="006E0817" w:rsidRDefault="00A50764" w:rsidP="00A50764">
      <w:pPr>
        <w:snapToGrid w:val="0"/>
        <w:rPr>
          <w:b/>
          <w:snapToGrid/>
          <w:color w:val="000080"/>
        </w:rPr>
      </w:pPr>
      <w:r w:rsidRPr="006E0817">
        <w:rPr>
          <w:b/>
          <w:snapToGrid/>
          <w:color w:val="000080"/>
        </w:rPr>
        <w:t xml:space="preserve"> </w:t>
      </w: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841737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841737">
              <w:rPr>
                <w:szCs w:val="18"/>
              </w:rPr>
              <w:t>Munt</w:t>
            </w:r>
          </w:p>
        </w:tc>
        <w:tc>
          <w:tcPr>
            <w:tcW w:w="946" w:type="dxa"/>
            <w:shd w:val="clear" w:color="auto" w:fill="auto"/>
          </w:tcPr>
          <w:p w:rsidR="000907F5" w:rsidRPr="006E30B2" w:rsidRDefault="00902964" w:rsidP="005941C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E30B2">
              <w:rPr>
                <w:szCs w:val="18"/>
                <w:lang w:val="nl-NL"/>
              </w:rPr>
              <w:t>V</w:t>
            </w:r>
            <w:r w:rsidR="00841737" w:rsidRPr="006E30B2">
              <w:rPr>
                <w:szCs w:val="18"/>
                <w:lang w:val="nl-NL"/>
              </w:rPr>
              <w:t>1.0.</w:t>
            </w:r>
            <w:r w:rsidR="005941C3" w:rsidRPr="006E30B2">
              <w:rPr>
                <w:szCs w:val="18"/>
                <w:lang w:val="nl-NL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5941C3" w:rsidRDefault="00902964" w:rsidP="006E30B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5941C3">
              <w:rPr>
                <w:b/>
                <w:szCs w:val="18"/>
                <w:lang w:val="nl-NL"/>
              </w:rPr>
              <w:t>V</w:t>
            </w:r>
            <w:r w:rsidR="00841737" w:rsidRPr="005941C3">
              <w:rPr>
                <w:b/>
                <w:szCs w:val="18"/>
                <w:lang w:val="nl-NL"/>
              </w:rPr>
              <w:t>1.</w:t>
            </w:r>
            <w:r w:rsidR="006E30B2">
              <w:rPr>
                <w:b/>
                <w:szCs w:val="18"/>
                <w:lang w:val="nl-NL"/>
              </w:rPr>
              <w:t>1</w:t>
            </w:r>
            <w:r w:rsidR="00841737" w:rsidRPr="005941C3">
              <w:rPr>
                <w:b/>
                <w:szCs w:val="18"/>
                <w:lang w:val="nl-NL"/>
              </w:rPr>
              <w:t>.</w:t>
            </w:r>
            <w:r w:rsidR="006E30B2">
              <w:rPr>
                <w:b/>
                <w:szCs w:val="18"/>
                <w:lang w:val="nl-NL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0907F5" w:rsidRPr="00841737" w:rsidRDefault="006459BE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X</w:t>
            </w: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 xml:space="preserve">XSD </w:t>
            </w:r>
            <w:proofErr w:type="spellStart"/>
            <w:r w:rsidRPr="00902964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E51014" w:rsidRPr="00841737">
              <w:rPr>
                <w:szCs w:val="18"/>
                <w:lang w:val="nl-NL"/>
              </w:rPr>
              <w:t>2</w:t>
            </w:r>
            <w:r w:rsidRPr="00841737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6E30B2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6E30B2">
              <w:rPr>
                <w:b/>
                <w:szCs w:val="18"/>
              </w:rPr>
              <w:t>v2.</w:t>
            </w:r>
            <w:r w:rsidR="006E30B2">
              <w:rPr>
                <w:b/>
                <w:szCs w:val="18"/>
              </w:rPr>
              <w:t>10</w:t>
            </w:r>
          </w:p>
        </w:tc>
        <w:tc>
          <w:tcPr>
            <w:tcW w:w="897" w:type="dxa"/>
            <w:shd w:val="clear" w:color="auto" w:fill="auto"/>
          </w:tcPr>
          <w:p w:rsidR="000907F5" w:rsidRPr="006E30B2" w:rsidRDefault="000907F5" w:rsidP="006E30B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6E30B2">
              <w:rPr>
                <w:b/>
                <w:szCs w:val="18"/>
              </w:rPr>
              <w:t>v3.</w:t>
            </w:r>
            <w:r w:rsidR="006E30B2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6E30B2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6E30B2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6E30B2">
              <w:rPr>
                <w:b/>
                <w:szCs w:val="18"/>
              </w:rPr>
              <w:t>v3.</w:t>
            </w:r>
            <w:r w:rsidR="006E30B2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6E30B2" w:rsidRDefault="000907F5" w:rsidP="006E30B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6E30B2">
              <w:rPr>
                <w:b/>
                <w:szCs w:val="18"/>
              </w:rPr>
              <w:t>v3.</w:t>
            </w:r>
            <w:r w:rsidR="006E30B2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6E30B2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7D4" w:rsidRDefault="001F27D4">
      <w:r>
        <w:separator/>
      </w:r>
    </w:p>
  </w:endnote>
  <w:endnote w:type="continuationSeparator" w:id="0">
    <w:p w:rsidR="001F27D4" w:rsidRDefault="001F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B94F4E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7D4" w:rsidRDefault="001F27D4">
      <w:r>
        <w:separator/>
      </w:r>
    </w:p>
  </w:footnote>
  <w:footnote w:type="continuationSeparator" w:id="0">
    <w:p w:rsidR="001F27D4" w:rsidRDefault="001F2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B94F4E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B94F4E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610D1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BC7"/>
    <w:rsid w:val="001111AB"/>
    <w:rsid w:val="001127A9"/>
    <w:rsid w:val="0012274C"/>
    <w:rsid w:val="0015712E"/>
    <w:rsid w:val="001629E3"/>
    <w:rsid w:val="00184A3D"/>
    <w:rsid w:val="0018670E"/>
    <w:rsid w:val="00193BBC"/>
    <w:rsid w:val="00193C20"/>
    <w:rsid w:val="001A726C"/>
    <w:rsid w:val="001F27D4"/>
    <w:rsid w:val="001F3655"/>
    <w:rsid w:val="001F51A3"/>
    <w:rsid w:val="00205477"/>
    <w:rsid w:val="00226A13"/>
    <w:rsid w:val="00253F83"/>
    <w:rsid w:val="0025466D"/>
    <w:rsid w:val="00267618"/>
    <w:rsid w:val="002718FE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B6869"/>
    <w:rsid w:val="003D14CE"/>
    <w:rsid w:val="003D21CE"/>
    <w:rsid w:val="003F39FA"/>
    <w:rsid w:val="0040739A"/>
    <w:rsid w:val="00444382"/>
    <w:rsid w:val="004516D5"/>
    <w:rsid w:val="00482244"/>
    <w:rsid w:val="004958FF"/>
    <w:rsid w:val="004E630E"/>
    <w:rsid w:val="004F468B"/>
    <w:rsid w:val="00501F22"/>
    <w:rsid w:val="00512946"/>
    <w:rsid w:val="0054123B"/>
    <w:rsid w:val="00573668"/>
    <w:rsid w:val="00587BBC"/>
    <w:rsid w:val="005941C3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459BE"/>
    <w:rsid w:val="006623AF"/>
    <w:rsid w:val="0067244A"/>
    <w:rsid w:val="006870CC"/>
    <w:rsid w:val="006B2BAC"/>
    <w:rsid w:val="006B7EC8"/>
    <w:rsid w:val="006C22BD"/>
    <w:rsid w:val="006D3859"/>
    <w:rsid w:val="006E28AC"/>
    <w:rsid w:val="006E30B2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F205D"/>
    <w:rsid w:val="009F5B84"/>
    <w:rsid w:val="00A025DF"/>
    <w:rsid w:val="00A13F74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94F4E"/>
    <w:rsid w:val="00BD5067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2BD1"/>
    <w:rsid w:val="00C73700"/>
    <w:rsid w:val="00C74E27"/>
    <w:rsid w:val="00C8038D"/>
    <w:rsid w:val="00C91155"/>
    <w:rsid w:val="00C93DCF"/>
    <w:rsid w:val="00C974B1"/>
    <w:rsid w:val="00CD547A"/>
    <w:rsid w:val="00CD66B7"/>
    <w:rsid w:val="00CF7C31"/>
    <w:rsid w:val="00D15122"/>
    <w:rsid w:val="00D31BA0"/>
    <w:rsid w:val="00D37FF2"/>
    <w:rsid w:val="00D44F9C"/>
    <w:rsid w:val="00D50BD1"/>
    <w:rsid w:val="00D50E8C"/>
    <w:rsid w:val="00DB5DB1"/>
    <w:rsid w:val="00DC280B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C34B74-4241-4AFB-916D-3D4CB709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3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5</cp:revision>
  <dcterms:created xsi:type="dcterms:W3CDTF">2016-11-30T13:32:00Z</dcterms:created>
  <dcterms:modified xsi:type="dcterms:W3CDTF">2017-12-08T14:45:00Z</dcterms:modified>
</cp:coreProperties>
</file>