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7438A4E6" w14:textId="77777777" w:rsidR="003228A3" w:rsidRDefault="003228A3"/>
          <w:p w14:paraId="1492F028" w14:textId="77777777" w:rsidR="00A849C6" w:rsidRDefault="00A849C6"/>
          <w:p w14:paraId="4A0DD4F4" w14:textId="74D7C44F" w:rsidR="00A849C6" w:rsidRDefault="00A849C6"/>
        </w:tc>
      </w:tr>
      <w:tr w:rsidR="003228A3" w:rsidRPr="00343045" w14:paraId="48D4740E" w14:textId="77777777" w:rsidTr="008E3F95">
        <w:trPr>
          <w:gridAfter w:val="1"/>
          <w:wAfter w:w="3544" w:type="dxa"/>
        </w:trPr>
        <w:tc>
          <w:tcPr>
            <w:tcW w:w="5315" w:type="dxa"/>
          </w:tcPr>
          <w:p w14:paraId="720F6FB9" w14:textId="77777777" w:rsidR="003228A3" w:rsidRDefault="003228A3">
            <w:pPr>
              <w:pStyle w:val="Eenheid"/>
            </w:pPr>
            <w:bookmarkStart w:id="0" w:name="bmDirectie"/>
            <w:bookmarkEnd w:id="0"/>
          </w:p>
          <w:p w14:paraId="57CF5A9F" w14:textId="33201D43" w:rsidR="00A849C6" w:rsidRPr="00A849C6" w:rsidRDefault="00A849C6" w:rsidP="00A849C6"/>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5660DAB7"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853175">
              <w:rPr>
                <w:lang w:val="nl-NL"/>
              </w:rPr>
              <w:t xml:space="preserve"> Quion generiek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2CFADE80" w:rsidR="00EC1610" w:rsidRPr="00343045" w:rsidRDefault="00BB0F1F" w:rsidP="00EC1610">
            <w:bookmarkStart w:id="5" w:name="bmAuteurs"/>
            <w:bookmarkEnd w:id="5"/>
            <w:r>
              <w:t>1.</w:t>
            </w:r>
            <w:r w:rsidR="000868E3">
              <w:t>1</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first" r:id="rId8"/>
          <w:footerReference w:type="first" r:id="rId9"/>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41"/>
        <w:gridCol w:w="1627"/>
        <w:gridCol w:w="1985"/>
        <w:gridCol w:w="5315"/>
      </w:tblGrid>
      <w:tr w:rsidR="00C61CA0" w:rsidRPr="00343045" w14:paraId="76A33AF0" w14:textId="77777777" w:rsidTr="00A41151">
        <w:trPr>
          <w:trHeight w:hRule="exact" w:val="281"/>
          <w:tblHeader/>
        </w:trPr>
        <w:tc>
          <w:tcPr>
            <w:tcW w:w="641"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627"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5"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15"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A41151">
        <w:tc>
          <w:tcPr>
            <w:tcW w:w="641" w:type="dxa"/>
            <w:tcBorders>
              <w:top w:val="single" w:sz="4" w:space="0" w:color="auto"/>
              <w:left w:val="single" w:sz="4" w:space="0" w:color="auto"/>
              <w:bottom w:val="single" w:sz="4" w:space="0" w:color="auto"/>
              <w:right w:val="single" w:sz="4" w:space="0" w:color="auto"/>
            </w:tcBorders>
          </w:tcPr>
          <w:p w14:paraId="40A27E09" w14:textId="0D09DBD8" w:rsidR="00C61CA0" w:rsidRPr="00F13DFE" w:rsidRDefault="002E3B1F" w:rsidP="00323158">
            <w:pPr>
              <w:pStyle w:val="Subtitel"/>
              <w:spacing w:line="280" w:lineRule="exact"/>
              <w:rPr>
                <w:rStyle w:val="Versie0"/>
                <w:bCs/>
                <w:szCs w:val="18"/>
              </w:rPr>
            </w:pPr>
            <w:r>
              <w:rPr>
                <w:rStyle w:val="Versie0"/>
                <w:bCs/>
                <w:szCs w:val="18"/>
              </w:rPr>
              <w:t>1.0</w:t>
            </w:r>
          </w:p>
        </w:tc>
        <w:tc>
          <w:tcPr>
            <w:tcW w:w="1627" w:type="dxa"/>
            <w:tcBorders>
              <w:top w:val="single" w:sz="4" w:space="0" w:color="auto"/>
              <w:left w:val="single" w:sz="4" w:space="0" w:color="auto"/>
              <w:bottom w:val="single" w:sz="4" w:space="0" w:color="auto"/>
              <w:right w:val="single" w:sz="4" w:space="0" w:color="auto"/>
            </w:tcBorders>
          </w:tcPr>
          <w:p w14:paraId="34C9FC7B" w14:textId="4E43AC1C" w:rsidR="00C61CA0" w:rsidRPr="00F13DFE" w:rsidRDefault="00A849C6" w:rsidP="00EC1610">
            <w:pPr>
              <w:rPr>
                <w:rStyle w:val="Datumopmaakprofiel"/>
                <w:szCs w:val="18"/>
              </w:rPr>
            </w:pPr>
            <w:r>
              <w:rPr>
                <w:rStyle w:val="Datumopmaakprofiel"/>
                <w:szCs w:val="18"/>
              </w:rPr>
              <w:t>2</w:t>
            </w:r>
            <w:r w:rsidR="002E3B1F">
              <w:rPr>
                <w:rStyle w:val="Datumopmaakprofiel"/>
                <w:szCs w:val="18"/>
              </w:rPr>
              <w:t>5-11-</w:t>
            </w:r>
            <w:r>
              <w:rPr>
                <w:rStyle w:val="Datumopmaakprofiel"/>
                <w:szCs w:val="18"/>
              </w:rPr>
              <w:t>2021</w:t>
            </w:r>
          </w:p>
        </w:tc>
        <w:tc>
          <w:tcPr>
            <w:tcW w:w="1985" w:type="dxa"/>
            <w:tcBorders>
              <w:top w:val="single" w:sz="4" w:space="0" w:color="auto"/>
              <w:left w:val="single" w:sz="4" w:space="0" w:color="auto"/>
              <w:bottom w:val="single" w:sz="4" w:space="0" w:color="auto"/>
              <w:right w:val="single" w:sz="4" w:space="0" w:color="auto"/>
            </w:tcBorders>
          </w:tcPr>
          <w:p w14:paraId="43E7D306" w14:textId="4A3860E0" w:rsidR="00C61CA0" w:rsidRPr="00F13DFE" w:rsidRDefault="00A849C6" w:rsidP="00323158">
            <w:pPr>
              <w:rPr>
                <w:szCs w:val="18"/>
                <w:lang w:val="en-US"/>
              </w:rPr>
            </w:pPr>
            <w:r>
              <w:rPr>
                <w:szCs w:val="18"/>
                <w:lang w:val="en-US"/>
              </w:rPr>
              <w:t>B</w:t>
            </w:r>
            <w:r>
              <w:rPr>
                <w:lang w:val="en-US"/>
              </w:rPr>
              <w:t>OI/BSU</w:t>
            </w:r>
            <w:r w:rsidR="002E3B1F">
              <w:rPr>
                <w:lang w:val="en-US"/>
              </w:rPr>
              <w:t xml:space="preserve"> </w:t>
            </w:r>
            <w:r>
              <w:rPr>
                <w:lang w:val="en-US"/>
              </w:rPr>
              <w:t>2/</w:t>
            </w:r>
            <w:r w:rsidR="002E3B1F">
              <w:rPr>
                <w:lang w:val="en-US"/>
              </w:rPr>
              <w:t>Team 2/</w:t>
            </w:r>
            <w:r>
              <w:rPr>
                <w:lang w:val="en-US"/>
              </w:rPr>
              <w:t>AA</w:t>
            </w:r>
          </w:p>
        </w:tc>
        <w:tc>
          <w:tcPr>
            <w:tcW w:w="5315" w:type="dxa"/>
            <w:tcBorders>
              <w:top w:val="single" w:sz="4" w:space="0" w:color="auto"/>
              <w:left w:val="single" w:sz="4" w:space="0" w:color="auto"/>
              <w:bottom w:val="single" w:sz="4" w:space="0" w:color="auto"/>
              <w:right w:val="single" w:sz="4" w:space="0" w:color="auto"/>
            </w:tcBorders>
          </w:tcPr>
          <w:p w14:paraId="2F976CF0" w14:textId="152E8252" w:rsidR="00AE1E6D" w:rsidRPr="00F13DFE" w:rsidRDefault="00EC1610">
            <w:pPr>
              <w:snapToGrid w:val="0"/>
              <w:rPr>
                <w:szCs w:val="18"/>
              </w:rPr>
            </w:pPr>
            <w:r w:rsidRPr="00F13DFE">
              <w:rPr>
                <w:szCs w:val="18"/>
              </w:rPr>
              <w:t>AA-</w:t>
            </w:r>
            <w:r w:rsidR="00A849C6">
              <w:rPr>
                <w:szCs w:val="18"/>
              </w:rPr>
              <w:t>51</w:t>
            </w:r>
            <w:r w:rsidR="002E3B1F">
              <w:rPr>
                <w:szCs w:val="18"/>
              </w:rPr>
              <w:t>4</w:t>
            </w:r>
            <w:r w:rsidR="002E3B1F">
              <w:t>1</w:t>
            </w:r>
            <w:r w:rsidR="00A849C6">
              <w:rPr>
                <w:szCs w:val="18"/>
              </w:rPr>
              <w:t>:</w:t>
            </w:r>
            <w:r w:rsidRPr="00F13DFE">
              <w:rPr>
                <w:szCs w:val="18"/>
              </w:rPr>
              <w:t xml:space="preserve"> Initiële versie.</w:t>
            </w:r>
          </w:p>
        </w:tc>
      </w:tr>
      <w:tr w:rsidR="00AE1E6D" w:rsidRPr="008C145E" w14:paraId="4DD4C653" w14:textId="77777777" w:rsidTr="00A41151">
        <w:tc>
          <w:tcPr>
            <w:tcW w:w="641" w:type="dxa"/>
            <w:tcBorders>
              <w:top w:val="single" w:sz="4" w:space="0" w:color="auto"/>
              <w:left w:val="single" w:sz="4" w:space="0" w:color="auto"/>
              <w:bottom w:val="single" w:sz="4" w:space="0" w:color="auto"/>
              <w:right w:val="single" w:sz="4" w:space="0" w:color="auto"/>
            </w:tcBorders>
          </w:tcPr>
          <w:p w14:paraId="77EF8E6A" w14:textId="1C4972D4" w:rsidR="00AE1E6D" w:rsidRPr="00F13DFE" w:rsidRDefault="000868E3" w:rsidP="00323158">
            <w:pPr>
              <w:pStyle w:val="Subtitel"/>
              <w:spacing w:line="280" w:lineRule="exact"/>
              <w:rPr>
                <w:rStyle w:val="Versie0"/>
                <w:bCs/>
                <w:szCs w:val="18"/>
              </w:rPr>
            </w:pPr>
            <w:r>
              <w:rPr>
                <w:rStyle w:val="Versie0"/>
                <w:bCs/>
                <w:szCs w:val="18"/>
              </w:rPr>
              <w:t>1.1</w:t>
            </w:r>
          </w:p>
        </w:tc>
        <w:tc>
          <w:tcPr>
            <w:tcW w:w="1627" w:type="dxa"/>
            <w:tcBorders>
              <w:top w:val="single" w:sz="4" w:space="0" w:color="auto"/>
              <w:left w:val="single" w:sz="4" w:space="0" w:color="auto"/>
              <w:bottom w:val="single" w:sz="4" w:space="0" w:color="auto"/>
              <w:right w:val="single" w:sz="4" w:space="0" w:color="auto"/>
            </w:tcBorders>
          </w:tcPr>
          <w:p w14:paraId="3C37727E" w14:textId="30F1D969" w:rsidR="00AE1E6D" w:rsidRPr="00F13DFE" w:rsidRDefault="000868E3" w:rsidP="00EC1610">
            <w:pPr>
              <w:rPr>
                <w:rStyle w:val="Datumopmaakprofiel"/>
                <w:szCs w:val="18"/>
              </w:rPr>
            </w:pPr>
            <w:r>
              <w:rPr>
                <w:rStyle w:val="Datumopmaakprofiel"/>
                <w:szCs w:val="18"/>
              </w:rPr>
              <w:t>22-02-2023</w:t>
            </w:r>
          </w:p>
        </w:tc>
        <w:tc>
          <w:tcPr>
            <w:tcW w:w="1985" w:type="dxa"/>
            <w:tcBorders>
              <w:top w:val="single" w:sz="4" w:space="0" w:color="auto"/>
              <w:left w:val="single" w:sz="4" w:space="0" w:color="auto"/>
              <w:bottom w:val="single" w:sz="4" w:space="0" w:color="auto"/>
              <w:right w:val="single" w:sz="4" w:space="0" w:color="auto"/>
            </w:tcBorders>
          </w:tcPr>
          <w:p w14:paraId="36301A86" w14:textId="4E19AFD0" w:rsidR="00AE1E6D" w:rsidRPr="00F13DFE" w:rsidRDefault="000868E3" w:rsidP="00323158">
            <w:pPr>
              <w:rPr>
                <w:szCs w:val="18"/>
                <w:lang w:val="en-US"/>
              </w:rPr>
            </w:pPr>
            <w:r>
              <w:rPr>
                <w:szCs w:val="18"/>
                <w:lang w:val="en-US"/>
              </w:rPr>
              <w:t>B</w:t>
            </w:r>
            <w:r>
              <w:rPr>
                <w:lang w:val="en-US"/>
              </w:rPr>
              <w:t>OI/BSU 2/Team 2/AA</w:t>
            </w:r>
          </w:p>
        </w:tc>
        <w:tc>
          <w:tcPr>
            <w:tcW w:w="5315" w:type="dxa"/>
            <w:tcBorders>
              <w:top w:val="single" w:sz="4" w:space="0" w:color="auto"/>
              <w:left w:val="single" w:sz="4" w:space="0" w:color="auto"/>
              <w:bottom w:val="single" w:sz="4" w:space="0" w:color="auto"/>
              <w:right w:val="single" w:sz="4" w:space="0" w:color="auto"/>
            </w:tcBorders>
          </w:tcPr>
          <w:p w14:paraId="6E765CD8" w14:textId="4EDF2200" w:rsidR="00AE1E6D" w:rsidRPr="00F13DFE" w:rsidRDefault="000868E3" w:rsidP="00D43EF3">
            <w:pPr>
              <w:snapToGrid w:val="0"/>
              <w:rPr>
                <w:szCs w:val="18"/>
              </w:rPr>
            </w:pPr>
            <w:r>
              <w:rPr>
                <w:szCs w:val="18"/>
              </w:rPr>
              <w:t>Tekstuele aanpassing. Er werd maar naar een aantal labels verwezen in de tekst. Dit aangepast.</w:t>
            </w:r>
          </w:p>
        </w:tc>
      </w:tr>
      <w:tr w:rsidR="0091423B" w:rsidRPr="008C145E" w14:paraId="18CFCF1D" w14:textId="77777777" w:rsidTr="00A41151">
        <w:tc>
          <w:tcPr>
            <w:tcW w:w="641" w:type="dxa"/>
            <w:tcBorders>
              <w:top w:val="single" w:sz="4" w:space="0" w:color="auto"/>
              <w:left w:val="single" w:sz="4" w:space="0" w:color="auto"/>
              <w:bottom w:val="single" w:sz="4" w:space="0" w:color="auto"/>
              <w:right w:val="single" w:sz="4" w:space="0" w:color="auto"/>
            </w:tcBorders>
          </w:tcPr>
          <w:p w14:paraId="7066587A" w14:textId="40017626" w:rsidR="0091423B" w:rsidRPr="00F13DFE" w:rsidRDefault="0091423B"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215D258D" w14:textId="2D9ECBE9" w:rsidR="0091423B" w:rsidRPr="00F13DFE" w:rsidRDefault="0091423B"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0D7654FD" w14:textId="612A44D0" w:rsidR="0091423B" w:rsidRPr="0091423B" w:rsidRDefault="0091423B"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0FA71B52" w14:textId="25AC61A2" w:rsidR="0091423B" w:rsidRPr="00F13DFE" w:rsidRDefault="0091423B" w:rsidP="00D43EF3">
            <w:pPr>
              <w:snapToGrid w:val="0"/>
              <w:rPr>
                <w:rFonts w:ascii="Segoe UI" w:hAnsi="Segoe UI" w:cs="Segoe UI"/>
                <w:color w:val="172B4D"/>
                <w:spacing w:val="-4"/>
                <w:szCs w:val="18"/>
                <w:shd w:val="clear" w:color="auto" w:fill="FFFFFF"/>
              </w:rPr>
            </w:pPr>
          </w:p>
        </w:tc>
      </w:tr>
      <w:tr w:rsidR="00F63D89" w:rsidRPr="008C145E" w14:paraId="209419B8" w14:textId="77777777" w:rsidTr="00A41151">
        <w:tc>
          <w:tcPr>
            <w:tcW w:w="641" w:type="dxa"/>
            <w:tcBorders>
              <w:top w:val="single" w:sz="4" w:space="0" w:color="auto"/>
              <w:left w:val="single" w:sz="4" w:space="0" w:color="auto"/>
              <w:bottom w:val="single" w:sz="4" w:space="0" w:color="auto"/>
              <w:right w:val="single" w:sz="4" w:space="0" w:color="auto"/>
            </w:tcBorders>
          </w:tcPr>
          <w:p w14:paraId="56F2C0DB" w14:textId="2F21CB41" w:rsidR="00F63D89" w:rsidRPr="0091423B" w:rsidRDefault="00F63D89"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39DD7F08" w14:textId="2911E8EE" w:rsidR="00F63D89" w:rsidRPr="0091423B" w:rsidRDefault="00F63D89"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015F17D9" w14:textId="0DA5B4B3" w:rsidR="00F63D89" w:rsidRPr="0091423B" w:rsidRDefault="00F63D89"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38228D50" w14:textId="131E54BE" w:rsidR="00F63D89" w:rsidRPr="00F13DFE" w:rsidRDefault="00F63D89" w:rsidP="00D43EF3">
            <w:pPr>
              <w:snapToGrid w:val="0"/>
              <w:rPr>
                <w:rFonts w:cs="Arial"/>
                <w:szCs w:val="18"/>
              </w:rPr>
            </w:pPr>
          </w:p>
        </w:tc>
      </w:tr>
      <w:tr w:rsidR="00F13DFE" w:rsidRPr="008C145E" w14:paraId="7C30F862" w14:textId="77777777" w:rsidTr="00A41151">
        <w:tc>
          <w:tcPr>
            <w:tcW w:w="641" w:type="dxa"/>
            <w:tcBorders>
              <w:top w:val="single" w:sz="4" w:space="0" w:color="auto"/>
              <w:left w:val="single" w:sz="4" w:space="0" w:color="auto"/>
              <w:bottom w:val="single" w:sz="4" w:space="0" w:color="auto"/>
              <w:right w:val="single" w:sz="4" w:space="0" w:color="auto"/>
            </w:tcBorders>
          </w:tcPr>
          <w:p w14:paraId="3EED193C" w14:textId="3F734D65" w:rsidR="00F13DFE" w:rsidRDefault="00F13DFE"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28EDD70F" w14:textId="7ABCFE43" w:rsidR="00F13DFE" w:rsidRDefault="00F13DFE"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47602022" w14:textId="31CC03DD" w:rsidR="00F13DFE" w:rsidRDefault="00F13DFE"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4DBD8F58" w14:textId="3E7F3975" w:rsidR="00F13DFE" w:rsidRPr="00F13DFE" w:rsidRDefault="00F13DFE" w:rsidP="00D43EF3">
            <w:pPr>
              <w:snapToGrid w:val="0"/>
              <w:rPr>
                <w:rFonts w:cs="Arial"/>
                <w:szCs w:val="18"/>
              </w:rPr>
            </w:pPr>
          </w:p>
        </w:tc>
      </w:tr>
      <w:tr w:rsidR="00336870" w:rsidRPr="008C145E" w14:paraId="47C8C2F7" w14:textId="77777777" w:rsidTr="00A41151">
        <w:tc>
          <w:tcPr>
            <w:tcW w:w="641" w:type="dxa"/>
            <w:tcBorders>
              <w:top w:val="single" w:sz="4" w:space="0" w:color="auto"/>
              <w:left w:val="single" w:sz="4" w:space="0" w:color="auto"/>
              <w:bottom w:val="single" w:sz="4" w:space="0" w:color="auto"/>
              <w:right w:val="single" w:sz="4" w:space="0" w:color="auto"/>
            </w:tcBorders>
          </w:tcPr>
          <w:p w14:paraId="7A0B53A6" w14:textId="1EA9F7E3" w:rsidR="00336870" w:rsidRDefault="00336870"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1F95082F" w14:textId="74ACA7B0" w:rsidR="00336870" w:rsidRDefault="00336870"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3367B6BC" w14:textId="00FFE97A" w:rsidR="00336870" w:rsidRDefault="00336870"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2CDA24F6" w14:textId="456CFBAD" w:rsidR="00336870" w:rsidRPr="00F13DFE" w:rsidRDefault="00336870" w:rsidP="00D43EF3">
            <w:pPr>
              <w:snapToGrid w:val="0"/>
              <w:rPr>
                <w:rFonts w:cs="Arial"/>
                <w:szCs w:val="18"/>
              </w:rPr>
            </w:pPr>
          </w:p>
        </w:tc>
      </w:tr>
    </w:tbl>
    <w:p w14:paraId="416E1B60" w14:textId="77777777" w:rsidR="003228A3" w:rsidRPr="005B41ED" w:rsidRDefault="003228A3">
      <w:pPr>
        <w:sectPr w:rsidR="003228A3" w:rsidRPr="005B41ED">
          <w:headerReference w:type="default" r:id="rId10"/>
          <w:footerReference w:type="default" r:id="rId11"/>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7" w:name="bmInhoudsopgave" w:displacedByCustomXml="next"/>
    <w:bookmarkEnd w:id="7"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064727E9" w14:textId="1393B831" w:rsidR="00A333BF"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27951329" w:history="1">
            <w:r w:rsidR="00A333BF" w:rsidRPr="009D7DAA">
              <w:rPr>
                <w:rStyle w:val="Hyperlink"/>
              </w:rPr>
              <w:t>1</w:t>
            </w:r>
            <w:r w:rsidR="00A333BF">
              <w:rPr>
                <w:rFonts w:asciiTheme="minorHAnsi" w:eastAsiaTheme="minorEastAsia" w:hAnsiTheme="minorHAnsi" w:cstheme="minorBidi"/>
                <w:b w:val="0"/>
                <w:bCs w:val="0"/>
                <w:snapToGrid/>
                <w:kern w:val="0"/>
                <w:sz w:val="22"/>
                <w:szCs w:val="22"/>
                <w:lang w:eastAsia="nl-NL"/>
              </w:rPr>
              <w:tab/>
            </w:r>
            <w:r w:rsidR="00A333BF" w:rsidRPr="009D7DAA">
              <w:rPr>
                <w:rStyle w:val="Hyperlink"/>
              </w:rPr>
              <w:t>Inleiding</w:t>
            </w:r>
            <w:r w:rsidR="00A333BF">
              <w:rPr>
                <w:webHidden/>
              </w:rPr>
              <w:tab/>
            </w:r>
            <w:r w:rsidR="00A333BF">
              <w:rPr>
                <w:webHidden/>
              </w:rPr>
              <w:fldChar w:fldCharType="begin"/>
            </w:r>
            <w:r w:rsidR="00A333BF">
              <w:rPr>
                <w:webHidden/>
              </w:rPr>
              <w:instrText xml:space="preserve"> PAGEREF _Toc127951329 \h </w:instrText>
            </w:r>
            <w:r w:rsidR="00A333BF">
              <w:rPr>
                <w:webHidden/>
              </w:rPr>
            </w:r>
            <w:r w:rsidR="00A333BF">
              <w:rPr>
                <w:webHidden/>
              </w:rPr>
              <w:fldChar w:fldCharType="separate"/>
            </w:r>
            <w:r w:rsidR="00A333BF">
              <w:rPr>
                <w:webHidden/>
              </w:rPr>
              <w:t>6</w:t>
            </w:r>
            <w:r w:rsidR="00A333BF">
              <w:rPr>
                <w:webHidden/>
              </w:rPr>
              <w:fldChar w:fldCharType="end"/>
            </w:r>
          </w:hyperlink>
        </w:p>
        <w:p w14:paraId="72D2C2E6" w14:textId="42A95A49"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0" w:history="1">
            <w:r w:rsidRPr="009D7DAA">
              <w:rPr>
                <w:rStyle w:val="Hyperlink"/>
              </w:rPr>
              <w:t>1.1</w:t>
            </w:r>
            <w:r>
              <w:rPr>
                <w:rFonts w:asciiTheme="minorHAnsi" w:eastAsiaTheme="minorEastAsia" w:hAnsiTheme="minorHAnsi" w:cstheme="minorBidi"/>
                <w:snapToGrid/>
                <w:kern w:val="0"/>
                <w:sz w:val="22"/>
                <w:szCs w:val="22"/>
                <w:lang w:eastAsia="nl-NL"/>
              </w:rPr>
              <w:tab/>
            </w:r>
            <w:r w:rsidRPr="009D7DAA">
              <w:rPr>
                <w:rStyle w:val="Hyperlink"/>
              </w:rPr>
              <w:t>Labe</w:t>
            </w:r>
            <w:r w:rsidRPr="009D7DAA">
              <w:rPr>
                <w:rStyle w:val="Hyperlink"/>
              </w:rPr>
              <w:t>l</w:t>
            </w:r>
            <w:r w:rsidRPr="009D7DAA">
              <w:rPr>
                <w:rStyle w:val="Hyperlink"/>
              </w:rPr>
              <w:t>s</w:t>
            </w:r>
            <w:r>
              <w:rPr>
                <w:webHidden/>
              </w:rPr>
              <w:tab/>
            </w:r>
            <w:r>
              <w:rPr>
                <w:webHidden/>
              </w:rPr>
              <w:fldChar w:fldCharType="begin"/>
            </w:r>
            <w:r>
              <w:rPr>
                <w:webHidden/>
              </w:rPr>
              <w:instrText xml:space="preserve"> PAGEREF _Toc127951330 \h </w:instrText>
            </w:r>
            <w:r>
              <w:rPr>
                <w:webHidden/>
              </w:rPr>
            </w:r>
            <w:r>
              <w:rPr>
                <w:webHidden/>
              </w:rPr>
              <w:fldChar w:fldCharType="separate"/>
            </w:r>
            <w:r>
              <w:rPr>
                <w:webHidden/>
              </w:rPr>
              <w:t>6</w:t>
            </w:r>
            <w:r>
              <w:rPr>
                <w:webHidden/>
              </w:rPr>
              <w:fldChar w:fldCharType="end"/>
            </w:r>
          </w:hyperlink>
        </w:p>
        <w:p w14:paraId="1A8BE6AC" w14:textId="79AE1E68"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1" w:history="1">
            <w:r w:rsidRPr="009D7DAA">
              <w:rPr>
                <w:rStyle w:val="Hyperlink"/>
              </w:rPr>
              <w:t>1.2</w:t>
            </w:r>
            <w:r>
              <w:rPr>
                <w:rFonts w:asciiTheme="minorHAnsi" w:eastAsiaTheme="minorEastAsia" w:hAnsiTheme="minorHAnsi" w:cstheme="minorBidi"/>
                <w:snapToGrid/>
                <w:kern w:val="0"/>
                <w:sz w:val="22"/>
                <w:szCs w:val="22"/>
                <w:lang w:eastAsia="nl-NL"/>
              </w:rPr>
              <w:tab/>
            </w:r>
            <w:r w:rsidRPr="009D7DAA">
              <w:rPr>
                <w:rStyle w:val="Hyperlink"/>
              </w:rPr>
              <w:t>Doel</w:t>
            </w:r>
            <w:r>
              <w:rPr>
                <w:webHidden/>
              </w:rPr>
              <w:tab/>
            </w:r>
            <w:r>
              <w:rPr>
                <w:webHidden/>
              </w:rPr>
              <w:fldChar w:fldCharType="begin"/>
            </w:r>
            <w:r>
              <w:rPr>
                <w:webHidden/>
              </w:rPr>
              <w:instrText xml:space="preserve"> PAGEREF _Toc127951331 \h </w:instrText>
            </w:r>
            <w:r>
              <w:rPr>
                <w:webHidden/>
              </w:rPr>
            </w:r>
            <w:r>
              <w:rPr>
                <w:webHidden/>
              </w:rPr>
              <w:fldChar w:fldCharType="separate"/>
            </w:r>
            <w:r>
              <w:rPr>
                <w:webHidden/>
              </w:rPr>
              <w:t>6</w:t>
            </w:r>
            <w:r>
              <w:rPr>
                <w:webHidden/>
              </w:rPr>
              <w:fldChar w:fldCharType="end"/>
            </w:r>
          </w:hyperlink>
        </w:p>
        <w:p w14:paraId="041D045E" w14:textId="354E2C70"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2" w:history="1">
            <w:r w:rsidRPr="009D7DAA">
              <w:rPr>
                <w:rStyle w:val="Hyperlink"/>
              </w:rPr>
              <w:t>1.3</w:t>
            </w:r>
            <w:r>
              <w:rPr>
                <w:rFonts w:asciiTheme="minorHAnsi" w:eastAsiaTheme="minorEastAsia" w:hAnsiTheme="minorHAnsi" w:cstheme="minorBidi"/>
                <w:snapToGrid/>
                <w:kern w:val="0"/>
                <w:sz w:val="22"/>
                <w:szCs w:val="22"/>
                <w:lang w:eastAsia="nl-NL"/>
              </w:rPr>
              <w:tab/>
            </w:r>
            <w:r w:rsidRPr="009D7DAA">
              <w:rPr>
                <w:rStyle w:val="Hyperlink"/>
              </w:rPr>
              <w:t>Algemeen</w:t>
            </w:r>
            <w:r>
              <w:rPr>
                <w:webHidden/>
              </w:rPr>
              <w:tab/>
            </w:r>
            <w:r>
              <w:rPr>
                <w:webHidden/>
              </w:rPr>
              <w:fldChar w:fldCharType="begin"/>
            </w:r>
            <w:r>
              <w:rPr>
                <w:webHidden/>
              </w:rPr>
              <w:instrText xml:space="preserve"> PAGEREF _Toc127951332 \h </w:instrText>
            </w:r>
            <w:r>
              <w:rPr>
                <w:webHidden/>
              </w:rPr>
            </w:r>
            <w:r>
              <w:rPr>
                <w:webHidden/>
              </w:rPr>
              <w:fldChar w:fldCharType="separate"/>
            </w:r>
            <w:r>
              <w:rPr>
                <w:webHidden/>
              </w:rPr>
              <w:t>6</w:t>
            </w:r>
            <w:r>
              <w:rPr>
                <w:webHidden/>
              </w:rPr>
              <w:fldChar w:fldCharType="end"/>
            </w:r>
          </w:hyperlink>
        </w:p>
        <w:p w14:paraId="683D403F" w14:textId="189BF10F"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3" w:history="1">
            <w:r w:rsidRPr="009D7DAA">
              <w:rPr>
                <w:rStyle w:val="Hyperlink"/>
              </w:rPr>
              <w:t>1.4</w:t>
            </w:r>
            <w:r>
              <w:rPr>
                <w:rFonts w:asciiTheme="minorHAnsi" w:eastAsiaTheme="minorEastAsia" w:hAnsiTheme="minorHAnsi" w:cstheme="minorBidi"/>
                <w:snapToGrid/>
                <w:kern w:val="0"/>
                <w:sz w:val="22"/>
                <w:szCs w:val="22"/>
                <w:lang w:eastAsia="nl-NL"/>
              </w:rPr>
              <w:tab/>
            </w:r>
            <w:r w:rsidRPr="009D7DAA">
              <w:rPr>
                <w:rStyle w:val="Hyperlink"/>
              </w:rPr>
              <w:t>Referenties</w:t>
            </w:r>
            <w:r>
              <w:rPr>
                <w:webHidden/>
              </w:rPr>
              <w:tab/>
            </w:r>
            <w:r>
              <w:rPr>
                <w:webHidden/>
              </w:rPr>
              <w:fldChar w:fldCharType="begin"/>
            </w:r>
            <w:r>
              <w:rPr>
                <w:webHidden/>
              </w:rPr>
              <w:instrText xml:space="preserve"> PAGEREF _Toc127951333 \h </w:instrText>
            </w:r>
            <w:r>
              <w:rPr>
                <w:webHidden/>
              </w:rPr>
            </w:r>
            <w:r>
              <w:rPr>
                <w:webHidden/>
              </w:rPr>
              <w:fldChar w:fldCharType="separate"/>
            </w:r>
            <w:r>
              <w:rPr>
                <w:webHidden/>
              </w:rPr>
              <w:t>8</w:t>
            </w:r>
            <w:r>
              <w:rPr>
                <w:webHidden/>
              </w:rPr>
              <w:fldChar w:fldCharType="end"/>
            </w:r>
          </w:hyperlink>
        </w:p>
        <w:p w14:paraId="10D69046" w14:textId="4CBCE7D8" w:rsidR="00A333BF" w:rsidRDefault="00A333BF">
          <w:pPr>
            <w:pStyle w:val="Inhopg1"/>
            <w:rPr>
              <w:rFonts w:asciiTheme="minorHAnsi" w:eastAsiaTheme="minorEastAsia" w:hAnsiTheme="minorHAnsi" w:cstheme="minorBidi"/>
              <w:b w:val="0"/>
              <w:bCs w:val="0"/>
              <w:snapToGrid/>
              <w:kern w:val="0"/>
              <w:sz w:val="22"/>
              <w:szCs w:val="22"/>
              <w:lang w:eastAsia="nl-NL"/>
            </w:rPr>
          </w:pPr>
          <w:hyperlink w:anchor="_Toc127951334" w:history="1">
            <w:r w:rsidRPr="009D7DAA">
              <w:rPr>
                <w:rStyle w:val="Hyperlink"/>
              </w:rPr>
              <w:t>2</w:t>
            </w:r>
            <w:r>
              <w:rPr>
                <w:rFonts w:asciiTheme="minorHAnsi" w:eastAsiaTheme="minorEastAsia" w:hAnsiTheme="minorHAnsi" w:cstheme="minorBidi"/>
                <w:b w:val="0"/>
                <w:bCs w:val="0"/>
                <w:snapToGrid/>
                <w:kern w:val="0"/>
                <w:sz w:val="22"/>
                <w:szCs w:val="22"/>
                <w:lang w:eastAsia="nl-NL"/>
              </w:rPr>
              <w:tab/>
            </w:r>
            <w:r w:rsidRPr="009D7DAA">
              <w:rPr>
                <w:rStyle w:val="Hyperlink"/>
              </w:rPr>
              <w:t>Quion generiek</w:t>
            </w:r>
            <w:r>
              <w:rPr>
                <w:webHidden/>
              </w:rPr>
              <w:tab/>
            </w:r>
            <w:r>
              <w:rPr>
                <w:webHidden/>
              </w:rPr>
              <w:fldChar w:fldCharType="begin"/>
            </w:r>
            <w:r>
              <w:rPr>
                <w:webHidden/>
              </w:rPr>
              <w:instrText xml:space="preserve"> PAGEREF _Toc127951334 \h </w:instrText>
            </w:r>
            <w:r>
              <w:rPr>
                <w:webHidden/>
              </w:rPr>
            </w:r>
            <w:r>
              <w:rPr>
                <w:webHidden/>
              </w:rPr>
              <w:fldChar w:fldCharType="separate"/>
            </w:r>
            <w:r>
              <w:rPr>
                <w:webHidden/>
              </w:rPr>
              <w:t>9</w:t>
            </w:r>
            <w:r>
              <w:rPr>
                <w:webHidden/>
              </w:rPr>
              <w:fldChar w:fldCharType="end"/>
            </w:r>
          </w:hyperlink>
        </w:p>
        <w:p w14:paraId="126989AD" w14:textId="2D8EF84F"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5" w:history="1">
            <w:r w:rsidRPr="009D7DAA">
              <w:rPr>
                <w:rStyle w:val="Hyperlink"/>
              </w:rPr>
              <w:t>2.1</w:t>
            </w:r>
            <w:r>
              <w:rPr>
                <w:rFonts w:asciiTheme="minorHAnsi" w:eastAsiaTheme="minorEastAsia" w:hAnsiTheme="minorHAnsi" w:cstheme="minorBidi"/>
                <w:snapToGrid/>
                <w:kern w:val="0"/>
                <w:sz w:val="22"/>
                <w:szCs w:val="22"/>
                <w:lang w:eastAsia="nl-NL"/>
              </w:rPr>
              <w:tab/>
            </w:r>
            <w:r w:rsidRPr="009D7DAA">
              <w:rPr>
                <w:rStyle w:val="Hyperlink"/>
              </w:rPr>
              <w:t>Equivalentieverklaring</w:t>
            </w:r>
            <w:r>
              <w:rPr>
                <w:webHidden/>
              </w:rPr>
              <w:tab/>
            </w:r>
            <w:r>
              <w:rPr>
                <w:webHidden/>
              </w:rPr>
              <w:fldChar w:fldCharType="begin"/>
            </w:r>
            <w:r>
              <w:rPr>
                <w:webHidden/>
              </w:rPr>
              <w:instrText xml:space="preserve"> PAGEREF _Toc127951335 \h </w:instrText>
            </w:r>
            <w:r>
              <w:rPr>
                <w:webHidden/>
              </w:rPr>
            </w:r>
            <w:r>
              <w:rPr>
                <w:webHidden/>
              </w:rPr>
              <w:fldChar w:fldCharType="separate"/>
            </w:r>
            <w:r>
              <w:rPr>
                <w:webHidden/>
              </w:rPr>
              <w:t>9</w:t>
            </w:r>
            <w:r>
              <w:rPr>
                <w:webHidden/>
              </w:rPr>
              <w:fldChar w:fldCharType="end"/>
            </w:r>
          </w:hyperlink>
        </w:p>
        <w:p w14:paraId="75D366D2" w14:textId="6E2EA336"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6" w:history="1">
            <w:r w:rsidRPr="009D7DAA">
              <w:rPr>
                <w:rStyle w:val="Hyperlink"/>
              </w:rPr>
              <w:t>2.2</w:t>
            </w:r>
            <w:r>
              <w:rPr>
                <w:rFonts w:asciiTheme="minorHAnsi" w:eastAsiaTheme="minorEastAsia" w:hAnsiTheme="minorHAnsi" w:cstheme="minorBidi"/>
                <w:snapToGrid/>
                <w:kern w:val="0"/>
                <w:sz w:val="22"/>
                <w:szCs w:val="22"/>
                <w:lang w:eastAsia="nl-NL"/>
              </w:rPr>
              <w:tab/>
            </w:r>
            <w:r w:rsidRPr="009D7DAA">
              <w:rPr>
                <w:rStyle w:val="Hyperlink"/>
              </w:rPr>
              <w:t>Titel</w:t>
            </w:r>
            <w:r>
              <w:rPr>
                <w:webHidden/>
              </w:rPr>
              <w:tab/>
            </w:r>
            <w:r>
              <w:rPr>
                <w:webHidden/>
              </w:rPr>
              <w:fldChar w:fldCharType="begin"/>
            </w:r>
            <w:r>
              <w:rPr>
                <w:webHidden/>
              </w:rPr>
              <w:instrText xml:space="preserve"> PAGEREF _Toc127951336 \h </w:instrText>
            </w:r>
            <w:r>
              <w:rPr>
                <w:webHidden/>
              </w:rPr>
            </w:r>
            <w:r>
              <w:rPr>
                <w:webHidden/>
              </w:rPr>
              <w:fldChar w:fldCharType="separate"/>
            </w:r>
            <w:r>
              <w:rPr>
                <w:webHidden/>
              </w:rPr>
              <w:t>9</w:t>
            </w:r>
            <w:r>
              <w:rPr>
                <w:webHidden/>
              </w:rPr>
              <w:fldChar w:fldCharType="end"/>
            </w:r>
          </w:hyperlink>
        </w:p>
        <w:p w14:paraId="4A1C703D" w14:textId="1F1A347D"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7" w:history="1">
            <w:r w:rsidRPr="009D7DAA">
              <w:rPr>
                <w:rStyle w:val="Hyperlink"/>
              </w:rPr>
              <w:t>2.3</w:t>
            </w:r>
            <w:r>
              <w:rPr>
                <w:rFonts w:asciiTheme="minorHAnsi" w:eastAsiaTheme="minorEastAsia" w:hAnsiTheme="minorHAnsi" w:cstheme="minorBidi"/>
                <w:snapToGrid/>
                <w:kern w:val="0"/>
                <w:sz w:val="22"/>
                <w:szCs w:val="22"/>
                <w:lang w:eastAsia="nl-NL"/>
              </w:rPr>
              <w:tab/>
            </w:r>
            <w:r w:rsidRPr="009D7DAA">
              <w:rPr>
                <w:rStyle w:val="Hyperlink"/>
              </w:rPr>
              <w:t>Aanhef</w:t>
            </w:r>
            <w:r>
              <w:rPr>
                <w:webHidden/>
              </w:rPr>
              <w:tab/>
            </w:r>
            <w:r>
              <w:rPr>
                <w:webHidden/>
              </w:rPr>
              <w:fldChar w:fldCharType="begin"/>
            </w:r>
            <w:r>
              <w:rPr>
                <w:webHidden/>
              </w:rPr>
              <w:instrText xml:space="preserve"> PAGEREF _Toc127951337 \h </w:instrText>
            </w:r>
            <w:r>
              <w:rPr>
                <w:webHidden/>
              </w:rPr>
            </w:r>
            <w:r>
              <w:rPr>
                <w:webHidden/>
              </w:rPr>
              <w:fldChar w:fldCharType="separate"/>
            </w:r>
            <w:r>
              <w:rPr>
                <w:webHidden/>
              </w:rPr>
              <w:t>10</w:t>
            </w:r>
            <w:r>
              <w:rPr>
                <w:webHidden/>
              </w:rPr>
              <w:fldChar w:fldCharType="end"/>
            </w:r>
          </w:hyperlink>
        </w:p>
        <w:p w14:paraId="400AA801" w14:textId="70258976"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8" w:history="1">
            <w:r w:rsidRPr="009D7DAA">
              <w:rPr>
                <w:rStyle w:val="Hyperlink"/>
              </w:rPr>
              <w:t>2.4</w:t>
            </w:r>
            <w:r>
              <w:rPr>
                <w:rFonts w:asciiTheme="minorHAnsi" w:eastAsiaTheme="minorEastAsia" w:hAnsiTheme="minorHAnsi" w:cstheme="minorBidi"/>
                <w:snapToGrid/>
                <w:kern w:val="0"/>
                <w:sz w:val="22"/>
                <w:szCs w:val="22"/>
                <w:lang w:eastAsia="nl-NL"/>
              </w:rPr>
              <w:tab/>
            </w:r>
            <w:r w:rsidRPr="009D7DAA">
              <w:rPr>
                <w:rStyle w:val="Hyperlink"/>
              </w:rPr>
              <w:t>Partijen</w:t>
            </w:r>
            <w:r>
              <w:rPr>
                <w:webHidden/>
              </w:rPr>
              <w:tab/>
            </w:r>
            <w:r>
              <w:rPr>
                <w:webHidden/>
              </w:rPr>
              <w:fldChar w:fldCharType="begin"/>
            </w:r>
            <w:r>
              <w:rPr>
                <w:webHidden/>
              </w:rPr>
              <w:instrText xml:space="preserve"> PAGEREF _Toc127951338 \h </w:instrText>
            </w:r>
            <w:r>
              <w:rPr>
                <w:webHidden/>
              </w:rPr>
            </w:r>
            <w:r>
              <w:rPr>
                <w:webHidden/>
              </w:rPr>
              <w:fldChar w:fldCharType="separate"/>
            </w:r>
            <w:r>
              <w:rPr>
                <w:webHidden/>
              </w:rPr>
              <w:t>11</w:t>
            </w:r>
            <w:r>
              <w:rPr>
                <w:webHidden/>
              </w:rPr>
              <w:fldChar w:fldCharType="end"/>
            </w:r>
          </w:hyperlink>
        </w:p>
        <w:p w14:paraId="73DC1204" w14:textId="33CD127C" w:rsidR="00A333BF" w:rsidRDefault="00A333BF" w:rsidP="002342BD">
          <w:pPr>
            <w:pStyle w:val="Inhopg3"/>
            <w:rPr>
              <w:rFonts w:asciiTheme="minorHAnsi" w:eastAsiaTheme="minorEastAsia" w:hAnsiTheme="minorHAnsi" w:cstheme="minorBidi"/>
              <w:snapToGrid/>
              <w:kern w:val="0"/>
              <w:sz w:val="22"/>
              <w:szCs w:val="22"/>
              <w:lang w:eastAsia="nl-NL"/>
            </w:rPr>
          </w:pPr>
          <w:hyperlink w:anchor="_Toc127951339" w:history="1">
            <w:r w:rsidRPr="009D7DAA">
              <w:rPr>
                <w:rStyle w:val="Hyperlink"/>
                <w:rFonts w:cs="Arial"/>
              </w:rPr>
              <w:t>2.4.1</w:t>
            </w:r>
            <w:r>
              <w:rPr>
                <w:rFonts w:asciiTheme="minorHAnsi" w:eastAsiaTheme="minorEastAsia" w:hAnsiTheme="minorHAnsi" w:cstheme="minorBidi"/>
                <w:snapToGrid/>
                <w:kern w:val="0"/>
                <w:sz w:val="22"/>
                <w:szCs w:val="22"/>
                <w:lang w:eastAsia="nl-NL"/>
              </w:rPr>
              <w:tab/>
            </w:r>
            <w:r w:rsidRPr="009D7DAA">
              <w:rPr>
                <w:rStyle w:val="Hyperlink"/>
              </w:rPr>
              <w:t>Schuldenaar</w:t>
            </w:r>
            <w:r>
              <w:rPr>
                <w:webHidden/>
              </w:rPr>
              <w:tab/>
            </w:r>
            <w:r>
              <w:rPr>
                <w:webHidden/>
              </w:rPr>
              <w:fldChar w:fldCharType="begin"/>
            </w:r>
            <w:r>
              <w:rPr>
                <w:webHidden/>
              </w:rPr>
              <w:instrText xml:space="preserve"> PAGEREF _Toc127951339 \h </w:instrText>
            </w:r>
            <w:r>
              <w:rPr>
                <w:webHidden/>
              </w:rPr>
            </w:r>
            <w:r>
              <w:rPr>
                <w:webHidden/>
              </w:rPr>
              <w:fldChar w:fldCharType="separate"/>
            </w:r>
            <w:r>
              <w:rPr>
                <w:webHidden/>
              </w:rPr>
              <w:t>11</w:t>
            </w:r>
            <w:r>
              <w:rPr>
                <w:webHidden/>
              </w:rPr>
              <w:fldChar w:fldCharType="end"/>
            </w:r>
          </w:hyperlink>
        </w:p>
        <w:p w14:paraId="5CAC139F" w14:textId="234FEB2C" w:rsidR="00A333BF" w:rsidRDefault="00A333BF" w:rsidP="002342BD">
          <w:pPr>
            <w:pStyle w:val="Inhopg3"/>
            <w:rPr>
              <w:rFonts w:asciiTheme="minorHAnsi" w:eastAsiaTheme="minorEastAsia" w:hAnsiTheme="minorHAnsi" w:cstheme="minorBidi"/>
              <w:snapToGrid/>
              <w:kern w:val="0"/>
              <w:sz w:val="22"/>
              <w:szCs w:val="22"/>
              <w:lang w:eastAsia="nl-NL"/>
            </w:rPr>
          </w:pPr>
          <w:hyperlink w:anchor="_Toc127951340" w:history="1">
            <w:r w:rsidRPr="009D7DAA">
              <w:rPr>
                <w:rStyle w:val="Hyperlink"/>
                <w:rFonts w:cs="Arial"/>
              </w:rPr>
              <w:t>2.4.2</w:t>
            </w:r>
            <w:r>
              <w:rPr>
                <w:rFonts w:asciiTheme="minorHAnsi" w:eastAsiaTheme="minorEastAsia" w:hAnsiTheme="minorHAnsi" w:cstheme="minorBidi"/>
                <w:snapToGrid/>
                <w:kern w:val="0"/>
                <w:sz w:val="22"/>
                <w:szCs w:val="22"/>
                <w:lang w:eastAsia="nl-NL"/>
              </w:rPr>
              <w:tab/>
            </w:r>
            <w:r w:rsidRPr="009D7DAA">
              <w:rPr>
                <w:rStyle w:val="Hyperlink"/>
              </w:rPr>
              <w:t>Geldverstrekker</w:t>
            </w:r>
            <w:r>
              <w:rPr>
                <w:webHidden/>
              </w:rPr>
              <w:tab/>
            </w:r>
            <w:r>
              <w:rPr>
                <w:webHidden/>
              </w:rPr>
              <w:fldChar w:fldCharType="begin"/>
            </w:r>
            <w:r>
              <w:rPr>
                <w:webHidden/>
              </w:rPr>
              <w:instrText xml:space="preserve"> PAGEREF _Toc127951340 \h </w:instrText>
            </w:r>
            <w:r>
              <w:rPr>
                <w:webHidden/>
              </w:rPr>
            </w:r>
            <w:r>
              <w:rPr>
                <w:webHidden/>
              </w:rPr>
              <w:fldChar w:fldCharType="separate"/>
            </w:r>
            <w:r>
              <w:rPr>
                <w:webHidden/>
              </w:rPr>
              <w:t>25</w:t>
            </w:r>
            <w:r>
              <w:rPr>
                <w:webHidden/>
              </w:rPr>
              <w:fldChar w:fldCharType="end"/>
            </w:r>
          </w:hyperlink>
        </w:p>
        <w:p w14:paraId="50799174" w14:textId="5FC735CD" w:rsidR="00A333BF" w:rsidRDefault="00A333BF" w:rsidP="002342BD">
          <w:pPr>
            <w:pStyle w:val="Inhopg3"/>
            <w:rPr>
              <w:rFonts w:asciiTheme="minorHAnsi" w:eastAsiaTheme="minorEastAsia" w:hAnsiTheme="minorHAnsi" w:cstheme="minorBidi"/>
              <w:snapToGrid/>
              <w:kern w:val="0"/>
              <w:sz w:val="22"/>
              <w:szCs w:val="22"/>
              <w:lang w:eastAsia="nl-NL"/>
            </w:rPr>
          </w:pPr>
          <w:hyperlink w:anchor="_Toc127951341" w:history="1">
            <w:r w:rsidRPr="009D7DAA">
              <w:rPr>
                <w:rStyle w:val="Hyperlink"/>
                <w:rFonts w:cs="Arial"/>
              </w:rPr>
              <w:t>2.4.3</w:t>
            </w:r>
            <w:r>
              <w:rPr>
                <w:rFonts w:asciiTheme="minorHAnsi" w:eastAsiaTheme="minorEastAsia" w:hAnsiTheme="minorHAnsi" w:cstheme="minorBidi"/>
                <w:snapToGrid/>
                <w:kern w:val="0"/>
                <w:sz w:val="22"/>
                <w:szCs w:val="22"/>
                <w:lang w:eastAsia="nl-NL"/>
              </w:rPr>
              <w:tab/>
            </w:r>
            <w:r w:rsidRPr="009D7DAA">
              <w:rPr>
                <w:rStyle w:val="Hyperlink"/>
              </w:rPr>
              <w:t>Verzekeraar of Instelling</w:t>
            </w:r>
            <w:r>
              <w:rPr>
                <w:webHidden/>
              </w:rPr>
              <w:tab/>
            </w:r>
            <w:r>
              <w:rPr>
                <w:webHidden/>
              </w:rPr>
              <w:fldChar w:fldCharType="begin"/>
            </w:r>
            <w:r>
              <w:rPr>
                <w:webHidden/>
              </w:rPr>
              <w:instrText xml:space="preserve"> PAGEREF _Toc127951341 \h </w:instrText>
            </w:r>
            <w:r>
              <w:rPr>
                <w:webHidden/>
              </w:rPr>
            </w:r>
            <w:r>
              <w:rPr>
                <w:webHidden/>
              </w:rPr>
              <w:fldChar w:fldCharType="separate"/>
            </w:r>
            <w:r>
              <w:rPr>
                <w:webHidden/>
              </w:rPr>
              <w:t>29</w:t>
            </w:r>
            <w:r>
              <w:rPr>
                <w:webHidden/>
              </w:rPr>
              <w:fldChar w:fldCharType="end"/>
            </w:r>
          </w:hyperlink>
        </w:p>
        <w:p w14:paraId="62CDEF0C" w14:textId="646596F8" w:rsidR="00A333BF" w:rsidRDefault="00A333BF" w:rsidP="002342BD">
          <w:pPr>
            <w:pStyle w:val="Inhopg3"/>
            <w:rPr>
              <w:rFonts w:asciiTheme="minorHAnsi" w:eastAsiaTheme="minorEastAsia" w:hAnsiTheme="minorHAnsi" w:cstheme="minorBidi"/>
              <w:snapToGrid/>
              <w:kern w:val="0"/>
              <w:sz w:val="22"/>
              <w:szCs w:val="22"/>
              <w:lang w:eastAsia="nl-NL"/>
            </w:rPr>
          </w:pPr>
          <w:hyperlink w:anchor="_Toc127951342" w:history="1">
            <w:r w:rsidRPr="009D7DAA">
              <w:rPr>
                <w:rStyle w:val="Hyperlink"/>
                <w:rFonts w:cs="Arial"/>
              </w:rPr>
              <w:t>2.4.4</w:t>
            </w:r>
            <w:r>
              <w:rPr>
                <w:rFonts w:asciiTheme="minorHAnsi" w:eastAsiaTheme="minorEastAsia" w:hAnsiTheme="minorHAnsi" w:cstheme="minorBidi"/>
                <w:snapToGrid/>
                <w:kern w:val="0"/>
                <w:sz w:val="22"/>
                <w:szCs w:val="22"/>
                <w:lang w:eastAsia="nl-NL"/>
              </w:rPr>
              <w:tab/>
            </w:r>
            <w:r w:rsidRPr="009D7DAA">
              <w:rPr>
                <w:rStyle w:val="Hyperlink"/>
              </w:rPr>
              <w:t>Afsluiting partijen</w:t>
            </w:r>
            <w:r>
              <w:rPr>
                <w:webHidden/>
              </w:rPr>
              <w:tab/>
            </w:r>
            <w:r>
              <w:rPr>
                <w:webHidden/>
              </w:rPr>
              <w:fldChar w:fldCharType="begin"/>
            </w:r>
            <w:r>
              <w:rPr>
                <w:webHidden/>
              </w:rPr>
              <w:instrText xml:space="preserve"> PAGEREF _Toc127951342 \h </w:instrText>
            </w:r>
            <w:r>
              <w:rPr>
                <w:webHidden/>
              </w:rPr>
            </w:r>
            <w:r>
              <w:rPr>
                <w:webHidden/>
              </w:rPr>
              <w:fldChar w:fldCharType="separate"/>
            </w:r>
            <w:r>
              <w:rPr>
                <w:webHidden/>
              </w:rPr>
              <w:t>31</w:t>
            </w:r>
            <w:r>
              <w:rPr>
                <w:webHidden/>
              </w:rPr>
              <w:fldChar w:fldCharType="end"/>
            </w:r>
          </w:hyperlink>
        </w:p>
        <w:p w14:paraId="11588C62" w14:textId="229E38E3"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3" w:history="1">
            <w:r w:rsidRPr="009D7DAA">
              <w:rPr>
                <w:rStyle w:val="Hyperlink"/>
              </w:rPr>
              <w:t>2.5</w:t>
            </w:r>
            <w:r>
              <w:rPr>
                <w:rFonts w:asciiTheme="minorHAnsi" w:eastAsiaTheme="minorEastAsia" w:hAnsiTheme="minorHAnsi" w:cstheme="minorBidi"/>
                <w:snapToGrid/>
                <w:kern w:val="0"/>
                <w:sz w:val="22"/>
                <w:szCs w:val="22"/>
                <w:lang w:eastAsia="nl-NL"/>
              </w:rPr>
              <w:tab/>
            </w:r>
            <w:r w:rsidRPr="009D7DAA">
              <w:rPr>
                <w:rStyle w:val="Hyperlink"/>
              </w:rPr>
              <w:t>Lening</w:t>
            </w:r>
            <w:r>
              <w:rPr>
                <w:webHidden/>
              </w:rPr>
              <w:tab/>
            </w:r>
            <w:r>
              <w:rPr>
                <w:webHidden/>
              </w:rPr>
              <w:fldChar w:fldCharType="begin"/>
            </w:r>
            <w:r>
              <w:rPr>
                <w:webHidden/>
              </w:rPr>
              <w:instrText xml:space="preserve"> PAGEREF _Toc127951343 \h </w:instrText>
            </w:r>
            <w:r>
              <w:rPr>
                <w:webHidden/>
              </w:rPr>
            </w:r>
            <w:r>
              <w:rPr>
                <w:webHidden/>
              </w:rPr>
              <w:fldChar w:fldCharType="separate"/>
            </w:r>
            <w:r>
              <w:rPr>
                <w:webHidden/>
              </w:rPr>
              <w:t>31</w:t>
            </w:r>
            <w:r>
              <w:rPr>
                <w:webHidden/>
              </w:rPr>
              <w:fldChar w:fldCharType="end"/>
            </w:r>
          </w:hyperlink>
        </w:p>
        <w:p w14:paraId="0D0E4A18" w14:textId="24C8AEDD"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4" w:history="1">
            <w:r w:rsidRPr="009D7DAA">
              <w:rPr>
                <w:rStyle w:val="Hyperlink"/>
              </w:rPr>
              <w:t>2.6</w:t>
            </w:r>
            <w:r>
              <w:rPr>
                <w:rFonts w:asciiTheme="minorHAnsi" w:eastAsiaTheme="minorEastAsia" w:hAnsiTheme="minorHAnsi" w:cstheme="minorBidi"/>
                <w:snapToGrid/>
                <w:kern w:val="0"/>
                <w:sz w:val="22"/>
                <w:szCs w:val="22"/>
                <w:lang w:eastAsia="nl-NL"/>
              </w:rPr>
              <w:tab/>
            </w:r>
            <w:r w:rsidRPr="009D7DAA">
              <w:rPr>
                <w:rStyle w:val="Hyperlink"/>
              </w:rPr>
              <w:t>Hypotheek en pandrechten</w:t>
            </w:r>
            <w:r>
              <w:rPr>
                <w:webHidden/>
              </w:rPr>
              <w:tab/>
            </w:r>
            <w:r>
              <w:rPr>
                <w:webHidden/>
              </w:rPr>
              <w:fldChar w:fldCharType="begin"/>
            </w:r>
            <w:r>
              <w:rPr>
                <w:webHidden/>
              </w:rPr>
              <w:instrText xml:space="preserve"> PAGEREF _Toc127951344 \h </w:instrText>
            </w:r>
            <w:r>
              <w:rPr>
                <w:webHidden/>
              </w:rPr>
            </w:r>
            <w:r>
              <w:rPr>
                <w:webHidden/>
              </w:rPr>
              <w:fldChar w:fldCharType="separate"/>
            </w:r>
            <w:r>
              <w:rPr>
                <w:webHidden/>
              </w:rPr>
              <w:t>32</w:t>
            </w:r>
            <w:r>
              <w:rPr>
                <w:webHidden/>
              </w:rPr>
              <w:fldChar w:fldCharType="end"/>
            </w:r>
          </w:hyperlink>
        </w:p>
        <w:p w14:paraId="783D40EC" w14:textId="41039AB3"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5" w:history="1">
            <w:r w:rsidRPr="009D7DAA">
              <w:rPr>
                <w:rStyle w:val="Hyperlink"/>
                <w:rFonts w:ascii="Segoe UI" w:hAnsi="Segoe UI" w:cs="Segoe UI"/>
              </w:rPr>
              <w:t>2.7</w:t>
            </w:r>
            <w:r>
              <w:rPr>
                <w:rFonts w:asciiTheme="minorHAnsi" w:eastAsiaTheme="minorEastAsia" w:hAnsiTheme="minorHAnsi" w:cstheme="minorBidi"/>
                <w:snapToGrid/>
                <w:kern w:val="0"/>
                <w:sz w:val="22"/>
                <w:szCs w:val="22"/>
                <w:lang w:eastAsia="nl-NL"/>
              </w:rPr>
              <w:tab/>
            </w:r>
            <w:r w:rsidRPr="009D7DAA">
              <w:rPr>
                <w:rStyle w:val="Hyperlink"/>
                <w:rFonts w:cs="Arial"/>
                <w:bCs/>
              </w:rPr>
              <w:t>Overeenkomst tot het vestigen van hypotheek- en pandrechten</w:t>
            </w:r>
            <w:r>
              <w:rPr>
                <w:webHidden/>
              </w:rPr>
              <w:tab/>
            </w:r>
            <w:r>
              <w:rPr>
                <w:webHidden/>
              </w:rPr>
              <w:fldChar w:fldCharType="begin"/>
            </w:r>
            <w:r>
              <w:rPr>
                <w:webHidden/>
              </w:rPr>
              <w:instrText xml:space="preserve"> PAGEREF _Toc127951345 \h </w:instrText>
            </w:r>
            <w:r>
              <w:rPr>
                <w:webHidden/>
              </w:rPr>
            </w:r>
            <w:r>
              <w:rPr>
                <w:webHidden/>
              </w:rPr>
              <w:fldChar w:fldCharType="separate"/>
            </w:r>
            <w:r>
              <w:rPr>
                <w:webHidden/>
              </w:rPr>
              <w:t>32</w:t>
            </w:r>
            <w:r>
              <w:rPr>
                <w:webHidden/>
              </w:rPr>
              <w:fldChar w:fldCharType="end"/>
            </w:r>
          </w:hyperlink>
        </w:p>
        <w:p w14:paraId="60F0A581" w14:textId="70ADEBA6"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6" w:history="1">
            <w:r w:rsidRPr="009D7DAA">
              <w:rPr>
                <w:rStyle w:val="Hyperlink"/>
              </w:rPr>
              <w:t>2.8</w:t>
            </w:r>
            <w:r>
              <w:rPr>
                <w:rFonts w:asciiTheme="minorHAnsi" w:eastAsiaTheme="minorEastAsia" w:hAnsiTheme="minorHAnsi" w:cstheme="minorBidi"/>
                <w:snapToGrid/>
                <w:kern w:val="0"/>
                <w:sz w:val="22"/>
                <w:szCs w:val="22"/>
                <w:lang w:eastAsia="nl-NL"/>
              </w:rPr>
              <w:tab/>
            </w:r>
            <w:r w:rsidRPr="009D7DAA">
              <w:rPr>
                <w:rStyle w:val="Hyperlink"/>
              </w:rPr>
              <w:t>Hypotheekverlening</w:t>
            </w:r>
            <w:r>
              <w:rPr>
                <w:webHidden/>
              </w:rPr>
              <w:tab/>
            </w:r>
            <w:r>
              <w:rPr>
                <w:webHidden/>
              </w:rPr>
              <w:fldChar w:fldCharType="begin"/>
            </w:r>
            <w:r>
              <w:rPr>
                <w:webHidden/>
              </w:rPr>
              <w:instrText xml:space="preserve"> PAGEREF _Toc127951346 \h </w:instrText>
            </w:r>
            <w:r>
              <w:rPr>
                <w:webHidden/>
              </w:rPr>
            </w:r>
            <w:r>
              <w:rPr>
                <w:webHidden/>
              </w:rPr>
              <w:fldChar w:fldCharType="separate"/>
            </w:r>
            <w:r>
              <w:rPr>
                <w:webHidden/>
              </w:rPr>
              <w:t>33</w:t>
            </w:r>
            <w:r>
              <w:rPr>
                <w:webHidden/>
              </w:rPr>
              <w:fldChar w:fldCharType="end"/>
            </w:r>
          </w:hyperlink>
        </w:p>
        <w:p w14:paraId="0B0A24CD" w14:textId="606A7701"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7" w:history="1">
            <w:r w:rsidRPr="009D7DAA">
              <w:rPr>
                <w:rStyle w:val="Hyperlink"/>
              </w:rPr>
              <w:t>2.9</w:t>
            </w:r>
            <w:r>
              <w:rPr>
                <w:rFonts w:asciiTheme="minorHAnsi" w:eastAsiaTheme="minorEastAsia" w:hAnsiTheme="minorHAnsi" w:cstheme="minorBidi"/>
                <w:snapToGrid/>
                <w:kern w:val="0"/>
                <w:sz w:val="22"/>
                <w:szCs w:val="22"/>
                <w:lang w:eastAsia="nl-NL"/>
              </w:rPr>
              <w:tab/>
            </w:r>
            <w:r w:rsidRPr="009D7DAA">
              <w:rPr>
                <w:rStyle w:val="Hyperlink"/>
              </w:rPr>
              <w:t>Onderpand</w:t>
            </w:r>
            <w:r>
              <w:rPr>
                <w:webHidden/>
              </w:rPr>
              <w:tab/>
            </w:r>
            <w:r>
              <w:rPr>
                <w:webHidden/>
              </w:rPr>
              <w:fldChar w:fldCharType="begin"/>
            </w:r>
            <w:r>
              <w:rPr>
                <w:webHidden/>
              </w:rPr>
              <w:instrText xml:space="preserve"> PAGEREF _Toc127951347 \h </w:instrText>
            </w:r>
            <w:r>
              <w:rPr>
                <w:webHidden/>
              </w:rPr>
            </w:r>
            <w:r>
              <w:rPr>
                <w:webHidden/>
              </w:rPr>
              <w:fldChar w:fldCharType="separate"/>
            </w:r>
            <w:r>
              <w:rPr>
                <w:webHidden/>
              </w:rPr>
              <w:t>36</w:t>
            </w:r>
            <w:r>
              <w:rPr>
                <w:webHidden/>
              </w:rPr>
              <w:fldChar w:fldCharType="end"/>
            </w:r>
          </w:hyperlink>
        </w:p>
        <w:p w14:paraId="1F328545" w14:textId="49C88F9C"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8" w:history="1">
            <w:r w:rsidRPr="009D7DAA">
              <w:rPr>
                <w:rStyle w:val="Hyperlink"/>
              </w:rPr>
              <w:t>2.10</w:t>
            </w:r>
            <w:r>
              <w:rPr>
                <w:rFonts w:asciiTheme="minorHAnsi" w:eastAsiaTheme="minorEastAsia" w:hAnsiTheme="minorHAnsi" w:cstheme="minorBidi"/>
                <w:snapToGrid/>
                <w:kern w:val="0"/>
                <w:sz w:val="22"/>
                <w:szCs w:val="22"/>
                <w:lang w:eastAsia="nl-NL"/>
              </w:rPr>
              <w:tab/>
            </w:r>
            <w:r w:rsidRPr="009D7DAA">
              <w:rPr>
                <w:rStyle w:val="Hyperlink"/>
              </w:rPr>
              <w:t>Opzegging</w:t>
            </w:r>
            <w:r>
              <w:rPr>
                <w:webHidden/>
              </w:rPr>
              <w:tab/>
            </w:r>
            <w:r>
              <w:rPr>
                <w:webHidden/>
              </w:rPr>
              <w:fldChar w:fldCharType="begin"/>
            </w:r>
            <w:r>
              <w:rPr>
                <w:webHidden/>
              </w:rPr>
              <w:instrText xml:space="preserve"> PAGEREF _Toc127951348 \h </w:instrText>
            </w:r>
            <w:r>
              <w:rPr>
                <w:webHidden/>
              </w:rPr>
            </w:r>
            <w:r>
              <w:rPr>
                <w:webHidden/>
              </w:rPr>
              <w:fldChar w:fldCharType="separate"/>
            </w:r>
            <w:r>
              <w:rPr>
                <w:webHidden/>
              </w:rPr>
              <w:t>37</w:t>
            </w:r>
            <w:r>
              <w:rPr>
                <w:webHidden/>
              </w:rPr>
              <w:fldChar w:fldCharType="end"/>
            </w:r>
          </w:hyperlink>
        </w:p>
        <w:p w14:paraId="702F75C4" w14:textId="4C3DFB1A"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9" w:history="1">
            <w:r w:rsidRPr="009D7DAA">
              <w:rPr>
                <w:rStyle w:val="Hyperlink"/>
              </w:rPr>
              <w:t>2.11</w:t>
            </w:r>
            <w:r>
              <w:rPr>
                <w:rFonts w:asciiTheme="minorHAnsi" w:eastAsiaTheme="minorEastAsia" w:hAnsiTheme="minorHAnsi" w:cstheme="minorBidi"/>
                <w:snapToGrid/>
                <w:kern w:val="0"/>
                <w:sz w:val="22"/>
                <w:szCs w:val="22"/>
                <w:lang w:eastAsia="nl-NL"/>
              </w:rPr>
              <w:tab/>
            </w:r>
            <w:r w:rsidRPr="009D7DAA">
              <w:rPr>
                <w:rStyle w:val="Hyperlink"/>
              </w:rPr>
              <w:t>Woonplaatskeuze</w:t>
            </w:r>
            <w:r>
              <w:rPr>
                <w:webHidden/>
              </w:rPr>
              <w:tab/>
            </w:r>
            <w:r>
              <w:rPr>
                <w:webHidden/>
              </w:rPr>
              <w:fldChar w:fldCharType="begin"/>
            </w:r>
            <w:r>
              <w:rPr>
                <w:webHidden/>
              </w:rPr>
              <w:instrText xml:space="preserve"> PAGEREF _Toc127951349 \h </w:instrText>
            </w:r>
            <w:r>
              <w:rPr>
                <w:webHidden/>
              </w:rPr>
            </w:r>
            <w:r>
              <w:rPr>
                <w:webHidden/>
              </w:rPr>
              <w:fldChar w:fldCharType="separate"/>
            </w:r>
            <w:r>
              <w:rPr>
                <w:webHidden/>
              </w:rPr>
              <w:t>38</w:t>
            </w:r>
            <w:r>
              <w:rPr>
                <w:webHidden/>
              </w:rPr>
              <w:fldChar w:fldCharType="end"/>
            </w:r>
          </w:hyperlink>
        </w:p>
        <w:p w14:paraId="67C5C7E7" w14:textId="2B231D04"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50" w:history="1">
            <w:r w:rsidRPr="009D7DAA">
              <w:rPr>
                <w:rStyle w:val="Hyperlink"/>
              </w:rPr>
              <w:t>2.12</w:t>
            </w:r>
            <w:r>
              <w:rPr>
                <w:rFonts w:asciiTheme="minorHAnsi" w:eastAsiaTheme="minorEastAsia" w:hAnsiTheme="minorHAnsi" w:cstheme="minorBidi"/>
                <w:snapToGrid/>
                <w:kern w:val="0"/>
                <w:sz w:val="22"/>
                <w:szCs w:val="22"/>
                <w:lang w:eastAsia="nl-NL"/>
              </w:rPr>
              <w:tab/>
            </w:r>
            <w:r w:rsidRPr="009D7DAA">
              <w:rPr>
                <w:rStyle w:val="Hyperlink"/>
              </w:rPr>
              <w:t>Einde kadasterdeel</w:t>
            </w:r>
            <w:r>
              <w:rPr>
                <w:webHidden/>
              </w:rPr>
              <w:tab/>
            </w:r>
            <w:r>
              <w:rPr>
                <w:webHidden/>
              </w:rPr>
              <w:fldChar w:fldCharType="begin"/>
            </w:r>
            <w:r>
              <w:rPr>
                <w:webHidden/>
              </w:rPr>
              <w:instrText xml:space="preserve"> PAGEREF _Toc127951350 \h </w:instrText>
            </w:r>
            <w:r>
              <w:rPr>
                <w:webHidden/>
              </w:rPr>
            </w:r>
            <w:r>
              <w:rPr>
                <w:webHidden/>
              </w:rPr>
              <w:fldChar w:fldCharType="separate"/>
            </w:r>
            <w:r>
              <w:rPr>
                <w:webHidden/>
              </w:rPr>
              <w:t>39</w:t>
            </w:r>
            <w:r>
              <w:rPr>
                <w:webHidden/>
              </w:rPr>
              <w:fldChar w:fldCharType="end"/>
            </w:r>
          </w:hyperlink>
        </w:p>
        <w:p w14:paraId="2992D1BF" w14:textId="48EADA2F"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51" w:history="1">
            <w:r w:rsidRPr="009D7DAA">
              <w:rPr>
                <w:rStyle w:val="Hyperlink"/>
              </w:rPr>
              <w:t>2.13</w:t>
            </w:r>
            <w:r>
              <w:rPr>
                <w:rFonts w:asciiTheme="minorHAnsi" w:eastAsiaTheme="minorEastAsia" w:hAnsiTheme="minorHAnsi" w:cstheme="minorBidi"/>
                <w:snapToGrid/>
                <w:kern w:val="0"/>
                <w:sz w:val="22"/>
                <w:szCs w:val="22"/>
                <w:lang w:eastAsia="nl-NL"/>
              </w:rPr>
              <w:tab/>
            </w:r>
            <w:r w:rsidRPr="009D7DAA">
              <w:rPr>
                <w:rStyle w:val="Hyperlink"/>
              </w:rPr>
              <w:t>Vrije gedeelte</w:t>
            </w:r>
            <w:r>
              <w:rPr>
                <w:webHidden/>
              </w:rPr>
              <w:tab/>
            </w:r>
            <w:r>
              <w:rPr>
                <w:webHidden/>
              </w:rPr>
              <w:fldChar w:fldCharType="begin"/>
            </w:r>
            <w:r>
              <w:rPr>
                <w:webHidden/>
              </w:rPr>
              <w:instrText xml:space="preserve"> PAGEREF _Toc127951351 \h </w:instrText>
            </w:r>
            <w:r>
              <w:rPr>
                <w:webHidden/>
              </w:rPr>
            </w:r>
            <w:r>
              <w:rPr>
                <w:webHidden/>
              </w:rPr>
              <w:fldChar w:fldCharType="separate"/>
            </w:r>
            <w:r>
              <w:rPr>
                <w:webHidden/>
              </w:rPr>
              <w:t>40</w:t>
            </w:r>
            <w:r>
              <w:rPr>
                <w:webHidden/>
              </w:rPr>
              <w:fldChar w:fldCharType="end"/>
            </w:r>
          </w:hyperlink>
        </w:p>
        <w:p w14:paraId="491140E1" w14:textId="50E60237" w:rsidR="00DA01A2" w:rsidRDefault="00DA01A2">
          <w:r>
            <w:rPr>
              <w:b/>
              <w:bCs/>
            </w:rPr>
            <w:fldChar w:fldCharType="end"/>
          </w:r>
        </w:p>
      </w:sdtContent>
    </w:sdt>
    <w:p w14:paraId="36B0D238" w14:textId="77777777" w:rsidR="003228A3" w:rsidRPr="00343045" w:rsidRDefault="003228A3"/>
    <w:p w14:paraId="387D7933" w14:textId="3C638588" w:rsidR="004A1631" w:rsidRDefault="004A1631" w:rsidP="004A1631">
      <w:pPr>
        <w:pStyle w:val="Kop1"/>
        <w:numPr>
          <w:ilvl w:val="0"/>
          <w:numId w:val="1"/>
        </w:numPr>
        <w:rPr>
          <w:lang w:val="nl-NL"/>
        </w:rPr>
      </w:pPr>
      <w:bookmarkStart w:id="8" w:name="bmStartpunt"/>
      <w:bookmarkStart w:id="9" w:name="_Toc498316301"/>
      <w:bookmarkStart w:id="10" w:name="_Toc20728828"/>
      <w:bookmarkStart w:id="11" w:name="_Toc464135491"/>
      <w:bookmarkStart w:id="12" w:name="_Toc506361255"/>
      <w:bookmarkStart w:id="13" w:name="_Toc179181706"/>
      <w:bookmarkStart w:id="14" w:name="_Toc127951329"/>
      <w:bookmarkEnd w:id="8"/>
      <w:bookmarkEnd w:id="9"/>
      <w:bookmarkEnd w:id="10"/>
      <w:r w:rsidRPr="00343045">
        <w:rPr>
          <w:lang w:val="nl-NL"/>
        </w:rPr>
        <w:lastRenderedPageBreak/>
        <w:t>Inleiding</w:t>
      </w:r>
      <w:bookmarkEnd w:id="11"/>
      <w:bookmarkEnd w:id="12"/>
      <w:bookmarkEnd w:id="14"/>
    </w:p>
    <w:p w14:paraId="510683B4" w14:textId="78A65CC5" w:rsidR="00473A8B" w:rsidRDefault="00473A8B" w:rsidP="00473A8B"/>
    <w:p w14:paraId="2141F7EA" w14:textId="30E9E952" w:rsidR="00473A8B" w:rsidRDefault="00473A8B" w:rsidP="00473A8B">
      <w:pPr>
        <w:pStyle w:val="Kop2"/>
      </w:pPr>
      <w:bookmarkStart w:id="15" w:name="_Toc127951330"/>
      <w:r>
        <w:t>Labels</w:t>
      </w:r>
      <w:bookmarkEnd w:id="15"/>
    </w:p>
    <w:p w14:paraId="18A8CE53" w14:textId="6DDAD9DC" w:rsidR="00473A8B" w:rsidRDefault="00473A8B" w:rsidP="00473A8B">
      <w:pPr>
        <w:rPr>
          <w:lang w:val="nl"/>
        </w:rPr>
      </w:pPr>
      <w:r>
        <w:rPr>
          <w:lang w:val="nl"/>
        </w:rPr>
        <w:t>Dit document ondersteund de volgende labels:</w:t>
      </w:r>
    </w:p>
    <w:p w14:paraId="56758C87" w14:textId="2DDA9912" w:rsidR="00473A8B" w:rsidRPr="009853BF" w:rsidRDefault="00473A8B" w:rsidP="009853BF">
      <w:pPr>
        <w:rPr>
          <w:lang w:val="nl"/>
        </w:rPr>
      </w:pPr>
      <w:r w:rsidRPr="00473A8B">
        <w:rPr>
          <w:lang w:val="nl"/>
        </w:rPr>
        <w:t>Medirect</w:t>
      </w:r>
      <w:r>
        <w:rPr>
          <w:lang w:val="nl"/>
        </w:rPr>
        <w:t xml:space="preserve">, </w:t>
      </w:r>
      <w:r w:rsidRPr="009853BF">
        <w:rPr>
          <w:rFonts w:cs="Arial"/>
          <w:szCs w:val="18"/>
        </w:rPr>
        <w:t>Achmea Bank N.V./ Achmea Hypotheken B.V</w:t>
      </w:r>
      <w:r>
        <w:rPr>
          <w:rFonts w:cs="Arial"/>
          <w:szCs w:val="18"/>
        </w:rPr>
        <w:t>, Allianz, WoonNu, IQWoon, Robuust, Holland Woont, BAWAG, ELAN.</w:t>
      </w:r>
    </w:p>
    <w:p w14:paraId="409F5E9D" w14:textId="77777777" w:rsidR="00987D5A" w:rsidRPr="00343045" w:rsidRDefault="00987D5A" w:rsidP="00987D5A">
      <w:pPr>
        <w:pStyle w:val="Kop2"/>
        <w:numPr>
          <w:ilvl w:val="1"/>
          <w:numId w:val="1"/>
        </w:numPr>
      </w:pPr>
      <w:bookmarkStart w:id="16" w:name="_Toc196114936"/>
      <w:bookmarkStart w:id="17" w:name="_Toc464135492"/>
      <w:bookmarkStart w:id="18" w:name="_Toc506361256"/>
      <w:bookmarkStart w:id="19" w:name="_Toc127951331"/>
      <w:r w:rsidRPr="00343045">
        <w:t>Doel</w:t>
      </w:r>
      <w:bookmarkEnd w:id="16"/>
      <w:bookmarkEnd w:id="17"/>
      <w:bookmarkEnd w:id="18"/>
      <w:bookmarkEnd w:id="19"/>
    </w:p>
    <w:p w14:paraId="3CFD72A5" w14:textId="539B2242" w:rsidR="008D0862" w:rsidRDefault="008D0862" w:rsidP="008D0862">
      <w:r w:rsidRPr="00343045">
        <w:t>I</w:t>
      </w:r>
      <w:r>
        <w:t>n dit document wordt beschreven</w:t>
      </w:r>
      <w:r w:rsidRPr="00343045">
        <w:t xml:space="preserve"> hoe het modeldocument </w:t>
      </w:r>
      <w:r w:rsidR="00C61CA0" w:rsidRPr="00343045">
        <w:t xml:space="preserv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20" w:name="_Toc212447230"/>
      <w:bookmarkStart w:id="21" w:name="_Toc464135493"/>
      <w:bookmarkStart w:id="22" w:name="_Toc506361257"/>
      <w:bookmarkStart w:id="23" w:name="_Toc196114937"/>
      <w:bookmarkStart w:id="24" w:name="_Toc127951332"/>
      <w:r w:rsidRPr="00343045">
        <w:t>Algemeen</w:t>
      </w:r>
      <w:bookmarkEnd w:id="20"/>
      <w:bookmarkEnd w:id="21"/>
      <w:bookmarkEnd w:id="22"/>
      <w:bookmarkEnd w:id="24"/>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3"/>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lastRenderedPageBreak/>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5" w:name="_Toc191216332"/>
      <w:bookmarkStart w:id="26" w:name="_Toc191373237"/>
      <w:bookmarkStart w:id="27" w:name="_Toc191216333"/>
      <w:bookmarkStart w:id="28" w:name="_Toc191373238"/>
      <w:bookmarkStart w:id="29" w:name="_Toc464135494"/>
      <w:bookmarkStart w:id="30" w:name="_Toc506361258"/>
      <w:bookmarkStart w:id="31" w:name="_Toc127951333"/>
      <w:bookmarkEnd w:id="25"/>
      <w:bookmarkEnd w:id="26"/>
      <w:bookmarkEnd w:id="27"/>
      <w:bookmarkEnd w:id="28"/>
      <w:r w:rsidRPr="00343045">
        <w:lastRenderedPageBreak/>
        <w:t>Referenties</w:t>
      </w:r>
      <w:bookmarkEnd w:id="29"/>
      <w:bookmarkEnd w:id="30"/>
      <w:bookmarkEnd w:id="31"/>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156529">
        <w:tc>
          <w:tcPr>
            <w:tcW w:w="556" w:type="dxa"/>
            <w:shd w:val="clear" w:color="auto" w:fill="DEEAF6" w:themeFill="accent1" w:themeFillTint="33"/>
          </w:tcPr>
          <w:p w14:paraId="1140F714" w14:textId="77777777" w:rsidR="00864B12" w:rsidRPr="00DB7FA4" w:rsidRDefault="00864B12" w:rsidP="00BF18B4">
            <w:pPr>
              <w:rPr>
                <w:b/>
                <w:lang w:val="nl"/>
              </w:rPr>
            </w:pPr>
            <w:r w:rsidRPr="00DB7FA4">
              <w:rPr>
                <w:b/>
                <w:lang w:val="nl"/>
              </w:rPr>
              <w:t>ID</w:t>
            </w:r>
          </w:p>
        </w:tc>
        <w:tc>
          <w:tcPr>
            <w:tcW w:w="8228" w:type="dxa"/>
            <w:shd w:val="clear" w:color="auto" w:fill="DEEAF6" w:themeFill="accent1" w:themeFillTint="33"/>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0A29D659" w:rsidR="00864B12" w:rsidRPr="00DB7FA4" w:rsidRDefault="002D7BF8" w:rsidP="00EC1610">
            <w:pPr>
              <w:rPr>
                <w:lang w:val="nl"/>
              </w:rPr>
            </w:pPr>
            <w:r w:rsidRPr="002D7BF8">
              <w:t xml:space="preserve">Modeldocument Geharmoniseerd Quion model </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te vinden in de releasenotes</w:t>
            </w:r>
            <w:r w:rsidR="001C784F">
              <w:t xml:space="preserve"> van de betreffende akte</w:t>
            </w:r>
            <w:r>
              <w:t xml:space="preserve">: </w:t>
            </w:r>
            <w:hyperlink r:id="rId13"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32" w:name="AlgemeneAfsprakenDocument"/>
            <w:r>
              <w:t>[3]</w:t>
            </w:r>
            <w:bookmarkEnd w:id="32"/>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2C6E1DB7" w:rsidR="00864B12" w:rsidRDefault="00864B12" w:rsidP="00BF18B4">
            <w:bookmarkStart w:id="33" w:name="TC"/>
            <w:r>
              <w:t>[</w:t>
            </w:r>
            <w:bookmarkEnd w:id="33"/>
            <w:r w:rsidR="00AB29EE">
              <w:t>4]</w:t>
            </w:r>
          </w:p>
        </w:tc>
        <w:tc>
          <w:tcPr>
            <w:tcW w:w="8228" w:type="dxa"/>
            <w:shd w:val="clear" w:color="auto" w:fill="auto"/>
          </w:tcPr>
          <w:p w14:paraId="621EC278" w14:textId="77777777" w:rsidR="00864B12" w:rsidRDefault="00864B12" w:rsidP="00BF18B4">
            <w:r w:rsidRPr="00362DEE">
              <w:t>Toelichting - Comparitie nummering en layout</w:t>
            </w:r>
          </w:p>
        </w:tc>
      </w:tr>
      <w:tr w:rsidR="00864B12" w:rsidRPr="00DB7FA4" w14:paraId="5E527C8D" w14:textId="77777777" w:rsidTr="00864B12">
        <w:tc>
          <w:tcPr>
            <w:tcW w:w="556" w:type="dxa"/>
            <w:shd w:val="clear" w:color="auto" w:fill="auto"/>
          </w:tcPr>
          <w:p w14:paraId="79ADCB4F" w14:textId="138C4C1F" w:rsidR="00864B12" w:rsidRDefault="00864B12" w:rsidP="00BF18B4">
            <w:r>
              <w:t>[</w:t>
            </w:r>
            <w:r w:rsidR="00AB29EE">
              <w:t>5</w:t>
            </w:r>
            <w:r>
              <w:t>]</w:t>
            </w:r>
          </w:p>
        </w:tc>
        <w:tc>
          <w:tcPr>
            <w:tcW w:w="8228" w:type="dxa"/>
            <w:shd w:val="clear" w:color="auto" w:fill="auto"/>
          </w:tcPr>
          <w:p w14:paraId="1B5D9082" w14:textId="77777777" w:rsidR="00864B12" w:rsidRPr="00F04F48" w:rsidRDefault="00864B12"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4"/>
          <w:type w:val="oddPage"/>
          <w:pgSz w:w="11906" w:h="16838" w:code="9"/>
          <w:pgMar w:top="3402" w:right="1304" w:bottom="1304" w:left="1814" w:header="567" w:footer="431" w:gutter="0"/>
          <w:cols w:space="708"/>
          <w:formProt w:val="0"/>
        </w:sectPr>
      </w:pPr>
    </w:p>
    <w:p w14:paraId="61B39258" w14:textId="069CBBC5" w:rsidR="008D0862" w:rsidRDefault="00412CA1" w:rsidP="008D0862">
      <w:pPr>
        <w:pStyle w:val="Kop1"/>
        <w:numPr>
          <w:ilvl w:val="0"/>
          <w:numId w:val="1"/>
        </w:numPr>
        <w:rPr>
          <w:lang w:val="nl-NL"/>
        </w:rPr>
      </w:pPr>
      <w:bookmarkStart w:id="35" w:name="_Toc127951334"/>
      <w:bookmarkEnd w:id="13"/>
      <w:r>
        <w:rPr>
          <w:lang w:val="nl-NL"/>
        </w:rPr>
        <w:lastRenderedPageBreak/>
        <w:t>Quion generiek</w:t>
      </w:r>
      <w:bookmarkEnd w:id="35"/>
      <w:r>
        <w:rPr>
          <w:lang w:val="nl-NL"/>
        </w:rPr>
        <w:t xml:space="preserve"> </w:t>
      </w:r>
    </w:p>
    <w:p w14:paraId="41022976" w14:textId="422D609F" w:rsidR="008D0862" w:rsidRDefault="008D0862" w:rsidP="008D0862">
      <w:r>
        <w:t>In dit hoofdstuk is de structuur van de</w:t>
      </w:r>
      <w:r w:rsidR="000B0449">
        <w:t>ze</w:t>
      </w:r>
      <w:r>
        <w:t xml:space="preserve"> </w:t>
      </w:r>
      <w:r w:rsidR="000B0449">
        <w:t xml:space="preserve">3 </w:t>
      </w:r>
      <w:r>
        <w:t>hypotheekakte</w:t>
      </w:r>
      <w:r w:rsidR="000B0449">
        <w:t>n</w:t>
      </w:r>
      <w:r>
        <w:t xml:space="preserv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05291C">
      <w:pPr>
        <w:pStyle w:val="Kop2"/>
      </w:pPr>
      <w:bookmarkStart w:id="36" w:name="_Toc246925271"/>
      <w:bookmarkStart w:id="37" w:name="_Toc464135496"/>
      <w:bookmarkStart w:id="38" w:name="_Toc506361260"/>
      <w:bookmarkStart w:id="39" w:name="_Toc127951335"/>
      <w:r>
        <w:t>Equivalentiev</w:t>
      </w:r>
      <w:r w:rsidR="008D0862">
        <w:t>erklaring</w:t>
      </w:r>
      <w:bookmarkEnd w:id="36"/>
      <w:bookmarkEnd w:id="37"/>
      <w:bookmarkEnd w:id="38"/>
      <w:bookmarkEnd w:id="39"/>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156529">
        <w:tc>
          <w:tcPr>
            <w:tcW w:w="2394" w:type="pct"/>
            <w:shd w:val="clear" w:color="auto" w:fill="DEEAF6" w:themeFill="accent1" w:themeFillTint="33"/>
          </w:tcPr>
          <w:p w14:paraId="1E6AE52A" w14:textId="77777777" w:rsidR="00C4522F" w:rsidRPr="00D77156" w:rsidRDefault="00C4522F" w:rsidP="00A7152A">
            <w:pPr>
              <w:rPr>
                <w:b/>
              </w:rPr>
            </w:pPr>
            <w:r w:rsidRPr="00DB7FA4">
              <w:rPr>
                <w:b/>
              </w:rPr>
              <w:t>Modeldocument tekst</w:t>
            </w:r>
          </w:p>
        </w:tc>
        <w:tc>
          <w:tcPr>
            <w:tcW w:w="2606" w:type="pct"/>
            <w:shd w:val="clear" w:color="auto" w:fill="DEEAF6" w:themeFill="accent1" w:themeFillTint="33"/>
          </w:tcPr>
          <w:p w14:paraId="05E64D2F" w14:textId="04FB5AA3" w:rsidR="00C4522F" w:rsidRPr="00D77156" w:rsidRDefault="00C4522F" w:rsidP="005217FC">
            <w:pPr>
              <w:rPr>
                <w:b/>
              </w:rPr>
            </w:pPr>
            <w:r w:rsidRPr="00DB7FA4">
              <w:rPr>
                <w:b/>
              </w:rPr>
              <w:t>Toelichting</w:t>
            </w:r>
            <w:r w:rsidR="000D28C0">
              <w:rPr>
                <w:b/>
              </w:rPr>
              <w:t xml:space="preserve"> en mapping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Pr="000E7C28" w:rsidRDefault="00025A52" w:rsidP="005217FC">
            <w:pPr>
              <w:rPr>
                <w:sz w:val="16"/>
                <w:szCs w:val="16"/>
              </w:rPr>
            </w:pPr>
            <w:r w:rsidRPr="000E7C28">
              <w:rPr>
                <w:sz w:val="16"/>
                <w:szCs w:val="16"/>
              </w:rPr>
              <w:t xml:space="preserve">Verplicht tekstblok. </w:t>
            </w:r>
            <w:r w:rsidR="005217FC" w:rsidRPr="000E7C28">
              <w:rPr>
                <w:sz w:val="16"/>
                <w:szCs w:val="16"/>
              </w:rPr>
              <w:t>Gegevens van de notaris in de rol van verklaarder.</w:t>
            </w:r>
            <w:r w:rsidRPr="000E7C28">
              <w:rPr>
                <w:sz w:val="16"/>
                <w:szCs w:val="16"/>
              </w:rPr>
              <w:t xml:space="preserve"> Dit tekstblok wordt alleen getoond bij het afschrift</w:t>
            </w:r>
            <w:r w:rsidR="006835AE" w:rsidRPr="000E7C28">
              <w:rPr>
                <w:sz w:val="16"/>
                <w:szCs w:val="16"/>
              </w:rPr>
              <w:t>.</w:t>
            </w:r>
          </w:p>
          <w:p w14:paraId="30E64B04" w14:textId="77777777" w:rsidR="00025A52" w:rsidRPr="000E7C28" w:rsidRDefault="00025A52" w:rsidP="005217FC">
            <w:pPr>
              <w:rPr>
                <w:sz w:val="16"/>
                <w:szCs w:val="16"/>
              </w:rPr>
            </w:pPr>
          </w:p>
          <w:p w14:paraId="0DD89FF0" w14:textId="77777777" w:rsidR="00025A52" w:rsidRPr="000E7C28" w:rsidRDefault="00025A52" w:rsidP="00025A52">
            <w:pPr>
              <w:rPr>
                <w:snapToGrid/>
                <w:sz w:val="16"/>
                <w:szCs w:val="16"/>
                <w:u w:val="single"/>
              </w:rPr>
            </w:pPr>
            <w:r w:rsidRPr="000E7C28">
              <w:rPr>
                <w:snapToGrid/>
                <w:sz w:val="16"/>
                <w:szCs w:val="16"/>
                <w:u w:val="single"/>
              </w:rPr>
              <w:t>Mapping:</w:t>
            </w:r>
          </w:p>
          <w:p w14:paraId="4A7C841B" w14:textId="77777777" w:rsidR="00025A52" w:rsidRPr="003146A3" w:rsidRDefault="00025A52" w:rsidP="00846FDB">
            <w:pPr>
              <w:autoSpaceDE w:val="0"/>
              <w:autoSpaceDN w:val="0"/>
              <w:adjustRightInd w:val="0"/>
              <w:spacing w:line="240" w:lineRule="auto"/>
            </w:pPr>
            <w:r w:rsidRPr="000E7C28">
              <w:rPr>
                <w:snapToGrid/>
                <w:sz w:val="16"/>
                <w:szCs w:val="16"/>
                <w:lang w:val="nl"/>
              </w:rPr>
              <w:t>-de mapping is opgenomen in het genoemde tekstblok.</w:t>
            </w:r>
          </w:p>
        </w:tc>
      </w:tr>
    </w:tbl>
    <w:p w14:paraId="454C34EC" w14:textId="6397DABD" w:rsidR="00D43A2A" w:rsidRDefault="00D43A2A" w:rsidP="0005291C">
      <w:pPr>
        <w:pStyle w:val="Kop2"/>
      </w:pPr>
      <w:bookmarkStart w:id="40" w:name="_Toc464135497"/>
      <w:bookmarkStart w:id="41" w:name="_Toc506361261"/>
      <w:bookmarkStart w:id="42" w:name="_Ref438019207"/>
      <w:bookmarkStart w:id="43" w:name="_Toc127951336"/>
      <w:r>
        <w:t>Titel</w:t>
      </w:r>
      <w:bookmarkEnd w:id="40"/>
      <w:bookmarkEnd w:id="41"/>
      <w:bookmarkEnd w:id="43"/>
    </w:p>
    <w:p w14:paraId="53AF7A4C"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156529">
        <w:tc>
          <w:tcPr>
            <w:tcW w:w="2394" w:type="pct"/>
            <w:shd w:val="clear" w:color="auto" w:fill="DEEAF6" w:themeFill="accent1" w:themeFillTint="33"/>
          </w:tcPr>
          <w:p w14:paraId="17970B51" w14:textId="77777777" w:rsidR="00D43A2A" w:rsidRPr="00D77156" w:rsidRDefault="00D43A2A" w:rsidP="00323158">
            <w:pPr>
              <w:rPr>
                <w:b/>
              </w:rPr>
            </w:pPr>
            <w:r w:rsidRPr="00DB7FA4">
              <w:rPr>
                <w:b/>
              </w:rPr>
              <w:t>Modeldocument tekst</w:t>
            </w:r>
          </w:p>
        </w:tc>
        <w:tc>
          <w:tcPr>
            <w:tcW w:w="2606" w:type="pct"/>
            <w:shd w:val="clear" w:color="auto" w:fill="DEEAF6" w:themeFill="accent1" w:themeFillTint="33"/>
          </w:tcPr>
          <w:p w14:paraId="1899E424" w14:textId="6A4595F0" w:rsidR="00D43A2A" w:rsidRPr="00D77156" w:rsidRDefault="00D43A2A" w:rsidP="00323158">
            <w:pPr>
              <w:rPr>
                <w:b/>
              </w:rPr>
            </w:pPr>
            <w:r w:rsidRPr="00DB7FA4">
              <w:rPr>
                <w:b/>
              </w:rPr>
              <w:t>Toelichting</w:t>
            </w:r>
            <w:r w:rsidR="000D28C0">
              <w:rPr>
                <w:b/>
              </w:rPr>
              <w:t xml:space="preserve"> en mapping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E7C28" w:rsidRDefault="00D43A2A" w:rsidP="00323158">
            <w:pPr>
              <w:rPr>
                <w:snapToGrid/>
                <w:sz w:val="16"/>
                <w:szCs w:val="16"/>
              </w:rPr>
            </w:pPr>
            <w:r w:rsidRPr="000E7C28">
              <w:rPr>
                <w:sz w:val="16"/>
                <w:szCs w:val="16"/>
              </w:rPr>
              <w:t xml:space="preserve">Optioneel tekstblok. </w:t>
            </w:r>
            <w:r w:rsidRPr="000E7C28">
              <w:rPr>
                <w:snapToGrid/>
                <w:sz w:val="16"/>
                <w:szCs w:val="16"/>
              </w:rPr>
              <w:t>De titelvelden voor een hypotheekakte. De opmaak is conform het tekstblok.</w:t>
            </w:r>
          </w:p>
          <w:p w14:paraId="5EBBB965" w14:textId="77777777" w:rsidR="00D43A2A" w:rsidRPr="000E7C28" w:rsidRDefault="00D43A2A" w:rsidP="00323158">
            <w:pPr>
              <w:rPr>
                <w:sz w:val="16"/>
                <w:szCs w:val="16"/>
              </w:rPr>
            </w:pPr>
          </w:p>
          <w:p w14:paraId="62C44815" w14:textId="77777777" w:rsidR="00D43A2A" w:rsidRPr="000E7C28" w:rsidRDefault="00D43A2A" w:rsidP="00323158">
            <w:pPr>
              <w:rPr>
                <w:snapToGrid/>
                <w:sz w:val="16"/>
                <w:szCs w:val="16"/>
                <w:u w:val="single"/>
              </w:rPr>
            </w:pPr>
            <w:r w:rsidRPr="000E7C28">
              <w:rPr>
                <w:snapToGrid/>
                <w:sz w:val="16"/>
                <w:szCs w:val="16"/>
                <w:u w:val="single"/>
              </w:rPr>
              <w:t>Mapping:</w:t>
            </w:r>
          </w:p>
          <w:p w14:paraId="168DA7FA" w14:textId="77777777" w:rsidR="00D43A2A" w:rsidRPr="000E7C28" w:rsidRDefault="00D43A2A" w:rsidP="00323158">
            <w:pPr>
              <w:autoSpaceDE w:val="0"/>
              <w:autoSpaceDN w:val="0"/>
              <w:adjustRightInd w:val="0"/>
              <w:spacing w:line="240" w:lineRule="auto"/>
              <w:rPr>
                <w:snapToGrid/>
                <w:sz w:val="16"/>
                <w:szCs w:val="16"/>
                <w:lang w:val="nl"/>
              </w:rPr>
            </w:pPr>
            <w:r w:rsidRPr="000E7C28">
              <w:rPr>
                <w:snapToGrid/>
                <w:sz w:val="16"/>
                <w:szCs w:val="16"/>
                <w:lang w:val="nl"/>
              </w:rPr>
              <w:t>-de mapping is opgenomen in het genoemde tekstblok.</w:t>
            </w:r>
          </w:p>
          <w:p w14:paraId="1F0E3927" w14:textId="053327E1" w:rsidR="004208A5" w:rsidRPr="000E7C28" w:rsidRDefault="004208A5" w:rsidP="00323158">
            <w:pPr>
              <w:autoSpaceDE w:val="0"/>
              <w:autoSpaceDN w:val="0"/>
              <w:adjustRightInd w:val="0"/>
              <w:spacing w:line="240" w:lineRule="auto"/>
              <w:rPr>
                <w:sz w:val="16"/>
                <w:szCs w:val="16"/>
              </w:rPr>
            </w:pPr>
          </w:p>
        </w:tc>
      </w:tr>
    </w:tbl>
    <w:p w14:paraId="0EA1B51B" w14:textId="287946E3" w:rsidR="005606FC" w:rsidRPr="0005291C" w:rsidRDefault="005606FC" w:rsidP="0005291C">
      <w:pPr>
        <w:pStyle w:val="Kop2"/>
      </w:pPr>
      <w:bookmarkStart w:id="44" w:name="_Toc464135498"/>
      <w:bookmarkStart w:id="45" w:name="_Toc506361262"/>
      <w:bookmarkStart w:id="46" w:name="_Toc127951337"/>
      <w:bookmarkEnd w:id="42"/>
      <w:r w:rsidRPr="0005291C">
        <w:lastRenderedPageBreak/>
        <w:t>Aanhef</w:t>
      </w:r>
      <w:bookmarkEnd w:id="44"/>
      <w:bookmarkEnd w:id="45"/>
      <w:bookmarkEnd w:id="46"/>
    </w:p>
    <w:p w14:paraId="4FA14689"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E36E3" w:rsidRPr="002E729C" w14:paraId="05DE1F70" w14:textId="77777777" w:rsidTr="00156529">
        <w:tc>
          <w:tcPr>
            <w:tcW w:w="2394" w:type="pct"/>
            <w:shd w:val="clear" w:color="auto" w:fill="DEEAF6" w:themeFill="accent1" w:themeFillTint="33"/>
          </w:tcPr>
          <w:p w14:paraId="152759FB" w14:textId="5BAC4CB9" w:rsidR="00CE36E3" w:rsidRPr="00DB7FA4" w:rsidRDefault="00CE36E3" w:rsidP="00DB7FA4">
            <w:pPr>
              <w:tabs>
                <w:tab w:val="left" w:pos="-1440"/>
                <w:tab w:val="left" w:pos="-720"/>
              </w:tabs>
              <w:suppressAutoHyphens/>
              <w:rPr>
                <w:color w:val="FF0000"/>
                <w:highlight w:val="yellow"/>
              </w:rPr>
            </w:pPr>
            <w:r w:rsidRPr="00DB7FA4">
              <w:rPr>
                <w:b/>
              </w:rPr>
              <w:t>Modeldocument tekst</w:t>
            </w:r>
          </w:p>
        </w:tc>
        <w:tc>
          <w:tcPr>
            <w:tcW w:w="2606" w:type="pct"/>
            <w:shd w:val="clear" w:color="auto" w:fill="DEEAF6" w:themeFill="accent1" w:themeFillTint="33"/>
          </w:tcPr>
          <w:p w14:paraId="21B3B2C6" w14:textId="4DD93FDA" w:rsidR="00CE36E3" w:rsidRPr="00DB7FA4" w:rsidRDefault="00CE36E3" w:rsidP="002E729C">
            <w:pPr>
              <w:rPr>
                <w:szCs w:val="18"/>
              </w:rPr>
            </w:pPr>
            <w:r w:rsidRPr="00DB7FA4">
              <w:rPr>
                <w:b/>
              </w:rPr>
              <w:t>Toelichting</w:t>
            </w:r>
            <w:r>
              <w:rPr>
                <w:b/>
              </w:rPr>
              <w:t xml:space="preserve"> en mapping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7" w:name="_Toc245786300"/>
            <w:bookmarkEnd w:id="47"/>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Pr="000E7C28" w:rsidRDefault="0021646D" w:rsidP="002E729C">
            <w:pPr>
              <w:rPr>
                <w:sz w:val="16"/>
                <w:szCs w:val="16"/>
              </w:rPr>
            </w:pPr>
            <w:r w:rsidRPr="000E7C28">
              <w:rPr>
                <w:sz w:val="16"/>
                <w:szCs w:val="16"/>
              </w:rPr>
              <w:t xml:space="preserve">Details </w:t>
            </w:r>
            <w:r w:rsidR="002E729C" w:rsidRPr="000E7C28">
              <w:rPr>
                <w:sz w:val="16"/>
                <w:szCs w:val="16"/>
              </w:rPr>
              <w:t xml:space="preserve">van de notaris in de rol van </w:t>
            </w:r>
            <w:r w:rsidR="00A06A27" w:rsidRPr="000E7C28">
              <w:rPr>
                <w:sz w:val="16"/>
                <w:szCs w:val="16"/>
              </w:rPr>
              <w:t>ondertekenaar.</w:t>
            </w:r>
          </w:p>
          <w:p w14:paraId="04FAE250" w14:textId="77777777" w:rsidR="00025A52" w:rsidRPr="000E7C28" w:rsidRDefault="00025A52" w:rsidP="002E729C">
            <w:pPr>
              <w:rPr>
                <w:sz w:val="16"/>
                <w:szCs w:val="16"/>
              </w:rPr>
            </w:pPr>
          </w:p>
          <w:p w14:paraId="27C8C213" w14:textId="77777777" w:rsidR="00025A52" w:rsidRPr="000E7C28" w:rsidRDefault="00025A52" w:rsidP="00025A52">
            <w:pPr>
              <w:rPr>
                <w:snapToGrid/>
                <w:sz w:val="16"/>
                <w:szCs w:val="16"/>
                <w:u w:val="single"/>
              </w:rPr>
            </w:pPr>
            <w:r w:rsidRPr="000E7C28">
              <w:rPr>
                <w:snapToGrid/>
                <w:sz w:val="16"/>
                <w:szCs w:val="16"/>
                <w:u w:val="single"/>
              </w:rPr>
              <w:t>Mapping:</w:t>
            </w:r>
          </w:p>
          <w:p w14:paraId="1EAB8326" w14:textId="77777777" w:rsidR="00025A52" w:rsidRPr="000E7C28" w:rsidRDefault="00025A52" w:rsidP="00846FDB">
            <w:pPr>
              <w:autoSpaceDE w:val="0"/>
              <w:autoSpaceDN w:val="0"/>
              <w:adjustRightInd w:val="0"/>
              <w:spacing w:line="240" w:lineRule="auto"/>
              <w:rPr>
                <w:snapToGrid/>
                <w:sz w:val="16"/>
                <w:szCs w:val="16"/>
                <w:lang w:val="nl"/>
              </w:rPr>
            </w:pPr>
            <w:r w:rsidRPr="000E7C28">
              <w:rPr>
                <w:snapToGrid/>
                <w:sz w:val="16"/>
                <w:szCs w:val="16"/>
                <w:lang w:val="nl"/>
              </w:rPr>
              <w:t>-de mapping is opgenomen in het genoemde tekstblok.</w:t>
            </w:r>
          </w:p>
          <w:p w14:paraId="5BCA106B" w14:textId="25613E9B" w:rsidR="004208A5" w:rsidRPr="00DB7FA4" w:rsidRDefault="004208A5" w:rsidP="00846FDB">
            <w:pPr>
              <w:autoSpaceDE w:val="0"/>
              <w:autoSpaceDN w:val="0"/>
              <w:adjustRightInd w:val="0"/>
              <w:spacing w:line="240" w:lineRule="auto"/>
              <w:rPr>
                <w:szCs w:val="18"/>
              </w:rPr>
            </w:pP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8" w:name="_Toc464135499"/>
      <w:bookmarkStart w:id="49" w:name="_Toc506361263"/>
      <w:bookmarkStart w:id="50" w:name="_Ref182807022"/>
      <w:bookmarkStart w:id="51" w:name="_Toc127951338"/>
      <w:r>
        <w:lastRenderedPageBreak/>
        <w:t>Partijen</w:t>
      </w:r>
      <w:bookmarkEnd w:id="48"/>
      <w:bookmarkEnd w:id="49"/>
      <w:bookmarkEnd w:id="51"/>
    </w:p>
    <w:p w14:paraId="13C30B2A" w14:textId="5A56F6AD"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w:t>
      </w:r>
      <w:r w:rsidR="004252D5">
        <w:rPr>
          <w:snapToGrid/>
          <w:szCs w:val="18"/>
        </w:rPr>
        <w:t>4</w:t>
      </w:r>
      <w:r w:rsidR="00BC2F3E" w:rsidRPr="00FD4C0C">
        <w:rPr>
          <w:snapToGrid/>
          <w:szCs w:val="18"/>
        </w:rPr>
        <w:t>]</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50"/>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52" w:name="_Toc464135501"/>
      <w:bookmarkStart w:id="53" w:name="_Toc506361265"/>
      <w:bookmarkStart w:id="54" w:name="_Toc127951339"/>
      <w:r>
        <w:t>Schuldenaar</w:t>
      </w:r>
      <w:bookmarkEnd w:id="52"/>
      <w:bookmarkEnd w:id="53"/>
      <w:bookmarkEnd w:id="5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156529">
        <w:trPr>
          <w:trHeight w:val="125"/>
          <w:tblHeader/>
        </w:trPr>
        <w:tc>
          <w:tcPr>
            <w:tcW w:w="2394" w:type="pct"/>
            <w:shd w:val="clear" w:color="auto" w:fill="DEEAF6" w:themeFill="accent1" w:themeFillTint="33"/>
          </w:tcPr>
          <w:p w14:paraId="6FF347AC" w14:textId="77777777" w:rsidR="0038607C" w:rsidRPr="00D77156" w:rsidRDefault="0038607C" w:rsidP="00323158">
            <w:pPr>
              <w:rPr>
                <w:b/>
              </w:rPr>
            </w:pPr>
            <w:r w:rsidRPr="00DB7FA4">
              <w:rPr>
                <w:b/>
              </w:rPr>
              <w:t>Modeldocument tekst</w:t>
            </w:r>
          </w:p>
        </w:tc>
        <w:tc>
          <w:tcPr>
            <w:tcW w:w="2606" w:type="pct"/>
            <w:shd w:val="clear" w:color="auto" w:fill="DEEAF6" w:themeFill="accent1" w:themeFillTint="33"/>
          </w:tcPr>
          <w:p w14:paraId="6311870C" w14:textId="5D414DE2" w:rsidR="0038607C" w:rsidRPr="00D77156" w:rsidRDefault="0038607C" w:rsidP="00323158">
            <w:pPr>
              <w:rPr>
                <w:b/>
              </w:rPr>
            </w:pPr>
            <w:r w:rsidRPr="00DB7FA4">
              <w:rPr>
                <w:b/>
              </w:rPr>
              <w:t>Toelichting</w:t>
            </w:r>
            <w:r w:rsidR="008A1A59">
              <w:rPr>
                <w:b/>
              </w:rPr>
              <w:t xml:space="preserve"> en mapping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0E7C28" w:rsidRDefault="0038607C" w:rsidP="00323158">
            <w:pPr>
              <w:rPr>
                <w:snapToGrid/>
                <w:kern w:val="0"/>
                <w:sz w:val="16"/>
                <w:szCs w:val="16"/>
                <w:lang w:eastAsia="nl-NL"/>
              </w:rPr>
            </w:pPr>
            <w:r w:rsidRPr="000E7C28">
              <w:rPr>
                <w:snapToGrid/>
                <w:kern w:val="0"/>
                <w:sz w:val="16"/>
                <w:szCs w:val="16"/>
                <w:lang w:eastAsia="nl-NL"/>
              </w:rPr>
              <w:t>Dit tekstblok is optioneel en wordt alleen weergegeven wanneer een gevolmachtigde optreedt voor de genoemde partij. Er kan maximaal één gevolmachtigde vermeld worden, die optreedt voor de genoemde partij.</w:t>
            </w:r>
          </w:p>
          <w:p w14:paraId="7C4A82D9" w14:textId="77777777" w:rsidR="0038607C" w:rsidRPr="000E7C28"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0E7C28" w:rsidRDefault="0038607C" w:rsidP="00323158">
            <w:pPr>
              <w:rPr>
                <w:snapToGrid/>
                <w:kern w:val="0"/>
                <w:sz w:val="16"/>
                <w:szCs w:val="16"/>
                <w:u w:val="single"/>
                <w:lang w:eastAsia="nl-NL"/>
              </w:rPr>
            </w:pPr>
            <w:r w:rsidRPr="000E7C28">
              <w:rPr>
                <w:snapToGrid/>
                <w:kern w:val="0"/>
                <w:sz w:val="16"/>
                <w:szCs w:val="16"/>
                <w:u w:val="single"/>
                <w:lang w:eastAsia="nl-NL"/>
              </w:rPr>
              <w:t>Mapping gevolmachtigde:</w:t>
            </w:r>
          </w:p>
          <w:p w14:paraId="4F31F7A9" w14:textId="77777777" w:rsidR="0038607C" w:rsidRPr="000E7C28" w:rsidRDefault="0038607C" w:rsidP="00323158">
            <w:pPr>
              <w:autoSpaceDE w:val="0"/>
              <w:autoSpaceDN w:val="0"/>
              <w:adjustRightInd w:val="0"/>
              <w:spacing w:line="240" w:lineRule="auto"/>
              <w:rPr>
                <w:snapToGrid/>
                <w:kern w:val="0"/>
                <w:sz w:val="16"/>
                <w:szCs w:val="16"/>
                <w:lang w:eastAsia="nl-NL"/>
              </w:rPr>
            </w:pPr>
            <w:r w:rsidRPr="000E7C28">
              <w:rPr>
                <w:snapToGrid/>
                <w:kern w:val="0"/>
                <w:sz w:val="16"/>
                <w:szCs w:val="16"/>
                <w:lang w:eastAsia="nl-NL"/>
              </w:rPr>
              <w:t>//IMKAD_</w:t>
            </w:r>
            <w:r w:rsidRPr="000E7C28">
              <w:rPr>
                <w:rFonts w:cs="Arial"/>
                <w:snapToGrid/>
                <w:kern w:val="0"/>
                <w:sz w:val="16"/>
                <w:szCs w:val="16"/>
                <w:lang w:eastAsia="nl-NL"/>
              </w:rPr>
              <w:t>AangebodenStuk</w:t>
            </w:r>
            <w:r w:rsidRPr="000E7C28">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sidRPr="000E7C28">
              <w:rPr>
                <w:sz w:val="16"/>
                <w:szCs w:val="16"/>
                <w:lang w:val="nl"/>
              </w:rPr>
              <w:t>-de overige mapping is opgenomen in het genoemde tekstblok.</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40BBE70F" w:rsidR="0038607C" w:rsidRPr="000E7C28" w:rsidRDefault="0038607C" w:rsidP="00323158">
            <w:pPr>
              <w:rPr>
                <w:sz w:val="16"/>
                <w:szCs w:val="16"/>
              </w:rPr>
            </w:pPr>
            <w:r w:rsidRPr="000E7C28">
              <w:rPr>
                <w:sz w:val="16"/>
                <w:szCs w:val="16"/>
              </w:rPr>
              <w:t xml:space="preserve">Verplichte keuze uit 2 tekstblokken met de gegevens van de perso(o)n(en), die tot de partij behoren. Er moet minimaal één tekstblok ingevuld worden. Er mogen meerdere dezelfde of verschillende tekstblokken na elkaar vermeld worden. Alle combinaties zijn toegestaan. Zie </w:t>
            </w:r>
            <w:r w:rsidRPr="000E7C28">
              <w:rPr>
                <w:sz w:val="16"/>
                <w:szCs w:val="16"/>
              </w:rPr>
              <w:fldChar w:fldCharType="begin"/>
            </w:r>
            <w:r w:rsidRPr="000E7C28">
              <w:rPr>
                <w:sz w:val="16"/>
                <w:szCs w:val="16"/>
              </w:rPr>
              <w:instrText xml:space="preserve"> REF TC \h  \* MERGEFORMAT </w:instrText>
            </w:r>
            <w:r w:rsidRPr="000E7C28">
              <w:rPr>
                <w:sz w:val="16"/>
                <w:szCs w:val="16"/>
              </w:rPr>
            </w:r>
            <w:r w:rsidRPr="000E7C28">
              <w:rPr>
                <w:sz w:val="16"/>
                <w:szCs w:val="16"/>
              </w:rPr>
              <w:fldChar w:fldCharType="separate"/>
            </w:r>
            <w:r w:rsidR="00BC2F3E" w:rsidRPr="000E7C28">
              <w:rPr>
                <w:sz w:val="16"/>
                <w:szCs w:val="16"/>
              </w:rPr>
              <w:t>[</w:t>
            </w:r>
            <w:r w:rsidR="008A645D" w:rsidRPr="000E7C28">
              <w:rPr>
                <w:sz w:val="16"/>
                <w:szCs w:val="16"/>
              </w:rPr>
              <w:t>4</w:t>
            </w:r>
            <w:r w:rsidR="00BC2F3E" w:rsidRPr="000E7C28">
              <w:rPr>
                <w:sz w:val="16"/>
                <w:szCs w:val="16"/>
              </w:rPr>
              <w:t>]</w:t>
            </w:r>
            <w:r w:rsidRPr="000E7C28">
              <w:rPr>
                <w:sz w:val="16"/>
                <w:szCs w:val="16"/>
              </w:rPr>
              <w:fldChar w:fldCharType="end"/>
            </w:r>
            <w:r w:rsidRPr="000E7C28">
              <w:rPr>
                <w:sz w:val="16"/>
                <w:szCs w:val="16"/>
              </w:rPr>
              <w:t xml:space="preserve"> voor de nummering van de partijen.</w:t>
            </w:r>
          </w:p>
          <w:p w14:paraId="3EB292B6" w14:textId="77777777" w:rsidR="0038607C" w:rsidRPr="000E7C28"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0E7C28" w:rsidRDefault="0038607C" w:rsidP="00323158">
            <w:pPr>
              <w:rPr>
                <w:sz w:val="16"/>
                <w:szCs w:val="16"/>
                <w:u w:val="single"/>
              </w:rPr>
            </w:pPr>
            <w:r w:rsidRPr="000E7C28">
              <w:rPr>
                <w:sz w:val="16"/>
                <w:szCs w:val="16"/>
                <w:u w:val="single"/>
              </w:rPr>
              <w:t>Mapping persoon:</w:t>
            </w:r>
          </w:p>
          <w:p w14:paraId="6BE1A7B9" w14:textId="77777777" w:rsidR="0038607C" w:rsidRPr="000E7C28" w:rsidRDefault="0038607C" w:rsidP="00323158">
            <w:pPr>
              <w:autoSpaceDE w:val="0"/>
              <w:autoSpaceDN w:val="0"/>
              <w:adjustRightInd w:val="0"/>
              <w:spacing w:line="240" w:lineRule="auto"/>
              <w:rPr>
                <w:sz w:val="16"/>
                <w:szCs w:val="16"/>
                <w:lang w:val="nl"/>
              </w:rPr>
            </w:pPr>
            <w:r w:rsidRPr="000E7C28">
              <w:rPr>
                <w:rFonts w:cs="Arial"/>
                <w:snapToGrid/>
                <w:kern w:val="0"/>
                <w:sz w:val="16"/>
                <w:szCs w:val="16"/>
                <w:lang w:eastAsia="nl-NL"/>
              </w:rPr>
              <w:t>//IMKAD_</w:t>
            </w:r>
            <w:r w:rsidRPr="000E7C28">
              <w:rPr>
                <w:snapToGrid/>
                <w:kern w:val="0"/>
                <w:sz w:val="16"/>
                <w:szCs w:val="16"/>
                <w:lang w:eastAsia="nl-NL"/>
              </w:rPr>
              <w:t>AangebodenStuk</w:t>
            </w:r>
            <w:r w:rsidRPr="000E7C28">
              <w:rPr>
                <w:rFonts w:cs="Arial"/>
                <w:snapToGrid/>
                <w:kern w:val="0"/>
                <w:sz w:val="16"/>
                <w:szCs w:val="16"/>
                <w:lang w:eastAsia="nl-NL"/>
              </w:rPr>
              <w:t>/Partij/IMKAD_Persoon</w:t>
            </w:r>
          </w:p>
          <w:p w14:paraId="6422B064" w14:textId="77777777" w:rsidR="0038607C" w:rsidRPr="000E7C28" w:rsidRDefault="0038607C" w:rsidP="00323158">
            <w:pPr>
              <w:autoSpaceDE w:val="0"/>
              <w:autoSpaceDN w:val="0"/>
              <w:adjustRightInd w:val="0"/>
              <w:spacing w:line="240" w:lineRule="auto"/>
              <w:rPr>
                <w:sz w:val="16"/>
                <w:szCs w:val="16"/>
                <w:lang w:val="nl"/>
              </w:rPr>
            </w:pPr>
            <w:r w:rsidRPr="000E7C28">
              <w:rPr>
                <w:sz w:val="16"/>
                <w:szCs w:val="16"/>
                <w:lang w:val="nl"/>
              </w:rPr>
              <w:t>-de overige mapping is opgenomen in de genoemde tekstblokken.</w:t>
            </w:r>
          </w:p>
          <w:p w14:paraId="4AEC6635" w14:textId="3BE89180" w:rsidR="00F7102F" w:rsidRPr="00DB7FA4" w:rsidRDefault="00F7102F" w:rsidP="00323158">
            <w:pPr>
              <w:autoSpaceDE w:val="0"/>
              <w:autoSpaceDN w:val="0"/>
              <w:adjustRightInd w:val="0"/>
              <w:spacing w:line="240" w:lineRule="auto"/>
              <w:rPr>
                <w:rFonts w:cs="Arial"/>
                <w:snapToGrid/>
                <w:kern w:val="0"/>
                <w:sz w:val="16"/>
                <w:szCs w:val="16"/>
                <w:lang w:eastAsia="nl-NL"/>
              </w:rPr>
            </w:pP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18AA4436" w:rsidR="0038607C" w:rsidRPr="000E7C28" w:rsidRDefault="00386307">
            <w:pPr>
              <w:autoSpaceDE w:val="0"/>
              <w:autoSpaceDN w:val="0"/>
              <w:adjustRightInd w:val="0"/>
              <w:spacing w:line="240" w:lineRule="auto"/>
              <w:rPr>
                <w:rFonts w:cs="Arial"/>
                <w:snapToGrid/>
                <w:kern w:val="0"/>
                <w:sz w:val="16"/>
                <w:szCs w:val="16"/>
                <w:lang w:eastAsia="nl-NL"/>
              </w:rPr>
            </w:pPr>
            <w:r w:rsidRPr="000E7C28">
              <w:rPr>
                <w:sz w:val="16"/>
                <w:szCs w:val="16"/>
              </w:rPr>
              <w:t xml:space="preserve">Zie paragraaf </w:t>
            </w:r>
            <w:r w:rsidR="003736DA" w:rsidRPr="000E7C28">
              <w:rPr>
                <w:sz w:val="16"/>
                <w:szCs w:val="16"/>
              </w:rPr>
              <w:t>2.4.1.1</w:t>
            </w:r>
            <w:r w:rsidRPr="000E7C28">
              <w:rPr>
                <w:sz w:val="16"/>
                <w:szCs w:val="16"/>
              </w:rPr>
              <w:t xml:space="preserve"> </w:t>
            </w:r>
            <w:r w:rsidRPr="000E7C28">
              <w:rPr>
                <w:sz w:val="16"/>
                <w:szCs w:val="16"/>
              </w:rPr>
              <w:fldChar w:fldCharType="begin"/>
            </w:r>
            <w:r w:rsidRPr="000E7C28">
              <w:rPr>
                <w:sz w:val="16"/>
                <w:szCs w:val="16"/>
              </w:rPr>
              <w:instrText xml:space="preserve"> REF _Ref454549849 \h </w:instrText>
            </w:r>
            <w:r w:rsidR="000E7C28">
              <w:rPr>
                <w:sz w:val="16"/>
                <w:szCs w:val="16"/>
              </w:rPr>
              <w:instrText xml:space="preserve"> \* MERGEFORMAT </w:instrText>
            </w:r>
            <w:r w:rsidRPr="000E7C28">
              <w:rPr>
                <w:sz w:val="16"/>
                <w:szCs w:val="16"/>
              </w:rPr>
            </w:r>
            <w:r w:rsidRPr="000E7C28">
              <w:rPr>
                <w:sz w:val="16"/>
                <w:szCs w:val="16"/>
              </w:rPr>
              <w:fldChar w:fldCharType="separate"/>
            </w:r>
            <w:r w:rsidR="00BC2F3E" w:rsidRPr="000E7C28">
              <w:rPr>
                <w:sz w:val="16"/>
                <w:szCs w:val="16"/>
              </w:rPr>
              <w:t>Keuzeblok Partijnamen Hypotheekakte</w:t>
            </w:r>
            <w:r w:rsidRPr="000E7C28">
              <w:rPr>
                <w:sz w:val="16"/>
                <w:szCs w:val="16"/>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55" w:name="_Ref454549849"/>
      <w:r w:rsidRPr="00EC51F1">
        <w:t>K</w:t>
      </w:r>
      <w:r>
        <w:t>euzeblok P</w:t>
      </w:r>
      <w:r w:rsidRPr="00EC51F1">
        <w:t>ar</w:t>
      </w:r>
      <w:r>
        <w:t>tijnamen H</w:t>
      </w:r>
      <w:r w:rsidRPr="00EC51F1">
        <w:t>ypotheekakte</w:t>
      </w:r>
      <w:bookmarkEnd w:id="55"/>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156529">
        <w:tc>
          <w:tcPr>
            <w:tcW w:w="6273" w:type="dxa"/>
            <w:shd w:val="clear" w:color="auto" w:fill="DEEAF6" w:themeFill="accent1" w:themeFillTint="33"/>
          </w:tcPr>
          <w:p w14:paraId="4FD99676" w14:textId="561EFE15" w:rsidR="0081530C" w:rsidRPr="005950EA" w:rsidRDefault="000D28C0" w:rsidP="0081530C">
            <w:pPr>
              <w:rPr>
                <w:rFonts w:cs="Arial"/>
                <w:color w:val="339966"/>
              </w:rPr>
            </w:pPr>
            <w:r w:rsidRPr="00DB7FA4">
              <w:rPr>
                <w:b/>
              </w:rPr>
              <w:t>Modeldocument tekst</w:t>
            </w:r>
          </w:p>
        </w:tc>
        <w:tc>
          <w:tcPr>
            <w:tcW w:w="6274" w:type="dxa"/>
            <w:shd w:val="clear" w:color="auto" w:fill="DEEAF6" w:themeFill="accent1" w:themeFillTint="33"/>
          </w:tcPr>
          <w:p w14:paraId="696E01E9" w14:textId="2355E002" w:rsidR="0081530C" w:rsidRPr="0011383C" w:rsidRDefault="0081530C" w:rsidP="0081530C">
            <w:r w:rsidRPr="000877F9">
              <w:rPr>
                <w:b/>
              </w:rPr>
              <w:t>Toelichting</w:t>
            </w:r>
            <w:r w:rsidR="00C03A0B">
              <w:rPr>
                <w:b/>
              </w:rPr>
              <w:t xml:space="preserve"> en mapping</w:t>
            </w:r>
          </w:p>
        </w:tc>
      </w:tr>
      <w:tr w:rsidR="0036468E" w14:paraId="0B3B981D" w14:textId="77777777" w:rsidTr="0036468E">
        <w:tc>
          <w:tcPr>
            <w:tcW w:w="6273" w:type="dxa"/>
          </w:tcPr>
          <w:p w14:paraId="15D9F600" w14:textId="36015C65" w:rsidR="00F7102F" w:rsidRPr="002573A2" w:rsidRDefault="00831751" w:rsidP="00F7102F">
            <w:pPr>
              <w:rPr>
                <w:rFonts w:ascii="Times New Roman" w:hAnsi="Times New Roman"/>
                <w:szCs w:val="18"/>
              </w:rPr>
            </w:pPr>
            <w:r w:rsidRPr="002573A2">
              <w:rPr>
                <w:rFonts w:cs="Arial"/>
                <w:color w:val="339966"/>
                <w:szCs w:val="18"/>
                <w:lang w:eastAsia="nl-NL"/>
              </w:rPr>
              <w:t>hierna ook te noemen</w:t>
            </w:r>
            <w:r w:rsidR="00D57A7F">
              <w:rPr>
                <w:rFonts w:cs="Arial"/>
                <w:color w:val="339966"/>
                <w:szCs w:val="18"/>
                <w:lang w:eastAsia="nl-NL"/>
              </w:rPr>
              <w:t>:</w:t>
            </w:r>
            <w:r w:rsidRPr="002573A2">
              <w:rPr>
                <w:rFonts w:cs="Arial"/>
                <w:color w:val="339966"/>
                <w:szCs w:val="18"/>
                <w:lang w:eastAsia="nl-NL"/>
              </w:rPr>
              <w:t xml:space="preserve"> </w:t>
            </w:r>
            <w:r w:rsidRPr="00A41151">
              <w:rPr>
                <w:rFonts w:cs="Arial"/>
                <w:color w:val="800080"/>
                <w:szCs w:val="18"/>
                <w:lang w:eastAsia="nl-NL"/>
              </w:rPr>
              <w:t>(tezamen en waar van toepassing ook ieder afzonderlijk)</w:t>
            </w:r>
            <w:r w:rsidRPr="002573A2">
              <w:rPr>
                <w:rFonts w:cs="Arial"/>
                <w:color w:val="800080"/>
                <w:szCs w:val="18"/>
                <w:lang w:eastAsia="nl-NL"/>
              </w:rPr>
              <w:t xml:space="preserve"> </w:t>
            </w:r>
            <w:r w:rsidRPr="002573A2">
              <w:rPr>
                <w:rFonts w:cs="Arial"/>
                <w:color w:val="339966"/>
                <w:szCs w:val="18"/>
                <w:lang w:eastAsia="nl-NL"/>
              </w:rPr>
              <w:t>“geldnemer” dan wel “schuldenaar” en/of “hypotheekgever</w:t>
            </w:r>
            <w:r w:rsidR="00ED4709">
              <w:rPr>
                <w:rFonts w:cs="Arial"/>
                <w:color w:val="339966"/>
                <w:szCs w:val="18"/>
                <w:lang w:eastAsia="nl-NL"/>
              </w:rPr>
              <w:t>”</w:t>
            </w:r>
            <w:r>
              <w:rPr>
                <w:rFonts w:cs="Arial"/>
                <w:color w:val="339966"/>
                <w:szCs w:val="18"/>
                <w:lang w:eastAsia="nl-NL"/>
              </w:rPr>
              <w:t xml:space="preserve"> </w:t>
            </w:r>
            <w:bookmarkStart w:id="56" w:name="_Hlk79050298"/>
            <w:r w:rsidR="004915DC" w:rsidRPr="00187B04">
              <w:rPr>
                <w:rFonts w:cs="Arial"/>
                <w:color w:val="008000"/>
                <w:szCs w:val="18"/>
                <w:lang w:eastAsia="nl-NL"/>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de verschenen</w:t>
            </w:r>
            <w:r w:rsidR="00F7102F" w:rsidRPr="006879F9">
              <w:rPr>
                <w:rFonts w:cs="Arial"/>
                <w:color w:val="00800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persoon/personen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8000"/>
                <w:szCs w:val="18"/>
              </w:rPr>
              <w:t xml:space="preserve"> </w:t>
            </w:r>
            <w:r w:rsidR="00F7102F" w:rsidRPr="006879F9">
              <w:rPr>
                <w:rFonts w:cs="Arial"/>
                <w:color w:val="00FFFF"/>
                <w:szCs w:val="18"/>
              </w:rPr>
              <w:t>sub</w:t>
            </w:r>
            <w:r w:rsidR="00F7102F" w:rsidRPr="006879F9">
              <w:rPr>
                <w:rFonts w:cs="Arial"/>
                <w:color w:val="008000"/>
                <w:szCs w:val="18"/>
              </w:rPr>
              <w:t xml:space="preserve"> </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t>nummering persoon</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6879F9">
              <w:rPr>
                <w:rFonts w:cs="Arial"/>
                <w:color w:val="00FFFF"/>
                <w:szCs w:val="18"/>
              </w:rPr>
              <w:t>/</w:t>
            </w:r>
            <w:r w:rsidR="00F7102F">
              <w:rPr>
                <w:rFonts w:cs="Arial"/>
                <w:color w:val="00FFFF"/>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rechtspersoon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 /</w:t>
            </w:r>
            <w:r w:rsidR="00F7102F">
              <w:rPr>
                <w:rFonts w:cs="Arial"/>
                <w:color w:val="00FFFF"/>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de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heer/mevrouw</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natuurlijk 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voornoemd,</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2573A2">
              <w:rPr>
                <w:rFonts w:cs="Arial"/>
                <w:color w:val="339966"/>
                <w:szCs w:val="18"/>
                <w:lang w:eastAsia="nl-NL"/>
              </w:rPr>
              <w:t>hierna</w:t>
            </w:r>
            <w:r w:rsidR="00F7102F">
              <w:rPr>
                <w:rFonts w:cs="Arial"/>
                <w:color w:val="339966"/>
                <w:szCs w:val="18"/>
                <w:lang w:eastAsia="nl-NL"/>
              </w:rPr>
              <w:t xml:space="preserve"> ook te noemen: </w:t>
            </w:r>
            <w:r w:rsidR="00F7102F" w:rsidRPr="00A41151">
              <w:rPr>
                <w:rFonts w:cs="Arial"/>
                <w:color w:val="800080"/>
                <w:szCs w:val="18"/>
                <w:lang w:eastAsia="nl-NL"/>
              </w:rPr>
              <w:t>(tezamen en waar van toepassing ook ieder afzonderlijk)</w:t>
            </w:r>
            <w:r w:rsidR="00F7102F" w:rsidRPr="002573A2">
              <w:rPr>
                <w:rFonts w:cs="Arial"/>
                <w:color w:val="339966"/>
                <w:szCs w:val="18"/>
                <w:lang w:eastAsia="nl-NL"/>
              </w:rPr>
              <w:t xml:space="preserve"> “geldnemer” </w:t>
            </w:r>
            <w:r w:rsidR="00F7102F">
              <w:rPr>
                <w:rFonts w:cs="Arial"/>
                <w:color w:val="339966"/>
                <w:szCs w:val="18"/>
                <w:lang w:eastAsia="nl-NL"/>
              </w:rPr>
              <w:t xml:space="preserve">dan wel “schuldenaar” en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de verschenen</w:t>
            </w:r>
            <w:r w:rsidR="00F7102F" w:rsidRPr="006879F9">
              <w:rPr>
                <w:rFonts w:cs="Arial"/>
                <w:color w:val="00800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persoon/personen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8000"/>
                <w:szCs w:val="18"/>
              </w:rPr>
              <w:t xml:space="preserve"> </w:t>
            </w:r>
            <w:r w:rsidR="00F7102F" w:rsidRPr="006879F9">
              <w:rPr>
                <w:rFonts w:cs="Arial"/>
                <w:color w:val="00FFFF"/>
                <w:szCs w:val="18"/>
              </w:rPr>
              <w:t>sub</w:t>
            </w:r>
            <w:r w:rsidR="00F7102F" w:rsidRPr="006879F9">
              <w:rPr>
                <w:rFonts w:cs="Arial"/>
                <w:color w:val="008000"/>
                <w:szCs w:val="18"/>
              </w:rPr>
              <w:t xml:space="preserve"> </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t>nummering persoon</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6879F9">
              <w:rPr>
                <w:rFonts w:cs="Arial"/>
                <w:color w:val="00FFFF"/>
                <w:szCs w:val="18"/>
              </w:rPr>
              <w:t>/</w:t>
            </w:r>
            <w:r w:rsidR="00F7102F">
              <w:rPr>
                <w:rFonts w:cs="Arial"/>
                <w:color w:val="00FFFF"/>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rechtspersoon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 /</w:t>
            </w:r>
            <w:r w:rsidR="00F7102F">
              <w:rPr>
                <w:rFonts w:cs="Arial"/>
                <w:color w:val="00FFFF"/>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de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heer/mevrouw</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natuurlijk 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voornoemd,</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2573A2">
              <w:rPr>
                <w:rFonts w:cs="Arial"/>
                <w:color w:val="339966"/>
                <w:szCs w:val="18"/>
                <w:lang w:eastAsia="nl-NL"/>
              </w:rPr>
              <w:t>hierna</w:t>
            </w:r>
            <w:r w:rsidR="00F7102F">
              <w:rPr>
                <w:rFonts w:cs="Arial"/>
                <w:color w:val="339966"/>
                <w:szCs w:val="18"/>
                <w:lang w:eastAsia="nl-NL"/>
              </w:rPr>
              <w:t xml:space="preserve"> ook te noemen: </w:t>
            </w:r>
            <w:r w:rsidR="00F7102F" w:rsidRPr="00A41151">
              <w:rPr>
                <w:rFonts w:cs="Arial"/>
                <w:color w:val="800080"/>
                <w:szCs w:val="18"/>
                <w:lang w:eastAsia="nl-NL"/>
              </w:rPr>
              <w:t>(tezamen en waar van toepassing ook ieder afzonderlijk)</w:t>
            </w:r>
            <w:r w:rsidR="00F7102F" w:rsidRPr="002573A2">
              <w:rPr>
                <w:rFonts w:cs="Arial"/>
                <w:color w:val="339966"/>
                <w:szCs w:val="18"/>
                <w:lang w:eastAsia="nl-NL"/>
              </w:rPr>
              <w:t xml:space="preserve"> “</w:t>
            </w:r>
            <w:r w:rsidR="00F7102F">
              <w:rPr>
                <w:rFonts w:cs="Arial"/>
                <w:color w:val="339966"/>
                <w:szCs w:val="18"/>
                <w:lang w:eastAsia="nl-NL"/>
              </w:rPr>
              <w:t>hypotheekgever</w:t>
            </w:r>
            <w:r w:rsidR="00F7102F" w:rsidRPr="002573A2">
              <w:rPr>
                <w:rFonts w:cs="Arial"/>
                <w:color w:val="339966"/>
                <w:szCs w:val="18"/>
                <w:lang w:eastAsia="nl-NL"/>
              </w:rPr>
              <w:t>”</w:t>
            </w:r>
            <w:bookmarkEnd w:id="56"/>
          </w:p>
          <w:p w14:paraId="19269B51" w14:textId="65BF190B" w:rsidR="0036468E" w:rsidRDefault="0036468E" w:rsidP="00F7102F">
            <w:pPr>
              <w:rPr>
                <w:lang w:val="en-US"/>
              </w:rPr>
            </w:pPr>
          </w:p>
        </w:tc>
        <w:tc>
          <w:tcPr>
            <w:tcW w:w="6274" w:type="dxa"/>
          </w:tcPr>
          <w:p w14:paraId="5FB34825" w14:textId="77777777" w:rsidR="0036468E" w:rsidRPr="00E3703F" w:rsidRDefault="0036468E" w:rsidP="0036468E">
            <w:pPr>
              <w:rPr>
                <w:sz w:val="16"/>
                <w:szCs w:val="16"/>
              </w:rPr>
            </w:pPr>
            <w:r w:rsidRPr="00E3703F">
              <w:rPr>
                <w:sz w:val="16"/>
                <w:szCs w:val="16"/>
              </w:rPr>
              <w:t>Verplichte keuze uit de volgende 2 opties, waaruit er 1 gekozen moet worden:</w:t>
            </w:r>
          </w:p>
          <w:p w14:paraId="4BBC36CA" w14:textId="2052ECB9" w:rsidR="00831751" w:rsidRPr="00E3703F" w:rsidRDefault="00831751" w:rsidP="00831751">
            <w:pPr>
              <w:pStyle w:val="Lijstalinea"/>
              <w:numPr>
                <w:ilvl w:val="0"/>
                <w:numId w:val="45"/>
              </w:numPr>
              <w:rPr>
                <w:sz w:val="16"/>
                <w:szCs w:val="16"/>
              </w:rPr>
            </w:pPr>
            <w:r w:rsidRPr="00E3703F">
              <w:rPr>
                <w:rFonts w:cs="Arial"/>
                <w:color w:val="339966"/>
                <w:sz w:val="16"/>
                <w:szCs w:val="16"/>
                <w:lang w:eastAsia="nl-NL"/>
              </w:rPr>
              <w:t>hierna ook te noemen</w:t>
            </w:r>
            <w:r w:rsidR="00ED4709">
              <w:rPr>
                <w:rFonts w:cs="Arial"/>
                <w:color w:val="339966"/>
                <w:sz w:val="16"/>
                <w:szCs w:val="16"/>
                <w:lang w:eastAsia="nl-NL"/>
              </w:rPr>
              <w:t>:</w:t>
            </w:r>
            <w:r w:rsidRPr="00E3703F">
              <w:rPr>
                <w:rFonts w:cs="Arial"/>
                <w:color w:val="339966"/>
                <w:sz w:val="16"/>
                <w:szCs w:val="16"/>
                <w:lang w:eastAsia="nl-NL"/>
              </w:rPr>
              <w:t xml:space="preserve"> </w:t>
            </w:r>
            <w:r w:rsidRPr="00A41151">
              <w:rPr>
                <w:rFonts w:cs="Arial"/>
                <w:color w:val="800080"/>
                <w:sz w:val="16"/>
                <w:szCs w:val="16"/>
                <w:lang w:eastAsia="nl-NL"/>
              </w:rPr>
              <w:t>(tezamen en waar van toepassing ook ieder afzonderlijk)</w:t>
            </w:r>
            <w:r w:rsidRPr="00E3703F">
              <w:rPr>
                <w:rFonts w:cs="Arial"/>
                <w:color w:val="800080"/>
                <w:sz w:val="16"/>
                <w:szCs w:val="16"/>
                <w:lang w:eastAsia="nl-NL"/>
              </w:rPr>
              <w:t xml:space="preserve"> </w:t>
            </w:r>
            <w:r w:rsidRPr="00E3703F">
              <w:rPr>
                <w:rFonts w:cs="Arial"/>
                <w:color w:val="339966"/>
                <w:sz w:val="16"/>
                <w:szCs w:val="16"/>
                <w:lang w:eastAsia="nl-NL"/>
              </w:rPr>
              <w:t>“geldnemer” dan wel “schuldenaar” en/of “hypotheekgever</w:t>
            </w:r>
            <w:r w:rsidR="00ED4709">
              <w:rPr>
                <w:rFonts w:cs="Arial"/>
                <w:color w:val="339966"/>
                <w:sz w:val="16"/>
                <w:szCs w:val="16"/>
                <w:lang w:eastAsia="nl-NL"/>
              </w:rPr>
              <w:t>”</w:t>
            </w:r>
          </w:p>
          <w:p w14:paraId="58471B48" w14:textId="35A1A99B" w:rsidR="00F7102F" w:rsidRPr="00E3703F" w:rsidRDefault="00F7102F" w:rsidP="00F7102F">
            <w:pPr>
              <w:pStyle w:val="Lijstalinea"/>
              <w:numPr>
                <w:ilvl w:val="0"/>
                <w:numId w:val="45"/>
              </w:numPr>
              <w:rPr>
                <w:rFonts w:ascii="Times New Roman" w:hAnsi="Times New Roman"/>
                <w:sz w:val="16"/>
                <w:szCs w:val="16"/>
              </w:rPr>
            </w:pP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de verschenen</w:t>
            </w:r>
            <w:r w:rsidRPr="00E3703F">
              <w:rPr>
                <w:rFonts w:cs="Arial"/>
                <w:color w:val="00800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persoon/personen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8000"/>
                <w:sz w:val="16"/>
                <w:szCs w:val="16"/>
              </w:rPr>
              <w:t xml:space="preserve"> </w:t>
            </w:r>
            <w:r w:rsidRPr="00E3703F">
              <w:rPr>
                <w:rFonts w:cs="Arial"/>
                <w:color w:val="00FFFF"/>
                <w:sz w:val="16"/>
                <w:szCs w:val="16"/>
              </w:rPr>
              <w:t>sub</w:t>
            </w:r>
            <w:r w:rsidRPr="00E3703F">
              <w:rPr>
                <w:rFonts w:cs="Arial"/>
                <w:color w:val="008000"/>
                <w:sz w:val="16"/>
                <w:szCs w:val="16"/>
              </w:rPr>
              <w:t xml:space="preserve"> </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t>nummering persoon</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00FFFF"/>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rechtspersoon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 /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de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heer/mevrouw</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natuurlijk 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voornoemd,</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339966"/>
                <w:sz w:val="16"/>
                <w:szCs w:val="16"/>
                <w:lang w:eastAsia="nl-NL"/>
              </w:rPr>
              <w:t xml:space="preserve">hierna ook te noemen: </w:t>
            </w:r>
            <w:r w:rsidRPr="00A41151">
              <w:rPr>
                <w:rFonts w:cs="Arial"/>
                <w:color w:val="800080"/>
                <w:sz w:val="16"/>
                <w:szCs w:val="16"/>
                <w:lang w:eastAsia="nl-NL"/>
              </w:rPr>
              <w:t>(tezamen en waar van toepassing ook ieder afzonderlijk)</w:t>
            </w:r>
            <w:r w:rsidRPr="00E3703F">
              <w:rPr>
                <w:rFonts w:cs="Arial"/>
                <w:color w:val="339966"/>
                <w:sz w:val="16"/>
                <w:szCs w:val="16"/>
                <w:lang w:eastAsia="nl-NL"/>
              </w:rPr>
              <w:t xml:space="preserve"> “geldnemer” dan wel “schuldenaar” en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de verschenen</w:t>
            </w:r>
            <w:r w:rsidRPr="00E3703F">
              <w:rPr>
                <w:rFonts w:cs="Arial"/>
                <w:color w:val="00800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persoon/personen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8000"/>
                <w:sz w:val="16"/>
                <w:szCs w:val="16"/>
              </w:rPr>
              <w:t xml:space="preserve"> </w:t>
            </w:r>
            <w:r w:rsidRPr="00E3703F">
              <w:rPr>
                <w:rFonts w:cs="Arial"/>
                <w:color w:val="00FFFF"/>
                <w:sz w:val="16"/>
                <w:szCs w:val="16"/>
              </w:rPr>
              <w:t>sub</w:t>
            </w:r>
            <w:r w:rsidRPr="00E3703F">
              <w:rPr>
                <w:rFonts w:cs="Arial"/>
                <w:color w:val="008000"/>
                <w:sz w:val="16"/>
                <w:szCs w:val="16"/>
              </w:rPr>
              <w:t xml:space="preserve"> </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t>nummering persoon</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00FFFF"/>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rechtspersoon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 /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de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heer/mevrouw</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natuurlijk 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voornoemd,</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339966"/>
                <w:sz w:val="16"/>
                <w:szCs w:val="16"/>
                <w:lang w:eastAsia="nl-NL"/>
              </w:rPr>
              <w:t xml:space="preserve">hierna ook te noemen: </w:t>
            </w:r>
            <w:r w:rsidRPr="00A41151">
              <w:rPr>
                <w:rFonts w:cs="Arial"/>
                <w:color w:val="800080"/>
                <w:sz w:val="16"/>
                <w:szCs w:val="16"/>
                <w:lang w:eastAsia="nl-NL"/>
              </w:rPr>
              <w:t>(tezamen en waar van toepassing ook ieder afzonderlijk)</w:t>
            </w:r>
            <w:r w:rsidRPr="00E3703F">
              <w:rPr>
                <w:rFonts w:cs="Arial"/>
                <w:color w:val="339966"/>
                <w:sz w:val="16"/>
                <w:szCs w:val="16"/>
                <w:lang w:eastAsia="nl-NL"/>
              </w:rPr>
              <w:t xml:space="preserve"> “hypotheekgever”</w:t>
            </w:r>
          </w:p>
          <w:p w14:paraId="62F02971" w14:textId="77777777" w:rsidR="0036468E" w:rsidRPr="00E3703F" w:rsidRDefault="0036468E" w:rsidP="0036468E">
            <w:pPr>
              <w:pStyle w:val="streepje"/>
              <w:numPr>
                <w:ilvl w:val="0"/>
                <w:numId w:val="0"/>
              </w:numPr>
              <w:rPr>
                <w:sz w:val="16"/>
                <w:szCs w:val="16"/>
              </w:rPr>
            </w:pPr>
          </w:p>
          <w:p w14:paraId="3272C9FD" w14:textId="77777777" w:rsidR="0036468E" w:rsidRPr="00E3703F" w:rsidRDefault="0036468E" w:rsidP="0036468E">
            <w:pPr>
              <w:pStyle w:val="streepje"/>
              <w:numPr>
                <w:ilvl w:val="0"/>
                <w:numId w:val="0"/>
              </w:numPr>
              <w:rPr>
                <w:sz w:val="16"/>
                <w:szCs w:val="16"/>
              </w:rPr>
            </w:pPr>
            <w:r w:rsidRPr="00E3703F">
              <w:rPr>
                <w:sz w:val="16"/>
                <w:szCs w:val="16"/>
              </w:rPr>
              <w:t xml:space="preserve">De details van elke keuze worden hierna in de paragrafen ‘optie </w:t>
            </w:r>
            <w:smartTag w:uri="urn:schemas-microsoft-com:office:smarttags" w:element="metricconverter">
              <w:smartTagPr>
                <w:attr w:name="ProductID" w:val="1’"/>
              </w:smartTagPr>
              <w:r w:rsidRPr="00E3703F">
                <w:rPr>
                  <w:sz w:val="16"/>
                  <w:szCs w:val="16"/>
                </w:rPr>
                <w:t>1’</w:t>
              </w:r>
            </w:smartTag>
            <w:r w:rsidRPr="00E3703F">
              <w:rPr>
                <w:sz w:val="16"/>
                <w:szCs w:val="16"/>
              </w:rPr>
              <w:t xml:space="preserve"> en ‘optie </w:t>
            </w:r>
            <w:smartTag w:uri="urn:schemas-microsoft-com:office:smarttags" w:element="metricconverter">
              <w:smartTagPr>
                <w:attr w:name="ProductID" w:val="2’"/>
              </w:smartTagPr>
              <w:r w:rsidRPr="00E3703F">
                <w:rPr>
                  <w:sz w:val="16"/>
                  <w:szCs w:val="16"/>
                </w:rPr>
                <w:t>2’</w:t>
              </w:r>
            </w:smartTag>
            <w:r w:rsidRPr="00E3703F">
              <w:rPr>
                <w:sz w:val="16"/>
                <w:szCs w:val="16"/>
              </w:rPr>
              <w:t xml:space="preserve"> toegelicht.</w:t>
            </w:r>
          </w:p>
          <w:p w14:paraId="78BBC500" w14:textId="77777777" w:rsidR="0036468E" w:rsidRPr="00E3703F" w:rsidRDefault="0036468E" w:rsidP="0036468E">
            <w:pPr>
              <w:pStyle w:val="streepje"/>
              <w:numPr>
                <w:ilvl w:val="0"/>
                <w:numId w:val="0"/>
              </w:numPr>
              <w:rPr>
                <w:sz w:val="16"/>
                <w:szCs w:val="16"/>
              </w:rPr>
            </w:pPr>
          </w:p>
          <w:p w14:paraId="568185E3" w14:textId="77777777" w:rsidR="0036468E" w:rsidRPr="00E3703F" w:rsidRDefault="0036468E" w:rsidP="0036468E">
            <w:pPr>
              <w:pStyle w:val="streepje"/>
              <w:numPr>
                <w:ilvl w:val="0"/>
                <w:numId w:val="0"/>
              </w:numPr>
              <w:rPr>
                <w:snapToGrid/>
                <w:kern w:val="0"/>
                <w:sz w:val="16"/>
                <w:szCs w:val="16"/>
                <w:lang w:eastAsia="nl-NL"/>
              </w:rPr>
            </w:pPr>
            <w:r w:rsidRPr="00E3703F">
              <w:rPr>
                <w:sz w:val="16"/>
                <w:szCs w:val="16"/>
              </w:rPr>
              <w:t xml:space="preserve">Bij het samenstellen van de akte wordt de keuze bepaald op basis van </w:t>
            </w: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/aanduidingPartij</w:t>
            </w:r>
            <w:r w:rsidRPr="00E3703F">
              <w:rPr>
                <w:snapToGrid/>
                <w:kern w:val="0"/>
                <w:sz w:val="16"/>
                <w:szCs w:val="16"/>
                <w:lang w:eastAsia="nl-NL"/>
              </w:rPr>
              <w:t>:</w:t>
            </w:r>
          </w:p>
          <w:p w14:paraId="79213D5A" w14:textId="25702A47" w:rsidR="0036468E" w:rsidRDefault="0036468E" w:rsidP="000D28C0">
            <w:pPr>
              <w:pStyle w:val="streepje"/>
              <w:rPr>
                <w:lang w:val="en-US"/>
              </w:rPr>
            </w:pPr>
            <w:r w:rsidRPr="00E3703F">
              <w:rPr>
                <w:snapToGrid/>
                <w:kern w:val="0"/>
                <w:sz w:val="16"/>
                <w:szCs w:val="16"/>
                <w:lang w:eastAsia="nl-NL"/>
              </w:rPr>
              <w:t>indien ‘Aanduiding per persoon’</w:t>
            </w:r>
            <w:r w:rsidR="00742727" w:rsidRPr="00E3703F">
              <w:rPr>
                <w:snapToGrid/>
                <w:kern w:val="0"/>
                <w:sz w:val="16"/>
                <w:szCs w:val="16"/>
                <w:lang w:eastAsia="nl-NL"/>
              </w:rPr>
              <w:t xml:space="preserve"> paragraaf 2.4.1.3 </w:t>
            </w:r>
            <w:r w:rsidR="00742727" w:rsidRPr="00E3703F">
              <w:rPr>
                <w:snapToGrid/>
                <w:kern w:val="0"/>
                <w:sz w:val="16"/>
                <w:szCs w:val="16"/>
                <w:lang w:eastAsia="nl-NL"/>
              </w:rPr>
              <w:fldChar w:fldCharType="begin"/>
            </w:r>
            <w:r w:rsidR="00742727" w:rsidRPr="00E3703F">
              <w:rPr>
                <w:snapToGrid/>
                <w:kern w:val="0"/>
                <w:sz w:val="16"/>
                <w:szCs w:val="16"/>
                <w:lang w:eastAsia="nl-NL"/>
              </w:rPr>
              <w:instrText xml:space="preserve"> REF _Ref454981348 \h </w:instrText>
            </w:r>
            <w:r w:rsidR="0052269D" w:rsidRPr="00E3703F">
              <w:rPr>
                <w:snapToGrid/>
                <w:kern w:val="0"/>
                <w:sz w:val="16"/>
                <w:szCs w:val="16"/>
                <w:lang w:eastAsia="nl-NL"/>
              </w:rPr>
              <w:instrText xml:space="preserve"> \* MERGEFORMAT </w:instrText>
            </w:r>
            <w:r w:rsidR="00742727" w:rsidRPr="00E3703F">
              <w:rPr>
                <w:snapToGrid/>
                <w:kern w:val="0"/>
                <w:sz w:val="16"/>
                <w:szCs w:val="16"/>
                <w:lang w:eastAsia="nl-NL"/>
              </w:rPr>
            </w:r>
            <w:r w:rsidR="00742727" w:rsidRPr="00E3703F">
              <w:rPr>
                <w:snapToGrid/>
                <w:kern w:val="0"/>
                <w:sz w:val="16"/>
                <w:szCs w:val="16"/>
                <w:lang w:eastAsia="nl-NL"/>
              </w:rPr>
              <w:fldChar w:fldCharType="separate"/>
            </w:r>
            <w:r w:rsidR="00742727" w:rsidRPr="00E3703F">
              <w:rPr>
                <w:sz w:val="16"/>
                <w:szCs w:val="16"/>
              </w:rPr>
              <w:t>Optie 2: partijnaam voor personen</w:t>
            </w:r>
            <w:r w:rsidR="00742727" w:rsidRPr="00E3703F">
              <w:rPr>
                <w:snapToGrid/>
                <w:kern w:val="0"/>
                <w:sz w:val="16"/>
                <w:szCs w:val="16"/>
                <w:lang w:eastAsia="nl-NL"/>
              </w:rPr>
              <w:fldChar w:fldCharType="end"/>
            </w:r>
            <w:r w:rsidRPr="00E3703F">
              <w:rPr>
                <w:snapToGrid/>
                <w:kern w:val="0"/>
                <w:sz w:val="16"/>
                <w:szCs w:val="16"/>
                <w:lang w:eastAsia="nl-NL"/>
              </w:rPr>
              <w:t xml:space="preserve"> </w:t>
            </w:r>
            <w:r w:rsidRPr="00E3703F">
              <w:rPr>
                <w:sz w:val="16"/>
                <w:szCs w:val="16"/>
              </w:rPr>
              <w:t xml:space="preserve">anders: </w:t>
            </w:r>
            <w:r w:rsidR="00742727" w:rsidRPr="00E3703F">
              <w:rPr>
                <w:snapToGrid/>
                <w:kern w:val="0"/>
                <w:sz w:val="16"/>
                <w:szCs w:val="16"/>
                <w:lang w:eastAsia="nl-NL"/>
              </w:rPr>
              <w:t>paragraaf 2.4.1.2</w:t>
            </w:r>
            <w:r w:rsidR="00742727" w:rsidRPr="00E3703F">
              <w:rPr>
                <w:sz w:val="16"/>
                <w:szCs w:val="16"/>
              </w:rPr>
              <w:t xml:space="preserve"> </w:t>
            </w:r>
            <w:r w:rsidR="00742727" w:rsidRPr="00E3703F">
              <w:rPr>
                <w:snapToGrid/>
                <w:kern w:val="0"/>
                <w:sz w:val="16"/>
                <w:szCs w:val="16"/>
                <w:lang w:eastAsia="nl-NL"/>
              </w:rPr>
              <w:fldChar w:fldCharType="begin"/>
            </w:r>
            <w:r w:rsidR="00742727" w:rsidRPr="00E3703F">
              <w:rPr>
                <w:snapToGrid/>
                <w:kern w:val="0"/>
                <w:sz w:val="16"/>
                <w:szCs w:val="16"/>
                <w:lang w:eastAsia="nl-NL"/>
              </w:rPr>
              <w:instrText xml:space="preserve"> REF _Ref454981353 \h </w:instrText>
            </w:r>
            <w:r w:rsidR="0052269D" w:rsidRPr="00E3703F">
              <w:rPr>
                <w:snapToGrid/>
                <w:kern w:val="0"/>
                <w:sz w:val="16"/>
                <w:szCs w:val="16"/>
                <w:lang w:eastAsia="nl-NL"/>
              </w:rPr>
              <w:instrText xml:space="preserve"> \* MERGEFORMAT </w:instrText>
            </w:r>
            <w:r w:rsidR="00742727" w:rsidRPr="00E3703F">
              <w:rPr>
                <w:snapToGrid/>
                <w:kern w:val="0"/>
                <w:sz w:val="16"/>
                <w:szCs w:val="16"/>
                <w:lang w:eastAsia="nl-NL"/>
              </w:rPr>
            </w:r>
            <w:r w:rsidR="00742727" w:rsidRPr="00E3703F">
              <w:rPr>
                <w:snapToGrid/>
                <w:kern w:val="0"/>
                <w:sz w:val="16"/>
                <w:szCs w:val="16"/>
                <w:lang w:eastAsia="nl-NL"/>
              </w:rPr>
              <w:fldChar w:fldCharType="separate"/>
            </w:r>
            <w:r w:rsidR="00742727" w:rsidRPr="00E3703F">
              <w:rPr>
                <w:sz w:val="16"/>
                <w:szCs w:val="16"/>
              </w:rPr>
              <w:t>Optie 1: partijnaam voor de partij</w:t>
            </w:r>
            <w:r w:rsidR="00742727" w:rsidRPr="00E3703F">
              <w:rPr>
                <w:snapToGrid/>
                <w:kern w:val="0"/>
                <w:sz w:val="16"/>
                <w:szCs w:val="16"/>
                <w:lang w:eastAsia="nl-NL"/>
              </w:rPr>
              <w:fldChar w:fldCharType="end"/>
            </w:r>
          </w:p>
        </w:tc>
      </w:tr>
    </w:tbl>
    <w:p w14:paraId="39DF8E44" w14:textId="77777777" w:rsidR="00E3703F" w:rsidRDefault="00E3703F">
      <w:r>
        <w:br w:type="page"/>
      </w:r>
    </w:p>
    <w:p w14:paraId="30E8289A" w14:textId="1C79CF8C" w:rsidR="0036468E" w:rsidRDefault="0036468E" w:rsidP="00F07057">
      <w:pPr>
        <w:pStyle w:val="Kop5"/>
      </w:pPr>
      <w:r>
        <w:lastRenderedPageBreak/>
        <w:t>Optie 1: partijnaam voor de hele partij</w:t>
      </w:r>
    </w:p>
    <w:p w14:paraId="081BF1C0" w14:textId="77777777" w:rsidR="006F1FBC" w:rsidRPr="006F1FBC" w:rsidRDefault="006F1FBC" w:rsidP="006F1FBC"/>
    <w:tbl>
      <w:tblPr>
        <w:tblStyle w:val="Tabelraster"/>
        <w:tblW w:w="0" w:type="auto"/>
        <w:tblLook w:val="04A0" w:firstRow="1" w:lastRow="0" w:firstColumn="1" w:lastColumn="0" w:noHBand="0" w:noVBand="1"/>
      </w:tblPr>
      <w:tblGrid>
        <w:gridCol w:w="6273"/>
        <w:gridCol w:w="6274"/>
      </w:tblGrid>
      <w:tr w:rsidR="0003340B" w14:paraId="2401B271" w14:textId="77777777" w:rsidTr="00156529">
        <w:tc>
          <w:tcPr>
            <w:tcW w:w="6273" w:type="dxa"/>
            <w:shd w:val="clear" w:color="auto" w:fill="DEEAF6" w:themeFill="accent1" w:themeFillTint="33"/>
          </w:tcPr>
          <w:p w14:paraId="5416F15A" w14:textId="550C4B73" w:rsidR="0003340B" w:rsidRDefault="0003340B" w:rsidP="0003340B">
            <w:pPr>
              <w:rPr>
                <w:lang w:val="nl"/>
              </w:rPr>
            </w:pPr>
            <w:r w:rsidRPr="00DF4D3E">
              <w:rPr>
                <w:b/>
              </w:rPr>
              <w:t>Toelichting</w:t>
            </w:r>
          </w:p>
        </w:tc>
        <w:tc>
          <w:tcPr>
            <w:tcW w:w="6274" w:type="dxa"/>
            <w:shd w:val="clear" w:color="auto" w:fill="DEEAF6" w:themeFill="accent1" w:themeFillTint="33"/>
          </w:tcPr>
          <w:p w14:paraId="0F35F4EC" w14:textId="375D5215" w:rsidR="0003340B" w:rsidRPr="009E6698" w:rsidRDefault="0003340B" w:rsidP="0003340B">
            <w:r w:rsidRPr="00DF4D3E">
              <w:rPr>
                <w:b/>
              </w:rPr>
              <w:t>Toelichting</w:t>
            </w:r>
            <w:r w:rsidR="00156529">
              <w:rPr>
                <w:b/>
              </w:rPr>
              <w:t xml:space="preserve"> en mapping</w:t>
            </w:r>
          </w:p>
        </w:tc>
      </w:tr>
      <w:tr w:rsidR="0036468E" w14:paraId="25C1D141" w14:textId="77777777" w:rsidTr="0036468E">
        <w:tc>
          <w:tcPr>
            <w:tcW w:w="6273" w:type="dxa"/>
          </w:tcPr>
          <w:p w14:paraId="3608E6E8" w14:textId="02B2E746" w:rsidR="0036468E" w:rsidRDefault="00F7102F" w:rsidP="0036468E">
            <w:pPr>
              <w:rPr>
                <w:lang w:val="nl"/>
              </w:rPr>
            </w:pPr>
            <w:bookmarkStart w:id="57" w:name="_Hlk79050120"/>
            <w:r w:rsidRPr="002573A2">
              <w:rPr>
                <w:rFonts w:cs="Arial"/>
                <w:color w:val="339966"/>
                <w:szCs w:val="18"/>
                <w:lang w:eastAsia="nl-NL"/>
              </w:rPr>
              <w:t>hierna ook te noemen</w:t>
            </w:r>
            <w:r>
              <w:rPr>
                <w:rFonts w:cs="Arial"/>
                <w:color w:val="339966"/>
                <w:szCs w:val="18"/>
                <w:lang w:eastAsia="nl-NL"/>
              </w:rPr>
              <w:t>:</w:t>
            </w:r>
            <w:r w:rsidRPr="002573A2">
              <w:rPr>
                <w:rFonts w:cs="Arial"/>
                <w:color w:val="339966"/>
                <w:szCs w:val="18"/>
                <w:lang w:eastAsia="nl-NL"/>
              </w:rPr>
              <w:t xml:space="preserve"> </w:t>
            </w:r>
            <w:r w:rsidR="005A1471" w:rsidRPr="000C0341">
              <w:rPr>
                <w:rFonts w:cs="Arial"/>
                <w:color w:val="800080"/>
                <w:szCs w:val="18"/>
              </w:rPr>
              <w:t>(tezamen en waar van toepassing ook ieder afzonderlijk)</w:t>
            </w:r>
            <w:r w:rsidRPr="002573A2">
              <w:rPr>
                <w:rFonts w:cs="Arial"/>
                <w:color w:val="800080"/>
                <w:szCs w:val="18"/>
                <w:lang w:eastAsia="nl-NL"/>
              </w:rPr>
              <w:t xml:space="preserve"> </w:t>
            </w:r>
            <w:r w:rsidRPr="002573A2">
              <w:rPr>
                <w:rFonts w:cs="Arial"/>
                <w:color w:val="339966"/>
                <w:szCs w:val="18"/>
                <w:lang w:eastAsia="nl-NL"/>
              </w:rPr>
              <w:t>“geldnemer” dan wel “schuldenaar” en/of “hypotheekgever</w:t>
            </w:r>
            <w:bookmarkEnd w:id="57"/>
            <w:r w:rsidR="00AD1596">
              <w:rPr>
                <w:rFonts w:cs="Arial"/>
                <w:color w:val="339966"/>
                <w:szCs w:val="18"/>
                <w:lang w:eastAsia="nl-NL"/>
              </w:rPr>
              <w:t>”</w:t>
            </w:r>
          </w:p>
        </w:tc>
        <w:tc>
          <w:tcPr>
            <w:tcW w:w="6274" w:type="dxa"/>
          </w:tcPr>
          <w:p w14:paraId="4B56754F" w14:textId="6F3A614A" w:rsidR="0036468E" w:rsidRDefault="0036468E" w:rsidP="0036468E">
            <w:pPr>
              <w:rPr>
                <w:sz w:val="16"/>
                <w:szCs w:val="16"/>
              </w:rPr>
            </w:pPr>
            <w:r w:rsidRPr="00E3703F">
              <w:rPr>
                <w:sz w:val="16"/>
                <w:szCs w:val="16"/>
              </w:rPr>
              <w:t>Optie 1 wordt getoond wanneer aan de onderstaande mapping wordt voldaan:</w:t>
            </w:r>
          </w:p>
          <w:p w14:paraId="65F925C4" w14:textId="557DCAB4" w:rsidR="00997D58" w:rsidRDefault="00997D58" w:rsidP="0036468E">
            <w:pPr>
              <w:rPr>
                <w:rFonts w:cs="Arial"/>
                <w:sz w:val="16"/>
                <w:szCs w:val="16"/>
              </w:rPr>
            </w:pPr>
            <w:r w:rsidRPr="00997D58">
              <w:rPr>
                <w:sz w:val="16"/>
                <w:szCs w:val="16"/>
              </w:rPr>
              <w:t>De tekst “</w:t>
            </w:r>
            <w:r w:rsidRPr="002142D9">
              <w:rPr>
                <w:rFonts w:cs="Arial"/>
                <w:color w:val="800080"/>
                <w:sz w:val="16"/>
                <w:szCs w:val="16"/>
              </w:rPr>
              <w:t>(tezamen en waar van toepassing ook ieder afzonderlijk</w:t>
            </w:r>
            <w:r w:rsidRPr="002142D9">
              <w:rPr>
                <w:rFonts w:cs="Arial"/>
                <w:sz w:val="16"/>
                <w:szCs w:val="16"/>
              </w:rPr>
              <w:t>)” wordt alleen getoond als er meer dan 1 gerechtigde aanwezig is:</w:t>
            </w:r>
            <w:r>
              <w:rPr>
                <w:rFonts w:cs="Arial"/>
                <w:sz w:val="16"/>
                <w:szCs w:val="16"/>
              </w:rPr>
              <w:t xml:space="preserve"> </w:t>
            </w:r>
          </w:p>
          <w:p w14:paraId="55D6323B" w14:textId="77777777" w:rsidR="00997D58" w:rsidRDefault="00997D58" w:rsidP="0036468E">
            <w:pPr>
              <w:rPr>
                <w:rFonts w:cs="Arial"/>
                <w:sz w:val="16"/>
                <w:szCs w:val="16"/>
              </w:rPr>
            </w:pPr>
          </w:p>
          <w:p w14:paraId="537E052C" w14:textId="772CA533" w:rsidR="00997D58" w:rsidRDefault="00997D58" w:rsidP="0036468E">
            <w:pPr>
              <w:rPr>
                <w:rFonts w:cs="Arial"/>
                <w:sz w:val="16"/>
                <w:szCs w:val="16"/>
                <w:highlight w:val="white"/>
                <w:u w:val="single"/>
              </w:rPr>
            </w:pPr>
            <w:r w:rsidRPr="002142D9">
              <w:rPr>
                <w:rFonts w:cs="Arial"/>
                <w:sz w:val="16"/>
                <w:szCs w:val="16"/>
                <w:highlight w:val="white"/>
                <w:u w:val="single"/>
              </w:rPr>
              <w:t>Mapping gerechtigde personen:</w:t>
            </w:r>
          </w:p>
          <w:p w14:paraId="06CA8FBD" w14:textId="44A49FEC" w:rsidR="00997D58" w:rsidRPr="002142D9" w:rsidRDefault="00997D58" w:rsidP="0036468E">
            <w:pPr>
              <w:rPr>
                <w:rFonts w:cs="Arial"/>
                <w:sz w:val="16"/>
                <w:szCs w:val="16"/>
                <w:highlight w:val="white"/>
                <w:u w:val="single"/>
              </w:rPr>
            </w:pPr>
            <w:r w:rsidRPr="00997D58">
              <w:rPr>
                <w:rFonts w:cs="Arial"/>
                <w:sz w:val="16"/>
                <w:szCs w:val="16"/>
                <w:highlight w:val="white"/>
                <w:u w:val="single"/>
              </w:rPr>
              <w:t>//</w:t>
            </w:r>
            <w:r w:rsidRPr="002142D9">
              <w:rPr>
                <w:rFonts w:cs="Arial"/>
                <w:snapToGrid/>
                <w:kern w:val="0"/>
                <w:sz w:val="16"/>
                <w:szCs w:val="16"/>
                <w:highlight w:val="white"/>
                <w:lang w:eastAsia="nl-NL"/>
              </w:rPr>
              <w:t>IMKAD_Persoon</w:t>
            </w:r>
            <w:r>
              <w:rPr>
                <w:rFonts w:cs="Arial"/>
                <w:snapToGrid/>
                <w:kern w:val="0"/>
                <w:sz w:val="16"/>
                <w:szCs w:val="16"/>
                <w:highlight w:val="white"/>
                <w:lang w:eastAsia="nl-NL"/>
              </w:rPr>
              <w:t>/</w:t>
            </w:r>
          </w:p>
          <w:p w14:paraId="2DB35330" w14:textId="693FE696" w:rsidR="005A1471" w:rsidRPr="00997D58" w:rsidRDefault="00997D58" w:rsidP="0036468E">
            <w:pPr>
              <w:rPr>
                <w:sz w:val="16"/>
                <w:szCs w:val="16"/>
              </w:rPr>
            </w:pPr>
            <w:r w:rsidRPr="002142D9">
              <w:rPr>
                <w:rFonts w:cs="Arial"/>
                <w:snapToGrid/>
                <w:kern w:val="0"/>
                <w:sz w:val="16"/>
                <w:szCs w:val="16"/>
                <w:highlight w:val="white"/>
                <w:lang w:eastAsia="nl-NL"/>
              </w:rPr>
              <w:t>tia_IndGerechtigde</w:t>
            </w:r>
            <w:r w:rsidRPr="002142D9">
              <w:rPr>
                <w:rFonts w:cs="Arial"/>
                <w:snapToGrid/>
                <w:kern w:val="0"/>
                <w:sz w:val="16"/>
                <w:szCs w:val="16"/>
                <w:lang w:eastAsia="nl-NL"/>
              </w:rPr>
              <w:t xml:space="preserve"> =true</w:t>
            </w:r>
          </w:p>
          <w:p w14:paraId="4EDF3536" w14:textId="77777777" w:rsidR="0036468E" w:rsidRPr="00997D58" w:rsidRDefault="0036468E" w:rsidP="0036468E">
            <w:pPr>
              <w:keepNext/>
              <w:spacing w:line="240" w:lineRule="auto"/>
              <w:rPr>
                <w:sz w:val="16"/>
                <w:szCs w:val="16"/>
              </w:rPr>
            </w:pPr>
          </w:p>
          <w:p w14:paraId="64093D78" w14:textId="77777777" w:rsidR="0036468E" w:rsidRPr="00E3703F" w:rsidRDefault="0036468E" w:rsidP="0036468E">
            <w:pPr>
              <w:keepNext/>
              <w:spacing w:line="240" w:lineRule="auto"/>
              <w:rPr>
                <w:sz w:val="16"/>
                <w:szCs w:val="16"/>
              </w:rPr>
            </w:pPr>
            <w:r w:rsidRPr="00E3703F">
              <w:rPr>
                <w:sz w:val="16"/>
                <w:szCs w:val="16"/>
                <w:u w:val="single"/>
              </w:rPr>
              <w:t>Mapping</w:t>
            </w:r>
            <w:r w:rsidRPr="00E3703F">
              <w:rPr>
                <w:sz w:val="16"/>
                <w:szCs w:val="16"/>
              </w:rPr>
              <w:t>:</w:t>
            </w:r>
          </w:p>
          <w:p w14:paraId="5188112A" w14:textId="77777777" w:rsidR="0036468E" w:rsidRPr="00E3703F" w:rsidRDefault="0036468E" w:rsidP="0036468E">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0E8F2D19" w14:textId="1DAE1192" w:rsidR="0036468E" w:rsidRDefault="0036468E" w:rsidP="0036468E">
            <w:pPr>
              <w:rPr>
                <w:lang w:val="nl"/>
              </w:rPr>
            </w:pPr>
            <w:r w:rsidRPr="00E3703F">
              <w:rPr>
                <w:snapToGrid/>
                <w:kern w:val="0"/>
                <w:sz w:val="16"/>
                <w:szCs w:val="16"/>
                <w:lang w:eastAsia="nl-NL"/>
              </w:rPr>
              <w:tab/>
              <w:t>./</w:t>
            </w:r>
            <w:r w:rsidRPr="00E3703F">
              <w:rPr>
                <w:rFonts w:cs="Arial"/>
                <w:snapToGrid/>
                <w:kern w:val="0"/>
                <w:sz w:val="16"/>
                <w:szCs w:val="16"/>
                <w:lang w:eastAsia="nl-NL"/>
              </w:rPr>
              <w:t>aanduidingPartij</w:t>
            </w:r>
            <w:r w:rsidRPr="00E3703F">
              <w:rPr>
                <w:snapToGrid/>
                <w:kern w:val="0"/>
                <w:sz w:val="16"/>
                <w:szCs w:val="16"/>
                <w:lang w:eastAsia="nl-NL"/>
              </w:rPr>
              <w:t>(‘</w:t>
            </w:r>
            <w:r w:rsidR="00F7102F" w:rsidRPr="00E3703F">
              <w:rPr>
                <w:snapToGrid/>
                <w:kern w:val="0"/>
                <w:sz w:val="16"/>
                <w:szCs w:val="16"/>
                <w:lang w:eastAsia="nl-NL"/>
              </w:rPr>
              <w:t>geldnemer</w:t>
            </w:r>
            <w:r w:rsidR="00BE04F7" w:rsidRPr="00E3703F">
              <w:rPr>
                <w:snapToGrid/>
                <w:kern w:val="0"/>
                <w:sz w:val="16"/>
                <w:szCs w:val="16"/>
                <w:lang w:eastAsia="nl-NL"/>
              </w:rPr>
              <w:t xml:space="preserve"> en/of </w:t>
            </w:r>
            <w:r w:rsidR="00F7102F" w:rsidRPr="00E3703F">
              <w:rPr>
                <w:snapToGrid/>
                <w:kern w:val="0"/>
                <w:sz w:val="16"/>
                <w:szCs w:val="16"/>
                <w:lang w:eastAsia="nl-NL"/>
              </w:rPr>
              <w:t>hypotheekgever’</w:t>
            </w:r>
            <w:r w:rsidRPr="00E3703F">
              <w:rPr>
                <w:snapToGrid/>
                <w:kern w:val="0"/>
                <w:sz w:val="16"/>
                <w:szCs w:val="16"/>
                <w:lang w:eastAsia="nl-NL"/>
              </w:rPr>
              <w:t>)</w:t>
            </w:r>
          </w:p>
        </w:tc>
      </w:tr>
    </w:tbl>
    <w:p w14:paraId="70241E66" w14:textId="26D8C5F9" w:rsidR="00385A92" w:rsidRDefault="00385A92" w:rsidP="0036468E">
      <w:pPr>
        <w:rPr>
          <w:lang w:val="nl"/>
        </w:rPr>
      </w:pPr>
    </w:p>
    <w:p w14:paraId="7FCE82BC" w14:textId="33C3CF3A" w:rsidR="00B7213D" w:rsidRDefault="00B7213D" w:rsidP="00F07057">
      <w:pPr>
        <w:pStyle w:val="Kop5"/>
      </w:pPr>
      <w:r>
        <w:t>Optie 2: partijnaam per persoon</w:t>
      </w:r>
    </w:p>
    <w:p w14:paraId="0DF6E825" w14:textId="77777777" w:rsidR="006F1FBC" w:rsidRPr="006F1FBC" w:rsidRDefault="006F1FBC" w:rsidP="006F1FBC"/>
    <w:tbl>
      <w:tblPr>
        <w:tblStyle w:val="Tabelraster"/>
        <w:tblW w:w="0" w:type="auto"/>
        <w:tblLook w:val="04A0" w:firstRow="1" w:lastRow="0" w:firstColumn="1" w:lastColumn="0" w:noHBand="0" w:noVBand="1"/>
      </w:tblPr>
      <w:tblGrid>
        <w:gridCol w:w="6273"/>
        <w:gridCol w:w="6274"/>
      </w:tblGrid>
      <w:tr w:rsidR="0032162C" w14:paraId="44543E5E" w14:textId="77777777" w:rsidTr="006F1FBC">
        <w:tc>
          <w:tcPr>
            <w:tcW w:w="6273" w:type="dxa"/>
            <w:shd w:val="clear" w:color="auto" w:fill="DEEAF6" w:themeFill="accent1" w:themeFillTint="33"/>
          </w:tcPr>
          <w:p w14:paraId="780F0125" w14:textId="56AEB09C" w:rsidR="0032162C" w:rsidRDefault="0032162C" w:rsidP="00385A92">
            <w:pPr>
              <w:rPr>
                <w:lang w:val="nl"/>
              </w:rPr>
            </w:pPr>
            <w:r w:rsidRPr="00DB7FA4">
              <w:rPr>
                <w:b/>
              </w:rPr>
              <w:t>Modeldocument tekst</w:t>
            </w:r>
          </w:p>
        </w:tc>
        <w:tc>
          <w:tcPr>
            <w:tcW w:w="6274" w:type="dxa"/>
            <w:shd w:val="clear" w:color="auto" w:fill="DEEAF6" w:themeFill="accent1" w:themeFillTint="33"/>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B2D51E" w14:textId="176472D4" w:rsidR="00385A92" w:rsidRDefault="00385A92" w:rsidP="00F7102F">
            <w:pPr>
              <w:rPr>
                <w:lang w:val="nl"/>
              </w:rPr>
            </w:pPr>
          </w:p>
        </w:tc>
        <w:tc>
          <w:tcPr>
            <w:tcW w:w="6274" w:type="dxa"/>
          </w:tcPr>
          <w:p w14:paraId="563FA027" w14:textId="77777777" w:rsidR="00385A92" w:rsidRPr="00E3703F" w:rsidRDefault="00385A92" w:rsidP="00C911D8">
            <w:pPr>
              <w:spacing w:line="240" w:lineRule="auto"/>
              <w:rPr>
                <w:sz w:val="16"/>
                <w:szCs w:val="16"/>
              </w:rPr>
            </w:pPr>
            <w:r w:rsidRPr="00E3703F">
              <w:rPr>
                <w:sz w:val="16"/>
                <w:szCs w:val="16"/>
              </w:rPr>
              <w:t>Optie 2 wordt getoond wanneer aan de onderstaande mapping wordt voldaan.</w:t>
            </w:r>
          </w:p>
          <w:p w14:paraId="61EFE8A2" w14:textId="77777777" w:rsidR="00385A92" w:rsidRPr="00E3703F" w:rsidRDefault="00385A92" w:rsidP="00C911D8">
            <w:pPr>
              <w:spacing w:line="240" w:lineRule="auto"/>
              <w:rPr>
                <w:sz w:val="16"/>
                <w:szCs w:val="16"/>
              </w:rPr>
            </w:pPr>
          </w:p>
          <w:p w14:paraId="4BBC8157" w14:textId="77777777" w:rsidR="00385A92" w:rsidRPr="00E3703F" w:rsidRDefault="00385A92" w:rsidP="00C911D8">
            <w:pPr>
              <w:spacing w:line="240" w:lineRule="auto"/>
              <w:rPr>
                <w:sz w:val="16"/>
                <w:szCs w:val="16"/>
              </w:rPr>
            </w:pPr>
            <w:r w:rsidRPr="00E3703F">
              <w:rPr>
                <w:sz w:val="16"/>
                <w:szCs w:val="16"/>
              </w:rPr>
              <w:t>Een persoon kan behoren tot de partij:</w:t>
            </w:r>
          </w:p>
          <w:p w14:paraId="19BAD56D" w14:textId="43FBA470" w:rsidR="00385A92" w:rsidRPr="00E3703F" w:rsidRDefault="00385A92" w:rsidP="00C911D8">
            <w:pPr>
              <w:pStyle w:val="streepje"/>
              <w:spacing w:line="240" w:lineRule="auto"/>
              <w:rPr>
                <w:sz w:val="16"/>
                <w:szCs w:val="16"/>
              </w:rPr>
            </w:pPr>
            <w:r w:rsidRPr="00E3703F">
              <w:rPr>
                <w:sz w:val="16"/>
                <w:szCs w:val="16"/>
              </w:rPr>
              <w:t xml:space="preserve">de </w:t>
            </w:r>
            <w:r w:rsidR="00211BC8" w:rsidRPr="00E3703F">
              <w:rPr>
                <w:sz w:val="16"/>
                <w:szCs w:val="16"/>
              </w:rPr>
              <w:t>schuldenaar</w:t>
            </w:r>
            <w:r w:rsidRPr="00E3703F">
              <w:rPr>
                <w:sz w:val="16"/>
                <w:szCs w:val="16"/>
              </w:rPr>
              <w:t xml:space="preserve"> (partijOnderdeel: ‘</w:t>
            </w:r>
            <w:r w:rsidR="00F7102F" w:rsidRPr="00E3703F">
              <w:rPr>
                <w:sz w:val="16"/>
                <w:szCs w:val="16"/>
              </w:rPr>
              <w:t>geldnemer’</w:t>
            </w:r>
            <w:r w:rsidRPr="00E3703F">
              <w:rPr>
                <w:sz w:val="16"/>
                <w:szCs w:val="16"/>
              </w:rPr>
              <w:t>)</w:t>
            </w:r>
          </w:p>
          <w:p w14:paraId="2F9A82E0" w14:textId="77777777" w:rsidR="00385A92" w:rsidRPr="00E3703F" w:rsidRDefault="00385A92" w:rsidP="00C911D8">
            <w:pPr>
              <w:pStyle w:val="streepje"/>
              <w:spacing w:line="240" w:lineRule="auto"/>
              <w:rPr>
                <w:sz w:val="16"/>
                <w:szCs w:val="16"/>
              </w:rPr>
            </w:pPr>
            <w:r w:rsidRPr="00E3703F">
              <w:rPr>
                <w:sz w:val="16"/>
                <w:szCs w:val="16"/>
              </w:rPr>
              <w:t>de hypotheekgever (partijOnderdeel: ‘hypotheekgever’)</w:t>
            </w:r>
          </w:p>
          <w:p w14:paraId="559BA1C4" w14:textId="77777777" w:rsidR="00385A92" w:rsidRPr="00E3703F" w:rsidRDefault="00385A92" w:rsidP="00C911D8">
            <w:pPr>
              <w:pStyle w:val="streepje"/>
              <w:spacing w:line="240" w:lineRule="auto"/>
              <w:rPr>
                <w:sz w:val="16"/>
                <w:szCs w:val="16"/>
              </w:rPr>
            </w:pPr>
            <w:r w:rsidRPr="00E3703F">
              <w:rPr>
                <w:sz w:val="16"/>
                <w:szCs w:val="16"/>
              </w:rPr>
              <w:t>tot beiden (partijOnderdeel: ‘beiden’)</w:t>
            </w:r>
          </w:p>
          <w:p w14:paraId="4E99C69A" w14:textId="77777777" w:rsidR="00385A92" w:rsidRPr="00E3703F" w:rsidRDefault="00385A92" w:rsidP="00C911D8">
            <w:pPr>
              <w:pStyle w:val="streepje"/>
              <w:numPr>
                <w:ilvl w:val="0"/>
                <w:numId w:val="0"/>
              </w:numPr>
              <w:spacing w:line="240" w:lineRule="auto"/>
              <w:rPr>
                <w:sz w:val="16"/>
                <w:szCs w:val="16"/>
              </w:rPr>
            </w:pPr>
          </w:p>
          <w:p w14:paraId="7C64D915" w14:textId="77777777" w:rsidR="00385A92" w:rsidRPr="00E3703F" w:rsidRDefault="00385A92" w:rsidP="00C911D8">
            <w:pPr>
              <w:pStyle w:val="streepje"/>
              <w:numPr>
                <w:ilvl w:val="0"/>
                <w:numId w:val="0"/>
              </w:numPr>
              <w:spacing w:line="240" w:lineRule="auto"/>
              <w:rPr>
                <w:sz w:val="16"/>
                <w:szCs w:val="16"/>
              </w:rPr>
            </w:pPr>
            <w:r w:rsidRPr="00E3703F">
              <w:rPr>
                <w:sz w:val="16"/>
                <w:szCs w:val="16"/>
              </w:rPr>
              <w:t>Voor alle gerechtigde personen (personen met tia_IndGerechtigde = true) binnen de vervreemdende partij moet het partijOnderdeel opgenomen zijn, en anders niet.</w:t>
            </w:r>
          </w:p>
          <w:p w14:paraId="43E90459" w14:textId="77777777" w:rsidR="00385A92" w:rsidRPr="00E3703F" w:rsidRDefault="00385A92" w:rsidP="00C911D8">
            <w:pPr>
              <w:pStyle w:val="streepje"/>
              <w:numPr>
                <w:ilvl w:val="0"/>
                <w:numId w:val="0"/>
              </w:numPr>
              <w:spacing w:line="240" w:lineRule="auto"/>
              <w:rPr>
                <w:sz w:val="16"/>
                <w:szCs w:val="16"/>
              </w:rPr>
            </w:pPr>
          </w:p>
          <w:p w14:paraId="5D589EC6" w14:textId="77777777" w:rsidR="00385A92" w:rsidRPr="00E3703F" w:rsidRDefault="00385A92" w:rsidP="00C911D8">
            <w:pPr>
              <w:pStyle w:val="streepje"/>
              <w:numPr>
                <w:ilvl w:val="0"/>
                <w:numId w:val="0"/>
              </w:numPr>
              <w:spacing w:line="240" w:lineRule="auto"/>
              <w:rPr>
                <w:sz w:val="16"/>
                <w:szCs w:val="16"/>
              </w:rPr>
            </w:pPr>
            <w:r w:rsidRPr="00E3703F">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E3703F" w:rsidRDefault="00385A92" w:rsidP="00385A92">
            <w:pPr>
              <w:pStyle w:val="streepje"/>
              <w:numPr>
                <w:ilvl w:val="0"/>
                <w:numId w:val="0"/>
              </w:numPr>
              <w:rPr>
                <w:sz w:val="16"/>
                <w:szCs w:val="16"/>
                <w:lang w:val="nl-NL"/>
              </w:rPr>
            </w:pPr>
          </w:p>
          <w:p w14:paraId="66A8274A" w14:textId="77777777" w:rsidR="00385A92" w:rsidRPr="00E3703F" w:rsidRDefault="00385A92" w:rsidP="00385A92">
            <w:pPr>
              <w:spacing w:line="240" w:lineRule="auto"/>
              <w:rPr>
                <w:sz w:val="16"/>
                <w:szCs w:val="16"/>
              </w:rPr>
            </w:pPr>
            <w:r w:rsidRPr="00E3703F">
              <w:rPr>
                <w:sz w:val="16"/>
                <w:szCs w:val="16"/>
                <w:u w:val="single"/>
              </w:rPr>
              <w:t>Mapping</w:t>
            </w:r>
            <w:r w:rsidRPr="00E3703F">
              <w:rPr>
                <w:sz w:val="16"/>
                <w:szCs w:val="16"/>
              </w:rPr>
              <w:t>:</w:t>
            </w:r>
          </w:p>
          <w:p w14:paraId="5BF841DC"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5E03780D" w14:textId="77777777" w:rsidR="00385A92" w:rsidRPr="00E3703F" w:rsidRDefault="00385A92" w:rsidP="00385A92">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4621707A"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highlight w:val="white"/>
                <w:lang w:eastAsia="nl-NL"/>
              </w:rPr>
              <w:tab/>
              <w:t>./</w:t>
            </w:r>
            <w:r w:rsidRPr="00E3703F">
              <w:rPr>
                <w:rFonts w:cs="Arial"/>
                <w:snapToGrid/>
                <w:kern w:val="0"/>
                <w:sz w:val="16"/>
                <w:szCs w:val="16"/>
                <w:lang w:eastAsia="nl-NL"/>
              </w:rPr>
              <w:t>aanduidingPartij</w:t>
            </w:r>
            <w:r w:rsidRPr="00E3703F">
              <w:rPr>
                <w:snapToGrid/>
                <w:kern w:val="0"/>
                <w:sz w:val="16"/>
                <w:szCs w:val="16"/>
                <w:lang w:eastAsia="nl-NL"/>
              </w:rPr>
              <w:t>(‘Aanduiding per persoon’)</w:t>
            </w:r>
          </w:p>
          <w:p w14:paraId="0BE4C56D"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./tekstKeuze</w:t>
            </w:r>
          </w:p>
          <w:p w14:paraId="6276968D"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./tagNaam(‘k_VerwijzingPersoon’)</w:t>
            </w:r>
          </w:p>
          <w:p w14:paraId="7A7A82A6"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./tekst(‘nummer’ of ‘naam’)</w:t>
            </w:r>
          </w:p>
          <w:p w14:paraId="48F31BEE" w14:textId="77777777" w:rsidR="00385A92" w:rsidRPr="00E3703F"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-persoon binnen partij</w:t>
            </w:r>
          </w:p>
          <w:p w14:paraId="1783F29C"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xml:space="preserve">- //StukdeelHypotheek/vervreemderRechtRef/Partij/IMKAD_Persoon </w:t>
            </w:r>
          </w:p>
          <w:p w14:paraId="3BFF17C6"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//StukdeelHypotheek/vervreemderRechtRef/Partij/</w:t>
            </w:r>
          </w:p>
          <w:p w14:paraId="443FDD3F"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IMKAD_Persoon/GerelateerdPersoon/IMKAD_Persoon</w:t>
            </w:r>
          </w:p>
          <w:p w14:paraId="61179D51"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xml:space="preserve">- //StukdeelHypotheek/vervreemderRechtRef/Partij/IMKAD_Persoon </w:t>
            </w:r>
            <w:r w:rsidRPr="00E3703F">
              <w:rPr>
                <w:rFonts w:cs="Arial"/>
                <w:snapToGrid/>
                <w:kern w:val="0"/>
                <w:sz w:val="16"/>
                <w:szCs w:val="16"/>
                <w:lang w:eastAsia="nl-NL"/>
              </w:rPr>
              <w:tab/>
              <w:t>/GerelateerdPersoon/IMKAD_Persoon/GerelateerdPersoon/</w:t>
            </w:r>
          </w:p>
          <w:p w14:paraId="61FB07B0"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IMKAD_Persoon</w:t>
            </w:r>
          </w:p>
          <w:p w14:paraId="7662CDEA"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waarbij:</w:t>
            </w:r>
          </w:p>
          <w:p w14:paraId="47828830" w14:textId="1087B074" w:rsidR="00385A92" w:rsidRPr="00E3703F" w:rsidRDefault="00385A92" w:rsidP="00385A92">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./tia_</w:t>
            </w:r>
            <w:r w:rsidRPr="00E3703F">
              <w:rPr>
                <w:rFonts w:cs="Arial"/>
                <w:snapToGrid/>
                <w:kern w:val="0"/>
                <w:sz w:val="16"/>
                <w:szCs w:val="16"/>
                <w:lang w:eastAsia="nl-NL"/>
              </w:rPr>
              <w:t>PartijOnderdeel</w:t>
            </w:r>
            <w:r w:rsidRPr="00E3703F">
              <w:rPr>
                <w:snapToGrid/>
                <w:kern w:val="0"/>
                <w:sz w:val="16"/>
                <w:szCs w:val="16"/>
                <w:lang w:eastAsia="nl-NL"/>
              </w:rPr>
              <w:t>(‘</w:t>
            </w:r>
            <w:r w:rsidR="00125ACD" w:rsidRPr="00E3703F">
              <w:rPr>
                <w:snapToGrid/>
                <w:kern w:val="0"/>
                <w:sz w:val="16"/>
                <w:szCs w:val="16"/>
                <w:lang w:eastAsia="nl-NL"/>
              </w:rPr>
              <w:t>geldnemer</w:t>
            </w:r>
            <w:r w:rsidRPr="00E3703F">
              <w:rPr>
                <w:snapToGrid/>
                <w:kern w:val="0"/>
                <w:sz w:val="16"/>
                <w:szCs w:val="16"/>
                <w:lang w:eastAsia="nl-NL"/>
              </w:rPr>
              <w:t>) of</w:t>
            </w:r>
          </w:p>
          <w:p w14:paraId="75AF6EC7"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highlight w:val="white"/>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(‘hypotheekgever’) of</w:t>
            </w:r>
          </w:p>
          <w:p w14:paraId="7EA6952B" w14:textId="1B10DDBC" w:rsidR="00385A92" w:rsidRPr="00C911D8" w:rsidRDefault="00385A92" w:rsidP="00385A92">
            <w:pPr>
              <w:rPr>
                <w:snapToGrid/>
                <w:kern w:val="0"/>
                <w:sz w:val="16"/>
                <w:szCs w:val="16"/>
                <w:lang w:eastAsia="nl-NL"/>
              </w:rPr>
            </w:pPr>
            <w:r w:rsidRPr="00E3703F">
              <w:rPr>
                <w:snapToGrid/>
                <w:kern w:val="0"/>
                <w:sz w:val="16"/>
                <w:szCs w:val="16"/>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(‘beiden’)</w:t>
            </w:r>
          </w:p>
        </w:tc>
      </w:tr>
    </w:tbl>
    <w:p w14:paraId="4C4C5470" w14:textId="296EF783" w:rsidR="00385A92" w:rsidRDefault="00385A92" w:rsidP="00385A92">
      <w:pPr>
        <w:rPr>
          <w:lang w:val="nl"/>
        </w:rPr>
      </w:pPr>
    </w:p>
    <w:p w14:paraId="211A28F2" w14:textId="21A3E781" w:rsidR="00BA761D" w:rsidRPr="00A77E9E" w:rsidRDefault="00A77E9E" w:rsidP="00A77E9E">
      <w:pPr>
        <w:pStyle w:val="Kop5"/>
      </w:pPr>
      <w:r>
        <w:t>geldnemer/schuldenaar</w:t>
      </w:r>
    </w:p>
    <w:p w14:paraId="4B6599A0" w14:textId="2CA76EB0" w:rsidR="00BA761D" w:rsidRDefault="00BA761D" w:rsidP="00BA761D"/>
    <w:p w14:paraId="2E4E242A" w14:textId="25E8313E" w:rsidR="00BA761D" w:rsidRPr="00A77E9E" w:rsidRDefault="00BA761D" w:rsidP="00A77E9E">
      <w:pPr>
        <w:pStyle w:val="Stijl6"/>
        <w:rPr>
          <w:szCs w:val="18"/>
        </w:rPr>
      </w:pPr>
      <w:r w:rsidRPr="00A77E9E">
        <w:rPr>
          <w:szCs w:val="18"/>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A77E9E">
        <w:tc>
          <w:tcPr>
            <w:tcW w:w="6273" w:type="dxa"/>
            <w:shd w:val="clear" w:color="auto" w:fill="DEEAF6" w:themeFill="accent1" w:themeFillTint="33"/>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shd w:val="clear" w:color="auto" w:fill="DEEAF6" w:themeFill="accent1" w:themeFillTint="33"/>
          </w:tcPr>
          <w:p w14:paraId="571A1F4C" w14:textId="62E7CB7C" w:rsidR="0032162C" w:rsidRDefault="0032162C" w:rsidP="004936BD">
            <w:r w:rsidRPr="00DB7FA4">
              <w:rPr>
                <w:b/>
              </w:rPr>
              <w:t>Toelichting</w:t>
            </w:r>
            <w:r w:rsidR="002B08D6">
              <w:rPr>
                <w:b/>
              </w:rPr>
              <w:t xml:space="preserve"> en mapping</w:t>
            </w:r>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Pr="00E3703F" w:rsidRDefault="00BA761D" w:rsidP="00C911D8">
            <w:pPr>
              <w:keepNext/>
              <w:spacing w:line="240" w:lineRule="auto"/>
              <w:rPr>
                <w:sz w:val="16"/>
                <w:szCs w:val="16"/>
              </w:rPr>
            </w:pPr>
            <w:r w:rsidRPr="00E3703F">
              <w:rPr>
                <w:sz w:val="16"/>
                <w:szCs w:val="16"/>
              </w:rPr>
              <w:t>Deze variant wordt getoond indien er op partijniveau is aangegeven dat de personen met een nummer worden aangeduid.</w:t>
            </w:r>
          </w:p>
          <w:p w14:paraId="328AC94A" w14:textId="32294897" w:rsidR="00C911D8" w:rsidRPr="00E3703F" w:rsidRDefault="00C911D8" w:rsidP="00C911D8">
            <w:pPr>
              <w:keepNext/>
              <w:spacing w:line="240" w:lineRule="auto"/>
              <w:rPr>
                <w:sz w:val="16"/>
                <w:szCs w:val="16"/>
              </w:rPr>
            </w:pPr>
          </w:p>
          <w:p w14:paraId="74D28BD7" w14:textId="77777777" w:rsidR="00C911D8" w:rsidRPr="00E3703F" w:rsidRDefault="00C911D8" w:rsidP="00C911D8">
            <w:pPr>
              <w:keepNext/>
              <w:spacing w:line="240" w:lineRule="auto"/>
              <w:rPr>
                <w:sz w:val="16"/>
                <w:szCs w:val="16"/>
              </w:rPr>
            </w:pPr>
          </w:p>
          <w:p w14:paraId="76B718DA" w14:textId="77777777" w:rsidR="00BA761D" w:rsidRPr="00E3703F" w:rsidRDefault="00BA761D" w:rsidP="00C911D8">
            <w:pPr>
              <w:pStyle w:val="streepje"/>
              <w:numPr>
                <w:ilvl w:val="0"/>
                <w:numId w:val="0"/>
              </w:numPr>
              <w:spacing w:line="240" w:lineRule="auto"/>
              <w:rPr>
                <w:sz w:val="16"/>
                <w:szCs w:val="16"/>
              </w:rPr>
            </w:pPr>
            <w:r w:rsidRPr="00E3703F">
              <w:rPr>
                <w:sz w:val="16"/>
                <w:szCs w:val="16"/>
              </w:rPr>
              <w:t>Restricties tbv aanduiding persoon met nummer:</w:t>
            </w:r>
          </w:p>
          <w:p w14:paraId="69414BF1" w14:textId="77777777" w:rsidR="00BA761D" w:rsidRPr="00E3703F" w:rsidRDefault="00BA761D" w:rsidP="00C911D8">
            <w:pPr>
              <w:keepNext/>
              <w:spacing w:line="240" w:lineRule="auto"/>
              <w:rPr>
                <w:sz w:val="16"/>
                <w:szCs w:val="16"/>
              </w:rPr>
            </w:pPr>
            <w:r w:rsidRPr="00E3703F">
              <w:rPr>
                <w:sz w:val="16"/>
                <w:szCs w:val="16"/>
              </w:rPr>
              <w:t xml:space="preserve">mag alleen getoond worden wanneer binnen de vervreemdende partij alle personen zelf bij de notaris verschijnen en gerechtigde zijn. Dit is alleen het geval wanneer </w:t>
            </w:r>
            <w:r w:rsidRPr="00E3703F">
              <w:rPr>
                <w:sz w:val="16"/>
                <w:szCs w:val="16"/>
              </w:rPr>
              <w:lastRenderedPageBreak/>
              <w:t>binnen een partij geen enkele persoon wordt vertegenwoordigd door een andere persoon of gevolmachtigde. Bevat de partij personen die wel vertegenwoordigd worden dan wordt de gehele tekst niet getoond.</w:t>
            </w:r>
          </w:p>
          <w:p w14:paraId="13962DED" w14:textId="77777777" w:rsidR="00BA761D" w:rsidRPr="00E3703F" w:rsidRDefault="00BA761D" w:rsidP="00BA761D">
            <w:pPr>
              <w:spacing w:line="240" w:lineRule="auto"/>
              <w:rPr>
                <w:sz w:val="16"/>
                <w:szCs w:val="16"/>
              </w:rPr>
            </w:pPr>
          </w:p>
          <w:p w14:paraId="036CA0E9" w14:textId="77777777" w:rsidR="00BA761D" w:rsidRPr="00E3703F" w:rsidRDefault="00BA761D" w:rsidP="00BA761D">
            <w:pPr>
              <w:spacing w:line="240" w:lineRule="auto"/>
              <w:rPr>
                <w:sz w:val="16"/>
                <w:szCs w:val="16"/>
              </w:rPr>
            </w:pPr>
            <w:r w:rsidRPr="00E3703F">
              <w:rPr>
                <w:sz w:val="16"/>
                <w:szCs w:val="16"/>
                <w:u w:val="single"/>
              </w:rPr>
              <w:t>Mapping</w:t>
            </w:r>
            <w:r w:rsidRPr="00E3703F">
              <w:rPr>
                <w:sz w:val="16"/>
                <w:szCs w:val="16"/>
              </w:rPr>
              <w:t>:</w:t>
            </w:r>
          </w:p>
          <w:p w14:paraId="7965CCE1"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5171C375" w14:textId="77777777" w:rsidR="00BA761D" w:rsidRPr="00E3703F" w:rsidRDefault="00BA761D" w:rsidP="00BA761D">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146432C1"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./tekstKeuze</w:t>
            </w:r>
          </w:p>
          <w:p w14:paraId="62FBC205"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./tagNaam(‘k_VerwijzingPersoon’)</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E3703F" w:rsidRDefault="00BA761D" w:rsidP="00BA761D">
            <w:pPr>
              <w:autoSpaceDE w:val="0"/>
              <w:autoSpaceDN w:val="0"/>
              <w:adjustRightInd w:val="0"/>
              <w:spacing w:line="240" w:lineRule="auto"/>
              <w:rPr>
                <w:sz w:val="16"/>
                <w:szCs w:val="16"/>
                <w:u w:val="single"/>
                <w:lang w:val="nl"/>
              </w:rPr>
            </w:pPr>
            <w:r w:rsidRPr="00E3703F">
              <w:rPr>
                <w:sz w:val="16"/>
                <w:szCs w:val="16"/>
                <w:u w:val="single"/>
                <w:lang w:val="nl"/>
              </w:rPr>
              <w:t>Mapping aanduiding persoon met nummer wordt niet getoond:</w:t>
            </w:r>
          </w:p>
          <w:p w14:paraId="46EAABB5" w14:textId="77777777" w:rsidR="00BA761D" w:rsidRPr="00E3703F" w:rsidRDefault="00BA761D" w:rsidP="00BA761D">
            <w:pPr>
              <w:autoSpaceDE w:val="0"/>
              <w:autoSpaceDN w:val="0"/>
              <w:adjustRightInd w:val="0"/>
              <w:spacing w:line="240" w:lineRule="auto"/>
              <w:rPr>
                <w:sz w:val="16"/>
                <w:szCs w:val="16"/>
              </w:rPr>
            </w:pPr>
            <w:r w:rsidRPr="00E3703F">
              <w:rPr>
                <w:sz w:val="16"/>
                <w:szCs w:val="16"/>
              </w:rPr>
              <w:t>-de volgende mapping mag niet voorkomen binnen de partij en/of voor de personen binnen de partij:</w:t>
            </w:r>
          </w:p>
          <w:p w14:paraId="33CA1440" w14:textId="77777777" w:rsidR="00BA761D" w:rsidRPr="00E3703F" w:rsidRDefault="00BA761D" w:rsidP="00BA761D">
            <w:pPr>
              <w:autoSpaceDE w:val="0"/>
              <w:autoSpaceDN w:val="0"/>
              <w:adjustRightInd w:val="0"/>
              <w:spacing w:line="240" w:lineRule="auto"/>
              <w:rPr>
                <w:sz w:val="16"/>
                <w:szCs w:val="16"/>
              </w:rPr>
            </w:pPr>
            <w:r w:rsidRPr="00E3703F">
              <w:rPr>
                <w:sz w:val="16"/>
                <w:szCs w:val="16"/>
              </w:rPr>
              <w:t>//Partij/Gevolmachtigde/Hoedanigheid/</w:t>
            </w:r>
          </w:p>
          <w:p w14:paraId="414B9290" w14:textId="77777777" w:rsidR="00BA761D" w:rsidRPr="00E3703F" w:rsidRDefault="00BA761D" w:rsidP="00BA761D">
            <w:pPr>
              <w:rPr>
                <w:sz w:val="16"/>
                <w:szCs w:val="16"/>
              </w:rPr>
            </w:pPr>
            <w:r w:rsidRPr="00E3703F">
              <w:rPr>
                <w:sz w:val="16"/>
                <w:szCs w:val="16"/>
              </w:rPr>
              <w:t>//Partij/Hoedanigheid/wordtVertegenwoordigdRef xlink href [id]</w:t>
            </w:r>
          </w:p>
          <w:p w14:paraId="427CCCBB" w14:textId="08585F45" w:rsidR="00BA761D" w:rsidRDefault="00BA761D" w:rsidP="00BA761D"/>
        </w:tc>
      </w:tr>
      <w:tr w:rsidR="00BA761D" w14:paraId="5CDF15CB" w14:textId="77777777" w:rsidTr="0032162C">
        <w:tc>
          <w:tcPr>
            <w:tcW w:w="6273" w:type="dxa"/>
          </w:tcPr>
          <w:p w14:paraId="5EC93543" w14:textId="267FBA1B" w:rsidR="00BA761D" w:rsidRDefault="00BA761D" w:rsidP="00BA761D">
            <w:r w:rsidRPr="004A7A56">
              <w:rPr>
                <w:rFonts w:cs="Arial"/>
                <w:color w:val="00FFFF"/>
                <w:sz w:val="20"/>
              </w:rPr>
              <w:lastRenderedPageBreak/>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0F6A20B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125ACD">
              <w:rPr>
                <w:sz w:val="16"/>
                <w:szCs w:val="16"/>
              </w:rPr>
              <w:t>geldnemer’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554B67B4" w14:textId="66EFAE20" w:rsidR="00BA761D" w:rsidRDefault="00BA761D" w:rsidP="00125ACD">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16F1DE34"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E3703F" w:rsidRDefault="00BA761D" w:rsidP="000008A5">
            <w:pPr>
              <w:keepNext/>
              <w:spacing w:line="240" w:lineRule="auto"/>
              <w:rPr>
                <w:sz w:val="16"/>
                <w:szCs w:val="16"/>
              </w:rPr>
            </w:pPr>
            <w:r w:rsidRPr="00E3703F">
              <w:rPr>
                <w:sz w:val="16"/>
                <w:szCs w:val="16"/>
              </w:rPr>
              <w:t>Verplichte tekst binnen deze variant die meerdere keren voor kan komen.</w:t>
            </w:r>
          </w:p>
          <w:p w14:paraId="0BC3FB39" w14:textId="77777777" w:rsidR="00BA761D" w:rsidRPr="00E3703F" w:rsidRDefault="00BA761D" w:rsidP="000008A5">
            <w:pPr>
              <w:spacing w:line="240" w:lineRule="auto"/>
              <w:rPr>
                <w:sz w:val="16"/>
                <w:szCs w:val="16"/>
              </w:rPr>
            </w:pPr>
          </w:p>
          <w:p w14:paraId="78896024" w14:textId="297FC9A9" w:rsidR="00BA761D" w:rsidRPr="00E3703F" w:rsidRDefault="00BA761D" w:rsidP="000008A5">
            <w:pPr>
              <w:keepNext/>
              <w:spacing w:line="240" w:lineRule="auto"/>
              <w:rPr>
                <w:rFonts w:cs="Arial"/>
                <w:snapToGrid/>
                <w:kern w:val="0"/>
                <w:sz w:val="16"/>
                <w:szCs w:val="16"/>
                <w:lang w:eastAsia="nl-NL"/>
              </w:rPr>
            </w:pPr>
            <w:r w:rsidRPr="00E3703F">
              <w:rPr>
                <w:rFonts w:cs="Arial"/>
                <w:snapToGrid/>
                <w:kern w:val="0"/>
                <w:sz w:val="16"/>
                <w:szCs w:val="16"/>
                <w:lang w:eastAsia="nl-NL"/>
              </w:rPr>
              <w:t>Verwijzing naar één of meer personen met de aanduiding ‘</w:t>
            </w:r>
            <w:r w:rsidR="00616B5F" w:rsidRPr="00E3703F">
              <w:rPr>
                <w:rFonts w:cs="Arial"/>
                <w:snapToGrid/>
                <w:kern w:val="0"/>
                <w:sz w:val="16"/>
                <w:szCs w:val="16"/>
                <w:lang w:eastAsia="nl-NL"/>
              </w:rPr>
              <w:t>geldnemer’</w:t>
            </w:r>
            <w:r w:rsidRPr="00E3703F">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E3703F" w:rsidRDefault="00BA761D" w:rsidP="000008A5">
            <w:pPr>
              <w:spacing w:line="240" w:lineRule="auto"/>
              <w:rPr>
                <w:sz w:val="16"/>
                <w:szCs w:val="16"/>
              </w:rPr>
            </w:pPr>
          </w:p>
          <w:p w14:paraId="5C8C00CD" w14:textId="77777777" w:rsidR="00BA761D" w:rsidRPr="00E3703F" w:rsidRDefault="00BA761D" w:rsidP="000008A5">
            <w:pPr>
              <w:keepNext/>
              <w:spacing w:line="240" w:lineRule="auto"/>
              <w:rPr>
                <w:rFonts w:cs="Arial"/>
                <w:snapToGrid/>
                <w:kern w:val="0"/>
                <w:sz w:val="16"/>
                <w:szCs w:val="16"/>
                <w:lang w:eastAsia="nl-NL"/>
              </w:rPr>
            </w:pPr>
            <w:r w:rsidRPr="00E3703F">
              <w:rPr>
                <w:rFonts w:cs="Arial"/>
                <w:snapToGrid/>
                <w:kern w:val="0"/>
                <w:sz w:val="16"/>
                <w:szCs w:val="16"/>
                <w:lang w:eastAsia="nl-NL"/>
              </w:rPr>
              <w:lastRenderedPageBreak/>
              <w:t>Wanneer meer personen onder een nummer/letter combinatie worden genoemd in de akte wordt dit nummer éénmaal vermeld.</w:t>
            </w:r>
          </w:p>
          <w:p w14:paraId="0207923E" w14:textId="77777777" w:rsidR="00BA761D" w:rsidRPr="00E3703F" w:rsidRDefault="00BA761D" w:rsidP="000008A5">
            <w:pPr>
              <w:keepNext/>
              <w:spacing w:line="240" w:lineRule="auto"/>
              <w:rPr>
                <w:sz w:val="16"/>
                <w:szCs w:val="16"/>
              </w:rPr>
            </w:pPr>
          </w:p>
          <w:p w14:paraId="7781F8DC" w14:textId="77777777" w:rsidR="00BA761D" w:rsidRPr="00E3703F" w:rsidRDefault="00BA761D" w:rsidP="000008A5">
            <w:pPr>
              <w:keepNext/>
              <w:spacing w:line="240" w:lineRule="auto"/>
              <w:rPr>
                <w:sz w:val="16"/>
                <w:szCs w:val="16"/>
              </w:rPr>
            </w:pPr>
            <w:r w:rsidRPr="00E3703F">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Pr="00E3703F" w:rsidRDefault="00BA761D" w:rsidP="00BA761D">
            <w:pPr>
              <w:keepNext/>
              <w:rPr>
                <w:sz w:val="16"/>
                <w:szCs w:val="16"/>
              </w:rPr>
            </w:pPr>
          </w:p>
          <w:p w14:paraId="1F455E0A" w14:textId="2A4F0854" w:rsidR="00BA761D" w:rsidRPr="00E3703F" w:rsidRDefault="00BA761D" w:rsidP="00BA761D">
            <w:pPr>
              <w:rPr>
                <w:sz w:val="16"/>
                <w:szCs w:val="16"/>
                <w:u w:val="single"/>
              </w:rPr>
            </w:pPr>
            <w:r w:rsidRPr="00E3703F">
              <w:rPr>
                <w:sz w:val="16"/>
                <w:szCs w:val="16"/>
                <w:u w:val="single"/>
              </w:rPr>
              <w:t>Mapping persoon ‘</w:t>
            </w:r>
            <w:r w:rsidR="000277AC" w:rsidRPr="00E3703F">
              <w:rPr>
                <w:sz w:val="16"/>
                <w:szCs w:val="16"/>
                <w:u w:val="single"/>
              </w:rPr>
              <w:t>hypotheekgever’</w:t>
            </w:r>
            <w:r w:rsidRPr="00E3703F">
              <w:rPr>
                <w:sz w:val="16"/>
                <w:szCs w:val="16"/>
                <w:u w:val="single"/>
              </w:rPr>
              <w:t>:</w:t>
            </w:r>
          </w:p>
          <w:p w14:paraId="433572CF"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74824C7B"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w:t>
            </w:r>
          </w:p>
          <w:p w14:paraId="45BD105B" w14:textId="46302D5D" w:rsidR="00BA761D" w:rsidRPr="00E3703F" w:rsidRDefault="00BA761D" w:rsidP="00BA761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w:t>
            </w:r>
            <w:r w:rsidRPr="00E3703F">
              <w:rPr>
                <w:rFonts w:cs="Arial"/>
                <w:snapToGrid/>
                <w:kern w:val="0"/>
                <w:sz w:val="16"/>
                <w:szCs w:val="16"/>
                <w:lang w:eastAsia="nl-NL"/>
              </w:rPr>
              <w:t>PartijOnderdeel</w:t>
            </w:r>
            <w:r w:rsidRPr="00E3703F">
              <w:rPr>
                <w:snapToGrid/>
                <w:kern w:val="0"/>
                <w:sz w:val="16"/>
                <w:szCs w:val="16"/>
                <w:lang w:eastAsia="nl-NL"/>
              </w:rPr>
              <w:t>(‘</w:t>
            </w:r>
            <w:r w:rsidR="00125ACD" w:rsidRPr="00E3703F">
              <w:rPr>
                <w:snapToGrid/>
                <w:kern w:val="0"/>
                <w:sz w:val="16"/>
                <w:szCs w:val="16"/>
                <w:lang w:eastAsia="nl-NL"/>
              </w:rPr>
              <w:t>geldnemer’</w:t>
            </w:r>
            <w:r w:rsidRPr="00E3703F">
              <w:rPr>
                <w:snapToGrid/>
                <w:kern w:val="0"/>
                <w:sz w:val="16"/>
                <w:szCs w:val="16"/>
                <w:lang w:eastAsia="nl-NL"/>
              </w:rPr>
              <w:t>) of</w:t>
            </w:r>
          </w:p>
          <w:p w14:paraId="01294EB3"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(‘beiden’)</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718A0D83" w14:textId="5E19F17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25ACD">
              <w:rPr>
                <w:snapToGrid/>
                <w:kern w:val="0"/>
                <w:sz w:val="16"/>
                <w:szCs w:val="16"/>
                <w:lang w:eastAsia="nl-NL"/>
              </w:rPr>
              <w:t>geldnemer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9AB95F5" w14:textId="00226958"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616B5F">
              <w:rPr>
                <w:snapToGrid/>
                <w:kern w:val="0"/>
                <w:sz w:val="16"/>
                <w:szCs w:val="16"/>
                <w:lang w:eastAsia="nl-NL"/>
              </w:rPr>
              <w:t>geldnemer’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763D2DE6" w:rsidR="00BA761D" w:rsidRDefault="007E445D" w:rsidP="00554E5D">
      <w:pPr>
        <w:pStyle w:val="Stijl6"/>
      </w:pPr>
      <w:r w:rsidRPr="00DE290E">
        <w:t>Aanduiding persoon met naam</w:t>
      </w:r>
    </w:p>
    <w:p w14:paraId="2416B5EF" w14:textId="77777777" w:rsidR="00125ACD" w:rsidRPr="00125ACD" w:rsidRDefault="00125ACD" w:rsidP="00125ACD"/>
    <w:tbl>
      <w:tblPr>
        <w:tblStyle w:val="Tabelraster"/>
        <w:tblW w:w="0" w:type="auto"/>
        <w:tblLook w:val="04A0" w:firstRow="1" w:lastRow="0" w:firstColumn="1" w:lastColumn="0" w:noHBand="0" w:noVBand="1"/>
      </w:tblPr>
      <w:tblGrid>
        <w:gridCol w:w="6273"/>
        <w:gridCol w:w="6274"/>
      </w:tblGrid>
      <w:tr w:rsidR="002B08D6" w14:paraId="609BC2EF" w14:textId="77777777" w:rsidTr="009A6CA0">
        <w:tc>
          <w:tcPr>
            <w:tcW w:w="6273" w:type="dxa"/>
            <w:shd w:val="clear" w:color="auto" w:fill="DEEAF6" w:themeFill="accent1" w:themeFillTint="33"/>
          </w:tcPr>
          <w:p w14:paraId="189F91FF" w14:textId="59194011" w:rsidR="002B08D6" w:rsidRDefault="002B08D6" w:rsidP="002B08D6">
            <w:pPr>
              <w:jc w:val="both"/>
            </w:pPr>
            <w:r w:rsidRPr="00DB7FA4">
              <w:rPr>
                <w:b/>
              </w:rPr>
              <w:t>Modeldocument tekst</w:t>
            </w:r>
          </w:p>
        </w:tc>
        <w:tc>
          <w:tcPr>
            <w:tcW w:w="6274" w:type="dxa"/>
            <w:shd w:val="clear" w:color="auto" w:fill="DEEAF6" w:themeFill="accent1" w:themeFillTint="33"/>
          </w:tcPr>
          <w:p w14:paraId="3CB0AAF8" w14:textId="4B98FDC1" w:rsidR="002B08D6" w:rsidRPr="000A7388" w:rsidRDefault="002B08D6" w:rsidP="009A6CA0">
            <w:pPr>
              <w:spacing w:line="240" w:lineRule="auto"/>
              <w:rPr>
                <w:sz w:val="16"/>
                <w:szCs w:val="16"/>
              </w:rPr>
            </w:pPr>
            <w:r w:rsidRPr="00DB7FA4">
              <w:rPr>
                <w:b/>
              </w:rPr>
              <w:t>Toelichting</w:t>
            </w:r>
            <w:r>
              <w:rPr>
                <w:b/>
              </w:rPr>
              <w:t xml:space="preserve"> en mapping</w:t>
            </w:r>
          </w:p>
        </w:tc>
      </w:tr>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E3703F" w:rsidRDefault="007E445D" w:rsidP="007E445D">
            <w:pPr>
              <w:spacing w:line="240" w:lineRule="auto"/>
              <w:rPr>
                <w:sz w:val="16"/>
                <w:szCs w:val="16"/>
              </w:rPr>
            </w:pPr>
            <w:r w:rsidRPr="00E3703F">
              <w:rPr>
                <w:sz w:val="16"/>
                <w:szCs w:val="16"/>
              </w:rPr>
              <w:t>Deze variant wordt getoond indien er op partijniveau is aangegeven dat de personen met een naam worden aangeduid.</w:t>
            </w:r>
          </w:p>
          <w:p w14:paraId="2F428504" w14:textId="77777777" w:rsidR="007E445D" w:rsidRPr="00E3703F" w:rsidRDefault="007E445D" w:rsidP="007E445D">
            <w:pPr>
              <w:spacing w:line="240" w:lineRule="auto"/>
              <w:rPr>
                <w:sz w:val="16"/>
                <w:szCs w:val="16"/>
              </w:rPr>
            </w:pPr>
          </w:p>
          <w:p w14:paraId="25F5B05D" w14:textId="77777777" w:rsidR="007E445D" w:rsidRPr="00E3703F" w:rsidRDefault="007E445D" w:rsidP="007E445D">
            <w:pPr>
              <w:spacing w:line="240" w:lineRule="auto"/>
              <w:rPr>
                <w:sz w:val="16"/>
                <w:szCs w:val="16"/>
              </w:rPr>
            </w:pPr>
          </w:p>
          <w:p w14:paraId="5D7BA551" w14:textId="77777777" w:rsidR="007E445D" w:rsidRPr="00E3703F" w:rsidRDefault="007E445D" w:rsidP="007E445D">
            <w:pPr>
              <w:spacing w:line="240" w:lineRule="auto"/>
              <w:rPr>
                <w:sz w:val="16"/>
                <w:szCs w:val="16"/>
              </w:rPr>
            </w:pPr>
            <w:r w:rsidRPr="00E3703F">
              <w:rPr>
                <w:sz w:val="16"/>
                <w:szCs w:val="16"/>
                <w:u w:val="single"/>
              </w:rPr>
              <w:lastRenderedPageBreak/>
              <w:t>Mapping</w:t>
            </w:r>
            <w:r w:rsidRPr="00E3703F">
              <w:rPr>
                <w:sz w:val="16"/>
                <w:szCs w:val="16"/>
              </w:rPr>
              <w:t>:</w:t>
            </w:r>
          </w:p>
          <w:p w14:paraId="6B8203D8"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75DA5320" w14:textId="77777777" w:rsidR="007E445D" w:rsidRPr="00E3703F" w:rsidRDefault="007E445D" w:rsidP="007E445D">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53B3F4ED"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./tekstKeuze</w:t>
            </w:r>
          </w:p>
          <w:p w14:paraId="39C7FD24"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./tagNaam(‘k_VerwijzingPersoon’)</w:t>
            </w:r>
          </w:p>
          <w:p w14:paraId="4876A7C1" w14:textId="77777777" w:rsidR="007E445D" w:rsidRPr="00E3703F" w:rsidRDefault="007E445D" w:rsidP="007E445D">
            <w:pPr>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527E5E44" w14:textId="77777777" w:rsidR="007E445D" w:rsidRPr="00E3703F" w:rsidRDefault="007E445D" w:rsidP="000A7388">
            <w:pPr>
              <w:pStyle w:val="streepje"/>
              <w:numPr>
                <w:ilvl w:val="0"/>
                <w:numId w:val="0"/>
              </w:numPr>
              <w:spacing w:line="240" w:lineRule="auto"/>
              <w:rPr>
                <w:sz w:val="16"/>
                <w:szCs w:val="16"/>
              </w:rPr>
            </w:pPr>
            <w:r w:rsidRPr="00E3703F">
              <w:rPr>
                <w:sz w:val="16"/>
                <w:szCs w:val="16"/>
              </w:rPr>
              <w:t>De keuze voor ‘</w:t>
            </w:r>
            <w:r w:rsidRPr="00E3703F">
              <w:rPr>
                <w:color w:val="00FFFF"/>
                <w:sz w:val="16"/>
                <w:szCs w:val="16"/>
              </w:rPr>
              <w:t>de heer</w:t>
            </w:r>
            <w:r w:rsidRPr="00E3703F">
              <w:rPr>
                <w:sz w:val="16"/>
                <w:szCs w:val="16"/>
              </w:rPr>
              <w:t>’ of ‘</w:t>
            </w:r>
            <w:r w:rsidRPr="00E3703F">
              <w:rPr>
                <w:color w:val="00FFFF"/>
                <w:sz w:val="16"/>
                <w:szCs w:val="16"/>
              </w:rPr>
              <w:t>mevrouw</w:t>
            </w:r>
            <w:r w:rsidRPr="00E3703F">
              <w:rPr>
                <w:sz w:val="16"/>
                <w:szCs w:val="16"/>
              </w:rPr>
              <w:t>’ wordt gemaakt op basis van het geslacht van de persoon.</w:t>
            </w:r>
          </w:p>
          <w:p w14:paraId="54F33C01" w14:textId="77777777" w:rsidR="007E445D" w:rsidRPr="00E3703F" w:rsidRDefault="007E445D" w:rsidP="000A7388">
            <w:pPr>
              <w:pStyle w:val="streepje"/>
              <w:numPr>
                <w:ilvl w:val="0"/>
                <w:numId w:val="0"/>
              </w:numPr>
              <w:spacing w:line="240" w:lineRule="auto"/>
              <w:rPr>
                <w:sz w:val="16"/>
                <w:szCs w:val="16"/>
              </w:rPr>
            </w:pPr>
          </w:p>
          <w:p w14:paraId="1251E262" w14:textId="77777777" w:rsidR="007E445D" w:rsidRPr="00E3703F" w:rsidRDefault="007E445D" w:rsidP="000A7388">
            <w:pPr>
              <w:pStyle w:val="streepje"/>
              <w:numPr>
                <w:ilvl w:val="0"/>
                <w:numId w:val="0"/>
              </w:numPr>
              <w:spacing w:line="240" w:lineRule="auto"/>
              <w:rPr>
                <w:sz w:val="16"/>
                <w:szCs w:val="16"/>
              </w:rPr>
            </w:pPr>
            <w:r w:rsidRPr="00E3703F">
              <w:rPr>
                <w:sz w:val="16"/>
                <w:szCs w:val="16"/>
                <w:lang w:val="nl-NL"/>
              </w:rPr>
              <w:t>M</w:t>
            </w:r>
            <w:r w:rsidRPr="00E3703F">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Pr="00E3703F" w:rsidRDefault="007E445D" w:rsidP="007E445D">
            <w:pPr>
              <w:pStyle w:val="streepje"/>
              <w:numPr>
                <w:ilvl w:val="0"/>
                <w:numId w:val="0"/>
              </w:numPr>
              <w:spacing w:line="240" w:lineRule="auto"/>
              <w:rPr>
                <w:sz w:val="16"/>
                <w:szCs w:val="16"/>
              </w:rPr>
            </w:pPr>
          </w:p>
          <w:p w14:paraId="7C06B556" w14:textId="08FA0D5B" w:rsidR="007E445D" w:rsidRPr="00E3703F" w:rsidRDefault="007E445D" w:rsidP="007E445D">
            <w:pPr>
              <w:pStyle w:val="streepje"/>
              <w:numPr>
                <w:ilvl w:val="0"/>
                <w:numId w:val="0"/>
              </w:numPr>
              <w:spacing w:line="240" w:lineRule="atLeast"/>
              <w:rPr>
                <w:sz w:val="16"/>
                <w:szCs w:val="16"/>
              </w:rPr>
            </w:pPr>
            <w:r w:rsidRPr="00E3703F">
              <w:rPr>
                <w:sz w:val="16"/>
                <w:szCs w:val="16"/>
                <w:u w:val="single"/>
              </w:rPr>
              <w:t>Mapping persoon ‘</w:t>
            </w:r>
            <w:r w:rsidR="00277A59" w:rsidRPr="00E3703F">
              <w:rPr>
                <w:sz w:val="16"/>
                <w:szCs w:val="16"/>
                <w:u w:val="single"/>
              </w:rPr>
              <w:t>hypotheekgever</w:t>
            </w:r>
            <w:r w:rsidRPr="00E3703F">
              <w:rPr>
                <w:sz w:val="16"/>
                <w:szCs w:val="16"/>
                <w:u w:val="single"/>
              </w:rPr>
              <w:t>:</w:t>
            </w:r>
          </w:p>
          <w:p w14:paraId="286794A3"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28BDF660"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w:t>
            </w:r>
          </w:p>
          <w:p w14:paraId="1AA18D74" w14:textId="75AE6FF1"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w:t>
            </w:r>
            <w:r w:rsidRPr="00E3703F">
              <w:rPr>
                <w:rFonts w:cs="Arial"/>
                <w:snapToGrid/>
                <w:kern w:val="0"/>
                <w:sz w:val="16"/>
                <w:szCs w:val="16"/>
                <w:lang w:eastAsia="nl-NL"/>
              </w:rPr>
              <w:t>PartijOnderdeel</w:t>
            </w:r>
            <w:r w:rsidRPr="00E3703F">
              <w:rPr>
                <w:snapToGrid/>
                <w:kern w:val="0"/>
                <w:sz w:val="16"/>
                <w:szCs w:val="16"/>
                <w:lang w:eastAsia="nl-NL"/>
              </w:rPr>
              <w:t>(‘</w:t>
            </w:r>
            <w:r w:rsidR="00616B5F" w:rsidRPr="00E3703F">
              <w:rPr>
                <w:snapToGrid/>
                <w:kern w:val="0"/>
                <w:sz w:val="16"/>
                <w:szCs w:val="16"/>
                <w:lang w:eastAsia="nl-NL"/>
              </w:rPr>
              <w:t>geldnemer’</w:t>
            </w:r>
            <w:r w:rsidRPr="00E3703F">
              <w:rPr>
                <w:snapToGrid/>
                <w:kern w:val="0"/>
                <w:sz w:val="16"/>
                <w:szCs w:val="16"/>
                <w:lang w:eastAsia="nl-NL"/>
              </w:rPr>
              <w:t>) of</w:t>
            </w:r>
          </w:p>
          <w:p w14:paraId="42BC670B"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(‘beiden’)</w:t>
            </w:r>
          </w:p>
          <w:p w14:paraId="50C9EAE9" w14:textId="77777777" w:rsidR="007E445D" w:rsidRPr="00E3703F" w:rsidRDefault="007E445D" w:rsidP="007E445D">
            <w:pPr>
              <w:keepNext/>
              <w:rPr>
                <w:snapToGrid/>
                <w:kern w:val="0"/>
                <w:sz w:val="16"/>
                <w:szCs w:val="16"/>
                <w:lang w:eastAsia="nl-NL"/>
              </w:rPr>
            </w:pPr>
            <w:r w:rsidRPr="00E3703F">
              <w:rPr>
                <w:snapToGrid/>
                <w:kern w:val="0"/>
                <w:sz w:val="16"/>
                <w:szCs w:val="16"/>
                <w:lang w:eastAsia="nl-NL"/>
              </w:rPr>
              <w:t>of</w:t>
            </w:r>
          </w:p>
          <w:p w14:paraId="6D45C548"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28AE56CA"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w:t>
            </w:r>
          </w:p>
          <w:p w14:paraId="43445222" w14:textId="6C49CAE1"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./tia_Partij</w:t>
            </w:r>
            <w:r w:rsidRPr="00E3703F">
              <w:rPr>
                <w:snapToGrid/>
                <w:kern w:val="0"/>
                <w:sz w:val="16"/>
                <w:szCs w:val="16"/>
                <w:lang w:eastAsia="nl-NL"/>
              </w:rPr>
              <w:t>Onderdeel(‘</w:t>
            </w:r>
            <w:r w:rsidR="00616B5F" w:rsidRPr="00E3703F">
              <w:rPr>
                <w:snapToGrid/>
                <w:kern w:val="0"/>
                <w:sz w:val="16"/>
                <w:szCs w:val="16"/>
                <w:lang w:eastAsia="nl-NL"/>
              </w:rPr>
              <w:t>geldnemer’</w:t>
            </w:r>
            <w:r w:rsidRPr="00E3703F">
              <w:rPr>
                <w:snapToGrid/>
                <w:kern w:val="0"/>
                <w:sz w:val="16"/>
                <w:szCs w:val="16"/>
                <w:lang w:eastAsia="nl-NL"/>
              </w:rPr>
              <w:t>) of</w:t>
            </w:r>
          </w:p>
          <w:p w14:paraId="2F0FB885"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09269BD0"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293437B5"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5349D69F"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 GerelateerdPersoon/IMKAD_Persoon</w:t>
            </w:r>
          </w:p>
          <w:p w14:paraId="52BB709F" w14:textId="78D590DD"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./tia_Partij</w:t>
            </w:r>
            <w:r w:rsidRPr="00E3703F">
              <w:rPr>
                <w:snapToGrid/>
                <w:kern w:val="0"/>
                <w:sz w:val="16"/>
                <w:szCs w:val="16"/>
                <w:lang w:eastAsia="nl-NL"/>
              </w:rPr>
              <w:t>Onderdeel(‘</w:t>
            </w:r>
            <w:r w:rsidR="00616B5F" w:rsidRPr="00E3703F">
              <w:rPr>
                <w:snapToGrid/>
                <w:kern w:val="0"/>
                <w:sz w:val="16"/>
                <w:szCs w:val="16"/>
                <w:lang w:eastAsia="nl-NL"/>
              </w:rPr>
              <w:t>geldnemer’</w:t>
            </w:r>
            <w:r w:rsidRPr="00E3703F">
              <w:rPr>
                <w:snapToGrid/>
                <w:kern w:val="0"/>
                <w:sz w:val="16"/>
                <w:szCs w:val="16"/>
                <w:lang w:eastAsia="nl-NL"/>
              </w:rPr>
              <w:t>) of</w:t>
            </w:r>
          </w:p>
          <w:p w14:paraId="7BDC5BF3"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4FC07176" w14:textId="77777777" w:rsidR="007E445D" w:rsidRPr="00E3703F"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E3703F"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E3703F" w:rsidRDefault="007E445D" w:rsidP="007E445D">
            <w:pPr>
              <w:spacing w:line="240" w:lineRule="atLeast"/>
              <w:rPr>
                <w:rFonts w:cs="Arial"/>
                <w:snapToGrid/>
                <w:sz w:val="16"/>
                <w:szCs w:val="16"/>
                <w:u w:val="single"/>
              </w:rPr>
            </w:pPr>
            <w:r w:rsidRPr="00E3703F">
              <w:rPr>
                <w:rFonts w:cs="Arial"/>
                <w:snapToGrid/>
                <w:sz w:val="16"/>
                <w:szCs w:val="16"/>
                <w:u w:val="single"/>
              </w:rPr>
              <w:t>Mapping naam rechtspersoon:</w:t>
            </w:r>
          </w:p>
          <w:p w14:paraId="47532D4E" w14:textId="77777777" w:rsidR="007E445D" w:rsidRPr="00E3703F" w:rsidRDefault="007E445D" w:rsidP="007E445D">
            <w:pPr>
              <w:spacing w:line="240" w:lineRule="auto"/>
              <w:rPr>
                <w:i/>
                <w:sz w:val="16"/>
                <w:szCs w:val="16"/>
              </w:rPr>
            </w:pPr>
            <w:r w:rsidRPr="00E3703F">
              <w:rPr>
                <w:i/>
                <w:sz w:val="16"/>
                <w:szCs w:val="16"/>
              </w:rPr>
              <w:lastRenderedPageBreak/>
              <w:t>-</w:t>
            </w:r>
            <w:r w:rsidRPr="00E3703F">
              <w:rPr>
                <w:sz w:val="16"/>
                <w:szCs w:val="16"/>
              </w:rPr>
              <w:t>indien aanwezig</w:t>
            </w:r>
          </w:p>
          <w:p w14:paraId="5CFDF4B5" w14:textId="77777777" w:rsidR="007E445D" w:rsidRPr="00E3703F" w:rsidRDefault="007E445D" w:rsidP="007E445D">
            <w:pPr>
              <w:spacing w:line="240" w:lineRule="auto"/>
              <w:rPr>
                <w:sz w:val="16"/>
                <w:szCs w:val="16"/>
              </w:rPr>
            </w:pPr>
            <w:r w:rsidRPr="00E3703F">
              <w:rPr>
                <w:sz w:val="16"/>
                <w:szCs w:val="16"/>
              </w:rPr>
              <w:t>//IMKAD_Persoon/tia_AanduidingPersoon</w:t>
            </w:r>
          </w:p>
          <w:p w14:paraId="15A1A8C3" w14:textId="77777777" w:rsidR="007E445D" w:rsidRPr="00E3703F" w:rsidRDefault="007E445D" w:rsidP="007E445D">
            <w:pPr>
              <w:spacing w:line="240" w:lineRule="auto"/>
              <w:rPr>
                <w:i/>
                <w:sz w:val="16"/>
                <w:szCs w:val="16"/>
              </w:rPr>
            </w:pPr>
            <w:r w:rsidRPr="00E3703F">
              <w:rPr>
                <w:i/>
                <w:sz w:val="16"/>
                <w:szCs w:val="16"/>
              </w:rPr>
              <w:t>-</w:t>
            </w:r>
            <w:r w:rsidRPr="00E3703F">
              <w:rPr>
                <w:sz w:val="16"/>
                <w:szCs w:val="16"/>
              </w:rPr>
              <w:t>anders</w:t>
            </w:r>
          </w:p>
          <w:p w14:paraId="75D3EE9E" w14:textId="77777777" w:rsidR="007E445D" w:rsidRPr="00E3703F" w:rsidRDefault="007E445D" w:rsidP="007E445D">
            <w:pPr>
              <w:spacing w:line="240" w:lineRule="auto"/>
              <w:rPr>
                <w:rFonts w:cs="Arial"/>
                <w:sz w:val="16"/>
                <w:szCs w:val="16"/>
              </w:rPr>
            </w:pPr>
            <w:r w:rsidRPr="00E3703F">
              <w:rPr>
                <w:sz w:val="16"/>
                <w:szCs w:val="16"/>
              </w:rPr>
              <w:t>//IMKAD_Persoon/tia_Gegevens/NHR_Rechtspersoon/</w:t>
            </w:r>
          </w:p>
          <w:p w14:paraId="5E7622ED" w14:textId="77777777" w:rsidR="007E445D" w:rsidRPr="00E3703F" w:rsidRDefault="007E445D" w:rsidP="007E445D">
            <w:pPr>
              <w:spacing w:line="240" w:lineRule="auto"/>
              <w:ind w:left="227"/>
              <w:rPr>
                <w:sz w:val="16"/>
                <w:szCs w:val="16"/>
              </w:rPr>
            </w:pPr>
            <w:r w:rsidRPr="00E3703F">
              <w:rPr>
                <w:sz w:val="16"/>
                <w:szCs w:val="16"/>
              </w:rPr>
              <w:t>./statutaireNaam</w:t>
            </w:r>
          </w:p>
          <w:p w14:paraId="7526BDEE" w14:textId="77777777" w:rsidR="007E445D" w:rsidRPr="00E3703F" w:rsidRDefault="007E445D" w:rsidP="007E445D">
            <w:pPr>
              <w:pStyle w:val="streepje"/>
              <w:numPr>
                <w:ilvl w:val="0"/>
                <w:numId w:val="0"/>
              </w:numPr>
              <w:spacing w:line="240" w:lineRule="auto"/>
              <w:rPr>
                <w:sz w:val="16"/>
                <w:szCs w:val="16"/>
              </w:rPr>
            </w:pPr>
          </w:p>
          <w:p w14:paraId="6A513983" w14:textId="77777777" w:rsidR="007E445D" w:rsidRPr="00E3703F" w:rsidRDefault="007E445D" w:rsidP="007E445D">
            <w:pPr>
              <w:pStyle w:val="streepje"/>
              <w:numPr>
                <w:ilvl w:val="0"/>
                <w:numId w:val="0"/>
              </w:numPr>
              <w:spacing w:line="240" w:lineRule="auto"/>
              <w:rPr>
                <w:sz w:val="16"/>
                <w:szCs w:val="16"/>
                <w:u w:val="single"/>
                <w:lang w:val="nl-NL"/>
              </w:rPr>
            </w:pPr>
            <w:r w:rsidRPr="00E3703F">
              <w:rPr>
                <w:sz w:val="16"/>
                <w:szCs w:val="16"/>
                <w:u w:val="single"/>
                <w:lang w:val="nl-NL"/>
              </w:rPr>
              <w:t>Mapping naam persoon ingezetene:</w:t>
            </w:r>
          </w:p>
          <w:p w14:paraId="49183FB7" w14:textId="77777777" w:rsidR="007E445D" w:rsidRPr="00E3703F" w:rsidRDefault="007E445D" w:rsidP="007E445D">
            <w:pPr>
              <w:spacing w:line="240" w:lineRule="auto"/>
              <w:rPr>
                <w:sz w:val="16"/>
                <w:szCs w:val="16"/>
              </w:rPr>
            </w:pPr>
            <w:r w:rsidRPr="00E3703F">
              <w:rPr>
                <w:sz w:val="16"/>
                <w:szCs w:val="16"/>
              </w:rPr>
              <w:t>-indien aanwezig</w:t>
            </w:r>
          </w:p>
          <w:p w14:paraId="42512340" w14:textId="77777777" w:rsidR="007E445D" w:rsidRPr="00E3703F" w:rsidRDefault="007E445D" w:rsidP="007E445D">
            <w:pPr>
              <w:spacing w:line="240" w:lineRule="auto"/>
              <w:rPr>
                <w:sz w:val="16"/>
                <w:szCs w:val="16"/>
              </w:rPr>
            </w:pPr>
            <w:r w:rsidRPr="00E3703F">
              <w:rPr>
                <w:sz w:val="16"/>
                <w:szCs w:val="16"/>
              </w:rPr>
              <w:t>//IMKAD_Persoon/tia_Gegevens/IMKAD_KadNatuurlijkPersoon</w:t>
            </w:r>
          </w:p>
          <w:p w14:paraId="3DC22AF0" w14:textId="77777777" w:rsidR="007E445D" w:rsidRPr="00E3703F" w:rsidRDefault="007E445D" w:rsidP="007E445D">
            <w:pPr>
              <w:spacing w:line="240" w:lineRule="auto"/>
              <w:ind w:left="227"/>
              <w:rPr>
                <w:sz w:val="16"/>
                <w:szCs w:val="16"/>
              </w:rPr>
            </w:pPr>
            <w:r w:rsidRPr="00E3703F">
              <w:rPr>
                <w:sz w:val="16"/>
                <w:szCs w:val="16"/>
              </w:rPr>
              <w:t>./voornamen</w:t>
            </w:r>
          </w:p>
          <w:p w14:paraId="5CF6071D" w14:textId="77777777" w:rsidR="007E445D" w:rsidRPr="00E3703F" w:rsidRDefault="007E445D" w:rsidP="007E445D">
            <w:pPr>
              <w:spacing w:line="240" w:lineRule="auto"/>
              <w:ind w:left="227"/>
              <w:rPr>
                <w:sz w:val="16"/>
                <w:szCs w:val="16"/>
              </w:rPr>
            </w:pPr>
            <w:r w:rsidRPr="00E3703F">
              <w:rPr>
                <w:sz w:val="16"/>
                <w:szCs w:val="16"/>
              </w:rPr>
              <w:t>./voorvoegselsgeslachtsnaam</w:t>
            </w:r>
          </w:p>
          <w:p w14:paraId="657BB9C7" w14:textId="77777777" w:rsidR="007E445D" w:rsidRPr="00E3703F" w:rsidRDefault="007E445D" w:rsidP="007E445D">
            <w:pPr>
              <w:spacing w:line="240" w:lineRule="auto"/>
              <w:ind w:left="227"/>
              <w:rPr>
                <w:sz w:val="16"/>
                <w:szCs w:val="16"/>
              </w:rPr>
            </w:pPr>
            <w:r w:rsidRPr="00E3703F">
              <w:rPr>
                <w:sz w:val="16"/>
                <w:szCs w:val="16"/>
              </w:rPr>
              <w:t>./geslachtsnaam</w:t>
            </w:r>
          </w:p>
          <w:p w14:paraId="5692E3C1" w14:textId="77777777" w:rsidR="007E445D" w:rsidRPr="00E3703F" w:rsidRDefault="007E445D" w:rsidP="007E445D">
            <w:pPr>
              <w:spacing w:line="240" w:lineRule="auto"/>
              <w:rPr>
                <w:sz w:val="16"/>
                <w:szCs w:val="16"/>
              </w:rPr>
            </w:pPr>
            <w:r w:rsidRPr="00E3703F">
              <w:rPr>
                <w:sz w:val="16"/>
                <w:szCs w:val="16"/>
              </w:rPr>
              <w:t>-anders</w:t>
            </w:r>
          </w:p>
          <w:p w14:paraId="5C38427F" w14:textId="77777777" w:rsidR="007E445D" w:rsidRPr="00E3703F" w:rsidRDefault="007E445D" w:rsidP="007E445D">
            <w:pPr>
              <w:spacing w:line="240" w:lineRule="auto"/>
              <w:rPr>
                <w:sz w:val="16"/>
                <w:szCs w:val="16"/>
              </w:rPr>
            </w:pPr>
            <w:r w:rsidRPr="00E3703F">
              <w:rPr>
                <w:sz w:val="16"/>
                <w:szCs w:val="16"/>
              </w:rPr>
              <w:t>//IMKAD_Persoon/tia_Gegevens/GBA_Ingezetene/</w:t>
            </w:r>
          </w:p>
          <w:p w14:paraId="755BE4BD" w14:textId="77777777" w:rsidR="007E445D" w:rsidRPr="00E3703F" w:rsidRDefault="007E445D" w:rsidP="007E445D">
            <w:pPr>
              <w:spacing w:line="240" w:lineRule="auto"/>
              <w:ind w:left="227"/>
              <w:rPr>
                <w:sz w:val="16"/>
                <w:szCs w:val="16"/>
              </w:rPr>
            </w:pPr>
            <w:r w:rsidRPr="00E3703F">
              <w:rPr>
                <w:sz w:val="16"/>
                <w:szCs w:val="16"/>
              </w:rPr>
              <w:t>./naam/voornamen</w:t>
            </w:r>
          </w:p>
          <w:p w14:paraId="6163285C" w14:textId="77777777" w:rsidR="007E445D" w:rsidRPr="00E3703F" w:rsidRDefault="007E445D" w:rsidP="007E445D">
            <w:pPr>
              <w:spacing w:line="240" w:lineRule="auto"/>
              <w:ind w:left="227"/>
              <w:rPr>
                <w:sz w:val="16"/>
                <w:szCs w:val="16"/>
              </w:rPr>
            </w:pPr>
            <w:r w:rsidRPr="00E3703F">
              <w:rPr>
                <w:sz w:val="16"/>
                <w:szCs w:val="16"/>
              </w:rPr>
              <w:t>./tia_VoorvoegselsNaam</w:t>
            </w:r>
          </w:p>
          <w:p w14:paraId="34103B72" w14:textId="77777777" w:rsidR="007E445D" w:rsidRPr="00E3703F" w:rsidRDefault="007E445D" w:rsidP="007E445D">
            <w:pPr>
              <w:spacing w:line="240" w:lineRule="auto"/>
              <w:ind w:left="227"/>
              <w:rPr>
                <w:sz w:val="16"/>
                <w:szCs w:val="16"/>
              </w:rPr>
            </w:pPr>
            <w:r w:rsidRPr="00E3703F">
              <w:rPr>
                <w:sz w:val="16"/>
                <w:szCs w:val="16"/>
              </w:rPr>
              <w:t>./tia_NaamZonderVoorvoegsels</w:t>
            </w:r>
          </w:p>
          <w:p w14:paraId="6DC55F13" w14:textId="77777777" w:rsidR="007E445D" w:rsidRPr="00E3703F" w:rsidRDefault="007E445D" w:rsidP="007E445D">
            <w:pPr>
              <w:spacing w:line="240" w:lineRule="auto"/>
              <w:rPr>
                <w:sz w:val="16"/>
                <w:szCs w:val="16"/>
                <w:u w:val="single"/>
              </w:rPr>
            </w:pPr>
          </w:p>
          <w:p w14:paraId="47DD53DD" w14:textId="77777777" w:rsidR="007E445D" w:rsidRPr="00E3703F" w:rsidRDefault="007E445D" w:rsidP="007E445D">
            <w:pPr>
              <w:spacing w:line="240" w:lineRule="auto"/>
              <w:rPr>
                <w:sz w:val="16"/>
                <w:szCs w:val="16"/>
                <w:u w:val="single"/>
              </w:rPr>
            </w:pPr>
            <w:r w:rsidRPr="00E3703F">
              <w:rPr>
                <w:sz w:val="16"/>
                <w:szCs w:val="16"/>
                <w:u w:val="single"/>
              </w:rPr>
              <w:t>Mapping geslacht ingezetene (in beide gevallen):</w:t>
            </w:r>
          </w:p>
          <w:p w14:paraId="10E717C9" w14:textId="77777777" w:rsidR="007E445D" w:rsidRPr="00E3703F" w:rsidRDefault="007E445D" w:rsidP="007E445D">
            <w:pPr>
              <w:spacing w:line="240" w:lineRule="auto"/>
              <w:rPr>
                <w:sz w:val="16"/>
                <w:szCs w:val="16"/>
              </w:rPr>
            </w:pPr>
            <w:r w:rsidRPr="00E3703F">
              <w:rPr>
                <w:sz w:val="16"/>
                <w:szCs w:val="16"/>
              </w:rPr>
              <w:t>//IMKAD_Persoon/tia_Gegevens/GBA_Ingezetene/</w:t>
            </w:r>
          </w:p>
          <w:p w14:paraId="0C882CF9" w14:textId="77777777" w:rsidR="007E445D" w:rsidRPr="00E3703F" w:rsidRDefault="007E445D" w:rsidP="007E445D">
            <w:pPr>
              <w:spacing w:line="240" w:lineRule="auto"/>
              <w:ind w:left="227"/>
              <w:rPr>
                <w:sz w:val="16"/>
                <w:szCs w:val="16"/>
              </w:rPr>
            </w:pPr>
            <w:r w:rsidRPr="00E3703F">
              <w:rPr>
                <w:sz w:val="16"/>
                <w:szCs w:val="16"/>
              </w:rPr>
              <w:t>./geslacht</w:t>
            </w:r>
          </w:p>
          <w:p w14:paraId="5F3213B6" w14:textId="77777777" w:rsidR="007E445D" w:rsidRPr="00E3703F" w:rsidRDefault="007E445D" w:rsidP="007E445D">
            <w:pPr>
              <w:spacing w:line="240" w:lineRule="auto"/>
              <w:rPr>
                <w:sz w:val="16"/>
                <w:szCs w:val="16"/>
              </w:rPr>
            </w:pPr>
          </w:p>
          <w:p w14:paraId="1F2B235B" w14:textId="77777777" w:rsidR="007E445D" w:rsidRPr="00E3703F" w:rsidRDefault="007E445D" w:rsidP="007E445D">
            <w:pPr>
              <w:pStyle w:val="streepje"/>
              <w:numPr>
                <w:ilvl w:val="0"/>
                <w:numId w:val="0"/>
              </w:numPr>
              <w:spacing w:line="240" w:lineRule="auto"/>
              <w:rPr>
                <w:sz w:val="16"/>
                <w:szCs w:val="16"/>
                <w:u w:val="single"/>
                <w:lang w:val="nl-NL"/>
              </w:rPr>
            </w:pPr>
            <w:r w:rsidRPr="00E3703F">
              <w:rPr>
                <w:sz w:val="16"/>
                <w:szCs w:val="16"/>
                <w:u w:val="single"/>
                <w:lang w:val="nl-NL"/>
              </w:rPr>
              <w:t>Mapping naam en geslacht niet ingezetene:</w:t>
            </w:r>
          </w:p>
          <w:p w14:paraId="54F825A9" w14:textId="77777777" w:rsidR="007E445D" w:rsidRPr="00E3703F" w:rsidRDefault="007E445D" w:rsidP="007E445D">
            <w:pPr>
              <w:spacing w:line="240" w:lineRule="auto"/>
              <w:rPr>
                <w:sz w:val="16"/>
                <w:szCs w:val="16"/>
              </w:rPr>
            </w:pPr>
            <w:r w:rsidRPr="00E3703F">
              <w:rPr>
                <w:sz w:val="16"/>
                <w:szCs w:val="16"/>
              </w:rPr>
              <w:t>//IMKAD_Persoon /IMKAD_NietIngezetene/</w:t>
            </w:r>
          </w:p>
          <w:p w14:paraId="4EC9A8CC" w14:textId="77777777" w:rsidR="007E445D" w:rsidRPr="00E3703F" w:rsidRDefault="007E445D" w:rsidP="007E445D">
            <w:pPr>
              <w:spacing w:line="240" w:lineRule="auto"/>
              <w:ind w:left="227"/>
              <w:rPr>
                <w:sz w:val="16"/>
                <w:szCs w:val="16"/>
              </w:rPr>
            </w:pPr>
            <w:r w:rsidRPr="00E3703F">
              <w:rPr>
                <w:sz w:val="16"/>
                <w:szCs w:val="16"/>
              </w:rPr>
              <w:t>./voornamen</w:t>
            </w:r>
          </w:p>
          <w:p w14:paraId="295D833C" w14:textId="77777777" w:rsidR="007E445D" w:rsidRPr="00E3703F" w:rsidRDefault="007E445D" w:rsidP="007E445D">
            <w:pPr>
              <w:spacing w:line="240" w:lineRule="auto"/>
              <w:ind w:left="227"/>
              <w:rPr>
                <w:sz w:val="16"/>
                <w:szCs w:val="16"/>
              </w:rPr>
            </w:pPr>
            <w:r w:rsidRPr="00E3703F">
              <w:rPr>
                <w:sz w:val="16"/>
                <w:szCs w:val="16"/>
              </w:rPr>
              <w:t>./voorvoegsels</w:t>
            </w:r>
          </w:p>
          <w:p w14:paraId="03806892" w14:textId="77777777" w:rsidR="007E445D" w:rsidRPr="00E3703F" w:rsidRDefault="007E445D" w:rsidP="007E445D">
            <w:pPr>
              <w:spacing w:line="240" w:lineRule="auto"/>
              <w:ind w:left="227"/>
              <w:rPr>
                <w:sz w:val="16"/>
                <w:szCs w:val="16"/>
              </w:rPr>
            </w:pPr>
            <w:r w:rsidRPr="00E3703F">
              <w:rPr>
                <w:sz w:val="16"/>
                <w:szCs w:val="16"/>
              </w:rPr>
              <w:t>./geslachtsnaam</w:t>
            </w:r>
          </w:p>
          <w:p w14:paraId="70385F5C" w14:textId="77777777" w:rsidR="007E445D" w:rsidRPr="00E3703F" w:rsidRDefault="007E445D" w:rsidP="007E445D">
            <w:pPr>
              <w:spacing w:line="240" w:lineRule="auto"/>
              <w:ind w:left="227"/>
              <w:rPr>
                <w:rFonts w:cs="Arial"/>
                <w:snapToGrid/>
                <w:kern w:val="0"/>
                <w:sz w:val="16"/>
                <w:szCs w:val="16"/>
                <w:lang w:eastAsia="nl-NL"/>
              </w:rPr>
            </w:pPr>
            <w:r w:rsidRPr="00E3703F">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BEF365" w14:textId="1A846DCE"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C62AAF">
              <w:rPr>
                <w:snapToGrid/>
                <w:kern w:val="0"/>
                <w:sz w:val="16"/>
                <w:szCs w:val="16"/>
                <w:lang w:eastAsia="nl-NL"/>
              </w:rPr>
              <w:t>Geldnemer</w:t>
            </w:r>
            <w:r w:rsidRPr="004A7A56">
              <w:rPr>
                <w:snapToGrid/>
                <w:kern w:val="0"/>
                <w:sz w:val="16"/>
                <w:szCs w:val="16"/>
                <w:lang w:eastAsia="nl-NL"/>
              </w:rPr>
              <w:t>Voornoemd’)</w:t>
            </w:r>
          </w:p>
          <w:p w14:paraId="724D1952" w14:textId="77777777" w:rsidR="007E445D" w:rsidRDefault="007E445D" w:rsidP="00C50F53">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14:paraId="223C11BD" w14:textId="0DF7B0FA" w:rsidR="00616B5F" w:rsidRDefault="00616B5F" w:rsidP="00C50F53">
            <w:pPr>
              <w:autoSpaceDE w:val="0"/>
              <w:autoSpaceDN w:val="0"/>
              <w:adjustRightInd w:val="0"/>
              <w:spacing w:line="240" w:lineRule="auto"/>
              <w:ind w:left="454"/>
            </w:pPr>
          </w:p>
        </w:tc>
      </w:tr>
    </w:tbl>
    <w:p w14:paraId="690EEC8D" w14:textId="29C9279D" w:rsidR="007E445D" w:rsidRDefault="007E445D" w:rsidP="00554E5D">
      <w:pPr>
        <w:pStyle w:val="Stijl6"/>
        <w:rPr>
          <w:bCs/>
        </w:rPr>
      </w:pPr>
      <w:r w:rsidRPr="00DE290E">
        <w:lastRenderedPageBreak/>
        <w:t xml:space="preserve">Afsluiting </w:t>
      </w:r>
      <w:r w:rsidR="006C31EA" w:rsidRPr="006C31EA">
        <w:rPr>
          <w:bCs/>
        </w:rPr>
        <w:t>geldnemer</w:t>
      </w:r>
    </w:p>
    <w:p w14:paraId="25017014" w14:textId="77777777" w:rsidR="00E22EC7" w:rsidRPr="00E22EC7" w:rsidRDefault="00E22EC7" w:rsidP="00E22EC7"/>
    <w:p w14:paraId="0797BA5A" w14:textId="475E0812" w:rsidR="007E445D" w:rsidRDefault="007E445D" w:rsidP="006C31EA">
      <w:r>
        <w:t xml:space="preserve">Deze </w:t>
      </w:r>
      <w:r w:rsidR="008A2473">
        <w:t>t</w:t>
      </w:r>
      <w:r>
        <w:t xml:space="preserve">ekst wordt altijd getoond als afsluiting van de </w:t>
      </w:r>
      <w:r w:rsidR="008A2473">
        <w:t>geldnemer</w:t>
      </w:r>
      <w:r>
        <w:t>.</w:t>
      </w: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A86F22">
        <w:tc>
          <w:tcPr>
            <w:tcW w:w="6237" w:type="dxa"/>
            <w:shd w:val="clear" w:color="auto" w:fill="DEEAF6" w:themeFill="accent1" w:themeFillTint="33"/>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shd w:val="clear" w:color="auto" w:fill="DEEAF6" w:themeFill="accent1" w:themeFillTint="33"/>
          </w:tcPr>
          <w:p w14:paraId="0A9CCC25" w14:textId="3B81C56C" w:rsidR="004574BF" w:rsidRDefault="004574BF" w:rsidP="004574BF">
            <w:r w:rsidRPr="00DB7FA4">
              <w:rPr>
                <w:b/>
              </w:rPr>
              <w:t>Toelichting</w:t>
            </w:r>
            <w:r w:rsidR="00A86F22">
              <w:rPr>
                <w:b/>
              </w:rPr>
              <w:t xml:space="preserve"> en map</w:t>
            </w:r>
            <w:r w:rsidR="00513FDE">
              <w:rPr>
                <w:b/>
              </w:rPr>
              <w:t>p</w:t>
            </w:r>
            <w:r w:rsidR="00A86F22">
              <w:rPr>
                <w:b/>
              </w:rPr>
              <w:t>ing</w:t>
            </w:r>
          </w:p>
        </w:tc>
      </w:tr>
      <w:tr w:rsidR="004574BF" w14:paraId="528FBE74" w14:textId="77777777" w:rsidTr="0020300D">
        <w:tc>
          <w:tcPr>
            <w:tcW w:w="6237" w:type="dxa"/>
          </w:tcPr>
          <w:p w14:paraId="637A03CB" w14:textId="13144AB0" w:rsidR="004574BF" w:rsidRDefault="006C31EA" w:rsidP="004574BF">
            <w:r w:rsidRPr="002573A2">
              <w:rPr>
                <w:rFonts w:cs="Arial"/>
                <w:color w:val="339966"/>
                <w:szCs w:val="18"/>
                <w:lang w:eastAsia="nl-NL"/>
              </w:rPr>
              <w:t>hierna</w:t>
            </w:r>
            <w:r>
              <w:rPr>
                <w:rFonts w:cs="Arial"/>
                <w:color w:val="339966"/>
                <w:szCs w:val="18"/>
                <w:lang w:eastAsia="nl-NL"/>
              </w:rPr>
              <w:t xml:space="preserve"> ook te noemen: </w:t>
            </w:r>
            <w:r w:rsidR="005A1471" w:rsidRPr="002142D9">
              <w:rPr>
                <w:rFonts w:cs="Arial"/>
                <w:color w:val="800080"/>
                <w:szCs w:val="18"/>
              </w:rPr>
              <w:t>(tezamen en waar van toepassing ook ieder afzonderlijk)</w:t>
            </w:r>
            <w:r w:rsidRPr="002573A2">
              <w:rPr>
                <w:rFonts w:cs="Arial"/>
                <w:color w:val="339966"/>
                <w:szCs w:val="18"/>
                <w:lang w:eastAsia="nl-NL"/>
              </w:rPr>
              <w:t xml:space="preserve"> “geldnemer” </w:t>
            </w:r>
            <w:r>
              <w:rPr>
                <w:rFonts w:cs="Arial"/>
                <w:color w:val="339966"/>
                <w:szCs w:val="18"/>
                <w:lang w:eastAsia="nl-NL"/>
              </w:rPr>
              <w:t>dan wel “schuldenaar” en</w:t>
            </w:r>
          </w:p>
        </w:tc>
        <w:tc>
          <w:tcPr>
            <w:tcW w:w="6315" w:type="dxa"/>
          </w:tcPr>
          <w:p w14:paraId="1E3E576D" w14:textId="0C820766" w:rsidR="004574BF" w:rsidRDefault="004574BF" w:rsidP="006C31EA">
            <w:pPr>
              <w:rPr>
                <w:sz w:val="16"/>
                <w:szCs w:val="16"/>
              </w:rPr>
            </w:pPr>
            <w:r w:rsidRPr="000A7388">
              <w:rPr>
                <w:sz w:val="16"/>
                <w:szCs w:val="16"/>
              </w:rPr>
              <w:t>Vaste tekst</w:t>
            </w:r>
            <w:r w:rsidR="00A91679">
              <w:rPr>
                <w:sz w:val="16"/>
                <w:szCs w:val="16"/>
              </w:rPr>
              <w:t xml:space="preserve"> met </w:t>
            </w:r>
            <w:r w:rsidR="006113E2">
              <w:rPr>
                <w:sz w:val="16"/>
                <w:szCs w:val="16"/>
              </w:rPr>
              <w:t>optionele</w:t>
            </w:r>
            <w:r w:rsidR="00A91679">
              <w:rPr>
                <w:sz w:val="16"/>
                <w:szCs w:val="16"/>
              </w:rPr>
              <w:t xml:space="preserve"> tekst.</w:t>
            </w:r>
          </w:p>
          <w:p w14:paraId="6D08A5F2" w14:textId="77777777" w:rsidR="00A91679" w:rsidRDefault="00A91679" w:rsidP="006C31EA">
            <w:pPr>
              <w:rPr>
                <w:rFonts w:cs="Arial"/>
                <w:sz w:val="16"/>
                <w:szCs w:val="16"/>
              </w:rPr>
            </w:pPr>
            <w:r w:rsidRPr="00997D58">
              <w:rPr>
                <w:sz w:val="16"/>
                <w:szCs w:val="16"/>
              </w:rPr>
              <w:t>De tekst “</w:t>
            </w:r>
            <w:r w:rsidRPr="00E3426E">
              <w:rPr>
                <w:rFonts w:cs="Arial"/>
                <w:color w:val="800080"/>
                <w:sz w:val="16"/>
                <w:szCs w:val="16"/>
              </w:rPr>
              <w:t>(tezamen en waar van toepassing ook ieder afzonderlijk</w:t>
            </w:r>
            <w:r w:rsidRPr="00E3426E">
              <w:rPr>
                <w:rFonts w:cs="Arial"/>
                <w:sz w:val="16"/>
                <w:szCs w:val="16"/>
              </w:rPr>
              <w:t>)” wordt alleen getoond als er meer dan 1 gerechtigde aanwezig is:</w:t>
            </w:r>
            <w:r>
              <w:rPr>
                <w:rFonts w:cs="Arial"/>
                <w:sz w:val="16"/>
                <w:szCs w:val="16"/>
              </w:rPr>
              <w:t xml:space="preserve"> </w:t>
            </w:r>
          </w:p>
          <w:p w14:paraId="2F82C135" w14:textId="77777777" w:rsidR="00B7278B" w:rsidRDefault="00B7278B" w:rsidP="006C31EA">
            <w:pPr>
              <w:rPr>
                <w:rFonts w:cs="Arial"/>
                <w:sz w:val="16"/>
                <w:szCs w:val="16"/>
              </w:rPr>
            </w:pPr>
          </w:p>
          <w:p w14:paraId="4A7AD83D" w14:textId="77777777" w:rsidR="00B7278B" w:rsidRDefault="00B7278B" w:rsidP="00B7278B">
            <w:pPr>
              <w:rPr>
                <w:rFonts w:cs="Arial"/>
                <w:sz w:val="16"/>
                <w:szCs w:val="16"/>
                <w:highlight w:val="white"/>
                <w:u w:val="single"/>
              </w:rPr>
            </w:pPr>
            <w:r w:rsidRPr="00E3426E">
              <w:rPr>
                <w:rFonts w:cs="Arial"/>
                <w:sz w:val="16"/>
                <w:szCs w:val="16"/>
                <w:highlight w:val="white"/>
                <w:u w:val="single"/>
              </w:rPr>
              <w:t>Mapping gerechtigde personen:</w:t>
            </w:r>
          </w:p>
          <w:p w14:paraId="65C689C7" w14:textId="77777777" w:rsidR="00B7278B" w:rsidRPr="00E3426E" w:rsidRDefault="00B7278B" w:rsidP="00B7278B">
            <w:pPr>
              <w:rPr>
                <w:rFonts w:cs="Arial"/>
                <w:sz w:val="16"/>
                <w:szCs w:val="16"/>
                <w:highlight w:val="white"/>
                <w:u w:val="single"/>
              </w:rPr>
            </w:pPr>
            <w:r w:rsidRPr="00997D58">
              <w:rPr>
                <w:rFonts w:cs="Arial"/>
                <w:sz w:val="16"/>
                <w:szCs w:val="16"/>
                <w:highlight w:val="white"/>
                <w:u w:val="single"/>
              </w:rPr>
              <w:t>//</w:t>
            </w:r>
            <w:r w:rsidRPr="00E3426E">
              <w:rPr>
                <w:rFonts w:cs="Arial"/>
                <w:snapToGrid/>
                <w:kern w:val="0"/>
                <w:sz w:val="16"/>
                <w:szCs w:val="16"/>
                <w:highlight w:val="white"/>
                <w:lang w:eastAsia="nl-NL"/>
              </w:rPr>
              <w:t>IMKAD_Persoon</w:t>
            </w:r>
            <w:r>
              <w:rPr>
                <w:rFonts w:cs="Arial"/>
                <w:snapToGrid/>
                <w:kern w:val="0"/>
                <w:sz w:val="16"/>
                <w:szCs w:val="16"/>
                <w:highlight w:val="white"/>
                <w:lang w:eastAsia="nl-NL"/>
              </w:rPr>
              <w:t>/</w:t>
            </w:r>
          </w:p>
          <w:p w14:paraId="5AF05F95" w14:textId="0CA08D89" w:rsidR="00B7278B" w:rsidRPr="00A41151" w:rsidRDefault="00B7278B" w:rsidP="00B7278B">
            <w:pPr>
              <w:rPr>
                <w:rFonts w:cs="Arial"/>
                <w:sz w:val="16"/>
                <w:szCs w:val="16"/>
              </w:rPr>
            </w:pPr>
            <w:r w:rsidRPr="00E3426E">
              <w:rPr>
                <w:rFonts w:cs="Arial"/>
                <w:snapToGrid/>
                <w:kern w:val="0"/>
                <w:sz w:val="16"/>
                <w:szCs w:val="16"/>
                <w:highlight w:val="white"/>
                <w:lang w:eastAsia="nl-NL"/>
              </w:rPr>
              <w:t>tia_IndGerechtigde</w:t>
            </w:r>
            <w:r w:rsidRPr="00E3426E">
              <w:rPr>
                <w:rFonts w:cs="Arial"/>
                <w:snapToGrid/>
                <w:kern w:val="0"/>
                <w:sz w:val="16"/>
                <w:szCs w:val="16"/>
                <w:lang w:eastAsia="nl-NL"/>
              </w:rPr>
              <w:t xml:space="preserve"> =true</w:t>
            </w:r>
          </w:p>
        </w:tc>
      </w:tr>
    </w:tbl>
    <w:p w14:paraId="1A32CB9C" w14:textId="2C6D5C49" w:rsidR="007E445D" w:rsidRDefault="007E445D" w:rsidP="007E445D">
      <w:pPr>
        <w:ind w:left="680"/>
      </w:pPr>
    </w:p>
    <w:p w14:paraId="2A981F8C" w14:textId="77777777" w:rsidR="006C31EA" w:rsidRDefault="006C31EA" w:rsidP="007E445D">
      <w:pPr>
        <w:ind w:left="680"/>
      </w:pPr>
    </w:p>
    <w:p w14:paraId="7E36505D" w14:textId="75E3C84E" w:rsidR="007E445D" w:rsidRDefault="007E445D" w:rsidP="00DF6FBC">
      <w:pPr>
        <w:pStyle w:val="Kop5"/>
      </w:pPr>
      <w:r>
        <w:t xml:space="preserve"> </w:t>
      </w:r>
      <w:r w:rsidR="0094398A">
        <w:t>hypotheekgever</w:t>
      </w:r>
    </w:p>
    <w:p w14:paraId="3911AD64" w14:textId="28497559" w:rsidR="007E445D" w:rsidRPr="00D14444" w:rsidRDefault="007E445D" w:rsidP="007E445D">
      <w:pPr>
        <w:rPr>
          <w:i/>
          <w:iCs/>
          <w:szCs w:val="26"/>
        </w:rPr>
      </w:pPr>
    </w:p>
    <w:p w14:paraId="3E2C1B37" w14:textId="2E095FC3" w:rsidR="007E445D" w:rsidRPr="00D14444" w:rsidRDefault="007E445D" w:rsidP="006C31EA">
      <w:pPr>
        <w:pStyle w:val="Stijl6"/>
        <w:rPr>
          <w:b/>
        </w:rPr>
      </w:pPr>
      <w:r w:rsidRPr="00D14444">
        <w:t>Aanduiding persoon met nummer</w:t>
      </w:r>
    </w:p>
    <w:tbl>
      <w:tblPr>
        <w:tblStyle w:val="Tabelraster"/>
        <w:tblW w:w="5000" w:type="pct"/>
        <w:tblLook w:val="04A0" w:firstRow="1" w:lastRow="0" w:firstColumn="1" w:lastColumn="0" w:noHBand="0" w:noVBand="1"/>
      </w:tblPr>
      <w:tblGrid>
        <w:gridCol w:w="6233"/>
        <w:gridCol w:w="40"/>
        <w:gridCol w:w="6274"/>
      </w:tblGrid>
      <w:tr w:rsidR="00A86F22" w:rsidRPr="00A86F22" w14:paraId="4DCF3EDA" w14:textId="77777777" w:rsidTr="00A86F22">
        <w:tc>
          <w:tcPr>
            <w:tcW w:w="2484" w:type="pct"/>
            <w:shd w:val="clear" w:color="auto" w:fill="DEEAF6" w:themeFill="accent1" w:themeFillTint="33"/>
          </w:tcPr>
          <w:p w14:paraId="1EACA81A" w14:textId="52561A66" w:rsidR="00A86F22" w:rsidRPr="00A86F22" w:rsidRDefault="00A86F22" w:rsidP="000A7D4E">
            <w:pPr>
              <w:rPr>
                <w:b/>
                <w:bCs/>
              </w:rPr>
            </w:pPr>
            <w:r w:rsidRPr="00A86F22">
              <w:rPr>
                <w:b/>
                <w:bCs/>
              </w:rPr>
              <w:t>Modeldocument tekst</w:t>
            </w:r>
          </w:p>
        </w:tc>
        <w:tc>
          <w:tcPr>
            <w:tcW w:w="2516" w:type="pct"/>
            <w:gridSpan w:val="2"/>
            <w:shd w:val="clear" w:color="auto" w:fill="DEEAF6" w:themeFill="accent1" w:themeFillTint="33"/>
          </w:tcPr>
          <w:p w14:paraId="60B9AA83" w14:textId="071FFE71" w:rsidR="00A86F22" w:rsidRPr="00A86F22" w:rsidRDefault="00A86F22" w:rsidP="000A7D4E">
            <w:pPr>
              <w:pStyle w:val="streepje"/>
              <w:numPr>
                <w:ilvl w:val="0"/>
                <w:numId w:val="0"/>
              </w:numPr>
              <w:rPr>
                <w:b/>
                <w:bCs/>
                <w:sz w:val="16"/>
                <w:szCs w:val="16"/>
              </w:rPr>
            </w:pPr>
            <w:r w:rsidRPr="00A86F22">
              <w:rPr>
                <w:b/>
                <w:bCs/>
                <w:sz w:val="16"/>
                <w:szCs w:val="16"/>
              </w:rPr>
              <w:t>Toelichting en mapping</w:t>
            </w:r>
          </w:p>
        </w:tc>
      </w:tr>
      <w:tr w:rsidR="000A7D4E" w14:paraId="630984EE" w14:textId="77777777" w:rsidTr="00C32EA5">
        <w:tc>
          <w:tcPr>
            <w:tcW w:w="2484" w:type="pct"/>
          </w:tcPr>
          <w:p w14:paraId="01778514" w14:textId="77777777" w:rsidR="000A7D4E" w:rsidRDefault="000A7D4E" w:rsidP="000A7D4E"/>
        </w:tc>
        <w:tc>
          <w:tcPr>
            <w:tcW w:w="2516" w:type="pct"/>
            <w:gridSpan w:val="2"/>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r w:rsidRPr="004A7A56">
              <w:rPr>
                <w:u w:val="single"/>
              </w:rPr>
              <w:lastRenderedPageBreak/>
              <w:t>Mapping</w:t>
            </w:r>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//Partij/Hoedanigheid/wordtVertegenwoordigdRef xlink href [id]</w:t>
            </w:r>
          </w:p>
          <w:p w14:paraId="613901DE" w14:textId="6FF86B31" w:rsidR="000A7D4E" w:rsidRDefault="000A7D4E" w:rsidP="000A7D4E"/>
        </w:tc>
      </w:tr>
      <w:tr w:rsidR="000A7D4E" w14:paraId="7E1B465E" w14:textId="77777777" w:rsidTr="00C32EA5">
        <w:tc>
          <w:tcPr>
            <w:tcW w:w="2484" w:type="pct"/>
          </w:tcPr>
          <w:p w14:paraId="29A95FE0" w14:textId="520EA72B" w:rsidR="000A7D4E" w:rsidRDefault="000A7D4E" w:rsidP="000A7D4E">
            <w:r w:rsidRPr="004A7A56">
              <w:rPr>
                <w:rFonts w:cs="Arial"/>
                <w:color w:val="00FFFF"/>
                <w:sz w:val="20"/>
              </w:rPr>
              <w:lastRenderedPageBreak/>
              <w:t>de verschenen</w:t>
            </w:r>
          </w:p>
        </w:tc>
        <w:tc>
          <w:tcPr>
            <w:tcW w:w="2516" w:type="pct"/>
            <w:gridSpan w:val="2"/>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C32EA5">
        <w:tc>
          <w:tcPr>
            <w:tcW w:w="2500" w:type="pct"/>
            <w:gridSpan w:val="2"/>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500" w:type="pct"/>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119B98B6" w14:textId="07784429" w:rsidR="000A7D4E" w:rsidRPr="00BB085A" w:rsidRDefault="000A7D4E" w:rsidP="00C32EA5">
            <w:pPr>
              <w:pStyle w:val="streepje"/>
              <w:numPr>
                <w:ilvl w:val="0"/>
                <w:numId w:val="0"/>
              </w:numPr>
            </w:pPr>
          </w:p>
        </w:tc>
      </w:tr>
      <w:tr w:rsidR="000A7D4E" w14:paraId="3EFD0A11" w14:textId="77777777" w:rsidTr="00C32EA5">
        <w:tc>
          <w:tcPr>
            <w:tcW w:w="2500" w:type="pct"/>
            <w:gridSpan w:val="2"/>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2500" w:type="pct"/>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r w:rsidR="000A7D4E" w14:paraId="5039070D" w14:textId="77777777" w:rsidTr="00C32EA5">
        <w:tc>
          <w:tcPr>
            <w:tcW w:w="2500" w:type="pct"/>
            <w:gridSpan w:val="2"/>
          </w:tcPr>
          <w:p w14:paraId="114C9C14" w14:textId="33D1CAB9" w:rsidR="000A7D4E" w:rsidRPr="004A7A56" w:rsidRDefault="000A7D4E" w:rsidP="000A7D4E">
            <w:pPr>
              <w:rPr>
                <w:rFonts w:cs="Arial"/>
                <w:color w:val="00FFFF"/>
                <w:sz w:val="20"/>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500" w:type="pct"/>
          </w:tcPr>
          <w:p w14:paraId="36D066D9" w14:textId="77777777" w:rsidR="000A7D4E" w:rsidRPr="00E3703F" w:rsidRDefault="000A7D4E" w:rsidP="000A7388">
            <w:pPr>
              <w:keepNext/>
              <w:spacing w:line="240" w:lineRule="auto"/>
              <w:rPr>
                <w:sz w:val="16"/>
                <w:szCs w:val="16"/>
              </w:rPr>
            </w:pPr>
            <w:r w:rsidRPr="00E3703F">
              <w:rPr>
                <w:sz w:val="16"/>
                <w:szCs w:val="16"/>
              </w:rPr>
              <w:t>Verplichte tekst die meerdere keren voor kan komen.</w:t>
            </w:r>
          </w:p>
          <w:p w14:paraId="74066699" w14:textId="77777777" w:rsidR="000A7D4E" w:rsidRPr="00E3703F" w:rsidRDefault="000A7D4E" w:rsidP="000A7388">
            <w:pPr>
              <w:keepNext/>
              <w:spacing w:line="240" w:lineRule="auto"/>
              <w:rPr>
                <w:sz w:val="16"/>
                <w:szCs w:val="16"/>
              </w:rPr>
            </w:pPr>
          </w:p>
          <w:p w14:paraId="349AFEA2" w14:textId="77777777" w:rsidR="000A7D4E" w:rsidRPr="00E3703F" w:rsidRDefault="000A7D4E" w:rsidP="000A7388">
            <w:pPr>
              <w:keepNext/>
              <w:spacing w:line="240" w:lineRule="auto"/>
              <w:rPr>
                <w:rFonts w:cs="Arial"/>
                <w:snapToGrid/>
                <w:kern w:val="0"/>
                <w:sz w:val="16"/>
                <w:szCs w:val="16"/>
                <w:lang w:eastAsia="nl-NL"/>
              </w:rPr>
            </w:pPr>
            <w:r w:rsidRPr="00E3703F">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E3703F" w:rsidRDefault="000A7D4E" w:rsidP="000A7388">
            <w:pPr>
              <w:keepNext/>
              <w:spacing w:line="240" w:lineRule="auto"/>
              <w:rPr>
                <w:rFonts w:cs="Arial"/>
                <w:snapToGrid/>
                <w:kern w:val="0"/>
                <w:sz w:val="16"/>
                <w:szCs w:val="16"/>
                <w:lang w:eastAsia="nl-NL"/>
              </w:rPr>
            </w:pPr>
          </w:p>
          <w:p w14:paraId="35D53A68" w14:textId="77777777" w:rsidR="000A7D4E" w:rsidRPr="00E3703F" w:rsidRDefault="000A7D4E" w:rsidP="000A7388">
            <w:pPr>
              <w:keepNext/>
              <w:spacing w:line="240" w:lineRule="auto"/>
              <w:rPr>
                <w:rFonts w:cs="Arial"/>
                <w:snapToGrid/>
                <w:kern w:val="0"/>
                <w:sz w:val="16"/>
                <w:szCs w:val="16"/>
                <w:lang w:eastAsia="nl-NL"/>
              </w:rPr>
            </w:pPr>
            <w:r w:rsidRPr="00E3703F">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E3703F" w:rsidRDefault="000A7D4E" w:rsidP="000A7388">
            <w:pPr>
              <w:keepNext/>
              <w:spacing w:line="240" w:lineRule="auto"/>
              <w:rPr>
                <w:sz w:val="16"/>
                <w:szCs w:val="16"/>
              </w:rPr>
            </w:pPr>
          </w:p>
          <w:p w14:paraId="22F60506" w14:textId="77777777" w:rsidR="000A7D4E" w:rsidRPr="00E3703F" w:rsidRDefault="000A7D4E" w:rsidP="000A7388">
            <w:pPr>
              <w:keepNext/>
              <w:spacing w:line="240" w:lineRule="auto"/>
              <w:rPr>
                <w:sz w:val="16"/>
                <w:szCs w:val="16"/>
              </w:rPr>
            </w:pPr>
            <w:r w:rsidRPr="00E3703F">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E3703F"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E3703F" w:rsidRDefault="000A7D4E" w:rsidP="000A7D4E">
            <w:pPr>
              <w:keepNext/>
              <w:rPr>
                <w:sz w:val="16"/>
                <w:szCs w:val="16"/>
                <w:u w:val="single"/>
              </w:rPr>
            </w:pPr>
            <w:r w:rsidRPr="00E3703F">
              <w:rPr>
                <w:sz w:val="16"/>
                <w:szCs w:val="16"/>
                <w:u w:val="single"/>
              </w:rPr>
              <w:t>Mapping partij-persoon ‘</w:t>
            </w:r>
            <w:r w:rsidR="0018571C" w:rsidRPr="00E3703F">
              <w:rPr>
                <w:sz w:val="16"/>
                <w:szCs w:val="16"/>
                <w:u w:val="single"/>
              </w:rPr>
              <w:t>Schuldenaar’</w:t>
            </w:r>
            <w:r w:rsidRPr="00E3703F">
              <w:rPr>
                <w:sz w:val="16"/>
                <w:szCs w:val="16"/>
                <w:u w:val="single"/>
              </w:rPr>
              <w:t>:</w:t>
            </w:r>
          </w:p>
          <w:p w14:paraId="33424721"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//StukdeelHypotheek/vervreemderRechtRef/Partij/IMKAD_Persoon</w:t>
            </w:r>
          </w:p>
          <w:p w14:paraId="10AF7F14" w14:textId="096E1241"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C32EA5" w:rsidRPr="00E3703F">
              <w:rPr>
                <w:snapToGrid/>
                <w:kern w:val="0"/>
                <w:sz w:val="16"/>
                <w:szCs w:val="16"/>
                <w:lang w:eastAsia="nl-NL"/>
              </w:rPr>
              <w:t>hypotheekgever’</w:t>
            </w:r>
            <w:r w:rsidRPr="00E3703F">
              <w:rPr>
                <w:snapToGrid/>
                <w:kern w:val="0"/>
                <w:sz w:val="16"/>
                <w:szCs w:val="16"/>
                <w:lang w:eastAsia="nl-NL"/>
              </w:rPr>
              <w:t>) of</w:t>
            </w:r>
          </w:p>
          <w:p w14:paraId="37AADDAF"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31075DFD" w14:textId="77777777" w:rsidR="000A7D4E" w:rsidRPr="00E3703F" w:rsidRDefault="000A7D4E" w:rsidP="000A7D4E">
            <w:pPr>
              <w:keepNext/>
              <w:rPr>
                <w:snapToGrid/>
                <w:kern w:val="0"/>
                <w:sz w:val="16"/>
                <w:szCs w:val="16"/>
                <w:lang w:eastAsia="nl-NL"/>
              </w:rPr>
            </w:pPr>
            <w:r w:rsidRPr="00E3703F">
              <w:rPr>
                <w:snapToGrid/>
                <w:kern w:val="0"/>
                <w:sz w:val="16"/>
                <w:szCs w:val="16"/>
                <w:lang w:eastAsia="nl-NL"/>
              </w:rPr>
              <w:t>of</w:t>
            </w:r>
          </w:p>
          <w:p w14:paraId="02AD7D78"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r w:rsidRPr="00E3703F">
              <w:rPr>
                <w:snapToGrid/>
                <w:kern w:val="0"/>
                <w:sz w:val="16"/>
                <w:szCs w:val="16"/>
                <w:highlight w:val="white"/>
                <w:lang w:eastAsia="nl-NL"/>
              </w:rPr>
              <w:t>StukdeelHypotheek</w:t>
            </w:r>
            <w:r w:rsidRPr="00E3703F">
              <w:rPr>
                <w:rFonts w:cs="Arial"/>
                <w:snapToGrid/>
                <w:kern w:val="0"/>
                <w:sz w:val="16"/>
                <w:szCs w:val="16"/>
                <w:lang w:eastAsia="nl-NL"/>
              </w:rPr>
              <w:t>/vervreemderRechtRef/Partij/</w:t>
            </w:r>
          </w:p>
          <w:p w14:paraId="54B30DCE" w14:textId="77777777" w:rsidR="000A7D4E" w:rsidRPr="00E3703F" w:rsidRDefault="000A7D4E" w:rsidP="000A7D4E">
            <w:pPr>
              <w:autoSpaceDE w:val="0"/>
              <w:autoSpaceDN w:val="0"/>
              <w:adjustRightInd w:val="0"/>
              <w:spacing w:line="240" w:lineRule="auto"/>
              <w:ind w:left="227"/>
              <w:rPr>
                <w:rFonts w:cs="Arial"/>
                <w:snapToGrid/>
                <w:kern w:val="0"/>
                <w:sz w:val="16"/>
                <w:szCs w:val="16"/>
                <w:lang w:eastAsia="nl-NL"/>
              </w:rPr>
            </w:pPr>
            <w:r w:rsidRPr="00E3703F">
              <w:rPr>
                <w:rFonts w:cs="Arial"/>
                <w:snapToGrid/>
                <w:kern w:val="0"/>
                <w:sz w:val="16"/>
                <w:szCs w:val="16"/>
                <w:lang w:eastAsia="nl-NL"/>
              </w:rPr>
              <w:t>IMKAD_Persoon/</w:t>
            </w:r>
            <w:r w:rsidRPr="00E3703F">
              <w:rPr>
                <w:snapToGrid/>
                <w:kern w:val="0"/>
                <w:sz w:val="16"/>
                <w:szCs w:val="16"/>
                <w:highlight w:val="white"/>
                <w:lang w:eastAsia="nl-NL"/>
              </w:rPr>
              <w:t>GerelateerdPersoon</w:t>
            </w:r>
            <w:r w:rsidRPr="00E3703F">
              <w:rPr>
                <w:rFonts w:cs="Arial"/>
                <w:snapToGrid/>
                <w:kern w:val="0"/>
                <w:sz w:val="16"/>
                <w:szCs w:val="16"/>
                <w:lang w:eastAsia="nl-NL"/>
              </w:rPr>
              <w:t>/IMKAD_Persoon</w:t>
            </w:r>
          </w:p>
          <w:p w14:paraId="74256DEE" w14:textId="352CA695"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C32EA5" w:rsidRPr="00E3703F">
              <w:rPr>
                <w:snapToGrid/>
                <w:kern w:val="0"/>
                <w:sz w:val="16"/>
                <w:szCs w:val="16"/>
                <w:lang w:eastAsia="nl-NL"/>
              </w:rPr>
              <w:t>hypotheekgever’</w:t>
            </w:r>
            <w:r w:rsidRPr="00E3703F">
              <w:rPr>
                <w:snapToGrid/>
                <w:kern w:val="0"/>
                <w:sz w:val="16"/>
                <w:szCs w:val="16"/>
                <w:lang w:eastAsia="nl-NL"/>
              </w:rPr>
              <w:t>) of</w:t>
            </w:r>
          </w:p>
          <w:p w14:paraId="5AF728FD"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56EC508B" w14:textId="77777777" w:rsidR="000A7D4E" w:rsidRPr="00E3703F" w:rsidRDefault="000A7D4E" w:rsidP="000A7D4E">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42DACE25"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5F233FA0"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 GerelateerdPersoon/IMKAD_Persoon</w:t>
            </w:r>
          </w:p>
          <w:p w14:paraId="664CC353" w14:textId="503F444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C32EA5" w:rsidRPr="00E3703F">
              <w:rPr>
                <w:snapToGrid/>
                <w:kern w:val="0"/>
                <w:sz w:val="16"/>
                <w:szCs w:val="16"/>
                <w:lang w:eastAsia="nl-NL"/>
              </w:rPr>
              <w:t>hypotheekgever’</w:t>
            </w:r>
            <w:r w:rsidRPr="00E3703F">
              <w:rPr>
                <w:snapToGrid/>
                <w:kern w:val="0"/>
                <w:sz w:val="16"/>
                <w:szCs w:val="16"/>
                <w:lang w:eastAsia="nl-NL"/>
              </w:rPr>
              <w:t>) of</w:t>
            </w:r>
          </w:p>
          <w:p w14:paraId="430C76DE" w14:textId="7F344F6A" w:rsidR="000A7D4E" w:rsidRPr="00C62AAF" w:rsidRDefault="000A7D4E" w:rsidP="00C62AAF">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tc>
      </w:tr>
    </w:tbl>
    <w:p w14:paraId="54423397" w14:textId="6F97A808" w:rsidR="000A7D4E" w:rsidRDefault="000A7D4E" w:rsidP="00C50F53">
      <w:pPr>
        <w:ind w:left="680"/>
      </w:pPr>
    </w:p>
    <w:p w14:paraId="28163078" w14:textId="77777777" w:rsidR="00A86F22" w:rsidRDefault="00A86F22" w:rsidP="00C50F53">
      <w:pPr>
        <w:ind w:left="680"/>
      </w:pPr>
    </w:p>
    <w:p w14:paraId="2F75AE57" w14:textId="7D8DAB73" w:rsidR="006E75BB" w:rsidRPr="00DE290E" w:rsidRDefault="000A7D4E" w:rsidP="00C32EA5">
      <w:pPr>
        <w:pStyle w:val="Stijl6"/>
        <w:rPr>
          <w:b/>
        </w:rPr>
      </w:pPr>
      <w:r w:rsidRPr="00DE290E">
        <w:t>Aanduiding persoon met naam</w:t>
      </w:r>
    </w:p>
    <w:tbl>
      <w:tblPr>
        <w:tblStyle w:val="Tabelraster"/>
        <w:tblW w:w="0" w:type="auto"/>
        <w:tblInd w:w="-5" w:type="dxa"/>
        <w:tblLayout w:type="fixed"/>
        <w:tblLook w:val="04A0" w:firstRow="1" w:lastRow="0" w:firstColumn="1" w:lastColumn="0" w:noHBand="0" w:noVBand="1"/>
      </w:tblPr>
      <w:tblGrid>
        <w:gridCol w:w="6276"/>
        <w:gridCol w:w="6278"/>
      </w:tblGrid>
      <w:tr w:rsidR="006E75BB" w14:paraId="35002157" w14:textId="77777777" w:rsidTr="00554E5D">
        <w:tc>
          <w:tcPr>
            <w:tcW w:w="6274" w:type="dxa"/>
            <w:shd w:val="clear" w:color="auto" w:fill="DEEAF6" w:themeFill="accent1" w:themeFillTint="33"/>
          </w:tcPr>
          <w:p w14:paraId="5B7EDA4D" w14:textId="5FFAF249" w:rsidR="006E75BB" w:rsidRDefault="006E75BB" w:rsidP="000A7D4E">
            <w:r w:rsidRPr="00DB7FA4">
              <w:rPr>
                <w:b/>
              </w:rPr>
              <w:t>Modeldocument tekst</w:t>
            </w:r>
          </w:p>
        </w:tc>
        <w:tc>
          <w:tcPr>
            <w:tcW w:w="6278" w:type="dxa"/>
            <w:shd w:val="clear" w:color="auto" w:fill="DEEAF6" w:themeFill="accent1" w:themeFillTint="33"/>
            <w:vAlign w:val="bottom"/>
          </w:tcPr>
          <w:p w14:paraId="2C899404" w14:textId="491D3C70" w:rsidR="006E75BB" w:rsidRDefault="006E75BB" w:rsidP="000A7D4E">
            <w:pPr>
              <w:spacing w:line="240" w:lineRule="auto"/>
            </w:pPr>
            <w:r w:rsidRPr="00DB7FA4">
              <w:rPr>
                <w:b/>
              </w:rPr>
              <w:t>Toelichting</w:t>
            </w:r>
            <w:r w:rsidR="00C32EA5">
              <w:rPr>
                <w:b/>
              </w:rPr>
              <w:t xml:space="preserve"> en mapping</w:t>
            </w:r>
          </w:p>
        </w:tc>
      </w:tr>
      <w:tr w:rsidR="000A7D4E" w14:paraId="4D25B916" w14:textId="77777777" w:rsidTr="00554E5D">
        <w:tc>
          <w:tcPr>
            <w:tcW w:w="6274" w:type="dxa"/>
          </w:tcPr>
          <w:p w14:paraId="1F1BC20E" w14:textId="77777777" w:rsidR="000A7D4E" w:rsidRDefault="000A7D4E" w:rsidP="000A7D4E"/>
        </w:tc>
        <w:tc>
          <w:tcPr>
            <w:tcW w:w="6278"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r w:rsidRPr="000A7388">
              <w:rPr>
                <w:sz w:val="16"/>
                <w:szCs w:val="16"/>
                <w:u w:val="single"/>
              </w:rPr>
              <w:t>Mapping</w:t>
            </w:r>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lastRenderedPageBreak/>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r w:rsidRPr="000A7388">
              <w:rPr>
                <w:rFonts w:cs="Arial"/>
                <w:snapToGrid/>
                <w:kern w:val="0"/>
                <w:sz w:val="16"/>
                <w:szCs w:val="16"/>
                <w:lang w:eastAsia="nl-NL"/>
              </w:rPr>
              <w:t>IMKAD_AangebodenStuk/StukdeelHypotheek/ vervreemderRechtRef/Partij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./tekstKeuze</w:t>
            </w:r>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./tagNaam(‘k_VerwijzingPersoon’)</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554E5D">
        <w:tc>
          <w:tcPr>
            <w:tcW w:w="6274" w:type="dxa"/>
          </w:tcPr>
          <w:p w14:paraId="3C7E273E" w14:textId="3AEB4025" w:rsidR="000A7D4E" w:rsidRDefault="000A7D4E" w:rsidP="000A7D4E">
            <w:r w:rsidRPr="00EE3A93">
              <w:lastRenderedPageBreak/>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8" w:type="dxa"/>
          </w:tcPr>
          <w:p w14:paraId="2343F830"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Verplichte tekst binnen deze variant die meerdere keren voor kan komen.</w:t>
            </w:r>
          </w:p>
          <w:p w14:paraId="0194FF9D" w14:textId="77777777" w:rsidR="000A7D4E" w:rsidRPr="00E3703F" w:rsidRDefault="000A7D4E" w:rsidP="000A7388">
            <w:pPr>
              <w:pStyle w:val="streepje"/>
              <w:numPr>
                <w:ilvl w:val="0"/>
                <w:numId w:val="0"/>
              </w:numPr>
              <w:spacing w:line="240" w:lineRule="auto"/>
              <w:rPr>
                <w:sz w:val="16"/>
                <w:szCs w:val="16"/>
              </w:rPr>
            </w:pPr>
          </w:p>
          <w:p w14:paraId="4C1EEA06"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Een opsomming van de namen van de natuurlijke en niet natuurlijke personen</w:t>
            </w:r>
            <w:r w:rsidRPr="00E3703F">
              <w:rPr>
                <w:rFonts w:cs="Arial"/>
                <w:snapToGrid/>
                <w:kern w:val="0"/>
                <w:sz w:val="16"/>
                <w:szCs w:val="16"/>
                <w:lang w:eastAsia="nl-NL"/>
              </w:rPr>
              <w:t xml:space="preserve"> met de aanduiding ‘hypotheekgever’ of ‘beiden’</w:t>
            </w:r>
            <w:r w:rsidRPr="00E3703F">
              <w:rPr>
                <w:sz w:val="16"/>
                <w:szCs w:val="16"/>
              </w:rPr>
              <w:t>.</w:t>
            </w:r>
          </w:p>
          <w:p w14:paraId="5904C6AA" w14:textId="77777777" w:rsidR="000A7D4E" w:rsidRPr="00E3703F" w:rsidRDefault="000A7D4E" w:rsidP="000A7388">
            <w:pPr>
              <w:pStyle w:val="streepje"/>
              <w:numPr>
                <w:ilvl w:val="0"/>
                <w:numId w:val="0"/>
              </w:numPr>
              <w:spacing w:line="240" w:lineRule="auto"/>
              <w:rPr>
                <w:sz w:val="16"/>
                <w:szCs w:val="16"/>
              </w:rPr>
            </w:pPr>
          </w:p>
          <w:p w14:paraId="27464EF0"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De keuze voor ‘</w:t>
            </w:r>
            <w:r w:rsidRPr="00E3703F">
              <w:rPr>
                <w:color w:val="00FFFF"/>
                <w:sz w:val="16"/>
                <w:szCs w:val="16"/>
              </w:rPr>
              <w:t>de heer</w:t>
            </w:r>
            <w:r w:rsidRPr="00E3703F">
              <w:rPr>
                <w:sz w:val="16"/>
                <w:szCs w:val="16"/>
              </w:rPr>
              <w:t>’ of ‘</w:t>
            </w:r>
            <w:r w:rsidRPr="00E3703F">
              <w:rPr>
                <w:color w:val="00FFFF"/>
                <w:sz w:val="16"/>
                <w:szCs w:val="16"/>
              </w:rPr>
              <w:t>mevrouw</w:t>
            </w:r>
            <w:r w:rsidRPr="00E3703F">
              <w:rPr>
                <w:sz w:val="16"/>
                <w:szCs w:val="16"/>
              </w:rPr>
              <w:t>’ wordt gemaakt op basis van het geslacht van de persoon.</w:t>
            </w:r>
          </w:p>
          <w:p w14:paraId="4F4F053C" w14:textId="77777777" w:rsidR="000A7D4E" w:rsidRPr="00E3703F" w:rsidRDefault="000A7D4E" w:rsidP="000A7388">
            <w:pPr>
              <w:pStyle w:val="streepje"/>
              <w:numPr>
                <w:ilvl w:val="0"/>
                <w:numId w:val="0"/>
              </w:numPr>
              <w:spacing w:line="240" w:lineRule="auto"/>
              <w:rPr>
                <w:sz w:val="16"/>
                <w:szCs w:val="16"/>
              </w:rPr>
            </w:pPr>
          </w:p>
          <w:p w14:paraId="2588A38B" w14:textId="77777777" w:rsidR="000A7D4E" w:rsidRPr="00E3703F" w:rsidRDefault="000A7D4E" w:rsidP="000A7388">
            <w:pPr>
              <w:pStyle w:val="streepje"/>
              <w:numPr>
                <w:ilvl w:val="0"/>
                <w:numId w:val="0"/>
              </w:numPr>
              <w:spacing w:line="240" w:lineRule="auto"/>
              <w:rPr>
                <w:sz w:val="16"/>
                <w:szCs w:val="16"/>
              </w:rPr>
            </w:pPr>
            <w:r w:rsidRPr="00E3703F">
              <w:rPr>
                <w:sz w:val="16"/>
                <w:szCs w:val="16"/>
                <w:lang w:val="nl-NL"/>
              </w:rPr>
              <w:t>M</w:t>
            </w:r>
            <w:r w:rsidRPr="00E3703F">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Pr="00E3703F" w:rsidRDefault="000A7D4E" w:rsidP="000A7D4E">
            <w:pPr>
              <w:pStyle w:val="streepje"/>
              <w:numPr>
                <w:ilvl w:val="0"/>
                <w:numId w:val="0"/>
              </w:numPr>
              <w:spacing w:line="240" w:lineRule="auto"/>
              <w:rPr>
                <w:sz w:val="16"/>
                <w:szCs w:val="16"/>
              </w:rPr>
            </w:pPr>
          </w:p>
          <w:p w14:paraId="688A2B49" w14:textId="37DB13DC" w:rsidR="000A7D4E" w:rsidRPr="00E3703F" w:rsidRDefault="000A7D4E" w:rsidP="000A7D4E">
            <w:pPr>
              <w:pStyle w:val="streepje"/>
              <w:numPr>
                <w:ilvl w:val="0"/>
                <w:numId w:val="0"/>
              </w:numPr>
              <w:spacing w:line="240" w:lineRule="atLeast"/>
              <w:rPr>
                <w:sz w:val="16"/>
                <w:szCs w:val="16"/>
              </w:rPr>
            </w:pPr>
            <w:r w:rsidRPr="00E3703F">
              <w:rPr>
                <w:sz w:val="16"/>
                <w:szCs w:val="16"/>
                <w:u w:val="single"/>
              </w:rPr>
              <w:t>Mapping persoon ‘</w:t>
            </w:r>
            <w:r w:rsidR="0018571C" w:rsidRPr="00E3703F">
              <w:rPr>
                <w:sz w:val="16"/>
                <w:szCs w:val="16"/>
                <w:u w:val="single"/>
              </w:rPr>
              <w:t>Schuldenaar’</w:t>
            </w:r>
            <w:r w:rsidRPr="00E3703F">
              <w:rPr>
                <w:sz w:val="16"/>
                <w:szCs w:val="16"/>
                <w:u w:val="single"/>
              </w:rPr>
              <w:t>:</w:t>
            </w:r>
          </w:p>
          <w:p w14:paraId="17AB9100"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//StukdeelHypotheek/vervreemderRechtRef/Partij/IMKAD_Persoon</w:t>
            </w:r>
          </w:p>
          <w:p w14:paraId="2BE65BAF" w14:textId="7B674CB6"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9A6CA0" w:rsidRPr="00E3703F">
              <w:rPr>
                <w:snapToGrid/>
                <w:kern w:val="0"/>
                <w:sz w:val="16"/>
                <w:szCs w:val="16"/>
                <w:lang w:eastAsia="nl-NL"/>
              </w:rPr>
              <w:t>hypotheekgever’</w:t>
            </w:r>
            <w:r w:rsidRPr="00E3703F">
              <w:rPr>
                <w:snapToGrid/>
                <w:kern w:val="0"/>
                <w:sz w:val="16"/>
                <w:szCs w:val="16"/>
                <w:lang w:eastAsia="nl-NL"/>
              </w:rPr>
              <w:t>) of</w:t>
            </w:r>
          </w:p>
          <w:p w14:paraId="3F580245"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2E5BE5A9" w14:textId="77777777" w:rsidR="000A7D4E" w:rsidRPr="00E3703F" w:rsidRDefault="000A7D4E" w:rsidP="000A7D4E">
            <w:pPr>
              <w:keepNext/>
              <w:rPr>
                <w:snapToGrid/>
                <w:kern w:val="0"/>
                <w:sz w:val="16"/>
                <w:szCs w:val="16"/>
                <w:lang w:eastAsia="nl-NL"/>
              </w:rPr>
            </w:pPr>
            <w:r w:rsidRPr="00E3703F">
              <w:rPr>
                <w:snapToGrid/>
                <w:kern w:val="0"/>
                <w:sz w:val="16"/>
                <w:szCs w:val="16"/>
                <w:lang w:eastAsia="nl-NL"/>
              </w:rPr>
              <w:t>of</w:t>
            </w:r>
          </w:p>
          <w:p w14:paraId="16866102"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r w:rsidRPr="00E3703F">
              <w:rPr>
                <w:snapToGrid/>
                <w:kern w:val="0"/>
                <w:sz w:val="16"/>
                <w:szCs w:val="16"/>
                <w:highlight w:val="white"/>
                <w:lang w:eastAsia="nl-NL"/>
              </w:rPr>
              <w:t>StukdeelHypotheek</w:t>
            </w:r>
            <w:r w:rsidRPr="00E3703F">
              <w:rPr>
                <w:rFonts w:cs="Arial"/>
                <w:snapToGrid/>
                <w:kern w:val="0"/>
                <w:sz w:val="16"/>
                <w:szCs w:val="16"/>
                <w:lang w:eastAsia="nl-NL"/>
              </w:rPr>
              <w:t>/vervreemderRechtRef/Partij/</w:t>
            </w:r>
          </w:p>
          <w:p w14:paraId="3C4450AF" w14:textId="77777777" w:rsidR="000A7D4E" w:rsidRPr="00E3703F" w:rsidRDefault="000A7D4E" w:rsidP="000A7D4E">
            <w:pPr>
              <w:autoSpaceDE w:val="0"/>
              <w:autoSpaceDN w:val="0"/>
              <w:adjustRightInd w:val="0"/>
              <w:spacing w:line="240" w:lineRule="auto"/>
              <w:ind w:left="227"/>
              <w:rPr>
                <w:rFonts w:cs="Arial"/>
                <w:snapToGrid/>
                <w:kern w:val="0"/>
                <w:sz w:val="16"/>
                <w:szCs w:val="16"/>
                <w:lang w:eastAsia="nl-NL"/>
              </w:rPr>
            </w:pPr>
            <w:r w:rsidRPr="00E3703F">
              <w:rPr>
                <w:rFonts w:cs="Arial"/>
                <w:snapToGrid/>
                <w:kern w:val="0"/>
                <w:sz w:val="16"/>
                <w:szCs w:val="16"/>
                <w:lang w:eastAsia="nl-NL"/>
              </w:rPr>
              <w:t>IMKAD_Persoon/</w:t>
            </w:r>
            <w:r w:rsidRPr="00E3703F">
              <w:rPr>
                <w:snapToGrid/>
                <w:kern w:val="0"/>
                <w:sz w:val="16"/>
                <w:szCs w:val="16"/>
                <w:highlight w:val="white"/>
                <w:lang w:eastAsia="nl-NL"/>
              </w:rPr>
              <w:t>GerelateerdPersoon</w:t>
            </w:r>
            <w:r w:rsidRPr="00E3703F">
              <w:rPr>
                <w:rFonts w:cs="Arial"/>
                <w:snapToGrid/>
                <w:kern w:val="0"/>
                <w:sz w:val="16"/>
                <w:szCs w:val="16"/>
                <w:lang w:eastAsia="nl-NL"/>
              </w:rPr>
              <w:t>/IMKAD_Persoon</w:t>
            </w:r>
          </w:p>
          <w:p w14:paraId="23D823F1" w14:textId="4034376D"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9A6CA0" w:rsidRPr="00E3703F">
              <w:rPr>
                <w:snapToGrid/>
                <w:kern w:val="0"/>
                <w:sz w:val="16"/>
                <w:szCs w:val="16"/>
                <w:lang w:eastAsia="nl-NL"/>
              </w:rPr>
              <w:t>hypotheekgever’</w:t>
            </w:r>
            <w:r w:rsidRPr="00E3703F">
              <w:rPr>
                <w:snapToGrid/>
                <w:kern w:val="0"/>
                <w:sz w:val="16"/>
                <w:szCs w:val="16"/>
                <w:lang w:eastAsia="nl-NL"/>
              </w:rPr>
              <w:t>) of</w:t>
            </w:r>
          </w:p>
          <w:p w14:paraId="35E78A46"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0EB08257" w14:textId="77777777" w:rsidR="000A7D4E" w:rsidRPr="00E3703F" w:rsidRDefault="000A7D4E" w:rsidP="000A7D4E">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2484EE18"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1AAEC1D3"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 GerelateerdPersoon/IMKAD_Persoon</w:t>
            </w:r>
          </w:p>
          <w:p w14:paraId="3D4E6A7C" w14:textId="6204CCE1"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9A6CA0" w:rsidRPr="00E3703F">
              <w:rPr>
                <w:snapToGrid/>
                <w:kern w:val="0"/>
                <w:sz w:val="16"/>
                <w:szCs w:val="16"/>
                <w:lang w:eastAsia="nl-NL"/>
              </w:rPr>
              <w:t>hypotheekgever’</w:t>
            </w:r>
            <w:r w:rsidRPr="00E3703F">
              <w:rPr>
                <w:snapToGrid/>
                <w:kern w:val="0"/>
                <w:sz w:val="16"/>
                <w:szCs w:val="16"/>
                <w:lang w:eastAsia="nl-NL"/>
              </w:rPr>
              <w:t>) of</w:t>
            </w:r>
          </w:p>
          <w:p w14:paraId="0457DEAF"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273EC2AD" w14:textId="77777777" w:rsidR="000A7D4E" w:rsidRPr="00E3703F" w:rsidRDefault="000A7D4E" w:rsidP="000A7D4E">
            <w:pPr>
              <w:pStyle w:val="streepje"/>
              <w:numPr>
                <w:ilvl w:val="0"/>
                <w:numId w:val="0"/>
              </w:numPr>
              <w:spacing w:line="240" w:lineRule="auto"/>
              <w:rPr>
                <w:sz w:val="16"/>
                <w:szCs w:val="16"/>
              </w:rPr>
            </w:pPr>
          </w:p>
          <w:p w14:paraId="2DBF26C3" w14:textId="77777777" w:rsidR="000A7D4E" w:rsidRPr="00E3703F" w:rsidRDefault="000A7D4E" w:rsidP="000A7D4E">
            <w:pPr>
              <w:spacing w:line="240" w:lineRule="atLeast"/>
              <w:rPr>
                <w:rFonts w:cs="Arial"/>
                <w:snapToGrid/>
                <w:sz w:val="16"/>
                <w:szCs w:val="16"/>
                <w:u w:val="single"/>
              </w:rPr>
            </w:pPr>
            <w:r w:rsidRPr="00E3703F">
              <w:rPr>
                <w:rFonts w:cs="Arial"/>
                <w:snapToGrid/>
                <w:sz w:val="16"/>
                <w:szCs w:val="16"/>
                <w:u w:val="single"/>
              </w:rPr>
              <w:t>Mapping naam rechtspersoon:</w:t>
            </w:r>
          </w:p>
          <w:p w14:paraId="193EDE5C" w14:textId="77777777" w:rsidR="000A7D4E" w:rsidRPr="00E3703F" w:rsidRDefault="000A7D4E" w:rsidP="000A7D4E">
            <w:pPr>
              <w:spacing w:line="240" w:lineRule="auto"/>
              <w:rPr>
                <w:i/>
                <w:sz w:val="16"/>
                <w:szCs w:val="16"/>
              </w:rPr>
            </w:pPr>
            <w:r w:rsidRPr="00E3703F">
              <w:rPr>
                <w:i/>
                <w:sz w:val="16"/>
                <w:szCs w:val="16"/>
              </w:rPr>
              <w:t>-</w:t>
            </w:r>
            <w:r w:rsidRPr="00E3703F">
              <w:rPr>
                <w:sz w:val="16"/>
                <w:szCs w:val="16"/>
              </w:rPr>
              <w:t>indien aanwezig</w:t>
            </w:r>
          </w:p>
          <w:p w14:paraId="1BE528E5" w14:textId="77777777" w:rsidR="000A7D4E" w:rsidRPr="00E3703F" w:rsidRDefault="000A7D4E" w:rsidP="000A7D4E">
            <w:pPr>
              <w:spacing w:line="240" w:lineRule="auto"/>
              <w:rPr>
                <w:sz w:val="16"/>
                <w:szCs w:val="16"/>
              </w:rPr>
            </w:pPr>
            <w:r w:rsidRPr="00E3703F">
              <w:rPr>
                <w:sz w:val="16"/>
                <w:szCs w:val="16"/>
              </w:rPr>
              <w:t>//IMKAD_Persoon/tia_AanduidingPersoon</w:t>
            </w:r>
          </w:p>
          <w:p w14:paraId="415E98E1" w14:textId="77777777" w:rsidR="000A7D4E" w:rsidRPr="00E3703F" w:rsidRDefault="000A7D4E" w:rsidP="000A7D4E">
            <w:pPr>
              <w:spacing w:line="240" w:lineRule="auto"/>
              <w:rPr>
                <w:i/>
                <w:sz w:val="16"/>
                <w:szCs w:val="16"/>
              </w:rPr>
            </w:pPr>
            <w:r w:rsidRPr="00E3703F">
              <w:rPr>
                <w:i/>
                <w:sz w:val="16"/>
                <w:szCs w:val="16"/>
              </w:rPr>
              <w:t>-</w:t>
            </w:r>
            <w:r w:rsidRPr="00E3703F">
              <w:rPr>
                <w:sz w:val="16"/>
                <w:szCs w:val="16"/>
              </w:rPr>
              <w:t>anders</w:t>
            </w:r>
          </w:p>
          <w:p w14:paraId="651BD8B6" w14:textId="77777777" w:rsidR="000A7D4E" w:rsidRPr="00E3703F" w:rsidRDefault="000A7D4E" w:rsidP="000A7D4E">
            <w:pPr>
              <w:spacing w:line="240" w:lineRule="auto"/>
              <w:rPr>
                <w:rFonts w:cs="Arial"/>
                <w:sz w:val="16"/>
                <w:szCs w:val="16"/>
              </w:rPr>
            </w:pPr>
            <w:r w:rsidRPr="00E3703F">
              <w:rPr>
                <w:sz w:val="16"/>
                <w:szCs w:val="16"/>
              </w:rPr>
              <w:lastRenderedPageBreak/>
              <w:t>//IMKAD_Persoon/tia_Gegevens/NHR_Rechtspersoon/</w:t>
            </w:r>
          </w:p>
          <w:p w14:paraId="7855AA4F" w14:textId="77777777" w:rsidR="000A7D4E" w:rsidRPr="00E3703F" w:rsidRDefault="000A7D4E" w:rsidP="000A7D4E">
            <w:pPr>
              <w:spacing w:line="240" w:lineRule="auto"/>
              <w:ind w:left="227"/>
              <w:rPr>
                <w:sz w:val="16"/>
                <w:szCs w:val="16"/>
              </w:rPr>
            </w:pPr>
            <w:r w:rsidRPr="00E3703F">
              <w:rPr>
                <w:sz w:val="16"/>
                <w:szCs w:val="16"/>
              </w:rPr>
              <w:t>./statutaireNaam</w:t>
            </w:r>
          </w:p>
          <w:p w14:paraId="0973A3FF" w14:textId="77777777" w:rsidR="000A7D4E" w:rsidRPr="00E3703F" w:rsidRDefault="000A7D4E" w:rsidP="000A7D4E">
            <w:pPr>
              <w:spacing w:line="240" w:lineRule="auto"/>
              <w:rPr>
                <w:sz w:val="16"/>
                <w:szCs w:val="16"/>
              </w:rPr>
            </w:pPr>
          </w:p>
          <w:p w14:paraId="34671487" w14:textId="77777777" w:rsidR="000A7D4E" w:rsidRPr="00E3703F" w:rsidRDefault="000A7D4E" w:rsidP="000A7D4E">
            <w:pPr>
              <w:pStyle w:val="streepje"/>
              <w:numPr>
                <w:ilvl w:val="0"/>
                <w:numId w:val="0"/>
              </w:numPr>
              <w:spacing w:line="240" w:lineRule="auto"/>
              <w:rPr>
                <w:sz w:val="16"/>
                <w:szCs w:val="16"/>
                <w:u w:val="single"/>
                <w:lang w:val="nl-NL"/>
              </w:rPr>
            </w:pPr>
            <w:r w:rsidRPr="00E3703F">
              <w:rPr>
                <w:sz w:val="16"/>
                <w:szCs w:val="16"/>
                <w:u w:val="single"/>
                <w:lang w:val="nl-NL"/>
              </w:rPr>
              <w:t>Mapping naam persoon ingezetene:</w:t>
            </w:r>
          </w:p>
          <w:p w14:paraId="718B3CEE" w14:textId="77777777" w:rsidR="000A7D4E" w:rsidRPr="00E3703F" w:rsidRDefault="000A7D4E" w:rsidP="000A7D4E">
            <w:pPr>
              <w:spacing w:line="240" w:lineRule="auto"/>
              <w:rPr>
                <w:sz w:val="16"/>
                <w:szCs w:val="16"/>
              </w:rPr>
            </w:pPr>
            <w:r w:rsidRPr="00E3703F">
              <w:rPr>
                <w:sz w:val="16"/>
                <w:szCs w:val="16"/>
              </w:rPr>
              <w:t>-indien aanwezig</w:t>
            </w:r>
          </w:p>
          <w:p w14:paraId="05AD7804" w14:textId="77777777" w:rsidR="000A7D4E" w:rsidRPr="00E3703F" w:rsidRDefault="000A7D4E" w:rsidP="000A7D4E">
            <w:pPr>
              <w:spacing w:line="240" w:lineRule="auto"/>
              <w:rPr>
                <w:sz w:val="16"/>
                <w:szCs w:val="16"/>
              </w:rPr>
            </w:pPr>
            <w:r w:rsidRPr="00E3703F">
              <w:rPr>
                <w:sz w:val="16"/>
                <w:szCs w:val="16"/>
              </w:rPr>
              <w:t>//IMKAD_Persoon/tia_Gegevens/IMKAD_KadNatuurlijkPersoon</w:t>
            </w:r>
          </w:p>
          <w:p w14:paraId="6AE1E72D" w14:textId="77777777" w:rsidR="000A7D4E" w:rsidRPr="00E3703F" w:rsidRDefault="000A7D4E" w:rsidP="000A7D4E">
            <w:pPr>
              <w:spacing w:line="240" w:lineRule="auto"/>
              <w:ind w:left="227"/>
              <w:rPr>
                <w:sz w:val="16"/>
                <w:szCs w:val="16"/>
              </w:rPr>
            </w:pPr>
            <w:r w:rsidRPr="00E3703F">
              <w:rPr>
                <w:sz w:val="16"/>
                <w:szCs w:val="16"/>
              </w:rPr>
              <w:t>./voornamen</w:t>
            </w:r>
          </w:p>
          <w:p w14:paraId="776E8C40" w14:textId="77777777" w:rsidR="000A7D4E" w:rsidRPr="00E3703F" w:rsidRDefault="000A7D4E" w:rsidP="000A7D4E">
            <w:pPr>
              <w:spacing w:line="240" w:lineRule="auto"/>
              <w:ind w:left="227"/>
              <w:rPr>
                <w:sz w:val="16"/>
                <w:szCs w:val="16"/>
              </w:rPr>
            </w:pPr>
            <w:r w:rsidRPr="00E3703F">
              <w:rPr>
                <w:sz w:val="16"/>
                <w:szCs w:val="16"/>
              </w:rPr>
              <w:t>./voorvoegselsgeslachtsnaam</w:t>
            </w:r>
          </w:p>
          <w:p w14:paraId="67076A75" w14:textId="77777777" w:rsidR="000A7D4E" w:rsidRPr="00E3703F" w:rsidRDefault="000A7D4E" w:rsidP="000A7D4E">
            <w:pPr>
              <w:spacing w:line="240" w:lineRule="auto"/>
              <w:ind w:left="227"/>
              <w:rPr>
                <w:sz w:val="16"/>
                <w:szCs w:val="16"/>
              </w:rPr>
            </w:pPr>
            <w:r w:rsidRPr="00E3703F">
              <w:rPr>
                <w:sz w:val="16"/>
                <w:szCs w:val="16"/>
              </w:rPr>
              <w:t>./geslachtsnaam</w:t>
            </w:r>
          </w:p>
          <w:p w14:paraId="228C0A69" w14:textId="77777777" w:rsidR="000A7D4E" w:rsidRPr="00E3703F" w:rsidRDefault="000A7D4E" w:rsidP="000A7D4E">
            <w:pPr>
              <w:spacing w:line="240" w:lineRule="auto"/>
              <w:rPr>
                <w:sz w:val="16"/>
                <w:szCs w:val="16"/>
              </w:rPr>
            </w:pPr>
            <w:r w:rsidRPr="00E3703F">
              <w:rPr>
                <w:sz w:val="16"/>
                <w:szCs w:val="16"/>
              </w:rPr>
              <w:t>-anders</w:t>
            </w:r>
          </w:p>
          <w:p w14:paraId="717813F1" w14:textId="77777777" w:rsidR="000A7D4E" w:rsidRPr="00E3703F" w:rsidRDefault="000A7D4E" w:rsidP="000A7D4E">
            <w:pPr>
              <w:spacing w:line="240" w:lineRule="auto"/>
              <w:rPr>
                <w:sz w:val="16"/>
                <w:szCs w:val="16"/>
              </w:rPr>
            </w:pPr>
            <w:r w:rsidRPr="00E3703F">
              <w:rPr>
                <w:sz w:val="16"/>
                <w:szCs w:val="16"/>
              </w:rPr>
              <w:t>//IMKAD_Persoon/tia_Gegevens/GBA_Ingezetene/</w:t>
            </w:r>
          </w:p>
          <w:p w14:paraId="26A1EE6D" w14:textId="77777777" w:rsidR="000A7D4E" w:rsidRPr="00E3703F" w:rsidRDefault="000A7D4E" w:rsidP="000A7D4E">
            <w:pPr>
              <w:spacing w:line="240" w:lineRule="auto"/>
              <w:ind w:left="227"/>
              <w:rPr>
                <w:sz w:val="16"/>
                <w:szCs w:val="16"/>
              </w:rPr>
            </w:pPr>
            <w:r w:rsidRPr="00E3703F">
              <w:rPr>
                <w:sz w:val="16"/>
                <w:szCs w:val="16"/>
              </w:rPr>
              <w:t>./naam/voornamen</w:t>
            </w:r>
          </w:p>
          <w:p w14:paraId="2D449867" w14:textId="77777777" w:rsidR="000A7D4E" w:rsidRPr="00E3703F" w:rsidRDefault="000A7D4E" w:rsidP="000A7D4E">
            <w:pPr>
              <w:spacing w:line="240" w:lineRule="auto"/>
              <w:ind w:left="227"/>
              <w:rPr>
                <w:sz w:val="16"/>
                <w:szCs w:val="16"/>
              </w:rPr>
            </w:pPr>
            <w:r w:rsidRPr="00E3703F">
              <w:rPr>
                <w:sz w:val="16"/>
                <w:szCs w:val="16"/>
              </w:rPr>
              <w:t>./tia_VoorvoegselsNaam</w:t>
            </w:r>
          </w:p>
          <w:p w14:paraId="3B9761DD" w14:textId="77777777" w:rsidR="000A7D4E" w:rsidRPr="00E3703F" w:rsidRDefault="000A7D4E" w:rsidP="000A7D4E">
            <w:pPr>
              <w:spacing w:line="240" w:lineRule="auto"/>
              <w:ind w:left="227"/>
              <w:rPr>
                <w:sz w:val="16"/>
                <w:szCs w:val="16"/>
              </w:rPr>
            </w:pPr>
            <w:r w:rsidRPr="00E3703F">
              <w:rPr>
                <w:sz w:val="16"/>
                <w:szCs w:val="16"/>
              </w:rPr>
              <w:t>./tia_NaamZonderVoorvoegsels</w:t>
            </w:r>
          </w:p>
          <w:p w14:paraId="399228D6" w14:textId="77777777" w:rsidR="000A7D4E" w:rsidRPr="00E3703F" w:rsidRDefault="000A7D4E" w:rsidP="000A7D4E">
            <w:pPr>
              <w:pStyle w:val="streepje"/>
              <w:numPr>
                <w:ilvl w:val="0"/>
                <w:numId w:val="0"/>
              </w:numPr>
              <w:spacing w:line="240" w:lineRule="auto"/>
              <w:rPr>
                <w:sz w:val="16"/>
                <w:szCs w:val="16"/>
              </w:rPr>
            </w:pPr>
          </w:p>
          <w:p w14:paraId="37357382" w14:textId="77777777" w:rsidR="000A7D4E" w:rsidRPr="00E3703F" w:rsidRDefault="000A7D4E" w:rsidP="000A7D4E">
            <w:pPr>
              <w:spacing w:line="240" w:lineRule="auto"/>
              <w:rPr>
                <w:sz w:val="16"/>
                <w:szCs w:val="16"/>
                <w:u w:val="single"/>
              </w:rPr>
            </w:pPr>
            <w:r w:rsidRPr="00E3703F">
              <w:rPr>
                <w:sz w:val="16"/>
                <w:szCs w:val="16"/>
                <w:u w:val="single"/>
              </w:rPr>
              <w:t>Mapping geslacht ingezetene (in beide gevallen):</w:t>
            </w:r>
          </w:p>
          <w:p w14:paraId="189D0CEF" w14:textId="77777777" w:rsidR="000A7D4E" w:rsidRPr="00E3703F" w:rsidRDefault="000A7D4E" w:rsidP="000A7D4E">
            <w:pPr>
              <w:spacing w:line="240" w:lineRule="auto"/>
              <w:rPr>
                <w:sz w:val="16"/>
                <w:szCs w:val="16"/>
              </w:rPr>
            </w:pPr>
            <w:r w:rsidRPr="00E3703F">
              <w:rPr>
                <w:sz w:val="16"/>
                <w:szCs w:val="16"/>
              </w:rPr>
              <w:t>//IMKAD_Persoon/tia_Gegevens/GBA_Ingezetene/</w:t>
            </w:r>
          </w:p>
          <w:p w14:paraId="5C05E3F8" w14:textId="77777777" w:rsidR="000A7D4E" w:rsidRPr="00E3703F" w:rsidRDefault="000A7D4E" w:rsidP="000A7D4E">
            <w:pPr>
              <w:spacing w:line="240" w:lineRule="auto"/>
              <w:ind w:left="227"/>
              <w:rPr>
                <w:sz w:val="16"/>
                <w:szCs w:val="16"/>
              </w:rPr>
            </w:pPr>
            <w:r w:rsidRPr="00E3703F">
              <w:rPr>
                <w:sz w:val="16"/>
                <w:szCs w:val="16"/>
              </w:rPr>
              <w:t>./geslacht</w:t>
            </w:r>
          </w:p>
          <w:p w14:paraId="6907954E" w14:textId="77777777" w:rsidR="000A7D4E" w:rsidRPr="00E3703F" w:rsidRDefault="000A7D4E" w:rsidP="000A7D4E">
            <w:pPr>
              <w:spacing w:line="240" w:lineRule="auto"/>
              <w:rPr>
                <w:sz w:val="16"/>
                <w:szCs w:val="16"/>
              </w:rPr>
            </w:pPr>
          </w:p>
          <w:p w14:paraId="62F7C6F9" w14:textId="77777777" w:rsidR="000A7D4E" w:rsidRPr="00E3703F" w:rsidRDefault="000A7D4E" w:rsidP="000A7D4E">
            <w:pPr>
              <w:pStyle w:val="streepje"/>
              <w:numPr>
                <w:ilvl w:val="0"/>
                <w:numId w:val="0"/>
              </w:numPr>
              <w:spacing w:line="240" w:lineRule="auto"/>
              <w:rPr>
                <w:sz w:val="16"/>
                <w:szCs w:val="16"/>
                <w:u w:val="single"/>
                <w:lang w:val="nl-NL"/>
              </w:rPr>
            </w:pPr>
            <w:r w:rsidRPr="00E3703F">
              <w:rPr>
                <w:sz w:val="16"/>
                <w:szCs w:val="16"/>
                <w:u w:val="single"/>
                <w:lang w:val="nl-NL"/>
              </w:rPr>
              <w:t>Mapping naam en geslacht niet ingezetene:</w:t>
            </w:r>
          </w:p>
          <w:p w14:paraId="56991F0A" w14:textId="77777777" w:rsidR="000A7D4E" w:rsidRPr="00E3703F" w:rsidRDefault="000A7D4E" w:rsidP="000A7D4E">
            <w:pPr>
              <w:spacing w:line="240" w:lineRule="auto"/>
              <w:rPr>
                <w:sz w:val="16"/>
                <w:szCs w:val="16"/>
              </w:rPr>
            </w:pPr>
            <w:r w:rsidRPr="00E3703F">
              <w:rPr>
                <w:sz w:val="16"/>
                <w:szCs w:val="16"/>
              </w:rPr>
              <w:t>//IMKAD_Persoon /IMKAD_NietIngezetene/</w:t>
            </w:r>
          </w:p>
          <w:p w14:paraId="4B48A1A4" w14:textId="77777777" w:rsidR="000A7D4E" w:rsidRPr="00E3703F" w:rsidRDefault="000A7D4E" w:rsidP="000A7D4E">
            <w:pPr>
              <w:spacing w:line="240" w:lineRule="auto"/>
              <w:ind w:left="227"/>
              <w:rPr>
                <w:sz w:val="16"/>
                <w:szCs w:val="16"/>
              </w:rPr>
            </w:pPr>
            <w:r w:rsidRPr="00E3703F">
              <w:rPr>
                <w:sz w:val="16"/>
                <w:szCs w:val="16"/>
              </w:rPr>
              <w:t>./voornamen</w:t>
            </w:r>
          </w:p>
          <w:p w14:paraId="3C6DF6B5" w14:textId="77777777" w:rsidR="000A7D4E" w:rsidRPr="00E3703F" w:rsidRDefault="000A7D4E" w:rsidP="000A7D4E">
            <w:pPr>
              <w:spacing w:line="240" w:lineRule="auto"/>
              <w:ind w:left="227"/>
              <w:rPr>
                <w:sz w:val="16"/>
                <w:szCs w:val="16"/>
              </w:rPr>
            </w:pPr>
            <w:r w:rsidRPr="00E3703F">
              <w:rPr>
                <w:sz w:val="16"/>
                <w:szCs w:val="16"/>
              </w:rPr>
              <w:t>./voorvoegsels</w:t>
            </w:r>
          </w:p>
          <w:p w14:paraId="619E4755" w14:textId="77777777" w:rsidR="000A7D4E" w:rsidRPr="00E3703F" w:rsidRDefault="000A7D4E" w:rsidP="000A7D4E">
            <w:pPr>
              <w:spacing w:line="240" w:lineRule="auto"/>
              <w:ind w:left="227"/>
              <w:rPr>
                <w:sz w:val="16"/>
                <w:szCs w:val="16"/>
              </w:rPr>
            </w:pPr>
            <w:r w:rsidRPr="00E3703F">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E3703F">
              <w:rPr>
                <w:sz w:val="16"/>
                <w:szCs w:val="16"/>
              </w:rPr>
              <w:t>./geslacht</w:t>
            </w:r>
          </w:p>
        </w:tc>
      </w:tr>
      <w:tr w:rsidR="00566406" w14:paraId="5919906D" w14:textId="77777777" w:rsidTr="00554E5D">
        <w:tc>
          <w:tcPr>
            <w:tcW w:w="6276" w:type="dxa"/>
          </w:tcPr>
          <w:p w14:paraId="0B27F1C7" w14:textId="2936E295" w:rsidR="00566406" w:rsidRPr="00EE3A93" w:rsidRDefault="00566406" w:rsidP="00566406">
            <w:r w:rsidRPr="00C0169A">
              <w:rPr>
                <w:rFonts w:cs="Arial"/>
                <w:color w:val="800080"/>
                <w:sz w:val="20"/>
              </w:rPr>
              <w:lastRenderedPageBreak/>
              <w:t>voornoemd,</w:t>
            </w:r>
          </w:p>
        </w:tc>
        <w:tc>
          <w:tcPr>
            <w:tcW w:w="627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55980FB" w14:textId="2BE79674"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CB1337">
              <w:rPr>
                <w:snapToGrid/>
                <w:kern w:val="0"/>
                <w:sz w:val="16"/>
                <w:szCs w:val="16"/>
                <w:lang w:eastAsia="nl-NL"/>
              </w:rPr>
              <w:t>Hypotheekgever</w:t>
            </w:r>
            <w:r w:rsidRPr="004A7A56">
              <w:rPr>
                <w:snapToGrid/>
                <w:kern w:val="0"/>
                <w:sz w:val="16"/>
                <w:szCs w:val="16"/>
                <w:lang w:eastAsia="nl-NL"/>
              </w:rPr>
              <w:t>Voornoemd’)</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00D3EF56" w:rsidR="00FB7A47" w:rsidRDefault="00FB7A47" w:rsidP="000A7D4E">
      <w:pPr>
        <w:ind w:left="680"/>
      </w:pPr>
    </w:p>
    <w:p w14:paraId="5D91690B" w14:textId="77777777" w:rsidR="00FB7A47" w:rsidRDefault="00FB7A47">
      <w:pPr>
        <w:spacing w:line="240" w:lineRule="auto"/>
      </w:pPr>
      <w:r>
        <w:br w:type="page"/>
      </w:r>
    </w:p>
    <w:p w14:paraId="3F3574F0" w14:textId="77777777" w:rsidR="000A7D4E" w:rsidRDefault="000A7D4E" w:rsidP="000A7D4E">
      <w:pPr>
        <w:ind w:left="680"/>
      </w:pPr>
    </w:p>
    <w:p w14:paraId="3438EBB3" w14:textId="5479BFC5" w:rsidR="008704AD" w:rsidRPr="00671F9E" w:rsidRDefault="008704AD" w:rsidP="00554E5D">
      <w:pPr>
        <w:pStyle w:val="Stijl6"/>
        <w:rPr>
          <w:b/>
        </w:rPr>
      </w:pPr>
      <w:r w:rsidRPr="00671F9E">
        <w:t xml:space="preserve">Afsluiting </w:t>
      </w:r>
      <w:r w:rsidR="00E068ED">
        <w:t>hypotheekgever</w:t>
      </w:r>
    </w:p>
    <w:p w14:paraId="4AF7785A" w14:textId="170C5D41" w:rsidR="008704AD" w:rsidRDefault="008704AD" w:rsidP="00554E5D">
      <w:r>
        <w:t xml:space="preserve">Deze tekst wordt altijd getoond als afsluiting van </w:t>
      </w:r>
      <w:r w:rsidR="0018571C">
        <w:t>schuldenaar</w:t>
      </w:r>
      <w:r>
        <w:t>.</w:t>
      </w:r>
    </w:p>
    <w:tbl>
      <w:tblPr>
        <w:tblStyle w:val="Tabelraster"/>
        <w:tblW w:w="5000" w:type="pct"/>
        <w:tblLook w:val="04A0" w:firstRow="1" w:lastRow="0" w:firstColumn="1" w:lastColumn="0" w:noHBand="0" w:noVBand="1"/>
      </w:tblPr>
      <w:tblGrid>
        <w:gridCol w:w="6273"/>
        <w:gridCol w:w="6274"/>
      </w:tblGrid>
      <w:tr w:rsidR="000E627B" w:rsidRPr="000E627B" w14:paraId="37080145" w14:textId="77777777" w:rsidTr="000E627B">
        <w:tc>
          <w:tcPr>
            <w:tcW w:w="2500" w:type="pct"/>
            <w:shd w:val="clear" w:color="auto" w:fill="DEEAF6" w:themeFill="accent1" w:themeFillTint="33"/>
          </w:tcPr>
          <w:p w14:paraId="1744BAE3" w14:textId="156D58FE" w:rsidR="000E627B" w:rsidRPr="000E627B" w:rsidRDefault="000E627B" w:rsidP="008704AD">
            <w:pPr>
              <w:rPr>
                <w:rFonts w:cs="Arial"/>
                <w:b/>
                <w:bCs/>
                <w:szCs w:val="18"/>
                <w:lang w:eastAsia="nl-NL"/>
              </w:rPr>
            </w:pPr>
            <w:r w:rsidRPr="000E627B">
              <w:rPr>
                <w:rFonts w:cs="Arial"/>
                <w:b/>
                <w:bCs/>
                <w:szCs w:val="18"/>
                <w:lang w:eastAsia="nl-NL"/>
              </w:rPr>
              <w:t>Modeldocument tekst</w:t>
            </w:r>
          </w:p>
        </w:tc>
        <w:tc>
          <w:tcPr>
            <w:tcW w:w="2500" w:type="pct"/>
            <w:shd w:val="clear" w:color="auto" w:fill="DEEAF6" w:themeFill="accent1" w:themeFillTint="33"/>
          </w:tcPr>
          <w:p w14:paraId="42C26776" w14:textId="02DC4383" w:rsidR="000E627B" w:rsidRPr="000E627B" w:rsidRDefault="000E627B" w:rsidP="008704AD">
            <w:pPr>
              <w:rPr>
                <w:b/>
                <w:bCs/>
                <w:sz w:val="16"/>
                <w:szCs w:val="16"/>
              </w:rPr>
            </w:pPr>
            <w:r>
              <w:rPr>
                <w:b/>
                <w:bCs/>
                <w:sz w:val="16"/>
                <w:szCs w:val="16"/>
              </w:rPr>
              <w:t>Toelichting en mapping</w:t>
            </w:r>
          </w:p>
        </w:tc>
      </w:tr>
      <w:tr w:rsidR="00DB4097" w14:paraId="6BB5B696" w14:textId="77777777" w:rsidTr="00554E5D">
        <w:tc>
          <w:tcPr>
            <w:tcW w:w="2500" w:type="pct"/>
          </w:tcPr>
          <w:p w14:paraId="6CDC7DB4" w14:textId="0B015288" w:rsidR="00DB4097" w:rsidRDefault="00554E5D" w:rsidP="008704AD">
            <w:r w:rsidRPr="002573A2">
              <w:rPr>
                <w:rFonts w:cs="Arial"/>
                <w:color w:val="339966"/>
                <w:szCs w:val="18"/>
                <w:lang w:eastAsia="nl-NL"/>
              </w:rPr>
              <w:t>hierna</w:t>
            </w:r>
            <w:r>
              <w:rPr>
                <w:rFonts w:cs="Arial"/>
                <w:color w:val="339966"/>
                <w:szCs w:val="18"/>
                <w:lang w:eastAsia="nl-NL"/>
              </w:rPr>
              <w:t xml:space="preserve"> ook te noemen</w:t>
            </w:r>
            <w:r w:rsidRPr="00A41151">
              <w:rPr>
                <w:rFonts w:cs="Arial"/>
                <w:color w:val="339966"/>
                <w:sz w:val="16"/>
                <w:szCs w:val="16"/>
                <w:lang w:eastAsia="nl-NL"/>
              </w:rPr>
              <w:t xml:space="preserve">: </w:t>
            </w:r>
            <w:r w:rsidRPr="00A41151">
              <w:rPr>
                <w:rFonts w:cs="Arial"/>
                <w:color w:val="800080"/>
                <w:szCs w:val="18"/>
              </w:rPr>
              <w:t>(tezamen en waar van toepassing ook ieder afzonderlijk)</w:t>
            </w:r>
            <w:r w:rsidRPr="002573A2">
              <w:rPr>
                <w:rFonts w:cs="Arial"/>
                <w:color w:val="339966"/>
                <w:szCs w:val="18"/>
                <w:lang w:eastAsia="nl-NL"/>
              </w:rPr>
              <w:t xml:space="preserve"> “</w:t>
            </w:r>
            <w:r>
              <w:rPr>
                <w:rFonts w:cs="Arial"/>
                <w:color w:val="339966"/>
                <w:szCs w:val="18"/>
                <w:lang w:eastAsia="nl-NL"/>
              </w:rPr>
              <w:t>hypotheekgever</w:t>
            </w:r>
            <w:r w:rsidRPr="002573A2">
              <w:rPr>
                <w:rFonts w:cs="Arial"/>
                <w:color w:val="339966"/>
                <w:szCs w:val="18"/>
                <w:lang w:eastAsia="nl-NL"/>
              </w:rPr>
              <w:t>”</w:t>
            </w:r>
          </w:p>
        </w:tc>
        <w:tc>
          <w:tcPr>
            <w:tcW w:w="2500" w:type="pct"/>
          </w:tcPr>
          <w:p w14:paraId="6DBB3BE5" w14:textId="73629623" w:rsidR="00DB4097" w:rsidRDefault="00DB4097" w:rsidP="008704AD">
            <w:pPr>
              <w:rPr>
                <w:sz w:val="16"/>
                <w:szCs w:val="16"/>
              </w:rPr>
            </w:pPr>
            <w:r w:rsidRPr="004936BD">
              <w:rPr>
                <w:sz w:val="16"/>
                <w:szCs w:val="16"/>
              </w:rPr>
              <w:t>Vaste tekst</w:t>
            </w:r>
            <w:r w:rsidR="00A81369">
              <w:rPr>
                <w:sz w:val="16"/>
                <w:szCs w:val="16"/>
              </w:rPr>
              <w:t xml:space="preserve"> met optionele tekst.</w:t>
            </w:r>
          </w:p>
          <w:p w14:paraId="358D1DA7" w14:textId="4DB338F8" w:rsidR="00A81369" w:rsidRDefault="00A81369" w:rsidP="008704AD">
            <w:pPr>
              <w:rPr>
                <w:rFonts w:cs="Arial"/>
                <w:sz w:val="16"/>
                <w:szCs w:val="16"/>
              </w:rPr>
            </w:pPr>
            <w:r w:rsidRPr="00997D58">
              <w:rPr>
                <w:sz w:val="16"/>
                <w:szCs w:val="16"/>
              </w:rPr>
              <w:t>De tekst “</w:t>
            </w:r>
            <w:r w:rsidRPr="00E3426E">
              <w:rPr>
                <w:rFonts w:cs="Arial"/>
                <w:color w:val="800080"/>
                <w:sz w:val="16"/>
                <w:szCs w:val="16"/>
              </w:rPr>
              <w:t>(tezamen en waar van toepassing ook ieder afzonderlijk</w:t>
            </w:r>
            <w:r w:rsidRPr="00E3426E">
              <w:rPr>
                <w:rFonts w:cs="Arial"/>
                <w:sz w:val="16"/>
                <w:szCs w:val="16"/>
              </w:rPr>
              <w:t>)” wordt alleen getoond als er meer dan 1 gerechtigde aanwezig is:</w:t>
            </w:r>
            <w:r>
              <w:rPr>
                <w:rFonts w:cs="Arial"/>
                <w:sz w:val="16"/>
                <w:szCs w:val="16"/>
              </w:rPr>
              <w:t xml:space="preserve"> </w:t>
            </w:r>
          </w:p>
          <w:p w14:paraId="6F9D6213" w14:textId="1713F733" w:rsidR="00FB7A47" w:rsidRDefault="00FB7A47" w:rsidP="008704AD">
            <w:pPr>
              <w:rPr>
                <w:rFonts w:cs="Arial"/>
                <w:sz w:val="16"/>
                <w:szCs w:val="16"/>
              </w:rPr>
            </w:pPr>
          </w:p>
          <w:p w14:paraId="319DC92A" w14:textId="77777777" w:rsidR="00FB7A47" w:rsidRDefault="00FB7A47" w:rsidP="00FB7A47">
            <w:pPr>
              <w:rPr>
                <w:rFonts w:cs="Arial"/>
                <w:sz w:val="16"/>
                <w:szCs w:val="16"/>
                <w:highlight w:val="white"/>
                <w:u w:val="single"/>
              </w:rPr>
            </w:pPr>
            <w:r w:rsidRPr="00E3426E">
              <w:rPr>
                <w:rFonts w:cs="Arial"/>
                <w:sz w:val="16"/>
                <w:szCs w:val="16"/>
                <w:highlight w:val="white"/>
                <w:u w:val="single"/>
              </w:rPr>
              <w:t>Mapping gerechtigde personen:</w:t>
            </w:r>
          </w:p>
          <w:p w14:paraId="0D3B2A1A" w14:textId="77777777" w:rsidR="00FB7A47" w:rsidRPr="00E3426E" w:rsidRDefault="00FB7A47" w:rsidP="00FB7A47">
            <w:pPr>
              <w:rPr>
                <w:rFonts w:cs="Arial"/>
                <w:sz w:val="16"/>
                <w:szCs w:val="16"/>
                <w:highlight w:val="white"/>
                <w:u w:val="single"/>
              </w:rPr>
            </w:pPr>
            <w:r w:rsidRPr="00997D58">
              <w:rPr>
                <w:rFonts w:cs="Arial"/>
                <w:sz w:val="16"/>
                <w:szCs w:val="16"/>
                <w:highlight w:val="white"/>
                <w:u w:val="single"/>
              </w:rPr>
              <w:t>//</w:t>
            </w:r>
            <w:r w:rsidRPr="00E3426E">
              <w:rPr>
                <w:rFonts w:cs="Arial"/>
                <w:snapToGrid/>
                <w:kern w:val="0"/>
                <w:sz w:val="16"/>
                <w:szCs w:val="16"/>
                <w:highlight w:val="white"/>
                <w:lang w:eastAsia="nl-NL"/>
              </w:rPr>
              <w:t>IMKAD_Persoon</w:t>
            </w:r>
            <w:r>
              <w:rPr>
                <w:rFonts w:cs="Arial"/>
                <w:snapToGrid/>
                <w:kern w:val="0"/>
                <w:sz w:val="16"/>
                <w:szCs w:val="16"/>
                <w:highlight w:val="white"/>
                <w:lang w:eastAsia="nl-NL"/>
              </w:rPr>
              <w:t>/</w:t>
            </w:r>
          </w:p>
          <w:p w14:paraId="73FF1E64" w14:textId="31CAD2C1" w:rsidR="00FB7A47" w:rsidRPr="00A81369" w:rsidRDefault="00FB7A47" w:rsidP="00FB7A47">
            <w:pPr>
              <w:rPr>
                <w:rFonts w:cs="Arial"/>
                <w:sz w:val="16"/>
                <w:szCs w:val="16"/>
              </w:rPr>
            </w:pPr>
            <w:r w:rsidRPr="00E3426E">
              <w:rPr>
                <w:rFonts w:cs="Arial"/>
                <w:snapToGrid/>
                <w:kern w:val="0"/>
                <w:sz w:val="16"/>
                <w:szCs w:val="16"/>
                <w:highlight w:val="white"/>
                <w:lang w:eastAsia="nl-NL"/>
              </w:rPr>
              <w:t>tia_IndGerechtigde</w:t>
            </w:r>
            <w:r w:rsidRPr="00E3426E">
              <w:rPr>
                <w:rFonts w:cs="Arial"/>
                <w:snapToGrid/>
                <w:kern w:val="0"/>
                <w:sz w:val="16"/>
                <w:szCs w:val="16"/>
                <w:lang w:eastAsia="nl-NL"/>
              </w:rPr>
              <w:t xml:space="preserve"> =true</w:t>
            </w:r>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3B83A722" w14:textId="4FFF7AFC" w:rsidR="000E627B" w:rsidRDefault="00E3703F" w:rsidP="00E3703F">
      <w:pPr>
        <w:pStyle w:val="Kop3"/>
      </w:pPr>
      <w:bookmarkStart w:id="58" w:name="_Toc127951340"/>
      <w:r>
        <w:lastRenderedPageBreak/>
        <w:t>Geldverstrekker</w:t>
      </w:r>
      <w:bookmarkEnd w:id="58"/>
    </w:p>
    <w:p w14:paraId="08D9EAC0" w14:textId="77777777" w:rsidR="00E3703F" w:rsidRPr="000E627B" w:rsidRDefault="00E3703F" w:rsidP="000E627B">
      <w:pPr>
        <w:tabs>
          <w:tab w:val="num" w:pos="142"/>
        </w:tabs>
        <w:rPr>
          <w:lang w:val="nl"/>
        </w:rPr>
      </w:pPr>
    </w:p>
    <w:tbl>
      <w:tblPr>
        <w:tblpPr w:leftFromText="141" w:rightFromText="141" w:vertAnchor="text" w:tblpXSpec="right" w:tblpY="1"/>
        <w:tblOverlap w:val="neve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1C0" w:firstRow="0" w:lastRow="1" w:firstColumn="1" w:lastColumn="1" w:noHBand="0" w:noVBand="0"/>
      </w:tblPr>
      <w:tblGrid>
        <w:gridCol w:w="6281"/>
        <w:gridCol w:w="6260"/>
      </w:tblGrid>
      <w:tr w:rsidR="005B5069" w:rsidRPr="00D77156" w14:paraId="3963ACE1" w14:textId="77777777" w:rsidTr="00DC1E7C">
        <w:trPr>
          <w:trHeight w:val="125"/>
          <w:tblHeader/>
        </w:trPr>
        <w:tc>
          <w:tcPr>
            <w:tcW w:w="2504" w:type="pct"/>
            <w:shd w:val="clear" w:color="auto" w:fill="DEEAF6" w:themeFill="accent1" w:themeFillTint="33"/>
          </w:tcPr>
          <w:p w14:paraId="3E6B997C" w14:textId="77777777" w:rsidR="005B5069" w:rsidRPr="00D77156" w:rsidRDefault="005B5069" w:rsidP="000E627B">
            <w:pPr>
              <w:tabs>
                <w:tab w:val="num" w:pos="142"/>
              </w:tabs>
              <w:rPr>
                <w:b/>
              </w:rPr>
            </w:pPr>
            <w:r w:rsidRPr="00DB7FA4">
              <w:rPr>
                <w:b/>
              </w:rPr>
              <w:t>Modeldocument tekst</w:t>
            </w:r>
          </w:p>
        </w:tc>
        <w:tc>
          <w:tcPr>
            <w:tcW w:w="2496" w:type="pct"/>
            <w:shd w:val="clear" w:color="auto" w:fill="DEEAF6" w:themeFill="accent1" w:themeFillTint="33"/>
          </w:tcPr>
          <w:p w14:paraId="40EC0409" w14:textId="6114C3C8" w:rsidR="005B5069" w:rsidRPr="00D77156" w:rsidRDefault="005B5069" w:rsidP="000E627B">
            <w:pPr>
              <w:tabs>
                <w:tab w:val="num" w:pos="142"/>
              </w:tabs>
              <w:rPr>
                <w:b/>
              </w:rPr>
            </w:pPr>
            <w:r w:rsidRPr="00DB7FA4">
              <w:rPr>
                <w:b/>
              </w:rPr>
              <w:t>Toelichting</w:t>
            </w:r>
            <w:r w:rsidR="00A50246">
              <w:rPr>
                <w:b/>
              </w:rPr>
              <w:t xml:space="preserve"> en mapping</w:t>
            </w:r>
          </w:p>
        </w:tc>
      </w:tr>
      <w:tr w:rsidR="005B5069" w:rsidRPr="00123774" w14:paraId="6B639B77" w14:textId="77777777" w:rsidTr="00DC1E7C">
        <w:trPr>
          <w:trHeight w:val="125"/>
        </w:trPr>
        <w:tc>
          <w:tcPr>
            <w:tcW w:w="2504" w:type="pct"/>
            <w:shd w:val="clear" w:color="auto" w:fill="auto"/>
          </w:tcPr>
          <w:p w14:paraId="3FEC04E3" w14:textId="77777777" w:rsidR="005B5069" w:rsidRPr="00194473" w:rsidRDefault="005B5069" w:rsidP="000E627B">
            <w:pPr>
              <w:tabs>
                <w:tab w:val="num" w:pos="142"/>
              </w:tabs>
              <w:ind w:left="227"/>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496" w:type="pct"/>
            <w:shd w:val="clear" w:color="auto" w:fill="auto"/>
          </w:tcPr>
          <w:p w14:paraId="5C844770" w14:textId="3676BAF2" w:rsidR="005B5069" w:rsidRDefault="005B5069" w:rsidP="000E627B">
            <w:pPr>
              <w:tabs>
                <w:tab w:val="num" w:pos="142"/>
              </w:tabs>
              <w:rPr>
                <w:sz w:val="16"/>
                <w:szCs w:val="16"/>
                <w:lang w:val="nl"/>
              </w:rPr>
            </w:pPr>
            <w:r w:rsidRPr="00DC1E7C">
              <w:rPr>
                <w:snapToGrid/>
                <w:sz w:val="16"/>
                <w:szCs w:val="16"/>
              </w:rPr>
              <w:t>Vaste</w:t>
            </w:r>
            <w:r w:rsidRPr="00DC1E7C">
              <w:rPr>
                <w:sz w:val="16"/>
                <w:szCs w:val="16"/>
                <w:lang w:val="nl"/>
              </w:rPr>
              <w:t xml:space="preserve"> tekst.</w:t>
            </w:r>
          </w:p>
          <w:p w14:paraId="03EEA4BE" w14:textId="77777777" w:rsidR="00DC1E7C" w:rsidRPr="00DC1E7C" w:rsidRDefault="00DC1E7C" w:rsidP="000E627B">
            <w:pPr>
              <w:tabs>
                <w:tab w:val="num" w:pos="142"/>
              </w:tabs>
              <w:rPr>
                <w:sz w:val="16"/>
                <w:szCs w:val="16"/>
                <w:lang w:val="nl"/>
              </w:rPr>
            </w:pPr>
          </w:p>
          <w:p w14:paraId="651EE5DF" w14:textId="1D159792" w:rsidR="005B5069" w:rsidRPr="00DC1E7C" w:rsidRDefault="00DC1E7C" w:rsidP="000E627B">
            <w:pPr>
              <w:tabs>
                <w:tab w:val="num" w:pos="142"/>
              </w:tabs>
              <w:autoSpaceDE w:val="0"/>
              <w:autoSpaceDN w:val="0"/>
              <w:adjustRightInd w:val="0"/>
              <w:spacing w:line="240" w:lineRule="auto"/>
              <w:rPr>
                <w:kern w:val="0"/>
                <w:sz w:val="16"/>
                <w:szCs w:val="16"/>
                <w:u w:val="single"/>
                <w:lang w:eastAsia="nl-NL"/>
              </w:rPr>
            </w:pPr>
            <w:r w:rsidRPr="00DC1E7C">
              <w:rPr>
                <w:kern w:val="0"/>
                <w:sz w:val="16"/>
                <w:szCs w:val="16"/>
                <w:u w:val="single"/>
                <w:lang w:eastAsia="nl-NL"/>
              </w:rPr>
              <w:t>Mapping:</w:t>
            </w:r>
          </w:p>
          <w:p w14:paraId="1C85283B" w14:textId="77777777" w:rsidR="00A14F33" w:rsidRPr="00DC1E7C" w:rsidRDefault="005B5069" w:rsidP="000E627B">
            <w:pPr>
              <w:tabs>
                <w:tab w:val="num" w:pos="142"/>
              </w:tabs>
              <w:autoSpaceDE w:val="0"/>
              <w:autoSpaceDN w:val="0"/>
              <w:adjustRightInd w:val="0"/>
              <w:spacing w:line="240" w:lineRule="auto"/>
              <w:rPr>
                <w:rFonts w:cs="Arial"/>
                <w:sz w:val="16"/>
                <w:szCs w:val="16"/>
              </w:rPr>
            </w:pPr>
            <w:r w:rsidRPr="00DC1E7C">
              <w:rPr>
                <w:rFonts w:cs="Arial"/>
                <w:sz w:val="16"/>
                <w:szCs w:val="16"/>
              </w:rPr>
              <w:t xml:space="preserve">//IMKAD_AangebodenStuk/StukdeelHypotheek </w:t>
            </w:r>
          </w:p>
          <w:p w14:paraId="047EB05B" w14:textId="77777777" w:rsidR="005B5069" w:rsidRPr="00DC1E7C" w:rsidRDefault="005B5069" w:rsidP="000E627B">
            <w:pPr>
              <w:tabs>
                <w:tab w:val="num" w:pos="142"/>
              </w:tabs>
              <w:autoSpaceDE w:val="0"/>
              <w:autoSpaceDN w:val="0"/>
              <w:adjustRightInd w:val="0"/>
              <w:spacing w:line="240" w:lineRule="auto"/>
              <w:rPr>
                <w:rFonts w:cs="Arial"/>
                <w:sz w:val="16"/>
                <w:szCs w:val="16"/>
              </w:rPr>
            </w:pPr>
            <w:r w:rsidRPr="00DC1E7C">
              <w:rPr>
                <w:rFonts w:cs="Arial"/>
                <w:sz w:val="16"/>
                <w:szCs w:val="16"/>
              </w:rPr>
              <w:t>/verkrijgerRechtRef [xlink:href="#id hypotheekbank-partij"]</w:t>
            </w:r>
          </w:p>
          <w:p w14:paraId="6D6589C7" w14:textId="6A7E25D8" w:rsidR="00DC1E7C" w:rsidRPr="00DB7FA4" w:rsidRDefault="00DC1E7C" w:rsidP="000E627B">
            <w:pPr>
              <w:tabs>
                <w:tab w:val="num" w:pos="142"/>
              </w:tabs>
              <w:autoSpaceDE w:val="0"/>
              <w:autoSpaceDN w:val="0"/>
              <w:adjustRightInd w:val="0"/>
              <w:spacing w:line="240" w:lineRule="auto"/>
              <w:rPr>
                <w:snapToGrid/>
                <w:kern w:val="0"/>
                <w:lang w:eastAsia="nl-NL"/>
              </w:rPr>
            </w:pPr>
          </w:p>
        </w:tc>
      </w:tr>
      <w:tr w:rsidR="005B5069" w:rsidRPr="00123774" w14:paraId="4E00DBA7" w14:textId="77777777" w:rsidTr="00DC1E7C">
        <w:trPr>
          <w:trHeight w:val="125"/>
        </w:trPr>
        <w:tc>
          <w:tcPr>
            <w:tcW w:w="2504" w:type="pct"/>
            <w:shd w:val="clear" w:color="auto" w:fill="auto"/>
          </w:tcPr>
          <w:p w14:paraId="67500DF4" w14:textId="77777777" w:rsidR="005B5069" w:rsidRPr="00194473" w:rsidRDefault="005B5069" w:rsidP="000E627B">
            <w:pPr>
              <w:tabs>
                <w:tab w:val="num" w:pos="142"/>
              </w:tabs>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496" w:type="pct"/>
            <w:shd w:val="clear" w:color="auto" w:fill="auto"/>
          </w:tcPr>
          <w:p w14:paraId="388B283D" w14:textId="575DB5E3"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w:t>
            </w:r>
            <w:r w:rsidR="00DC1E7C">
              <w:rPr>
                <w:snapToGrid/>
                <w:kern w:val="0"/>
                <w:sz w:val="16"/>
                <w:szCs w:val="16"/>
                <w:lang w:eastAsia="nl-NL"/>
              </w:rPr>
              <w:t>/instelling</w:t>
            </w:r>
            <w:r w:rsidRPr="00201FE5">
              <w:rPr>
                <w:snapToGrid/>
                <w:kern w:val="0"/>
                <w:sz w:val="16"/>
                <w:szCs w:val="16"/>
                <w:lang w:eastAsia="nl-NL"/>
              </w:rPr>
              <w:t>. Er kan maximaal één gemachtigde vermeld worden.</w:t>
            </w:r>
          </w:p>
          <w:p w14:paraId="4D9380E7" w14:textId="77777777" w:rsidR="003149B7" w:rsidRPr="00201FE5" w:rsidRDefault="003149B7" w:rsidP="000E627B">
            <w:pPr>
              <w:tabs>
                <w:tab w:val="num" w:pos="142"/>
              </w:tabs>
              <w:spacing w:line="240" w:lineRule="auto"/>
              <w:rPr>
                <w:snapToGrid/>
                <w:kern w:val="0"/>
                <w:sz w:val="16"/>
                <w:szCs w:val="16"/>
                <w:lang w:eastAsia="nl-NL"/>
              </w:rPr>
            </w:pPr>
          </w:p>
          <w:p w14:paraId="2EC50878"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604C8BEA" w:rsidR="003149B7" w:rsidRPr="00201FE5" w:rsidRDefault="003149B7" w:rsidP="000E627B">
            <w:pPr>
              <w:numPr>
                <w:ilvl w:val="0"/>
                <w:numId w:val="42"/>
              </w:numPr>
              <w:tabs>
                <w:tab w:val="num" w:pos="142"/>
              </w:tabs>
              <w:spacing w:line="240" w:lineRule="auto"/>
              <w:rPr>
                <w:snapToGrid/>
                <w:kern w:val="0"/>
                <w:sz w:val="16"/>
                <w:szCs w:val="16"/>
                <w:lang w:eastAsia="nl-NL"/>
              </w:rPr>
            </w:pPr>
            <w:r w:rsidRPr="00201FE5">
              <w:rPr>
                <w:snapToGrid/>
                <w:kern w:val="0"/>
                <w:sz w:val="16"/>
                <w:szCs w:val="16"/>
                <w:lang w:eastAsia="nl-NL"/>
              </w:rPr>
              <w:t xml:space="preserve">één partij: de </w:t>
            </w:r>
            <w:r w:rsidR="00E3703F">
              <w:rPr>
                <w:snapToGrid/>
                <w:kern w:val="0"/>
                <w:sz w:val="16"/>
                <w:szCs w:val="16"/>
                <w:lang w:eastAsia="nl-NL"/>
              </w:rPr>
              <w:t>geldverstrekker</w:t>
            </w:r>
            <w:r w:rsidRPr="00201FE5">
              <w:rPr>
                <w:snapToGrid/>
                <w:kern w:val="0"/>
                <w:sz w:val="16"/>
                <w:szCs w:val="16"/>
                <w:lang w:eastAsia="nl-NL"/>
              </w:rPr>
              <w:t>, of</w:t>
            </w:r>
          </w:p>
          <w:p w14:paraId="2C798BD0" w14:textId="5F9D10CF" w:rsidR="003149B7" w:rsidRDefault="00E3703F" w:rsidP="000E627B">
            <w:pPr>
              <w:numPr>
                <w:ilvl w:val="0"/>
                <w:numId w:val="42"/>
              </w:numPr>
              <w:tabs>
                <w:tab w:val="num" w:pos="142"/>
              </w:tabs>
              <w:spacing w:line="240" w:lineRule="auto"/>
              <w:rPr>
                <w:snapToGrid/>
                <w:kern w:val="0"/>
                <w:sz w:val="16"/>
                <w:szCs w:val="16"/>
                <w:lang w:eastAsia="nl-NL"/>
              </w:rPr>
            </w:pPr>
            <w:r>
              <w:rPr>
                <w:snapToGrid/>
                <w:kern w:val="0"/>
                <w:sz w:val="16"/>
                <w:szCs w:val="16"/>
                <w:lang w:eastAsia="nl-NL"/>
              </w:rPr>
              <w:t xml:space="preserve">1. </w:t>
            </w:r>
            <w:r w:rsidR="00F86FB7" w:rsidRPr="00201FE5">
              <w:rPr>
                <w:snapToGrid/>
                <w:kern w:val="0"/>
                <w:sz w:val="16"/>
                <w:szCs w:val="16"/>
                <w:lang w:eastAsia="nl-NL"/>
              </w:rPr>
              <w:t>twee</w:t>
            </w:r>
            <w:r w:rsidR="003149B7" w:rsidRPr="00201FE5">
              <w:rPr>
                <w:snapToGrid/>
                <w:kern w:val="0"/>
                <w:sz w:val="16"/>
                <w:szCs w:val="16"/>
                <w:lang w:eastAsia="nl-NL"/>
              </w:rPr>
              <w:t xml:space="preserve"> partijen: de </w:t>
            </w:r>
            <w:r>
              <w:rPr>
                <w:snapToGrid/>
                <w:kern w:val="0"/>
                <w:sz w:val="16"/>
                <w:szCs w:val="16"/>
                <w:lang w:eastAsia="nl-NL"/>
              </w:rPr>
              <w:t>geldverstrekker</w:t>
            </w:r>
            <w:r w:rsidR="00F86FB7" w:rsidRPr="00201FE5">
              <w:rPr>
                <w:snapToGrid/>
                <w:kern w:val="0"/>
                <w:sz w:val="16"/>
                <w:szCs w:val="16"/>
                <w:lang w:eastAsia="nl-NL"/>
              </w:rPr>
              <w:t xml:space="preserve"> en </w:t>
            </w:r>
            <w:r w:rsidR="003149B7" w:rsidRPr="00201FE5">
              <w:rPr>
                <w:snapToGrid/>
                <w:kern w:val="0"/>
                <w:sz w:val="16"/>
                <w:szCs w:val="16"/>
                <w:lang w:eastAsia="nl-NL"/>
              </w:rPr>
              <w:t>de verzekeraar</w:t>
            </w:r>
          </w:p>
          <w:p w14:paraId="6CB7478E" w14:textId="2EF77FEE" w:rsidR="00E3703F" w:rsidRPr="00E3703F" w:rsidRDefault="00E3703F" w:rsidP="00E3703F">
            <w:pPr>
              <w:pStyle w:val="Lijstalinea"/>
              <w:spacing w:line="240" w:lineRule="auto"/>
              <w:rPr>
                <w:snapToGrid/>
                <w:kern w:val="0"/>
                <w:sz w:val="16"/>
                <w:szCs w:val="16"/>
                <w:lang w:eastAsia="nl-NL"/>
              </w:rPr>
            </w:pPr>
            <w:r>
              <w:rPr>
                <w:snapToGrid/>
                <w:kern w:val="0"/>
                <w:sz w:val="16"/>
                <w:szCs w:val="16"/>
                <w:lang w:eastAsia="nl-NL"/>
              </w:rPr>
              <w:t>2.</w:t>
            </w:r>
            <w:r w:rsidRPr="00E3703F">
              <w:rPr>
                <w:snapToGrid/>
                <w:kern w:val="0"/>
                <w:sz w:val="16"/>
                <w:szCs w:val="16"/>
                <w:lang w:eastAsia="nl-NL"/>
              </w:rPr>
              <w:t xml:space="preserve"> twee partijen: de geldverstrekker en de instelling</w:t>
            </w:r>
          </w:p>
          <w:p w14:paraId="4DF57F9B"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 xml:space="preserve">De mapping is hiervan afhankelijk. </w:t>
            </w:r>
          </w:p>
          <w:p w14:paraId="5E2D3D5D" w14:textId="77777777" w:rsidR="003149B7" w:rsidRPr="00201FE5" w:rsidRDefault="003149B7" w:rsidP="000E627B">
            <w:pPr>
              <w:tabs>
                <w:tab w:val="num" w:pos="142"/>
              </w:tabs>
              <w:spacing w:line="240" w:lineRule="auto"/>
              <w:rPr>
                <w:snapToGrid/>
                <w:kern w:val="0"/>
                <w:sz w:val="16"/>
                <w:szCs w:val="16"/>
                <w:lang w:eastAsia="nl-NL"/>
              </w:rPr>
            </w:pPr>
          </w:p>
          <w:p w14:paraId="089813BF"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u w:val="single"/>
                <w:lang w:eastAsia="nl-NL"/>
              </w:rPr>
              <w:t>Mapping optie a</w:t>
            </w:r>
            <w:r w:rsidRPr="00201FE5">
              <w:rPr>
                <w:snapToGrid/>
                <w:kern w:val="0"/>
                <w:sz w:val="16"/>
                <w:szCs w:val="16"/>
                <w:lang w:eastAsia="nl-NL"/>
              </w:rPr>
              <w:t>.:</w:t>
            </w:r>
          </w:p>
          <w:p w14:paraId="4D3A3CA2" w14:textId="78278D31"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//IMKAD_AangebodenStuk/Partij/Gevolmachtigde, waarbij ./aanduidingpartij(‘</w:t>
            </w:r>
            <w:r w:rsidR="000E627B">
              <w:rPr>
                <w:rFonts w:cs="Arial"/>
                <w:color w:val="000000" w:themeColor="text1"/>
                <w:sz w:val="16"/>
                <w:szCs w:val="16"/>
              </w:rPr>
              <w:t>geldverstrekker’</w:t>
            </w:r>
            <w:r w:rsidRPr="00201FE5">
              <w:rPr>
                <w:snapToGrid/>
                <w:kern w:val="0"/>
                <w:sz w:val="16"/>
                <w:szCs w:val="16"/>
                <w:lang w:eastAsia="nl-NL"/>
              </w:rPr>
              <w:t>)</w:t>
            </w:r>
          </w:p>
          <w:p w14:paraId="4E35002C" w14:textId="77777777" w:rsidR="003149B7" w:rsidRPr="00201FE5" w:rsidRDefault="003149B7" w:rsidP="000E627B">
            <w:pPr>
              <w:tabs>
                <w:tab w:val="num" w:pos="142"/>
              </w:tabs>
              <w:spacing w:line="240" w:lineRule="auto"/>
              <w:rPr>
                <w:snapToGrid/>
                <w:kern w:val="0"/>
                <w:sz w:val="16"/>
                <w:szCs w:val="16"/>
                <w:lang w:eastAsia="nl-NL"/>
              </w:rPr>
            </w:pPr>
          </w:p>
          <w:p w14:paraId="62547259"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u w:val="single"/>
                <w:lang w:eastAsia="nl-NL"/>
              </w:rPr>
              <w:t>Mapping optie b</w:t>
            </w:r>
            <w:r w:rsidRPr="00201FE5">
              <w:rPr>
                <w:snapToGrid/>
                <w:kern w:val="0"/>
                <w:sz w:val="16"/>
                <w:szCs w:val="16"/>
                <w:lang w:eastAsia="nl-NL"/>
              </w:rPr>
              <w:t>.:</w:t>
            </w:r>
          </w:p>
          <w:p w14:paraId="5CB39C6B" w14:textId="62A35A9B"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0E627B">
            <w:pPr>
              <w:tabs>
                <w:tab w:val="num" w:pos="142"/>
              </w:tabs>
              <w:rPr>
                <w:snapToGrid/>
                <w:kern w:val="0"/>
                <w:u w:val="single"/>
                <w:lang w:eastAsia="nl-NL"/>
              </w:rPr>
            </w:pPr>
          </w:p>
          <w:p w14:paraId="06BF7E25" w14:textId="594FB621" w:rsidR="003149B7" w:rsidRPr="00DC1E7C" w:rsidRDefault="003149B7" w:rsidP="000E627B">
            <w:pPr>
              <w:tabs>
                <w:tab w:val="num" w:pos="142"/>
              </w:tabs>
              <w:rPr>
                <w:snapToGrid/>
                <w:kern w:val="0"/>
                <w:sz w:val="16"/>
                <w:szCs w:val="16"/>
                <w:lang w:eastAsia="nl-NL"/>
              </w:rPr>
            </w:pPr>
            <w:r w:rsidRPr="00DC1E7C">
              <w:rPr>
                <w:snapToGrid/>
                <w:kern w:val="0"/>
                <w:sz w:val="16"/>
                <w:szCs w:val="16"/>
                <w:u w:val="single"/>
                <w:lang w:eastAsia="nl-NL"/>
              </w:rPr>
              <w:t>Mapping ‘ verzamel‘ partij</w:t>
            </w:r>
            <w:r w:rsidR="00E3703F" w:rsidRPr="00DC1E7C">
              <w:rPr>
                <w:snapToGrid/>
                <w:kern w:val="0"/>
                <w:sz w:val="16"/>
                <w:szCs w:val="16"/>
                <w:u w:val="single"/>
                <w:lang w:eastAsia="nl-NL"/>
              </w:rPr>
              <w:t xml:space="preserve"> b.1. </w:t>
            </w:r>
            <w:r w:rsidRPr="00DC1E7C">
              <w:rPr>
                <w:snapToGrid/>
                <w:kern w:val="0"/>
                <w:sz w:val="16"/>
                <w:szCs w:val="16"/>
                <w:lang w:eastAsia="nl-NL"/>
              </w:rPr>
              <w:t>:</w:t>
            </w:r>
          </w:p>
          <w:p w14:paraId="7B57049D" w14:textId="77777777" w:rsidR="003149B7" w:rsidRPr="00DC1E7C" w:rsidRDefault="003149B7" w:rsidP="000E627B">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//IMKAD_AangebodenStuk/Partij</w:t>
            </w:r>
          </w:p>
          <w:p w14:paraId="5458FD8F" w14:textId="77777777" w:rsidR="003149B7" w:rsidRPr="00DC1E7C" w:rsidRDefault="003149B7" w:rsidP="000E627B">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ab/>
              <w:t>attribute: id = ‘unieke identificatie van de partij’</w:t>
            </w:r>
          </w:p>
          <w:p w14:paraId="750440F8" w14:textId="4FD14BF7" w:rsidR="003149B7" w:rsidRDefault="003149B7" w:rsidP="000E627B">
            <w:pPr>
              <w:tabs>
                <w:tab w:val="num" w:pos="142"/>
              </w:tabs>
              <w:autoSpaceDE w:val="0"/>
              <w:autoSpaceDN w:val="0"/>
              <w:adjustRightInd w:val="0"/>
              <w:spacing w:line="240" w:lineRule="auto"/>
              <w:rPr>
                <w:snapToGrid/>
                <w:kern w:val="0"/>
                <w:sz w:val="16"/>
                <w:szCs w:val="16"/>
                <w:lang w:eastAsia="nl-NL"/>
              </w:rPr>
            </w:pPr>
            <w:r w:rsidRPr="00DC1E7C">
              <w:rPr>
                <w:snapToGrid/>
                <w:kern w:val="0"/>
                <w:sz w:val="16"/>
                <w:szCs w:val="16"/>
                <w:highlight w:val="white"/>
                <w:lang w:eastAsia="nl-NL"/>
              </w:rPr>
              <w:tab/>
              <w:t>./</w:t>
            </w:r>
            <w:r w:rsidRPr="00DC1E7C">
              <w:rPr>
                <w:rFonts w:cs="Arial"/>
                <w:snapToGrid/>
                <w:kern w:val="0"/>
                <w:sz w:val="16"/>
                <w:szCs w:val="16"/>
                <w:lang w:eastAsia="nl-NL"/>
              </w:rPr>
              <w:t>aanduidingPartij</w:t>
            </w:r>
            <w:r w:rsidRPr="00DC1E7C">
              <w:rPr>
                <w:snapToGrid/>
                <w:kern w:val="0"/>
                <w:sz w:val="16"/>
                <w:szCs w:val="16"/>
                <w:lang w:eastAsia="nl-NL"/>
              </w:rPr>
              <w:t>(‘</w:t>
            </w:r>
            <w:r w:rsidR="00E3703F" w:rsidRPr="00DC1E7C">
              <w:rPr>
                <w:snapToGrid/>
                <w:kern w:val="0"/>
                <w:sz w:val="16"/>
                <w:szCs w:val="16"/>
                <w:lang w:eastAsia="nl-NL"/>
              </w:rPr>
              <w:t>geldverstrekker</w:t>
            </w:r>
            <w:r w:rsidRPr="00DC1E7C">
              <w:rPr>
                <w:snapToGrid/>
                <w:kern w:val="0"/>
                <w:sz w:val="16"/>
                <w:szCs w:val="16"/>
                <w:lang w:eastAsia="nl-NL"/>
              </w:rPr>
              <w:t>-verzekeraar’)</w:t>
            </w:r>
          </w:p>
          <w:p w14:paraId="2B5C2A5C" w14:textId="2E2FC65D" w:rsidR="00DC1E7C" w:rsidRDefault="00DC1E7C" w:rsidP="000E627B">
            <w:pPr>
              <w:tabs>
                <w:tab w:val="num" w:pos="142"/>
              </w:tabs>
              <w:autoSpaceDE w:val="0"/>
              <w:autoSpaceDN w:val="0"/>
              <w:adjustRightInd w:val="0"/>
              <w:spacing w:line="240" w:lineRule="auto"/>
              <w:rPr>
                <w:snapToGrid/>
                <w:kern w:val="0"/>
                <w:sz w:val="16"/>
                <w:szCs w:val="16"/>
                <w:lang w:eastAsia="nl-NL"/>
              </w:rPr>
            </w:pPr>
          </w:p>
          <w:p w14:paraId="3F581910" w14:textId="1BCC0100" w:rsidR="00DC1E7C" w:rsidRPr="00DC1E7C" w:rsidRDefault="00DC1E7C" w:rsidP="00DC1E7C">
            <w:pPr>
              <w:tabs>
                <w:tab w:val="num" w:pos="142"/>
              </w:tabs>
              <w:rPr>
                <w:snapToGrid/>
                <w:kern w:val="0"/>
                <w:sz w:val="16"/>
                <w:szCs w:val="16"/>
                <w:lang w:eastAsia="nl-NL"/>
              </w:rPr>
            </w:pPr>
            <w:r w:rsidRPr="00DC1E7C">
              <w:rPr>
                <w:snapToGrid/>
                <w:kern w:val="0"/>
                <w:sz w:val="16"/>
                <w:szCs w:val="16"/>
                <w:u w:val="single"/>
                <w:lang w:eastAsia="nl-NL"/>
              </w:rPr>
              <w:t>Mapping ‘ verzamel‘ partij b.</w:t>
            </w:r>
            <w:r>
              <w:rPr>
                <w:snapToGrid/>
                <w:kern w:val="0"/>
                <w:sz w:val="16"/>
                <w:szCs w:val="16"/>
                <w:u w:val="single"/>
                <w:lang w:eastAsia="nl-NL"/>
              </w:rPr>
              <w:t>2</w:t>
            </w:r>
            <w:r w:rsidRPr="00DC1E7C">
              <w:rPr>
                <w:snapToGrid/>
                <w:kern w:val="0"/>
                <w:sz w:val="16"/>
                <w:szCs w:val="16"/>
                <w:u w:val="single"/>
                <w:lang w:eastAsia="nl-NL"/>
              </w:rPr>
              <w:t xml:space="preserve">. </w:t>
            </w:r>
            <w:r w:rsidRPr="00DC1E7C">
              <w:rPr>
                <w:snapToGrid/>
                <w:kern w:val="0"/>
                <w:sz w:val="16"/>
                <w:szCs w:val="16"/>
                <w:lang w:eastAsia="nl-NL"/>
              </w:rPr>
              <w:t>:</w:t>
            </w:r>
          </w:p>
          <w:p w14:paraId="31C65B79" w14:textId="77777777" w:rsidR="00DC1E7C" w:rsidRPr="00DC1E7C" w:rsidRDefault="00DC1E7C" w:rsidP="00DC1E7C">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lastRenderedPageBreak/>
              <w:t>//IMKAD_AangebodenStuk/Partij</w:t>
            </w:r>
          </w:p>
          <w:p w14:paraId="21AFF093" w14:textId="77777777" w:rsidR="00DC1E7C" w:rsidRPr="00DC1E7C" w:rsidRDefault="00DC1E7C" w:rsidP="00DC1E7C">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ab/>
              <w:t>attribute: id = ‘unieke identificatie van de partij’</w:t>
            </w:r>
          </w:p>
          <w:p w14:paraId="75ACF30B" w14:textId="3860EC9A" w:rsidR="00DC1E7C" w:rsidRPr="00DC1E7C" w:rsidRDefault="00DC1E7C" w:rsidP="00DC1E7C">
            <w:pPr>
              <w:tabs>
                <w:tab w:val="num" w:pos="142"/>
              </w:tabs>
              <w:autoSpaceDE w:val="0"/>
              <w:autoSpaceDN w:val="0"/>
              <w:adjustRightInd w:val="0"/>
              <w:spacing w:line="240" w:lineRule="auto"/>
              <w:rPr>
                <w:snapToGrid/>
                <w:kern w:val="0"/>
                <w:sz w:val="16"/>
                <w:szCs w:val="16"/>
                <w:lang w:eastAsia="nl-NL"/>
              </w:rPr>
            </w:pPr>
            <w:r w:rsidRPr="00DC1E7C">
              <w:rPr>
                <w:snapToGrid/>
                <w:kern w:val="0"/>
                <w:sz w:val="16"/>
                <w:szCs w:val="16"/>
                <w:highlight w:val="white"/>
                <w:lang w:eastAsia="nl-NL"/>
              </w:rPr>
              <w:tab/>
              <w:t>./</w:t>
            </w:r>
            <w:r w:rsidRPr="00DC1E7C">
              <w:rPr>
                <w:rFonts w:cs="Arial"/>
                <w:snapToGrid/>
                <w:kern w:val="0"/>
                <w:sz w:val="16"/>
                <w:szCs w:val="16"/>
                <w:lang w:eastAsia="nl-NL"/>
              </w:rPr>
              <w:t>aanduidingPartij</w:t>
            </w:r>
            <w:r w:rsidRPr="00DC1E7C">
              <w:rPr>
                <w:snapToGrid/>
                <w:kern w:val="0"/>
                <w:sz w:val="16"/>
                <w:szCs w:val="16"/>
                <w:lang w:eastAsia="nl-NL"/>
              </w:rPr>
              <w:t>(‘geldverstrekker</w:t>
            </w:r>
            <w:r>
              <w:rPr>
                <w:snapToGrid/>
                <w:kern w:val="0"/>
                <w:sz w:val="16"/>
                <w:szCs w:val="16"/>
                <w:lang w:eastAsia="nl-NL"/>
              </w:rPr>
              <w:t>-instelling</w:t>
            </w:r>
            <w:r w:rsidRPr="00DC1E7C">
              <w:rPr>
                <w:snapToGrid/>
                <w:kern w:val="0"/>
                <w:sz w:val="16"/>
                <w:szCs w:val="16"/>
                <w:lang w:eastAsia="nl-NL"/>
              </w:rPr>
              <w:t>’)</w:t>
            </w:r>
          </w:p>
          <w:p w14:paraId="1F385DA5" w14:textId="77777777" w:rsidR="008A2823" w:rsidRPr="00AD2288" w:rsidRDefault="008A2823" w:rsidP="000E627B">
            <w:pPr>
              <w:tabs>
                <w:tab w:val="num" w:pos="142"/>
              </w:tabs>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0E627B">
            <w:pPr>
              <w:tabs>
                <w:tab w:val="num" w:pos="142"/>
              </w:tabs>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0E627B">
            <w:pPr>
              <w:tabs>
                <w:tab w:val="num" w:pos="142"/>
              </w:tabs>
              <w:autoSpaceDE w:val="0"/>
              <w:autoSpaceDN w:val="0"/>
              <w:adjustRightInd w:val="0"/>
              <w:spacing w:line="240" w:lineRule="auto"/>
              <w:rPr>
                <w:rFonts w:cs="Arial"/>
                <w:snapToGrid/>
                <w:kern w:val="0"/>
                <w:sz w:val="16"/>
                <w:szCs w:val="16"/>
                <w:lang w:eastAsia="nl-NL"/>
              </w:rPr>
            </w:pPr>
          </w:p>
        </w:tc>
      </w:tr>
      <w:tr w:rsidR="005B5069" w:rsidRPr="00123774" w14:paraId="7F6ABC21" w14:textId="77777777" w:rsidTr="00DC1E7C">
        <w:trPr>
          <w:trHeight w:val="125"/>
        </w:trPr>
        <w:tc>
          <w:tcPr>
            <w:tcW w:w="2504" w:type="pct"/>
            <w:shd w:val="clear" w:color="auto" w:fill="auto"/>
          </w:tcPr>
          <w:p w14:paraId="11F786E3" w14:textId="2E8F098D" w:rsidR="005B5069" w:rsidRPr="00194473" w:rsidRDefault="005B5069" w:rsidP="000E627B">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496" w:type="pct"/>
            <w:shd w:val="clear" w:color="auto" w:fill="auto"/>
          </w:tcPr>
          <w:p w14:paraId="79F6F84D" w14:textId="77777777" w:rsidR="00191BFB" w:rsidRPr="00941E66" w:rsidRDefault="005B5069" w:rsidP="000E627B">
            <w:pPr>
              <w:rPr>
                <w:rFonts w:cs="Arial"/>
                <w:sz w:val="16"/>
                <w:szCs w:val="16"/>
              </w:rPr>
            </w:pPr>
            <w:r w:rsidRPr="00941E66">
              <w:rPr>
                <w:rFonts w:cs="Arial"/>
                <w:sz w:val="16"/>
                <w:szCs w:val="16"/>
              </w:rPr>
              <w:t xml:space="preserve">Verplicht </w:t>
            </w:r>
            <w:r w:rsidRPr="00941E66">
              <w:rPr>
                <w:sz w:val="16"/>
                <w:szCs w:val="16"/>
                <w:lang w:val="nl"/>
              </w:rPr>
              <w:t>tekstblok</w:t>
            </w:r>
            <w:r w:rsidRPr="00941E66">
              <w:rPr>
                <w:rFonts w:cs="Arial"/>
                <w:sz w:val="16"/>
                <w:szCs w:val="16"/>
              </w:rPr>
              <w:t xml:space="preserve"> met de gegevens van de hypotheekbank</w:t>
            </w:r>
            <w:r w:rsidR="00191BFB" w:rsidRPr="00941E66">
              <w:rPr>
                <w:rFonts w:cs="Arial"/>
                <w:sz w:val="16"/>
                <w:szCs w:val="16"/>
              </w:rPr>
              <w:t>.</w:t>
            </w:r>
          </w:p>
          <w:p w14:paraId="18BF17A7" w14:textId="09BF8E74" w:rsidR="00191BFB" w:rsidRPr="00941E66" w:rsidRDefault="00191BFB" w:rsidP="000E627B">
            <w:pPr>
              <w:rPr>
                <w:rFonts w:cs="Arial"/>
                <w:sz w:val="16"/>
                <w:szCs w:val="16"/>
              </w:rPr>
            </w:pPr>
            <w:r w:rsidRPr="00941E66">
              <w:rPr>
                <w:rFonts w:cs="Arial"/>
                <w:sz w:val="16"/>
                <w:szCs w:val="16"/>
              </w:rPr>
              <w:t>De “a.” wordt alleen getoond indien de verzekeraar</w:t>
            </w:r>
            <w:r w:rsidR="00941E66" w:rsidRPr="00941E66">
              <w:rPr>
                <w:rFonts w:cs="Arial"/>
                <w:sz w:val="16"/>
                <w:szCs w:val="16"/>
              </w:rPr>
              <w:t>/instelling</w:t>
            </w:r>
            <w:r w:rsidRPr="00941E66">
              <w:rPr>
                <w:rFonts w:cs="Arial"/>
                <w:sz w:val="16"/>
                <w:szCs w:val="16"/>
              </w:rPr>
              <w:t>-partij ook aanwezig is.</w:t>
            </w:r>
          </w:p>
          <w:p w14:paraId="5FFE778C" w14:textId="455D09CD" w:rsidR="005B5069" w:rsidRDefault="005B5069" w:rsidP="000E627B">
            <w:pPr>
              <w:rPr>
                <w:rFonts w:cs="Arial"/>
                <w:sz w:val="16"/>
                <w:szCs w:val="16"/>
              </w:rPr>
            </w:pPr>
          </w:p>
          <w:p w14:paraId="1D4DCB07" w14:textId="593A8E65" w:rsidR="00941E66" w:rsidRPr="00941E66" w:rsidRDefault="00941E66" w:rsidP="00941E66">
            <w:pPr>
              <w:spacing w:line="240" w:lineRule="auto"/>
              <w:rPr>
                <w:rFonts w:cs="Arial"/>
                <w:b/>
                <w:bCs/>
                <w:sz w:val="16"/>
                <w:szCs w:val="16"/>
              </w:rPr>
            </w:pPr>
            <w:r w:rsidRPr="00941E66">
              <w:rPr>
                <w:rFonts w:cs="Arial"/>
                <w:b/>
                <w:bCs/>
                <w:sz w:val="16"/>
                <w:szCs w:val="16"/>
              </w:rPr>
              <w:t>Optie a:</w:t>
            </w:r>
          </w:p>
          <w:p w14:paraId="0326D873" w14:textId="6CC2FD30" w:rsidR="008A2823" w:rsidRPr="00941E66" w:rsidRDefault="008A2823" w:rsidP="00941E66">
            <w:pPr>
              <w:spacing w:line="240" w:lineRule="auto"/>
              <w:rPr>
                <w:rFonts w:cs="Arial"/>
                <w:snapToGrid/>
                <w:kern w:val="0"/>
                <w:sz w:val="16"/>
                <w:szCs w:val="16"/>
                <w:lang w:eastAsia="nl-NL"/>
              </w:rPr>
            </w:pPr>
            <w:r w:rsidRPr="00941E66">
              <w:rPr>
                <w:sz w:val="16"/>
                <w:szCs w:val="16"/>
                <w:u w:val="single"/>
              </w:rPr>
              <w:t>Mapping alleen partij ‘</w:t>
            </w:r>
            <w:r w:rsidR="00941E66">
              <w:rPr>
                <w:sz w:val="16"/>
                <w:szCs w:val="16"/>
                <w:u w:val="single"/>
              </w:rPr>
              <w:t>geldverstrekker’</w:t>
            </w:r>
            <w:r w:rsidRPr="00941E66">
              <w:rPr>
                <w:sz w:val="16"/>
                <w:szCs w:val="16"/>
                <w:u w:val="single"/>
              </w:rPr>
              <w:t xml:space="preserve"> aanwezig:</w:t>
            </w:r>
          </w:p>
          <w:p w14:paraId="044A78A4" w14:textId="77777777"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 [attribute: id = ‘unieke identificatie van de partij’]</w:t>
            </w:r>
          </w:p>
          <w:p w14:paraId="3802DC49" w14:textId="0450C80A" w:rsidR="008A2823" w:rsidRPr="00941E66" w:rsidRDefault="008A2823"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r w:rsidRPr="00941E66">
              <w:rPr>
                <w:rFonts w:cs="Arial"/>
                <w:snapToGrid/>
                <w:kern w:val="0"/>
                <w:sz w:val="16"/>
                <w:szCs w:val="16"/>
                <w:lang w:eastAsia="nl-NL"/>
              </w:rPr>
              <w:t>aanduidingPartij</w:t>
            </w:r>
            <w:r w:rsidRPr="00941E66">
              <w:rPr>
                <w:snapToGrid/>
                <w:kern w:val="0"/>
                <w:sz w:val="16"/>
                <w:szCs w:val="16"/>
                <w:lang w:eastAsia="nl-NL"/>
              </w:rPr>
              <w:t>(‘</w:t>
            </w:r>
            <w:r w:rsidR="00941E66">
              <w:rPr>
                <w:rFonts w:cs="Arial"/>
                <w:color w:val="000000" w:themeColor="text1"/>
                <w:sz w:val="16"/>
                <w:szCs w:val="16"/>
              </w:rPr>
              <w:t>geldverstrekker’</w:t>
            </w:r>
            <w:r w:rsidRPr="00941E66">
              <w:rPr>
                <w:snapToGrid/>
                <w:kern w:val="0"/>
                <w:sz w:val="16"/>
                <w:szCs w:val="16"/>
                <w:lang w:eastAsia="nl-NL"/>
              </w:rPr>
              <w:t>)</w:t>
            </w:r>
          </w:p>
          <w:p w14:paraId="60C9A989" w14:textId="77777777" w:rsidR="008A2823" w:rsidRPr="00941E66" w:rsidRDefault="008A2823" w:rsidP="00941E66">
            <w:pPr>
              <w:autoSpaceDE w:val="0"/>
              <w:autoSpaceDN w:val="0"/>
              <w:adjustRightInd w:val="0"/>
              <w:spacing w:line="240" w:lineRule="auto"/>
              <w:rPr>
                <w:sz w:val="16"/>
                <w:szCs w:val="16"/>
              </w:rPr>
            </w:pPr>
            <w:r w:rsidRPr="00941E66">
              <w:rPr>
                <w:rFonts w:cs="Arial"/>
                <w:snapToGrid/>
                <w:kern w:val="0"/>
                <w:sz w:val="16"/>
                <w:szCs w:val="16"/>
                <w:lang w:eastAsia="nl-NL"/>
              </w:rPr>
              <w:t>//IMKAD_AangebodenStuk/Partij/IMKAD_Persoon</w:t>
            </w:r>
          </w:p>
          <w:p w14:paraId="3379D333" w14:textId="77777777" w:rsidR="008A2823" w:rsidRPr="00941E66" w:rsidRDefault="008A2823" w:rsidP="00941E66">
            <w:pPr>
              <w:autoSpaceDE w:val="0"/>
              <w:autoSpaceDN w:val="0"/>
              <w:adjustRightInd w:val="0"/>
              <w:spacing w:line="240" w:lineRule="auto"/>
              <w:rPr>
                <w:sz w:val="16"/>
                <w:szCs w:val="16"/>
                <w:lang w:val="nl"/>
              </w:rPr>
            </w:pPr>
            <w:r w:rsidRPr="00941E66">
              <w:rPr>
                <w:sz w:val="16"/>
                <w:szCs w:val="16"/>
                <w:lang w:val="nl"/>
              </w:rPr>
              <w:t xml:space="preserve">De overige </w:t>
            </w:r>
            <w:r w:rsidRPr="00941E66">
              <w:rPr>
                <w:rFonts w:cs="Arial"/>
                <w:snapToGrid/>
                <w:kern w:val="0"/>
                <w:sz w:val="16"/>
                <w:szCs w:val="16"/>
                <w:lang w:eastAsia="nl-NL"/>
              </w:rPr>
              <w:t>mapping</w:t>
            </w:r>
            <w:r w:rsidRPr="00941E66">
              <w:rPr>
                <w:sz w:val="16"/>
                <w:szCs w:val="16"/>
                <w:lang w:val="nl"/>
              </w:rPr>
              <w:t xml:space="preserve"> is opgenomen in de genoemde tekstblokken.</w:t>
            </w:r>
          </w:p>
          <w:p w14:paraId="63A80A9D" w14:textId="5C21AEDA" w:rsidR="008A2823" w:rsidRDefault="008A2823" w:rsidP="000E627B">
            <w:pPr>
              <w:rPr>
                <w:rFonts w:cs="Arial"/>
                <w:snapToGrid/>
                <w:kern w:val="0"/>
                <w:sz w:val="16"/>
                <w:szCs w:val="16"/>
                <w:lang w:eastAsia="nl-NL"/>
              </w:rPr>
            </w:pPr>
          </w:p>
          <w:p w14:paraId="133DC501" w14:textId="60F51025" w:rsidR="00941E66" w:rsidRPr="00941E66" w:rsidRDefault="00941E66" w:rsidP="00941E66">
            <w:pPr>
              <w:spacing w:line="240" w:lineRule="auto"/>
              <w:rPr>
                <w:rFonts w:cs="Arial"/>
                <w:b/>
                <w:bCs/>
                <w:snapToGrid/>
                <w:kern w:val="0"/>
                <w:sz w:val="16"/>
                <w:szCs w:val="16"/>
                <w:lang w:eastAsia="nl-NL"/>
              </w:rPr>
            </w:pPr>
            <w:r w:rsidRPr="00941E66">
              <w:rPr>
                <w:rFonts w:cs="Arial"/>
                <w:b/>
                <w:bCs/>
                <w:snapToGrid/>
                <w:kern w:val="0"/>
                <w:sz w:val="16"/>
                <w:szCs w:val="16"/>
                <w:lang w:eastAsia="nl-NL"/>
              </w:rPr>
              <w:t>Optie b1:</w:t>
            </w:r>
          </w:p>
          <w:p w14:paraId="40AC26FD" w14:textId="3D728B44" w:rsidR="008A2823" w:rsidRPr="00941E66" w:rsidRDefault="008A2823" w:rsidP="00941E66">
            <w:pPr>
              <w:spacing w:line="240" w:lineRule="auto"/>
              <w:rPr>
                <w:sz w:val="16"/>
                <w:szCs w:val="16"/>
                <w:u w:val="single"/>
              </w:rPr>
            </w:pPr>
            <w:r w:rsidRPr="00941E66">
              <w:rPr>
                <w:sz w:val="16"/>
                <w:szCs w:val="16"/>
                <w:u w:val="single"/>
              </w:rPr>
              <w:t>Mapping ‘verzamel’ partij aanwez</w:t>
            </w:r>
            <w:r w:rsidR="00941E66">
              <w:rPr>
                <w:sz w:val="16"/>
                <w:szCs w:val="16"/>
                <w:u w:val="single"/>
              </w:rPr>
              <w:t>ig:</w:t>
            </w:r>
          </w:p>
          <w:p w14:paraId="27609EB7" w14:textId="0EC5A163"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w:t>
            </w:r>
            <w:r w:rsidR="00332BD7">
              <w:rPr>
                <w:snapToGrid/>
                <w:kern w:val="0"/>
                <w:sz w:val="16"/>
                <w:szCs w:val="16"/>
                <w:lang w:eastAsia="nl-NL"/>
              </w:rPr>
              <w:t>geldverstrekker</w:t>
            </w:r>
            <w:r w:rsidRPr="00941E66">
              <w:rPr>
                <w:snapToGrid/>
                <w:kern w:val="0"/>
                <w:sz w:val="16"/>
                <w:szCs w:val="16"/>
                <w:lang w:eastAsia="nl-NL"/>
              </w:rPr>
              <w:t>-verzekeraar</w:t>
            </w:r>
            <w:r w:rsidRPr="00941E66">
              <w:rPr>
                <w:rFonts w:cs="Arial"/>
                <w:snapToGrid/>
                <w:kern w:val="0"/>
                <w:sz w:val="16"/>
                <w:szCs w:val="16"/>
                <w:lang w:eastAsia="nl-NL"/>
              </w:rPr>
              <w:t>’)/Partij</w:t>
            </w:r>
          </w:p>
          <w:p w14:paraId="40B58E0C" w14:textId="77777777"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ab/>
              <w:t>[attribute: id = ‘unieke identificatie van de partij’]</w:t>
            </w:r>
          </w:p>
          <w:p w14:paraId="10174BB6" w14:textId="2BF9DC76" w:rsidR="008A2823" w:rsidRPr="00941E66" w:rsidRDefault="008A2823"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r w:rsidRPr="00941E66">
              <w:rPr>
                <w:rFonts w:cs="Arial"/>
                <w:snapToGrid/>
                <w:kern w:val="0"/>
                <w:sz w:val="16"/>
                <w:szCs w:val="16"/>
                <w:lang w:eastAsia="nl-NL"/>
              </w:rPr>
              <w:t>aanduidingPartij</w:t>
            </w:r>
            <w:r w:rsidRPr="00941E66">
              <w:rPr>
                <w:snapToGrid/>
                <w:kern w:val="0"/>
                <w:sz w:val="16"/>
                <w:szCs w:val="16"/>
                <w:lang w:eastAsia="nl-NL"/>
              </w:rPr>
              <w:t>(‘</w:t>
            </w:r>
            <w:r w:rsidR="00941E66">
              <w:rPr>
                <w:snapToGrid/>
                <w:kern w:val="0"/>
                <w:sz w:val="16"/>
                <w:szCs w:val="16"/>
                <w:lang w:eastAsia="nl-NL"/>
              </w:rPr>
              <w:t>geldverstrekker</w:t>
            </w:r>
            <w:r w:rsidR="00460090" w:rsidRPr="00941E66">
              <w:rPr>
                <w:rFonts w:cs="Arial"/>
                <w:color w:val="000000" w:themeColor="text1"/>
                <w:sz w:val="16"/>
                <w:szCs w:val="16"/>
              </w:rPr>
              <w:t>’</w:t>
            </w:r>
            <w:r w:rsidRPr="00941E66">
              <w:rPr>
                <w:snapToGrid/>
                <w:kern w:val="0"/>
                <w:sz w:val="16"/>
                <w:szCs w:val="16"/>
                <w:lang w:eastAsia="nl-NL"/>
              </w:rPr>
              <w:t>)</w:t>
            </w:r>
          </w:p>
          <w:p w14:paraId="68C0476D" w14:textId="77777777" w:rsidR="008A2823" w:rsidRPr="00941E66" w:rsidRDefault="008A2823" w:rsidP="00941E66">
            <w:pPr>
              <w:autoSpaceDE w:val="0"/>
              <w:autoSpaceDN w:val="0"/>
              <w:adjustRightInd w:val="0"/>
              <w:spacing w:line="240" w:lineRule="auto"/>
              <w:rPr>
                <w:sz w:val="16"/>
                <w:szCs w:val="16"/>
              </w:rPr>
            </w:pPr>
            <w:r w:rsidRPr="00941E66">
              <w:rPr>
                <w:rFonts w:cs="Arial"/>
                <w:snapToGrid/>
                <w:kern w:val="0"/>
                <w:sz w:val="16"/>
                <w:szCs w:val="16"/>
                <w:lang w:eastAsia="nl-NL"/>
              </w:rPr>
              <w:t>//IMKAD_AangebodenStuk/Partij/Partij/IMKAD_Persoon</w:t>
            </w:r>
          </w:p>
          <w:p w14:paraId="33811749" w14:textId="21F24106" w:rsidR="008A2823" w:rsidRDefault="008A2823" w:rsidP="00941E66">
            <w:pPr>
              <w:autoSpaceDE w:val="0"/>
              <w:autoSpaceDN w:val="0"/>
              <w:adjustRightInd w:val="0"/>
              <w:spacing w:line="240" w:lineRule="auto"/>
              <w:rPr>
                <w:sz w:val="16"/>
                <w:szCs w:val="16"/>
                <w:lang w:val="nl"/>
              </w:rPr>
            </w:pPr>
            <w:r w:rsidRPr="00941E66">
              <w:rPr>
                <w:sz w:val="16"/>
                <w:szCs w:val="16"/>
                <w:lang w:val="nl"/>
              </w:rPr>
              <w:t xml:space="preserve">De overige </w:t>
            </w:r>
            <w:r w:rsidRPr="00941E66">
              <w:rPr>
                <w:rFonts w:cs="Arial"/>
                <w:snapToGrid/>
                <w:kern w:val="0"/>
                <w:sz w:val="16"/>
                <w:szCs w:val="16"/>
                <w:lang w:eastAsia="nl-NL"/>
              </w:rPr>
              <w:t>mapping</w:t>
            </w:r>
            <w:r w:rsidRPr="00941E66">
              <w:rPr>
                <w:sz w:val="16"/>
                <w:szCs w:val="16"/>
                <w:lang w:val="nl"/>
              </w:rPr>
              <w:t xml:space="preserve"> is opgenomen in de genoemde tekstblokken.</w:t>
            </w:r>
          </w:p>
          <w:p w14:paraId="65B54557" w14:textId="233504CF" w:rsidR="00941E66" w:rsidRDefault="00941E66" w:rsidP="00941E66">
            <w:pPr>
              <w:autoSpaceDE w:val="0"/>
              <w:autoSpaceDN w:val="0"/>
              <w:adjustRightInd w:val="0"/>
              <w:spacing w:line="240" w:lineRule="auto"/>
              <w:rPr>
                <w:sz w:val="16"/>
                <w:szCs w:val="16"/>
                <w:lang w:val="nl"/>
              </w:rPr>
            </w:pPr>
          </w:p>
          <w:p w14:paraId="44064B2C" w14:textId="0366B326" w:rsidR="00941E66" w:rsidRDefault="00941E66" w:rsidP="00941E66">
            <w:pPr>
              <w:autoSpaceDE w:val="0"/>
              <w:autoSpaceDN w:val="0"/>
              <w:adjustRightInd w:val="0"/>
              <w:spacing w:line="240" w:lineRule="auto"/>
              <w:rPr>
                <w:sz w:val="16"/>
                <w:szCs w:val="16"/>
                <w:lang w:val="nl"/>
              </w:rPr>
            </w:pPr>
          </w:p>
          <w:p w14:paraId="6084BD2A" w14:textId="48ED32DE" w:rsidR="00941E66" w:rsidRPr="00941E66" w:rsidRDefault="00941E66" w:rsidP="00941E66">
            <w:pPr>
              <w:spacing w:line="240" w:lineRule="auto"/>
              <w:rPr>
                <w:rFonts w:cs="Arial"/>
                <w:b/>
                <w:bCs/>
                <w:snapToGrid/>
                <w:kern w:val="0"/>
                <w:sz w:val="16"/>
                <w:szCs w:val="16"/>
                <w:lang w:eastAsia="nl-NL"/>
              </w:rPr>
            </w:pPr>
            <w:r w:rsidRPr="00941E66">
              <w:rPr>
                <w:rFonts w:cs="Arial"/>
                <w:b/>
                <w:bCs/>
                <w:snapToGrid/>
                <w:kern w:val="0"/>
                <w:sz w:val="16"/>
                <w:szCs w:val="16"/>
                <w:lang w:eastAsia="nl-NL"/>
              </w:rPr>
              <w:t>Optie b</w:t>
            </w:r>
            <w:r>
              <w:rPr>
                <w:rFonts w:cs="Arial"/>
                <w:b/>
                <w:bCs/>
                <w:snapToGrid/>
                <w:kern w:val="0"/>
                <w:sz w:val="16"/>
                <w:szCs w:val="16"/>
                <w:lang w:eastAsia="nl-NL"/>
              </w:rPr>
              <w:t>2</w:t>
            </w:r>
            <w:r w:rsidRPr="00941E66">
              <w:rPr>
                <w:rFonts w:cs="Arial"/>
                <w:b/>
                <w:bCs/>
                <w:snapToGrid/>
                <w:kern w:val="0"/>
                <w:sz w:val="16"/>
                <w:szCs w:val="16"/>
                <w:lang w:eastAsia="nl-NL"/>
              </w:rPr>
              <w:t>:</w:t>
            </w:r>
          </w:p>
          <w:p w14:paraId="5F59D537" w14:textId="29FA53EB" w:rsidR="00941E66" w:rsidRPr="00941E66" w:rsidRDefault="00941E66" w:rsidP="00941E66">
            <w:pPr>
              <w:spacing w:line="240" w:lineRule="auto"/>
              <w:rPr>
                <w:sz w:val="16"/>
                <w:szCs w:val="16"/>
                <w:u w:val="single"/>
              </w:rPr>
            </w:pPr>
            <w:r w:rsidRPr="00941E66">
              <w:rPr>
                <w:sz w:val="16"/>
                <w:szCs w:val="16"/>
                <w:u w:val="single"/>
              </w:rPr>
              <w:t>Mapping ‘verzamel’ partij aanwezig:</w:t>
            </w:r>
          </w:p>
          <w:p w14:paraId="14557A79" w14:textId="3B585870" w:rsidR="00941E66" w:rsidRPr="00941E66" w:rsidRDefault="00941E66"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w:t>
            </w:r>
            <w:r w:rsidR="00332BD7">
              <w:rPr>
                <w:snapToGrid/>
                <w:kern w:val="0"/>
                <w:sz w:val="16"/>
                <w:szCs w:val="16"/>
                <w:lang w:eastAsia="nl-NL"/>
              </w:rPr>
              <w:t>geldverstrekker</w:t>
            </w:r>
            <w:r w:rsidRPr="00941E66">
              <w:rPr>
                <w:snapToGrid/>
                <w:kern w:val="0"/>
                <w:sz w:val="16"/>
                <w:szCs w:val="16"/>
                <w:lang w:eastAsia="nl-NL"/>
              </w:rPr>
              <w:t>-</w:t>
            </w:r>
            <w:r>
              <w:rPr>
                <w:snapToGrid/>
                <w:kern w:val="0"/>
                <w:sz w:val="16"/>
                <w:szCs w:val="16"/>
                <w:lang w:eastAsia="nl-NL"/>
              </w:rPr>
              <w:t>instelling</w:t>
            </w:r>
            <w:r w:rsidRPr="00941E66">
              <w:rPr>
                <w:rFonts w:cs="Arial"/>
                <w:snapToGrid/>
                <w:kern w:val="0"/>
                <w:sz w:val="16"/>
                <w:szCs w:val="16"/>
                <w:lang w:eastAsia="nl-NL"/>
              </w:rPr>
              <w:t>’)/Partij</w:t>
            </w:r>
          </w:p>
          <w:p w14:paraId="2E481F1E" w14:textId="77777777" w:rsidR="00941E66" w:rsidRPr="00941E66" w:rsidRDefault="00941E66"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ab/>
              <w:t>[attribute: id = ‘unieke identificatie van de partij’]</w:t>
            </w:r>
          </w:p>
          <w:p w14:paraId="1FDE8D5B" w14:textId="77777777" w:rsidR="00941E66" w:rsidRPr="00941E66" w:rsidRDefault="00941E66"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r w:rsidRPr="00941E66">
              <w:rPr>
                <w:rFonts w:cs="Arial"/>
                <w:snapToGrid/>
                <w:kern w:val="0"/>
                <w:sz w:val="16"/>
                <w:szCs w:val="16"/>
                <w:lang w:eastAsia="nl-NL"/>
              </w:rPr>
              <w:t>aanduidingPartij</w:t>
            </w:r>
            <w:r w:rsidRPr="00941E66">
              <w:rPr>
                <w:snapToGrid/>
                <w:kern w:val="0"/>
                <w:sz w:val="16"/>
                <w:szCs w:val="16"/>
                <w:lang w:eastAsia="nl-NL"/>
              </w:rPr>
              <w:t>(‘</w:t>
            </w:r>
            <w:r>
              <w:rPr>
                <w:snapToGrid/>
                <w:kern w:val="0"/>
                <w:sz w:val="16"/>
                <w:szCs w:val="16"/>
                <w:lang w:eastAsia="nl-NL"/>
              </w:rPr>
              <w:t>geldverstrekker</w:t>
            </w:r>
            <w:r w:rsidRPr="00941E66">
              <w:rPr>
                <w:rFonts w:cs="Arial"/>
                <w:color w:val="000000" w:themeColor="text1"/>
                <w:sz w:val="16"/>
                <w:szCs w:val="16"/>
              </w:rPr>
              <w:t>’</w:t>
            </w:r>
            <w:r w:rsidRPr="00941E66">
              <w:rPr>
                <w:snapToGrid/>
                <w:kern w:val="0"/>
                <w:sz w:val="16"/>
                <w:szCs w:val="16"/>
                <w:lang w:eastAsia="nl-NL"/>
              </w:rPr>
              <w:t>)</w:t>
            </w:r>
          </w:p>
          <w:p w14:paraId="37E18C2A" w14:textId="77777777" w:rsidR="00941E66" w:rsidRPr="00941E66" w:rsidRDefault="00941E66" w:rsidP="00941E66">
            <w:pPr>
              <w:autoSpaceDE w:val="0"/>
              <w:autoSpaceDN w:val="0"/>
              <w:adjustRightInd w:val="0"/>
              <w:spacing w:line="240" w:lineRule="auto"/>
              <w:rPr>
                <w:sz w:val="16"/>
                <w:szCs w:val="16"/>
              </w:rPr>
            </w:pPr>
            <w:r w:rsidRPr="00941E66">
              <w:rPr>
                <w:rFonts w:cs="Arial"/>
                <w:snapToGrid/>
                <w:kern w:val="0"/>
                <w:sz w:val="16"/>
                <w:szCs w:val="16"/>
                <w:lang w:eastAsia="nl-NL"/>
              </w:rPr>
              <w:t>//IMKAD_AangebodenStuk/Partij/Partij/IMKAD_Persoon</w:t>
            </w:r>
          </w:p>
          <w:p w14:paraId="15F35B0D" w14:textId="62CAF242" w:rsidR="00941E66" w:rsidRPr="00941E66" w:rsidRDefault="00941E66" w:rsidP="00941E66">
            <w:pPr>
              <w:autoSpaceDE w:val="0"/>
              <w:autoSpaceDN w:val="0"/>
              <w:adjustRightInd w:val="0"/>
              <w:spacing w:line="240" w:lineRule="auto"/>
              <w:rPr>
                <w:sz w:val="16"/>
                <w:szCs w:val="16"/>
                <w:lang w:val="nl"/>
              </w:rPr>
            </w:pPr>
            <w:r w:rsidRPr="00941E66">
              <w:rPr>
                <w:sz w:val="16"/>
                <w:szCs w:val="16"/>
                <w:lang w:val="nl"/>
              </w:rPr>
              <w:t xml:space="preserve">De overige </w:t>
            </w:r>
            <w:r w:rsidRPr="00941E66">
              <w:rPr>
                <w:rFonts w:cs="Arial"/>
                <w:snapToGrid/>
                <w:kern w:val="0"/>
                <w:sz w:val="16"/>
                <w:szCs w:val="16"/>
                <w:lang w:eastAsia="nl-NL"/>
              </w:rPr>
              <w:t>mapping</w:t>
            </w:r>
            <w:r w:rsidRPr="00941E66">
              <w:rPr>
                <w:sz w:val="16"/>
                <w:szCs w:val="16"/>
                <w:lang w:val="nl"/>
              </w:rPr>
              <w:t xml:space="preserve"> is opgenomen in de genoemde tekstblokken</w:t>
            </w:r>
          </w:p>
          <w:p w14:paraId="7A671A91" w14:textId="77777777" w:rsidR="008A2823" w:rsidRPr="00941E66" w:rsidRDefault="008A2823" w:rsidP="000E627B">
            <w:pPr>
              <w:autoSpaceDE w:val="0"/>
              <w:autoSpaceDN w:val="0"/>
              <w:adjustRightInd w:val="0"/>
              <w:spacing w:line="240" w:lineRule="auto"/>
              <w:rPr>
                <w:sz w:val="16"/>
                <w:szCs w:val="16"/>
              </w:rPr>
            </w:pPr>
          </w:p>
          <w:p w14:paraId="60731EB7" w14:textId="77777777" w:rsidR="008A2823" w:rsidRPr="00941E66" w:rsidRDefault="008A2823" w:rsidP="000E627B">
            <w:pPr>
              <w:rPr>
                <w:sz w:val="16"/>
                <w:szCs w:val="16"/>
                <w:u w:val="single"/>
              </w:rPr>
            </w:pPr>
            <w:r w:rsidRPr="00941E66">
              <w:rPr>
                <w:sz w:val="16"/>
                <w:szCs w:val="16"/>
                <w:u w:val="single"/>
              </w:rPr>
              <w:t>Mapping stukdeel:</w:t>
            </w:r>
          </w:p>
          <w:p w14:paraId="3B6E3E01" w14:textId="77777777" w:rsidR="008A2823" w:rsidRPr="00941E66" w:rsidRDefault="008A2823" w:rsidP="000E627B">
            <w:pPr>
              <w:autoSpaceDE w:val="0"/>
              <w:autoSpaceDN w:val="0"/>
              <w:adjustRightInd w:val="0"/>
              <w:spacing w:line="240" w:lineRule="auto"/>
              <w:rPr>
                <w:rFonts w:cs="Arial"/>
                <w:sz w:val="16"/>
                <w:szCs w:val="16"/>
              </w:rPr>
            </w:pPr>
            <w:r w:rsidRPr="00941E66">
              <w:rPr>
                <w:rFonts w:cs="Arial"/>
                <w:sz w:val="16"/>
                <w:szCs w:val="16"/>
              </w:rPr>
              <w:lastRenderedPageBreak/>
              <w:t xml:space="preserve">De bank-partij wordt tevens </w:t>
            </w:r>
            <w:r w:rsidRPr="00941E66">
              <w:rPr>
                <w:rFonts w:cs="Arial"/>
                <w:snapToGrid/>
                <w:kern w:val="0"/>
                <w:sz w:val="16"/>
                <w:szCs w:val="16"/>
                <w:lang w:eastAsia="nl-NL"/>
              </w:rPr>
              <w:t>vastgelegd</w:t>
            </w:r>
            <w:r w:rsidRPr="00941E66">
              <w:rPr>
                <w:rFonts w:cs="Arial"/>
                <w:sz w:val="16"/>
                <w:szCs w:val="16"/>
              </w:rPr>
              <w:t xml:space="preserve"> als verkrijger bij het StukdeelHypotheek:</w:t>
            </w:r>
          </w:p>
          <w:p w14:paraId="0F4D78F1" w14:textId="4239E0F3" w:rsidR="008A2823" w:rsidRPr="00941E66" w:rsidRDefault="008A2823" w:rsidP="000E627B">
            <w:pPr>
              <w:autoSpaceDE w:val="0"/>
              <w:autoSpaceDN w:val="0"/>
              <w:adjustRightInd w:val="0"/>
              <w:spacing w:line="240" w:lineRule="auto"/>
              <w:rPr>
                <w:rFonts w:cs="Arial"/>
                <w:sz w:val="16"/>
                <w:szCs w:val="16"/>
              </w:rPr>
            </w:pPr>
            <w:r w:rsidRPr="00941E66">
              <w:rPr>
                <w:rFonts w:cs="Arial"/>
                <w:sz w:val="16"/>
                <w:szCs w:val="16"/>
              </w:rPr>
              <w:t>//IMKAD_AangebodenStuk/</w:t>
            </w:r>
            <w:r w:rsidRPr="00941E66">
              <w:rPr>
                <w:rFonts w:cs="Arial"/>
                <w:snapToGrid/>
                <w:kern w:val="0"/>
                <w:sz w:val="16"/>
                <w:szCs w:val="16"/>
                <w:lang w:eastAsia="nl-NL"/>
              </w:rPr>
              <w:t>StukdeelHypotheek</w:t>
            </w:r>
            <w:r w:rsidRPr="00941E66">
              <w:rPr>
                <w:rFonts w:cs="Arial"/>
                <w:sz w:val="16"/>
                <w:szCs w:val="16"/>
              </w:rPr>
              <w:t>//verkrijgerRechtRef xlink:href="#id bank-partij"</w:t>
            </w:r>
          </w:p>
          <w:p w14:paraId="0447B868" w14:textId="77777777" w:rsidR="005B5069" w:rsidRPr="00941E66" w:rsidRDefault="005B5069" w:rsidP="000E627B">
            <w:pPr>
              <w:spacing w:line="240" w:lineRule="auto"/>
              <w:rPr>
                <w:rFonts w:cs="Arial"/>
                <w:sz w:val="16"/>
                <w:szCs w:val="16"/>
              </w:rPr>
            </w:pPr>
          </w:p>
          <w:p w14:paraId="4E7A20F5" w14:textId="77777777" w:rsidR="005B5069" w:rsidRPr="00941E66" w:rsidRDefault="005B5069" w:rsidP="000E627B">
            <w:pPr>
              <w:spacing w:line="240" w:lineRule="auto"/>
              <w:rPr>
                <w:rFonts w:cs="Arial"/>
                <w:sz w:val="16"/>
                <w:szCs w:val="16"/>
                <w:u w:val="single"/>
              </w:rPr>
            </w:pPr>
            <w:r w:rsidRPr="00941E66">
              <w:rPr>
                <w:rFonts w:cs="Arial"/>
                <w:sz w:val="16"/>
                <w:szCs w:val="16"/>
                <w:u w:val="single"/>
              </w:rPr>
              <w:t>Mapping:</w:t>
            </w:r>
          </w:p>
          <w:p w14:paraId="08FFC53D" w14:textId="77777777" w:rsidR="005B5069" w:rsidRPr="00941E66" w:rsidRDefault="005B5069" w:rsidP="000E627B">
            <w:pPr>
              <w:spacing w:line="240" w:lineRule="auto"/>
              <w:rPr>
                <w:rFonts w:cs="Arial"/>
                <w:sz w:val="16"/>
                <w:szCs w:val="16"/>
              </w:rPr>
            </w:pPr>
            <w:r w:rsidRPr="00941E66">
              <w:rPr>
                <w:rFonts w:cs="Arial"/>
                <w:sz w:val="16"/>
                <w:szCs w:val="16"/>
              </w:rPr>
              <w:t>-zie tekstblok</w:t>
            </w:r>
          </w:p>
          <w:p w14:paraId="3E4F332B" w14:textId="3A69D43C" w:rsidR="00F86FB7" w:rsidRPr="00DB7FA4" w:rsidRDefault="00F86FB7" w:rsidP="000E627B">
            <w:pPr>
              <w:spacing w:line="240" w:lineRule="auto"/>
              <w:rPr>
                <w:rFonts w:cs="Arial"/>
                <w:sz w:val="16"/>
                <w:szCs w:val="16"/>
              </w:rPr>
            </w:pPr>
          </w:p>
        </w:tc>
      </w:tr>
      <w:tr w:rsidR="005B5069" w:rsidRPr="00123774" w14:paraId="351B460B" w14:textId="77777777" w:rsidTr="00DC1E7C">
        <w:trPr>
          <w:trHeight w:val="125"/>
        </w:trPr>
        <w:tc>
          <w:tcPr>
            <w:tcW w:w="2504" w:type="pct"/>
            <w:shd w:val="clear" w:color="auto" w:fill="auto"/>
          </w:tcPr>
          <w:p w14:paraId="3CC03114" w14:textId="77777777" w:rsidR="005B5069" w:rsidRPr="00FD4C0C" w:rsidRDefault="005B5069" w:rsidP="000E627B">
            <w:pPr>
              <w:tabs>
                <w:tab w:val="left" w:pos="-1440"/>
                <w:tab w:val="left" w:pos="-720"/>
              </w:tabs>
              <w:suppressAutoHyphens/>
              <w:ind w:left="360"/>
              <w:rPr>
                <w:color w:val="800080"/>
                <w:szCs w:val="18"/>
              </w:rPr>
            </w:pPr>
            <w:r w:rsidRPr="00FD4C0C">
              <w:rPr>
                <w:rFonts w:cs="Arial"/>
                <w:color w:val="800080"/>
                <w:szCs w:val="18"/>
              </w:rPr>
              <w:lastRenderedPageBreak/>
              <w:t xml:space="preserve">(correspondentieadres </w:t>
            </w:r>
            <w:r w:rsidRPr="00FD4C0C">
              <w:rPr>
                <w:color w:val="800080"/>
                <w:szCs w:val="18"/>
              </w:rPr>
              <w:t>voor alle aangelegenheden betreffende de</w:t>
            </w:r>
          </w:p>
          <w:p w14:paraId="3427A61B" w14:textId="77777777" w:rsidR="005B5069" w:rsidRPr="00FD4C0C" w:rsidRDefault="005B5069" w:rsidP="000E627B">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0E627B">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0E627B">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496" w:type="pct"/>
            <w:shd w:val="clear" w:color="auto" w:fill="auto"/>
          </w:tcPr>
          <w:p w14:paraId="00F99235" w14:textId="77777777" w:rsidR="005B5069" w:rsidRPr="00B8065E" w:rsidRDefault="005B5069" w:rsidP="000E627B">
            <w:pPr>
              <w:spacing w:before="72" w:line="240" w:lineRule="auto"/>
              <w:ind w:left="360"/>
              <w:rPr>
                <w:snapToGrid/>
                <w:sz w:val="16"/>
                <w:szCs w:val="16"/>
              </w:rPr>
            </w:pPr>
            <w:r w:rsidRPr="00B8065E">
              <w:rPr>
                <w:sz w:val="16"/>
                <w:szCs w:val="16"/>
              </w:rPr>
              <w:t>Optioneel postadres.</w:t>
            </w:r>
          </w:p>
          <w:p w14:paraId="016AA79E" w14:textId="77777777" w:rsidR="005B5069" w:rsidRPr="00B8065E" w:rsidRDefault="005B5069" w:rsidP="000E627B">
            <w:pPr>
              <w:spacing w:line="240" w:lineRule="auto"/>
              <w:rPr>
                <w:color w:val="3366FF"/>
                <w:sz w:val="16"/>
                <w:szCs w:val="16"/>
              </w:rPr>
            </w:pPr>
          </w:p>
          <w:p w14:paraId="73ACF9E4" w14:textId="77777777" w:rsidR="005B5069" w:rsidRPr="00B8065E" w:rsidRDefault="005B5069" w:rsidP="000E627B">
            <w:pPr>
              <w:spacing w:line="240" w:lineRule="auto"/>
              <w:ind w:left="360"/>
              <w:rPr>
                <w:color w:val="3366FF"/>
                <w:sz w:val="16"/>
                <w:szCs w:val="16"/>
              </w:rPr>
            </w:pPr>
            <w:r w:rsidRPr="00B8065E">
              <w:rPr>
                <w:color w:val="3366FF"/>
                <w:sz w:val="16"/>
                <w:szCs w:val="16"/>
              </w:rPr>
              <w:t xml:space="preserve">Label </w:t>
            </w:r>
            <w:r w:rsidRPr="00B8065E">
              <w:rPr>
                <w:sz w:val="16"/>
                <w:szCs w:val="16"/>
              </w:rPr>
              <w:t>en</w:t>
            </w:r>
            <w:r w:rsidRPr="00B8065E">
              <w:rPr>
                <w:color w:val="3366FF"/>
                <w:sz w:val="16"/>
                <w:szCs w:val="16"/>
              </w:rPr>
              <w:t xml:space="preserve"> afdeling </w:t>
            </w:r>
            <w:r w:rsidRPr="00B8065E">
              <w:rPr>
                <w:sz w:val="16"/>
                <w:szCs w:val="16"/>
              </w:rPr>
              <w:t>zijn twee onafhankelijke optionele variabelen, die voor elk type adres getoond kunnen worden.</w:t>
            </w:r>
          </w:p>
          <w:p w14:paraId="4DFB8C95" w14:textId="77777777" w:rsidR="005B5069" w:rsidRPr="00B8065E" w:rsidRDefault="005B5069" w:rsidP="000E627B">
            <w:pPr>
              <w:spacing w:line="240" w:lineRule="auto"/>
              <w:rPr>
                <w:sz w:val="16"/>
                <w:szCs w:val="16"/>
              </w:rPr>
            </w:pPr>
          </w:p>
          <w:p w14:paraId="464D1F3F" w14:textId="77777777" w:rsidR="005B5069" w:rsidRPr="00B8065E" w:rsidRDefault="005B5069" w:rsidP="000E627B">
            <w:pPr>
              <w:spacing w:line="240" w:lineRule="auto"/>
              <w:ind w:left="360"/>
              <w:rPr>
                <w:sz w:val="16"/>
                <w:szCs w:val="16"/>
              </w:rPr>
            </w:pPr>
            <w:r w:rsidRPr="00B8065E">
              <w:rPr>
                <w:sz w:val="16"/>
                <w:szCs w:val="16"/>
              </w:rPr>
              <w:t>Voor het adres moet gekozen worden uit binnenlands adres, postbus adres of buitenlands adres.</w:t>
            </w:r>
          </w:p>
          <w:p w14:paraId="17B49C0A" w14:textId="77777777" w:rsidR="005B5069" w:rsidRPr="00B8065E" w:rsidRDefault="005B5069" w:rsidP="000E627B">
            <w:pPr>
              <w:spacing w:line="240" w:lineRule="auto"/>
              <w:rPr>
                <w:sz w:val="16"/>
                <w:szCs w:val="16"/>
              </w:rPr>
            </w:pPr>
          </w:p>
          <w:p w14:paraId="06D2F18B" w14:textId="77777777" w:rsidR="005B5069" w:rsidRPr="00B8065E" w:rsidRDefault="005B5069" w:rsidP="000E627B">
            <w:pPr>
              <w:spacing w:line="240" w:lineRule="auto"/>
              <w:ind w:left="360"/>
              <w:rPr>
                <w:sz w:val="16"/>
                <w:szCs w:val="16"/>
              </w:rPr>
            </w:pPr>
            <w:r w:rsidRPr="00B8065E">
              <w:rPr>
                <w:sz w:val="16"/>
                <w:szCs w:val="16"/>
              </w:rPr>
              <w:t>Voor plaats en land moet gekozen worden uit een waardelijst.</w:t>
            </w:r>
          </w:p>
          <w:p w14:paraId="65892707" w14:textId="77777777" w:rsidR="005B5069" w:rsidRPr="00B8065E" w:rsidRDefault="005B5069" w:rsidP="000E627B">
            <w:pPr>
              <w:spacing w:line="240" w:lineRule="auto"/>
              <w:rPr>
                <w:sz w:val="16"/>
                <w:szCs w:val="16"/>
              </w:rPr>
            </w:pPr>
          </w:p>
          <w:p w14:paraId="59AB26F6" w14:textId="77777777" w:rsidR="005B5069" w:rsidRPr="00B8065E" w:rsidRDefault="005B5069" w:rsidP="000E627B">
            <w:pPr>
              <w:pStyle w:val="streepje"/>
              <w:numPr>
                <w:ilvl w:val="0"/>
                <w:numId w:val="0"/>
              </w:numPr>
              <w:spacing w:line="240" w:lineRule="auto"/>
              <w:ind w:left="360"/>
              <w:rPr>
                <w:sz w:val="16"/>
                <w:szCs w:val="16"/>
                <w:u w:val="single"/>
                <w:lang w:val="nl-NL"/>
              </w:rPr>
            </w:pPr>
            <w:r w:rsidRPr="00B8065E">
              <w:rPr>
                <w:sz w:val="16"/>
                <w:szCs w:val="16"/>
                <w:u w:val="single"/>
                <w:lang w:val="nl-NL"/>
              </w:rPr>
              <w:t>Mapping:</w:t>
            </w:r>
          </w:p>
          <w:p w14:paraId="16028908"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//IMKAD_Persoon/IMKAD_PostlocatiePersoon/</w:t>
            </w:r>
          </w:p>
          <w:p w14:paraId="7A4FAD54" w14:textId="77EBC751"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./label</w:t>
            </w:r>
          </w:p>
          <w:p w14:paraId="5DB95CE9" w14:textId="2B4A791F" w:rsidR="005B5069" w:rsidRPr="00B8065E" w:rsidRDefault="005B5069" w:rsidP="000E627B">
            <w:pPr>
              <w:spacing w:line="240" w:lineRule="auto"/>
              <w:ind w:left="360"/>
              <w:rPr>
                <w:sz w:val="16"/>
                <w:szCs w:val="16"/>
              </w:rPr>
            </w:pPr>
            <w:r w:rsidRPr="00B8065E">
              <w:rPr>
                <w:sz w:val="16"/>
                <w:szCs w:val="16"/>
              </w:rPr>
              <w:t>./afdeling</w:t>
            </w:r>
          </w:p>
          <w:p w14:paraId="2B2E37FA" w14:textId="77777777" w:rsidR="005B5069" w:rsidRPr="00B8065E" w:rsidRDefault="005B5069" w:rsidP="000E627B">
            <w:pPr>
              <w:pStyle w:val="streepje"/>
              <w:numPr>
                <w:ilvl w:val="0"/>
                <w:numId w:val="0"/>
              </w:numPr>
              <w:rPr>
                <w:sz w:val="16"/>
                <w:szCs w:val="16"/>
                <w:u w:val="single"/>
                <w:lang w:val="nl-NL"/>
              </w:rPr>
            </w:pPr>
          </w:p>
          <w:p w14:paraId="272649CA" w14:textId="77777777" w:rsidR="005B5069" w:rsidRPr="00B8065E" w:rsidRDefault="005B5069" w:rsidP="000E627B">
            <w:pPr>
              <w:pStyle w:val="streepje"/>
              <w:numPr>
                <w:ilvl w:val="0"/>
                <w:numId w:val="0"/>
              </w:numPr>
              <w:ind w:left="360"/>
              <w:rPr>
                <w:sz w:val="16"/>
                <w:szCs w:val="16"/>
                <w:u w:val="single"/>
                <w:lang w:val="nl-NL"/>
              </w:rPr>
            </w:pPr>
            <w:r w:rsidRPr="00B8065E">
              <w:rPr>
                <w:sz w:val="16"/>
                <w:szCs w:val="16"/>
                <w:u w:val="single"/>
                <w:lang w:val="nl-NL"/>
              </w:rPr>
              <w:t>Mapping binnenlandsadres:</w:t>
            </w:r>
          </w:p>
          <w:p w14:paraId="02E9874E"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//IMKAD_Persoon/IMKAD_PostlocatiePersoon/adres/binnenlandsAdres/</w:t>
            </w:r>
          </w:p>
          <w:p w14:paraId="53F8624C" w14:textId="63155621" w:rsidR="005B5069" w:rsidRPr="00B8065E" w:rsidRDefault="005B5069" w:rsidP="000E627B">
            <w:pPr>
              <w:spacing w:line="240" w:lineRule="auto"/>
              <w:ind w:left="360"/>
              <w:rPr>
                <w:sz w:val="16"/>
                <w:szCs w:val="16"/>
              </w:rPr>
            </w:pPr>
            <w:r w:rsidRPr="00B8065E">
              <w:rPr>
                <w:sz w:val="16"/>
                <w:szCs w:val="16"/>
              </w:rPr>
              <w:t>./BAG_NummerAanduiding/postcode</w:t>
            </w:r>
          </w:p>
          <w:p w14:paraId="7ADFE8D5" w14:textId="44960ED9" w:rsidR="005B5069" w:rsidRPr="00B8065E" w:rsidRDefault="005B5069" w:rsidP="000E627B">
            <w:pPr>
              <w:spacing w:line="240" w:lineRule="auto"/>
              <w:ind w:left="360"/>
              <w:rPr>
                <w:sz w:val="16"/>
                <w:szCs w:val="16"/>
              </w:rPr>
            </w:pPr>
            <w:r w:rsidRPr="00B8065E">
              <w:rPr>
                <w:sz w:val="16"/>
                <w:szCs w:val="16"/>
              </w:rPr>
              <w:t>./BAG_Woonplaats/woonplaatsnaam</w:t>
            </w:r>
          </w:p>
          <w:p w14:paraId="7AF42172" w14:textId="4BC47306" w:rsidR="005B5069" w:rsidRPr="00B8065E" w:rsidRDefault="005B5069" w:rsidP="000E627B">
            <w:pPr>
              <w:spacing w:line="240" w:lineRule="auto"/>
              <w:ind w:left="360"/>
              <w:rPr>
                <w:sz w:val="16"/>
                <w:szCs w:val="16"/>
              </w:rPr>
            </w:pPr>
            <w:r w:rsidRPr="00B8065E">
              <w:rPr>
                <w:sz w:val="16"/>
                <w:szCs w:val="16"/>
              </w:rPr>
              <w:t>./BAG_OpenbareRuimte/openbareRuimteNaam</w:t>
            </w:r>
          </w:p>
          <w:p w14:paraId="02B40C2D" w14:textId="4A7D7F00" w:rsidR="005B5069" w:rsidRPr="00B8065E" w:rsidRDefault="005B5069" w:rsidP="000E627B">
            <w:pPr>
              <w:spacing w:line="240" w:lineRule="auto"/>
              <w:ind w:left="360"/>
              <w:rPr>
                <w:sz w:val="16"/>
                <w:szCs w:val="16"/>
              </w:rPr>
            </w:pPr>
            <w:r w:rsidRPr="00B8065E">
              <w:rPr>
                <w:sz w:val="16"/>
                <w:szCs w:val="16"/>
              </w:rPr>
              <w:t>./BAG_NummerAanduiding/huisnummer</w:t>
            </w:r>
          </w:p>
          <w:p w14:paraId="5043D444" w14:textId="4B7E0A53" w:rsidR="005B5069" w:rsidRPr="00B8065E" w:rsidRDefault="005B5069" w:rsidP="000E627B">
            <w:pPr>
              <w:spacing w:line="240" w:lineRule="auto"/>
              <w:ind w:left="360"/>
              <w:rPr>
                <w:sz w:val="16"/>
                <w:szCs w:val="16"/>
              </w:rPr>
            </w:pPr>
            <w:r w:rsidRPr="00B8065E">
              <w:rPr>
                <w:sz w:val="16"/>
                <w:szCs w:val="16"/>
              </w:rPr>
              <w:t>./BAG_NummerAanduiding/huisletter</w:t>
            </w:r>
          </w:p>
          <w:p w14:paraId="55331E34" w14:textId="3D5EFE80" w:rsidR="005B5069" w:rsidRPr="00B8065E" w:rsidRDefault="005B5069" w:rsidP="000E627B">
            <w:pPr>
              <w:pStyle w:val="streepje"/>
              <w:numPr>
                <w:ilvl w:val="0"/>
                <w:numId w:val="0"/>
              </w:numPr>
              <w:spacing w:line="240" w:lineRule="auto"/>
              <w:ind w:left="360"/>
              <w:rPr>
                <w:sz w:val="16"/>
                <w:szCs w:val="16"/>
                <w:u w:val="single"/>
                <w:lang w:val="nl-NL"/>
              </w:rPr>
            </w:pPr>
            <w:r w:rsidRPr="00B8065E">
              <w:rPr>
                <w:sz w:val="16"/>
                <w:szCs w:val="16"/>
                <w:lang w:val="nl-NL"/>
              </w:rPr>
              <w:t>./BAG_NummerAanduiding/huisnummertoevoeging</w:t>
            </w:r>
            <w:r w:rsidRPr="00B8065E">
              <w:rPr>
                <w:sz w:val="16"/>
                <w:szCs w:val="16"/>
                <w:u w:val="single"/>
                <w:lang w:val="nl-NL"/>
              </w:rPr>
              <w:t xml:space="preserve"> </w:t>
            </w:r>
          </w:p>
          <w:p w14:paraId="084B8276" w14:textId="77777777" w:rsidR="005B5069" w:rsidRPr="00B8065E" w:rsidRDefault="005B5069" w:rsidP="000E627B">
            <w:pPr>
              <w:pStyle w:val="streepje"/>
              <w:numPr>
                <w:ilvl w:val="0"/>
                <w:numId w:val="0"/>
              </w:numPr>
              <w:ind w:left="360"/>
              <w:rPr>
                <w:sz w:val="16"/>
                <w:szCs w:val="16"/>
                <w:u w:val="single"/>
                <w:lang w:val="nl-NL"/>
              </w:rPr>
            </w:pPr>
            <w:r w:rsidRPr="00B8065E">
              <w:rPr>
                <w:sz w:val="16"/>
                <w:szCs w:val="16"/>
                <w:u w:val="single"/>
                <w:lang w:val="nl-NL"/>
              </w:rPr>
              <w:t>Mapping buitenlandsadres:</w:t>
            </w:r>
          </w:p>
          <w:p w14:paraId="53D89320"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//IMKAD_Persoon/IMKAD_PostlocatiePersoon/adres/buitenlandsAdres/</w:t>
            </w:r>
          </w:p>
          <w:p w14:paraId="36911D8C" w14:textId="00564102"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./woonplaats</w:t>
            </w:r>
          </w:p>
          <w:p w14:paraId="7827656A" w14:textId="0808884D" w:rsidR="005B5069" w:rsidRPr="00B8065E" w:rsidRDefault="005B5069" w:rsidP="000E627B">
            <w:pPr>
              <w:spacing w:line="240" w:lineRule="auto"/>
              <w:ind w:left="360"/>
              <w:rPr>
                <w:sz w:val="16"/>
                <w:szCs w:val="16"/>
              </w:rPr>
            </w:pPr>
            <w:r w:rsidRPr="00B8065E">
              <w:rPr>
                <w:sz w:val="16"/>
                <w:szCs w:val="16"/>
              </w:rPr>
              <w:t xml:space="preserve">./adres </w:t>
            </w:r>
          </w:p>
          <w:p w14:paraId="1A6A8062" w14:textId="4A61A9A5" w:rsidR="005B5069" w:rsidRPr="00B8065E" w:rsidRDefault="005B5069" w:rsidP="000E627B">
            <w:pPr>
              <w:spacing w:line="240" w:lineRule="auto"/>
              <w:ind w:left="360"/>
              <w:rPr>
                <w:sz w:val="16"/>
                <w:szCs w:val="16"/>
              </w:rPr>
            </w:pPr>
            <w:r w:rsidRPr="00B8065E">
              <w:rPr>
                <w:sz w:val="16"/>
                <w:szCs w:val="16"/>
              </w:rPr>
              <w:t>./regio</w:t>
            </w:r>
          </w:p>
          <w:p w14:paraId="02CBE03C" w14:textId="1FB60596" w:rsidR="005B5069" w:rsidRPr="00B8065E" w:rsidRDefault="005B5069" w:rsidP="000E627B">
            <w:pPr>
              <w:spacing w:line="240" w:lineRule="auto"/>
              <w:ind w:left="360"/>
              <w:rPr>
                <w:sz w:val="16"/>
                <w:szCs w:val="16"/>
              </w:rPr>
            </w:pPr>
            <w:r w:rsidRPr="00B8065E">
              <w:rPr>
                <w:sz w:val="16"/>
                <w:szCs w:val="16"/>
              </w:rPr>
              <w:lastRenderedPageBreak/>
              <w:t>./land</w:t>
            </w:r>
          </w:p>
          <w:p w14:paraId="62660CDA" w14:textId="77777777" w:rsidR="005B5069" w:rsidRPr="00B8065E" w:rsidRDefault="005B5069" w:rsidP="000E627B">
            <w:pPr>
              <w:spacing w:before="72"/>
              <w:ind w:left="360"/>
              <w:rPr>
                <w:sz w:val="16"/>
                <w:szCs w:val="16"/>
              </w:rPr>
            </w:pPr>
            <w:r w:rsidRPr="00B8065E">
              <w:rPr>
                <w:sz w:val="16"/>
                <w:szCs w:val="16"/>
                <w:u w:val="single"/>
              </w:rPr>
              <w:t>Mapping postbusadres:</w:t>
            </w:r>
          </w:p>
          <w:p w14:paraId="0007E3BD" w14:textId="77777777" w:rsidR="005B5069" w:rsidRPr="00201932" w:rsidRDefault="005B5069" w:rsidP="000E627B">
            <w:pPr>
              <w:pStyle w:val="streepje"/>
              <w:numPr>
                <w:ilvl w:val="0"/>
                <w:numId w:val="0"/>
              </w:numPr>
              <w:spacing w:line="240" w:lineRule="auto"/>
              <w:ind w:left="360"/>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0E627B">
            <w:pPr>
              <w:spacing w:line="240" w:lineRule="auto"/>
              <w:ind w:left="360"/>
              <w:rPr>
                <w:sz w:val="16"/>
                <w:szCs w:val="16"/>
              </w:rPr>
            </w:pPr>
            <w:r w:rsidRPr="00FD4C0C">
              <w:rPr>
                <w:sz w:val="16"/>
                <w:szCs w:val="16"/>
              </w:rPr>
              <w:t>./postbusnummer</w:t>
            </w:r>
          </w:p>
          <w:p w14:paraId="45383E4D" w14:textId="34D76406" w:rsidR="005B5069" w:rsidRPr="00FD4C0C" w:rsidRDefault="005B5069" w:rsidP="000E627B">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0E627B">
            <w:pPr>
              <w:spacing w:line="240" w:lineRule="auto"/>
              <w:ind w:left="360"/>
              <w:rPr>
                <w:sz w:val="16"/>
                <w:szCs w:val="16"/>
              </w:rPr>
            </w:pPr>
            <w:r w:rsidRPr="00FD4C0C">
              <w:rPr>
                <w:sz w:val="16"/>
                <w:szCs w:val="16"/>
              </w:rPr>
              <w:t>./woonplaatsnaam</w:t>
            </w:r>
          </w:p>
          <w:p w14:paraId="19BAFA26" w14:textId="2DDBDFDC" w:rsidR="00B9329D" w:rsidRDefault="00B9329D" w:rsidP="000E627B">
            <w:pPr>
              <w:spacing w:line="240" w:lineRule="auto"/>
              <w:ind w:left="227"/>
            </w:pPr>
          </w:p>
        </w:tc>
      </w:tr>
      <w:tr w:rsidR="005B5069" w:rsidRPr="00123774" w14:paraId="1CF7481B" w14:textId="77777777" w:rsidTr="00DC1E7C">
        <w:trPr>
          <w:trHeight w:val="125"/>
        </w:trPr>
        <w:tc>
          <w:tcPr>
            <w:tcW w:w="2504" w:type="pct"/>
            <w:shd w:val="clear" w:color="auto" w:fill="auto"/>
          </w:tcPr>
          <w:p w14:paraId="725ADD59" w14:textId="77777777" w:rsidR="005B5069" w:rsidRPr="00194473" w:rsidRDefault="005B5069" w:rsidP="000E627B">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496" w:type="pct"/>
            <w:shd w:val="clear" w:color="auto" w:fill="auto"/>
          </w:tcPr>
          <w:p w14:paraId="4C8D7C2C" w14:textId="77777777" w:rsidR="005B5069" w:rsidRDefault="005B5069" w:rsidP="000E627B">
            <w:pPr>
              <w:spacing w:before="72" w:line="240" w:lineRule="auto"/>
              <w:rPr>
                <w:sz w:val="16"/>
                <w:szCs w:val="16"/>
              </w:rPr>
            </w:pPr>
            <w:r w:rsidRPr="00201FE5">
              <w:rPr>
                <w:sz w:val="16"/>
                <w:szCs w:val="16"/>
              </w:rPr>
              <w:t>Vaste tekst.</w:t>
            </w:r>
          </w:p>
          <w:p w14:paraId="22EA98DE" w14:textId="3FA2330E" w:rsidR="00201FE5" w:rsidRPr="00201FE5" w:rsidRDefault="00201FE5" w:rsidP="000E627B">
            <w:pPr>
              <w:spacing w:before="72" w:line="240" w:lineRule="auto"/>
              <w:rPr>
                <w:sz w:val="16"/>
                <w:szCs w:val="16"/>
              </w:rPr>
            </w:pPr>
          </w:p>
        </w:tc>
      </w:tr>
      <w:tr w:rsidR="005B5069" w:rsidRPr="00123774" w14:paraId="178CAEE7" w14:textId="77777777" w:rsidTr="00DC1E7C">
        <w:trPr>
          <w:trHeight w:val="125"/>
        </w:trPr>
        <w:tc>
          <w:tcPr>
            <w:tcW w:w="2504" w:type="pct"/>
            <w:shd w:val="clear" w:color="auto" w:fill="auto"/>
          </w:tcPr>
          <w:p w14:paraId="5595E3E9" w14:textId="7DE0DF8E" w:rsidR="005B5069" w:rsidRDefault="005B5069" w:rsidP="000E627B">
            <w:pPr>
              <w:pStyle w:val="Geenafstand"/>
              <w:ind w:left="567" w:hanging="284"/>
              <w:rPr>
                <w:rFonts w:ascii="Arial" w:hAnsi="Arial" w:cs="Arial"/>
                <w:color w:val="FF0000"/>
                <w:sz w:val="20"/>
                <w:szCs w:val="20"/>
              </w:rPr>
            </w:pPr>
            <w:r>
              <w:rPr>
                <w:rFonts w:ascii="Arial" w:hAnsi="Arial" w:cs="Arial"/>
                <w:color w:val="FF0000"/>
                <w:sz w:val="20"/>
                <w:szCs w:val="20"/>
              </w:rPr>
              <w:t xml:space="preserve">hierna te noemen: </w:t>
            </w:r>
            <w:r w:rsidR="00B8065E">
              <w:rPr>
                <w:rFonts w:ascii="Arial" w:hAnsi="Arial" w:cs="Arial"/>
                <w:color w:val="FF0000"/>
                <w:sz w:val="20"/>
                <w:szCs w:val="20"/>
              </w:rPr>
              <w:t>“geldverstrekker”</w:t>
            </w:r>
          </w:p>
          <w:p w14:paraId="72555302" w14:textId="77777777" w:rsidR="005B5069" w:rsidRPr="00194473" w:rsidRDefault="005B5069" w:rsidP="000E627B">
            <w:pPr>
              <w:tabs>
                <w:tab w:val="left" w:pos="-1440"/>
                <w:tab w:val="left" w:pos="-720"/>
              </w:tabs>
              <w:suppressAutoHyphens/>
              <w:ind w:left="284"/>
              <w:rPr>
                <w:rFonts w:cs="Arial"/>
                <w:color w:val="339966"/>
                <w:szCs w:val="18"/>
              </w:rPr>
            </w:pPr>
          </w:p>
        </w:tc>
        <w:tc>
          <w:tcPr>
            <w:tcW w:w="2496" w:type="pct"/>
            <w:shd w:val="clear" w:color="auto" w:fill="auto"/>
          </w:tcPr>
          <w:p w14:paraId="4E5E6D1C" w14:textId="77777777" w:rsidR="005B5069" w:rsidRPr="00201FE5" w:rsidRDefault="005B5069" w:rsidP="000E627B">
            <w:pPr>
              <w:spacing w:before="72" w:line="240" w:lineRule="auto"/>
              <w:rPr>
                <w:snapToGrid/>
                <w:sz w:val="16"/>
                <w:szCs w:val="16"/>
              </w:rPr>
            </w:pPr>
            <w:r w:rsidRPr="00201FE5">
              <w:rPr>
                <w:sz w:val="16"/>
                <w:szCs w:val="16"/>
              </w:rPr>
              <w:t>Vaste tekst.</w:t>
            </w:r>
          </w:p>
        </w:tc>
      </w:tr>
      <w:tr w:rsidR="00947F24" w:rsidRPr="00123774" w14:paraId="7B005410" w14:textId="77777777" w:rsidTr="00DC1E7C">
        <w:trPr>
          <w:trHeight w:val="125"/>
        </w:trPr>
        <w:tc>
          <w:tcPr>
            <w:tcW w:w="2504" w:type="pct"/>
            <w:shd w:val="clear" w:color="auto" w:fill="auto"/>
          </w:tcPr>
          <w:p w14:paraId="53F618B7" w14:textId="64E89ED0" w:rsidR="00947F24" w:rsidRDefault="00947F24" w:rsidP="000E627B">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496" w:type="pct"/>
            <w:shd w:val="clear" w:color="auto" w:fill="auto"/>
          </w:tcPr>
          <w:p w14:paraId="1DA51EF2" w14:textId="6B801BE6" w:rsidR="00947F24" w:rsidRDefault="00947F24" w:rsidP="000E627B">
            <w:pPr>
              <w:spacing w:before="72" w:line="240" w:lineRule="auto"/>
              <w:rPr>
                <w:sz w:val="16"/>
                <w:szCs w:val="16"/>
              </w:rPr>
            </w:pPr>
            <w:r>
              <w:rPr>
                <w:sz w:val="16"/>
                <w:szCs w:val="16"/>
              </w:rPr>
              <w:t>Wordt getoond als de verzekeraar</w:t>
            </w:r>
            <w:r w:rsidR="00B8065E">
              <w:rPr>
                <w:sz w:val="16"/>
                <w:szCs w:val="16"/>
              </w:rPr>
              <w:t>/instituut</w:t>
            </w:r>
            <w:r>
              <w:rPr>
                <w:sz w:val="16"/>
                <w:szCs w:val="16"/>
              </w:rPr>
              <w:t xml:space="preserve"> volgt anders is dit de afsluitende punt</w:t>
            </w:r>
            <w:r w:rsidR="00032CDD">
              <w:rPr>
                <w:sz w:val="16"/>
                <w:szCs w:val="16"/>
              </w:rPr>
              <w:t>.</w:t>
            </w:r>
          </w:p>
          <w:p w14:paraId="231F189F" w14:textId="4CAA4BA9" w:rsidR="00032CDD" w:rsidRPr="00201FE5" w:rsidRDefault="00032CDD" w:rsidP="000E627B">
            <w:pPr>
              <w:spacing w:before="72" w:line="240" w:lineRule="auto"/>
              <w:rPr>
                <w:sz w:val="16"/>
                <w:szCs w:val="16"/>
              </w:rPr>
            </w:pPr>
          </w:p>
        </w:tc>
      </w:tr>
    </w:tbl>
    <w:p w14:paraId="0B1EA4B2" w14:textId="50010B0D" w:rsidR="005B5069" w:rsidRPr="00890735" w:rsidRDefault="000E627B" w:rsidP="005B5069">
      <w:pPr>
        <w:rPr>
          <w:snapToGrid/>
          <w:szCs w:val="18"/>
        </w:rPr>
      </w:pPr>
      <w:r>
        <w:rPr>
          <w:snapToGrid/>
          <w:szCs w:val="18"/>
        </w:rPr>
        <w:br w:type="textWrapping" w:clear="all"/>
      </w:r>
    </w:p>
    <w:p w14:paraId="31A0ECCC" w14:textId="77777777" w:rsidR="005B5069" w:rsidRDefault="005B5069" w:rsidP="005B5069">
      <w:pPr>
        <w:spacing w:line="240" w:lineRule="auto"/>
      </w:pPr>
      <w:r>
        <w:br w:type="page"/>
      </w:r>
    </w:p>
    <w:p w14:paraId="05A9276E" w14:textId="77777777" w:rsidR="005B5069" w:rsidRDefault="005B5069" w:rsidP="005B5069"/>
    <w:p w14:paraId="7F36C740" w14:textId="636F12C9" w:rsidR="007B0C26" w:rsidRPr="007B0C26" w:rsidRDefault="008851EC" w:rsidP="008851EC">
      <w:pPr>
        <w:pStyle w:val="Kop3"/>
      </w:pPr>
      <w:bookmarkStart w:id="59" w:name="_Toc127951341"/>
      <w:r>
        <w:t>Verzekeraar of Instelling</w:t>
      </w:r>
      <w:bookmarkEnd w:id="59"/>
    </w:p>
    <w:p w14:paraId="33836C6F" w14:textId="162E2FDF" w:rsidR="005B5069" w:rsidRDefault="005B5069" w:rsidP="005B5069">
      <w:pPr>
        <w:rPr>
          <w:lang w:val="nl"/>
        </w:rPr>
      </w:pPr>
      <w:r>
        <w:rPr>
          <w:lang w:val="nl"/>
        </w:rPr>
        <w:t>Deze partij is optioneel en moet aanwezig zijn als het een spaarhypotheek</w:t>
      </w:r>
      <w:r w:rsidR="007A58F4">
        <w:rPr>
          <w:lang w:val="nl"/>
        </w:rPr>
        <w:t xml:space="preserve"> of</w:t>
      </w:r>
      <w:r>
        <w:rPr>
          <w:lang w:val="nl"/>
        </w:rPr>
        <w:t xml:space="preserve"> </w:t>
      </w:r>
      <w:r w:rsidR="007A58F4" w:rsidRPr="007A58F4">
        <w:rPr>
          <w:rFonts w:cs="Arial"/>
          <w:szCs w:val="18"/>
        </w:rPr>
        <w:t>bankspaarhypotheek</w:t>
      </w:r>
      <w:r w:rsidR="007A58F4">
        <w:rPr>
          <w:lang w:val="nl"/>
        </w:rPr>
        <w:t xml:space="preserve"> </w:t>
      </w:r>
      <w:r>
        <w:rPr>
          <w:lang w:val="nl"/>
        </w:rPr>
        <w:t>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015"/>
        <w:gridCol w:w="6593"/>
      </w:tblGrid>
      <w:tr w:rsidR="001A6FB5" w:rsidRPr="00343045" w14:paraId="04A22A55" w14:textId="77777777" w:rsidTr="00C10A1C">
        <w:tc>
          <w:tcPr>
            <w:tcW w:w="6724" w:type="dxa"/>
            <w:shd w:val="clear" w:color="auto" w:fill="DEEAF6" w:themeFill="accent1" w:themeFillTint="33"/>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5884" w:type="dxa"/>
            <w:shd w:val="clear" w:color="auto" w:fill="DEEAF6" w:themeFill="accent1" w:themeFillTint="33"/>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C10A1C">
        <w:tc>
          <w:tcPr>
            <w:tcW w:w="6724"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5884" w:type="dxa"/>
            <w:shd w:val="clear" w:color="auto" w:fill="auto"/>
          </w:tcPr>
          <w:p w14:paraId="317B1DE5" w14:textId="14C8FDAA" w:rsidR="005B5069" w:rsidRPr="00201FE5" w:rsidRDefault="007A58F4" w:rsidP="00201FE5">
            <w:pPr>
              <w:spacing w:line="240" w:lineRule="auto"/>
              <w:rPr>
                <w:sz w:val="16"/>
                <w:szCs w:val="16"/>
              </w:rPr>
            </w:pPr>
            <w:r>
              <w:rPr>
                <w:sz w:val="16"/>
                <w:szCs w:val="16"/>
              </w:rPr>
              <w:t>K</w:t>
            </w:r>
            <w:r w:rsidR="005B5069" w:rsidRPr="00201FE5">
              <w:rPr>
                <w:sz w:val="16"/>
                <w:szCs w:val="16"/>
              </w:rPr>
              <w:t>euze uit 2</w:t>
            </w:r>
            <w:r w:rsidR="00B8065E">
              <w:rPr>
                <w:sz w:val="16"/>
                <w:szCs w:val="16"/>
              </w:rPr>
              <w:t xml:space="preserve"> opties</w:t>
            </w:r>
            <w:r w:rsidR="005B5069" w:rsidRPr="00201FE5">
              <w:rPr>
                <w:sz w:val="16"/>
                <w:szCs w:val="16"/>
              </w:rPr>
              <w:t>.</w:t>
            </w:r>
          </w:p>
          <w:p w14:paraId="5B36B6E0" w14:textId="204A978A" w:rsidR="005B5069" w:rsidRDefault="005B5069" w:rsidP="004936BD">
            <w:pPr>
              <w:rPr>
                <w:rFonts w:cs="Arial"/>
                <w:snapToGrid/>
                <w:kern w:val="0"/>
                <w:szCs w:val="18"/>
                <w:lang w:eastAsia="nl-NL"/>
              </w:rPr>
            </w:pPr>
          </w:p>
          <w:p w14:paraId="68A43C3B" w14:textId="4590D72A" w:rsidR="00B8065E" w:rsidRPr="00982884" w:rsidRDefault="00B8065E" w:rsidP="00B8065E">
            <w:pPr>
              <w:spacing w:line="240" w:lineRule="auto"/>
              <w:rPr>
                <w:rFonts w:cs="Arial"/>
                <w:snapToGrid/>
                <w:kern w:val="0"/>
                <w:sz w:val="16"/>
                <w:szCs w:val="16"/>
                <w:lang w:eastAsia="nl-NL"/>
              </w:rPr>
            </w:pPr>
            <w:r w:rsidRPr="00982884">
              <w:rPr>
                <w:rFonts w:cs="Arial"/>
                <w:b/>
                <w:bCs/>
                <w:snapToGrid/>
                <w:kern w:val="0"/>
                <w:sz w:val="16"/>
                <w:szCs w:val="16"/>
                <w:lang w:eastAsia="nl-NL"/>
              </w:rPr>
              <w:t>Optie b1</w:t>
            </w:r>
            <w:r w:rsidRPr="00982884">
              <w:rPr>
                <w:rFonts w:cs="Arial"/>
                <w:snapToGrid/>
                <w:kern w:val="0"/>
                <w:sz w:val="16"/>
                <w:szCs w:val="16"/>
                <w:lang w:eastAsia="nl-NL"/>
              </w:rPr>
              <w:t>:</w:t>
            </w:r>
          </w:p>
          <w:p w14:paraId="5D12A3AA" w14:textId="77777777" w:rsidR="005B5069" w:rsidRPr="00982884" w:rsidRDefault="005B5069" w:rsidP="00B8065E">
            <w:pPr>
              <w:spacing w:line="240" w:lineRule="auto"/>
              <w:rPr>
                <w:sz w:val="16"/>
                <w:szCs w:val="16"/>
                <w:u w:val="single"/>
              </w:rPr>
            </w:pPr>
            <w:r w:rsidRPr="00982884">
              <w:rPr>
                <w:sz w:val="16"/>
                <w:szCs w:val="16"/>
                <w:u w:val="single"/>
              </w:rPr>
              <w:t>Mapping partij en persoon:</w:t>
            </w:r>
          </w:p>
          <w:p w14:paraId="2F1D8700" w14:textId="65E7644F" w:rsidR="005B5069" w:rsidRPr="00982884" w:rsidRDefault="005B5069"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w:t>
            </w:r>
            <w:r w:rsidR="00B8065E" w:rsidRPr="00982884">
              <w:rPr>
                <w:rFonts w:cs="Arial"/>
                <w:snapToGrid/>
                <w:kern w:val="0"/>
                <w:sz w:val="16"/>
                <w:szCs w:val="16"/>
                <w:lang w:eastAsia="nl-NL"/>
              </w:rPr>
              <w:t>geldverstrekker</w:t>
            </w:r>
            <w:r w:rsidRPr="00982884">
              <w:rPr>
                <w:snapToGrid/>
                <w:kern w:val="0"/>
                <w:sz w:val="16"/>
                <w:szCs w:val="16"/>
                <w:lang w:eastAsia="nl-NL"/>
              </w:rPr>
              <w:t>-verzekeraar</w:t>
            </w:r>
            <w:r w:rsidR="00C81B84" w:rsidRPr="00982884">
              <w:rPr>
                <w:snapToGrid/>
                <w:kern w:val="0"/>
                <w:sz w:val="16"/>
                <w:szCs w:val="16"/>
                <w:lang w:eastAsia="nl-NL"/>
              </w:rPr>
              <w:t>’</w:t>
            </w:r>
            <w:r w:rsidRPr="00982884">
              <w:rPr>
                <w:rFonts w:cs="Arial"/>
                <w:snapToGrid/>
                <w:kern w:val="0"/>
                <w:sz w:val="16"/>
                <w:szCs w:val="16"/>
                <w:lang w:eastAsia="nl-NL"/>
              </w:rPr>
              <w:t xml:space="preserve">)/Partij </w:t>
            </w:r>
          </w:p>
          <w:p w14:paraId="1AD0E777" w14:textId="77777777" w:rsidR="005B5069" w:rsidRPr="00982884" w:rsidRDefault="005B5069"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[attribute: id = ‘unieke identificatie van de partij’]</w:t>
            </w:r>
          </w:p>
          <w:p w14:paraId="5B4C7940" w14:textId="1EA563D9" w:rsidR="005B5069" w:rsidRPr="00982884" w:rsidRDefault="005B5069" w:rsidP="00B8065E">
            <w:pPr>
              <w:autoSpaceDE w:val="0"/>
              <w:autoSpaceDN w:val="0"/>
              <w:adjustRightInd w:val="0"/>
              <w:spacing w:line="240" w:lineRule="auto"/>
              <w:rPr>
                <w:rFonts w:cs="Arial"/>
                <w:snapToGrid/>
                <w:color w:val="0000FF"/>
                <w:kern w:val="0"/>
                <w:sz w:val="16"/>
                <w:szCs w:val="16"/>
                <w:lang w:eastAsia="nl-NL"/>
              </w:rPr>
            </w:pPr>
            <w:r w:rsidRPr="00982884">
              <w:rPr>
                <w:snapToGrid/>
                <w:kern w:val="0"/>
                <w:sz w:val="16"/>
                <w:szCs w:val="16"/>
                <w:highlight w:val="white"/>
                <w:lang w:eastAsia="nl-NL"/>
              </w:rPr>
              <w:tab/>
              <w:t>./</w:t>
            </w:r>
            <w:r w:rsidRPr="00982884">
              <w:rPr>
                <w:rFonts w:cs="Arial"/>
                <w:snapToGrid/>
                <w:kern w:val="0"/>
                <w:sz w:val="16"/>
                <w:szCs w:val="16"/>
                <w:lang w:eastAsia="nl-NL"/>
              </w:rPr>
              <w:t>aanduidingPartij</w:t>
            </w:r>
            <w:r w:rsidRPr="00982884">
              <w:rPr>
                <w:snapToGrid/>
                <w:kern w:val="0"/>
                <w:sz w:val="16"/>
                <w:szCs w:val="16"/>
                <w:lang w:eastAsia="nl-NL"/>
              </w:rPr>
              <w:t>(‘</w:t>
            </w:r>
            <w:r w:rsidR="00B8065E" w:rsidRPr="00982884">
              <w:rPr>
                <w:snapToGrid/>
                <w:kern w:val="0"/>
                <w:sz w:val="16"/>
                <w:szCs w:val="16"/>
                <w:lang w:eastAsia="nl-NL"/>
              </w:rPr>
              <w:t>v</w:t>
            </w:r>
            <w:r w:rsidRPr="00982884">
              <w:rPr>
                <w:snapToGrid/>
                <w:kern w:val="0"/>
                <w:sz w:val="16"/>
                <w:szCs w:val="16"/>
                <w:lang w:eastAsia="nl-NL"/>
              </w:rPr>
              <w:t>erzekeraar’)</w:t>
            </w:r>
          </w:p>
          <w:p w14:paraId="1FD46EDC" w14:textId="77777777" w:rsidR="005B5069" w:rsidRPr="00982884" w:rsidRDefault="005B5069" w:rsidP="00B8065E">
            <w:pPr>
              <w:autoSpaceDE w:val="0"/>
              <w:autoSpaceDN w:val="0"/>
              <w:adjustRightInd w:val="0"/>
              <w:spacing w:line="240" w:lineRule="auto"/>
              <w:rPr>
                <w:sz w:val="16"/>
                <w:szCs w:val="16"/>
              </w:rPr>
            </w:pPr>
            <w:r w:rsidRPr="00982884">
              <w:rPr>
                <w:rFonts w:cs="Arial"/>
                <w:snapToGrid/>
                <w:kern w:val="0"/>
                <w:sz w:val="16"/>
                <w:szCs w:val="16"/>
                <w:lang w:eastAsia="nl-NL"/>
              </w:rPr>
              <w:t>//IMKAD_AangebodenStuk/Partij/Partij/IMKAD_Persoon</w:t>
            </w:r>
          </w:p>
          <w:p w14:paraId="33ADA2E6" w14:textId="24866925" w:rsidR="005B5069" w:rsidRPr="00982884" w:rsidRDefault="005B5069" w:rsidP="00B8065E">
            <w:pPr>
              <w:autoSpaceDE w:val="0"/>
              <w:autoSpaceDN w:val="0"/>
              <w:adjustRightInd w:val="0"/>
              <w:spacing w:line="240" w:lineRule="auto"/>
              <w:rPr>
                <w:sz w:val="16"/>
                <w:szCs w:val="16"/>
                <w:lang w:val="nl"/>
              </w:rPr>
            </w:pPr>
            <w:r w:rsidRPr="00982884">
              <w:rPr>
                <w:sz w:val="16"/>
                <w:szCs w:val="16"/>
                <w:lang w:val="nl"/>
              </w:rPr>
              <w:t>De overige mapping is opgenomen in de genoemde tekstblokken.</w:t>
            </w:r>
          </w:p>
          <w:p w14:paraId="537C6E42" w14:textId="5715FDFF" w:rsidR="00B8065E" w:rsidRPr="00982884" w:rsidRDefault="00B8065E" w:rsidP="00B8065E">
            <w:pPr>
              <w:autoSpaceDE w:val="0"/>
              <w:autoSpaceDN w:val="0"/>
              <w:adjustRightInd w:val="0"/>
              <w:spacing w:line="240" w:lineRule="auto"/>
              <w:rPr>
                <w:sz w:val="16"/>
                <w:szCs w:val="16"/>
                <w:lang w:val="nl"/>
              </w:rPr>
            </w:pPr>
          </w:p>
          <w:p w14:paraId="7FB51A77" w14:textId="5D97556C" w:rsidR="00B8065E" w:rsidRPr="00982884" w:rsidRDefault="00B8065E" w:rsidP="00B8065E">
            <w:pPr>
              <w:spacing w:line="240" w:lineRule="auto"/>
              <w:rPr>
                <w:rFonts w:cs="Arial"/>
                <w:snapToGrid/>
                <w:kern w:val="0"/>
                <w:sz w:val="16"/>
                <w:szCs w:val="16"/>
                <w:lang w:eastAsia="nl-NL"/>
              </w:rPr>
            </w:pPr>
            <w:r w:rsidRPr="00982884">
              <w:rPr>
                <w:rFonts w:cs="Arial"/>
                <w:b/>
                <w:bCs/>
                <w:snapToGrid/>
                <w:kern w:val="0"/>
                <w:sz w:val="16"/>
                <w:szCs w:val="16"/>
                <w:lang w:eastAsia="nl-NL"/>
              </w:rPr>
              <w:t>Optie b2</w:t>
            </w:r>
            <w:r w:rsidRPr="00982884">
              <w:rPr>
                <w:rFonts w:cs="Arial"/>
                <w:snapToGrid/>
                <w:kern w:val="0"/>
                <w:sz w:val="16"/>
                <w:szCs w:val="16"/>
                <w:lang w:eastAsia="nl-NL"/>
              </w:rPr>
              <w:t>:</w:t>
            </w:r>
          </w:p>
          <w:p w14:paraId="61C54E1A" w14:textId="77777777" w:rsidR="00B8065E" w:rsidRPr="00982884" w:rsidRDefault="00B8065E" w:rsidP="00B8065E">
            <w:pPr>
              <w:spacing w:line="240" w:lineRule="auto"/>
              <w:rPr>
                <w:sz w:val="16"/>
                <w:szCs w:val="16"/>
                <w:u w:val="single"/>
              </w:rPr>
            </w:pPr>
            <w:r w:rsidRPr="00982884">
              <w:rPr>
                <w:sz w:val="16"/>
                <w:szCs w:val="16"/>
                <w:u w:val="single"/>
              </w:rPr>
              <w:t>Mapping partij en persoon:</w:t>
            </w:r>
          </w:p>
          <w:p w14:paraId="6952137C" w14:textId="4F5E2223" w:rsidR="00B8065E" w:rsidRPr="00982884" w:rsidRDefault="00B8065E"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//IMKAD_AangebodenStuk/Partij(‘geldverstrekker</w:t>
            </w:r>
            <w:r w:rsidRPr="00982884">
              <w:rPr>
                <w:snapToGrid/>
                <w:kern w:val="0"/>
                <w:sz w:val="16"/>
                <w:szCs w:val="16"/>
                <w:lang w:eastAsia="nl-NL"/>
              </w:rPr>
              <w:t>-instelling’</w:t>
            </w:r>
            <w:r w:rsidRPr="00982884">
              <w:rPr>
                <w:rFonts w:cs="Arial"/>
                <w:snapToGrid/>
                <w:kern w:val="0"/>
                <w:sz w:val="16"/>
                <w:szCs w:val="16"/>
                <w:lang w:eastAsia="nl-NL"/>
              </w:rPr>
              <w:t xml:space="preserve">)/Partij </w:t>
            </w:r>
          </w:p>
          <w:p w14:paraId="0CC2664C" w14:textId="77777777" w:rsidR="00B8065E" w:rsidRPr="00982884" w:rsidRDefault="00B8065E"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[attribute: id = ‘unieke identificatie van de partij’]</w:t>
            </w:r>
          </w:p>
          <w:p w14:paraId="18DB3AD1" w14:textId="38C24CB1" w:rsidR="00B8065E" w:rsidRPr="00982884" w:rsidRDefault="00B8065E" w:rsidP="00B8065E">
            <w:pPr>
              <w:autoSpaceDE w:val="0"/>
              <w:autoSpaceDN w:val="0"/>
              <w:adjustRightInd w:val="0"/>
              <w:spacing w:line="240" w:lineRule="auto"/>
              <w:rPr>
                <w:rFonts w:cs="Arial"/>
                <w:snapToGrid/>
                <w:color w:val="0000FF"/>
                <w:kern w:val="0"/>
                <w:sz w:val="16"/>
                <w:szCs w:val="16"/>
                <w:lang w:eastAsia="nl-NL"/>
              </w:rPr>
            </w:pPr>
            <w:r w:rsidRPr="00982884">
              <w:rPr>
                <w:snapToGrid/>
                <w:kern w:val="0"/>
                <w:sz w:val="16"/>
                <w:szCs w:val="16"/>
                <w:highlight w:val="white"/>
                <w:lang w:eastAsia="nl-NL"/>
              </w:rPr>
              <w:tab/>
              <w:t>./</w:t>
            </w:r>
            <w:r w:rsidRPr="00982884">
              <w:rPr>
                <w:rFonts w:cs="Arial"/>
                <w:snapToGrid/>
                <w:kern w:val="0"/>
                <w:sz w:val="16"/>
                <w:szCs w:val="16"/>
                <w:lang w:eastAsia="nl-NL"/>
              </w:rPr>
              <w:t>aanduidingPartij</w:t>
            </w:r>
            <w:r w:rsidRPr="00982884">
              <w:rPr>
                <w:snapToGrid/>
                <w:kern w:val="0"/>
                <w:sz w:val="16"/>
                <w:szCs w:val="16"/>
                <w:lang w:eastAsia="nl-NL"/>
              </w:rPr>
              <w:t>(‘instelling’)</w:t>
            </w:r>
          </w:p>
          <w:p w14:paraId="2D6C2929" w14:textId="77777777" w:rsidR="00B8065E" w:rsidRPr="00982884" w:rsidRDefault="00B8065E" w:rsidP="00B8065E">
            <w:pPr>
              <w:autoSpaceDE w:val="0"/>
              <w:autoSpaceDN w:val="0"/>
              <w:adjustRightInd w:val="0"/>
              <w:spacing w:line="240" w:lineRule="auto"/>
              <w:rPr>
                <w:sz w:val="16"/>
                <w:szCs w:val="16"/>
              </w:rPr>
            </w:pPr>
            <w:r w:rsidRPr="00982884">
              <w:rPr>
                <w:rFonts w:cs="Arial"/>
                <w:snapToGrid/>
                <w:kern w:val="0"/>
                <w:sz w:val="16"/>
                <w:szCs w:val="16"/>
                <w:lang w:eastAsia="nl-NL"/>
              </w:rPr>
              <w:t>//IMKAD_AangebodenStuk/Partij/Partij/IMKAD_Persoon</w:t>
            </w:r>
          </w:p>
          <w:p w14:paraId="2973DD71" w14:textId="77777777" w:rsidR="00B8065E" w:rsidRPr="00982884" w:rsidRDefault="00B8065E" w:rsidP="00B8065E">
            <w:pPr>
              <w:autoSpaceDE w:val="0"/>
              <w:autoSpaceDN w:val="0"/>
              <w:adjustRightInd w:val="0"/>
              <w:spacing w:line="240" w:lineRule="auto"/>
              <w:rPr>
                <w:sz w:val="16"/>
                <w:szCs w:val="16"/>
                <w:lang w:val="nl"/>
              </w:rPr>
            </w:pPr>
            <w:r w:rsidRPr="00982884">
              <w:rPr>
                <w:sz w:val="16"/>
                <w:szCs w:val="16"/>
                <w:lang w:val="nl"/>
              </w:rPr>
              <w:t>De overige mapping is opgenomen in de genoemde tekstblokken.</w:t>
            </w:r>
          </w:p>
          <w:p w14:paraId="01BDF25D" w14:textId="77777777" w:rsidR="00B8065E" w:rsidRPr="00982884" w:rsidRDefault="00B8065E" w:rsidP="00B8065E">
            <w:pPr>
              <w:autoSpaceDE w:val="0"/>
              <w:autoSpaceDN w:val="0"/>
              <w:adjustRightInd w:val="0"/>
              <w:spacing w:line="240" w:lineRule="auto"/>
              <w:rPr>
                <w:sz w:val="16"/>
                <w:szCs w:val="16"/>
                <w:lang w:val="nl"/>
              </w:rPr>
            </w:pPr>
          </w:p>
          <w:p w14:paraId="274F1524" w14:textId="77777777" w:rsidR="005B5069" w:rsidRPr="00982884" w:rsidRDefault="005B5069" w:rsidP="004936BD">
            <w:pPr>
              <w:autoSpaceDE w:val="0"/>
              <w:autoSpaceDN w:val="0"/>
              <w:adjustRightInd w:val="0"/>
              <w:spacing w:line="240" w:lineRule="auto"/>
              <w:ind w:left="459"/>
              <w:rPr>
                <w:sz w:val="16"/>
                <w:szCs w:val="16"/>
              </w:rPr>
            </w:pPr>
            <w:r w:rsidRPr="00982884">
              <w:rPr>
                <w:sz w:val="16"/>
                <w:szCs w:val="16"/>
              </w:rPr>
              <w:tab/>
            </w:r>
            <w:r w:rsidRPr="00982884">
              <w:rPr>
                <w:sz w:val="16"/>
                <w:szCs w:val="16"/>
              </w:rPr>
              <w:tab/>
            </w:r>
          </w:p>
          <w:p w14:paraId="1FEAD9C6" w14:textId="77777777" w:rsidR="005B5069" w:rsidRPr="00982884" w:rsidRDefault="005B5069" w:rsidP="004936BD">
            <w:pPr>
              <w:rPr>
                <w:sz w:val="16"/>
                <w:szCs w:val="16"/>
                <w:u w:val="single"/>
              </w:rPr>
            </w:pPr>
            <w:r w:rsidRPr="00982884">
              <w:rPr>
                <w:sz w:val="16"/>
                <w:szCs w:val="16"/>
                <w:u w:val="single"/>
              </w:rPr>
              <w:t>Mapping stukdeel:</w:t>
            </w:r>
          </w:p>
          <w:p w14:paraId="0FB156A7" w14:textId="6BFB3955" w:rsidR="005B5069"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 xml:space="preserve">De </w:t>
            </w:r>
            <w:r w:rsidRPr="00982884">
              <w:rPr>
                <w:sz w:val="16"/>
                <w:szCs w:val="16"/>
                <w:lang w:val="nl"/>
              </w:rPr>
              <w:t>verzekeraar</w:t>
            </w:r>
            <w:r w:rsidR="00B8065E" w:rsidRPr="00982884">
              <w:rPr>
                <w:sz w:val="16"/>
                <w:szCs w:val="16"/>
                <w:lang w:val="nl"/>
              </w:rPr>
              <w:t>/instelling</w:t>
            </w:r>
            <w:r w:rsidRPr="00982884">
              <w:rPr>
                <w:rFonts w:cs="Arial"/>
                <w:sz w:val="16"/>
                <w:szCs w:val="16"/>
              </w:rPr>
              <w:t>-partij wordt tevens vastgelegd als belanghebbende bij het StukdeelHypotheek:</w:t>
            </w:r>
          </w:p>
          <w:p w14:paraId="240D5EC5" w14:textId="77777777" w:rsidR="006D411C"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//IMKAD_AangebodenStuk/</w:t>
            </w:r>
            <w:r w:rsidRPr="00982884">
              <w:rPr>
                <w:sz w:val="16"/>
                <w:szCs w:val="16"/>
                <w:lang w:val="nl"/>
              </w:rPr>
              <w:t>StukdeelHypotheek</w:t>
            </w:r>
            <w:r w:rsidRPr="00982884">
              <w:rPr>
                <w:rFonts w:cs="Arial"/>
                <w:sz w:val="16"/>
                <w:szCs w:val="16"/>
              </w:rPr>
              <w:t xml:space="preserve"> </w:t>
            </w:r>
          </w:p>
          <w:p w14:paraId="2155F05A" w14:textId="490CDAE5" w:rsidR="005B5069"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/belanghebbendeRef xlink:href="#id verzekeraar-partij"</w:t>
            </w:r>
            <w:r w:rsidR="00B8065E" w:rsidRPr="00982884">
              <w:rPr>
                <w:rFonts w:cs="Arial"/>
                <w:sz w:val="16"/>
                <w:szCs w:val="16"/>
              </w:rPr>
              <w:t xml:space="preserve"> of #id instelling-partij"</w:t>
            </w:r>
          </w:p>
          <w:p w14:paraId="0A87AE4D" w14:textId="6A97CBBA" w:rsidR="006D411C" w:rsidRPr="00F801CA" w:rsidRDefault="006D411C" w:rsidP="00982884">
            <w:pPr>
              <w:autoSpaceDE w:val="0"/>
              <w:autoSpaceDN w:val="0"/>
              <w:adjustRightInd w:val="0"/>
              <w:spacing w:line="240" w:lineRule="auto"/>
            </w:pPr>
          </w:p>
        </w:tc>
      </w:tr>
      <w:tr w:rsidR="00681B59" w:rsidRPr="00343045" w14:paraId="33CD2FB5" w14:textId="77777777" w:rsidTr="00C10A1C">
        <w:tc>
          <w:tcPr>
            <w:tcW w:w="6724"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3D988813" w14:textId="3E9D9670" w:rsidR="00681B59" w:rsidRDefault="00681B59" w:rsidP="00B76700">
            <w:pPr>
              <w:tabs>
                <w:tab w:val="left" w:pos="-1440"/>
                <w:tab w:val="left" w:pos="-720"/>
              </w:tabs>
              <w:suppressAutoHyphens/>
              <w:ind w:left="306"/>
              <w:rPr>
                <w:rFonts w:cs="Arial"/>
                <w:color w:val="800080"/>
                <w:sz w:val="20"/>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lastRenderedPageBreak/>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B76700" w:rsidRPr="00B76700">
              <w:rPr>
                <w:rFonts w:cs="Arial"/>
                <w:color w:val="FF0000"/>
                <w:szCs w:val="18"/>
              </w:rPr>
              <w:t>;</w:t>
            </w:r>
          </w:p>
        </w:tc>
        <w:tc>
          <w:tcPr>
            <w:tcW w:w="5884"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lastRenderedPageBreak/>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lastRenderedPageBreak/>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Voor plaats en land moet gekozen worden uit een waardelijst.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r>
              <w:rPr>
                <w:u w:val="single"/>
                <w:lang w:val="nl-NL"/>
              </w:rPr>
              <w:t>Mapping:</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r>
              <w:rPr>
                <w:u w:val="single"/>
                <w:lang w:val="nl-NL"/>
              </w:rPr>
              <w:t>Mapping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4152AAE" w14:textId="77777777" w:rsidR="00681B59" w:rsidRDefault="00681B59" w:rsidP="00681B59">
            <w:pPr>
              <w:spacing w:line="240" w:lineRule="auto"/>
              <w:ind w:left="227"/>
              <w:rPr>
                <w:sz w:val="16"/>
                <w:szCs w:val="16"/>
              </w:rPr>
            </w:pPr>
            <w:r>
              <w:rPr>
                <w:sz w:val="16"/>
                <w:szCs w:val="16"/>
              </w:rPr>
              <w:tab/>
              <w:t>./BAG_NummerAanduiding/postcode</w:t>
            </w:r>
          </w:p>
          <w:p w14:paraId="3B130C95" w14:textId="77777777" w:rsidR="00681B59" w:rsidRDefault="00681B59" w:rsidP="00681B59">
            <w:pPr>
              <w:spacing w:line="240" w:lineRule="auto"/>
              <w:ind w:left="227"/>
              <w:rPr>
                <w:sz w:val="16"/>
                <w:szCs w:val="16"/>
              </w:rPr>
            </w:pPr>
            <w:r>
              <w:rPr>
                <w:sz w:val="16"/>
                <w:szCs w:val="16"/>
              </w:rPr>
              <w:tab/>
              <w:t>./BAG_Woonplaats/woonplaatsnaam</w:t>
            </w:r>
          </w:p>
          <w:p w14:paraId="64D692E2" w14:textId="77777777" w:rsidR="00681B59" w:rsidRDefault="00681B59" w:rsidP="00681B59">
            <w:pPr>
              <w:spacing w:line="240" w:lineRule="auto"/>
              <w:ind w:left="227"/>
              <w:rPr>
                <w:sz w:val="16"/>
                <w:szCs w:val="16"/>
              </w:rPr>
            </w:pPr>
            <w:r>
              <w:rPr>
                <w:sz w:val="16"/>
                <w:szCs w:val="16"/>
              </w:rPr>
              <w:tab/>
              <w:t>./BAG_OpenbareRuimte/openbareRuimteNaam</w:t>
            </w:r>
          </w:p>
          <w:p w14:paraId="16CDD161" w14:textId="77777777" w:rsidR="00681B59" w:rsidRDefault="00681B59" w:rsidP="00681B59">
            <w:pPr>
              <w:spacing w:line="240" w:lineRule="auto"/>
              <w:ind w:left="227"/>
              <w:rPr>
                <w:sz w:val="16"/>
                <w:szCs w:val="16"/>
              </w:rPr>
            </w:pPr>
            <w:r>
              <w:rPr>
                <w:sz w:val="16"/>
                <w:szCs w:val="16"/>
              </w:rPr>
              <w:tab/>
              <w:t>./BAG_NummerAanduiding/huisnummer</w:t>
            </w:r>
          </w:p>
          <w:p w14:paraId="70E63194" w14:textId="77777777" w:rsidR="00681B59" w:rsidRDefault="00681B59" w:rsidP="00681B59">
            <w:pPr>
              <w:spacing w:line="240" w:lineRule="auto"/>
              <w:ind w:left="227"/>
              <w:rPr>
                <w:sz w:val="16"/>
                <w:szCs w:val="16"/>
              </w:rPr>
            </w:pPr>
            <w:r>
              <w:rPr>
                <w:sz w:val="16"/>
                <w:szCs w:val="16"/>
              </w:rPr>
              <w:tab/>
              <w:t>./BAG_NummerAanduiding/huisletter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r>
              <w:rPr>
                <w:u w:val="single"/>
                <w:lang w:val="nl-NL"/>
              </w:rPr>
              <w:t>Mapping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r w:rsidRPr="00201932">
              <w:rPr>
                <w:u w:val="single"/>
              </w:rPr>
              <w:t>Mapping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C10A1C">
        <w:tc>
          <w:tcPr>
            <w:tcW w:w="6724" w:type="dxa"/>
            <w:shd w:val="clear" w:color="auto" w:fill="auto"/>
          </w:tcPr>
          <w:p w14:paraId="5F9DBA12" w14:textId="248D6755" w:rsidR="00DD7435" w:rsidRPr="00DD7435" w:rsidRDefault="00DD7435" w:rsidP="00DD7435">
            <w:pPr>
              <w:ind w:left="227"/>
              <w:rPr>
                <w:rFonts w:cs="Arial"/>
                <w:szCs w:val="18"/>
              </w:rPr>
            </w:pPr>
            <w:r w:rsidRPr="00A41151">
              <w:rPr>
                <w:rFonts w:cs="Arial"/>
                <w:color w:val="800080"/>
                <w:szCs w:val="18"/>
              </w:rPr>
              <w:lastRenderedPageBreak/>
              <w:t>laatstgenoemde vennootschap hierna te noemen</w:t>
            </w:r>
            <w:r w:rsidRPr="00DD7435">
              <w:rPr>
                <w:rFonts w:cs="Arial"/>
                <w:color w:val="7030A0"/>
                <w:szCs w:val="18"/>
              </w:rPr>
              <w:t xml:space="preserve">: </w:t>
            </w:r>
            <w:r w:rsidRPr="00DD7435">
              <w:rPr>
                <w:rFonts w:cs="Arial"/>
                <w:color w:val="339966"/>
                <w:szCs w:val="18"/>
                <w:lang w:eastAsia="nl-NL"/>
              </w:rPr>
              <w:t>“verzekeraar</w:t>
            </w:r>
            <w:r>
              <w:rPr>
                <w:rFonts w:cs="Arial"/>
                <w:color w:val="339966"/>
                <w:szCs w:val="18"/>
                <w:lang w:eastAsia="nl-NL"/>
              </w:rPr>
              <w:t>” / “instelling</w:t>
            </w:r>
            <w:r w:rsidRPr="00DD7435">
              <w:rPr>
                <w:rFonts w:cs="Arial"/>
                <w:color w:val="339966"/>
                <w:szCs w:val="18"/>
                <w:lang w:eastAsia="nl-NL"/>
              </w:rPr>
              <w:t>”</w:t>
            </w:r>
          </w:p>
          <w:p w14:paraId="4C262966" w14:textId="40F84125" w:rsidR="00681B59" w:rsidRPr="00AD2288" w:rsidRDefault="00681B59" w:rsidP="00FD4C0C">
            <w:pPr>
              <w:pStyle w:val="Geenafstand"/>
              <w:ind w:left="567" w:hanging="284"/>
              <w:rPr>
                <w:rFonts w:cs="Arial"/>
                <w:color w:val="800080"/>
              </w:rPr>
            </w:pPr>
          </w:p>
        </w:tc>
        <w:tc>
          <w:tcPr>
            <w:tcW w:w="5884" w:type="dxa"/>
            <w:shd w:val="clear" w:color="auto" w:fill="auto"/>
          </w:tcPr>
          <w:p w14:paraId="7DA1C185" w14:textId="725B0768" w:rsidR="00681B59" w:rsidRDefault="00681B59" w:rsidP="00681B59">
            <w:pPr>
              <w:rPr>
                <w:sz w:val="16"/>
                <w:szCs w:val="16"/>
              </w:rPr>
            </w:pPr>
            <w:r w:rsidRPr="002D2B2A">
              <w:rPr>
                <w:sz w:val="16"/>
                <w:szCs w:val="16"/>
              </w:rPr>
              <w:t>Vaste teks</w:t>
            </w:r>
            <w:r w:rsidR="00947F24">
              <w:rPr>
                <w:sz w:val="16"/>
                <w:szCs w:val="16"/>
              </w:rPr>
              <w:t>t</w:t>
            </w:r>
            <w:r w:rsidR="00DD7435">
              <w:rPr>
                <w:sz w:val="16"/>
                <w:szCs w:val="16"/>
              </w:rPr>
              <w:t xml:space="preserve"> </w:t>
            </w:r>
            <w:r w:rsidR="007C4247">
              <w:rPr>
                <w:sz w:val="16"/>
                <w:szCs w:val="16"/>
              </w:rPr>
              <w:t>binnen de facultatieve tekst met een</w:t>
            </w:r>
            <w:r w:rsidR="006C201B">
              <w:rPr>
                <w:sz w:val="16"/>
                <w:szCs w:val="16"/>
              </w:rPr>
              <w:t xml:space="preserve"> verplichte keuze voor de partijaandu</w:t>
            </w:r>
            <w:r w:rsidR="00B12861">
              <w:rPr>
                <w:sz w:val="16"/>
                <w:szCs w:val="16"/>
              </w:rPr>
              <w:t>i</w:t>
            </w:r>
            <w:r w:rsidR="006C201B">
              <w:rPr>
                <w:sz w:val="16"/>
                <w:szCs w:val="16"/>
              </w:rPr>
              <w:t>ding</w:t>
            </w:r>
          </w:p>
          <w:p w14:paraId="004D98AE" w14:textId="37C98911" w:rsidR="00DD7435" w:rsidRPr="00DD7435" w:rsidRDefault="00DD7435" w:rsidP="00681B59">
            <w:pPr>
              <w:rPr>
                <w:sz w:val="16"/>
                <w:szCs w:val="16"/>
                <w:u w:val="single"/>
              </w:rPr>
            </w:pPr>
            <w:r w:rsidRPr="00DD7435">
              <w:rPr>
                <w:sz w:val="16"/>
                <w:szCs w:val="16"/>
                <w:u w:val="single"/>
              </w:rPr>
              <w:t>Mapping:</w:t>
            </w:r>
          </w:p>
          <w:p w14:paraId="06101540" w14:textId="77777777" w:rsidR="00FA2555" w:rsidRPr="00982884" w:rsidRDefault="00FA2555" w:rsidP="00FA2555">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//IMKAD_AangebodenStuk/Partij(‘geldverstrekker</w:t>
            </w:r>
            <w:r w:rsidRPr="00982884">
              <w:rPr>
                <w:snapToGrid/>
                <w:kern w:val="0"/>
                <w:sz w:val="16"/>
                <w:szCs w:val="16"/>
                <w:lang w:eastAsia="nl-NL"/>
              </w:rPr>
              <w:t>-verzekeraar’</w:t>
            </w:r>
            <w:r w:rsidRPr="00982884">
              <w:rPr>
                <w:rFonts w:cs="Arial"/>
                <w:snapToGrid/>
                <w:kern w:val="0"/>
                <w:sz w:val="16"/>
                <w:szCs w:val="16"/>
                <w:lang w:eastAsia="nl-NL"/>
              </w:rPr>
              <w:t xml:space="preserve">)/Partij </w:t>
            </w:r>
          </w:p>
          <w:p w14:paraId="320BF325" w14:textId="77777777" w:rsidR="00FA2555" w:rsidRPr="00982884" w:rsidRDefault="00FA2555" w:rsidP="00FA2555">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[attribute: id = ‘unieke identificatie van de partij’]</w:t>
            </w:r>
          </w:p>
          <w:p w14:paraId="6F0F16E0" w14:textId="36D0FEB1" w:rsidR="00514AD2" w:rsidRPr="00FA2555" w:rsidRDefault="00FA2555" w:rsidP="00FA2555">
            <w:pPr>
              <w:autoSpaceDE w:val="0"/>
              <w:autoSpaceDN w:val="0"/>
              <w:adjustRightInd w:val="0"/>
              <w:spacing w:line="240" w:lineRule="auto"/>
              <w:rPr>
                <w:snapToGrid/>
                <w:kern w:val="0"/>
                <w:sz w:val="16"/>
                <w:szCs w:val="16"/>
                <w:lang w:eastAsia="nl-NL"/>
              </w:rPr>
            </w:pPr>
            <w:r w:rsidRPr="00982884">
              <w:rPr>
                <w:snapToGrid/>
                <w:kern w:val="0"/>
                <w:sz w:val="16"/>
                <w:szCs w:val="16"/>
                <w:highlight w:val="white"/>
                <w:lang w:eastAsia="nl-NL"/>
              </w:rPr>
              <w:tab/>
              <w:t>./</w:t>
            </w:r>
            <w:r w:rsidRPr="00982884">
              <w:rPr>
                <w:rFonts w:cs="Arial"/>
                <w:snapToGrid/>
                <w:kern w:val="0"/>
                <w:sz w:val="16"/>
                <w:szCs w:val="16"/>
                <w:lang w:eastAsia="nl-NL"/>
              </w:rPr>
              <w:t>aanduidingPartij</w:t>
            </w:r>
            <w:r w:rsidRPr="00982884">
              <w:rPr>
                <w:snapToGrid/>
                <w:kern w:val="0"/>
                <w:sz w:val="16"/>
                <w:szCs w:val="16"/>
                <w:lang w:eastAsia="nl-NL"/>
              </w:rPr>
              <w:t>(‘verzekeraar’)</w:t>
            </w:r>
            <w:r>
              <w:rPr>
                <w:snapToGrid/>
                <w:kern w:val="0"/>
                <w:sz w:val="16"/>
                <w:szCs w:val="16"/>
                <w:lang w:eastAsia="nl-NL"/>
              </w:rPr>
              <w:t xml:space="preserve"> of </w:t>
            </w:r>
            <w:r w:rsidRPr="00982884">
              <w:rPr>
                <w:snapToGrid/>
                <w:kern w:val="0"/>
                <w:sz w:val="16"/>
                <w:szCs w:val="16"/>
                <w:lang w:eastAsia="nl-NL"/>
              </w:rPr>
              <w:t>(‘instelling’)</w:t>
            </w:r>
          </w:p>
        </w:tc>
      </w:tr>
      <w:tr w:rsidR="00947F24" w:rsidRPr="00343045" w14:paraId="04B1B136" w14:textId="77777777" w:rsidTr="00C10A1C">
        <w:tc>
          <w:tcPr>
            <w:tcW w:w="6724"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sidRPr="001A402E">
              <w:rPr>
                <w:rFonts w:ascii="Arial" w:hAnsi="Arial" w:cs="Arial"/>
                <w:color w:val="FF0000"/>
                <w:sz w:val="20"/>
                <w:szCs w:val="20"/>
              </w:rPr>
              <w:lastRenderedPageBreak/>
              <w:t>.</w:t>
            </w:r>
          </w:p>
        </w:tc>
        <w:tc>
          <w:tcPr>
            <w:tcW w:w="5884"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7AA9F033" w14:textId="687B841A" w:rsidR="008851EC" w:rsidRPr="008851EC" w:rsidRDefault="008851EC" w:rsidP="008851EC">
      <w:pPr>
        <w:pStyle w:val="Kop3"/>
      </w:pPr>
      <w:bookmarkStart w:id="60" w:name="_Toc127951342"/>
      <w:r>
        <w:t>Afsluiting partijen</w:t>
      </w:r>
      <w:bookmarkEnd w:id="60"/>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Look w:val="01C0" w:firstRow="0" w:lastRow="1" w:firstColumn="1" w:lastColumn="1" w:noHBand="0" w:noVBand="0"/>
      </w:tblPr>
      <w:tblGrid>
        <w:gridCol w:w="6771"/>
        <w:gridCol w:w="5837"/>
      </w:tblGrid>
      <w:tr w:rsidR="0018345C" w:rsidRPr="00343045" w14:paraId="405B88AF" w14:textId="77777777" w:rsidTr="00C10A1C">
        <w:tc>
          <w:tcPr>
            <w:tcW w:w="6771" w:type="dxa"/>
            <w:shd w:val="clear" w:color="auto" w:fill="DEEAF6" w:themeFill="accent1" w:themeFillTint="33"/>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5837" w:type="dxa"/>
            <w:shd w:val="clear" w:color="auto" w:fill="DEEAF6" w:themeFill="accent1" w:themeFillTint="33"/>
          </w:tcPr>
          <w:p w14:paraId="6E7CAF3C" w14:textId="21535CE5" w:rsidR="0018345C" w:rsidRPr="0094537E" w:rsidRDefault="0018345C" w:rsidP="004936BD">
            <w:r w:rsidRPr="00926790">
              <w:rPr>
                <w:b/>
                <w:color w:val="000000" w:themeColor="text1"/>
                <w:szCs w:val="18"/>
              </w:rPr>
              <w:t>Toelichting</w:t>
            </w:r>
            <w:r w:rsidR="00A656DE">
              <w:rPr>
                <w:b/>
                <w:color w:val="000000" w:themeColor="text1"/>
                <w:szCs w:val="18"/>
              </w:rPr>
              <w:t xml:space="preserve"> en mapping</w:t>
            </w:r>
          </w:p>
        </w:tc>
      </w:tr>
      <w:tr w:rsidR="00DF6FBC" w:rsidRPr="00343045" w14:paraId="4CA08939" w14:textId="77777777" w:rsidTr="00C10A1C">
        <w:tc>
          <w:tcPr>
            <w:tcW w:w="6771" w:type="dxa"/>
            <w:shd w:val="clear" w:color="auto" w:fill="auto"/>
          </w:tcPr>
          <w:p w14:paraId="0792D84B" w14:textId="77777777" w:rsidR="00A408D2" w:rsidRPr="00A408D2" w:rsidRDefault="00A408D2" w:rsidP="00A408D2">
            <w:pPr>
              <w:pStyle w:val="paragraph"/>
              <w:spacing w:before="0" w:beforeAutospacing="0" w:after="0" w:afterAutospacing="0"/>
              <w:textAlignment w:val="baseline"/>
              <w:rPr>
                <w:rStyle w:val="normaltextrun"/>
                <w:rFonts w:ascii="Arial" w:hAnsi="Arial" w:cs="Arial"/>
                <w:color w:val="FF0000"/>
                <w:sz w:val="18"/>
                <w:szCs w:val="18"/>
              </w:rPr>
            </w:pPr>
            <w:r w:rsidRPr="00A408D2">
              <w:rPr>
                <w:rStyle w:val="normaltextrun"/>
                <w:rFonts w:ascii="Arial" w:hAnsi="Arial" w:cs="Arial"/>
                <w:color w:val="FF0000"/>
                <w:sz w:val="18"/>
                <w:szCs w:val="18"/>
              </w:rPr>
              <w:t>Van het bestaan van de volmacht aan de comparant</w:t>
            </w:r>
            <w:r w:rsidRPr="00A408D2">
              <w:rPr>
                <w:rStyle w:val="normaltextrun"/>
                <w:rFonts w:ascii="Arial" w:hAnsi="Arial" w:cs="Arial"/>
                <w:color w:val="800080"/>
                <w:sz w:val="18"/>
                <w:szCs w:val="18"/>
              </w:rPr>
              <w:t>en</w:t>
            </w:r>
            <w:r w:rsidRPr="00A408D2">
              <w:rPr>
                <w:rStyle w:val="normaltextrun"/>
                <w:rFonts w:ascii="Arial" w:hAnsi="Arial" w:cs="Arial"/>
                <w:color w:val="FF0000"/>
                <w:sz w:val="18"/>
                <w:szCs w:val="18"/>
              </w:rPr>
              <w:t xml:space="preserve"> onder 2. genoemd is mij, notaris, genoegzaam gebleken.</w:t>
            </w:r>
          </w:p>
          <w:p w14:paraId="35D80601" w14:textId="27807EF2" w:rsidR="00DF6FBC" w:rsidRPr="00AD2288" w:rsidRDefault="00DF6FBC" w:rsidP="00DF6FBC">
            <w:pPr>
              <w:tabs>
                <w:tab w:val="left" w:pos="-1440"/>
                <w:tab w:val="left" w:pos="-720"/>
              </w:tabs>
              <w:suppressAutoHyphens/>
              <w:ind w:right="96"/>
              <w:rPr>
                <w:color w:val="FF0000"/>
                <w:szCs w:val="18"/>
              </w:rPr>
            </w:pPr>
          </w:p>
        </w:tc>
        <w:tc>
          <w:tcPr>
            <w:tcW w:w="5837" w:type="dxa"/>
            <w:shd w:val="clear" w:color="auto" w:fill="auto"/>
          </w:tcPr>
          <w:p w14:paraId="3B6B19F9" w14:textId="000074E4" w:rsidR="00DF6FBC" w:rsidRDefault="00DF6FBC" w:rsidP="004936BD">
            <w:pPr>
              <w:rPr>
                <w:sz w:val="16"/>
                <w:szCs w:val="16"/>
              </w:rPr>
            </w:pPr>
            <w:r w:rsidRPr="002D2B2A">
              <w:rPr>
                <w:sz w:val="16"/>
                <w:szCs w:val="16"/>
              </w:rPr>
              <w:t>Vaste tekst</w:t>
            </w:r>
            <w:r w:rsidR="00A408D2">
              <w:rPr>
                <w:sz w:val="16"/>
                <w:szCs w:val="16"/>
              </w:rPr>
              <w:t xml:space="preserve"> met afleidbare tekst.</w:t>
            </w:r>
          </w:p>
          <w:p w14:paraId="6713D9DB" w14:textId="6AB1BF08" w:rsidR="001C7F19" w:rsidRDefault="00A408D2" w:rsidP="004936BD">
            <w:pPr>
              <w:rPr>
                <w:rStyle w:val="normaltextrun"/>
                <w:rFonts w:cs="Arial"/>
                <w:sz w:val="16"/>
                <w:szCs w:val="16"/>
              </w:rPr>
            </w:pPr>
            <w:r>
              <w:rPr>
                <w:sz w:val="16"/>
                <w:szCs w:val="16"/>
              </w:rPr>
              <w:t xml:space="preserve">- </w:t>
            </w:r>
            <w:r w:rsidRPr="00A408D2">
              <w:rPr>
                <w:rStyle w:val="normaltextrun"/>
                <w:rFonts w:cs="Arial"/>
                <w:color w:val="FF0000"/>
                <w:sz w:val="16"/>
                <w:szCs w:val="16"/>
              </w:rPr>
              <w:t>comparant</w:t>
            </w:r>
            <w:r>
              <w:rPr>
                <w:rStyle w:val="normaltextrun"/>
                <w:rFonts w:cs="Arial"/>
                <w:sz w:val="16"/>
                <w:szCs w:val="16"/>
              </w:rPr>
              <w:t xml:space="preserve">      Als alleen de geldverstrekker aanwezig is</w:t>
            </w:r>
          </w:p>
          <w:p w14:paraId="10B3CB2D" w14:textId="19CAEE8F" w:rsidR="00A408D2" w:rsidRPr="00A408D2" w:rsidRDefault="00A408D2" w:rsidP="004936BD">
            <w:pPr>
              <w:rPr>
                <w:sz w:val="16"/>
                <w:szCs w:val="16"/>
              </w:rPr>
            </w:pPr>
            <w:r w:rsidRPr="00A408D2">
              <w:rPr>
                <w:rStyle w:val="normaltextrun"/>
                <w:rFonts w:cs="Arial"/>
                <w:sz w:val="16"/>
                <w:szCs w:val="16"/>
              </w:rPr>
              <w:t xml:space="preserve">- </w:t>
            </w:r>
            <w:r w:rsidRPr="00A408D2">
              <w:rPr>
                <w:rStyle w:val="normaltextrun"/>
                <w:rFonts w:cs="Arial"/>
                <w:color w:val="FF0000"/>
                <w:sz w:val="16"/>
                <w:szCs w:val="16"/>
              </w:rPr>
              <w:t>comparant</w:t>
            </w:r>
            <w:r w:rsidRPr="00A408D2">
              <w:rPr>
                <w:rStyle w:val="normaltextrun"/>
                <w:rFonts w:cs="Arial"/>
                <w:color w:val="800080"/>
                <w:sz w:val="16"/>
                <w:szCs w:val="16"/>
              </w:rPr>
              <w:t>en</w:t>
            </w:r>
            <w:r>
              <w:rPr>
                <w:rStyle w:val="normaltextrun"/>
                <w:rFonts w:cs="Arial"/>
                <w:color w:val="800080"/>
                <w:sz w:val="16"/>
                <w:szCs w:val="16"/>
              </w:rPr>
              <w:t xml:space="preserve">  </w:t>
            </w:r>
            <w:r>
              <w:rPr>
                <w:rStyle w:val="normaltextrun"/>
                <w:rFonts w:cs="Arial"/>
                <w:sz w:val="16"/>
                <w:szCs w:val="16"/>
              </w:rPr>
              <w:t>Als zowel de geldverstrekker als de verzekeraar/instelling aanwezig is</w:t>
            </w:r>
          </w:p>
          <w:p w14:paraId="16D0357C" w14:textId="77777777" w:rsidR="00DF6FBC" w:rsidRPr="00AD2288" w:rsidRDefault="00DF6FBC" w:rsidP="00A408D2">
            <w:pPr>
              <w:spacing w:line="240" w:lineRule="auto"/>
              <w:rPr>
                <w:sz w:val="16"/>
                <w:szCs w:val="16"/>
              </w:rPr>
            </w:pPr>
          </w:p>
        </w:tc>
      </w:tr>
    </w:tbl>
    <w:p w14:paraId="195CEE99" w14:textId="19DD6B02" w:rsidR="00DF6FBC" w:rsidRDefault="00DF6FBC" w:rsidP="007F603A">
      <w:pPr>
        <w:spacing w:line="240" w:lineRule="auto"/>
      </w:pPr>
    </w:p>
    <w:p w14:paraId="1697FB06" w14:textId="15E8B9CB" w:rsidR="00196482" w:rsidRDefault="00157194" w:rsidP="00A86A9F">
      <w:pPr>
        <w:pStyle w:val="Kop2"/>
      </w:pPr>
      <w:bookmarkStart w:id="61" w:name="_Toc127951343"/>
      <w:r>
        <w:t>Lening</w:t>
      </w:r>
      <w:bookmarkEnd w:id="61"/>
    </w:p>
    <w:p w14:paraId="1C2C70B2" w14:textId="77777777" w:rsidR="00157194" w:rsidRPr="00157194" w:rsidRDefault="00157194" w:rsidP="00157194">
      <w:pPr>
        <w:rPr>
          <w:lang w:val="nl"/>
        </w:rPr>
      </w:pP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837"/>
      </w:tblGrid>
      <w:tr w:rsidR="004F1603" w:rsidRPr="004F1603" w14:paraId="7F49E36C" w14:textId="77777777" w:rsidTr="00C10A1C">
        <w:tc>
          <w:tcPr>
            <w:tcW w:w="6771" w:type="dxa"/>
            <w:shd w:val="clear" w:color="auto" w:fill="DEEAF6" w:themeFill="accent1" w:themeFillTint="33"/>
          </w:tcPr>
          <w:p w14:paraId="44C9B7FD" w14:textId="463A666D" w:rsidR="00A656DE" w:rsidRPr="004F1603" w:rsidRDefault="00A656DE" w:rsidP="00A656DE">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0"/>
              <w:rPr>
                <w:b/>
                <w:bCs/>
                <w:szCs w:val="18"/>
              </w:rPr>
            </w:pPr>
            <w:r w:rsidRPr="004F1603">
              <w:rPr>
                <w:b/>
                <w:bCs/>
                <w:szCs w:val="18"/>
              </w:rPr>
              <w:t>Modeldocument tekst</w:t>
            </w:r>
          </w:p>
        </w:tc>
        <w:tc>
          <w:tcPr>
            <w:tcW w:w="5837" w:type="dxa"/>
            <w:shd w:val="clear" w:color="auto" w:fill="DEEAF6" w:themeFill="accent1" w:themeFillTint="33"/>
          </w:tcPr>
          <w:p w14:paraId="09A44DD0" w14:textId="1AF496F3" w:rsidR="00A656DE" w:rsidRPr="004F1603" w:rsidRDefault="00A656DE" w:rsidP="004936BD">
            <w:pPr>
              <w:rPr>
                <w:b/>
                <w:bCs/>
                <w:szCs w:val="18"/>
              </w:rPr>
            </w:pPr>
            <w:r w:rsidRPr="004F1603">
              <w:rPr>
                <w:b/>
                <w:bCs/>
                <w:szCs w:val="18"/>
              </w:rPr>
              <w:t>Toelichting en mapping</w:t>
            </w:r>
          </w:p>
        </w:tc>
      </w:tr>
      <w:tr w:rsidR="00196482" w:rsidRPr="00343045" w14:paraId="62F88C3A" w14:textId="77777777" w:rsidTr="00C10A1C">
        <w:tc>
          <w:tcPr>
            <w:tcW w:w="6771" w:type="dxa"/>
            <w:shd w:val="clear" w:color="auto" w:fill="auto"/>
          </w:tcPr>
          <w:p w14:paraId="23F3E655" w14:textId="2D804ED0" w:rsidR="00196482" w:rsidRDefault="00157194" w:rsidP="00157194">
            <w:pPr>
              <w:pStyle w:val="Lijstalinea"/>
              <w:numPr>
                <w:ilvl w:val="0"/>
                <w:numId w:val="4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5" w:hanging="567"/>
              <w:rPr>
                <w:b/>
                <w:bCs/>
                <w:color w:val="FF0000"/>
                <w:sz w:val="20"/>
              </w:rPr>
            </w:pPr>
            <w:r>
              <w:rPr>
                <w:b/>
                <w:bCs/>
                <w:color w:val="FF0000"/>
                <w:sz w:val="20"/>
              </w:rPr>
              <w:t>Lening</w:t>
            </w:r>
          </w:p>
          <w:p w14:paraId="5F9FFE1A" w14:textId="68172392" w:rsidR="00157194" w:rsidRDefault="00157194" w:rsidP="00157194">
            <w:pPr>
              <w:pStyle w:val="paragraph"/>
              <w:spacing w:before="0" w:beforeAutospacing="0" w:after="0" w:afterAutospacing="0"/>
              <w:ind w:left="595"/>
              <w:textAlignment w:val="baseline"/>
              <w:rPr>
                <w:rFonts w:ascii="Segoe UI" w:hAnsi="Segoe UI" w:cs="Segoe UI"/>
                <w:color w:val="000000"/>
                <w:sz w:val="18"/>
                <w:szCs w:val="18"/>
              </w:rPr>
            </w:pPr>
            <w:r>
              <w:rPr>
                <w:rStyle w:val="normaltextrun"/>
                <w:rFonts w:ascii="Arial" w:hAnsi="Arial" w:cs="Arial"/>
                <w:color w:val="FF0000"/>
                <w:sz w:val="20"/>
                <w:szCs w:val="20"/>
              </w:rPr>
              <w:t xml:space="preserve">Geldnemer heeft op </w:t>
            </w:r>
            <w:r>
              <w:rPr>
                <w:rStyle w:val="normaltextrun"/>
                <w:rFonts w:ascii="Arial" w:hAnsi="Arial" w:cs="Arial"/>
                <w:color w:val="000000"/>
                <w:sz w:val="20"/>
                <w:szCs w:val="20"/>
              </w:rPr>
              <w:t>§datum§</w:t>
            </w:r>
            <w:r>
              <w:rPr>
                <w:rStyle w:val="normaltextrun"/>
                <w:rFonts w:ascii="Arial" w:hAnsi="Arial" w:cs="Arial"/>
                <w:color w:val="FF0000"/>
                <w:sz w:val="20"/>
                <w:szCs w:val="20"/>
              </w:rPr>
              <w:t xml:space="preserve"> een bedrag van </w:t>
            </w:r>
            <w:r>
              <w:rPr>
                <w:rStyle w:val="normaltextrun"/>
                <w:rFonts w:ascii="Arial" w:hAnsi="Arial" w:cs="Arial"/>
                <w:color w:val="000000"/>
                <w:sz w:val="20"/>
                <w:szCs w:val="20"/>
              </w:rPr>
              <w:t>§</w:t>
            </w:r>
            <w:r>
              <w:rPr>
                <w:rStyle w:val="spellingerror"/>
                <w:rFonts w:ascii="Arial" w:hAnsi="Arial" w:cs="Arial"/>
                <w:color w:val="000000"/>
                <w:sz w:val="20"/>
                <w:szCs w:val="20"/>
              </w:rPr>
              <w:t>leningbedrag</w:t>
            </w:r>
            <w:r>
              <w:rPr>
                <w:rStyle w:val="normaltextrun"/>
                <w:rFonts w:ascii="Arial" w:hAnsi="Arial" w:cs="Arial"/>
                <w:color w:val="000000"/>
                <w:sz w:val="20"/>
                <w:szCs w:val="20"/>
              </w:rPr>
              <w:t xml:space="preserve"> voluit in letters (</w:t>
            </w:r>
            <w:r>
              <w:rPr>
                <w:rStyle w:val="spellingerror"/>
                <w:rFonts w:ascii="Arial" w:hAnsi="Arial" w:cs="Arial"/>
                <w:color w:val="000000"/>
                <w:sz w:val="20"/>
                <w:szCs w:val="20"/>
              </w:rPr>
              <w:t>leningbedrag</w:t>
            </w:r>
            <w:r>
              <w:rPr>
                <w:rStyle w:val="normaltextrun"/>
                <w:rFonts w:ascii="Arial" w:hAnsi="Arial" w:cs="Arial"/>
                <w:color w:val="000000"/>
                <w:sz w:val="20"/>
                <w:szCs w:val="20"/>
              </w:rPr>
              <w:t xml:space="preserve"> in cijfers)</w:t>
            </w:r>
            <w:r w:rsidRPr="003912D7">
              <w:rPr>
                <w:rStyle w:val="Kop1Char"/>
                <w:rFonts w:cs="Arial"/>
                <w:color w:val="000000"/>
                <w:sz w:val="20"/>
                <w:szCs w:val="20"/>
              </w:rPr>
              <w:t xml:space="preserve"> </w:t>
            </w:r>
            <w:r>
              <w:rPr>
                <w:rStyle w:val="normaltextrun"/>
                <w:rFonts w:ascii="Arial" w:hAnsi="Arial" w:cs="Arial"/>
                <w:color w:val="000000"/>
                <w:sz w:val="20"/>
                <w:szCs w:val="20"/>
              </w:rPr>
              <w:t>§</w:t>
            </w:r>
            <w:r>
              <w:rPr>
                <w:rStyle w:val="normaltextrun"/>
                <w:rFonts w:ascii="Arial" w:hAnsi="Arial" w:cs="Arial"/>
                <w:color w:val="FF0000"/>
                <w:sz w:val="20"/>
                <w:szCs w:val="20"/>
              </w:rPr>
              <w:t xml:space="preserve"> ontvangen en is dit bedrag schuldig aan de geldverstrekker.</w:t>
            </w:r>
          </w:p>
          <w:p w14:paraId="2E5C4945" w14:textId="77777777" w:rsidR="00157194" w:rsidRPr="00157194" w:rsidRDefault="00157194" w:rsidP="00157194">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5"/>
              <w:rPr>
                <w:b/>
                <w:bCs/>
                <w:color w:val="FF0000"/>
                <w:sz w:val="20"/>
              </w:rPr>
            </w:pPr>
          </w:p>
          <w:p w14:paraId="2E46BA7A" w14:textId="29F4808A" w:rsidR="00196482" w:rsidRPr="00AD2288" w:rsidRDefault="00196482" w:rsidP="00D268BD">
            <w:pPr>
              <w:pStyle w:val="Geenafstand"/>
              <w:rPr>
                <w:sz w:val="20"/>
                <w:u w:val="single"/>
              </w:rPr>
            </w:pPr>
          </w:p>
        </w:tc>
        <w:tc>
          <w:tcPr>
            <w:tcW w:w="5837" w:type="dxa"/>
            <w:shd w:val="clear" w:color="auto" w:fill="auto"/>
          </w:tcPr>
          <w:p w14:paraId="2CD4C16F" w14:textId="047047A1" w:rsidR="00196482" w:rsidRDefault="00196482" w:rsidP="004936BD">
            <w:pPr>
              <w:rPr>
                <w:sz w:val="16"/>
                <w:szCs w:val="16"/>
              </w:rPr>
            </w:pPr>
            <w:r w:rsidRPr="002D2B2A">
              <w:rPr>
                <w:sz w:val="16"/>
                <w:szCs w:val="16"/>
              </w:rPr>
              <w:t>Vaste tekst.</w:t>
            </w:r>
          </w:p>
          <w:p w14:paraId="6628685E" w14:textId="6856AB18" w:rsidR="00DA1187" w:rsidRPr="009769C6" w:rsidRDefault="00DA1187" w:rsidP="00DA1187">
            <w:pPr>
              <w:spacing w:line="240" w:lineRule="auto"/>
              <w:rPr>
                <w:sz w:val="16"/>
                <w:szCs w:val="16"/>
                <w:u w:val="single"/>
              </w:rPr>
            </w:pPr>
            <w:r w:rsidRPr="009769C6">
              <w:rPr>
                <w:sz w:val="16"/>
                <w:szCs w:val="16"/>
                <w:u w:val="single"/>
              </w:rPr>
              <w:t xml:space="preserve">Mapping </w:t>
            </w:r>
            <w:r>
              <w:rPr>
                <w:sz w:val="16"/>
                <w:szCs w:val="16"/>
                <w:u w:val="single"/>
              </w:rPr>
              <w:t>datum</w:t>
            </w:r>
            <w:r w:rsidRPr="009769C6">
              <w:rPr>
                <w:sz w:val="16"/>
                <w:szCs w:val="16"/>
                <w:u w:val="single"/>
              </w:rPr>
              <w:t>:</w:t>
            </w:r>
          </w:p>
          <w:p w14:paraId="1F76B6CF" w14:textId="2A6BFB2F" w:rsidR="00A67162" w:rsidRPr="00975A8F" w:rsidRDefault="00DA1187" w:rsidP="00A67162">
            <w:pPr>
              <w:spacing w:before="72" w:line="240" w:lineRule="auto"/>
              <w:rPr>
                <w:szCs w:val="18"/>
                <w:u w:val="single"/>
              </w:rPr>
            </w:pPr>
            <w:r w:rsidRPr="009769C6">
              <w:rPr>
                <w:sz w:val="16"/>
                <w:szCs w:val="16"/>
              </w:rPr>
              <w:t>.</w:t>
            </w:r>
            <w:r w:rsidR="00A67162" w:rsidRPr="00975A8F">
              <w:rPr>
                <w:rFonts w:cs="Arial"/>
                <w:sz w:val="16"/>
                <w:szCs w:val="16"/>
              </w:rPr>
              <w:t xml:space="preserve"> //IMKAD_AangebodenStuk/StukdeelHypotheek </w:t>
            </w:r>
          </w:p>
          <w:p w14:paraId="161F74C6" w14:textId="284FF626" w:rsidR="00DA1187" w:rsidRPr="00390A83" w:rsidRDefault="00DA1187" w:rsidP="00DA1187">
            <w:pPr>
              <w:spacing w:line="240" w:lineRule="auto"/>
              <w:rPr>
                <w:sz w:val="16"/>
                <w:szCs w:val="16"/>
              </w:rPr>
            </w:pPr>
            <w:r w:rsidRPr="009769C6">
              <w:rPr>
                <w:sz w:val="16"/>
                <w:szCs w:val="16"/>
              </w:rPr>
              <w:t xml:space="preserve">   </w:t>
            </w:r>
            <w:r w:rsidRPr="00390A83">
              <w:rPr>
                <w:sz w:val="16"/>
                <w:szCs w:val="16"/>
              </w:rPr>
              <w:t>./</w:t>
            </w:r>
            <w:r w:rsidR="00390A83" w:rsidRPr="00390A83">
              <w:rPr>
                <w:rFonts w:cs="Arial"/>
                <w:snapToGrid/>
                <w:kern w:val="0"/>
                <w:sz w:val="16"/>
                <w:szCs w:val="16"/>
                <w:highlight w:val="white"/>
                <w:lang w:eastAsia="nl-NL"/>
              </w:rPr>
              <w:t>datumLeningOntvangen</w:t>
            </w:r>
          </w:p>
          <w:p w14:paraId="343171D6" w14:textId="77777777" w:rsidR="00DA1187" w:rsidRDefault="00DA1187" w:rsidP="004936BD">
            <w:pPr>
              <w:rPr>
                <w:sz w:val="16"/>
                <w:szCs w:val="16"/>
              </w:rPr>
            </w:pPr>
          </w:p>
          <w:p w14:paraId="2937516E" w14:textId="77777777" w:rsidR="0009552B" w:rsidRPr="009769C6" w:rsidRDefault="0009552B" w:rsidP="0009552B">
            <w:pPr>
              <w:spacing w:line="240" w:lineRule="auto"/>
              <w:rPr>
                <w:sz w:val="16"/>
                <w:szCs w:val="16"/>
                <w:u w:val="single"/>
              </w:rPr>
            </w:pPr>
            <w:r w:rsidRPr="009769C6">
              <w:rPr>
                <w:sz w:val="16"/>
                <w:szCs w:val="16"/>
                <w:u w:val="single"/>
              </w:rPr>
              <w:t>Mapping leningbedrag:</w:t>
            </w:r>
          </w:p>
          <w:p w14:paraId="4A3BBC81" w14:textId="77777777" w:rsidR="0009552B" w:rsidRPr="009769C6" w:rsidRDefault="0009552B" w:rsidP="0009552B">
            <w:pPr>
              <w:spacing w:line="240" w:lineRule="auto"/>
              <w:rPr>
                <w:sz w:val="16"/>
                <w:szCs w:val="16"/>
              </w:rPr>
            </w:pPr>
            <w:r w:rsidRPr="009769C6">
              <w:rPr>
                <w:sz w:val="16"/>
                <w:szCs w:val="16"/>
              </w:rPr>
              <w:t>.//IMKAD_AangebodenStuk/StukdeelHypotheek</w:t>
            </w:r>
          </w:p>
          <w:p w14:paraId="70BB8F01" w14:textId="77777777" w:rsidR="0009552B" w:rsidRPr="009769C6" w:rsidRDefault="0009552B" w:rsidP="0009552B">
            <w:pPr>
              <w:spacing w:line="240" w:lineRule="auto"/>
              <w:rPr>
                <w:sz w:val="16"/>
                <w:szCs w:val="16"/>
              </w:rPr>
            </w:pPr>
            <w:r w:rsidRPr="009769C6">
              <w:rPr>
                <w:sz w:val="16"/>
                <w:szCs w:val="16"/>
              </w:rPr>
              <w:t xml:space="preserve">   </w:t>
            </w:r>
            <w:r>
              <w:rPr>
                <w:sz w:val="16"/>
                <w:szCs w:val="16"/>
              </w:rPr>
              <w:t>.</w:t>
            </w:r>
            <w:r w:rsidRPr="009769C6">
              <w:rPr>
                <w:sz w:val="16"/>
                <w:szCs w:val="16"/>
              </w:rPr>
              <w:t>/bedragLening/som</w:t>
            </w:r>
          </w:p>
          <w:p w14:paraId="6A6C9762" w14:textId="666A1A03" w:rsidR="0009552B" w:rsidRPr="002D2B2A" w:rsidRDefault="0009552B" w:rsidP="0009552B">
            <w:pPr>
              <w:spacing w:line="240" w:lineRule="auto"/>
              <w:rPr>
                <w:sz w:val="16"/>
                <w:szCs w:val="16"/>
              </w:rPr>
            </w:pPr>
            <w:r w:rsidRPr="009769C6">
              <w:rPr>
                <w:sz w:val="16"/>
                <w:szCs w:val="16"/>
              </w:rPr>
              <w:t xml:space="preserve">   ./bedragLening/valuta</w:t>
            </w:r>
          </w:p>
        </w:tc>
      </w:tr>
    </w:tbl>
    <w:p w14:paraId="6DD566D2" w14:textId="4B0E1AE7" w:rsidR="00196482" w:rsidRDefault="00196482" w:rsidP="00C50F53">
      <w:pPr>
        <w:ind w:left="680"/>
      </w:pPr>
    </w:p>
    <w:p w14:paraId="772AE050" w14:textId="31809EB2" w:rsidR="00C10A1C" w:rsidRDefault="00C10A1C" w:rsidP="00C50F53">
      <w:pPr>
        <w:ind w:left="680"/>
      </w:pPr>
    </w:p>
    <w:p w14:paraId="2E54DF51" w14:textId="77777777" w:rsidR="00C10A1C" w:rsidRDefault="00C10A1C" w:rsidP="00C50F53">
      <w:pPr>
        <w:ind w:left="680"/>
      </w:pPr>
    </w:p>
    <w:p w14:paraId="5CE39406" w14:textId="5B7A100C" w:rsidR="00976B85" w:rsidRDefault="004F1603" w:rsidP="00A86A9F">
      <w:pPr>
        <w:pStyle w:val="Kop2"/>
      </w:pPr>
      <w:bookmarkStart w:id="62" w:name="_Toc127951344"/>
      <w:r w:rsidRPr="00A86A9F">
        <w:lastRenderedPageBreak/>
        <w:t>Hypotheek</w:t>
      </w:r>
      <w:r>
        <w:t xml:space="preserve"> en pandrechten</w:t>
      </w:r>
      <w:bookmarkEnd w:id="62"/>
    </w:p>
    <w:p w14:paraId="62E66E0C" w14:textId="77777777" w:rsidR="004F1603" w:rsidRPr="004F1603" w:rsidRDefault="004F1603" w:rsidP="004F1603">
      <w:pPr>
        <w:rPr>
          <w:lang w:val="nl"/>
        </w:rPr>
      </w:pP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837"/>
      </w:tblGrid>
      <w:tr w:rsidR="00926790" w:rsidRPr="00926790" w14:paraId="5812FEC3" w14:textId="77777777" w:rsidTr="00C10A1C">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5837"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7D41958B" w14:textId="71A1EA4C" w:rsidR="00926790" w:rsidRPr="00926790" w:rsidRDefault="00926790" w:rsidP="004936BD">
            <w:pPr>
              <w:rPr>
                <w:b/>
                <w:color w:val="000000" w:themeColor="text1"/>
                <w:szCs w:val="18"/>
              </w:rPr>
            </w:pPr>
            <w:r w:rsidRPr="00926790">
              <w:rPr>
                <w:b/>
                <w:color w:val="000000" w:themeColor="text1"/>
                <w:szCs w:val="18"/>
              </w:rPr>
              <w:t>Toelichting</w:t>
            </w:r>
            <w:r w:rsidR="004F1603">
              <w:rPr>
                <w:b/>
                <w:color w:val="000000" w:themeColor="text1"/>
                <w:szCs w:val="18"/>
              </w:rPr>
              <w:t xml:space="preserve"> en mapping</w:t>
            </w:r>
          </w:p>
        </w:tc>
      </w:tr>
      <w:tr w:rsidR="00976B85" w:rsidRPr="00343045" w14:paraId="6BDA7DB1" w14:textId="77777777" w:rsidTr="00C10A1C">
        <w:tc>
          <w:tcPr>
            <w:tcW w:w="6771" w:type="dxa"/>
            <w:shd w:val="clear" w:color="auto" w:fill="auto"/>
          </w:tcPr>
          <w:p w14:paraId="30B46979" w14:textId="6C0A121E" w:rsidR="008C611C" w:rsidRPr="009E5CA6" w:rsidRDefault="008C611C" w:rsidP="008C611C">
            <w:pPr>
              <w:pStyle w:val="paragraph"/>
              <w:numPr>
                <w:ilvl w:val="0"/>
                <w:numId w:val="46"/>
              </w:numPr>
              <w:spacing w:before="0" w:beforeAutospacing="0" w:after="0" w:afterAutospacing="0"/>
              <w:ind w:left="598" w:hanging="567"/>
              <w:textAlignment w:val="baseline"/>
              <w:rPr>
                <w:rFonts w:ascii="Segoe UI" w:hAnsi="Segoe UI" w:cs="Segoe UI"/>
                <w:b/>
                <w:bCs/>
                <w:color w:val="000000"/>
                <w:sz w:val="18"/>
                <w:szCs w:val="18"/>
              </w:rPr>
            </w:pPr>
            <w:r w:rsidRPr="009E5CA6">
              <w:rPr>
                <w:rStyle w:val="normaltextrun"/>
                <w:rFonts w:ascii="Arial" w:hAnsi="Arial" w:cs="Arial"/>
                <w:b/>
                <w:bCs/>
                <w:color w:val="FF0000"/>
                <w:sz w:val="18"/>
                <w:szCs w:val="18"/>
              </w:rPr>
              <w:t>Hypotheek- en pandrechten</w:t>
            </w:r>
          </w:p>
          <w:p w14:paraId="7FCAC258" w14:textId="77777777" w:rsidR="008C611C" w:rsidRPr="009E5CA6" w:rsidRDefault="008C611C" w:rsidP="008C611C">
            <w:pPr>
              <w:pStyle w:val="paragraph"/>
              <w:spacing w:before="0" w:beforeAutospacing="0" w:after="0" w:afterAutospacing="0"/>
              <w:ind w:left="598"/>
              <w:textAlignment w:val="baseline"/>
              <w:rPr>
                <w:rFonts w:ascii="Segoe UI" w:hAnsi="Segoe UI" w:cs="Segoe UI"/>
                <w:color w:val="000000"/>
                <w:sz w:val="18"/>
                <w:szCs w:val="18"/>
              </w:rPr>
            </w:pPr>
            <w:r w:rsidRPr="009E5CA6">
              <w:rPr>
                <w:rStyle w:val="normaltextrun"/>
                <w:rFonts w:ascii="Arial" w:hAnsi="Arial" w:cs="Arial"/>
                <w:color w:val="FF0000"/>
                <w:sz w:val="18"/>
                <w:szCs w:val="18"/>
              </w:rPr>
              <w:t>Hypotheek- en pandrechten zijn zekerheden voor de geldverstrekker. In deze akte en de</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Pr>
                <w:rStyle w:val="normaltextrun"/>
                <w:rFonts w:ascii="Arial" w:hAnsi="Arial" w:cs="Arial"/>
                <w:color w:val="000000"/>
                <w:sz w:val="18"/>
                <w:szCs w:val="18"/>
              </w:rPr>
              <w:t xml:space="preserve"> </w:t>
            </w:r>
            <w:r w:rsidRPr="009E5CA6">
              <w:rPr>
                <w:rStyle w:val="normaltextrun"/>
                <w:rFonts w:ascii="Arial" w:hAnsi="Arial" w:cs="Arial"/>
                <w:color w:val="FF0000"/>
                <w:sz w:val="18"/>
                <w:szCs w:val="18"/>
              </w:rPr>
              <w:t>die van toepassing zijn op deze akte</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(hierna te noemen: 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sidRPr="009E5CA6">
              <w:rPr>
                <w:rStyle w:val="normaltextrun"/>
                <w:rFonts w:ascii="Arial" w:hAnsi="Arial" w:cs="Arial"/>
                <w:color w:val="FF0000"/>
                <w:sz w:val="18"/>
                <w:szCs w:val="18"/>
              </w:rPr>
              <w:t>),</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staan regels waaraan de geldverstrekker en de hypotheekgever zich moeten houden.</w:t>
            </w:r>
          </w:p>
          <w:p w14:paraId="208EAAFF" w14:textId="77777777" w:rsidR="008C611C" w:rsidRPr="009E5CA6" w:rsidRDefault="008C611C" w:rsidP="008C611C">
            <w:pPr>
              <w:pStyle w:val="paragraph"/>
              <w:spacing w:before="0" w:beforeAutospacing="0" w:after="0" w:afterAutospacing="0"/>
              <w:ind w:left="598"/>
              <w:textAlignment w:val="baseline"/>
              <w:rPr>
                <w:rFonts w:ascii="Segoe UI" w:hAnsi="Segoe UI" w:cs="Segoe UI"/>
                <w:color w:val="000000"/>
                <w:sz w:val="18"/>
                <w:szCs w:val="18"/>
              </w:rPr>
            </w:pPr>
            <w:r w:rsidRPr="009E5CA6">
              <w:rPr>
                <w:rStyle w:val="normaltextrun"/>
                <w:rFonts w:ascii="Arial" w:hAnsi="Arial" w:cs="Arial"/>
                <w:color w:val="FF0000"/>
                <w:sz w:val="18"/>
                <w:szCs w:val="18"/>
              </w:rPr>
              <w:t>Hypotheek- en pandrechten geven de geldverstrekker het recht het onderpand te executeren. Executeren betekent dat de geldverstrekker het onderpand mag verkopen. En de opbrengst mag gebruiken voor wat de geldnemer aan de geldverstrekker moet betalen. Executeren mag alleen in de gevallen die zijn of worden afgesproken tussen de geldverstrekker en de hypotheekgever of de geldnemer. In deze akte en de 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wordt dit verder uitgewerkt.</w:t>
            </w:r>
          </w:p>
          <w:p w14:paraId="19DE322A" w14:textId="77777777" w:rsidR="00976B85" w:rsidRPr="00AD2288" w:rsidRDefault="00976B85" w:rsidP="008C611C">
            <w:pPr>
              <w:pStyle w:val="Geenafstand"/>
              <w:ind w:left="598"/>
              <w:rPr>
                <w:sz w:val="20"/>
                <w:u w:val="single"/>
              </w:rPr>
            </w:pPr>
          </w:p>
        </w:tc>
        <w:tc>
          <w:tcPr>
            <w:tcW w:w="5837"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07E1C174" w:rsidR="00A067B5" w:rsidRDefault="00A067B5" w:rsidP="00A067B5">
            <w:pPr>
              <w:rPr>
                <w:sz w:val="16"/>
                <w:szCs w:val="16"/>
                <w:u w:val="single"/>
              </w:rPr>
            </w:pPr>
            <w:r w:rsidRPr="009769C6">
              <w:rPr>
                <w:sz w:val="16"/>
                <w:szCs w:val="16"/>
                <w:u w:val="single"/>
              </w:rPr>
              <w:t>Mapping</w:t>
            </w:r>
            <w:r w:rsidR="006C50B0">
              <w:rPr>
                <w:sz w:val="16"/>
                <w:szCs w:val="16"/>
                <w:u w:val="single"/>
              </w:rPr>
              <w:t xml:space="preserve"> naam geldverstrekker:</w:t>
            </w:r>
          </w:p>
          <w:p w14:paraId="2A34F9C4" w14:textId="268C5772" w:rsidR="00A67162" w:rsidRPr="00975A8F" w:rsidRDefault="0055208D" w:rsidP="00A67162">
            <w:pPr>
              <w:spacing w:before="72" w:line="240" w:lineRule="auto"/>
              <w:rPr>
                <w:szCs w:val="18"/>
                <w:u w:val="single"/>
              </w:rPr>
            </w:pPr>
            <w:r>
              <w:rPr>
                <w:rFonts w:cs="Arial"/>
                <w:sz w:val="16"/>
                <w:szCs w:val="16"/>
              </w:rPr>
              <w:t>.</w:t>
            </w:r>
            <w:r w:rsidR="00A67162" w:rsidRPr="00975A8F">
              <w:rPr>
                <w:rFonts w:cs="Arial"/>
                <w:sz w:val="16"/>
                <w:szCs w:val="16"/>
              </w:rPr>
              <w:t xml:space="preserve">//IMKAD_AangebodenStuk/StukdeelHypotheek </w:t>
            </w:r>
          </w:p>
          <w:p w14:paraId="56E5A968" w14:textId="3536DF46" w:rsidR="00A37319" w:rsidRDefault="00040355" w:rsidP="004936BD">
            <w:pPr>
              <w:rPr>
                <w:rFonts w:cs="Arial"/>
                <w:snapToGrid/>
                <w:kern w:val="0"/>
                <w:sz w:val="16"/>
                <w:szCs w:val="16"/>
                <w:lang w:eastAsia="nl-NL"/>
              </w:rPr>
            </w:pPr>
            <w:r>
              <w:rPr>
                <w:rFonts w:cs="Arial"/>
                <w:snapToGrid/>
                <w:kern w:val="0"/>
                <w:sz w:val="16"/>
                <w:szCs w:val="16"/>
                <w:highlight w:val="white"/>
                <w:lang w:eastAsia="nl-NL"/>
              </w:rPr>
              <w:t xml:space="preserve">  //</w:t>
            </w:r>
            <w:r w:rsidRPr="00040355">
              <w:rPr>
                <w:rFonts w:cs="Arial"/>
                <w:snapToGrid/>
                <w:kern w:val="0"/>
                <w:sz w:val="16"/>
                <w:szCs w:val="16"/>
                <w:highlight w:val="white"/>
                <w:lang w:eastAsia="nl-NL"/>
              </w:rPr>
              <w:t>tia:naamHypotheekhouder</w:t>
            </w:r>
            <w:r w:rsidR="006A35A0">
              <w:rPr>
                <w:rFonts w:cs="Arial"/>
                <w:snapToGrid/>
                <w:kern w:val="0"/>
                <w:sz w:val="16"/>
                <w:szCs w:val="16"/>
                <w:lang w:eastAsia="nl-NL"/>
              </w:rPr>
              <w:t xml:space="preserve"> (naam geldverstrekker)</w:t>
            </w:r>
          </w:p>
          <w:p w14:paraId="7C372D87" w14:textId="71CD6DFF" w:rsidR="006A35A0" w:rsidRPr="00040355" w:rsidRDefault="006A35A0" w:rsidP="004936BD">
            <w:pPr>
              <w:rPr>
                <w:sz w:val="16"/>
                <w:szCs w:val="16"/>
              </w:rPr>
            </w:pPr>
          </w:p>
        </w:tc>
      </w:tr>
    </w:tbl>
    <w:p w14:paraId="4743C874" w14:textId="73EC9C44" w:rsidR="001F5C79" w:rsidRDefault="001F5C79"/>
    <w:p w14:paraId="5A1EA6C5" w14:textId="77777777" w:rsidR="00685E50" w:rsidRPr="00685E50" w:rsidRDefault="00685E50" w:rsidP="00685E50">
      <w:pPr>
        <w:pStyle w:val="Kop2"/>
        <w:rPr>
          <w:rFonts w:ascii="Segoe UI" w:hAnsi="Segoe UI" w:cs="Segoe UI"/>
        </w:rPr>
      </w:pPr>
      <w:bookmarkStart w:id="63" w:name="_Toc127951345"/>
      <w:r w:rsidRPr="00685E50">
        <w:rPr>
          <w:rStyle w:val="normaltextrun"/>
          <w:rFonts w:cs="Arial"/>
          <w:bCs/>
          <w:szCs w:val="18"/>
        </w:rPr>
        <w:t>Overeenkomst tot het vestigen van hypotheek- en pandrechten</w:t>
      </w:r>
      <w:bookmarkEnd w:id="63"/>
    </w:p>
    <w:p w14:paraId="5733E153" w14:textId="77777777" w:rsidR="00685E50" w:rsidRDefault="00685E50"/>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35"/>
        <w:gridCol w:w="5806"/>
      </w:tblGrid>
      <w:tr w:rsidR="001F5C79" w:rsidRPr="00D77156" w14:paraId="11EA5AAE" w14:textId="77777777" w:rsidTr="00C10A1C">
        <w:trPr>
          <w:tblHeader/>
        </w:trPr>
        <w:tc>
          <w:tcPr>
            <w:tcW w:w="2685"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2315"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74DB08B7" w14:textId="5940D12E" w:rsidR="001F5C79" w:rsidRPr="00685E50" w:rsidRDefault="001F5C79" w:rsidP="004936BD">
            <w:pPr>
              <w:spacing w:before="72"/>
              <w:rPr>
                <w:b/>
                <w:bCs/>
                <w:szCs w:val="18"/>
              </w:rPr>
            </w:pPr>
            <w:r w:rsidRPr="00685E50">
              <w:rPr>
                <w:b/>
                <w:bCs/>
                <w:color w:val="000000" w:themeColor="text1"/>
                <w:szCs w:val="18"/>
              </w:rPr>
              <w:t>Toelichting</w:t>
            </w:r>
            <w:r w:rsidR="00685E50">
              <w:rPr>
                <w:b/>
                <w:bCs/>
                <w:color w:val="000000" w:themeColor="text1"/>
                <w:szCs w:val="18"/>
              </w:rPr>
              <w:t xml:space="preserve"> </w:t>
            </w:r>
            <w:r w:rsidR="00685E50" w:rsidRPr="00685E50">
              <w:rPr>
                <w:b/>
                <w:bCs/>
                <w:color w:val="000000" w:themeColor="text1"/>
                <w:szCs w:val="18"/>
              </w:rPr>
              <w:t>e</w:t>
            </w:r>
            <w:r w:rsidR="00685E50" w:rsidRPr="00685E50">
              <w:rPr>
                <w:b/>
                <w:bCs/>
                <w:color w:val="000000" w:themeColor="text1"/>
              </w:rPr>
              <w:t>n mapping</w:t>
            </w:r>
          </w:p>
        </w:tc>
      </w:tr>
      <w:tr w:rsidR="001F5C79" w:rsidRPr="00D77156" w14:paraId="51B1D270" w14:textId="77777777" w:rsidTr="00C10A1C">
        <w:trPr>
          <w:tblHeader/>
        </w:trPr>
        <w:tc>
          <w:tcPr>
            <w:tcW w:w="2685" w:type="pct"/>
            <w:tcBorders>
              <w:top w:val="single" w:sz="6" w:space="0" w:color="000000"/>
              <w:left w:val="single" w:sz="6" w:space="0" w:color="000000"/>
              <w:bottom w:val="single" w:sz="6" w:space="0" w:color="000000"/>
              <w:right w:val="single" w:sz="6" w:space="0" w:color="000000"/>
            </w:tcBorders>
            <w:shd w:val="clear" w:color="auto" w:fill="auto"/>
            <w:vAlign w:val="bottom"/>
          </w:tcPr>
          <w:p w14:paraId="1EBEC006" w14:textId="77777777" w:rsidR="001F5C79" w:rsidRPr="00D83539" w:rsidRDefault="00685E50" w:rsidP="00685E50">
            <w:pPr>
              <w:pStyle w:val="Geenafstand"/>
              <w:numPr>
                <w:ilvl w:val="0"/>
                <w:numId w:val="46"/>
              </w:numPr>
              <w:ind w:left="598" w:hanging="598"/>
              <w:rPr>
                <w:rStyle w:val="normaltextrun"/>
                <w:rFonts w:ascii="Arial" w:hAnsi="Arial" w:cs="Arial"/>
                <w:b/>
                <w:bCs/>
                <w:color w:val="000000" w:themeColor="text1"/>
                <w:sz w:val="20"/>
                <w:szCs w:val="20"/>
              </w:rPr>
            </w:pPr>
            <w:r w:rsidRPr="003A47A1">
              <w:rPr>
                <w:rStyle w:val="normaltextrun"/>
                <w:rFonts w:ascii="Arial" w:hAnsi="Arial" w:cs="Arial"/>
                <w:b/>
                <w:bCs/>
                <w:color w:val="FF0000"/>
                <w:sz w:val="18"/>
                <w:szCs w:val="18"/>
              </w:rPr>
              <w:t>Overeenkomst tot het vestigen van hypotheek- en pandrechte</w:t>
            </w:r>
            <w:r>
              <w:rPr>
                <w:rStyle w:val="normaltextrun"/>
                <w:rFonts w:ascii="Arial" w:hAnsi="Arial" w:cs="Arial"/>
                <w:b/>
                <w:bCs/>
                <w:color w:val="FF0000"/>
                <w:sz w:val="18"/>
                <w:szCs w:val="18"/>
              </w:rPr>
              <w:t>n</w:t>
            </w:r>
          </w:p>
          <w:p w14:paraId="2213EF6D" w14:textId="77777777" w:rsidR="00D83539" w:rsidRPr="003A47A1" w:rsidRDefault="00D83539" w:rsidP="00D83539">
            <w:pPr>
              <w:pStyle w:val="paragraph"/>
              <w:spacing w:before="0" w:beforeAutospacing="0" w:after="0" w:afterAutospacing="0"/>
              <w:ind w:left="598"/>
              <w:textAlignment w:val="baseline"/>
              <w:rPr>
                <w:rFonts w:ascii="Segoe UI" w:hAnsi="Segoe UI" w:cs="Segoe UI"/>
                <w:color w:val="000000"/>
                <w:sz w:val="18"/>
                <w:szCs w:val="18"/>
              </w:rPr>
            </w:pPr>
            <w:r w:rsidRPr="003A47A1">
              <w:rPr>
                <w:rStyle w:val="normaltextrun"/>
                <w:rFonts w:ascii="Arial" w:hAnsi="Arial" w:cs="Arial"/>
                <w:color w:val="FF0000"/>
                <w:sz w:val="18"/>
                <w:szCs w:val="18"/>
              </w:rPr>
              <w:t>De hypotheekgever en de geldverstrekker hebben afgesproken, dan wel spreken voor zover nodig hierbij af, dat de hypotheekgever het hypotheekrecht en de pandrechten aan de geldverstrekker geeft op de goederen die worden omschreven in deze akte en in de Algemene voorwaarden</w:t>
            </w:r>
            <w:r>
              <w:rPr>
                <w:rStyle w:val="normaltextrun"/>
                <w:rFonts w:ascii="Arial" w:hAnsi="Arial" w:cs="Arial"/>
                <w:color w:val="FF0000"/>
                <w:sz w:val="18"/>
                <w:szCs w:val="18"/>
              </w:rPr>
              <w:t xml:space="preserve"> </w:t>
            </w:r>
            <w:r w:rsidRPr="003A47A1">
              <w:rPr>
                <w:rStyle w:val="normaltextrun"/>
                <w:rFonts w:ascii="Arial" w:hAnsi="Arial" w:cs="Arial"/>
                <w:color w:val="000000"/>
                <w:sz w:val="18"/>
                <w:szCs w:val="18"/>
              </w:rPr>
              <w:t>§naam geldverstrekker§</w:t>
            </w:r>
            <w:r w:rsidRPr="003A47A1">
              <w:rPr>
                <w:rStyle w:val="normaltextrun"/>
                <w:rFonts w:ascii="Arial" w:hAnsi="Arial" w:cs="Arial"/>
                <w:color w:val="FF0000"/>
                <w:sz w:val="18"/>
                <w:szCs w:val="18"/>
              </w:rPr>
              <w:t>. Hierna staat waarvoor het hypotheekrecht en de pandrechten als zekerheid gelden.</w:t>
            </w:r>
          </w:p>
          <w:p w14:paraId="6A5166BF" w14:textId="5D584793" w:rsidR="00D83539" w:rsidRPr="00926790" w:rsidRDefault="00D83539" w:rsidP="00D83539">
            <w:pPr>
              <w:pStyle w:val="Geenafstand"/>
              <w:ind w:left="598"/>
              <w:rPr>
                <w:rFonts w:ascii="Arial" w:hAnsi="Arial" w:cs="Arial"/>
                <w:b/>
                <w:bCs/>
                <w:color w:val="000000" w:themeColor="text1"/>
                <w:sz w:val="20"/>
                <w:szCs w:val="20"/>
              </w:rPr>
            </w:pPr>
          </w:p>
        </w:tc>
        <w:tc>
          <w:tcPr>
            <w:tcW w:w="2315" w:type="pct"/>
            <w:tcBorders>
              <w:top w:val="single" w:sz="6" w:space="0" w:color="000000"/>
              <w:left w:val="single" w:sz="6" w:space="0" w:color="000000"/>
              <w:bottom w:val="single" w:sz="6" w:space="0" w:color="000000"/>
              <w:right w:val="single" w:sz="6" w:space="0" w:color="000000"/>
            </w:tcBorders>
            <w:shd w:val="clear" w:color="auto" w:fill="auto"/>
          </w:tcPr>
          <w:p w14:paraId="4A0C4DD3" w14:textId="5E14C701" w:rsidR="001F5C79" w:rsidRDefault="004E41D3" w:rsidP="004936BD">
            <w:pPr>
              <w:spacing w:before="72"/>
              <w:rPr>
                <w:sz w:val="16"/>
                <w:szCs w:val="16"/>
              </w:rPr>
            </w:pPr>
            <w:r>
              <w:rPr>
                <w:sz w:val="16"/>
                <w:szCs w:val="16"/>
              </w:rPr>
              <w:t>Vaste tekst.</w:t>
            </w:r>
          </w:p>
          <w:p w14:paraId="5E235D09" w14:textId="77777777" w:rsidR="009C24F3" w:rsidRDefault="009C24F3" w:rsidP="009C24F3">
            <w:pPr>
              <w:spacing w:before="72" w:line="240" w:lineRule="auto"/>
              <w:rPr>
                <w:sz w:val="16"/>
                <w:szCs w:val="16"/>
              </w:rPr>
            </w:pPr>
          </w:p>
          <w:p w14:paraId="5F306B9C" w14:textId="77777777" w:rsidR="009C24F3" w:rsidRDefault="009C24F3" w:rsidP="009C24F3">
            <w:pPr>
              <w:spacing w:line="240" w:lineRule="auto"/>
              <w:rPr>
                <w:sz w:val="16"/>
                <w:szCs w:val="16"/>
                <w:u w:val="single"/>
              </w:rPr>
            </w:pPr>
            <w:r w:rsidRPr="009769C6">
              <w:rPr>
                <w:sz w:val="16"/>
                <w:szCs w:val="16"/>
                <w:u w:val="single"/>
              </w:rPr>
              <w:t>Mapping</w:t>
            </w:r>
            <w:r>
              <w:rPr>
                <w:sz w:val="16"/>
                <w:szCs w:val="16"/>
                <w:u w:val="single"/>
              </w:rPr>
              <w:t xml:space="preserve"> naam geldverstrekker:</w:t>
            </w:r>
          </w:p>
          <w:p w14:paraId="0D0FF229" w14:textId="77777777" w:rsidR="007819E2" w:rsidRDefault="0055208D" w:rsidP="007819E2">
            <w:pPr>
              <w:spacing w:before="72" w:line="240" w:lineRule="auto"/>
              <w:rPr>
                <w:rFonts w:cs="Arial"/>
                <w:sz w:val="16"/>
                <w:szCs w:val="16"/>
              </w:rPr>
            </w:pPr>
            <w:r>
              <w:rPr>
                <w:rFonts w:cs="Arial"/>
                <w:sz w:val="16"/>
                <w:szCs w:val="16"/>
              </w:rPr>
              <w:t>.</w:t>
            </w:r>
            <w:r w:rsidR="00B76700" w:rsidRPr="00975A8F">
              <w:rPr>
                <w:rFonts w:cs="Arial"/>
                <w:sz w:val="16"/>
                <w:szCs w:val="16"/>
              </w:rPr>
              <w:t xml:space="preserve">//IMKAD_AangebodenStuk/StukdeelHypotheek </w:t>
            </w:r>
          </w:p>
          <w:p w14:paraId="4FDFA460" w14:textId="2FEF5EAD" w:rsidR="009C24F3" w:rsidRPr="00926790" w:rsidRDefault="009C24F3" w:rsidP="007819E2">
            <w:pPr>
              <w:spacing w:before="72" w:line="240" w:lineRule="auto"/>
              <w:rPr>
                <w:b/>
                <w:bCs/>
                <w:color w:val="000000" w:themeColor="text1"/>
                <w:szCs w:val="18"/>
              </w:rPr>
            </w:pPr>
            <w:r>
              <w:rPr>
                <w:rFonts w:cs="Arial"/>
                <w:snapToGrid/>
                <w:kern w:val="0"/>
                <w:sz w:val="16"/>
                <w:szCs w:val="16"/>
                <w:highlight w:val="white"/>
                <w:lang w:eastAsia="nl-NL"/>
              </w:rPr>
              <w:t>//</w:t>
            </w:r>
            <w:r w:rsidRPr="00040355">
              <w:rPr>
                <w:rFonts w:cs="Arial"/>
                <w:snapToGrid/>
                <w:kern w:val="0"/>
                <w:sz w:val="16"/>
                <w:szCs w:val="16"/>
                <w:highlight w:val="white"/>
                <w:lang w:eastAsia="nl-NL"/>
              </w:rPr>
              <w:t>tia:naamHypotheekhouder</w:t>
            </w:r>
            <w:r w:rsidR="00EE2C54">
              <w:rPr>
                <w:rFonts w:cs="Arial"/>
                <w:snapToGrid/>
                <w:kern w:val="0"/>
                <w:sz w:val="16"/>
                <w:szCs w:val="16"/>
                <w:lang w:eastAsia="nl-NL"/>
              </w:rPr>
              <w:t xml:space="preserve"> (naam geldverstrekker)</w:t>
            </w:r>
          </w:p>
        </w:tc>
      </w:tr>
    </w:tbl>
    <w:p w14:paraId="70A0A7C4" w14:textId="77777777" w:rsidR="00926790" w:rsidRDefault="00926790"/>
    <w:p w14:paraId="3D9E535A" w14:textId="77777777" w:rsidR="00926790" w:rsidRDefault="00926790"/>
    <w:p w14:paraId="42C5A23F" w14:textId="2BC3E896" w:rsidR="00D87CB8" w:rsidRDefault="00D87CB8" w:rsidP="00D87CB8">
      <w:pPr>
        <w:pStyle w:val="Kop2"/>
      </w:pPr>
      <w:bookmarkStart w:id="64" w:name="_Toc127951346"/>
      <w:r>
        <w:lastRenderedPageBreak/>
        <w:t>Hypotheekverlening</w:t>
      </w:r>
      <w:bookmarkEnd w:id="64"/>
    </w:p>
    <w:p w14:paraId="01872B83" w14:textId="77777777" w:rsidR="00D87CB8" w:rsidRDefault="00D87CB8"/>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1C0" w:firstRow="0" w:lastRow="1" w:firstColumn="1" w:lastColumn="1" w:noHBand="0" w:noVBand="0"/>
      </w:tblPr>
      <w:tblGrid>
        <w:gridCol w:w="6771"/>
        <w:gridCol w:w="5837"/>
      </w:tblGrid>
      <w:tr w:rsidR="00926790" w:rsidRPr="00D77156" w14:paraId="349A3218" w14:textId="77777777" w:rsidTr="00C10A1C">
        <w:trPr>
          <w:trHeight w:val="227"/>
        </w:trPr>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9DC4AE0" w14:textId="77777777" w:rsidR="00926790" w:rsidRPr="00926790" w:rsidRDefault="00926790" w:rsidP="00F407AE">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5837"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233147BF" w14:textId="3E4BC1BE" w:rsidR="00926790" w:rsidRPr="00926790" w:rsidRDefault="00926790" w:rsidP="00F407AE">
            <w:pPr>
              <w:spacing w:line="240" w:lineRule="auto"/>
              <w:contextualSpacing/>
              <w:rPr>
                <w:b/>
                <w:bCs/>
                <w:szCs w:val="18"/>
              </w:rPr>
            </w:pPr>
            <w:r w:rsidRPr="00926790">
              <w:rPr>
                <w:b/>
                <w:bCs/>
                <w:color w:val="000000" w:themeColor="text1"/>
                <w:szCs w:val="18"/>
              </w:rPr>
              <w:t>Toelichting</w:t>
            </w:r>
            <w:r w:rsidR="00D87CB8">
              <w:rPr>
                <w:b/>
                <w:bCs/>
                <w:color w:val="000000" w:themeColor="text1"/>
                <w:szCs w:val="18"/>
              </w:rPr>
              <w:t xml:space="preserve"> </w:t>
            </w:r>
            <w:r w:rsidR="00D87CB8">
              <w:rPr>
                <w:b/>
                <w:bCs/>
                <w:color w:val="000000" w:themeColor="text1"/>
              </w:rPr>
              <w:t>en mapping</w:t>
            </w:r>
          </w:p>
        </w:tc>
      </w:tr>
      <w:tr w:rsidR="00E17B87" w:rsidRPr="00343045" w14:paraId="394AFD92" w14:textId="77777777" w:rsidTr="00C10A1C">
        <w:trPr>
          <w:trHeight w:val="1474"/>
        </w:trPr>
        <w:tc>
          <w:tcPr>
            <w:tcW w:w="6771" w:type="dxa"/>
            <w:shd w:val="clear" w:color="auto" w:fill="auto"/>
          </w:tcPr>
          <w:p w14:paraId="1742734C" w14:textId="77777777" w:rsidR="00E17B87" w:rsidRPr="00C9074D" w:rsidRDefault="00C9074D" w:rsidP="00C9074D">
            <w:pPr>
              <w:pStyle w:val="Geenafstand"/>
              <w:numPr>
                <w:ilvl w:val="0"/>
                <w:numId w:val="46"/>
              </w:numPr>
              <w:ind w:left="598" w:hanging="567"/>
              <w:rPr>
                <w:rStyle w:val="normaltextrun"/>
                <w:rFonts w:ascii="Arial" w:hAnsi="Arial" w:cs="Arial"/>
                <w:color w:val="FF0000"/>
                <w:sz w:val="20"/>
                <w:szCs w:val="20"/>
              </w:rPr>
            </w:pPr>
            <w:r w:rsidRPr="00395E08">
              <w:rPr>
                <w:rStyle w:val="normaltextrun"/>
                <w:rFonts w:ascii="Arial" w:hAnsi="Arial" w:cs="Arial"/>
                <w:b/>
                <w:bCs/>
                <w:color w:val="FF0000"/>
                <w:sz w:val="18"/>
                <w:szCs w:val="18"/>
              </w:rPr>
              <w:t>Hypotheekverlening</w:t>
            </w:r>
          </w:p>
          <w:p w14:paraId="3D9290AE" w14:textId="0FA7FA05" w:rsidR="00C9074D" w:rsidRPr="00395E08" w:rsidRDefault="00C9074D" w:rsidP="00C9074D">
            <w:pPr>
              <w:pStyle w:val="paragraph"/>
              <w:spacing w:before="0" w:beforeAutospacing="0" w:after="0" w:afterAutospacing="0"/>
              <w:ind w:left="598"/>
              <w:textAlignment w:val="baseline"/>
              <w:rPr>
                <w:rFonts w:ascii="Segoe UI" w:hAnsi="Segoe UI" w:cs="Segoe UI"/>
                <w:color w:val="000000"/>
                <w:sz w:val="18"/>
                <w:szCs w:val="18"/>
              </w:rPr>
            </w:pPr>
            <w:r w:rsidRPr="00395E08">
              <w:rPr>
                <w:rStyle w:val="normaltextrun"/>
                <w:rFonts w:ascii="Arial" w:hAnsi="Arial" w:cs="Arial"/>
                <w:color w:val="FF0000"/>
                <w:sz w:val="18"/>
                <w:szCs w:val="18"/>
              </w:rPr>
              <w:t>Ter uitvoering van de afspraak om een hypotheekrecht te geven geeft de hypotheekgever een hypotheekrecht aan de geldverstrekker. Dit hypotheekrecht wordt gevestigd tot het bedrag dat hierna onder ‘Hypotheekbedrag’ staat op het onderpand dat hierna onder ‘Onderpand’ staat en indien daar meerdere onderpanden staan, op elk van de onderpanden voor het bedrag dat hierna onder 'Hypotheekbedrag' staat. Dit hypotheekrecht geldt als zekerheid voor alle schulden van de geldnemer aan de geldverstrekker. Zijn er meer geldnemers? Dan geldt het hypotheekrecht als zekerheid voor de schulden van de geldnemers samen. Maar ook voor de schulden van iedere geldnemer apart. Het kunnen schulden zijn die de geldnemer nu al heeft en schulden die de geldnemer later krijgt aan de geldverstrekker. Een schuld kan ontstaan uit elke rechtsverhouding tussen de geldnemer en de geldverstrekker. Bijvoorbeeld uit geldleningen en kredieten, borgtochten of regresrechten.</w:t>
            </w:r>
          </w:p>
          <w:p w14:paraId="2D819FAB" w14:textId="3A638718" w:rsidR="00C9074D" w:rsidRPr="00BF717C" w:rsidRDefault="00C9074D" w:rsidP="00C9074D">
            <w:pPr>
              <w:pStyle w:val="Geenafstand"/>
              <w:ind w:left="598"/>
              <w:rPr>
                <w:rFonts w:ascii="Arial" w:hAnsi="Arial" w:cs="Arial"/>
                <w:color w:val="FF0000"/>
                <w:sz w:val="20"/>
                <w:szCs w:val="20"/>
              </w:rPr>
            </w:pPr>
          </w:p>
        </w:tc>
        <w:tc>
          <w:tcPr>
            <w:tcW w:w="5837" w:type="dxa"/>
            <w:shd w:val="clear" w:color="auto" w:fill="auto"/>
          </w:tcPr>
          <w:p w14:paraId="60D728F4" w14:textId="312CE4D1" w:rsidR="00E17B87" w:rsidRPr="00D678DA" w:rsidRDefault="00FF3565" w:rsidP="0089015A">
            <w:pPr>
              <w:spacing w:line="240" w:lineRule="auto"/>
              <w:rPr>
                <w:sz w:val="16"/>
                <w:szCs w:val="16"/>
              </w:rPr>
            </w:pPr>
            <w:r w:rsidRPr="00D678DA">
              <w:rPr>
                <w:sz w:val="16"/>
                <w:szCs w:val="16"/>
              </w:rPr>
              <w:t>Vaste tekst</w:t>
            </w:r>
            <w:r w:rsidR="0089015A" w:rsidRPr="00D678DA">
              <w:rPr>
                <w:sz w:val="16"/>
                <w:szCs w:val="16"/>
              </w:rPr>
              <w:t>.</w:t>
            </w:r>
          </w:p>
        </w:tc>
      </w:tr>
      <w:tr w:rsidR="008F745F" w:rsidRPr="00343045" w14:paraId="1E156091" w14:textId="77777777" w:rsidTr="00C10A1C">
        <w:tc>
          <w:tcPr>
            <w:tcW w:w="6771" w:type="dxa"/>
            <w:shd w:val="clear" w:color="auto" w:fill="auto"/>
          </w:tcPr>
          <w:p w14:paraId="7E608D1F" w14:textId="77777777"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u w:val="single"/>
                <w:lang w:eastAsia="nl-NL"/>
              </w:rPr>
              <w:t>Hypotheekbedrag</w:t>
            </w:r>
          </w:p>
          <w:p w14:paraId="5912DEC3" w14:textId="77777777"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lang w:eastAsia="nl-NL"/>
              </w:rPr>
              <w:t xml:space="preserve">De hypotheekgever geeft op het hierna te omschrijven registergoed genoemd onder 5. Onderpand Registergoed </w:t>
            </w:r>
            <w:r w:rsidRPr="008F745F">
              <w:rPr>
                <w:rFonts w:cs="Arial"/>
                <w:snapToGrid/>
                <w:kern w:val="0"/>
                <w:szCs w:val="18"/>
                <w:lang w:eastAsia="nl-NL"/>
              </w:rPr>
              <w:t xml:space="preserve">§volgnummer registergoed§ </w:t>
            </w:r>
            <w:r w:rsidRPr="008F745F">
              <w:rPr>
                <w:rFonts w:cs="Arial"/>
                <w:snapToGrid/>
                <w:color w:val="FF0000"/>
                <w:kern w:val="0"/>
                <w:szCs w:val="18"/>
                <w:lang w:eastAsia="nl-NL"/>
              </w:rPr>
              <w:t xml:space="preserve">het recht van </w:t>
            </w:r>
            <w:r w:rsidRPr="008F745F">
              <w:rPr>
                <w:rFonts w:cs="Arial"/>
                <w:snapToGrid/>
                <w:color w:val="000000"/>
                <w:kern w:val="0"/>
                <w:szCs w:val="18"/>
                <w:lang w:eastAsia="nl-NL"/>
              </w:rPr>
              <w:t>§telwoord§</w:t>
            </w:r>
            <w:r w:rsidRPr="008F745F">
              <w:rPr>
                <w:rFonts w:cs="Arial"/>
                <w:snapToGrid/>
                <w:color w:val="FF0000"/>
                <w:kern w:val="0"/>
                <w:szCs w:val="18"/>
                <w:lang w:eastAsia="nl-NL"/>
              </w:rPr>
              <w:t xml:space="preserve"> hypotheek tot:</w:t>
            </w:r>
          </w:p>
          <w:p w14:paraId="43F8CC76" w14:textId="2174A33D" w:rsidR="008F745F" w:rsidRPr="00F16FF5" w:rsidRDefault="008F745F" w:rsidP="00F16FF5">
            <w:pPr>
              <w:pStyle w:val="Lijstalinea"/>
              <w:numPr>
                <w:ilvl w:val="0"/>
                <w:numId w:val="48"/>
              </w:numPr>
              <w:spacing w:line="240" w:lineRule="auto"/>
              <w:textAlignment w:val="baseline"/>
              <w:rPr>
                <w:rFonts w:ascii="Segoe UI" w:hAnsi="Segoe UI" w:cs="Segoe UI"/>
                <w:snapToGrid/>
                <w:color w:val="000000"/>
                <w:kern w:val="0"/>
                <w:szCs w:val="18"/>
                <w:lang w:eastAsia="nl-NL"/>
              </w:rPr>
            </w:pPr>
            <w:r w:rsidRPr="00F16FF5">
              <w:rPr>
                <w:rFonts w:cs="Arial"/>
                <w:snapToGrid/>
                <w:color w:val="FF0000"/>
                <w:kern w:val="0"/>
                <w:szCs w:val="18"/>
                <w:lang w:eastAsia="nl-NL"/>
              </w:rPr>
              <w:t xml:space="preserve">een bedrag van </w:t>
            </w:r>
            <w:r w:rsidR="00F01F13" w:rsidRPr="008F745F">
              <w:rPr>
                <w:rFonts w:cs="Arial"/>
                <w:snapToGrid/>
                <w:color w:val="000000"/>
                <w:kern w:val="0"/>
                <w:szCs w:val="18"/>
                <w:lang w:eastAsia="nl-NL"/>
              </w:rPr>
              <w:t>§</w:t>
            </w:r>
            <w:r w:rsidRPr="00F16FF5">
              <w:rPr>
                <w:rFonts w:cs="Arial"/>
                <w:snapToGrid/>
                <w:color w:val="000000"/>
                <w:kern w:val="0"/>
                <w:szCs w:val="18"/>
                <w:lang w:eastAsia="nl-NL"/>
              </w:rPr>
              <w:t>hypotheekbedrag voluit in letters</w:t>
            </w:r>
            <w:r w:rsidRPr="00F16FF5">
              <w:rPr>
                <w:rFonts w:cs="Arial"/>
                <w:snapToGrid/>
                <w:color w:val="FF0000"/>
                <w:kern w:val="0"/>
                <w:szCs w:val="18"/>
                <w:lang w:eastAsia="nl-NL"/>
              </w:rPr>
              <w:t xml:space="preserve"> </w:t>
            </w:r>
            <w:r w:rsidRPr="00F16FF5">
              <w:rPr>
                <w:rFonts w:cs="Arial"/>
                <w:snapToGrid/>
                <w:color w:val="000000"/>
                <w:kern w:val="0"/>
                <w:szCs w:val="18"/>
                <w:lang w:eastAsia="nl-NL"/>
              </w:rPr>
              <w:t>(hypotheekbedrag in cijfers)</w:t>
            </w:r>
            <w:r w:rsidR="00F01F13" w:rsidRPr="008F745F">
              <w:rPr>
                <w:rFonts w:cs="Arial"/>
                <w:snapToGrid/>
                <w:color w:val="000000"/>
                <w:kern w:val="0"/>
                <w:szCs w:val="18"/>
                <w:lang w:eastAsia="nl-NL"/>
              </w:rPr>
              <w:t>§</w:t>
            </w:r>
            <w:r w:rsidRPr="00F16FF5">
              <w:rPr>
                <w:rFonts w:cs="Arial"/>
                <w:snapToGrid/>
                <w:color w:val="000000"/>
                <w:kern w:val="0"/>
                <w:szCs w:val="18"/>
                <w:lang w:eastAsia="nl-NL"/>
              </w:rPr>
              <w:t xml:space="preserve"> </w:t>
            </w:r>
            <w:r w:rsidRPr="00F16FF5">
              <w:rPr>
                <w:rFonts w:cs="Arial"/>
                <w:snapToGrid/>
                <w:color w:val="FF0000"/>
                <w:kern w:val="0"/>
                <w:szCs w:val="18"/>
                <w:lang w:eastAsia="nl-NL"/>
              </w:rPr>
              <w:t xml:space="preserve">plus </w:t>
            </w:r>
          </w:p>
          <w:p w14:paraId="3AC89ABE" w14:textId="3A2F3E79" w:rsidR="008F745F" w:rsidRPr="00F16FF5" w:rsidRDefault="008F745F" w:rsidP="00F16FF5">
            <w:pPr>
              <w:pStyle w:val="Lijstalinea"/>
              <w:numPr>
                <w:ilvl w:val="0"/>
                <w:numId w:val="48"/>
              </w:numPr>
              <w:spacing w:line="240" w:lineRule="auto"/>
              <w:textAlignment w:val="baseline"/>
              <w:rPr>
                <w:rFonts w:ascii="Segoe UI" w:hAnsi="Segoe UI" w:cs="Segoe UI"/>
                <w:snapToGrid/>
                <w:color w:val="000000"/>
                <w:kern w:val="0"/>
                <w:szCs w:val="18"/>
                <w:lang w:eastAsia="nl-NL"/>
              </w:rPr>
            </w:pPr>
            <w:r w:rsidRPr="00F16FF5">
              <w:rPr>
                <w:rFonts w:cs="Arial"/>
                <w:snapToGrid/>
                <w:color w:val="FF0000"/>
                <w:kern w:val="0"/>
                <w:szCs w:val="18"/>
                <w:lang w:eastAsia="nl-NL"/>
              </w:rPr>
              <w:t xml:space="preserve">renten, vergoedingen, boeten en kosten, samen begroot op </w:t>
            </w:r>
            <w:r w:rsidR="00F01F13" w:rsidRPr="008F745F">
              <w:rPr>
                <w:rFonts w:cs="Arial"/>
                <w:snapToGrid/>
                <w:color w:val="000000"/>
                <w:kern w:val="0"/>
                <w:szCs w:val="18"/>
                <w:lang w:eastAsia="nl-NL"/>
              </w:rPr>
              <w:t>§</w:t>
            </w:r>
            <w:r w:rsidRPr="00F16FF5">
              <w:rPr>
                <w:rFonts w:cs="Arial"/>
                <w:snapToGrid/>
                <w:color w:val="000000"/>
                <w:kern w:val="0"/>
                <w:szCs w:val="18"/>
                <w:lang w:eastAsia="nl-NL"/>
              </w:rPr>
              <w:t>rentepercentage voluit in letters</w:t>
            </w:r>
            <w:r w:rsidR="00F01F13" w:rsidRPr="008F745F">
              <w:rPr>
                <w:rFonts w:cs="Arial"/>
                <w:snapToGrid/>
                <w:color w:val="000000"/>
                <w:kern w:val="0"/>
                <w:szCs w:val="18"/>
                <w:lang w:eastAsia="nl-NL"/>
              </w:rPr>
              <w:t>§</w:t>
            </w:r>
            <w:r w:rsidRPr="00F16FF5">
              <w:rPr>
                <w:rFonts w:cs="Arial"/>
                <w:snapToGrid/>
                <w:color w:val="FF0000"/>
                <w:kern w:val="0"/>
                <w:szCs w:val="18"/>
                <w:lang w:eastAsia="nl-NL"/>
              </w:rPr>
              <w:t xml:space="preserve"> procent </w:t>
            </w:r>
            <w:r w:rsidR="00F01F13" w:rsidRPr="008F745F">
              <w:rPr>
                <w:rFonts w:cs="Arial"/>
                <w:snapToGrid/>
                <w:color w:val="000000"/>
                <w:kern w:val="0"/>
                <w:szCs w:val="18"/>
                <w:lang w:eastAsia="nl-NL"/>
              </w:rPr>
              <w:t>§</w:t>
            </w:r>
            <w:r w:rsidR="00F01F13">
              <w:rPr>
                <w:rFonts w:cs="Arial"/>
                <w:snapToGrid/>
                <w:kern w:val="0"/>
                <w:szCs w:val="18"/>
                <w:lang w:eastAsia="nl-NL"/>
              </w:rPr>
              <w:t>(</w:t>
            </w:r>
            <w:r w:rsidRPr="00F16FF5">
              <w:rPr>
                <w:rFonts w:cs="Arial"/>
                <w:snapToGrid/>
                <w:kern w:val="0"/>
                <w:szCs w:val="18"/>
                <w:lang w:eastAsia="nl-NL"/>
              </w:rPr>
              <w:t>rentepercentage in cijfers%)</w:t>
            </w:r>
            <w:r w:rsidR="00F01F13" w:rsidRPr="008F745F">
              <w:rPr>
                <w:rFonts w:cs="Arial"/>
                <w:snapToGrid/>
                <w:color w:val="000000"/>
                <w:kern w:val="0"/>
                <w:szCs w:val="18"/>
                <w:lang w:eastAsia="nl-NL"/>
              </w:rPr>
              <w:t>§</w:t>
            </w:r>
            <w:r w:rsidRPr="00F16FF5">
              <w:rPr>
                <w:rFonts w:cs="Arial"/>
                <w:snapToGrid/>
                <w:color w:val="FF0000"/>
                <w:kern w:val="0"/>
                <w:szCs w:val="18"/>
                <w:lang w:eastAsia="nl-NL"/>
              </w:rPr>
              <w:t xml:space="preserve"> van het bedrag hiervoor onder 1., dat is </w:t>
            </w:r>
            <w:r w:rsidRPr="00F16FF5">
              <w:rPr>
                <w:rFonts w:cs="Arial"/>
                <w:snapToGrid/>
                <w:color w:val="000000"/>
                <w:kern w:val="0"/>
                <w:szCs w:val="18"/>
                <w:lang w:eastAsia="nl-NL"/>
              </w:rPr>
              <w:t>§rentebedrag voluit in letters (rentebedrag in cijfers)§</w:t>
            </w:r>
          </w:p>
          <w:p w14:paraId="406D7C87" w14:textId="417C8BB0"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lang w:eastAsia="nl-NL"/>
              </w:rPr>
              <w:t xml:space="preserve">dus tot een totaalbedrag van </w:t>
            </w:r>
            <w:r w:rsidRPr="008F745F">
              <w:rPr>
                <w:rFonts w:cs="Arial"/>
                <w:snapToGrid/>
                <w:color w:val="000000"/>
                <w:kern w:val="0"/>
                <w:szCs w:val="18"/>
                <w:lang w:eastAsia="nl-NL"/>
              </w:rPr>
              <w:t>§totaalbedrag voluit in letters (totaalbedrag in cijfers)§</w:t>
            </w:r>
            <w:r>
              <w:rPr>
                <w:rFonts w:cs="Arial"/>
                <w:snapToGrid/>
                <w:color w:val="FF0000"/>
                <w:kern w:val="0"/>
                <w:szCs w:val="18"/>
                <w:lang w:eastAsia="nl-NL"/>
              </w:rPr>
              <w:t xml:space="preserve"> </w:t>
            </w:r>
          </w:p>
          <w:p w14:paraId="18FE2D6D" w14:textId="77777777" w:rsidR="008F745F" w:rsidRPr="00395E08" w:rsidRDefault="008F745F" w:rsidP="008F745F">
            <w:pPr>
              <w:pStyle w:val="Geenafstand"/>
              <w:rPr>
                <w:rStyle w:val="normaltextrun"/>
                <w:rFonts w:ascii="Arial" w:hAnsi="Arial" w:cs="Arial"/>
                <w:b/>
                <w:bCs/>
                <w:color w:val="FF0000"/>
                <w:sz w:val="18"/>
                <w:szCs w:val="18"/>
              </w:rPr>
            </w:pPr>
          </w:p>
        </w:tc>
        <w:tc>
          <w:tcPr>
            <w:tcW w:w="5837" w:type="dxa"/>
            <w:shd w:val="clear" w:color="auto" w:fill="auto"/>
          </w:tcPr>
          <w:p w14:paraId="7BC9460D" w14:textId="3F5D46AD" w:rsidR="007C08F4" w:rsidRDefault="007C08F4" w:rsidP="00A61A87">
            <w:pPr>
              <w:spacing w:line="240" w:lineRule="auto"/>
              <w:rPr>
                <w:sz w:val="16"/>
                <w:szCs w:val="16"/>
              </w:rPr>
            </w:pPr>
            <w:r>
              <w:rPr>
                <w:sz w:val="16"/>
                <w:szCs w:val="16"/>
              </w:rPr>
              <w:t>Vaste tekst.</w:t>
            </w:r>
          </w:p>
          <w:p w14:paraId="465F7F3D" w14:textId="77777777" w:rsidR="007C08F4" w:rsidRDefault="007C08F4" w:rsidP="00A61A87">
            <w:pPr>
              <w:spacing w:line="240" w:lineRule="auto"/>
              <w:rPr>
                <w:sz w:val="16"/>
                <w:szCs w:val="16"/>
              </w:rPr>
            </w:pPr>
          </w:p>
          <w:p w14:paraId="3F2C38A0" w14:textId="6D20CC7B" w:rsidR="00A61A87" w:rsidRDefault="00A61A87" w:rsidP="00A61A87">
            <w:pPr>
              <w:spacing w:line="240" w:lineRule="auto"/>
              <w:rPr>
                <w:sz w:val="16"/>
                <w:szCs w:val="16"/>
              </w:rPr>
            </w:pPr>
            <w:r w:rsidRPr="00A61A87">
              <w:rPr>
                <w:sz w:val="16"/>
                <w:szCs w:val="16"/>
              </w:rPr>
              <w:t xml:space="preserve">Dit stuk tekst kan </w:t>
            </w:r>
            <w:r w:rsidRPr="00A61A87">
              <w:rPr>
                <w:b/>
                <w:bCs/>
                <w:sz w:val="16"/>
                <w:szCs w:val="16"/>
              </w:rPr>
              <w:t>herhalend</w:t>
            </w:r>
            <w:r w:rsidRPr="00A61A87">
              <w:rPr>
                <w:sz w:val="16"/>
                <w:szCs w:val="16"/>
              </w:rPr>
              <w:t xml:space="preserve"> worden opgenomen voor een 2</w:t>
            </w:r>
            <w:r w:rsidRPr="00A61A87">
              <w:rPr>
                <w:sz w:val="16"/>
                <w:szCs w:val="16"/>
                <w:vertAlign w:val="superscript"/>
              </w:rPr>
              <w:t>e</w:t>
            </w:r>
            <w:r w:rsidRPr="00A61A87">
              <w:rPr>
                <w:sz w:val="16"/>
                <w:szCs w:val="16"/>
              </w:rPr>
              <w:t xml:space="preserve"> inschrijving hypotheek. Het volgnummer wordt overgenomen uit de onder</w:t>
            </w:r>
            <w:r>
              <w:rPr>
                <w:sz w:val="16"/>
                <w:szCs w:val="16"/>
              </w:rPr>
              <w:t xml:space="preserve"> 5. Onderpand </w:t>
            </w:r>
            <w:r w:rsidRPr="00A61A87">
              <w:rPr>
                <w:sz w:val="16"/>
                <w:szCs w:val="16"/>
              </w:rPr>
              <w:t xml:space="preserve"> genoemde bijbehorende registergoederen. </w:t>
            </w:r>
          </w:p>
          <w:p w14:paraId="1E517ADB" w14:textId="41A32113" w:rsidR="007C08F4" w:rsidRDefault="007C08F4" w:rsidP="00A61A87">
            <w:pPr>
              <w:spacing w:line="240" w:lineRule="auto"/>
              <w:rPr>
                <w:sz w:val="16"/>
                <w:szCs w:val="16"/>
              </w:rPr>
            </w:pPr>
          </w:p>
          <w:p w14:paraId="2A38AFBE" w14:textId="2F787451" w:rsidR="007C08F4" w:rsidRDefault="007C08F4" w:rsidP="00A61A87">
            <w:pPr>
              <w:spacing w:line="240" w:lineRule="auto"/>
              <w:rPr>
                <w:sz w:val="16"/>
                <w:szCs w:val="16"/>
              </w:rPr>
            </w:pPr>
            <w:r>
              <w:rPr>
                <w:sz w:val="16"/>
                <w:szCs w:val="16"/>
              </w:rPr>
              <w:t>Het kopje wordt 1x getoond.</w:t>
            </w:r>
          </w:p>
          <w:p w14:paraId="3B13059E" w14:textId="77777777" w:rsidR="005A1471" w:rsidRDefault="005A1471" w:rsidP="00A61A87">
            <w:pPr>
              <w:spacing w:line="240" w:lineRule="auto"/>
              <w:rPr>
                <w:sz w:val="16"/>
                <w:szCs w:val="16"/>
              </w:rPr>
            </w:pPr>
          </w:p>
          <w:p w14:paraId="4571AE58" w14:textId="73BE65D3" w:rsidR="005A1471" w:rsidRDefault="005A1471" w:rsidP="005A1471">
            <w:pPr>
              <w:spacing w:line="240" w:lineRule="auto"/>
              <w:rPr>
                <w:sz w:val="16"/>
                <w:szCs w:val="16"/>
              </w:rPr>
            </w:pPr>
            <w:r>
              <w:rPr>
                <w:sz w:val="16"/>
                <w:szCs w:val="16"/>
              </w:rPr>
              <w:t>Als er een 2</w:t>
            </w:r>
            <w:r w:rsidRPr="002142D9">
              <w:rPr>
                <w:sz w:val="16"/>
                <w:szCs w:val="16"/>
                <w:vertAlign w:val="superscript"/>
              </w:rPr>
              <w:t>e</w:t>
            </w:r>
            <w:r>
              <w:rPr>
                <w:sz w:val="16"/>
                <w:szCs w:val="16"/>
              </w:rPr>
              <w:t xml:space="preserve"> inschrijving volgt dan wordt het eerste woord, van de 2</w:t>
            </w:r>
            <w:r w:rsidRPr="002142D9">
              <w:rPr>
                <w:sz w:val="16"/>
                <w:szCs w:val="16"/>
                <w:vertAlign w:val="superscript"/>
              </w:rPr>
              <w:t>e</w:t>
            </w:r>
            <w:r>
              <w:rPr>
                <w:sz w:val="16"/>
                <w:szCs w:val="16"/>
              </w:rPr>
              <w:t xml:space="preserve"> inschrijving “De” omgezet naar een kleine letter.</w:t>
            </w:r>
          </w:p>
          <w:p w14:paraId="59B7EB39" w14:textId="77777777" w:rsidR="00F16FF5" w:rsidRDefault="00F16FF5" w:rsidP="00F16FF5">
            <w:pPr>
              <w:spacing w:line="240" w:lineRule="auto"/>
              <w:rPr>
                <w:sz w:val="16"/>
                <w:szCs w:val="16"/>
              </w:rPr>
            </w:pPr>
          </w:p>
          <w:p w14:paraId="160F7E32" w14:textId="77777777" w:rsidR="00A61A87" w:rsidRPr="008F2A69" w:rsidRDefault="00A61A87" w:rsidP="00A61A87">
            <w:pPr>
              <w:spacing w:before="72" w:line="240" w:lineRule="auto"/>
              <w:rPr>
                <w:b/>
                <w:bCs/>
                <w:sz w:val="16"/>
                <w:szCs w:val="16"/>
                <w:u w:val="single"/>
              </w:rPr>
            </w:pPr>
            <w:r w:rsidRPr="008F2A69">
              <w:rPr>
                <w:b/>
                <w:bCs/>
                <w:sz w:val="16"/>
                <w:szCs w:val="16"/>
                <w:u w:val="single"/>
              </w:rPr>
              <w:t>Mapping registergoed tbv 1</w:t>
            </w:r>
            <w:r w:rsidRPr="008F2A69">
              <w:rPr>
                <w:b/>
                <w:bCs/>
                <w:sz w:val="16"/>
                <w:szCs w:val="16"/>
                <w:u w:val="single"/>
                <w:vertAlign w:val="superscript"/>
              </w:rPr>
              <w:t>e</w:t>
            </w:r>
            <w:r w:rsidRPr="008F2A69">
              <w:rPr>
                <w:b/>
                <w:bCs/>
                <w:sz w:val="16"/>
                <w:szCs w:val="16"/>
                <w:u w:val="single"/>
              </w:rPr>
              <w:t xml:space="preserve"> inschrijving hypotheek:</w:t>
            </w:r>
          </w:p>
          <w:p w14:paraId="6B68F59D" w14:textId="77777777" w:rsidR="00A61A87" w:rsidRPr="00975A8F" w:rsidRDefault="00A61A87" w:rsidP="00A61A87">
            <w:pPr>
              <w:spacing w:before="72" w:line="240" w:lineRule="auto"/>
              <w:rPr>
                <w:szCs w:val="18"/>
                <w:u w:val="single"/>
              </w:rPr>
            </w:pPr>
            <w:r w:rsidRPr="00975A8F">
              <w:rPr>
                <w:rFonts w:cs="Arial"/>
                <w:sz w:val="16"/>
                <w:szCs w:val="16"/>
              </w:rPr>
              <w:t>//IMKAD_AangebodenStuk/StukdeelHypotheek [aanduidingHypotheek = niet aanwezig]</w:t>
            </w:r>
          </w:p>
          <w:p w14:paraId="34A383BE" w14:textId="77777777" w:rsidR="00A61A87" w:rsidRDefault="00A61A87" w:rsidP="00A61A87">
            <w:pPr>
              <w:spacing w:line="240" w:lineRule="auto"/>
              <w:rPr>
                <w:sz w:val="16"/>
                <w:szCs w:val="16"/>
              </w:rPr>
            </w:pPr>
            <w:r>
              <w:rPr>
                <w:sz w:val="16"/>
                <w:szCs w:val="16"/>
              </w:rPr>
              <w:t>./</w:t>
            </w:r>
            <w:r w:rsidRPr="00A27AED">
              <w:rPr>
                <w:sz w:val="16"/>
                <w:szCs w:val="16"/>
              </w:rPr>
              <w:t>/IMKAD_ZakelijkRecht</w:t>
            </w:r>
            <w:r>
              <w:rPr>
                <w:sz w:val="16"/>
                <w:szCs w:val="16"/>
              </w:rPr>
              <w:t>/</w:t>
            </w:r>
          </w:p>
          <w:p w14:paraId="0001E5AC" w14:textId="77777777" w:rsidR="00A61A87" w:rsidRDefault="00A61A87" w:rsidP="00A61A87">
            <w:pPr>
              <w:spacing w:line="240" w:lineRule="auto"/>
              <w:rPr>
                <w:sz w:val="16"/>
                <w:szCs w:val="16"/>
              </w:rPr>
            </w:pPr>
          </w:p>
          <w:p w14:paraId="63D49C33" w14:textId="77777777" w:rsidR="00A61A87" w:rsidRPr="008F2A69" w:rsidRDefault="00A61A87" w:rsidP="00A61A87">
            <w:pPr>
              <w:spacing w:line="240" w:lineRule="auto"/>
              <w:rPr>
                <w:sz w:val="16"/>
                <w:szCs w:val="16"/>
                <w:u w:val="single"/>
              </w:rPr>
            </w:pPr>
            <w:r w:rsidRPr="008F2A69">
              <w:rPr>
                <w:sz w:val="16"/>
                <w:szCs w:val="16"/>
                <w:u w:val="single"/>
              </w:rPr>
              <w:t>Mapping rangorde:</w:t>
            </w:r>
          </w:p>
          <w:p w14:paraId="6E792A84" w14:textId="77777777" w:rsidR="00A61A87" w:rsidRPr="00975A8F" w:rsidRDefault="00A61A87" w:rsidP="00A61A87">
            <w:pPr>
              <w:spacing w:before="72" w:line="240" w:lineRule="auto"/>
              <w:rPr>
                <w:szCs w:val="18"/>
                <w:u w:val="single"/>
              </w:rPr>
            </w:pPr>
            <w:r w:rsidRPr="00975A8F">
              <w:rPr>
                <w:rFonts w:cs="Arial"/>
                <w:sz w:val="16"/>
                <w:szCs w:val="16"/>
              </w:rPr>
              <w:t>//IMKAD_AangebodenStuk/StukdeelHypotheek [aanduidingHypotheek = niet aanwezig]</w:t>
            </w:r>
          </w:p>
          <w:p w14:paraId="3960F76D" w14:textId="77777777" w:rsidR="00A61A87" w:rsidRPr="008F2A69" w:rsidRDefault="00A61A87" w:rsidP="00A61A87">
            <w:pPr>
              <w:spacing w:line="240" w:lineRule="auto"/>
              <w:rPr>
                <w:sz w:val="16"/>
                <w:szCs w:val="16"/>
              </w:rPr>
            </w:pPr>
            <w:r w:rsidRPr="00975A8F">
              <w:rPr>
                <w:szCs w:val="18"/>
              </w:rPr>
              <w:tab/>
            </w:r>
            <w:r w:rsidRPr="00975A8F">
              <w:rPr>
                <w:sz w:val="16"/>
                <w:szCs w:val="16"/>
              </w:rPr>
              <w:t>./rangordeHypotheek</w:t>
            </w:r>
          </w:p>
          <w:p w14:paraId="5800D29C" w14:textId="77777777" w:rsidR="00A61A87" w:rsidRDefault="00A61A87" w:rsidP="00A61A87">
            <w:pPr>
              <w:spacing w:line="240" w:lineRule="auto"/>
              <w:rPr>
                <w:sz w:val="16"/>
                <w:szCs w:val="16"/>
                <w:u w:val="single"/>
              </w:rPr>
            </w:pPr>
          </w:p>
          <w:p w14:paraId="329C857C" w14:textId="77777777" w:rsidR="00A61A87" w:rsidRPr="002274B6" w:rsidRDefault="00A61A87" w:rsidP="00A61A87">
            <w:pPr>
              <w:spacing w:line="240" w:lineRule="auto"/>
              <w:rPr>
                <w:sz w:val="16"/>
                <w:szCs w:val="16"/>
                <w:u w:val="single"/>
              </w:rPr>
            </w:pPr>
            <w:r w:rsidRPr="002274B6">
              <w:rPr>
                <w:sz w:val="16"/>
                <w:szCs w:val="16"/>
                <w:u w:val="single"/>
              </w:rPr>
              <w:t>Mapping hypotheekbedrag:</w:t>
            </w:r>
          </w:p>
          <w:p w14:paraId="39B9C595" w14:textId="77777777" w:rsidR="00A61A87" w:rsidRPr="002274B6" w:rsidRDefault="00A61A87" w:rsidP="00A61A87">
            <w:pPr>
              <w:spacing w:line="240" w:lineRule="auto"/>
              <w:rPr>
                <w:rFonts w:cs="Arial"/>
                <w:sz w:val="16"/>
                <w:szCs w:val="16"/>
              </w:rPr>
            </w:pPr>
            <w:r w:rsidRPr="002274B6">
              <w:rPr>
                <w:sz w:val="16"/>
                <w:szCs w:val="16"/>
              </w:rPr>
              <w:t xml:space="preserve">//IMKAD_AangebodenStuk/StukdeelHypotheek </w:t>
            </w:r>
            <w:r w:rsidRPr="006D7A8A">
              <w:rPr>
                <w:rFonts w:cs="Arial"/>
                <w:sz w:val="16"/>
                <w:szCs w:val="16"/>
              </w:rPr>
              <w:t>[aanduidingHypotheek = niet aanwezig]</w:t>
            </w:r>
          </w:p>
          <w:p w14:paraId="26DDAF4F" w14:textId="77777777" w:rsidR="00A61A87" w:rsidRPr="002274B6" w:rsidRDefault="00A61A87" w:rsidP="00A61A87">
            <w:pPr>
              <w:spacing w:line="240" w:lineRule="auto"/>
              <w:rPr>
                <w:sz w:val="16"/>
                <w:szCs w:val="16"/>
              </w:rPr>
            </w:pPr>
            <w:r w:rsidRPr="002274B6">
              <w:rPr>
                <w:sz w:val="16"/>
                <w:szCs w:val="16"/>
              </w:rPr>
              <w:tab/>
              <w:t>./hoofdsom/som</w:t>
            </w:r>
            <w:r w:rsidRPr="002274B6" w:rsidDel="00C46A8C">
              <w:rPr>
                <w:sz w:val="16"/>
                <w:szCs w:val="16"/>
              </w:rPr>
              <w:t xml:space="preserve"> </w:t>
            </w:r>
          </w:p>
          <w:p w14:paraId="219B3CCC" w14:textId="77777777" w:rsidR="00A61A87" w:rsidRDefault="00A61A87" w:rsidP="00A61A87">
            <w:pPr>
              <w:spacing w:line="240" w:lineRule="auto"/>
              <w:rPr>
                <w:sz w:val="16"/>
                <w:szCs w:val="16"/>
              </w:rPr>
            </w:pPr>
            <w:r w:rsidRPr="002274B6">
              <w:rPr>
                <w:sz w:val="16"/>
                <w:szCs w:val="16"/>
              </w:rPr>
              <w:tab/>
              <w:t>./hoofdsom/valuta</w:t>
            </w:r>
          </w:p>
          <w:p w14:paraId="5B782271" w14:textId="77777777" w:rsidR="00A61A87" w:rsidRDefault="00A61A87" w:rsidP="00A61A87">
            <w:pPr>
              <w:spacing w:line="240" w:lineRule="auto"/>
              <w:rPr>
                <w:sz w:val="16"/>
                <w:szCs w:val="16"/>
              </w:rPr>
            </w:pPr>
          </w:p>
          <w:p w14:paraId="2ACE3C11" w14:textId="77777777" w:rsidR="00A61A87" w:rsidRDefault="00A61A87" w:rsidP="00A61A87">
            <w:pPr>
              <w:spacing w:line="240" w:lineRule="auto"/>
              <w:rPr>
                <w:sz w:val="16"/>
                <w:szCs w:val="16"/>
                <w:u w:val="single"/>
              </w:rPr>
            </w:pPr>
            <w:r w:rsidRPr="000B2B84">
              <w:rPr>
                <w:sz w:val="16"/>
                <w:szCs w:val="16"/>
                <w:u w:val="single"/>
              </w:rPr>
              <w:t>Mapping tonen rentepercentage:</w:t>
            </w:r>
          </w:p>
          <w:p w14:paraId="44E32B0C" w14:textId="77777777" w:rsidR="00A61A87" w:rsidRPr="00975A8F" w:rsidRDefault="00A61A87" w:rsidP="00A61A87">
            <w:pPr>
              <w:spacing w:before="72" w:line="240" w:lineRule="auto"/>
              <w:rPr>
                <w:szCs w:val="18"/>
                <w:u w:val="single"/>
              </w:rPr>
            </w:pPr>
            <w:r w:rsidRPr="00975A8F">
              <w:rPr>
                <w:rFonts w:cs="Arial"/>
                <w:sz w:val="16"/>
                <w:szCs w:val="16"/>
              </w:rPr>
              <w:t>//IMKAD_AangebodenStuk/StukdeelHypotheek [aanduidingHypotheek = niet aanwezig]</w:t>
            </w:r>
          </w:p>
          <w:p w14:paraId="59F74127" w14:textId="77777777" w:rsidR="00A61A87" w:rsidRPr="00DB7FA4" w:rsidRDefault="00A61A87" w:rsidP="00A61A87">
            <w:pPr>
              <w:keepNext/>
              <w:spacing w:line="240" w:lineRule="auto"/>
              <w:rPr>
                <w:sz w:val="16"/>
                <w:szCs w:val="16"/>
              </w:rPr>
            </w:pPr>
            <w:r w:rsidRPr="00DB7FA4">
              <w:rPr>
                <w:sz w:val="16"/>
                <w:szCs w:val="16"/>
              </w:rPr>
              <w:t>/tia_</w:t>
            </w:r>
            <w:r>
              <w:rPr>
                <w:sz w:val="16"/>
                <w:szCs w:val="16"/>
              </w:rPr>
              <w:t>t</w:t>
            </w:r>
            <w:r w:rsidRPr="00DB7FA4">
              <w:rPr>
                <w:sz w:val="16"/>
                <w:szCs w:val="16"/>
              </w:rPr>
              <w:t>ekst</w:t>
            </w:r>
            <w:r>
              <w:rPr>
                <w:sz w:val="16"/>
                <w:szCs w:val="16"/>
              </w:rPr>
              <w:t>k</w:t>
            </w:r>
            <w:r w:rsidRPr="00DB7FA4">
              <w:rPr>
                <w:sz w:val="16"/>
                <w:szCs w:val="16"/>
              </w:rPr>
              <w:t>euze</w:t>
            </w:r>
          </w:p>
          <w:p w14:paraId="7D8B4E2E" w14:textId="77777777" w:rsidR="00A61A87" w:rsidRPr="00DB7FA4" w:rsidRDefault="00A61A87" w:rsidP="00A61A87">
            <w:pPr>
              <w:keepNext/>
              <w:spacing w:line="240" w:lineRule="auto"/>
              <w:ind w:left="227"/>
              <w:rPr>
                <w:sz w:val="16"/>
                <w:szCs w:val="16"/>
              </w:rPr>
            </w:pPr>
            <w:r w:rsidRPr="00DB7FA4">
              <w:rPr>
                <w:sz w:val="16"/>
                <w:szCs w:val="16"/>
              </w:rPr>
              <w:t>./tagNaam(‘k_</w:t>
            </w:r>
            <w:r>
              <w:rPr>
                <w:sz w:val="16"/>
                <w:szCs w:val="16"/>
              </w:rPr>
              <w:t>Rentepercentage</w:t>
            </w:r>
            <w:r w:rsidRPr="00DB7FA4">
              <w:rPr>
                <w:sz w:val="16"/>
                <w:szCs w:val="16"/>
              </w:rPr>
              <w:t>’)</w:t>
            </w:r>
          </w:p>
          <w:p w14:paraId="644332D2" w14:textId="77777777" w:rsidR="00A61A87" w:rsidRDefault="00A61A87" w:rsidP="00A61A87">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010182BA" w14:textId="77777777" w:rsidR="00A61A87" w:rsidRDefault="00A61A87" w:rsidP="00A61A87">
            <w:pPr>
              <w:spacing w:before="72" w:line="240" w:lineRule="auto"/>
              <w:rPr>
                <w:sz w:val="16"/>
                <w:szCs w:val="16"/>
                <w:u w:val="single"/>
              </w:rPr>
            </w:pPr>
          </w:p>
          <w:p w14:paraId="3200C448" w14:textId="77777777" w:rsidR="00A61A87" w:rsidRPr="008F2A69" w:rsidRDefault="00A61A87" w:rsidP="00A61A87">
            <w:pPr>
              <w:spacing w:before="72" w:line="240" w:lineRule="auto"/>
              <w:rPr>
                <w:sz w:val="16"/>
                <w:szCs w:val="16"/>
                <w:u w:val="single"/>
              </w:rPr>
            </w:pPr>
            <w:r w:rsidRPr="008F2A69">
              <w:rPr>
                <w:sz w:val="16"/>
                <w:szCs w:val="16"/>
                <w:u w:val="single"/>
              </w:rPr>
              <w:t>Mapping bedrag</w:t>
            </w:r>
            <w:r>
              <w:rPr>
                <w:sz w:val="16"/>
                <w:szCs w:val="16"/>
                <w:u w:val="single"/>
              </w:rPr>
              <w:t xml:space="preserve"> rente </w:t>
            </w:r>
            <w:r w:rsidRPr="008F2A69">
              <w:rPr>
                <w:sz w:val="16"/>
                <w:szCs w:val="16"/>
                <w:u w:val="single"/>
              </w:rPr>
              <w:t>:</w:t>
            </w:r>
          </w:p>
          <w:p w14:paraId="6276C629" w14:textId="77777777" w:rsidR="00A61A87" w:rsidRPr="008F2A69" w:rsidRDefault="00A61A87" w:rsidP="00A61A87">
            <w:pPr>
              <w:spacing w:before="72" w:line="240" w:lineRule="auto"/>
              <w:rPr>
                <w:sz w:val="16"/>
                <w:szCs w:val="16"/>
                <w:u w:val="single"/>
              </w:rPr>
            </w:pPr>
            <w:r w:rsidRPr="005D4352">
              <w:rPr>
                <w:rFonts w:cs="Arial"/>
                <w:sz w:val="16"/>
                <w:szCs w:val="16"/>
              </w:rPr>
              <w:t>//IMKAD_AangebodenStuk/StukdeelHypotheek [aanduidingHypotheek = niet aanwezig]</w:t>
            </w:r>
          </w:p>
          <w:p w14:paraId="019D0D98" w14:textId="77777777" w:rsidR="00A61A87" w:rsidRPr="005D4352" w:rsidRDefault="00A61A87" w:rsidP="00A61A87">
            <w:pPr>
              <w:spacing w:line="240" w:lineRule="auto"/>
              <w:rPr>
                <w:sz w:val="16"/>
                <w:szCs w:val="16"/>
              </w:rPr>
            </w:pPr>
            <w:r w:rsidRPr="005D4352">
              <w:rPr>
                <w:sz w:val="16"/>
                <w:szCs w:val="16"/>
              </w:rPr>
              <w:tab/>
              <w:t>./bedragRente/som</w:t>
            </w:r>
          </w:p>
          <w:p w14:paraId="011F313A" w14:textId="77777777" w:rsidR="00A61A87" w:rsidRPr="005D4352" w:rsidRDefault="00A61A87" w:rsidP="00A61A87">
            <w:pPr>
              <w:spacing w:line="240" w:lineRule="auto"/>
              <w:rPr>
                <w:sz w:val="16"/>
                <w:szCs w:val="16"/>
              </w:rPr>
            </w:pPr>
            <w:r w:rsidRPr="005D4352">
              <w:rPr>
                <w:sz w:val="16"/>
                <w:szCs w:val="16"/>
              </w:rPr>
              <w:tab/>
              <w:t>./bedragRente/valuta</w:t>
            </w:r>
          </w:p>
          <w:p w14:paraId="24B0299B" w14:textId="77777777" w:rsidR="00A61A87" w:rsidRPr="00ED3FA0" w:rsidRDefault="00A61A87" w:rsidP="00A61A87">
            <w:pPr>
              <w:rPr>
                <w:szCs w:val="18"/>
              </w:rPr>
            </w:pPr>
          </w:p>
          <w:p w14:paraId="1538F2BE" w14:textId="77777777" w:rsidR="00A61A87" w:rsidRPr="008F2A69" w:rsidRDefault="00A61A87" w:rsidP="00A61A87">
            <w:pPr>
              <w:spacing w:before="72" w:line="240" w:lineRule="auto"/>
              <w:rPr>
                <w:sz w:val="16"/>
                <w:szCs w:val="16"/>
                <w:u w:val="single"/>
              </w:rPr>
            </w:pPr>
            <w:r w:rsidRPr="008F2A69">
              <w:rPr>
                <w:sz w:val="16"/>
                <w:szCs w:val="16"/>
                <w:u w:val="single"/>
              </w:rPr>
              <w:t>Mapping totaalbedrag:</w:t>
            </w:r>
          </w:p>
          <w:p w14:paraId="44C51C88" w14:textId="77777777" w:rsidR="00A61A87" w:rsidRPr="008F2A69" w:rsidRDefault="00A61A87" w:rsidP="00A61A87">
            <w:pPr>
              <w:spacing w:before="72" w:line="240" w:lineRule="auto"/>
              <w:rPr>
                <w:sz w:val="16"/>
                <w:szCs w:val="16"/>
                <w:u w:val="single"/>
              </w:rPr>
            </w:pPr>
            <w:r w:rsidRPr="005D4352">
              <w:rPr>
                <w:rFonts w:cs="Arial"/>
                <w:sz w:val="16"/>
                <w:szCs w:val="16"/>
              </w:rPr>
              <w:t>//IMKAD_AangebodenStuk/StukdeelHypotheek [aanduidingHypotheek = niet aanwezig]</w:t>
            </w:r>
          </w:p>
          <w:p w14:paraId="58E463C3" w14:textId="77777777" w:rsidR="00A61A87" w:rsidRPr="005D4352" w:rsidRDefault="00A61A87" w:rsidP="00A61A87">
            <w:pPr>
              <w:spacing w:line="240" w:lineRule="auto"/>
              <w:rPr>
                <w:sz w:val="16"/>
                <w:szCs w:val="16"/>
              </w:rPr>
            </w:pPr>
            <w:r w:rsidRPr="005D4352">
              <w:rPr>
                <w:sz w:val="16"/>
                <w:szCs w:val="16"/>
              </w:rPr>
              <w:tab/>
              <w:t>./bedragTotaal/som</w:t>
            </w:r>
          </w:p>
          <w:p w14:paraId="4CD4039C" w14:textId="77777777" w:rsidR="00A61A87" w:rsidRDefault="00A61A87" w:rsidP="00A61A87">
            <w:pPr>
              <w:spacing w:line="240" w:lineRule="auto"/>
              <w:rPr>
                <w:sz w:val="16"/>
                <w:szCs w:val="16"/>
              </w:rPr>
            </w:pPr>
            <w:r w:rsidRPr="005D4352">
              <w:rPr>
                <w:sz w:val="16"/>
                <w:szCs w:val="16"/>
              </w:rPr>
              <w:tab/>
              <w:t>./bedragTotaal/valuta</w:t>
            </w:r>
          </w:p>
          <w:p w14:paraId="7C9B545B" w14:textId="77777777" w:rsidR="00A61A87" w:rsidRDefault="00A61A87" w:rsidP="00A61A87">
            <w:pPr>
              <w:spacing w:line="240" w:lineRule="auto"/>
              <w:rPr>
                <w:sz w:val="16"/>
                <w:szCs w:val="16"/>
              </w:rPr>
            </w:pPr>
          </w:p>
          <w:p w14:paraId="6E001B58" w14:textId="77777777" w:rsidR="00A61A87" w:rsidRPr="008F2A69" w:rsidRDefault="00A61A87" w:rsidP="00A61A87">
            <w:pPr>
              <w:spacing w:before="72" w:line="240" w:lineRule="auto"/>
              <w:rPr>
                <w:b/>
                <w:bCs/>
                <w:sz w:val="16"/>
                <w:szCs w:val="16"/>
                <w:u w:val="single"/>
              </w:rPr>
            </w:pPr>
            <w:r w:rsidRPr="008F2A69">
              <w:rPr>
                <w:b/>
                <w:bCs/>
                <w:sz w:val="16"/>
                <w:szCs w:val="16"/>
                <w:u w:val="single"/>
              </w:rPr>
              <w:t>Mapping 2</w:t>
            </w:r>
            <w:r w:rsidRPr="008F2A69">
              <w:rPr>
                <w:b/>
                <w:bCs/>
                <w:sz w:val="16"/>
                <w:szCs w:val="16"/>
                <w:u w:val="single"/>
                <w:vertAlign w:val="superscript"/>
              </w:rPr>
              <w:t>e</w:t>
            </w:r>
            <w:r w:rsidRPr="008F2A69">
              <w:rPr>
                <w:b/>
                <w:bCs/>
                <w:sz w:val="16"/>
                <w:szCs w:val="16"/>
                <w:u w:val="single"/>
              </w:rPr>
              <w:t xml:space="preserve"> inschrijving hypotheek:</w:t>
            </w:r>
          </w:p>
          <w:p w14:paraId="1525FB94"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6D3112F0" w14:textId="77777777" w:rsidR="00A61A87" w:rsidRDefault="00A61A87" w:rsidP="00A61A87">
            <w:pPr>
              <w:spacing w:before="72" w:line="240" w:lineRule="auto"/>
              <w:rPr>
                <w:rFonts w:cs="Arial"/>
                <w:szCs w:val="18"/>
                <w:u w:val="single"/>
              </w:rPr>
            </w:pPr>
          </w:p>
          <w:p w14:paraId="0EB0678B" w14:textId="77777777" w:rsidR="00A61A87" w:rsidRDefault="00A61A87" w:rsidP="00A61A87">
            <w:pPr>
              <w:spacing w:before="72" w:line="240" w:lineRule="auto"/>
              <w:rPr>
                <w:sz w:val="16"/>
                <w:szCs w:val="16"/>
                <w:u w:val="single"/>
              </w:rPr>
            </w:pPr>
            <w:r w:rsidRPr="00A27AED">
              <w:rPr>
                <w:sz w:val="16"/>
                <w:szCs w:val="16"/>
                <w:u w:val="single"/>
              </w:rPr>
              <w:lastRenderedPageBreak/>
              <w:t>Mapping</w:t>
            </w:r>
            <w:r>
              <w:rPr>
                <w:sz w:val="16"/>
                <w:szCs w:val="16"/>
                <w:u w:val="single"/>
              </w:rPr>
              <w:t xml:space="preserve"> registergoed tbv 2</w:t>
            </w:r>
            <w:r w:rsidRPr="00A27AED">
              <w:rPr>
                <w:sz w:val="16"/>
                <w:szCs w:val="16"/>
                <w:u w:val="single"/>
                <w:vertAlign w:val="superscript"/>
              </w:rPr>
              <w:t>e</w:t>
            </w:r>
            <w:r>
              <w:rPr>
                <w:sz w:val="16"/>
                <w:szCs w:val="16"/>
                <w:u w:val="single"/>
              </w:rPr>
              <w:t xml:space="preserve"> </w:t>
            </w:r>
            <w:r w:rsidRPr="00A27AED">
              <w:rPr>
                <w:sz w:val="16"/>
                <w:szCs w:val="16"/>
                <w:u w:val="single"/>
              </w:rPr>
              <w:t>inschrijving hypotheek:</w:t>
            </w:r>
          </w:p>
          <w:p w14:paraId="2080F7C5"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0EAE03DB" w14:textId="77777777" w:rsidR="00A61A87" w:rsidRDefault="00A61A87" w:rsidP="00A61A87">
            <w:pPr>
              <w:spacing w:line="240" w:lineRule="auto"/>
              <w:rPr>
                <w:sz w:val="16"/>
                <w:szCs w:val="16"/>
              </w:rPr>
            </w:pPr>
            <w:r>
              <w:rPr>
                <w:sz w:val="16"/>
                <w:szCs w:val="16"/>
              </w:rPr>
              <w:t>./</w:t>
            </w:r>
            <w:r w:rsidRPr="00A27AED">
              <w:rPr>
                <w:sz w:val="16"/>
                <w:szCs w:val="16"/>
              </w:rPr>
              <w:t>/IMKAD_ZakelijkRecht</w:t>
            </w:r>
            <w:r>
              <w:rPr>
                <w:sz w:val="16"/>
                <w:szCs w:val="16"/>
              </w:rPr>
              <w:t>/</w:t>
            </w:r>
          </w:p>
          <w:p w14:paraId="44D6A061" w14:textId="77777777" w:rsidR="00A61A87" w:rsidRDefault="00A61A87" w:rsidP="00A61A87">
            <w:pPr>
              <w:spacing w:line="240" w:lineRule="auto"/>
              <w:rPr>
                <w:sz w:val="16"/>
                <w:szCs w:val="16"/>
              </w:rPr>
            </w:pPr>
          </w:p>
          <w:p w14:paraId="78D38F70" w14:textId="77777777" w:rsidR="00A61A87" w:rsidRPr="00A27AED" w:rsidRDefault="00A61A87" w:rsidP="00A61A87">
            <w:pPr>
              <w:spacing w:line="240" w:lineRule="auto"/>
              <w:rPr>
                <w:sz w:val="16"/>
                <w:szCs w:val="16"/>
                <w:u w:val="single"/>
              </w:rPr>
            </w:pPr>
            <w:r w:rsidRPr="00A27AED">
              <w:rPr>
                <w:sz w:val="16"/>
                <w:szCs w:val="16"/>
                <w:u w:val="single"/>
              </w:rPr>
              <w:t>Mapping rangorde:</w:t>
            </w:r>
          </w:p>
          <w:p w14:paraId="6732B299"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1EFA7B9D" w14:textId="77777777" w:rsidR="00A61A87" w:rsidRPr="00A27AED" w:rsidRDefault="00A61A87" w:rsidP="00A61A87">
            <w:pPr>
              <w:spacing w:line="240" w:lineRule="auto"/>
              <w:rPr>
                <w:sz w:val="16"/>
                <w:szCs w:val="16"/>
              </w:rPr>
            </w:pPr>
            <w:r w:rsidRPr="00975A8F">
              <w:rPr>
                <w:szCs w:val="18"/>
              </w:rPr>
              <w:tab/>
            </w:r>
            <w:r w:rsidRPr="00975A8F">
              <w:rPr>
                <w:sz w:val="16"/>
                <w:szCs w:val="16"/>
              </w:rPr>
              <w:t>./rangordeHypotheek</w:t>
            </w:r>
          </w:p>
          <w:p w14:paraId="0A64FC52" w14:textId="77777777" w:rsidR="00A61A87" w:rsidRDefault="00A61A87" w:rsidP="00A61A87">
            <w:pPr>
              <w:spacing w:line="240" w:lineRule="auto"/>
              <w:rPr>
                <w:sz w:val="16"/>
                <w:szCs w:val="16"/>
                <w:u w:val="single"/>
              </w:rPr>
            </w:pPr>
          </w:p>
          <w:p w14:paraId="5F3097CD" w14:textId="77777777" w:rsidR="00A61A87" w:rsidRPr="002274B6" w:rsidRDefault="00A61A87" w:rsidP="00A61A87">
            <w:pPr>
              <w:spacing w:line="240" w:lineRule="auto"/>
              <w:rPr>
                <w:sz w:val="16"/>
                <w:szCs w:val="16"/>
                <w:u w:val="single"/>
              </w:rPr>
            </w:pPr>
            <w:r w:rsidRPr="002274B6">
              <w:rPr>
                <w:sz w:val="16"/>
                <w:szCs w:val="16"/>
                <w:u w:val="single"/>
              </w:rPr>
              <w:t>Mapping hypotheekbedrag:</w:t>
            </w:r>
          </w:p>
          <w:p w14:paraId="663C6E49"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375FC60E" w14:textId="77777777" w:rsidR="00A61A87" w:rsidRPr="002274B6" w:rsidRDefault="00A61A87" w:rsidP="00A61A87">
            <w:pPr>
              <w:spacing w:line="240" w:lineRule="auto"/>
              <w:rPr>
                <w:sz w:val="16"/>
                <w:szCs w:val="16"/>
              </w:rPr>
            </w:pPr>
            <w:r w:rsidRPr="002274B6">
              <w:rPr>
                <w:sz w:val="16"/>
                <w:szCs w:val="16"/>
              </w:rPr>
              <w:tab/>
              <w:t>./hoofdsom/som</w:t>
            </w:r>
            <w:r w:rsidRPr="002274B6" w:rsidDel="00C46A8C">
              <w:rPr>
                <w:sz w:val="16"/>
                <w:szCs w:val="16"/>
              </w:rPr>
              <w:t xml:space="preserve"> </w:t>
            </w:r>
          </w:p>
          <w:p w14:paraId="703DD143" w14:textId="77777777" w:rsidR="00A61A87" w:rsidRDefault="00A61A87" w:rsidP="00A61A87">
            <w:pPr>
              <w:spacing w:line="240" w:lineRule="auto"/>
              <w:rPr>
                <w:sz w:val="16"/>
                <w:szCs w:val="16"/>
              </w:rPr>
            </w:pPr>
            <w:r w:rsidRPr="002274B6">
              <w:rPr>
                <w:sz w:val="16"/>
                <w:szCs w:val="16"/>
              </w:rPr>
              <w:tab/>
              <w:t>./hoofdsom/valuta</w:t>
            </w:r>
          </w:p>
          <w:p w14:paraId="0E91F0CD" w14:textId="77777777" w:rsidR="00A61A87" w:rsidRDefault="00A61A87" w:rsidP="00A61A87">
            <w:pPr>
              <w:spacing w:line="240" w:lineRule="auto"/>
              <w:rPr>
                <w:sz w:val="16"/>
                <w:szCs w:val="16"/>
              </w:rPr>
            </w:pPr>
          </w:p>
          <w:p w14:paraId="0FCFACE3" w14:textId="77777777" w:rsidR="00A61A87" w:rsidRDefault="00A61A87" w:rsidP="00A61A87">
            <w:pPr>
              <w:spacing w:line="240" w:lineRule="auto"/>
              <w:rPr>
                <w:sz w:val="16"/>
                <w:szCs w:val="16"/>
                <w:u w:val="single"/>
              </w:rPr>
            </w:pPr>
            <w:r w:rsidRPr="000B2B84">
              <w:rPr>
                <w:sz w:val="16"/>
                <w:szCs w:val="16"/>
                <w:u w:val="single"/>
              </w:rPr>
              <w:t>Mapping tonen rentepercentage:</w:t>
            </w:r>
          </w:p>
          <w:p w14:paraId="2D282DB9"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796EE0F4" w14:textId="77777777" w:rsidR="00A61A87" w:rsidRPr="00DB7FA4" w:rsidRDefault="00A61A87" w:rsidP="00A61A87">
            <w:pPr>
              <w:keepNext/>
              <w:spacing w:line="240" w:lineRule="auto"/>
              <w:rPr>
                <w:sz w:val="16"/>
                <w:szCs w:val="16"/>
              </w:rPr>
            </w:pPr>
            <w:r w:rsidRPr="00DB7FA4">
              <w:rPr>
                <w:sz w:val="16"/>
                <w:szCs w:val="16"/>
              </w:rPr>
              <w:t>/tia_</w:t>
            </w:r>
            <w:r>
              <w:rPr>
                <w:sz w:val="16"/>
                <w:szCs w:val="16"/>
              </w:rPr>
              <w:t>t</w:t>
            </w:r>
            <w:r w:rsidRPr="00DB7FA4">
              <w:rPr>
                <w:sz w:val="16"/>
                <w:szCs w:val="16"/>
              </w:rPr>
              <w:t>ekst</w:t>
            </w:r>
            <w:r>
              <w:rPr>
                <w:sz w:val="16"/>
                <w:szCs w:val="16"/>
              </w:rPr>
              <w:t>k</w:t>
            </w:r>
            <w:r w:rsidRPr="00DB7FA4">
              <w:rPr>
                <w:sz w:val="16"/>
                <w:szCs w:val="16"/>
              </w:rPr>
              <w:t>euze</w:t>
            </w:r>
          </w:p>
          <w:p w14:paraId="2DB8ED2C" w14:textId="77777777" w:rsidR="00A61A87" w:rsidRPr="00DB7FA4" w:rsidRDefault="00A61A87" w:rsidP="00A61A87">
            <w:pPr>
              <w:keepNext/>
              <w:spacing w:line="240" w:lineRule="auto"/>
              <w:ind w:left="227"/>
              <w:rPr>
                <w:sz w:val="16"/>
                <w:szCs w:val="16"/>
              </w:rPr>
            </w:pPr>
            <w:r w:rsidRPr="00DB7FA4">
              <w:rPr>
                <w:sz w:val="16"/>
                <w:szCs w:val="16"/>
              </w:rPr>
              <w:t>./tagNaam(‘k_</w:t>
            </w:r>
            <w:r>
              <w:rPr>
                <w:sz w:val="16"/>
                <w:szCs w:val="16"/>
              </w:rPr>
              <w:t>Rentepercentage</w:t>
            </w:r>
            <w:r w:rsidRPr="00DB7FA4">
              <w:rPr>
                <w:sz w:val="16"/>
                <w:szCs w:val="16"/>
              </w:rPr>
              <w:t>’)</w:t>
            </w:r>
          </w:p>
          <w:p w14:paraId="2A6F86A1" w14:textId="77777777" w:rsidR="00A61A87" w:rsidRDefault="00A61A87" w:rsidP="00A61A87">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138C9992" w14:textId="77777777" w:rsidR="00A61A87" w:rsidRDefault="00A61A87" w:rsidP="00A61A87">
            <w:pPr>
              <w:spacing w:before="72" w:line="240" w:lineRule="auto"/>
              <w:rPr>
                <w:sz w:val="16"/>
                <w:szCs w:val="16"/>
                <w:u w:val="single"/>
              </w:rPr>
            </w:pPr>
          </w:p>
          <w:p w14:paraId="13EC29AB" w14:textId="77777777" w:rsidR="00A61A87" w:rsidRPr="00A27AED" w:rsidRDefault="00A61A87" w:rsidP="00A61A87">
            <w:pPr>
              <w:spacing w:before="72" w:line="240" w:lineRule="auto"/>
              <w:rPr>
                <w:sz w:val="16"/>
                <w:szCs w:val="16"/>
                <w:u w:val="single"/>
              </w:rPr>
            </w:pPr>
            <w:r w:rsidRPr="00A27AED">
              <w:rPr>
                <w:sz w:val="16"/>
                <w:szCs w:val="16"/>
                <w:u w:val="single"/>
              </w:rPr>
              <w:t>Mapping bedrag:</w:t>
            </w:r>
          </w:p>
          <w:p w14:paraId="66073E5D"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3EF06D4C" w14:textId="77777777" w:rsidR="00A61A87" w:rsidRPr="005D4352" w:rsidRDefault="00A61A87" w:rsidP="00A61A87">
            <w:pPr>
              <w:spacing w:line="240" w:lineRule="auto"/>
              <w:rPr>
                <w:sz w:val="16"/>
                <w:szCs w:val="16"/>
              </w:rPr>
            </w:pPr>
            <w:r w:rsidRPr="005D4352">
              <w:rPr>
                <w:sz w:val="16"/>
                <w:szCs w:val="16"/>
              </w:rPr>
              <w:tab/>
              <w:t>./bedragRente/som</w:t>
            </w:r>
          </w:p>
          <w:p w14:paraId="289DCB96" w14:textId="77777777" w:rsidR="00A61A87" w:rsidRPr="005D4352" w:rsidRDefault="00A61A87" w:rsidP="00A61A87">
            <w:pPr>
              <w:spacing w:line="240" w:lineRule="auto"/>
              <w:rPr>
                <w:sz w:val="16"/>
                <w:szCs w:val="16"/>
              </w:rPr>
            </w:pPr>
            <w:r w:rsidRPr="005D4352">
              <w:rPr>
                <w:sz w:val="16"/>
                <w:szCs w:val="16"/>
              </w:rPr>
              <w:tab/>
              <w:t>./bedragRente/valuta</w:t>
            </w:r>
          </w:p>
          <w:p w14:paraId="4897FE34" w14:textId="77777777" w:rsidR="00A61A87" w:rsidRPr="00ED3FA0" w:rsidRDefault="00A61A87" w:rsidP="00A61A87">
            <w:pPr>
              <w:rPr>
                <w:szCs w:val="18"/>
              </w:rPr>
            </w:pPr>
          </w:p>
          <w:p w14:paraId="09FFDA06" w14:textId="77777777" w:rsidR="00A61A87" w:rsidRPr="00A27AED" w:rsidRDefault="00A61A87" w:rsidP="00A61A87">
            <w:pPr>
              <w:spacing w:before="72" w:line="240" w:lineRule="auto"/>
              <w:rPr>
                <w:sz w:val="16"/>
                <w:szCs w:val="16"/>
                <w:u w:val="single"/>
              </w:rPr>
            </w:pPr>
            <w:r w:rsidRPr="00A27AED">
              <w:rPr>
                <w:sz w:val="16"/>
                <w:szCs w:val="16"/>
                <w:u w:val="single"/>
              </w:rPr>
              <w:t>Mapping totaalbedrag:</w:t>
            </w:r>
          </w:p>
          <w:p w14:paraId="375BD672"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593EAB14" w14:textId="77777777" w:rsidR="00A61A87" w:rsidRPr="005D4352" w:rsidRDefault="00A61A87" w:rsidP="00A61A87">
            <w:pPr>
              <w:spacing w:line="240" w:lineRule="auto"/>
              <w:rPr>
                <w:sz w:val="16"/>
                <w:szCs w:val="16"/>
              </w:rPr>
            </w:pPr>
            <w:r w:rsidRPr="005D4352">
              <w:rPr>
                <w:sz w:val="16"/>
                <w:szCs w:val="16"/>
              </w:rPr>
              <w:tab/>
              <w:t>./bedragTotaal/som</w:t>
            </w:r>
          </w:p>
          <w:p w14:paraId="54360C09" w14:textId="77777777" w:rsidR="00A61A87" w:rsidRDefault="00A61A87" w:rsidP="00A61A87">
            <w:pPr>
              <w:spacing w:line="240" w:lineRule="auto"/>
              <w:rPr>
                <w:sz w:val="16"/>
                <w:szCs w:val="16"/>
              </w:rPr>
            </w:pPr>
            <w:r w:rsidRPr="005D4352">
              <w:rPr>
                <w:sz w:val="16"/>
                <w:szCs w:val="16"/>
              </w:rPr>
              <w:tab/>
              <w:t>./bedragTotaal/valuta</w:t>
            </w:r>
          </w:p>
          <w:p w14:paraId="6A216465" w14:textId="77777777" w:rsidR="008F745F" w:rsidRDefault="008F745F" w:rsidP="00A61A87">
            <w:pPr>
              <w:spacing w:line="240" w:lineRule="auto"/>
              <w:rPr>
                <w:sz w:val="16"/>
                <w:szCs w:val="16"/>
              </w:rPr>
            </w:pPr>
          </w:p>
        </w:tc>
      </w:tr>
      <w:tr w:rsidR="007C08F4" w:rsidRPr="00343045" w14:paraId="68726C2B" w14:textId="77777777" w:rsidTr="00C10A1C">
        <w:tc>
          <w:tcPr>
            <w:tcW w:w="6771" w:type="dxa"/>
            <w:shd w:val="clear" w:color="auto" w:fill="auto"/>
          </w:tcPr>
          <w:p w14:paraId="5FB13850" w14:textId="6207AFB5" w:rsidR="007C08F4" w:rsidRPr="00203B7C" w:rsidRDefault="00FB4A86" w:rsidP="007C08F4">
            <w:pPr>
              <w:spacing w:line="240" w:lineRule="auto"/>
              <w:ind w:left="598"/>
              <w:textAlignment w:val="baseline"/>
              <w:rPr>
                <w:rFonts w:cs="Arial"/>
                <w:snapToGrid/>
                <w:color w:val="FF0000"/>
                <w:kern w:val="0"/>
                <w:szCs w:val="18"/>
                <w:u w:val="single"/>
                <w:lang w:eastAsia="nl-NL"/>
              </w:rPr>
            </w:pPr>
            <w:r>
              <w:rPr>
                <w:rFonts w:cs="Arial"/>
                <w:color w:val="800080"/>
                <w:szCs w:val="18"/>
              </w:rPr>
              <w:lastRenderedPageBreak/>
              <w:t>e</w:t>
            </w:r>
            <w:r w:rsidR="007C08F4" w:rsidRPr="00203B7C">
              <w:rPr>
                <w:rFonts w:cs="Arial"/>
                <w:color w:val="800080"/>
                <w:szCs w:val="18"/>
              </w:rPr>
              <w:t>n</w:t>
            </w:r>
            <w:r>
              <w:rPr>
                <w:rFonts w:cs="Arial"/>
                <w:color w:val="800080"/>
                <w:szCs w:val="18"/>
              </w:rPr>
              <w:t xml:space="preserve"> </w:t>
            </w:r>
          </w:p>
        </w:tc>
        <w:tc>
          <w:tcPr>
            <w:tcW w:w="5837" w:type="dxa"/>
            <w:shd w:val="clear" w:color="auto" w:fill="auto"/>
          </w:tcPr>
          <w:p w14:paraId="0FE1FE23" w14:textId="05BCD26F" w:rsidR="007C08F4" w:rsidRDefault="007C08F4" w:rsidP="007C08F4">
            <w:pPr>
              <w:spacing w:line="240" w:lineRule="auto"/>
              <w:rPr>
                <w:sz w:val="16"/>
                <w:szCs w:val="16"/>
              </w:rPr>
            </w:pPr>
            <w:r>
              <w:rPr>
                <w:sz w:val="16"/>
                <w:szCs w:val="16"/>
              </w:rPr>
              <w:t>Optionele tekst en wordt alleen getoond als er een Tweede inschrijving hypotheek volgt. Volgt aansluitend op de vorige tekst.</w:t>
            </w:r>
            <w:r w:rsidR="00A65E11">
              <w:rPr>
                <w:sz w:val="16"/>
                <w:szCs w:val="16"/>
              </w:rPr>
              <w:t xml:space="preserve"> </w:t>
            </w:r>
          </w:p>
          <w:p w14:paraId="4D705F35" w14:textId="5284C395" w:rsidR="00A65E11" w:rsidRDefault="00A65E11" w:rsidP="007C08F4">
            <w:pPr>
              <w:spacing w:line="240" w:lineRule="auto"/>
              <w:rPr>
                <w:sz w:val="16"/>
                <w:szCs w:val="16"/>
              </w:rPr>
            </w:pPr>
          </w:p>
          <w:p w14:paraId="4A50129B" w14:textId="0C4342A1" w:rsidR="00A65E11" w:rsidRDefault="00A65E11" w:rsidP="007C08F4">
            <w:pPr>
              <w:spacing w:line="240" w:lineRule="auto"/>
              <w:rPr>
                <w:sz w:val="16"/>
                <w:szCs w:val="16"/>
              </w:rPr>
            </w:pPr>
            <w:r>
              <w:rPr>
                <w:sz w:val="16"/>
                <w:szCs w:val="16"/>
              </w:rPr>
              <w:t xml:space="preserve">Als er een </w:t>
            </w:r>
            <w:r w:rsidR="00FF4125">
              <w:rPr>
                <w:sz w:val="16"/>
                <w:szCs w:val="16"/>
              </w:rPr>
              <w:t>2</w:t>
            </w:r>
            <w:r w:rsidR="00FF4125" w:rsidRPr="002142D9">
              <w:rPr>
                <w:sz w:val="16"/>
                <w:szCs w:val="16"/>
                <w:vertAlign w:val="superscript"/>
              </w:rPr>
              <w:t>e</w:t>
            </w:r>
            <w:r>
              <w:rPr>
                <w:sz w:val="16"/>
                <w:szCs w:val="16"/>
              </w:rPr>
              <w:t xml:space="preserve"> inschrijving volgt dan wordt het eerste woord</w:t>
            </w:r>
            <w:r w:rsidR="005A1471">
              <w:rPr>
                <w:sz w:val="16"/>
                <w:szCs w:val="16"/>
              </w:rPr>
              <w:t>, van de 2</w:t>
            </w:r>
            <w:r w:rsidR="005A1471" w:rsidRPr="002142D9">
              <w:rPr>
                <w:sz w:val="16"/>
                <w:szCs w:val="16"/>
                <w:vertAlign w:val="superscript"/>
              </w:rPr>
              <w:t>e</w:t>
            </w:r>
            <w:r w:rsidR="005A1471">
              <w:rPr>
                <w:sz w:val="16"/>
                <w:szCs w:val="16"/>
              </w:rPr>
              <w:t xml:space="preserve"> inschrijving,</w:t>
            </w:r>
            <w:r>
              <w:rPr>
                <w:sz w:val="16"/>
                <w:szCs w:val="16"/>
              </w:rPr>
              <w:t xml:space="preserve"> “De” omgezet naar een kleine letter</w:t>
            </w:r>
            <w:r w:rsidR="005A1471">
              <w:rPr>
                <w:sz w:val="16"/>
                <w:szCs w:val="16"/>
              </w:rPr>
              <w:t>.</w:t>
            </w:r>
          </w:p>
          <w:p w14:paraId="2CCA502C" w14:textId="3F2F2D19" w:rsidR="007C08F4" w:rsidRDefault="007C08F4" w:rsidP="007C08F4">
            <w:pPr>
              <w:spacing w:line="240" w:lineRule="auto"/>
              <w:rPr>
                <w:sz w:val="16"/>
                <w:szCs w:val="16"/>
              </w:rPr>
            </w:pPr>
          </w:p>
        </w:tc>
      </w:tr>
      <w:tr w:rsidR="007C08F4" w:rsidRPr="00343045" w14:paraId="3DC7F0F9" w14:textId="77777777" w:rsidTr="00C10A1C">
        <w:tc>
          <w:tcPr>
            <w:tcW w:w="6771" w:type="dxa"/>
            <w:shd w:val="clear" w:color="auto" w:fill="auto"/>
          </w:tcPr>
          <w:p w14:paraId="11BE22D4" w14:textId="1188900E" w:rsidR="007C08F4" w:rsidRPr="008F745F" w:rsidRDefault="007C08F4" w:rsidP="007C08F4">
            <w:pPr>
              <w:spacing w:line="240" w:lineRule="auto"/>
              <w:ind w:left="598"/>
              <w:textAlignment w:val="baseline"/>
              <w:rPr>
                <w:rFonts w:cs="Arial"/>
                <w:snapToGrid/>
                <w:color w:val="FF0000"/>
                <w:kern w:val="0"/>
                <w:szCs w:val="18"/>
                <w:u w:val="single"/>
                <w:lang w:eastAsia="nl-NL"/>
              </w:rPr>
            </w:pPr>
            <w:r w:rsidRPr="008F745F">
              <w:rPr>
                <w:rFonts w:cs="Arial"/>
                <w:snapToGrid/>
                <w:color w:val="FF0000"/>
                <w:kern w:val="0"/>
                <w:szCs w:val="18"/>
                <w:lang w:eastAsia="nl-NL"/>
              </w:rPr>
              <w:t>op:</w:t>
            </w:r>
          </w:p>
        </w:tc>
        <w:tc>
          <w:tcPr>
            <w:tcW w:w="5837" w:type="dxa"/>
            <w:shd w:val="clear" w:color="auto" w:fill="auto"/>
          </w:tcPr>
          <w:p w14:paraId="61A6CD13" w14:textId="77777777" w:rsidR="007C08F4" w:rsidRDefault="007C08F4" w:rsidP="007C08F4">
            <w:pPr>
              <w:spacing w:line="240" w:lineRule="auto"/>
              <w:rPr>
                <w:sz w:val="16"/>
                <w:szCs w:val="16"/>
              </w:rPr>
            </w:pPr>
            <w:r>
              <w:rPr>
                <w:sz w:val="16"/>
                <w:szCs w:val="16"/>
              </w:rPr>
              <w:t>Vaste tekst.</w:t>
            </w:r>
          </w:p>
          <w:p w14:paraId="25E1E9A7" w14:textId="77777777" w:rsidR="007C08F4" w:rsidRDefault="007C08F4" w:rsidP="007C08F4">
            <w:pPr>
              <w:spacing w:line="240" w:lineRule="auto"/>
              <w:rPr>
                <w:sz w:val="16"/>
                <w:szCs w:val="16"/>
              </w:rPr>
            </w:pPr>
            <w:r>
              <w:rPr>
                <w:sz w:val="16"/>
                <w:szCs w:val="16"/>
              </w:rPr>
              <w:t>Wordt 1x getoond na het laatste tekstblok hypotheekbedrag.</w:t>
            </w:r>
          </w:p>
          <w:p w14:paraId="464AC72D" w14:textId="53A2C164" w:rsidR="007C08F4" w:rsidRPr="00A61A87" w:rsidRDefault="007C08F4" w:rsidP="007C08F4">
            <w:pPr>
              <w:spacing w:line="240" w:lineRule="auto"/>
              <w:rPr>
                <w:sz w:val="16"/>
                <w:szCs w:val="16"/>
              </w:rPr>
            </w:pPr>
          </w:p>
        </w:tc>
      </w:tr>
    </w:tbl>
    <w:p w14:paraId="1992EAEC" w14:textId="1EA6BA09" w:rsidR="00DD5A89" w:rsidRDefault="00DD5A89"/>
    <w:p w14:paraId="6FA4DAB9" w14:textId="2935A1C3" w:rsidR="000F58B8" w:rsidRDefault="00846E9F" w:rsidP="00846E9F">
      <w:pPr>
        <w:pStyle w:val="Kop2"/>
      </w:pPr>
      <w:bookmarkStart w:id="65" w:name="_Toc127951347"/>
      <w:r w:rsidRPr="00846E9F">
        <w:t>Onderpand</w:t>
      </w:r>
      <w:bookmarkEnd w:id="65"/>
    </w:p>
    <w:p w14:paraId="098B88A4" w14:textId="77777777" w:rsidR="00DD5A89" w:rsidRPr="00DD5A89" w:rsidRDefault="00DD5A89" w:rsidP="00DD5A89">
      <w:pPr>
        <w:rPr>
          <w:lang w:val="nl"/>
        </w:rPr>
      </w:pPr>
    </w:p>
    <w:tbl>
      <w:tblPr>
        <w:tblW w:w="502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7"/>
        <w:gridCol w:w="5962"/>
      </w:tblGrid>
      <w:tr w:rsidR="00E729A7" w:rsidRPr="00D77156" w14:paraId="1FB17C11" w14:textId="77777777" w:rsidTr="00C10A1C">
        <w:trPr>
          <w:trHeight w:val="125"/>
          <w:tblHeader/>
        </w:trPr>
        <w:tc>
          <w:tcPr>
            <w:tcW w:w="2636" w:type="pct"/>
            <w:shd w:val="clear" w:color="auto" w:fill="DEEAF6" w:themeFill="accent1" w:themeFillTint="33"/>
          </w:tcPr>
          <w:p w14:paraId="3DE96743" w14:textId="77777777" w:rsidR="00E729A7" w:rsidRPr="00D77156" w:rsidRDefault="00E729A7" w:rsidP="00D77156">
            <w:pPr>
              <w:rPr>
                <w:b/>
              </w:rPr>
            </w:pPr>
            <w:r w:rsidRPr="00DB7FA4">
              <w:rPr>
                <w:b/>
              </w:rPr>
              <w:t>Modeldocument tekst</w:t>
            </w:r>
          </w:p>
        </w:tc>
        <w:tc>
          <w:tcPr>
            <w:tcW w:w="2364" w:type="pct"/>
            <w:shd w:val="clear" w:color="auto" w:fill="DEEAF6" w:themeFill="accent1" w:themeFillTint="33"/>
          </w:tcPr>
          <w:p w14:paraId="3E2B56E6" w14:textId="1A9A8A77" w:rsidR="00E729A7" w:rsidRPr="00D77156" w:rsidRDefault="00E729A7" w:rsidP="00E729A7">
            <w:pPr>
              <w:rPr>
                <w:b/>
              </w:rPr>
            </w:pPr>
            <w:r w:rsidRPr="00DB7FA4">
              <w:rPr>
                <w:b/>
              </w:rPr>
              <w:t>Toelichting</w:t>
            </w:r>
            <w:r w:rsidR="00D86112">
              <w:rPr>
                <w:b/>
              </w:rPr>
              <w:t xml:space="preserve"> en mapping</w:t>
            </w:r>
          </w:p>
        </w:tc>
      </w:tr>
      <w:tr w:rsidR="00EF4E44" w:rsidRPr="00123774" w14:paraId="67CC7C4A" w14:textId="77777777" w:rsidTr="00C10A1C">
        <w:trPr>
          <w:trHeight w:val="125"/>
        </w:trPr>
        <w:tc>
          <w:tcPr>
            <w:tcW w:w="2636" w:type="pct"/>
            <w:shd w:val="clear" w:color="auto" w:fill="auto"/>
          </w:tcPr>
          <w:p w14:paraId="225D6BAE" w14:textId="2C1D9909" w:rsidR="000F58B8" w:rsidRPr="00203B7C" w:rsidRDefault="00D678DA" w:rsidP="00D678DA">
            <w:pPr>
              <w:pStyle w:val="Geenafstand"/>
              <w:numPr>
                <w:ilvl w:val="0"/>
                <w:numId w:val="46"/>
              </w:numPr>
              <w:ind w:left="598" w:hanging="567"/>
              <w:rPr>
                <w:rFonts w:ascii="Arial" w:hAnsi="Arial" w:cs="Arial"/>
                <w:b/>
                <w:bCs/>
                <w:sz w:val="18"/>
                <w:szCs w:val="18"/>
              </w:rPr>
            </w:pPr>
            <w:r w:rsidRPr="00203B7C">
              <w:rPr>
                <w:rFonts w:ascii="Arial" w:hAnsi="Arial" w:cs="Arial"/>
                <w:b/>
                <w:bCs/>
                <w:color w:val="FF0000"/>
                <w:sz w:val="18"/>
                <w:szCs w:val="18"/>
              </w:rPr>
              <w:t>Onderpand</w:t>
            </w:r>
          </w:p>
          <w:p w14:paraId="4E9D4784" w14:textId="77777777" w:rsidR="00DD5A89" w:rsidRPr="00203B7C" w:rsidRDefault="00DD5A89" w:rsidP="00DD5A89">
            <w:pPr>
              <w:tabs>
                <w:tab w:val="left" w:pos="-1440"/>
                <w:tab w:val="left" w:pos="-720"/>
              </w:tabs>
              <w:suppressAutoHyphens/>
              <w:ind w:left="598"/>
              <w:rPr>
                <w:rFonts w:cs="Arial"/>
                <w:color w:val="FF0000"/>
                <w:szCs w:val="18"/>
              </w:rPr>
            </w:pPr>
            <w:r w:rsidRPr="00203B7C">
              <w:rPr>
                <w:rFonts w:cs="Arial"/>
                <w:color w:val="FF0000"/>
                <w:szCs w:val="18"/>
              </w:rPr>
              <w:t xml:space="preserve">Registergoed </w:t>
            </w:r>
            <w:r w:rsidRPr="00203B7C">
              <w:rPr>
                <w:rFonts w:cs="Arial"/>
                <w:szCs w:val="18"/>
              </w:rPr>
              <w:fldChar w:fldCharType="begin"/>
            </w:r>
            <w:r w:rsidRPr="00203B7C">
              <w:rPr>
                <w:rFonts w:cs="Arial"/>
                <w:szCs w:val="18"/>
              </w:rPr>
              <w:instrText>MacroButton Nomacro §</w:instrText>
            </w:r>
            <w:r w:rsidRPr="00203B7C">
              <w:rPr>
                <w:rFonts w:cs="Arial"/>
                <w:szCs w:val="18"/>
              </w:rPr>
              <w:fldChar w:fldCharType="end"/>
            </w:r>
            <w:r w:rsidRPr="00203B7C">
              <w:rPr>
                <w:rFonts w:cs="Arial"/>
                <w:szCs w:val="18"/>
              </w:rPr>
              <w:t>volgnummer registergoed</w:t>
            </w:r>
            <w:r w:rsidRPr="00203B7C">
              <w:rPr>
                <w:rFonts w:cs="Arial"/>
                <w:szCs w:val="18"/>
              </w:rPr>
              <w:fldChar w:fldCharType="begin"/>
            </w:r>
            <w:r w:rsidRPr="00203B7C">
              <w:rPr>
                <w:rFonts w:cs="Arial"/>
                <w:szCs w:val="18"/>
              </w:rPr>
              <w:instrText>MacroButton Nomacro §</w:instrText>
            </w:r>
            <w:r w:rsidRPr="00203B7C">
              <w:rPr>
                <w:rFonts w:cs="Arial"/>
                <w:szCs w:val="18"/>
              </w:rPr>
              <w:fldChar w:fldCharType="end"/>
            </w:r>
          </w:p>
          <w:p w14:paraId="02CD7783" w14:textId="77777777" w:rsidR="00DD5A89" w:rsidRPr="00203B7C" w:rsidRDefault="00DD5A89" w:rsidP="00DD5A89">
            <w:pPr>
              <w:autoSpaceDE w:val="0"/>
              <w:autoSpaceDN w:val="0"/>
              <w:adjustRightInd w:val="0"/>
              <w:ind w:left="598"/>
              <w:rPr>
                <w:rFonts w:cs="Arial"/>
                <w:color w:val="FF0000"/>
                <w:szCs w:val="18"/>
              </w:rPr>
            </w:pPr>
            <w:r w:rsidRPr="00203B7C">
              <w:rPr>
                <w:rFonts w:cs="Arial"/>
                <w:color w:val="FF0000"/>
                <w:szCs w:val="18"/>
                <w:highlight w:val="yellow"/>
              </w:rPr>
              <w:t>TEKSTBLOK RECHT</w:t>
            </w:r>
            <w:r w:rsidRPr="00203B7C">
              <w:rPr>
                <w:rFonts w:cs="Arial"/>
                <w:color w:val="FF0000"/>
                <w:szCs w:val="18"/>
              </w:rPr>
              <w:t xml:space="preserve"> </w:t>
            </w:r>
            <w:r w:rsidRPr="00203B7C">
              <w:rPr>
                <w:rFonts w:cs="Arial"/>
                <w:color w:val="FF0000"/>
                <w:szCs w:val="18"/>
                <w:highlight w:val="yellow"/>
              </w:rPr>
              <w:t>TEKSTBLOK REGISTERGOED</w:t>
            </w:r>
            <w:r w:rsidRPr="00203B7C">
              <w:rPr>
                <w:rFonts w:cs="Arial"/>
                <w:color w:val="FF0000"/>
                <w:szCs w:val="18"/>
              </w:rPr>
              <w:t>,</w:t>
            </w:r>
          </w:p>
          <w:p w14:paraId="1FEF23D8" w14:textId="5501CB10" w:rsidR="00EF4E44" w:rsidRPr="00194473" w:rsidRDefault="00EF4E44" w:rsidP="00FD4C0C">
            <w:pPr>
              <w:pStyle w:val="Geenafstand"/>
              <w:rPr>
                <w:rFonts w:cs="Arial"/>
                <w:b/>
                <w:bCs/>
                <w:color w:val="FF0000"/>
                <w:szCs w:val="18"/>
                <w:lang w:eastAsia="nl-NL"/>
              </w:rPr>
            </w:pPr>
          </w:p>
        </w:tc>
        <w:tc>
          <w:tcPr>
            <w:tcW w:w="2364" w:type="pct"/>
            <w:shd w:val="clear" w:color="auto" w:fill="auto"/>
          </w:tcPr>
          <w:p w14:paraId="546DA1D4" w14:textId="77777777" w:rsidR="00F8517D" w:rsidRDefault="00F8517D" w:rsidP="00F8517D">
            <w:pPr>
              <w:spacing w:line="240" w:lineRule="auto"/>
              <w:rPr>
                <w:sz w:val="16"/>
                <w:szCs w:val="16"/>
              </w:rPr>
            </w:pPr>
          </w:p>
          <w:p w14:paraId="619C98B9" w14:textId="796936F1" w:rsidR="00F8517D" w:rsidRDefault="00F8517D" w:rsidP="00F8517D">
            <w:pPr>
              <w:spacing w:line="240" w:lineRule="auto"/>
              <w:rPr>
                <w:sz w:val="16"/>
                <w:szCs w:val="16"/>
              </w:rPr>
            </w:pPr>
            <w:r w:rsidRPr="008F2A69">
              <w:rPr>
                <w:sz w:val="16"/>
                <w:szCs w:val="16"/>
              </w:rPr>
              <w:t xml:space="preserve">Herhalende combinatie van één TEKSTBLOK RECHT met één TEKSTBLOK REGISTERGOED. </w:t>
            </w:r>
          </w:p>
          <w:p w14:paraId="4F9BD10A" w14:textId="77777777" w:rsidR="00F8517D" w:rsidRPr="008F2A69" w:rsidRDefault="00F8517D" w:rsidP="00F8517D">
            <w:pPr>
              <w:spacing w:line="240" w:lineRule="auto"/>
              <w:rPr>
                <w:sz w:val="16"/>
                <w:szCs w:val="16"/>
              </w:rPr>
            </w:pPr>
            <w:r>
              <w:rPr>
                <w:sz w:val="16"/>
                <w:szCs w:val="16"/>
              </w:rPr>
              <w:t>Voor elk opgenomen inschrijving hypotheek wordt het volgnummer getoond, beginnend bij “1”, met een opsomming van de daarbij bijbehorende objecten. De objecten worden opvolgend genummerd per volgnummer, elk beginnend bij “a.”.</w:t>
            </w:r>
          </w:p>
          <w:p w14:paraId="27AF52B0" w14:textId="77777777" w:rsidR="00F8517D" w:rsidRPr="008F2A69" w:rsidRDefault="00F8517D" w:rsidP="00F8517D">
            <w:pPr>
              <w:spacing w:line="240" w:lineRule="auto"/>
              <w:rPr>
                <w:sz w:val="16"/>
                <w:szCs w:val="16"/>
              </w:rPr>
            </w:pPr>
          </w:p>
          <w:p w14:paraId="0C03EC8D" w14:textId="77777777" w:rsidR="00F8517D" w:rsidRPr="008F2A69" w:rsidRDefault="00F8517D" w:rsidP="00F8517D">
            <w:pPr>
              <w:spacing w:line="240" w:lineRule="auto"/>
              <w:rPr>
                <w:sz w:val="16"/>
                <w:szCs w:val="16"/>
              </w:rPr>
            </w:pPr>
            <w:r w:rsidRPr="008F2A69">
              <w:rPr>
                <w:sz w:val="16"/>
                <w:szCs w:val="16"/>
              </w:rPr>
              <w:t>Er moet minimaal één combinatie recht/registergoed zijn</w:t>
            </w:r>
            <w:r>
              <w:rPr>
                <w:sz w:val="16"/>
                <w:szCs w:val="16"/>
              </w:rPr>
              <w:t xml:space="preserve"> per inschrijving hypotheek</w:t>
            </w:r>
            <w:r w:rsidRPr="008F2A69">
              <w:rPr>
                <w:sz w:val="16"/>
                <w:szCs w:val="16"/>
              </w:rPr>
              <w:t>, er kunnen er meerdere zijn.</w:t>
            </w:r>
          </w:p>
          <w:p w14:paraId="0D96A30F" w14:textId="77777777" w:rsidR="00F8517D" w:rsidRPr="008F2A69" w:rsidRDefault="00F8517D" w:rsidP="00F8517D">
            <w:pPr>
              <w:spacing w:line="240" w:lineRule="auto"/>
              <w:rPr>
                <w:sz w:val="16"/>
                <w:szCs w:val="16"/>
              </w:rPr>
            </w:pPr>
          </w:p>
          <w:p w14:paraId="66FA3503" w14:textId="77777777" w:rsidR="00F8517D" w:rsidRPr="008F2A69" w:rsidRDefault="00F8517D" w:rsidP="00F8517D">
            <w:pPr>
              <w:spacing w:line="240" w:lineRule="auto"/>
              <w:rPr>
                <w:sz w:val="16"/>
                <w:szCs w:val="16"/>
              </w:rPr>
            </w:pPr>
            <w:r w:rsidRPr="008F2A69">
              <w:rPr>
                <w:sz w:val="16"/>
                <w:szCs w:val="16"/>
              </w:rPr>
              <w:t xml:space="preserve">Van TEKSTBLOK REGISTERGOED zijn alleen de objecten perceel, appartementsrecht, netwerk en schip van toepassing. </w:t>
            </w:r>
          </w:p>
          <w:p w14:paraId="27D0A7A2" w14:textId="77777777" w:rsidR="00F8517D" w:rsidRPr="008F2A69" w:rsidRDefault="00F8517D" w:rsidP="00F8517D">
            <w:pPr>
              <w:spacing w:line="240" w:lineRule="auto"/>
              <w:rPr>
                <w:sz w:val="16"/>
                <w:szCs w:val="16"/>
              </w:rPr>
            </w:pPr>
          </w:p>
          <w:p w14:paraId="0ABBA8C7" w14:textId="77777777" w:rsidR="00F8517D" w:rsidRDefault="00F8517D" w:rsidP="00F8517D">
            <w:pPr>
              <w:spacing w:line="240" w:lineRule="auto"/>
              <w:rPr>
                <w:sz w:val="16"/>
                <w:szCs w:val="16"/>
              </w:rPr>
            </w:pPr>
            <w:r w:rsidRPr="008F2A69">
              <w:rPr>
                <w:sz w:val="16"/>
                <w:szCs w:val="16"/>
              </w:rPr>
              <w:t>Bij meer combinaties TEKSTBLOK RECHT en REGISTERGOED wordt de laatste combinatie afgesloten met een komma ‘,’ en de andere combinaties met een puntkomma ‘;’.</w:t>
            </w:r>
          </w:p>
          <w:p w14:paraId="5C46933D" w14:textId="77777777" w:rsidR="00F8517D" w:rsidRPr="008F2A69" w:rsidRDefault="00F8517D" w:rsidP="00F8517D">
            <w:pPr>
              <w:spacing w:line="240" w:lineRule="auto"/>
              <w:rPr>
                <w:sz w:val="16"/>
                <w:szCs w:val="16"/>
              </w:rPr>
            </w:pPr>
          </w:p>
          <w:p w14:paraId="1A8B66CD" w14:textId="77777777" w:rsidR="00F8517D" w:rsidRPr="008F2A69" w:rsidRDefault="00F8517D" w:rsidP="00F8517D">
            <w:pPr>
              <w:spacing w:line="240" w:lineRule="auto"/>
              <w:rPr>
                <w:sz w:val="16"/>
                <w:szCs w:val="16"/>
              </w:rPr>
            </w:pPr>
          </w:p>
          <w:p w14:paraId="70F37F91" w14:textId="77777777" w:rsidR="00F8517D" w:rsidRPr="008F2A69" w:rsidRDefault="00F8517D" w:rsidP="00F8517D">
            <w:pPr>
              <w:spacing w:line="240" w:lineRule="auto"/>
              <w:rPr>
                <w:sz w:val="16"/>
                <w:szCs w:val="16"/>
              </w:rPr>
            </w:pPr>
            <w:r w:rsidRPr="008F2A69">
              <w:rPr>
                <w:sz w:val="16"/>
                <w:szCs w:val="16"/>
                <w:u w:val="single"/>
              </w:rPr>
              <w:t>Mapping:</w:t>
            </w:r>
            <w:r w:rsidRPr="008F2A69">
              <w:rPr>
                <w:sz w:val="16"/>
                <w:szCs w:val="16"/>
              </w:rPr>
              <w:t xml:space="preserve"> </w:t>
            </w:r>
          </w:p>
          <w:p w14:paraId="4871C740" w14:textId="77777777" w:rsidR="00F8517D" w:rsidRPr="008F2A69" w:rsidRDefault="00F8517D" w:rsidP="00F8517D">
            <w:pPr>
              <w:spacing w:line="240" w:lineRule="auto"/>
              <w:rPr>
                <w:sz w:val="16"/>
                <w:szCs w:val="16"/>
              </w:rPr>
            </w:pPr>
            <w:r w:rsidRPr="008F2A69">
              <w:rPr>
                <w:sz w:val="16"/>
                <w:szCs w:val="16"/>
              </w:rPr>
              <w:t>//IMKAD_AangebodenStuk/StukdeelHypotheek</w:t>
            </w:r>
            <w:r w:rsidRPr="005D4352">
              <w:rPr>
                <w:rFonts w:cs="Arial"/>
                <w:sz w:val="16"/>
                <w:szCs w:val="16"/>
              </w:rPr>
              <w:t>[aanduidingHypotheek = niet aanwezig]</w:t>
            </w:r>
          </w:p>
          <w:p w14:paraId="4FF5B98A" w14:textId="77777777" w:rsidR="00F8517D" w:rsidRDefault="00F8517D" w:rsidP="00F8517D">
            <w:pPr>
              <w:spacing w:line="240" w:lineRule="auto"/>
              <w:rPr>
                <w:sz w:val="16"/>
                <w:szCs w:val="16"/>
              </w:rPr>
            </w:pPr>
            <w:r w:rsidRPr="008F2A69">
              <w:rPr>
                <w:sz w:val="16"/>
                <w:szCs w:val="16"/>
              </w:rPr>
              <w:t>/IMKAD_ZakelijkRecht</w:t>
            </w:r>
          </w:p>
          <w:p w14:paraId="20DBD46D" w14:textId="77777777" w:rsidR="00F8517D" w:rsidRDefault="00F8517D" w:rsidP="00F8517D">
            <w:pPr>
              <w:spacing w:line="240" w:lineRule="auto"/>
              <w:rPr>
                <w:sz w:val="16"/>
                <w:szCs w:val="16"/>
              </w:rPr>
            </w:pPr>
          </w:p>
          <w:p w14:paraId="2C7125A7" w14:textId="77777777" w:rsidR="00F8517D" w:rsidRDefault="00F8517D" w:rsidP="00F8517D">
            <w:pPr>
              <w:spacing w:line="240" w:lineRule="auto"/>
              <w:rPr>
                <w:sz w:val="16"/>
                <w:szCs w:val="16"/>
                <w:u w:val="single"/>
              </w:rPr>
            </w:pPr>
            <w:r w:rsidRPr="008F2A69">
              <w:rPr>
                <w:sz w:val="16"/>
                <w:szCs w:val="16"/>
                <w:u w:val="single"/>
              </w:rPr>
              <w:t>Mapping tbv 2</w:t>
            </w:r>
            <w:r w:rsidRPr="008F2A69">
              <w:rPr>
                <w:sz w:val="16"/>
                <w:szCs w:val="16"/>
                <w:u w:val="single"/>
                <w:vertAlign w:val="superscript"/>
              </w:rPr>
              <w:t>e</w:t>
            </w:r>
            <w:r w:rsidRPr="008F2A69">
              <w:rPr>
                <w:sz w:val="16"/>
                <w:szCs w:val="16"/>
                <w:u w:val="single"/>
              </w:rPr>
              <w:t xml:space="preserve"> inschrijving hypotheek:</w:t>
            </w:r>
          </w:p>
          <w:p w14:paraId="0BBE3929" w14:textId="77777777" w:rsidR="00F8517D" w:rsidRDefault="00F8517D" w:rsidP="00F8517D">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1BA383EF" w14:textId="77777777" w:rsidR="00F8517D" w:rsidRDefault="00F8517D" w:rsidP="00F8517D">
            <w:pPr>
              <w:spacing w:line="240" w:lineRule="auto"/>
              <w:rPr>
                <w:sz w:val="16"/>
                <w:szCs w:val="16"/>
              </w:rPr>
            </w:pPr>
            <w:r w:rsidRPr="00A27AED">
              <w:rPr>
                <w:sz w:val="16"/>
                <w:szCs w:val="16"/>
              </w:rPr>
              <w:t>/IMKAD_ZakelijkRecht</w:t>
            </w:r>
          </w:p>
          <w:p w14:paraId="6B09177A" w14:textId="77777777" w:rsidR="00F8517D" w:rsidRPr="008F2A69" w:rsidRDefault="00F8517D" w:rsidP="00F8517D">
            <w:pPr>
              <w:spacing w:line="240" w:lineRule="auto"/>
              <w:rPr>
                <w:sz w:val="16"/>
                <w:szCs w:val="16"/>
                <w:u w:val="single"/>
              </w:rPr>
            </w:pPr>
          </w:p>
          <w:p w14:paraId="56D6913D" w14:textId="77777777" w:rsidR="00F8517D" w:rsidRPr="008F2A69" w:rsidRDefault="00F8517D" w:rsidP="00F8517D">
            <w:pPr>
              <w:spacing w:line="240" w:lineRule="auto"/>
              <w:rPr>
                <w:sz w:val="16"/>
                <w:szCs w:val="16"/>
              </w:rPr>
            </w:pPr>
            <w:r w:rsidRPr="008F2A69">
              <w:rPr>
                <w:sz w:val="16"/>
                <w:szCs w:val="16"/>
              </w:rPr>
              <w:t>-zie tekstblokken voor de verdere mapping</w:t>
            </w:r>
          </w:p>
          <w:p w14:paraId="343EC9B2" w14:textId="293898D1" w:rsidR="00E17B87" w:rsidRDefault="00E17B87" w:rsidP="00CF6D1A">
            <w:pPr>
              <w:keepNext/>
              <w:spacing w:line="240" w:lineRule="auto"/>
            </w:pPr>
          </w:p>
        </w:tc>
      </w:tr>
      <w:tr w:rsidR="00AE4E27" w:rsidRPr="00123774" w14:paraId="5720B118" w14:textId="77777777" w:rsidTr="00C10A1C">
        <w:trPr>
          <w:trHeight w:val="125"/>
        </w:trPr>
        <w:tc>
          <w:tcPr>
            <w:tcW w:w="2636" w:type="pct"/>
            <w:shd w:val="clear" w:color="auto" w:fill="auto"/>
          </w:tcPr>
          <w:p w14:paraId="244F8FB6" w14:textId="614D72EB" w:rsidR="00405A9D" w:rsidRPr="005A7CCB" w:rsidRDefault="0055208D" w:rsidP="00405A9D">
            <w:pPr>
              <w:pStyle w:val="paragraph"/>
              <w:spacing w:before="0" w:beforeAutospacing="0" w:after="0" w:afterAutospacing="0"/>
              <w:ind w:left="598"/>
              <w:textAlignment w:val="baseline"/>
              <w:rPr>
                <w:rFonts w:ascii="Arial" w:hAnsi="Arial" w:cs="Arial"/>
                <w:color w:val="000000"/>
                <w:sz w:val="18"/>
                <w:szCs w:val="18"/>
              </w:rPr>
            </w:pPr>
            <w:r>
              <w:rPr>
                <w:rStyle w:val="normaltextrun"/>
                <w:rFonts w:ascii="Arial" w:hAnsi="Arial" w:cs="Arial"/>
                <w:color w:val="FF0000"/>
                <w:sz w:val="18"/>
                <w:szCs w:val="18"/>
              </w:rPr>
              <w:lastRenderedPageBreak/>
              <w:t>h</w:t>
            </w:r>
            <w:r w:rsidR="00405A9D" w:rsidRPr="005A7CCB">
              <w:rPr>
                <w:rStyle w:val="normaltextrun"/>
                <w:rFonts w:ascii="Arial" w:hAnsi="Arial" w:cs="Arial"/>
                <w:color w:val="FF0000"/>
                <w:sz w:val="18"/>
                <w:szCs w:val="18"/>
              </w:rPr>
              <w:t>ierna</w:t>
            </w:r>
            <w:r w:rsidR="00405A9D">
              <w:rPr>
                <w:rStyle w:val="normaltextrun"/>
                <w:rFonts w:ascii="Arial" w:hAnsi="Arial" w:cs="Arial"/>
                <w:color w:val="800080"/>
                <w:sz w:val="18"/>
                <w:szCs w:val="18"/>
              </w:rPr>
              <w:t xml:space="preserve"> </w:t>
            </w:r>
            <w:r w:rsidR="00405A9D" w:rsidRPr="005A7CCB">
              <w:rPr>
                <w:rStyle w:val="normaltextrun"/>
                <w:rFonts w:ascii="Arial" w:hAnsi="Arial" w:cs="Arial"/>
                <w:color w:val="800080"/>
                <w:sz w:val="18"/>
                <w:szCs w:val="18"/>
              </w:rPr>
              <w:t>(zowel samen als ieder apart)</w:t>
            </w:r>
            <w:r w:rsidR="00405A9D">
              <w:rPr>
                <w:rStyle w:val="normaltextrun"/>
                <w:rFonts w:ascii="Arial" w:hAnsi="Arial" w:cs="Arial"/>
                <w:color w:val="800080"/>
                <w:sz w:val="18"/>
                <w:szCs w:val="18"/>
              </w:rPr>
              <w:t xml:space="preserve"> </w:t>
            </w:r>
            <w:r w:rsidR="00405A9D" w:rsidRPr="005A7CCB">
              <w:rPr>
                <w:rStyle w:val="normaltextrun"/>
                <w:rFonts w:ascii="Arial" w:hAnsi="Arial" w:cs="Arial"/>
                <w:color w:val="FF0000"/>
                <w:sz w:val="18"/>
                <w:szCs w:val="18"/>
              </w:rPr>
              <w:t>te noemen: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364" w:type="pct"/>
            <w:shd w:val="clear" w:color="auto" w:fill="auto"/>
          </w:tcPr>
          <w:p w14:paraId="1FC2A8BA" w14:textId="77777777" w:rsidR="00AE4E27" w:rsidRPr="0005291C" w:rsidRDefault="0005291C" w:rsidP="0005291C">
            <w:pPr>
              <w:keepNext/>
              <w:rPr>
                <w:rFonts w:cs="Arial"/>
                <w:snapToGrid/>
                <w:kern w:val="0"/>
                <w:sz w:val="16"/>
                <w:szCs w:val="16"/>
                <w:lang w:eastAsia="nl-NL"/>
              </w:rPr>
            </w:pPr>
            <w:r w:rsidRPr="0005291C">
              <w:rPr>
                <w:sz w:val="16"/>
                <w:szCs w:val="16"/>
              </w:rPr>
              <w:t>Deze tekst wordt altijd vermeld op een nieuwe regel waarbij de o</w:t>
            </w:r>
            <w:r w:rsidRPr="0005291C">
              <w:rPr>
                <w:rFonts w:cs="Arial"/>
                <w:snapToGrid/>
                <w:kern w:val="0"/>
                <w:sz w:val="16"/>
                <w:szCs w:val="16"/>
                <w:lang w:eastAsia="nl-NL"/>
              </w:rPr>
              <w:t xml:space="preserve">ptionele </w:t>
            </w:r>
            <w:r w:rsidRPr="0005291C">
              <w:rPr>
                <w:rFonts w:cs="Arial"/>
                <w:sz w:val="16"/>
                <w:szCs w:val="16"/>
              </w:rPr>
              <w:t>tekst w</w:t>
            </w:r>
            <w:r w:rsidRPr="0005291C">
              <w:rPr>
                <w:rFonts w:cs="Arial"/>
                <w:snapToGrid/>
                <w:kern w:val="0"/>
                <w:sz w:val="16"/>
                <w:szCs w:val="16"/>
                <w:lang w:eastAsia="nl-NL"/>
              </w:rPr>
              <w:t>ordt getoond wanneer er meer dan 1 recht vermeld wordt.</w:t>
            </w:r>
          </w:p>
          <w:p w14:paraId="40DC1BBB" w14:textId="0A2A9C81" w:rsidR="0005291C" w:rsidRPr="004E41D3" w:rsidRDefault="0005291C" w:rsidP="0005291C">
            <w:pPr>
              <w:keepNext/>
              <w:rPr>
                <w:sz w:val="16"/>
                <w:szCs w:val="16"/>
              </w:rPr>
            </w:pPr>
          </w:p>
        </w:tc>
      </w:tr>
    </w:tbl>
    <w:p w14:paraId="62F750BA" w14:textId="6FD3930A" w:rsidR="00AE4E27" w:rsidRDefault="00AE4E27"/>
    <w:p w14:paraId="553426EE" w14:textId="0876C64F" w:rsidR="00C24DBB" w:rsidRPr="0005291C" w:rsidRDefault="0005291C" w:rsidP="0005291C">
      <w:pPr>
        <w:pStyle w:val="Kop2"/>
      </w:pPr>
      <w:bookmarkStart w:id="66" w:name="_Toc127951348"/>
      <w:r w:rsidRPr="0005291C">
        <w:t>Opzegging</w:t>
      </w:r>
      <w:bookmarkEnd w:id="66"/>
    </w:p>
    <w:p w14:paraId="681DDAFF" w14:textId="77777777" w:rsidR="00C10A1C" w:rsidRDefault="00C10A1C"/>
    <w:p w14:paraId="4BDD879B" w14:textId="77777777" w:rsidR="00C10A1C" w:rsidRDefault="00C10A1C"/>
    <w:tbl>
      <w:tblPr>
        <w:tblW w:w="502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5838"/>
      </w:tblGrid>
      <w:tr w:rsidR="00C10A1C" w:rsidRPr="00C10A1C" w14:paraId="7E77E9E5" w14:textId="77777777" w:rsidTr="00C10A1C">
        <w:trPr>
          <w:trHeight w:val="283"/>
        </w:trPr>
        <w:tc>
          <w:tcPr>
            <w:tcW w:w="2685" w:type="pct"/>
            <w:shd w:val="clear" w:color="auto" w:fill="DEEAF6" w:themeFill="accent1" w:themeFillTint="33"/>
          </w:tcPr>
          <w:p w14:paraId="6BC05AD9" w14:textId="09B52C20" w:rsidR="00C10A1C" w:rsidRPr="00C10A1C" w:rsidRDefault="00C10A1C" w:rsidP="00C10A1C">
            <w:pPr>
              <w:pStyle w:val="paragraph"/>
              <w:spacing w:before="0" w:beforeAutospacing="0" w:after="0" w:afterAutospacing="0"/>
              <w:textAlignment w:val="baseline"/>
              <w:rPr>
                <w:rStyle w:val="normaltextrun"/>
                <w:rFonts w:ascii="Arial" w:hAnsi="Arial" w:cs="Arial"/>
                <w:b/>
                <w:bCs/>
                <w:sz w:val="18"/>
                <w:szCs w:val="18"/>
              </w:rPr>
            </w:pPr>
            <w:r w:rsidRPr="00C10A1C">
              <w:rPr>
                <w:rStyle w:val="normaltextrun"/>
                <w:rFonts w:ascii="Arial" w:hAnsi="Arial" w:cs="Arial"/>
                <w:b/>
                <w:bCs/>
                <w:sz w:val="18"/>
                <w:szCs w:val="18"/>
              </w:rPr>
              <w:t>Modeldocument tekst</w:t>
            </w:r>
          </w:p>
        </w:tc>
        <w:tc>
          <w:tcPr>
            <w:tcW w:w="2315" w:type="pct"/>
            <w:shd w:val="clear" w:color="auto" w:fill="DEEAF6" w:themeFill="accent1" w:themeFillTint="33"/>
          </w:tcPr>
          <w:p w14:paraId="4D6A34C9" w14:textId="7FC83C61" w:rsidR="00C10A1C" w:rsidRPr="00C10A1C" w:rsidRDefault="00C10A1C" w:rsidP="00C10A1C">
            <w:pPr>
              <w:keepNext/>
              <w:spacing w:line="240" w:lineRule="auto"/>
              <w:rPr>
                <w:b/>
                <w:bCs/>
                <w:szCs w:val="18"/>
              </w:rPr>
            </w:pPr>
            <w:r w:rsidRPr="00C10A1C">
              <w:rPr>
                <w:b/>
                <w:bCs/>
                <w:szCs w:val="18"/>
              </w:rPr>
              <w:t>Toelichting en mapping</w:t>
            </w:r>
          </w:p>
        </w:tc>
      </w:tr>
      <w:tr w:rsidR="000F58B8" w:rsidRPr="00123774" w14:paraId="316F151B" w14:textId="77777777" w:rsidTr="00C10A1C">
        <w:trPr>
          <w:trHeight w:val="125"/>
        </w:trPr>
        <w:tc>
          <w:tcPr>
            <w:tcW w:w="2685" w:type="pct"/>
            <w:shd w:val="clear" w:color="auto" w:fill="auto"/>
          </w:tcPr>
          <w:p w14:paraId="72FDAA42" w14:textId="4CBEF872" w:rsidR="00D974D8" w:rsidRPr="00203B7C" w:rsidRDefault="00D974D8" w:rsidP="00D974D8">
            <w:pPr>
              <w:pStyle w:val="paragraph"/>
              <w:numPr>
                <w:ilvl w:val="0"/>
                <w:numId w:val="46"/>
              </w:numPr>
              <w:spacing w:before="0" w:beforeAutospacing="0" w:after="0" w:afterAutospacing="0"/>
              <w:ind w:left="598" w:hanging="567"/>
              <w:textAlignment w:val="baseline"/>
              <w:rPr>
                <w:rFonts w:ascii="Segoe UI" w:hAnsi="Segoe UI" w:cs="Segoe UI"/>
                <w:color w:val="000000"/>
                <w:sz w:val="18"/>
                <w:szCs w:val="18"/>
              </w:rPr>
            </w:pPr>
            <w:r w:rsidRPr="00203B7C">
              <w:rPr>
                <w:rStyle w:val="normaltextrun"/>
                <w:rFonts w:ascii="Arial" w:hAnsi="Arial" w:cs="Arial"/>
                <w:b/>
                <w:bCs/>
                <w:color w:val="FF0000"/>
                <w:sz w:val="18"/>
                <w:szCs w:val="18"/>
              </w:rPr>
              <w:t>Opzegging</w:t>
            </w:r>
          </w:p>
          <w:p w14:paraId="087999BF" w14:textId="77777777" w:rsidR="00D974D8" w:rsidRPr="00203B7C" w:rsidRDefault="00D974D8" w:rsidP="00D974D8">
            <w:pPr>
              <w:pStyle w:val="paragraph"/>
              <w:spacing w:before="0" w:beforeAutospacing="0" w:after="0" w:afterAutospacing="0"/>
              <w:ind w:left="598"/>
              <w:textAlignment w:val="baseline"/>
              <w:rPr>
                <w:rFonts w:ascii="Segoe UI" w:hAnsi="Segoe UI" w:cs="Segoe UI"/>
                <w:color w:val="000000"/>
                <w:sz w:val="18"/>
                <w:szCs w:val="18"/>
              </w:rPr>
            </w:pPr>
            <w:r w:rsidRPr="00203B7C">
              <w:rPr>
                <w:rStyle w:val="normaltextrun"/>
                <w:rFonts w:ascii="Arial" w:hAnsi="Arial" w:cs="Arial"/>
                <w:color w:val="FF0000"/>
                <w:sz w:val="18"/>
                <w:szCs w:val="18"/>
              </w:rPr>
              <w:t xml:space="preserve">De geldverstrekker mag het hypotheekrecht en de pandrechten helemaal of voor een deel opzeggen. De hypotheekgever mag dit niet. </w:t>
            </w:r>
            <w:r w:rsidRPr="00203B7C">
              <w:rPr>
                <w:rFonts w:ascii="Arial" w:hAnsi="Arial" w:cs="Arial"/>
                <w:color w:val="FF0000"/>
                <w:sz w:val="18"/>
                <w:szCs w:val="18"/>
              </w:rPr>
              <w:t>Een opzegging kan onder meer betrekking hebben op (een deel van) het onderpand of op (een deel van) hetgeen waarvoor de hypotheek- en/of pandrechten zijn gevestigd.</w:t>
            </w:r>
          </w:p>
          <w:p w14:paraId="70910BE6" w14:textId="77777777" w:rsidR="000F58B8" w:rsidRPr="00006286" w:rsidRDefault="000F58B8" w:rsidP="000F58B8">
            <w:pPr>
              <w:pStyle w:val="Geenafstand"/>
              <w:rPr>
                <w:rFonts w:ascii="Arial" w:hAnsi="Arial" w:cs="Arial"/>
                <w:color w:val="FF0000"/>
                <w:sz w:val="20"/>
                <w:szCs w:val="20"/>
              </w:rPr>
            </w:pPr>
          </w:p>
        </w:tc>
        <w:tc>
          <w:tcPr>
            <w:tcW w:w="2315" w:type="pct"/>
            <w:shd w:val="clear" w:color="auto" w:fill="auto"/>
          </w:tcPr>
          <w:p w14:paraId="54AB987C" w14:textId="125567C3" w:rsidR="00C10A1C" w:rsidRDefault="00101082" w:rsidP="00C10A1C">
            <w:pPr>
              <w:keepNext/>
              <w:spacing w:line="240" w:lineRule="auto"/>
              <w:rPr>
                <w:sz w:val="16"/>
                <w:szCs w:val="16"/>
              </w:rPr>
            </w:pPr>
            <w:r>
              <w:rPr>
                <w:sz w:val="16"/>
                <w:szCs w:val="16"/>
              </w:rPr>
              <w:t>Vaste tekst</w:t>
            </w:r>
            <w:r w:rsidR="00C10A1C">
              <w:rPr>
                <w:sz w:val="16"/>
                <w:szCs w:val="16"/>
              </w:rPr>
              <w:t>.</w:t>
            </w:r>
          </w:p>
          <w:p w14:paraId="07826BD2" w14:textId="1719D275" w:rsidR="00C10A1C" w:rsidRPr="00C10A1C" w:rsidRDefault="00C10A1C" w:rsidP="00C10A1C">
            <w:pPr>
              <w:ind w:firstLine="227"/>
              <w:rPr>
                <w:sz w:val="16"/>
                <w:szCs w:val="16"/>
              </w:rPr>
            </w:pPr>
          </w:p>
        </w:tc>
      </w:tr>
    </w:tbl>
    <w:p w14:paraId="43CA0D12" w14:textId="1CAFB73A" w:rsidR="00127039" w:rsidRPr="008B35C2" w:rsidRDefault="008B35C2" w:rsidP="008B35C2">
      <w:pPr>
        <w:spacing w:line="240" w:lineRule="auto"/>
        <w:rPr>
          <w:b/>
          <w:lang w:val="nl"/>
        </w:rPr>
      </w:pPr>
      <w:bookmarkStart w:id="67" w:name="_Toc464135508"/>
      <w:bookmarkStart w:id="68" w:name="_Toc506361272"/>
      <w:r>
        <w:br w:type="page"/>
      </w:r>
    </w:p>
    <w:p w14:paraId="1FFC092A" w14:textId="1EF0C569" w:rsidR="00127039" w:rsidRDefault="00127039" w:rsidP="008E3F95">
      <w:pPr>
        <w:pStyle w:val="Kop2"/>
        <w:numPr>
          <w:ilvl w:val="1"/>
          <w:numId w:val="1"/>
        </w:numPr>
      </w:pPr>
      <w:bookmarkStart w:id="69" w:name="_Toc127951349"/>
      <w:r>
        <w:lastRenderedPageBreak/>
        <w:t>Woonplaatskeuze</w:t>
      </w:r>
      <w:bookmarkEnd w:id="69"/>
    </w:p>
    <w:p w14:paraId="3D2CFE55" w14:textId="77777777" w:rsidR="00127039" w:rsidRPr="00127039" w:rsidRDefault="00127039" w:rsidP="00127039">
      <w:pPr>
        <w:rPr>
          <w:lang w:val="nl"/>
        </w:rPr>
      </w:pPr>
    </w:p>
    <w:tbl>
      <w:tblPr>
        <w:tblStyle w:val="Tabelraster"/>
        <w:tblW w:w="0" w:type="auto"/>
        <w:tblLayout w:type="fixed"/>
        <w:tblLook w:val="04A0" w:firstRow="1" w:lastRow="0" w:firstColumn="1" w:lastColumn="0" w:noHBand="0" w:noVBand="1"/>
      </w:tblPr>
      <w:tblGrid>
        <w:gridCol w:w="6799"/>
        <w:gridCol w:w="5748"/>
      </w:tblGrid>
      <w:tr w:rsidR="00127039" w:rsidRPr="00127039" w14:paraId="260DCBA4" w14:textId="77777777" w:rsidTr="00127039">
        <w:tc>
          <w:tcPr>
            <w:tcW w:w="6799" w:type="dxa"/>
            <w:shd w:val="clear" w:color="auto" w:fill="DEEAF6" w:themeFill="accent1" w:themeFillTint="33"/>
          </w:tcPr>
          <w:p w14:paraId="180C08F9" w14:textId="54C21412" w:rsidR="00127039" w:rsidRPr="00127039" w:rsidRDefault="00127039" w:rsidP="00127039">
            <w:pPr>
              <w:rPr>
                <w:b/>
                <w:bCs/>
                <w:lang w:val="nl"/>
              </w:rPr>
            </w:pPr>
            <w:r w:rsidRPr="00127039">
              <w:rPr>
                <w:b/>
                <w:bCs/>
                <w:lang w:val="nl"/>
              </w:rPr>
              <w:t>Modeldocument tekst</w:t>
            </w:r>
          </w:p>
        </w:tc>
        <w:tc>
          <w:tcPr>
            <w:tcW w:w="5748" w:type="dxa"/>
            <w:shd w:val="clear" w:color="auto" w:fill="DEEAF6" w:themeFill="accent1" w:themeFillTint="33"/>
          </w:tcPr>
          <w:p w14:paraId="20C0F899" w14:textId="43924E36" w:rsidR="00127039" w:rsidRPr="00127039" w:rsidRDefault="00127039" w:rsidP="00127039">
            <w:pPr>
              <w:rPr>
                <w:b/>
                <w:bCs/>
                <w:lang w:val="nl"/>
              </w:rPr>
            </w:pPr>
            <w:r w:rsidRPr="00127039">
              <w:rPr>
                <w:b/>
                <w:bCs/>
                <w:lang w:val="nl"/>
              </w:rPr>
              <w:t>Toelichting en mapping</w:t>
            </w:r>
          </w:p>
        </w:tc>
      </w:tr>
      <w:tr w:rsidR="00127039" w14:paraId="3A504341" w14:textId="77777777" w:rsidTr="00127039">
        <w:tc>
          <w:tcPr>
            <w:tcW w:w="6799" w:type="dxa"/>
          </w:tcPr>
          <w:p w14:paraId="36271661" w14:textId="09989BCA" w:rsidR="00127039" w:rsidRPr="00203B7C" w:rsidRDefault="005F2979" w:rsidP="005F2979">
            <w:pPr>
              <w:pStyle w:val="paragraph"/>
              <w:spacing w:before="0" w:beforeAutospacing="0" w:after="0" w:afterAutospacing="0"/>
              <w:ind w:left="30"/>
              <w:textAlignment w:val="baseline"/>
              <w:rPr>
                <w:rStyle w:val="normaltextrun"/>
                <w:rFonts w:ascii="Arial" w:hAnsi="Arial" w:cs="Arial"/>
                <w:b/>
                <w:bCs/>
                <w:color w:val="800080"/>
                <w:sz w:val="18"/>
                <w:szCs w:val="18"/>
              </w:rPr>
            </w:pPr>
            <w:r w:rsidRPr="005F2979">
              <w:rPr>
                <w:rStyle w:val="normaltextrun"/>
                <w:rFonts w:ascii="Arial" w:hAnsi="Arial" w:cs="Arial"/>
                <w:b/>
                <w:bCs/>
                <w:color w:val="800080"/>
                <w:sz w:val="20"/>
              </w:rPr>
              <w:t>7.</w:t>
            </w:r>
            <w:r>
              <w:rPr>
                <w:rStyle w:val="normaltextrun"/>
                <w:rFonts w:ascii="Arial" w:hAnsi="Arial" w:cs="Arial"/>
                <w:b/>
                <w:bCs/>
                <w:color w:val="800080"/>
                <w:sz w:val="20"/>
                <w:szCs w:val="20"/>
              </w:rPr>
              <w:t xml:space="preserve">         </w:t>
            </w:r>
            <w:r w:rsidR="00127039" w:rsidRPr="00203B7C">
              <w:rPr>
                <w:rStyle w:val="normaltextrun"/>
                <w:rFonts w:ascii="Arial" w:hAnsi="Arial" w:cs="Arial"/>
                <w:b/>
                <w:bCs/>
                <w:color w:val="800080"/>
                <w:sz w:val="18"/>
                <w:szCs w:val="18"/>
              </w:rPr>
              <w:t>Woonplaatskeuze</w:t>
            </w:r>
          </w:p>
          <w:p w14:paraId="1186F0D7" w14:textId="5DF62C0C" w:rsidR="00976197" w:rsidRPr="00D20635" w:rsidRDefault="00D20635" w:rsidP="00EC7E1F">
            <w:pPr>
              <w:pStyle w:val="paragraph"/>
              <w:spacing w:before="0" w:beforeAutospacing="0" w:after="0" w:afterAutospacing="0" w:line="276" w:lineRule="auto"/>
              <w:ind w:left="720"/>
              <w:textAlignment w:val="baseline"/>
              <w:rPr>
                <w:rStyle w:val="normaltextrun"/>
                <w:rFonts w:ascii="Arial" w:hAnsi="Arial" w:cs="Arial"/>
                <w:snapToGrid w:val="0"/>
                <w:color w:val="800080"/>
                <w:kern w:val="28"/>
                <w:sz w:val="18"/>
                <w:szCs w:val="18"/>
                <w:lang w:eastAsia="en-US"/>
              </w:rPr>
            </w:pPr>
            <w:r w:rsidRPr="00D20635">
              <w:rPr>
                <w:rStyle w:val="normaltextrun"/>
                <w:rFonts w:ascii="Arial" w:hAnsi="Arial" w:cs="Arial"/>
                <w:color w:val="800080"/>
                <w:sz w:val="18"/>
                <w:szCs w:val="18"/>
              </w:rPr>
              <w:t xml:space="preserve">Voor het uitvoeren van de rechten en verplichtingen uit deze akte kiest de hypotheekgever woonplaats op het kantoor van de bewaarder van deze akte. De geldverstrekker kiest woonplaats </w:t>
            </w:r>
            <w:r w:rsidR="00B56E3F" w:rsidRPr="00B56E3F">
              <w:rPr>
                <w:rStyle w:val="normaltextrun"/>
                <w:rFonts w:ascii="Arial" w:hAnsi="Arial" w:cs="Arial"/>
                <w:color w:val="800080"/>
                <w:sz w:val="18"/>
                <w:szCs w:val="18"/>
              </w:rPr>
              <w:t>op het kantoor van Quion Services B.V., statutair gevestigd te Rotterdam</w:t>
            </w:r>
            <w:r w:rsidRPr="00D20635">
              <w:rPr>
                <w:rStyle w:val="normaltextrun"/>
                <w:rFonts w:ascii="Arial" w:hAnsi="Arial" w:cs="Arial"/>
                <w:color w:val="800080"/>
                <w:sz w:val="18"/>
                <w:szCs w:val="18"/>
              </w:rPr>
              <w:t>, kantoorhoudende te 2909 VA Capelle aan den IJssel aan de </w:t>
            </w:r>
            <w:r w:rsidRPr="00D20635">
              <w:rPr>
                <w:rStyle w:val="spellingerror"/>
                <w:rFonts w:ascii="Arial" w:hAnsi="Arial" w:cs="Arial"/>
                <w:color w:val="800080"/>
                <w:sz w:val="18"/>
                <w:szCs w:val="18"/>
              </w:rPr>
              <w:t>Fascinatio</w:t>
            </w:r>
            <w:r w:rsidRPr="00D20635">
              <w:rPr>
                <w:rStyle w:val="normaltextrun"/>
                <w:rFonts w:ascii="Arial" w:hAnsi="Arial" w:cs="Arial"/>
                <w:color w:val="800080"/>
                <w:sz w:val="18"/>
                <w:szCs w:val="18"/>
              </w:rPr>
              <w:t xml:space="preserve"> Boulevard 1302 (postadres: Postbus 487, 3000 AL Rotterdam). </w:t>
            </w:r>
            <w:r w:rsidR="00EC7E1F" w:rsidRPr="009853BF">
              <w:rPr>
                <w:rStyle w:val="normaltextrun"/>
                <w:rFonts w:ascii="Arial" w:hAnsi="Arial" w:cs="Arial"/>
                <w:b/>
                <w:bCs/>
                <w:snapToGrid w:val="0"/>
                <w:kern w:val="28"/>
                <w:sz w:val="18"/>
                <w:szCs w:val="18"/>
                <w:lang w:eastAsia="en-US"/>
              </w:rPr>
              <w:t>/</w:t>
            </w:r>
            <w:r w:rsidR="00EC7E1F" w:rsidRPr="009853BF">
              <w:rPr>
                <w:rStyle w:val="normaltextrun"/>
                <w:rFonts w:ascii="Arial" w:hAnsi="Arial" w:cs="Arial"/>
                <w:snapToGrid w:val="0"/>
                <w:color w:val="800080"/>
                <w:kern w:val="28"/>
                <w:sz w:val="18"/>
                <w:szCs w:val="18"/>
                <w:lang w:eastAsia="en-US"/>
              </w:rPr>
              <w:t xml:space="preserve"> </w:t>
            </w:r>
          </w:p>
          <w:p w14:paraId="14925DB5" w14:textId="59EA6DE6" w:rsidR="00127039" w:rsidRPr="009853BF" w:rsidRDefault="00EC7E1F" w:rsidP="009853BF">
            <w:pPr>
              <w:pStyle w:val="paragraph"/>
              <w:spacing w:before="0" w:beforeAutospacing="0" w:after="0" w:afterAutospacing="0" w:line="276" w:lineRule="auto"/>
              <w:ind w:left="720"/>
              <w:textAlignment w:val="baseline"/>
              <w:rPr>
                <w:rStyle w:val="normaltextrun"/>
                <w:rFonts w:ascii="Arial" w:hAnsi="Arial" w:cs="Arial"/>
                <w:snapToGrid w:val="0"/>
                <w:color w:val="800080"/>
                <w:kern w:val="28"/>
                <w:sz w:val="18"/>
                <w:szCs w:val="18"/>
                <w:lang w:eastAsia="en-US"/>
              </w:rPr>
            </w:pPr>
            <w:r w:rsidRPr="009853BF">
              <w:rPr>
                <w:rStyle w:val="normaltextrun"/>
                <w:rFonts w:ascii="Arial" w:hAnsi="Arial" w:cs="Arial"/>
                <w:snapToGrid w:val="0"/>
                <w:color w:val="800080"/>
                <w:kern w:val="28"/>
                <w:sz w:val="18"/>
                <w:szCs w:val="18"/>
                <w:lang w:eastAsia="en-US"/>
              </w:rPr>
              <w:t>Voor het uitvoeren van de rechten en verplichtingen uit deze akte kiest de hypotheekgever woonplaats op het kantoor van de bewaarder van deze akte. De geldverstrekker kiest woonplaats op het kantoor van Syntrus Achmea Real Estate &amp; Finance, MediArena 5-8, 1114 BC Amsterdam-Duivendrecht (postadres: Postbus 59098, 1040 KB Amsterdam)</w:t>
            </w:r>
            <w:r w:rsidR="00E909F4" w:rsidRPr="00D20635">
              <w:rPr>
                <w:rStyle w:val="normaltextrun"/>
                <w:rFonts w:ascii="Arial" w:hAnsi="Arial" w:cs="Arial"/>
                <w:snapToGrid w:val="0"/>
                <w:color w:val="800080"/>
                <w:kern w:val="28"/>
                <w:sz w:val="18"/>
                <w:szCs w:val="18"/>
                <w:lang w:eastAsia="en-US"/>
              </w:rPr>
              <w:t>.</w:t>
            </w:r>
          </w:p>
          <w:p w14:paraId="2115EAB1" w14:textId="7673EFF6" w:rsidR="00EC7E1F" w:rsidRDefault="00EC7E1F" w:rsidP="009F2374">
            <w:pPr>
              <w:pStyle w:val="paragraph"/>
              <w:spacing w:before="0" w:beforeAutospacing="0" w:after="0" w:afterAutospacing="0"/>
              <w:ind w:left="720"/>
              <w:textAlignment w:val="baseline"/>
              <w:rPr>
                <w:rStyle w:val="normaltextrun"/>
                <w:rFonts w:ascii="Arial" w:hAnsi="Arial" w:cs="Arial"/>
                <w:color w:val="800080"/>
                <w:sz w:val="18"/>
                <w:szCs w:val="18"/>
              </w:rPr>
            </w:pPr>
          </w:p>
          <w:p w14:paraId="58C9AFE5" w14:textId="3233874E" w:rsidR="00EC7E1F" w:rsidRPr="00203B7C" w:rsidRDefault="00EC7E1F" w:rsidP="009F2374">
            <w:pPr>
              <w:pStyle w:val="paragraph"/>
              <w:spacing w:before="0" w:beforeAutospacing="0" w:after="0" w:afterAutospacing="0"/>
              <w:ind w:left="720"/>
              <w:textAlignment w:val="baseline"/>
              <w:rPr>
                <w:rStyle w:val="normaltextrun"/>
                <w:rFonts w:ascii="Arial" w:hAnsi="Arial" w:cs="Arial"/>
                <w:color w:val="800080"/>
                <w:sz w:val="18"/>
                <w:szCs w:val="18"/>
              </w:rPr>
            </w:pPr>
          </w:p>
          <w:p w14:paraId="7A4A260C" w14:textId="4A29E4C2" w:rsidR="00127039" w:rsidRDefault="00127039" w:rsidP="00127039">
            <w:pPr>
              <w:rPr>
                <w:lang w:val="nl"/>
              </w:rPr>
            </w:pPr>
          </w:p>
        </w:tc>
        <w:tc>
          <w:tcPr>
            <w:tcW w:w="5748" w:type="dxa"/>
          </w:tcPr>
          <w:p w14:paraId="0809AD01" w14:textId="77777777" w:rsidR="00127039" w:rsidRPr="002142D9" w:rsidRDefault="00127039" w:rsidP="00127039">
            <w:pPr>
              <w:spacing w:before="72"/>
              <w:rPr>
                <w:sz w:val="16"/>
                <w:szCs w:val="16"/>
              </w:rPr>
            </w:pPr>
            <w:r w:rsidRPr="002142D9">
              <w:rPr>
                <w:sz w:val="16"/>
                <w:szCs w:val="16"/>
              </w:rPr>
              <w:t>Deze paragraaf is verplicht als één van de personen uit één van de partijen een buitenlands adres heeft. (Het modeldocument dwingt dit niet af.)</w:t>
            </w:r>
          </w:p>
          <w:p w14:paraId="763EBB87" w14:textId="4F5DD489" w:rsidR="00127039" w:rsidRPr="009853BF" w:rsidRDefault="00127039" w:rsidP="00127039">
            <w:pPr>
              <w:spacing w:before="72"/>
              <w:rPr>
                <w:sz w:val="16"/>
                <w:szCs w:val="16"/>
              </w:rPr>
            </w:pPr>
            <w:r w:rsidRPr="002142D9">
              <w:rPr>
                <w:sz w:val="16"/>
                <w:szCs w:val="16"/>
              </w:rPr>
              <w:t>T</w:t>
            </w:r>
            <w:r w:rsidRPr="002142D9">
              <w:rPr>
                <w:sz w:val="16"/>
                <w:szCs w:val="16"/>
                <w:lang w:val="nl"/>
              </w:rPr>
              <w:t xml:space="preserve">ekst om aan te geven dat de woonplaats ten kantore van de bewaarder wordt gekozen. </w:t>
            </w:r>
            <w:r w:rsidRPr="002142D9">
              <w:rPr>
                <w:sz w:val="16"/>
                <w:szCs w:val="16"/>
              </w:rPr>
              <w:t>De woonplaatskeuze heeft betrekking op alle partijen, zowel de verkrijger als de vervreemder.</w:t>
            </w:r>
          </w:p>
          <w:p w14:paraId="5DAF6635" w14:textId="3AD0708A" w:rsidR="00A224B4" w:rsidRPr="002142D9" w:rsidRDefault="00A224B4" w:rsidP="00127039">
            <w:pPr>
              <w:spacing w:before="72"/>
              <w:rPr>
                <w:sz w:val="16"/>
                <w:szCs w:val="16"/>
              </w:rPr>
            </w:pPr>
            <w:r w:rsidRPr="009853BF">
              <w:rPr>
                <w:sz w:val="16"/>
                <w:szCs w:val="16"/>
              </w:rPr>
              <w:t>Er zijn 2</w:t>
            </w:r>
            <w:r>
              <w:rPr>
                <w:sz w:val="16"/>
                <w:szCs w:val="16"/>
              </w:rPr>
              <w:t xml:space="preserve"> tekstuele</w:t>
            </w:r>
            <w:r w:rsidRPr="009853BF">
              <w:rPr>
                <w:sz w:val="16"/>
                <w:szCs w:val="16"/>
              </w:rPr>
              <w:t xml:space="preserve"> keuzes:</w:t>
            </w:r>
          </w:p>
          <w:p w14:paraId="1068AE27" w14:textId="26F09B4C" w:rsidR="00127039" w:rsidRPr="002142D9" w:rsidRDefault="00E909F4" w:rsidP="00127039">
            <w:pPr>
              <w:keepNext/>
              <w:rPr>
                <w:sz w:val="16"/>
                <w:szCs w:val="16"/>
                <w:u w:val="single"/>
              </w:rPr>
            </w:pPr>
            <w:r>
              <w:rPr>
                <w:sz w:val="16"/>
                <w:szCs w:val="16"/>
              </w:rPr>
              <w:t xml:space="preserve">- </w:t>
            </w:r>
            <w:r w:rsidR="00127039" w:rsidRPr="002142D9">
              <w:rPr>
                <w:sz w:val="16"/>
                <w:szCs w:val="16"/>
                <w:u w:val="single"/>
              </w:rPr>
              <w:t>Mapping</w:t>
            </w:r>
            <w:r w:rsidR="00A224B4" w:rsidRPr="009853BF">
              <w:rPr>
                <w:sz w:val="16"/>
                <w:szCs w:val="16"/>
                <w:u w:val="single"/>
              </w:rPr>
              <w:t xml:space="preserve"> tbv </w:t>
            </w:r>
            <w:r w:rsidR="0003523E">
              <w:rPr>
                <w:sz w:val="16"/>
                <w:szCs w:val="16"/>
              </w:rPr>
              <w:t>overige akten behalve Achmea</w:t>
            </w:r>
          </w:p>
          <w:p w14:paraId="1AEDC910" w14:textId="77777777" w:rsidR="00127039" w:rsidRPr="00A224B4" w:rsidRDefault="00127039" w:rsidP="00127039">
            <w:pPr>
              <w:keepNext/>
              <w:spacing w:line="240" w:lineRule="auto"/>
              <w:rPr>
                <w:sz w:val="16"/>
                <w:szCs w:val="16"/>
              </w:rPr>
            </w:pPr>
            <w:r w:rsidRPr="00A224B4">
              <w:rPr>
                <w:sz w:val="16"/>
                <w:szCs w:val="16"/>
              </w:rPr>
              <w:t>//IMKAD_AangebodenStuk/</w:t>
            </w:r>
          </w:p>
          <w:p w14:paraId="2F473BD0" w14:textId="77777777" w:rsidR="00127039" w:rsidRPr="00A224B4" w:rsidRDefault="00127039" w:rsidP="00127039">
            <w:pPr>
              <w:keepNext/>
              <w:spacing w:line="240" w:lineRule="auto"/>
              <w:rPr>
                <w:sz w:val="16"/>
                <w:szCs w:val="16"/>
              </w:rPr>
            </w:pPr>
            <w:r w:rsidRPr="00A224B4">
              <w:rPr>
                <w:sz w:val="16"/>
                <w:szCs w:val="16"/>
              </w:rPr>
              <w:t>./tia_TekstKeuze/</w:t>
            </w:r>
          </w:p>
          <w:p w14:paraId="5ACE5B99" w14:textId="77777777" w:rsidR="00127039" w:rsidRPr="00A224B4" w:rsidRDefault="00127039" w:rsidP="00127039">
            <w:pPr>
              <w:keepNext/>
              <w:spacing w:line="240" w:lineRule="auto"/>
              <w:ind w:left="227"/>
              <w:rPr>
                <w:sz w:val="16"/>
                <w:szCs w:val="16"/>
              </w:rPr>
            </w:pPr>
            <w:r w:rsidRPr="00A224B4">
              <w:rPr>
                <w:sz w:val="16"/>
                <w:szCs w:val="16"/>
              </w:rPr>
              <w:t>./tagNaam(‘k_Woonplaatskeuze’)</w:t>
            </w:r>
          </w:p>
          <w:p w14:paraId="2AFB07F0" w14:textId="5DBABF31" w:rsidR="00182A49" w:rsidRDefault="00127039" w:rsidP="00182A49">
            <w:pPr>
              <w:spacing w:line="240" w:lineRule="auto"/>
              <w:rPr>
                <w:rStyle w:val="normaltextrun"/>
                <w:rFonts w:cs="Arial"/>
                <w:sz w:val="16"/>
                <w:szCs w:val="16"/>
              </w:rPr>
            </w:pPr>
            <w:r w:rsidRPr="00975A8F">
              <w:rPr>
                <w:sz w:val="16"/>
                <w:szCs w:val="16"/>
              </w:rPr>
              <w:t>./tekst</w:t>
            </w:r>
            <w:r w:rsidRPr="00975A8F">
              <w:rPr>
                <w:i/>
                <w:sz w:val="16"/>
                <w:szCs w:val="16"/>
              </w:rPr>
              <w:t>(</w:t>
            </w:r>
            <w:r w:rsidR="00D20635" w:rsidRPr="00D20635">
              <w:rPr>
                <w:rStyle w:val="normaltextrun"/>
                <w:rFonts w:cs="Arial"/>
                <w:color w:val="800080"/>
                <w:sz w:val="16"/>
                <w:szCs w:val="16"/>
              </w:rPr>
              <w:t xml:space="preserve">Voor het uitvoeren van de rechten en verplichtingen uit deze akte kiest de hypotheekgever woonplaats op het kantoor van de bewaarder van deze akte. De geldverstrekker kiest woonplaats </w:t>
            </w:r>
            <w:r w:rsidR="00007F61" w:rsidRPr="00007F61">
              <w:rPr>
                <w:rStyle w:val="normaltextrun"/>
                <w:rFonts w:cs="Arial"/>
                <w:color w:val="800080"/>
                <w:sz w:val="16"/>
                <w:szCs w:val="16"/>
              </w:rPr>
              <w:t>op het kantoor van Quion Services B.V., statutair gevestigd te Rotterdam</w:t>
            </w:r>
            <w:r w:rsidR="00D20635" w:rsidRPr="00D20635">
              <w:rPr>
                <w:rStyle w:val="normaltextrun"/>
                <w:rFonts w:cs="Arial"/>
                <w:color w:val="800080"/>
                <w:sz w:val="16"/>
                <w:szCs w:val="16"/>
              </w:rPr>
              <w:t>, kantoorhoudende te 2909 VA Capelle aan den IJssel aan de </w:t>
            </w:r>
            <w:r w:rsidR="00D20635" w:rsidRPr="00D20635">
              <w:rPr>
                <w:rStyle w:val="spellingerror"/>
                <w:rFonts w:cs="Arial"/>
                <w:color w:val="800080"/>
                <w:sz w:val="16"/>
                <w:szCs w:val="16"/>
              </w:rPr>
              <w:t>Fascinatio</w:t>
            </w:r>
            <w:r w:rsidR="00D20635" w:rsidRPr="00D20635">
              <w:rPr>
                <w:rStyle w:val="normaltextrun"/>
                <w:rFonts w:cs="Arial"/>
                <w:color w:val="800080"/>
                <w:sz w:val="16"/>
                <w:szCs w:val="16"/>
              </w:rPr>
              <w:t> Boulevard 1302 (postadres: Postbus 487, 3000 AL Rotterdam)</w:t>
            </w:r>
            <w:r w:rsidR="00FA38A6" w:rsidRPr="00553CF5">
              <w:rPr>
                <w:rStyle w:val="normaltextrun"/>
                <w:rFonts w:cs="Arial"/>
                <w:color w:val="000000" w:themeColor="text1"/>
                <w:sz w:val="16"/>
                <w:szCs w:val="16"/>
              </w:rPr>
              <w:t>)</w:t>
            </w:r>
          </w:p>
          <w:p w14:paraId="58B19BC7" w14:textId="4E183F12" w:rsidR="00B96F03" w:rsidRDefault="00B96F03" w:rsidP="00182A49">
            <w:pPr>
              <w:spacing w:line="240" w:lineRule="auto"/>
              <w:rPr>
                <w:rStyle w:val="normaltextrun"/>
                <w:rFonts w:cs="Arial"/>
                <w:sz w:val="16"/>
                <w:szCs w:val="16"/>
              </w:rPr>
            </w:pPr>
          </w:p>
          <w:p w14:paraId="3D16B54C" w14:textId="4FA6B696" w:rsidR="00B96F03" w:rsidRPr="00E86B24" w:rsidRDefault="00E909F4" w:rsidP="00B96F03">
            <w:pPr>
              <w:keepNext/>
              <w:rPr>
                <w:sz w:val="16"/>
                <w:szCs w:val="16"/>
                <w:u w:val="single"/>
              </w:rPr>
            </w:pPr>
            <w:r>
              <w:rPr>
                <w:sz w:val="16"/>
                <w:szCs w:val="16"/>
                <w:u w:val="single"/>
              </w:rPr>
              <w:t>-</w:t>
            </w:r>
            <w:r w:rsidR="00B96F03" w:rsidRPr="00E86B24">
              <w:rPr>
                <w:sz w:val="16"/>
                <w:szCs w:val="16"/>
                <w:u w:val="single"/>
              </w:rPr>
              <w:t>Mapping</w:t>
            </w:r>
            <w:r w:rsidR="00B96F03" w:rsidRPr="009853BF">
              <w:rPr>
                <w:sz w:val="16"/>
                <w:szCs w:val="16"/>
                <w:u w:val="single"/>
              </w:rPr>
              <w:t xml:space="preserve"> tbv </w:t>
            </w:r>
            <w:r>
              <w:rPr>
                <w:sz w:val="16"/>
                <w:szCs w:val="16"/>
                <w:u w:val="single"/>
              </w:rPr>
              <w:t>Achmea</w:t>
            </w:r>
            <w:r w:rsidR="00B96F03" w:rsidRPr="00E86B24">
              <w:rPr>
                <w:sz w:val="16"/>
                <w:szCs w:val="16"/>
                <w:u w:val="single"/>
              </w:rPr>
              <w:t>:</w:t>
            </w:r>
          </w:p>
          <w:p w14:paraId="2B3602FC" w14:textId="77777777" w:rsidR="00B96F03" w:rsidRPr="00A224B4" w:rsidRDefault="00B96F03" w:rsidP="00B96F03">
            <w:pPr>
              <w:keepNext/>
              <w:spacing w:line="240" w:lineRule="auto"/>
              <w:rPr>
                <w:sz w:val="16"/>
                <w:szCs w:val="16"/>
              </w:rPr>
            </w:pPr>
            <w:r w:rsidRPr="00A224B4">
              <w:rPr>
                <w:sz w:val="16"/>
                <w:szCs w:val="16"/>
              </w:rPr>
              <w:t>//IMKAD_AangebodenStuk/</w:t>
            </w:r>
          </w:p>
          <w:p w14:paraId="521D3B96" w14:textId="77777777" w:rsidR="00B96F03" w:rsidRPr="00A224B4" w:rsidRDefault="00B96F03" w:rsidP="00B96F03">
            <w:pPr>
              <w:keepNext/>
              <w:spacing w:line="240" w:lineRule="auto"/>
              <w:rPr>
                <w:sz w:val="16"/>
                <w:szCs w:val="16"/>
              </w:rPr>
            </w:pPr>
            <w:r w:rsidRPr="00A224B4">
              <w:rPr>
                <w:sz w:val="16"/>
                <w:szCs w:val="16"/>
              </w:rPr>
              <w:t>./tia_TekstKeuze/</w:t>
            </w:r>
          </w:p>
          <w:p w14:paraId="4683D29E" w14:textId="77777777" w:rsidR="00B96F03" w:rsidRPr="00A224B4" w:rsidRDefault="00B96F03" w:rsidP="00B96F03">
            <w:pPr>
              <w:keepNext/>
              <w:spacing w:line="240" w:lineRule="auto"/>
              <w:ind w:left="227"/>
              <w:rPr>
                <w:sz w:val="16"/>
                <w:szCs w:val="16"/>
              </w:rPr>
            </w:pPr>
            <w:r w:rsidRPr="00A224B4">
              <w:rPr>
                <w:sz w:val="16"/>
                <w:szCs w:val="16"/>
              </w:rPr>
              <w:t>./tagNaam(‘k_Woonplaatskeuze’)</w:t>
            </w:r>
          </w:p>
          <w:p w14:paraId="13387680" w14:textId="4A446DE4" w:rsidR="00B96F03" w:rsidRPr="00E909F4" w:rsidRDefault="00B96F03" w:rsidP="00B96F03">
            <w:pPr>
              <w:spacing w:line="240" w:lineRule="auto"/>
              <w:rPr>
                <w:rStyle w:val="normaltextrun"/>
                <w:rFonts w:cs="Arial"/>
                <w:sz w:val="16"/>
                <w:szCs w:val="16"/>
              </w:rPr>
            </w:pPr>
            <w:r w:rsidRPr="00975A8F">
              <w:rPr>
                <w:sz w:val="16"/>
                <w:szCs w:val="16"/>
              </w:rPr>
              <w:t>./tekst</w:t>
            </w:r>
            <w:r w:rsidRPr="00553CF5">
              <w:rPr>
                <w:i/>
                <w:color w:val="000000" w:themeColor="text1"/>
                <w:sz w:val="16"/>
                <w:szCs w:val="16"/>
              </w:rPr>
              <w:t>(</w:t>
            </w:r>
            <w:r w:rsidR="00E909F4" w:rsidRPr="009853BF">
              <w:rPr>
                <w:rStyle w:val="normaltextrun"/>
                <w:rFonts w:cs="Arial"/>
                <w:color w:val="800080"/>
                <w:sz w:val="16"/>
                <w:szCs w:val="16"/>
              </w:rPr>
              <w:t>Voor het uitvoeren van de rechten en verplichtingen uit deze akte kiest de hypotheekgever woonplaats op het kantoor van de bewaarder van deze akte. De geldverstrekker kiest woonplaats op het kantoor van Syntrus Achmea Real Estate &amp; Finance, MediArena 5-8, 1114 BC Amsterdam-Duivendrecht (postadres: Postbus 59098, 1040 KB Amsterdam)</w:t>
            </w:r>
            <w:r w:rsidR="00E909F4" w:rsidRPr="00553CF5">
              <w:rPr>
                <w:rStyle w:val="normaltextrun"/>
                <w:rFonts w:cs="Arial"/>
                <w:color w:val="000000" w:themeColor="text1"/>
                <w:sz w:val="16"/>
                <w:szCs w:val="16"/>
              </w:rPr>
              <w:t>)</w:t>
            </w:r>
          </w:p>
          <w:p w14:paraId="396261EF" w14:textId="77777777" w:rsidR="00182A49" w:rsidRDefault="00182A49" w:rsidP="00182A49">
            <w:pPr>
              <w:spacing w:line="240" w:lineRule="auto"/>
              <w:rPr>
                <w:rStyle w:val="normaltextrun"/>
                <w:rFonts w:cs="Arial"/>
                <w:color w:val="800080"/>
              </w:rPr>
            </w:pPr>
          </w:p>
          <w:p w14:paraId="7DE46F5B" w14:textId="1967ACF1" w:rsidR="00127039" w:rsidRDefault="00127039" w:rsidP="00182A49">
            <w:pPr>
              <w:spacing w:line="240" w:lineRule="auto"/>
              <w:rPr>
                <w:i/>
                <w:sz w:val="16"/>
                <w:szCs w:val="16"/>
              </w:rPr>
            </w:pPr>
            <w:r w:rsidRPr="00975A8F">
              <w:rPr>
                <w:i/>
                <w:sz w:val="16"/>
                <w:szCs w:val="16"/>
              </w:rPr>
              <w:t>De koptekst ‘</w:t>
            </w:r>
            <w:r w:rsidRPr="00975A8F">
              <w:rPr>
                <w:i/>
                <w:sz w:val="16"/>
                <w:szCs w:val="16"/>
                <w:u w:val="single"/>
              </w:rPr>
              <w:t xml:space="preserve">Woonplaatskeuze </w:t>
            </w:r>
            <w:r w:rsidRPr="00975A8F">
              <w:rPr>
                <w:i/>
                <w:sz w:val="16"/>
                <w:szCs w:val="16"/>
              </w:rPr>
              <w:t>’wordt niet in de keuzetekst opgenomen, maar dient getoond te worden als de ‘tekst’ bij de betreffende tagnaam is ingevuld.</w:t>
            </w:r>
          </w:p>
          <w:p w14:paraId="09A2818A" w14:textId="29676041" w:rsidR="00762A7F" w:rsidRDefault="00762A7F" w:rsidP="00127039">
            <w:pPr>
              <w:rPr>
                <w:lang w:val="nl"/>
              </w:rPr>
            </w:pPr>
          </w:p>
        </w:tc>
      </w:tr>
    </w:tbl>
    <w:p w14:paraId="22816210" w14:textId="77777777" w:rsidR="00127039" w:rsidRPr="00127039" w:rsidRDefault="00127039" w:rsidP="00127039">
      <w:pPr>
        <w:rPr>
          <w:lang w:val="nl"/>
        </w:rPr>
      </w:pPr>
    </w:p>
    <w:p w14:paraId="0859F2FD" w14:textId="46B010E8" w:rsidR="0082293D" w:rsidRDefault="0082293D" w:rsidP="008E3F95">
      <w:pPr>
        <w:pStyle w:val="Kop2"/>
        <w:numPr>
          <w:ilvl w:val="1"/>
          <w:numId w:val="1"/>
        </w:numPr>
        <w:rPr>
          <w:lang w:val="nl-NL"/>
        </w:rPr>
      </w:pPr>
      <w:bookmarkStart w:id="70" w:name="_Toc127951350"/>
      <w:r>
        <w:t xml:space="preserve">Einde </w:t>
      </w:r>
      <w:r w:rsidRPr="0082293D">
        <w:rPr>
          <w:lang w:val="nl-NL"/>
        </w:rPr>
        <w:t>kadasterdeel</w:t>
      </w:r>
      <w:bookmarkEnd w:id="67"/>
      <w:bookmarkEnd w:id="68"/>
      <w:bookmarkEnd w:id="70"/>
    </w:p>
    <w:p w14:paraId="6B8569D9" w14:textId="77777777" w:rsidR="008B35C2" w:rsidRPr="008B35C2" w:rsidRDefault="008B35C2" w:rsidP="008B35C2"/>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E729A7" w:rsidRPr="00343045" w14:paraId="445208ED" w14:textId="77777777" w:rsidTr="00127039">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5695"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78A2FE0" w:rsidR="0000015B" w:rsidRDefault="0000015B" w:rsidP="00B13D63">
      <w:pPr>
        <w:pStyle w:val="Kop2"/>
        <w:pageBreakBefore/>
        <w:numPr>
          <w:ilvl w:val="1"/>
          <w:numId w:val="1"/>
        </w:numPr>
        <w:rPr>
          <w:lang w:val="nl-NL"/>
        </w:rPr>
      </w:pPr>
      <w:bookmarkStart w:id="71" w:name="_Toc248216324"/>
      <w:bookmarkStart w:id="72" w:name="_Toc464135509"/>
      <w:bookmarkStart w:id="73" w:name="_Toc506361273"/>
      <w:bookmarkStart w:id="74" w:name="_Toc127951351"/>
      <w:r w:rsidRPr="00B13D63">
        <w:rPr>
          <w:lang w:val="nl-NL"/>
        </w:rPr>
        <w:lastRenderedPageBreak/>
        <w:t>Vrije gedeelte</w:t>
      </w:r>
      <w:bookmarkEnd w:id="71"/>
      <w:bookmarkEnd w:id="72"/>
      <w:bookmarkEnd w:id="73"/>
      <w:bookmarkEnd w:id="7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stylesheet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14549EB0" w14:textId="77777777" w:rsidR="00266366" w:rsidRDefault="00266366" w:rsidP="00DB7FA4">
            <w:pPr>
              <w:keepNext/>
              <w:spacing w:line="240" w:lineRule="auto"/>
              <w:rPr>
                <w:sz w:val="16"/>
                <w:szCs w:val="16"/>
              </w:rPr>
            </w:pPr>
            <w:r w:rsidRPr="00DB7FA4">
              <w:rPr>
                <w:sz w:val="16"/>
                <w:szCs w:val="16"/>
              </w:rPr>
              <w:t>//IMKAD_Aangebodenstuk/tia_TekstTweedeDeel</w:t>
            </w:r>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2B08D6">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932D0" w14:textId="77777777" w:rsidR="006F083C" w:rsidRDefault="006F083C">
      <w:r>
        <w:separator/>
      </w:r>
    </w:p>
  </w:endnote>
  <w:endnote w:type="continuationSeparator" w:id="0">
    <w:p w14:paraId="5564A327" w14:textId="77777777" w:rsidR="006F083C" w:rsidRDefault="006F0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8976" w14:textId="77777777" w:rsidR="00DC2E9A" w:rsidRDefault="00DC2E9A">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8270" w14:textId="77777777" w:rsidR="00DC2E9A" w:rsidRDefault="00DC2E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2D78C" w14:textId="77777777" w:rsidR="006F083C" w:rsidRDefault="006F083C">
      <w:r>
        <w:separator/>
      </w:r>
    </w:p>
  </w:footnote>
  <w:footnote w:type="continuationSeparator" w:id="0">
    <w:p w14:paraId="7E61EBBE" w14:textId="77777777" w:rsidR="006F083C" w:rsidRDefault="006F0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EE1E" w14:textId="1041E21B" w:rsidR="004658BC" w:rsidRPr="00A849C6" w:rsidRDefault="00A849C6" w:rsidP="00A849C6">
    <w:pPr>
      <w:pStyle w:val="Koptekst"/>
    </w:pPr>
    <w:bookmarkStart w:id="6" w:name="bmLogo_K"/>
    <w:r>
      <w:rPr>
        <w:noProof/>
        <w:lang w:eastAsia="nl-NL"/>
      </w:rPr>
      <mc:AlternateContent>
        <mc:Choice Requires="wps">
          <w:drawing>
            <wp:anchor distT="0" distB="0" distL="114300" distR="114300" simplePos="0" relativeHeight="251660288" behindDoc="0" locked="0" layoutInCell="1" allowOverlap="1" wp14:anchorId="4A8BD204" wp14:editId="0E522FB9">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057E5FAC" w14:textId="77777777" w:rsidR="00A849C6" w:rsidRDefault="00A849C6" w:rsidP="005C5431">
                          <w:r>
                            <w:rPr>
                              <w:noProof/>
                            </w:rPr>
                            <w:drawing>
                              <wp:inline distT="0" distB="0" distL="0" distR="0" wp14:anchorId="2CB0CD34" wp14:editId="15BD0A53">
                                <wp:extent cx="1393200" cy="1072800"/>
                                <wp:effectExtent l="0" t="0" r="0" b="0"/>
                                <wp:docPr id="8" name="Afbeelding 8"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BD204" id="_x0000_t202" coordsize="21600,21600" o:spt="202" path="m,l,21600r21600,l21600,xe">
              <v:stroke joinstyle="miter"/>
              <v:path gradientshapeok="t" o:connecttype="rect"/>
            </v:shapetype>
            <v:shape id="Logo" o:spid="_x0000_s1026" type="#_x0000_t202" style="position:absolute;margin-left:25.5pt;margin-top:22.1pt;width:131.55pt;height:10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057E5FAC" w14:textId="77777777" w:rsidR="00A849C6" w:rsidRDefault="00A849C6" w:rsidP="005C5431">
                    <w:r>
                      <w:rPr>
                        <w:noProof/>
                      </w:rPr>
                      <w:drawing>
                        <wp:inline distT="0" distB="0" distL="0" distR="0" wp14:anchorId="2CB0CD34" wp14:editId="15BD0A53">
                          <wp:extent cx="1393200" cy="1072800"/>
                          <wp:effectExtent l="0" t="0" r="0" b="0"/>
                          <wp:docPr id="8" name="Afbeelding 8"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6"/>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B7573" w14:paraId="1712C727" w14:textId="77777777">
      <w:tc>
        <w:tcPr>
          <w:tcW w:w="4181" w:type="dxa"/>
        </w:tcPr>
        <w:p w14:paraId="610BA701" w14:textId="77777777" w:rsidR="004B7573" w:rsidRDefault="004B7573">
          <w:pPr>
            <w:pStyle w:val="tussenkopje"/>
            <w:spacing w:before="0"/>
          </w:pPr>
          <w:r>
            <w:t>Datum</w:t>
          </w:r>
        </w:p>
      </w:tc>
    </w:tr>
    <w:tr w:rsidR="004B7573" w14:paraId="2846A5EC" w14:textId="77777777">
      <w:tc>
        <w:tcPr>
          <w:tcW w:w="4181" w:type="dxa"/>
        </w:tcPr>
        <w:p w14:paraId="466EEB53" w14:textId="5BECAB9D" w:rsidR="004B7573" w:rsidRDefault="00D531F8">
          <w:pPr>
            <w:spacing w:line="240" w:lineRule="atLeast"/>
          </w:pPr>
          <w:r>
            <w:fldChar w:fldCharType="begin"/>
          </w:r>
          <w:r>
            <w:instrText xml:space="preserve"> REF Datum </w:instrText>
          </w:r>
          <w:r>
            <w:fldChar w:fldCharType="end"/>
          </w:r>
          <w:r w:rsidR="00A849C6">
            <w:t>2</w:t>
          </w:r>
          <w:r w:rsidR="002E3B1F">
            <w:t>5</w:t>
          </w:r>
          <w:r w:rsidR="00A849C6">
            <w:t xml:space="preserve"> </w:t>
          </w:r>
          <w:r w:rsidR="002E3B1F">
            <w:t xml:space="preserve">november </w:t>
          </w:r>
          <w:r w:rsidR="00A849C6">
            <w:t>2021</w:t>
          </w:r>
        </w:p>
      </w:tc>
    </w:tr>
    <w:tr w:rsidR="004B7573" w14:paraId="024DCCCA" w14:textId="77777777">
      <w:tc>
        <w:tcPr>
          <w:tcW w:w="4181" w:type="dxa"/>
        </w:tcPr>
        <w:p w14:paraId="39580F40" w14:textId="77777777" w:rsidR="004B7573" w:rsidRDefault="004B7573">
          <w:pPr>
            <w:pStyle w:val="tussenkopje"/>
          </w:pPr>
          <w:r>
            <w:t>Titel</w:t>
          </w:r>
        </w:p>
      </w:tc>
    </w:tr>
    <w:tr w:rsidR="004B7573" w14:paraId="4EFFF9F0" w14:textId="77777777">
      <w:tc>
        <w:tcPr>
          <w:tcW w:w="4181" w:type="dxa"/>
        </w:tcPr>
        <w:p w14:paraId="7DB6203F" w14:textId="1C160D79" w:rsidR="004B7573" w:rsidRDefault="00000000">
          <w:pPr>
            <w:spacing w:line="240" w:lineRule="atLeast"/>
            <w:rPr>
              <w:noProof/>
            </w:rPr>
          </w:pPr>
          <w:fldSimple w:instr=" STYLEREF Titel \* MERGEFORMAT ">
            <w:r w:rsidR="009853BF">
              <w:rPr>
                <w:noProof/>
              </w:rPr>
              <w:t>Toelichting modeldocument Quion generiek</w:t>
            </w:r>
          </w:fldSimple>
        </w:p>
      </w:tc>
    </w:tr>
    <w:tr w:rsidR="004B7573" w14:paraId="05207AE4" w14:textId="77777777">
      <w:tc>
        <w:tcPr>
          <w:tcW w:w="4181" w:type="dxa"/>
        </w:tcPr>
        <w:p w14:paraId="4D245011" w14:textId="77777777" w:rsidR="004B7573" w:rsidRDefault="004B7573">
          <w:pPr>
            <w:pStyle w:val="tussenkopje"/>
          </w:pPr>
          <w:r>
            <w:t>Versie</w:t>
          </w:r>
        </w:p>
      </w:tc>
    </w:tr>
    <w:tr w:rsidR="004B7573" w14:paraId="744F0CE8" w14:textId="77777777">
      <w:tc>
        <w:tcPr>
          <w:tcW w:w="4181" w:type="dxa"/>
        </w:tcPr>
        <w:p w14:paraId="4A1720B8" w14:textId="250F6DD3" w:rsidR="004B7573" w:rsidRDefault="002E3B1F">
          <w:pPr>
            <w:spacing w:line="240" w:lineRule="atLeast"/>
          </w:pPr>
          <w:r>
            <w:t>1.</w:t>
          </w:r>
          <w:r w:rsidR="000868E3">
            <w:t>1</w:t>
          </w:r>
        </w:p>
      </w:tc>
    </w:tr>
    <w:tr w:rsidR="004B7573" w14:paraId="30A6F306" w14:textId="77777777">
      <w:tc>
        <w:tcPr>
          <w:tcW w:w="4181" w:type="dxa"/>
        </w:tcPr>
        <w:p w14:paraId="17AF06DC" w14:textId="77777777" w:rsidR="004B7573" w:rsidRDefault="004B7573">
          <w:pPr>
            <w:pStyle w:val="tussenkopje"/>
          </w:pPr>
          <w:r>
            <w:t>Blad</w:t>
          </w:r>
        </w:p>
      </w:tc>
    </w:tr>
    <w:tr w:rsidR="004B7573" w14:paraId="3A810291" w14:textId="77777777">
      <w:tc>
        <w:tcPr>
          <w:tcW w:w="4181" w:type="dxa"/>
        </w:tcPr>
        <w:p w14:paraId="0FC60380" w14:textId="5B2BD8F7" w:rsidR="004B7573" w:rsidRDefault="004B7573">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9853BF">
              <w:rPr>
                <w:noProof/>
              </w:rPr>
              <w:instrText>39</w:instrText>
            </w:r>
          </w:fldSimple>
          <w:r>
            <w:instrText xml:space="preserve"> </w:instrText>
          </w:r>
          <w:r>
            <w:fldChar w:fldCharType="separate"/>
          </w:r>
          <w:r w:rsidR="009853BF">
            <w:rPr>
              <w:noProof/>
            </w:rPr>
            <w:t>40</w:t>
          </w:r>
          <w:r>
            <w:fldChar w:fldCharType="end"/>
          </w:r>
          <w:r>
            <w:t xml:space="preserve"> </w:t>
          </w:r>
        </w:p>
      </w:tc>
    </w:tr>
  </w:tbl>
  <w:p w14:paraId="024C4FF1" w14:textId="238461A8" w:rsidR="004B7573" w:rsidRDefault="004B7573">
    <w:pPr>
      <w:pStyle w:val="Koptekst"/>
    </w:pPr>
    <w:r>
      <w:rPr>
        <w:noProof/>
        <w:snapToGrid/>
        <w:lang w:eastAsia="nl-NL"/>
      </w:rPr>
      <w:drawing>
        <wp:anchor distT="0" distB="0" distL="114300" distR="114300" simplePos="0" relativeHeight="251657216" behindDoc="1" locked="0" layoutInCell="1" allowOverlap="1" wp14:anchorId="37809968" wp14:editId="636C3A40">
          <wp:simplePos x="0" y="0"/>
          <wp:positionH relativeFrom="column">
            <wp:posOffset>-8255</wp:posOffset>
          </wp:positionH>
          <wp:positionV relativeFrom="paragraph">
            <wp:posOffset>-24130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4181"/>
    </w:tblGrid>
    <w:tr w:rsidR="00DC2E9A" w14:paraId="076988DE" w14:textId="77777777" w:rsidTr="00D37B5E">
      <w:tc>
        <w:tcPr>
          <w:tcW w:w="4181" w:type="dxa"/>
        </w:tcPr>
        <w:p w14:paraId="2819F8C6" w14:textId="77777777" w:rsidR="00DC2E9A" w:rsidRDefault="00DC2E9A" w:rsidP="00D37B5E">
          <w:pPr>
            <w:pStyle w:val="tussenkopje"/>
            <w:spacing w:before="0"/>
          </w:pPr>
          <w:r>
            <w:t>Datum</w:t>
          </w:r>
        </w:p>
      </w:tc>
    </w:tr>
    <w:tr w:rsidR="00DC2E9A" w14:paraId="0179760F" w14:textId="77777777" w:rsidTr="00D37B5E">
      <w:tc>
        <w:tcPr>
          <w:tcW w:w="4181" w:type="dxa"/>
        </w:tcPr>
        <w:p w14:paraId="76B46451" w14:textId="6C4EFAB5" w:rsidR="00DC2E9A" w:rsidRDefault="00AB29EE" w:rsidP="00D37B5E">
          <w:pPr>
            <w:spacing w:line="240" w:lineRule="atLeast"/>
          </w:pPr>
          <w:bookmarkStart w:id="34" w:name="Datum"/>
          <w:r>
            <w:t>2</w:t>
          </w:r>
          <w:r w:rsidR="002E3B1F">
            <w:t>5</w:t>
          </w:r>
          <w:r>
            <w:t xml:space="preserve"> </w:t>
          </w:r>
          <w:r w:rsidR="002E3B1F">
            <w:t xml:space="preserve">november </w:t>
          </w:r>
          <w:r>
            <w:t>2021</w:t>
          </w:r>
          <w:r w:rsidR="00DC2E9A">
            <w:fldChar w:fldCharType="begin"/>
          </w:r>
          <w:r w:rsidR="00DC2E9A">
            <w:instrText xml:space="preserve"> STYLEREF Datumopmaakprofiel\l  \* MERGEFORMAT </w:instrText>
          </w:r>
          <w:r w:rsidR="00DC2E9A">
            <w:fldChar w:fldCharType="end"/>
          </w:r>
          <w:bookmarkEnd w:id="34"/>
        </w:p>
      </w:tc>
    </w:tr>
    <w:tr w:rsidR="00DC2E9A" w14:paraId="05E36754" w14:textId="77777777" w:rsidTr="00D37B5E">
      <w:tc>
        <w:tcPr>
          <w:tcW w:w="4181" w:type="dxa"/>
        </w:tcPr>
        <w:p w14:paraId="2BB2D007" w14:textId="77777777" w:rsidR="00DC2E9A" w:rsidRDefault="00DC2E9A" w:rsidP="00D37B5E">
          <w:pPr>
            <w:pStyle w:val="tussenkopje"/>
          </w:pPr>
          <w:r>
            <w:t>Titel</w:t>
          </w:r>
        </w:p>
      </w:tc>
    </w:tr>
    <w:tr w:rsidR="00D37B5E" w14:paraId="1A1573FB" w14:textId="77777777" w:rsidTr="00D37B5E">
      <w:tc>
        <w:tcPr>
          <w:tcW w:w="4181" w:type="dxa"/>
        </w:tcPr>
        <w:p w14:paraId="2D2C5DC1" w14:textId="77777777" w:rsidR="00D37B5E" w:rsidRDefault="00D37B5E" w:rsidP="00D37B5E">
          <w:pPr>
            <w:pStyle w:val="tussenkopje"/>
          </w:pPr>
        </w:p>
      </w:tc>
    </w:tr>
    <w:tr w:rsidR="00DC2E9A" w14:paraId="0D60F1F3" w14:textId="77777777" w:rsidTr="00D37B5E">
      <w:tc>
        <w:tcPr>
          <w:tcW w:w="4181" w:type="dxa"/>
        </w:tcPr>
        <w:p w14:paraId="7FFFA4C4" w14:textId="4866BE9E" w:rsidR="00DC2E9A" w:rsidRPr="00435110" w:rsidRDefault="00000000" w:rsidP="00D37B5E">
          <w:pPr>
            <w:spacing w:line="240" w:lineRule="atLeast"/>
          </w:pPr>
          <w:fldSimple w:instr=" STYLEREF Titel \* MERGEFORMAT ">
            <w:r w:rsidR="009853BF">
              <w:rPr>
                <w:noProof/>
              </w:rPr>
              <w:t>Toelichting modeldocument Quion generiek</w:t>
            </w:r>
          </w:fldSimple>
        </w:p>
      </w:tc>
    </w:tr>
    <w:tr w:rsidR="00DC2E9A" w14:paraId="26E3D099" w14:textId="77777777" w:rsidTr="00D37B5E">
      <w:tc>
        <w:tcPr>
          <w:tcW w:w="4181" w:type="dxa"/>
        </w:tcPr>
        <w:p w14:paraId="5B2EA103" w14:textId="77777777" w:rsidR="00DC2E9A" w:rsidRDefault="00DC2E9A" w:rsidP="00D37B5E">
          <w:pPr>
            <w:pStyle w:val="tussenkopje"/>
          </w:pPr>
          <w:r>
            <w:t>Versie</w:t>
          </w:r>
        </w:p>
      </w:tc>
    </w:tr>
    <w:tr w:rsidR="00DC2E9A" w14:paraId="2FCF9F03" w14:textId="77777777" w:rsidTr="00D37B5E">
      <w:tc>
        <w:tcPr>
          <w:tcW w:w="4181" w:type="dxa"/>
        </w:tcPr>
        <w:p w14:paraId="0CC655A0" w14:textId="0FC6F50C" w:rsidR="00DC2E9A" w:rsidRDefault="002E3B1F" w:rsidP="00D37B5E">
          <w:pPr>
            <w:spacing w:line="240" w:lineRule="atLeast"/>
          </w:pPr>
          <w:r>
            <w:t>1.</w:t>
          </w:r>
          <w:r w:rsidR="008C3309">
            <w:t>1</w:t>
          </w:r>
        </w:p>
      </w:tc>
    </w:tr>
    <w:tr w:rsidR="00DC2E9A" w14:paraId="5935CBD8" w14:textId="77777777" w:rsidTr="00D37B5E">
      <w:tc>
        <w:tcPr>
          <w:tcW w:w="4181" w:type="dxa"/>
        </w:tcPr>
        <w:p w14:paraId="4B13FF4B" w14:textId="77777777" w:rsidR="00DC2E9A" w:rsidRDefault="00DC2E9A" w:rsidP="00D37B5E">
          <w:pPr>
            <w:pStyle w:val="tussenkopje"/>
          </w:pPr>
          <w:r>
            <w:t>Blad</w:t>
          </w:r>
        </w:p>
      </w:tc>
    </w:tr>
    <w:tr w:rsidR="00DC2E9A" w14:paraId="66FFEE3B" w14:textId="77777777" w:rsidTr="00D37B5E">
      <w:tc>
        <w:tcPr>
          <w:tcW w:w="4181" w:type="dxa"/>
        </w:tcPr>
        <w:p w14:paraId="7FD9F103" w14:textId="2FBC21C2" w:rsidR="00DC2E9A" w:rsidRDefault="00DC2E9A" w:rsidP="00D37B5E">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9853BF">
              <w:rPr>
                <w:noProof/>
              </w:rPr>
              <w:instrText>39</w:instrText>
            </w:r>
          </w:fldSimple>
          <w:r>
            <w:instrText xml:space="preserve"> </w:instrText>
          </w:r>
          <w:r>
            <w:fldChar w:fldCharType="separate"/>
          </w:r>
          <w:r w:rsidR="009853BF">
            <w:rPr>
              <w:noProof/>
            </w:rPr>
            <w:t>40</w:t>
          </w:r>
          <w:r>
            <w:fldChar w:fldCharType="end"/>
          </w:r>
          <w:r>
            <w:t xml:space="preserve"> </w:t>
          </w:r>
        </w:p>
      </w:tc>
    </w:tr>
  </w:tbl>
  <w:p w14:paraId="03634E3D" w14:textId="2C56169E" w:rsidR="00DC2E9A" w:rsidRDefault="00D37B5E">
    <w:pPr>
      <w:pStyle w:val="Koptekst"/>
    </w:pPr>
    <w:r>
      <w:rPr>
        <w:noProof/>
        <w:snapToGrid/>
        <w:lang w:eastAsia="nl-NL"/>
      </w:rPr>
      <w:drawing>
        <wp:anchor distT="0" distB="0" distL="114300" distR="114300" simplePos="0" relativeHeight="251658240" behindDoc="1" locked="0" layoutInCell="1" allowOverlap="1" wp14:anchorId="5B8A00B9" wp14:editId="78CAF582">
          <wp:simplePos x="0" y="0"/>
          <wp:positionH relativeFrom="column">
            <wp:posOffset>29845</wp:posOffset>
          </wp:positionH>
          <wp:positionV relativeFrom="paragraph">
            <wp:posOffset>-208280</wp:posOffset>
          </wp:positionV>
          <wp:extent cx="1333500" cy="1114425"/>
          <wp:effectExtent l="0" t="0" r="0" b="9525"/>
          <wp:wrapNone/>
          <wp:docPr id="7" name="Afbeelding 7"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F7432">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1C0232"/>
    <w:multiLevelType w:val="hybridMultilevel"/>
    <w:tmpl w:val="EA0A0344"/>
    <w:lvl w:ilvl="0" w:tplc="81588A7A">
      <w:start w:val="1"/>
      <w:numFmt w:val="decimal"/>
      <w:lvlText w:val="%1."/>
      <w:lvlJc w:val="left"/>
      <w:pPr>
        <w:ind w:left="958" w:hanging="360"/>
      </w:pPr>
      <w:rPr>
        <w:rFonts w:ascii="Arial" w:hAnsi="Arial" w:cs="Arial" w:hint="default"/>
        <w:color w:val="FF0000"/>
      </w:rPr>
    </w:lvl>
    <w:lvl w:ilvl="1" w:tplc="04130019" w:tentative="1">
      <w:start w:val="1"/>
      <w:numFmt w:val="lowerLetter"/>
      <w:lvlText w:val="%2."/>
      <w:lvlJc w:val="left"/>
      <w:pPr>
        <w:ind w:left="1678" w:hanging="360"/>
      </w:pPr>
    </w:lvl>
    <w:lvl w:ilvl="2" w:tplc="0413001B" w:tentative="1">
      <w:start w:val="1"/>
      <w:numFmt w:val="lowerRoman"/>
      <w:lvlText w:val="%3."/>
      <w:lvlJc w:val="right"/>
      <w:pPr>
        <w:ind w:left="2398" w:hanging="180"/>
      </w:pPr>
    </w:lvl>
    <w:lvl w:ilvl="3" w:tplc="0413000F" w:tentative="1">
      <w:start w:val="1"/>
      <w:numFmt w:val="decimal"/>
      <w:lvlText w:val="%4."/>
      <w:lvlJc w:val="left"/>
      <w:pPr>
        <w:ind w:left="3118" w:hanging="360"/>
      </w:pPr>
    </w:lvl>
    <w:lvl w:ilvl="4" w:tplc="04130019" w:tentative="1">
      <w:start w:val="1"/>
      <w:numFmt w:val="lowerLetter"/>
      <w:lvlText w:val="%5."/>
      <w:lvlJc w:val="left"/>
      <w:pPr>
        <w:ind w:left="3838" w:hanging="360"/>
      </w:pPr>
    </w:lvl>
    <w:lvl w:ilvl="5" w:tplc="0413001B" w:tentative="1">
      <w:start w:val="1"/>
      <w:numFmt w:val="lowerRoman"/>
      <w:lvlText w:val="%6."/>
      <w:lvlJc w:val="right"/>
      <w:pPr>
        <w:ind w:left="4558" w:hanging="180"/>
      </w:pPr>
    </w:lvl>
    <w:lvl w:ilvl="6" w:tplc="0413000F" w:tentative="1">
      <w:start w:val="1"/>
      <w:numFmt w:val="decimal"/>
      <w:lvlText w:val="%7."/>
      <w:lvlJc w:val="left"/>
      <w:pPr>
        <w:ind w:left="5278" w:hanging="360"/>
      </w:pPr>
    </w:lvl>
    <w:lvl w:ilvl="7" w:tplc="04130019" w:tentative="1">
      <w:start w:val="1"/>
      <w:numFmt w:val="lowerLetter"/>
      <w:lvlText w:val="%8."/>
      <w:lvlJc w:val="left"/>
      <w:pPr>
        <w:ind w:left="5998" w:hanging="360"/>
      </w:pPr>
    </w:lvl>
    <w:lvl w:ilvl="8" w:tplc="0413001B" w:tentative="1">
      <w:start w:val="1"/>
      <w:numFmt w:val="lowerRoman"/>
      <w:lvlText w:val="%9."/>
      <w:lvlJc w:val="right"/>
      <w:pPr>
        <w:ind w:left="6718" w:hanging="180"/>
      </w:pPr>
    </w:lvl>
  </w:abstractNum>
  <w:abstractNum w:abstractNumId="3"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963852"/>
    <w:multiLevelType w:val="hybridMultilevel"/>
    <w:tmpl w:val="DE48EF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A52804"/>
    <w:multiLevelType w:val="hybridMultilevel"/>
    <w:tmpl w:val="E1DA13BC"/>
    <w:lvl w:ilvl="0" w:tplc="7616A8AE">
      <w:start w:val="1"/>
      <w:numFmt w:val="decimal"/>
      <w:lvlText w:val="%1."/>
      <w:lvlJc w:val="left"/>
      <w:pPr>
        <w:ind w:left="720" w:hanging="360"/>
      </w:pPr>
      <w:rPr>
        <w:rFonts w:ascii="Arial" w:hAnsi="Arial" w:cs="Arial" w:hint="default"/>
        <w:b/>
        <w:bCs/>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F2A0DB3"/>
    <w:multiLevelType w:val="hybridMultilevel"/>
    <w:tmpl w:val="1B12DB34"/>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F">
      <w:start w:val="1"/>
      <w:numFmt w:val="decimal"/>
      <w:lvlText w:val="%4."/>
      <w:lvlJc w:val="left"/>
      <w:pPr>
        <w:tabs>
          <w:tab w:val="num" w:pos="2880"/>
        </w:tabs>
        <w:ind w:left="2880" w:hanging="360"/>
      </w:pPr>
      <w:rPr>
        <w:rFonts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9"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AF6396"/>
    <w:multiLevelType w:val="hybridMultilevel"/>
    <w:tmpl w:val="2BCC903A"/>
    <w:lvl w:ilvl="0" w:tplc="AA8C2622">
      <w:start w:val="1"/>
      <w:numFmt w:val="decimal"/>
      <w:lvlText w:val="%1."/>
      <w:lvlJc w:val="left"/>
      <w:pPr>
        <w:ind w:left="720" w:hanging="360"/>
      </w:pPr>
      <w:rPr>
        <w:rFonts w:hint="default"/>
        <w:b/>
        <w:bCs/>
        <w:color w:val="80008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E1A1DD1"/>
    <w:multiLevelType w:val="multilevel"/>
    <w:tmpl w:val="3A9AABF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ascii="Arial" w:hAnsi="Arial" w:cs="Arial"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Kop6"/>
      <w:lvlText w:val="%1.%2.%3.%4.%5.%6"/>
      <w:lvlJc w:val="left"/>
      <w:pPr>
        <w:tabs>
          <w:tab w:val="num" w:pos="3279"/>
        </w:tabs>
        <w:ind w:left="3279" w:hanging="1152"/>
      </w:pPr>
      <w:rPr>
        <w:rFonts w:hint="default"/>
        <w:b w:val="0"/>
        <w:bCs w:val="0"/>
        <w:i/>
        <w:iCs/>
        <w:sz w:val="18"/>
        <w:szCs w:val="18"/>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5" w15:restartNumberingAfterBreak="0">
    <w:nsid w:val="6E587F9D"/>
    <w:multiLevelType w:val="hybridMultilevel"/>
    <w:tmpl w:val="1C5656B0"/>
    <w:lvl w:ilvl="0" w:tplc="0413000F">
      <w:start w:val="1"/>
      <w:numFmt w:val="decimal"/>
      <w:lvlText w:val="%1."/>
      <w:lvlJc w:val="left"/>
      <w:pPr>
        <w:ind w:left="1318" w:hanging="360"/>
      </w:pPr>
    </w:lvl>
    <w:lvl w:ilvl="1" w:tplc="04130019" w:tentative="1">
      <w:start w:val="1"/>
      <w:numFmt w:val="lowerLetter"/>
      <w:lvlText w:val="%2."/>
      <w:lvlJc w:val="left"/>
      <w:pPr>
        <w:ind w:left="2038" w:hanging="360"/>
      </w:pPr>
    </w:lvl>
    <w:lvl w:ilvl="2" w:tplc="0413001B" w:tentative="1">
      <w:start w:val="1"/>
      <w:numFmt w:val="lowerRoman"/>
      <w:lvlText w:val="%3."/>
      <w:lvlJc w:val="right"/>
      <w:pPr>
        <w:ind w:left="2758" w:hanging="180"/>
      </w:pPr>
    </w:lvl>
    <w:lvl w:ilvl="3" w:tplc="0413000F" w:tentative="1">
      <w:start w:val="1"/>
      <w:numFmt w:val="decimal"/>
      <w:lvlText w:val="%4."/>
      <w:lvlJc w:val="left"/>
      <w:pPr>
        <w:ind w:left="3478" w:hanging="360"/>
      </w:pPr>
    </w:lvl>
    <w:lvl w:ilvl="4" w:tplc="04130019" w:tentative="1">
      <w:start w:val="1"/>
      <w:numFmt w:val="lowerLetter"/>
      <w:lvlText w:val="%5."/>
      <w:lvlJc w:val="left"/>
      <w:pPr>
        <w:ind w:left="4198" w:hanging="360"/>
      </w:pPr>
    </w:lvl>
    <w:lvl w:ilvl="5" w:tplc="0413001B" w:tentative="1">
      <w:start w:val="1"/>
      <w:numFmt w:val="lowerRoman"/>
      <w:lvlText w:val="%6."/>
      <w:lvlJc w:val="right"/>
      <w:pPr>
        <w:ind w:left="4918" w:hanging="180"/>
      </w:pPr>
    </w:lvl>
    <w:lvl w:ilvl="6" w:tplc="0413000F" w:tentative="1">
      <w:start w:val="1"/>
      <w:numFmt w:val="decimal"/>
      <w:lvlText w:val="%7."/>
      <w:lvlJc w:val="left"/>
      <w:pPr>
        <w:ind w:left="5638" w:hanging="360"/>
      </w:pPr>
    </w:lvl>
    <w:lvl w:ilvl="7" w:tplc="04130019" w:tentative="1">
      <w:start w:val="1"/>
      <w:numFmt w:val="lowerLetter"/>
      <w:lvlText w:val="%8."/>
      <w:lvlJc w:val="left"/>
      <w:pPr>
        <w:ind w:left="6358" w:hanging="360"/>
      </w:pPr>
    </w:lvl>
    <w:lvl w:ilvl="8" w:tplc="0413001B" w:tentative="1">
      <w:start w:val="1"/>
      <w:numFmt w:val="lowerRoman"/>
      <w:lvlText w:val="%9."/>
      <w:lvlJc w:val="right"/>
      <w:pPr>
        <w:ind w:left="7078" w:hanging="180"/>
      </w:pPr>
    </w:lvl>
  </w:abstractNum>
  <w:abstractNum w:abstractNumId="3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15:restartNumberingAfterBreak="0">
    <w:nsid w:val="70343E0D"/>
    <w:multiLevelType w:val="hybridMultilevel"/>
    <w:tmpl w:val="1B12DB34"/>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F">
      <w:start w:val="1"/>
      <w:numFmt w:val="decimal"/>
      <w:lvlText w:val="%4."/>
      <w:lvlJc w:val="left"/>
      <w:pPr>
        <w:tabs>
          <w:tab w:val="num" w:pos="2880"/>
        </w:tabs>
        <w:ind w:left="2880" w:hanging="360"/>
      </w:pPr>
      <w:rPr>
        <w:rFonts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721901453">
    <w:abstractNumId w:val="34"/>
  </w:num>
  <w:num w:numId="2" w16cid:durableId="2090301463">
    <w:abstractNumId w:val="34"/>
  </w:num>
  <w:num w:numId="3" w16cid:durableId="1518351636">
    <w:abstractNumId w:val="32"/>
  </w:num>
  <w:num w:numId="4" w16cid:durableId="807671830">
    <w:abstractNumId w:val="17"/>
  </w:num>
  <w:num w:numId="5" w16cid:durableId="1548492028">
    <w:abstractNumId w:val="0"/>
  </w:num>
  <w:num w:numId="6" w16cid:durableId="2084254289">
    <w:abstractNumId w:val="5"/>
  </w:num>
  <w:num w:numId="7" w16cid:durableId="546333119">
    <w:abstractNumId w:val="36"/>
  </w:num>
  <w:num w:numId="8" w16cid:durableId="372506675">
    <w:abstractNumId w:val="14"/>
  </w:num>
  <w:num w:numId="9" w16cid:durableId="1255701539">
    <w:abstractNumId w:val="30"/>
  </w:num>
  <w:num w:numId="10" w16cid:durableId="44722988">
    <w:abstractNumId w:val="16"/>
  </w:num>
  <w:num w:numId="11" w16cid:durableId="774401068">
    <w:abstractNumId w:val="21"/>
  </w:num>
  <w:num w:numId="12" w16cid:durableId="127867633">
    <w:abstractNumId w:val="26"/>
  </w:num>
  <w:num w:numId="13" w16cid:durableId="1769883576">
    <w:abstractNumId w:val="19"/>
  </w:num>
  <w:num w:numId="14" w16cid:durableId="430708899">
    <w:abstractNumId w:val="34"/>
  </w:num>
  <w:num w:numId="15" w16cid:durableId="1104154045">
    <w:abstractNumId w:val="34"/>
  </w:num>
  <w:num w:numId="16" w16cid:durableId="2091463261">
    <w:abstractNumId w:val="27"/>
  </w:num>
  <w:num w:numId="17" w16cid:durableId="1280255219">
    <w:abstractNumId w:val="24"/>
  </w:num>
  <w:num w:numId="18" w16cid:durableId="1313412440">
    <w:abstractNumId w:val="8"/>
  </w:num>
  <w:num w:numId="19" w16cid:durableId="261648673">
    <w:abstractNumId w:val="38"/>
  </w:num>
  <w:num w:numId="20" w16cid:durableId="439834290">
    <w:abstractNumId w:val="39"/>
  </w:num>
  <w:num w:numId="21" w16cid:durableId="849566894">
    <w:abstractNumId w:val="34"/>
  </w:num>
  <w:num w:numId="22" w16cid:durableId="648051003">
    <w:abstractNumId w:val="34"/>
  </w:num>
  <w:num w:numId="23" w16cid:durableId="1289775030">
    <w:abstractNumId w:val="34"/>
  </w:num>
  <w:num w:numId="24" w16cid:durableId="323822029">
    <w:abstractNumId w:val="28"/>
  </w:num>
  <w:num w:numId="25" w16cid:durableId="865094703">
    <w:abstractNumId w:val="13"/>
  </w:num>
  <w:num w:numId="26" w16cid:durableId="1222405480">
    <w:abstractNumId w:val="1"/>
  </w:num>
  <w:num w:numId="27" w16cid:durableId="1193030347">
    <w:abstractNumId w:val="10"/>
  </w:num>
  <w:num w:numId="28" w16cid:durableId="1983533681">
    <w:abstractNumId w:val="0"/>
  </w:num>
  <w:num w:numId="29" w16cid:durableId="1792895109">
    <w:abstractNumId w:val="23"/>
  </w:num>
  <w:num w:numId="30" w16cid:durableId="176045569">
    <w:abstractNumId w:val="12"/>
  </w:num>
  <w:num w:numId="31" w16cid:durableId="683941694">
    <w:abstractNumId w:val="29"/>
  </w:num>
  <w:num w:numId="32" w16cid:durableId="312683700">
    <w:abstractNumId w:val="37"/>
  </w:num>
  <w:num w:numId="33" w16cid:durableId="1556818828">
    <w:abstractNumId w:val="9"/>
  </w:num>
  <w:num w:numId="34" w16cid:durableId="1685015551">
    <w:abstractNumId w:val="25"/>
  </w:num>
  <w:num w:numId="35" w16cid:durableId="1636596073">
    <w:abstractNumId w:val="3"/>
  </w:num>
  <w:num w:numId="36" w16cid:durableId="1013263836">
    <w:abstractNumId w:val="15"/>
  </w:num>
  <w:num w:numId="37" w16cid:durableId="1179151280">
    <w:abstractNumId w:val="6"/>
  </w:num>
  <w:num w:numId="38" w16cid:durableId="144244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53512625">
    <w:abstractNumId w:val="34"/>
  </w:num>
  <w:num w:numId="40" w16cid:durableId="594754654">
    <w:abstractNumId w:val="22"/>
  </w:num>
  <w:num w:numId="41" w16cid:durableId="1171918836">
    <w:abstractNumId w:val="34"/>
  </w:num>
  <w:num w:numId="42" w16cid:durableId="703141743">
    <w:abstractNumId w:val="31"/>
  </w:num>
  <w:num w:numId="43" w16cid:durableId="278725740">
    <w:abstractNumId w:val="33"/>
  </w:num>
  <w:num w:numId="44" w16cid:durableId="899170730">
    <w:abstractNumId w:val="18"/>
  </w:num>
  <w:num w:numId="45" w16cid:durableId="1451586052">
    <w:abstractNumId w:val="11"/>
  </w:num>
  <w:num w:numId="46" w16cid:durableId="1185944689">
    <w:abstractNumId w:val="7"/>
  </w:num>
  <w:num w:numId="47" w16cid:durableId="350111690">
    <w:abstractNumId w:val="35"/>
  </w:num>
  <w:num w:numId="48" w16cid:durableId="49349939">
    <w:abstractNumId w:val="2"/>
  </w:num>
  <w:num w:numId="49" w16cid:durableId="1744450542">
    <w:abstractNumId w:val="4"/>
  </w:num>
  <w:num w:numId="50" w16cid:durableId="766773278">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5407"/>
    <w:rsid w:val="00006CD8"/>
    <w:rsid w:val="00007F61"/>
    <w:rsid w:val="00010577"/>
    <w:rsid w:val="000107AA"/>
    <w:rsid w:val="00010AA1"/>
    <w:rsid w:val="00011618"/>
    <w:rsid w:val="00012F09"/>
    <w:rsid w:val="0001338A"/>
    <w:rsid w:val="00013A7C"/>
    <w:rsid w:val="0001427D"/>
    <w:rsid w:val="0001524B"/>
    <w:rsid w:val="000168C1"/>
    <w:rsid w:val="000168D0"/>
    <w:rsid w:val="00017916"/>
    <w:rsid w:val="00017959"/>
    <w:rsid w:val="000214A5"/>
    <w:rsid w:val="00021522"/>
    <w:rsid w:val="000216FE"/>
    <w:rsid w:val="00021FB6"/>
    <w:rsid w:val="000221DD"/>
    <w:rsid w:val="00023246"/>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7B2"/>
    <w:rsid w:val="0003523E"/>
    <w:rsid w:val="000400E1"/>
    <w:rsid w:val="00040355"/>
    <w:rsid w:val="0004124D"/>
    <w:rsid w:val="00043F59"/>
    <w:rsid w:val="00044219"/>
    <w:rsid w:val="000459CD"/>
    <w:rsid w:val="00046BDB"/>
    <w:rsid w:val="00050715"/>
    <w:rsid w:val="0005138B"/>
    <w:rsid w:val="00051F75"/>
    <w:rsid w:val="00052046"/>
    <w:rsid w:val="00052234"/>
    <w:rsid w:val="00052254"/>
    <w:rsid w:val="000523FA"/>
    <w:rsid w:val="0005291C"/>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68E3"/>
    <w:rsid w:val="0008708F"/>
    <w:rsid w:val="00090725"/>
    <w:rsid w:val="000911E2"/>
    <w:rsid w:val="0009268D"/>
    <w:rsid w:val="00093CFA"/>
    <w:rsid w:val="00093DCF"/>
    <w:rsid w:val="000942E2"/>
    <w:rsid w:val="00094AA8"/>
    <w:rsid w:val="0009552B"/>
    <w:rsid w:val="00095F6C"/>
    <w:rsid w:val="00096DA2"/>
    <w:rsid w:val="000974F6"/>
    <w:rsid w:val="000A01CD"/>
    <w:rsid w:val="000A0356"/>
    <w:rsid w:val="000A0E63"/>
    <w:rsid w:val="000A0EA1"/>
    <w:rsid w:val="000A70AC"/>
    <w:rsid w:val="000A7388"/>
    <w:rsid w:val="000A77B3"/>
    <w:rsid w:val="000A787C"/>
    <w:rsid w:val="000A7D4E"/>
    <w:rsid w:val="000B0449"/>
    <w:rsid w:val="000B1694"/>
    <w:rsid w:val="000B35B4"/>
    <w:rsid w:val="000B3BE7"/>
    <w:rsid w:val="000B5054"/>
    <w:rsid w:val="000B530F"/>
    <w:rsid w:val="000B74F1"/>
    <w:rsid w:val="000C4C66"/>
    <w:rsid w:val="000C6F5D"/>
    <w:rsid w:val="000C7052"/>
    <w:rsid w:val="000D1B5D"/>
    <w:rsid w:val="000D1FDF"/>
    <w:rsid w:val="000D1FE3"/>
    <w:rsid w:val="000D28C0"/>
    <w:rsid w:val="000D3BDA"/>
    <w:rsid w:val="000D3C60"/>
    <w:rsid w:val="000D4B08"/>
    <w:rsid w:val="000D5E8B"/>
    <w:rsid w:val="000D6CAC"/>
    <w:rsid w:val="000E079F"/>
    <w:rsid w:val="000E0CF2"/>
    <w:rsid w:val="000E0DE1"/>
    <w:rsid w:val="000E2D2E"/>
    <w:rsid w:val="000E4058"/>
    <w:rsid w:val="000E4BB4"/>
    <w:rsid w:val="000E627B"/>
    <w:rsid w:val="000E7C28"/>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25ACD"/>
    <w:rsid w:val="00127039"/>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0A5"/>
    <w:rsid w:val="00154B89"/>
    <w:rsid w:val="0015507F"/>
    <w:rsid w:val="00156529"/>
    <w:rsid w:val="001567E6"/>
    <w:rsid w:val="00156B8A"/>
    <w:rsid w:val="00156B93"/>
    <w:rsid w:val="00157194"/>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8011A"/>
    <w:rsid w:val="00182410"/>
    <w:rsid w:val="00182A49"/>
    <w:rsid w:val="0018345C"/>
    <w:rsid w:val="00183622"/>
    <w:rsid w:val="001852B6"/>
    <w:rsid w:val="0018571C"/>
    <w:rsid w:val="0018612A"/>
    <w:rsid w:val="00187530"/>
    <w:rsid w:val="001878DA"/>
    <w:rsid w:val="00187B04"/>
    <w:rsid w:val="001909FD"/>
    <w:rsid w:val="00191BFB"/>
    <w:rsid w:val="00193959"/>
    <w:rsid w:val="0019417B"/>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17E"/>
    <w:rsid w:val="001D2DD6"/>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B7C"/>
    <w:rsid w:val="00203E69"/>
    <w:rsid w:val="00203F39"/>
    <w:rsid w:val="002043C9"/>
    <w:rsid w:val="002069A7"/>
    <w:rsid w:val="00210539"/>
    <w:rsid w:val="0021075A"/>
    <w:rsid w:val="002109D5"/>
    <w:rsid w:val="00210E51"/>
    <w:rsid w:val="00211594"/>
    <w:rsid w:val="0021170D"/>
    <w:rsid w:val="00211BC8"/>
    <w:rsid w:val="002140BD"/>
    <w:rsid w:val="002142D9"/>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2BD"/>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117"/>
    <w:rsid w:val="002A73CA"/>
    <w:rsid w:val="002A78C8"/>
    <w:rsid w:val="002A7BBF"/>
    <w:rsid w:val="002A7EF0"/>
    <w:rsid w:val="002B074D"/>
    <w:rsid w:val="002B08D6"/>
    <w:rsid w:val="002B2EFF"/>
    <w:rsid w:val="002B5054"/>
    <w:rsid w:val="002B627D"/>
    <w:rsid w:val="002B6691"/>
    <w:rsid w:val="002B682A"/>
    <w:rsid w:val="002B6BB8"/>
    <w:rsid w:val="002B7FF0"/>
    <w:rsid w:val="002C01BF"/>
    <w:rsid w:val="002C023F"/>
    <w:rsid w:val="002C0368"/>
    <w:rsid w:val="002C177B"/>
    <w:rsid w:val="002C2107"/>
    <w:rsid w:val="002C3665"/>
    <w:rsid w:val="002C53A4"/>
    <w:rsid w:val="002C551F"/>
    <w:rsid w:val="002C68F9"/>
    <w:rsid w:val="002C7327"/>
    <w:rsid w:val="002D2B2A"/>
    <w:rsid w:val="002D38C8"/>
    <w:rsid w:val="002D6CC8"/>
    <w:rsid w:val="002D6F14"/>
    <w:rsid w:val="002D7BF8"/>
    <w:rsid w:val="002E0C80"/>
    <w:rsid w:val="002E0D2E"/>
    <w:rsid w:val="002E0F5E"/>
    <w:rsid w:val="002E19B9"/>
    <w:rsid w:val="002E1C21"/>
    <w:rsid w:val="002E3056"/>
    <w:rsid w:val="002E3B1F"/>
    <w:rsid w:val="002E46E1"/>
    <w:rsid w:val="002E52A8"/>
    <w:rsid w:val="002E5438"/>
    <w:rsid w:val="002E71D9"/>
    <w:rsid w:val="002E7245"/>
    <w:rsid w:val="002E729C"/>
    <w:rsid w:val="002F06A7"/>
    <w:rsid w:val="002F28E5"/>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2BD7"/>
    <w:rsid w:val="00333843"/>
    <w:rsid w:val="00333AE2"/>
    <w:rsid w:val="00334298"/>
    <w:rsid w:val="00334569"/>
    <w:rsid w:val="003358A9"/>
    <w:rsid w:val="00336870"/>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57FEE"/>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2D9"/>
    <w:rsid w:val="0039039A"/>
    <w:rsid w:val="00390A83"/>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A9D"/>
    <w:rsid w:val="00405DAF"/>
    <w:rsid w:val="00407923"/>
    <w:rsid w:val="0041098C"/>
    <w:rsid w:val="00410E29"/>
    <w:rsid w:val="004112A3"/>
    <w:rsid w:val="00412CA1"/>
    <w:rsid w:val="00413575"/>
    <w:rsid w:val="00413F3C"/>
    <w:rsid w:val="00414114"/>
    <w:rsid w:val="00414CB1"/>
    <w:rsid w:val="0041690C"/>
    <w:rsid w:val="00417DFD"/>
    <w:rsid w:val="004208A5"/>
    <w:rsid w:val="0042266B"/>
    <w:rsid w:val="00422E80"/>
    <w:rsid w:val="00423D45"/>
    <w:rsid w:val="004247E2"/>
    <w:rsid w:val="00424E1D"/>
    <w:rsid w:val="004250DC"/>
    <w:rsid w:val="004252D5"/>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5CB3"/>
    <w:rsid w:val="00456E66"/>
    <w:rsid w:val="004574BF"/>
    <w:rsid w:val="00457933"/>
    <w:rsid w:val="00460090"/>
    <w:rsid w:val="00460231"/>
    <w:rsid w:val="00461839"/>
    <w:rsid w:val="00462DFD"/>
    <w:rsid w:val="00462F19"/>
    <w:rsid w:val="0046378E"/>
    <w:rsid w:val="00464168"/>
    <w:rsid w:val="00465153"/>
    <w:rsid w:val="004658BC"/>
    <w:rsid w:val="00466A19"/>
    <w:rsid w:val="00466E91"/>
    <w:rsid w:val="00467C17"/>
    <w:rsid w:val="00470565"/>
    <w:rsid w:val="00470E00"/>
    <w:rsid w:val="00470FC9"/>
    <w:rsid w:val="00472F6D"/>
    <w:rsid w:val="00473278"/>
    <w:rsid w:val="00473655"/>
    <w:rsid w:val="00473A4A"/>
    <w:rsid w:val="00473A8B"/>
    <w:rsid w:val="00475FFA"/>
    <w:rsid w:val="00481DDE"/>
    <w:rsid w:val="00482E89"/>
    <w:rsid w:val="0048327F"/>
    <w:rsid w:val="0048391A"/>
    <w:rsid w:val="00483D04"/>
    <w:rsid w:val="00484488"/>
    <w:rsid w:val="004868E4"/>
    <w:rsid w:val="00487593"/>
    <w:rsid w:val="00490150"/>
    <w:rsid w:val="004915DC"/>
    <w:rsid w:val="0049193B"/>
    <w:rsid w:val="00492CA9"/>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B7573"/>
    <w:rsid w:val="004B768F"/>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03"/>
    <w:rsid w:val="004F163F"/>
    <w:rsid w:val="004F1A63"/>
    <w:rsid w:val="004F29C8"/>
    <w:rsid w:val="004F40D2"/>
    <w:rsid w:val="004F6006"/>
    <w:rsid w:val="004F6658"/>
    <w:rsid w:val="004F7C98"/>
    <w:rsid w:val="00500158"/>
    <w:rsid w:val="00500AB8"/>
    <w:rsid w:val="005024DA"/>
    <w:rsid w:val="005043BE"/>
    <w:rsid w:val="005044B4"/>
    <w:rsid w:val="00504AC1"/>
    <w:rsid w:val="00504B56"/>
    <w:rsid w:val="00507DAF"/>
    <w:rsid w:val="005101F6"/>
    <w:rsid w:val="00511282"/>
    <w:rsid w:val="00511FE3"/>
    <w:rsid w:val="005121C0"/>
    <w:rsid w:val="0051353B"/>
    <w:rsid w:val="0051376E"/>
    <w:rsid w:val="00513B5A"/>
    <w:rsid w:val="00513FDE"/>
    <w:rsid w:val="0051435A"/>
    <w:rsid w:val="00514AD2"/>
    <w:rsid w:val="0051696E"/>
    <w:rsid w:val="005170F7"/>
    <w:rsid w:val="0052049A"/>
    <w:rsid w:val="00520E34"/>
    <w:rsid w:val="005217FC"/>
    <w:rsid w:val="0052269D"/>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208D"/>
    <w:rsid w:val="00553303"/>
    <w:rsid w:val="00553CF5"/>
    <w:rsid w:val="00553FF5"/>
    <w:rsid w:val="0055443F"/>
    <w:rsid w:val="00554E5D"/>
    <w:rsid w:val="00555525"/>
    <w:rsid w:val="005555A9"/>
    <w:rsid w:val="005574B4"/>
    <w:rsid w:val="00557D72"/>
    <w:rsid w:val="0056022E"/>
    <w:rsid w:val="00560389"/>
    <w:rsid w:val="005606FC"/>
    <w:rsid w:val="005608A8"/>
    <w:rsid w:val="00560B72"/>
    <w:rsid w:val="00561641"/>
    <w:rsid w:val="00561F02"/>
    <w:rsid w:val="005638C7"/>
    <w:rsid w:val="00563964"/>
    <w:rsid w:val="0056417F"/>
    <w:rsid w:val="00564CA5"/>
    <w:rsid w:val="00565CD0"/>
    <w:rsid w:val="00566406"/>
    <w:rsid w:val="0056737C"/>
    <w:rsid w:val="00570AE5"/>
    <w:rsid w:val="0057194F"/>
    <w:rsid w:val="00571F3B"/>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471"/>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865"/>
    <w:rsid w:val="005D1370"/>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6CD"/>
    <w:rsid w:val="005E7E8E"/>
    <w:rsid w:val="005F07D4"/>
    <w:rsid w:val="005F0AD1"/>
    <w:rsid w:val="005F2979"/>
    <w:rsid w:val="005F3260"/>
    <w:rsid w:val="005F3F78"/>
    <w:rsid w:val="005F47C4"/>
    <w:rsid w:val="005F63FF"/>
    <w:rsid w:val="005F76D4"/>
    <w:rsid w:val="00602DFD"/>
    <w:rsid w:val="006113E2"/>
    <w:rsid w:val="00612C81"/>
    <w:rsid w:val="006132C8"/>
    <w:rsid w:val="006137B5"/>
    <w:rsid w:val="006149A9"/>
    <w:rsid w:val="00614FA5"/>
    <w:rsid w:val="00616B5F"/>
    <w:rsid w:val="00616CF2"/>
    <w:rsid w:val="00616D7E"/>
    <w:rsid w:val="006174A3"/>
    <w:rsid w:val="00620140"/>
    <w:rsid w:val="00622279"/>
    <w:rsid w:val="00623747"/>
    <w:rsid w:val="006241C2"/>
    <w:rsid w:val="00624319"/>
    <w:rsid w:val="00625687"/>
    <w:rsid w:val="0062641F"/>
    <w:rsid w:val="0062695E"/>
    <w:rsid w:val="00626EA6"/>
    <w:rsid w:val="00627198"/>
    <w:rsid w:val="00627268"/>
    <w:rsid w:val="0062755D"/>
    <w:rsid w:val="00630963"/>
    <w:rsid w:val="00634341"/>
    <w:rsid w:val="006357B7"/>
    <w:rsid w:val="00635924"/>
    <w:rsid w:val="00636E87"/>
    <w:rsid w:val="006373AB"/>
    <w:rsid w:val="00640670"/>
    <w:rsid w:val="00641FD0"/>
    <w:rsid w:val="006421B9"/>
    <w:rsid w:val="00642AD2"/>
    <w:rsid w:val="00642B29"/>
    <w:rsid w:val="006431CB"/>
    <w:rsid w:val="00643277"/>
    <w:rsid w:val="006434A2"/>
    <w:rsid w:val="006434FE"/>
    <w:rsid w:val="0064486E"/>
    <w:rsid w:val="00645042"/>
    <w:rsid w:val="00645F51"/>
    <w:rsid w:val="00647E87"/>
    <w:rsid w:val="006504B4"/>
    <w:rsid w:val="006505B3"/>
    <w:rsid w:val="00650817"/>
    <w:rsid w:val="00650B38"/>
    <w:rsid w:val="00652D84"/>
    <w:rsid w:val="00654D50"/>
    <w:rsid w:val="00660770"/>
    <w:rsid w:val="006622D0"/>
    <w:rsid w:val="006640F5"/>
    <w:rsid w:val="00665404"/>
    <w:rsid w:val="0067044B"/>
    <w:rsid w:val="006706C0"/>
    <w:rsid w:val="00670AE6"/>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5E50"/>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35A0"/>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793"/>
    <w:rsid w:val="006C1E75"/>
    <w:rsid w:val="006C1E89"/>
    <w:rsid w:val="006C201B"/>
    <w:rsid w:val="006C31EA"/>
    <w:rsid w:val="006C34AB"/>
    <w:rsid w:val="006C3613"/>
    <w:rsid w:val="006C416B"/>
    <w:rsid w:val="006C50B0"/>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083C"/>
    <w:rsid w:val="006F1254"/>
    <w:rsid w:val="006F1FBC"/>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06BF5"/>
    <w:rsid w:val="007100DB"/>
    <w:rsid w:val="007107F2"/>
    <w:rsid w:val="00711586"/>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0E2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23"/>
    <w:rsid w:val="007524C5"/>
    <w:rsid w:val="007531D6"/>
    <w:rsid w:val="007533B1"/>
    <w:rsid w:val="00754564"/>
    <w:rsid w:val="007554EB"/>
    <w:rsid w:val="00755C3E"/>
    <w:rsid w:val="0075769C"/>
    <w:rsid w:val="00761024"/>
    <w:rsid w:val="00762A7F"/>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8AC"/>
    <w:rsid w:val="007819E2"/>
    <w:rsid w:val="00781F53"/>
    <w:rsid w:val="007823B9"/>
    <w:rsid w:val="00782BAC"/>
    <w:rsid w:val="007836F7"/>
    <w:rsid w:val="007847E0"/>
    <w:rsid w:val="00785704"/>
    <w:rsid w:val="00787F3E"/>
    <w:rsid w:val="0079196B"/>
    <w:rsid w:val="00794F7E"/>
    <w:rsid w:val="00795BBE"/>
    <w:rsid w:val="0079728D"/>
    <w:rsid w:val="007A0772"/>
    <w:rsid w:val="007A07AC"/>
    <w:rsid w:val="007A1DE6"/>
    <w:rsid w:val="007A3235"/>
    <w:rsid w:val="007A3ED4"/>
    <w:rsid w:val="007A4533"/>
    <w:rsid w:val="007A4EDD"/>
    <w:rsid w:val="007A58F4"/>
    <w:rsid w:val="007B0C26"/>
    <w:rsid w:val="007B15F8"/>
    <w:rsid w:val="007B195A"/>
    <w:rsid w:val="007B2E2F"/>
    <w:rsid w:val="007B3630"/>
    <w:rsid w:val="007B493A"/>
    <w:rsid w:val="007B4DB6"/>
    <w:rsid w:val="007B6C98"/>
    <w:rsid w:val="007B7475"/>
    <w:rsid w:val="007B78E2"/>
    <w:rsid w:val="007C08F4"/>
    <w:rsid w:val="007C0E64"/>
    <w:rsid w:val="007C24B7"/>
    <w:rsid w:val="007C3021"/>
    <w:rsid w:val="007C342E"/>
    <w:rsid w:val="007C4247"/>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889"/>
    <w:rsid w:val="007F1EA1"/>
    <w:rsid w:val="007F2639"/>
    <w:rsid w:val="007F2F86"/>
    <w:rsid w:val="007F304E"/>
    <w:rsid w:val="007F3A76"/>
    <w:rsid w:val="007F50E6"/>
    <w:rsid w:val="007F603A"/>
    <w:rsid w:val="007F79EA"/>
    <w:rsid w:val="007F7C8E"/>
    <w:rsid w:val="0080057B"/>
    <w:rsid w:val="00800C97"/>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751"/>
    <w:rsid w:val="0083186D"/>
    <w:rsid w:val="00834366"/>
    <w:rsid w:val="00834A2B"/>
    <w:rsid w:val="00835E23"/>
    <w:rsid w:val="008373F1"/>
    <w:rsid w:val="00837F88"/>
    <w:rsid w:val="0084014E"/>
    <w:rsid w:val="0084219B"/>
    <w:rsid w:val="0084312D"/>
    <w:rsid w:val="008444C3"/>
    <w:rsid w:val="00846876"/>
    <w:rsid w:val="00846E9F"/>
    <w:rsid w:val="00846FDB"/>
    <w:rsid w:val="0085127D"/>
    <w:rsid w:val="0085155A"/>
    <w:rsid w:val="0085169E"/>
    <w:rsid w:val="00851D08"/>
    <w:rsid w:val="008525D3"/>
    <w:rsid w:val="00853175"/>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0A1"/>
    <w:rsid w:val="00880280"/>
    <w:rsid w:val="008802D1"/>
    <w:rsid w:val="00881967"/>
    <w:rsid w:val="00882D7A"/>
    <w:rsid w:val="008834FC"/>
    <w:rsid w:val="00884AEF"/>
    <w:rsid w:val="008851EC"/>
    <w:rsid w:val="0088569A"/>
    <w:rsid w:val="00887860"/>
    <w:rsid w:val="00887E2F"/>
    <w:rsid w:val="0089015A"/>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1A59"/>
    <w:rsid w:val="008A2473"/>
    <w:rsid w:val="008A2823"/>
    <w:rsid w:val="008A2FB0"/>
    <w:rsid w:val="008A36D0"/>
    <w:rsid w:val="008A4126"/>
    <w:rsid w:val="008A4390"/>
    <w:rsid w:val="008A4419"/>
    <w:rsid w:val="008A441D"/>
    <w:rsid w:val="008A47A3"/>
    <w:rsid w:val="008A4CE1"/>
    <w:rsid w:val="008A521C"/>
    <w:rsid w:val="008A5DB7"/>
    <w:rsid w:val="008A6166"/>
    <w:rsid w:val="008A645D"/>
    <w:rsid w:val="008A6465"/>
    <w:rsid w:val="008A64F1"/>
    <w:rsid w:val="008A6D63"/>
    <w:rsid w:val="008A74EE"/>
    <w:rsid w:val="008B0190"/>
    <w:rsid w:val="008B0A93"/>
    <w:rsid w:val="008B0F2B"/>
    <w:rsid w:val="008B1D25"/>
    <w:rsid w:val="008B32CE"/>
    <w:rsid w:val="008B35C2"/>
    <w:rsid w:val="008B3736"/>
    <w:rsid w:val="008B4421"/>
    <w:rsid w:val="008B4CF2"/>
    <w:rsid w:val="008B50A0"/>
    <w:rsid w:val="008B571F"/>
    <w:rsid w:val="008B6D4D"/>
    <w:rsid w:val="008C022A"/>
    <w:rsid w:val="008C0F8F"/>
    <w:rsid w:val="008C145E"/>
    <w:rsid w:val="008C1658"/>
    <w:rsid w:val="008C2AAE"/>
    <w:rsid w:val="008C2F7D"/>
    <w:rsid w:val="008C3309"/>
    <w:rsid w:val="008C39DC"/>
    <w:rsid w:val="008C3AB2"/>
    <w:rsid w:val="008C42AB"/>
    <w:rsid w:val="008C611C"/>
    <w:rsid w:val="008C6569"/>
    <w:rsid w:val="008C7050"/>
    <w:rsid w:val="008C70F2"/>
    <w:rsid w:val="008C748D"/>
    <w:rsid w:val="008D0530"/>
    <w:rsid w:val="008D054C"/>
    <w:rsid w:val="008D0862"/>
    <w:rsid w:val="008D186D"/>
    <w:rsid w:val="008D2CF8"/>
    <w:rsid w:val="008D32BA"/>
    <w:rsid w:val="008D35B0"/>
    <w:rsid w:val="008D3FA0"/>
    <w:rsid w:val="008D50EA"/>
    <w:rsid w:val="008D55C9"/>
    <w:rsid w:val="008D590F"/>
    <w:rsid w:val="008D67DD"/>
    <w:rsid w:val="008D6F0F"/>
    <w:rsid w:val="008D7768"/>
    <w:rsid w:val="008D79B4"/>
    <w:rsid w:val="008E29EC"/>
    <w:rsid w:val="008E2EA0"/>
    <w:rsid w:val="008E307E"/>
    <w:rsid w:val="008E3710"/>
    <w:rsid w:val="008E3F95"/>
    <w:rsid w:val="008E4889"/>
    <w:rsid w:val="008E49AE"/>
    <w:rsid w:val="008E679D"/>
    <w:rsid w:val="008E785D"/>
    <w:rsid w:val="008E7934"/>
    <w:rsid w:val="008F04A6"/>
    <w:rsid w:val="008F0647"/>
    <w:rsid w:val="008F0950"/>
    <w:rsid w:val="008F0DBB"/>
    <w:rsid w:val="008F1EF7"/>
    <w:rsid w:val="008F1FDF"/>
    <w:rsid w:val="008F26C5"/>
    <w:rsid w:val="008F2BDC"/>
    <w:rsid w:val="008F5628"/>
    <w:rsid w:val="008F5BF0"/>
    <w:rsid w:val="008F5C75"/>
    <w:rsid w:val="008F6A6D"/>
    <w:rsid w:val="008F745F"/>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423B"/>
    <w:rsid w:val="00914F5B"/>
    <w:rsid w:val="009153C9"/>
    <w:rsid w:val="00915E27"/>
    <w:rsid w:val="00917D5D"/>
    <w:rsid w:val="00922AD1"/>
    <w:rsid w:val="00924EA1"/>
    <w:rsid w:val="009254F9"/>
    <w:rsid w:val="00926790"/>
    <w:rsid w:val="009267CE"/>
    <w:rsid w:val="009278FE"/>
    <w:rsid w:val="009315CD"/>
    <w:rsid w:val="009316DE"/>
    <w:rsid w:val="00932622"/>
    <w:rsid w:val="00935028"/>
    <w:rsid w:val="0093722A"/>
    <w:rsid w:val="0093783C"/>
    <w:rsid w:val="00940930"/>
    <w:rsid w:val="00941010"/>
    <w:rsid w:val="00941407"/>
    <w:rsid w:val="009419B2"/>
    <w:rsid w:val="009419D9"/>
    <w:rsid w:val="00941E66"/>
    <w:rsid w:val="00943446"/>
    <w:rsid w:val="0094398A"/>
    <w:rsid w:val="00943EC1"/>
    <w:rsid w:val="00944748"/>
    <w:rsid w:val="00945297"/>
    <w:rsid w:val="00945B46"/>
    <w:rsid w:val="00946F39"/>
    <w:rsid w:val="00947C30"/>
    <w:rsid w:val="00947F24"/>
    <w:rsid w:val="0095124B"/>
    <w:rsid w:val="009516CA"/>
    <w:rsid w:val="00951C88"/>
    <w:rsid w:val="0095242D"/>
    <w:rsid w:val="00952E2E"/>
    <w:rsid w:val="00953FBA"/>
    <w:rsid w:val="009546C6"/>
    <w:rsid w:val="00955A9C"/>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197"/>
    <w:rsid w:val="009764F4"/>
    <w:rsid w:val="009769C6"/>
    <w:rsid w:val="00976B85"/>
    <w:rsid w:val="0098160A"/>
    <w:rsid w:val="00981826"/>
    <w:rsid w:val="00981B09"/>
    <w:rsid w:val="00982252"/>
    <w:rsid w:val="00982884"/>
    <w:rsid w:val="00982FF9"/>
    <w:rsid w:val="0098430A"/>
    <w:rsid w:val="009843B9"/>
    <w:rsid w:val="00984700"/>
    <w:rsid w:val="0098493B"/>
    <w:rsid w:val="00984C51"/>
    <w:rsid w:val="009853BF"/>
    <w:rsid w:val="00985AD4"/>
    <w:rsid w:val="00987520"/>
    <w:rsid w:val="0098771A"/>
    <w:rsid w:val="00987D5A"/>
    <w:rsid w:val="00987FE9"/>
    <w:rsid w:val="0099104A"/>
    <w:rsid w:val="0099378C"/>
    <w:rsid w:val="00993DFE"/>
    <w:rsid w:val="0099488A"/>
    <w:rsid w:val="00994D6A"/>
    <w:rsid w:val="00995BCD"/>
    <w:rsid w:val="0099627E"/>
    <w:rsid w:val="0099720E"/>
    <w:rsid w:val="00997D58"/>
    <w:rsid w:val="009A0155"/>
    <w:rsid w:val="009A1023"/>
    <w:rsid w:val="009A13AD"/>
    <w:rsid w:val="009A3629"/>
    <w:rsid w:val="009A4027"/>
    <w:rsid w:val="009A53F9"/>
    <w:rsid w:val="009A5858"/>
    <w:rsid w:val="009A6CA0"/>
    <w:rsid w:val="009A7909"/>
    <w:rsid w:val="009B15D1"/>
    <w:rsid w:val="009B1BC9"/>
    <w:rsid w:val="009B1DE1"/>
    <w:rsid w:val="009B4ED1"/>
    <w:rsid w:val="009B6496"/>
    <w:rsid w:val="009B71C8"/>
    <w:rsid w:val="009C2330"/>
    <w:rsid w:val="009C24F3"/>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4B5D"/>
    <w:rsid w:val="009E4CC3"/>
    <w:rsid w:val="009E5870"/>
    <w:rsid w:val="009E789E"/>
    <w:rsid w:val="009E7D32"/>
    <w:rsid w:val="009F0AF9"/>
    <w:rsid w:val="009F11B0"/>
    <w:rsid w:val="009F183E"/>
    <w:rsid w:val="009F1A2A"/>
    <w:rsid w:val="009F1F59"/>
    <w:rsid w:val="009F2374"/>
    <w:rsid w:val="009F3487"/>
    <w:rsid w:val="009F4C34"/>
    <w:rsid w:val="009F656E"/>
    <w:rsid w:val="00A02434"/>
    <w:rsid w:val="00A02F0C"/>
    <w:rsid w:val="00A03E3E"/>
    <w:rsid w:val="00A0596D"/>
    <w:rsid w:val="00A06395"/>
    <w:rsid w:val="00A067B5"/>
    <w:rsid w:val="00A06A27"/>
    <w:rsid w:val="00A06FC5"/>
    <w:rsid w:val="00A104D4"/>
    <w:rsid w:val="00A10DB5"/>
    <w:rsid w:val="00A10DDD"/>
    <w:rsid w:val="00A13795"/>
    <w:rsid w:val="00A13BD9"/>
    <w:rsid w:val="00A13E1C"/>
    <w:rsid w:val="00A14E63"/>
    <w:rsid w:val="00A14F33"/>
    <w:rsid w:val="00A15158"/>
    <w:rsid w:val="00A1551B"/>
    <w:rsid w:val="00A15E89"/>
    <w:rsid w:val="00A174D5"/>
    <w:rsid w:val="00A176EE"/>
    <w:rsid w:val="00A2016A"/>
    <w:rsid w:val="00A224B4"/>
    <w:rsid w:val="00A2420D"/>
    <w:rsid w:val="00A24232"/>
    <w:rsid w:val="00A24805"/>
    <w:rsid w:val="00A24B1A"/>
    <w:rsid w:val="00A254B6"/>
    <w:rsid w:val="00A260D9"/>
    <w:rsid w:val="00A26C4E"/>
    <w:rsid w:val="00A301CB"/>
    <w:rsid w:val="00A31CF6"/>
    <w:rsid w:val="00A333BF"/>
    <w:rsid w:val="00A33B2A"/>
    <w:rsid w:val="00A34CA6"/>
    <w:rsid w:val="00A353B6"/>
    <w:rsid w:val="00A3728D"/>
    <w:rsid w:val="00A37319"/>
    <w:rsid w:val="00A408D2"/>
    <w:rsid w:val="00A41151"/>
    <w:rsid w:val="00A41CCA"/>
    <w:rsid w:val="00A425A7"/>
    <w:rsid w:val="00A425AE"/>
    <w:rsid w:val="00A427EF"/>
    <w:rsid w:val="00A43B17"/>
    <w:rsid w:val="00A455B9"/>
    <w:rsid w:val="00A50006"/>
    <w:rsid w:val="00A50246"/>
    <w:rsid w:val="00A5100F"/>
    <w:rsid w:val="00A520FB"/>
    <w:rsid w:val="00A5349B"/>
    <w:rsid w:val="00A542F5"/>
    <w:rsid w:val="00A55FA7"/>
    <w:rsid w:val="00A57C37"/>
    <w:rsid w:val="00A60133"/>
    <w:rsid w:val="00A60F54"/>
    <w:rsid w:val="00A61A87"/>
    <w:rsid w:val="00A620A4"/>
    <w:rsid w:val="00A6260D"/>
    <w:rsid w:val="00A6313F"/>
    <w:rsid w:val="00A64947"/>
    <w:rsid w:val="00A656DE"/>
    <w:rsid w:val="00A65BE0"/>
    <w:rsid w:val="00A65E11"/>
    <w:rsid w:val="00A6619B"/>
    <w:rsid w:val="00A67162"/>
    <w:rsid w:val="00A6747B"/>
    <w:rsid w:val="00A714B5"/>
    <w:rsid w:val="00A7152A"/>
    <w:rsid w:val="00A721EC"/>
    <w:rsid w:val="00A744E8"/>
    <w:rsid w:val="00A747B2"/>
    <w:rsid w:val="00A75B31"/>
    <w:rsid w:val="00A75BCD"/>
    <w:rsid w:val="00A76125"/>
    <w:rsid w:val="00A77031"/>
    <w:rsid w:val="00A777A7"/>
    <w:rsid w:val="00A77E39"/>
    <w:rsid w:val="00A77E9E"/>
    <w:rsid w:val="00A808B0"/>
    <w:rsid w:val="00A80986"/>
    <w:rsid w:val="00A81369"/>
    <w:rsid w:val="00A82849"/>
    <w:rsid w:val="00A849C6"/>
    <w:rsid w:val="00A84C5E"/>
    <w:rsid w:val="00A85E9C"/>
    <w:rsid w:val="00A86A9F"/>
    <w:rsid w:val="00A86F22"/>
    <w:rsid w:val="00A9037B"/>
    <w:rsid w:val="00A908CE"/>
    <w:rsid w:val="00A909FA"/>
    <w:rsid w:val="00A90D72"/>
    <w:rsid w:val="00A91679"/>
    <w:rsid w:val="00A91820"/>
    <w:rsid w:val="00A91E03"/>
    <w:rsid w:val="00A92EB9"/>
    <w:rsid w:val="00A9324F"/>
    <w:rsid w:val="00A94258"/>
    <w:rsid w:val="00A94B61"/>
    <w:rsid w:val="00A95868"/>
    <w:rsid w:val="00A961DE"/>
    <w:rsid w:val="00A96AA7"/>
    <w:rsid w:val="00AA0C8B"/>
    <w:rsid w:val="00AA1575"/>
    <w:rsid w:val="00AA1E30"/>
    <w:rsid w:val="00AA273F"/>
    <w:rsid w:val="00AA41A3"/>
    <w:rsid w:val="00AA4F98"/>
    <w:rsid w:val="00AA6400"/>
    <w:rsid w:val="00AA6946"/>
    <w:rsid w:val="00AA6ED7"/>
    <w:rsid w:val="00AB05B9"/>
    <w:rsid w:val="00AB29EE"/>
    <w:rsid w:val="00AB3619"/>
    <w:rsid w:val="00AB4182"/>
    <w:rsid w:val="00AB4C6A"/>
    <w:rsid w:val="00AB51F1"/>
    <w:rsid w:val="00AB66DC"/>
    <w:rsid w:val="00AB6907"/>
    <w:rsid w:val="00AC15F5"/>
    <w:rsid w:val="00AC1769"/>
    <w:rsid w:val="00AC1C0D"/>
    <w:rsid w:val="00AC1CA7"/>
    <w:rsid w:val="00AC242C"/>
    <w:rsid w:val="00AC391E"/>
    <w:rsid w:val="00AC5962"/>
    <w:rsid w:val="00AC7455"/>
    <w:rsid w:val="00AC7EAD"/>
    <w:rsid w:val="00AD0366"/>
    <w:rsid w:val="00AD091E"/>
    <w:rsid w:val="00AD0C0B"/>
    <w:rsid w:val="00AD1596"/>
    <w:rsid w:val="00AD2810"/>
    <w:rsid w:val="00AD31C0"/>
    <w:rsid w:val="00AD340D"/>
    <w:rsid w:val="00AD3C30"/>
    <w:rsid w:val="00AD520C"/>
    <w:rsid w:val="00AD53AD"/>
    <w:rsid w:val="00AD6971"/>
    <w:rsid w:val="00AD706A"/>
    <w:rsid w:val="00AD7193"/>
    <w:rsid w:val="00AD775A"/>
    <w:rsid w:val="00AD78E4"/>
    <w:rsid w:val="00AE06D8"/>
    <w:rsid w:val="00AE1E6D"/>
    <w:rsid w:val="00AE1F33"/>
    <w:rsid w:val="00AE4E27"/>
    <w:rsid w:val="00AE7522"/>
    <w:rsid w:val="00AF1485"/>
    <w:rsid w:val="00AF1FD4"/>
    <w:rsid w:val="00AF2670"/>
    <w:rsid w:val="00AF26BC"/>
    <w:rsid w:val="00AF2B3E"/>
    <w:rsid w:val="00AF2DB4"/>
    <w:rsid w:val="00AF4AC3"/>
    <w:rsid w:val="00AF5C22"/>
    <w:rsid w:val="00AF6FDB"/>
    <w:rsid w:val="00AF709B"/>
    <w:rsid w:val="00B01BF3"/>
    <w:rsid w:val="00B02851"/>
    <w:rsid w:val="00B030A1"/>
    <w:rsid w:val="00B036FC"/>
    <w:rsid w:val="00B03909"/>
    <w:rsid w:val="00B045C5"/>
    <w:rsid w:val="00B0526F"/>
    <w:rsid w:val="00B06143"/>
    <w:rsid w:val="00B06521"/>
    <w:rsid w:val="00B06926"/>
    <w:rsid w:val="00B06C58"/>
    <w:rsid w:val="00B07321"/>
    <w:rsid w:val="00B07718"/>
    <w:rsid w:val="00B10333"/>
    <w:rsid w:val="00B12861"/>
    <w:rsid w:val="00B13425"/>
    <w:rsid w:val="00B13D63"/>
    <w:rsid w:val="00B13F36"/>
    <w:rsid w:val="00B153EF"/>
    <w:rsid w:val="00B15C82"/>
    <w:rsid w:val="00B17C14"/>
    <w:rsid w:val="00B17D9F"/>
    <w:rsid w:val="00B22B30"/>
    <w:rsid w:val="00B22C14"/>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09E"/>
    <w:rsid w:val="00B454AF"/>
    <w:rsid w:val="00B45BF1"/>
    <w:rsid w:val="00B466C6"/>
    <w:rsid w:val="00B46A96"/>
    <w:rsid w:val="00B50010"/>
    <w:rsid w:val="00B515F2"/>
    <w:rsid w:val="00B526E2"/>
    <w:rsid w:val="00B52B03"/>
    <w:rsid w:val="00B56E10"/>
    <w:rsid w:val="00B56E3F"/>
    <w:rsid w:val="00B57422"/>
    <w:rsid w:val="00B57AD5"/>
    <w:rsid w:val="00B60321"/>
    <w:rsid w:val="00B61F35"/>
    <w:rsid w:val="00B651CE"/>
    <w:rsid w:val="00B6769D"/>
    <w:rsid w:val="00B67BD7"/>
    <w:rsid w:val="00B70FFC"/>
    <w:rsid w:val="00B71379"/>
    <w:rsid w:val="00B71F4A"/>
    <w:rsid w:val="00B7213D"/>
    <w:rsid w:val="00B7278B"/>
    <w:rsid w:val="00B734DA"/>
    <w:rsid w:val="00B7416A"/>
    <w:rsid w:val="00B74916"/>
    <w:rsid w:val="00B755F1"/>
    <w:rsid w:val="00B75A63"/>
    <w:rsid w:val="00B75D8D"/>
    <w:rsid w:val="00B76700"/>
    <w:rsid w:val="00B76BFE"/>
    <w:rsid w:val="00B77C3A"/>
    <w:rsid w:val="00B80334"/>
    <w:rsid w:val="00B8065E"/>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6F03"/>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0F1F"/>
    <w:rsid w:val="00BB1196"/>
    <w:rsid w:val="00BB1429"/>
    <w:rsid w:val="00BB2356"/>
    <w:rsid w:val="00BB31A2"/>
    <w:rsid w:val="00BB3B4E"/>
    <w:rsid w:val="00BB546F"/>
    <w:rsid w:val="00BB5872"/>
    <w:rsid w:val="00BB62EE"/>
    <w:rsid w:val="00BB6975"/>
    <w:rsid w:val="00BC0C76"/>
    <w:rsid w:val="00BC1341"/>
    <w:rsid w:val="00BC1796"/>
    <w:rsid w:val="00BC1E9A"/>
    <w:rsid w:val="00BC2F3E"/>
    <w:rsid w:val="00BC739A"/>
    <w:rsid w:val="00BC7AB3"/>
    <w:rsid w:val="00BC7F78"/>
    <w:rsid w:val="00BD0EF8"/>
    <w:rsid w:val="00BD103F"/>
    <w:rsid w:val="00BD2EC4"/>
    <w:rsid w:val="00BD56C8"/>
    <w:rsid w:val="00BD58B7"/>
    <w:rsid w:val="00BD760D"/>
    <w:rsid w:val="00BE04F7"/>
    <w:rsid w:val="00BE0AD2"/>
    <w:rsid w:val="00BE122F"/>
    <w:rsid w:val="00BE197A"/>
    <w:rsid w:val="00BE23D8"/>
    <w:rsid w:val="00BE53D9"/>
    <w:rsid w:val="00BE6AD0"/>
    <w:rsid w:val="00BE726A"/>
    <w:rsid w:val="00BE7CBA"/>
    <w:rsid w:val="00BF029E"/>
    <w:rsid w:val="00BF0614"/>
    <w:rsid w:val="00BF131E"/>
    <w:rsid w:val="00BF1548"/>
    <w:rsid w:val="00BF18B4"/>
    <w:rsid w:val="00BF25DD"/>
    <w:rsid w:val="00BF2892"/>
    <w:rsid w:val="00BF6098"/>
    <w:rsid w:val="00BF6551"/>
    <w:rsid w:val="00BF6AC8"/>
    <w:rsid w:val="00BF6BB9"/>
    <w:rsid w:val="00C0169A"/>
    <w:rsid w:val="00C0203F"/>
    <w:rsid w:val="00C03A0B"/>
    <w:rsid w:val="00C0540D"/>
    <w:rsid w:val="00C07528"/>
    <w:rsid w:val="00C07899"/>
    <w:rsid w:val="00C10A1C"/>
    <w:rsid w:val="00C10BF2"/>
    <w:rsid w:val="00C1144F"/>
    <w:rsid w:val="00C12CC8"/>
    <w:rsid w:val="00C13BE9"/>
    <w:rsid w:val="00C15569"/>
    <w:rsid w:val="00C157E1"/>
    <w:rsid w:val="00C15CF7"/>
    <w:rsid w:val="00C170F4"/>
    <w:rsid w:val="00C2022E"/>
    <w:rsid w:val="00C21877"/>
    <w:rsid w:val="00C22D02"/>
    <w:rsid w:val="00C22D47"/>
    <w:rsid w:val="00C235B8"/>
    <w:rsid w:val="00C2417A"/>
    <w:rsid w:val="00C24DBB"/>
    <w:rsid w:val="00C25C1C"/>
    <w:rsid w:val="00C25EEA"/>
    <w:rsid w:val="00C26BE6"/>
    <w:rsid w:val="00C271E2"/>
    <w:rsid w:val="00C2731B"/>
    <w:rsid w:val="00C30BF5"/>
    <w:rsid w:val="00C32EA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213"/>
    <w:rsid w:val="00C50B45"/>
    <w:rsid w:val="00C50C08"/>
    <w:rsid w:val="00C50CDF"/>
    <w:rsid w:val="00C50F53"/>
    <w:rsid w:val="00C52A00"/>
    <w:rsid w:val="00C53068"/>
    <w:rsid w:val="00C533F0"/>
    <w:rsid w:val="00C53FB9"/>
    <w:rsid w:val="00C57CCC"/>
    <w:rsid w:val="00C60FF0"/>
    <w:rsid w:val="00C619FE"/>
    <w:rsid w:val="00C61CA0"/>
    <w:rsid w:val="00C626FA"/>
    <w:rsid w:val="00C62AAF"/>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074D"/>
    <w:rsid w:val="00C911D8"/>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337"/>
    <w:rsid w:val="00CB156C"/>
    <w:rsid w:val="00CB1B5B"/>
    <w:rsid w:val="00CB1DD5"/>
    <w:rsid w:val="00CB329B"/>
    <w:rsid w:val="00CB448C"/>
    <w:rsid w:val="00CB53A9"/>
    <w:rsid w:val="00CB5622"/>
    <w:rsid w:val="00CB63F3"/>
    <w:rsid w:val="00CB6F83"/>
    <w:rsid w:val="00CB72AE"/>
    <w:rsid w:val="00CC0276"/>
    <w:rsid w:val="00CC0F8A"/>
    <w:rsid w:val="00CC109B"/>
    <w:rsid w:val="00CC2543"/>
    <w:rsid w:val="00CC2CF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36E3"/>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95D"/>
    <w:rsid w:val="00CF6D1A"/>
    <w:rsid w:val="00CF70CF"/>
    <w:rsid w:val="00CF73FD"/>
    <w:rsid w:val="00CF7432"/>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0635"/>
    <w:rsid w:val="00D2146E"/>
    <w:rsid w:val="00D215C9"/>
    <w:rsid w:val="00D223FD"/>
    <w:rsid w:val="00D224AB"/>
    <w:rsid w:val="00D23C77"/>
    <w:rsid w:val="00D23F86"/>
    <w:rsid w:val="00D2552B"/>
    <w:rsid w:val="00D268BD"/>
    <w:rsid w:val="00D26F24"/>
    <w:rsid w:val="00D27289"/>
    <w:rsid w:val="00D275C8"/>
    <w:rsid w:val="00D30DA9"/>
    <w:rsid w:val="00D31027"/>
    <w:rsid w:val="00D3236F"/>
    <w:rsid w:val="00D324EB"/>
    <w:rsid w:val="00D32AE2"/>
    <w:rsid w:val="00D332F2"/>
    <w:rsid w:val="00D339CB"/>
    <w:rsid w:val="00D356F3"/>
    <w:rsid w:val="00D358DF"/>
    <w:rsid w:val="00D3594A"/>
    <w:rsid w:val="00D36084"/>
    <w:rsid w:val="00D3761A"/>
    <w:rsid w:val="00D37B5E"/>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31F8"/>
    <w:rsid w:val="00D5437D"/>
    <w:rsid w:val="00D5570A"/>
    <w:rsid w:val="00D55752"/>
    <w:rsid w:val="00D55DDB"/>
    <w:rsid w:val="00D56244"/>
    <w:rsid w:val="00D5660E"/>
    <w:rsid w:val="00D57A7F"/>
    <w:rsid w:val="00D57E53"/>
    <w:rsid w:val="00D61C6F"/>
    <w:rsid w:val="00D6439C"/>
    <w:rsid w:val="00D67864"/>
    <w:rsid w:val="00D678DA"/>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539"/>
    <w:rsid w:val="00D83990"/>
    <w:rsid w:val="00D83CCC"/>
    <w:rsid w:val="00D841A8"/>
    <w:rsid w:val="00D84466"/>
    <w:rsid w:val="00D8472C"/>
    <w:rsid w:val="00D84FD1"/>
    <w:rsid w:val="00D85173"/>
    <w:rsid w:val="00D858B0"/>
    <w:rsid w:val="00D858F1"/>
    <w:rsid w:val="00D85E42"/>
    <w:rsid w:val="00D86112"/>
    <w:rsid w:val="00D87CB8"/>
    <w:rsid w:val="00D912FD"/>
    <w:rsid w:val="00D9286D"/>
    <w:rsid w:val="00D93191"/>
    <w:rsid w:val="00D94093"/>
    <w:rsid w:val="00D9438F"/>
    <w:rsid w:val="00D94578"/>
    <w:rsid w:val="00D946B3"/>
    <w:rsid w:val="00D974D8"/>
    <w:rsid w:val="00DA01A2"/>
    <w:rsid w:val="00DA1187"/>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1E7C"/>
    <w:rsid w:val="00DC2861"/>
    <w:rsid w:val="00DC2E9A"/>
    <w:rsid w:val="00DC35DF"/>
    <w:rsid w:val="00DC429B"/>
    <w:rsid w:val="00DC4E7A"/>
    <w:rsid w:val="00DC5776"/>
    <w:rsid w:val="00DD02E7"/>
    <w:rsid w:val="00DD04AA"/>
    <w:rsid w:val="00DD104A"/>
    <w:rsid w:val="00DD1E5E"/>
    <w:rsid w:val="00DD2376"/>
    <w:rsid w:val="00DD3945"/>
    <w:rsid w:val="00DD3A48"/>
    <w:rsid w:val="00DD5789"/>
    <w:rsid w:val="00DD5A89"/>
    <w:rsid w:val="00DD6C4D"/>
    <w:rsid w:val="00DD7435"/>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4E74"/>
    <w:rsid w:val="00E05B9C"/>
    <w:rsid w:val="00E06329"/>
    <w:rsid w:val="00E068ED"/>
    <w:rsid w:val="00E1071B"/>
    <w:rsid w:val="00E1172D"/>
    <w:rsid w:val="00E13CCD"/>
    <w:rsid w:val="00E1645D"/>
    <w:rsid w:val="00E16FAF"/>
    <w:rsid w:val="00E176A0"/>
    <w:rsid w:val="00E179A7"/>
    <w:rsid w:val="00E17B87"/>
    <w:rsid w:val="00E2064D"/>
    <w:rsid w:val="00E20E39"/>
    <w:rsid w:val="00E20F00"/>
    <w:rsid w:val="00E21ED4"/>
    <w:rsid w:val="00E22EC7"/>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36B5B"/>
    <w:rsid w:val="00E3703F"/>
    <w:rsid w:val="00E4082E"/>
    <w:rsid w:val="00E41284"/>
    <w:rsid w:val="00E414C6"/>
    <w:rsid w:val="00E445ED"/>
    <w:rsid w:val="00E44FDF"/>
    <w:rsid w:val="00E45F7C"/>
    <w:rsid w:val="00E463AB"/>
    <w:rsid w:val="00E464AB"/>
    <w:rsid w:val="00E47405"/>
    <w:rsid w:val="00E47E1E"/>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11E3"/>
    <w:rsid w:val="00E8274E"/>
    <w:rsid w:val="00E83F75"/>
    <w:rsid w:val="00E8566C"/>
    <w:rsid w:val="00E86F73"/>
    <w:rsid w:val="00E9014B"/>
    <w:rsid w:val="00E909F4"/>
    <w:rsid w:val="00E91926"/>
    <w:rsid w:val="00E91932"/>
    <w:rsid w:val="00E92D89"/>
    <w:rsid w:val="00E92DB7"/>
    <w:rsid w:val="00E9460F"/>
    <w:rsid w:val="00E9465E"/>
    <w:rsid w:val="00E94D30"/>
    <w:rsid w:val="00E95C16"/>
    <w:rsid w:val="00E96872"/>
    <w:rsid w:val="00E97F19"/>
    <w:rsid w:val="00EA0C3C"/>
    <w:rsid w:val="00EA1679"/>
    <w:rsid w:val="00EA2308"/>
    <w:rsid w:val="00EA4CEA"/>
    <w:rsid w:val="00EA5AD7"/>
    <w:rsid w:val="00EA5C67"/>
    <w:rsid w:val="00EA6236"/>
    <w:rsid w:val="00EA6360"/>
    <w:rsid w:val="00EA6BA1"/>
    <w:rsid w:val="00EA7A23"/>
    <w:rsid w:val="00EB0093"/>
    <w:rsid w:val="00EB0C23"/>
    <w:rsid w:val="00EB0F1D"/>
    <w:rsid w:val="00EB1C67"/>
    <w:rsid w:val="00EB23A7"/>
    <w:rsid w:val="00EB4F8A"/>
    <w:rsid w:val="00EB5092"/>
    <w:rsid w:val="00EB52AE"/>
    <w:rsid w:val="00EB5734"/>
    <w:rsid w:val="00EB5DA4"/>
    <w:rsid w:val="00EB6720"/>
    <w:rsid w:val="00EB68F7"/>
    <w:rsid w:val="00EB6D35"/>
    <w:rsid w:val="00EB7248"/>
    <w:rsid w:val="00EB7E83"/>
    <w:rsid w:val="00EC0C40"/>
    <w:rsid w:val="00EC101D"/>
    <w:rsid w:val="00EC1610"/>
    <w:rsid w:val="00EC2EA2"/>
    <w:rsid w:val="00EC3AE9"/>
    <w:rsid w:val="00EC3B6C"/>
    <w:rsid w:val="00EC6671"/>
    <w:rsid w:val="00EC6D8A"/>
    <w:rsid w:val="00EC7265"/>
    <w:rsid w:val="00EC7E1F"/>
    <w:rsid w:val="00ED0AF4"/>
    <w:rsid w:val="00ED11D4"/>
    <w:rsid w:val="00ED1632"/>
    <w:rsid w:val="00ED1833"/>
    <w:rsid w:val="00ED1AF0"/>
    <w:rsid w:val="00ED20A1"/>
    <w:rsid w:val="00ED3523"/>
    <w:rsid w:val="00ED457C"/>
    <w:rsid w:val="00ED4709"/>
    <w:rsid w:val="00EE0A26"/>
    <w:rsid w:val="00EE11DA"/>
    <w:rsid w:val="00EE1956"/>
    <w:rsid w:val="00EE2C54"/>
    <w:rsid w:val="00EE31E2"/>
    <w:rsid w:val="00EE3CF7"/>
    <w:rsid w:val="00EE3D5E"/>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05AB"/>
    <w:rsid w:val="00F01B7B"/>
    <w:rsid w:val="00F01F13"/>
    <w:rsid w:val="00F0385E"/>
    <w:rsid w:val="00F039DC"/>
    <w:rsid w:val="00F04E05"/>
    <w:rsid w:val="00F04E20"/>
    <w:rsid w:val="00F04F48"/>
    <w:rsid w:val="00F05DA5"/>
    <w:rsid w:val="00F065C8"/>
    <w:rsid w:val="00F07057"/>
    <w:rsid w:val="00F07079"/>
    <w:rsid w:val="00F0712A"/>
    <w:rsid w:val="00F07617"/>
    <w:rsid w:val="00F0790A"/>
    <w:rsid w:val="00F1027B"/>
    <w:rsid w:val="00F1065D"/>
    <w:rsid w:val="00F111CE"/>
    <w:rsid w:val="00F11D0C"/>
    <w:rsid w:val="00F13DFE"/>
    <w:rsid w:val="00F13E4A"/>
    <w:rsid w:val="00F13E75"/>
    <w:rsid w:val="00F142D2"/>
    <w:rsid w:val="00F169B1"/>
    <w:rsid w:val="00F16FF5"/>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07AE"/>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02F"/>
    <w:rsid w:val="00F71561"/>
    <w:rsid w:val="00F7244D"/>
    <w:rsid w:val="00F738A5"/>
    <w:rsid w:val="00F738E9"/>
    <w:rsid w:val="00F77F65"/>
    <w:rsid w:val="00F81DB3"/>
    <w:rsid w:val="00F82666"/>
    <w:rsid w:val="00F83654"/>
    <w:rsid w:val="00F83CC8"/>
    <w:rsid w:val="00F847F8"/>
    <w:rsid w:val="00F85066"/>
    <w:rsid w:val="00F8517D"/>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555"/>
    <w:rsid w:val="00FA2DAE"/>
    <w:rsid w:val="00FA38A6"/>
    <w:rsid w:val="00FA592E"/>
    <w:rsid w:val="00FA5F0B"/>
    <w:rsid w:val="00FB1425"/>
    <w:rsid w:val="00FB2038"/>
    <w:rsid w:val="00FB2D4E"/>
    <w:rsid w:val="00FB3E20"/>
    <w:rsid w:val="00FB3FD6"/>
    <w:rsid w:val="00FB4A86"/>
    <w:rsid w:val="00FB5E12"/>
    <w:rsid w:val="00FB6CC0"/>
    <w:rsid w:val="00FB7917"/>
    <w:rsid w:val="00FB7A47"/>
    <w:rsid w:val="00FC0BF6"/>
    <w:rsid w:val="00FC17D9"/>
    <w:rsid w:val="00FC2059"/>
    <w:rsid w:val="00FC3085"/>
    <w:rsid w:val="00FC3903"/>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2943"/>
    <w:rsid w:val="00FF3565"/>
    <w:rsid w:val="00FF3F50"/>
    <w:rsid w:val="00FF4125"/>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B96F0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link w:val="Kop4Char"/>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link w:val="Kop5Char"/>
    <w:qFormat/>
    <w:rsid w:val="00A77E9E"/>
    <w:pPr>
      <w:numPr>
        <w:ilvl w:val="4"/>
      </w:numPr>
      <w:ind w:left="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C619FE"/>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2342BD"/>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uiPriority w:val="9"/>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 w:type="paragraph" w:customStyle="1" w:styleId="Stijl6">
    <w:name w:val="Stijl6"/>
    <w:basedOn w:val="Kop6"/>
    <w:link w:val="Stijl6Char"/>
    <w:qFormat/>
    <w:rsid w:val="00A77E9E"/>
    <w:pPr>
      <w:ind w:left="1152"/>
    </w:pPr>
    <w:rPr>
      <w:rFonts w:ascii="Arial" w:hAnsi="Arial"/>
      <w:b w:val="0"/>
      <w:i/>
      <w:sz w:val="18"/>
    </w:rPr>
  </w:style>
  <w:style w:type="paragraph" w:customStyle="1" w:styleId="paragraph">
    <w:name w:val="paragraph"/>
    <w:basedOn w:val="Standaard"/>
    <w:rsid w:val="00A408D2"/>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Kop4Char">
    <w:name w:val="Kop 4 Char"/>
    <w:basedOn w:val="Standaardalinea-lettertype"/>
    <w:link w:val="Kop4"/>
    <w:rsid w:val="00A77E9E"/>
    <w:rPr>
      <w:rFonts w:ascii="Arial" w:hAnsi="Arial"/>
      <w:i/>
      <w:snapToGrid w:val="0"/>
      <w:kern w:val="28"/>
      <w:sz w:val="18"/>
      <w:szCs w:val="28"/>
      <w:lang w:eastAsia="en-US"/>
    </w:rPr>
  </w:style>
  <w:style w:type="character" w:customStyle="1" w:styleId="Kop5Char">
    <w:name w:val="Kop 5 Char"/>
    <w:basedOn w:val="Kop4Char"/>
    <w:link w:val="Kop5"/>
    <w:rsid w:val="00A77E9E"/>
    <w:rPr>
      <w:rFonts w:ascii="Arial" w:hAnsi="Arial"/>
      <w:i/>
      <w:iCs/>
      <w:snapToGrid w:val="0"/>
      <w:kern w:val="28"/>
      <w:sz w:val="18"/>
      <w:szCs w:val="26"/>
      <w:lang w:eastAsia="en-US"/>
    </w:rPr>
  </w:style>
  <w:style w:type="character" w:customStyle="1" w:styleId="Stijl6Char">
    <w:name w:val="Stijl6 Char"/>
    <w:basedOn w:val="Kop5Char"/>
    <w:link w:val="Stijl6"/>
    <w:rsid w:val="00A77E9E"/>
    <w:rPr>
      <w:rFonts w:ascii="Arial" w:hAnsi="Arial"/>
      <w:i/>
      <w:iCs w:val="0"/>
      <w:snapToGrid w:val="0"/>
      <w:kern w:val="28"/>
      <w:sz w:val="18"/>
      <w:szCs w:val="22"/>
      <w:lang w:eastAsia="en-US"/>
    </w:rPr>
  </w:style>
  <w:style w:type="character" w:customStyle="1" w:styleId="normaltextrun">
    <w:name w:val="normaltextrun"/>
    <w:basedOn w:val="Standaardalinea-lettertype"/>
    <w:rsid w:val="00A408D2"/>
  </w:style>
  <w:style w:type="character" w:customStyle="1" w:styleId="spellingerror">
    <w:name w:val="spellingerror"/>
    <w:basedOn w:val="Standaardalinea-lettertype"/>
    <w:rsid w:val="0015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KadasterAA/Aktemodellen/tree/master/kik-modeldocument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17</TotalTime>
  <Pages>39</Pages>
  <Words>6597</Words>
  <Characters>36288</Characters>
  <Application>Microsoft Office Word</Application>
  <DocSecurity>0</DocSecurity>
  <Lines>302</Lines>
  <Paragraphs>85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42800</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21</cp:revision>
  <cp:lastPrinted>2019-07-12T07:25:00Z</cp:lastPrinted>
  <dcterms:created xsi:type="dcterms:W3CDTF">2023-02-22T08:24:00Z</dcterms:created>
  <dcterms:modified xsi:type="dcterms:W3CDTF">2023-02-22T08:43:00Z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