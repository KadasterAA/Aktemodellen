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E92ADE" w:rsidP="00107BC7">
            <w:pPr>
              <w:pStyle w:val="Datum"/>
            </w:pPr>
            <w:bookmarkStart w:id="2" w:name="bmDatum"/>
            <w:bookmarkEnd w:id="2"/>
            <w:r>
              <w:t>december</w:t>
            </w:r>
            <w:r w:rsidR="00E34041">
              <w:t xml:space="preserve"> 201</w:t>
            </w:r>
            <w:r>
              <w:t>7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412E6B" w:rsidP="00522DB3">
            <w:pPr>
              <w:spacing w:before="60"/>
              <w:rPr>
                <w:i/>
              </w:rPr>
            </w:pPr>
            <w:r>
              <w:rPr>
                <w:i/>
              </w:rPr>
              <w:t>Levering</w:t>
            </w:r>
            <w:r w:rsidR="006313FD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 w:rsidR="00655645">
              <w:rPr>
                <w:rFonts w:cs="Arial"/>
                <w:i/>
                <w:sz w:val="20"/>
              </w:rPr>
              <w:t>7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522DB3">
              <w:rPr>
                <w:rFonts w:cs="Arial"/>
                <w:i/>
                <w:sz w:val="20"/>
              </w:rPr>
              <w:t>1</w:t>
            </w:r>
            <w:r w:rsidR="009F6115">
              <w:rPr>
                <w:rFonts w:cs="Arial"/>
                <w:i/>
                <w:sz w:val="20"/>
              </w:rPr>
              <w:t>1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E92ADE" w:rsidP="00E34041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E34041">
              <w:rPr>
                <w:i/>
              </w:rPr>
              <w:t xml:space="preserve"> 201</w:t>
            </w:r>
            <w:r w:rsidR="002B7CD8">
              <w:rPr>
                <w:i/>
              </w:rPr>
              <w:t>7</w:t>
            </w:r>
          </w:p>
        </w:tc>
      </w:tr>
      <w:tr w:rsidR="0067244A" w:rsidRPr="008D210A" w:rsidTr="00DE1B9C">
        <w:trPr>
          <w:trHeight w:val="199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522DB3" w:rsidRDefault="00522DB3" w:rsidP="00522DB3">
      <w:pPr>
        <w:snapToGrid w:val="0"/>
        <w:rPr>
          <w:b/>
          <w:snapToGrid/>
          <w:color w:val="000080"/>
          <w:lang w:val="en-US"/>
        </w:rPr>
      </w:pPr>
    </w:p>
    <w:p w:rsidR="00522DB3" w:rsidRPr="006B2BF6" w:rsidRDefault="00E92ADE" w:rsidP="00E92ADE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E92ADE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522DB3" w:rsidTr="00C60FC8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2DB3" w:rsidRDefault="00522DB3" w:rsidP="00C60FC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2DB3" w:rsidRDefault="00522DB3" w:rsidP="00C60FC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2DB3" w:rsidRDefault="00522DB3" w:rsidP="00C60FC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522DB3" w:rsidRPr="00715738" w:rsidTr="00C60FC8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2DB3" w:rsidRDefault="002B7CD8" w:rsidP="00C60FC8">
            <w:pPr>
              <w:rPr>
                <w:rFonts w:cs="Arial"/>
                <w:kern w:val="0"/>
                <w:szCs w:val="18"/>
              </w:rPr>
            </w:pPr>
            <w:r w:rsidRPr="002B7CD8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DB3" w:rsidRDefault="002B7CD8" w:rsidP="00A35304">
            <w:pPr>
              <w:rPr>
                <w:rFonts w:cs="Arial"/>
                <w:kern w:val="0"/>
                <w:szCs w:val="18"/>
              </w:rPr>
            </w:pPr>
            <w:r w:rsidRPr="002B7CD8">
              <w:rPr>
                <w:rFonts w:cs="Arial"/>
                <w:kern w:val="0"/>
                <w:szCs w:val="18"/>
              </w:rPr>
              <w:t>In de teks</w:t>
            </w:r>
            <w:r>
              <w:rPr>
                <w:rFonts w:cs="Arial"/>
                <w:kern w:val="0"/>
                <w:szCs w:val="18"/>
              </w:rPr>
              <w:t>t</w:t>
            </w:r>
            <w:r w:rsidRPr="002B7CD8">
              <w:rPr>
                <w:rFonts w:cs="Arial"/>
                <w:kern w:val="0"/>
                <w:szCs w:val="18"/>
              </w:rPr>
              <w:t>blokken Aanhef en Equivalentieverklaring is nu ook</w:t>
            </w:r>
            <w:r w:rsidR="00A35304">
              <w:rPr>
                <w:rFonts w:cs="Arial"/>
                <w:kern w:val="0"/>
                <w:szCs w:val="18"/>
              </w:rPr>
              <w:t xml:space="preserve"> </w:t>
            </w:r>
            <w:r w:rsidRPr="002B7CD8">
              <w:rPr>
                <w:rFonts w:cs="Arial"/>
                <w:kern w:val="0"/>
                <w:szCs w:val="18"/>
              </w:rPr>
              <w:t xml:space="preserve"> </w:t>
            </w:r>
            <w:r w:rsidR="00A35304">
              <w:rPr>
                <w:rFonts w:cs="Arial"/>
                <w:kern w:val="0"/>
                <w:szCs w:val="18"/>
              </w:rPr>
              <w:t>w</w:t>
            </w:r>
            <w:r w:rsidRPr="002B7CD8">
              <w:rPr>
                <w:rFonts w:cs="Arial"/>
                <w:kern w:val="0"/>
                <w:szCs w:val="18"/>
              </w:rPr>
              <w:t>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2DB3" w:rsidRPr="00715738" w:rsidRDefault="002B7CD8" w:rsidP="00C60FC8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Tekstblok, </w:t>
            </w:r>
            <w:r w:rsidR="00522DB3" w:rsidRPr="00715738">
              <w:rPr>
                <w:rFonts w:cs="Arial"/>
                <w:kern w:val="0"/>
                <w:szCs w:val="18"/>
              </w:rPr>
              <w:t>Toelichting, Stylesheet en Backend controle</w:t>
            </w:r>
          </w:p>
        </w:tc>
      </w:tr>
    </w:tbl>
    <w:p w:rsidR="002B7CD8" w:rsidRPr="002B7CD8" w:rsidRDefault="002B7CD8" w:rsidP="002B7CD8">
      <w:pPr>
        <w:rPr>
          <w:snapToGrid/>
        </w:rPr>
      </w:pPr>
    </w:p>
    <w:p w:rsidR="00522DB3" w:rsidRPr="006B2BF6" w:rsidRDefault="00522DB3" w:rsidP="00B22C33">
      <w:pPr>
        <w:numPr>
          <w:ilvl w:val="0"/>
          <w:numId w:val="21"/>
        </w:numPr>
        <w:snapToGrid w:val="0"/>
        <w:ind w:left="357" w:hanging="357"/>
        <w:rPr>
          <w:b/>
          <w:snapToGrid/>
          <w:color w:val="000080"/>
        </w:rPr>
      </w:pPr>
      <w:r>
        <w:rPr>
          <w:b/>
          <w:color w:val="000080"/>
        </w:rPr>
        <w:t>Specific</w:t>
      </w:r>
      <w:bookmarkStart w:id="4" w:name="_GoBack"/>
      <w:bookmarkEnd w:id="4"/>
      <w:r>
        <w:rPr>
          <w:b/>
          <w:color w:val="000080"/>
        </w:rPr>
        <w:t>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522DB3" w:rsidRPr="006E0817" w:rsidTr="00C60FC8">
        <w:tc>
          <w:tcPr>
            <w:tcW w:w="6912" w:type="dxa"/>
            <w:shd w:val="clear" w:color="auto" w:fill="D9D9D9"/>
          </w:tcPr>
          <w:p w:rsidR="00522DB3" w:rsidRPr="00CD1A37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D1A37">
              <w:rPr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522DB3" w:rsidRPr="006E0817" w:rsidRDefault="00522DB3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522DB3" w:rsidRPr="006E0817" w:rsidRDefault="00522DB3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522DB3" w:rsidRPr="006E0817" w:rsidRDefault="00522DB3" w:rsidP="00C60FC8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522DB3" w:rsidRPr="006E0817" w:rsidRDefault="00522DB3" w:rsidP="00C60FC8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522DB3" w:rsidRPr="006E0817" w:rsidRDefault="00522DB3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rPr>
                <w:szCs w:val="18"/>
              </w:rPr>
            </w:pPr>
            <w:r w:rsidRPr="002B7CD8">
              <w:rPr>
                <w:szCs w:val="18"/>
              </w:rPr>
              <w:t>Modeldocument Levering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522DB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  <w:lang w:val="en-US"/>
              </w:rPr>
              <w:t>v4.6.0</w:t>
            </w:r>
          </w:p>
        </w:tc>
        <w:tc>
          <w:tcPr>
            <w:tcW w:w="897" w:type="dxa"/>
            <w:shd w:val="clear" w:color="auto" w:fill="auto"/>
          </w:tcPr>
          <w:p w:rsidR="00522DB3" w:rsidRPr="007157E9" w:rsidRDefault="00522DB3" w:rsidP="005763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157E9">
              <w:rPr>
                <w:b/>
                <w:szCs w:val="18"/>
                <w:lang w:val="en-US"/>
              </w:rPr>
              <w:t>v4.</w:t>
            </w:r>
            <w:r w:rsidR="007157E9" w:rsidRPr="007157E9">
              <w:rPr>
                <w:b/>
                <w:szCs w:val="18"/>
                <w:lang w:val="en-US"/>
              </w:rPr>
              <w:t>3</w:t>
            </w:r>
            <w:r w:rsidRPr="007157E9">
              <w:rPr>
                <w:b/>
                <w:szCs w:val="18"/>
                <w:lang w:val="en-US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  <w:lang w:val="nl-NL"/>
              </w:rPr>
              <w:t>X</w:t>
            </w:r>
          </w:p>
        </w:tc>
      </w:tr>
      <w:tr w:rsidR="00522DB3" w:rsidRPr="005B055B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rPr>
                <w:szCs w:val="18"/>
              </w:rPr>
            </w:pPr>
            <w:r w:rsidRPr="002B7CD8">
              <w:rPr>
                <w:szCs w:val="18"/>
              </w:rPr>
              <w:t xml:space="preserve">XSD </w:t>
            </w:r>
            <w:proofErr w:type="spellStart"/>
            <w:r w:rsidRPr="002B7CD8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522DB3" w:rsidRPr="007157E9" w:rsidRDefault="007157E9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7157E9"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522DB3" w:rsidRPr="007157E9" w:rsidRDefault="007157E9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157E9">
              <w:rPr>
                <w:b/>
                <w:szCs w:val="18"/>
              </w:rPr>
              <w:t>v3.4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7157E9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522DB3" w:rsidRPr="007157E9" w:rsidRDefault="00522DB3" w:rsidP="00C60FC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157E9">
              <w:rPr>
                <w:b/>
                <w:szCs w:val="18"/>
              </w:rPr>
              <w:t>v3.</w:t>
            </w:r>
            <w:r w:rsidR="007157E9" w:rsidRPr="007157E9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522DB3" w:rsidRPr="007157E9" w:rsidRDefault="00522DB3" w:rsidP="007157E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157E9">
              <w:rPr>
                <w:b/>
                <w:szCs w:val="18"/>
              </w:rPr>
              <w:t>v3.</w:t>
            </w:r>
            <w:r w:rsidR="007157E9" w:rsidRPr="007157E9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7157E9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522DB3" w:rsidRPr="00CF45C8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bCs/>
                <w:szCs w:val="18"/>
              </w:rPr>
              <w:t>Tekstblok - Erfpachtcanon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>v1.2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>v1.7.1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B7CD8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22DB3" w:rsidRPr="004F0DBF" w:rsidTr="00C60FC8">
        <w:tc>
          <w:tcPr>
            <w:tcW w:w="6912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B7CD8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B7CD8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522DB3" w:rsidRPr="002B7CD8" w:rsidRDefault="00522DB3" w:rsidP="00C60FC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522DB3" w:rsidRPr="00FC0186" w:rsidRDefault="00522DB3" w:rsidP="00522DB3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522DB3" w:rsidRDefault="00522DB3" w:rsidP="00D506D7"/>
    <w:p w:rsidR="00F6302A" w:rsidRPr="00F6302A" w:rsidRDefault="00F6302A" w:rsidP="00F6302A">
      <w:pPr>
        <w:ind w:left="360"/>
        <w:rPr>
          <w:i/>
          <w:szCs w:val="18"/>
        </w:rPr>
      </w:pPr>
    </w:p>
    <w:sectPr w:rsidR="00F6302A" w:rsidRPr="00F6302A" w:rsidSect="004F292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EB" w:rsidRDefault="000A5CEB">
      <w:r>
        <w:separator/>
      </w:r>
    </w:p>
  </w:endnote>
  <w:endnote w:type="continuationSeparator" w:id="0">
    <w:p w:rsidR="000A5CEB" w:rsidRDefault="000A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6115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EB" w:rsidRDefault="000A5CEB">
      <w:r>
        <w:separator/>
      </w:r>
    </w:p>
  </w:footnote>
  <w:footnote w:type="continuationSeparator" w:id="0">
    <w:p w:rsidR="000A5CEB" w:rsidRDefault="000A5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6115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6115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68FCEDB2"/>
    <w:lvl w:ilvl="0" w:tplc="2F6A6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615E6"/>
    <w:rsid w:val="00092C0F"/>
    <w:rsid w:val="000A42EF"/>
    <w:rsid w:val="000A5CEB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44011"/>
    <w:rsid w:val="0015712E"/>
    <w:rsid w:val="00162BE4"/>
    <w:rsid w:val="0017097F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5EB"/>
    <w:rsid w:val="002038D1"/>
    <w:rsid w:val="00205477"/>
    <w:rsid w:val="00264DDB"/>
    <w:rsid w:val="00267618"/>
    <w:rsid w:val="0026770B"/>
    <w:rsid w:val="002A456F"/>
    <w:rsid w:val="002A57A6"/>
    <w:rsid w:val="002B4D6A"/>
    <w:rsid w:val="002B7CD8"/>
    <w:rsid w:val="002D0C7F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F39FA"/>
    <w:rsid w:val="003F599E"/>
    <w:rsid w:val="004017BC"/>
    <w:rsid w:val="0040739A"/>
    <w:rsid w:val="00412E6B"/>
    <w:rsid w:val="00456873"/>
    <w:rsid w:val="004576C6"/>
    <w:rsid w:val="00477156"/>
    <w:rsid w:val="00482419"/>
    <w:rsid w:val="00484E66"/>
    <w:rsid w:val="00491F9C"/>
    <w:rsid w:val="0049506A"/>
    <w:rsid w:val="004D0747"/>
    <w:rsid w:val="004E4784"/>
    <w:rsid w:val="004F2926"/>
    <w:rsid w:val="00501BB6"/>
    <w:rsid w:val="00522DB3"/>
    <w:rsid w:val="005409A7"/>
    <w:rsid w:val="00556BE7"/>
    <w:rsid w:val="00561888"/>
    <w:rsid w:val="00572746"/>
    <w:rsid w:val="005755F6"/>
    <w:rsid w:val="00576365"/>
    <w:rsid w:val="0058463E"/>
    <w:rsid w:val="005914AC"/>
    <w:rsid w:val="00593743"/>
    <w:rsid w:val="005D78CD"/>
    <w:rsid w:val="005F0D35"/>
    <w:rsid w:val="005F554C"/>
    <w:rsid w:val="00600791"/>
    <w:rsid w:val="00626D66"/>
    <w:rsid w:val="00626E29"/>
    <w:rsid w:val="006313FD"/>
    <w:rsid w:val="00655645"/>
    <w:rsid w:val="0067244A"/>
    <w:rsid w:val="0069535B"/>
    <w:rsid w:val="006D3859"/>
    <w:rsid w:val="006F1D94"/>
    <w:rsid w:val="007157E9"/>
    <w:rsid w:val="0071630D"/>
    <w:rsid w:val="00736AB3"/>
    <w:rsid w:val="00737E1C"/>
    <w:rsid w:val="0078036F"/>
    <w:rsid w:val="00787C53"/>
    <w:rsid w:val="00796962"/>
    <w:rsid w:val="00797953"/>
    <w:rsid w:val="007A4056"/>
    <w:rsid w:val="007D2A6E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181C"/>
    <w:rsid w:val="008E3AB3"/>
    <w:rsid w:val="00912364"/>
    <w:rsid w:val="0091248D"/>
    <w:rsid w:val="00922F80"/>
    <w:rsid w:val="009257B7"/>
    <w:rsid w:val="00955D77"/>
    <w:rsid w:val="00963AAE"/>
    <w:rsid w:val="0097491D"/>
    <w:rsid w:val="00980924"/>
    <w:rsid w:val="00981691"/>
    <w:rsid w:val="009B5E43"/>
    <w:rsid w:val="009C178E"/>
    <w:rsid w:val="009E12E3"/>
    <w:rsid w:val="009E6A85"/>
    <w:rsid w:val="009F6115"/>
    <w:rsid w:val="00A103BC"/>
    <w:rsid w:val="00A2272B"/>
    <w:rsid w:val="00A35304"/>
    <w:rsid w:val="00A506D6"/>
    <w:rsid w:val="00A539CF"/>
    <w:rsid w:val="00A71A35"/>
    <w:rsid w:val="00A91CEE"/>
    <w:rsid w:val="00A975EF"/>
    <w:rsid w:val="00AA0F8E"/>
    <w:rsid w:val="00AB68AB"/>
    <w:rsid w:val="00AC2F0D"/>
    <w:rsid w:val="00AE4980"/>
    <w:rsid w:val="00AE73CE"/>
    <w:rsid w:val="00B068EF"/>
    <w:rsid w:val="00B15015"/>
    <w:rsid w:val="00B22C33"/>
    <w:rsid w:val="00B27B8C"/>
    <w:rsid w:val="00B4023C"/>
    <w:rsid w:val="00B4199A"/>
    <w:rsid w:val="00B62DD6"/>
    <w:rsid w:val="00B76799"/>
    <w:rsid w:val="00BC1DAB"/>
    <w:rsid w:val="00C212CD"/>
    <w:rsid w:val="00C2288E"/>
    <w:rsid w:val="00C25DD9"/>
    <w:rsid w:val="00C329CD"/>
    <w:rsid w:val="00C34111"/>
    <w:rsid w:val="00C353DE"/>
    <w:rsid w:val="00C52245"/>
    <w:rsid w:val="00C546DD"/>
    <w:rsid w:val="00C60FC8"/>
    <w:rsid w:val="00C75F9D"/>
    <w:rsid w:val="00C80233"/>
    <w:rsid w:val="00C8038D"/>
    <w:rsid w:val="00C87FD8"/>
    <w:rsid w:val="00C974B1"/>
    <w:rsid w:val="00CA7B7C"/>
    <w:rsid w:val="00CC6168"/>
    <w:rsid w:val="00CD1A37"/>
    <w:rsid w:val="00CF0339"/>
    <w:rsid w:val="00CF0C97"/>
    <w:rsid w:val="00CF45C8"/>
    <w:rsid w:val="00CF6AB7"/>
    <w:rsid w:val="00D0124B"/>
    <w:rsid w:val="00D12CA5"/>
    <w:rsid w:val="00D15122"/>
    <w:rsid w:val="00D506D7"/>
    <w:rsid w:val="00D50E8C"/>
    <w:rsid w:val="00D5120C"/>
    <w:rsid w:val="00D773DE"/>
    <w:rsid w:val="00D94930"/>
    <w:rsid w:val="00DB4F35"/>
    <w:rsid w:val="00DB5DB1"/>
    <w:rsid w:val="00DE1B9C"/>
    <w:rsid w:val="00DF6EE7"/>
    <w:rsid w:val="00E26C78"/>
    <w:rsid w:val="00E34041"/>
    <w:rsid w:val="00E46CF4"/>
    <w:rsid w:val="00E51F02"/>
    <w:rsid w:val="00E52A50"/>
    <w:rsid w:val="00E54322"/>
    <w:rsid w:val="00E566C4"/>
    <w:rsid w:val="00E92ADE"/>
    <w:rsid w:val="00EA4414"/>
    <w:rsid w:val="00EB0B4E"/>
    <w:rsid w:val="00F0650E"/>
    <w:rsid w:val="00F36C0A"/>
    <w:rsid w:val="00F6302A"/>
    <w:rsid w:val="00F77248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8A5891-4252-46C3-80AD-8689C000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E34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tation\kik-modeldocumenten\modeldocumenten\Akte%20van%20levering\20140830000007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535A3-D40E-4CB4-B336-B750EB0C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64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6</cp:revision>
  <cp:lastPrinted>2015-10-20T07:55:00Z</cp:lastPrinted>
  <dcterms:created xsi:type="dcterms:W3CDTF">2017-12-08T11:23:00Z</dcterms:created>
  <dcterms:modified xsi:type="dcterms:W3CDTF">2017-12-08T12:36:00Z</dcterms:modified>
</cp:coreProperties>
</file>