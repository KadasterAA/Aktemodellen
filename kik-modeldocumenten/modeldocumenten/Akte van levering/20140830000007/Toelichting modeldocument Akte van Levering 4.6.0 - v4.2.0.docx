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Pr="00AA0BD4" w:rsidRDefault="003228A3" w:rsidP="00C26BE6">
      <w:pPr>
        <w:rPr>
          <w:lang w:val="en-US"/>
        </w:r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RPr="00AA0BD4" w:rsidTr="00CB4D5E">
        <w:tblPrEx>
          <w:tblCellMar>
            <w:top w:w="0" w:type="dxa"/>
            <w:bottom w:w="0" w:type="dxa"/>
          </w:tblCellMar>
        </w:tblPrEx>
        <w:trPr>
          <w:gridAfter w:val="1"/>
          <w:wAfter w:w="3686" w:type="dxa"/>
        </w:trPr>
        <w:tc>
          <w:tcPr>
            <w:tcW w:w="5173" w:type="dxa"/>
          </w:tcPr>
          <w:p w:rsidR="003228A3" w:rsidRPr="00AA0BD4" w:rsidRDefault="00AA071C">
            <w:pPr>
              <w:rPr>
                <w:lang w:val="en-US"/>
              </w:rPr>
            </w:pPr>
            <w:r>
              <w:rPr>
                <w:noProof/>
                <w:snapToGrid/>
                <w:lang w:eastAsia="nl-NL"/>
              </w:rPr>
              <w:drawing>
                <wp:anchor distT="0" distB="0" distL="114300" distR="114300" simplePos="0" relativeHeight="251657728" behindDoc="1" locked="0" layoutInCell="1" allowOverlap="1">
                  <wp:simplePos x="0" y="0"/>
                  <wp:positionH relativeFrom="column">
                    <wp:posOffset>2138045</wp:posOffset>
                  </wp:positionH>
                  <wp:positionV relativeFrom="paragraph">
                    <wp:posOffset>-5641340</wp:posOffset>
                  </wp:positionV>
                  <wp:extent cx="1333500" cy="1114425"/>
                  <wp:effectExtent l="0" t="0" r="0" b="9525"/>
                  <wp:wrapNone/>
                  <wp:docPr id="5"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228A3" w:rsidRPr="00AA0BD4" w:rsidTr="00CB4D5E">
        <w:tblPrEx>
          <w:tblCellMar>
            <w:top w:w="0" w:type="dxa"/>
            <w:bottom w:w="0" w:type="dxa"/>
          </w:tblCellMar>
        </w:tblPrEx>
        <w:trPr>
          <w:gridAfter w:val="1"/>
          <w:wAfter w:w="3686" w:type="dxa"/>
        </w:trPr>
        <w:tc>
          <w:tcPr>
            <w:tcW w:w="5173" w:type="dxa"/>
          </w:tcPr>
          <w:p w:rsidR="003228A3" w:rsidRPr="00AA0BD4" w:rsidRDefault="003228A3">
            <w:pPr>
              <w:rPr>
                <w:lang w:val="en-US"/>
              </w:rPr>
            </w:pPr>
          </w:p>
        </w:tc>
      </w:tr>
      <w:tr w:rsidR="003228A3" w:rsidRPr="00AA0BD4" w:rsidTr="00CB4D5E">
        <w:tblPrEx>
          <w:tblCellMar>
            <w:top w:w="0" w:type="dxa"/>
            <w:bottom w:w="0" w:type="dxa"/>
          </w:tblCellMar>
        </w:tblPrEx>
        <w:trPr>
          <w:gridAfter w:val="1"/>
          <w:wAfter w:w="3686" w:type="dxa"/>
        </w:trPr>
        <w:tc>
          <w:tcPr>
            <w:tcW w:w="5173" w:type="dxa"/>
          </w:tcPr>
          <w:p w:rsidR="003228A3" w:rsidRPr="00AA0BD4" w:rsidRDefault="004A1631">
            <w:pPr>
              <w:pStyle w:val="Eenheid"/>
              <w:rPr>
                <w:lang w:val="en-US"/>
              </w:rPr>
            </w:pPr>
            <w:bookmarkStart w:id="0" w:name="bmDirectie"/>
            <w:bookmarkEnd w:id="0"/>
            <w:r w:rsidRPr="00AA0BD4">
              <w:rPr>
                <w:lang w:val="en-US"/>
              </w:rPr>
              <w:t>Concernstaf</w:t>
            </w:r>
          </w:p>
        </w:tc>
      </w:tr>
      <w:tr w:rsidR="003228A3" w:rsidRPr="00AA0BD4" w:rsidTr="00CB4D5E">
        <w:tblPrEx>
          <w:tblCellMar>
            <w:top w:w="0" w:type="dxa"/>
            <w:bottom w:w="0" w:type="dxa"/>
          </w:tblCellMar>
        </w:tblPrEx>
        <w:trPr>
          <w:gridAfter w:val="1"/>
          <w:wAfter w:w="3686" w:type="dxa"/>
        </w:trPr>
        <w:tc>
          <w:tcPr>
            <w:tcW w:w="5173" w:type="dxa"/>
          </w:tcPr>
          <w:p w:rsidR="003228A3" w:rsidRPr="00AA0BD4" w:rsidRDefault="004A1631">
            <w:pPr>
              <w:pStyle w:val="Afdeling"/>
              <w:rPr>
                <w:sz w:val="20"/>
                <w:lang w:val="en-US"/>
              </w:rPr>
            </w:pPr>
            <w:bookmarkStart w:id="1" w:name="bmAfdeling"/>
            <w:bookmarkEnd w:id="1"/>
            <w:r w:rsidRPr="00AA0BD4">
              <w:rPr>
                <w:sz w:val="20"/>
                <w:lang w:val="en-US"/>
              </w:rPr>
              <w:t>IT-Services</w:t>
            </w:r>
          </w:p>
        </w:tc>
      </w:tr>
      <w:tr w:rsidR="003228A3" w:rsidRPr="00AA0BD4" w:rsidTr="00CB4D5E">
        <w:tblPrEx>
          <w:tblCellMar>
            <w:top w:w="0" w:type="dxa"/>
            <w:bottom w:w="0" w:type="dxa"/>
          </w:tblCellMar>
        </w:tblPrEx>
        <w:trPr>
          <w:gridAfter w:val="1"/>
          <w:wAfter w:w="3686" w:type="dxa"/>
        </w:trPr>
        <w:tc>
          <w:tcPr>
            <w:tcW w:w="5173" w:type="dxa"/>
          </w:tcPr>
          <w:p w:rsidR="003228A3" w:rsidRPr="00AA0BD4" w:rsidRDefault="003228A3">
            <w:pPr>
              <w:spacing w:before="90"/>
              <w:rPr>
                <w:sz w:val="14"/>
                <w:lang w:val="en-US"/>
              </w:rPr>
            </w:pPr>
          </w:p>
        </w:tc>
      </w:tr>
      <w:tr w:rsidR="003228A3" w:rsidRPr="00AA0BD4" w:rsidTr="00CB4D5E">
        <w:tblPrEx>
          <w:tblCellMar>
            <w:top w:w="0" w:type="dxa"/>
            <w:bottom w:w="0" w:type="dxa"/>
          </w:tblCellMar>
        </w:tblPrEx>
        <w:trPr>
          <w:gridAfter w:val="1"/>
          <w:wAfter w:w="3686" w:type="dxa"/>
          <w:trHeight w:val="3804"/>
        </w:trPr>
        <w:tc>
          <w:tcPr>
            <w:tcW w:w="5173" w:type="dxa"/>
            <w:vAlign w:val="bottom"/>
          </w:tcPr>
          <w:p w:rsidR="003228A3" w:rsidRPr="00AA0BD4" w:rsidRDefault="003228A3">
            <w:pPr>
              <w:pStyle w:val="Vertrouwelijk"/>
              <w:framePr w:wrap="auto" w:vAnchor="margin" w:hAnchor="text" w:xAlign="left" w:yAlign="inline"/>
              <w:spacing w:before="200" w:line="240" w:lineRule="auto"/>
              <w:rPr>
                <w:lang w:val="en-US"/>
              </w:rPr>
            </w:pPr>
            <w:bookmarkStart w:id="2" w:name="bmVertrouwelijk"/>
            <w:bookmarkEnd w:id="2"/>
          </w:p>
        </w:tc>
      </w:tr>
      <w:tr w:rsidR="003228A3" w:rsidRPr="00AA0BD4" w:rsidTr="00CB4D5E">
        <w:tblPrEx>
          <w:tblCellMar>
            <w:top w:w="0" w:type="dxa"/>
            <w:bottom w:w="0" w:type="dxa"/>
          </w:tblCellMar>
        </w:tblPrEx>
        <w:trPr>
          <w:gridAfter w:val="1"/>
          <w:wAfter w:w="3686" w:type="dxa"/>
          <w:trHeight w:val="135"/>
        </w:trPr>
        <w:tc>
          <w:tcPr>
            <w:tcW w:w="5173" w:type="dxa"/>
          </w:tcPr>
          <w:p w:rsidR="003228A3" w:rsidRPr="005A5A84" w:rsidRDefault="005F28EF">
            <w:pPr>
              <w:spacing w:before="90"/>
              <w:rPr>
                <w:szCs w:val="18"/>
                <w:lang w:val="en-US"/>
              </w:rPr>
            </w:pPr>
            <w:r w:rsidRPr="005A5A84">
              <w:rPr>
                <w:szCs w:val="18"/>
                <w:lang w:val="en-US"/>
              </w:rPr>
              <w:t>20140830000007</w:t>
            </w:r>
          </w:p>
        </w:tc>
      </w:tr>
      <w:tr w:rsidR="003228A3" w:rsidRPr="00AA0BD4" w:rsidTr="00CB4D5E">
        <w:tblPrEx>
          <w:tblCellMar>
            <w:top w:w="0" w:type="dxa"/>
            <w:bottom w:w="0" w:type="dxa"/>
          </w:tblCellMar>
        </w:tblPrEx>
        <w:trPr>
          <w:gridAfter w:val="1"/>
          <w:wAfter w:w="3686" w:type="dxa"/>
          <w:trHeight w:val="181"/>
        </w:trPr>
        <w:tc>
          <w:tcPr>
            <w:tcW w:w="5173" w:type="dxa"/>
          </w:tcPr>
          <w:p w:rsidR="003228A3" w:rsidRPr="00AA0BD4" w:rsidRDefault="003228A3">
            <w:pPr>
              <w:rPr>
                <w:lang w:val="en-US"/>
              </w:rPr>
            </w:pPr>
          </w:p>
        </w:tc>
      </w:tr>
      <w:tr w:rsidR="003228A3" w:rsidRPr="00737F18" w:rsidTr="00CB4D5E">
        <w:tblPrEx>
          <w:tblCellMar>
            <w:top w:w="0" w:type="dxa"/>
            <w:bottom w:w="0" w:type="dxa"/>
          </w:tblCellMar>
        </w:tblPrEx>
        <w:trPr>
          <w:gridAfter w:val="1"/>
          <w:wAfter w:w="3686" w:type="dxa"/>
        </w:trPr>
        <w:tc>
          <w:tcPr>
            <w:tcW w:w="5173" w:type="dxa"/>
          </w:tcPr>
          <w:p w:rsidR="003228A3" w:rsidRPr="00737F18" w:rsidRDefault="004A1631" w:rsidP="00F3770A">
            <w:pPr>
              <w:pStyle w:val="Titel"/>
              <w:spacing w:line="240" w:lineRule="auto"/>
              <w:rPr>
                <w:lang w:val="nl-NL"/>
              </w:rPr>
            </w:pPr>
            <w:bookmarkStart w:id="3" w:name="bmTitel"/>
            <w:bookmarkEnd w:id="3"/>
            <w:r w:rsidRPr="00737F18">
              <w:rPr>
                <w:lang w:val="nl-NL"/>
              </w:rPr>
              <w:t>Toelichting modeldocument</w:t>
            </w:r>
            <w:r w:rsidR="0035789A" w:rsidRPr="00737F18">
              <w:rPr>
                <w:lang w:val="nl-NL"/>
              </w:rPr>
              <w:t xml:space="preserve"> </w:t>
            </w:r>
            <w:r w:rsidR="00175CEB" w:rsidRPr="00737F18">
              <w:rPr>
                <w:lang w:val="nl-NL"/>
              </w:rPr>
              <w:t>Akte van levering</w:t>
            </w:r>
            <w:r w:rsidR="007B3F13" w:rsidRPr="00737F18">
              <w:rPr>
                <w:lang w:val="nl-NL"/>
              </w:rPr>
              <w:t xml:space="preserve"> </w:t>
            </w:r>
          </w:p>
        </w:tc>
      </w:tr>
      <w:tr w:rsidR="003228A3" w:rsidRPr="00836657" w:rsidTr="00CB4D5E">
        <w:tblPrEx>
          <w:tblCellMar>
            <w:top w:w="0" w:type="dxa"/>
            <w:bottom w:w="0" w:type="dxa"/>
          </w:tblCellMar>
        </w:tblPrEx>
        <w:trPr>
          <w:gridAfter w:val="1"/>
          <w:wAfter w:w="3686" w:type="dxa"/>
          <w:trHeight w:val="268"/>
        </w:trPr>
        <w:tc>
          <w:tcPr>
            <w:tcW w:w="5173" w:type="dxa"/>
          </w:tcPr>
          <w:p w:rsidR="00403F05" w:rsidRPr="00836657" w:rsidRDefault="00403F05" w:rsidP="00BF694E"/>
        </w:tc>
      </w:tr>
      <w:tr w:rsidR="003228A3" w:rsidRPr="00737F18" w:rsidTr="00CB4D5E">
        <w:tblPrEx>
          <w:tblCellMar>
            <w:top w:w="0" w:type="dxa"/>
            <w:bottom w:w="0" w:type="dxa"/>
          </w:tblCellMar>
        </w:tblPrEx>
        <w:trPr>
          <w:gridAfter w:val="1"/>
          <w:wAfter w:w="3686" w:type="dxa"/>
          <w:cantSplit/>
          <w:trHeight w:hRule="exact" w:val="275"/>
        </w:trPr>
        <w:tc>
          <w:tcPr>
            <w:tcW w:w="5173" w:type="dxa"/>
            <w:vAlign w:val="bottom"/>
          </w:tcPr>
          <w:p w:rsidR="00403F05" w:rsidRPr="00737F18" w:rsidRDefault="004A1631">
            <w:pPr>
              <w:pStyle w:val="Ondertitel"/>
              <w:spacing w:line="240" w:lineRule="auto"/>
              <w:rPr>
                <w:sz w:val="18"/>
                <w:lang w:val="nl-NL"/>
              </w:rPr>
            </w:pPr>
            <w:bookmarkStart w:id="4" w:name="bmSubtitel"/>
            <w:bookmarkEnd w:id="4"/>
            <w:r w:rsidRPr="00737F18">
              <w:rPr>
                <w:sz w:val="18"/>
                <w:lang w:val="nl-NL"/>
              </w:rPr>
              <w:t>Automatische Akteverwerking</w:t>
            </w:r>
            <w:r w:rsidR="00403F05" w:rsidRPr="00737F18">
              <w:rPr>
                <w:sz w:val="18"/>
                <w:lang w:val="nl-NL"/>
              </w:rPr>
              <w:t xml:space="preserve"> </w:t>
            </w:r>
          </w:p>
        </w:tc>
      </w:tr>
      <w:tr w:rsidR="003228A3" w:rsidRPr="00737F18" w:rsidTr="00CB4D5E">
        <w:tblPrEx>
          <w:tblCellMar>
            <w:top w:w="0" w:type="dxa"/>
            <w:bottom w:w="0" w:type="dxa"/>
          </w:tblCellMar>
        </w:tblPrEx>
        <w:trPr>
          <w:gridAfter w:val="1"/>
          <w:wAfter w:w="3686" w:type="dxa"/>
          <w:cantSplit/>
          <w:trHeight w:hRule="exact" w:val="804"/>
        </w:trPr>
        <w:tc>
          <w:tcPr>
            <w:tcW w:w="5173" w:type="dxa"/>
            <w:vAlign w:val="bottom"/>
          </w:tcPr>
          <w:p w:rsidR="003228A3" w:rsidRPr="00737F18" w:rsidRDefault="003228A3"/>
        </w:tc>
      </w:tr>
      <w:tr w:rsidR="003228A3" w:rsidRPr="00836657" w:rsidTr="00CB4D5E">
        <w:tblPrEx>
          <w:tblCellMar>
            <w:top w:w="0" w:type="dxa"/>
            <w:bottom w:w="0" w:type="dxa"/>
          </w:tblCellMar>
        </w:tblPrEx>
        <w:trPr>
          <w:gridAfter w:val="1"/>
          <w:wAfter w:w="3686" w:type="dxa"/>
          <w:cantSplit/>
        </w:trPr>
        <w:tc>
          <w:tcPr>
            <w:tcW w:w="5173" w:type="dxa"/>
            <w:vAlign w:val="bottom"/>
          </w:tcPr>
          <w:p w:rsidR="003228A3" w:rsidRPr="00836657" w:rsidRDefault="00400F38">
            <w:pPr>
              <w:pStyle w:val="tussenkopje"/>
              <w:rPr>
                <w:lang w:val="nl-NL"/>
              </w:rPr>
            </w:pPr>
            <w:r>
              <w:rPr>
                <w:lang w:val="nl-NL"/>
              </w:rPr>
              <w:t>Versie</w:t>
            </w:r>
          </w:p>
        </w:tc>
      </w:tr>
      <w:tr w:rsidR="003228A3" w:rsidRPr="00836657" w:rsidTr="00CB4D5E">
        <w:tblPrEx>
          <w:tblCellMar>
            <w:top w:w="0" w:type="dxa"/>
            <w:bottom w:w="0" w:type="dxa"/>
          </w:tblCellMar>
        </w:tblPrEx>
        <w:trPr>
          <w:gridAfter w:val="1"/>
          <w:wAfter w:w="3686" w:type="dxa"/>
          <w:cantSplit/>
        </w:trPr>
        <w:tc>
          <w:tcPr>
            <w:tcW w:w="5173" w:type="dxa"/>
            <w:vAlign w:val="bottom"/>
          </w:tcPr>
          <w:p w:rsidR="00836657" w:rsidRPr="00836657" w:rsidRDefault="00400F38">
            <w:r>
              <w:fldChar w:fldCharType="begin"/>
            </w:r>
            <w:r>
              <w:instrText xml:space="preserve"> REF Versie \h </w:instrText>
            </w:r>
            <w:r w:rsidR="00945EF8">
              <w:fldChar w:fldCharType="separate"/>
            </w:r>
            <w:r w:rsidR="00CB4D5E">
              <w:rPr>
                <w:noProof/>
              </w:rPr>
              <w:t>4.2.0</w:t>
            </w:r>
            <w:r>
              <w:fldChar w:fldCharType="end"/>
            </w:r>
          </w:p>
        </w:tc>
      </w:tr>
      <w:tr w:rsidR="003228A3" w:rsidRPr="00836657" w:rsidTr="00CB4D5E">
        <w:tblPrEx>
          <w:tblCellMar>
            <w:top w:w="0" w:type="dxa"/>
            <w:bottom w:w="0" w:type="dxa"/>
          </w:tblCellMar>
        </w:tblPrEx>
        <w:trPr>
          <w:cantSplit/>
          <w:trHeight w:hRule="exact" w:val="246"/>
        </w:trPr>
        <w:tc>
          <w:tcPr>
            <w:tcW w:w="8859" w:type="dxa"/>
            <w:gridSpan w:val="2"/>
            <w:vAlign w:val="bottom"/>
          </w:tcPr>
          <w:p w:rsidR="003228A3" w:rsidRPr="00836657" w:rsidRDefault="003228A3"/>
        </w:tc>
      </w:tr>
    </w:tbl>
    <w:p w:rsidR="003228A3" w:rsidRPr="00836657" w:rsidRDefault="003228A3"/>
    <w:p w:rsidR="003228A3" w:rsidRPr="00836657" w:rsidRDefault="003228A3">
      <w:pPr>
        <w:sectPr w:rsidR="003228A3" w:rsidRPr="00836657">
          <w:footerReference w:type="first" r:id="rId9"/>
          <w:pgSz w:w="11906" w:h="16838" w:code="9"/>
          <w:pgMar w:top="2977" w:right="1304" w:bottom="1304" w:left="1814" w:header="567" w:footer="431" w:gutter="0"/>
          <w:pgNumType w:start="1"/>
          <w:cols w:space="708"/>
          <w:formProt w:val="0"/>
          <w:titlePg/>
        </w:sectPr>
      </w:pP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836657" w:rsidTr="00CB4D5E">
        <w:tblPrEx>
          <w:tblCellMar>
            <w:top w:w="0" w:type="dxa"/>
            <w:bottom w:w="0" w:type="dxa"/>
          </w:tblCellMar>
        </w:tblPrEx>
        <w:trPr>
          <w:gridAfter w:val="2"/>
          <w:wAfter w:w="4395" w:type="dxa"/>
        </w:trPr>
        <w:tc>
          <w:tcPr>
            <w:tcW w:w="5173" w:type="dxa"/>
          </w:tcPr>
          <w:p w:rsidR="003228A3" w:rsidRPr="00836657" w:rsidRDefault="003228A3"/>
        </w:tc>
      </w:tr>
      <w:tr w:rsidR="003228A3" w:rsidRPr="00836657" w:rsidTr="00CB4D5E">
        <w:tblPrEx>
          <w:tblCellMar>
            <w:top w:w="0" w:type="dxa"/>
            <w:bottom w:w="0" w:type="dxa"/>
          </w:tblCellMar>
        </w:tblPrEx>
        <w:trPr>
          <w:gridAfter w:val="2"/>
          <w:wAfter w:w="4395" w:type="dxa"/>
        </w:trPr>
        <w:tc>
          <w:tcPr>
            <w:tcW w:w="5173" w:type="dxa"/>
          </w:tcPr>
          <w:p w:rsidR="003228A3" w:rsidRPr="00836657" w:rsidRDefault="003228A3"/>
        </w:tc>
      </w:tr>
      <w:tr w:rsidR="003228A3" w:rsidRPr="00452C44" w:rsidTr="00CB4D5E">
        <w:tblPrEx>
          <w:tblCellMar>
            <w:top w:w="0" w:type="dxa"/>
            <w:bottom w:w="0" w:type="dxa"/>
          </w:tblCellMar>
        </w:tblPrEx>
        <w:trPr>
          <w:gridAfter w:val="2"/>
          <w:wAfter w:w="4395" w:type="dxa"/>
        </w:trPr>
        <w:tc>
          <w:tcPr>
            <w:tcW w:w="5173" w:type="dxa"/>
          </w:tcPr>
          <w:p w:rsidR="003228A3" w:rsidRPr="00452C44" w:rsidRDefault="003228A3">
            <w:pPr>
              <w:rPr>
                <w:b/>
                <w:bCs/>
                <w:sz w:val="20"/>
              </w:rPr>
            </w:pPr>
            <w:r w:rsidRPr="00AA0BD4">
              <w:rPr>
                <w:b/>
                <w:bCs/>
                <w:sz w:val="20"/>
                <w:lang w:val="en-US"/>
              </w:rPr>
              <w:fldChar w:fldCharType="begin"/>
            </w:r>
            <w:r w:rsidRPr="00836657">
              <w:rPr>
                <w:b/>
                <w:bCs/>
                <w:sz w:val="20"/>
              </w:rPr>
              <w:instrText xml:space="preserve"> STYLEREF Eenheid \* MERGEFORMAT </w:instrText>
            </w:r>
            <w:r w:rsidR="004A1631" w:rsidRPr="00AA0BD4">
              <w:rPr>
                <w:b/>
                <w:bCs/>
                <w:sz w:val="20"/>
                <w:lang w:val="en-US"/>
              </w:rPr>
              <w:fldChar w:fldCharType="separate"/>
            </w:r>
            <w:r w:rsidR="00CB4D5E">
              <w:rPr>
                <w:b/>
                <w:bCs/>
                <w:noProof/>
                <w:sz w:val="20"/>
              </w:rPr>
              <w:t>Concernstaf</w:t>
            </w:r>
            <w:r w:rsidRPr="00AA0BD4">
              <w:rPr>
                <w:b/>
                <w:bCs/>
                <w:sz w:val="20"/>
                <w:lang w:val="en-US"/>
              </w:rPr>
              <w:fldChar w:fldCharType="end"/>
            </w:r>
          </w:p>
        </w:tc>
      </w:tr>
      <w:tr w:rsidR="003228A3" w:rsidRPr="00AA0BD4" w:rsidTr="00CB4D5E">
        <w:tblPrEx>
          <w:tblCellMar>
            <w:top w:w="0" w:type="dxa"/>
            <w:bottom w:w="0" w:type="dxa"/>
          </w:tblCellMar>
        </w:tblPrEx>
        <w:trPr>
          <w:gridAfter w:val="2"/>
          <w:wAfter w:w="4395" w:type="dxa"/>
        </w:trPr>
        <w:tc>
          <w:tcPr>
            <w:tcW w:w="5173" w:type="dxa"/>
          </w:tcPr>
          <w:p w:rsidR="003228A3" w:rsidRPr="00AA0BD4" w:rsidRDefault="003228A3">
            <w:pPr>
              <w:rPr>
                <w:b/>
                <w:bCs/>
                <w:sz w:val="20"/>
                <w:lang w:val="en-US"/>
              </w:rPr>
            </w:pPr>
            <w:r w:rsidRPr="00AA0BD4">
              <w:rPr>
                <w:b/>
                <w:bCs/>
                <w:sz w:val="20"/>
                <w:lang w:val="en-US"/>
              </w:rPr>
              <w:fldChar w:fldCharType="begin"/>
            </w:r>
            <w:r w:rsidRPr="005B4A2D">
              <w:rPr>
                <w:b/>
                <w:bCs/>
                <w:sz w:val="20"/>
              </w:rPr>
              <w:instrText xml:space="preserve"> S</w:instrText>
            </w:r>
            <w:r w:rsidRPr="00B9281F">
              <w:rPr>
                <w:b/>
                <w:bCs/>
                <w:sz w:val="20"/>
              </w:rPr>
              <w:instrText>T</w:instrText>
            </w:r>
            <w:r w:rsidRPr="00AA0BD4">
              <w:rPr>
                <w:b/>
                <w:bCs/>
                <w:sz w:val="20"/>
                <w:lang w:val="en-US"/>
              </w:rPr>
              <w:instrText xml:space="preserve">YLEREF Afdeling \* MERGEFORMAT </w:instrText>
            </w:r>
            <w:r w:rsidR="004A1631" w:rsidRPr="00AA0BD4">
              <w:rPr>
                <w:b/>
                <w:bCs/>
                <w:sz w:val="20"/>
                <w:lang w:val="en-US"/>
              </w:rPr>
              <w:fldChar w:fldCharType="separate"/>
            </w:r>
            <w:r w:rsidR="00CB4D5E" w:rsidRPr="00CB4D5E">
              <w:rPr>
                <w:b/>
                <w:bCs/>
                <w:noProof/>
                <w:sz w:val="20"/>
                <w:lang w:val="en-US"/>
              </w:rPr>
              <w:t>IT-Services</w:t>
            </w:r>
            <w:r w:rsidRPr="00AA0BD4">
              <w:rPr>
                <w:b/>
                <w:bCs/>
                <w:sz w:val="20"/>
                <w:lang w:val="en-US"/>
              </w:rPr>
              <w:fldChar w:fldCharType="end"/>
            </w:r>
          </w:p>
        </w:tc>
      </w:tr>
      <w:tr w:rsidR="003228A3" w:rsidRPr="00AA0BD4" w:rsidTr="00CB4D5E">
        <w:tblPrEx>
          <w:tblCellMar>
            <w:top w:w="0" w:type="dxa"/>
            <w:bottom w:w="0" w:type="dxa"/>
          </w:tblCellMar>
        </w:tblPrEx>
        <w:trPr>
          <w:gridAfter w:val="2"/>
          <w:wAfter w:w="4395" w:type="dxa"/>
        </w:trPr>
        <w:tc>
          <w:tcPr>
            <w:tcW w:w="5173" w:type="dxa"/>
          </w:tcPr>
          <w:p w:rsidR="003228A3" w:rsidRPr="00AA0BD4" w:rsidRDefault="003228A3">
            <w:pPr>
              <w:rPr>
                <w:lang w:val="en-US"/>
              </w:rPr>
            </w:pPr>
          </w:p>
        </w:tc>
      </w:tr>
      <w:tr w:rsidR="003228A3" w:rsidRPr="00AA0BD4" w:rsidTr="00CB4D5E">
        <w:tblPrEx>
          <w:tblCellMar>
            <w:top w:w="0" w:type="dxa"/>
            <w:bottom w:w="0" w:type="dxa"/>
          </w:tblCellMar>
        </w:tblPrEx>
        <w:trPr>
          <w:gridAfter w:val="2"/>
          <w:wAfter w:w="4395" w:type="dxa"/>
          <w:trHeight w:val="3958"/>
        </w:trPr>
        <w:tc>
          <w:tcPr>
            <w:tcW w:w="5173" w:type="dxa"/>
            <w:vAlign w:val="bottom"/>
          </w:tcPr>
          <w:p w:rsidR="003228A3" w:rsidRPr="00AA0BD4" w:rsidRDefault="003228A3">
            <w:pPr>
              <w:rPr>
                <w:lang w:val="en-US"/>
              </w:rPr>
            </w:pPr>
          </w:p>
        </w:tc>
      </w:tr>
      <w:tr w:rsidR="003228A3" w:rsidRPr="00AA0BD4" w:rsidTr="00CB4D5E">
        <w:tblPrEx>
          <w:tblCellMar>
            <w:top w:w="0" w:type="dxa"/>
            <w:bottom w:w="0" w:type="dxa"/>
          </w:tblCellMar>
        </w:tblPrEx>
        <w:trPr>
          <w:trHeight w:val="448"/>
        </w:trPr>
        <w:tc>
          <w:tcPr>
            <w:tcW w:w="9568" w:type="dxa"/>
            <w:gridSpan w:val="3"/>
          </w:tcPr>
          <w:p w:rsidR="003228A3" w:rsidRPr="00AA0BD4" w:rsidRDefault="003228A3">
            <w:pPr>
              <w:rPr>
                <w:lang w:val="en-US"/>
              </w:rPr>
            </w:pPr>
          </w:p>
        </w:tc>
      </w:tr>
      <w:tr w:rsidR="003228A3" w:rsidRPr="00737F18" w:rsidTr="00CB4D5E">
        <w:tblPrEx>
          <w:tblCellMar>
            <w:top w:w="0" w:type="dxa"/>
            <w:bottom w:w="0" w:type="dxa"/>
          </w:tblCellMar>
        </w:tblPrEx>
        <w:trPr>
          <w:gridAfter w:val="2"/>
          <w:wAfter w:w="4395" w:type="dxa"/>
          <w:trHeight w:val="181"/>
        </w:trPr>
        <w:tc>
          <w:tcPr>
            <w:tcW w:w="5173" w:type="dxa"/>
          </w:tcPr>
          <w:p w:rsidR="003228A3" w:rsidRPr="00737F18" w:rsidRDefault="003228A3">
            <w:r w:rsidRPr="00AA0BD4">
              <w:rPr>
                <w:b/>
                <w:bCs/>
                <w:sz w:val="20"/>
                <w:lang w:val="en-US"/>
              </w:rPr>
              <w:fldChar w:fldCharType="begin"/>
            </w:r>
            <w:r w:rsidRPr="00737F18">
              <w:rPr>
                <w:b/>
                <w:bCs/>
                <w:sz w:val="20"/>
              </w:rPr>
              <w:instrText xml:space="preserve"> STYLEREF Titel \* MERGEFORMAT </w:instrText>
            </w:r>
            <w:r w:rsidR="004A1631" w:rsidRPr="00AA0BD4">
              <w:rPr>
                <w:b/>
                <w:bCs/>
                <w:sz w:val="20"/>
                <w:lang w:val="en-US"/>
              </w:rPr>
              <w:fldChar w:fldCharType="separate"/>
            </w:r>
            <w:r w:rsidR="00CB4D5E">
              <w:rPr>
                <w:b/>
                <w:bCs/>
                <w:noProof/>
                <w:sz w:val="20"/>
              </w:rPr>
              <w:t>Toelichting modeldocument Akte van levering</w:t>
            </w:r>
            <w:r w:rsidRPr="00AA0BD4">
              <w:rPr>
                <w:b/>
                <w:bCs/>
                <w:sz w:val="20"/>
                <w:lang w:val="en-US"/>
              </w:rPr>
              <w:fldChar w:fldCharType="end"/>
            </w:r>
            <w:r w:rsidR="00092BAD" w:rsidRPr="00737F18">
              <w:rPr>
                <w:b/>
                <w:bCs/>
                <w:sz w:val="20"/>
              </w:rPr>
              <w:t xml:space="preserve"> </w:t>
            </w:r>
          </w:p>
        </w:tc>
      </w:tr>
      <w:tr w:rsidR="003228A3" w:rsidRPr="00737F18" w:rsidTr="00CB4D5E">
        <w:tblPrEx>
          <w:tblCellMar>
            <w:top w:w="0" w:type="dxa"/>
            <w:bottom w:w="0" w:type="dxa"/>
          </w:tblCellMar>
        </w:tblPrEx>
        <w:trPr>
          <w:gridAfter w:val="2"/>
          <w:wAfter w:w="4395" w:type="dxa"/>
        </w:trPr>
        <w:tc>
          <w:tcPr>
            <w:tcW w:w="5173" w:type="dxa"/>
          </w:tcPr>
          <w:p w:rsidR="003228A3" w:rsidRPr="00737F18" w:rsidRDefault="003228A3"/>
        </w:tc>
      </w:tr>
      <w:tr w:rsidR="003228A3" w:rsidRPr="00F20C51" w:rsidTr="00CB4D5E">
        <w:tblPrEx>
          <w:tblCellMar>
            <w:top w:w="0" w:type="dxa"/>
            <w:bottom w:w="0" w:type="dxa"/>
          </w:tblCellMar>
        </w:tblPrEx>
        <w:trPr>
          <w:gridAfter w:val="2"/>
          <w:wAfter w:w="4395" w:type="dxa"/>
          <w:trHeight w:val="268"/>
        </w:trPr>
        <w:tc>
          <w:tcPr>
            <w:tcW w:w="5173" w:type="dxa"/>
          </w:tcPr>
          <w:p w:rsidR="003228A3" w:rsidRPr="00F20C51" w:rsidRDefault="003228A3" w:rsidP="00DF52CC">
            <w:r w:rsidRPr="00AA0BD4">
              <w:rPr>
                <w:lang w:val="en-US"/>
              </w:rPr>
              <w:fldChar w:fldCharType="begin"/>
            </w:r>
            <w:r w:rsidRPr="00F20C51">
              <w:instrText xml:space="preserve"> STYLEREF </w:instrText>
            </w:r>
            <w:r w:rsidR="00DF52CC">
              <w:instrText>Onder</w:instrText>
            </w:r>
            <w:r w:rsidR="00DF52CC" w:rsidRPr="00F20C51">
              <w:instrText xml:space="preserve">titel </w:instrText>
            </w:r>
            <w:r w:rsidRPr="00F20C51">
              <w:instrText xml:space="preserve">\* MERGEFORMAT </w:instrText>
            </w:r>
            <w:r w:rsidR="00400F38">
              <w:rPr>
                <w:lang w:val="en-US"/>
              </w:rPr>
              <w:fldChar w:fldCharType="separate"/>
            </w:r>
            <w:r w:rsidR="00CB4D5E" w:rsidRPr="00CB4D5E">
              <w:rPr>
                <w:b/>
                <w:bCs/>
                <w:noProof/>
              </w:rPr>
              <w:t>Automatische Akteverwerking</w:t>
            </w:r>
            <w:r w:rsidRPr="00AA0BD4">
              <w:rPr>
                <w:lang w:val="en-US"/>
              </w:rPr>
              <w:fldChar w:fldCharType="end"/>
            </w:r>
          </w:p>
        </w:tc>
      </w:tr>
      <w:tr w:rsidR="003228A3" w:rsidRPr="00F20C51" w:rsidTr="00CB4D5E">
        <w:tblPrEx>
          <w:tblCellMar>
            <w:top w:w="0" w:type="dxa"/>
            <w:bottom w:w="0" w:type="dxa"/>
          </w:tblCellMar>
        </w:tblPrEx>
        <w:trPr>
          <w:gridAfter w:val="2"/>
          <w:wAfter w:w="4395" w:type="dxa"/>
          <w:trHeight w:hRule="exact" w:val="345"/>
        </w:trPr>
        <w:tc>
          <w:tcPr>
            <w:tcW w:w="5173" w:type="dxa"/>
            <w:vAlign w:val="bottom"/>
          </w:tcPr>
          <w:p w:rsidR="003228A3" w:rsidRPr="00F20C51" w:rsidRDefault="003228A3"/>
        </w:tc>
      </w:tr>
      <w:tr w:rsidR="003228A3" w:rsidRPr="00AA0BD4" w:rsidTr="00CB4D5E">
        <w:tblPrEx>
          <w:tblCellMar>
            <w:top w:w="0" w:type="dxa"/>
            <w:bottom w:w="0" w:type="dxa"/>
          </w:tblCellMar>
        </w:tblPrEx>
        <w:trPr>
          <w:gridAfter w:val="2"/>
          <w:wAfter w:w="4395" w:type="dxa"/>
          <w:trHeight w:hRule="exact" w:val="333"/>
        </w:trPr>
        <w:tc>
          <w:tcPr>
            <w:tcW w:w="5173" w:type="dxa"/>
            <w:vAlign w:val="bottom"/>
          </w:tcPr>
          <w:p w:rsidR="003228A3" w:rsidRPr="00AA0BD4" w:rsidRDefault="003228A3">
            <w:pPr>
              <w:pStyle w:val="kopje"/>
              <w:rPr>
                <w:lang w:val="en-US"/>
              </w:rPr>
            </w:pPr>
            <w:r w:rsidRPr="00AA0BD4">
              <w:rPr>
                <w:lang w:val="en-US"/>
              </w:rPr>
              <w:t>Opdrachtgever</w:t>
            </w:r>
          </w:p>
        </w:tc>
      </w:tr>
      <w:tr w:rsidR="003228A3" w:rsidRPr="00AA0BD4" w:rsidTr="00CB4D5E">
        <w:tblPrEx>
          <w:tblCellMar>
            <w:top w:w="0" w:type="dxa"/>
            <w:bottom w:w="0" w:type="dxa"/>
          </w:tblCellMar>
        </w:tblPrEx>
        <w:trPr>
          <w:gridAfter w:val="2"/>
          <w:wAfter w:w="4395" w:type="dxa"/>
          <w:trHeight w:val="244"/>
        </w:trPr>
        <w:tc>
          <w:tcPr>
            <w:tcW w:w="5173" w:type="dxa"/>
            <w:vAlign w:val="bottom"/>
          </w:tcPr>
          <w:p w:rsidR="003228A3" w:rsidRPr="00AA0BD4" w:rsidRDefault="001B223C">
            <w:pPr>
              <w:rPr>
                <w:lang w:val="en-US"/>
              </w:rPr>
            </w:pPr>
            <w:bookmarkStart w:id="5" w:name="bmOpdrachtgever"/>
            <w:bookmarkEnd w:id="5"/>
            <w:r>
              <w:rPr>
                <w:lang w:val="en-US"/>
              </w:rPr>
              <w:t>Kadaster RZ/PPB</w:t>
            </w:r>
          </w:p>
        </w:tc>
      </w:tr>
      <w:tr w:rsidR="003228A3" w:rsidRPr="00AA0BD4" w:rsidTr="00CB4D5E">
        <w:tblPrEx>
          <w:tblCellMar>
            <w:top w:w="0" w:type="dxa"/>
            <w:bottom w:w="0" w:type="dxa"/>
          </w:tblCellMar>
        </w:tblPrEx>
        <w:trPr>
          <w:gridAfter w:val="2"/>
          <w:wAfter w:w="4395" w:type="dxa"/>
          <w:trHeight w:hRule="exact" w:val="313"/>
        </w:trPr>
        <w:tc>
          <w:tcPr>
            <w:tcW w:w="5173" w:type="dxa"/>
            <w:vAlign w:val="bottom"/>
          </w:tcPr>
          <w:p w:rsidR="003228A3" w:rsidRPr="00AA0BD4" w:rsidRDefault="003228A3">
            <w:pPr>
              <w:pStyle w:val="kopje"/>
              <w:rPr>
                <w:lang w:val="en-US"/>
              </w:rPr>
            </w:pPr>
            <w:r w:rsidRPr="00AA0BD4">
              <w:rPr>
                <w:lang w:val="en-US"/>
              </w:rPr>
              <w:t>Status</w:t>
            </w:r>
          </w:p>
        </w:tc>
      </w:tr>
      <w:tr w:rsidR="003228A3" w:rsidRPr="00AA0BD4" w:rsidTr="00CB4D5E">
        <w:tblPrEx>
          <w:tblCellMar>
            <w:top w:w="0" w:type="dxa"/>
            <w:bottom w:w="0" w:type="dxa"/>
          </w:tblCellMar>
        </w:tblPrEx>
        <w:trPr>
          <w:gridAfter w:val="2"/>
          <w:wAfter w:w="4395" w:type="dxa"/>
          <w:trHeight w:val="244"/>
        </w:trPr>
        <w:tc>
          <w:tcPr>
            <w:tcW w:w="5173" w:type="dxa"/>
            <w:vAlign w:val="bottom"/>
          </w:tcPr>
          <w:p w:rsidR="003228A3" w:rsidRPr="00AA0BD4" w:rsidRDefault="007E50DF">
            <w:pPr>
              <w:rPr>
                <w:lang w:val="en-US"/>
              </w:rPr>
            </w:pPr>
            <w:bookmarkStart w:id="6" w:name="bmStatus"/>
            <w:bookmarkEnd w:id="6"/>
            <w:r>
              <w:rPr>
                <w:lang w:val="en-US"/>
              </w:rPr>
              <w:t>Definitief</w:t>
            </w:r>
          </w:p>
        </w:tc>
      </w:tr>
      <w:tr w:rsidR="003228A3" w:rsidRPr="00AA0BD4" w:rsidTr="00CB4D5E">
        <w:tblPrEx>
          <w:tblCellMar>
            <w:top w:w="0" w:type="dxa"/>
            <w:bottom w:w="0" w:type="dxa"/>
          </w:tblCellMar>
        </w:tblPrEx>
        <w:trPr>
          <w:gridAfter w:val="2"/>
          <w:wAfter w:w="4395" w:type="dxa"/>
          <w:trHeight w:hRule="exact" w:val="332"/>
        </w:trPr>
        <w:tc>
          <w:tcPr>
            <w:tcW w:w="5173" w:type="dxa"/>
            <w:vAlign w:val="bottom"/>
          </w:tcPr>
          <w:p w:rsidR="003228A3" w:rsidRPr="00AA0BD4" w:rsidRDefault="003228A3">
            <w:pPr>
              <w:pStyle w:val="kopje"/>
              <w:rPr>
                <w:lang w:val="en-US"/>
              </w:rPr>
            </w:pPr>
          </w:p>
        </w:tc>
      </w:tr>
      <w:tr w:rsidR="003228A3" w:rsidRPr="00AA0BD4" w:rsidTr="00CB4D5E">
        <w:tblPrEx>
          <w:tblCellMar>
            <w:top w:w="0" w:type="dxa"/>
            <w:bottom w:w="0" w:type="dxa"/>
          </w:tblCellMar>
        </w:tblPrEx>
        <w:trPr>
          <w:gridAfter w:val="2"/>
          <w:wAfter w:w="4395" w:type="dxa"/>
          <w:trHeight w:val="238"/>
        </w:trPr>
        <w:tc>
          <w:tcPr>
            <w:tcW w:w="5173" w:type="dxa"/>
            <w:vAlign w:val="bottom"/>
          </w:tcPr>
          <w:p w:rsidR="003228A3" w:rsidRPr="00AA0BD4" w:rsidRDefault="003228A3">
            <w:pPr>
              <w:rPr>
                <w:lang w:val="en-US"/>
              </w:rPr>
            </w:pPr>
            <w:bookmarkStart w:id="7" w:name="bmVerspreiding"/>
            <w:bookmarkEnd w:id="7"/>
          </w:p>
        </w:tc>
      </w:tr>
      <w:tr w:rsidR="003228A3" w:rsidRPr="00AA0BD4" w:rsidTr="00CB4D5E">
        <w:tblPrEx>
          <w:tblCellMar>
            <w:top w:w="0" w:type="dxa"/>
            <w:bottom w:w="0" w:type="dxa"/>
          </w:tblCellMar>
        </w:tblPrEx>
        <w:trPr>
          <w:gridAfter w:val="1"/>
          <w:wAfter w:w="709" w:type="dxa"/>
          <w:trHeight w:hRule="exact" w:val="246"/>
        </w:trPr>
        <w:tc>
          <w:tcPr>
            <w:tcW w:w="8859" w:type="dxa"/>
            <w:gridSpan w:val="2"/>
            <w:vAlign w:val="bottom"/>
          </w:tcPr>
          <w:p w:rsidR="003228A3" w:rsidRPr="00AA0BD4" w:rsidRDefault="003228A3">
            <w:pPr>
              <w:rPr>
                <w:lang w:val="en-US"/>
              </w:rPr>
            </w:pPr>
          </w:p>
        </w:tc>
      </w:tr>
    </w:tbl>
    <w:p w:rsidR="00400F38" w:rsidRPr="00AA0BD4" w:rsidRDefault="00400F38">
      <w:pPr>
        <w:pStyle w:val="kopje"/>
        <w:rPr>
          <w:lang w:val="en-US"/>
        </w:rPr>
      </w:pPr>
    </w:p>
    <w:tbl>
      <w:tblPr>
        <w:tblW w:w="5173" w:type="dxa"/>
        <w:tblCellMar>
          <w:left w:w="0" w:type="dxa"/>
          <w:right w:w="70" w:type="dxa"/>
        </w:tblCellMar>
        <w:tblLook w:val="0000" w:firstRow="0" w:lastRow="0" w:firstColumn="0" w:lastColumn="0" w:noHBand="0" w:noVBand="0"/>
      </w:tblPr>
      <w:tblGrid>
        <w:gridCol w:w="5173"/>
      </w:tblGrid>
      <w:tr w:rsidR="003228A3" w:rsidRPr="00AA0BD4" w:rsidTr="00CB4D5E">
        <w:tblPrEx>
          <w:tblCellMar>
            <w:top w:w="0" w:type="dxa"/>
            <w:bottom w:w="0" w:type="dxa"/>
          </w:tblCellMar>
        </w:tblPrEx>
        <w:trPr>
          <w:trHeight w:hRule="exact" w:val="332"/>
        </w:trPr>
        <w:tc>
          <w:tcPr>
            <w:tcW w:w="5173" w:type="dxa"/>
            <w:vAlign w:val="bottom"/>
          </w:tcPr>
          <w:p w:rsidR="003228A3" w:rsidRPr="00AA0BD4" w:rsidRDefault="003228A3" w:rsidP="00400F38">
            <w:pPr>
              <w:pStyle w:val="kopje"/>
              <w:pageBreakBefore/>
              <w:rPr>
                <w:b w:val="0"/>
                <w:bCs/>
                <w:lang w:val="en-US"/>
              </w:rPr>
            </w:pPr>
            <w:r w:rsidRPr="00AA0BD4">
              <w:rPr>
                <w:lang w:val="en-US"/>
              </w:rPr>
              <w:lastRenderedPageBreak/>
              <w:t>Versiehistorie</w:t>
            </w:r>
          </w:p>
        </w:tc>
      </w:tr>
    </w:tbl>
    <w:p w:rsidR="003228A3" w:rsidRPr="00AA0BD4" w:rsidRDefault="003228A3">
      <w:pPr>
        <w:spacing w:line="14" w:lineRule="exact"/>
        <w:rPr>
          <w:lang w:val="en-US"/>
        </w:rPr>
      </w:pPr>
    </w:p>
    <w:tbl>
      <w:tblPr>
        <w:tblW w:w="8928" w:type="dxa"/>
        <w:tblCellMar>
          <w:left w:w="0" w:type="dxa"/>
          <w:right w:w="70" w:type="dxa"/>
        </w:tblCellMar>
        <w:tblLook w:val="0000" w:firstRow="0" w:lastRow="0" w:firstColumn="0" w:lastColumn="0" w:noHBand="0" w:noVBand="0"/>
      </w:tblPr>
      <w:tblGrid>
        <w:gridCol w:w="537"/>
        <w:gridCol w:w="1660"/>
        <w:gridCol w:w="1701"/>
        <w:gridCol w:w="5030"/>
      </w:tblGrid>
      <w:tr w:rsidR="003228A3" w:rsidRPr="00AA0BD4" w:rsidTr="00CB4D5E">
        <w:tblPrEx>
          <w:tblCellMar>
            <w:top w:w="0" w:type="dxa"/>
            <w:bottom w:w="0" w:type="dxa"/>
          </w:tblCellMar>
        </w:tblPrEx>
        <w:trPr>
          <w:trHeight w:hRule="exact" w:val="281"/>
          <w:tblHeader/>
        </w:trPr>
        <w:tc>
          <w:tcPr>
            <w:tcW w:w="537" w:type="dxa"/>
            <w:vAlign w:val="bottom"/>
          </w:tcPr>
          <w:p w:rsidR="003228A3" w:rsidRPr="00AA0BD4" w:rsidRDefault="003228A3">
            <w:pPr>
              <w:pStyle w:val="tussenkopje"/>
              <w:spacing w:before="0"/>
              <w:rPr>
                <w:lang w:val="en-US"/>
              </w:rPr>
            </w:pPr>
            <w:r w:rsidRPr="00AA0BD4">
              <w:rPr>
                <w:lang w:val="en-US"/>
              </w:rPr>
              <w:t>Versie</w:t>
            </w:r>
          </w:p>
        </w:tc>
        <w:tc>
          <w:tcPr>
            <w:tcW w:w="1660" w:type="dxa"/>
            <w:vAlign w:val="bottom"/>
          </w:tcPr>
          <w:p w:rsidR="003228A3" w:rsidRPr="00AA0BD4" w:rsidRDefault="003228A3">
            <w:pPr>
              <w:pStyle w:val="tussenkopje"/>
              <w:spacing w:before="0"/>
              <w:rPr>
                <w:lang w:val="en-US"/>
              </w:rPr>
            </w:pPr>
            <w:r w:rsidRPr="00AA0BD4">
              <w:rPr>
                <w:lang w:val="en-US"/>
              </w:rPr>
              <w:t>Datum</w:t>
            </w:r>
          </w:p>
        </w:tc>
        <w:tc>
          <w:tcPr>
            <w:tcW w:w="1701" w:type="dxa"/>
            <w:vAlign w:val="bottom"/>
          </w:tcPr>
          <w:p w:rsidR="003228A3" w:rsidRPr="00AA0BD4" w:rsidRDefault="003228A3">
            <w:pPr>
              <w:pStyle w:val="tussenkopje"/>
              <w:spacing w:before="0"/>
              <w:rPr>
                <w:lang w:val="en-US"/>
              </w:rPr>
            </w:pPr>
            <w:r w:rsidRPr="00AA0BD4">
              <w:rPr>
                <w:lang w:val="en-US"/>
              </w:rPr>
              <w:t>Auteur</w:t>
            </w:r>
          </w:p>
        </w:tc>
        <w:tc>
          <w:tcPr>
            <w:tcW w:w="5030" w:type="dxa"/>
            <w:vAlign w:val="center"/>
          </w:tcPr>
          <w:p w:rsidR="003228A3" w:rsidRPr="00AA0BD4" w:rsidRDefault="003228A3" w:rsidP="00817041">
            <w:pPr>
              <w:pStyle w:val="tussenkopje"/>
              <w:spacing w:before="0"/>
              <w:rPr>
                <w:lang w:val="en-US"/>
              </w:rPr>
            </w:pPr>
            <w:r w:rsidRPr="00AA0BD4">
              <w:rPr>
                <w:lang w:val="en-US"/>
              </w:rPr>
              <w:t>Opmerking</w:t>
            </w:r>
          </w:p>
        </w:tc>
      </w:tr>
      <w:tr w:rsidR="00D750AC" w:rsidRPr="00310519" w:rsidTr="00CB4D5E">
        <w:tblPrEx>
          <w:tblCellMar>
            <w:top w:w="0" w:type="dxa"/>
            <w:bottom w:w="0" w:type="dxa"/>
          </w:tblCellMar>
        </w:tblPrEx>
        <w:tc>
          <w:tcPr>
            <w:tcW w:w="537" w:type="dxa"/>
          </w:tcPr>
          <w:p w:rsidR="00D750AC" w:rsidRDefault="00D750AC" w:rsidP="0049506A">
            <w:pPr>
              <w:pStyle w:val="Koptekst"/>
              <w:tabs>
                <w:tab w:val="clear" w:pos="4536"/>
                <w:tab w:val="clear" w:pos="9072"/>
              </w:tabs>
              <w:spacing w:line="280" w:lineRule="atLeast"/>
              <w:rPr>
                <w:rStyle w:val="Versie0"/>
                <w:sz w:val="16"/>
                <w:szCs w:val="16"/>
                <w:lang w:val="en-US"/>
              </w:rPr>
            </w:pPr>
            <w:bookmarkStart w:id="8" w:name="bmVersie"/>
            <w:bookmarkEnd w:id="8"/>
            <w:r>
              <w:rPr>
                <w:rStyle w:val="Versie0"/>
                <w:sz w:val="16"/>
                <w:szCs w:val="16"/>
                <w:lang w:val="en-US"/>
              </w:rPr>
              <w:t>3.6</w:t>
            </w:r>
          </w:p>
        </w:tc>
        <w:tc>
          <w:tcPr>
            <w:tcW w:w="1660" w:type="dxa"/>
          </w:tcPr>
          <w:p w:rsidR="00D750AC" w:rsidRDefault="00D750AC" w:rsidP="0049506A">
            <w:pPr>
              <w:rPr>
                <w:rStyle w:val="Datumopmaakprofiel"/>
                <w:sz w:val="16"/>
                <w:szCs w:val="16"/>
                <w:lang w:val="en-US"/>
              </w:rPr>
            </w:pPr>
            <w:smartTag w:uri="urn:schemas-microsoft-com:office:smarttags" w:element="date">
              <w:smartTagPr>
                <w:attr w:name="ls" w:val="trans"/>
                <w:attr w:name="Month" w:val="6"/>
                <w:attr w:name="Day" w:val="28"/>
                <w:attr w:name="Year" w:val="2013"/>
              </w:smartTagPr>
              <w:r>
                <w:rPr>
                  <w:rStyle w:val="Datumopmaakprofiel"/>
                  <w:sz w:val="16"/>
                  <w:szCs w:val="16"/>
                  <w:lang w:val="en-US"/>
                </w:rPr>
                <w:t>28 juni 2013</w:t>
              </w:r>
            </w:smartTag>
          </w:p>
        </w:tc>
        <w:tc>
          <w:tcPr>
            <w:tcW w:w="1701" w:type="dxa"/>
          </w:tcPr>
          <w:p w:rsidR="00D750AC" w:rsidRDefault="00D750AC" w:rsidP="0049506A">
            <w:pPr>
              <w:rPr>
                <w:sz w:val="16"/>
                <w:szCs w:val="16"/>
                <w:lang w:val="en-US"/>
              </w:rPr>
            </w:pPr>
            <w:r>
              <w:rPr>
                <w:sz w:val="16"/>
                <w:szCs w:val="16"/>
                <w:lang w:val="en-US"/>
              </w:rPr>
              <w:t>Kadaster ICT/AA/IE</w:t>
            </w:r>
          </w:p>
        </w:tc>
        <w:tc>
          <w:tcPr>
            <w:tcW w:w="5030" w:type="dxa"/>
          </w:tcPr>
          <w:p w:rsidR="00133B7F" w:rsidRPr="00B317C5" w:rsidRDefault="00133B7F" w:rsidP="00133B7F">
            <w:pPr>
              <w:snapToGrid w:val="0"/>
              <w:rPr>
                <w:sz w:val="16"/>
                <w:szCs w:val="16"/>
              </w:rPr>
            </w:pPr>
            <w:r w:rsidRPr="00B317C5">
              <w:rPr>
                <w:sz w:val="16"/>
                <w:szCs w:val="16"/>
              </w:rPr>
              <w:t>RFC-49876/50035 Modeldocument v4.1:</w:t>
            </w:r>
          </w:p>
          <w:p w:rsidR="00133B7F" w:rsidRPr="00B317C5" w:rsidRDefault="00133B7F" w:rsidP="00133B7F">
            <w:pPr>
              <w:snapToGrid w:val="0"/>
              <w:rPr>
                <w:sz w:val="16"/>
                <w:szCs w:val="16"/>
              </w:rPr>
            </w:pPr>
            <w:r w:rsidRPr="00B317C5">
              <w:rPr>
                <w:sz w:val="16"/>
                <w:szCs w:val="16"/>
              </w:rPr>
              <w:t>- diverse tekstuele wijzigingen,</w:t>
            </w:r>
          </w:p>
          <w:p w:rsidR="00133B7F" w:rsidRPr="00B317C5" w:rsidRDefault="00133B7F" w:rsidP="00133B7F">
            <w:pPr>
              <w:snapToGrid w:val="0"/>
              <w:rPr>
                <w:sz w:val="16"/>
                <w:szCs w:val="16"/>
              </w:rPr>
            </w:pPr>
            <w:r w:rsidRPr="00B317C5">
              <w:rPr>
                <w:sz w:val="16"/>
                <w:szCs w:val="16"/>
              </w:rPr>
              <w:t>- meerdere koop-leveringen mogelijk binnen de gekozen variant (hierdoor zijn veel keuzeblokken herhalend geworden),</w:t>
            </w:r>
          </w:p>
          <w:p w:rsidR="00133B7F" w:rsidRPr="00B317C5" w:rsidRDefault="00133B7F" w:rsidP="00133B7F">
            <w:pPr>
              <w:snapToGrid w:val="0"/>
              <w:rPr>
                <w:sz w:val="16"/>
                <w:szCs w:val="16"/>
              </w:rPr>
            </w:pPr>
            <w:r w:rsidRPr="00B317C5">
              <w:rPr>
                <w:sz w:val="16"/>
                <w:szCs w:val="16"/>
              </w:rPr>
              <w:t xml:space="preserve">- aan personen binnen een partij kan een partij-aanduiding gegeven worden ipv een aanduiding aan de hele partij, </w:t>
            </w:r>
          </w:p>
          <w:p w:rsidR="00133B7F" w:rsidRPr="00B317C5" w:rsidRDefault="00133B7F" w:rsidP="00133B7F">
            <w:pPr>
              <w:snapToGrid w:val="0"/>
              <w:rPr>
                <w:sz w:val="16"/>
                <w:szCs w:val="16"/>
              </w:rPr>
            </w:pPr>
            <w:r w:rsidRPr="00B317C5">
              <w:rPr>
                <w:sz w:val="16"/>
                <w:szCs w:val="16"/>
              </w:rPr>
              <w:t>- nieuwe koopprijs variant voor koop-aanneemsom,</w:t>
            </w:r>
          </w:p>
          <w:p w:rsidR="00133B7F" w:rsidRPr="00B317C5" w:rsidRDefault="00133B7F" w:rsidP="00133B7F">
            <w:pPr>
              <w:snapToGrid w:val="0"/>
              <w:rPr>
                <w:sz w:val="16"/>
                <w:szCs w:val="16"/>
              </w:rPr>
            </w:pPr>
            <w:r w:rsidRPr="00B317C5">
              <w:rPr>
                <w:sz w:val="16"/>
                <w:szCs w:val="16"/>
              </w:rPr>
              <w:t>- Artikel 11c Woningwet (en Energieprestatiecertificaat) verwijderd,</w:t>
            </w:r>
          </w:p>
          <w:p w:rsidR="00133B7F" w:rsidRPr="00B317C5" w:rsidRDefault="00133B7F" w:rsidP="00133B7F">
            <w:pPr>
              <w:snapToGrid w:val="0"/>
              <w:rPr>
                <w:sz w:val="16"/>
                <w:szCs w:val="16"/>
              </w:rPr>
            </w:pPr>
            <w:r w:rsidRPr="00B317C5">
              <w:rPr>
                <w:sz w:val="16"/>
                <w:szCs w:val="16"/>
              </w:rPr>
              <w:t>- RFC-44078 de Registergoederen kunnen expliciet benoemd worden ipv alleen gezamenlijk voor de gehele koop-levering,</w:t>
            </w:r>
          </w:p>
          <w:p w:rsidR="00D750AC" w:rsidRPr="00B317C5" w:rsidRDefault="00133B7F" w:rsidP="00133B7F">
            <w:pPr>
              <w:snapToGrid w:val="0"/>
              <w:rPr>
                <w:sz w:val="16"/>
                <w:szCs w:val="16"/>
              </w:rPr>
            </w:pPr>
            <w:r w:rsidRPr="00B317C5">
              <w:rPr>
                <w:sz w:val="16"/>
                <w:szCs w:val="16"/>
              </w:rPr>
              <w:t>- RFC-30624 de koopprijs is ook per registergoed op te geven ipv alleen voor de gehele koop-levering.</w:t>
            </w:r>
          </w:p>
        </w:tc>
      </w:tr>
      <w:tr w:rsidR="00F64C72" w:rsidRPr="00310519" w:rsidTr="00CB4D5E">
        <w:tblPrEx>
          <w:tblCellMar>
            <w:top w:w="0" w:type="dxa"/>
            <w:bottom w:w="0" w:type="dxa"/>
          </w:tblCellMar>
        </w:tblPrEx>
        <w:tc>
          <w:tcPr>
            <w:tcW w:w="537" w:type="dxa"/>
          </w:tcPr>
          <w:p w:rsidR="00F64C72" w:rsidRDefault="00F64C72" w:rsidP="0049506A">
            <w:pPr>
              <w:pStyle w:val="Koptekst"/>
              <w:tabs>
                <w:tab w:val="clear" w:pos="4536"/>
                <w:tab w:val="clear" w:pos="9072"/>
              </w:tabs>
              <w:spacing w:line="280" w:lineRule="atLeast"/>
              <w:rPr>
                <w:rStyle w:val="Versie0"/>
                <w:sz w:val="16"/>
                <w:szCs w:val="16"/>
                <w:lang w:val="en-US"/>
              </w:rPr>
            </w:pPr>
            <w:r>
              <w:rPr>
                <w:rStyle w:val="Versie0"/>
                <w:sz w:val="16"/>
                <w:szCs w:val="16"/>
                <w:lang w:val="en-US"/>
              </w:rPr>
              <w:t>3.7</w:t>
            </w:r>
          </w:p>
        </w:tc>
        <w:tc>
          <w:tcPr>
            <w:tcW w:w="1660" w:type="dxa"/>
          </w:tcPr>
          <w:p w:rsidR="00F64C72" w:rsidRDefault="00AA51B3" w:rsidP="0049506A">
            <w:pPr>
              <w:rPr>
                <w:rStyle w:val="Datumopmaakprofiel"/>
                <w:sz w:val="16"/>
                <w:szCs w:val="16"/>
                <w:lang w:val="en-US"/>
              </w:rPr>
            </w:pPr>
            <w:smartTag w:uri="urn:schemas-microsoft-com:office:smarttags" w:element="date">
              <w:smartTagPr>
                <w:attr w:name="ls" w:val="trans"/>
                <w:attr w:name="Month" w:val="11"/>
                <w:attr w:name="Day" w:val="8"/>
                <w:attr w:name="Year" w:val="2013"/>
              </w:smartTagPr>
              <w:r>
                <w:rPr>
                  <w:rStyle w:val="Datumopmaakprofiel"/>
                  <w:sz w:val="16"/>
                  <w:szCs w:val="16"/>
                  <w:lang w:val="en-US"/>
                </w:rPr>
                <w:t>8</w:t>
              </w:r>
              <w:r w:rsidR="00F64C72">
                <w:rPr>
                  <w:rStyle w:val="Datumopmaakprofiel"/>
                  <w:sz w:val="16"/>
                  <w:szCs w:val="16"/>
                  <w:lang w:val="en-US"/>
                </w:rPr>
                <w:t xml:space="preserve"> november 2013</w:t>
              </w:r>
            </w:smartTag>
          </w:p>
        </w:tc>
        <w:tc>
          <w:tcPr>
            <w:tcW w:w="1701" w:type="dxa"/>
          </w:tcPr>
          <w:p w:rsidR="00F64C72" w:rsidRDefault="00F64C72" w:rsidP="0049506A">
            <w:pPr>
              <w:rPr>
                <w:sz w:val="16"/>
                <w:szCs w:val="16"/>
                <w:lang w:val="en-US"/>
              </w:rPr>
            </w:pPr>
            <w:r>
              <w:rPr>
                <w:sz w:val="16"/>
                <w:szCs w:val="16"/>
                <w:lang w:val="en-US"/>
              </w:rPr>
              <w:t>Kadaster ICT/AA/IE</w:t>
            </w:r>
          </w:p>
        </w:tc>
        <w:tc>
          <w:tcPr>
            <w:tcW w:w="5030" w:type="dxa"/>
          </w:tcPr>
          <w:p w:rsidR="00F64C72" w:rsidRPr="00B317C5" w:rsidRDefault="00F64C72" w:rsidP="00F64C72">
            <w:pPr>
              <w:snapToGrid w:val="0"/>
              <w:rPr>
                <w:sz w:val="16"/>
                <w:szCs w:val="16"/>
              </w:rPr>
            </w:pPr>
            <w:r w:rsidRPr="00B317C5">
              <w:rPr>
                <w:sz w:val="16"/>
                <w:szCs w:val="16"/>
              </w:rPr>
              <w:t>RFC-49876/50035</w:t>
            </w:r>
            <w:r w:rsidR="00AA51B3" w:rsidRPr="00B317C5">
              <w:rPr>
                <w:sz w:val="16"/>
                <w:szCs w:val="16"/>
              </w:rPr>
              <w:t xml:space="preserve"> Modeldocument v4.1</w:t>
            </w:r>
            <w:r w:rsidRPr="00B317C5">
              <w:rPr>
                <w:sz w:val="16"/>
                <w:szCs w:val="16"/>
              </w:rPr>
              <w:t xml:space="preserve">, </w:t>
            </w:r>
            <w:r w:rsidR="00AA51B3" w:rsidRPr="00B317C5">
              <w:rPr>
                <w:sz w:val="16"/>
                <w:szCs w:val="16"/>
              </w:rPr>
              <w:t xml:space="preserve">diverse </w:t>
            </w:r>
            <w:r w:rsidRPr="00B317C5">
              <w:rPr>
                <w:sz w:val="16"/>
                <w:szCs w:val="16"/>
              </w:rPr>
              <w:t>aanpassingen</w:t>
            </w:r>
            <w:r w:rsidR="00AA51B3" w:rsidRPr="00B317C5">
              <w:rPr>
                <w:sz w:val="16"/>
                <w:szCs w:val="16"/>
              </w:rPr>
              <w:t>.</w:t>
            </w:r>
          </w:p>
        </w:tc>
      </w:tr>
      <w:tr w:rsidR="004D51B4" w:rsidRPr="00310519" w:rsidTr="00CB4D5E">
        <w:tblPrEx>
          <w:tblCellMar>
            <w:top w:w="0" w:type="dxa"/>
            <w:bottom w:w="0" w:type="dxa"/>
          </w:tblCellMar>
        </w:tblPrEx>
        <w:tc>
          <w:tcPr>
            <w:tcW w:w="537" w:type="dxa"/>
          </w:tcPr>
          <w:p w:rsidR="004D51B4" w:rsidRDefault="004D51B4" w:rsidP="0049506A">
            <w:pPr>
              <w:pStyle w:val="Koptekst"/>
              <w:tabs>
                <w:tab w:val="clear" w:pos="4536"/>
                <w:tab w:val="clear" w:pos="9072"/>
              </w:tabs>
              <w:spacing w:line="280" w:lineRule="atLeast"/>
              <w:rPr>
                <w:rStyle w:val="Versie0"/>
                <w:sz w:val="16"/>
                <w:szCs w:val="16"/>
                <w:lang w:val="en-US"/>
              </w:rPr>
            </w:pPr>
            <w:r>
              <w:rPr>
                <w:rStyle w:val="Versie0"/>
                <w:sz w:val="16"/>
                <w:szCs w:val="16"/>
                <w:lang w:val="en-US"/>
              </w:rPr>
              <w:t>3.8</w:t>
            </w:r>
          </w:p>
        </w:tc>
        <w:tc>
          <w:tcPr>
            <w:tcW w:w="1660" w:type="dxa"/>
          </w:tcPr>
          <w:p w:rsidR="004D51B4" w:rsidRDefault="004D51B4" w:rsidP="0049506A">
            <w:pPr>
              <w:rPr>
                <w:rStyle w:val="Datumopmaakprofiel"/>
                <w:sz w:val="16"/>
                <w:szCs w:val="16"/>
                <w:lang w:val="en-US"/>
              </w:rPr>
            </w:pPr>
            <w:smartTag w:uri="urn:schemas-microsoft-com:office:smarttags" w:element="date">
              <w:smartTagPr>
                <w:attr w:name="ls" w:val="trans"/>
                <w:attr w:name="Month" w:val="11"/>
                <w:attr w:name="Day" w:val="26"/>
                <w:attr w:name="Year" w:val="2013"/>
              </w:smartTagPr>
              <w:r>
                <w:rPr>
                  <w:rStyle w:val="Datumopmaakprofiel"/>
                  <w:sz w:val="16"/>
                  <w:szCs w:val="16"/>
                  <w:lang w:val="en-US"/>
                </w:rPr>
                <w:t>26 november 2013</w:t>
              </w:r>
            </w:smartTag>
          </w:p>
        </w:tc>
        <w:tc>
          <w:tcPr>
            <w:tcW w:w="1701" w:type="dxa"/>
          </w:tcPr>
          <w:p w:rsidR="004D51B4" w:rsidRDefault="004D51B4" w:rsidP="0049506A">
            <w:pPr>
              <w:rPr>
                <w:sz w:val="16"/>
                <w:szCs w:val="16"/>
                <w:lang w:val="en-US"/>
              </w:rPr>
            </w:pPr>
            <w:r>
              <w:rPr>
                <w:sz w:val="16"/>
                <w:szCs w:val="16"/>
                <w:lang w:val="en-US"/>
              </w:rPr>
              <w:t>Kadaster ICT/AA/IE</w:t>
            </w:r>
          </w:p>
        </w:tc>
        <w:tc>
          <w:tcPr>
            <w:tcW w:w="5030" w:type="dxa"/>
          </w:tcPr>
          <w:p w:rsidR="007F4DD2" w:rsidRDefault="004D51B4" w:rsidP="00F64C72">
            <w:pPr>
              <w:snapToGrid w:val="0"/>
              <w:rPr>
                <w:sz w:val="16"/>
                <w:szCs w:val="16"/>
              </w:rPr>
            </w:pPr>
            <w:r>
              <w:rPr>
                <w:sz w:val="16"/>
                <w:szCs w:val="16"/>
              </w:rPr>
              <w:t xml:space="preserve">RFC-55572 </w:t>
            </w:r>
            <w:r w:rsidR="005B4A2D">
              <w:rPr>
                <w:sz w:val="16"/>
                <w:szCs w:val="16"/>
              </w:rPr>
              <w:t>Modeldocument v4.2:</w:t>
            </w:r>
          </w:p>
          <w:p w:rsidR="005B4A2D" w:rsidRDefault="005B4A2D" w:rsidP="00F64C72">
            <w:pPr>
              <w:snapToGrid w:val="0"/>
              <w:rPr>
                <w:sz w:val="16"/>
                <w:szCs w:val="16"/>
              </w:rPr>
            </w:pPr>
            <w:r>
              <w:rPr>
                <w:sz w:val="16"/>
                <w:szCs w:val="16"/>
              </w:rPr>
              <w:t xml:space="preserve">- </w:t>
            </w:r>
            <w:r w:rsidRPr="00B317C5">
              <w:rPr>
                <w:sz w:val="16"/>
                <w:szCs w:val="16"/>
              </w:rPr>
              <w:t xml:space="preserve">par </w:t>
            </w:r>
            <w:r w:rsidR="00F10B13">
              <w:rPr>
                <w:sz w:val="16"/>
                <w:szCs w:val="16"/>
              </w:rPr>
              <w:t>2.5</w:t>
            </w:r>
            <w:r>
              <w:rPr>
                <w:sz w:val="16"/>
                <w:szCs w:val="16"/>
              </w:rPr>
              <w:t xml:space="preserve"> </w:t>
            </w:r>
            <w:r w:rsidRPr="00B317C5">
              <w:rPr>
                <w:sz w:val="16"/>
                <w:szCs w:val="16"/>
              </w:rPr>
              <w:t>Verdeling variant 2 volgorde printen personen met en z</w:t>
            </w:r>
            <w:r>
              <w:rPr>
                <w:sz w:val="16"/>
                <w:szCs w:val="16"/>
              </w:rPr>
              <w:t>onder gevolmachtigde toegevoegd,</w:t>
            </w:r>
          </w:p>
          <w:p w:rsidR="005B4A2D" w:rsidRDefault="005B4A2D" w:rsidP="00F64C72">
            <w:pPr>
              <w:snapToGrid w:val="0"/>
              <w:rPr>
                <w:sz w:val="16"/>
                <w:szCs w:val="16"/>
              </w:rPr>
            </w:pPr>
            <w:r>
              <w:rPr>
                <w:sz w:val="16"/>
                <w:szCs w:val="16"/>
              </w:rPr>
              <w:t>- par 2.3 mapping achternaam GBA gecorrigeerd,</w:t>
            </w:r>
          </w:p>
          <w:p w:rsidR="007F4DD2" w:rsidRPr="00B317C5" w:rsidRDefault="005B4A2D" w:rsidP="00F10B13">
            <w:pPr>
              <w:snapToGrid w:val="0"/>
              <w:rPr>
                <w:sz w:val="16"/>
                <w:szCs w:val="16"/>
              </w:rPr>
            </w:pPr>
            <w:r>
              <w:rPr>
                <w:sz w:val="16"/>
                <w:szCs w:val="16"/>
              </w:rPr>
              <w:t xml:space="preserve">- par </w:t>
            </w:r>
            <w:r w:rsidR="00F10B13">
              <w:rPr>
                <w:sz w:val="16"/>
                <w:szCs w:val="16"/>
              </w:rPr>
              <w:t>2.5.2</w:t>
            </w:r>
            <w:r>
              <w:rPr>
                <w:sz w:val="16"/>
                <w:szCs w:val="16"/>
              </w:rPr>
              <w:t xml:space="preserve"> </w:t>
            </w:r>
            <w:r w:rsidRPr="00B317C5">
              <w:rPr>
                <w:sz w:val="16"/>
                <w:szCs w:val="16"/>
              </w:rPr>
              <w:t>KAD naam moet getoond worden wanneer zowel GBA als KAD naam aanwezig is</w:t>
            </w:r>
            <w:r>
              <w:rPr>
                <w:sz w:val="16"/>
                <w:szCs w:val="16"/>
              </w:rPr>
              <w:t xml:space="preserve"> voor gevolmachtigde en natuurlijk persoon.</w:t>
            </w:r>
          </w:p>
        </w:tc>
      </w:tr>
      <w:tr w:rsidR="005B4A2D" w:rsidRPr="00310519" w:rsidTr="00CB4D5E">
        <w:tblPrEx>
          <w:tblCellMar>
            <w:top w:w="0" w:type="dxa"/>
            <w:bottom w:w="0" w:type="dxa"/>
          </w:tblCellMar>
        </w:tblPrEx>
        <w:tc>
          <w:tcPr>
            <w:tcW w:w="537" w:type="dxa"/>
          </w:tcPr>
          <w:p w:rsidR="005B4A2D" w:rsidRDefault="005B4A2D" w:rsidP="0049506A">
            <w:pPr>
              <w:pStyle w:val="Koptekst"/>
              <w:tabs>
                <w:tab w:val="clear" w:pos="4536"/>
                <w:tab w:val="clear" w:pos="9072"/>
              </w:tabs>
              <w:spacing w:line="280" w:lineRule="atLeast"/>
              <w:rPr>
                <w:rStyle w:val="Versie0"/>
                <w:sz w:val="16"/>
                <w:szCs w:val="16"/>
                <w:lang w:val="en-US"/>
              </w:rPr>
            </w:pPr>
            <w:r>
              <w:rPr>
                <w:rStyle w:val="Versie0"/>
                <w:sz w:val="16"/>
                <w:szCs w:val="16"/>
                <w:lang w:val="en-US"/>
              </w:rPr>
              <w:t>3.9</w:t>
            </w:r>
          </w:p>
        </w:tc>
        <w:tc>
          <w:tcPr>
            <w:tcW w:w="1660" w:type="dxa"/>
          </w:tcPr>
          <w:p w:rsidR="005B4A2D" w:rsidRDefault="005B4A2D" w:rsidP="0049506A">
            <w:pPr>
              <w:rPr>
                <w:rStyle w:val="Datumopmaakprofiel"/>
                <w:sz w:val="16"/>
                <w:szCs w:val="16"/>
                <w:lang w:val="en-US"/>
              </w:rPr>
            </w:pPr>
            <w:smartTag w:uri="urn:schemas-microsoft-com:office:smarttags" w:element="date">
              <w:smartTagPr>
                <w:attr w:name="ls" w:val="trans"/>
                <w:attr w:name="Month" w:val="4"/>
                <w:attr w:name="Day" w:val="17"/>
                <w:attr w:name="Year" w:val="2014"/>
              </w:smartTagPr>
              <w:r>
                <w:rPr>
                  <w:rStyle w:val="Datumopmaakprofiel"/>
                  <w:sz w:val="16"/>
                  <w:szCs w:val="16"/>
                  <w:lang w:val="en-US"/>
                </w:rPr>
                <w:t>17 april 2014</w:t>
              </w:r>
            </w:smartTag>
          </w:p>
        </w:tc>
        <w:tc>
          <w:tcPr>
            <w:tcW w:w="1701" w:type="dxa"/>
          </w:tcPr>
          <w:p w:rsidR="005B4A2D" w:rsidRDefault="005B4A2D" w:rsidP="0049506A">
            <w:pPr>
              <w:rPr>
                <w:sz w:val="16"/>
                <w:szCs w:val="16"/>
                <w:lang w:val="en-US"/>
              </w:rPr>
            </w:pPr>
            <w:r>
              <w:rPr>
                <w:sz w:val="16"/>
                <w:szCs w:val="16"/>
                <w:lang w:val="en-US"/>
              </w:rPr>
              <w:t>Kadaster ICT/AA/IE</w:t>
            </w:r>
          </w:p>
        </w:tc>
        <w:tc>
          <w:tcPr>
            <w:tcW w:w="5030" w:type="dxa"/>
          </w:tcPr>
          <w:p w:rsidR="005B4A2D" w:rsidRDefault="005B4A2D" w:rsidP="00F64C72">
            <w:pPr>
              <w:snapToGrid w:val="0"/>
              <w:rPr>
                <w:sz w:val="16"/>
                <w:szCs w:val="16"/>
              </w:rPr>
            </w:pPr>
            <w:r w:rsidRPr="00362DEE">
              <w:rPr>
                <w:sz w:val="16"/>
                <w:szCs w:val="16"/>
              </w:rPr>
              <w:t>RFC-55274</w:t>
            </w:r>
            <w:r>
              <w:rPr>
                <w:sz w:val="16"/>
                <w:szCs w:val="16"/>
              </w:rPr>
              <w:t xml:space="preserve"> Modeldocument v4.3, definitief:</w:t>
            </w:r>
          </w:p>
          <w:p w:rsidR="005B4A2D" w:rsidRDefault="005B4A2D" w:rsidP="00F64C72">
            <w:pPr>
              <w:snapToGrid w:val="0"/>
              <w:rPr>
                <w:sz w:val="16"/>
                <w:szCs w:val="16"/>
              </w:rPr>
            </w:pPr>
            <w:r>
              <w:rPr>
                <w:sz w:val="16"/>
                <w:szCs w:val="16"/>
              </w:rPr>
              <w:t>- par. 2.5.2 mapping gevolmachtigde op persoonsniveau aangepast obv StukAlgemeen v2.3.</w:t>
            </w:r>
          </w:p>
          <w:p w:rsidR="005B4A2D" w:rsidRDefault="005B4A2D" w:rsidP="00F64C72">
            <w:pPr>
              <w:snapToGrid w:val="0"/>
              <w:rPr>
                <w:sz w:val="16"/>
                <w:szCs w:val="16"/>
              </w:rPr>
            </w:pPr>
            <w:r>
              <w:rPr>
                <w:sz w:val="16"/>
                <w:szCs w:val="16"/>
              </w:rPr>
              <w:t xml:space="preserve">- </w:t>
            </w:r>
            <w:r w:rsidRPr="00362DEE">
              <w:rPr>
                <w:sz w:val="16"/>
                <w:szCs w:val="16"/>
              </w:rPr>
              <w:t xml:space="preserve">par. </w:t>
            </w:r>
            <w:r w:rsidR="00F10B13">
              <w:rPr>
                <w:sz w:val="16"/>
                <w:szCs w:val="16"/>
              </w:rPr>
              <w:t>2.3</w:t>
            </w:r>
            <w:r>
              <w:rPr>
                <w:sz w:val="16"/>
                <w:szCs w:val="16"/>
              </w:rPr>
              <w:t xml:space="preserve"> </w:t>
            </w:r>
            <w:r w:rsidRPr="00362DEE">
              <w:rPr>
                <w:sz w:val="16"/>
                <w:szCs w:val="16"/>
              </w:rPr>
              <w:t xml:space="preserve">toelichting nummering </w:t>
            </w:r>
            <w:r>
              <w:rPr>
                <w:sz w:val="16"/>
                <w:szCs w:val="16"/>
              </w:rPr>
              <w:t xml:space="preserve">is </w:t>
            </w:r>
            <w:r w:rsidRPr="00362DEE">
              <w:rPr>
                <w:sz w:val="16"/>
                <w:szCs w:val="16"/>
              </w:rPr>
              <w:t>verwijderd</w:t>
            </w:r>
            <w:r>
              <w:rPr>
                <w:sz w:val="16"/>
                <w:szCs w:val="16"/>
              </w:rPr>
              <w:t>.</w:t>
            </w:r>
          </w:p>
          <w:p w:rsidR="005B4A2D" w:rsidRPr="00362DEE" w:rsidRDefault="005B4A2D" w:rsidP="00F10B13">
            <w:pPr>
              <w:snapToGrid w:val="0"/>
              <w:rPr>
                <w:sz w:val="16"/>
                <w:szCs w:val="16"/>
              </w:rPr>
            </w:pPr>
            <w:r>
              <w:rPr>
                <w:sz w:val="16"/>
                <w:szCs w:val="16"/>
              </w:rPr>
              <w:t xml:space="preserve">- par. </w:t>
            </w:r>
            <w:smartTag w:uri="urn:schemas-microsoft-com:office:smarttags" w:element="time">
              <w:smartTagPr>
                <w:attr w:name="Hour" w:val="2"/>
                <w:attr w:name="Minute" w:val="12"/>
              </w:smartTagPr>
              <w:r w:rsidR="00F10B13">
                <w:rPr>
                  <w:sz w:val="16"/>
                  <w:szCs w:val="16"/>
                </w:rPr>
                <w:t>2.12</w:t>
              </w:r>
            </w:smartTag>
            <w:r>
              <w:rPr>
                <w:sz w:val="16"/>
                <w:szCs w:val="16"/>
              </w:rPr>
              <w:t xml:space="preserve"> mapping belanghebbendeRechtRef aangepast naar zijn belanghebbendeRef.</w:t>
            </w:r>
          </w:p>
        </w:tc>
      </w:tr>
      <w:tr w:rsidR="00B9281F" w:rsidRPr="00310519" w:rsidTr="00CB4D5E">
        <w:tblPrEx>
          <w:tblCellMar>
            <w:top w:w="0" w:type="dxa"/>
            <w:bottom w:w="0" w:type="dxa"/>
          </w:tblCellMar>
        </w:tblPrEx>
        <w:tc>
          <w:tcPr>
            <w:tcW w:w="537" w:type="dxa"/>
          </w:tcPr>
          <w:p w:rsidR="00B9281F" w:rsidRDefault="00B9281F" w:rsidP="0049506A">
            <w:pPr>
              <w:pStyle w:val="Koptekst"/>
              <w:tabs>
                <w:tab w:val="clear" w:pos="4536"/>
                <w:tab w:val="clear" w:pos="9072"/>
              </w:tabs>
              <w:spacing w:line="280" w:lineRule="atLeast"/>
              <w:rPr>
                <w:rStyle w:val="Versie0"/>
                <w:sz w:val="16"/>
                <w:szCs w:val="16"/>
                <w:lang w:val="en-US"/>
              </w:rPr>
            </w:pPr>
            <w:r>
              <w:rPr>
                <w:rStyle w:val="Versie0"/>
                <w:sz w:val="16"/>
                <w:szCs w:val="16"/>
                <w:lang w:val="en-US"/>
              </w:rPr>
              <w:t>4.0</w:t>
            </w:r>
          </w:p>
        </w:tc>
        <w:tc>
          <w:tcPr>
            <w:tcW w:w="1660" w:type="dxa"/>
          </w:tcPr>
          <w:p w:rsidR="00B9281F" w:rsidRDefault="00B9281F" w:rsidP="0049506A">
            <w:pPr>
              <w:rPr>
                <w:rStyle w:val="Datumopmaakprofiel"/>
                <w:sz w:val="16"/>
                <w:szCs w:val="16"/>
                <w:lang w:val="en-US"/>
              </w:rPr>
            </w:pPr>
            <w:smartTag w:uri="urn:schemas-microsoft-com:office:smarttags" w:element="date">
              <w:smartTagPr>
                <w:attr w:name="ls" w:val="trans"/>
                <w:attr w:name="Month" w:val="8"/>
                <w:attr w:name="Day" w:val="6"/>
                <w:attr w:name="Year" w:val="2014"/>
              </w:smartTagPr>
              <w:r>
                <w:rPr>
                  <w:rStyle w:val="Datumopmaakprofiel"/>
                  <w:sz w:val="16"/>
                  <w:szCs w:val="16"/>
                  <w:lang w:val="en-US"/>
                </w:rPr>
                <w:t>6 augustus 2014</w:t>
              </w:r>
            </w:smartTag>
          </w:p>
        </w:tc>
        <w:tc>
          <w:tcPr>
            <w:tcW w:w="1701" w:type="dxa"/>
          </w:tcPr>
          <w:p w:rsidR="00B9281F" w:rsidRDefault="00B9281F" w:rsidP="00E6044E">
            <w:pPr>
              <w:rPr>
                <w:sz w:val="16"/>
                <w:szCs w:val="16"/>
                <w:lang w:val="en-US"/>
              </w:rPr>
            </w:pPr>
            <w:r>
              <w:rPr>
                <w:sz w:val="16"/>
                <w:szCs w:val="16"/>
                <w:lang w:val="en-US"/>
              </w:rPr>
              <w:t>Kadaster</w:t>
            </w:r>
            <w:r w:rsidR="00057E18">
              <w:rPr>
                <w:sz w:val="16"/>
                <w:szCs w:val="16"/>
                <w:lang w:val="en-US"/>
              </w:rPr>
              <w:t xml:space="preserve"> </w:t>
            </w:r>
            <w:r>
              <w:rPr>
                <w:sz w:val="16"/>
                <w:szCs w:val="16"/>
                <w:lang w:val="en-US"/>
              </w:rPr>
              <w:t>IT/KIW/AA</w:t>
            </w:r>
          </w:p>
        </w:tc>
        <w:tc>
          <w:tcPr>
            <w:tcW w:w="5030" w:type="dxa"/>
          </w:tcPr>
          <w:p w:rsidR="00B9281F" w:rsidRDefault="00B9281F" w:rsidP="00B9281F">
            <w:pPr>
              <w:rPr>
                <w:sz w:val="16"/>
                <w:szCs w:val="16"/>
              </w:rPr>
            </w:pPr>
            <w:r>
              <w:rPr>
                <w:sz w:val="16"/>
                <w:szCs w:val="16"/>
              </w:rPr>
              <w:t>RFC-60841 modeldocument v4.4, definitief:</w:t>
            </w:r>
          </w:p>
          <w:p w:rsidR="00B9281F" w:rsidRPr="00362DEE" w:rsidRDefault="00B9281F" w:rsidP="00B9281F">
            <w:pPr>
              <w:snapToGrid w:val="0"/>
              <w:rPr>
                <w:sz w:val="16"/>
                <w:szCs w:val="16"/>
              </w:rPr>
            </w:pPr>
            <w:r>
              <w:rPr>
                <w:sz w:val="16"/>
                <w:szCs w:val="16"/>
              </w:rPr>
              <w:t>-gewijzigde tekstblokken.</w:t>
            </w:r>
          </w:p>
        </w:tc>
      </w:tr>
      <w:tr w:rsidR="00894BFF" w:rsidRPr="001E547A" w:rsidTr="00CB4D5E">
        <w:tblPrEx>
          <w:tblCellMar>
            <w:top w:w="0" w:type="dxa"/>
            <w:bottom w:w="0" w:type="dxa"/>
          </w:tblCellMar>
        </w:tblPrEx>
        <w:tc>
          <w:tcPr>
            <w:tcW w:w="537" w:type="dxa"/>
          </w:tcPr>
          <w:p w:rsidR="00894BFF" w:rsidRPr="001E547A" w:rsidRDefault="0097087B" w:rsidP="0049506A">
            <w:pPr>
              <w:pStyle w:val="Koptekst"/>
              <w:tabs>
                <w:tab w:val="clear" w:pos="4536"/>
                <w:tab w:val="clear" w:pos="9072"/>
              </w:tabs>
              <w:spacing w:line="280" w:lineRule="atLeast"/>
              <w:rPr>
                <w:rStyle w:val="Versie0"/>
                <w:sz w:val="16"/>
                <w:szCs w:val="16"/>
              </w:rPr>
            </w:pPr>
            <w:r>
              <w:rPr>
                <w:rStyle w:val="Versie0"/>
                <w:sz w:val="16"/>
                <w:szCs w:val="16"/>
              </w:rPr>
              <w:t>4.0.1</w:t>
            </w:r>
          </w:p>
        </w:tc>
        <w:tc>
          <w:tcPr>
            <w:tcW w:w="1660" w:type="dxa"/>
          </w:tcPr>
          <w:p w:rsidR="00894BFF" w:rsidRPr="001E547A" w:rsidRDefault="001E547A" w:rsidP="0049506A">
            <w:pPr>
              <w:rPr>
                <w:rStyle w:val="Datumopmaakprofiel"/>
                <w:sz w:val="16"/>
                <w:szCs w:val="16"/>
              </w:rPr>
            </w:pPr>
            <w:smartTag w:uri="urn:schemas-microsoft-com:office:smarttags" w:element="date">
              <w:smartTagPr>
                <w:attr w:name="ls" w:val="trans"/>
                <w:attr w:name="Month" w:val="12"/>
                <w:attr w:name="Day" w:val="2"/>
                <w:attr w:name="Year" w:val="2014"/>
              </w:smartTagPr>
              <w:r w:rsidRPr="001E547A">
                <w:rPr>
                  <w:rStyle w:val="Datumopmaakprofiel"/>
                  <w:sz w:val="16"/>
                  <w:szCs w:val="16"/>
                </w:rPr>
                <w:t>2 december</w:t>
              </w:r>
              <w:r w:rsidR="00894BFF" w:rsidRPr="001E547A">
                <w:rPr>
                  <w:rStyle w:val="Datumopmaakprofiel"/>
                  <w:sz w:val="16"/>
                  <w:szCs w:val="16"/>
                </w:rPr>
                <w:t xml:space="preserve"> 2014</w:t>
              </w:r>
            </w:smartTag>
          </w:p>
        </w:tc>
        <w:tc>
          <w:tcPr>
            <w:tcW w:w="1701" w:type="dxa"/>
          </w:tcPr>
          <w:p w:rsidR="00894BFF" w:rsidRPr="00057E18" w:rsidRDefault="00894BFF" w:rsidP="00E6044E">
            <w:pPr>
              <w:rPr>
                <w:sz w:val="16"/>
                <w:szCs w:val="16"/>
                <w:lang w:val="en-GB"/>
              </w:rPr>
            </w:pPr>
            <w:r w:rsidRPr="00057E18">
              <w:rPr>
                <w:sz w:val="16"/>
                <w:szCs w:val="16"/>
                <w:lang w:val="en-GB"/>
              </w:rPr>
              <w:t>Kadaster</w:t>
            </w:r>
            <w:r w:rsidR="00057E18" w:rsidRPr="00057E18">
              <w:rPr>
                <w:sz w:val="16"/>
                <w:szCs w:val="16"/>
                <w:lang w:val="en-GB"/>
              </w:rPr>
              <w:t xml:space="preserve"> </w:t>
            </w:r>
            <w:r w:rsidRPr="00057E18">
              <w:rPr>
                <w:sz w:val="16"/>
                <w:szCs w:val="16"/>
                <w:lang w:val="en-GB"/>
              </w:rPr>
              <w:t>IT/KIW/AA</w:t>
            </w:r>
          </w:p>
        </w:tc>
        <w:tc>
          <w:tcPr>
            <w:tcW w:w="5030" w:type="dxa"/>
          </w:tcPr>
          <w:p w:rsidR="0097087B" w:rsidRDefault="0097087B" w:rsidP="00B9281F">
            <w:pPr>
              <w:rPr>
                <w:sz w:val="16"/>
                <w:szCs w:val="16"/>
              </w:rPr>
            </w:pPr>
            <w:r>
              <w:rPr>
                <w:sz w:val="16"/>
                <w:szCs w:val="16"/>
              </w:rPr>
              <w:t>RFC-60841 modeldocument v4.4.1, definitief:</w:t>
            </w:r>
          </w:p>
          <w:p w:rsidR="00894BFF" w:rsidRPr="001E547A" w:rsidRDefault="0097087B" w:rsidP="00B9281F">
            <w:pPr>
              <w:rPr>
                <w:sz w:val="16"/>
                <w:szCs w:val="16"/>
              </w:rPr>
            </w:pPr>
            <w:r>
              <w:rPr>
                <w:sz w:val="16"/>
                <w:szCs w:val="16"/>
              </w:rPr>
              <w:t xml:space="preserve">- par. 2.9 mapping </w:t>
            </w:r>
            <w:r w:rsidR="00894BFF" w:rsidRPr="001E547A">
              <w:rPr>
                <w:sz w:val="16"/>
                <w:szCs w:val="16"/>
              </w:rPr>
              <w:t xml:space="preserve">Erfpachtcanon </w:t>
            </w:r>
            <w:r>
              <w:rPr>
                <w:sz w:val="16"/>
                <w:szCs w:val="16"/>
              </w:rPr>
              <w:t>aangepast nav issue,</w:t>
            </w:r>
          </w:p>
          <w:p w:rsidR="001E547A" w:rsidRPr="001E547A" w:rsidRDefault="0097087B" w:rsidP="00B9281F">
            <w:pPr>
              <w:rPr>
                <w:sz w:val="16"/>
                <w:szCs w:val="16"/>
              </w:rPr>
            </w:pPr>
            <w:r>
              <w:rPr>
                <w:sz w:val="16"/>
                <w:szCs w:val="16"/>
              </w:rPr>
              <w:t>- par. 2.4 t</w:t>
            </w:r>
            <w:r w:rsidR="001E547A" w:rsidRPr="001E547A">
              <w:rPr>
                <w:sz w:val="16"/>
                <w:szCs w:val="16"/>
              </w:rPr>
              <w:t>oegestane waardes tia_StukVariant verduidelijkt</w:t>
            </w:r>
            <w:r>
              <w:rPr>
                <w:sz w:val="16"/>
                <w:szCs w:val="16"/>
              </w:rPr>
              <w:t>.</w:t>
            </w:r>
          </w:p>
        </w:tc>
      </w:tr>
      <w:tr w:rsidR="00057E18" w:rsidRPr="00057E18" w:rsidTr="00CB4D5E">
        <w:tblPrEx>
          <w:tblCellMar>
            <w:top w:w="0" w:type="dxa"/>
            <w:bottom w:w="0" w:type="dxa"/>
          </w:tblCellMar>
        </w:tblPrEx>
        <w:tc>
          <w:tcPr>
            <w:tcW w:w="537" w:type="dxa"/>
          </w:tcPr>
          <w:p w:rsidR="00057E18" w:rsidRDefault="00057E18" w:rsidP="0049506A">
            <w:pPr>
              <w:pStyle w:val="Koptekst"/>
              <w:tabs>
                <w:tab w:val="clear" w:pos="4536"/>
                <w:tab w:val="clear" w:pos="9072"/>
              </w:tabs>
              <w:spacing w:line="280" w:lineRule="atLeast"/>
              <w:rPr>
                <w:rStyle w:val="Versie0"/>
                <w:sz w:val="16"/>
                <w:szCs w:val="16"/>
              </w:rPr>
            </w:pPr>
            <w:r>
              <w:rPr>
                <w:rStyle w:val="Versie0"/>
                <w:sz w:val="16"/>
                <w:szCs w:val="16"/>
              </w:rPr>
              <w:t>4.0.2</w:t>
            </w:r>
          </w:p>
        </w:tc>
        <w:tc>
          <w:tcPr>
            <w:tcW w:w="1660" w:type="dxa"/>
          </w:tcPr>
          <w:p w:rsidR="00057E18" w:rsidRPr="001E547A" w:rsidRDefault="00E74482" w:rsidP="0049506A">
            <w:pPr>
              <w:rPr>
                <w:rStyle w:val="Datumopmaakprofiel"/>
                <w:sz w:val="16"/>
                <w:szCs w:val="16"/>
              </w:rPr>
            </w:pPr>
            <w:smartTag w:uri="urn:schemas-microsoft-com:office:smarttags" w:element="date">
              <w:smartTagPr>
                <w:attr w:name="ls" w:val="trans"/>
                <w:attr w:name="Month" w:val="4"/>
                <w:attr w:name="Day" w:val="30"/>
                <w:attr w:name="Year" w:val="2015"/>
              </w:smartTagPr>
              <w:r>
                <w:rPr>
                  <w:rStyle w:val="Datumopmaakprofiel"/>
                  <w:sz w:val="16"/>
                  <w:szCs w:val="16"/>
                </w:rPr>
                <w:t>30</w:t>
              </w:r>
              <w:r w:rsidR="00057E18">
                <w:rPr>
                  <w:rStyle w:val="Datumopmaakprofiel"/>
                  <w:sz w:val="16"/>
                  <w:szCs w:val="16"/>
                </w:rPr>
                <w:t xml:space="preserve"> </w:t>
              </w:r>
              <w:r w:rsidR="00AB4D1B">
                <w:rPr>
                  <w:rStyle w:val="Datumopmaakprofiel"/>
                  <w:sz w:val="16"/>
                  <w:szCs w:val="16"/>
                </w:rPr>
                <w:t>april</w:t>
              </w:r>
              <w:r w:rsidR="00057E18">
                <w:rPr>
                  <w:rStyle w:val="Datumopmaakprofiel"/>
                  <w:sz w:val="16"/>
                  <w:szCs w:val="16"/>
                </w:rPr>
                <w:t xml:space="preserve"> 2015</w:t>
              </w:r>
            </w:smartTag>
          </w:p>
        </w:tc>
        <w:tc>
          <w:tcPr>
            <w:tcW w:w="1701" w:type="dxa"/>
          </w:tcPr>
          <w:p w:rsidR="00057E18" w:rsidRPr="00057E18" w:rsidRDefault="00057E18" w:rsidP="00E6044E">
            <w:pPr>
              <w:rPr>
                <w:sz w:val="16"/>
                <w:szCs w:val="16"/>
                <w:lang w:val="en-GB"/>
              </w:rPr>
            </w:pPr>
            <w:r w:rsidRPr="00057E18">
              <w:rPr>
                <w:sz w:val="16"/>
                <w:szCs w:val="16"/>
                <w:lang w:val="en-GB"/>
              </w:rPr>
              <w:t>Kadaster IT/KIW/AA</w:t>
            </w:r>
          </w:p>
        </w:tc>
        <w:tc>
          <w:tcPr>
            <w:tcW w:w="5030" w:type="dxa"/>
          </w:tcPr>
          <w:p w:rsidR="00057E18" w:rsidRDefault="00057E18" w:rsidP="0093443F">
            <w:pPr>
              <w:rPr>
                <w:sz w:val="16"/>
                <w:szCs w:val="16"/>
              </w:rPr>
            </w:pPr>
            <w:r>
              <w:rPr>
                <w:sz w:val="16"/>
                <w:szCs w:val="16"/>
              </w:rPr>
              <w:t>RFC-60841 modeldocument v4.4.1, definitief:</w:t>
            </w:r>
          </w:p>
          <w:p w:rsidR="00F81ABA" w:rsidRDefault="00F81ABA" w:rsidP="00F81ABA">
            <w:pPr>
              <w:rPr>
                <w:rFonts w:cs="Arial"/>
                <w:color w:val="333333"/>
                <w:sz w:val="16"/>
                <w:szCs w:val="16"/>
              </w:rPr>
            </w:pPr>
            <w:r>
              <w:rPr>
                <w:sz w:val="16"/>
                <w:szCs w:val="16"/>
              </w:rPr>
              <w:t xml:space="preserve">- </w:t>
            </w:r>
            <w:r w:rsidR="00057E18" w:rsidRPr="00057E18">
              <w:rPr>
                <w:sz w:val="16"/>
                <w:szCs w:val="16"/>
              </w:rPr>
              <w:t>I</w:t>
            </w:r>
            <w:r w:rsidR="00057E18" w:rsidRPr="00057E18">
              <w:rPr>
                <w:rFonts w:cs="Arial"/>
                <w:color w:val="333333"/>
                <w:sz w:val="16"/>
                <w:szCs w:val="16"/>
              </w:rPr>
              <w:t xml:space="preserve">2177829/AA-1604: par. </w:t>
            </w:r>
            <w:r w:rsidR="00057E18">
              <w:rPr>
                <w:rFonts w:cs="Arial"/>
                <w:color w:val="333333"/>
                <w:sz w:val="16"/>
                <w:szCs w:val="16"/>
              </w:rPr>
              <w:t xml:space="preserve">2.5.1 </w:t>
            </w:r>
            <w:r w:rsidR="00057E18">
              <w:rPr>
                <w:sz w:val="16"/>
                <w:szCs w:val="16"/>
              </w:rPr>
              <w:t>k_BurgerlijkeStaatTekstPartners</w:t>
            </w:r>
            <w:r w:rsidR="00057E18">
              <w:rPr>
                <w:rFonts w:cs="Arial"/>
                <w:color w:val="333333"/>
                <w:sz w:val="16"/>
                <w:szCs w:val="16"/>
              </w:rPr>
              <w:t>, juiste codes vermeld conform TB Burgerlijke staat variant 2</w:t>
            </w:r>
            <w:r>
              <w:rPr>
                <w:rFonts w:cs="Arial"/>
                <w:color w:val="333333"/>
                <w:sz w:val="16"/>
                <w:szCs w:val="16"/>
              </w:rPr>
              <w:t>,</w:t>
            </w:r>
          </w:p>
          <w:p w:rsidR="005A6A34" w:rsidRDefault="00E1211E" w:rsidP="00F81ABA">
            <w:pPr>
              <w:rPr>
                <w:rFonts w:cs="Arial"/>
                <w:color w:val="333333"/>
                <w:sz w:val="16"/>
                <w:szCs w:val="16"/>
              </w:rPr>
            </w:pPr>
            <w:r>
              <w:rPr>
                <w:rFonts w:cs="Arial"/>
                <w:color w:val="333333"/>
                <w:sz w:val="16"/>
                <w:szCs w:val="16"/>
              </w:rPr>
              <w:t xml:space="preserve">- </w:t>
            </w:r>
            <w:r w:rsidR="005A6A34">
              <w:rPr>
                <w:rFonts w:cs="Arial"/>
                <w:color w:val="333333"/>
                <w:sz w:val="16"/>
                <w:szCs w:val="16"/>
              </w:rPr>
              <w:t>I</w:t>
            </w:r>
            <w:r w:rsidR="005A6A34" w:rsidRPr="005A6A34">
              <w:rPr>
                <w:rFonts w:cs="Arial"/>
                <w:color w:val="333333"/>
                <w:sz w:val="16"/>
                <w:szCs w:val="16"/>
              </w:rPr>
              <w:t>2184860</w:t>
            </w:r>
            <w:r w:rsidR="005A6A34">
              <w:rPr>
                <w:rFonts w:cs="Arial"/>
                <w:color w:val="333333"/>
                <w:sz w:val="16"/>
                <w:szCs w:val="16"/>
              </w:rPr>
              <w:t>/</w:t>
            </w:r>
            <w:r>
              <w:rPr>
                <w:rFonts w:cs="Arial"/>
                <w:color w:val="333333"/>
                <w:sz w:val="16"/>
                <w:szCs w:val="16"/>
              </w:rPr>
              <w:t>AA</w:t>
            </w:r>
            <w:r w:rsidR="009D61CC">
              <w:rPr>
                <w:rFonts w:cs="Arial"/>
                <w:color w:val="333333"/>
                <w:sz w:val="16"/>
                <w:szCs w:val="16"/>
              </w:rPr>
              <w:t xml:space="preserve">-1646: par. </w:t>
            </w:r>
            <w:r w:rsidR="00BA2CA5">
              <w:rPr>
                <w:rFonts w:cs="Arial"/>
                <w:color w:val="333333"/>
                <w:sz w:val="16"/>
                <w:szCs w:val="16"/>
              </w:rPr>
              <w:t xml:space="preserve">2.4.1 aanduiding per registergoed </w:t>
            </w:r>
            <w:r w:rsidR="00627978">
              <w:rPr>
                <w:rFonts w:cs="Arial"/>
                <w:color w:val="333333"/>
                <w:sz w:val="16"/>
                <w:szCs w:val="16"/>
              </w:rPr>
              <w:t xml:space="preserve">moet ook </w:t>
            </w:r>
            <w:r w:rsidR="00956145">
              <w:rPr>
                <w:rFonts w:cs="Arial"/>
                <w:color w:val="333333"/>
                <w:sz w:val="16"/>
                <w:szCs w:val="16"/>
              </w:rPr>
              <w:t>voor gegroepeerde percelen</w:t>
            </w:r>
            <w:r w:rsidR="002A321E">
              <w:rPr>
                <w:rFonts w:cs="Arial"/>
                <w:color w:val="333333"/>
                <w:sz w:val="16"/>
                <w:szCs w:val="16"/>
              </w:rPr>
              <w:t xml:space="preserve"> getoond kunnen worden</w:t>
            </w:r>
            <w:r w:rsidR="005A6A34">
              <w:rPr>
                <w:rFonts w:cs="Arial"/>
                <w:color w:val="333333"/>
                <w:sz w:val="16"/>
                <w:szCs w:val="16"/>
              </w:rPr>
              <w:t>,</w:t>
            </w:r>
          </w:p>
          <w:p w:rsidR="00627978" w:rsidRDefault="00627978" w:rsidP="00F81ABA">
            <w:pPr>
              <w:rPr>
                <w:rFonts w:cs="Arial"/>
                <w:color w:val="333333"/>
                <w:sz w:val="16"/>
                <w:szCs w:val="16"/>
              </w:rPr>
            </w:pPr>
            <w:r>
              <w:rPr>
                <w:rFonts w:cs="Arial"/>
                <w:color w:val="333333"/>
                <w:sz w:val="16"/>
                <w:szCs w:val="16"/>
              </w:rPr>
              <w:t>- AA-1652: par. 2.7.1 en 2.7.2 tonen koopprijs variant 1 voor cessie en indeplaatsstelling verduidelijkt,</w:t>
            </w:r>
          </w:p>
          <w:p w:rsidR="00AB4D1B" w:rsidRDefault="005A6A34" w:rsidP="00F81ABA">
            <w:pPr>
              <w:rPr>
                <w:rFonts w:cs="Arial"/>
                <w:color w:val="333333"/>
                <w:sz w:val="16"/>
                <w:szCs w:val="16"/>
              </w:rPr>
            </w:pPr>
            <w:r>
              <w:rPr>
                <w:rFonts w:cs="Arial"/>
                <w:color w:val="333333"/>
                <w:sz w:val="16"/>
                <w:szCs w:val="16"/>
              </w:rPr>
              <w:t xml:space="preserve">- AA-1702: par. 2.3 </w:t>
            </w:r>
            <w:r w:rsidR="009A73A4">
              <w:rPr>
                <w:rFonts w:cs="Arial"/>
                <w:color w:val="333333"/>
                <w:sz w:val="16"/>
                <w:szCs w:val="16"/>
              </w:rPr>
              <w:t xml:space="preserve">en par. 2.5.1 </w:t>
            </w:r>
            <w:r>
              <w:rPr>
                <w:rFonts w:cs="Arial"/>
                <w:color w:val="333333"/>
                <w:sz w:val="16"/>
                <w:szCs w:val="16"/>
              </w:rPr>
              <w:t xml:space="preserve">mapping partij/partij naar personen </w:t>
            </w:r>
            <w:r w:rsidR="002A321E">
              <w:rPr>
                <w:rFonts w:cs="Arial"/>
                <w:color w:val="333333"/>
                <w:sz w:val="16"/>
                <w:szCs w:val="16"/>
              </w:rPr>
              <w:t>volledig beschreven</w:t>
            </w:r>
            <w:r>
              <w:rPr>
                <w:rFonts w:cs="Arial"/>
                <w:color w:val="333333"/>
                <w:sz w:val="16"/>
                <w:szCs w:val="16"/>
              </w:rPr>
              <w:t>, alleen tekstuele verduidelijking</w:t>
            </w:r>
            <w:r w:rsidR="00AB4D1B">
              <w:rPr>
                <w:rFonts w:cs="Arial"/>
                <w:color w:val="333333"/>
                <w:sz w:val="16"/>
                <w:szCs w:val="16"/>
              </w:rPr>
              <w:t>,</w:t>
            </w:r>
          </w:p>
          <w:p w:rsidR="004304F5" w:rsidRDefault="00AB4D1B" w:rsidP="00F81ABA">
            <w:pPr>
              <w:rPr>
                <w:rFonts w:cs="Arial"/>
                <w:color w:val="333333"/>
                <w:sz w:val="16"/>
                <w:szCs w:val="16"/>
              </w:rPr>
            </w:pPr>
            <w:r>
              <w:rPr>
                <w:rFonts w:cs="Arial"/>
                <w:color w:val="333333"/>
                <w:sz w:val="16"/>
                <w:szCs w:val="16"/>
              </w:rPr>
              <w:t>- AA-1777: par.</w:t>
            </w:r>
            <w:r w:rsidR="00590120">
              <w:rPr>
                <w:rFonts w:cs="Arial"/>
                <w:color w:val="333333"/>
                <w:sz w:val="16"/>
                <w:szCs w:val="16"/>
              </w:rPr>
              <w:t>2.4 afsluitend leesteken na aanduiding registergoed</w:t>
            </w:r>
            <w:r w:rsidR="00956145">
              <w:rPr>
                <w:rFonts w:cs="Arial"/>
                <w:color w:val="333333"/>
                <w:sz w:val="16"/>
                <w:szCs w:val="16"/>
              </w:rPr>
              <w:t xml:space="preserve"> met volgnummer </w:t>
            </w:r>
            <w:r w:rsidR="00590120">
              <w:rPr>
                <w:rFonts w:cs="Arial"/>
                <w:color w:val="333333"/>
                <w:sz w:val="16"/>
                <w:szCs w:val="16"/>
              </w:rPr>
              <w:t>verduidelijkt</w:t>
            </w:r>
            <w:r w:rsidR="004304F5">
              <w:rPr>
                <w:rFonts w:cs="Arial"/>
                <w:color w:val="333333"/>
                <w:sz w:val="16"/>
                <w:szCs w:val="16"/>
              </w:rPr>
              <w:t>,</w:t>
            </w:r>
          </w:p>
          <w:p w:rsidR="00057E18" w:rsidRPr="00B03664" w:rsidRDefault="004304F5" w:rsidP="00F81ABA">
            <w:pPr>
              <w:rPr>
                <w:rFonts w:cs="Arial"/>
                <w:color w:val="333333"/>
                <w:sz w:val="16"/>
                <w:szCs w:val="16"/>
              </w:rPr>
            </w:pPr>
            <w:r>
              <w:rPr>
                <w:rFonts w:cs="Arial"/>
                <w:color w:val="333333"/>
                <w:sz w:val="16"/>
                <w:szCs w:val="16"/>
              </w:rPr>
              <w:lastRenderedPageBreak/>
              <w:t xml:space="preserve">- AA-1841: par. </w:t>
            </w:r>
            <w:r w:rsidR="00E74482">
              <w:rPr>
                <w:rFonts w:cs="Arial"/>
                <w:color w:val="333333"/>
                <w:sz w:val="16"/>
                <w:szCs w:val="16"/>
              </w:rPr>
              <w:t>2.3 beschrijving gerelateerde partijen aangepast en tekst registergoed bewonen mag ook voor een gerelateerde partij 1 keer getoond worden.</w:t>
            </w:r>
          </w:p>
        </w:tc>
      </w:tr>
      <w:tr w:rsidR="00B03664" w:rsidRPr="00057E18" w:rsidTr="00CB4D5E">
        <w:tblPrEx>
          <w:tblCellMar>
            <w:top w:w="0" w:type="dxa"/>
            <w:bottom w:w="0" w:type="dxa"/>
          </w:tblCellMar>
        </w:tblPrEx>
        <w:tc>
          <w:tcPr>
            <w:tcW w:w="537" w:type="dxa"/>
          </w:tcPr>
          <w:p w:rsidR="00B03664" w:rsidRDefault="00B03664" w:rsidP="0049506A">
            <w:pPr>
              <w:pStyle w:val="Koptekst"/>
              <w:tabs>
                <w:tab w:val="clear" w:pos="4536"/>
                <w:tab w:val="clear" w:pos="9072"/>
              </w:tabs>
              <w:spacing w:line="280" w:lineRule="atLeast"/>
              <w:rPr>
                <w:rStyle w:val="Versie0"/>
                <w:sz w:val="16"/>
                <w:szCs w:val="16"/>
              </w:rPr>
            </w:pPr>
            <w:r>
              <w:rPr>
                <w:rStyle w:val="Versie0"/>
                <w:sz w:val="16"/>
                <w:szCs w:val="16"/>
              </w:rPr>
              <w:lastRenderedPageBreak/>
              <w:t>4.</w:t>
            </w:r>
            <w:r w:rsidR="00941C83">
              <w:rPr>
                <w:rStyle w:val="Versie0"/>
                <w:sz w:val="16"/>
                <w:szCs w:val="16"/>
              </w:rPr>
              <w:t>0</w:t>
            </w:r>
            <w:r>
              <w:rPr>
                <w:rStyle w:val="Versie0"/>
                <w:sz w:val="16"/>
                <w:szCs w:val="16"/>
              </w:rPr>
              <w:t>.</w:t>
            </w:r>
            <w:r w:rsidR="00941C83">
              <w:rPr>
                <w:rStyle w:val="Versie0"/>
                <w:sz w:val="16"/>
                <w:szCs w:val="16"/>
              </w:rPr>
              <w:t>3</w:t>
            </w:r>
          </w:p>
        </w:tc>
        <w:tc>
          <w:tcPr>
            <w:tcW w:w="1660" w:type="dxa"/>
          </w:tcPr>
          <w:p w:rsidR="00B03664" w:rsidRDefault="00B03664" w:rsidP="0049506A">
            <w:pPr>
              <w:rPr>
                <w:rStyle w:val="Datumopmaakprofiel"/>
                <w:sz w:val="16"/>
                <w:szCs w:val="16"/>
              </w:rPr>
            </w:pPr>
            <w:smartTag w:uri="urn:schemas-microsoft-com:office:smarttags" w:element="date">
              <w:smartTagPr>
                <w:attr w:name="ls" w:val="trans"/>
                <w:attr w:name="Month" w:val="7"/>
                <w:attr w:name="Day" w:val="16"/>
                <w:attr w:name="Year" w:val="2015"/>
              </w:smartTagPr>
              <w:r>
                <w:rPr>
                  <w:rStyle w:val="Datumopmaakprofiel"/>
                  <w:sz w:val="16"/>
                  <w:szCs w:val="16"/>
                </w:rPr>
                <w:t>16 juli 2015</w:t>
              </w:r>
            </w:smartTag>
          </w:p>
        </w:tc>
        <w:tc>
          <w:tcPr>
            <w:tcW w:w="1701" w:type="dxa"/>
          </w:tcPr>
          <w:p w:rsidR="00B03664" w:rsidRPr="00057E18" w:rsidRDefault="00B03664" w:rsidP="00E6044E">
            <w:pPr>
              <w:rPr>
                <w:sz w:val="16"/>
                <w:szCs w:val="16"/>
                <w:lang w:val="en-GB"/>
              </w:rPr>
            </w:pPr>
            <w:r w:rsidRPr="00057E18">
              <w:rPr>
                <w:sz w:val="16"/>
                <w:szCs w:val="16"/>
                <w:lang w:val="en-GB"/>
              </w:rPr>
              <w:t>Kadaster IT/KIW/AA</w:t>
            </w:r>
          </w:p>
        </w:tc>
        <w:tc>
          <w:tcPr>
            <w:tcW w:w="5030" w:type="dxa"/>
          </w:tcPr>
          <w:p w:rsidR="00B03664" w:rsidRDefault="00B03664" w:rsidP="00550571">
            <w:pPr>
              <w:rPr>
                <w:sz w:val="16"/>
                <w:szCs w:val="16"/>
              </w:rPr>
            </w:pPr>
            <w:r>
              <w:rPr>
                <w:sz w:val="16"/>
                <w:szCs w:val="16"/>
              </w:rPr>
              <w:t>AA-1781 par. 2.3 ‘zowel … afzonderlijk’ mag alleen getoond worden wanneer de partij meer gerechtigde personen bevat</w:t>
            </w:r>
            <w:r w:rsidR="00550571">
              <w:rPr>
                <w:sz w:val="16"/>
                <w:szCs w:val="16"/>
              </w:rPr>
              <w:t>.</w:t>
            </w:r>
          </w:p>
        </w:tc>
      </w:tr>
      <w:tr w:rsidR="00550571" w:rsidRPr="00057E18" w:rsidTr="00CB4D5E">
        <w:tblPrEx>
          <w:tblCellMar>
            <w:top w:w="0" w:type="dxa"/>
            <w:bottom w:w="0" w:type="dxa"/>
          </w:tblCellMar>
        </w:tblPrEx>
        <w:tc>
          <w:tcPr>
            <w:tcW w:w="537" w:type="dxa"/>
          </w:tcPr>
          <w:p w:rsidR="00550571" w:rsidRDefault="00550571" w:rsidP="0049506A">
            <w:pPr>
              <w:pStyle w:val="Koptekst"/>
              <w:tabs>
                <w:tab w:val="clear" w:pos="4536"/>
                <w:tab w:val="clear" w:pos="9072"/>
              </w:tabs>
              <w:spacing w:line="280" w:lineRule="atLeast"/>
              <w:rPr>
                <w:rStyle w:val="Versie0"/>
                <w:sz w:val="16"/>
                <w:szCs w:val="16"/>
              </w:rPr>
            </w:pPr>
            <w:r>
              <w:rPr>
                <w:rStyle w:val="Versie0"/>
                <w:sz w:val="16"/>
                <w:szCs w:val="16"/>
              </w:rPr>
              <w:t>4.0.4</w:t>
            </w:r>
          </w:p>
        </w:tc>
        <w:tc>
          <w:tcPr>
            <w:tcW w:w="1660" w:type="dxa"/>
          </w:tcPr>
          <w:p w:rsidR="00550571" w:rsidRDefault="00550571" w:rsidP="0049506A">
            <w:pPr>
              <w:rPr>
                <w:rStyle w:val="Datumopmaakprofiel"/>
                <w:sz w:val="16"/>
                <w:szCs w:val="16"/>
              </w:rPr>
            </w:pPr>
            <w:r>
              <w:rPr>
                <w:rStyle w:val="Datumopmaakprofiel"/>
                <w:sz w:val="16"/>
                <w:szCs w:val="16"/>
              </w:rPr>
              <w:t>16 september 2015</w:t>
            </w:r>
          </w:p>
        </w:tc>
        <w:tc>
          <w:tcPr>
            <w:tcW w:w="1701" w:type="dxa"/>
          </w:tcPr>
          <w:p w:rsidR="00550571" w:rsidRPr="00057E18" w:rsidRDefault="003463B0" w:rsidP="00E6044E">
            <w:pPr>
              <w:rPr>
                <w:sz w:val="16"/>
                <w:szCs w:val="16"/>
                <w:lang w:val="en-GB"/>
              </w:rPr>
            </w:pPr>
            <w:r w:rsidRPr="00057E18">
              <w:rPr>
                <w:sz w:val="16"/>
                <w:szCs w:val="16"/>
                <w:lang w:val="en-GB"/>
              </w:rPr>
              <w:t>Kadaster IT/KIW/AA</w:t>
            </w:r>
          </w:p>
        </w:tc>
        <w:tc>
          <w:tcPr>
            <w:tcW w:w="5030" w:type="dxa"/>
          </w:tcPr>
          <w:p w:rsidR="00550571" w:rsidRDefault="003463B0" w:rsidP="00550571">
            <w:pPr>
              <w:rPr>
                <w:sz w:val="16"/>
                <w:szCs w:val="16"/>
              </w:rPr>
            </w:pPr>
            <w:r>
              <w:rPr>
                <w:sz w:val="16"/>
                <w:szCs w:val="16"/>
              </w:rPr>
              <w:t>AA-2136 par. 2.7.1.1 tonen punt na koopprijs verduidelijkt.</w:t>
            </w:r>
          </w:p>
        </w:tc>
      </w:tr>
      <w:tr w:rsidR="007D2EBA" w:rsidRPr="007D2EBA" w:rsidTr="00CB4D5E">
        <w:tblPrEx>
          <w:tblCellMar>
            <w:top w:w="0" w:type="dxa"/>
            <w:bottom w:w="0" w:type="dxa"/>
          </w:tblCellMar>
        </w:tblPrEx>
        <w:tc>
          <w:tcPr>
            <w:tcW w:w="537" w:type="dxa"/>
          </w:tcPr>
          <w:p w:rsidR="007D2EBA" w:rsidRDefault="007D2EBA" w:rsidP="0049506A">
            <w:pPr>
              <w:pStyle w:val="Koptekst"/>
              <w:tabs>
                <w:tab w:val="clear" w:pos="4536"/>
                <w:tab w:val="clear" w:pos="9072"/>
              </w:tabs>
              <w:spacing w:line="280" w:lineRule="atLeast"/>
              <w:rPr>
                <w:rStyle w:val="Versie0"/>
                <w:sz w:val="16"/>
                <w:szCs w:val="16"/>
              </w:rPr>
            </w:pPr>
            <w:r>
              <w:rPr>
                <w:rStyle w:val="Versie0"/>
                <w:sz w:val="16"/>
                <w:szCs w:val="16"/>
              </w:rPr>
              <w:t>4.0.5</w:t>
            </w:r>
          </w:p>
        </w:tc>
        <w:tc>
          <w:tcPr>
            <w:tcW w:w="1660" w:type="dxa"/>
          </w:tcPr>
          <w:p w:rsidR="007D2EBA" w:rsidRDefault="008018F6" w:rsidP="0049506A">
            <w:pPr>
              <w:rPr>
                <w:rStyle w:val="Datumopmaakprofiel"/>
                <w:sz w:val="16"/>
                <w:szCs w:val="16"/>
              </w:rPr>
            </w:pPr>
            <w:r>
              <w:rPr>
                <w:rStyle w:val="Datumopmaakprofiel"/>
                <w:sz w:val="16"/>
                <w:szCs w:val="16"/>
              </w:rPr>
              <w:t>19</w:t>
            </w:r>
            <w:r w:rsidR="007D2EBA">
              <w:rPr>
                <w:rStyle w:val="Datumopmaakprofiel"/>
                <w:sz w:val="16"/>
                <w:szCs w:val="16"/>
              </w:rPr>
              <w:t xml:space="preserve"> oktober 2015</w:t>
            </w:r>
          </w:p>
        </w:tc>
        <w:tc>
          <w:tcPr>
            <w:tcW w:w="1701" w:type="dxa"/>
          </w:tcPr>
          <w:p w:rsidR="007D2EBA" w:rsidRPr="00057E18" w:rsidRDefault="007D2EBA" w:rsidP="00E6044E">
            <w:pPr>
              <w:rPr>
                <w:sz w:val="16"/>
                <w:szCs w:val="16"/>
                <w:lang w:val="en-GB"/>
              </w:rPr>
            </w:pPr>
            <w:r w:rsidRPr="00057E18">
              <w:rPr>
                <w:sz w:val="16"/>
                <w:szCs w:val="16"/>
                <w:lang w:val="en-GB"/>
              </w:rPr>
              <w:t>Kadaster IT/KIW/AA</w:t>
            </w:r>
          </w:p>
        </w:tc>
        <w:tc>
          <w:tcPr>
            <w:tcW w:w="5030" w:type="dxa"/>
          </w:tcPr>
          <w:p w:rsidR="00771E92" w:rsidRDefault="00771E92" w:rsidP="00E51FD4">
            <w:pPr>
              <w:rPr>
                <w:sz w:val="16"/>
                <w:szCs w:val="16"/>
              </w:rPr>
            </w:pPr>
            <w:r>
              <w:rPr>
                <w:sz w:val="16"/>
                <w:szCs w:val="16"/>
              </w:rPr>
              <w:t>Modeldocument v4.4.2, definitief:</w:t>
            </w:r>
          </w:p>
          <w:p w:rsidR="00771E92" w:rsidRDefault="00771E92" w:rsidP="00E51FD4">
            <w:pPr>
              <w:rPr>
                <w:sz w:val="16"/>
                <w:szCs w:val="16"/>
              </w:rPr>
            </w:pPr>
            <w:r w:rsidRPr="00C47D94">
              <w:rPr>
                <w:sz w:val="16"/>
                <w:szCs w:val="16"/>
              </w:rPr>
              <w:t xml:space="preserve">AA-2132 par. </w:t>
            </w:r>
            <w:r>
              <w:rPr>
                <w:sz w:val="16"/>
                <w:szCs w:val="16"/>
              </w:rPr>
              <w:t>2.3 ‘De verschenen personen… verklaarden’ aangepast naar afleidbare keuze tussen ‘persoon/personen’ en verklaarde/verklaarden,</w:t>
            </w:r>
          </w:p>
          <w:p w:rsidR="00E135AF" w:rsidRDefault="00E135AF" w:rsidP="00E135AF">
            <w:pPr>
              <w:rPr>
                <w:sz w:val="16"/>
                <w:szCs w:val="16"/>
              </w:rPr>
            </w:pPr>
            <w:r>
              <w:rPr>
                <w:sz w:val="16"/>
                <w:szCs w:val="16"/>
              </w:rPr>
              <w:t xml:space="preserve">AA-2138 par. 2.4.3 </w:t>
            </w:r>
            <w:r w:rsidRPr="00D8175C">
              <w:rPr>
                <w:sz w:val="16"/>
                <w:szCs w:val="16"/>
              </w:rPr>
              <w:t>partij volgletter wordt getoond in koop punt 2 ipv vervreemder/verkoper</w:t>
            </w:r>
            <w:r>
              <w:rPr>
                <w:sz w:val="16"/>
                <w:szCs w:val="16"/>
              </w:rPr>
              <w:t>,</w:t>
            </w:r>
          </w:p>
          <w:p w:rsidR="00E135AF" w:rsidRDefault="00E135AF" w:rsidP="00E135AF">
            <w:pPr>
              <w:rPr>
                <w:sz w:val="16"/>
                <w:szCs w:val="16"/>
              </w:rPr>
            </w:pPr>
            <w:r>
              <w:rPr>
                <w:sz w:val="16"/>
                <w:szCs w:val="16"/>
              </w:rPr>
              <w:t>AA-2139 par. 2.4.3 eerste koopovereenkomst in punt 2 moet de eerste koopovereenkomst zijn genoemd in punt 1 ipv de tweede.</w:t>
            </w:r>
          </w:p>
          <w:p w:rsidR="007D2EBA" w:rsidRDefault="007D2EBA" w:rsidP="00E51FD4">
            <w:pPr>
              <w:rPr>
                <w:sz w:val="16"/>
                <w:szCs w:val="16"/>
              </w:rPr>
            </w:pPr>
            <w:r w:rsidRPr="007D2EBA">
              <w:rPr>
                <w:sz w:val="16"/>
                <w:szCs w:val="16"/>
              </w:rPr>
              <w:t xml:space="preserve">AA-2166 </w:t>
            </w:r>
            <w:r w:rsidR="00E51FD4">
              <w:rPr>
                <w:sz w:val="16"/>
                <w:szCs w:val="16"/>
              </w:rPr>
              <w:t>par. 2.4.2 en 2.4.3 twee leveringen en cessie: in k</w:t>
            </w:r>
            <w:r w:rsidRPr="007D2EBA">
              <w:rPr>
                <w:sz w:val="16"/>
                <w:szCs w:val="16"/>
              </w:rPr>
              <w:t xml:space="preserve">oop punt 2 'eveneens' </w:t>
            </w:r>
            <w:r w:rsidR="00E51FD4">
              <w:rPr>
                <w:sz w:val="16"/>
                <w:szCs w:val="16"/>
              </w:rPr>
              <w:t>aangepast naar afleidbare keuze</w:t>
            </w:r>
            <w:r w:rsidR="00E723A7">
              <w:rPr>
                <w:sz w:val="16"/>
                <w:szCs w:val="16"/>
              </w:rPr>
              <w:t>,</w:t>
            </w:r>
          </w:p>
          <w:p w:rsidR="00E723A7" w:rsidRPr="007D2EBA" w:rsidRDefault="00E723A7" w:rsidP="00E51FD4">
            <w:pPr>
              <w:rPr>
                <w:sz w:val="16"/>
                <w:szCs w:val="16"/>
              </w:rPr>
            </w:pPr>
            <w:r w:rsidRPr="00BE7674">
              <w:rPr>
                <w:sz w:val="16"/>
                <w:szCs w:val="16"/>
              </w:rPr>
              <w:t xml:space="preserve">AA-2168 </w:t>
            </w:r>
            <w:r>
              <w:rPr>
                <w:sz w:val="16"/>
                <w:szCs w:val="16"/>
              </w:rPr>
              <w:t xml:space="preserve">par. 2.7.2.2 en 2.7.2.3 </w:t>
            </w:r>
            <w:r w:rsidRPr="00BE7674">
              <w:rPr>
                <w:sz w:val="16"/>
                <w:szCs w:val="16"/>
              </w:rPr>
              <w:t xml:space="preserve">koopprijs 2b en 2c mapping tonen 'Van welke roerende zaken ... aan deze akte.' </w:t>
            </w:r>
            <w:r>
              <w:rPr>
                <w:sz w:val="16"/>
                <w:szCs w:val="16"/>
              </w:rPr>
              <w:t>zodat dit bij beide koopprijzen vermeld kan worden.</w:t>
            </w:r>
          </w:p>
        </w:tc>
      </w:tr>
      <w:tr w:rsidR="00E6044E" w:rsidRPr="007D2EBA" w:rsidTr="00CB4D5E">
        <w:tblPrEx>
          <w:tblCellMar>
            <w:top w:w="0" w:type="dxa"/>
            <w:bottom w:w="0" w:type="dxa"/>
          </w:tblCellMar>
        </w:tblPrEx>
        <w:tc>
          <w:tcPr>
            <w:tcW w:w="537" w:type="dxa"/>
          </w:tcPr>
          <w:p w:rsidR="00E6044E" w:rsidRDefault="00E6044E" w:rsidP="0049506A">
            <w:pPr>
              <w:pStyle w:val="Koptekst"/>
              <w:tabs>
                <w:tab w:val="clear" w:pos="4536"/>
                <w:tab w:val="clear" w:pos="9072"/>
              </w:tabs>
              <w:spacing w:line="280" w:lineRule="atLeast"/>
              <w:rPr>
                <w:rStyle w:val="Versie0"/>
                <w:sz w:val="16"/>
                <w:szCs w:val="16"/>
              </w:rPr>
            </w:pPr>
            <w:r>
              <w:rPr>
                <w:rStyle w:val="Versie0"/>
                <w:sz w:val="16"/>
                <w:szCs w:val="16"/>
              </w:rPr>
              <w:t>4.0.6</w:t>
            </w:r>
          </w:p>
        </w:tc>
        <w:tc>
          <w:tcPr>
            <w:tcW w:w="1660" w:type="dxa"/>
          </w:tcPr>
          <w:p w:rsidR="00E6044E" w:rsidRDefault="00E6044E" w:rsidP="0049506A">
            <w:pPr>
              <w:rPr>
                <w:rStyle w:val="Datumopmaakprofiel"/>
                <w:sz w:val="16"/>
                <w:szCs w:val="16"/>
              </w:rPr>
            </w:pPr>
            <w:r>
              <w:rPr>
                <w:rStyle w:val="Datumopmaakprofiel"/>
                <w:sz w:val="16"/>
                <w:szCs w:val="16"/>
              </w:rPr>
              <w:t>25 november 2015</w:t>
            </w:r>
          </w:p>
        </w:tc>
        <w:tc>
          <w:tcPr>
            <w:tcW w:w="1701" w:type="dxa"/>
          </w:tcPr>
          <w:p w:rsidR="00E6044E" w:rsidRPr="00057E18" w:rsidRDefault="00E6044E" w:rsidP="00057E18">
            <w:pPr>
              <w:rPr>
                <w:sz w:val="16"/>
                <w:szCs w:val="16"/>
                <w:lang w:val="en-GB"/>
              </w:rPr>
            </w:pPr>
            <w:r w:rsidRPr="00057E18">
              <w:rPr>
                <w:sz w:val="16"/>
                <w:szCs w:val="16"/>
                <w:lang w:val="en-GB"/>
              </w:rPr>
              <w:t>Kadaster IT/KIW/AA</w:t>
            </w:r>
          </w:p>
        </w:tc>
        <w:tc>
          <w:tcPr>
            <w:tcW w:w="5030" w:type="dxa"/>
          </w:tcPr>
          <w:p w:rsidR="00E6044E" w:rsidRDefault="00E6044E" w:rsidP="00E6044E">
            <w:pPr>
              <w:rPr>
                <w:sz w:val="16"/>
                <w:szCs w:val="16"/>
              </w:rPr>
            </w:pPr>
            <w:r>
              <w:rPr>
                <w:sz w:val="16"/>
                <w:szCs w:val="16"/>
              </w:rPr>
              <w:t>Modeldocument v4.4.2, definitief:</w:t>
            </w:r>
          </w:p>
          <w:p w:rsidR="00E6044E" w:rsidRDefault="00E6044E" w:rsidP="00E6044E">
            <w:pPr>
              <w:rPr>
                <w:sz w:val="16"/>
                <w:szCs w:val="16"/>
              </w:rPr>
            </w:pPr>
            <w:r>
              <w:rPr>
                <w:sz w:val="16"/>
                <w:szCs w:val="16"/>
              </w:rPr>
              <w:t>AA</w:t>
            </w:r>
            <w:r w:rsidR="00DE171E">
              <w:rPr>
                <w:sz w:val="16"/>
                <w:szCs w:val="16"/>
              </w:rPr>
              <w:t>-</w:t>
            </w:r>
            <w:r>
              <w:rPr>
                <w:sz w:val="16"/>
                <w:szCs w:val="16"/>
              </w:rPr>
              <w:t xml:space="preserve">2307 par. 2.6 Inschrijving Koop getoonde aanduiding van de koop moet hetzelfde zijn als in Keuzeblok Koop-Levering, tekstueel verduidelijkt. </w:t>
            </w:r>
          </w:p>
        </w:tc>
      </w:tr>
      <w:tr w:rsidR="00DE171E" w:rsidRPr="007D2EBA" w:rsidTr="00CB4D5E">
        <w:tblPrEx>
          <w:tblCellMar>
            <w:top w:w="0" w:type="dxa"/>
            <w:bottom w:w="0" w:type="dxa"/>
          </w:tblCellMar>
        </w:tblPrEx>
        <w:tc>
          <w:tcPr>
            <w:tcW w:w="537" w:type="dxa"/>
          </w:tcPr>
          <w:p w:rsidR="00DE171E" w:rsidRDefault="00DE171E" w:rsidP="0049506A">
            <w:pPr>
              <w:pStyle w:val="Koptekst"/>
              <w:tabs>
                <w:tab w:val="clear" w:pos="4536"/>
                <w:tab w:val="clear" w:pos="9072"/>
              </w:tabs>
              <w:spacing w:line="280" w:lineRule="atLeast"/>
              <w:rPr>
                <w:rStyle w:val="Versie0"/>
                <w:sz w:val="16"/>
                <w:szCs w:val="16"/>
              </w:rPr>
            </w:pPr>
            <w:r>
              <w:rPr>
                <w:rStyle w:val="Versie0"/>
                <w:sz w:val="16"/>
                <w:szCs w:val="16"/>
              </w:rPr>
              <w:t>4.0.7</w:t>
            </w:r>
          </w:p>
        </w:tc>
        <w:tc>
          <w:tcPr>
            <w:tcW w:w="1660" w:type="dxa"/>
          </w:tcPr>
          <w:p w:rsidR="00DE171E" w:rsidRDefault="00DE171E" w:rsidP="0049506A">
            <w:pPr>
              <w:rPr>
                <w:rStyle w:val="Datumopmaakprofiel"/>
                <w:sz w:val="16"/>
                <w:szCs w:val="16"/>
              </w:rPr>
            </w:pPr>
            <w:r>
              <w:rPr>
                <w:rStyle w:val="Datumopmaakprofiel"/>
                <w:sz w:val="16"/>
                <w:szCs w:val="16"/>
              </w:rPr>
              <w:t>1 december 2015</w:t>
            </w:r>
          </w:p>
        </w:tc>
        <w:tc>
          <w:tcPr>
            <w:tcW w:w="1701" w:type="dxa"/>
          </w:tcPr>
          <w:p w:rsidR="00DE171E" w:rsidRPr="00057E18" w:rsidRDefault="00DE171E" w:rsidP="00057E18">
            <w:pPr>
              <w:rPr>
                <w:sz w:val="16"/>
                <w:szCs w:val="16"/>
                <w:lang w:val="en-GB"/>
              </w:rPr>
            </w:pPr>
            <w:r w:rsidRPr="00057E18">
              <w:rPr>
                <w:sz w:val="16"/>
                <w:szCs w:val="16"/>
                <w:lang w:val="en-GB"/>
              </w:rPr>
              <w:t>Kadaster IT/KIW/AA</w:t>
            </w:r>
          </w:p>
        </w:tc>
        <w:tc>
          <w:tcPr>
            <w:tcW w:w="5030" w:type="dxa"/>
          </w:tcPr>
          <w:p w:rsidR="00DE171E" w:rsidRDefault="00DE171E" w:rsidP="00E6044E">
            <w:pPr>
              <w:rPr>
                <w:sz w:val="16"/>
                <w:szCs w:val="16"/>
              </w:rPr>
            </w:pPr>
            <w:r>
              <w:rPr>
                <w:sz w:val="16"/>
                <w:szCs w:val="16"/>
              </w:rPr>
              <w:t>Modeldocument v4.4.3, definitief:</w:t>
            </w:r>
          </w:p>
          <w:p w:rsidR="00DE171E" w:rsidRDefault="00DE171E" w:rsidP="00E6044E">
            <w:pPr>
              <w:rPr>
                <w:sz w:val="16"/>
                <w:szCs w:val="16"/>
              </w:rPr>
            </w:pPr>
            <w:r>
              <w:rPr>
                <w:rFonts w:cs="Arial"/>
                <w:sz w:val="16"/>
                <w:szCs w:val="16"/>
              </w:rPr>
              <w:t>AA-</w:t>
            </w:r>
            <w:r w:rsidR="00953394">
              <w:rPr>
                <w:rFonts w:cs="Arial"/>
                <w:sz w:val="16"/>
                <w:szCs w:val="16"/>
              </w:rPr>
              <w:t>1631</w:t>
            </w:r>
            <w:r>
              <w:rPr>
                <w:rFonts w:cs="Arial"/>
                <w:sz w:val="16"/>
                <w:szCs w:val="16"/>
              </w:rPr>
              <w:t xml:space="preserve"> Keuzeblok Koop-Levering variant 3 en 4, wanneer koop A-B en B-C met aanduiding wordt getoond in paragraaf Koop dan worden beide koopovereenkomsten genoemd in p</w:t>
            </w:r>
            <w:bookmarkStart w:id="9" w:name="_GoBack"/>
            <w:bookmarkEnd w:id="9"/>
            <w:r>
              <w:rPr>
                <w:rFonts w:cs="Arial"/>
                <w:sz w:val="16"/>
                <w:szCs w:val="16"/>
              </w:rPr>
              <w:t>aragraaf Levering ipv alleen de eerste.</w:t>
            </w:r>
          </w:p>
        </w:tc>
      </w:tr>
      <w:tr w:rsidR="00F3770A" w:rsidRPr="007D2EBA" w:rsidTr="00CB4D5E">
        <w:tblPrEx>
          <w:tblCellMar>
            <w:top w:w="0" w:type="dxa"/>
            <w:bottom w:w="0" w:type="dxa"/>
          </w:tblCellMar>
        </w:tblPrEx>
        <w:tc>
          <w:tcPr>
            <w:tcW w:w="537" w:type="dxa"/>
          </w:tcPr>
          <w:p w:rsidR="00F3770A" w:rsidRDefault="00F3770A" w:rsidP="0049506A">
            <w:pPr>
              <w:pStyle w:val="Koptekst"/>
              <w:tabs>
                <w:tab w:val="clear" w:pos="4536"/>
                <w:tab w:val="clear" w:pos="9072"/>
              </w:tabs>
              <w:spacing w:line="280" w:lineRule="atLeast"/>
              <w:rPr>
                <w:rStyle w:val="Versie0"/>
                <w:sz w:val="16"/>
                <w:szCs w:val="16"/>
              </w:rPr>
            </w:pPr>
            <w:r>
              <w:rPr>
                <w:rStyle w:val="Versie0"/>
                <w:sz w:val="16"/>
                <w:szCs w:val="16"/>
              </w:rPr>
              <w:t>4.1.0</w:t>
            </w:r>
          </w:p>
        </w:tc>
        <w:tc>
          <w:tcPr>
            <w:tcW w:w="1660" w:type="dxa"/>
          </w:tcPr>
          <w:p w:rsidR="00F3770A" w:rsidRDefault="00F3770A" w:rsidP="0049506A">
            <w:pPr>
              <w:rPr>
                <w:rStyle w:val="Datumopmaakprofiel"/>
                <w:sz w:val="16"/>
                <w:szCs w:val="16"/>
              </w:rPr>
            </w:pPr>
            <w:r>
              <w:rPr>
                <w:rStyle w:val="Datumopmaakprofiel"/>
                <w:sz w:val="16"/>
                <w:szCs w:val="16"/>
              </w:rPr>
              <w:t>7 januari 2016</w:t>
            </w:r>
          </w:p>
        </w:tc>
        <w:tc>
          <w:tcPr>
            <w:tcW w:w="1701" w:type="dxa"/>
          </w:tcPr>
          <w:p w:rsidR="00F3770A" w:rsidRPr="00057E18" w:rsidRDefault="00F3770A" w:rsidP="00057E18">
            <w:pPr>
              <w:rPr>
                <w:sz w:val="16"/>
                <w:szCs w:val="16"/>
                <w:lang w:val="en-GB"/>
              </w:rPr>
            </w:pPr>
            <w:r w:rsidRPr="00057E18">
              <w:rPr>
                <w:sz w:val="16"/>
                <w:szCs w:val="16"/>
                <w:lang w:val="en-GB"/>
              </w:rPr>
              <w:t>Kadaster IT/KIW/AA</w:t>
            </w:r>
          </w:p>
        </w:tc>
        <w:tc>
          <w:tcPr>
            <w:tcW w:w="5030" w:type="dxa"/>
          </w:tcPr>
          <w:p w:rsidR="005F28EF" w:rsidRDefault="005F28EF" w:rsidP="005F28EF">
            <w:pPr>
              <w:rPr>
                <w:sz w:val="16"/>
                <w:szCs w:val="16"/>
              </w:rPr>
            </w:pPr>
            <w:r>
              <w:rPr>
                <w:sz w:val="16"/>
                <w:szCs w:val="16"/>
              </w:rPr>
              <w:t>Modeldocument v</w:t>
            </w:r>
            <w:r w:rsidR="00C67111">
              <w:rPr>
                <w:sz w:val="16"/>
                <w:szCs w:val="16"/>
              </w:rPr>
              <w:t>4</w:t>
            </w:r>
            <w:r>
              <w:rPr>
                <w:sz w:val="16"/>
                <w:szCs w:val="16"/>
              </w:rPr>
              <w:t xml:space="preserve">.5.0, definitief: </w:t>
            </w:r>
          </w:p>
          <w:p w:rsidR="00F3770A" w:rsidRDefault="00C67111" w:rsidP="00C67111">
            <w:pPr>
              <w:rPr>
                <w:sz w:val="16"/>
                <w:szCs w:val="16"/>
              </w:rPr>
            </w:pPr>
            <w:r w:rsidRPr="00F47BB2">
              <w:rPr>
                <w:sz w:val="16"/>
                <w:szCs w:val="16"/>
              </w:rPr>
              <w:t xml:space="preserve">AA-2397 </w:t>
            </w:r>
            <w:r w:rsidR="005F28EF">
              <w:rPr>
                <w:sz w:val="16"/>
                <w:szCs w:val="16"/>
              </w:rPr>
              <w:t xml:space="preserve">nieuwste versie </w:t>
            </w:r>
            <w:r w:rsidR="005F28EF" w:rsidRPr="00F47BB2">
              <w:rPr>
                <w:sz w:val="16"/>
                <w:szCs w:val="16"/>
              </w:rPr>
              <w:t>Tekstblok Partij niet natuurlijk persoon.</w:t>
            </w:r>
          </w:p>
        </w:tc>
      </w:tr>
      <w:tr w:rsidR="00700B00" w:rsidRPr="007D2EBA" w:rsidTr="00CB4D5E">
        <w:tblPrEx>
          <w:tblCellMar>
            <w:top w:w="0" w:type="dxa"/>
            <w:bottom w:w="0" w:type="dxa"/>
          </w:tblCellMar>
        </w:tblPrEx>
        <w:tc>
          <w:tcPr>
            <w:tcW w:w="537" w:type="dxa"/>
          </w:tcPr>
          <w:p w:rsidR="00700B00" w:rsidRDefault="00700B00" w:rsidP="0049506A">
            <w:pPr>
              <w:pStyle w:val="Koptekst"/>
              <w:tabs>
                <w:tab w:val="clear" w:pos="4536"/>
                <w:tab w:val="clear" w:pos="9072"/>
              </w:tabs>
              <w:spacing w:line="280" w:lineRule="atLeast"/>
              <w:rPr>
                <w:rStyle w:val="Versie0"/>
                <w:sz w:val="16"/>
                <w:szCs w:val="16"/>
              </w:rPr>
            </w:pPr>
            <w:r>
              <w:rPr>
                <w:rStyle w:val="Versie0"/>
                <w:sz w:val="16"/>
                <w:szCs w:val="16"/>
              </w:rPr>
              <w:t>4.2.0</w:t>
            </w:r>
          </w:p>
        </w:tc>
        <w:tc>
          <w:tcPr>
            <w:tcW w:w="1660" w:type="dxa"/>
          </w:tcPr>
          <w:p w:rsidR="00700B00" w:rsidRDefault="00700B00" w:rsidP="0049506A">
            <w:pPr>
              <w:rPr>
                <w:rStyle w:val="Datumopmaakprofiel"/>
                <w:sz w:val="16"/>
                <w:szCs w:val="16"/>
              </w:rPr>
            </w:pPr>
            <w:r>
              <w:rPr>
                <w:rStyle w:val="Datumopmaakprofiel"/>
                <w:sz w:val="16"/>
                <w:szCs w:val="16"/>
              </w:rPr>
              <w:t>3 maart 2016</w:t>
            </w:r>
          </w:p>
        </w:tc>
        <w:tc>
          <w:tcPr>
            <w:tcW w:w="1701" w:type="dxa"/>
          </w:tcPr>
          <w:p w:rsidR="00700B00" w:rsidRPr="00057E18" w:rsidRDefault="00700B00" w:rsidP="00057E18">
            <w:pPr>
              <w:rPr>
                <w:sz w:val="16"/>
                <w:szCs w:val="16"/>
                <w:lang w:val="en-GB"/>
              </w:rPr>
            </w:pPr>
            <w:r>
              <w:rPr>
                <w:sz w:val="16"/>
                <w:szCs w:val="16"/>
                <w:lang w:val="en-GB"/>
              </w:rPr>
              <w:t>Kadaster/IT/KIW/AA</w:t>
            </w:r>
          </w:p>
        </w:tc>
        <w:tc>
          <w:tcPr>
            <w:tcW w:w="5030" w:type="dxa"/>
          </w:tcPr>
          <w:p w:rsidR="00700B00" w:rsidRDefault="00700B00" w:rsidP="00700B00">
            <w:pPr>
              <w:rPr>
                <w:sz w:val="16"/>
                <w:szCs w:val="16"/>
              </w:rPr>
            </w:pPr>
            <w:r>
              <w:rPr>
                <w:sz w:val="16"/>
                <w:szCs w:val="16"/>
              </w:rPr>
              <w:t>Modeldocument v4.6.0 AA-2413: Geen inhoudelijke wijzigingen</w:t>
            </w:r>
          </w:p>
        </w:tc>
      </w:tr>
    </w:tbl>
    <w:p w:rsidR="00181329" w:rsidRPr="007D2EBA" w:rsidRDefault="00181329"/>
    <w:p w:rsidR="001B314C" w:rsidRPr="007D2EBA" w:rsidRDefault="00181329">
      <w:r w:rsidRPr="007D2EBA">
        <w:br w:type="page"/>
      </w:r>
    </w:p>
    <w:tbl>
      <w:tblPr>
        <w:tblW w:w="5173" w:type="dxa"/>
        <w:tblCellMar>
          <w:left w:w="0" w:type="dxa"/>
          <w:right w:w="70" w:type="dxa"/>
        </w:tblCellMar>
        <w:tblLook w:val="0000" w:firstRow="0" w:lastRow="0" w:firstColumn="0" w:lastColumn="0" w:noHBand="0" w:noVBand="0"/>
      </w:tblPr>
      <w:tblGrid>
        <w:gridCol w:w="5173"/>
      </w:tblGrid>
      <w:tr w:rsidR="003228A3" w:rsidRPr="00C54181" w:rsidTr="00CB4D5E">
        <w:tblPrEx>
          <w:tblCellMar>
            <w:top w:w="0" w:type="dxa"/>
            <w:bottom w:w="0" w:type="dxa"/>
          </w:tblCellMar>
        </w:tblPrEx>
        <w:trPr>
          <w:cantSplit/>
          <w:trHeight w:hRule="exact" w:val="562"/>
        </w:trPr>
        <w:tc>
          <w:tcPr>
            <w:tcW w:w="5173" w:type="dxa"/>
            <w:vAlign w:val="bottom"/>
          </w:tcPr>
          <w:p w:rsidR="003228A3" w:rsidRPr="00C54181" w:rsidRDefault="003228A3">
            <w:pPr>
              <w:pStyle w:val="kopje"/>
            </w:pPr>
            <w:r w:rsidRPr="00C54181">
              <w:lastRenderedPageBreak/>
              <w:t>Recensiehistorie</w:t>
            </w:r>
          </w:p>
        </w:tc>
      </w:tr>
    </w:tbl>
    <w:p w:rsidR="003228A3" w:rsidRPr="00C54181"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3402"/>
        <w:gridCol w:w="2977"/>
      </w:tblGrid>
      <w:tr w:rsidR="003228A3" w:rsidRPr="00C54181" w:rsidTr="00CB4D5E">
        <w:tblPrEx>
          <w:tblCellMar>
            <w:top w:w="0" w:type="dxa"/>
            <w:bottom w:w="0" w:type="dxa"/>
          </w:tblCellMar>
        </w:tblPrEx>
        <w:trPr>
          <w:cantSplit/>
          <w:trHeight w:hRule="exact" w:val="281"/>
          <w:tblHeader/>
        </w:trPr>
        <w:tc>
          <w:tcPr>
            <w:tcW w:w="779" w:type="dxa"/>
            <w:vAlign w:val="bottom"/>
          </w:tcPr>
          <w:p w:rsidR="003228A3" w:rsidRPr="00C54181" w:rsidRDefault="003228A3">
            <w:pPr>
              <w:pStyle w:val="tussenkopje"/>
              <w:spacing w:before="0"/>
              <w:rPr>
                <w:lang w:val="nl-NL"/>
              </w:rPr>
            </w:pPr>
            <w:r w:rsidRPr="00C54181">
              <w:rPr>
                <w:lang w:val="nl-NL"/>
              </w:rPr>
              <w:t>Versie</w:t>
            </w:r>
          </w:p>
        </w:tc>
        <w:tc>
          <w:tcPr>
            <w:tcW w:w="1701" w:type="dxa"/>
            <w:vAlign w:val="bottom"/>
          </w:tcPr>
          <w:p w:rsidR="003228A3" w:rsidRPr="00C54181" w:rsidRDefault="003228A3">
            <w:pPr>
              <w:pStyle w:val="tussenkopje"/>
              <w:spacing w:before="0"/>
              <w:rPr>
                <w:lang w:val="nl-NL"/>
              </w:rPr>
            </w:pPr>
            <w:r w:rsidRPr="00C54181">
              <w:rPr>
                <w:lang w:val="nl-NL"/>
              </w:rPr>
              <w:t>Datum</w:t>
            </w:r>
          </w:p>
        </w:tc>
        <w:tc>
          <w:tcPr>
            <w:tcW w:w="3402" w:type="dxa"/>
            <w:vAlign w:val="bottom"/>
          </w:tcPr>
          <w:p w:rsidR="003228A3" w:rsidRPr="00C54181" w:rsidRDefault="003228A3">
            <w:pPr>
              <w:pStyle w:val="tussenkopje"/>
              <w:spacing w:before="0"/>
              <w:rPr>
                <w:lang w:val="nl-NL"/>
              </w:rPr>
            </w:pPr>
            <w:r w:rsidRPr="00C54181">
              <w:rPr>
                <w:lang w:val="nl-NL"/>
              </w:rPr>
              <w:t>Recensent</w:t>
            </w:r>
          </w:p>
        </w:tc>
        <w:tc>
          <w:tcPr>
            <w:tcW w:w="2977" w:type="dxa"/>
            <w:vAlign w:val="bottom"/>
          </w:tcPr>
          <w:p w:rsidR="003228A3" w:rsidRPr="00C54181" w:rsidRDefault="003228A3">
            <w:pPr>
              <w:pStyle w:val="tussenkopje"/>
              <w:spacing w:before="0"/>
              <w:rPr>
                <w:lang w:val="nl-NL"/>
              </w:rPr>
            </w:pPr>
            <w:r w:rsidRPr="00C54181">
              <w:rPr>
                <w:lang w:val="nl-NL"/>
              </w:rPr>
              <w:t>Opmerking</w:t>
            </w:r>
          </w:p>
        </w:tc>
      </w:tr>
      <w:tr w:rsidR="003228A3" w:rsidRPr="00C54181" w:rsidTr="00CB4D5E">
        <w:tblPrEx>
          <w:tblCellMar>
            <w:top w:w="0" w:type="dxa"/>
            <w:bottom w:w="0" w:type="dxa"/>
          </w:tblCellMar>
        </w:tblPrEx>
        <w:trPr>
          <w:cantSplit/>
        </w:trPr>
        <w:tc>
          <w:tcPr>
            <w:tcW w:w="779" w:type="dxa"/>
          </w:tcPr>
          <w:p w:rsidR="003228A3" w:rsidRPr="00C54181" w:rsidRDefault="001C77D6">
            <w:r w:rsidRPr="00C54181">
              <w:t>N.v.t.</w:t>
            </w:r>
          </w:p>
        </w:tc>
        <w:tc>
          <w:tcPr>
            <w:tcW w:w="1701" w:type="dxa"/>
          </w:tcPr>
          <w:p w:rsidR="003228A3" w:rsidRPr="00C54181" w:rsidRDefault="003228A3"/>
        </w:tc>
        <w:tc>
          <w:tcPr>
            <w:tcW w:w="3402" w:type="dxa"/>
          </w:tcPr>
          <w:p w:rsidR="003228A3" w:rsidRPr="00C54181" w:rsidRDefault="003228A3"/>
        </w:tc>
        <w:tc>
          <w:tcPr>
            <w:tcW w:w="2977" w:type="dxa"/>
          </w:tcPr>
          <w:p w:rsidR="003228A3" w:rsidRPr="00C54181" w:rsidRDefault="003228A3"/>
        </w:tc>
      </w:tr>
    </w:tbl>
    <w:p w:rsidR="003228A3" w:rsidRPr="00C54181" w:rsidRDefault="003228A3">
      <w:pPr>
        <w:sectPr w:rsidR="003228A3" w:rsidRPr="00C54181">
          <w:headerReference w:type="default" r:id="rId10"/>
          <w:footerReference w:type="default" r:id="rId11"/>
          <w:pgSz w:w="11906" w:h="16838" w:code="9"/>
          <w:pgMar w:top="2977" w:right="1304" w:bottom="1304" w:left="1814" w:header="567" w:footer="431" w:gutter="0"/>
          <w:pgNumType w:start="3"/>
          <w:cols w:space="708"/>
          <w:formProt w:val="0"/>
        </w:sectPr>
      </w:pPr>
    </w:p>
    <w:p w:rsidR="003228A3" w:rsidRPr="00C54181" w:rsidRDefault="003228A3">
      <w:pPr>
        <w:pStyle w:val="Koptekst"/>
        <w:tabs>
          <w:tab w:val="clear" w:pos="4536"/>
          <w:tab w:val="clear" w:pos="9072"/>
        </w:tabs>
        <w:rPr>
          <w:b/>
          <w:bCs w:val="0"/>
        </w:rPr>
      </w:pPr>
      <w:r w:rsidRPr="00C54181">
        <w:rPr>
          <w:b/>
          <w:bCs w:val="0"/>
        </w:rPr>
        <w:lastRenderedPageBreak/>
        <w:t>Inhoudsopgave</w:t>
      </w:r>
    </w:p>
    <w:bookmarkStart w:id="10" w:name="bmInhoudsopgave"/>
    <w:bookmarkEnd w:id="10"/>
    <w:p w:rsidR="00CB4D5E" w:rsidRDefault="004A1631">
      <w:pPr>
        <w:pStyle w:val="Inhopg1"/>
        <w:rPr>
          <w:rFonts w:asciiTheme="minorHAnsi" w:eastAsiaTheme="minorEastAsia" w:hAnsiTheme="minorHAnsi" w:cstheme="minorBidi"/>
          <w:b w:val="0"/>
          <w:bCs w:val="0"/>
          <w:snapToGrid/>
          <w:kern w:val="0"/>
          <w:sz w:val="22"/>
          <w:szCs w:val="22"/>
          <w:lang w:eastAsia="nl-NL"/>
        </w:rPr>
      </w:pPr>
      <w:r w:rsidRPr="00AA0BD4">
        <w:rPr>
          <w:lang w:val="en-US"/>
        </w:rPr>
        <w:fldChar w:fldCharType="begin"/>
      </w:r>
      <w:r w:rsidRPr="00C54181">
        <w:instrText xml:space="preserve"> TOC \o "1-4" \h \z \t "Kop 2;2;Kop 3;3</w:instrText>
      </w:r>
      <w:r w:rsidRPr="005B5275">
        <w:instrText>;K</w:instrText>
      </w:r>
      <w:r w:rsidRPr="001F7CB8">
        <w:instrText>op 4</w:instrText>
      </w:r>
      <w:r w:rsidRPr="00AA0BD4">
        <w:rPr>
          <w:lang w:val="en-US"/>
        </w:rPr>
        <w:instrText xml:space="preserve">;4;Kop 5;5;Trefwoordenregister;1;Bijlagenblad;1;Verzendlijst;1" </w:instrText>
      </w:r>
      <w:r w:rsidRPr="00AA0BD4">
        <w:rPr>
          <w:lang w:val="en-US"/>
        </w:rPr>
        <w:fldChar w:fldCharType="separate"/>
      </w:r>
      <w:hyperlink w:anchor="_Toc462994137" w:history="1">
        <w:r w:rsidR="00CB4D5E" w:rsidRPr="00CA6CCA">
          <w:rPr>
            <w:rStyle w:val="Hyperlink"/>
            <w:lang w:val="en-US"/>
          </w:rPr>
          <w:t>1</w:t>
        </w:r>
        <w:r w:rsidR="00CB4D5E">
          <w:rPr>
            <w:rFonts w:asciiTheme="minorHAnsi" w:eastAsiaTheme="minorEastAsia" w:hAnsiTheme="minorHAnsi" w:cstheme="minorBidi"/>
            <w:b w:val="0"/>
            <w:bCs w:val="0"/>
            <w:snapToGrid/>
            <w:kern w:val="0"/>
            <w:sz w:val="22"/>
            <w:szCs w:val="22"/>
            <w:lang w:eastAsia="nl-NL"/>
          </w:rPr>
          <w:tab/>
        </w:r>
        <w:r w:rsidR="00CB4D5E" w:rsidRPr="00CA6CCA">
          <w:rPr>
            <w:rStyle w:val="Hyperlink"/>
            <w:lang w:val="en-US"/>
          </w:rPr>
          <w:t>Inleiding</w:t>
        </w:r>
        <w:r w:rsidR="00CB4D5E">
          <w:rPr>
            <w:webHidden/>
          </w:rPr>
          <w:tab/>
        </w:r>
        <w:r w:rsidR="00CB4D5E">
          <w:rPr>
            <w:webHidden/>
          </w:rPr>
          <w:fldChar w:fldCharType="begin"/>
        </w:r>
        <w:r w:rsidR="00CB4D5E">
          <w:rPr>
            <w:webHidden/>
          </w:rPr>
          <w:instrText xml:space="preserve"> PAGEREF _Toc462994137 \h </w:instrText>
        </w:r>
        <w:r w:rsidR="00CB4D5E">
          <w:rPr>
            <w:webHidden/>
          </w:rPr>
        </w:r>
        <w:r w:rsidR="00CB4D5E">
          <w:rPr>
            <w:webHidden/>
          </w:rPr>
          <w:fldChar w:fldCharType="separate"/>
        </w:r>
        <w:r w:rsidR="00CB4D5E">
          <w:rPr>
            <w:webHidden/>
          </w:rPr>
          <w:t>9</w:t>
        </w:r>
        <w:r w:rsidR="00CB4D5E">
          <w:rPr>
            <w:webHidden/>
          </w:rPr>
          <w:fldChar w:fldCharType="end"/>
        </w:r>
      </w:hyperlink>
    </w:p>
    <w:p w:rsidR="00CB4D5E" w:rsidRDefault="00CB4D5E">
      <w:pPr>
        <w:pStyle w:val="Inhopg2"/>
        <w:rPr>
          <w:rFonts w:asciiTheme="minorHAnsi" w:eastAsiaTheme="minorEastAsia" w:hAnsiTheme="minorHAnsi" w:cstheme="minorBidi"/>
          <w:snapToGrid/>
          <w:kern w:val="0"/>
          <w:sz w:val="22"/>
          <w:szCs w:val="22"/>
          <w:lang w:eastAsia="nl-NL"/>
        </w:rPr>
      </w:pPr>
      <w:hyperlink w:anchor="_Toc462994138" w:history="1">
        <w:r w:rsidRPr="00CA6CCA">
          <w:rPr>
            <w:rStyle w:val="Hyperlink"/>
            <w:lang w:val="en-US"/>
          </w:rPr>
          <w:t>1.1</w:t>
        </w:r>
        <w:r>
          <w:rPr>
            <w:rFonts w:asciiTheme="minorHAnsi" w:eastAsiaTheme="minorEastAsia" w:hAnsiTheme="minorHAnsi" w:cstheme="minorBidi"/>
            <w:snapToGrid/>
            <w:kern w:val="0"/>
            <w:sz w:val="22"/>
            <w:szCs w:val="22"/>
            <w:lang w:eastAsia="nl-NL"/>
          </w:rPr>
          <w:tab/>
        </w:r>
        <w:r w:rsidRPr="00CA6CCA">
          <w:rPr>
            <w:rStyle w:val="Hyperlink"/>
            <w:lang w:val="en-US"/>
          </w:rPr>
          <w:t>Doel</w:t>
        </w:r>
        <w:r>
          <w:rPr>
            <w:webHidden/>
          </w:rPr>
          <w:tab/>
        </w:r>
        <w:r>
          <w:rPr>
            <w:webHidden/>
          </w:rPr>
          <w:fldChar w:fldCharType="begin"/>
        </w:r>
        <w:r>
          <w:rPr>
            <w:webHidden/>
          </w:rPr>
          <w:instrText xml:space="preserve"> PAGEREF _Toc462994138 \h </w:instrText>
        </w:r>
        <w:r>
          <w:rPr>
            <w:webHidden/>
          </w:rPr>
        </w:r>
        <w:r>
          <w:rPr>
            <w:webHidden/>
          </w:rPr>
          <w:fldChar w:fldCharType="separate"/>
        </w:r>
        <w:r>
          <w:rPr>
            <w:webHidden/>
          </w:rPr>
          <w:t>9</w:t>
        </w:r>
        <w:r>
          <w:rPr>
            <w:webHidden/>
          </w:rPr>
          <w:fldChar w:fldCharType="end"/>
        </w:r>
      </w:hyperlink>
    </w:p>
    <w:p w:rsidR="00CB4D5E" w:rsidRDefault="00CB4D5E">
      <w:pPr>
        <w:pStyle w:val="Inhopg2"/>
        <w:rPr>
          <w:rFonts w:asciiTheme="minorHAnsi" w:eastAsiaTheme="minorEastAsia" w:hAnsiTheme="minorHAnsi" w:cstheme="minorBidi"/>
          <w:snapToGrid/>
          <w:kern w:val="0"/>
          <w:sz w:val="22"/>
          <w:szCs w:val="22"/>
          <w:lang w:eastAsia="nl-NL"/>
        </w:rPr>
      </w:pPr>
      <w:hyperlink w:anchor="_Toc462994139" w:history="1">
        <w:r w:rsidRPr="00CA6CCA">
          <w:rPr>
            <w:rStyle w:val="Hyperlink"/>
            <w:lang w:val="en-US"/>
          </w:rPr>
          <w:t>1.2</w:t>
        </w:r>
        <w:r>
          <w:rPr>
            <w:rFonts w:asciiTheme="minorHAnsi" w:eastAsiaTheme="minorEastAsia" w:hAnsiTheme="minorHAnsi" w:cstheme="minorBidi"/>
            <w:snapToGrid/>
            <w:kern w:val="0"/>
            <w:sz w:val="22"/>
            <w:szCs w:val="22"/>
            <w:lang w:eastAsia="nl-NL"/>
          </w:rPr>
          <w:tab/>
        </w:r>
        <w:r w:rsidRPr="00CA6CCA">
          <w:rPr>
            <w:rStyle w:val="Hyperlink"/>
            <w:lang w:val="en-US"/>
          </w:rPr>
          <w:t>Algemeen</w:t>
        </w:r>
        <w:r>
          <w:rPr>
            <w:webHidden/>
          </w:rPr>
          <w:tab/>
        </w:r>
        <w:r>
          <w:rPr>
            <w:webHidden/>
          </w:rPr>
          <w:fldChar w:fldCharType="begin"/>
        </w:r>
        <w:r>
          <w:rPr>
            <w:webHidden/>
          </w:rPr>
          <w:instrText xml:space="preserve"> PAGEREF _Toc462994139 \h </w:instrText>
        </w:r>
        <w:r>
          <w:rPr>
            <w:webHidden/>
          </w:rPr>
        </w:r>
        <w:r>
          <w:rPr>
            <w:webHidden/>
          </w:rPr>
          <w:fldChar w:fldCharType="separate"/>
        </w:r>
        <w:r>
          <w:rPr>
            <w:webHidden/>
          </w:rPr>
          <w:t>9</w:t>
        </w:r>
        <w:r>
          <w:rPr>
            <w:webHidden/>
          </w:rPr>
          <w:fldChar w:fldCharType="end"/>
        </w:r>
      </w:hyperlink>
    </w:p>
    <w:p w:rsidR="00CB4D5E" w:rsidRDefault="00CB4D5E">
      <w:pPr>
        <w:pStyle w:val="Inhopg2"/>
        <w:rPr>
          <w:rFonts w:asciiTheme="minorHAnsi" w:eastAsiaTheme="minorEastAsia" w:hAnsiTheme="minorHAnsi" w:cstheme="minorBidi"/>
          <w:snapToGrid/>
          <w:kern w:val="0"/>
          <w:sz w:val="22"/>
          <w:szCs w:val="22"/>
          <w:lang w:eastAsia="nl-NL"/>
        </w:rPr>
      </w:pPr>
      <w:hyperlink w:anchor="_Toc462994140" w:history="1">
        <w:r w:rsidRPr="00CA6CCA">
          <w:rPr>
            <w:rStyle w:val="Hyperlink"/>
            <w:lang w:val="en-US"/>
          </w:rPr>
          <w:t>1.3</w:t>
        </w:r>
        <w:r>
          <w:rPr>
            <w:rFonts w:asciiTheme="minorHAnsi" w:eastAsiaTheme="minorEastAsia" w:hAnsiTheme="minorHAnsi" w:cstheme="minorBidi"/>
            <w:snapToGrid/>
            <w:kern w:val="0"/>
            <w:sz w:val="22"/>
            <w:szCs w:val="22"/>
            <w:lang w:eastAsia="nl-NL"/>
          </w:rPr>
          <w:tab/>
        </w:r>
        <w:r w:rsidRPr="00CA6CCA">
          <w:rPr>
            <w:rStyle w:val="Hyperlink"/>
            <w:lang w:val="en-US"/>
          </w:rPr>
          <w:t>Referenties</w:t>
        </w:r>
        <w:r>
          <w:rPr>
            <w:webHidden/>
          </w:rPr>
          <w:tab/>
        </w:r>
        <w:r>
          <w:rPr>
            <w:webHidden/>
          </w:rPr>
          <w:fldChar w:fldCharType="begin"/>
        </w:r>
        <w:r>
          <w:rPr>
            <w:webHidden/>
          </w:rPr>
          <w:instrText xml:space="preserve"> PAGEREF _Toc462994140 \h </w:instrText>
        </w:r>
        <w:r>
          <w:rPr>
            <w:webHidden/>
          </w:rPr>
        </w:r>
        <w:r>
          <w:rPr>
            <w:webHidden/>
          </w:rPr>
          <w:fldChar w:fldCharType="separate"/>
        </w:r>
        <w:r>
          <w:rPr>
            <w:webHidden/>
          </w:rPr>
          <w:t>9</w:t>
        </w:r>
        <w:r>
          <w:rPr>
            <w:webHidden/>
          </w:rPr>
          <w:fldChar w:fldCharType="end"/>
        </w:r>
      </w:hyperlink>
    </w:p>
    <w:p w:rsidR="00CB4D5E" w:rsidRDefault="00CB4D5E">
      <w:pPr>
        <w:pStyle w:val="Inhopg1"/>
        <w:rPr>
          <w:rFonts w:asciiTheme="minorHAnsi" w:eastAsiaTheme="minorEastAsia" w:hAnsiTheme="minorHAnsi" w:cstheme="minorBidi"/>
          <w:b w:val="0"/>
          <w:bCs w:val="0"/>
          <w:snapToGrid/>
          <w:kern w:val="0"/>
          <w:sz w:val="22"/>
          <w:szCs w:val="22"/>
          <w:lang w:eastAsia="nl-NL"/>
        </w:rPr>
      </w:pPr>
      <w:hyperlink w:anchor="_Toc462994141" w:history="1">
        <w:r w:rsidRPr="00CA6CCA">
          <w:rPr>
            <w:rStyle w:val="Hyperlink"/>
          </w:rPr>
          <w:t>2</w:t>
        </w:r>
        <w:r>
          <w:rPr>
            <w:rFonts w:asciiTheme="minorHAnsi" w:eastAsiaTheme="minorEastAsia" w:hAnsiTheme="minorHAnsi" w:cstheme="minorBidi"/>
            <w:b w:val="0"/>
            <w:bCs w:val="0"/>
            <w:snapToGrid/>
            <w:kern w:val="0"/>
            <w:sz w:val="22"/>
            <w:szCs w:val="22"/>
            <w:lang w:eastAsia="nl-NL"/>
          </w:rPr>
          <w:tab/>
        </w:r>
        <w:r w:rsidRPr="00CA6CCA">
          <w:rPr>
            <w:rStyle w:val="Hyperlink"/>
          </w:rPr>
          <w:t>Akte van levering</w:t>
        </w:r>
        <w:r>
          <w:rPr>
            <w:webHidden/>
          </w:rPr>
          <w:tab/>
        </w:r>
        <w:r>
          <w:rPr>
            <w:webHidden/>
          </w:rPr>
          <w:fldChar w:fldCharType="begin"/>
        </w:r>
        <w:r>
          <w:rPr>
            <w:webHidden/>
          </w:rPr>
          <w:instrText xml:space="preserve"> PAGEREF _Toc462994141 \h </w:instrText>
        </w:r>
        <w:r>
          <w:rPr>
            <w:webHidden/>
          </w:rPr>
        </w:r>
        <w:r>
          <w:rPr>
            <w:webHidden/>
          </w:rPr>
          <w:fldChar w:fldCharType="separate"/>
        </w:r>
        <w:r>
          <w:rPr>
            <w:webHidden/>
          </w:rPr>
          <w:t>11</w:t>
        </w:r>
        <w:r>
          <w:rPr>
            <w:webHidden/>
          </w:rPr>
          <w:fldChar w:fldCharType="end"/>
        </w:r>
      </w:hyperlink>
    </w:p>
    <w:p w:rsidR="00CB4D5E" w:rsidRDefault="00CB4D5E">
      <w:pPr>
        <w:pStyle w:val="Inhopg2"/>
        <w:rPr>
          <w:rFonts w:asciiTheme="minorHAnsi" w:eastAsiaTheme="minorEastAsia" w:hAnsiTheme="minorHAnsi" w:cstheme="minorBidi"/>
          <w:snapToGrid/>
          <w:kern w:val="0"/>
          <w:sz w:val="22"/>
          <w:szCs w:val="22"/>
          <w:lang w:eastAsia="nl-NL"/>
        </w:rPr>
      </w:pPr>
      <w:hyperlink w:anchor="_Toc462994142" w:history="1">
        <w:r w:rsidRPr="00CA6CCA">
          <w:rPr>
            <w:rStyle w:val="Hyperlink"/>
            <w:lang w:val="en-US"/>
          </w:rPr>
          <w:t>2.1</w:t>
        </w:r>
        <w:r>
          <w:rPr>
            <w:rFonts w:asciiTheme="minorHAnsi" w:eastAsiaTheme="minorEastAsia" w:hAnsiTheme="minorHAnsi" w:cstheme="minorBidi"/>
            <w:snapToGrid/>
            <w:kern w:val="0"/>
            <w:sz w:val="22"/>
            <w:szCs w:val="22"/>
            <w:lang w:eastAsia="nl-NL"/>
          </w:rPr>
          <w:tab/>
        </w:r>
        <w:r w:rsidRPr="00CA6CCA">
          <w:rPr>
            <w:rStyle w:val="Hyperlink"/>
            <w:lang w:val="en-US"/>
          </w:rPr>
          <w:t>Equivalentieverklaring</w:t>
        </w:r>
        <w:r>
          <w:rPr>
            <w:webHidden/>
          </w:rPr>
          <w:tab/>
        </w:r>
        <w:r>
          <w:rPr>
            <w:webHidden/>
          </w:rPr>
          <w:fldChar w:fldCharType="begin"/>
        </w:r>
        <w:r>
          <w:rPr>
            <w:webHidden/>
          </w:rPr>
          <w:instrText xml:space="preserve"> PAGEREF _Toc462994142 \h </w:instrText>
        </w:r>
        <w:r>
          <w:rPr>
            <w:webHidden/>
          </w:rPr>
        </w:r>
        <w:r>
          <w:rPr>
            <w:webHidden/>
          </w:rPr>
          <w:fldChar w:fldCharType="separate"/>
        </w:r>
        <w:r>
          <w:rPr>
            <w:webHidden/>
          </w:rPr>
          <w:t>11</w:t>
        </w:r>
        <w:r>
          <w:rPr>
            <w:webHidden/>
          </w:rPr>
          <w:fldChar w:fldCharType="end"/>
        </w:r>
      </w:hyperlink>
    </w:p>
    <w:p w:rsidR="00CB4D5E" w:rsidRDefault="00CB4D5E">
      <w:pPr>
        <w:pStyle w:val="Inhopg2"/>
        <w:rPr>
          <w:rFonts w:asciiTheme="minorHAnsi" w:eastAsiaTheme="minorEastAsia" w:hAnsiTheme="minorHAnsi" w:cstheme="minorBidi"/>
          <w:snapToGrid/>
          <w:kern w:val="0"/>
          <w:sz w:val="22"/>
          <w:szCs w:val="22"/>
          <w:lang w:eastAsia="nl-NL"/>
        </w:rPr>
      </w:pPr>
      <w:hyperlink w:anchor="_Toc462994143" w:history="1">
        <w:r w:rsidRPr="00CA6CCA">
          <w:rPr>
            <w:rStyle w:val="Hyperlink"/>
          </w:rPr>
          <w:t>2.2</w:t>
        </w:r>
        <w:r>
          <w:rPr>
            <w:rFonts w:asciiTheme="minorHAnsi" w:eastAsiaTheme="minorEastAsia" w:hAnsiTheme="minorHAnsi" w:cstheme="minorBidi"/>
            <w:snapToGrid/>
            <w:kern w:val="0"/>
            <w:sz w:val="22"/>
            <w:szCs w:val="22"/>
            <w:lang w:eastAsia="nl-NL"/>
          </w:rPr>
          <w:tab/>
        </w:r>
        <w:r w:rsidRPr="00CA6CCA">
          <w:rPr>
            <w:rStyle w:val="Hyperlink"/>
          </w:rPr>
          <w:t>Aanhef</w:t>
        </w:r>
        <w:r>
          <w:rPr>
            <w:webHidden/>
          </w:rPr>
          <w:tab/>
        </w:r>
        <w:r>
          <w:rPr>
            <w:webHidden/>
          </w:rPr>
          <w:fldChar w:fldCharType="begin"/>
        </w:r>
        <w:r>
          <w:rPr>
            <w:webHidden/>
          </w:rPr>
          <w:instrText xml:space="preserve"> PAGEREF _Toc462994143 \h </w:instrText>
        </w:r>
        <w:r>
          <w:rPr>
            <w:webHidden/>
          </w:rPr>
        </w:r>
        <w:r>
          <w:rPr>
            <w:webHidden/>
          </w:rPr>
          <w:fldChar w:fldCharType="separate"/>
        </w:r>
        <w:r>
          <w:rPr>
            <w:webHidden/>
          </w:rPr>
          <w:t>12</w:t>
        </w:r>
        <w:r>
          <w:rPr>
            <w:webHidden/>
          </w:rPr>
          <w:fldChar w:fldCharType="end"/>
        </w:r>
      </w:hyperlink>
    </w:p>
    <w:p w:rsidR="00CB4D5E" w:rsidRDefault="00CB4D5E">
      <w:pPr>
        <w:pStyle w:val="Inhopg2"/>
        <w:rPr>
          <w:rFonts w:asciiTheme="minorHAnsi" w:eastAsiaTheme="minorEastAsia" w:hAnsiTheme="minorHAnsi" w:cstheme="minorBidi"/>
          <w:snapToGrid/>
          <w:kern w:val="0"/>
          <w:sz w:val="22"/>
          <w:szCs w:val="22"/>
          <w:lang w:eastAsia="nl-NL"/>
        </w:rPr>
      </w:pPr>
      <w:hyperlink w:anchor="_Toc462994144" w:history="1">
        <w:r w:rsidRPr="00CA6CCA">
          <w:rPr>
            <w:rStyle w:val="Hyperlink"/>
          </w:rPr>
          <w:t>2.3</w:t>
        </w:r>
        <w:r>
          <w:rPr>
            <w:rFonts w:asciiTheme="minorHAnsi" w:eastAsiaTheme="minorEastAsia" w:hAnsiTheme="minorHAnsi" w:cstheme="minorBidi"/>
            <w:snapToGrid/>
            <w:kern w:val="0"/>
            <w:sz w:val="22"/>
            <w:szCs w:val="22"/>
            <w:lang w:eastAsia="nl-NL"/>
          </w:rPr>
          <w:tab/>
        </w:r>
        <w:r w:rsidRPr="00CA6CCA">
          <w:rPr>
            <w:rStyle w:val="Hyperlink"/>
          </w:rPr>
          <w:t>Vervreemders, Verkrijgers en Belanghebbenden</w:t>
        </w:r>
        <w:r>
          <w:rPr>
            <w:webHidden/>
          </w:rPr>
          <w:tab/>
        </w:r>
        <w:r>
          <w:rPr>
            <w:webHidden/>
          </w:rPr>
          <w:fldChar w:fldCharType="begin"/>
        </w:r>
        <w:r>
          <w:rPr>
            <w:webHidden/>
          </w:rPr>
          <w:instrText xml:space="preserve"> PAGEREF _Toc462994144 \h </w:instrText>
        </w:r>
        <w:r>
          <w:rPr>
            <w:webHidden/>
          </w:rPr>
        </w:r>
        <w:r>
          <w:rPr>
            <w:webHidden/>
          </w:rPr>
          <w:fldChar w:fldCharType="separate"/>
        </w:r>
        <w:r>
          <w:rPr>
            <w:webHidden/>
          </w:rPr>
          <w:t>13</w:t>
        </w:r>
        <w:r>
          <w:rPr>
            <w:webHidden/>
          </w:rPr>
          <w:fldChar w:fldCharType="end"/>
        </w:r>
      </w:hyperlink>
    </w:p>
    <w:p w:rsidR="00CB4D5E" w:rsidRDefault="00CB4D5E">
      <w:pPr>
        <w:pStyle w:val="Inhopg2"/>
        <w:rPr>
          <w:rFonts w:asciiTheme="minorHAnsi" w:eastAsiaTheme="minorEastAsia" w:hAnsiTheme="minorHAnsi" w:cstheme="minorBidi"/>
          <w:snapToGrid/>
          <w:kern w:val="0"/>
          <w:sz w:val="22"/>
          <w:szCs w:val="22"/>
          <w:lang w:eastAsia="nl-NL"/>
        </w:rPr>
      </w:pPr>
      <w:hyperlink w:anchor="_Toc462994145" w:history="1">
        <w:r w:rsidRPr="00CA6CCA">
          <w:rPr>
            <w:rStyle w:val="Hyperlink"/>
            <w:lang w:val="en-US"/>
          </w:rPr>
          <w:t>2.4</w:t>
        </w:r>
        <w:r>
          <w:rPr>
            <w:rFonts w:asciiTheme="minorHAnsi" w:eastAsiaTheme="minorEastAsia" w:hAnsiTheme="minorHAnsi" w:cstheme="minorBidi"/>
            <w:snapToGrid/>
            <w:kern w:val="0"/>
            <w:sz w:val="22"/>
            <w:szCs w:val="22"/>
            <w:lang w:eastAsia="nl-NL"/>
          </w:rPr>
          <w:tab/>
        </w:r>
        <w:r w:rsidRPr="00CA6CCA">
          <w:rPr>
            <w:rStyle w:val="Hyperlink"/>
            <w:lang w:val="en-US"/>
          </w:rPr>
          <w:t>Keuzeblok Koop – Levering</w:t>
        </w:r>
        <w:r>
          <w:rPr>
            <w:webHidden/>
          </w:rPr>
          <w:tab/>
        </w:r>
        <w:r>
          <w:rPr>
            <w:webHidden/>
          </w:rPr>
          <w:fldChar w:fldCharType="begin"/>
        </w:r>
        <w:r>
          <w:rPr>
            <w:webHidden/>
          </w:rPr>
          <w:instrText xml:space="preserve"> PAGEREF _Toc462994145 \h </w:instrText>
        </w:r>
        <w:r>
          <w:rPr>
            <w:webHidden/>
          </w:rPr>
        </w:r>
        <w:r>
          <w:rPr>
            <w:webHidden/>
          </w:rPr>
          <w:fldChar w:fldCharType="separate"/>
        </w:r>
        <w:r>
          <w:rPr>
            <w:webHidden/>
          </w:rPr>
          <w:t>21</w:t>
        </w:r>
        <w:r>
          <w:rPr>
            <w:webHidden/>
          </w:rPr>
          <w:fldChar w:fldCharType="end"/>
        </w:r>
      </w:hyperlink>
    </w:p>
    <w:p w:rsidR="00CB4D5E" w:rsidRDefault="00CB4D5E">
      <w:pPr>
        <w:pStyle w:val="Inhopg3"/>
        <w:rPr>
          <w:rFonts w:asciiTheme="minorHAnsi" w:eastAsiaTheme="minorEastAsia" w:hAnsiTheme="minorHAnsi" w:cstheme="minorBidi"/>
          <w:snapToGrid/>
          <w:kern w:val="0"/>
          <w:sz w:val="22"/>
          <w:szCs w:val="22"/>
          <w:lang w:eastAsia="nl-NL"/>
        </w:rPr>
      </w:pPr>
      <w:hyperlink w:anchor="_Toc462994146" w:history="1">
        <w:r w:rsidRPr="00CA6CCA">
          <w:rPr>
            <w:rStyle w:val="Hyperlink"/>
          </w:rPr>
          <w:t>2.4.1</w:t>
        </w:r>
        <w:r>
          <w:rPr>
            <w:rFonts w:asciiTheme="minorHAnsi" w:eastAsiaTheme="minorEastAsia" w:hAnsiTheme="minorHAnsi" w:cstheme="minorBidi"/>
            <w:snapToGrid/>
            <w:kern w:val="0"/>
            <w:sz w:val="22"/>
            <w:szCs w:val="22"/>
            <w:lang w:eastAsia="nl-NL"/>
          </w:rPr>
          <w:tab/>
        </w:r>
        <w:r w:rsidRPr="00CA6CCA">
          <w:rPr>
            <w:rStyle w:val="Hyperlink"/>
          </w:rPr>
          <w:t>Variant 1: Standaardlevering (A-B)</w:t>
        </w:r>
        <w:r>
          <w:rPr>
            <w:webHidden/>
          </w:rPr>
          <w:tab/>
        </w:r>
        <w:r>
          <w:rPr>
            <w:webHidden/>
          </w:rPr>
          <w:fldChar w:fldCharType="begin"/>
        </w:r>
        <w:r>
          <w:rPr>
            <w:webHidden/>
          </w:rPr>
          <w:instrText xml:space="preserve"> PAGEREF _Toc462994146 \h </w:instrText>
        </w:r>
        <w:r>
          <w:rPr>
            <w:webHidden/>
          </w:rPr>
        </w:r>
        <w:r>
          <w:rPr>
            <w:webHidden/>
          </w:rPr>
          <w:fldChar w:fldCharType="separate"/>
        </w:r>
        <w:r>
          <w:rPr>
            <w:webHidden/>
          </w:rPr>
          <w:t>22</w:t>
        </w:r>
        <w:r>
          <w:rPr>
            <w:webHidden/>
          </w:rPr>
          <w:fldChar w:fldCharType="end"/>
        </w:r>
      </w:hyperlink>
    </w:p>
    <w:p w:rsidR="00CB4D5E" w:rsidRDefault="00CB4D5E">
      <w:pPr>
        <w:pStyle w:val="Inhopg3"/>
        <w:rPr>
          <w:rFonts w:asciiTheme="minorHAnsi" w:eastAsiaTheme="minorEastAsia" w:hAnsiTheme="minorHAnsi" w:cstheme="minorBidi"/>
          <w:snapToGrid/>
          <w:kern w:val="0"/>
          <w:sz w:val="22"/>
          <w:szCs w:val="22"/>
          <w:lang w:eastAsia="nl-NL"/>
        </w:rPr>
      </w:pPr>
      <w:hyperlink w:anchor="_Toc462994147" w:history="1">
        <w:r w:rsidRPr="00CA6CCA">
          <w:rPr>
            <w:rStyle w:val="Hyperlink"/>
          </w:rPr>
          <w:t>2.4.2</w:t>
        </w:r>
        <w:r>
          <w:rPr>
            <w:rFonts w:asciiTheme="minorHAnsi" w:eastAsiaTheme="minorEastAsia" w:hAnsiTheme="minorHAnsi" w:cstheme="minorBidi"/>
            <w:snapToGrid/>
            <w:kern w:val="0"/>
            <w:sz w:val="22"/>
            <w:szCs w:val="22"/>
            <w:lang w:eastAsia="nl-NL"/>
          </w:rPr>
          <w:tab/>
        </w:r>
        <w:r w:rsidRPr="00CA6CCA">
          <w:rPr>
            <w:rStyle w:val="Hyperlink"/>
          </w:rPr>
          <w:t>Variant 2: Twee leveringen (AB-BC)</w:t>
        </w:r>
        <w:r>
          <w:rPr>
            <w:webHidden/>
          </w:rPr>
          <w:tab/>
        </w:r>
        <w:r>
          <w:rPr>
            <w:webHidden/>
          </w:rPr>
          <w:fldChar w:fldCharType="begin"/>
        </w:r>
        <w:r>
          <w:rPr>
            <w:webHidden/>
          </w:rPr>
          <w:instrText xml:space="preserve"> PAGEREF _Toc462994147 \h </w:instrText>
        </w:r>
        <w:r>
          <w:rPr>
            <w:webHidden/>
          </w:rPr>
        </w:r>
        <w:r>
          <w:rPr>
            <w:webHidden/>
          </w:rPr>
          <w:fldChar w:fldCharType="separate"/>
        </w:r>
        <w:r>
          <w:rPr>
            <w:webHidden/>
          </w:rPr>
          <w:t>28</w:t>
        </w:r>
        <w:r>
          <w:rPr>
            <w:webHidden/>
          </w:rPr>
          <w:fldChar w:fldCharType="end"/>
        </w:r>
      </w:hyperlink>
    </w:p>
    <w:p w:rsidR="00CB4D5E" w:rsidRDefault="00CB4D5E">
      <w:pPr>
        <w:pStyle w:val="Inhopg3"/>
        <w:rPr>
          <w:rFonts w:asciiTheme="minorHAnsi" w:eastAsiaTheme="minorEastAsia" w:hAnsiTheme="minorHAnsi" w:cstheme="minorBidi"/>
          <w:snapToGrid/>
          <w:kern w:val="0"/>
          <w:sz w:val="22"/>
          <w:szCs w:val="22"/>
          <w:lang w:eastAsia="nl-NL"/>
        </w:rPr>
      </w:pPr>
      <w:hyperlink w:anchor="_Toc462994148" w:history="1">
        <w:r w:rsidRPr="00CA6CCA">
          <w:rPr>
            <w:rStyle w:val="Hyperlink"/>
          </w:rPr>
          <w:t>2.4.3</w:t>
        </w:r>
        <w:r>
          <w:rPr>
            <w:rFonts w:asciiTheme="minorHAnsi" w:eastAsiaTheme="minorEastAsia" w:hAnsiTheme="minorHAnsi" w:cstheme="minorBidi"/>
            <w:snapToGrid/>
            <w:kern w:val="0"/>
            <w:sz w:val="22"/>
            <w:szCs w:val="22"/>
            <w:lang w:eastAsia="nl-NL"/>
          </w:rPr>
          <w:tab/>
        </w:r>
        <w:r w:rsidRPr="00CA6CCA">
          <w:rPr>
            <w:rStyle w:val="Hyperlink"/>
          </w:rPr>
          <w:t>Variant 3: Verkoop rechten uit koopovereenkomst met cessie (ABC)</w:t>
        </w:r>
        <w:r>
          <w:rPr>
            <w:webHidden/>
          </w:rPr>
          <w:tab/>
        </w:r>
        <w:r>
          <w:rPr>
            <w:webHidden/>
          </w:rPr>
          <w:fldChar w:fldCharType="begin"/>
        </w:r>
        <w:r>
          <w:rPr>
            <w:webHidden/>
          </w:rPr>
          <w:instrText xml:space="preserve"> PAGEREF _Toc462994148 \h </w:instrText>
        </w:r>
        <w:r>
          <w:rPr>
            <w:webHidden/>
          </w:rPr>
        </w:r>
        <w:r>
          <w:rPr>
            <w:webHidden/>
          </w:rPr>
          <w:fldChar w:fldCharType="separate"/>
        </w:r>
        <w:r>
          <w:rPr>
            <w:webHidden/>
          </w:rPr>
          <w:t>36</w:t>
        </w:r>
        <w:r>
          <w:rPr>
            <w:webHidden/>
          </w:rPr>
          <w:fldChar w:fldCharType="end"/>
        </w:r>
      </w:hyperlink>
    </w:p>
    <w:p w:rsidR="00CB4D5E" w:rsidRDefault="00CB4D5E">
      <w:pPr>
        <w:pStyle w:val="Inhopg3"/>
        <w:rPr>
          <w:rFonts w:asciiTheme="minorHAnsi" w:eastAsiaTheme="minorEastAsia" w:hAnsiTheme="minorHAnsi" w:cstheme="minorBidi"/>
          <w:snapToGrid/>
          <w:kern w:val="0"/>
          <w:sz w:val="22"/>
          <w:szCs w:val="22"/>
          <w:lang w:eastAsia="nl-NL"/>
        </w:rPr>
      </w:pPr>
      <w:hyperlink w:anchor="_Toc462994149" w:history="1">
        <w:r w:rsidRPr="00CA6CCA">
          <w:rPr>
            <w:rStyle w:val="Hyperlink"/>
          </w:rPr>
          <w:t>2.4.4</w:t>
        </w:r>
        <w:r>
          <w:rPr>
            <w:rFonts w:asciiTheme="minorHAnsi" w:eastAsiaTheme="minorEastAsia" w:hAnsiTheme="minorHAnsi" w:cstheme="minorBidi"/>
            <w:snapToGrid/>
            <w:kern w:val="0"/>
            <w:sz w:val="22"/>
            <w:szCs w:val="22"/>
            <w:lang w:eastAsia="nl-NL"/>
          </w:rPr>
          <w:tab/>
        </w:r>
        <w:r w:rsidRPr="00CA6CCA">
          <w:rPr>
            <w:rStyle w:val="Hyperlink"/>
          </w:rPr>
          <w:t>Variant 4: Verkoop rechten uit koopovereenkomst met indeplaatsstelling (ABC)</w:t>
        </w:r>
        <w:r>
          <w:rPr>
            <w:webHidden/>
          </w:rPr>
          <w:tab/>
        </w:r>
        <w:r>
          <w:rPr>
            <w:webHidden/>
          </w:rPr>
          <w:fldChar w:fldCharType="begin"/>
        </w:r>
        <w:r>
          <w:rPr>
            <w:webHidden/>
          </w:rPr>
          <w:instrText xml:space="preserve"> PAGEREF _Toc462994149 \h </w:instrText>
        </w:r>
        <w:r>
          <w:rPr>
            <w:webHidden/>
          </w:rPr>
        </w:r>
        <w:r>
          <w:rPr>
            <w:webHidden/>
          </w:rPr>
          <w:fldChar w:fldCharType="separate"/>
        </w:r>
        <w:r>
          <w:rPr>
            <w:webHidden/>
          </w:rPr>
          <w:t>45</w:t>
        </w:r>
        <w:r>
          <w:rPr>
            <w:webHidden/>
          </w:rPr>
          <w:fldChar w:fldCharType="end"/>
        </w:r>
      </w:hyperlink>
    </w:p>
    <w:p w:rsidR="00CB4D5E" w:rsidRDefault="00CB4D5E">
      <w:pPr>
        <w:pStyle w:val="Inhopg2"/>
        <w:rPr>
          <w:rFonts w:asciiTheme="minorHAnsi" w:eastAsiaTheme="minorEastAsia" w:hAnsiTheme="minorHAnsi" w:cstheme="minorBidi"/>
          <w:snapToGrid/>
          <w:kern w:val="0"/>
          <w:sz w:val="22"/>
          <w:szCs w:val="22"/>
          <w:lang w:eastAsia="nl-NL"/>
        </w:rPr>
      </w:pPr>
      <w:hyperlink w:anchor="_Toc462994150" w:history="1">
        <w:r w:rsidRPr="00CA6CCA">
          <w:rPr>
            <w:rStyle w:val="Hyperlink"/>
            <w:lang w:val="en-US"/>
          </w:rPr>
          <w:t>2.5</w:t>
        </w:r>
        <w:r>
          <w:rPr>
            <w:rFonts w:asciiTheme="minorHAnsi" w:eastAsiaTheme="minorEastAsia" w:hAnsiTheme="minorHAnsi" w:cstheme="minorBidi"/>
            <w:snapToGrid/>
            <w:kern w:val="0"/>
            <w:sz w:val="22"/>
            <w:szCs w:val="22"/>
            <w:lang w:eastAsia="nl-NL"/>
          </w:rPr>
          <w:tab/>
        </w:r>
        <w:r w:rsidRPr="00CA6CCA">
          <w:rPr>
            <w:rStyle w:val="Hyperlink"/>
            <w:lang w:val="en-US"/>
          </w:rPr>
          <w:t>Keuzeblok Verdeling</w:t>
        </w:r>
        <w:r>
          <w:rPr>
            <w:webHidden/>
          </w:rPr>
          <w:tab/>
        </w:r>
        <w:r>
          <w:rPr>
            <w:webHidden/>
          </w:rPr>
          <w:fldChar w:fldCharType="begin"/>
        </w:r>
        <w:r>
          <w:rPr>
            <w:webHidden/>
          </w:rPr>
          <w:instrText xml:space="preserve"> PAGEREF _Toc462994150 \h </w:instrText>
        </w:r>
        <w:r>
          <w:rPr>
            <w:webHidden/>
          </w:rPr>
        </w:r>
        <w:r>
          <w:rPr>
            <w:webHidden/>
          </w:rPr>
          <w:fldChar w:fldCharType="separate"/>
        </w:r>
        <w:r>
          <w:rPr>
            <w:webHidden/>
          </w:rPr>
          <w:t>49</w:t>
        </w:r>
        <w:r>
          <w:rPr>
            <w:webHidden/>
          </w:rPr>
          <w:fldChar w:fldCharType="end"/>
        </w:r>
      </w:hyperlink>
    </w:p>
    <w:p w:rsidR="00CB4D5E" w:rsidRDefault="00CB4D5E">
      <w:pPr>
        <w:pStyle w:val="Inhopg3"/>
        <w:rPr>
          <w:rFonts w:asciiTheme="minorHAnsi" w:eastAsiaTheme="minorEastAsia" w:hAnsiTheme="minorHAnsi" w:cstheme="minorBidi"/>
          <w:snapToGrid/>
          <w:kern w:val="0"/>
          <w:sz w:val="22"/>
          <w:szCs w:val="22"/>
          <w:lang w:eastAsia="nl-NL"/>
        </w:rPr>
      </w:pPr>
      <w:hyperlink w:anchor="_Toc462994151" w:history="1">
        <w:r w:rsidRPr="00CA6CCA">
          <w:rPr>
            <w:rStyle w:val="Hyperlink"/>
          </w:rPr>
          <w:t>2.5.1</w:t>
        </w:r>
        <w:r>
          <w:rPr>
            <w:rFonts w:asciiTheme="minorHAnsi" w:eastAsiaTheme="minorEastAsia" w:hAnsiTheme="minorHAnsi" w:cstheme="minorBidi"/>
            <w:snapToGrid/>
            <w:kern w:val="0"/>
            <w:sz w:val="22"/>
            <w:szCs w:val="22"/>
            <w:lang w:eastAsia="nl-NL"/>
          </w:rPr>
          <w:tab/>
        </w:r>
        <w:r w:rsidRPr="00CA6CCA">
          <w:rPr>
            <w:rStyle w:val="Hyperlink"/>
          </w:rPr>
          <w:t>Variant 1: gelijke verdeling van de aandelen over de verkrijgende personen</w:t>
        </w:r>
        <w:r>
          <w:rPr>
            <w:webHidden/>
          </w:rPr>
          <w:tab/>
        </w:r>
        <w:r>
          <w:rPr>
            <w:webHidden/>
          </w:rPr>
          <w:fldChar w:fldCharType="begin"/>
        </w:r>
        <w:r>
          <w:rPr>
            <w:webHidden/>
          </w:rPr>
          <w:instrText xml:space="preserve"> PAGEREF _Toc462994151 \h </w:instrText>
        </w:r>
        <w:r>
          <w:rPr>
            <w:webHidden/>
          </w:rPr>
        </w:r>
        <w:r>
          <w:rPr>
            <w:webHidden/>
          </w:rPr>
          <w:fldChar w:fldCharType="separate"/>
        </w:r>
        <w:r>
          <w:rPr>
            <w:webHidden/>
          </w:rPr>
          <w:t>49</w:t>
        </w:r>
        <w:r>
          <w:rPr>
            <w:webHidden/>
          </w:rPr>
          <w:fldChar w:fldCharType="end"/>
        </w:r>
      </w:hyperlink>
    </w:p>
    <w:p w:rsidR="00CB4D5E" w:rsidRDefault="00CB4D5E">
      <w:pPr>
        <w:pStyle w:val="Inhopg3"/>
        <w:rPr>
          <w:rFonts w:asciiTheme="minorHAnsi" w:eastAsiaTheme="minorEastAsia" w:hAnsiTheme="minorHAnsi" w:cstheme="minorBidi"/>
          <w:snapToGrid/>
          <w:kern w:val="0"/>
          <w:sz w:val="22"/>
          <w:szCs w:val="22"/>
          <w:lang w:eastAsia="nl-NL"/>
        </w:rPr>
      </w:pPr>
      <w:hyperlink w:anchor="_Toc462994152" w:history="1">
        <w:r w:rsidRPr="00CA6CCA">
          <w:rPr>
            <w:rStyle w:val="Hyperlink"/>
          </w:rPr>
          <w:t>2.5.2</w:t>
        </w:r>
        <w:r>
          <w:rPr>
            <w:rFonts w:asciiTheme="minorHAnsi" w:eastAsiaTheme="minorEastAsia" w:hAnsiTheme="minorHAnsi" w:cstheme="minorBidi"/>
            <w:snapToGrid/>
            <w:kern w:val="0"/>
            <w:sz w:val="22"/>
            <w:szCs w:val="22"/>
            <w:lang w:eastAsia="nl-NL"/>
          </w:rPr>
          <w:tab/>
        </w:r>
        <w:r w:rsidRPr="00CA6CCA">
          <w:rPr>
            <w:rStyle w:val="Hyperlink"/>
          </w:rPr>
          <w:t>Variant 2: ongelijke verdeling van de aandelen over de verkrijgende personen</w:t>
        </w:r>
        <w:r>
          <w:rPr>
            <w:webHidden/>
          </w:rPr>
          <w:tab/>
        </w:r>
        <w:r>
          <w:rPr>
            <w:webHidden/>
          </w:rPr>
          <w:fldChar w:fldCharType="begin"/>
        </w:r>
        <w:r>
          <w:rPr>
            <w:webHidden/>
          </w:rPr>
          <w:instrText xml:space="preserve"> PAGEREF _Toc462994152 \h </w:instrText>
        </w:r>
        <w:r>
          <w:rPr>
            <w:webHidden/>
          </w:rPr>
        </w:r>
        <w:r>
          <w:rPr>
            <w:webHidden/>
          </w:rPr>
          <w:fldChar w:fldCharType="separate"/>
        </w:r>
        <w:r>
          <w:rPr>
            <w:webHidden/>
          </w:rPr>
          <w:t>51</w:t>
        </w:r>
        <w:r>
          <w:rPr>
            <w:webHidden/>
          </w:rPr>
          <w:fldChar w:fldCharType="end"/>
        </w:r>
      </w:hyperlink>
    </w:p>
    <w:p w:rsidR="00CB4D5E" w:rsidRDefault="00CB4D5E">
      <w:pPr>
        <w:pStyle w:val="Inhopg3"/>
        <w:rPr>
          <w:rFonts w:asciiTheme="minorHAnsi" w:eastAsiaTheme="minorEastAsia" w:hAnsiTheme="minorHAnsi" w:cstheme="minorBidi"/>
          <w:snapToGrid/>
          <w:kern w:val="0"/>
          <w:sz w:val="22"/>
          <w:szCs w:val="22"/>
          <w:lang w:eastAsia="nl-NL"/>
        </w:rPr>
      </w:pPr>
      <w:hyperlink w:anchor="_Toc462994153" w:history="1">
        <w:r w:rsidRPr="00CA6CCA">
          <w:rPr>
            <w:rStyle w:val="Hyperlink"/>
          </w:rPr>
          <w:t>2.5.3</w:t>
        </w:r>
        <w:r>
          <w:rPr>
            <w:rFonts w:asciiTheme="minorHAnsi" w:eastAsiaTheme="minorEastAsia" w:hAnsiTheme="minorHAnsi" w:cstheme="minorBidi"/>
            <w:snapToGrid/>
            <w:kern w:val="0"/>
            <w:sz w:val="22"/>
            <w:szCs w:val="22"/>
            <w:lang w:eastAsia="nl-NL"/>
          </w:rPr>
          <w:tab/>
        </w:r>
        <w:r w:rsidRPr="00CA6CCA">
          <w:rPr>
            <w:rStyle w:val="Hyperlink"/>
          </w:rPr>
          <w:t>Variant 3: ongelijke verdeling van de aandelen over de verkrijgende partijen (op partij-niveau)</w:t>
        </w:r>
        <w:r>
          <w:rPr>
            <w:webHidden/>
          </w:rPr>
          <w:tab/>
        </w:r>
        <w:r>
          <w:rPr>
            <w:webHidden/>
          </w:rPr>
          <w:fldChar w:fldCharType="begin"/>
        </w:r>
        <w:r>
          <w:rPr>
            <w:webHidden/>
          </w:rPr>
          <w:instrText xml:space="preserve"> PAGEREF _Toc462994153 \h </w:instrText>
        </w:r>
        <w:r>
          <w:rPr>
            <w:webHidden/>
          </w:rPr>
        </w:r>
        <w:r>
          <w:rPr>
            <w:webHidden/>
          </w:rPr>
          <w:fldChar w:fldCharType="separate"/>
        </w:r>
        <w:r>
          <w:rPr>
            <w:webHidden/>
          </w:rPr>
          <w:t>57</w:t>
        </w:r>
        <w:r>
          <w:rPr>
            <w:webHidden/>
          </w:rPr>
          <w:fldChar w:fldCharType="end"/>
        </w:r>
      </w:hyperlink>
    </w:p>
    <w:p w:rsidR="00CB4D5E" w:rsidRDefault="00CB4D5E">
      <w:pPr>
        <w:pStyle w:val="Inhopg2"/>
        <w:rPr>
          <w:rFonts w:asciiTheme="minorHAnsi" w:eastAsiaTheme="minorEastAsia" w:hAnsiTheme="minorHAnsi" w:cstheme="minorBidi"/>
          <w:snapToGrid/>
          <w:kern w:val="0"/>
          <w:sz w:val="22"/>
          <w:szCs w:val="22"/>
          <w:lang w:eastAsia="nl-NL"/>
        </w:rPr>
      </w:pPr>
      <w:hyperlink w:anchor="_Toc462994154" w:history="1">
        <w:r w:rsidRPr="00CA6CCA">
          <w:rPr>
            <w:rStyle w:val="Hyperlink"/>
          </w:rPr>
          <w:t>2.6</w:t>
        </w:r>
        <w:r>
          <w:rPr>
            <w:rFonts w:asciiTheme="minorHAnsi" w:eastAsiaTheme="minorEastAsia" w:hAnsiTheme="minorHAnsi" w:cstheme="minorBidi"/>
            <w:snapToGrid/>
            <w:kern w:val="0"/>
            <w:sz w:val="22"/>
            <w:szCs w:val="22"/>
            <w:lang w:eastAsia="nl-NL"/>
          </w:rPr>
          <w:tab/>
        </w:r>
        <w:r w:rsidRPr="00CA6CCA">
          <w:rPr>
            <w:rStyle w:val="Hyperlink"/>
          </w:rPr>
          <w:t>Inschrijving koop</w:t>
        </w:r>
        <w:r>
          <w:rPr>
            <w:webHidden/>
          </w:rPr>
          <w:tab/>
        </w:r>
        <w:r>
          <w:rPr>
            <w:webHidden/>
          </w:rPr>
          <w:fldChar w:fldCharType="begin"/>
        </w:r>
        <w:r>
          <w:rPr>
            <w:webHidden/>
          </w:rPr>
          <w:instrText xml:space="preserve"> PAGEREF _Toc462994154 \h </w:instrText>
        </w:r>
        <w:r>
          <w:rPr>
            <w:webHidden/>
          </w:rPr>
        </w:r>
        <w:r>
          <w:rPr>
            <w:webHidden/>
          </w:rPr>
          <w:fldChar w:fldCharType="separate"/>
        </w:r>
        <w:r>
          <w:rPr>
            <w:webHidden/>
          </w:rPr>
          <w:t>58</w:t>
        </w:r>
        <w:r>
          <w:rPr>
            <w:webHidden/>
          </w:rPr>
          <w:fldChar w:fldCharType="end"/>
        </w:r>
      </w:hyperlink>
    </w:p>
    <w:p w:rsidR="00CB4D5E" w:rsidRDefault="00CB4D5E">
      <w:pPr>
        <w:pStyle w:val="Inhopg2"/>
        <w:rPr>
          <w:rFonts w:asciiTheme="minorHAnsi" w:eastAsiaTheme="minorEastAsia" w:hAnsiTheme="minorHAnsi" w:cstheme="minorBidi"/>
          <w:snapToGrid/>
          <w:kern w:val="0"/>
          <w:sz w:val="22"/>
          <w:szCs w:val="22"/>
          <w:lang w:eastAsia="nl-NL"/>
        </w:rPr>
      </w:pPr>
      <w:hyperlink w:anchor="_Toc462994155" w:history="1">
        <w:r w:rsidRPr="00CA6CCA">
          <w:rPr>
            <w:rStyle w:val="Hyperlink"/>
          </w:rPr>
          <w:t>2.7</w:t>
        </w:r>
        <w:r>
          <w:rPr>
            <w:rFonts w:asciiTheme="minorHAnsi" w:eastAsiaTheme="minorEastAsia" w:hAnsiTheme="minorHAnsi" w:cstheme="minorBidi"/>
            <w:snapToGrid/>
            <w:kern w:val="0"/>
            <w:sz w:val="22"/>
            <w:szCs w:val="22"/>
            <w:lang w:eastAsia="nl-NL"/>
          </w:rPr>
          <w:tab/>
        </w:r>
        <w:r w:rsidRPr="00CA6CCA">
          <w:rPr>
            <w:rStyle w:val="Hyperlink"/>
          </w:rPr>
          <w:t>Koopprijs</w:t>
        </w:r>
        <w:r>
          <w:rPr>
            <w:webHidden/>
          </w:rPr>
          <w:tab/>
        </w:r>
        <w:r>
          <w:rPr>
            <w:webHidden/>
          </w:rPr>
          <w:fldChar w:fldCharType="begin"/>
        </w:r>
        <w:r>
          <w:rPr>
            <w:webHidden/>
          </w:rPr>
          <w:instrText xml:space="preserve"> PAGEREF _Toc462994155 \h </w:instrText>
        </w:r>
        <w:r>
          <w:rPr>
            <w:webHidden/>
          </w:rPr>
        </w:r>
        <w:r>
          <w:rPr>
            <w:webHidden/>
          </w:rPr>
          <w:fldChar w:fldCharType="separate"/>
        </w:r>
        <w:r>
          <w:rPr>
            <w:webHidden/>
          </w:rPr>
          <w:t>60</w:t>
        </w:r>
        <w:r>
          <w:rPr>
            <w:webHidden/>
          </w:rPr>
          <w:fldChar w:fldCharType="end"/>
        </w:r>
      </w:hyperlink>
    </w:p>
    <w:p w:rsidR="00CB4D5E" w:rsidRDefault="00CB4D5E">
      <w:pPr>
        <w:pStyle w:val="Inhopg3"/>
        <w:rPr>
          <w:rFonts w:asciiTheme="minorHAnsi" w:eastAsiaTheme="minorEastAsia" w:hAnsiTheme="minorHAnsi" w:cstheme="minorBidi"/>
          <w:snapToGrid/>
          <w:kern w:val="0"/>
          <w:sz w:val="22"/>
          <w:szCs w:val="22"/>
          <w:lang w:eastAsia="nl-NL"/>
        </w:rPr>
      </w:pPr>
      <w:hyperlink w:anchor="_Toc462994156" w:history="1">
        <w:r w:rsidRPr="00CA6CCA">
          <w:rPr>
            <w:rStyle w:val="Hyperlink"/>
          </w:rPr>
          <w:t>2.7.1</w:t>
        </w:r>
        <w:r>
          <w:rPr>
            <w:rFonts w:asciiTheme="minorHAnsi" w:eastAsiaTheme="minorEastAsia" w:hAnsiTheme="minorHAnsi" w:cstheme="minorBidi"/>
            <w:snapToGrid/>
            <w:kern w:val="0"/>
            <w:sz w:val="22"/>
            <w:szCs w:val="22"/>
            <w:lang w:eastAsia="nl-NL"/>
          </w:rPr>
          <w:tab/>
        </w:r>
        <w:r w:rsidRPr="00CA6CCA">
          <w:rPr>
            <w:rStyle w:val="Hyperlink"/>
          </w:rPr>
          <w:t>Variant 1: één koopprijs</w:t>
        </w:r>
        <w:r>
          <w:rPr>
            <w:webHidden/>
          </w:rPr>
          <w:tab/>
        </w:r>
        <w:r>
          <w:rPr>
            <w:webHidden/>
          </w:rPr>
          <w:fldChar w:fldCharType="begin"/>
        </w:r>
        <w:r>
          <w:rPr>
            <w:webHidden/>
          </w:rPr>
          <w:instrText xml:space="preserve"> PAGEREF _Toc462994156 \h </w:instrText>
        </w:r>
        <w:r>
          <w:rPr>
            <w:webHidden/>
          </w:rPr>
        </w:r>
        <w:r>
          <w:rPr>
            <w:webHidden/>
          </w:rPr>
          <w:fldChar w:fldCharType="separate"/>
        </w:r>
        <w:r>
          <w:rPr>
            <w:webHidden/>
          </w:rPr>
          <w:t>62</w:t>
        </w:r>
        <w:r>
          <w:rPr>
            <w:webHidden/>
          </w:rPr>
          <w:fldChar w:fldCharType="end"/>
        </w:r>
      </w:hyperlink>
    </w:p>
    <w:p w:rsidR="00CB4D5E" w:rsidRDefault="00CB4D5E">
      <w:pPr>
        <w:pStyle w:val="Inhopg4"/>
        <w:rPr>
          <w:rFonts w:asciiTheme="minorHAnsi" w:eastAsiaTheme="minorEastAsia" w:hAnsiTheme="minorHAnsi" w:cstheme="minorBidi"/>
          <w:i w:val="0"/>
          <w:snapToGrid/>
          <w:kern w:val="0"/>
          <w:sz w:val="22"/>
          <w:szCs w:val="22"/>
          <w:lang w:val="nl-NL" w:eastAsia="nl-NL"/>
        </w:rPr>
      </w:pPr>
      <w:hyperlink w:anchor="_Toc462994157" w:history="1">
        <w:r w:rsidRPr="00CA6CCA">
          <w:rPr>
            <w:rStyle w:val="Hyperlink"/>
          </w:rPr>
          <w:t>2.7.1.1</w:t>
        </w:r>
        <w:r>
          <w:rPr>
            <w:rFonts w:asciiTheme="minorHAnsi" w:eastAsiaTheme="minorEastAsia" w:hAnsiTheme="minorHAnsi" w:cstheme="minorBidi"/>
            <w:i w:val="0"/>
            <w:snapToGrid/>
            <w:kern w:val="0"/>
            <w:sz w:val="22"/>
            <w:szCs w:val="22"/>
            <w:lang w:val="nl-NL" w:eastAsia="nl-NL"/>
          </w:rPr>
          <w:tab/>
        </w:r>
        <w:r w:rsidRPr="00CA6CCA">
          <w:rPr>
            <w:rStyle w:val="Hyperlink"/>
          </w:rPr>
          <w:t>Variant 1.a Koopprijs ‘kaal’</w:t>
        </w:r>
        <w:r>
          <w:rPr>
            <w:webHidden/>
          </w:rPr>
          <w:tab/>
        </w:r>
        <w:r>
          <w:rPr>
            <w:webHidden/>
          </w:rPr>
          <w:fldChar w:fldCharType="begin"/>
        </w:r>
        <w:r>
          <w:rPr>
            <w:webHidden/>
          </w:rPr>
          <w:instrText xml:space="preserve"> PAGEREF _Toc462994157 \h </w:instrText>
        </w:r>
        <w:r>
          <w:rPr>
            <w:webHidden/>
          </w:rPr>
        </w:r>
        <w:r>
          <w:rPr>
            <w:webHidden/>
          </w:rPr>
          <w:fldChar w:fldCharType="separate"/>
        </w:r>
        <w:r>
          <w:rPr>
            <w:webHidden/>
          </w:rPr>
          <w:t>63</w:t>
        </w:r>
        <w:r>
          <w:rPr>
            <w:webHidden/>
          </w:rPr>
          <w:fldChar w:fldCharType="end"/>
        </w:r>
      </w:hyperlink>
    </w:p>
    <w:p w:rsidR="00CB4D5E" w:rsidRDefault="00CB4D5E">
      <w:pPr>
        <w:pStyle w:val="Inhopg4"/>
        <w:rPr>
          <w:rFonts w:asciiTheme="minorHAnsi" w:eastAsiaTheme="minorEastAsia" w:hAnsiTheme="minorHAnsi" w:cstheme="minorBidi"/>
          <w:i w:val="0"/>
          <w:snapToGrid/>
          <w:kern w:val="0"/>
          <w:sz w:val="22"/>
          <w:szCs w:val="22"/>
          <w:lang w:val="nl-NL" w:eastAsia="nl-NL"/>
        </w:rPr>
      </w:pPr>
      <w:hyperlink w:anchor="_Toc462994158" w:history="1">
        <w:r w:rsidRPr="00CA6CCA">
          <w:rPr>
            <w:rStyle w:val="Hyperlink"/>
          </w:rPr>
          <w:t>2.7.1.2</w:t>
        </w:r>
        <w:r>
          <w:rPr>
            <w:rFonts w:asciiTheme="minorHAnsi" w:eastAsiaTheme="minorEastAsia" w:hAnsiTheme="minorHAnsi" w:cstheme="minorBidi"/>
            <w:i w:val="0"/>
            <w:snapToGrid/>
            <w:kern w:val="0"/>
            <w:sz w:val="22"/>
            <w:szCs w:val="22"/>
            <w:lang w:val="nl-NL" w:eastAsia="nl-NL"/>
          </w:rPr>
          <w:tab/>
        </w:r>
        <w:r w:rsidRPr="00CA6CCA">
          <w:rPr>
            <w:rStyle w:val="Hyperlink"/>
          </w:rPr>
          <w:t>Variant 1.b Koopprijs ‘‘met daarnaast een bedrag aan roerende zaken’’</w:t>
        </w:r>
        <w:r>
          <w:rPr>
            <w:webHidden/>
          </w:rPr>
          <w:tab/>
        </w:r>
        <w:r>
          <w:rPr>
            <w:webHidden/>
          </w:rPr>
          <w:fldChar w:fldCharType="begin"/>
        </w:r>
        <w:r>
          <w:rPr>
            <w:webHidden/>
          </w:rPr>
          <w:instrText xml:space="preserve"> PAGEREF _Toc462994158 \h </w:instrText>
        </w:r>
        <w:r>
          <w:rPr>
            <w:webHidden/>
          </w:rPr>
        </w:r>
        <w:r>
          <w:rPr>
            <w:webHidden/>
          </w:rPr>
          <w:fldChar w:fldCharType="separate"/>
        </w:r>
        <w:r>
          <w:rPr>
            <w:webHidden/>
          </w:rPr>
          <w:t>66</w:t>
        </w:r>
        <w:r>
          <w:rPr>
            <w:webHidden/>
          </w:rPr>
          <w:fldChar w:fldCharType="end"/>
        </w:r>
      </w:hyperlink>
    </w:p>
    <w:p w:rsidR="00CB4D5E" w:rsidRDefault="00CB4D5E">
      <w:pPr>
        <w:pStyle w:val="Inhopg4"/>
        <w:rPr>
          <w:rFonts w:asciiTheme="minorHAnsi" w:eastAsiaTheme="minorEastAsia" w:hAnsiTheme="minorHAnsi" w:cstheme="minorBidi"/>
          <w:i w:val="0"/>
          <w:snapToGrid/>
          <w:kern w:val="0"/>
          <w:sz w:val="22"/>
          <w:szCs w:val="22"/>
          <w:lang w:val="nl-NL" w:eastAsia="nl-NL"/>
        </w:rPr>
      </w:pPr>
      <w:hyperlink w:anchor="_Toc462994159" w:history="1">
        <w:r w:rsidRPr="00CA6CCA">
          <w:rPr>
            <w:rStyle w:val="Hyperlink"/>
          </w:rPr>
          <w:t>2.7.1.3</w:t>
        </w:r>
        <w:r>
          <w:rPr>
            <w:rFonts w:asciiTheme="minorHAnsi" w:eastAsiaTheme="minorEastAsia" w:hAnsiTheme="minorHAnsi" w:cstheme="minorBidi"/>
            <w:i w:val="0"/>
            <w:snapToGrid/>
            <w:kern w:val="0"/>
            <w:sz w:val="22"/>
            <w:szCs w:val="22"/>
            <w:lang w:val="nl-NL" w:eastAsia="nl-NL"/>
          </w:rPr>
          <w:tab/>
        </w:r>
        <w:r w:rsidRPr="00CA6CCA">
          <w:rPr>
            <w:rStyle w:val="Hyperlink"/>
          </w:rPr>
          <w:t>Variant 1.c Koopprijs ‘met inbegrip van een bedrag aan roerende zaken’</w:t>
        </w:r>
        <w:r>
          <w:rPr>
            <w:webHidden/>
          </w:rPr>
          <w:tab/>
        </w:r>
        <w:r>
          <w:rPr>
            <w:webHidden/>
          </w:rPr>
          <w:fldChar w:fldCharType="begin"/>
        </w:r>
        <w:r>
          <w:rPr>
            <w:webHidden/>
          </w:rPr>
          <w:instrText xml:space="preserve"> PAGEREF _Toc462994159 \h </w:instrText>
        </w:r>
        <w:r>
          <w:rPr>
            <w:webHidden/>
          </w:rPr>
        </w:r>
        <w:r>
          <w:rPr>
            <w:webHidden/>
          </w:rPr>
          <w:fldChar w:fldCharType="separate"/>
        </w:r>
        <w:r>
          <w:rPr>
            <w:webHidden/>
          </w:rPr>
          <w:t>69</w:t>
        </w:r>
        <w:r>
          <w:rPr>
            <w:webHidden/>
          </w:rPr>
          <w:fldChar w:fldCharType="end"/>
        </w:r>
      </w:hyperlink>
    </w:p>
    <w:p w:rsidR="00CB4D5E" w:rsidRDefault="00CB4D5E">
      <w:pPr>
        <w:pStyle w:val="Inhopg4"/>
        <w:rPr>
          <w:rFonts w:asciiTheme="minorHAnsi" w:eastAsiaTheme="minorEastAsia" w:hAnsiTheme="minorHAnsi" w:cstheme="minorBidi"/>
          <w:i w:val="0"/>
          <w:snapToGrid/>
          <w:kern w:val="0"/>
          <w:sz w:val="22"/>
          <w:szCs w:val="22"/>
          <w:lang w:val="nl-NL" w:eastAsia="nl-NL"/>
        </w:rPr>
      </w:pPr>
      <w:hyperlink w:anchor="_Toc462994160" w:history="1">
        <w:r w:rsidRPr="00CA6CCA">
          <w:rPr>
            <w:rStyle w:val="Hyperlink"/>
          </w:rPr>
          <w:t>2.7.1.4</w:t>
        </w:r>
        <w:r>
          <w:rPr>
            <w:rFonts w:asciiTheme="minorHAnsi" w:eastAsiaTheme="minorEastAsia" w:hAnsiTheme="minorHAnsi" w:cstheme="minorBidi"/>
            <w:i w:val="0"/>
            <w:snapToGrid/>
            <w:kern w:val="0"/>
            <w:sz w:val="22"/>
            <w:szCs w:val="22"/>
            <w:lang w:val="nl-NL" w:eastAsia="nl-NL"/>
          </w:rPr>
          <w:tab/>
        </w:r>
        <w:r w:rsidRPr="00CA6CCA">
          <w:rPr>
            <w:rStyle w:val="Hyperlink"/>
          </w:rPr>
          <w:t>Variant 1.d Koopprijs ‘vrij op naam’</w:t>
        </w:r>
        <w:r>
          <w:rPr>
            <w:webHidden/>
          </w:rPr>
          <w:tab/>
        </w:r>
        <w:r>
          <w:rPr>
            <w:webHidden/>
          </w:rPr>
          <w:fldChar w:fldCharType="begin"/>
        </w:r>
        <w:r>
          <w:rPr>
            <w:webHidden/>
          </w:rPr>
          <w:instrText xml:space="preserve"> PAGEREF _Toc462994160 \h </w:instrText>
        </w:r>
        <w:r>
          <w:rPr>
            <w:webHidden/>
          </w:rPr>
        </w:r>
        <w:r>
          <w:rPr>
            <w:webHidden/>
          </w:rPr>
          <w:fldChar w:fldCharType="separate"/>
        </w:r>
        <w:r>
          <w:rPr>
            <w:webHidden/>
          </w:rPr>
          <w:t>71</w:t>
        </w:r>
        <w:r>
          <w:rPr>
            <w:webHidden/>
          </w:rPr>
          <w:fldChar w:fldCharType="end"/>
        </w:r>
      </w:hyperlink>
    </w:p>
    <w:p w:rsidR="00CB4D5E" w:rsidRDefault="00CB4D5E">
      <w:pPr>
        <w:pStyle w:val="Inhopg4"/>
        <w:rPr>
          <w:rFonts w:asciiTheme="minorHAnsi" w:eastAsiaTheme="minorEastAsia" w:hAnsiTheme="minorHAnsi" w:cstheme="minorBidi"/>
          <w:i w:val="0"/>
          <w:snapToGrid/>
          <w:kern w:val="0"/>
          <w:sz w:val="22"/>
          <w:szCs w:val="22"/>
          <w:lang w:val="nl-NL" w:eastAsia="nl-NL"/>
        </w:rPr>
      </w:pPr>
      <w:hyperlink w:anchor="_Toc462994161" w:history="1">
        <w:r w:rsidRPr="00CA6CCA">
          <w:rPr>
            <w:rStyle w:val="Hyperlink"/>
          </w:rPr>
          <w:t>2.7.1.5</w:t>
        </w:r>
        <w:r>
          <w:rPr>
            <w:rFonts w:asciiTheme="minorHAnsi" w:eastAsiaTheme="minorEastAsia" w:hAnsiTheme="minorHAnsi" w:cstheme="minorBidi"/>
            <w:i w:val="0"/>
            <w:snapToGrid/>
            <w:kern w:val="0"/>
            <w:sz w:val="22"/>
            <w:szCs w:val="22"/>
            <w:lang w:val="nl-NL" w:eastAsia="nl-NL"/>
          </w:rPr>
          <w:tab/>
        </w:r>
        <w:r w:rsidRPr="00CA6CCA">
          <w:rPr>
            <w:rStyle w:val="Hyperlink"/>
          </w:rPr>
          <w:t>Variant 1.e Koopprijs ‘exclusief omzetbelasting’</w:t>
        </w:r>
        <w:r>
          <w:rPr>
            <w:webHidden/>
          </w:rPr>
          <w:tab/>
        </w:r>
        <w:r>
          <w:rPr>
            <w:webHidden/>
          </w:rPr>
          <w:fldChar w:fldCharType="begin"/>
        </w:r>
        <w:r>
          <w:rPr>
            <w:webHidden/>
          </w:rPr>
          <w:instrText xml:space="preserve"> PAGEREF _Toc462994161 \h </w:instrText>
        </w:r>
        <w:r>
          <w:rPr>
            <w:webHidden/>
          </w:rPr>
        </w:r>
        <w:r>
          <w:rPr>
            <w:webHidden/>
          </w:rPr>
          <w:fldChar w:fldCharType="separate"/>
        </w:r>
        <w:r>
          <w:rPr>
            <w:webHidden/>
          </w:rPr>
          <w:t>74</w:t>
        </w:r>
        <w:r>
          <w:rPr>
            <w:webHidden/>
          </w:rPr>
          <w:fldChar w:fldCharType="end"/>
        </w:r>
      </w:hyperlink>
    </w:p>
    <w:p w:rsidR="00CB4D5E" w:rsidRDefault="00CB4D5E">
      <w:pPr>
        <w:pStyle w:val="Inhopg4"/>
        <w:rPr>
          <w:rFonts w:asciiTheme="minorHAnsi" w:eastAsiaTheme="minorEastAsia" w:hAnsiTheme="minorHAnsi" w:cstheme="minorBidi"/>
          <w:i w:val="0"/>
          <w:snapToGrid/>
          <w:kern w:val="0"/>
          <w:sz w:val="22"/>
          <w:szCs w:val="22"/>
          <w:lang w:val="nl-NL" w:eastAsia="nl-NL"/>
        </w:rPr>
      </w:pPr>
      <w:hyperlink w:anchor="_Toc462994162" w:history="1">
        <w:r w:rsidRPr="00CA6CCA">
          <w:rPr>
            <w:rStyle w:val="Hyperlink"/>
          </w:rPr>
          <w:t>2.7.1.6</w:t>
        </w:r>
        <w:r>
          <w:rPr>
            <w:rFonts w:asciiTheme="minorHAnsi" w:eastAsiaTheme="minorEastAsia" w:hAnsiTheme="minorHAnsi" w:cstheme="minorBidi"/>
            <w:i w:val="0"/>
            <w:snapToGrid/>
            <w:kern w:val="0"/>
            <w:sz w:val="22"/>
            <w:szCs w:val="22"/>
            <w:lang w:val="nl-NL" w:eastAsia="nl-NL"/>
          </w:rPr>
          <w:tab/>
        </w:r>
        <w:r w:rsidRPr="00CA6CCA">
          <w:rPr>
            <w:rStyle w:val="Hyperlink"/>
          </w:rPr>
          <w:t>Variant 1.f Koopprijs ‘koop-/aanneemsom’</w:t>
        </w:r>
        <w:r>
          <w:rPr>
            <w:webHidden/>
          </w:rPr>
          <w:tab/>
        </w:r>
        <w:r>
          <w:rPr>
            <w:webHidden/>
          </w:rPr>
          <w:fldChar w:fldCharType="begin"/>
        </w:r>
        <w:r>
          <w:rPr>
            <w:webHidden/>
          </w:rPr>
          <w:instrText xml:space="preserve"> PAGEREF _Toc462994162 \h </w:instrText>
        </w:r>
        <w:r>
          <w:rPr>
            <w:webHidden/>
          </w:rPr>
        </w:r>
        <w:r>
          <w:rPr>
            <w:webHidden/>
          </w:rPr>
          <w:fldChar w:fldCharType="separate"/>
        </w:r>
        <w:r>
          <w:rPr>
            <w:webHidden/>
          </w:rPr>
          <w:t>75</w:t>
        </w:r>
        <w:r>
          <w:rPr>
            <w:webHidden/>
          </w:rPr>
          <w:fldChar w:fldCharType="end"/>
        </w:r>
      </w:hyperlink>
    </w:p>
    <w:p w:rsidR="00CB4D5E" w:rsidRDefault="00CB4D5E">
      <w:pPr>
        <w:pStyle w:val="Inhopg3"/>
        <w:rPr>
          <w:rFonts w:asciiTheme="minorHAnsi" w:eastAsiaTheme="minorEastAsia" w:hAnsiTheme="minorHAnsi" w:cstheme="minorBidi"/>
          <w:snapToGrid/>
          <w:kern w:val="0"/>
          <w:sz w:val="22"/>
          <w:szCs w:val="22"/>
          <w:lang w:eastAsia="nl-NL"/>
        </w:rPr>
      </w:pPr>
      <w:hyperlink w:anchor="_Toc462994163" w:history="1">
        <w:r w:rsidRPr="00CA6CCA">
          <w:rPr>
            <w:rStyle w:val="Hyperlink"/>
          </w:rPr>
          <w:t>2.7.2</w:t>
        </w:r>
        <w:r>
          <w:rPr>
            <w:rFonts w:asciiTheme="minorHAnsi" w:eastAsiaTheme="minorEastAsia" w:hAnsiTheme="minorHAnsi" w:cstheme="minorBidi"/>
            <w:snapToGrid/>
            <w:kern w:val="0"/>
            <w:sz w:val="22"/>
            <w:szCs w:val="22"/>
            <w:lang w:eastAsia="nl-NL"/>
          </w:rPr>
          <w:tab/>
        </w:r>
        <w:r w:rsidRPr="00CA6CCA">
          <w:rPr>
            <w:rStyle w:val="Hyperlink"/>
          </w:rPr>
          <w:t>Variant 2: twee koopprijzen</w:t>
        </w:r>
        <w:r>
          <w:rPr>
            <w:webHidden/>
          </w:rPr>
          <w:tab/>
        </w:r>
        <w:r>
          <w:rPr>
            <w:webHidden/>
          </w:rPr>
          <w:fldChar w:fldCharType="begin"/>
        </w:r>
        <w:r>
          <w:rPr>
            <w:webHidden/>
          </w:rPr>
          <w:instrText xml:space="preserve"> PAGEREF _Toc462994163 \h </w:instrText>
        </w:r>
        <w:r>
          <w:rPr>
            <w:webHidden/>
          </w:rPr>
        </w:r>
        <w:r>
          <w:rPr>
            <w:webHidden/>
          </w:rPr>
          <w:fldChar w:fldCharType="separate"/>
        </w:r>
        <w:r>
          <w:rPr>
            <w:webHidden/>
          </w:rPr>
          <w:t>79</w:t>
        </w:r>
        <w:r>
          <w:rPr>
            <w:webHidden/>
          </w:rPr>
          <w:fldChar w:fldCharType="end"/>
        </w:r>
      </w:hyperlink>
    </w:p>
    <w:p w:rsidR="00CB4D5E" w:rsidRDefault="00CB4D5E">
      <w:pPr>
        <w:pStyle w:val="Inhopg4"/>
        <w:rPr>
          <w:rFonts w:asciiTheme="minorHAnsi" w:eastAsiaTheme="minorEastAsia" w:hAnsiTheme="minorHAnsi" w:cstheme="minorBidi"/>
          <w:i w:val="0"/>
          <w:snapToGrid/>
          <w:kern w:val="0"/>
          <w:sz w:val="22"/>
          <w:szCs w:val="22"/>
          <w:lang w:val="nl-NL" w:eastAsia="nl-NL"/>
        </w:rPr>
      </w:pPr>
      <w:hyperlink w:anchor="_Toc462994164" w:history="1">
        <w:r w:rsidRPr="00CA6CCA">
          <w:rPr>
            <w:rStyle w:val="Hyperlink"/>
          </w:rPr>
          <w:t>2.7.2.1</w:t>
        </w:r>
        <w:r>
          <w:rPr>
            <w:rFonts w:asciiTheme="minorHAnsi" w:eastAsiaTheme="minorEastAsia" w:hAnsiTheme="minorHAnsi" w:cstheme="minorBidi"/>
            <w:i w:val="0"/>
            <w:snapToGrid/>
            <w:kern w:val="0"/>
            <w:sz w:val="22"/>
            <w:szCs w:val="22"/>
            <w:lang w:val="nl-NL" w:eastAsia="nl-NL"/>
          </w:rPr>
          <w:tab/>
        </w:r>
        <w:r w:rsidRPr="00CA6CCA">
          <w:rPr>
            <w:rStyle w:val="Hyperlink"/>
          </w:rPr>
          <w:t>Variant 2.a Koopprijs ‘kaal’</w:t>
        </w:r>
        <w:r>
          <w:rPr>
            <w:webHidden/>
          </w:rPr>
          <w:tab/>
        </w:r>
        <w:r>
          <w:rPr>
            <w:webHidden/>
          </w:rPr>
          <w:fldChar w:fldCharType="begin"/>
        </w:r>
        <w:r>
          <w:rPr>
            <w:webHidden/>
          </w:rPr>
          <w:instrText xml:space="preserve"> PAGEREF _Toc462994164 \h </w:instrText>
        </w:r>
        <w:r>
          <w:rPr>
            <w:webHidden/>
          </w:rPr>
        </w:r>
        <w:r>
          <w:rPr>
            <w:webHidden/>
          </w:rPr>
          <w:fldChar w:fldCharType="separate"/>
        </w:r>
        <w:r>
          <w:rPr>
            <w:webHidden/>
          </w:rPr>
          <w:t>80</w:t>
        </w:r>
        <w:r>
          <w:rPr>
            <w:webHidden/>
          </w:rPr>
          <w:fldChar w:fldCharType="end"/>
        </w:r>
      </w:hyperlink>
    </w:p>
    <w:p w:rsidR="00CB4D5E" w:rsidRDefault="00CB4D5E">
      <w:pPr>
        <w:pStyle w:val="Inhopg4"/>
        <w:rPr>
          <w:rFonts w:asciiTheme="minorHAnsi" w:eastAsiaTheme="minorEastAsia" w:hAnsiTheme="minorHAnsi" w:cstheme="minorBidi"/>
          <w:i w:val="0"/>
          <w:snapToGrid/>
          <w:kern w:val="0"/>
          <w:sz w:val="22"/>
          <w:szCs w:val="22"/>
          <w:lang w:val="nl-NL" w:eastAsia="nl-NL"/>
        </w:rPr>
      </w:pPr>
      <w:hyperlink w:anchor="_Toc462994165" w:history="1">
        <w:r w:rsidRPr="00CA6CCA">
          <w:rPr>
            <w:rStyle w:val="Hyperlink"/>
          </w:rPr>
          <w:t>2.7.2.2</w:t>
        </w:r>
        <w:r>
          <w:rPr>
            <w:rFonts w:asciiTheme="minorHAnsi" w:eastAsiaTheme="minorEastAsia" w:hAnsiTheme="minorHAnsi" w:cstheme="minorBidi"/>
            <w:i w:val="0"/>
            <w:snapToGrid/>
            <w:kern w:val="0"/>
            <w:sz w:val="22"/>
            <w:szCs w:val="22"/>
            <w:lang w:val="nl-NL" w:eastAsia="nl-NL"/>
          </w:rPr>
          <w:tab/>
        </w:r>
        <w:r w:rsidRPr="00CA6CCA">
          <w:rPr>
            <w:rStyle w:val="Hyperlink"/>
          </w:rPr>
          <w:t>Variant 2.b Koopprijs ‘met daarnaast een bedrag aan roerende zaken’</w:t>
        </w:r>
        <w:r>
          <w:rPr>
            <w:webHidden/>
          </w:rPr>
          <w:tab/>
        </w:r>
        <w:r>
          <w:rPr>
            <w:webHidden/>
          </w:rPr>
          <w:fldChar w:fldCharType="begin"/>
        </w:r>
        <w:r>
          <w:rPr>
            <w:webHidden/>
          </w:rPr>
          <w:instrText xml:space="preserve"> PAGEREF _Toc462994165 \h </w:instrText>
        </w:r>
        <w:r>
          <w:rPr>
            <w:webHidden/>
          </w:rPr>
        </w:r>
        <w:r>
          <w:rPr>
            <w:webHidden/>
          </w:rPr>
          <w:fldChar w:fldCharType="separate"/>
        </w:r>
        <w:r>
          <w:rPr>
            <w:webHidden/>
          </w:rPr>
          <w:t>83</w:t>
        </w:r>
        <w:r>
          <w:rPr>
            <w:webHidden/>
          </w:rPr>
          <w:fldChar w:fldCharType="end"/>
        </w:r>
      </w:hyperlink>
    </w:p>
    <w:p w:rsidR="00CB4D5E" w:rsidRDefault="00CB4D5E">
      <w:pPr>
        <w:pStyle w:val="Inhopg4"/>
        <w:rPr>
          <w:rFonts w:asciiTheme="minorHAnsi" w:eastAsiaTheme="minorEastAsia" w:hAnsiTheme="minorHAnsi" w:cstheme="minorBidi"/>
          <w:i w:val="0"/>
          <w:snapToGrid/>
          <w:kern w:val="0"/>
          <w:sz w:val="22"/>
          <w:szCs w:val="22"/>
          <w:lang w:val="nl-NL" w:eastAsia="nl-NL"/>
        </w:rPr>
      </w:pPr>
      <w:hyperlink w:anchor="_Toc462994166" w:history="1">
        <w:r w:rsidRPr="00CA6CCA">
          <w:rPr>
            <w:rStyle w:val="Hyperlink"/>
          </w:rPr>
          <w:t>2.7.2.3</w:t>
        </w:r>
        <w:r>
          <w:rPr>
            <w:rFonts w:asciiTheme="minorHAnsi" w:eastAsiaTheme="minorEastAsia" w:hAnsiTheme="minorHAnsi" w:cstheme="minorBidi"/>
            <w:i w:val="0"/>
            <w:snapToGrid/>
            <w:kern w:val="0"/>
            <w:sz w:val="22"/>
            <w:szCs w:val="22"/>
            <w:lang w:val="nl-NL" w:eastAsia="nl-NL"/>
          </w:rPr>
          <w:tab/>
        </w:r>
        <w:r w:rsidRPr="00CA6CCA">
          <w:rPr>
            <w:rStyle w:val="Hyperlink"/>
          </w:rPr>
          <w:t>Variant 2.c Koopprijs ‘met inbegrip van een bedrag aan roerende zaken’</w:t>
        </w:r>
        <w:r>
          <w:rPr>
            <w:webHidden/>
          </w:rPr>
          <w:tab/>
        </w:r>
        <w:r>
          <w:rPr>
            <w:webHidden/>
          </w:rPr>
          <w:fldChar w:fldCharType="begin"/>
        </w:r>
        <w:r>
          <w:rPr>
            <w:webHidden/>
          </w:rPr>
          <w:instrText xml:space="preserve"> PAGEREF _Toc462994166 \h </w:instrText>
        </w:r>
        <w:r>
          <w:rPr>
            <w:webHidden/>
          </w:rPr>
        </w:r>
        <w:r>
          <w:rPr>
            <w:webHidden/>
          </w:rPr>
          <w:fldChar w:fldCharType="separate"/>
        </w:r>
        <w:r>
          <w:rPr>
            <w:webHidden/>
          </w:rPr>
          <w:t>89</w:t>
        </w:r>
        <w:r>
          <w:rPr>
            <w:webHidden/>
          </w:rPr>
          <w:fldChar w:fldCharType="end"/>
        </w:r>
      </w:hyperlink>
    </w:p>
    <w:p w:rsidR="00CB4D5E" w:rsidRDefault="00CB4D5E">
      <w:pPr>
        <w:pStyle w:val="Inhopg4"/>
        <w:rPr>
          <w:rFonts w:asciiTheme="minorHAnsi" w:eastAsiaTheme="minorEastAsia" w:hAnsiTheme="minorHAnsi" w:cstheme="minorBidi"/>
          <w:i w:val="0"/>
          <w:snapToGrid/>
          <w:kern w:val="0"/>
          <w:sz w:val="22"/>
          <w:szCs w:val="22"/>
          <w:lang w:val="nl-NL" w:eastAsia="nl-NL"/>
        </w:rPr>
      </w:pPr>
      <w:hyperlink w:anchor="_Toc462994167" w:history="1">
        <w:r w:rsidRPr="00CA6CCA">
          <w:rPr>
            <w:rStyle w:val="Hyperlink"/>
          </w:rPr>
          <w:t>2.7.2.4</w:t>
        </w:r>
        <w:r>
          <w:rPr>
            <w:rFonts w:asciiTheme="minorHAnsi" w:eastAsiaTheme="minorEastAsia" w:hAnsiTheme="minorHAnsi" w:cstheme="minorBidi"/>
            <w:i w:val="0"/>
            <w:snapToGrid/>
            <w:kern w:val="0"/>
            <w:sz w:val="22"/>
            <w:szCs w:val="22"/>
            <w:lang w:val="nl-NL" w:eastAsia="nl-NL"/>
          </w:rPr>
          <w:tab/>
        </w:r>
        <w:r w:rsidRPr="00CA6CCA">
          <w:rPr>
            <w:rStyle w:val="Hyperlink"/>
          </w:rPr>
          <w:t>Variant 2.d Koopprijs, ‘vrij op naam’</w:t>
        </w:r>
        <w:r>
          <w:rPr>
            <w:webHidden/>
          </w:rPr>
          <w:tab/>
        </w:r>
        <w:r>
          <w:rPr>
            <w:webHidden/>
          </w:rPr>
          <w:fldChar w:fldCharType="begin"/>
        </w:r>
        <w:r>
          <w:rPr>
            <w:webHidden/>
          </w:rPr>
          <w:instrText xml:space="preserve"> PAGEREF _Toc462994167 \h </w:instrText>
        </w:r>
        <w:r>
          <w:rPr>
            <w:webHidden/>
          </w:rPr>
        </w:r>
        <w:r>
          <w:rPr>
            <w:webHidden/>
          </w:rPr>
          <w:fldChar w:fldCharType="separate"/>
        </w:r>
        <w:r>
          <w:rPr>
            <w:webHidden/>
          </w:rPr>
          <w:t>93</w:t>
        </w:r>
        <w:r>
          <w:rPr>
            <w:webHidden/>
          </w:rPr>
          <w:fldChar w:fldCharType="end"/>
        </w:r>
      </w:hyperlink>
    </w:p>
    <w:p w:rsidR="00CB4D5E" w:rsidRDefault="00CB4D5E">
      <w:pPr>
        <w:pStyle w:val="Inhopg4"/>
        <w:rPr>
          <w:rFonts w:asciiTheme="minorHAnsi" w:eastAsiaTheme="minorEastAsia" w:hAnsiTheme="minorHAnsi" w:cstheme="minorBidi"/>
          <w:i w:val="0"/>
          <w:snapToGrid/>
          <w:kern w:val="0"/>
          <w:sz w:val="22"/>
          <w:szCs w:val="22"/>
          <w:lang w:val="nl-NL" w:eastAsia="nl-NL"/>
        </w:rPr>
      </w:pPr>
      <w:hyperlink w:anchor="_Toc462994168" w:history="1">
        <w:r w:rsidRPr="00CA6CCA">
          <w:rPr>
            <w:rStyle w:val="Hyperlink"/>
          </w:rPr>
          <w:t>2.7.2.5</w:t>
        </w:r>
        <w:r>
          <w:rPr>
            <w:rFonts w:asciiTheme="minorHAnsi" w:eastAsiaTheme="minorEastAsia" w:hAnsiTheme="minorHAnsi" w:cstheme="minorBidi"/>
            <w:i w:val="0"/>
            <w:snapToGrid/>
            <w:kern w:val="0"/>
            <w:sz w:val="22"/>
            <w:szCs w:val="22"/>
            <w:lang w:val="nl-NL" w:eastAsia="nl-NL"/>
          </w:rPr>
          <w:tab/>
        </w:r>
        <w:r w:rsidRPr="00CA6CCA">
          <w:rPr>
            <w:rStyle w:val="Hyperlink"/>
          </w:rPr>
          <w:t>Variant 2.e Koopprijs, ‘exclusief omzetbelasting’</w:t>
        </w:r>
        <w:r>
          <w:rPr>
            <w:webHidden/>
          </w:rPr>
          <w:tab/>
        </w:r>
        <w:r>
          <w:rPr>
            <w:webHidden/>
          </w:rPr>
          <w:fldChar w:fldCharType="begin"/>
        </w:r>
        <w:r>
          <w:rPr>
            <w:webHidden/>
          </w:rPr>
          <w:instrText xml:space="preserve"> PAGEREF _Toc462994168 \h </w:instrText>
        </w:r>
        <w:r>
          <w:rPr>
            <w:webHidden/>
          </w:rPr>
        </w:r>
        <w:r>
          <w:rPr>
            <w:webHidden/>
          </w:rPr>
          <w:fldChar w:fldCharType="separate"/>
        </w:r>
        <w:r>
          <w:rPr>
            <w:webHidden/>
          </w:rPr>
          <w:t>97</w:t>
        </w:r>
        <w:r>
          <w:rPr>
            <w:webHidden/>
          </w:rPr>
          <w:fldChar w:fldCharType="end"/>
        </w:r>
      </w:hyperlink>
    </w:p>
    <w:p w:rsidR="00CB4D5E" w:rsidRDefault="00CB4D5E">
      <w:pPr>
        <w:pStyle w:val="Inhopg2"/>
        <w:rPr>
          <w:rFonts w:asciiTheme="minorHAnsi" w:eastAsiaTheme="minorEastAsia" w:hAnsiTheme="minorHAnsi" w:cstheme="minorBidi"/>
          <w:snapToGrid/>
          <w:kern w:val="0"/>
          <w:sz w:val="22"/>
          <w:szCs w:val="22"/>
          <w:lang w:eastAsia="nl-NL"/>
        </w:rPr>
      </w:pPr>
      <w:hyperlink w:anchor="_Toc462994169" w:history="1">
        <w:r w:rsidRPr="00CA6CCA">
          <w:rPr>
            <w:rStyle w:val="Hyperlink"/>
          </w:rPr>
          <w:t>2.8</w:t>
        </w:r>
        <w:r>
          <w:rPr>
            <w:rFonts w:asciiTheme="minorHAnsi" w:eastAsiaTheme="minorEastAsia" w:hAnsiTheme="minorHAnsi" w:cstheme="minorBidi"/>
            <w:snapToGrid/>
            <w:kern w:val="0"/>
            <w:sz w:val="22"/>
            <w:szCs w:val="22"/>
            <w:lang w:eastAsia="nl-NL"/>
          </w:rPr>
          <w:tab/>
        </w:r>
        <w:r w:rsidRPr="00CA6CCA">
          <w:rPr>
            <w:rStyle w:val="Hyperlink"/>
          </w:rPr>
          <w:t>Opgave bestuur Vereniging van Eigenaars</w:t>
        </w:r>
        <w:r>
          <w:rPr>
            <w:webHidden/>
          </w:rPr>
          <w:tab/>
        </w:r>
        <w:r>
          <w:rPr>
            <w:webHidden/>
          </w:rPr>
          <w:fldChar w:fldCharType="begin"/>
        </w:r>
        <w:r>
          <w:rPr>
            <w:webHidden/>
          </w:rPr>
          <w:instrText xml:space="preserve"> PAGEREF _Toc462994169 \h </w:instrText>
        </w:r>
        <w:r>
          <w:rPr>
            <w:webHidden/>
          </w:rPr>
        </w:r>
        <w:r>
          <w:rPr>
            <w:webHidden/>
          </w:rPr>
          <w:fldChar w:fldCharType="separate"/>
        </w:r>
        <w:r>
          <w:rPr>
            <w:webHidden/>
          </w:rPr>
          <w:t>100</w:t>
        </w:r>
        <w:r>
          <w:rPr>
            <w:webHidden/>
          </w:rPr>
          <w:fldChar w:fldCharType="end"/>
        </w:r>
      </w:hyperlink>
    </w:p>
    <w:p w:rsidR="00CB4D5E" w:rsidRDefault="00CB4D5E">
      <w:pPr>
        <w:pStyle w:val="Inhopg2"/>
        <w:rPr>
          <w:rFonts w:asciiTheme="minorHAnsi" w:eastAsiaTheme="minorEastAsia" w:hAnsiTheme="minorHAnsi" w:cstheme="minorBidi"/>
          <w:snapToGrid/>
          <w:kern w:val="0"/>
          <w:sz w:val="22"/>
          <w:szCs w:val="22"/>
          <w:lang w:eastAsia="nl-NL"/>
        </w:rPr>
      </w:pPr>
      <w:hyperlink w:anchor="_Toc462994170" w:history="1">
        <w:r w:rsidRPr="00CA6CCA">
          <w:rPr>
            <w:rStyle w:val="Hyperlink"/>
          </w:rPr>
          <w:t>2.9</w:t>
        </w:r>
        <w:r>
          <w:rPr>
            <w:rFonts w:asciiTheme="minorHAnsi" w:eastAsiaTheme="minorEastAsia" w:hAnsiTheme="minorHAnsi" w:cstheme="minorBidi"/>
            <w:snapToGrid/>
            <w:kern w:val="0"/>
            <w:sz w:val="22"/>
            <w:szCs w:val="22"/>
            <w:lang w:eastAsia="nl-NL"/>
          </w:rPr>
          <w:tab/>
        </w:r>
        <w:r w:rsidRPr="00CA6CCA">
          <w:rPr>
            <w:rStyle w:val="Hyperlink"/>
          </w:rPr>
          <w:t>Erfpachtcanon</w:t>
        </w:r>
        <w:r>
          <w:rPr>
            <w:webHidden/>
          </w:rPr>
          <w:tab/>
        </w:r>
        <w:r>
          <w:rPr>
            <w:webHidden/>
          </w:rPr>
          <w:fldChar w:fldCharType="begin"/>
        </w:r>
        <w:r>
          <w:rPr>
            <w:webHidden/>
          </w:rPr>
          <w:instrText xml:space="preserve"> PAGEREF _Toc462994170 \h </w:instrText>
        </w:r>
        <w:r>
          <w:rPr>
            <w:webHidden/>
          </w:rPr>
        </w:r>
        <w:r>
          <w:rPr>
            <w:webHidden/>
          </w:rPr>
          <w:fldChar w:fldCharType="separate"/>
        </w:r>
        <w:r>
          <w:rPr>
            <w:webHidden/>
          </w:rPr>
          <w:t>103</w:t>
        </w:r>
        <w:r>
          <w:rPr>
            <w:webHidden/>
          </w:rPr>
          <w:fldChar w:fldCharType="end"/>
        </w:r>
      </w:hyperlink>
    </w:p>
    <w:p w:rsidR="00CB4D5E" w:rsidRDefault="00CB4D5E">
      <w:pPr>
        <w:pStyle w:val="Inhopg2"/>
        <w:rPr>
          <w:rFonts w:asciiTheme="minorHAnsi" w:eastAsiaTheme="minorEastAsia" w:hAnsiTheme="minorHAnsi" w:cstheme="minorBidi"/>
          <w:snapToGrid/>
          <w:kern w:val="0"/>
          <w:sz w:val="22"/>
          <w:szCs w:val="22"/>
          <w:lang w:eastAsia="nl-NL"/>
        </w:rPr>
      </w:pPr>
      <w:hyperlink w:anchor="_Toc462994171" w:history="1">
        <w:r w:rsidRPr="00CA6CCA">
          <w:rPr>
            <w:rStyle w:val="Hyperlink"/>
          </w:rPr>
          <w:t>2.10</w:t>
        </w:r>
        <w:r>
          <w:rPr>
            <w:rFonts w:asciiTheme="minorHAnsi" w:eastAsiaTheme="minorEastAsia" w:hAnsiTheme="minorHAnsi" w:cstheme="minorBidi"/>
            <w:snapToGrid/>
            <w:kern w:val="0"/>
            <w:sz w:val="22"/>
            <w:szCs w:val="22"/>
            <w:lang w:eastAsia="nl-NL"/>
          </w:rPr>
          <w:tab/>
        </w:r>
        <w:r w:rsidRPr="00CA6CCA">
          <w:rPr>
            <w:rStyle w:val="Hyperlink"/>
          </w:rPr>
          <w:t>Koopoptie</w:t>
        </w:r>
        <w:r>
          <w:rPr>
            <w:webHidden/>
          </w:rPr>
          <w:tab/>
        </w:r>
        <w:r>
          <w:rPr>
            <w:webHidden/>
          </w:rPr>
          <w:fldChar w:fldCharType="begin"/>
        </w:r>
        <w:r>
          <w:rPr>
            <w:webHidden/>
          </w:rPr>
          <w:instrText xml:space="preserve"> PAGEREF _Toc462994171 \h </w:instrText>
        </w:r>
        <w:r>
          <w:rPr>
            <w:webHidden/>
          </w:rPr>
        </w:r>
        <w:r>
          <w:rPr>
            <w:webHidden/>
          </w:rPr>
          <w:fldChar w:fldCharType="separate"/>
        </w:r>
        <w:r>
          <w:rPr>
            <w:webHidden/>
          </w:rPr>
          <w:t>103</w:t>
        </w:r>
        <w:r>
          <w:rPr>
            <w:webHidden/>
          </w:rPr>
          <w:fldChar w:fldCharType="end"/>
        </w:r>
      </w:hyperlink>
    </w:p>
    <w:p w:rsidR="00CB4D5E" w:rsidRDefault="00CB4D5E">
      <w:pPr>
        <w:pStyle w:val="Inhopg2"/>
        <w:rPr>
          <w:rFonts w:asciiTheme="minorHAnsi" w:eastAsiaTheme="minorEastAsia" w:hAnsiTheme="minorHAnsi" w:cstheme="minorBidi"/>
          <w:snapToGrid/>
          <w:kern w:val="0"/>
          <w:sz w:val="22"/>
          <w:szCs w:val="22"/>
          <w:lang w:eastAsia="nl-NL"/>
        </w:rPr>
      </w:pPr>
      <w:hyperlink w:anchor="_Toc462994172" w:history="1">
        <w:r w:rsidRPr="00CA6CCA">
          <w:rPr>
            <w:rStyle w:val="Hyperlink"/>
            <w:lang w:val="en-US"/>
          </w:rPr>
          <w:t>2.11</w:t>
        </w:r>
        <w:r>
          <w:rPr>
            <w:rFonts w:asciiTheme="minorHAnsi" w:eastAsiaTheme="minorEastAsia" w:hAnsiTheme="minorHAnsi" w:cstheme="minorBidi"/>
            <w:snapToGrid/>
            <w:kern w:val="0"/>
            <w:sz w:val="22"/>
            <w:szCs w:val="22"/>
            <w:lang w:eastAsia="nl-NL"/>
          </w:rPr>
          <w:tab/>
        </w:r>
        <w:r w:rsidRPr="00CA6CCA">
          <w:rPr>
            <w:rStyle w:val="Hyperlink"/>
            <w:lang w:val="en-US"/>
          </w:rPr>
          <w:t>Vestiging erfdienstbaarheden</w:t>
        </w:r>
        <w:r>
          <w:rPr>
            <w:webHidden/>
          </w:rPr>
          <w:tab/>
        </w:r>
        <w:r>
          <w:rPr>
            <w:webHidden/>
          </w:rPr>
          <w:fldChar w:fldCharType="begin"/>
        </w:r>
        <w:r>
          <w:rPr>
            <w:webHidden/>
          </w:rPr>
          <w:instrText xml:space="preserve"> PAGEREF _Toc462994172 \h </w:instrText>
        </w:r>
        <w:r>
          <w:rPr>
            <w:webHidden/>
          </w:rPr>
        </w:r>
        <w:r>
          <w:rPr>
            <w:webHidden/>
          </w:rPr>
          <w:fldChar w:fldCharType="separate"/>
        </w:r>
        <w:r>
          <w:rPr>
            <w:webHidden/>
          </w:rPr>
          <w:t>106</w:t>
        </w:r>
        <w:r>
          <w:rPr>
            <w:webHidden/>
          </w:rPr>
          <w:fldChar w:fldCharType="end"/>
        </w:r>
      </w:hyperlink>
    </w:p>
    <w:p w:rsidR="00CB4D5E" w:rsidRDefault="00CB4D5E">
      <w:pPr>
        <w:pStyle w:val="Inhopg2"/>
        <w:rPr>
          <w:rFonts w:asciiTheme="minorHAnsi" w:eastAsiaTheme="minorEastAsia" w:hAnsiTheme="minorHAnsi" w:cstheme="minorBidi"/>
          <w:snapToGrid/>
          <w:kern w:val="0"/>
          <w:sz w:val="22"/>
          <w:szCs w:val="22"/>
          <w:lang w:eastAsia="nl-NL"/>
        </w:rPr>
      </w:pPr>
      <w:hyperlink w:anchor="_Toc462994173" w:history="1">
        <w:r w:rsidRPr="00CA6CCA">
          <w:rPr>
            <w:rStyle w:val="Hyperlink"/>
          </w:rPr>
          <w:t>2.12</w:t>
        </w:r>
        <w:r>
          <w:rPr>
            <w:rFonts w:asciiTheme="minorHAnsi" w:eastAsiaTheme="minorEastAsia" w:hAnsiTheme="minorHAnsi" w:cstheme="minorBidi"/>
            <w:snapToGrid/>
            <w:kern w:val="0"/>
            <w:sz w:val="22"/>
            <w:szCs w:val="22"/>
            <w:lang w:eastAsia="nl-NL"/>
          </w:rPr>
          <w:tab/>
        </w:r>
        <w:r w:rsidRPr="00CA6CCA">
          <w:rPr>
            <w:rStyle w:val="Hyperlink"/>
          </w:rPr>
          <w:t>Vestiging kwalitatieve verplichtingen</w:t>
        </w:r>
        <w:r>
          <w:rPr>
            <w:webHidden/>
          </w:rPr>
          <w:tab/>
        </w:r>
        <w:r>
          <w:rPr>
            <w:webHidden/>
          </w:rPr>
          <w:fldChar w:fldCharType="begin"/>
        </w:r>
        <w:r>
          <w:rPr>
            <w:webHidden/>
          </w:rPr>
          <w:instrText xml:space="preserve"> PAGEREF _Toc462994173 \h </w:instrText>
        </w:r>
        <w:r>
          <w:rPr>
            <w:webHidden/>
          </w:rPr>
        </w:r>
        <w:r>
          <w:rPr>
            <w:webHidden/>
          </w:rPr>
          <w:fldChar w:fldCharType="separate"/>
        </w:r>
        <w:r>
          <w:rPr>
            <w:webHidden/>
          </w:rPr>
          <w:t>111</w:t>
        </w:r>
        <w:r>
          <w:rPr>
            <w:webHidden/>
          </w:rPr>
          <w:fldChar w:fldCharType="end"/>
        </w:r>
      </w:hyperlink>
    </w:p>
    <w:p w:rsidR="00CB4D5E" w:rsidRDefault="00CB4D5E">
      <w:pPr>
        <w:pStyle w:val="Inhopg2"/>
        <w:rPr>
          <w:rFonts w:asciiTheme="minorHAnsi" w:eastAsiaTheme="minorEastAsia" w:hAnsiTheme="minorHAnsi" w:cstheme="minorBidi"/>
          <w:snapToGrid/>
          <w:kern w:val="0"/>
          <w:sz w:val="22"/>
          <w:szCs w:val="22"/>
          <w:lang w:eastAsia="nl-NL"/>
        </w:rPr>
      </w:pPr>
      <w:hyperlink w:anchor="_Toc462994174" w:history="1">
        <w:r w:rsidRPr="00CA6CCA">
          <w:rPr>
            <w:rStyle w:val="Hyperlink"/>
            <w:lang w:val="en-US"/>
          </w:rPr>
          <w:t>2.13</w:t>
        </w:r>
        <w:r>
          <w:rPr>
            <w:rFonts w:asciiTheme="minorHAnsi" w:eastAsiaTheme="minorEastAsia" w:hAnsiTheme="minorHAnsi" w:cstheme="minorBidi"/>
            <w:snapToGrid/>
            <w:kern w:val="0"/>
            <w:sz w:val="22"/>
            <w:szCs w:val="22"/>
            <w:lang w:eastAsia="nl-NL"/>
          </w:rPr>
          <w:tab/>
        </w:r>
        <w:r w:rsidRPr="00CA6CCA">
          <w:rPr>
            <w:rStyle w:val="Hyperlink"/>
            <w:lang w:val="en-US"/>
          </w:rPr>
          <w:t>Vestiging mandeligheid</w:t>
        </w:r>
        <w:r>
          <w:rPr>
            <w:webHidden/>
          </w:rPr>
          <w:tab/>
        </w:r>
        <w:r>
          <w:rPr>
            <w:webHidden/>
          </w:rPr>
          <w:fldChar w:fldCharType="begin"/>
        </w:r>
        <w:r>
          <w:rPr>
            <w:webHidden/>
          </w:rPr>
          <w:instrText xml:space="preserve"> PAGEREF _Toc462994174 \h </w:instrText>
        </w:r>
        <w:r>
          <w:rPr>
            <w:webHidden/>
          </w:rPr>
        </w:r>
        <w:r>
          <w:rPr>
            <w:webHidden/>
          </w:rPr>
          <w:fldChar w:fldCharType="separate"/>
        </w:r>
        <w:r>
          <w:rPr>
            <w:webHidden/>
          </w:rPr>
          <w:t>113</w:t>
        </w:r>
        <w:r>
          <w:rPr>
            <w:webHidden/>
          </w:rPr>
          <w:fldChar w:fldCharType="end"/>
        </w:r>
      </w:hyperlink>
    </w:p>
    <w:p w:rsidR="00CB4D5E" w:rsidRDefault="00CB4D5E">
      <w:pPr>
        <w:pStyle w:val="Inhopg2"/>
        <w:rPr>
          <w:rFonts w:asciiTheme="minorHAnsi" w:eastAsiaTheme="minorEastAsia" w:hAnsiTheme="minorHAnsi" w:cstheme="minorBidi"/>
          <w:snapToGrid/>
          <w:kern w:val="0"/>
          <w:sz w:val="22"/>
          <w:szCs w:val="22"/>
          <w:lang w:eastAsia="nl-NL"/>
        </w:rPr>
      </w:pPr>
      <w:hyperlink w:anchor="_Toc462994175" w:history="1">
        <w:r w:rsidRPr="00CA6CCA">
          <w:rPr>
            <w:rStyle w:val="Hyperlink"/>
          </w:rPr>
          <w:t>2.14</w:t>
        </w:r>
        <w:r>
          <w:rPr>
            <w:rFonts w:asciiTheme="minorHAnsi" w:eastAsiaTheme="minorEastAsia" w:hAnsiTheme="minorHAnsi" w:cstheme="minorBidi"/>
            <w:snapToGrid/>
            <w:kern w:val="0"/>
            <w:sz w:val="22"/>
            <w:szCs w:val="22"/>
            <w:lang w:eastAsia="nl-NL"/>
          </w:rPr>
          <w:tab/>
        </w:r>
        <w:r w:rsidRPr="00CA6CCA">
          <w:rPr>
            <w:rStyle w:val="Hyperlink"/>
          </w:rPr>
          <w:t>Woonplaatskeuze</w:t>
        </w:r>
        <w:r>
          <w:rPr>
            <w:webHidden/>
          </w:rPr>
          <w:tab/>
        </w:r>
        <w:r>
          <w:rPr>
            <w:webHidden/>
          </w:rPr>
          <w:fldChar w:fldCharType="begin"/>
        </w:r>
        <w:r>
          <w:rPr>
            <w:webHidden/>
          </w:rPr>
          <w:instrText xml:space="preserve"> PAGEREF _Toc462994175 \h </w:instrText>
        </w:r>
        <w:r>
          <w:rPr>
            <w:webHidden/>
          </w:rPr>
        </w:r>
        <w:r>
          <w:rPr>
            <w:webHidden/>
          </w:rPr>
          <w:fldChar w:fldCharType="separate"/>
        </w:r>
        <w:r>
          <w:rPr>
            <w:webHidden/>
          </w:rPr>
          <w:t>115</w:t>
        </w:r>
        <w:r>
          <w:rPr>
            <w:webHidden/>
          </w:rPr>
          <w:fldChar w:fldCharType="end"/>
        </w:r>
      </w:hyperlink>
    </w:p>
    <w:p w:rsidR="00CB4D5E" w:rsidRDefault="00CB4D5E">
      <w:pPr>
        <w:pStyle w:val="Inhopg2"/>
        <w:rPr>
          <w:rFonts w:asciiTheme="minorHAnsi" w:eastAsiaTheme="minorEastAsia" w:hAnsiTheme="minorHAnsi" w:cstheme="minorBidi"/>
          <w:snapToGrid/>
          <w:kern w:val="0"/>
          <w:sz w:val="22"/>
          <w:szCs w:val="22"/>
          <w:lang w:eastAsia="nl-NL"/>
        </w:rPr>
      </w:pPr>
      <w:hyperlink w:anchor="_Toc462994176" w:history="1">
        <w:r w:rsidRPr="00CA6CCA">
          <w:rPr>
            <w:rStyle w:val="Hyperlink"/>
          </w:rPr>
          <w:t>2.15</w:t>
        </w:r>
        <w:r>
          <w:rPr>
            <w:rFonts w:asciiTheme="minorHAnsi" w:eastAsiaTheme="minorEastAsia" w:hAnsiTheme="minorHAnsi" w:cstheme="minorBidi"/>
            <w:snapToGrid/>
            <w:kern w:val="0"/>
            <w:sz w:val="22"/>
            <w:szCs w:val="22"/>
            <w:lang w:eastAsia="nl-NL"/>
          </w:rPr>
          <w:tab/>
        </w:r>
        <w:r w:rsidRPr="00CA6CCA">
          <w:rPr>
            <w:rStyle w:val="Hyperlink"/>
          </w:rPr>
          <w:t>Afsluiting eerste deel</w:t>
        </w:r>
        <w:r>
          <w:rPr>
            <w:webHidden/>
          </w:rPr>
          <w:tab/>
        </w:r>
        <w:r>
          <w:rPr>
            <w:webHidden/>
          </w:rPr>
          <w:fldChar w:fldCharType="begin"/>
        </w:r>
        <w:r>
          <w:rPr>
            <w:webHidden/>
          </w:rPr>
          <w:instrText xml:space="preserve"> PAGEREF _Toc462994176 \h </w:instrText>
        </w:r>
        <w:r>
          <w:rPr>
            <w:webHidden/>
          </w:rPr>
        </w:r>
        <w:r>
          <w:rPr>
            <w:webHidden/>
          </w:rPr>
          <w:fldChar w:fldCharType="separate"/>
        </w:r>
        <w:r>
          <w:rPr>
            <w:webHidden/>
          </w:rPr>
          <w:t>116</w:t>
        </w:r>
        <w:r>
          <w:rPr>
            <w:webHidden/>
          </w:rPr>
          <w:fldChar w:fldCharType="end"/>
        </w:r>
      </w:hyperlink>
    </w:p>
    <w:p w:rsidR="00CB4D5E" w:rsidRDefault="00CB4D5E">
      <w:pPr>
        <w:pStyle w:val="Inhopg2"/>
        <w:rPr>
          <w:rFonts w:asciiTheme="minorHAnsi" w:eastAsiaTheme="minorEastAsia" w:hAnsiTheme="minorHAnsi" w:cstheme="minorBidi"/>
          <w:snapToGrid/>
          <w:kern w:val="0"/>
          <w:sz w:val="22"/>
          <w:szCs w:val="22"/>
          <w:lang w:eastAsia="nl-NL"/>
        </w:rPr>
      </w:pPr>
      <w:hyperlink w:anchor="_Toc462994177" w:history="1">
        <w:r w:rsidRPr="00CA6CCA">
          <w:rPr>
            <w:rStyle w:val="Hyperlink"/>
          </w:rPr>
          <w:t>2.16</w:t>
        </w:r>
        <w:r>
          <w:rPr>
            <w:rFonts w:asciiTheme="minorHAnsi" w:eastAsiaTheme="minorEastAsia" w:hAnsiTheme="minorHAnsi" w:cstheme="minorBidi"/>
            <w:snapToGrid/>
            <w:kern w:val="0"/>
            <w:sz w:val="22"/>
            <w:szCs w:val="22"/>
            <w:lang w:eastAsia="nl-NL"/>
          </w:rPr>
          <w:tab/>
        </w:r>
        <w:r w:rsidRPr="00CA6CCA">
          <w:rPr>
            <w:rStyle w:val="Hyperlink"/>
          </w:rPr>
          <w:t>Vrije gedeelte</w:t>
        </w:r>
        <w:r>
          <w:rPr>
            <w:webHidden/>
          </w:rPr>
          <w:tab/>
        </w:r>
        <w:r>
          <w:rPr>
            <w:webHidden/>
          </w:rPr>
          <w:fldChar w:fldCharType="begin"/>
        </w:r>
        <w:r>
          <w:rPr>
            <w:webHidden/>
          </w:rPr>
          <w:instrText xml:space="preserve"> PAGEREF _Toc462994177 \h </w:instrText>
        </w:r>
        <w:r>
          <w:rPr>
            <w:webHidden/>
          </w:rPr>
        </w:r>
        <w:r>
          <w:rPr>
            <w:webHidden/>
          </w:rPr>
          <w:fldChar w:fldCharType="separate"/>
        </w:r>
        <w:r>
          <w:rPr>
            <w:webHidden/>
          </w:rPr>
          <w:t>117</w:t>
        </w:r>
        <w:r>
          <w:rPr>
            <w:webHidden/>
          </w:rPr>
          <w:fldChar w:fldCharType="end"/>
        </w:r>
      </w:hyperlink>
    </w:p>
    <w:p w:rsidR="003228A3" w:rsidRPr="00AA0BD4" w:rsidRDefault="004A1631">
      <w:pPr>
        <w:rPr>
          <w:lang w:val="en-US"/>
        </w:rPr>
      </w:pPr>
      <w:r w:rsidRPr="00AA0BD4">
        <w:rPr>
          <w:lang w:val="en-US"/>
        </w:rPr>
        <w:fldChar w:fldCharType="end"/>
      </w:r>
    </w:p>
    <w:p w:rsidR="003228A3" w:rsidRPr="00AA0BD4" w:rsidRDefault="003228A3">
      <w:pPr>
        <w:rPr>
          <w:lang w:val="en-US"/>
        </w:rPr>
        <w:sectPr w:rsidR="003228A3" w:rsidRPr="00AA0BD4" w:rsidSect="00524C99">
          <w:headerReference w:type="first" r:id="rId12"/>
          <w:pgSz w:w="11906" w:h="16838" w:code="9"/>
          <w:pgMar w:top="2977" w:right="1304" w:bottom="1304" w:left="1814" w:header="567" w:footer="431" w:gutter="0"/>
          <w:cols w:space="708"/>
          <w:formProt w:val="0"/>
        </w:sectPr>
      </w:pPr>
    </w:p>
    <w:p w:rsidR="004A1631" w:rsidRPr="00AA0BD4" w:rsidRDefault="002732A6" w:rsidP="004A1631">
      <w:pPr>
        <w:pStyle w:val="Kop1"/>
        <w:numPr>
          <w:ilvl w:val="0"/>
          <w:numId w:val="1"/>
        </w:numPr>
        <w:rPr>
          <w:lang w:val="en-US"/>
        </w:rPr>
      </w:pPr>
      <w:bookmarkStart w:id="11" w:name="_Toc179181706"/>
      <w:bookmarkStart w:id="12" w:name="_Toc498316301"/>
      <w:bookmarkStart w:id="13" w:name="_Toc20728828"/>
      <w:bookmarkStart w:id="14" w:name="_Toc462994137"/>
      <w:bookmarkEnd w:id="12"/>
      <w:bookmarkEnd w:id="13"/>
      <w:r w:rsidRPr="00AA0BD4">
        <w:rPr>
          <w:lang w:val="en-US"/>
        </w:rPr>
        <w:lastRenderedPageBreak/>
        <w:t>In</w:t>
      </w:r>
      <w:r w:rsidR="00BF694E">
        <w:rPr>
          <w:lang w:val="en-US"/>
        </w:rPr>
        <w:t>leiding</w:t>
      </w:r>
      <w:bookmarkEnd w:id="14"/>
    </w:p>
    <w:p w:rsidR="00BF18B4" w:rsidRDefault="00BF694E" w:rsidP="00BF18B4">
      <w:pPr>
        <w:pStyle w:val="Kop2"/>
        <w:rPr>
          <w:lang w:val="en-US"/>
        </w:rPr>
      </w:pPr>
      <w:bookmarkStart w:id="15" w:name="_Toc462994138"/>
      <w:r>
        <w:rPr>
          <w:lang w:val="en-US"/>
        </w:rPr>
        <w:t>Doel</w:t>
      </w:r>
      <w:bookmarkEnd w:id="15"/>
    </w:p>
    <w:p w:rsidR="00BF694E" w:rsidRDefault="00BF694E" w:rsidP="00BF694E">
      <w:r w:rsidRPr="00343045">
        <w:t xml:space="preserve">In dit document wordt weergegeven hoe het modeldocument voor </w:t>
      </w:r>
      <w:r>
        <w:t>de akte van levering</w:t>
      </w:r>
      <w:r w:rsidRPr="00343045">
        <w:t xml:space="preserve"> geïnterpreteerd moet worden.</w:t>
      </w:r>
      <w:r>
        <w:t xml:space="preserve">  Het modeldocument is, samen met het schema (xsd) van het essentialiabestand (de stukgegevens in  xml),  de basis voor de gegevensuitwisseling tussen notarissen en het Kadaster in het kader van de automatische akte verwerking. Het dient als ingangsdocument voor de bouw van de stylesheet waarmee van het  essentialiabestand een pdf bestand van het stuk kan worden gemaakt. </w:t>
      </w:r>
    </w:p>
    <w:p w:rsidR="00BF694E" w:rsidRPr="00BF694E" w:rsidRDefault="00BF694E" w:rsidP="00BF694E"/>
    <w:p w:rsidR="00BF18B4" w:rsidRDefault="00BF694E" w:rsidP="00BF18B4">
      <w:pPr>
        <w:pStyle w:val="Kop2"/>
        <w:rPr>
          <w:lang w:val="en-US"/>
        </w:rPr>
      </w:pPr>
      <w:bookmarkStart w:id="16" w:name="_Ref248201860"/>
      <w:bookmarkStart w:id="17" w:name="_Toc462994139"/>
      <w:r>
        <w:rPr>
          <w:lang w:val="en-US"/>
        </w:rPr>
        <w:t>Algemeen</w:t>
      </w:r>
      <w:bookmarkEnd w:id="16"/>
      <w:bookmarkEnd w:id="17"/>
    </w:p>
    <w:p w:rsidR="00836657" w:rsidRDefault="00836657" w:rsidP="00836657">
      <w:pPr>
        <w:rPr>
          <w:lang w:val="nl"/>
        </w:rPr>
      </w:pPr>
      <w:r>
        <w:rPr>
          <w:lang w:val="nl"/>
        </w:rPr>
        <w:t>Voor de beschrijving van het kleurgebruik in  het modeldocument en de presentatie van bepaalde gegevens zie het document “Tekstblok: algemene afspraken modeldocumenten en tekstblokken”.</w:t>
      </w:r>
    </w:p>
    <w:p w:rsidR="00836657" w:rsidRDefault="00836657" w:rsidP="00836657">
      <w:pPr>
        <w:rPr>
          <w:lang w:val="nl"/>
        </w:rPr>
      </w:pPr>
    </w:p>
    <w:p w:rsidR="00836657" w:rsidRPr="00343045" w:rsidRDefault="00836657" w:rsidP="00836657">
      <w:r>
        <w:rPr>
          <w:lang w:val="nl"/>
        </w:rPr>
        <w:t>Voor de toelichting op standaard tekstblokken zie de afzonderlijke beschrijvingen van die tekstblokken.</w:t>
      </w:r>
      <w:r w:rsidRPr="00343045">
        <w:t xml:space="preserve"> </w:t>
      </w:r>
    </w:p>
    <w:p w:rsidR="00836657" w:rsidRPr="00836657" w:rsidRDefault="00836657" w:rsidP="00836657"/>
    <w:p w:rsidR="00BF694E" w:rsidRPr="00343045" w:rsidRDefault="00BF694E" w:rsidP="00BF694E">
      <w:r w:rsidRPr="00343045">
        <w:t>Presentatie:</w:t>
      </w:r>
    </w:p>
    <w:p w:rsidR="00656CCA" w:rsidRDefault="00656CCA" w:rsidP="00FC6B11">
      <w:pPr>
        <w:numPr>
          <w:ilvl w:val="0"/>
          <w:numId w:val="6"/>
        </w:numPr>
      </w:pPr>
      <w:r>
        <w:t>Vanaf tekstblok Aanhef dienen alle alinea’s onder elkaar zonder blanco regels gepresenteerd te worden. Blanco regels vóór tekstblok Aanhef dienen opgenomen te worden conform het modeldocument.</w:t>
      </w:r>
    </w:p>
    <w:p w:rsidR="00496193" w:rsidRPr="00BF694E" w:rsidRDefault="00BF694E" w:rsidP="00FC6B11">
      <w:pPr>
        <w:numPr>
          <w:ilvl w:val="0"/>
          <w:numId w:val="6"/>
        </w:numPr>
      </w:pPr>
      <w:r w:rsidRPr="00BF694E">
        <w:t xml:space="preserve">De akten zonder </w:t>
      </w:r>
      <w:r>
        <w:t>equivalentie</w:t>
      </w:r>
      <w:r w:rsidR="00FC6B11" w:rsidRPr="00BF694E">
        <w:t>verklaring</w:t>
      </w:r>
      <w:r w:rsidRPr="00BF694E">
        <w:t xml:space="preserve">, die gebruikt worden voor de ondertekening moeten uitgelijnd worden met streepjes </w:t>
      </w:r>
      <w:r w:rsidR="00FC6B11" w:rsidRPr="00BF694E">
        <w:t>(’-‘)</w:t>
      </w:r>
      <w:r w:rsidR="00CD10EA">
        <w:t xml:space="preserve"> vanaf tekstblok Aanhef. (De tekst vóór tekstblok Aanhef moet zonder streepjes getoond worden</w:t>
      </w:r>
      <w:r w:rsidR="00FC6B11" w:rsidRPr="00BF694E">
        <w:t>.</w:t>
      </w:r>
      <w:r w:rsidR="00145611">
        <w:t>)</w:t>
      </w:r>
      <w:r w:rsidR="00FC6B11" w:rsidRPr="00BF694E">
        <w:t xml:space="preserve"> </w:t>
      </w:r>
      <w:r>
        <w:t>Voorbeeld</w:t>
      </w:r>
      <w:r w:rsidR="00FC6B11" w:rsidRPr="00BF694E">
        <w:t>:</w:t>
      </w:r>
    </w:p>
    <w:p w:rsidR="00496193" w:rsidRPr="00BF694E" w:rsidRDefault="00496193" w:rsidP="00496193"/>
    <w:p w:rsidR="00496193" w:rsidRDefault="00AA071C" w:rsidP="00496193">
      <w:pPr>
        <w:ind w:left="227"/>
        <w:rPr>
          <w:lang w:val="en-US"/>
        </w:rPr>
      </w:pPr>
      <w:r w:rsidRPr="007F319F">
        <w:rPr>
          <w:noProof/>
          <w:lang w:eastAsia="nl-NL"/>
        </w:rPr>
        <w:drawing>
          <wp:inline distT="0" distB="0" distL="0" distR="0">
            <wp:extent cx="3906520" cy="1594485"/>
            <wp:effectExtent l="0" t="0" r="0" b="5715"/>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b="6555"/>
                    <a:stretch>
                      <a:fillRect/>
                    </a:stretch>
                  </pic:blipFill>
                  <pic:spPr bwMode="auto">
                    <a:xfrm>
                      <a:off x="0" y="0"/>
                      <a:ext cx="3906520" cy="1594485"/>
                    </a:xfrm>
                    <a:prstGeom prst="rect">
                      <a:avLst/>
                    </a:prstGeom>
                    <a:noFill/>
                    <a:ln>
                      <a:noFill/>
                    </a:ln>
                  </pic:spPr>
                </pic:pic>
              </a:graphicData>
            </a:graphic>
          </wp:inline>
        </w:drawing>
      </w:r>
    </w:p>
    <w:p w:rsidR="00BF18B4" w:rsidRDefault="00BF18B4" w:rsidP="00BF18B4">
      <w:pPr>
        <w:pStyle w:val="Kop2"/>
        <w:rPr>
          <w:lang w:val="en-US"/>
        </w:rPr>
      </w:pPr>
      <w:bookmarkStart w:id="18" w:name="_Toc245783925"/>
      <w:bookmarkStart w:id="19" w:name="_Toc245783926"/>
      <w:bookmarkStart w:id="20" w:name="_Toc462994140"/>
      <w:bookmarkEnd w:id="18"/>
      <w:bookmarkEnd w:id="19"/>
      <w:r w:rsidRPr="00AA0BD4">
        <w:rPr>
          <w:lang w:val="en-US"/>
        </w:rPr>
        <w:t>Referenties</w:t>
      </w:r>
      <w:bookmarkEnd w:id="2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5141"/>
        <w:gridCol w:w="1216"/>
        <w:gridCol w:w="1309"/>
      </w:tblGrid>
      <w:tr w:rsidR="00E5281E" w:rsidRPr="00904A4A" w:rsidTr="00524C04">
        <w:tblPrEx>
          <w:tblCellMar>
            <w:top w:w="0" w:type="dxa"/>
            <w:bottom w:w="0" w:type="dxa"/>
          </w:tblCellMar>
        </w:tblPrEx>
        <w:trPr>
          <w:trHeight w:val="305"/>
        </w:trPr>
        <w:tc>
          <w:tcPr>
            <w:tcW w:w="1050" w:type="dxa"/>
            <w:tcBorders>
              <w:top w:val="single" w:sz="4" w:space="0" w:color="auto"/>
              <w:left w:val="single" w:sz="4" w:space="0" w:color="auto"/>
              <w:bottom w:val="single" w:sz="4" w:space="0" w:color="auto"/>
              <w:right w:val="single" w:sz="4" w:space="0" w:color="auto"/>
            </w:tcBorders>
            <w:shd w:val="clear" w:color="auto" w:fill="CCCCCC"/>
          </w:tcPr>
          <w:p w:rsidR="00E5281E" w:rsidRPr="00904A4A" w:rsidRDefault="00E5281E" w:rsidP="00524C04">
            <w:pPr>
              <w:rPr>
                <w:b/>
                <w:bCs/>
              </w:rPr>
            </w:pPr>
            <w:r>
              <w:rPr>
                <w:b/>
                <w:bCs/>
              </w:rPr>
              <w:t>Afkorting</w:t>
            </w:r>
          </w:p>
        </w:tc>
        <w:tc>
          <w:tcPr>
            <w:tcW w:w="5430" w:type="dxa"/>
            <w:tcBorders>
              <w:top w:val="single" w:sz="4" w:space="0" w:color="auto"/>
              <w:left w:val="single" w:sz="4" w:space="0" w:color="auto"/>
              <w:bottom w:val="single" w:sz="4" w:space="0" w:color="auto"/>
              <w:right w:val="single" w:sz="4" w:space="0" w:color="auto"/>
            </w:tcBorders>
            <w:shd w:val="clear" w:color="auto" w:fill="CCCCCC"/>
          </w:tcPr>
          <w:p w:rsidR="00E5281E" w:rsidRDefault="00E5281E" w:rsidP="00524C04">
            <w:pPr>
              <w:rPr>
                <w:b/>
                <w:bCs/>
              </w:rPr>
            </w:pPr>
            <w:r>
              <w:rPr>
                <w:b/>
                <w:bCs/>
              </w:rPr>
              <w:t>Documentnaam</w:t>
            </w:r>
          </w:p>
        </w:tc>
        <w:tc>
          <w:tcPr>
            <w:tcW w:w="1260" w:type="dxa"/>
            <w:tcBorders>
              <w:top w:val="single" w:sz="4" w:space="0" w:color="auto"/>
              <w:left w:val="single" w:sz="4" w:space="0" w:color="auto"/>
              <w:bottom w:val="single" w:sz="4" w:space="0" w:color="auto"/>
              <w:right w:val="single" w:sz="4" w:space="0" w:color="auto"/>
            </w:tcBorders>
            <w:shd w:val="clear" w:color="auto" w:fill="CCCCCC"/>
          </w:tcPr>
          <w:p w:rsidR="00E5281E" w:rsidRPr="00904A4A" w:rsidRDefault="00E5281E" w:rsidP="00524C04">
            <w:pPr>
              <w:rPr>
                <w:b/>
                <w:bCs/>
              </w:rPr>
            </w:pPr>
            <w:r>
              <w:rPr>
                <w:b/>
                <w:bCs/>
              </w:rPr>
              <w:t>Versie</w:t>
            </w:r>
          </w:p>
        </w:tc>
        <w:tc>
          <w:tcPr>
            <w:tcW w:w="1359" w:type="dxa"/>
            <w:tcBorders>
              <w:top w:val="single" w:sz="4" w:space="0" w:color="auto"/>
              <w:left w:val="single" w:sz="4" w:space="0" w:color="auto"/>
              <w:bottom w:val="single" w:sz="4" w:space="0" w:color="auto"/>
              <w:right w:val="single" w:sz="4" w:space="0" w:color="auto"/>
            </w:tcBorders>
            <w:shd w:val="clear" w:color="auto" w:fill="CCCCCC"/>
          </w:tcPr>
          <w:p w:rsidR="00E5281E" w:rsidRPr="00904A4A" w:rsidRDefault="00E5281E" w:rsidP="00524C04">
            <w:pPr>
              <w:rPr>
                <w:b/>
                <w:bCs/>
              </w:rPr>
            </w:pPr>
            <w:r>
              <w:rPr>
                <w:b/>
                <w:bCs/>
              </w:rPr>
              <w:t>Datum</w:t>
            </w:r>
          </w:p>
        </w:tc>
      </w:tr>
      <w:tr w:rsidR="00E5281E" w:rsidRPr="00FA1ECF" w:rsidTr="00524C04">
        <w:tblPrEx>
          <w:tblCellMar>
            <w:top w:w="0" w:type="dxa"/>
            <w:bottom w:w="0" w:type="dxa"/>
          </w:tblCellMar>
        </w:tblPrEx>
        <w:tc>
          <w:tcPr>
            <w:tcW w:w="1050" w:type="dxa"/>
            <w:tcBorders>
              <w:top w:val="single" w:sz="4" w:space="0" w:color="auto"/>
              <w:bottom w:val="single" w:sz="4" w:space="0" w:color="auto"/>
            </w:tcBorders>
          </w:tcPr>
          <w:p w:rsidR="00E5281E" w:rsidRDefault="00E5281E" w:rsidP="00524C04">
            <w:bookmarkStart w:id="21" w:name="ModeldocumentABNAMROAAB"/>
            <w:r>
              <w:t>[</w:t>
            </w:r>
            <w:bookmarkStart w:id="22" w:name="ModeldocumentRabobank"/>
            <w:r>
              <w:t>MDLV</w:t>
            </w:r>
            <w:bookmarkEnd w:id="22"/>
            <w:r>
              <w:t>]</w:t>
            </w:r>
            <w:bookmarkEnd w:id="21"/>
          </w:p>
        </w:tc>
        <w:tc>
          <w:tcPr>
            <w:tcW w:w="5430" w:type="dxa"/>
            <w:tcBorders>
              <w:top w:val="single" w:sz="4" w:space="0" w:color="auto"/>
              <w:bottom w:val="single" w:sz="4" w:space="0" w:color="auto"/>
            </w:tcBorders>
          </w:tcPr>
          <w:p w:rsidR="00E5281E" w:rsidRPr="001E08AA" w:rsidRDefault="00E5281E" w:rsidP="00524C04">
            <w:r>
              <w:t>Modeldocument akte van levering</w:t>
            </w:r>
          </w:p>
        </w:tc>
        <w:tc>
          <w:tcPr>
            <w:tcW w:w="1260" w:type="dxa"/>
            <w:tcBorders>
              <w:top w:val="single" w:sz="4" w:space="0" w:color="auto"/>
              <w:bottom w:val="single" w:sz="4" w:space="0" w:color="auto"/>
            </w:tcBorders>
          </w:tcPr>
          <w:p w:rsidR="00E5281E" w:rsidRDefault="005B4A2D" w:rsidP="007A0C8C">
            <w:r>
              <w:t>4.</w:t>
            </w:r>
            <w:r w:rsidR="007A0C8C">
              <w:t>6</w:t>
            </w:r>
            <w:r w:rsidR="005F28EF">
              <w:t>.0</w:t>
            </w:r>
          </w:p>
        </w:tc>
        <w:tc>
          <w:tcPr>
            <w:tcW w:w="1359" w:type="dxa"/>
            <w:tcBorders>
              <w:top w:val="single" w:sz="4" w:space="0" w:color="auto"/>
              <w:bottom w:val="single" w:sz="4" w:space="0" w:color="auto"/>
            </w:tcBorders>
          </w:tcPr>
          <w:p w:rsidR="00E5281E" w:rsidRDefault="00DE171E" w:rsidP="007A0C8C">
            <w:r>
              <w:t>0</w:t>
            </w:r>
            <w:r w:rsidR="007A0C8C">
              <w:t>8</w:t>
            </w:r>
            <w:r w:rsidR="001C3C84">
              <w:t>-</w:t>
            </w:r>
            <w:r w:rsidR="005F28EF">
              <w:t>0</w:t>
            </w:r>
            <w:r w:rsidR="007A0C8C">
              <w:t>3</w:t>
            </w:r>
            <w:r w:rsidR="001C3C84">
              <w:t>-201</w:t>
            </w:r>
            <w:r w:rsidR="007A0C8C">
              <w:t>6</w:t>
            </w:r>
          </w:p>
        </w:tc>
      </w:tr>
      <w:tr w:rsidR="00E5281E" w:rsidRPr="00FA1ECF" w:rsidTr="00524C04">
        <w:tblPrEx>
          <w:tblCellMar>
            <w:top w:w="0" w:type="dxa"/>
            <w:bottom w:w="0" w:type="dxa"/>
          </w:tblCellMar>
        </w:tblPrEx>
        <w:tc>
          <w:tcPr>
            <w:tcW w:w="1050" w:type="dxa"/>
            <w:tcBorders>
              <w:top w:val="single" w:sz="4" w:space="0" w:color="auto"/>
              <w:bottom w:val="single" w:sz="4" w:space="0" w:color="auto"/>
            </w:tcBorders>
          </w:tcPr>
          <w:p w:rsidR="00E5281E" w:rsidRPr="001646B0" w:rsidRDefault="00E5281E" w:rsidP="00524C04">
            <w:bookmarkStart w:id="23" w:name="ToelichtingTekstblok"/>
            <w:r>
              <w:t>[TMD]</w:t>
            </w:r>
            <w:bookmarkEnd w:id="23"/>
          </w:p>
        </w:tc>
        <w:tc>
          <w:tcPr>
            <w:tcW w:w="5430" w:type="dxa"/>
            <w:tcBorders>
              <w:top w:val="single" w:sz="4" w:space="0" w:color="auto"/>
              <w:bottom w:val="single" w:sz="4" w:space="0" w:color="auto"/>
            </w:tcBorders>
          </w:tcPr>
          <w:p w:rsidR="00E5281E" w:rsidRPr="00B6792D" w:rsidRDefault="00E5281E" w:rsidP="00524C04">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het modeldocument</w:t>
            </w:r>
            <w:r w:rsidRPr="00134AAB">
              <w:t xml:space="preserve"> opgenomen.</w:t>
            </w:r>
            <w:r w:rsidRPr="009E59CA">
              <w:t xml:space="preserve"> </w:t>
            </w:r>
            <w:r w:rsidRPr="00981449">
              <w:rPr>
                <w:vanish/>
              </w:rPr>
              <w:t>&lt;naam&gt;</w:t>
            </w:r>
          </w:p>
        </w:tc>
        <w:tc>
          <w:tcPr>
            <w:tcW w:w="1260" w:type="dxa"/>
            <w:tcBorders>
              <w:top w:val="single" w:sz="4" w:space="0" w:color="auto"/>
              <w:bottom w:val="single" w:sz="4" w:space="0" w:color="auto"/>
            </w:tcBorders>
          </w:tcPr>
          <w:p w:rsidR="00E5281E" w:rsidRPr="00981449" w:rsidRDefault="00E5281E" w:rsidP="00524C04">
            <w:pPr>
              <w:rPr>
                <w:vanish/>
              </w:rPr>
            </w:pPr>
            <w:r>
              <w:t>div.</w:t>
            </w:r>
          </w:p>
        </w:tc>
        <w:tc>
          <w:tcPr>
            <w:tcW w:w="1359" w:type="dxa"/>
            <w:tcBorders>
              <w:top w:val="single" w:sz="4" w:space="0" w:color="auto"/>
              <w:bottom w:val="single" w:sz="4" w:space="0" w:color="auto"/>
            </w:tcBorders>
          </w:tcPr>
          <w:p w:rsidR="00E5281E" w:rsidRPr="00981449" w:rsidRDefault="00E5281E" w:rsidP="00524C04">
            <w:pPr>
              <w:rPr>
                <w:vanish/>
              </w:rPr>
            </w:pPr>
            <w:r>
              <w:t>div.</w:t>
            </w:r>
          </w:p>
        </w:tc>
      </w:tr>
      <w:tr w:rsidR="00E5281E" w:rsidRPr="00FA1ECF" w:rsidTr="00524C04">
        <w:tblPrEx>
          <w:tblCellMar>
            <w:top w:w="0" w:type="dxa"/>
            <w:bottom w:w="0" w:type="dxa"/>
          </w:tblCellMar>
        </w:tblPrEx>
        <w:tc>
          <w:tcPr>
            <w:tcW w:w="1050" w:type="dxa"/>
            <w:tcBorders>
              <w:top w:val="single" w:sz="4" w:space="0" w:color="auto"/>
              <w:bottom w:val="single" w:sz="4" w:space="0" w:color="auto"/>
            </w:tcBorders>
          </w:tcPr>
          <w:p w:rsidR="00E5281E" w:rsidRDefault="00E5281E" w:rsidP="00524C04">
            <w:bookmarkStart w:id="24" w:name="TekstblokAlgemeneAfspraken"/>
            <w:r>
              <w:t>[TBAA]</w:t>
            </w:r>
            <w:bookmarkEnd w:id="24"/>
          </w:p>
        </w:tc>
        <w:tc>
          <w:tcPr>
            <w:tcW w:w="5430" w:type="dxa"/>
            <w:tcBorders>
              <w:top w:val="single" w:sz="4" w:space="0" w:color="auto"/>
              <w:bottom w:val="single" w:sz="4" w:space="0" w:color="auto"/>
            </w:tcBorders>
          </w:tcPr>
          <w:p w:rsidR="00E5281E" w:rsidRDefault="00E5281E" w:rsidP="00524C04">
            <w:r w:rsidRPr="00F04F48">
              <w:t>Tekstblok - Algemene afspraken modeldocumenten en tekstblokken</w:t>
            </w:r>
          </w:p>
        </w:tc>
        <w:tc>
          <w:tcPr>
            <w:tcW w:w="1260" w:type="dxa"/>
            <w:tcBorders>
              <w:top w:val="single" w:sz="4" w:space="0" w:color="auto"/>
              <w:bottom w:val="single" w:sz="4" w:space="0" w:color="auto"/>
            </w:tcBorders>
          </w:tcPr>
          <w:p w:rsidR="00E5281E" w:rsidRDefault="00E5281E" w:rsidP="00524C04">
            <w:r>
              <w:t>2.5</w:t>
            </w:r>
          </w:p>
        </w:tc>
        <w:tc>
          <w:tcPr>
            <w:tcW w:w="1359" w:type="dxa"/>
            <w:tcBorders>
              <w:top w:val="single" w:sz="4" w:space="0" w:color="auto"/>
              <w:bottom w:val="single" w:sz="4" w:space="0" w:color="auto"/>
            </w:tcBorders>
          </w:tcPr>
          <w:p w:rsidR="00E5281E" w:rsidRDefault="00E5281E" w:rsidP="00524C04">
            <w:smartTag w:uri="urn:schemas-microsoft-com:office:smarttags" w:element="date">
              <w:smartTagPr>
                <w:attr w:name="Year" w:val="2013"/>
                <w:attr w:name="Day" w:val="12"/>
                <w:attr w:name="Month" w:val="06"/>
                <w:attr w:name="ls" w:val="trans"/>
              </w:smartTagPr>
              <w:r>
                <w:t>12-06-2013</w:t>
              </w:r>
            </w:smartTag>
          </w:p>
        </w:tc>
      </w:tr>
      <w:tr w:rsidR="00E5281E" w:rsidRPr="00FA1ECF" w:rsidTr="00524C04">
        <w:tblPrEx>
          <w:tblCellMar>
            <w:top w:w="0" w:type="dxa"/>
            <w:bottom w:w="0" w:type="dxa"/>
          </w:tblCellMar>
        </w:tblPrEx>
        <w:tc>
          <w:tcPr>
            <w:tcW w:w="1050" w:type="dxa"/>
            <w:tcBorders>
              <w:top w:val="single" w:sz="4" w:space="0" w:color="auto"/>
              <w:bottom w:val="single" w:sz="4" w:space="0" w:color="auto"/>
            </w:tcBorders>
          </w:tcPr>
          <w:p w:rsidR="00E5281E" w:rsidRDefault="00E5281E" w:rsidP="00524C04">
            <w:bookmarkStart w:id="25" w:name="TC"/>
            <w:r>
              <w:t>[TC]</w:t>
            </w:r>
            <w:bookmarkEnd w:id="25"/>
          </w:p>
        </w:tc>
        <w:tc>
          <w:tcPr>
            <w:tcW w:w="5430" w:type="dxa"/>
            <w:tcBorders>
              <w:top w:val="single" w:sz="4" w:space="0" w:color="auto"/>
              <w:bottom w:val="single" w:sz="4" w:space="0" w:color="auto"/>
            </w:tcBorders>
          </w:tcPr>
          <w:p w:rsidR="00E5281E" w:rsidRPr="00362DEE" w:rsidRDefault="00E5281E" w:rsidP="00524C04">
            <w:pPr>
              <w:pStyle w:val="streepje"/>
              <w:numPr>
                <w:ilvl w:val="0"/>
                <w:numId w:val="0"/>
              </w:numPr>
            </w:pPr>
            <w:r w:rsidRPr="00362DEE">
              <w:t>Toelichting - Comparitie nummering en layout</w:t>
            </w:r>
          </w:p>
        </w:tc>
        <w:tc>
          <w:tcPr>
            <w:tcW w:w="1260" w:type="dxa"/>
            <w:tcBorders>
              <w:top w:val="single" w:sz="4" w:space="0" w:color="auto"/>
              <w:bottom w:val="single" w:sz="4" w:space="0" w:color="auto"/>
            </w:tcBorders>
          </w:tcPr>
          <w:p w:rsidR="00E5281E" w:rsidRDefault="005B4A2D" w:rsidP="00524C04">
            <w:r>
              <w:t>1.1</w:t>
            </w:r>
            <w:r w:rsidR="00B9281F">
              <w:t>.2</w:t>
            </w:r>
          </w:p>
        </w:tc>
        <w:tc>
          <w:tcPr>
            <w:tcW w:w="1359" w:type="dxa"/>
            <w:tcBorders>
              <w:top w:val="single" w:sz="4" w:space="0" w:color="auto"/>
              <w:bottom w:val="single" w:sz="4" w:space="0" w:color="auto"/>
            </w:tcBorders>
          </w:tcPr>
          <w:p w:rsidR="00E5281E" w:rsidRDefault="00B9281F" w:rsidP="00524C04">
            <w:smartTag w:uri="urn:schemas-microsoft-com:office:smarttags" w:element="date">
              <w:smartTagPr>
                <w:attr w:name="Year" w:val="2014"/>
                <w:attr w:name="Day" w:val="13"/>
                <w:attr w:name="Month" w:val="06"/>
                <w:attr w:name="ls" w:val="trans"/>
              </w:smartTagPr>
              <w:r>
                <w:t>13</w:t>
              </w:r>
              <w:r w:rsidR="00E5281E">
                <w:t>-0</w:t>
              </w:r>
              <w:r>
                <w:t>6</w:t>
              </w:r>
              <w:r w:rsidR="00E5281E">
                <w:t>-2014</w:t>
              </w:r>
            </w:smartTag>
          </w:p>
        </w:tc>
      </w:tr>
      <w:tr w:rsidR="00E5281E" w:rsidRPr="00FA1ECF" w:rsidTr="00524C04">
        <w:tblPrEx>
          <w:tblCellMar>
            <w:top w:w="0" w:type="dxa"/>
            <w:bottom w:w="0" w:type="dxa"/>
          </w:tblCellMar>
        </w:tblPrEx>
        <w:tc>
          <w:tcPr>
            <w:tcW w:w="1050" w:type="dxa"/>
            <w:tcBorders>
              <w:top w:val="single" w:sz="4" w:space="0" w:color="auto"/>
              <w:bottom w:val="single" w:sz="4" w:space="0" w:color="auto"/>
            </w:tcBorders>
          </w:tcPr>
          <w:p w:rsidR="00E5281E" w:rsidRDefault="00E5281E" w:rsidP="00524C04">
            <w:bookmarkStart w:id="26" w:name="XSDStukAlgemeen"/>
            <w:r>
              <w:t>[XSDSA]</w:t>
            </w:r>
            <w:bookmarkEnd w:id="26"/>
          </w:p>
        </w:tc>
        <w:tc>
          <w:tcPr>
            <w:tcW w:w="5430" w:type="dxa"/>
            <w:tcBorders>
              <w:top w:val="single" w:sz="4" w:space="0" w:color="auto"/>
              <w:bottom w:val="single" w:sz="4" w:space="0" w:color="auto"/>
            </w:tcBorders>
          </w:tcPr>
          <w:p w:rsidR="00E5281E" w:rsidRPr="00B6792D" w:rsidRDefault="00E5281E" w:rsidP="00524C04">
            <w:pPr>
              <w:pStyle w:val="streepje"/>
              <w:numPr>
                <w:ilvl w:val="0"/>
                <w:numId w:val="0"/>
              </w:numPr>
              <w:rPr>
                <w:lang w:val="nl-NL"/>
              </w:rPr>
            </w:pPr>
            <w:r>
              <w:t>Generieke XSD “</w:t>
            </w:r>
            <w:r w:rsidRPr="00887623">
              <w:t>StukAlgemeen</w:t>
            </w:r>
            <w:r>
              <w:t>”</w:t>
            </w:r>
          </w:p>
        </w:tc>
        <w:tc>
          <w:tcPr>
            <w:tcW w:w="1260" w:type="dxa"/>
            <w:tcBorders>
              <w:top w:val="single" w:sz="4" w:space="0" w:color="auto"/>
              <w:bottom w:val="single" w:sz="4" w:space="0" w:color="auto"/>
            </w:tcBorders>
          </w:tcPr>
          <w:p w:rsidR="00E5281E" w:rsidRDefault="007A0C8C" w:rsidP="00524C04">
            <w:r>
              <w:t>6.1.0</w:t>
            </w:r>
          </w:p>
        </w:tc>
        <w:tc>
          <w:tcPr>
            <w:tcW w:w="1359" w:type="dxa"/>
            <w:tcBorders>
              <w:top w:val="single" w:sz="4" w:space="0" w:color="auto"/>
              <w:bottom w:val="single" w:sz="4" w:space="0" w:color="auto"/>
            </w:tcBorders>
          </w:tcPr>
          <w:p w:rsidR="00E5281E" w:rsidRDefault="007A0C8C" w:rsidP="007A0C8C">
            <w:r>
              <w:t>16</w:t>
            </w:r>
            <w:r w:rsidR="00E5281E">
              <w:t>-</w:t>
            </w:r>
            <w:r w:rsidR="001C3C84">
              <w:t>0</w:t>
            </w:r>
            <w:r>
              <w:t>3</w:t>
            </w:r>
            <w:r w:rsidR="00E5281E">
              <w:t>-201</w:t>
            </w:r>
            <w:r>
              <w:t>6</w:t>
            </w:r>
          </w:p>
        </w:tc>
      </w:tr>
    </w:tbl>
    <w:p w:rsidR="00E5281E" w:rsidRPr="00E5281E" w:rsidRDefault="00E5281E" w:rsidP="00E5281E">
      <w:pPr>
        <w:rPr>
          <w:lang w:val="en-US"/>
        </w:rPr>
      </w:pPr>
    </w:p>
    <w:p w:rsidR="000C6096" w:rsidRPr="00737F18" w:rsidRDefault="000C6096" w:rsidP="007378C5">
      <w:pPr>
        <w:pStyle w:val="streepje"/>
        <w:numPr>
          <w:ilvl w:val="0"/>
          <w:numId w:val="0"/>
        </w:numPr>
        <w:rPr>
          <w:lang w:val="nl-NL"/>
        </w:rPr>
        <w:sectPr w:rsidR="000C6096" w:rsidRPr="00737F18">
          <w:headerReference w:type="default" r:id="rId14"/>
          <w:type w:val="oddPage"/>
          <w:pgSz w:w="11906" w:h="16838" w:code="9"/>
          <w:pgMar w:top="2977" w:right="1304" w:bottom="1304" w:left="1814" w:header="567" w:footer="431" w:gutter="0"/>
          <w:cols w:space="708"/>
          <w:formProt w:val="0"/>
        </w:sectPr>
      </w:pPr>
    </w:p>
    <w:p w:rsidR="00240B8B" w:rsidRDefault="00240B8B" w:rsidP="00240B8B">
      <w:pPr>
        <w:pStyle w:val="Kop1"/>
        <w:numPr>
          <w:ilvl w:val="0"/>
          <w:numId w:val="1"/>
        </w:numPr>
        <w:rPr>
          <w:lang w:val="nl-NL"/>
        </w:rPr>
      </w:pPr>
      <w:bookmarkStart w:id="29" w:name="_Ref182807022"/>
      <w:bookmarkStart w:id="30" w:name="_Toc358624436"/>
      <w:bookmarkStart w:id="31" w:name="_Toc462994141"/>
      <w:bookmarkEnd w:id="11"/>
      <w:r w:rsidRPr="00737F18">
        <w:rPr>
          <w:lang w:val="nl-NL"/>
        </w:rPr>
        <w:lastRenderedPageBreak/>
        <w:t>Akte van levering</w:t>
      </w:r>
      <w:bookmarkEnd w:id="30"/>
      <w:bookmarkEnd w:id="31"/>
    </w:p>
    <w:p w:rsidR="00240B8B" w:rsidRDefault="00240B8B" w:rsidP="00240B8B">
      <w:r>
        <w:t>In dit hoofdstuk worden de delen van de akte van levering toegelicht die niet vanzelfsprekend zijn, zoals:</w:t>
      </w:r>
    </w:p>
    <w:p w:rsidR="00240B8B" w:rsidRDefault="00240B8B" w:rsidP="00240B8B">
      <w:pPr>
        <w:numPr>
          <w:ilvl w:val="0"/>
          <w:numId w:val="9"/>
        </w:numPr>
      </w:pPr>
      <w:r>
        <w:t>Keuzes die met elkaar samenhangen</w:t>
      </w:r>
    </w:p>
    <w:p w:rsidR="00240B8B" w:rsidRDefault="00240B8B" w:rsidP="00240B8B">
      <w:pPr>
        <w:numPr>
          <w:ilvl w:val="0"/>
          <w:numId w:val="9"/>
        </w:numPr>
      </w:pPr>
      <w:r>
        <w:t>Delen van de tekst die kunnen worden herhaald</w:t>
      </w:r>
    </w:p>
    <w:p w:rsidR="00240B8B" w:rsidRDefault="00240B8B" w:rsidP="00240B8B">
      <w:pPr>
        <w:numPr>
          <w:ilvl w:val="0"/>
          <w:numId w:val="9"/>
        </w:numPr>
      </w:pPr>
      <w:r>
        <w:t>Delen van de tekst die afhankelijk van elkaar zijn</w:t>
      </w:r>
    </w:p>
    <w:p w:rsidR="00240B8B" w:rsidRDefault="00240B8B" w:rsidP="00240B8B">
      <w:pPr>
        <w:numPr>
          <w:ilvl w:val="0"/>
          <w:numId w:val="9"/>
        </w:numPr>
      </w:pPr>
      <w:r>
        <w:t>Delen van de tekst die elkaar uitsluiten</w:t>
      </w:r>
    </w:p>
    <w:p w:rsidR="00240B8B" w:rsidRPr="00271981" w:rsidRDefault="00240B8B" w:rsidP="00240B8B"/>
    <w:p w:rsidR="00240B8B" w:rsidRPr="00AA0BD4" w:rsidRDefault="00240B8B" w:rsidP="00240B8B">
      <w:pPr>
        <w:pStyle w:val="Kop2"/>
        <w:numPr>
          <w:ilvl w:val="1"/>
          <w:numId w:val="1"/>
        </w:numPr>
        <w:rPr>
          <w:lang w:val="en-US"/>
        </w:rPr>
      </w:pPr>
      <w:bookmarkStart w:id="32" w:name="_Toc212446957"/>
      <w:bookmarkStart w:id="33" w:name="_Toc212447233"/>
      <w:bookmarkStart w:id="34" w:name="_Toc358624437"/>
      <w:bookmarkStart w:id="35" w:name="_Toc462994142"/>
      <w:bookmarkEnd w:id="32"/>
      <w:bookmarkEnd w:id="33"/>
      <w:r w:rsidRPr="00AA0BD4">
        <w:rPr>
          <w:lang w:val="en-US"/>
        </w:rPr>
        <w:t>Equivalentieverklaring</w:t>
      </w:r>
      <w:bookmarkEnd w:id="34"/>
      <w:bookmarkEnd w:id="35"/>
    </w:p>
    <w:p w:rsidR="00240B8B" w:rsidRPr="00FD1A7A" w:rsidRDefault="00240B8B" w:rsidP="00240B8B">
      <w:pPr>
        <w:rPr>
          <w:lang w:val="en-GB"/>
        </w:rPr>
      </w:pPr>
      <w:r>
        <w:rPr>
          <w:lang w:val="nl"/>
        </w:rPr>
        <w:t xml:space="preserve">Dit tekstdeel is in zijn geheel optioneel. Deze tekst moet worden opgenomen in de akte die naar het Kadaster wordt opgestuurd. In de akte die door de notaris wordt ondertekend (de zogenaamde Minuut) ontbreekt deze verklaring. Als deze verklaring niet wordt afgedrukt moeten de regels worden uitgevuld met streepjes (“--------“) tot de rechter marge.  </w:t>
      </w:r>
      <w:r>
        <w:rPr>
          <w:lang w:val="en-US"/>
        </w:rPr>
        <w:t xml:space="preserve">Zie par </w:t>
      </w:r>
      <w:r>
        <w:rPr>
          <w:lang w:val="en-US"/>
        </w:rPr>
        <w:fldChar w:fldCharType="begin"/>
      </w:r>
      <w:r>
        <w:rPr>
          <w:lang w:val="en-US"/>
        </w:rPr>
        <w:instrText xml:space="preserve"> REF _Ref248201860 \r \h </w:instrText>
      </w:r>
      <w:r w:rsidRPr="00006273">
        <w:rPr>
          <w:lang w:val="en-US"/>
        </w:rPr>
      </w:r>
      <w:r>
        <w:rPr>
          <w:lang w:val="en-US"/>
        </w:rPr>
        <w:fldChar w:fldCharType="separate"/>
      </w:r>
      <w:r w:rsidR="00CB4D5E">
        <w:rPr>
          <w:lang w:val="en-US"/>
        </w:rPr>
        <w:t>1.2</w:t>
      </w:r>
      <w:r>
        <w:rPr>
          <w:lang w:val="en-US"/>
        </w:rPr>
        <w:fldChar w:fldCharType="end"/>
      </w:r>
      <w:r>
        <w:rPr>
          <w:lang w:val="en-US"/>
        </w:rPr>
        <w:t xml:space="preserve"> voor een voorbeeld. </w:t>
      </w:r>
    </w:p>
    <w:p w:rsidR="00240B8B" w:rsidRPr="00AA0BD4" w:rsidRDefault="00240B8B" w:rsidP="00240B8B">
      <w:pPr>
        <w:rPr>
          <w:lang w:val="en-US"/>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40B8B" w:rsidRPr="00A00B54" w:rsidTr="00E54774">
        <w:tc>
          <w:tcPr>
            <w:tcW w:w="2394" w:type="pct"/>
            <w:shd w:val="clear" w:color="auto" w:fill="auto"/>
          </w:tcPr>
          <w:p w:rsidR="00240B8B" w:rsidRPr="00E54774" w:rsidRDefault="00240B8B" w:rsidP="00042293">
            <w:pPr>
              <w:rPr>
                <w:color w:val="FF0000"/>
              </w:rPr>
            </w:pPr>
            <w:r w:rsidRPr="00E54774">
              <w:rPr>
                <w:rFonts w:cs="Arial"/>
                <w:bCs/>
                <w:color w:val="FF0000"/>
                <w:highlight w:val="yellow"/>
                <w:lang w:val="en-US"/>
              </w:rPr>
              <w:t>TEKSTBLOK EQUIVALENTIEVERKLARING</w:t>
            </w:r>
            <w:r w:rsidRPr="00E54774">
              <w:rPr>
                <w:rFonts w:cs="Arial"/>
                <w:bCs/>
                <w:color w:val="FF0000"/>
                <w:lang w:val="en-US"/>
              </w:rPr>
              <w:t>;</w:t>
            </w:r>
          </w:p>
        </w:tc>
        <w:tc>
          <w:tcPr>
            <w:tcW w:w="2606" w:type="pct"/>
            <w:shd w:val="clear" w:color="auto" w:fill="auto"/>
          </w:tcPr>
          <w:p w:rsidR="00240B8B" w:rsidRPr="00E54774" w:rsidRDefault="00240B8B" w:rsidP="00042293">
            <w:pPr>
              <w:rPr>
                <w:i/>
              </w:rPr>
            </w:pPr>
            <w:r w:rsidRPr="00E54774">
              <w:rPr>
                <w:szCs w:val="18"/>
              </w:rPr>
              <w:t>Gegevens van de (waarnemend) notaris die als verklaarder optreedt.</w:t>
            </w:r>
            <w:r w:rsidRPr="00E54774">
              <w:rPr>
                <w:i/>
              </w:rPr>
              <w:t xml:space="preserve"> </w:t>
            </w:r>
          </w:p>
          <w:p w:rsidR="00240B8B" w:rsidRPr="00A00B54" w:rsidRDefault="00240B8B" w:rsidP="00E54774">
            <w:pPr>
              <w:autoSpaceDE w:val="0"/>
              <w:autoSpaceDN w:val="0"/>
              <w:adjustRightInd w:val="0"/>
              <w:spacing w:line="240" w:lineRule="auto"/>
            </w:pPr>
          </w:p>
        </w:tc>
      </w:tr>
      <w:tr w:rsidR="00240B8B" w:rsidRPr="00496193" w:rsidTr="00E54774">
        <w:tc>
          <w:tcPr>
            <w:tcW w:w="2394" w:type="pct"/>
            <w:shd w:val="clear" w:color="auto" w:fill="auto"/>
          </w:tcPr>
          <w:p w:rsidR="00240B8B" w:rsidRPr="00E54774" w:rsidRDefault="00240B8B" w:rsidP="00E54774">
            <w:pPr>
              <w:widowControl w:val="0"/>
              <w:numPr>
                <w:ilvl w:val="0"/>
                <w:numId w:val="7"/>
              </w:numPr>
              <w:tabs>
                <w:tab w:val="left" w:pos="-1440"/>
                <w:tab w:val="left" w:pos="-720"/>
              </w:tabs>
              <w:suppressAutoHyphens/>
              <w:spacing w:line="360" w:lineRule="auto"/>
              <w:ind w:left="357" w:hanging="357"/>
              <w:rPr>
                <w:rFonts w:cs="Arial"/>
                <w:color w:val="339966"/>
              </w:rPr>
            </w:pPr>
            <w:r w:rsidRPr="00E54774">
              <w:rPr>
                <w:color w:val="339966"/>
              </w:rPr>
              <w:t>dat op de onroerende za(a)k(en) waarop de vervreemding in dit stuk betrekking heeft, geen aanwijzing of voorlopige aanwijzing van toepassing is in de zin van de Wet voorkeursrecht gemeenten</w:t>
            </w:r>
            <w:r w:rsidRPr="00E54774">
              <w:rPr>
                <w:rFonts w:cs="Arial"/>
                <w:color w:val="339966"/>
              </w:rPr>
              <w:t>/</w:t>
            </w:r>
            <w:r w:rsidRPr="00E54774">
              <w:rPr>
                <w:color w:val="339966"/>
              </w:rPr>
              <w:t>dat de vervreemding in dit stuk niet in strijd is met de Wet voorkeursrecht gemeenten</w:t>
            </w:r>
            <w:r w:rsidRPr="00E54774">
              <w:rPr>
                <w:color w:val="FF0000"/>
              </w:rPr>
              <w:t>.</w:t>
            </w:r>
          </w:p>
        </w:tc>
        <w:tc>
          <w:tcPr>
            <w:tcW w:w="2606" w:type="pct"/>
            <w:shd w:val="clear" w:color="auto" w:fill="auto"/>
          </w:tcPr>
          <w:p w:rsidR="00240B8B" w:rsidRPr="0075493F" w:rsidRDefault="00240B8B" w:rsidP="00042293">
            <w:r w:rsidRPr="0075493F">
              <w:t xml:space="preserve">2 keuzeteksten waaruit er 1 gekozen moet worden: </w:t>
            </w:r>
          </w:p>
          <w:p w:rsidR="00240B8B" w:rsidRPr="00737F18" w:rsidRDefault="00240B8B" w:rsidP="00E54774">
            <w:pPr>
              <w:numPr>
                <w:ilvl w:val="0"/>
                <w:numId w:val="7"/>
              </w:numPr>
            </w:pPr>
            <w:r w:rsidRPr="00737F18">
              <w:t>d</w:t>
            </w:r>
            <w:r>
              <w:t>at op de onroerende</w:t>
            </w:r>
            <w:r w:rsidRPr="00737F18">
              <w:t xml:space="preserve"> …. gemeenten</w:t>
            </w:r>
            <w:r>
              <w:t>.</w:t>
            </w:r>
            <w:r w:rsidRPr="00737F18">
              <w:t xml:space="preserve"> (</w:t>
            </w:r>
            <w:r>
              <w:t>1</w:t>
            </w:r>
            <w:r w:rsidRPr="00E54774">
              <w:rPr>
                <w:vertAlign w:val="superscript"/>
              </w:rPr>
              <w:t>e</w:t>
            </w:r>
            <w:r>
              <w:t xml:space="preserve"> keuze</w:t>
            </w:r>
            <w:r w:rsidRPr="00737F18">
              <w:t>)</w:t>
            </w:r>
          </w:p>
          <w:p w:rsidR="00240B8B" w:rsidRPr="00970D32" w:rsidRDefault="00240B8B" w:rsidP="00E54774">
            <w:pPr>
              <w:numPr>
                <w:ilvl w:val="0"/>
                <w:numId w:val="7"/>
              </w:numPr>
            </w:pPr>
            <w:r>
              <w:t xml:space="preserve">dat </w:t>
            </w:r>
            <w:r w:rsidRPr="00970D32">
              <w:t xml:space="preserve">de vervreemding …. </w:t>
            </w:r>
            <w:r>
              <w:t>gemeenten</w:t>
            </w:r>
            <w:r w:rsidRPr="00970D32">
              <w:t>.</w:t>
            </w:r>
            <w:r>
              <w:t xml:space="preserve"> </w:t>
            </w:r>
            <w:r w:rsidRPr="00970D32">
              <w:t>(</w:t>
            </w:r>
            <w:r>
              <w:t>2</w:t>
            </w:r>
            <w:r w:rsidRPr="00E54774">
              <w:rPr>
                <w:vertAlign w:val="superscript"/>
              </w:rPr>
              <w:t>e</w:t>
            </w:r>
            <w:r>
              <w:t xml:space="preserve"> </w:t>
            </w:r>
            <w:r w:rsidRPr="00970D32">
              <w:t>keuze)</w:t>
            </w:r>
          </w:p>
          <w:p w:rsidR="00240B8B" w:rsidRPr="00E54774" w:rsidRDefault="00240B8B" w:rsidP="00042293">
            <w:pPr>
              <w:rPr>
                <w:lang w:val="nl"/>
              </w:rPr>
            </w:pP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//IMKAD_AangebodenStuk/tia_TekstKeuze</w:t>
            </w:r>
          </w:p>
          <w:p w:rsidR="00240B8B" w:rsidRPr="00E54774" w:rsidRDefault="00240B8B" w:rsidP="00E54774">
            <w:pPr>
              <w:spacing w:line="240" w:lineRule="auto"/>
              <w:rPr>
                <w:sz w:val="16"/>
                <w:szCs w:val="16"/>
              </w:rPr>
            </w:pPr>
            <w:r w:rsidRPr="00E54774">
              <w:rPr>
                <w:sz w:val="16"/>
                <w:szCs w:val="16"/>
              </w:rPr>
              <w:tab/>
              <w:t>./tagNaam(‘k_VerklaringWvg’)</w:t>
            </w:r>
          </w:p>
          <w:p w:rsidR="00240B8B" w:rsidRPr="00E54774" w:rsidRDefault="00240B8B" w:rsidP="00E54774">
            <w:pPr>
              <w:spacing w:line="240" w:lineRule="auto"/>
              <w:rPr>
                <w:sz w:val="16"/>
                <w:szCs w:val="16"/>
              </w:rPr>
            </w:pPr>
            <w:r w:rsidRPr="00E54774">
              <w:rPr>
                <w:sz w:val="16"/>
                <w:szCs w:val="16"/>
              </w:rPr>
              <w:tab/>
              <w:t>./tekst</w:t>
            </w:r>
          </w:p>
          <w:p w:rsidR="00240B8B" w:rsidRPr="00E54774" w:rsidRDefault="00240B8B" w:rsidP="00E54774">
            <w:pPr>
              <w:spacing w:line="240" w:lineRule="auto"/>
              <w:rPr>
                <w:sz w:val="16"/>
                <w:szCs w:val="16"/>
              </w:rPr>
            </w:pPr>
            <w:r w:rsidRPr="00E54774">
              <w:rPr>
                <w:sz w:val="16"/>
                <w:szCs w:val="16"/>
              </w:rPr>
              <w:t xml:space="preserve">     met één van de volgende waarden:</w:t>
            </w:r>
          </w:p>
          <w:p w:rsidR="00240B8B" w:rsidRPr="00E54774" w:rsidRDefault="00240B8B" w:rsidP="00E54774">
            <w:pPr>
              <w:numPr>
                <w:ilvl w:val="0"/>
                <w:numId w:val="11"/>
              </w:numPr>
              <w:spacing w:line="240" w:lineRule="auto"/>
              <w:rPr>
                <w:sz w:val="16"/>
                <w:szCs w:val="16"/>
              </w:rPr>
            </w:pPr>
            <w:r w:rsidRPr="00E54774">
              <w:rPr>
                <w:sz w:val="16"/>
                <w:szCs w:val="16"/>
              </w:rPr>
              <w:t>‘false’  (dat op de onroerende …. gemeenten.)</w:t>
            </w:r>
          </w:p>
          <w:p w:rsidR="00240B8B" w:rsidRPr="00E54774" w:rsidRDefault="00240B8B" w:rsidP="00E54774">
            <w:pPr>
              <w:numPr>
                <w:ilvl w:val="0"/>
                <w:numId w:val="11"/>
              </w:numPr>
              <w:spacing w:line="240" w:lineRule="auto"/>
              <w:rPr>
                <w:sz w:val="16"/>
                <w:szCs w:val="16"/>
              </w:rPr>
            </w:pPr>
            <w:r w:rsidRPr="00E54774">
              <w:rPr>
                <w:sz w:val="16"/>
                <w:szCs w:val="16"/>
              </w:rPr>
              <w:t>‘true’</w:t>
            </w:r>
            <w:r w:rsidRPr="00E54774" w:rsidDel="00795568">
              <w:rPr>
                <w:sz w:val="16"/>
                <w:szCs w:val="16"/>
              </w:rPr>
              <w:t xml:space="preserve"> </w:t>
            </w:r>
            <w:r w:rsidRPr="00E54774">
              <w:rPr>
                <w:sz w:val="16"/>
                <w:szCs w:val="16"/>
              </w:rPr>
              <w:t xml:space="preserve"> (dat de vervreemding …. gemeenten.)</w:t>
            </w:r>
          </w:p>
          <w:p w:rsidR="00240B8B" w:rsidRPr="00E54774" w:rsidRDefault="00240B8B" w:rsidP="00E54774">
            <w:pPr>
              <w:spacing w:line="240" w:lineRule="auto"/>
              <w:rPr>
                <w:sz w:val="16"/>
                <w:szCs w:val="16"/>
              </w:rPr>
            </w:pPr>
          </w:p>
        </w:tc>
      </w:tr>
      <w:tr w:rsidR="00240B8B" w:rsidRPr="00496193" w:rsidTr="00E54774">
        <w:tc>
          <w:tcPr>
            <w:tcW w:w="2394" w:type="pct"/>
            <w:shd w:val="clear" w:color="auto" w:fill="auto"/>
          </w:tcPr>
          <w:p w:rsidR="00240B8B" w:rsidRPr="00E54774" w:rsidRDefault="00240B8B" w:rsidP="00E54774">
            <w:pPr>
              <w:widowControl w:val="0"/>
              <w:tabs>
                <w:tab w:val="left" w:pos="-1440"/>
                <w:tab w:val="left" w:pos="-720"/>
              </w:tabs>
              <w:suppressAutoHyphens/>
              <w:spacing w:line="360" w:lineRule="auto"/>
              <w:rPr>
                <w:color w:val="FF0000"/>
              </w:rPr>
            </w:pPr>
            <w:r w:rsidRPr="00E54774">
              <w:rPr>
                <w:color w:val="FF0000"/>
              </w:rPr>
              <w:t>.</w:t>
            </w:r>
          </w:p>
        </w:tc>
        <w:tc>
          <w:tcPr>
            <w:tcW w:w="2606" w:type="pct"/>
            <w:shd w:val="clear" w:color="auto" w:fill="auto"/>
          </w:tcPr>
          <w:p w:rsidR="00240B8B" w:rsidRPr="0075493F" w:rsidRDefault="00240B8B" w:rsidP="00042293"/>
        </w:tc>
      </w:tr>
    </w:tbl>
    <w:p w:rsidR="00240B8B" w:rsidRPr="00496193" w:rsidRDefault="00240B8B" w:rsidP="00240B8B">
      <w:pPr>
        <w:spacing w:line="240" w:lineRule="auto"/>
      </w:pPr>
    </w:p>
    <w:p w:rsidR="00240B8B" w:rsidRPr="00B32975" w:rsidRDefault="00240B8B" w:rsidP="00240B8B">
      <w:pPr>
        <w:pStyle w:val="Kop2"/>
        <w:numPr>
          <w:ilvl w:val="1"/>
          <w:numId w:val="1"/>
        </w:numPr>
        <w:rPr>
          <w:lang w:val="nl-NL"/>
        </w:rPr>
      </w:pPr>
      <w:bookmarkStart w:id="36" w:name="_Ref222569708"/>
      <w:bookmarkStart w:id="37" w:name="_Ref222569718"/>
      <w:bookmarkStart w:id="38" w:name="_Toc358624438"/>
      <w:bookmarkStart w:id="39" w:name="_Toc462994143"/>
      <w:r w:rsidRPr="00B32975">
        <w:rPr>
          <w:lang w:val="nl-NL"/>
        </w:rPr>
        <w:t>Aanhef</w:t>
      </w:r>
      <w:bookmarkEnd w:id="36"/>
      <w:bookmarkEnd w:id="37"/>
      <w:bookmarkEnd w:id="38"/>
      <w:bookmarkEnd w:id="39"/>
      <w:r w:rsidRPr="00B32975">
        <w:rPr>
          <w:lang w:val="nl-NL"/>
        </w:rPr>
        <w:t xml:space="preserve"> </w:t>
      </w:r>
    </w:p>
    <w:p w:rsidR="00240B8B" w:rsidRPr="00B32975" w:rsidRDefault="00240B8B" w:rsidP="00240B8B"/>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40B8B" w:rsidRPr="00737F18" w:rsidTr="00E54774">
        <w:tc>
          <w:tcPr>
            <w:tcW w:w="2394" w:type="pct"/>
            <w:shd w:val="clear" w:color="auto" w:fill="auto"/>
          </w:tcPr>
          <w:p w:rsidR="00240B8B" w:rsidRPr="00E54774" w:rsidRDefault="00240B8B" w:rsidP="00E54774">
            <w:pPr>
              <w:tabs>
                <w:tab w:val="left" w:pos="-1440"/>
                <w:tab w:val="left" w:pos="-720"/>
              </w:tabs>
              <w:suppressAutoHyphens/>
              <w:rPr>
                <w:color w:val="FF0000"/>
              </w:rPr>
            </w:pPr>
            <w:r w:rsidRPr="00E54774">
              <w:rPr>
                <w:color w:val="800080"/>
              </w:rPr>
              <w:t>AKTE VAN LEVERING / LEVERINGSAKTE/ LEVERING/LEVERING REGISTERGOED/LEVERING</w:t>
            </w:r>
            <w:r w:rsidRPr="00E54774">
              <w:rPr>
                <w:color w:val="008000"/>
              </w:rPr>
              <w:t xml:space="preserve"> </w:t>
            </w:r>
            <w:r w:rsidRPr="00E54774">
              <w:rPr>
                <w:rFonts w:cs="Arial"/>
                <w:sz w:val="20"/>
              </w:rPr>
              <w:fldChar w:fldCharType="begin"/>
            </w:r>
            <w:r w:rsidRPr="00E54774">
              <w:rPr>
                <w:rFonts w:cs="Arial"/>
                <w:sz w:val="20"/>
              </w:rPr>
              <w:instrText xml:space="preserve">MacroButton Nomacro </w:instrText>
            </w:r>
            <w:r w:rsidRPr="00E54774">
              <w:rPr>
                <w:rFonts w:cs="Arial"/>
                <w:sz w:val="20"/>
                <w:effect w:val="none"/>
              </w:rPr>
              <w:instrText>§</w:instrText>
            </w:r>
            <w:r w:rsidRPr="00E54774">
              <w:rPr>
                <w:rFonts w:cs="Arial"/>
                <w:sz w:val="20"/>
              </w:rPr>
              <w:fldChar w:fldCharType="end"/>
            </w:r>
            <w:r w:rsidRPr="00B66D26">
              <w:t>straatnaam, huisnummer,</w:t>
            </w:r>
            <w:r w:rsidRPr="00E54774">
              <w:rPr>
                <w:color w:val="008000"/>
              </w:rPr>
              <w:t xml:space="preserve"> </w:t>
            </w:r>
            <w:r w:rsidRPr="00E54774">
              <w:rPr>
                <w:color w:val="800080"/>
              </w:rPr>
              <w:t>huisletter, toevoeging</w:t>
            </w:r>
            <w:r w:rsidRPr="00E54774">
              <w:rPr>
                <w:color w:val="008000"/>
              </w:rPr>
              <w:t xml:space="preserve"> </w:t>
            </w:r>
            <w:r w:rsidRPr="00E54774">
              <w:rPr>
                <w:color w:val="800000"/>
              </w:rPr>
              <w:t>te</w:t>
            </w:r>
            <w:r w:rsidRPr="00E54774">
              <w:rPr>
                <w:color w:val="008000"/>
              </w:rPr>
              <w:t xml:space="preserve"> </w:t>
            </w:r>
            <w:r w:rsidRPr="00B66D26">
              <w:t>woonplaats</w:t>
            </w:r>
            <w:r w:rsidRPr="00E54774">
              <w:rPr>
                <w:rFonts w:cs="Arial"/>
                <w:sz w:val="20"/>
              </w:rPr>
              <w:fldChar w:fldCharType="begin"/>
            </w:r>
            <w:r w:rsidRPr="00E54774">
              <w:rPr>
                <w:rFonts w:cs="Arial"/>
                <w:sz w:val="20"/>
              </w:rPr>
              <w:instrText xml:space="preserve">MacroButton Nomacro </w:instrText>
            </w:r>
            <w:r w:rsidRPr="00E54774">
              <w:rPr>
                <w:rFonts w:cs="Arial"/>
                <w:sz w:val="20"/>
                <w:effect w:val="none"/>
              </w:rPr>
              <w:instrText>§</w:instrText>
            </w:r>
            <w:r w:rsidRPr="00E54774">
              <w:rPr>
                <w:rFonts w:cs="Arial"/>
                <w:sz w:val="20"/>
              </w:rPr>
              <w:fldChar w:fldCharType="end"/>
            </w:r>
            <w:r w:rsidRPr="00E54774">
              <w:rPr>
                <w:color w:val="008000"/>
              </w:rPr>
              <w:t xml:space="preserve"> </w:t>
            </w:r>
          </w:p>
        </w:tc>
        <w:tc>
          <w:tcPr>
            <w:tcW w:w="2606" w:type="pct"/>
            <w:shd w:val="clear" w:color="auto" w:fill="auto"/>
          </w:tcPr>
          <w:p w:rsidR="00240B8B" w:rsidRDefault="00240B8B" w:rsidP="00042293">
            <w:r>
              <w:t>Optionele tekst voor de titel van de akte.</w:t>
            </w:r>
          </w:p>
          <w:p w:rsidR="00240B8B" w:rsidRDefault="00240B8B" w:rsidP="00042293">
            <w:r>
              <w:t>5</w:t>
            </w:r>
            <w:r w:rsidRPr="001C66AC">
              <w:t xml:space="preserve"> keuzeteksten w</w:t>
            </w:r>
            <w:r>
              <w:t>aaruit er 1 gekozen kan worden.</w:t>
            </w:r>
          </w:p>
          <w:p w:rsidR="00240B8B" w:rsidRDefault="00240B8B" w:rsidP="00042293">
            <w:r>
              <w:t>Bij de laatste keuze wordt het adres (zonder komma’s) getoond van het eerste object uit de omschrijving van de registergoederen. (Indien het eerste object een schip, luchtvaartuig of netwerk is, wordt geen adres getoond.)</w:t>
            </w:r>
          </w:p>
          <w:p w:rsidR="00240B8B" w:rsidRDefault="00240B8B" w:rsidP="00042293">
            <w:r>
              <w:t>De tekst moet gecentreerd weergegeven worden.</w:t>
            </w: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//IMKAD_AangebodenStuk/tia_TekstKeuze/</w:t>
            </w:r>
          </w:p>
          <w:p w:rsidR="00240B8B" w:rsidRPr="00E54774" w:rsidRDefault="00240B8B" w:rsidP="00E54774">
            <w:pPr>
              <w:spacing w:line="240" w:lineRule="auto"/>
              <w:rPr>
                <w:sz w:val="16"/>
                <w:szCs w:val="16"/>
              </w:rPr>
            </w:pPr>
            <w:r w:rsidRPr="00E54774">
              <w:rPr>
                <w:sz w:val="16"/>
                <w:szCs w:val="16"/>
              </w:rPr>
              <w:tab/>
              <w:t>./tagNaam(‘k_TitelLevering’)</w:t>
            </w:r>
          </w:p>
          <w:p w:rsidR="00240B8B" w:rsidRPr="00E54774" w:rsidRDefault="00240B8B" w:rsidP="00E54774">
            <w:pPr>
              <w:spacing w:line="240" w:lineRule="auto"/>
              <w:rPr>
                <w:sz w:val="16"/>
                <w:szCs w:val="16"/>
              </w:rPr>
            </w:pPr>
            <w:r w:rsidRPr="00E54774">
              <w:rPr>
                <w:sz w:val="16"/>
                <w:szCs w:val="16"/>
              </w:rPr>
              <w:tab/>
              <w:t>./tekst</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 xml:space="preserve">     </w:t>
            </w:r>
            <w:r w:rsidRPr="00E54774">
              <w:rPr>
                <w:sz w:val="16"/>
                <w:szCs w:val="16"/>
              </w:rPr>
              <w:tab/>
              <w:t>met één van de volgende waarden:</w:t>
            </w:r>
          </w:p>
          <w:p w:rsidR="00240B8B" w:rsidRPr="00E54774" w:rsidRDefault="00240B8B" w:rsidP="00E54774">
            <w:pPr>
              <w:numPr>
                <w:ilvl w:val="0"/>
                <w:numId w:val="11"/>
              </w:numPr>
              <w:spacing w:line="240" w:lineRule="auto"/>
              <w:rPr>
                <w:color w:val="800080"/>
                <w:sz w:val="16"/>
                <w:szCs w:val="16"/>
              </w:rPr>
            </w:pPr>
            <w:r w:rsidRPr="00E54774">
              <w:rPr>
                <w:color w:val="800080"/>
                <w:sz w:val="16"/>
                <w:szCs w:val="16"/>
              </w:rPr>
              <w:t>AKTE VAN LEVERING</w:t>
            </w:r>
          </w:p>
          <w:p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LEVERINGSAKTE</w:t>
            </w:r>
          </w:p>
          <w:p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w:t>
            </w:r>
          </w:p>
          <w:p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 REGISTERGOED</w:t>
            </w:r>
          </w:p>
          <w:p w:rsidR="00240B8B" w:rsidRPr="00E54774" w:rsidRDefault="00240B8B" w:rsidP="00E54774">
            <w:pPr>
              <w:numPr>
                <w:ilvl w:val="0"/>
                <w:numId w:val="11"/>
              </w:numPr>
              <w:spacing w:line="240" w:lineRule="auto"/>
              <w:rPr>
                <w:sz w:val="16"/>
                <w:szCs w:val="16"/>
              </w:rPr>
            </w:pPr>
            <w:r w:rsidRPr="00E54774">
              <w:rPr>
                <w:color w:val="800080"/>
                <w:sz w:val="16"/>
                <w:szCs w:val="16"/>
              </w:rPr>
              <w:t>LEVERING adres</w:t>
            </w:r>
          </w:p>
        </w:tc>
      </w:tr>
      <w:tr w:rsidR="00240B8B" w:rsidRPr="00737F18" w:rsidTr="00E54774">
        <w:tc>
          <w:tcPr>
            <w:tcW w:w="2394" w:type="pct"/>
            <w:shd w:val="clear" w:color="auto" w:fill="auto"/>
          </w:tcPr>
          <w:p w:rsidR="00240B8B" w:rsidRPr="00E54774" w:rsidRDefault="00240B8B" w:rsidP="00042293">
            <w:pPr>
              <w:rPr>
                <w:lang w:val="en-US"/>
              </w:rPr>
            </w:pPr>
            <w:r w:rsidRPr="00E54774">
              <w:rPr>
                <w:color w:val="800080"/>
              </w:rPr>
              <w:t xml:space="preserve">Kenmerk: </w:t>
            </w:r>
            <w:r w:rsidRPr="00E54774">
              <w:rPr>
                <w:rFonts w:cs="Arial"/>
                <w:sz w:val="20"/>
              </w:rPr>
              <w:fldChar w:fldCharType="begin"/>
            </w:r>
            <w:r w:rsidRPr="00E54774">
              <w:rPr>
                <w:rFonts w:cs="Arial"/>
                <w:sz w:val="20"/>
              </w:rPr>
              <w:instrText xml:space="preserve">MacroButton Nomacro </w:instrText>
            </w:r>
            <w:r w:rsidRPr="00E54774">
              <w:rPr>
                <w:rFonts w:cs="Arial"/>
                <w:sz w:val="20"/>
                <w:effect w:val="none"/>
              </w:rPr>
              <w:instrText>§</w:instrText>
            </w:r>
            <w:r w:rsidRPr="00E54774">
              <w:rPr>
                <w:rFonts w:cs="Arial"/>
                <w:sz w:val="20"/>
              </w:rPr>
              <w:fldChar w:fldCharType="end"/>
            </w:r>
            <w:r w:rsidRPr="00E54774">
              <w:rPr>
                <w:lang w:val="en-US"/>
              </w:rPr>
              <w:t xml:space="preserve"> omschrijving </w:t>
            </w:r>
            <w:r w:rsidRPr="00E54774">
              <w:rPr>
                <w:rFonts w:cs="Arial"/>
                <w:sz w:val="20"/>
              </w:rPr>
              <w:fldChar w:fldCharType="begin"/>
            </w:r>
            <w:r w:rsidRPr="00E54774">
              <w:rPr>
                <w:rFonts w:cs="Arial"/>
                <w:sz w:val="20"/>
              </w:rPr>
              <w:instrText xml:space="preserve">MacroButton Nomacro </w:instrText>
            </w:r>
            <w:r w:rsidRPr="00E54774">
              <w:rPr>
                <w:rFonts w:cs="Arial"/>
                <w:sz w:val="20"/>
                <w:effect w:val="none"/>
              </w:rPr>
              <w:instrText>§</w:instrText>
            </w:r>
            <w:r w:rsidRPr="00E54774">
              <w:rPr>
                <w:rFonts w:cs="Arial"/>
                <w:sz w:val="20"/>
              </w:rPr>
              <w:fldChar w:fldCharType="end"/>
            </w:r>
          </w:p>
        </w:tc>
        <w:tc>
          <w:tcPr>
            <w:tcW w:w="2606" w:type="pct"/>
            <w:shd w:val="clear" w:color="auto" w:fill="auto"/>
          </w:tcPr>
          <w:p w:rsidR="00240B8B" w:rsidRPr="00E54774" w:rsidRDefault="00240B8B" w:rsidP="00042293">
            <w:pPr>
              <w:rPr>
                <w:szCs w:val="18"/>
              </w:rPr>
            </w:pPr>
            <w:r w:rsidRPr="00E54774">
              <w:rPr>
                <w:szCs w:val="18"/>
              </w:rPr>
              <w:t>Optionele regel.  Deze regel wordt alleen vermeld wanneer een omschrijving is ingevuld.</w:t>
            </w:r>
          </w:p>
          <w:p w:rsidR="00240B8B" w:rsidRPr="00E54774" w:rsidRDefault="00240B8B" w:rsidP="00042293">
            <w:pPr>
              <w:rPr>
                <w:u w:val="single"/>
              </w:rPr>
            </w:pP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//IMKAD_AangebodenStuk/</w:t>
            </w:r>
          </w:p>
          <w:p w:rsidR="00240B8B" w:rsidRPr="00E54774" w:rsidRDefault="00240B8B" w:rsidP="00E54774">
            <w:pPr>
              <w:spacing w:line="240" w:lineRule="auto"/>
              <w:rPr>
                <w:sz w:val="16"/>
                <w:szCs w:val="16"/>
              </w:rPr>
            </w:pPr>
            <w:r w:rsidRPr="00E54774">
              <w:rPr>
                <w:sz w:val="16"/>
                <w:szCs w:val="16"/>
              </w:rPr>
              <w:tab/>
              <w:t>./tia_OmschrijvingKenmerk</w:t>
            </w:r>
          </w:p>
        </w:tc>
      </w:tr>
      <w:tr w:rsidR="00240B8B" w:rsidRPr="00970D32" w:rsidTr="00E54774">
        <w:tc>
          <w:tcPr>
            <w:tcW w:w="2394" w:type="pct"/>
            <w:shd w:val="clear" w:color="auto" w:fill="auto"/>
          </w:tcPr>
          <w:p w:rsidR="00240B8B" w:rsidRPr="00E54774" w:rsidRDefault="00240B8B" w:rsidP="00042293">
            <w:pPr>
              <w:rPr>
                <w:color w:val="FF0000"/>
              </w:rPr>
            </w:pPr>
            <w:r w:rsidRPr="00E54774">
              <w:rPr>
                <w:rFonts w:cs="Arial"/>
                <w:bCs/>
                <w:color w:val="FF0000"/>
                <w:highlight w:val="yellow"/>
              </w:rPr>
              <w:t>TEKSTBLOK AANHEF</w:t>
            </w:r>
            <w:r w:rsidRPr="00E54774">
              <w:rPr>
                <w:rFonts w:cs="Arial"/>
                <w:bCs/>
                <w:color w:val="FF0000"/>
              </w:rPr>
              <w:t>:</w:t>
            </w:r>
          </w:p>
        </w:tc>
        <w:tc>
          <w:tcPr>
            <w:tcW w:w="2606" w:type="pct"/>
            <w:shd w:val="clear" w:color="auto" w:fill="auto"/>
          </w:tcPr>
          <w:p w:rsidR="00240B8B" w:rsidRPr="00E54774" w:rsidRDefault="00240B8B" w:rsidP="00042293">
            <w:pPr>
              <w:rPr>
                <w:i/>
              </w:rPr>
            </w:pPr>
            <w:r w:rsidRPr="00E54774">
              <w:rPr>
                <w:szCs w:val="18"/>
              </w:rPr>
              <w:t>Gegevens van de (waarnemend) notaris die als ondertekenaar optreedt.</w:t>
            </w:r>
            <w:r w:rsidRPr="00E54774">
              <w:rPr>
                <w:i/>
              </w:rPr>
              <w:t xml:space="preserve"> </w:t>
            </w:r>
          </w:p>
          <w:p w:rsidR="00240B8B" w:rsidRPr="00970D32" w:rsidRDefault="00240B8B" w:rsidP="00E54774">
            <w:pPr>
              <w:autoSpaceDE w:val="0"/>
              <w:autoSpaceDN w:val="0"/>
              <w:adjustRightInd w:val="0"/>
              <w:spacing w:line="240" w:lineRule="auto"/>
            </w:pPr>
          </w:p>
        </w:tc>
      </w:tr>
    </w:tbl>
    <w:p w:rsidR="00240B8B" w:rsidRPr="00970D32" w:rsidRDefault="00240B8B" w:rsidP="00240B8B"/>
    <w:p w:rsidR="00240B8B" w:rsidRPr="00737F18" w:rsidRDefault="00240B8B" w:rsidP="00240B8B">
      <w:pPr>
        <w:pStyle w:val="Kop2"/>
        <w:numPr>
          <w:ilvl w:val="1"/>
          <w:numId w:val="1"/>
        </w:numPr>
        <w:rPr>
          <w:lang w:val="nl-NL"/>
        </w:rPr>
      </w:pPr>
      <w:bookmarkStart w:id="40" w:name="_Ref222727104"/>
      <w:bookmarkStart w:id="41" w:name="_Toc358624439"/>
      <w:bookmarkStart w:id="42" w:name="_Toc462994144"/>
      <w:r w:rsidRPr="00737F18">
        <w:rPr>
          <w:lang w:val="nl-NL"/>
        </w:rPr>
        <w:lastRenderedPageBreak/>
        <w:t>Vervreemders, Verkrijgers en Belanghebbenden</w:t>
      </w:r>
      <w:bookmarkEnd w:id="40"/>
      <w:bookmarkEnd w:id="41"/>
      <w:bookmarkEnd w:id="42"/>
    </w:p>
    <w:p w:rsidR="00240B8B" w:rsidRDefault="00240B8B" w:rsidP="00240B8B">
      <w:pPr>
        <w:rPr>
          <w:lang w:val="nl"/>
        </w:rPr>
      </w:pPr>
      <w:r>
        <w:rPr>
          <w:lang w:val="nl"/>
        </w:rPr>
        <w:t xml:space="preserve">In dit deel van de akte worden de partijen opgesomd. Partijen kunnen zich laten vertegenwoordigen door een gevolmachtigde. Ook personen binnen een partij kunnen zich laten vertegenwoordigen door een gevolmachtigde wanneer er geen gevolmachtigde op partij niveau is. Als er sprake is van een volmacht wordt eerst de gevolmachtigde genoemd en daarna volgt (een opsomming van) de perso(o)n(en) die de gevolmachtigde vertegenwoordigt. </w:t>
      </w:r>
      <w:r w:rsidRPr="0064643C">
        <w:t>Elke partij kan meerdere personen bevatten.</w:t>
      </w:r>
      <w:r w:rsidR="00CE00B4">
        <w:t xml:space="preserve"> </w:t>
      </w:r>
      <w:r w:rsidR="00E74482">
        <w:t xml:space="preserve">Bevat partij 1 gerelateerde partijen dan worden de personen via een persoonPartijRef aan de gerelateerde partij gekoppeld. </w:t>
      </w:r>
      <w:r w:rsidR="00CE00B4">
        <w:t>Ook kan een persoon in hoedanigheid voor een ander persoon optreden, ongeacht of er een gevolmachtigde op partij niveau aanwezig is.</w:t>
      </w:r>
    </w:p>
    <w:p w:rsidR="00240B8B" w:rsidRDefault="00240B8B" w:rsidP="00240B8B">
      <w:pPr>
        <w:rPr>
          <w:lang w:val="nl"/>
        </w:rPr>
      </w:pPr>
    </w:p>
    <w:p w:rsidR="00A828A4" w:rsidRDefault="00240B8B" w:rsidP="00240B8B">
      <w:r>
        <w:rPr>
          <w:lang w:val="nl"/>
        </w:rPr>
        <w:t>Er moeten minimaal twee partijen</w:t>
      </w:r>
      <w:r w:rsidR="00075EB1">
        <w:rPr>
          <w:lang w:val="nl"/>
        </w:rPr>
        <w:t xml:space="preserve"> of gerelateerde partijen</w:t>
      </w:r>
      <w:r>
        <w:rPr>
          <w:lang w:val="nl"/>
        </w:rPr>
        <w:t xml:space="preserve"> </w:t>
      </w:r>
      <w:r w:rsidR="00E74482">
        <w:rPr>
          <w:lang w:val="nl"/>
        </w:rPr>
        <w:t>(voor de specifieke situatie waarbij d</w:t>
      </w:r>
      <w:r w:rsidR="00E74482">
        <w:t>e koper en verkoper verenigd zijn in 1 partij) met partij-aanduiding getoond worden</w:t>
      </w:r>
      <w:r>
        <w:rPr>
          <w:lang w:val="nl"/>
        </w:rPr>
        <w:t xml:space="preserve">. De volgorde waarin de partijen vermeld worden, is niet van belang. </w:t>
      </w:r>
      <w:r w:rsidRPr="000E4943">
        <w:t xml:space="preserve">De rol van een partij wordt </w:t>
      </w:r>
      <w:r>
        <w:t xml:space="preserve">bepaald in de </w:t>
      </w:r>
      <w:r w:rsidRPr="000E4943">
        <w:t>paragraaf waar naar de partij wordt gerefereerd</w:t>
      </w:r>
      <w:r>
        <w:t>, zoals de paragrafen Koop en Levering (par.</w:t>
      </w:r>
      <w:r w:rsidR="00631BC5">
        <w:fldChar w:fldCharType="begin"/>
      </w:r>
      <w:r w:rsidR="00631BC5">
        <w:instrText xml:space="preserve"> REF _Ref359929442 \r \h </w:instrText>
      </w:r>
      <w:r w:rsidR="00631BC5">
        <w:fldChar w:fldCharType="separate"/>
      </w:r>
      <w:r w:rsidR="00CB4D5E">
        <w:t>2.4</w:t>
      </w:r>
      <w:r w:rsidR="00631BC5">
        <w:fldChar w:fldCharType="end"/>
      </w:r>
      <w:r>
        <w:t xml:space="preserve">). Naast de vervreemder en de verkrijger kunnen (optioneel) één of meerdere belanghebbende partijen opgenomen zijn in de akte, waar naar gerefereerd kan worden in de paragraaf Kwalitatieve verplichtingen (par. </w:t>
      </w:r>
      <w:r>
        <w:fldChar w:fldCharType="begin"/>
      </w:r>
      <w:r>
        <w:instrText xml:space="preserve"> REF _Ref255289426 \r \h </w:instrText>
      </w:r>
      <w:r>
        <w:fldChar w:fldCharType="separate"/>
      </w:r>
      <w:r w:rsidR="00CB4D5E">
        <w:t>2.12</w:t>
      </w:r>
      <w:r>
        <w:fldChar w:fldCharType="end"/>
      </w:r>
      <w:r>
        <w:t>).</w:t>
      </w:r>
      <w:r w:rsidR="00E74482">
        <w:t xml:space="preserve"> </w:t>
      </w:r>
    </w:p>
    <w:p w:rsidR="00A828A4" w:rsidRDefault="00A828A4" w:rsidP="00240B8B"/>
    <w:p w:rsidR="00240B8B" w:rsidRDefault="00A828A4" w:rsidP="00240B8B">
      <w:r>
        <w:t xml:space="preserve">De nummering van partijen en personen wordt toegelicht in </w:t>
      </w:r>
      <w:r>
        <w:fldChar w:fldCharType="begin"/>
      </w:r>
      <w:r>
        <w:instrText xml:space="preserve"> REF TC \h </w:instrText>
      </w:r>
      <w:r>
        <w:fldChar w:fldCharType="separate"/>
      </w:r>
      <w:r w:rsidR="00CB4D5E">
        <w:t>[TC]</w:t>
      </w:r>
      <w:r>
        <w:fldChar w:fldCharType="end"/>
      </w:r>
      <w:r>
        <w:t>.</w:t>
      </w:r>
    </w:p>
    <w:p w:rsidR="00240B8B" w:rsidRPr="00271981" w:rsidRDefault="00240B8B" w:rsidP="00240B8B"/>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090"/>
        <w:gridCol w:w="7795"/>
      </w:tblGrid>
      <w:tr w:rsidR="00240B8B" w:rsidRPr="000E6BC2" w:rsidTr="00E6044E">
        <w:tc>
          <w:tcPr>
            <w:tcW w:w="2193" w:type="pct"/>
            <w:shd w:val="clear" w:color="auto" w:fill="auto"/>
          </w:tcPr>
          <w:p w:rsidR="00240B8B" w:rsidRPr="00E54774" w:rsidRDefault="00240B8B" w:rsidP="00E54774">
            <w:pPr>
              <w:tabs>
                <w:tab w:val="left" w:pos="-1440"/>
                <w:tab w:val="left" w:pos="-720"/>
              </w:tabs>
              <w:suppressAutoHyphens/>
              <w:outlineLvl w:val="0"/>
              <w:rPr>
                <w:rFonts w:cs="Arial"/>
              </w:rPr>
            </w:pPr>
            <w:r w:rsidRPr="00E54774">
              <w:rPr>
                <w:rFonts w:cs="Arial"/>
                <w:sz w:val="20"/>
              </w:rPr>
              <w:fldChar w:fldCharType="begin"/>
            </w:r>
            <w:r w:rsidRPr="00E54774">
              <w:rPr>
                <w:rFonts w:cs="Arial"/>
                <w:sz w:val="20"/>
              </w:rPr>
              <w:instrText xml:space="preserve">MacroButton Nomacro </w:instrText>
            </w:r>
            <w:r w:rsidRPr="00E54774">
              <w:rPr>
                <w:rFonts w:cs="Arial"/>
                <w:sz w:val="20"/>
                <w:effect w:val="none"/>
              </w:rPr>
              <w:instrText>§</w:instrText>
            </w:r>
            <w:r w:rsidRPr="00E54774">
              <w:rPr>
                <w:rFonts w:cs="Arial"/>
                <w:sz w:val="20"/>
              </w:rPr>
              <w:fldChar w:fldCharType="end"/>
            </w:r>
            <w:r w:rsidRPr="00853CDC">
              <w:t xml:space="preserve"> </w:t>
            </w:r>
            <w:r w:rsidRPr="00E54774">
              <w:rPr>
                <w:color w:val="FF0000"/>
              </w:rPr>
              <w:t>1.</w:t>
            </w:r>
            <w:r w:rsidRPr="00E54774">
              <w:rPr>
                <w:color w:val="800080"/>
              </w:rPr>
              <w:t xml:space="preserve"> </w:t>
            </w:r>
            <w:r w:rsidRPr="00E54774">
              <w:rPr>
                <w:rFonts w:cs="Arial"/>
                <w:sz w:val="20"/>
              </w:rPr>
              <w:fldChar w:fldCharType="begin"/>
            </w:r>
            <w:r w:rsidRPr="00E54774">
              <w:rPr>
                <w:rFonts w:cs="Arial"/>
                <w:sz w:val="20"/>
              </w:rPr>
              <w:instrText xml:space="preserve">MacroButton Nomacro </w:instrText>
            </w:r>
            <w:r w:rsidRPr="00E54774">
              <w:rPr>
                <w:rFonts w:cs="Arial"/>
                <w:sz w:val="20"/>
                <w:effect w:val="none"/>
              </w:rPr>
              <w:instrText>§</w:instrText>
            </w:r>
            <w:r w:rsidRPr="00E54774">
              <w:rPr>
                <w:rFonts w:cs="Arial"/>
                <w:sz w:val="20"/>
              </w:rPr>
              <w:fldChar w:fldCharType="end"/>
            </w:r>
            <w:r w:rsidRPr="00E54774">
              <w:rPr>
                <w:rFonts w:cs="Arial"/>
                <w:bCs/>
                <w:color w:val="800080"/>
                <w:highlight w:val="yellow"/>
              </w:rPr>
              <w:t>TEKSTBLOK GEVOLMACHTIGDE</w:t>
            </w:r>
            <w:r w:rsidRPr="00E54774">
              <w:rPr>
                <w:rFonts w:cs="Arial"/>
                <w:bCs/>
                <w:color w:val="800080"/>
              </w:rPr>
              <w:t>:</w:t>
            </w:r>
          </w:p>
          <w:p w:rsidR="00240B8B" w:rsidRPr="00A54ECD" w:rsidRDefault="00240B8B" w:rsidP="00042293"/>
        </w:tc>
        <w:tc>
          <w:tcPr>
            <w:tcW w:w="2807" w:type="pct"/>
            <w:shd w:val="clear" w:color="auto" w:fill="auto"/>
          </w:tcPr>
          <w:p w:rsidR="00240B8B" w:rsidRPr="00E54774" w:rsidRDefault="00240B8B" w:rsidP="00042293">
            <w:pPr>
              <w:rPr>
                <w:rFonts w:cs="Arial"/>
                <w:snapToGrid/>
                <w:szCs w:val="18"/>
              </w:rPr>
            </w:pPr>
            <w:r w:rsidRPr="00E54774">
              <w:rPr>
                <w:lang w:val="nl"/>
              </w:rPr>
              <w:t xml:space="preserve">Deze alinea is optioneel en wordt alleen vermeld wanneer een gevolmachtigde optreedt voor de genoemde partij. </w:t>
            </w:r>
            <w:r w:rsidRPr="00E54774">
              <w:rPr>
                <w:rFonts w:cs="Arial"/>
                <w:snapToGrid/>
                <w:szCs w:val="18"/>
              </w:rPr>
              <w:t>Er kan maximaal één gevolmachtigde vermeld worden, die optreedt voor de genoemde partij.</w:t>
            </w:r>
            <w:r w:rsidR="00926D9F" w:rsidRPr="00E54774">
              <w:rPr>
                <w:rFonts w:cs="Arial"/>
                <w:snapToGrid/>
                <w:szCs w:val="18"/>
              </w:rPr>
              <w:t xml:space="preserve"> Wanneer een gevolm</w:t>
            </w:r>
            <w:r w:rsidR="00BF7BA5" w:rsidRPr="00E54774">
              <w:rPr>
                <w:rFonts w:cs="Arial"/>
                <w:snapToGrid/>
                <w:szCs w:val="18"/>
              </w:rPr>
              <w:t xml:space="preserve">achtigde voor de gehele partij </w:t>
            </w:r>
            <w:r w:rsidR="00926D9F" w:rsidRPr="00E54774">
              <w:rPr>
                <w:rFonts w:cs="Arial"/>
                <w:snapToGrid/>
                <w:szCs w:val="18"/>
              </w:rPr>
              <w:t>optreedt zijn er geen gevol</w:t>
            </w:r>
            <w:r w:rsidR="00BF7BA5" w:rsidRPr="00E54774">
              <w:rPr>
                <w:rFonts w:cs="Arial"/>
                <w:snapToGrid/>
                <w:szCs w:val="18"/>
              </w:rPr>
              <w:t>machtigden op persoon niveau.</w:t>
            </w:r>
          </w:p>
          <w:p w:rsidR="00240B8B" w:rsidRPr="00E54774" w:rsidRDefault="00240B8B" w:rsidP="00042293">
            <w:pPr>
              <w:rPr>
                <w:rFonts w:cs="Arial"/>
                <w:snapToGrid/>
                <w:szCs w:val="18"/>
              </w:rPr>
            </w:pPr>
          </w:p>
          <w:p w:rsidR="00240B8B" w:rsidRPr="00E54774" w:rsidRDefault="00240B8B" w:rsidP="00E54774">
            <w:pPr>
              <w:spacing w:line="240" w:lineRule="auto"/>
              <w:rPr>
                <w:u w:val="single"/>
              </w:rPr>
            </w:pPr>
            <w:r w:rsidRPr="00E54774">
              <w:rPr>
                <w:u w:val="single"/>
              </w:rPr>
              <w:t>Mapping:</w:t>
            </w:r>
          </w:p>
          <w:p w:rsidR="005F0B64" w:rsidRPr="00E54774" w:rsidRDefault="00240B8B" w:rsidP="00E54774">
            <w:pPr>
              <w:spacing w:line="240" w:lineRule="auto"/>
              <w:rPr>
                <w:sz w:val="16"/>
                <w:szCs w:val="16"/>
              </w:rPr>
            </w:pPr>
            <w:r w:rsidRPr="00E54774">
              <w:rPr>
                <w:sz w:val="16"/>
                <w:szCs w:val="16"/>
              </w:rPr>
              <w:t>//IMKAD_AangebodenStuk/Partij/Gevolmachtigde</w:t>
            </w:r>
            <w:r w:rsidR="005F0B64" w:rsidRPr="00E54774">
              <w:rPr>
                <w:sz w:val="16"/>
                <w:szCs w:val="16"/>
              </w:rPr>
              <w:t>/vertegenwoordigtRef [xlink:href="id van de hoedanigheid]</w:t>
            </w:r>
          </w:p>
          <w:p w:rsidR="005F0B64" w:rsidRPr="00E54774" w:rsidRDefault="005F0B64" w:rsidP="00E54774">
            <w:pPr>
              <w:spacing w:line="240" w:lineRule="auto"/>
              <w:rPr>
                <w:sz w:val="16"/>
                <w:szCs w:val="16"/>
              </w:rPr>
            </w:pPr>
            <w:r w:rsidRPr="00E54774">
              <w:rPr>
                <w:sz w:val="16"/>
                <w:szCs w:val="16"/>
              </w:rPr>
              <w:t>//Hoedanigheid[id]</w:t>
            </w:r>
            <w:r w:rsidR="00DC55F8" w:rsidRPr="00E54774">
              <w:rPr>
                <w:rFonts w:cs="Arial"/>
                <w:sz w:val="16"/>
                <w:szCs w:val="16"/>
              </w:rPr>
              <w:t xml:space="preserve"> geen ./wordtVertegenwoordigdRef aanwezig</w:t>
            </w:r>
          </w:p>
          <w:p w:rsidR="006D35A4" w:rsidRPr="00E54774" w:rsidRDefault="006D35A4" w:rsidP="00E54774">
            <w:pPr>
              <w:autoSpaceDE w:val="0"/>
              <w:autoSpaceDN w:val="0"/>
              <w:adjustRightInd w:val="0"/>
              <w:spacing w:line="240" w:lineRule="auto"/>
              <w:rPr>
                <w:sz w:val="16"/>
                <w:szCs w:val="16"/>
                <w:lang w:val="nl"/>
              </w:rPr>
            </w:pPr>
          </w:p>
          <w:p w:rsidR="00240B8B" w:rsidRPr="00E54774" w:rsidRDefault="00240B8B" w:rsidP="00E54774">
            <w:pPr>
              <w:autoSpaceDE w:val="0"/>
              <w:autoSpaceDN w:val="0"/>
              <w:adjustRightInd w:val="0"/>
              <w:spacing w:line="240" w:lineRule="auto"/>
              <w:rPr>
                <w:rFonts w:cs="Arial"/>
                <w:snapToGrid/>
                <w:szCs w:val="18"/>
              </w:rPr>
            </w:pPr>
            <w:r w:rsidRPr="00E54774">
              <w:rPr>
                <w:sz w:val="16"/>
                <w:szCs w:val="16"/>
                <w:lang w:val="nl"/>
              </w:rPr>
              <w:t>De overige mapping is opgenomen in het genoemde tekstblok.</w:t>
            </w:r>
          </w:p>
        </w:tc>
      </w:tr>
      <w:tr w:rsidR="00240B8B" w:rsidRPr="000E6BC2" w:rsidTr="00E6044E">
        <w:tc>
          <w:tcPr>
            <w:tcW w:w="2193" w:type="pct"/>
            <w:shd w:val="clear" w:color="auto" w:fill="auto"/>
          </w:tcPr>
          <w:p w:rsidR="00240B8B" w:rsidRPr="00737F18" w:rsidRDefault="00240B8B" w:rsidP="00042293">
            <w:r w:rsidRPr="00E54774">
              <w:rPr>
                <w:rFonts w:cs="Arial"/>
                <w:sz w:val="20"/>
              </w:rPr>
              <w:tab/>
            </w:r>
            <w:r w:rsidRPr="00E54774">
              <w:rPr>
                <w:rFonts w:cs="Arial"/>
                <w:sz w:val="20"/>
              </w:rPr>
              <w:fldChar w:fldCharType="begin"/>
            </w:r>
            <w:r w:rsidRPr="00E54774">
              <w:rPr>
                <w:rFonts w:cs="Arial"/>
                <w:sz w:val="20"/>
              </w:rPr>
              <w:instrText xml:space="preserve">MacroButton Nomacro </w:instrText>
            </w:r>
            <w:r w:rsidRPr="00E54774">
              <w:rPr>
                <w:rFonts w:cs="Arial"/>
                <w:sz w:val="20"/>
                <w:effect w:val="none"/>
              </w:rPr>
              <w:instrText>§</w:instrText>
            </w:r>
            <w:r w:rsidRPr="00E54774">
              <w:rPr>
                <w:rFonts w:cs="Arial"/>
                <w:sz w:val="20"/>
              </w:rPr>
              <w:fldChar w:fldCharType="end"/>
            </w:r>
            <w:r w:rsidRPr="00853CDC">
              <w:t xml:space="preserve"> </w:t>
            </w:r>
            <w:r w:rsidRPr="00E54774">
              <w:rPr>
                <w:color w:val="800080"/>
              </w:rPr>
              <w:t>a.</w:t>
            </w:r>
            <w:r w:rsidRPr="00853CDC">
              <w:t xml:space="preserve"> </w:t>
            </w:r>
            <w:r w:rsidRPr="00E54774">
              <w:rPr>
                <w:rFonts w:cs="Arial"/>
                <w:sz w:val="20"/>
              </w:rPr>
              <w:fldChar w:fldCharType="begin"/>
            </w:r>
            <w:r w:rsidRPr="00E54774">
              <w:rPr>
                <w:rFonts w:cs="Arial"/>
                <w:sz w:val="20"/>
              </w:rPr>
              <w:instrText xml:space="preserve">MacroButton Nomacro </w:instrText>
            </w:r>
            <w:r w:rsidRPr="00E54774">
              <w:rPr>
                <w:rFonts w:cs="Arial"/>
                <w:sz w:val="20"/>
                <w:effect w:val="none"/>
              </w:rPr>
              <w:instrText>§</w:instrText>
            </w:r>
            <w:r w:rsidRPr="00E54774">
              <w:rPr>
                <w:rFonts w:cs="Arial"/>
                <w:sz w:val="20"/>
              </w:rPr>
              <w:fldChar w:fldCharType="end"/>
            </w:r>
            <w:r w:rsidRPr="00E54774">
              <w:rPr>
                <w:color w:val="339966"/>
                <w:highlight w:val="yellow"/>
              </w:rPr>
              <w:t>TEKSTBLOK PARTIJ NATUURLIJK PERSOON</w:t>
            </w:r>
            <w:r w:rsidRPr="00E54774">
              <w:rPr>
                <w:color w:val="008000"/>
              </w:rPr>
              <w:t xml:space="preserve"> </w:t>
            </w:r>
            <w:r w:rsidRPr="00E54774">
              <w:rPr>
                <w:color w:val="339966"/>
              </w:rPr>
              <w:t>/</w:t>
            </w:r>
            <w:r w:rsidRPr="00E54774">
              <w:rPr>
                <w:color w:val="008000"/>
              </w:rPr>
              <w:t xml:space="preserve"> </w:t>
            </w:r>
            <w:r w:rsidRPr="00E54774">
              <w:rPr>
                <w:color w:val="339966"/>
                <w:highlight w:val="yellow"/>
              </w:rPr>
              <w:t>TEKSTBLOK PARTIJ NIET NATUURLIJK PERSOON</w:t>
            </w:r>
            <w:r w:rsidRPr="00E54774">
              <w:rPr>
                <w:color w:val="FF0000"/>
              </w:rPr>
              <w:t>;</w:t>
            </w:r>
          </w:p>
        </w:tc>
        <w:tc>
          <w:tcPr>
            <w:tcW w:w="2807" w:type="pct"/>
            <w:shd w:val="clear" w:color="auto" w:fill="auto"/>
          </w:tcPr>
          <w:p w:rsidR="00240B8B" w:rsidRDefault="00240B8B" w:rsidP="00042293">
            <w:r>
              <w:t>Verplichte keuze uit 2 tekstblokken met de gegevens van de perso(o)n(en), die tot de partij behoren.</w:t>
            </w:r>
          </w:p>
          <w:p w:rsidR="00240B8B" w:rsidRDefault="00240B8B" w:rsidP="00042293">
            <w:r>
              <w:t>Er moet minimaal één tekstblok ingevuld worden.</w:t>
            </w:r>
          </w:p>
          <w:p w:rsidR="00240B8B" w:rsidRDefault="00240B8B" w:rsidP="00042293">
            <w:r>
              <w:lastRenderedPageBreak/>
              <w:t>Er mogen meerdere dezelfde of verschillende tekstblokken na elkaar vermeld worden. Alle combinaties zijn toegestaan. In dat geval begint elk tekstblok op een nieuwe regel voorafgegaan door een letter (</w:t>
            </w:r>
            <w:r w:rsidR="00243B3E">
              <w:t>conform nummering partijen en personen</w:t>
            </w:r>
            <w:r>
              <w:t>).</w:t>
            </w:r>
          </w:p>
          <w:p w:rsidR="00240B8B" w:rsidRDefault="00240B8B" w:rsidP="00042293"/>
          <w:p w:rsidR="00857271" w:rsidRDefault="00857271" w:rsidP="00042293">
            <w:r>
              <w:t>Een teksblok Partij (niet) natuurlijk persoon wordt niet afgesloten met een ‘;’ wanneer het laatste tekstblok hierbinnen Hoedanigheid is.</w:t>
            </w:r>
          </w:p>
          <w:p w:rsidR="00857271" w:rsidRDefault="00857271" w:rsidP="00042293"/>
          <w:p w:rsidR="00240B8B" w:rsidRPr="00E54774" w:rsidRDefault="00240B8B" w:rsidP="00E54774">
            <w:pPr>
              <w:spacing w:line="240" w:lineRule="auto"/>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//IMKAD_AangebodenStuk/Partij/IMKAD_Persoon</w:t>
            </w:r>
          </w:p>
          <w:p w:rsidR="00D226E6" w:rsidRPr="00E54774" w:rsidRDefault="00D226E6" w:rsidP="00E54774">
            <w:pPr>
              <w:spacing w:line="240" w:lineRule="auto"/>
              <w:rPr>
                <w:sz w:val="16"/>
                <w:szCs w:val="16"/>
              </w:rPr>
            </w:pPr>
          </w:p>
          <w:p w:rsidR="00240B8B" w:rsidRPr="00E54774" w:rsidRDefault="00240B8B" w:rsidP="00E54774">
            <w:pPr>
              <w:spacing w:line="240" w:lineRule="auto"/>
              <w:rPr>
                <w:sz w:val="16"/>
                <w:szCs w:val="16"/>
                <w:lang w:val="nl"/>
              </w:rPr>
            </w:pPr>
            <w:r w:rsidRPr="00E54774">
              <w:rPr>
                <w:sz w:val="16"/>
                <w:szCs w:val="16"/>
                <w:lang w:val="nl"/>
              </w:rPr>
              <w:t>De overige mapping is opgenomen in de genoemde tekstblokken.</w:t>
            </w:r>
          </w:p>
        </w:tc>
      </w:tr>
      <w:tr w:rsidR="00240B8B" w:rsidRPr="00650D61" w:rsidTr="00E6044E">
        <w:tc>
          <w:tcPr>
            <w:tcW w:w="2193" w:type="pct"/>
            <w:shd w:val="clear" w:color="auto" w:fill="auto"/>
          </w:tcPr>
          <w:p w:rsidR="00240B8B" w:rsidRPr="00E54774" w:rsidRDefault="00240B8B" w:rsidP="00E54774">
            <w:pPr>
              <w:tabs>
                <w:tab w:val="left" w:pos="-1440"/>
                <w:tab w:val="left" w:pos="-720"/>
                <w:tab w:val="left" w:pos="425"/>
              </w:tabs>
              <w:suppressAutoHyphens/>
              <w:ind w:left="708"/>
              <w:rPr>
                <w:rFonts w:cs="Arial"/>
                <w:color w:val="800080"/>
                <w:szCs w:val="18"/>
              </w:rPr>
            </w:pPr>
            <w:r w:rsidRPr="00E54774">
              <w:rPr>
                <w:rFonts w:cs="Arial"/>
                <w:szCs w:val="18"/>
              </w:rPr>
              <w:lastRenderedPageBreak/>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800080"/>
                <w:szCs w:val="18"/>
              </w:rPr>
              <w:t>en voornemens het hierna te vermelden registergoed te gaan bewonen,</w:t>
            </w:r>
            <w:r w:rsidRPr="00E54774">
              <w:rPr>
                <w:rFonts w:cs="Arial"/>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p>
          <w:p w:rsidR="00240B8B" w:rsidRPr="00E54774" w:rsidRDefault="00240B8B" w:rsidP="00E54774">
            <w:pPr>
              <w:tabs>
                <w:tab w:val="left" w:pos="-1440"/>
                <w:tab w:val="left" w:pos="-720"/>
                <w:tab w:val="left" w:pos="426"/>
              </w:tabs>
              <w:suppressAutoHyphens/>
              <w:ind w:left="426"/>
              <w:rPr>
                <w:color w:val="800080"/>
              </w:rPr>
            </w:pPr>
          </w:p>
        </w:tc>
        <w:tc>
          <w:tcPr>
            <w:tcW w:w="2807" w:type="pct"/>
            <w:shd w:val="clear" w:color="auto" w:fill="auto"/>
          </w:tcPr>
          <w:p w:rsidR="00243B3E" w:rsidRPr="00E54774" w:rsidRDefault="00240B8B" w:rsidP="00042293">
            <w:pPr>
              <w:rPr>
                <w:lang w:val="nl"/>
              </w:rPr>
            </w:pPr>
            <w:r w:rsidRPr="00E54774">
              <w:rPr>
                <w:lang w:val="nl"/>
              </w:rPr>
              <w:t xml:space="preserve">Optionele herhalende keuzetekst ten behoeve van de verkrijger-partij(en), die ook weggelaten mag worden. Deze keuzetekst </w:t>
            </w:r>
            <w:r w:rsidR="004304F5" w:rsidRPr="00E54774">
              <w:rPr>
                <w:lang w:val="nl"/>
              </w:rPr>
              <w:t xml:space="preserve">kan </w:t>
            </w:r>
            <w:r w:rsidR="00243B3E" w:rsidRPr="00E54774">
              <w:rPr>
                <w:lang w:val="nl"/>
              </w:rPr>
              <w:t xml:space="preserve">bij één </w:t>
            </w:r>
            <w:r w:rsidRPr="00E54774">
              <w:rPr>
                <w:lang w:val="nl"/>
              </w:rPr>
              <w:t xml:space="preserve">partij </w:t>
            </w:r>
            <w:r w:rsidR="004304F5" w:rsidRPr="00E54774">
              <w:rPr>
                <w:lang w:val="nl"/>
              </w:rPr>
              <w:t>of gerelateerde partij getoond</w:t>
            </w:r>
            <w:r w:rsidRPr="00E54774">
              <w:rPr>
                <w:lang w:val="nl"/>
              </w:rPr>
              <w:t xml:space="preserve"> worden</w:t>
            </w:r>
            <w:r w:rsidR="00243B3E" w:rsidRPr="00E54774">
              <w:rPr>
                <w:lang w:val="nl"/>
              </w:rPr>
              <w:t xml:space="preserve"> </w:t>
            </w:r>
          </w:p>
          <w:p w:rsidR="00243B3E" w:rsidRPr="00E54774" w:rsidRDefault="00243B3E" w:rsidP="00042293">
            <w:pPr>
              <w:rPr>
                <w:lang w:val="nl"/>
              </w:rPr>
            </w:pPr>
          </w:p>
          <w:p w:rsidR="00243B3E" w:rsidRPr="00E54774" w:rsidRDefault="00243B3E" w:rsidP="00042293">
            <w:pPr>
              <w:rPr>
                <w:lang w:val="nl"/>
              </w:rPr>
            </w:pPr>
            <w:r w:rsidRPr="00E54774">
              <w:rPr>
                <w:lang w:val="nl"/>
              </w:rPr>
              <w:t xml:space="preserve">Deze keuzetekst kan eenmaal getoond worden na alle tekstblokken </w:t>
            </w:r>
            <w:r w:rsidR="003F346F" w:rsidRPr="00E54774">
              <w:rPr>
                <w:lang w:val="nl"/>
              </w:rPr>
              <w:t>P(N)NP</w:t>
            </w:r>
            <w:r w:rsidRPr="00E54774">
              <w:rPr>
                <w:lang w:val="nl"/>
              </w:rPr>
              <w:t xml:space="preserve"> die de partij bevat of na </w:t>
            </w:r>
            <w:r w:rsidR="004304F5" w:rsidRPr="00E54774">
              <w:rPr>
                <w:lang w:val="nl"/>
              </w:rPr>
              <w:t>een</w:t>
            </w:r>
            <w:r w:rsidRPr="00E54774">
              <w:rPr>
                <w:lang w:val="nl"/>
              </w:rPr>
              <w:t xml:space="preserve"> tekstblok </w:t>
            </w:r>
            <w:r w:rsidR="003F346F" w:rsidRPr="00E54774">
              <w:rPr>
                <w:lang w:val="nl"/>
              </w:rPr>
              <w:t>P(N)NP</w:t>
            </w:r>
            <w:r w:rsidRPr="00E54774">
              <w:rPr>
                <w:lang w:val="nl"/>
              </w:rPr>
              <w:t xml:space="preserve"> voor de gekozen personen waaraan een partij aanduiding wordt gegegeven</w:t>
            </w:r>
            <w:r w:rsidR="00163151" w:rsidRPr="00E54774">
              <w:rPr>
                <w:lang w:val="nl"/>
              </w:rPr>
              <w:t xml:space="preserve"> (via gerelateerde partij)</w:t>
            </w:r>
            <w:r w:rsidRPr="00E54774">
              <w:rPr>
                <w:lang w:val="nl"/>
              </w:rPr>
              <w:t xml:space="preserve">. </w:t>
            </w:r>
          </w:p>
          <w:p w:rsidR="00240B8B" w:rsidRPr="00E54774" w:rsidRDefault="00240B8B" w:rsidP="00042293">
            <w:pPr>
              <w:rPr>
                <w:lang w:val="nl"/>
              </w:rPr>
            </w:pPr>
          </w:p>
          <w:p w:rsidR="00240B8B" w:rsidRPr="00E54774" w:rsidRDefault="008707EE" w:rsidP="00042293">
            <w:pPr>
              <w:rPr>
                <w:lang w:val="nl"/>
              </w:rPr>
            </w:pPr>
            <w:r w:rsidRPr="00E54774">
              <w:rPr>
                <w:lang w:val="nl"/>
              </w:rPr>
              <w:t>V</w:t>
            </w:r>
            <w:r w:rsidR="00240B8B" w:rsidRPr="00E54774">
              <w:rPr>
                <w:lang w:val="nl"/>
              </w:rPr>
              <w:t>oor gerelateerde partijen is de keuzetekst van ‘</w:t>
            </w:r>
            <w:r w:rsidR="00E46B9D" w:rsidRPr="00E54774">
              <w:rPr>
                <w:rFonts w:cs="Arial"/>
                <w:szCs w:val="18"/>
              </w:rPr>
              <w:fldChar w:fldCharType="begin"/>
            </w:r>
            <w:r w:rsidR="00E46B9D" w:rsidRPr="00E54774">
              <w:rPr>
                <w:rFonts w:cs="Arial"/>
                <w:szCs w:val="18"/>
              </w:rPr>
              <w:instrText xml:space="preserve">MacroButton Nomacro </w:instrText>
            </w:r>
            <w:r w:rsidR="00E46B9D" w:rsidRPr="00E54774">
              <w:rPr>
                <w:rFonts w:cs="Arial"/>
                <w:szCs w:val="18"/>
                <w:effect w:val="none"/>
              </w:rPr>
              <w:instrText>§</w:instrText>
            </w:r>
            <w:r w:rsidR="00E46B9D" w:rsidRPr="00E54774">
              <w:rPr>
                <w:rFonts w:cs="Arial"/>
                <w:szCs w:val="18"/>
              </w:rPr>
              <w:fldChar w:fldCharType="end"/>
            </w:r>
            <w:r w:rsidR="00240B8B" w:rsidRPr="00E54774">
              <w:rPr>
                <w:color w:val="800080"/>
                <w:lang w:val="nl"/>
              </w:rPr>
              <w:t>en voornemens</w:t>
            </w:r>
            <w:r w:rsidR="00240B8B" w:rsidRPr="00E54774">
              <w:rPr>
                <w:lang w:val="nl"/>
              </w:rPr>
              <w:t xml:space="preserve"> </w:t>
            </w:r>
            <w:r w:rsidR="003601C7" w:rsidRPr="00E54774">
              <w:rPr>
                <w:lang w:val="nl"/>
              </w:rPr>
              <w:t xml:space="preserve">t/m </w:t>
            </w:r>
            <w:r w:rsidR="00E46B9D" w:rsidRPr="00E54774">
              <w:rPr>
                <w:rFonts w:cs="Arial"/>
                <w:szCs w:val="18"/>
              </w:rPr>
              <w:fldChar w:fldCharType="begin"/>
            </w:r>
            <w:r w:rsidR="00E46B9D" w:rsidRPr="00E54774">
              <w:rPr>
                <w:rFonts w:cs="Arial"/>
                <w:szCs w:val="18"/>
              </w:rPr>
              <w:instrText xml:space="preserve">MacroButton Nomacro </w:instrText>
            </w:r>
            <w:r w:rsidR="00E46B9D" w:rsidRPr="00E54774">
              <w:rPr>
                <w:rFonts w:cs="Arial"/>
                <w:szCs w:val="18"/>
                <w:effect w:val="none"/>
              </w:rPr>
              <w:instrText>§</w:instrText>
            </w:r>
            <w:r w:rsidR="00E46B9D" w:rsidRPr="00E54774">
              <w:rPr>
                <w:rFonts w:cs="Arial"/>
                <w:szCs w:val="18"/>
              </w:rPr>
              <w:fldChar w:fldCharType="end"/>
            </w:r>
            <w:r w:rsidR="00240B8B" w:rsidRPr="00E54774">
              <w:rPr>
                <w:lang w:val="nl"/>
              </w:rPr>
              <w:t>naam partij</w:t>
            </w:r>
            <w:r w:rsidR="00E46B9D" w:rsidRPr="00E54774">
              <w:rPr>
                <w:rFonts w:cs="Arial"/>
                <w:szCs w:val="18"/>
              </w:rPr>
              <w:fldChar w:fldCharType="begin"/>
            </w:r>
            <w:r w:rsidR="00E46B9D" w:rsidRPr="00E54774">
              <w:rPr>
                <w:rFonts w:cs="Arial"/>
                <w:szCs w:val="18"/>
              </w:rPr>
              <w:instrText xml:space="preserve">MacroButton Nomacro </w:instrText>
            </w:r>
            <w:r w:rsidR="00E46B9D" w:rsidRPr="00E54774">
              <w:rPr>
                <w:rFonts w:cs="Arial"/>
                <w:szCs w:val="18"/>
                <w:effect w:val="none"/>
              </w:rPr>
              <w:instrText>§</w:instrText>
            </w:r>
            <w:r w:rsidR="00E46B9D" w:rsidRPr="00E54774">
              <w:rPr>
                <w:rFonts w:cs="Arial"/>
                <w:szCs w:val="18"/>
              </w:rPr>
              <w:fldChar w:fldCharType="end"/>
            </w:r>
            <w:r w:rsidR="00240B8B" w:rsidRPr="00E54774">
              <w:rPr>
                <w:lang w:val="nl"/>
              </w:rPr>
              <w:t>’ in zijn geheel herhalend</w:t>
            </w:r>
            <w:r w:rsidR="003F5CA7" w:rsidRPr="00E54774">
              <w:rPr>
                <w:lang w:val="nl"/>
              </w:rPr>
              <w:t xml:space="preserve"> waarbinnen de tekst ‘</w:t>
            </w:r>
            <w:r w:rsidR="00E46B9D" w:rsidRPr="00E54774">
              <w:rPr>
                <w:rFonts w:cs="Arial"/>
                <w:szCs w:val="18"/>
              </w:rPr>
              <w:fldChar w:fldCharType="begin"/>
            </w:r>
            <w:r w:rsidR="00E46B9D" w:rsidRPr="00E54774">
              <w:rPr>
                <w:rFonts w:cs="Arial"/>
                <w:szCs w:val="18"/>
              </w:rPr>
              <w:instrText xml:space="preserve">MacroButton Nomacro </w:instrText>
            </w:r>
            <w:r w:rsidR="00E46B9D" w:rsidRPr="00E54774">
              <w:rPr>
                <w:rFonts w:cs="Arial"/>
                <w:szCs w:val="18"/>
                <w:effect w:val="none"/>
              </w:rPr>
              <w:instrText>§</w:instrText>
            </w:r>
            <w:r w:rsidR="00E46B9D" w:rsidRPr="00E54774">
              <w:rPr>
                <w:rFonts w:cs="Arial"/>
                <w:szCs w:val="18"/>
              </w:rPr>
              <w:fldChar w:fldCharType="end"/>
            </w:r>
            <w:r w:rsidR="003F5CA7" w:rsidRPr="00E54774">
              <w:rPr>
                <w:color w:val="800080"/>
                <w:lang w:val="nl"/>
              </w:rPr>
              <w:t>en voornemens</w:t>
            </w:r>
            <w:r w:rsidR="003F5CA7" w:rsidRPr="00E54774">
              <w:rPr>
                <w:lang w:val="nl"/>
              </w:rPr>
              <w:t xml:space="preserve"> … </w:t>
            </w:r>
            <w:r w:rsidR="003F5CA7" w:rsidRPr="00E54774">
              <w:rPr>
                <w:color w:val="800080"/>
                <w:lang w:val="nl"/>
              </w:rPr>
              <w:t>bewonen</w:t>
            </w:r>
            <w:r w:rsidRPr="00E54774">
              <w:rPr>
                <w:color w:val="800080"/>
                <w:lang w:val="nl"/>
              </w:rPr>
              <w:t>,</w:t>
            </w:r>
            <w:r w:rsidR="00E46B9D" w:rsidRPr="00E54774">
              <w:rPr>
                <w:rFonts w:cs="Arial"/>
                <w:szCs w:val="18"/>
              </w:rPr>
              <w:fldChar w:fldCharType="begin"/>
            </w:r>
            <w:r w:rsidR="00E46B9D" w:rsidRPr="00E54774">
              <w:rPr>
                <w:rFonts w:cs="Arial"/>
                <w:szCs w:val="18"/>
              </w:rPr>
              <w:instrText xml:space="preserve">MacroButton Nomacro </w:instrText>
            </w:r>
            <w:r w:rsidR="00E46B9D" w:rsidRPr="00E54774">
              <w:rPr>
                <w:rFonts w:cs="Arial"/>
                <w:szCs w:val="18"/>
                <w:effect w:val="none"/>
              </w:rPr>
              <w:instrText>§</w:instrText>
            </w:r>
            <w:r w:rsidR="00E46B9D" w:rsidRPr="00E54774">
              <w:rPr>
                <w:rFonts w:cs="Arial"/>
                <w:szCs w:val="18"/>
              </w:rPr>
              <w:fldChar w:fldCharType="end"/>
            </w:r>
            <w:r w:rsidR="003F5CA7" w:rsidRPr="00E54774">
              <w:rPr>
                <w:lang w:val="nl"/>
              </w:rPr>
              <w:t>’ optioneel is</w:t>
            </w:r>
            <w:r w:rsidR="00240B8B" w:rsidRPr="00E54774">
              <w:rPr>
                <w:lang w:val="nl"/>
              </w:rPr>
              <w:t>.</w:t>
            </w:r>
            <w:r w:rsidR="00163151" w:rsidRPr="00E54774">
              <w:rPr>
                <w:lang w:val="nl"/>
              </w:rPr>
              <w:t xml:space="preserve"> Iedere herhaling begint op een nieuwe regel.</w:t>
            </w:r>
          </w:p>
          <w:p w:rsidR="00240B8B" w:rsidRPr="00E54774" w:rsidRDefault="00240B8B" w:rsidP="00042293">
            <w:pPr>
              <w:rPr>
                <w:lang w:val="nl"/>
              </w:rPr>
            </w:pP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 partij zonder gerelateerde partijen</w:t>
            </w:r>
          </w:p>
          <w:p w:rsidR="00240B8B" w:rsidRPr="00E54774" w:rsidRDefault="00240B8B" w:rsidP="00E54774">
            <w:pPr>
              <w:spacing w:line="240" w:lineRule="auto"/>
              <w:rPr>
                <w:sz w:val="16"/>
                <w:szCs w:val="16"/>
              </w:rPr>
            </w:pPr>
            <w:r w:rsidRPr="00E54774">
              <w:rPr>
                <w:sz w:val="16"/>
                <w:szCs w:val="16"/>
              </w:rPr>
              <w:t>//IMKAD_AangebodenStuk/Partij/</w:t>
            </w:r>
          </w:p>
          <w:p w:rsidR="00240B8B" w:rsidRPr="00E54774" w:rsidRDefault="00240B8B" w:rsidP="00E54774">
            <w:pPr>
              <w:spacing w:line="240" w:lineRule="auto"/>
              <w:rPr>
                <w:sz w:val="16"/>
                <w:szCs w:val="16"/>
              </w:rPr>
            </w:pPr>
            <w:r w:rsidRPr="00E54774">
              <w:rPr>
                <w:sz w:val="16"/>
                <w:szCs w:val="16"/>
              </w:rPr>
              <w:tab/>
              <w:t>./IndRegistergoedBewonen (‘true’ = tekst wordt wel getoond; ‘false’ = tekst wordt niet getoond)</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 partij met gerelateerde partijen</w:t>
            </w:r>
          </w:p>
          <w:p w:rsidR="00240B8B" w:rsidRPr="00E54774" w:rsidRDefault="00240B8B" w:rsidP="00E54774">
            <w:pPr>
              <w:spacing w:line="240" w:lineRule="auto"/>
              <w:rPr>
                <w:sz w:val="16"/>
                <w:szCs w:val="16"/>
              </w:rPr>
            </w:pPr>
            <w:r w:rsidRPr="00E54774">
              <w:rPr>
                <w:sz w:val="16"/>
                <w:szCs w:val="16"/>
              </w:rPr>
              <w:t>//IMKAD_AangebodenStuk/Partij/Partij/</w:t>
            </w:r>
          </w:p>
          <w:p w:rsidR="00240B8B" w:rsidRPr="00E54774" w:rsidRDefault="00240B8B" w:rsidP="00E54774">
            <w:pPr>
              <w:spacing w:line="240" w:lineRule="auto"/>
              <w:rPr>
                <w:sz w:val="16"/>
                <w:szCs w:val="16"/>
              </w:rPr>
            </w:pPr>
            <w:r w:rsidRPr="00E54774">
              <w:rPr>
                <w:sz w:val="16"/>
                <w:szCs w:val="16"/>
              </w:rPr>
              <w:tab/>
              <w:t>./IndRegistergoedBewonen (‘true’ = tekst wordt wel getoond; ‘false’ = tekst wordt niet getoond)</w:t>
            </w:r>
          </w:p>
          <w:p w:rsidR="00240B8B" w:rsidRPr="00E54774" w:rsidRDefault="00211350" w:rsidP="00E54774">
            <w:pPr>
              <w:spacing w:line="240" w:lineRule="auto"/>
              <w:rPr>
                <w:lang w:val="nl"/>
              </w:rPr>
            </w:pPr>
            <w:r w:rsidRPr="00E54774">
              <w:rPr>
                <w:sz w:val="16"/>
                <w:szCs w:val="16"/>
              </w:rPr>
              <w:lastRenderedPageBreak/>
              <w:tab/>
              <w:t>Partij)</w:t>
            </w:r>
          </w:p>
        </w:tc>
      </w:tr>
      <w:tr w:rsidR="00240B8B" w:rsidRPr="00E735B9" w:rsidTr="00E6044E">
        <w:tc>
          <w:tcPr>
            <w:tcW w:w="2193" w:type="pct"/>
            <w:shd w:val="clear" w:color="auto" w:fill="auto"/>
          </w:tcPr>
          <w:p w:rsidR="00240B8B" w:rsidRPr="00E54774" w:rsidRDefault="00240B8B" w:rsidP="00E54774">
            <w:pPr>
              <w:tabs>
                <w:tab w:val="left" w:pos="-1440"/>
                <w:tab w:val="left" w:pos="-720"/>
                <w:tab w:val="left" w:pos="425"/>
              </w:tabs>
              <w:suppressAutoHyphens/>
              <w:ind w:left="708"/>
              <w:rPr>
                <w:rFonts w:ascii="Times New Roman" w:hAnsi="Times New Roman"/>
                <w:color w:val="FF0000"/>
              </w:rPr>
            </w:pPr>
            <w:r w:rsidRPr="00E54774">
              <w:rPr>
                <w:rFonts w:cs="Arial"/>
                <w:color w:val="3366FF"/>
                <w:sz w:val="20"/>
              </w:rPr>
              <w:lastRenderedPageBreak/>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 xml:space="preserve">MacroButton Nomacro </w:instrText>
            </w:r>
            <w:r w:rsidRPr="00E54774">
              <w:rPr>
                <w:rFonts w:cs="Arial"/>
                <w:sz w:val="20"/>
                <w:effect w:val="none"/>
              </w:rPr>
              <w:instrText>§</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 xml:space="preserve">MacroButton Nomacro </w:instrText>
            </w:r>
            <w:r w:rsidRPr="00E54774">
              <w:rPr>
                <w:rFonts w:cs="Arial"/>
                <w:sz w:val="20"/>
                <w:effect w:val="none"/>
              </w:rPr>
              <w:instrText>§</w:instrText>
            </w:r>
            <w:r w:rsidRPr="00E54774">
              <w:rPr>
                <w:rFonts w:cs="Arial"/>
                <w:sz w:val="20"/>
              </w:rPr>
              <w:fldChar w:fldCharType="end"/>
            </w:r>
            <w:r w:rsidRPr="00E54774">
              <w:rPr>
                <w:rFonts w:cs="Arial"/>
                <w:color w:val="800080"/>
                <w:sz w:val="20"/>
              </w:rPr>
              <w:t>/</w:t>
            </w:r>
            <w:r w:rsidRPr="00E54774">
              <w:rPr>
                <w:rFonts w:cs="Arial"/>
                <w:sz w:val="20"/>
              </w:rPr>
              <w:t xml:space="preserve"> </w:t>
            </w:r>
            <w:r w:rsidRPr="00E54774">
              <w:rPr>
                <w:rFonts w:cs="Arial"/>
                <w:sz w:val="20"/>
              </w:rPr>
              <w:fldChar w:fldCharType="begin"/>
            </w:r>
            <w:r w:rsidRPr="00E54774">
              <w:rPr>
                <w:rFonts w:cs="Arial"/>
                <w:sz w:val="20"/>
              </w:rPr>
              <w:instrText xml:space="preserve">MacroButton Nomacro </w:instrText>
            </w:r>
            <w:r w:rsidRPr="00E54774">
              <w:rPr>
                <w:rFonts w:cs="Arial"/>
                <w:sz w:val="20"/>
                <w:effect w:val="none"/>
              </w:rPr>
              <w:instrText>§</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 xml:space="preserve">MacroButton Nomacro </w:instrText>
            </w:r>
            <w:r w:rsidRPr="00E54774">
              <w:rPr>
                <w:rFonts w:cs="Arial"/>
                <w:sz w:val="20"/>
                <w:effect w:val="none"/>
              </w:rPr>
              <w:instrText>§</w:instrText>
            </w:r>
            <w:r w:rsidRPr="00E54774">
              <w:rPr>
                <w:rFonts w:cs="Arial"/>
                <w:sz w:val="20"/>
              </w:rPr>
              <w:fldChar w:fldCharType="end"/>
            </w:r>
          </w:p>
        </w:tc>
        <w:tc>
          <w:tcPr>
            <w:tcW w:w="2807" w:type="pct"/>
            <w:shd w:val="clear" w:color="auto" w:fill="auto"/>
          </w:tcPr>
          <w:p w:rsidR="009F26A9" w:rsidRPr="00E54774" w:rsidRDefault="00240B8B" w:rsidP="00042293">
            <w:pPr>
              <w:rPr>
                <w:lang w:val="nl"/>
              </w:rPr>
            </w:pPr>
            <w:r w:rsidRPr="00E54774">
              <w:rPr>
                <w:lang w:val="nl"/>
              </w:rPr>
              <w:t>Optionele herhalende keuzetekst ten behoeve van het to</w:t>
            </w:r>
            <w:r w:rsidR="009F26A9" w:rsidRPr="00E54774">
              <w:rPr>
                <w:lang w:val="nl"/>
              </w:rPr>
              <w:t>nen</w:t>
            </w:r>
            <w:r w:rsidRPr="00E54774">
              <w:rPr>
                <w:lang w:val="nl"/>
              </w:rPr>
              <w:t xml:space="preserve"> van verschillende partij-aanduidingen </w:t>
            </w:r>
            <w:r w:rsidR="00D30AB9" w:rsidRPr="00E54774">
              <w:rPr>
                <w:lang w:val="nl"/>
              </w:rPr>
              <w:t>van</w:t>
            </w:r>
            <w:r w:rsidRPr="00E54774">
              <w:rPr>
                <w:lang w:val="nl"/>
              </w:rPr>
              <w:t xml:space="preserve"> de personen binnen de hoofdpartij. De personen worden via een referentie aan de gerelateerde-partij gekoppeld. In de akte </w:t>
            </w:r>
            <w:r w:rsidR="00384A50" w:rsidRPr="00E54774">
              <w:rPr>
                <w:lang w:val="nl"/>
              </w:rPr>
              <w:t>kan</w:t>
            </w:r>
            <w:r w:rsidRPr="00E54774">
              <w:rPr>
                <w:lang w:val="nl"/>
              </w:rPr>
              <w:t xml:space="preserve"> de aanduiding van de gerelateerde-partij gebruikt</w:t>
            </w:r>
            <w:r w:rsidR="00384A50" w:rsidRPr="00E54774">
              <w:rPr>
                <w:lang w:val="nl"/>
              </w:rPr>
              <w:t xml:space="preserve"> worden naast de aanduiding op hoofdpartij niveau</w:t>
            </w:r>
            <w:r w:rsidRPr="00E54774">
              <w:rPr>
                <w:lang w:val="nl"/>
              </w:rPr>
              <w:t xml:space="preserve">. Een persoon kan in meerdere gerelateerde-partijen opgenomen zijn en wordt in alle relevante opsommingen </w:t>
            </w:r>
            <w:r w:rsidR="008707EE" w:rsidRPr="00E54774">
              <w:rPr>
                <w:lang w:val="nl"/>
              </w:rPr>
              <w:t>getoond</w:t>
            </w:r>
            <w:r w:rsidRPr="00E54774">
              <w:rPr>
                <w:lang w:val="nl"/>
              </w:rPr>
              <w:t xml:space="preserve">.  </w:t>
            </w:r>
          </w:p>
          <w:p w:rsidR="009F26A9" w:rsidRPr="00E54774" w:rsidRDefault="009F26A9" w:rsidP="00042293">
            <w:pPr>
              <w:rPr>
                <w:lang w:val="nl"/>
              </w:rPr>
            </w:pPr>
          </w:p>
          <w:p w:rsidR="00384A50" w:rsidRPr="00E54774" w:rsidRDefault="009F26A9" w:rsidP="00042293">
            <w:pPr>
              <w:rPr>
                <w:lang w:val="nl"/>
              </w:rPr>
            </w:pPr>
            <w:r w:rsidRPr="00E54774">
              <w:rPr>
                <w:lang w:val="nl"/>
              </w:rPr>
              <w:t xml:space="preserve">De </w:t>
            </w:r>
            <w:r w:rsidR="00050609" w:rsidRPr="00E54774">
              <w:rPr>
                <w:lang w:val="nl"/>
              </w:rPr>
              <w:t xml:space="preserve">namen van de </w:t>
            </w:r>
            <w:r w:rsidRPr="00E54774">
              <w:rPr>
                <w:lang w:val="nl"/>
              </w:rPr>
              <w:t>personen waarvan dezelfde partij-aanduiding getoond wordt</w:t>
            </w:r>
            <w:r w:rsidR="00050609" w:rsidRPr="00E54774">
              <w:rPr>
                <w:lang w:val="nl"/>
              </w:rPr>
              <w:t>,</w:t>
            </w:r>
            <w:r w:rsidRPr="00E54774">
              <w:rPr>
                <w:lang w:val="nl"/>
              </w:rPr>
              <w:t xml:space="preserve"> worden in deze keuzetekst opgesom</w:t>
            </w:r>
            <w:r w:rsidR="003A529E" w:rsidRPr="00E54774">
              <w:rPr>
                <w:lang w:val="nl"/>
              </w:rPr>
              <w:t>d</w:t>
            </w:r>
            <w:r w:rsidRPr="00E54774">
              <w:rPr>
                <w:lang w:val="nl"/>
              </w:rPr>
              <w:t xml:space="preserve">. </w:t>
            </w:r>
            <w:r>
              <w:t>D</w:t>
            </w:r>
            <w:r w:rsidRPr="00E54774">
              <w:rPr>
                <w:rFonts w:cs="Arial"/>
                <w:bCs/>
                <w:szCs w:val="18"/>
              </w:rPr>
              <w:t>e laatste twee personen worden gescheiden door “en”, de overige door een komma “,”.</w:t>
            </w:r>
            <w:r w:rsidR="00896D6F" w:rsidRPr="00E54774">
              <w:rPr>
                <w:rFonts w:cs="Arial"/>
                <w:bCs/>
                <w:szCs w:val="18"/>
              </w:rPr>
              <w:t xml:space="preserve"> De tekst begint op een nieuwe regel.</w:t>
            </w:r>
          </w:p>
          <w:p w:rsidR="00240B8B" w:rsidRPr="00E54774" w:rsidRDefault="00240B8B" w:rsidP="00042293">
            <w:pPr>
              <w:rPr>
                <w:lang w:val="nl"/>
              </w:rPr>
            </w:pPr>
          </w:p>
          <w:p w:rsidR="008707EE" w:rsidRPr="00E54774" w:rsidRDefault="008707EE" w:rsidP="00042293">
            <w:pPr>
              <w:rPr>
                <w:lang w:val="nl"/>
              </w:rPr>
            </w:pPr>
            <w:r w:rsidRPr="00E54774">
              <w:rPr>
                <w:lang w:val="nl"/>
              </w:rPr>
              <w:t>Keuze uit:</w:t>
            </w:r>
          </w:p>
          <w:p w:rsidR="008707EE" w:rsidRPr="00E54774" w:rsidRDefault="008707EE" w:rsidP="00042293">
            <w:pPr>
              <w:rPr>
                <w:lang w:val="nl"/>
              </w:rPr>
            </w:pPr>
            <w:r w:rsidRPr="00E54774">
              <w:rPr>
                <w:lang w:val="nl"/>
              </w:rPr>
              <w:t xml:space="preserve">- </w:t>
            </w:r>
            <w:r w:rsidRPr="00E54774">
              <w:rPr>
                <w:rFonts w:cs="Arial"/>
                <w:color w:val="3366FF"/>
                <w:sz w:val="20"/>
              </w:rPr>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 xml:space="preserve">MacroButton Nomacro </w:instrText>
            </w:r>
            <w:r w:rsidRPr="00E54774">
              <w:rPr>
                <w:rFonts w:cs="Arial"/>
                <w:sz w:val="20"/>
                <w:effect w:val="none"/>
              </w:rPr>
              <w:instrText>§</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 xml:space="preserve">MacroButton Nomacro </w:instrText>
            </w:r>
            <w:r w:rsidRPr="00E54774">
              <w:rPr>
                <w:rFonts w:cs="Arial"/>
                <w:sz w:val="20"/>
                <w:effect w:val="none"/>
              </w:rPr>
              <w:instrText>§</w:instrText>
            </w:r>
            <w:r w:rsidRPr="00E54774">
              <w:rPr>
                <w:rFonts w:cs="Arial"/>
                <w:sz w:val="20"/>
              </w:rPr>
              <w:fldChar w:fldCharType="end"/>
            </w:r>
          </w:p>
          <w:p w:rsidR="008707EE" w:rsidRPr="00E54774" w:rsidRDefault="008707EE" w:rsidP="00042293">
            <w:pPr>
              <w:rPr>
                <w:lang w:val="nl"/>
              </w:rPr>
            </w:pPr>
            <w:r w:rsidRPr="00E54774">
              <w:rPr>
                <w:lang w:val="nl"/>
              </w:rPr>
              <w:t xml:space="preserve">- </w:t>
            </w:r>
            <w:r w:rsidRPr="00E54774">
              <w:rPr>
                <w:rFonts w:cs="Arial"/>
                <w:sz w:val="20"/>
              </w:rPr>
              <w:fldChar w:fldCharType="begin"/>
            </w:r>
            <w:r w:rsidRPr="00E54774">
              <w:rPr>
                <w:rFonts w:cs="Arial"/>
                <w:sz w:val="20"/>
              </w:rPr>
              <w:instrText xml:space="preserve">MacroButton Nomacro </w:instrText>
            </w:r>
            <w:r w:rsidRPr="00E54774">
              <w:rPr>
                <w:rFonts w:cs="Arial"/>
                <w:sz w:val="20"/>
                <w:effect w:val="none"/>
              </w:rPr>
              <w:instrText>§</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 xml:space="preserve">MacroButton Nomacro </w:instrText>
            </w:r>
            <w:r w:rsidRPr="00E54774">
              <w:rPr>
                <w:rFonts w:cs="Arial"/>
                <w:sz w:val="20"/>
                <w:effect w:val="none"/>
              </w:rPr>
              <w:instrText>§</w:instrText>
            </w:r>
            <w:r w:rsidRPr="00E54774">
              <w:rPr>
                <w:rFonts w:cs="Arial"/>
                <w:sz w:val="20"/>
              </w:rPr>
              <w:fldChar w:fldCharType="end"/>
            </w:r>
          </w:p>
          <w:p w:rsidR="008707EE" w:rsidRPr="00E54774" w:rsidRDefault="008707EE" w:rsidP="00042293">
            <w:pPr>
              <w:rPr>
                <w:lang w:val="nl"/>
              </w:rPr>
            </w:pPr>
          </w:p>
          <w:p w:rsidR="00A06D46" w:rsidRPr="00E54774" w:rsidRDefault="00A06D46" w:rsidP="00E54774">
            <w:pPr>
              <w:pStyle w:val="streepje"/>
              <w:numPr>
                <w:ilvl w:val="0"/>
                <w:numId w:val="0"/>
              </w:numPr>
              <w:rPr>
                <w:lang w:val="nl-NL"/>
              </w:rPr>
            </w:pPr>
            <w:r w:rsidRPr="00E54774">
              <w:rPr>
                <w:lang w:val="nl-NL"/>
              </w:rPr>
              <w:t xml:space="preserve">De keuze tussen de heer/mevrouw wordt afgeleid van het geslacht van de persoon </w:t>
            </w:r>
            <w:r w:rsidRPr="00E54774">
              <w:rPr>
                <w:sz w:val="16"/>
                <w:szCs w:val="16"/>
                <w:lang w:val="nl-NL"/>
              </w:rPr>
              <w:t>(attribuut GBA_Geslacht/Geslachtsaanduiding</w:t>
            </w:r>
            <w:r w:rsidR="00B85949" w:rsidRPr="00E54774">
              <w:rPr>
                <w:sz w:val="16"/>
                <w:szCs w:val="16"/>
                <w:lang w:val="nl-NL"/>
              </w:rPr>
              <w:t xml:space="preserve"> of IMKAD_NietIngezetene/geslacht</w:t>
            </w:r>
            <w:r w:rsidRPr="00E54774">
              <w:rPr>
                <w:sz w:val="16"/>
                <w:szCs w:val="16"/>
                <w:lang w:val="nl-NL"/>
              </w:rPr>
              <w:t>)</w:t>
            </w:r>
            <w:r w:rsidRPr="00E54774">
              <w:rPr>
                <w:lang w:val="nl-NL"/>
              </w:rPr>
              <w:t>:</w:t>
            </w:r>
          </w:p>
          <w:p w:rsidR="00A06D46" w:rsidRDefault="00A06D46" w:rsidP="00A06D46">
            <w:pPr>
              <w:pStyle w:val="streepje"/>
            </w:pPr>
            <w:r>
              <w:t xml:space="preserve">Indien </w:t>
            </w:r>
            <w:r w:rsidRPr="004A55EF">
              <w:t>AanduidingGeslacht = "Man"</w:t>
            </w:r>
            <w:r>
              <w:t xml:space="preserve"> dan "de heer",</w:t>
            </w:r>
          </w:p>
          <w:p w:rsidR="00240B8B" w:rsidRDefault="00A06D46" w:rsidP="00A06D46">
            <w:pPr>
              <w:pStyle w:val="streepje"/>
            </w:pPr>
            <w:r>
              <w:t>Indien AanduidingGeslacht = "Vrouw" dan "mevrouw".</w:t>
            </w:r>
          </w:p>
          <w:p w:rsidR="00240B8B" w:rsidRPr="00E54774" w:rsidRDefault="00240B8B" w:rsidP="00042293">
            <w:pPr>
              <w:rPr>
                <w:lang w:val="nl"/>
              </w:rPr>
            </w:pP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 partij met gerelateerde partijen</w:t>
            </w:r>
            <w:r w:rsidR="005A6A34" w:rsidRPr="00E54774">
              <w:rPr>
                <w:sz w:val="16"/>
                <w:szCs w:val="16"/>
              </w:rPr>
              <w:t xml:space="preserve"> en bijbehorende personen</w:t>
            </w:r>
          </w:p>
          <w:p w:rsidR="00240B8B" w:rsidRPr="00E54774" w:rsidRDefault="00240B8B" w:rsidP="00E54774">
            <w:pPr>
              <w:spacing w:line="240" w:lineRule="auto"/>
              <w:rPr>
                <w:sz w:val="16"/>
                <w:szCs w:val="16"/>
              </w:rPr>
            </w:pPr>
            <w:r w:rsidRPr="00E54774">
              <w:rPr>
                <w:sz w:val="16"/>
                <w:szCs w:val="16"/>
              </w:rPr>
              <w:t xml:space="preserve">//IMKAD_AangebodenStuk/Partij/Partij/persoonPartijRef </w:t>
            </w:r>
            <w:r w:rsidR="008707EE" w:rsidRPr="00E54774">
              <w:rPr>
                <w:sz w:val="16"/>
                <w:szCs w:val="16"/>
              </w:rPr>
              <w:t>[xlink:href="id</w:t>
            </w:r>
            <w:r w:rsidR="00A76093" w:rsidRPr="00E54774">
              <w:rPr>
                <w:sz w:val="16"/>
                <w:szCs w:val="16"/>
              </w:rPr>
              <w:t xml:space="preserve"> persoon</w:t>
            </w:r>
            <w:r w:rsidR="008707EE" w:rsidRPr="00E54774">
              <w:rPr>
                <w:sz w:val="16"/>
                <w:szCs w:val="16"/>
              </w:rPr>
              <w:t xml:space="preserve">”] </w:t>
            </w:r>
            <w:r w:rsidRPr="00E54774">
              <w:rPr>
                <w:sz w:val="16"/>
                <w:szCs w:val="16"/>
              </w:rPr>
              <w:t xml:space="preserve">naar </w:t>
            </w:r>
          </w:p>
          <w:p w:rsidR="00240B8B" w:rsidRPr="00E54774" w:rsidRDefault="00240B8B" w:rsidP="00E54774">
            <w:pPr>
              <w:spacing w:line="240" w:lineRule="auto"/>
              <w:rPr>
                <w:sz w:val="16"/>
                <w:szCs w:val="16"/>
              </w:rPr>
            </w:pPr>
            <w:r w:rsidRPr="00E54774">
              <w:rPr>
                <w:sz w:val="16"/>
                <w:szCs w:val="16"/>
              </w:rPr>
              <w:tab/>
              <w:t>//IMKAD_AangebodenStuk/Partij/IMKAD_Persoon</w:t>
            </w:r>
            <w:r w:rsidR="00215E8F" w:rsidRPr="00E54774">
              <w:rPr>
                <w:sz w:val="16"/>
                <w:szCs w:val="16"/>
              </w:rPr>
              <w:t>[</w:t>
            </w:r>
            <w:r w:rsidRPr="00E54774">
              <w:rPr>
                <w:sz w:val="16"/>
                <w:szCs w:val="16"/>
              </w:rPr>
              <w:t>attribute: id persoon</w:t>
            </w:r>
            <w:r w:rsidR="00215E8F" w:rsidRPr="00E54774">
              <w:rPr>
                <w:sz w:val="16"/>
                <w:szCs w:val="16"/>
              </w:rPr>
              <w:t>]</w:t>
            </w:r>
          </w:p>
          <w:p w:rsidR="005A6A34" w:rsidRPr="00E54774" w:rsidRDefault="005A6A34" w:rsidP="00E54774">
            <w:pPr>
              <w:spacing w:line="240" w:lineRule="auto"/>
              <w:rPr>
                <w:rFonts w:cs="Arial"/>
                <w:sz w:val="16"/>
                <w:szCs w:val="16"/>
              </w:rPr>
            </w:pPr>
            <w:r w:rsidRPr="00E54774">
              <w:rPr>
                <w:rFonts w:cs="Arial"/>
                <w:sz w:val="16"/>
                <w:szCs w:val="16"/>
              </w:rPr>
              <w:t>-of gerelateerde persoon</w:t>
            </w:r>
          </w:p>
          <w:p w:rsidR="005A6A34" w:rsidRPr="00E54774" w:rsidRDefault="005A6A34" w:rsidP="00E54774">
            <w:pPr>
              <w:spacing w:line="240" w:lineRule="auto"/>
              <w:rPr>
                <w:rFonts w:cs="Arial"/>
                <w:sz w:val="16"/>
                <w:szCs w:val="16"/>
              </w:rPr>
            </w:pPr>
            <w:r w:rsidRPr="00E54774">
              <w:rPr>
                <w:rFonts w:cs="Arial"/>
                <w:sz w:val="16"/>
                <w:szCs w:val="16"/>
              </w:rPr>
              <w:tab/>
              <w:t>//GerelateerdPersoon/IMKAD_Persoon</w:t>
            </w:r>
            <w:r w:rsidRPr="00E54774">
              <w:rPr>
                <w:sz w:val="16"/>
                <w:szCs w:val="16"/>
              </w:rPr>
              <w:t>[attribute: id persoon]</w:t>
            </w:r>
          </w:p>
          <w:p w:rsidR="005A6A34" w:rsidRPr="00E54774" w:rsidRDefault="005A6A34" w:rsidP="00E54774">
            <w:pPr>
              <w:spacing w:line="240" w:lineRule="auto"/>
              <w:rPr>
                <w:rFonts w:cs="Arial"/>
                <w:sz w:val="16"/>
                <w:szCs w:val="16"/>
              </w:rPr>
            </w:pPr>
            <w:r w:rsidRPr="00E54774">
              <w:rPr>
                <w:rFonts w:cs="Arial"/>
                <w:sz w:val="16"/>
                <w:szCs w:val="16"/>
              </w:rPr>
              <w:t>-of gerelateerde persoon van een gerelateerde persoon</w:t>
            </w:r>
          </w:p>
          <w:p w:rsidR="005A6A34" w:rsidRPr="00E54774" w:rsidRDefault="005A6A34" w:rsidP="00E54774">
            <w:pPr>
              <w:spacing w:line="240" w:lineRule="auto"/>
              <w:rPr>
                <w:sz w:val="16"/>
                <w:szCs w:val="16"/>
              </w:rPr>
            </w:pPr>
            <w:r w:rsidRPr="00E54774">
              <w:rPr>
                <w:rFonts w:cs="Arial"/>
                <w:sz w:val="16"/>
                <w:szCs w:val="16"/>
              </w:rPr>
              <w:tab/>
              <w:t>//GerelateerdPersoon/IMKAD_Persoon/GerelateerdPersoon/IMKAD_Persoon/</w:t>
            </w:r>
            <w:r w:rsidRPr="00E54774">
              <w:rPr>
                <w:sz w:val="16"/>
                <w:szCs w:val="16"/>
              </w:rPr>
              <w:t xml:space="preserve">[attribute: id </w:t>
            </w:r>
            <w:r w:rsidRPr="00E54774">
              <w:rPr>
                <w:sz w:val="16"/>
                <w:szCs w:val="16"/>
              </w:rPr>
              <w:tab/>
              <w:t>persoon]</w:t>
            </w:r>
          </w:p>
          <w:p w:rsidR="00A76093" w:rsidRPr="00E54774" w:rsidRDefault="00A76093" w:rsidP="00E54774">
            <w:pPr>
              <w:spacing w:line="240" w:lineRule="auto"/>
              <w:rPr>
                <w:sz w:val="16"/>
                <w:szCs w:val="16"/>
              </w:rPr>
            </w:pPr>
          </w:p>
          <w:p w:rsidR="00C64750" w:rsidRPr="00E54774" w:rsidRDefault="00C64750" w:rsidP="00E54774">
            <w:pPr>
              <w:spacing w:line="240" w:lineRule="auto"/>
              <w:rPr>
                <w:sz w:val="16"/>
                <w:szCs w:val="16"/>
              </w:rPr>
            </w:pPr>
            <w:r w:rsidRPr="00E54774">
              <w:rPr>
                <w:sz w:val="16"/>
                <w:szCs w:val="16"/>
              </w:rPr>
              <w:lastRenderedPageBreak/>
              <w:t>- naam natuurlijk persoon</w:t>
            </w:r>
          </w:p>
          <w:p w:rsidR="00CE202F" w:rsidRPr="00E54774" w:rsidRDefault="00C64750" w:rsidP="00E54774">
            <w:pPr>
              <w:spacing w:line="240" w:lineRule="auto"/>
              <w:rPr>
                <w:sz w:val="16"/>
                <w:szCs w:val="16"/>
              </w:rPr>
            </w:pPr>
            <w:r w:rsidRPr="00E54774">
              <w:rPr>
                <w:sz w:val="16"/>
                <w:szCs w:val="16"/>
              </w:rPr>
              <w:t>//</w:t>
            </w:r>
            <w:r w:rsidR="00B3300D" w:rsidRPr="00E54774">
              <w:rPr>
                <w:sz w:val="16"/>
                <w:szCs w:val="16"/>
              </w:rPr>
              <w:t>IMKAD_Persoon/tia_Gegevens</w:t>
            </w:r>
          </w:p>
          <w:p w:rsidR="00CE202F" w:rsidRPr="00E54774" w:rsidRDefault="00CE202F" w:rsidP="00E54774">
            <w:pPr>
              <w:spacing w:line="240" w:lineRule="auto"/>
              <w:rPr>
                <w:rFonts w:cs="Arial"/>
                <w:sz w:val="16"/>
                <w:szCs w:val="16"/>
              </w:rPr>
            </w:pPr>
            <w:r w:rsidRPr="00E54774">
              <w:rPr>
                <w:rFonts w:cs="Arial"/>
                <w:sz w:val="16"/>
                <w:szCs w:val="16"/>
              </w:rPr>
              <w:t>-of gerelateerde persoon</w:t>
            </w:r>
          </w:p>
          <w:p w:rsidR="00CE202F" w:rsidRPr="00E54774" w:rsidRDefault="00CE202F" w:rsidP="00E54774">
            <w:pPr>
              <w:spacing w:line="240" w:lineRule="auto"/>
              <w:rPr>
                <w:rFonts w:cs="Arial"/>
                <w:sz w:val="16"/>
                <w:szCs w:val="16"/>
              </w:rPr>
            </w:pPr>
            <w:r w:rsidRPr="00E54774">
              <w:rPr>
                <w:rFonts w:cs="Arial"/>
                <w:sz w:val="16"/>
                <w:szCs w:val="16"/>
              </w:rPr>
              <w:tab/>
              <w:t>//GerelateerdPersoon/IMKAD_Persoon/tia_Gegevens</w:t>
            </w:r>
          </w:p>
          <w:p w:rsidR="00CE202F" w:rsidRPr="00E54774" w:rsidRDefault="00CE202F" w:rsidP="00E54774">
            <w:pPr>
              <w:spacing w:line="240" w:lineRule="auto"/>
              <w:rPr>
                <w:rFonts w:cs="Arial"/>
                <w:sz w:val="16"/>
                <w:szCs w:val="16"/>
              </w:rPr>
            </w:pPr>
            <w:r w:rsidRPr="00E54774">
              <w:rPr>
                <w:rFonts w:cs="Arial"/>
                <w:sz w:val="16"/>
                <w:szCs w:val="16"/>
              </w:rPr>
              <w:t>-of gerelateerde persoon van een gerelateerde persoon</w:t>
            </w:r>
          </w:p>
          <w:p w:rsidR="00CE202F" w:rsidRPr="00E54774" w:rsidRDefault="00CE202F" w:rsidP="00E54774">
            <w:pPr>
              <w:spacing w:line="240" w:lineRule="auto"/>
              <w:rPr>
                <w:sz w:val="16"/>
                <w:szCs w:val="16"/>
              </w:rPr>
            </w:pPr>
            <w:r w:rsidRPr="00E54774">
              <w:rPr>
                <w:rFonts w:cs="Arial"/>
                <w:sz w:val="16"/>
                <w:szCs w:val="16"/>
              </w:rPr>
              <w:tab/>
              <w:t>//GerelateerdPersoon/IMKAD_Persoon/GerelateerdPersoon/IMKAD_Persoon/tia_Gegevens</w:t>
            </w:r>
          </w:p>
          <w:p w:rsidR="00CE202F" w:rsidRPr="00E54774" w:rsidRDefault="00CE202F" w:rsidP="00E54774">
            <w:pPr>
              <w:spacing w:line="240" w:lineRule="auto"/>
              <w:rPr>
                <w:sz w:val="16"/>
                <w:szCs w:val="16"/>
              </w:rPr>
            </w:pPr>
          </w:p>
          <w:p w:rsidR="00C64750" w:rsidRPr="00E54774" w:rsidRDefault="00CE202F" w:rsidP="00E54774">
            <w:pPr>
              <w:spacing w:line="240" w:lineRule="auto"/>
              <w:rPr>
                <w:sz w:val="16"/>
                <w:szCs w:val="16"/>
              </w:rPr>
            </w:pPr>
            <w:r w:rsidRPr="00E54774">
              <w:rPr>
                <w:sz w:val="16"/>
                <w:szCs w:val="16"/>
              </w:rPr>
              <w:tab/>
            </w:r>
            <w:r w:rsidRPr="00E54774">
              <w:rPr>
                <w:sz w:val="16"/>
                <w:szCs w:val="16"/>
              </w:rPr>
              <w:tab/>
              <w:t>/</w:t>
            </w:r>
            <w:r w:rsidR="00C64750" w:rsidRPr="00E54774">
              <w:rPr>
                <w:sz w:val="16"/>
                <w:szCs w:val="16"/>
              </w:rPr>
              <w:t>GBA_Ingezetene</w:t>
            </w:r>
          </w:p>
          <w:p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w:t>
            </w:r>
            <w:r w:rsidR="00A06D46" w:rsidRPr="00E54774">
              <w:rPr>
                <w:sz w:val="16"/>
                <w:szCs w:val="16"/>
              </w:rPr>
              <w:t>GBA_N</w:t>
            </w:r>
            <w:r w:rsidRPr="00E54774">
              <w:rPr>
                <w:sz w:val="16"/>
                <w:szCs w:val="16"/>
              </w:rPr>
              <w:t>aam/voornamen +</w:t>
            </w:r>
          </w:p>
          <w:p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/tia_VoorvoegselsNaam +</w:t>
            </w:r>
          </w:p>
          <w:p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/tia_NaamZonderVoorvoegsels</w:t>
            </w:r>
          </w:p>
          <w:p w:rsidR="00A06D46" w:rsidRPr="00E54774" w:rsidRDefault="00CE202F" w:rsidP="00E54774">
            <w:pPr>
              <w:spacing w:line="240" w:lineRule="auto"/>
              <w:rPr>
                <w:sz w:val="16"/>
                <w:szCs w:val="16"/>
              </w:rPr>
            </w:pPr>
            <w:r w:rsidRPr="00E54774">
              <w:rPr>
                <w:sz w:val="16"/>
                <w:szCs w:val="16"/>
              </w:rPr>
              <w:tab/>
            </w:r>
            <w:r w:rsidR="00A06D46" w:rsidRPr="00E54774">
              <w:rPr>
                <w:sz w:val="16"/>
                <w:szCs w:val="16"/>
              </w:rPr>
              <w:t xml:space="preserve">of wanneer ook IMKAD_KadNatuurlijkPersoon aanwezig is, dan: </w:t>
            </w:r>
          </w:p>
          <w:p w:rsidR="00C64750" w:rsidRPr="00E54774" w:rsidRDefault="00CE202F" w:rsidP="00E54774">
            <w:pPr>
              <w:spacing w:line="240" w:lineRule="auto"/>
              <w:rPr>
                <w:sz w:val="16"/>
                <w:szCs w:val="16"/>
              </w:rPr>
            </w:pPr>
            <w:r w:rsidRPr="00E54774">
              <w:rPr>
                <w:sz w:val="16"/>
                <w:szCs w:val="16"/>
              </w:rPr>
              <w:tab/>
            </w:r>
            <w:r w:rsidRPr="00E54774">
              <w:rPr>
                <w:sz w:val="16"/>
                <w:szCs w:val="16"/>
              </w:rPr>
              <w:tab/>
              <w:t>/</w:t>
            </w:r>
            <w:r w:rsidR="00C64750" w:rsidRPr="00E54774">
              <w:rPr>
                <w:sz w:val="16"/>
                <w:szCs w:val="16"/>
              </w:rPr>
              <w:t>IMKAD_KadNatuurlijkPersoon</w:t>
            </w:r>
          </w:p>
          <w:p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/voornamen +</w:t>
            </w:r>
          </w:p>
          <w:p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/voovoegselsgeslachtnaam +</w:t>
            </w:r>
          </w:p>
          <w:p w:rsidR="00C64750" w:rsidRPr="00E54774" w:rsidRDefault="00CE202F" w:rsidP="00E54774">
            <w:pPr>
              <w:spacing w:line="240" w:lineRule="auto"/>
              <w:ind w:left="227"/>
              <w:rPr>
                <w:sz w:val="16"/>
                <w:szCs w:val="16"/>
                <w:u w:val="single"/>
              </w:rPr>
            </w:pPr>
            <w:r w:rsidRPr="00E54774">
              <w:rPr>
                <w:sz w:val="16"/>
                <w:szCs w:val="16"/>
              </w:rPr>
              <w:tab/>
            </w:r>
            <w:r w:rsidR="00C64750" w:rsidRPr="00E54774">
              <w:rPr>
                <w:sz w:val="16"/>
                <w:szCs w:val="16"/>
              </w:rPr>
              <w:tab/>
              <w:t>/geslachtsnaam</w:t>
            </w:r>
          </w:p>
          <w:p w:rsidR="00A06D46" w:rsidRPr="00E54774" w:rsidRDefault="00A06D46" w:rsidP="00E54774">
            <w:pPr>
              <w:spacing w:line="240" w:lineRule="auto"/>
              <w:rPr>
                <w:sz w:val="16"/>
                <w:szCs w:val="16"/>
              </w:rPr>
            </w:pPr>
          </w:p>
          <w:p w:rsidR="00A06D46" w:rsidRPr="00E54774" w:rsidRDefault="00CE202F" w:rsidP="00E54774">
            <w:pPr>
              <w:spacing w:line="240" w:lineRule="auto"/>
              <w:rPr>
                <w:sz w:val="16"/>
                <w:szCs w:val="16"/>
              </w:rPr>
            </w:pPr>
            <w:r w:rsidRPr="00E54774">
              <w:rPr>
                <w:sz w:val="16"/>
                <w:szCs w:val="16"/>
              </w:rPr>
              <w:tab/>
            </w:r>
            <w:r w:rsidR="00A06D46" w:rsidRPr="00E54774">
              <w:rPr>
                <w:sz w:val="16"/>
                <w:szCs w:val="16"/>
              </w:rPr>
              <w:t xml:space="preserve">of wanneer aanwezig: </w:t>
            </w:r>
          </w:p>
          <w:p w:rsidR="00C64750" w:rsidRPr="00E54774" w:rsidRDefault="00CE202F" w:rsidP="00E54774">
            <w:pPr>
              <w:spacing w:line="240" w:lineRule="auto"/>
              <w:rPr>
                <w:szCs w:val="18"/>
              </w:rPr>
            </w:pPr>
            <w:r w:rsidRPr="00E54774">
              <w:rPr>
                <w:sz w:val="16"/>
                <w:szCs w:val="16"/>
              </w:rPr>
              <w:tab/>
            </w:r>
            <w:r w:rsidRPr="00E54774">
              <w:rPr>
                <w:sz w:val="16"/>
                <w:szCs w:val="16"/>
              </w:rPr>
              <w:tab/>
            </w:r>
            <w:r w:rsidR="00B3300D" w:rsidRPr="00E54774">
              <w:rPr>
                <w:sz w:val="16"/>
                <w:szCs w:val="16"/>
              </w:rPr>
              <w:t>/</w:t>
            </w:r>
            <w:r w:rsidR="00C64750" w:rsidRPr="00E54774">
              <w:rPr>
                <w:sz w:val="16"/>
                <w:szCs w:val="16"/>
              </w:rPr>
              <w:t>IMKAD_NietIngezetene</w:t>
            </w:r>
          </w:p>
          <w:p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/voornamen +</w:t>
            </w:r>
          </w:p>
          <w:p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/voorvoegsels +</w:t>
            </w:r>
          </w:p>
          <w:p w:rsidR="00C64750" w:rsidRPr="00E54774" w:rsidRDefault="00CE202F" w:rsidP="00E54774">
            <w:pPr>
              <w:spacing w:line="240" w:lineRule="auto"/>
              <w:ind w:left="227"/>
              <w:rPr>
                <w:sz w:val="16"/>
                <w:szCs w:val="16"/>
                <w:u w:val="single"/>
              </w:rPr>
            </w:pPr>
            <w:r w:rsidRPr="00E54774">
              <w:rPr>
                <w:sz w:val="16"/>
                <w:szCs w:val="16"/>
              </w:rPr>
              <w:tab/>
            </w:r>
            <w:r w:rsidR="00C64750" w:rsidRPr="00E54774">
              <w:rPr>
                <w:sz w:val="16"/>
                <w:szCs w:val="16"/>
              </w:rPr>
              <w:tab/>
              <w:t>/geslachtsnaam</w:t>
            </w:r>
          </w:p>
          <w:p w:rsidR="00C64750" w:rsidRPr="00E54774" w:rsidRDefault="00C64750" w:rsidP="00E54774">
            <w:pPr>
              <w:spacing w:line="240" w:lineRule="auto"/>
              <w:rPr>
                <w:szCs w:val="18"/>
              </w:rPr>
            </w:pPr>
          </w:p>
          <w:p w:rsidR="00C64750" w:rsidRPr="00E54774" w:rsidRDefault="00C64750" w:rsidP="00E54774">
            <w:pPr>
              <w:spacing w:line="240" w:lineRule="auto"/>
              <w:rPr>
                <w:sz w:val="16"/>
                <w:szCs w:val="16"/>
              </w:rPr>
            </w:pPr>
            <w:r w:rsidRPr="00E54774">
              <w:rPr>
                <w:sz w:val="16"/>
                <w:szCs w:val="16"/>
              </w:rPr>
              <w:t>- naam rechtspersoon</w:t>
            </w:r>
          </w:p>
          <w:p w:rsidR="00B66925" w:rsidRPr="00E54774" w:rsidRDefault="00B66925" w:rsidP="00E54774">
            <w:pPr>
              <w:spacing w:line="240" w:lineRule="auto"/>
              <w:rPr>
                <w:sz w:val="16"/>
                <w:szCs w:val="16"/>
              </w:rPr>
            </w:pPr>
            <w:r w:rsidRPr="00E54774">
              <w:rPr>
                <w:sz w:val="16"/>
                <w:szCs w:val="16"/>
              </w:rPr>
              <w:t>//IMKAD_Persoon</w:t>
            </w:r>
          </w:p>
          <w:p w:rsidR="00B66925" w:rsidRPr="00E54774" w:rsidRDefault="00B66925" w:rsidP="00E54774">
            <w:pPr>
              <w:spacing w:line="240" w:lineRule="auto"/>
              <w:rPr>
                <w:sz w:val="16"/>
                <w:szCs w:val="16"/>
              </w:rPr>
            </w:pPr>
            <w:r w:rsidRPr="00E54774">
              <w:rPr>
                <w:sz w:val="16"/>
                <w:szCs w:val="16"/>
              </w:rPr>
              <w:tab/>
              <w:t>/tia_AanduidingPersoon wanneer aanwezig</w:t>
            </w:r>
            <w:r w:rsidR="00B3300D" w:rsidRPr="00E54774">
              <w:rPr>
                <w:sz w:val="16"/>
                <w:szCs w:val="16"/>
              </w:rPr>
              <w:t>,</w:t>
            </w:r>
            <w:r w:rsidRPr="00E54774">
              <w:rPr>
                <w:sz w:val="16"/>
                <w:szCs w:val="16"/>
              </w:rPr>
              <w:t xml:space="preserve"> anders:</w:t>
            </w:r>
          </w:p>
          <w:p w:rsidR="00C64750" w:rsidRPr="00E54774" w:rsidRDefault="00BF33A2" w:rsidP="00E54774">
            <w:pPr>
              <w:spacing w:line="240" w:lineRule="auto"/>
              <w:rPr>
                <w:rFonts w:cs="Arial"/>
                <w:sz w:val="16"/>
                <w:szCs w:val="16"/>
              </w:rPr>
            </w:pPr>
            <w:r w:rsidRPr="00E54774">
              <w:rPr>
                <w:sz w:val="16"/>
                <w:szCs w:val="16"/>
              </w:rPr>
              <w:tab/>
            </w:r>
            <w:r w:rsidR="00C64750" w:rsidRPr="00E54774">
              <w:rPr>
                <w:sz w:val="16"/>
                <w:szCs w:val="16"/>
              </w:rPr>
              <w:t>/tia_Gegevens/NHR_Rechtspersoon</w:t>
            </w:r>
          </w:p>
          <w:p w:rsidR="00C64750" w:rsidRPr="00E54774" w:rsidRDefault="00BF33A2" w:rsidP="00E54774">
            <w:pPr>
              <w:spacing w:line="240" w:lineRule="auto"/>
              <w:ind w:left="227"/>
              <w:rPr>
                <w:sz w:val="16"/>
                <w:szCs w:val="16"/>
              </w:rPr>
            </w:pPr>
            <w:r w:rsidRPr="00E54774">
              <w:rPr>
                <w:sz w:val="16"/>
                <w:szCs w:val="16"/>
              </w:rPr>
              <w:tab/>
            </w:r>
            <w:r w:rsidR="00C64750" w:rsidRPr="00E54774">
              <w:rPr>
                <w:sz w:val="16"/>
                <w:szCs w:val="16"/>
              </w:rPr>
              <w:t>/statutaireNaam</w:t>
            </w:r>
          </w:p>
        </w:tc>
      </w:tr>
      <w:tr w:rsidR="00240B8B" w:rsidRPr="00E735B9" w:rsidTr="00E6044E">
        <w:tc>
          <w:tcPr>
            <w:tcW w:w="2193" w:type="pct"/>
            <w:shd w:val="clear" w:color="auto" w:fill="auto"/>
          </w:tcPr>
          <w:p w:rsidR="00240B8B" w:rsidRPr="00E54774" w:rsidRDefault="00240B8B" w:rsidP="00E54774">
            <w:pPr>
              <w:tabs>
                <w:tab w:val="left" w:pos="-1440"/>
                <w:tab w:val="left" w:pos="-720"/>
                <w:tab w:val="left" w:pos="425"/>
              </w:tabs>
              <w:suppressAutoHyphens/>
              <w:ind w:left="708"/>
              <w:rPr>
                <w:rFonts w:cs="Arial"/>
                <w:bCs/>
                <w:color w:val="FF0000"/>
              </w:rPr>
            </w:pPr>
            <w:r w:rsidRPr="00E54774">
              <w:rPr>
                <w:rFonts w:cs="Arial"/>
                <w:color w:val="FF0000"/>
              </w:rPr>
              <w:lastRenderedPageBreak/>
              <w:t xml:space="preserve">hierna </w:t>
            </w:r>
            <w:r w:rsidRPr="00E54774">
              <w:rPr>
                <w:rFonts w:cs="Arial"/>
                <w:color w:val="800080"/>
                <w:sz w:val="20"/>
              </w:rPr>
              <w:t>zowel</w:t>
            </w:r>
            <w:r w:rsidRPr="00E54774">
              <w:rPr>
                <w:rFonts w:cs="Arial"/>
                <w:color w:val="800080"/>
              </w:rPr>
              <w:t xml:space="preserve"> tezamen als ieder afzonderlijk</w:t>
            </w:r>
            <w:r w:rsidRPr="00E54774">
              <w:rPr>
                <w:rFonts w:cs="Arial"/>
                <w:color w:val="FF0000"/>
              </w:rPr>
              <w:t xml:space="preserve"> te noemen: </w:t>
            </w:r>
          </w:p>
        </w:tc>
        <w:tc>
          <w:tcPr>
            <w:tcW w:w="2807" w:type="pct"/>
            <w:shd w:val="clear" w:color="auto" w:fill="auto"/>
          </w:tcPr>
          <w:p w:rsidR="00B03664" w:rsidRPr="00E54774" w:rsidRDefault="00240B8B" w:rsidP="00E54774">
            <w:pPr>
              <w:spacing w:line="240" w:lineRule="atLeast"/>
              <w:rPr>
                <w:sz w:val="16"/>
                <w:szCs w:val="16"/>
              </w:rPr>
            </w:pPr>
            <w:r w:rsidRPr="00E54774">
              <w:rPr>
                <w:sz w:val="16"/>
                <w:szCs w:val="16"/>
              </w:rPr>
              <w:t xml:space="preserve">Vaste tekst, waarbij de paarse tekst alleen getoond wordt als er meer dan één </w:t>
            </w:r>
            <w:r w:rsidR="00B03664" w:rsidRPr="00E54774">
              <w:rPr>
                <w:sz w:val="16"/>
                <w:szCs w:val="16"/>
              </w:rPr>
              <w:t xml:space="preserve">gerechtigde </w:t>
            </w:r>
            <w:r w:rsidRPr="00E54774">
              <w:rPr>
                <w:sz w:val="16"/>
                <w:szCs w:val="16"/>
              </w:rPr>
              <w:t xml:space="preserve">persoon behoort tot de </w:t>
            </w:r>
            <w:r w:rsidR="00050609" w:rsidRPr="00E54774">
              <w:rPr>
                <w:sz w:val="16"/>
                <w:szCs w:val="16"/>
              </w:rPr>
              <w:t>(gerelateerde-)</w:t>
            </w:r>
            <w:r w:rsidRPr="00E54774">
              <w:rPr>
                <w:sz w:val="16"/>
                <w:szCs w:val="16"/>
              </w:rPr>
              <w:t>partij.</w:t>
            </w:r>
          </w:p>
          <w:p w:rsidR="00B03664" w:rsidRPr="00550571" w:rsidRDefault="00B03664" w:rsidP="00E54774">
            <w:pPr>
              <w:spacing w:line="240" w:lineRule="atLeast"/>
              <w:rPr>
                <w:sz w:val="16"/>
                <w:szCs w:val="16"/>
              </w:rPr>
            </w:pPr>
          </w:p>
          <w:p w:rsidR="00B03664" w:rsidRPr="00550571" w:rsidRDefault="00B03664" w:rsidP="00E54774">
            <w:pPr>
              <w:spacing w:line="240" w:lineRule="atLeast"/>
              <w:rPr>
                <w:snapToGrid/>
                <w:sz w:val="16"/>
                <w:szCs w:val="16"/>
                <w:u w:val="single"/>
              </w:rPr>
            </w:pPr>
            <w:r w:rsidRPr="00550571">
              <w:rPr>
                <w:snapToGrid/>
                <w:sz w:val="16"/>
                <w:szCs w:val="16"/>
                <w:u w:val="single"/>
              </w:rPr>
              <w:t>Mapping gerechtigde personen binnen deze partij:</w:t>
            </w:r>
          </w:p>
          <w:p w:rsidR="00B03664" w:rsidRPr="00E54774" w:rsidRDefault="00B03664" w:rsidP="00E54774">
            <w:pPr>
              <w:spacing w:line="240" w:lineRule="atLeast"/>
              <w:rPr>
                <w:snapToGrid/>
                <w:sz w:val="16"/>
                <w:szCs w:val="16"/>
              </w:rPr>
            </w:pPr>
            <w:r w:rsidRPr="00E54774">
              <w:rPr>
                <w:snapToGrid/>
                <w:sz w:val="16"/>
                <w:szCs w:val="16"/>
              </w:rPr>
              <w:t>/Partij</w:t>
            </w:r>
          </w:p>
          <w:p w:rsidR="00240B8B" w:rsidRPr="00E54774" w:rsidRDefault="00B03664" w:rsidP="00E54774">
            <w:pPr>
              <w:spacing w:line="240" w:lineRule="atLeast"/>
              <w:rPr>
                <w:szCs w:val="18"/>
              </w:rPr>
            </w:pPr>
            <w:r w:rsidRPr="00E54774">
              <w:rPr>
                <w:snapToGrid/>
                <w:sz w:val="16"/>
                <w:szCs w:val="16"/>
              </w:rPr>
              <w:t>//IMKAD_Persoon/tia_IndGerechtigde=true</w:t>
            </w:r>
          </w:p>
        </w:tc>
      </w:tr>
      <w:tr w:rsidR="00240B8B" w:rsidRPr="00737F18" w:rsidTr="00E6044E">
        <w:tc>
          <w:tcPr>
            <w:tcW w:w="2193" w:type="pct"/>
            <w:shd w:val="clear" w:color="auto" w:fill="auto"/>
          </w:tcPr>
          <w:p w:rsidR="00240B8B" w:rsidRPr="00E54774" w:rsidRDefault="00240B8B" w:rsidP="00E54774">
            <w:pPr>
              <w:tabs>
                <w:tab w:val="left" w:pos="-1440"/>
                <w:tab w:val="left" w:pos="-720"/>
                <w:tab w:val="left" w:pos="425"/>
              </w:tabs>
              <w:suppressAutoHyphens/>
              <w:ind w:left="681"/>
              <w:rPr>
                <w:rFonts w:ascii="Times New Roman" w:hAnsi="Times New Roman"/>
                <w:color w:val="800080"/>
              </w:rPr>
            </w:pPr>
            <w:r w:rsidRPr="00E54774">
              <w:rPr>
                <w:color w:val="339966"/>
              </w:rPr>
              <w:t>(“</w:t>
            </w:r>
            <w:r w:rsidRPr="00E54774">
              <w:rPr>
                <w:color w:val="339966"/>
                <w:u w:val="single"/>
              </w:rPr>
              <w:t>vervreemder”</w:t>
            </w:r>
            <w:r w:rsidRPr="00E54774">
              <w:rPr>
                <w:color w:val="339966"/>
              </w:rPr>
              <w:t>/”</w:t>
            </w:r>
            <w:r w:rsidRPr="00E54774">
              <w:rPr>
                <w:color w:val="339966"/>
                <w:u w:val="single"/>
              </w:rPr>
              <w:t>verkoper”</w:t>
            </w:r>
            <w:r w:rsidRPr="00E54774">
              <w:rPr>
                <w:color w:val="339966"/>
              </w:rPr>
              <w:t>) / (“</w:t>
            </w:r>
            <w:r w:rsidRPr="00E54774">
              <w:rPr>
                <w:color w:val="339966"/>
                <w:u w:val="single"/>
              </w:rPr>
              <w:t>verkrijger”</w:t>
            </w:r>
            <w:r w:rsidRPr="00E54774">
              <w:rPr>
                <w:color w:val="339966"/>
              </w:rPr>
              <w:t>/”</w:t>
            </w:r>
            <w:r w:rsidRPr="00E54774">
              <w:rPr>
                <w:color w:val="339966"/>
                <w:u w:val="single"/>
              </w:rPr>
              <w:t>koper</w:t>
            </w:r>
            <w:r w:rsidRPr="00E54774">
              <w:rPr>
                <w:color w:val="339966"/>
              </w:rPr>
              <w:t>) / “</w:t>
            </w:r>
            <w:r w:rsidRPr="00E54774">
              <w:rPr>
                <w:color w:val="339966"/>
                <w:u w:val="single"/>
              </w:rPr>
              <w:t>partij [volgletter</w:t>
            </w:r>
            <w:r w:rsidRPr="00E54774">
              <w:rPr>
                <w:rFonts w:cs="Arial"/>
                <w:color w:val="339966"/>
                <w:szCs w:val="18"/>
                <w:u w:val="single"/>
              </w:rPr>
              <w:t>/volgnummer</w:t>
            </w:r>
            <w:r w:rsidRPr="00E54774">
              <w:rPr>
                <w:color w:val="339966"/>
                <w:u w:val="single"/>
              </w:rPr>
              <w:t>]</w:t>
            </w:r>
            <w:r w:rsidRPr="00E54774">
              <w:rPr>
                <w:color w:val="339966"/>
              </w:rPr>
              <w:t xml:space="preserve">” / </w:t>
            </w:r>
            <w:r w:rsidRPr="00E54774">
              <w:rPr>
                <w:rFonts w:cs="Arial"/>
                <w:color w:val="008000"/>
                <w:szCs w:val="18"/>
              </w:rPr>
              <w:t>"</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szCs w:val="18"/>
                <w:u w:val="single"/>
              </w:rPr>
              <w:t>Naam partij</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339966"/>
                <w:szCs w:val="18"/>
              </w:rPr>
              <w:t>"</w:t>
            </w:r>
            <w:r w:rsidRPr="00E54774">
              <w:rPr>
                <w:color w:val="FF0000"/>
                <w:szCs w:val="18"/>
              </w:rPr>
              <w:t>;</w:t>
            </w:r>
            <w:r w:rsidRPr="00E54774">
              <w:rPr>
                <w:color w:val="800080"/>
              </w:rPr>
              <w:tab/>
            </w:r>
          </w:p>
        </w:tc>
        <w:tc>
          <w:tcPr>
            <w:tcW w:w="2807" w:type="pct"/>
            <w:shd w:val="clear" w:color="auto" w:fill="auto"/>
          </w:tcPr>
          <w:p w:rsidR="00240B8B" w:rsidRPr="00E54774" w:rsidRDefault="00240B8B" w:rsidP="00042293">
            <w:pPr>
              <w:rPr>
                <w:szCs w:val="18"/>
              </w:rPr>
            </w:pPr>
            <w:r w:rsidRPr="00E54774">
              <w:rPr>
                <w:szCs w:val="18"/>
              </w:rPr>
              <w:t xml:space="preserve">Aanduiding van de </w:t>
            </w:r>
            <w:r w:rsidR="00050609" w:rsidRPr="00E54774">
              <w:rPr>
                <w:szCs w:val="18"/>
              </w:rPr>
              <w:t>(gerelateerde-)</w:t>
            </w:r>
            <w:r w:rsidRPr="00E54774">
              <w:rPr>
                <w:szCs w:val="18"/>
              </w:rPr>
              <w:t xml:space="preserve">partij, waarmee verder in de akte aan deze partij gerefereerd wordt. </w:t>
            </w:r>
          </w:p>
          <w:p w:rsidR="00050609" w:rsidRPr="00E54774" w:rsidRDefault="00050609" w:rsidP="00042293">
            <w:pPr>
              <w:rPr>
                <w:szCs w:val="18"/>
              </w:rPr>
            </w:pPr>
          </w:p>
          <w:p w:rsidR="00240B8B" w:rsidRPr="00E54774" w:rsidRDefault="00240B8B" w:rsidP="00042293">
            <w:pPr>
              <w:rPr>
                <w:szCs w:val="18"/>
              </w:rPr>
            </w:pPr>
            <w:r w:rsidRPr="00E54774">
              <w:rPr>
                <w:szCs w:val="18"/>
              </w:rPr>
              <w:t>Verplichte keuze uit:</w:t>
            </w:r>
          </w:p>
          <w:p w:rsidR="00240B8B" w:rsidRPr="00A01F87" w:rsidRDefault="00240B8B" w:rsidP="00E54774">
            <w:pPr>
              <w:numPr>
                <w:ilvl w:val="0"/>
                <w:numId w:val="43"/>
              </w:numPr>
            </w:pPr>
            <w:r w:rsidRPr="00E54774">
              <w:rPr>
                <w:color w:val="339966"/>
              </w:rPr>
              <w:t xml:space="preserve">“vervreemder” </w:t>
            </w:r>
            <w:r w:rsidRPr="00820642">
              <w:t>of</w:t>
            </w:r>
            <w:r w:rsidRPr="00E54774">
              <w:rPr>
                <w:color w:val="339966"/>
              </w:rPr>
              <w:t xml:space="preserve"> ”verkoper”</w:t>
            </w:r>
            <w:r w:rsidRPr="00E54774">
              <w:rPr>
                <w:color w:val="008000"/>
              </w:rPr>
              <w:t xml:space="preserve"> </w:t>
            </w:r>
            <w:r w:rsidRPr="00A01F87">
              <w:t>(Deze keuze mag slechts bij één partij gemaakt worden.)</w:t>
            </w:r>
          </w:p>
          <w:p w:rsidR="00240B8B" w:rsidRPr="00E54774" w:rsidRDefault="00240B8B" w:rsidP="00E54774">
            <w:pPr>
              <w:numPr>
                <w:ilvl w:val="0"/>
                <w:numId w:val="43"/>
              </w:numPr>
              <w:rPr>
                <w:color w:val="008000"/>
              </w:rPr>
            </w:pPr>
            <w:r w:rsidRPr="00E54774">
              <w:rPr>
                <w:color w:val="339966"/>
              </w:rPr>
              <w:t xml:space="preserve">“verkrijger” </w:t>
            </w:r>
            <w:r w:rsidRPr="00820642">
              <w:t>of</w:t>
            </w:r>
            <w:r w:rsidRPr="00E54774">
              <w:rPr>
                <w:color w:val="339966"/>
              </w:rPr>
              <w:t xml:space="preserve"> ”koper”</w:t>
            </w:r>
            <w:r w:rsidRPr="00E54774">
              <w:rPr>
                <w:color w:val="008000"/>
              </w:rPr>
              <w:t xml:space="preserve"> </w:t>
            </w:r>
            <w:r w:rsidRPr="00A01F87">
              <w:t>(Deze keuze mag slechts bij één partij gemaakt worden.)</w:t>
            </w:r>
          </w:p>
          <w:p w:rsidR="00240B8B" w:rsidRPr="00E54774" w:rsidRDefault="00240B8B" w:rsidP="00E54774">
            <w:pPr>
              <w:numPr>
                <w:ilvl w:val="0"/>
                <w:numId w:val="43"/>
              </w:numPr>
              <w:rPr>
                <w:szCs w:val="18"/>
              </w:rPr>
            </w:pPr>
            <w:r w:rsidRPr="00E54774">
              <w:rPr>
                <w:color w:val="339966"/>
              </w:rPr>
              <w:t>“partij [volgletter</w:t>
            </w:r>
            <w:r w:rsidRPr="00E54774">
              <w:rPr>
                <w:rFonts w:cs="Arial"/>
                <w:color w:val="339966"/>
                <w:szCs w:val="18"/>
              </w:rPr>
              <w:t>/volgnummer</w:t>
            </w:r>
            <w:r w:rsidRPr="00E54774">
              <w:rPr>
                <w:color w:val="008000"/>
              </w:rPr>
              <w:t xml:space="preserve">]”, </w:t>
            </w:r>
            <w:r w:rsidRPr="00E54774">
              <w:rPr>
                <w:szCs w:val="18"/>
              </w:rPr>
              <w:t xml:space="preserve">waarbij een keuze gemaakt moet worden tussen [volgletter] en [volgnummer]. </w:t>
            </w:r>
          </w:p>
          <w:p w:rsidR="00240B8B" w:rsidRPr="00E54774" w:rsidRDefault="00240B8B" w:rsidP="00042293">
            <w:pPr>
              <w:rPr>
                <w:szCs w:val="18"/>
              </w:rPr>
            </w:pPr>
            <w:r w:rsidRPr="00E54774">
              <w:rPr>
                <w:szCs w:val="18"/>
              </w:rPr>
              <w:tab/>
            </w:r>
            <w:r w:rsidRPr="00E54774">
              <w:rPr>
                <w:szCs w:val="18"/>
              </w:rPr>
              <w:tab/>
            </w:r>
            <w:r w:rsidRPr="00E54774">
              <w:rPr>
                <w:szCs w:val="18"/>
              </w:rPr>
              <w:tab/>
            </w:r>
            <w:r w:rsidRPr="00E54774">
              <w:rPr>
                <w:szCs w:val="18"/>
              </w:rPr>
              <w:tab/>
              <w:t xml:space="preserve">[volgletter] moet vervangen worden door de eerstvolgende letter in de rij van A </w:t>
            </w:r>
            <w:r w:rsidRPr="00E54774">
              <w:rPr>
                <w:szCs w:val="18"/>
              </w:rPr>
              <w:tab/>
            </w:r>
            <w:r w:rsidRPr="00E54774">
              <w:rPr>
                <w:szCs w:val="18"/>
              </w:rPr>
              <w:tab/>
            </w:r>
            <w:r w:rsidRPr="00E54774">
              <w:rPr>
                <w:szCs w:val="18"/>
              </w:rPr>
              <w:tab/>
            </w:r>
            <w:r w:rsidRPr="00E54774">
              <w:rPr>
                <w:szCs w:val="18"/>
              </w:rPr>
              <w:tab/>
              <w:t xml:space="preserve">t/m Z. </w:t>
            </w:r>
          </w:p>
          <w:p w:rsidR="00240B8B" w:rsidRPr="00E54774" w:rsidRDefault="00240B8B" w:rsidP="00042293">
            <w:pPr>
              <w:rPr>
                <w:szCs w:val="18"/>
              </w:rPr>
            </w:pPr>
            <w:r w:rsidRPr="00E54774">
              <w:rPr>
                <w:szCs w:val="18"/>
              </w:rPr>
              <w:tab/>
            </w:r>
            <w:r w:rsidRPr="00E54774">
              <w:rPr>
                <w:szCs w:val="18"/>
              </w:rPr>
              <w:tab/>
            </w:r>
            <w:r w:rsidRPr="00E54774">
              <w:rPr>
                <w:szCs w:val="18"/>
              </w:rPr>
              <w:tab/>
            </w:r>
            <w:r w:rsidRPr="00E54774">
              <w:rPr>
                <w:szCs w:val="18"/>
              </w:rPr>
              <w:tab/>
              <w:t xml:space="preserve">[volgnummer] wordt vervangen door een opvolgend nummer beginnend bij </w:t>
            </w:r>
            <w:r w:rsidRPr="00E54774">
              <w:rPr>
                <w:szCs w:val="18"/>
              </w:rPr>
              <w:tab/>
            </w:r>
            <w:r w:rsidRPr="00E54774">
              <w:rPr>
                <w:szCs w:val="18"/>
              </w:rPr>
              <w:tab/>
            </w:r>
            <w:r w:rsidRPr="00E54774">
              <w:rPr>
                <w:szCs w:val="18"/>
              </w:rPr>
              <w:tab/>
            </w:r>
            <w:r w:rsidRPr="00E54774">
              <w:rPr>
                <w:szCs w:val="18"/>
              </w:rPr>
              <w:tab/>
            </w:r>
            <w:r w:rsidRPr="00E54774">
              <w:rPr>
                <w:szCs w:val="18"/>
              </w:rPr>
              <w:tab/>
              <w:t>“</w:t>
            </w:r>
            <w:smartTag w:uri="urn:schemas-microsoft-com:office:smarttags" w:element="metricconverter">
              <w:smartTagPr>
                <w:attr w:name="ProductID" w:val="1”"/>
              </w:smartTagPr>
              <w:r w:rsidRPr="00E54774">
                <w:rPr>
                  <w:szCs w:val="18"/>
                </w:rPr>
                <w:t>1”</w:t>
              </w:r>
            </w:smartTag>
            <w:r w:rsidRPr="00E54774">
              <w:rPr>
                <w:szCs w:val="18"/>
              </w:rPr>
              <w:t>.</w:t>
            </w:r>
          </w:p>
          <w:p w:rsidR="00240B8B" w:rsidRPr="00E54774" w:rsidRDefault="00240B8B" w:rsidP="00E54774">
            <w:pPr>
              <w:numPr>
                <w:ilvl w:val="0"/>
                <w:numId w:val="43"/>
              </w:numPr>
              <w:rPr>
                <w:szCs w:val="18"/>
              </w:rPr>
            </w:pPr>
            <w:r w:rsidRPr="00E54774">
              <w:rPr>
                <w:rFonts w:cs="Arial"/>
                <w:color w:val="008000"/>
                <w:sz w:val="20"/>
              </w:rPr>
              <w:t>"</w:t>
            </w:r>
            <w:r w:rsidR="00820642" w:rsidRPr="006400C7">
              <w:fldChar w:fldCharType="begin"/>
            </w:r>
            <w:r w:rsidR="00820642" w:rsidRPr="006400C7">
              <w:instrText>MacroButton Nomacro §</w:instrText>
            </w:r>
            <w:r w:rsidR="00820642" w:rsidRPr="006400C7">
              <w:fldChar w:fldCharType="end"/>
            </w:r>
            <w:r w:rsidRPr="000A6446">
              <w:t>Naam</w:t>
            </w:r>
            <w:r w:rsidRPr="00E54774">
              <w:rPr>
                <w:rFonts w:cs="Arial"/>
                <w:sz w:val="20"/>
              </w:rPr>
              <w:t xml:space="preserve"> partij</w:t>
            </w:r>
            <w:r w:rsidR="00820642" w:rsidRPr="00E54774">
              <w:rPr>
                <w:rFonts w:cs="Arial"/>
                <w:szCs w:val="18"/>
              </w:rPr>
              <w:fldChar w:fldCharType="begin"/>
            </w:r>
            <w:r w:rsidR="00820642" w:rsidRPr="00E54774">
              <w:rPr>
                <w:rFonts w:cs="Arial"/>
                <w:szCs w:val="18"/>
              </w:rPr>
              <w:instrText xml:space="preserve">MacroButton Nomacro </w:instrText>
            </w:r>
            <w:r w:rsidR="00820642" w:rsidRPr="00E54774">
              <w:rPr>
                <w:rFonts w:cs="Arial"/>
                <w:szCs w:val="18"/>
                <w:effect w:val="none"/>
              </w:rPr>
              <w:instrText>§</w:instrText>
            </w:r>
            <w:r w:rsidR="00820642" w:rsidRPr="00E54774">
              <w:rPr>
                <w:rFonts w:cs="Arial"/>
                <w:szCs w:val="18"/>
              </w:rPr>
              <w:fldChar w:fldCharType="end"/>
            </w:r>
            <w:r w:rsidRPr="00E54774">
              <w:rPr>
                <w:rFonts w:cs="Arial"/>
                <w:color w:val="339966"/>
                <w:sz w:val="20"/>
              </w:rPr>
              <w:t xml:space="preserve">" </w:t>
            </w:r>
            <w:r w:rsidRPr="00E54774">
              <w:rPr>
                <w:rFonts w:cs="Arial"/>
                <w:sz w:val="20"/>
              </w:rPr>
              <w:t>(</w:t>
            </w:r>
            <w:r w:rsidR="00F33730" w:rsidRPr="00E54774">
              <w:rPr>
                <w:rFonts w:cs="Arial"/>
                <w:sz w:val="20"/>
              </w:rPr>
              <w:t>vrije keuze voor</w:t>
            </w:r>
            <w:r w:rsidRPr="00E54774">
              <w:rPr>
                <w:rFonts w:cs="Arial"/>
                <w:sz w:val="20"/>
              </w:rPr>
              <w:t xml:space="preserve"> de naam voor de partij</w:t>
            </w:r>
            <w:r w:rsidR="00820642" w:rsidRPr="00E54774">
              <w:rPr>
                <w:rFonts w:cs="Arial"/>
                <w:sz w:val="20"/>
              </w:rPr>
              <w:t>.</w:t>
            </w:r>
            <w:r w:rsidRPr="00E54774">
              <w:rPr>
                <w:rFonts w:cs="Arial"/>
                <w:sz w:val="20"/>
              </w:rPr>
              <w:t>)</w:t>
            </w:r>
          </w:p>
          <w:p w:rsidR="00D045CD" w:rsidRPr="00E54774" w:rsidRDefault="00D045CD" w:rsidP="00042293">
            <w:pPr>
              <w:rPr>
                <w:szCs w:val="18"/>
              </w:rPr>
            </w:pPr>
          </w:p>
          <w:p w:rsidR="00240B8B" w:rsidRPr="00A01F87" w:rsidRDefault="00240B8B" w:rsidP="00042293">
            <w:r w:rsidRPr="00E54774">
              <w:rPr>
                <w:szCs w:val="18"/>
              </w:rPr>
              <w:t xml:space="preserve">Het is niet verplicht om de partijaanduidingen </w:t>
            </w:r>
            <w:r w:rsidRPr="00E54774">
              <w:rPr>
                <w:color w:val="339966"/>
              </w:rPr>
              <w:t>“vervreemder”,</w:t>
            </w:r>
            <w:r w:rsidR="00EA0D41" w:rsidRPr="00E54774">
              <w:rPr>
                <w:color w:val="339966"/>
              </w:rPr>
              <w:t xml:space="preserve"> </w:t>
            </w:r>
            <w:r w:rsidRPr="00E54774">
              <w:rPr>
                <w:color w:val="339966"/>
              </w:rPr>
              <w:t>”verkoper”, ”verkrijger”</w:t>
            </w:r>
            <w:r w:rsidRPr="00E54774">
              <w:rPr>
                <w:color w:val="008000"/>
              </w:rPr>
              <w:t xml:space="preserve"> </w:t>
            </w:r>
            <w:r w:rsidRPr="005F1A54">
              <w:t>en/of</w:t>
            </w:r>
            <w:r w:rsidRPr="00E54774">
              <w:rPr>
                <w:color w:val="008000"/>
              </w:rPr>
              <w:t xml:space="preserve"> </w:t>
            </w:r>
            <w:r w:rsidRPr="00E54774">
              <w:rPr>
                <w:color w:val="339966"/>
              </w:rPr>
              <w:t>“koper”</w:t>
            </w:r>
            <w:r w:rsidRPr="00E54774">
              <w:rPr>
                <w:color w:val="008000"/>
              </w:rPr>
              <w:t xml:space="preserve"> </w:t>
            </w:r>
            <w:r w:rsidRPr="005F1A54">
              <w:t xml:space="preserve">te gebruiken. Het is ook toegestaan om alle partijen met </w:t>
            </w:r>
            <w:r>
              <w:t>“</w:t>
            </w:r>
            <w:r w:rsidRPr="00E54774">
              <w:rPr>
                <w:color w:val="339966"/>
              </w:rPr>
              <w:t>partij [volgletter</w:t>
            </w:r>
            <w:r w:rsidRPr="00E54774">
              <w:rPr>
                <w:rFonts w:cs="Arial"/>
                <w:color w:val="339966"/>
                <w:szCs w:val="18"/>
              </w:rPr>
              <w:t>/volgnummer</w:t>
            </w:r>
            <w:r w:rsidRPr="00E54774">
              <w:rPr>
                <w:color w:val="339966"/>
              </w:rPr>
              <w:t>]”</w:t>
            </w:r>
            <w:r w:rsidRPr="00E54774">
              <w:rPr>
                <w:color w:val="008000"/>
              </w:rPr>
              <w:t xml:space="preserve"> </w:t>
            </w:r>
            <w:r>
              <w:t xml:space="preserve">of </w:t>
            </w:r>
            <w:r w:rsidRPr="00E54774">
              <w:rPr>
                <w:color w:val="339966"/>
              </w:rPr>
              <w:t>“</w:t>
            </w:r>
            <w:r w:rsidR="00EA0D41" w:rsidRPr="00E54774">
              <w:rPr>
                <w:rFonts w:cs="Arial"/>
                <w:szCs w:val="18"/>
              </w:rPr>
              <w:fldChar w:fldCharType="begin"/>
            </w:r>
            <w:r w:rsidR="00EA0D41" w:rsidRPr="00E54774">
              <w:rPr>
                <w:rFonts w:cs="Arial"/>
                <w:szCs w:val="18"/>
              </w:rPr>
              <w:instrText xml:space="preserve">MacroButton Nomacro </w:instrText>
            </w:r>
            <w:r w:rsidR="00EA0D41" w:rsidRPr="00E54774">
              <w:rPr>
                <w:rFonts w:cs="Arial"/>
                <w:szCs w:val="18"/>
                <w:effect w:val="none"/>
              </w:rPr>
              <w:instrText>§</w:instrText>
            </w:r>
            <w:r w:rsidR="00EA0D41" w:rsidRPr="00E54774">
              <w:rPr>
                <w:rFonts w:cs="Arial"/>
                <w:szCs w:val="18"/>
              </w:rPr>
              <w:fldChar w:fldCharType="end"/>
            </w:r>
            <w:r>
              <w:t>Naam partij</w:t>
            </w:r>
            <w:r w:rsidR="00EA0D41" w:rsidRPr="00E54774">
              <w:rPr>
                <w:rFonts w:cs="Arial"/>
                <w:szCs w:val="18"/>
              </w:rPr>
              <w:fldChar w:fldCharType="begin"/>
            </w:r>
            <w:r w:rsidR="00EA0D41" w:rsidRPr="00E54774">
              <w:rPr>
                <w:rFonts w:cs="Arial"/>
                <w:szCs w:val="18"/>
              </w:rPr>
              <w:instrText xml:space="preserve">MacroButton Nomacro </w:instrText>
            </w:r>
            <w:r w:rsidR="00EA0D41" w:rsidRPr="00E54774">
              <w:rPr>
                <w:rFonts w:cs="Arial"/>
                <w:szCs w:val="18"/>
                <w:effect w:val="none"/>
              </w:rPr>
              <w:instrText>§</w:instrText>
            </w:r>
            <w:r w:rsidR="00EA0D41" w:rsidRPr="00E54774">
              <w:rPr>
                <w:rFonts w:cs="Arial"/>
                <w:szCs w:val="18"/>
              </w:rPr>
              <w:fldChar w:fldCharType="end"/>
            </w:r>
            <w:r w:rsidRPr="00E54774">
              <w:rPr>
                <w:color w:val="339966"/>
              </w:rPr>
              <w:t>”</w:t>
            </w:r>
            <w:r>
              <w:t xml:space="preserve"> </w:t>
            </w:r>
            <w:r w:rsidRPr="005F1A54">
              <w:t>aan te duiden.</w:t>
            </w:r>
            <w:r>
              <w:t xml:space="preserve"> Ook alle combinaties zijn toegestaan: bijvoorbeeld alleen </w:t>
            </w:r>
            <w:r w:rsidRPr="00E54774">
              <w:rPr>
                <w:color w:val="008000"/>
              </w:rPr>
              <w:t>“</w:t>
            </w:r>
            <w:r w:rsidRPr="00E54774">
              <w:rPr>
                <w:color w:val="339966"/>
              </w:rPr>
              <w:t>vervreemder</w:t>
            </w:r>
            <w:r w:rsidRPr="00E54774">
              <w:rPr>
                <w:color w:val="008000"/>
              </w:rPr>
              <w:t xml:space="preserve">” </w:t>
            </w:r>
            <w:r w:rsidRPr="008343CB">
              <w:t>en verder</w:t>
            </w:r>
            <w:r w:rsidRPr="00E54774">
              <w:rPr>
                <w:color w:val="008000"/>
              </w:rPr>
              <w:t xml:space="preserve"> </w:t>
            </w:r>
            <w:r w:rsidRPr="00E54774">
              <w:rPr>
                <w:color w:val="339966"/>
              </w:rPr>
              <w:t>“partij [volgletter</w:t>
            </w:r>
            <w:r w:rsidRPr="00E54774">
              <w:rPr>
                <w:rFonts w:cs="Arial"/>
                <w:color w:val="339966"/>
                <w:szCs w:val="18"/>
              </w:rPr>
              <w:t>/volgnummer</w:t>
            </w:r>
            <w:r w:rsidRPr="00E54774">
              <w:rPr>
                <w:color w:val="339966"/>
              </w:rPr>
              <w:t>]”.</w:t>
            </w:r>
          </w:p>
          <w:p w:rsidR="00240B8B" w:rsidRPr="00E54774" w:rsidRDefault="00240B8B" w:rsidP="00042293">
            <w:pPr>
              <w:rPr>
                <w:szCs w:val="18"/>
              </w:rPr>
            </w:pPr>
          </w:p>
          <w:p w:rsidR="00D045CD" w:rsidRPr="00E54774" w:rsidRDefault="00D045CD" w:rsidP="00042293">
            <w:pPr>
              <w:rPr>
                <w:szCs w:val="18"/>
              </w:rPr>
            </w:pPr>
            <w:r w:rsidRPr="00E54774">
              <w:rPr>
                <w:szCs w:val="18"/>
              </w:rPr>
              <w:t xml:space="preserve">Wanneer voor partij-aanduiding 1, 2 of 3 gekozen is en deze getoond wordt als eerste woord van een zin </w:t>
            </w:r>
            <w:r w:rsidR="00562D0F" w:rsidRPr="00E54774">
              <w:rPr>
                <w:szCs w:val="18"/>
              </w:rPr>
              <w:t xml:space="preserve">in dit modeldocument </w:t>
            </w:r>
            <w:r w:rsidRPr="00E54774">
              <w:rPr>
                <w:szCs w:val="18"/>
              </w:rPr>
              <w:t>dan wordt de eerste letter omgezet naar een hoofdletter. Voor partij-aanduiding 4 wordt dit alleen gedaan wanneer deze met een kleine letter begint anders niet.</w:t>
            </w:r>
          </w:p>
          <w:p w:rsidR="00D045CD" w:rsidRPr="00E54774" w:rsidRDefault="00D045CD" w:rsidP="00042293">
            <w:pPr>
              <w:rPr>
                <w:szCs w:val="18"/>
              </w:rPr>
            </w:pPr>
          </w:p>
          <w:p w:rsidR="00240B8B" w:rsidRPr="00E54774" w:rsidRDefault="000B5B83" w:rsidP="00042293">
            <w:pPr>
              <w:rPr>
                <w:szCs w:val="18"/>
              </w:rPr>
            </w:pPr>
            <w:r w:rsidRPr="00E54774">
              <w:rPr>
                <w:szCs w:val="18"/>
              </w:rPr>
              <w:t xml:space="preserve">De </w:t>
            </w:r>
            <w:r w:rsidR="00240B8B" w:rsidRPr="00E54774">
              <w:rPr>
                <w:szCs w:val="18"/>
              </w:rPr>
              <w:t>partij</w:t>
            </w:r>
            <w:r w:rsidRPr="00E54774">
              <w:rPr>
                <w:szCs w:val="18"/>
              </w:rPr>
              <w:t>aanduidingen</w:t>
            </w:r>
            <w:r w:rsidR="00861403" w:rsidRPr="00E54774">
              <w:rPr>
                <w:szCs w:val="18"/>
              </w:rPr>
              <w:t xml:space="preserve"> worden </w:t>
            </w:r>
            <w:r w:rsidR="00240B8B" w:rsidRPr="00E54774">
              <w:rPr>
                <w:szCs w:val="18"/>
              </w:rPr>
              <w:t>afgesloten met een puntkomma.</w:t>
            </w:r>
            <w:r w:rsidR="00861403" w:rsidRPr="00E54774">
              <w:rPr>
                <w:szCs w:val="18"/>
              </w:rPr>
              <w:t xml:space="preserve"> </w:t>
            </w:r>
            <w:r w:rsidRPr="00E54774">
              <w:rPr>
                <w:szCs w:val="18"/>
              </w:rPr>
              <w:t>Alleen wanneer Partij 2 niet aanwezig is wordt d</w:t>
            </w:r>
            <w:r w:rsidR="00861403" w:rsidRPr="00E54774">
              <w:rPr>
                <w:szCs w:val="18"/>
              </w:rPr>
              <w:t>e laatste partijaanduiding afgesloten met een punt</w:t>
            </w:r>
            <w:r w:rsidR="00501ED2" w:rsidRPr="00E54774">
              <w:rPr>
                <w:szCs w:val="18"/>
              </w:rPr>
              <w:t xml:space="preserve"> </w:t>
            </w:r>
            <w:r w:rsidR="00861403" w:rsidRPr="00E54774">
              <w:rPr>
                <w:szCs w:val="18"/>
              </w:rPr>
              <w:t xml:space="preserve">(dit is de ‘.’ die opgenomen is </w:t>
            </w:r>
            <w:r w:rsidRPr="00E54774">
              <w:rPr>
                <w:szCs w:val="18"/>
              </w:rPr>
              <w:t>i</w:t>
            </w:r>
            <w:r w:rsidR="00861403" w:rsidRPr="00E54774">
              <w:rPr>
                <w:szCs w:val="18"/>
              </w:rPr>
              <w:t xml:space="preserve">n de toelichting </w:t>
            </w:r>
            <w:r w:rsidRPr="00E54774">
              <w:rPr>
                <w:szCs w:val="18"/>
              </w:rPr>
              <w:t>bij</w:t>
            </w:r>
            <w:r w:rsidR="00861403" w:rsidRPr="00E54774">
              <w:rPr>
                <w:szCs w:val="18"/>
              </w:rPr>
              <w:t xml:space="preserve"> Partij 2).</w:t>
            </w:r>
          </w:p>
          <w:p w:rsidR="00240B8B" w:rsidRPr="00E54774" w:rsidRDefault="00240B8B" w:rsidP="00042293">
            <w:pPr>
              <w:rPr>
                <w:szCs w:val="18"/>
              </w:rPr>
            </w:pPr>
          </w:p>
          <w:p w:rsidR="007B68E4" w:rsidRPr="00E54774" w:rsidRDefault="007B68E4" w:rsidP="00042293">
            <w:pPr>
              <w:rPr>
                <w:szCs w:val="18"/>
              </w:rPr>
            </w:pPr>
            <w:r w:rsidRPr="00E54774">
              <w:rPr>
                <w:szCs w:val="18"/>
              </w:rPr>
              <w:lastRenderedPageBreak/>
              <w:t xml:space="preserve">Wanneer </w:t>
            </w:r>
            <w:r w:rsidR="00896D6F" w:rsidRPr="00E54774">
              <w:rPr>
                <w:szCs w:val="18"/>
              </w:rPr>
              <w:t xml:space="preserve">er </w:t>
            </w:r>
            <w:r w:rsidRPr="00E54774">
              <w:rPr>
                <w:szCs w:val="18"/>
              </w:rPr>
              <w:t>geen aanduiding getoond word</w:t>
            </w:r>
            <w:r w:rsidR="00896D6F" w:rsidRPr="00E54774">
              <w:rPr>
                <w:szCs w:val="18"/>
              </w:rPr>
              <w:t>t</w:t>
            </w:r>
            <w:r w:rsidRPr="00E54774">
              <w:rPr>
                <w:szCs w:val="18"/>
              </w:rPr>
              <w:t xml:space="preserve"> voor de ‘hoofdpartij’ (en er minimaal twee gerelateerde partijen binnen de hoofdpartij aanwezig zijn met een aanduiding partij) wordt aanduiding partij gevuld met ‘Aanduiding per gerelateerde partij’, deze aanduiding wordt </w:t>
            </w:r>
            <w:r w:rsidRPr="00E54774">
              <w:rPr>
                <w:szCs w:val="18"/>
                <w:u w:val="single"/>
              </w:rPr>
              <w:t>niet</w:t>
            </w:r>
            <w:r w:rsidRPr="00E54774">
              <w:rPr>
                <w:szCs w:val="18"/>
              </w:rPr>
              <w:t xml:space="preserve"> getoond. </w:t>
            </w:r>
          </w:p>
          <w:p w:rsidR="007B68E4" w:rsidRPr="00E54774" w:rsidRDefault="007B68E4" w:rsidP="00042293">
            <w:pPr>
              <w:rPr>
                <w:szCs w:val="18"/>
              </w:rPr>
            </w:pP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w:t>
            </w:r>
            <w:r w:rsidR="006C5FA7" w:rsidRPr="00E54774">
              <w:rPr>
                <w:sz w:val="16"/>
                <w:szCs w:val="16"/>
              </w:rPr>
              <w:t xml:space="preserve">aanduiding partij voor </w:t>
            </w:r>
            <w:r w:rsidR="008703A0" w:rsidRPr="00E54774">
              <w:rPr>
                <w:sz w:val="16"/>
                <w:szCs w:val="16"/>
              </w:rPr>
              <w:t>hoofd</w:t>
            </w:r>
            <w:r w:rsidRPr="00E54774">
              <w:rPr>
                <w:sz w:val="16"/>
                <w:szCs w:val="16"/>
              </w:rPr>
              <w:t>partij</w:t>
            </w:r>
          </w:p>
          <w:p w:rsidR="00240B8B" w:rsidRPr="00E54774" w:rsidRDefault="00240B8B" w:rsidP="00E54774">
            <w:pPr>
              <w:spacing w:line="240" w:lineRule="auto"/>
              <w:rPr>
                <w:sz w:val="16"/>
                <w:szCs w:val="16"/>
              </w:rPr>
            </w:pPr>
            <w:r w:rsidRPr="00E54774">
              <w:rPr>
                <w:sz w:val="16"/>
                <w:szCs w:val="16"/>
              </w:rPr>
              <w:t>//IMKAD_AangebodenStuk/Partij</w:t>
            </w:r>
            <w:r w:rsidR="006C5FA7" w:rsidRPr="00E54774">
              <w:rPr>
                <w:sz w:val="16"/>
                <w:szCs w:val="16"/>
              </w:rPr>
              <w:t>[attribute: id (met een unieke identificatie van de partij)]</w:t>
            </w:r>
            <w:r w:rsidRPr="00E54774">
              <w:rPr>
                <w:sz w:val="16"/>
                <w:szCs w:val="16"/>
              </w:rPr>
              <w:t>/</w:t>
            </w:r>
          </w:p>
          <w:p w:rsidR="00240B8B" w:rsidRPr="00E54774" w:rsidRDefault="00240B8B" w:rsidP="00E54774">
            <w:pPr>
              <w:spacing w:line="240" w:lineRule="auto"/>
              <w:rPr>
                <w:sz w:val="16"/>
                <w:szCs w:val="16"/>
              </w:rPr>
            </w:pPr>
            <w:r w:rsidRPr="00E54774">
              <w:rPr>
                <w:sz w:val="16"/>
                <w:szCs w:val="16"/>
              </w:rPr>
              <w:tab/>
              <w:t>./aanduidingPartij</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 xml:space="preserve">- </w:t>
            </w:r>
            <w:r w:rsidR="006C5FA7" w:rsidRPr="00E54774">
              <w:rPr>
                <w:sz w:val="16"/>
                <w:szCs w:val="16"/>
              </w:rPr>
              <w:t xml:space="preserve">aanduiding partij voor </w:t>
            </w:r>
            <w:r w:rsidR="008703A0" w:rsidRPr="00E54774">
              <w:rPr>
                <w:sz w:val="16"/>
                <w:szCs w:val="16"/>
              </w:rPr>
              <w:t>hoofd</w:t>
            </w:r>
            <w:r w:rsidRPr="00E54774">
              <w:rPr>
                <w:sz w:val="16"/>
                <w:szCs w:val="16"/>
              </w:rPr>
              <w:t>partij met gerelateerde partijen</w:t>
            </w:r>
            <w:r w:rsidR="008703A0" w:rsidRPr="00E54774">
              <w:rPr>
                <w:sz w:val="16"/>
                <w:szCs w:val="16"/>
              </w:rPr>
              <w:t xml:space="preserve"> waarbij aan de hoofdpartij geen aanduiding is toegekend (deze aanduidng wordt </w:t>
            </w:r>
            <w:r w:rsidR="008703A0" w:rsidRPr="00E54774">
              <w:rPr>
                <w:sz w:val="16"/>
                <w:szCs w:val="16"/>
                <w:u w:val="single"/>
              </w:rPr>
              <w:t>niet</w:t>
            </w:r>
            <w:r w:rsidR="008703A0" w:rsidRPr="00E54774">
              <w:rPr>
                <w:sz w:val="16"/>
                <w:szCs w:val="16"/>
              </w:rPr>
              <w:t xml:space="preserve"> getoond)</w:t>
            </w:r>
          </w:p>
          <w:p w:rsidR="00240B8B" w:rsidRPr="00E54774" w:rsidRDefault="00240B8B" w:rsidP="00E54774">
            <w:pPr>
              <w:spacing w:line="240" w:lineRule="auto"/>
              <w:rPr>
                <w:sz w:val="16"/>
                <w:szCs w:val="16"/>
              </w:rPr>
            </w:pPr>
            <w:r w:rsidRPr="00E54774">
              <w:rPr>
                <w:sz w:val="16"/>
                <w:szCs w:val="16"/>
              </w:rPr>
              <w:t>//IMKAD_AangebodenStuk/Partij</w:t>
            </w:r>
            <w:r w:rsidR="006C5FA7" w:rsidRPr="00E54774">
              <w:rPr>
                <w:sz w:val="16"/>
                <w:szCs w:val="16"/>
              </w:rPr>
              <w:t>[attribute: id (met een unieke identificatie van de partij)]</w:t>
            </w:r>
            <w:r w:rsidRPr="00E54774">
              <w:rPr>
                <w:sz w:val="16"/>
                <w:szCs w:val="16"/>
              </w:rPr>
              <w:t>/</w:t>
            </w:r>
          </w:p>
          <w:p w:rsidR="00240B8B" w:rsidRPr="00E54774" w:rsidRDefault="00240B8B" w:rsidP="00E54774">
            <w:pPr>
              <w:spacing w:line="240" w:lineRule="auto"/>
              <w:rPr>
                <w:sz w:val="16"/>
                <w:szCs w:val="16"/>
              </w:rPr>
            </w:pPr>
            <w:r w:rsidRPr="00E54774">
              <w:rPr>
                <w:sz w:val="16"/>
                <w:szCs w:val="16"/>
              </w:rPr>
              <w:tab/>
              <w:t>./aanduidingPartij (‘Aanduiding per gerelateerde partij’)</w:t>
            </w:r>
          </w:p>
          <w:p w:rsidR="00240B8B" w:rsidRPr="00E54774" w:rsidRDefault="00240B8B" w:rsidP="00E54774">
            <w:pPr>
              <w:spacing w:line="240" w:lineRule="auto"/>
              <w:rPr>
                <w:sz w:val="16"/>
                <w:szCs w:val="16"/>
              </w:rPr>
            </w:pPr>
          </w:p>
          <w:p w:rsidR="006C5FA7" w:rsidRPr="00E54774" w:rsidRDefault="006C5FA7" w:rsidP="00E54774">
            <w:pPr>
              <w:spacing w:line="240" w:lineRule="auto"/>
              <w:rPr>
                <w:sz w:val="16"/>
                <w:szCs w:val="16"/>
              </w:rPr>
            </w:pPr>
            <w:r w:rsidRPr="00E54774">
              <w:rPr>
                <w:sz w:val="16"/>
                <w:szCs w:val="16"/>
              </w:rPr>
              <w:t>- aanduiding partij voor een gerelateerde partij</w:t>
            </w:r>
          </w:p>
          <w:p w:rsidR="00240B8B" w:rsidRPr="00E54774" w:rsidRDefault="00240B8B" w:rsidP="00E54774">
            <w:pPr>
              <w:spacing w:line="240" w:lineRule="auto"/>
              <w:rPr>
                <w:sz w:val="16"/>
                <w:szCs w:val="16"/>
              </w:rPr>
            </w:pPr>
            <w:r w:rsidRPr="00E54774">
              <w:rPr>
                <w:sz w:val="16"/>
                <w:szCs w:val="16"/>
              </w:rPr>
              <w:t>//IMKAD_AangebodenStuk/Partij/Partij</w:t>
            </w:r>
            <w:r w:rsidR="006C5FA7" w:rsidRPr="00E54774">
              <w:rPr>
                <w:sz w:val="16"/>
                <w:szCs w:val="16"/>
              </w:rPr>
              <w:t>[attribute: id (met een unieke identificatie van de partij)]</w:t>
            </w:r>
            <w:r w:rsidRPr="00E54774">
              <w:rPr>
                <w:sz w:val="16"/>
                <w:szCs w:val="16"/>
              </w:rPr>
              <w:t>/</w:t>
            </w:r>
          </w:p>
          <w:p w:rsidR="00240B8B" w:rsidRPr="00E54774" w:rsidRDefault="00240B8B" w:rsidP="00E54774">
            <w:pPr>
              <w:spacing w:line="240" w:lineRule="auto"/>
              <w:rPr>
                <w:sz w:val="16"/>
                <w:szCs w:val="16"/>
              </w:rPr>
            </w:pPr>
            <w:r w:rsidRPr="00E54774">
              <w:rPr>
                <w:sz w:val="16"/>
                <w:szCs w:val="16"/>
              </w:rPr>
              <w:tab/>
              <w:t xml:space="preserve">./aanduidingPartij </w:t>
            </w:r>
          </w:p>
          <w:p w:rsidR="00240B8B" w:rsidRPr="00E54774" w:rsidRDefault="00240B8B" w:rsidP="00E54774">
            <w:pPr>
              <w:spacing w:line="240" w:lineRule="auto"/>
              <w:rPr>
                <w:sz w:val="16"/>
                <w:szCs w:val="16"/>
              </w:rPr>
            </w:pPr>
          </w:p>
        </w:tc>
      </w:tr>
      <w:tr w:rsidR="00240B8B" w:rsidRPr="00737F18" w:rsidTr="00E6044E">
        <w:tc>
          <w:tcPr>
            <w:tcW w:w="2193" w:type="pct"/>
            <w:shd w:val="clear" w:color="auto" w:fill="auto"/>
          </w:tcPr>
          <w:p w:rsidR="00240B8B" w:rsidRPr="00E54774" w:rsidRDefault="00240B8B" w:rsidP="00E54774">
            <w:pPr>
              <w:tabs>
                <w:tab w:val="left" w:pos="-1440"/>
                <w:tab w:val="left" w:pos="-720"/>
                <w:tab w:val="left" w:pos="425"/>
              </w:tabs>
              <w:suppressAutoHyphens/>
              <w:ind w:left="681"/>
              <w:rPr>
                <w:rFonts w:ascii="Times New Roman" w:hAnsi="Times New Roman"/>
                <w:color w:val="800080"/>
              </w:rPr>
            </w:pPr>
            <w:r w:rsidRPr="00E54774">
              <w:rPr>
                <w:color w:val="800080"/>
              </w:rPr>
              <w:lastRenderedPageBreak/>
              <w:tab/>
              <w:t xml:space="preserve">     </w:t>
            </w:r>
            <w:r w:rsidRPr="00E54774">
              <w:rPr>
                <w:rFonts w:cs="Arial"/>
                <w:color w:val="800080"/>
              </w:rPr>
              <w:t>en</w:t>
            </w:r>
          </w:p>
        </w:tc>
        <w:tc>
          <w:tcPr>
            <w:tcW w:w="2807" w:type="pct"/>
            <w:shd w:val="clear" w:color="auto" w:fill="auto"/>
          </w:tcPr>
          <w:p w:rsidR="00240B8B" w:rsidRPr="00E54774" w:rsidRDefault="00240B8B" w:rsidP="00042293">
            <w:pPr>
              <w:rPr>
                <w:szCs w:val="18"/>
              </w:rPr>
            </w:pPr>
            <w:r w:rsidRPr="00E54774">
              <w:rPr>
                <w:szCs w:val="18"/>
              </w:rPr>
              <w:t>Deze tekst wordt vermeld tussen 2 partijen. (Als er meer dan 2 partijen zijn, wordt dit tussen alle partijen vermeld.)</w:t>
            </w:r>
          </w:p>
        </w:tc>
      </w:tr>
      <w:tr w:rsidR="00240B8B" w:rsidRPr="00D13608" w:rsidTr="00E6044E">
        <w:tc>
          <w:tcPr>
            <w:tcW w:w="2193" w:type="pct"/>
            <w:shd w:val="clear" w:color="auto" w:fill="auto"/>
          </w:tcPr>
          <w:p w:rsidR="00240B8B" w:rsidRPr="00E54774" w:rsidRDefault="00240B8B" w:rsidP="00E54774">
            <w:pPr>
              <w:tabs>
                <w:tab w:val="left" w:pos="-1440"/>
                <w:tab w:val="left" w:pos="-720"/>
              </w:tabs>
              <w:suppressAutoHyphens/>
              <w:outlineLvl w:val="0"/>
              <w:rPr>
                <w:rFonts w:cs="Arial"/>
              </w:rPr>
            </w:pPr>
            <w:r w:rsidRPr="00E54774">
              <w:rPr>
                <w:rFonts w:cs="Arial"/>
                <w:sz w:val="20"/>
              </w:rPr>
              <w:fldChar w:fldCharType="begin"/>
            </w:r>
            <w:r w:rsidRPr="00E54774">
              <w:rPr>
                <w:rFonts w:cs="Arial"/>
                <w:sz w:val="20"/>
              </w:rPr>
              <w:instrText xml:space="preserve">MacroButton Nomacro </w:instrText>
            </w:r>
            <w:r w:rsidRPr="00E54774">
              <w:rPr>
                <w:rFonts w:cs="Arial"/>
                <w:sz w:val="20"/>
                <w:effect w:val="none"/>
              </w:rPr>
              <w:instrText>§</w:instrText>
            </w:r>
            <w:r w:rsidRPr="00E54774">
              <w:rPr>
                <w:rFonts w:cs="Arial"/>
                <w:sz w:val="20"/>
              </w:rPr>
              <w:fldChar w:fldCharType="end"/>
            </w:r>
            <w:r w:rsidRPr="00853CDC">
              <w:t xml:space="preserve"> </w:t>
            </w:r>
            <w:r w:rsidRPr="00E54774">
              <w:rPr>
                <w:color w:val="800080"/>
              </w:rPr>
              <w:t>2.</w:t>
            </w:r>
            <w:r w:rsidRPr="00853CDC">
              <w:t xml:space="preserve"> </w:t>
            </w:r>
            <w:r w:rsidRPr="00E54774">
              <w:rPr>
                <w:rFonts w:cs="Arial"/>
                <w:sz w:val="20"/>
              </w:rPr>
              <w:fldChar w:fldCharType="begin"/>
            </w:r>
            <w:r w:rsidRPr="00E54774">
              <w:rPr>
                <w:rFonts w:cs="Arial"/>
                <w:sz w:val="20"/>
              </w:rPr>
              <w:instrText xml:space="preserve">MacroButton Nomacro </w:instrText>
            </w:r>
            <w:r w:rsidRPr="00E54774">
              <w:rPr>
                <w:rFonts w:cs="Arial"/>
                <w:sz w:val="20"/>
                <w:effect w:val="none"/>
              </w:rPr>
              <w:instrText>§</w:instrText>
            </w:r>
            <w:r w:rsidRPr="00E54774">
              <w:rPr>
                <w:rFonts w:cs="Arial"/>
                <w:sz w:val="20"/>
              </w:rPr>
              <w:fldChar w:fldCharType="end"/>
            </w:r>
            <w:r w:rsidRPr="00E54774">
              <w:rPr>
                <w:rFonts w:cs="Arial"/>
                <w:bCs/>
                <w:color w:val="800080"/>
                <w:highlight w:val="yellow"/>
              </w:rPr>
              <w:t>TEKSTBLOK GEVOLMACHTIGDE</w:t>
            </w:r>
            <w:r w:rsidRPr="00E54774">
              <w:rPr>
                <w:rFonts w:cs="Arial"/>
                <w:bCs/>
                <w:color w:val="800080"/>
              </w:rPr>
              <w:t>:</w:t>
            </w:r>
          </w:p>
          <w:p w:rsidR="00240B8B" w:rsidRPr="00A54ECD" w:rsidRDefault="00240B8B" w:rsidP="00042293"/>
        </w:tc>
        <w:tc>
          <w:tcPr>
            <w:tcW w:w="2807" w:type="pct"/>
            <w:shd w:val="clear" w:color="auto" w:fill="auto"/>
          </w:tcPr>
          <w:p w:rsidR="00240B8B" w:rsidRPr="00E54774" w:rsidRDefault="00240B8B" w:rsidP="00042293">
            <w:pPr>
              <w:rPr>
                <w:szCs w:val="18"/>
              </w:rPr>
            </w:pPr>
            <w:r>
              <w:t>Partij 2 is alleen optioneel wanneer een natuurlijk persoon die optreedt namens een niet natuurlijk persoon aan zichzelf in privé een registergoed (van de NNP) verkoopt (of andersom). De koper en verkoper zijn dan verenigd in 1 partij. Anders is partij 2 verplicht.</w:t>
            </w:r>
          </w:p>
          <w:p w:rsidR="00240B8B" w:rsidRPr="00E54774" w:rsidRDefault="00240B8B" w:rsidP="00042293">
            <w:pPr>
              <w:rPr>
                <w:szCs w:val="18"/>
              </w:rPr>
            </w:pPr>
          </w:p>
          <w:p w:rsidR="00240B8B" w:rsidRPr="00E54774" w:rsidRDefault="00240B8B" w:rsidP="00042293">
            <w:pPr>
              <w:rPr>
                <w:snapToGrid/>
              </w:rPr>
            </w:pPr>
            <w:r w:rsidRPr="00E54774">
              <w:rPr>
                <w:szCs w:val="18"/>
              </w:rPr>
              <w:t>Voor toelichting zie dezelfde tekst bij de eerste partij.</w:t>
            </w:r>
          </w:p>
        </w:tc>
      </w:tr>
      <w:tr w:rsidR="00240B8B" w:rsidRPr="00D13608" w:rsidTr="00E6044E">
        <w:tc>
          <w:tcPr>
            <w:tcW w:w="2193" w:type="pct"/>
            <w:shd w:val="clear" w:color="auto" w:fill="auto"/>
          </w:tcPr>
          <w:p w:rsidR="00240B8B" w:rsidRPr="00737F18" w:rsidRDefault="00240B8B" w:rsidP="00042293">
            <w:r w:rsidRPr="00E54774">
              <w:rPr>
                <w:rFonts w:cs="Arial"/>
                <w:sz w:val="20"/>
              </w:rPr>
              <w:tab/>
            </w:r>
            <w:r w:rsidRPr="00E54774">
              <w:rPr>
                <w:rFonts w:cs="Arial"/>
                <w:sz w:val="20"/>
              </w:rPr>
              <w:fldChar w:fldCharType="begin"/>
            </w:r>
            <w:r w:rsidRPr="00E54774">
              <w:rPr>
                <w:rFonts w:cs="Arial"/>
                <w:sz w:val="20"/>
              </w:rPr>
              <w:instrText xml:space="preserve">MacroButton Nomacro </w:instrText>
            </w:r>
            <w:r w:rsidRPr="00E54774">
              <w:rPr>
                <w:rFonts w:cs="Arial"/>
                <w:sz w:val="20"/>
                <w:effect w:val="none"/>
              </w:rPr>
              <w:instrText>§</w:instrText>
            </w:r>
            <w:r w:rsidRPr="00E54774">
              <w:rPr>
                <w:rFonts w:cs="Arial"/>
                <w:sz w:val="20"/>
              </w:rPr>
              <w:fldChar w:fldCharType="end"/>
            </w:r>
            <w:r w:rsidRPr="00853CDC">
              <w:t xml:space="preserve"> </w:t>
            </w:r>
            <w:r w:rsidRPr="00E54774">
              <w:rPr>
                <w:color w:val="800080"/>
              </w:rPr>
              <w:t>a</w:t>
            </w:r>
            <w:r w:rsidRPr="00853CDC">
              <w:t xml:space="preserve">. </w:t>
            </w:r>
            <w:r w:rsidRPr="00E54774">
              <w:rPr>
                <w:rFonts w:cs="Arial"/>
                <w:sz w:val="20"/>
              </w:rPr>
              <w:fldChar w:fldCharType="begin"/>
            </w:r>
            <w:r w:rsidRPr="00E54774">
              <w:rPr>
                <w:rFonts w:cs="Arial"/>
                <w:sz w:val="20"/>
              </w:rPr>
              <w:instrText xml:space="preserve">MacroButton Nomacro </w:instrText>
            </w:r>
            <w:r w:rsidRPr="00E54774">
              <w:rPr>
                <w:rFonts w:cs="Arial"/>
                <w:sz w:val="20"/>
                <w:effect w:val="none"/>
              </w:rPr>
              <w:instrText>§</w:instrText>
            </w:r>
            <w:r w:rsidRPr="00E54774">
              <w:rPr>
                <w:rFonts w:cs="Arial"/>
                <w:sz w:val="20"/>
              </w:rPr>
              <w:fldChar w:fldCharType="end"/>
            </w:r>
            <w:r w:rsidRPr="00E54774">
              <w:rPr>
                <w:color w:val="800080"/>
                <w:highlight w:val="yellow"/>
              </w:rPr>
              <w:t>TEKSTBLOK PARTIJ NATUURLIJK PERSOON</w:t>
            </w:r>
            <w:r w:rsidRPr="00E54774">
              <w:rPr>
                <w:color w:val="800080"/>
              </w:rPr>
              <w:t xml:space="preserve"> / </w:t>
            </w:r>
            <w:r w:rsidRPr="00E54774">
              <w:rPr>
                <w:color w:val="800080"/>
                <w:highlight w:val="yellow"/>
              </w:rPr>
              <w:t xml:space="preserve">TEKSTBLOK PARTIJ </w:t>
            </w:r>
            <w:r w:rsidRPr="00E54774">
              <w:rPr>
                <w:color w:val="800080"/>
                <w:highlight w:val="yellow"/>
              </w:rPr>
              <w:tab/>
              <w:t>NIET NATUURLIJK PERSOON</w:t>
            </w:r>
            <w:r w:rsidRPr="00E54774">
              <w:rPr>
                <w:color w:val="FF0000"/>
              </w:rPr>
              <w:t>;</w:t>
            </w:r>
          </w:p>
        </w:tc>
        <w:tc>
          <w:tcPr>
            <w:tcW w:w="2807" w:type="pct"/>
            <w:shd w:val="clear" w:color="auto" w:fill="auto"/>
          </w:tcPr>
          <w:p w:rsidR="00240B8B" w:rsidRDefault="00240B8B" w:rsidP="00042293">
            <w:r>
              <w:t xml:space="preserve">Optionele keuze uit 2 tekstblokken met de gegevens van de perso(o)n(en), die tot de partij behoren. </w:t>
            </w:r>
          </w:p>
          <w:p w:rsidR="00240B8B" w:rsidRDefault="00240B8B" w:rsidP="00042293"/>
          <w:p w:rsidR="00240B8B" w:rsidRPr="00D13608" w:rsidRDefault="00240B8B" w:rsidP="00042293">
            <w:r w:rsidRPr="00E54774">
              <w:rPr>
                <w:szCs w:val="18"/>
              </w:rPr>
              <w:t xml:space="preserve">Voor verdere toelichting zie dezelfde tekst bij de eerste partij. </w:t>
            </w:r>
          </w:p>
        </w:tc>
      </w:tr>
      <w:tr w:rsidR="00240B8B" w:rsidRPr="00650D61" w:rsidTr="00E6044E">
        <w:tc>
          <w:tcPr>
            <w:tcW w:w="2193" w:type="pct"/>
            <w:shd w:val="clear" w:color="auto" w:fill="auto"/>
          </w:tcPr>
          <w:p w:rsidR="00240B8B" w:rsidRPr="00E54774" w:rsidRDefault="00240B8B" w:rsidP="00E54774">
            <w:pPr>
              <w:tabs>
                <w:tab w:val="left" w:pos="-1440"/>
                <w:tab w:val="left" w:pos="-720"/>
                <w:tab w:val="left" w:pos="426"/>
              </w:tabs>
              <w:suppressAutoHyphens/>
              <w:ind w:left="708"/>
              <w:rPr>
                <w:rFonts w:cs="Arial"/>
                <w:color w:val="800080"/>
                <w:sz w:val="20"/>
              </w:rPr>
            </w:pPr>
            <w:r w:rsidRPr="00E54774">
              <w:rPr>
                <w:rFonts w:cs="Arial"/>
                <w:sz w:val="20"/>
              </w:rPr>
              <w:lastRenderedPageBreak/>
              <w:fldChar w:fldCharType="begin"/>
            </w:r>
            <w:r w:rsidRPr="00E54774">
              <w:rPr>
                <w:rFonts w:cs="Arial"/>
                <w:sz w:val="20"/>
              </w:rPr>
              <w:instrText xml:space="preserve">MacroButton Nomacro </w:instrText>
            </w:r>
            <w:r w:rsidRPr="00E54774">
              <w:rPr>
                <w:rFonts w:cs="Arial"/>
                <w:sz w:val="20"/>
                <w:effect w:val="none"/>
              </w:rPr>
              <w:instrText>§</w:instrText>
            </w:r>
            <w:r w:rsidRPr="00E54774">
              <w:rPr>
                <w:rFonts w:cs="Arial"/>
                <w:sz w:val="20"/>
              </w:rPr>
              <w:fldChar w:fldCharType="end"/>
            </w:r>
            <w:r w:rsidRPr="00E54774">
              <w:rPr>
                <w:rFonts w:cs="Arial"/>
                <w:color w:val="800080"/>
                <w:sz w:val="20"/>
              </w:rPr>
              <w:t>en voornemens het hierna te vermelden registergoed te gaan bewonen,</w:t>
            </w:r>
            <w:r w:rsidRPr="00E54774">
              <w:rPr>
                <w:rFonts w:cs="Arial"/>
                <w:sz w:val="20"/>
              </w:rPr>
              <w:t xml:space="preserve"> </w:t>
            </w:r>
            <w:r w:rsidRPr="00E54774">
              <w:rPr>
                <w:rFonts w:cs="Arial"/>
                <w:sz w:val="20"/>
              </w:rPr>
              <w:fldChar w:fldCharType="begin"/>
            </w:r>
            <w:r w:rsidRPr="00E54774">
              <w:rPr>
                <w:rFonts w:cs="Arial"/>
                <w:sz w:val="20"/>
              </w:rPr>
              <w:instrText xml:space="preserve">MacroButton Nomacro </w:instrText>
            </w:r>
            <w:r w:rsidRPr="00E54774">
              <w:rPr>
                <w:rFonts w:cs="Arial"/>
                <w:sz w:val="20"/>
                <w:effect w:val="none"/>
              </w:rPr>
              <w:instrText>§</w:instrText>
            </w:r>
            <w:r w:rsidRPr="00E54774">
              <w:rPr>
                <w:rFonts w:cs="Arial"/>
                <w:sz w:val="20"/>
              </w:rPr>
              <w:fldChar w:fldCharType="end"/>
            </w:r>
          </w:p>
        </w:tc>
        <w:tc>
          <w:tcPr>
            <w:tcW w:w="2807" w:type="pct"/>
            <w:shd w:val="clear" w:color="auto" w:fill="auto"/>
          </w:tcPr>
          <w:p w:rsidR="00240B8B" w:rsidRPr="00E54774" w:rsidRDefault="00240B8B" w:rsidP="00E54774">
            <w:pPr>
              <w:spacing w:line="240" w:lineRule="auto"/>
              <w:rPr>
                <w:lang w:val="nl"/>
              </w:rPr>
            </w:pPr>
            <w:r w:rsidRPr="00E54774">
              <w:rPr>
                <w:szCs w:val="18"/>
              </w:rPr>
              <w:t>Voor toelichting zie dezelfde tekst bij de eerste partij.</w:t>
            </w:r>
          </w:p>
        </w:tc>
      </w:tr>
      <w:tr w:rsidR="00240B8B" w:rsidRPr="00D13608" w:rsidTr="00E6044E">
        <w:tc>
          <w:tcPr>
            <w:tcW w:w="2193" w:type="pct"/>
            <w:shd w:val="clear" w:color="auto" w:fill="auto"/>
          </w:tcPr>
          <w:p w:rsidR="00240B8B" w:rsidRPr="00E54774" w:rsidRDefault="00240B8B" w:rsidP="00E54774">
            <w:pPr>
              <w:tabs>
                <w:tab w:val="left" w:pos="-1440"/>
                <w:tab w:val="left" w:pos="-720"/>
                <w:tab w:val="left" w:pos="425"/>
              </w:tabs>
              <w:suppressAutoHyphens/>
              <w:ind w:left="708"/>
              <w:rPr>
                <w:rFonts w:cs="Arial"/>
                <w:color w:val="800080"/>
                <w:sz w:val="20"/>
              </w:rPr>
            </w:pPr>
            <w:r w:rsidRPr="00E54774">
              <w:rPr>
                <w:rFonts w:cs="Arial"/>
                <w:color w:val="3366FF"/>
                <w:sz w:val="20"/>
              </w:rPr>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 xml:space="preserve">MacroButton Nomacro </w:instrText>
            </w:r>
            <w:r w:rsidRPr="00E54774">
              <w:rPr>
                <w:rFonts w:cs="Arial"/>
                <w:sz w:val="20"/>
                <w:effect w:val="none"/>
              </w:rPr>
              <w:instrText>§</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 xml:space="preserve">MacroButton Nomacro </w:instrText>
            </w:r>
            <w:r w:rsidRPr="00E54774">
              <w:rPr>
                <w:rFonts w:cs="Arial"/>
                <w:sz w:val="20"/>
                <w:effect w:val="none"/>
              </w:rPr>
              <w:instrText>§</w:instrText>
            </w:r>
            <w:r w:rsidRPr="00E54774">
              <w:rPr>
                <w:rFonts w:cs="Arial"/>
                <w:sz w:val="20"/>
              </w:rPr>
              <w:fldChar w:fldCharType="end"/>
            </w:r>
            <w:r w:rsidRPr="00E54774">
              <w:rPr>
                <w:rFonts w:cs="Arial"/>
                <w:color w:val="800080"/>
                <w:sz w:val="20"/>
              </w:rPr>
              <w:t>/</w:t>
            </w:r>
            <w:r w:rsidRPr="00E54774">
              <w:rPr>
                <w:rFonts w:cs="Arial"/>
                <w:sz w:val="20"/>
              </w:rPr>
              <w:t xml:space="preserve"> </w:t>
            </w:r>
            <w:r w:rsidRPr="00E54774">
              <w:rPr>
                <w:rFonts w:cs="Arial"/>
                <w:sz w:val="20"/>
              </w:rPr>
              <w:fldChar w:fldCharType="begin"/>
            </w:r>
            <w:r w:rsidRPr="00E54774">
              <w:rPr>
                <w:rFonts w:cs="Arial"/>
                <w:sz w:val="20"/>
              </w:rPr>
              <w:instrText xml:space="preserve">MacroButton Nomacro </w:instrText>
            </w:r>
            <w:r w:rsidRPr="00E54774">
              <w:rPr>
                <w:rFonts w:cs="Arial"/>
                <w:sz w:val="20"/>
                <w:effect w:val="none"/>
              </w:rPr>
              <w:instrText>§</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 xml:space="preserve">MacroButton Nomacro </w:instrText>
            </w:r>
            <w:r w:rsidRPr="00E54774">
              <w:rPr>
                <w:rFonts w:cs="Arial"/>
                <w:sz w:val="20"/>
                <w:effect w:val="none"/>
              </w:rPr>
              <w:instrText>§</w:instrText>
            </w:r>
            <w:r w:rsidRPr="00E54774">
              <w:rPr>
                <w:rFonts w:cs="Arial"/>
                <w:sz w:val="20"/>
              </w:rPr>
              <w:fldChar w:fldCharType="end"/>
            </w:r>
          </w:p>
        </w:tc>
        <w:tc>
          <w:tcPr>
            <w:tcW w:w="2807" w:type="pct"/>
            <w:shd w:val="clear" w:color="auto" w:fill="auto"/>
          </w:tcPr>
          <w:p w:rsidR="00240B8B" w:rsidRPr="00E54774" w:rsidRDefault="00240B8B" w:rsidP="00042293">
            <w:pPr>
              <w:rPr>
                <w:szCs w:val="18"/>
              </w:rPr>
            </w:pPr>
            <w:r w:rsidRPr="00E54774">
              <w:rPr>
                <w:szCs w:val="18"/>
              </w:rPr>
              <w:t>Voor toelichting zie dezelfde tekst bij de eerste partij.</w:t>
            </w:r>
          </w:p>
        </w:tc>
      </w:tr>
      <w:tr w:rsidR="00240B8B" w:rsidRPr="00D13608" w:rsidTr="00E6044E">
        <w:tc>
          <w:tcPr>
            <w:tcW w:w="2193" w:type="pct"/>
            <w:shd w:val="clear" w:color="auto" w:fill="auto"/>
          </w:tcPr>
          <w:p w:rsidR="00240B8B" w:rsidRPr="00E54774" w:rsidRDefault="00240B8B" w:rsidP="00E54774">
            <w:pPr>
              <w:tabs>
                <w:tab w:val="left" w:pos="-1440"/>
                <w:tab w:val="left" w:pos="-720"/>
                <w:tab w:val="left" w:pos="425"/>
              </w:tabs>
              <w:suppressAutoHyphens/>
              <w:ind w:left="708"/>
              <w:rPr>
                <w:rFonts w:cs="Arial"/>
                <w:bCs/>
                <w:color w:val="FF0000"/>
              </w:rPr>
            </w:pPr>
            <w:r w:rsidRPr="00E54774">
              <w:rPr>
                <w:rFonts w:cs="Arial"/>
                <w:color w:val="800080"/>
                <w:sz w:val="20"/>
              </w:rPr>
              <w:t>hierna</w:t>
            </w:r>
            <w:r w:rsidRPr="00E54774">
              <w:rPr>
                <w:rFonts w:cs="Arial"/>
                <w:color w:val="FF0000"/>
              </w:rPr>
              <w:t xml:space="preserve"> </w:t>
            </w:r>
            <w:r w:rsidRPr="00E54774">
              <w:rPr>
                <w:rFonts w:cs="Arial"/>
                <w:color w:val="3366FF"/>
              </w:rPr>
              <w:t>zowel tezamen als ieder afzonderlijk</w:t>
            </w:r>
            <w:r w:rsidRPr="00E54774">
              <w:rPr>
                <w:rFonts w:cs="Arial"/>
                <w:color w:val="FF0000"/>
              </w:rPr>
              <w:t xml:space="preserve"> </w:t>
            </w:r>
            <w:r w:rsidRPr="00E54774">
              <w:rPr>
                <w:rFonts w:cs="Arial"/>
                <w:color w:val="800080"/>
              </w:rPr>
              <w:t>te noemen:</w:t>
            </w:r>
          </w:p>
        </w:tc>
        <w:tc>
          <w:tcPr>
            <w:tcW w:w="2807" w:type="pct"/>
            <w:shd w:val="clear" w:color="auto" w:fill="auto"/>
          </w:tcPr>
          <w:p w:rsidR="00240B8B" w:rsidRPr="00E54774" w:rsidRDefault="00240B8B" w:rsidP="00042293">
            <w:pPr>
              <w:rPr>
                <w:szCs w:val="18"/>
              </w:rPr>
            </w:pPr>
            <w:r w:rsidRPr="00E54774">
              <w:rPr>
                <w:szCs w:val="18"/>
              </w:rPr>
              <w:t xml:space="preserve">Voor toelichting zie dezelfde tekst bij de eerste partij. </w:t>
            </w:r>
          </w:p>
        </w:tc>
      </w:tr>
      <w:tr w:rsidR="00240B8B" w:rsidRPr="00737F18" w:rsidTr="00E6044E">
        <w:tc>
          <w:tcPr>
            <w:tcW w:w="2193" w:type="pct"/>
            <w:shd w:val="clear" w:color="auto" w:fill="auto"/>
          </w:tcPr>
          <w:p w:rsidR="00240B8B" w:rsidRPr="00E54774" w:rsidRDefault="00240B8B" w:rsidP="00E54774">
            <w:pPr>
              <w:tabs>
                <w:tab w:val="left" w:pos="-1440"/>
                <w:tab w:val="left" w:pos="-720"/>
                <w:tab w:val="left" w:pos="425"/>
              </w:tabs>
              <w:suppressAutoHyphens/>
              <w:ind w:left="681"/>
              <w:rPr>
                <w:color w:val="3366FF"/>
              </w:rPr>
            </w:pPr>
            <w:r w:rsidRPr="00E54774">
              <w:rPr>
                <w:color w:val="3366FF"/>
              </w:rPr>
              <w:t>(“</w:t>
            </w:r>
            <w:r w:rsidRPr="00E54774">
              <w:rPr>
                <w:color w:val="3366FF"/>
                <w:u w:val="single"/>
              </w:rPr>
              <w:t>vervreemder”</w:t>
            </w:r>
            <w:r w:rsidRPr="00E54774">
              <w:rPr>
                <w:color w:val="3366FF"/>
              </w:rPr>
              <w:t>/”</w:t>
            </w:r>
            <w:r w:rsidRPr="00E54774">
              <w:rPr>
                <w:color w:val="3366FF"/>
                <w:u w:val="single"/>
              </w:rPr>
              <w:t>verkoper”</w:t>
            </w:r>
            <w:r w:rsidRPr="00E54774">
              <w:rPr>
                <w:color w:val="3366FF"/>
              </w:rPr>
              <w:t>) / (“</w:t>
            </w:r>
            <w:r w:rsidRPr="00E54774">
              <w:rPr>
                <w:color w:val="3366FF"/>
                <w:u w:val="single"/>
              </w:rPr>
              <w:t>verkrijger”</w:t>
            </w:r>
            <w:r w:rsidRPr="00E54774">
              <w:rPr>
                <w:color w:val="3366FF"/>
              </w:rPr>
              <w:t>/”</w:t>
            </w:r>
            <w:r w:rsidRPr="00E54774">
              <w:rPr>
                <w:color w:val="3366FF"/>
                <w:u w:val="single"/>
              </w:rPr>
              <w:t>koper</w:t>
            </w:r>
            <w:r w:rsidRPr="00E54774">
              <w:rPr>
                <w:color w:val="3366FF"/>
              </w:rPr>
              <w:t>) / “</w:t>
            </w:r>
            <w:r w:rsidRPr="00E54774">
              <w:rPr>
                <w:color w:val="3366FF"/>
                <w:u w:val="single"/>
              </w:rPr>
              <w:t>partij [volgletter/volgnummer]</w:t>
            </w:r>
            <w:r w:rsidRPr="00E54774">
              <w:rPr>
                <w:color w:val="3366FF"/>
              </w:rPr>
              <w:t>”</w:t>
            </w:r>
            <w:r w:rsidRPr="00E54774">
              <w:rPr>
                <w:rFonts w:cs="Arial"/>
                <w:color w:val="008000"/>
                <w:sz w:val="20"/>
              </w:rPr>
              <w:t xml:space="preserve"> </w:t>
            </w:r>
            <w:r w:rsidRPr="00E54774">
              <w:rPr>
                <w:rFonts w:cs="Arial"/>
                <w:color w:val="3366FF"/>
                <w:szCs w:val="18"/>
              </w:rPr>
              <w:t>"</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szCs w:val="18"/>
                <w:u w:val="single"/>
              </w:rPr>
              <w:t>Naam partij</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3366FF"/>
                <w:szCs w:val="18"/>
              </w:rPr>
              <w:t>"</w:t>
            </w:r>
          </w:p>
        </w:tc>
        <w:tc>
          <w:tcPr>
            <w:tcW w:w="2807" w:type="pct"/>
            <w:shd w:val="clear" w:color="auto" w:fill="auto"/>
          </w:tcPr>
          <w:p w:rsidR="00240B8B" w:rsidRPr="00E54774" w:rsidRDefault="00240B8B" w:rsidP="00042293">
            <w:pPr>
              <w:rPr>
                <w:sz w:val="16"/>
                <w:szCs w:val="16"/>
              </w:rPr>
            </w:pPr>
            <w:r w:rsidRPr="00E54774">
              <w:rPr>
                <w:szCs w:val="18"/>
              </w:rPr>
              <w:t>Voor toelichting zie dezelfde tekst bij de eerste partij.</w:t>
            </w:r>
          </w:p>
        </w:tc>
      </w:tr>
      <w:tr w:rsidR="00240B8B" w:rsidRPr="00737F18" w:rsidTr="00E6044E">
        <w:tc>
          <w:tcPr>
            <w:tcW w:w="2193" w:type="pct"/>
            <w:shd w:val="clear" w:color="auto" w:fill="auto"/>
          </w:tcPr>
          <w:p w:rsidR="00240B8B" w:rsidRPr="00E54774" w:rsidRDefault="00240B8B" w:rsidP="00E54774">
            <w:pPr>
              <w:tabs>
                <w:tab w:val="left" w:pos="-1440"/>
                <w:tab w:val="left" w:pos="-720"/>
                <w:tab w:val="left" w:pos="425"/>
              </w:tabs>
              <w:suppressAutoHyphens/>
              <w:ind w:left="681"/>
              <w:rPr>
                <w:color w:val="800080"/>
              </w:rPr>
            </w:pPr>
            <w:r w:rsidRPr="00E54774">
              <w:rPr>
                <w:color w:val="800080"/>
              </w:rPr>
              <w:t>.</w:t>
            </w:r>
          </w:p>
        </w:tc>
        <w:tc>
          <w:tcPr>
            <w:tcW w:w="2807" w:type="pct"/>
            <w:shd w:val="clear" w:color="auto" w:fill="auto"/>
          </w:tcPr>
          <w:p w:rsidR="00240B8B" w:rsidRPr="00E54774" w:rsidRDefault="00240B8B" w:rsidP="00042293">
            <w:pPr>
              <w:rPr>
                <w:szCs w:val="18"/>
              </w:rPr>
            </w:pPr>
            <w:r w:rsidRPr="00E54774">
              <w:rPr>
                <w:szCs w:val="18"/>
              </w:rPr>
              <w:t>De laatste partij wordt afgesloten met een punt.</w:t>
            </w:r>
          </w:p>
        </w:tc>
      </w:tr>
      <w:tr w:rsidR="00240B8B" w:rsidRPr="00737F18" w:rsidTr="00E6044E">
        <w:tc>
          <w:tcPr>
            <w:tcW w:w="2193" w:type="pct"/>
            <w:shd w:val="clear" w:color="auto" w:fill="auto"/>
          </w:tcPr>
          <w:p w:rsidR="00240B8B" w:rsidRPr="00E54774" w:rsidRDefault="00240B8B" w:rsidP="00E54774">
            <w:pPr>
              <w:tabs>
                <w:tab w:val="left" w:pos="-1440"/>
                <w:tab w:val="left" w:pos="-720"/>
                <w:tab w:val="left" w:pos="425"/>
              </w:tabs>
              <w:suppressAutoHyphens/>
              <w:rPr>
                <w:color w:val="FF0000"/>
              </w:rPr>
            </w:pPr>
            <w:r w:rsidRPr="00E54774">
              <w:rPr>
                <w:color w:val="FF0000"/>
              </w:rPr>
              <w:t xml:space="preserve">De verschenen </w:t>
            </w:r>
            <w:r w:rsidR="00771E92" w:rsidRPr="00E6044E">
              <w:rPr>
                <w:color w:val="339966"/>
              </w:rPr>
              <w:t>persoon/</w:t>
            </w:r>
            <w:r w:rsidRPr="00E6044E">
              <w:rPr>
                <w:color w:val="339966"/>
              </w:rPr>
              <w:t>personen</w:t>
            </w:r>
            <w:r w:rsidRPr="00E54774">
              <w:rPr>
                <w:color w:val="800080"/>
              </w:rPr>
              <w:t>, handelend als gemeld,</w:t>
            </w:r>
            <w:r w:rsidRPr="00E54774">
              <w:rPr>
                <w:color w:val="FF0000"/>
              </w:rPr>
              <w:t xml:space="preserve"> </w:t>
            </w:r>
            <w:r w:rsidR="00771E92" w:rsidRPr="00E6044E">
              <w:rPr>
                <w:color w:val="339966"/>
              </w:rPr>
              <w:t>verklaarde/</w:t>
            </w:r>
            <w:r w:rsidRPr="00E6044E">
              <w:rPr>
                <w:color w:val="339966"/>
              </w:rPr>
              <w:t>verklaarden</w:t>
            </w:r>
            <w:r w:rsidRPr="00E54774">
              <w:rPr>
                <w:color w:val="FF0000"/>
              </w:rPr>
              <w:t>:</w:t>
            </w:r>
          </w:p>
        </w:tc>
        <w:tc>
          <w:tcPr>
            <w:tcW w:w="2807" w:type="pct"/>
            <w:shd w:val="clear" w:color="auto" w:fill="auto"/>
          </w:tcPr>
          <w:p w:rsidR="00771E92" w:rsidRDefault="00240B8B" w:rsidP="00771E92">
            <w:pPr>
              <w:rPr>
                <w:szCs w:val="18"/>
              </w:rPr>
            </w:pPr>
            <w:r w:rsidRPr="00E54774">
              <w:rPr>
                <w:szCs w:val="18"/>
              </w:rPr>
              <w:t xml:space="preserve">De tekst ‘, handelend als gemeld,’ is </w:t>
            </w:r>
            <w:r w:rsidR="00771E92">
              <w:rPr>
                <w:szCs w:val="18"/>
              </w:rPr>
              <w:t xml:space="preserve">een </w:t>
            </w:r>
            <w:r w:rsidRPr="00E54774">
              <w:rPr>
                <w:szCs w:val="18"/>
              </w:rPr>
              <w:t>optionel</w:t>
            </w:r>
            <w:r w:rsidR="00771E92">
              <w:rPr>
                <w:szCs w:val="18"/>
              </w:rPr>
              <w:t xml:space="preserve">e gebruikerskeuze. De keuze tussen </w:t>
            </w:r>
            <w:r w:rsidR="00771E92" w:rsidRPr="00D71FF1">
              <w:rPr>
                <w:color w:val="339966"/>
                <w:szCs w:val="18"/>
              </w:rPr>
              <w:t>persoon/personen</w:t>
            </w:r>
            <w:r w:rsidR="00771E92">
              <w:rPr>
                <w:szCs w:val="18"/>
              </w:rPr>
              <w:t xml:space="preserve"> en </w:t>
            </w:r>
            <w:r w:rsidR="00771E92" w:rsidRPr="00D71FF1">
              <w:rPr>
                <w:color w:val="339966"/>
                <w:szCs w:val="18"/>
              </w:rPr>
              <w:t>verklaarde/verklaarden</w:t>
            </w:r>
            <w:r w:rsidR="00771E92">
              <w:rPr>
                <w:szCs w:val="18"/>
              </w:rPr>
              <w:t xml:space="preserve"> wordt afgeleid op basis van het aantal personen dat bij de notaris aanwezig is:</w:t>
            </w:r>
          </w:p>
          <w:p w:rsidR="00771E92" w:rsidRDefault="00771E92" w:rsidP="00771E92">
            <w:pPr>
              <w:pStyle w:val="streepje"/>
            </w:pPr>
            <w:r w:rsidRPr="00D71FF1">
              <w:rPr>
                <w:color w:val="339966"/>
              </w:rPr>
              <w:t>persoon</w:t>
            </w:r>
            <w:r>
              <w:t xml:space="preserve"> en </w:t>
            </w:r>
            <w:r w:rsidRPr="00D71FF1">
              <w:rPr>
                <w:color w:val="339966"/>
              </w:rPr>
              <w:t>verklaarde</w:t>
            </w:r>
            <w:r>
              <w:t xml:space="preserve"> wanneer er één partij is met precies één gevolmachtigde of met één natuurlijke persoon,</w:t>
            </w:r>
          </w:p>
          <w:p w:rsidR="00771E92" w:rsidRDefault="00771E92" w:rsidP="00771E92">
            <w:pPr>
              <w:pStyle w:val="streepje"/>
            </w:pPr>
            <w:r w:rsidRPr="00D71FF1">
              <w:rPr>
                <w:color w:val="339966"/>
              </w:rPr>
              <w:t>personen</w:t>
            </w:r>
            <w:r>
              <w:t xml:space="preserve"> en </w:t>
            </w:r>
            <w:r w:rsidRPr="00D71FF1">
              <w:rPr>
                <w:color w:val="339966"/>
              </w:rPr>
              <w:t>verklaarden</w:t>
            </w:r>
            <w:r>
              <w:t xml:space="preserve"> in alle andere gevallen.</w:t>
            </w:r>
          </w:p>
          <w:p w:rsidR="00771E92" w:rsidRDefault="00771E92" w:rsidP="00771E92">
            <w:pPr>
              <w:rPr>
                <w:u w:val="single"/>
              </w:rPr>
            </w:pPr>
          </w:p>
          <w:p w:rsidR="00771E92" w:rsidRDefault="00771E92" w:rsidP="00771E92">
            <w:pPr>
              <w:rPr>
                <w:u w:val="single"/>
              </w:rPr>
            </w:pPr>
            <w:r w:rsidRPr="00405834">
              <w:rPr>
                <w:u w:val="single"/>
              </w:rPr>
              <w:t>Mapping</w:t>
            </w:r>
            <w:r>
              <w:rPr>
                <w:u w:val="single"/>
              </w:rPr>
              <w:t xml:space="preserve"> persoon en verklaarde</w:t>
            </w:r>
            <w:r w:rsidRPr="00405834">
              <w:rPr>
                <w:u w:val="single"/>
              </w:rPr>
              <w:t>:</w:t>
            </w:r>
          </w:p>
          <w:p w:rsidR="00771E92" w:rsidRPr="00D71FF1" w:rsidRDefault="00771E92" w:rsidP="00771E92">
            <w:pPr>
              <w:spacing w:line="240" w:lineRule="auto"/>
              <w:rPr>
                <w:sz w:val="16"/>
                <w:szCs w:val="16"/>
              </w:rPr>
            </w:pPr>
            <w:r w:rsidRPr="00D71FF1">
              <w:rPr>
                <w:sz w:val="16"/>
                <w:szCs w:val="16"/>
              </w:rPr>
              <w:t xml:space="preserve">- </w:t>
            </w:r>
            <w:r>
              <w:rPr>
                <w:sz w:val="16"/>
                <w:szCs w:val="16"/>
              </w:rPr>
              <w:t xml:space="preserve">comparitie bevat precies </w:t>
            </w:r>
            <w:r w:rsidRPr="00D71FF1">
              <w:rPr>
                <w:sz w:val="16"/>
                <w:szCs w:val="16"/>
              </w:rPr>
              <w:t xml:space="preserve">één partij </w:t>
            </w:r>
          </w:p>
          <w:p w:rsidR="00771E92" w:rsidRPr="00D71FF1" w:rsidRDefault="00771E92" w:rsidP="00771E92">
            <w:pPr>
              <w:spacing w:line="240" w:lineRule="auto"/>
              <w:rPr>
                <w:sz w:val="16"/>
                <w:szCs w:val="16"/>
              </w:rPr>
            </w:pPr>
            <w:r w:rsidRPr="00D71FF1">
              <w:rPr>
                <w:sz w:val="16"/>
                <w:szCs w:val="16"/>
              </w:rPr>
              <w:t>//IMKAD_AangebodenStuk/Partij</w:t>
            </w:r>
          </w:p>
          <w:p w:rsidR="00771E92" w:rsidRPr="00D71FF1" w:rsidRDefault="00771E92" w:rsidP="00771E92">
            <w:pPr>
              <w:spacing w:line="240" w:lineRule="auto"/>
              <w:rPr>
                <w:sz w:val="16"/>
                <w:szCs w:val="16"/>
              </w:rPr>
            </w:pPr>
            <w:r w:rsidRPr="00D71FF1">
              <w:rPr>
                <w:sz w:val="16"/>
                <w:szCs w:val="16"/>
              </w:rPr>
              <w:t xml:space="preserve">-met </w:t>
            </w:r>
            <w:r>
              <w:rPr>
                <w:sz w:val="16"/>
                <w:szCs w:val="16"/>
              </w:rPr>
              <w:t xml:space="preserve">precies </w:t>
            </w:r>
            <w:r w:rsidRPr="00D71FF1">
              <w:rPr>
                <w:sz w:val="16"/>
                <w:szCs w:val="16"/>
              </w:rPr>
              <w:t>één gevolmachtigde</w:t>
            </w:r>
            <w:r>
              <w:rPr>
                <w:sz w:val="16"/>
                <w:szCs w:val="16"/>
              </w:rPr>
              <w:t xml:space="preserve"> (zonder gerelateerde gevolmachtigden)</w:t>
            </w:r>
          </w:p>
          <w:p w:rsidR="00771E92" w:rsidRDefault="00771E92" w:rsidP="00771E92">
            <w:pPr>
              <w:spacing w:line="240" w:lineRule="auto"/>
              <w:rPr>
                <w:sz w:val="16"/>
                <w:szCs w:val="16"/>
              </w:rPr>
            </w:pPr>
            <w:r w:rsidRPr="00662579">
              <w:rPr>
                <w:sz w:val="16"/>
                <w:szCs w:val="16"/>
              </w:rPr>
              <w:t>//IMKAD_AangebodenStuk/Partij</w:t>
            </w:r>
            <w:r>
              <w:rPr>
                <w:sz w:val="16"/>
                <w:szCs w:val="16"/>
              </w:rPr>
              <w:t>/Gevolmachtigde</w:t>
            </w:r>
          </w:p>
          <w:p w:rsidR="00771E92" w:rsidRPr="00662579" w:rsidRDefault="00771E92" w:rsidP="00771E92">
            <w:pPr>
              <w:spacing w:line="240" w:lineRule="auto"/>
              <w:rPr>
                <w:sz w:val="16"/>
                <w:szCs w:val="16"/>
              </w:rPr>
            </w:pPr>
            <w:r>
              <w:rPr>
                <w:sz w:val="16"/>
                <w:szCs w:val="16"/>
              </w:rPr>
              <w:t>of</w:t>
            </w:r>
          </w:p>
          <w:p w:rsidR="00771E92" w:rsidRPr="00D71FF1" w:rsidRDefault="00771E92" w:rsidP="00771E92">
            <w:pPr>
              <w:spacing w:line="240" w:lineRule="auto"/>
              <w:rPr>
                <w:sz w:val="16"/>
                <w:szCs w:val="16"/>
              </w:rPr>
            </w:pPr>
            <w:r w:rsidRPr="00D71FF1">
              <w:rPr>
                <w:sz w:val="16"/>
                <w:szCs w:val="16"/>
              </w:rPr>
              <w:t>-zonder gevolmachtigde en met precies één natuurlijk persoon</w:t>
            </w:r>
            <w:r>
              <w:rPr>
                <w:sz w:val="16"/>
                <w:szCs w:val="16"/>
              </w:rPr>
              <w:t xml:space="preserve"> (zonder gerelateerde personen)</w:t>
            </w:r>
          </w:p>
          <w:p w:rsidR="00771E92" w:rsidRDefault="00771E92" w:rsidP="00771E92">
            <w:pPr>
              <w:spacing w:line="240" w:lineRule="auto"/>
              <w:rPr>
                <w:sz w:val="16"/>
                <w:szCs w:val="16"/>
              </w:rPr>
            </w:pPr>
            <w:r w:rsidRPr="00662579">
              <w:rPr>
                <w:sz w:val="16"/>
                <w:szCs w:val="16"/>
              </w:rPr>
              <w:t>//IMKAD_AangebodenStuk/Partij</w:t>
            </w:r>
            <w:r>
              <w:rPr>
                <w:sz w:val="16"/>
                <w:szCs w:val="16"/>
              </w:rPr>
              <w:t>/IMKAD_Persoon[GBA_Ingezetene of IMKAD_NietIngezetene]</w:t>
            </w:r>
          </w:p>
          <w:p w:rsidR="00771E92" w:rsidRPr="00D71FF1" w:rsidRDefault="00771E92" w:rsidP="00771E92">
            <w:pPr>
              <w:spacing w:line="240" w:lineRule="auto"/>
              <w:rPr>
                <w:sz w:val="16"/>
                <w:szCs w:val="16"/>
              </w:rPr>
            </w:pPr>
            <w:r w:rsidRPr="00D71FF1">
              <w:rPr>
                <w:sz w:val="16"/>
                <w:szCs w:val="16"/>
              </w:rPr>
              <w:t>of</w:t>
            </w:r>
          </w:p>
          <w:p w:rsidR="00771E92" w:rsidRDefault="00771E92" w:rsidP="00771E92">
            <w:pPr>
              <w:spacing w:line="240" w:lineRule="auto"/>
              <w:rPr>
                <w:sz w:val="16"/>
                <w:szCs w:val="16"/>
              </w:rPr>
            </w:pPr>
            <w:r w:rsidRPr="00662579">
              <w:rPr>
                <w:sz w:val="16"/>
                <w:szCs w:val="16"/>
              </w:rPr>
              <w:t>//IMKAD_AangebodenStuk/Partij</w:t>
            </w:r>
            <w:r>
              <w:rPr>
                <w:sz w:val="16"/>
                <w:szCs w:val="16"/>
              </w:rPr>
              <w:t>/IMKAD_Persoon[NHR_Rechtspersoon]/GerelateerdPersoon/IMKAD_Persoon[GBA_Ingezetene of IMKAD_NietIngezetene]</w:t>
            </w:r>
          </w:p>
          <w:p w:rsidR="00771E92" w:rsidRDefault="00771E92" w:rsidP="00771E92">
            <w:pPr>
              <w:spacing w:line="240" w:lineRule="auto"/>
              <w:rPr>
                <w:sz w:val="16"/>
                <w:szCs w:val="16"/>
              </w:rPr>
            </w:pPr>
          </w:p>
          <w:p w:rsidR="00771E92" w:rsidRDefault="00771E92" w:rsidP="00771E92">
            <w:pPr>
              <w:rPr>
                <w:u w:val="single"/>
              </w:rPr>
            </w:pPr>
            <w:r w:rsidRPr="00405834">
              <w:rPr>
                <w:u w:val="single"/>
              </w:rPr>
              <w:t>Mapping</w:t>
            </w:r>
            <w:r>
              <w:rPr>
                <w:u w:val="single"/>
              </w:rPr>
              <w:t xml:space="preserve"> personen en verklaarden</w:t>
            </w:r>
            <w:r w:rsidRPr="00405834">
              <w:rPr>
                <w:u w:val="single"/>
              </w:rPr>
              <w:t>:</w:t>
            </w:r>
          </w:p>
          <w:p w:rsidR="00240B8B" w:rsidRPr="00E54774" w:rsidRDefault="00771E92" w:rsidP="00771E92">
            <w:pPr>
              <w:spacing w:line="240" w:lineRule="auto"/>
              <w:rPr>
                <w:szCs w:val="18"/>
              </w:rPr>
            </w:pPr>
            <w:r w:rsidRPr="00012F31">
              <w:rPr>
                <w:sz w:val="16"/>
                <w:szCs w:val="16"/>
              </w:rPr>
              <w:t>-</w:t>
            </w:r>
            <w:r>
              <w:rPr>
                <w:sz w:val="16"/>
                <w:szCs w:val="16"/>
              </w:rPr>
              <w:t>in alle andere gevallen dan bovenstaande</w:t>
            </w:r>
          </w:p>
          <w:p w:rsidR="00240B8B" w:rsidRPr="00E54774" w:rsidRDefault="00240B8B" w:rsidP="00042293">
            <w:pPr>
              <w:rPr>
                <w:szCs w:val="18"/>
              </w:rPr>
            </w:pPr>
          </w:p>
          <w:p w:rsidR="00240B8B" w:rsidRPr="00E54774" w:rsidRDefault="00240B8B" w:rsidP="00042293">
            <w:pPr>
              <w:rPr>
                <w:szCs w:val="18"/>
              </w:rPr>
            </w:pPr>
            <w:r w:rsidRPr="00E54774">
              <w:rPr>
                <w:szCs w:val="18"/>
                <w:u w:val="single"/>
              </w:rPr>
              <w:lastRenderedPageBreak/>
              <w:t>Mapping</w:t>
            </w:r>
            <w:r w:rsidR="00771E92">
              <w:rPr>
                <w:szCs w:val="18"/>
                <w:u w:val="single"/>
              </w:rPr>
              <w:t xml:space="preserve"> handelend als gemeld</w:t>
            </w:r>
            <w:r w:rsidRPr="00E54774">
              <w:rPr>
                <w:szCs w:val="18"/>
              </w:rPr>
              <w:t>:</w:t>
            </w:r>
          </w:p>
          <w:p w:rsidR="00240B8B" w:rsidRPr="00E54774" w:rsidRDefault="00240B8B" w:rsidP="00E54774">
            <w:pPr>
              <w:spacing w:line="240" w:lineRule="auto"/>
              <w:rPr>
                <w:sz w:val="16"/>
                <w:szCs w:val="16"/>
              </w:rPr>
            </w:pPr>
            <w:r w:rsidRPr="00E54774">
              <w:rPr>
                <w:sz w:val="16"/>
                <w:szCs w:val="16"/>
              </w:rPr>
              <w:t>//IMKAD_AangebodenStuk/tia_TekstKeuze/</w:t>
            </w:r>
          </w:p>
          <w:p w:rsidR="00240B8B" w:rsidRPr="00E54774" w:rsidRDefault="00240B8B" w:rsidP="00E54774">
            <w:pPr>
              <w:spacing w:line="240" w:lineRule="auto"/>
              <w:rPr>
                <w:sz w:val="16"/>
                <w:szCs w:val="16"/>
              </w:rPr>
            </w:pPr>
            <w:r w:rsidRPr="00E54774">
              <w:rPr>
                <w:sz w:val="16"/>
                <w:szCs w:val="16"/>
              </w:rPr>
              <w:tab/>
              <w:t>./tagNaam(‘k_Handelend’)</w:t>
            </w:r>
          </w:p>
          <w:p w:rsidR="00240B8B" w:rsidRPr="00E54774" w:rsidRDefault="00240B8B" w:rsidP="00E54774">
            <w:pPr>
              <w:spacing w:line="240" w:lineRule="auto"/>
              <w:rPr>
                <w:sz w:val="16"/>
                <w:szCs w:val="16"/>
              </w:rPr>
            </w:pPr>
            <w:r w:rsidRPr="00E54774">
              <w:rPr>
                <w:sz w:val="16"/>
                <w:szCs w:val="16"/>
              </w:rPr>
              <w:tab/>
              <w:t>./tekst (‘, handelend als gemeld,</w:t>
            </w:r>
            <w:r w:rsidRPr="00E54774">
              <w:rPr>
                <w:rFonts w:cs="Arial"/>
              </w:rPr>
              <w:t>’)</w:t>
            </w:r>
          </w:p>
        </w:tc>
      </w:tr>
    </w:tbl>
    <w:p w:rsidR="00240B8B" w:rsidRDefault="00240B8B" w:rsidP="001E547A">
      <w:pPr>
        <w:pStyle w:val="Kop2"/>
        <w:pageBreakBefore/>
        <w:numPr>
          <w:ilvl w:val="1"/>
          <w:numId w:val="1"/>
        </w:numPr>
        <w:rPr>
          <w:lang w:val="en-US"/>
        </w:rPr>
      </w:pPr>
      <w:bookmarkStart w:id="43" w:name="_Toc358624440"/>
      <w:bookmarkStart w:id="44" w:name="_Ref359222068"/>
      <w:bookmarkStart w:id="45" w:name="_Ref359929442"/>
      <w:bookmarkStart w:id="46" w:name="_Ref361826430"/>
      <w:bookmarkStart w:id="47" w:name="_Ref366137013"/>
      <w:bookmarkStart w:id="48" w:name="_Ref414957680"/>
      <w:bookmarkStart w:id="49" w:name="_Ref436211427"/>
      <w:bookmarkStart w:id="50" w:name="_Ref436211437"/>
      <w:bookmarkStart w:id="51" w:name="_Ref436211445"/>
      <w:bookmarkStart w:id="52" w:name="_Toc462994145"/>
      <w:r>
        <w:rPr>
          <w:lang w:val="en-US"/>
        </w:rPr>
        <w:lastRenderedPageBreak/>
        <w:t>Keuzeblok Koop – Levering</w:t>
      </w:r>
      <w:bookmarkEnd w:id="43"/>
      <w:bookmarkEnd w:id="44"/>
      <w:bookmarkEnd w:id="45"/>
      <w:bookmarkEnd w:id="46"/>
      <w:bookmarkEnd w:id="47"/>
      <w:bookmarkEnd w:id="48"/>
      <w:bookmarkEnd w:id="49"/>
      <w:bookmarkEnd w:id="50"/>
      <w:bookmarkEnd w:id="51"/>
      <w:bookmarkEnd w:id="52"/>
    </w:p>
    <w:p w:rsidR="00240B8B" w:rsidRPr="00D724B5" w:rsidRDefault="00240B8B" w:rsidP="00240B8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40B8B" w:rsidRPr="00D724B5" w:rsidTr="00E54774">
        <w:tc>
          <w:tcPr>
            <w:tcW w:w="6771" w:type="dxa"/>
            <w:shd w:val="clear" w:color="auto" w:fill="auto"/>
          </w:tcPr>
          <w:p w:rsidR="00240B8B" w:rsidRPr="00E54774" w:rsidRDefault="00240B8B" w:rsidP="00E54774">
            <w:pPr>
              <w:tabs>
                <w:tab w:val="left" w:pos="-1440"/>
                <w:tab w:val="left" w:pos="-720"/>
                <w:tab w:val="left" w:pos="425"/>
              </w:tabs>
              <w:suppressAutoHyphens/>
              <w:rPr>
                <w:color w:val="FFFFFF"/>
              </w:rPr>
            </w:pPr>
            <w:r w:rsidRPr="00E54774">
              <w:rPr>
                <w:color w:val="FFFFFF"/>
                <w:highlight w:val="darkYellow"/>
              </w:rPr>
              <w:t>KEUZEBLOK KOOP-LEVERING</w:t>
            </w:r>
          </w:p>
        </w:tc>
        <w:tc>
          <w:tcPr>
            <w:tcW w:w="7371" w:type="dxa"/>
            <w:shd w:val="clear" w:color="auto" w:fill="auto"/>
          </w:tcPr>
          <w:p w:rsidR="00240B8B" w:rsidRPr="006919F5" w:rsidRDefault="00240B8B" w:rsidP="00042293">
            <w:r w:rsidRPr="00C655DD">
              <w:t>Het keuzeblok voor Koop en L</w:t>
            </w:r>
            <w:r>
              <w:t xml:space="preserve">evering bestaat uit 4 varianten, waarvan er één gekozen moet worden. De keuzes zijn </w:t>
            </w:r>
            <w:r w:rsidRPr="006919F5">
              <w:t>opgenomen in een waardelijst.</w:t>
            </w:r>
            <w:r>
              <w:t xml:space="preserve"> Binnen de gekozen variant kan de tekst onder </w:t>
            </w:r>
            <w:r w:rsidRPr="00E54774">
              <w:rPr>
                <w:u w:val="single"/>
              </w:rPr>
              <w:t>KOOP</w:t>
            </w:r>
            <w:r>
              <w:t xml:space="preserve"> en </w:t>
            </w:r>
            <w:r w:rsidRPr="00E54774">
              <w:rPr>
                <w:u w:val="single"/>
              </w:rPr>
              <w:t>LEVERING</w:t>
            </w:r>
            <w:r>
              <w:t xml:space="preserve"> herhaald worden zodat het mogelijk is om verschillende registergoederen tussen meerdere (ver)kopende partijen te kunnen overdragen op basis van meerdere koopovereenkomsten. </w:t>
            </w:r>
          </w:p>
          <w:p w:rsidR="00240B8B" w:rsidRDefault="00240B8B" w:rsidP="00042293"/>
          <w:p w:rsidR="00240B8B" w:rsidRDefault="00240B8B" w:rsidP="00042293">
            <w:r w:rsidRPr="006919F5">
              <w:t>De varianten worden in de volgende paragrafen beschreven.</w:t>
            </w:r>
            <w:r w:rsidR="001E547A">
              <w:t xml:space="preserve"> De volgende varianten zijn mogelijk:</w:t>
            </w:r>
          </w:p>
          <w:p w:rsidR="001E547A" w:rsidRDefault="00BF4117" w:rsidP="001E547A">
            <w:pPr>
              <w:pStyle w:val="streepje"/>
            </w:pPr>
            <w:r>
              <w:t>s</w:t>
            </w:r>
            <w:r w:rsidR="001E547A">
              <w:t>tandaardlevering</w:t>
            </w:r>
          </w:p>
          <w:p w:rsidR="001E547A" w:rsidRDefault="00BF4117" w:rsidP="001E547A">
            <w:pPr>
              <w:pStyle w:val="streepje"/>
            </w:pPr>
            <w:r>
              <w:t>t</w:t>
            </w:r>
            <w:r w:rsidR="001E547A">
              <w:t>wee leveringen</w:t>
            </w:r>
          </w:p>
          <w:p w:rsidR="001E547A" w:rsidRDefault="00BF4117" w:rsidP="001E547A">
            <w:pPr>
              <w:pStyle w:val="streepje"/>
            </w:pPr>
            <w:r w:rsidRPr="00BF4117">
              <w:t>verkoop rechten met cessie</w:t>
            </w:r>
          </w:p>
          <w:p w:rsidR="00BF4117" w:rsidRPr="006919F5" w:rsidRDefault="00BF4117" w:rsidP="001E547A">
            <w:pPr>
              <w:pStyle w:val="streepje"/>
            </w:pPr>
            <w:r w:rsidRPr="00BF4117">
              <w:t>verkoop rechten met indeplaatsstelling</w:t>
            </w:r>
          </w:p>
          <w:p w:rsidR="00240B8B" w:rsidRPr="00E54774" w:rsidRDefault="00240B8B" w:rsidP="00042293">
            <w:pPr>
              <w:rPr>
                <w:u w:val="single"/>
              </w:rPr>
            </w:pP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//IMKAD_AangebodenStuk/</w:t>
            </w:r>
          </w:p>
          <w:p w:rsidR="00240B8B" w:rsidRPr="00E54774" w:rsidRDefault="00240B8B" w:rsidP="00E54774">
            <w:pPr>
              <w:spacing w:line="240" w:lineRule="auto"/>
              <w:rPr>
                <w:sz w:val="16"/>
                <w:szCs w:val="16"/>
              </w:rPr>
            </w:pPr>
            <w:r w:rsidRPr="00E54774">
              <w:rPr>
                <w:sz w:val="16"/>
                <w:szCs w:val="16"/>
              </w:rPr>
              <w:tab/>
              <w:t>./tia_StukVariant</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 xml:space="preserve">De stukdelen Koop en Levering die bij elkaar horen worden op basis van het tia_Volgnummer bepaald. Voor een enkelvoudige KOOP-LEVERING zijn de volgnummers in de toelichting vermeld, de eventuele volgende KOOP-LEVERING combinaties zijn hetzelfde aantal opvolgende volgnummers. </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N.b. De toelichtingen zijn voor de duidelijkheid voor de enkelvoudige situatie beschreven met volgnummer, voor volgende KOOP-LEVERING combinaties wordt doorgenummerd.</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 xml:space="preserve">Bv. Variant 1, eerste KOOP-LEVERING combinatie:   </w:t>
            </w:r>
          </w:p>
          <w:p w:rsidR="00240B8B" w:rsidRPr="00E54774" w:rsidRDefault="00240B8B" w:rsidP="00E54774">
            <w:pPr>
              <w:spacing w:line="240" w:lineRule="auto"/>
              <w:rPr>
                <w:rFonts w:cs="Arial"/>
                <w:sz w:val="16"/>
                <w:szCs w:val="16"/>
              </w:rPr>
            </w:pPr>
            <w:r w:rsidRPr="00E54774">
              <w:rPr>
                <w:rFonts w:cs="Arial"/>
                <w:sz w:val="16"/>
                <w:szCs w:val="16"/>
              </w:rPr>
              <w:t>//IMKAD_AangebodenStuk/StukdeelKoop/</w:t>
            </w:r>
          </w:p>
          <w:p w:rsidR="00240B8B" w:rsidRPr="00E54774" w:rsidRDefault="00240B8B" w:rsidP="00E54774">
            <w:pPr>
              <w:spacing w:line="240" w:lineRule="auto"/>
              <w:rPr>
                <w:rFonts w:cs="Arial"/>
                <w:sz w:val="16"/>
                <w:szCs w:val="16"/>
              </w:rPr>
            </w:pPr>
            <w:r w:rsidRPr="00E54774">
              <w:rPr>
                <w:rFonts w:cs="Arial"/>
                <w:sz w:val="16"/>
                <w:szCs w:val="16"/>
              </w:rPr>
              <w:tab/>
              <w:t>./tia_Volgnummer(‘1’)</w:t>
            </w:r>
          </w:p>
          <w:p w:rsidR="00240B8B" w:rsidRPr="00E54774" w:rsidRDefault="00240B8B" w:rsidP="00E54774">
            <w:pPr>
              <w:spacing w:line="240" w:lineRule="auto"/>
              <w:rPr>
                <w:rFonts w:cs="Arial"/>
                <w:sz w:val="16"/>
                <w:szCs w:val="16"/>
              </w:rPr>
            </w:pPr>
            <w:r w:rsidRPr="00E54774">
              <w:rPr>
                <w:rFonts w:cs="Arial"/>
                <w:sz w:val="16"/>
                <w:szCs w:val="16"/>
              </w:rPr>
              <w:t>//IMKAD_AangebodenStuk/StukdeelLevering/</w:t>
            </w:r>
          </w:p>
          <w:p w:rsidR="00240B8B" w:rsidRPr="00E54774" w:rsidRDefault="00240B8B" w:rsidP="00E54774">
            <w:pPr>
              <w:spacing w:line="240" w:lineRule="auto"/>
              <w:rPr>
                <w:rFonts w:cs="Arial"/>
                <w:sz w:val="16"/>
                <w:szCs w:val="16"/>
              </w:rPr>
            </w:pPr>
            <w:r w:rsidRPr="00E54774">
              <w:rPr>
                <w:rFonts w:cs="Arial"/>
                <w:sz w:val="16"/>
                <w:szCs w:val="16"/>
              </w:rPr>
              <w:tab/>
              <w:t>./tia_Volgnummer(‘1’)</w:t>
            </w:r>
          </w:p>
          <w:p w:rsidR="00240B8B" w:rsidRPr="00E54774" w:rsidRDefault="00240B8B" w:rsidP="00E54774">
            <w:pPr>
              <w:spacing w:line="240" w:lineRule="auto"/>
              <w:rPr>
                <w:sz w:val="16"/>
                <w:szCs w:val="16"/>
              </w:rPr>
            </w:pPr>
            <w:r w:rsidRPr="00E54774">
              <w:rPr>
                <w:sz w:val="16"/>
                <w:szCs w:val="16"/>
              </w:rPr>
              <w:lastRenderedPageBreak/>
              <w:t>De volgende bij elkaar horende KOOP-LEVERING combinatie is beide stukdelen met tia_Volgnummer(‘2’) daarna de stukdelen met tia_Volgnummer(‘3’) enz.</w:t>
            </w:r>
          </w:p>
          <w:p w:rsidR="00240B8B" w:rsidRPr="00E54774" w:rsidRDefault="00240B8B" w:rsidP="00E54774">
            <w:pPr>
              <w:spacing w:line="240" w:lineRule="auto"/>
              <w:rPr>
                <w:sz w:val="16"/>
                <w:szCs w:val="16"/>
              </w:rPr>
            </w:pPr>
          </w:p>
          <w:p w:rsidR="00987DBC" w:rsidRPr="00E54774" w:rsidRDefault="00987DBC" w:rsidP="00E54774">
            <w:pPr>
              <w:spacing w:line="240" w:lineRule="auto"/>
              <w:rPr>
                <w:sz w:val="16"/>
                <w:szCs w:val="16"/>
              </w:rPr>
            </w:pPr>
            <w:r w:rsidRPr="00E54774">
              <w:rPr>
                <w:sz w:val="16"/>
                <w:szCs w:val="16"/>
              </w:rPr>
              <w:t xml:space="preserve">Een KOOP-LEVERING combinatie bestaat voor de onderstaande varianten </w:t>
            </w:r>
            <w:r w:rsidR="00DE17C1" w:rsidRPr="00E54774">
              <w:rPr>
                <w:sz w:val="16"/>
                <w:szCs w:val="16"/>
              </w:rPr>
              <w:t xml:space="preserve">uit </w:t>
            </w:r>
            <w:r w:rsidRPr="00E54774">
              <w:rPr>
                <w:sz w:val="16"/>
                <w:szCs w:val="16"/>
              </w:rPr>
              <w:t>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903407" w:rsidRPr="00E54774" w:rsidTr="00E54774">
              <w:trPr>
                <w:tblHeader/>
              </w:trPr>
              <w:tc>
                <w:tcPr>
                  <w:tcW w:w="1641" w:type="dxa"/>
                  <w:tcBorders>
                    <w:bottom w:val="dotted" w:sz="4" w:space="0" w:color="auto"/>
                  </w:tcBorders>
                  <w:shd w:val="clear" w:color="auto" w:fill="auto"/>
                </w:tcPr>
                <w:p w:rsidR="00903407" w:rsidRPr="00E54774" w:rsidRDefault="00903407"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rsidR="00903407" w:rsidRPr="00E54774" w:rsidRDefault="00903407"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rsidR="00903407" w:rsidRPr="00E54774" w:rsidRDefault="00903407" w:rsidP="00E54774">
                  <w:pPr>
                    <w:spacing w:line="240" w:lineRule="auto"/>
                    <w:jc w:val="center"/>
                    <w:rPr>
                      <w:rFonts w:cs="Arial"/>
                      <w:b/>
                      <w:i/>
                      <w:sz w:val="14"/>
                      <w:szCs w:val="14"/>
                    </w:rPr>
                  </w:pPr>
                  <w:r w:rsidRPr="00E54774">
                    <w:rPr>
                      <w:rFonts w:cs="Arial"/>
                      <w:b/>
                      <w:i/>
                      <w:sz w:val="14"/>
                      <w:szCs w:val="14"/>
                    </w:rPr>
                    <w:t>Aantal stukdelen Levering</w:t>
                  </w:r>
                </w:p>
              </w:tc>
            </w:tr>
            <w:tr w:rsidR="0090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rPr>
                      <w:rFonts w:cs="Arial"/>
                      <w:sz w:val="14"/>
                      <w:szCs w:val="14"/>
                    </w:rPr>
                  </w:pPr>
                  <w:r w:rsidRPr="00E54774">
                    <w:rPr>
                      <w:rFonts w:cs="Arial"/>
                      <w:sz w:val="14"/>
                      <w:szCs w:val="14"/>
                    </w:rPr>
                    <w:t>Standaardlevering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1</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1</w:t>
                  </w:r>
                </w:p>
              </w:tc>
            </w:tr>
            <w:tr w:rsidR="0090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rPr>
                      <w:rFonts w:cs="Arial"/>
                      <w:sz w:val="14"/>
                      <w:szCs w:val="14"/>
                    </w:rPr>
                  </w:pPr>
                  <w:r w:rsidRPr="00E54774">
                    <w:rPr>
                      <w:rFonts w:cs="Arial"/>
                      <w:sz w:val="14"/>
                      <w:szCs w:val="14"/>
                    </w:rPr>
                    <w:t>Twee leveringen</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2</w:t>
                  </w:r>
                </w:p>
              </w:tc>
            </w:tr>
            <w:tr w:rsidR="0090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A92EFA" w:rsidP="00E54774">
                  <w:pPr>
                    <w:spacing w:line="240" w:lineRule="auto"/>
                    <w:rPr>
                      <w:rFonts w:cs="Arial"/>
                      <w:sz w:val="14"/>
                      <w:szCs w:val="14"/>
                    </w:rPr>
                  </w:pPr>
                  <w:r w:rsidRPr="00E54774">
                    <w:rPr>
                      <w:rFonts w:cs="Arial"/>
                      <w:sz w:val="14"/>
                      <w:szCs w:val="14"/>
                    </w:rPr>
                    <w:t>Met c</w:t>
                  </w:r>
                  <w:r w:rsidR="00903407" w:rsidRPr="00E54774">
                    <w:rPr>
                      <w:rFonts w:cs="Arial"/>
                      <w:sz w:val="14"/>
                      <w:szCs w:val="14"/>
                    </w:rPr>
                    <w:t>essie</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1</w:t>
                  </w:r>
                </w:p>
              </w:tc>
            </w:tr>
            <w:tr w:rsidR="0090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A92EFA" w:rsidP="00E54774">
                  <w:pPr>
                    <w:spacing w:line="240" w:lineRule="auto"/>
                    <w:rPr>
                      <w:rFonts w:cs="Arial"/>
                      <w:sz w:val="14"/>
                      <w:szCs w:val="14"/>
                    </w:rPr>
                  </w:pPr>
                  <w:r w:rsidRPr="00E54774">
                    <w:rPr>
                      <w:rFonts w:cs="Arial"/>
                      <w:sz w:val="14"/>
                      <w:szCs w:val="14"/>
                    </w:rPr>
                    <w:t>Met i</w:t>
                  </w:r>
                  <w:r w:rsidR="00903407" w:rsidRPr="00E54774">
                    <w:rPr>
                      <w:rFonts w:cs="Arial"/>
                      <w:sz w:val="14"/>
                      <w:szCs w:val="14"/>
                    </w:rPr>
                    <w:t>ndeplaatsstelling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1</w:t>
                  </w:r>
                </w:p>
              </w:tc>
            </w:tr>
          </w:tbl>
          <w:p w:rsidR="00903407" w:rsidRPr="00E54774" w:rsidRDefault="00903407" w:rsidP="00E54774">
            <w:pPr>
              <w:spacing w:line="240" w:lineRule="auto"/>
              <w:rPr>
                <w:sz w:val="16"/>
                <w:szCs w:val="16"/>
              </w:rPr>
            </w:pPr>
          </w:p>
        </w:tc>
      </w:tr>
    </w:tbl>
    <w:p w:rsidR="00D85DE3" w:rsidRDefault="00D85DE3" w:rsidP="00D85DE3">
      <w:pPr>
        <w:pStyle w:val="Kop3"/>
        <w:numPr>
          <w:ilvl w:val="2"/>
          <w:numId w:val="1"/>
        </w:numPr>
      </w:pPr>
      <w:bookmarkStart w:id="53" w:name="_Toc358624441"/>
      <w:bookmarkStart w:id="54" w:name="_Toc462994146"/>
      <w:r>
        <w:lastRenderedPageBreak/>
        <w:t>Variant 1: Standaardlevering (A-B)</w:t>
      </w:r>
      <w:bookmarkEnd w:id="53"/>
      <w:bookmarkEnd w:id="54"/>
    </w:p>
    <w:p w:rsidR="00D85DE3" w:rsidRPr="003E0A4F"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267349" w:rsidTr="00E54774">
        <w:tc>
          <w:tcPr>
            <w:tcW w:w="6771" w:type="dxa"/>
            <w:shd w:val="clear" w:color="auto" w:fill="auto"/>
          </w:tcPr>
          <w:p w:rsidR="00D85DE3" w:rsidRPr="00E54774" w:rsidRDefault="00D85DE3" w:rsidP="00E54774">
            <w:pPr>
              <w:tabs>
                <w:tab w:val="left" w:pos="-1440"/>
                <w:tab w:val="left" w:pos="-720"/>
                <w:tab w:val="left" w:pos="425"/>
              </w:tabs>
              <w:suppressAutoHyphens/>
              <w:rPr>
                <w:color w:val="FF0000"/>
                <w:u w:val="single"/>
              </w:rPr>
            </w:pPr>
            <w:r w:rsidRPr="00E54774">
              <w:rPr>
                <w:color w:val="FF0000"/>
                <w:u w:val="single"/>
              </w:rPr>
              <w:t>KOOP</w:t>
            </w:r>
            <w:r w:rsidRPr="00E54774">
              <w:rPr>
                <w:rFonts w:cs="Arial"/>
                <w:color w:val="FF0000"/>
              </w:rPr>
              <w:t xml:space="preserve"> </w:t>
            </w:r>
          </w:p>
        </w:tc>
        <w:tc>
          <w:tcPr>
            <w:tcW w:w="7371" w:type="dxa"/>
            <w:shd w:val="clear" w:color="auto" w:fill="auto"/>
          </w:tcPr>
          <w:p w:rsidR="00D85DE3" w:rsidRPr="00267349" w:rsidRDefault="00D85DE3" w:rsidP="00E54774">
            <w:pPr>
              <w:spacing w:before="72"/>
            </w:pPr>
            <w:r w:rsidRPr="00267349">
              <w:t xml:space="preserve">Vaste tekst. </w:t>
            </w:r>
            <w:r>
              <w:t xml:space="preserve">De tekst onder de kop </w:t>
            </w:r>
            <w:r w:rsidRPr="00E54774">
              <w:rPr>
                <w:u w:val="single"/>
              </w:rPr>
              <w:t>KOOP</w:t>
            </w:r>
            <w:r>
              <w:t xml:space="preserve"> kan herhalend worden opgenomen waarbij de aanduiding voor de koopovereenkomst verschillend is. </w:t>
            </w:r>
          </w:p>
        </w:tc>
      </w:tr>
      <w:tr w:rsidR="00D85DE3" w:rsidRPr="00737F18" w:rsidTr="00E54774">
        <w:tc>
          <w:tcPr>
            <w:tcW w:w="6771" w:type="dxa"/>
            <w:shd w:val="clear" w:color="auto" w:fill="auto"/>
          </w:tcPr>
          <w:p w:rsidR="00D85DE3" w:rsidRPr="00E54774" w:rsidRDefault="00D85DE3" w:rsidP="00E54774">
            <w:pPr>
              <w:tabs>
                <w:tab w:val="left" w:pos="-1440"/>
                <w:tab w:val="left" w:pos="-720"/>
              </w:tabs>
              <w:suppressAutoHyphens/>
              <w:rPr>
                <w:rFonts w:cs="Arial"/>
                <w:color w:val="800080"/>
              </w:rPr>
            </w:pPr>
            <w:r w:rsidRPr="00E54774">
              <w:rPr>
                <w:color w:val="339966"/>
              </w:rPr>
              <w:t>(Vervreemder/Verkoper) / Partij [volgletter/volgnummer]</w:t>
            </w:r>
            <w:r w:rsidRPr="00E54774">
              <w:rPr>
                <w:bCs/>
                <w:color w:val="339966"/>
              </w:rPr>
              <w:t xml:space="preserve"> </w:t>
            </w:r>
            <w:r w:rsidRPr="00E54774">
              <w:rPr>
                <w:rFonts w:cs="Arial"/>
                <w:color w:val="339966"/>
                <w:sz w:val="20"/>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00E14A9C" w:rsidRPr="00E54774">
              <w:rPr>
                <w:rFonts w:cs="Arial"/>
                <w:szCs w:val="18"/>
              </w:rPr>
              <w:t xml:space="preserve"> </w:t>
            </w:r>
            <w:r w:rsidRPr="00E54774">
              <w:rPr>
                <w:bCs/>
                <w:color w:val="FF0000"/>
              </w:rPr>
              <w:t xml:space="preserve">en </w:t>
            </w:r>
            <w:r w:rsidRPr="00E54774">
              <w:rPr>
                <w:bCs/>
                <w:color w:val="339966"/>
              </w:rPr>
              <w:t>(</w:t>
            </w:r>
            <w:r w:rsidRPr="00E54774">
              <w:rPr>
                <w:color w:val="339966"/>
              </w:rPr>
              <w:t xml:space="preserve">verkrijger/ koper) / partij [volgletter/volgnummer] </w:t>
            </w:r>
            <w:r w:rsidRPr="00E54774">
              <w:rPr>
                <w:rFonts w:cs="Arial"/>
                <w:color w:val="339966"/>
                <w:sz w:val="20"/>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p>
        </w:tc>
        <w:tc>
          <w:tcPr>
            <w:tcW w:w="7371" w:type="dxa"/>
            <w:shd w:val="clear" w:color="auto" w:fill="auto"/>
          </w:tcPr>
          <w:p w:rsidR="00D85DE3" w:rsidRDefault="00D85DE3" w:rsidP="00E54774">
            <w:pPr>
              <w:spacing w:before="72"/>
            </w:pPr>
            <w:r>
              <w:t xml:space="preserve">Hier worden de (gerelateerde) partijen genoemd die samen een koopovereenkomst hebben gesloten. Hierbij moet een keuze gemaakt worden uit de (gerelateerde) partijen, zoals deze eerder in de akte zijn gespecificeerd. (Zie par </w:t>
            </w:r>
            <w:r>
              <w:fldChar w:fldCharType="begin"/>
            </w:r>
            <w:r>
              <w:instrText xml:space="preserve"> REF _Ref222727104 \r \h </w:instrText>
            </w:r>
            <w:r>
              <w:fldChar w:fldCharType="separate"/>
            </w:r>
            <w:r w:rsidR="00CB4D5E">
              <w:t>2.3</w:t>
            </w:r>
            <w:r>
              <w:fldChar w:fldCharType="end"/>
            </w:r>
            <w:r>
              <w:t>) Van de gekozen (gerelateerde) partijen wordt de partijaanduiding vermeld.</w:t>
            </w:r>
          </w:p>
          <w:p w:rsidR="00D85DE3" w:rsidRDefault="00D85DE3" w:rsidP="00E54774">
            <w:pPr>
              <w:spacing w:before="72"/>
            </w:pPr>
          </w:p>
          <w:p w:rsidR="00D85DE3" w:rsidRDefault="00D85DE3" w:rsidP="00E54774">
            <w:pPr>
              <w:spacing w:before="72"/>
            </w:pPr>
            <w:r>
              <w:t>De twee gekozen (gerelateerde) partijen mogen niet gelijk zijn. De eerste (gerelateerde)  partij wordt vastgelegd als de vervreemder van de koop. De tweede (gerelateerde) partij wordt vastgelegd als de verkrijger van de koop.</w:t>
            </w:r>
          </w:p>
          <w:p w:rsidR="00D85DE3" w:rsidRPr="001B314C" w:rsidRDefault="00D85DE3" w:rsidP="00E54774">
            <w:pPr>
              <w:spacing w:before="72"/>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rFonts w:cs="Arial"/>
                <w:sz w:val="16"/>
                <w:szCs w:val="16"/>
              </w:rPr>
            </w:pPr>
            <w:r w:rsidRPr="00E54774">
              <w:rPr>
                <w:rFonts w:cs="Arial"/>
                <w:sz w:val="16"/>
                <w:szCs w:val="16"/>
              </w:rPr>
              <w:t>-partij</w:t>
            </w:r>
          </w:p>
          <w:p w:rsidR="00D85DE3" w:rsidRPr="00E54774" w:rsidRDefault="00D85DE3" w:rsidP="00E54774">
            <w:pPr>
              <w:spacing w:line="240" w:lineRule="auto"/>
              <w:rPr>
                <w:rFonts w:cs="Arial"/>
                <w:sz w:val="16"/>
                <w:szCs w:val="16"/>
              </w:rPr>
            </w:pPr>
            <w:r w:rsidRPr="00E54774">
              <w:rPr>
                <w:rFonts w:cs="Arial"/>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./tia_Volgnummer(‘1’)</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0F55FC" w:rsidRPr="00E54774">
              <w:rPr>
                <w:rFonts w:cs="Arial"/>
                <w:sz w:val="16"/>
                <w:szCs w:val="16"/>
              </w:rPr>
              <w:t>[</w:t>
            </w:r>
            <w:r w:rsidRPr="00E54774">
              <w:rPr>
                <w:rFonts w:cs="Arial"/>
                <w:sz w:val="16"/>
                <w:szCs w:val="16"/>
              </w:rPr>
              <w:t>xlink:href="id van de als vervreemder geselecteerde Partij"</w:t>
            </w:r>
            <w:r w:rsidR="000F55FC"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0F55FC" w:rsidRPr="00E54774">
              <w:rPr>
                <w:rFonts w:cs="Arial"/>
                <w:sz w:val="16"/>
                <w:szCs w:val="16"/>
              </w:rPr>
              <w:t>[</w:t>
            </w:r>
            <w:r w:rsidRPr="00E54774">
              <w:rPr>
                <w:rFonts w:cs="Arial"/>
                <w:sz w:val="16"/>
                <w:szCs w:val="16"/>
              </w:rPr>
              <w:t>xlink:href="id van de als verkrijger geselecteerde Partij"</w:t>
            </w:r>
            <w:r w:rsidR="000F55FC"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lastRenderedPageBreak/>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CB4D5E">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 gerelateerde partijen</w:t>
            </w:r>
          </w:p>
          <w:p w:rsidR="00D85DE3" w:rsidRPr="00E54774" w:rsidRDefault="00D85DE3" w:rsidP="00E54774">
            <w:pPr>
              <w:spacing w:line="240" w:lineRule="auto"/>
              <w:rPr>
                <w:rFonts w:cs="Arial"/>
                <w:sz w:val="16"/>
                <w:szCs w:val="16"/>
              </w:rPr>
            </w:pPr>
            <w:r w:rsidRPr="00E54774">
              <w:rPr>
                <w:rFonts w:cs="Arial"/>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0F55FC" w:rsidRPr="00E54774">
              <w:rPr>
                <w:rFonts w:cs="Arial"/>
                <w:sz w:val="16"/>
                <w:szCs w:val="16"/>
              </w:rPr>
              <w:t>[</w:t>
            </w:r>
            <w:r w:rsidRPr="00E54774">
              <w:rPr>
                <w:rFonts w:cs="Arial"/>
                <w:sz w:val="16"/>
                <w:szCs w:val="16"/>
              </w:rPr>
              <w:t>xlink:href="id van de als vervreemder geselecteerde Partij/Partij"</w:t>
            </w:r>
            <w:r w:rsidR="000F55FC"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0F55FC" w:rsidRPr="00E54774">
              <w:rPr>
                <w:rFonts w:cs="Arial"/>
                <w:sz w:val="16"/>
                <w:szCs w:val="16"/>
              </w:rPr>
              <w:t>[</w:t>
            </w:r>
            <w:r w:rsidRPr="00E54774">
              <w:rPr>
                <w:rFonts w:cs="Arial"/>
                <w:sz w:val="16"/>
                <w:szCs w:val="16"/>
              </w:rPr>
              <w:t>xlink:href="id van de als verkrijger geselecteerde Partij/Partij"</w:t>
            </w:r>
            <w:r w:rsidR="000F55FC"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CB4D5E">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rFonts w:cs="Arial"/>
                <w:sz w:val="16"/>
                <w:szCs w:val="16"/>
              </w:rPr>
            </w:pPr>
            <w:r w:rsidRPr="00E54774">
              <w:rPr>
                <w:rFonts w:cs="Arial"/>
                <w:sz w:val="16"/>
                <w:szCs w:val="16"/>
              </w:rPr>
              <w:tab/>
            </w:r>
          </w:p>
          <w:p w:rsidR="00D85DE3" w:rsidRPr="00E54774" w:rsidRDefault="00D85DE3" w:rsidP="00E54774">
            <w:pPr>
              <w:spacing w:line="240" w:lineRule="auto"/>
              <w:rPr>
                <w:rFonts w:cs="Arial"/>
                <w:sz w:val="16"/>
                <w:szCs w:val="16"/>
                <w:u w:val="single"/>
              </w:rPr>
            </w:pPr>
            <w:r w:rsidRPr="00E54774">
              <w:rPr>
                <w:rFonts w:cs="Arial"/>
                <w:sz w:val="16"/>
                <w:szCs w:val="16"/>
              </w:rPr>
              <w:t>- herhalende KOOP</w:t>
            </w:r>
          </w:p>
          <w:p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StukdeelKoop[tia_Volgnummer(‘x’)], waarbij </w:t>
            </w:r>
            <w:r w:rsidRPr="00E54774">
              <w:rPr>
                <w:rFonts w:cs="Arial"/>
                <w:sz w:val="16"/>
                <w:szCs w:val="16"/>
              </w:rPr>
              <w:tab/>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Pr="00E54774" w:rsidRDefault="00D85DE3" w:rsidP="00E54774">
            <w:pPr>
              <w:spacing w:line="240" w:lineRule="auto"/>
              <w:rPr>
                <w:sz w:val="16"/>
                <w:szCs w:val="16"/>
              </w:rPr>
            </w:pPr>
          </w:p>
        </w:tc>
      </w:tr>
      <w:tr w:rsidR="00D85DE3" w:rsidRPr="00FE3BB6" w:rsidTr="00E54774">
        <w:tc>
          <w:tcPr>
            <w:tcW w:w="6771" w:type="dxa"/>
            <w:shd w:val="clear" w:color="auto" w:fill="auto"/>
          </w:tcPr>
          <w:p w:rsidR="00D85DE3" w:rsidRPr="00E54774" w:rsidRDefault="00D85DE3" w:rsidP="00E54774">
            <w:pPr>
              <w:tabs>
                <w:tab w:val="left" w:pos="-1440"/>
                <w:tab w:val="left" w:pos="-720"/>
                <w:tab w:val="left" w:pos="1134"/>
              </w:tabs>
              <w:suppressAutoHyphens/>
              <w:rPr>
                <w:color w:val="800080"/>
              </w:rPr>
            </w:pPr>
            <w:r w:rsidRPr="00E54774">
              <w:rPr>
                <w:bCs/>
                <w:color w:val="FF0000"/>
              </w:rPr>
              <w:lastRenderedPageBreak/>
              <w:t xml:space="preserve">hebben op </w:t>
            </w:r>
            <w:r w:rsidRPr="00E54774">
              <w:rPr>
                <w:rFonts w:cs="Arial"/>
                <w:sz w:val="20"/>
              </w:rPr>
              <w:fldChar w:fldCharType="begin"/>
            </w:r>
            <w:r w:rsidRPr="00E54774">
              <w:rPr>
                <w:rFonts w:cs="Arial"/>
                <w:sz w:val="20"/>
              </w:rPr>
              <w:instrText xml:space="preserve">MacroButton Nomacro </w:instrText>
            </w:r>
            <w:r w:rsidRPr="00E54774">
              <w:rPr>
                <w:rFonts w:cs="Arial"/>
                <w:sz w:val="20"/>
                <w:effect w:val="none"/>
              </w:rPr>
              <w:instrText>§</w:instrText>
            </w:r>
            <w:r w:rsidRPr="00E54774">
              <w:rPr>
                <w:rFonts w:cs="Arial"/>
                <w:sz w:val="20"/>
              </w:rPr>
              <w:fldChar w:fldCharType="end"/>
            </w:r>
            <w:r w:rsidRPr="00737F18">
              <w:t>datum</w:t>
            </w:r>
            <w:r w:rsidRPr="00E54774">
              <w:rPr>
                <w:rFonts w:cs="Arial"/>
                <w:sz w:val="20"/>
              </w:rPr>
              <w:fldChar w:fldCharType="begin"/>
            </w:r>
            <w:r w:rsidRPr="00E54774">
              <w:rPr>
                <w:rFonts w:cs="Arial"/>
                <w:sz w:val="20"/>
              </w:rPr>
              <w:instrText xml:space="preserve">MacroButton Nomacro </w:instrText>
            </w:r>
            <w:r w:rsidRPr="00E54774">
              <w:rPr>
                <w:rFonts w:cs="Arial"/>
                <w:sz w:val="20"/>
                <w:effect w:val="none"/>
              </w:rPr>
              <w:instrText>§</w:instrText>
            </w:r>
            <w:r w:rsidRPr="00E54774">
              <w:rPr>
                <w:rFonts w:cs="Arial"/>
                <w:sz w:val="20"/>
              </w:rPr>
              <w:fldChar w:fldCharType="end"/>
            </w:r>
            <w:r w:rsidRPr="00737F18">
              <w:t xml:space="preserve"> </w:t>
            </w:r>
            <w:r w:rsidRPr="00E54774">
              <w:rPr>
                <w:bCs/>
                <w:color w:val="FF0000"/>
              </w:rPr>
              <w:t xml:space="preserve">een </w:t>
            </w:r>
            <w:r w:rsidRPr="00E54774">
              <w:rPr>
                <w:bCs/>
                <w:color w:val="339966"/>
              </w:rPr>
              <w:t>koopovereenkomst/koopcontract/koopakte</w:t>
            </w:r>
            <w:r w:rsidRPr="00E54774">
              <w:rPr>
                <w:bCs/>
                <w:color w:val="FF0000"/>
              </w:rPr>
              <w:t xml:space="preserve"> gesloten met betrekking tot</w:t>
            </w:r>
          </w:p>
        </w:tc>
        <w:tc>
          <w:tcPr>
            <w:tcW w:w="7371" w:type="dxa"/>
            <w:shd w:val="clear" w:color="auto" w:fill="auto"/>
          </w:tcPr>
          <w:p w:rsidR="00CF4290" w:rsidRDefault="00D85DE3" w:rsidP="00CF4290">
            <w:r>
              <w:t xml:space="preserve">Verplichte keuzetekst voor de </w:t>
            </w:r>
            <w:r w:rsidR="00CF4290">
              <w:t>datum en de aanduiding van de koop.</w:t>
            </w:r>
          </w:p>
          <w:p w:rsidR="00D85DE3" w:rsidRDefault="00D85DE3" w:rsidP="00042293"/>
          <w:p w:rsidR="00D85DE3" w:rsidRDefault="00D85DE3" w:rsidP="00042293">
            <w:r>
              <w:t xml:space="preserve">De gekozen aanduiding wordt in het </w:t>
            </w:r>
            <w:r w:rsidR="00F33730">
              <w:t>hele</w:t>
            </w:r>
            <w:r>
              <w:t xml:space="preserve"> keuzeblok gebruikt. </w:t>
            </w:r>
          </w:p>
          <w:p w:rsidR="00D85DE3" w:rsidRPr="00E54774" w:rsidRDefault="00D85DE3" w:rsidP="00042293">
            <w:pPr>
              <w:rPr>
                <w:u w:val="single"/>
              </w:rPr>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//IMKAD_AangebodenStuk/StukdeelKoop/koopovereenkomst/</w:t>
            </w:r>
          </w:p>
          <w:p w:rsidR="00D85DE3" w:rsidRPr="00E54774" w:rsidRDefault="00D85DE3" w:rsidP="00E54774">
            <w:pPr>
              <w:spacing w:line="240" w:lineRule="auto"/>
              <w:rPr>
                <w:sz w:val="16"/>
                <w:szCs w:val="16"/>
              </w:rPr>
            </w:pPr>
            <w:r w:rsidRPr="00E54774">
              <w:rPr>
                <w:sz w:val="16"/>
                <w:szCs w:val="16"/>
              </w:rPr>
              <w:tab/>
              <w:t>./datumOndertekening</w:t>
            </w:r>
          </w:p>
          <w:p w:rsidR="00D85DE3" w:rsidRPr="00E54774" w:rsidRDefault="00D85DE3" w:rsidP="00042293">
            <w:pPr>
              <w:rPr>
                <w:u w:val="single"/>
              </w:rPr>
            </w:pPr>
          </w:p>
          <w:p w:rsidR="008E3815" w:rsidRPr="00E54774" w:rsidRDefault="001D0D0F" w:rsidP="00E54774">
            <w:pPr>
              <w:spacing w:line="240" w:lineRule="auto"/>
              <w:rPr>
                <w:rFonts w:cs="Arial"/>
                <w:sz w:val="16"/>
                <w:szCs w:val="16"/>
              </w:rPr>
            </w:pPr>
            <w:r w:rsidRPr="00E54774">
              <w:rPr>
                <w:sz w:val="16"/>
                <w:szCs w:val="16"/>
              </w:rPr>
              <w:t>- aanduiding van de koop die in het hele keuzeblok koop-levering wordt getoond</w:t>
            </w:r>
          </w:p>
          <w:p w:rsidR="00D85DE3" w:rsidRPr="00E54774" w:rsidRDefault="00D85DE3" w:rsidP="00E54774">
            <w:pPr>
              <w:spacing w:line="240" w:lineRule="auto"/>
              <w:rPr>
                <w:sz w:val="16"/>
                <w:szCs w:val="16"/>
              </w:rPr>
            </w:pPr>
            <w:r w:rsidRPr="00E54774">
              <w:rPr>
                <w:sz w:val="16"/>
                <w:szCs w:val="16"/>
              </w:rPr>
              <w:t>//IMKAD_AangebodenStuk/StukdeelKoop</w:t>
            </w:r>
            <w:r w:rsidRPr="00E54774">
              <w:rPr>
                <w:i/>
                <w:sz w:val="16"/>
                <w:szCs w:val="16"/>
              </w:rPr>
              <w:t>/</w:t>
            </w:r>
            <w:r w:rsidRPr="00E54774">
              <w:rPr>
                <w:sz w:val="16"/>
                <w:szCs w:val="16"/>
              </w:rPr>
              <w:t>tekstkeuze/</w:t>
            </w:r>
          </w:p>
          <w:p w:rsidR="00D85DE3" w:rsidRPr="00E54774" w:rsidRDefault="00D85DE3" w:rsidP="00E54774">
            <w:pPr>
              <w:spacing w:line="240" w:lineRule="auto"/>
              <w:rPr>
                <w:sz w:val="16"/>
                <w:szCs w:val="16"/>
              </w:rPr>
            </w:pPr>
            <w:r w:rsidRPr="00E54774">
              <w:rPr>
                <w:sz w:val="16"/>
                <w:szCs w:val="16"/>
              </w:rPr>
              <w:tab/>
              <w:t>./tagNaam(‘k_Koopakte’)</w:t>
            </w:r>
          </w:p>
          <w:p w:rsidR="00D85DE3" w:rsidRPr="00E54774" w:rsidRDefault="00D85DE3" w:rsidP="00E54774">
            <w:pPr>
              <w:spacing w:line="240" w:lineRule="auto"/>
              <w:rPr>
                <w:sz w:val="16"/>
                <w:szCs w:val="16"/>
              </w:rPr>
            </w:pPr>
            <w:r w:rsidRPr="00E54774">
              <w:rPr>
                <w:sz w:val="16"/>
                <w:szCs w:val="16"/>
              </w:rPr>
              <w:tab/>
              <w:t>./tekst(‘koopcontract’,</w:t>
            </w:r>
            <w:r w:rsidR="00CF4290" w:rsidRPr="00E54774">
              <w:rPr>
                <w:sz w:val="16"/>
                <w:szCs w:val="16"/>
              </w:rPr>
              <w:t xml:space="preserve"> </w:t>
            </w:r>
            <w:r w:rsidRPr="00E54774">
              <w:rPr>
                <w:sz w:val="16"/>
                <w:szCs w:val="16"/>
              </w:rPr>
              <w:t>’koopakte’, ‘koopovereenkomst’)</w:t>
            </w:r>
          </w:p>
          <w:p w:rsidR="00D85DE3" w:rsidRPr="00E54774" w:rsidRDefault="00D85DE3" w:rsidP="00E54774">
            <w:pPr>
              <w:spacing w:line="240" w:lineRule="auto"/>
              <w:rPr>
                <w:sz w:val="16"/>
                <w:szCs w:val="16"/>
              </w:rPr>
            </w:pPr>
          </w:p>
        </w:tc>
      </w:tr>
      <w:tr w:rsidR="00D85DE3" w:rsidRPr="0091743C" w:rsidTr="00E54774">
        <w:tc>
          <w:tcPr>
            <w:tcW w:w="6771" w:type="dxa"/>
            <w:shd w:val="clear" w:color="auto" w:fill="auto"/>
          </w:tcPr>
          <w:p w:rsidR="00D85DE3" w:rsidRPr="00E54774" w:rsidRDefault="00D85DE3" w:rsidP="00E54774">
            <w:pPr>
              <w:tabs>
                <w:tab w:val="left" w:pos="-1440"/>
                <w:tab w:val="left" w:pos="-720"/>
                <w:tab w:val="left" w:pos="1134"/>
              </w:tabs>
              <w:suppressAutoHyphens/>
              <w:rPr>
                <w:bCs/>
                <w:color w:val="FF0000"/>
              </w:rPr>
            </w:pPr>
            <w:r w:rsidRPr="00E54774">
              <w:rPr>
                <w:bCs/>
                <w:color w:val="339966"/>
              </w:rPr>
              <w:t>de</w:t>
            </w:r>
            <w:r w:rsidRPr="00E54774">
              <w:rPr>
                <w:color w:val="339966"/>
              </w:rPr>
              <w:t>/</w:t>
            </w:r>
            <w:r w:rsidRPr="00E54774">
              <w:rPr>
                <w:bCs/>
                <w:color w:val="339966"/>
              </w:rPr>
              <w:t>het</w:t>
            </w:r>
            <w:r w:rsidRPr="00E54774">
              <w:rPr>
                <w:bCs/>
                <w:color w:val="FF0000"/>
              </w:rPr>
              <w:t xml:space="preserve"> hierna te vermelden registergoed</w:t>
            </w:r>
            <w:r w:rsidRPr="00E54774">
              <w:rPr>
                <w:bCs/>
                <w:color w:val="800080"/>
              </w:rPr>
              <w:t>eren</w:t>
            </w:r>
            <w:r w:rsidRPr="00E54774">
              <w:rPr>
                <w:bCs/>
                <w:color w:val="FF0000"/>
              </w:rPr>
              <w:t>.</w:t>
            </w:r>
          </w:p>
        </w:tc>
        <w:tc>
          <w:tcPr>
            <w:tcW w:w="7371" w:type="dxa"/>
            <w:shd w:val="clear" w:color="auto" w:fill="auto"/>
          </w:tcPr>
          <w:p w:rsidR="00D85DE3" w:rsidRPr="00E54774" w:rsidRDefault="00D85DE3" w:rsidP="00042293">
            <w:pPr>
              <w:rPr>
                <w:lang w:val="nl"/>
              </w:rPr>
            </w:pPr>
            <w:r w:rsidRPr="00E54774">
              <w:rPr>
                <w:lang w:val="nl"/>
              </w:rPr>
              <w:t>De tekst wordt afgeleid van het aantal registergoederen:</w:t>
            </w:r>
          </w:p>
          <w:p w:rsidR="00D85DE3" w:rsidRDefault="00D85DE3" w:rsidP="00E54774">
            <w:pPr>
              <w:numPr>
                <w:ilvl w:val="0"/>
                <w:numId w:val="10"/>
              </w:numPr>
            </w:pPr>
            <w:r>
              <w:t>bij één registergoed: "het hierna te vermelden registergoed"</w:t>
            </w:r>
          </w:p>
          <w:p w:rsidR="00D85DE3" w:rsidRPr="0091743C" w:rsidRDefault="00D85DE3" w:rsidP="00E54774">
            <w:pPr>
              <w:numPr>
                <w:ilvl w:val="0"/>
                <w:numId w:val="10"/>
              </w:numPr>
            </w:pPr>
            <w:r>
              <w:t xml:space="preserve">bij meerdere registergoederen: "de hierna te vermelden registergoederen" </w:t>
            </w:r>
          </w:p>
        </w:tc>
      </w:tr>
      <w:tr w:rsidR="00D85DE3" w:rsidRPr="00737F18" w:rsidTr="00E54774">
        <w:tc>
          <w:tcPr>
            <w:tcW w:w="6771" w:type="dxa"/>
            <w:shd w:val="clear" w:color="auto" w:fill="auto"/>
          </w:tcPr>
          <w:p w:rsidR="00D85DE3" w:rsidRPr="00E54774" w:rsidRDefault="00D85DE3" w:rsidP="00E54774">
            <w:pPr>
              <w:tabs>
                <w:tab w:val="left" w:pos="-1440"/>
                <w:tab w:val="left" w:pos="-720"/>
                <w:tab w:val="left" w:pos="1134"/>
              </w:tabs>
              <w:suppressAutoHyphens/>
              <w:rPr>
                <w:bCs/>
                <w:color w:val="800080"/>
              </w:rPr>
            </w:pPr>
            <w:r w:rsidRPr="00E54774">
              <w:rPr>
                <w:bCs/>
                <w:color w:val="FF0000"/>
              </w:rPr>
              <w:lastRenderedPageBreak/>
              <w:t xml:space="preserve">Van </w:t>
            </w:r>
            <w:r w:rsidRPr="00E54774">
              <w:rPr>
                <w:color w:val="339966"/>
              </w:rPr>
              <w:t>de koopovereenkomst</w:t>
            </w:r>
            <w:r w:rsidRPr="00E54774">
              <w:rPr>
                <w:bCs/>
                <w:color w:val="339966"/>
              </w:rPr>
              <w:t>/</w:t>
            </w:r>
            <w:r w:rsidRPr="00E54774">
              <w:rPr>
                <w:color w:val="339966"/>
              </w:rPr>
              <w:t>het koopcontract/de koopakte</w:t>
            </w:r>
            <w:r w:rsidRPr="00E54774">
              <w:rPr>
                <w:bCs/>
                <w:color w:val="FF0000"/>
              </w:rPr>
              <w:t xml:space="preserve"> blijkt uit een onderhandse akte die </w:t>
            </w:r>
            <w:r w:rsidRPr="00E54774">
              <w:rPr>
                <w:bCs/>
                <w:color w:val="800080"/>
              </w:rPr>
              <w:t>aan deze akte wordt gehecht en</w:t>
            </w:r>
            <w:r w:rsidRPr="00E54774">
              <w:rPr>
                <w:bCs/>
                <w:color w:val="FF0000"/>
              </w:rPr>
              <w:t xml:space="preserve"> </w:t>
            </w:r>
          </w:p>
        </w:tc>
        <w:tc>
          <w:tcPr>
            <w:tcW w:w="7371" w:type="dxa"/>
            <w:shd w:val="clear" w:color="auto" w:fill="auto"/>
          </w:tcPr>
          <w:p w:rsidR="00D85DE3" w:rsidRPr="00E54774" w:rsidRDefault="00D85DE3" w:rsidP="00042293">
            <w:pPr>
              <w:rPr>
                <w:szCs w:val="18"/>
              </w:rPr>
            </w:pPr>
            <w:r>
              <w:t xml:space="preserve">De tekstkeuze voor de aanduiding van de koop wordt afgeleid van de hiervoor gemaakte keuze. Het lidwoord wordt bepaald door de stylesheet </w:t>
            </w:r>
            <w:r w:rsidRPr="00E54774">
              <w:rPr>
                <w:szCs w:val="18"/>
              </w:rPr>
              <w:t>eventueel op basis van een hulptabel.</w:t>
            </w:r>
          </w:p>
          <w:p w:rsidR="00D85DE3" w:rsidRDefault="00D85DE3" w:rsidP="00042293"/>
          <w:p w:rsidR="00D85DE3" w:rsidRDefault="00D85DE3" w:rsidP="00042293">
            <w:r>
              <w:t>De optionele tekst  “</w:t>
            </w:r>
            <w:r w:rsidRPr="00E54774">
              <w:rPr>
                <w:color w:val="800080"/>
              </w:rPr>
              <w:t>aan deze akte wordt gehecht en</w:t>
            </w:r>
            <w:r>
              <w:t>” mag ook weggelaten worden.</w:t>
            </w:r>
          </w:p>
          <w:p w:rsidR="00D85DE3" w:rsidRPr="00E54774" w:rsidRDefault="00D85DE3" w:rsidP="00042293">
            <w:pPr>
              <w:rPr>
                <w:u w:val="single"/>
              </w:rPr>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//IMKAD_AangebodenStuk/StukdeelKoop</w:t>
            </w:r>
            <w:r w:rsidRPr="00E54774">
              <w:rPr>
                <w:i/>
                <w:sz w:val="16"/>
                <w:szCs w:val="16"/>
              </w:rPr>
              <w:t>/</w:t>
            </w:r>
            <w:r w:rsidRPr="00E54774">
              <w:rPr>
                <w:sz w:val="16"/>
                <w:szCs w:val="16"/>
              </w:rPr>
              <w:t>tekstkeuze/</w:t>
            </w:r>
          </w:p>
          <w:p w:rsidR="00D85DE3" w:rsidRPr="00E54774" w:rsidRDefault="00D85DE3" w:rsidP="00E54774">
            <w:pPr>
              <w:spacing w:line="240" w:lineRule="auto"/>
              <w:rPr>
                <w:sz w:val="16"/>
                <w:szCs w:val="16"/>
              </w:rPr>
            </w:pPr>
            <w:r w:rsidRPr="00E54774">
              <w:rPr>
                <w:sz w:val="16"/>
                <w:szCs w:val="16"/>
              </w:rPr>
              <w:tab/>
              <w:t>./tagNaam(‘k_AkteAangehecht’)</w:t>
            </w:r>
          </w:p>
          <w:p w:rsidR="00D85DE3" w:rsidRPr="00E54774" w:rsidRDefault="00D85DE3" w:rsidP="00E54774">
            <w:pPr>
              <w:spacing w:line="240" w:lineRule="auto"/>
              <w:rPr>
                <w:sz w:val="16"/>
                <w:szCs w:val="16"/>
              </w:rPr>
            </w:pPr>
            <w:r w:rsidRPr="00E54774">
              <w:rPr>
                <w:sz w:val="16"/>
                <w:szCs w:val="16"/>
              </w:rPr>
              <w:tab/>
              <w:t>./tekst(‘true’ = tekst wordt wel getoond; ‘false’ = tekst wordt niet getoond)</w:t>
            </w:r>
          </w:p>
        </w:tc>
      </w:tr>
      <w:tr w:rsidR="00D85DE3" w:rsidRPr="00737F18" w:rsidTr="00E54774">
        <w:tc>
          <w:tcPr>
            <w:tcW w:w="6771" w:type="dxa"/>
            <w:shd w:val="clear" w:color="auto" w:fill="auto"/>
          </w:tcPr>
          <w:p w:rsidR="00D85DE3" w:rsidRPr="00E54774" w:rsidRDefault="00D85DE3" w:rsidP="00E54774">
            <w:pPr>
              <w:tabs>
                <w:tab w:val="left" w:pos="-1440"/>
                <w:tab w:val="left" w:pos="-720"/>
                <w:tab w:val="left" w:pos="1134"/>
              </w:tabs>
              <w:suppressAutoHyphens/>
              <w:rPr>
                <w:bCs/>
                <w:color w:val="FF0000"/>
              </w:rPr>
            </w:pPr>
            <w:r w:rsidRPr="00E54774">
              <w:rPr>
                <w:bCs/>
                <w:color w:val="FF0000"/>
              </w:rPr>
              <w:t xml:space="preserve">hierna wordt aangeduid met </w:t>
            </w:r>
            <w:r w:rsidRPr="00E54774">
              <w:rPr>
                <w:bCs/>
                <w:color w:val="008000"/>
              </w:rPr>
              <w:t>“</w:t>
            </w:r>
            <w:r w:rsidRPr="00E54774">
              <w:rPr>
                <w:bCs/>
                <w:color w:val="800080"/>
                <w:u w:val="single"/>
              </w:rPr>
              <w:t>de</w:t>
            </w:r>
            <w:r w:rsidRPr="00E54774">
              <w:rPr>
                <w:bCs/>
                <w:color w:val="008000"/>
                <w:u w:val="single"/>
              </w:rPr>
              <w:t xml:space="preserve"> </w:t>
            </w:r>
            <w:r w:rsidRPr="00E54774">
              <w:rPr>
                <w:bCs/>
                <w:color w:val="339966"/>
                <w:u w:val="single"/>
              </w:rPr>
              <w:t>Koopovereenkomst</w:t>
            </w:r>
            <w:r w:rsidRPr="00E54774">
              <w:rPr>
                <w:bCs/>
                <w:color w:val="008000"/>
                <w:u w:val="single"/>
              </w:rPr>
              <w:t xml:space="preserve"> </w:t>
            </w:r>
            <w:r w:rsidRPr="00E54774">
              <w:rPr>
                <w:rFonts w:cs="Arial"/>
                <w:bCs/>
                <w:color w:val="800080"/>
                <w:szCs w:val="18"/>
                <w:u w:val="single"/>
              </w:rPr>
              <w:t>[volgnummer]</w:t>
            </w:r>
            <w:r w:rsidRPr="00E54774">
              <w:rPr>
                <w:bCs/>
                <w:color w:val="008000"/>
                <w:szCs w:val="18"/>
              </w:rPr>
              <w:t>”/“</w:t>
            </w:r>
            <w:r w:rsidRPr="00E54774">
              <w:rPr>
                <w:bCs/>
                <w:color w:val="800080"/>
                <w:szCs w:val="18"/>
                <w:u w:val="single"/>
              </w:rPr>
              <w:t>het</w:t>
            </w:r>
            <w:r w:rsidRPr="00E54774">
              <w:rPr>
                <w:bCs/>
                <w:color w:val="008000"/>
                <w:szCs w:val="18"/>
                <w:u w:val="single"/>
              </w:rPr>
              <w:t xml:space="preserve"> </w:t>
            </w:r>
            <w:r w:rsidRPr="00E54774">
              <w:rPr>
                <w:bCs/>
                <w:color w:val="339966"/>
                <w:szCs w:val="18"/>
                <w:u w:val="single"/>
              </w:rPr>
              <w:t>Koopcontract</w:t>
            </w:r>
            <w:r w:rsidRPr="00E54774">
              <w:rPr>
                <w:rFonts w:cs="Arial"/>
                <w:bCs/>
                <w:color w:val="339966"/>
                <w:szCs w:val="18"/>
                <w:u w:val="single"/>
              </w:rPr>
              <w:t xml:space="preserve"> </w:t>
            </w:r>
            <w:r w:rsidRPr="00E54774">
              <w:rPr>
                <w:rFonts w:cs="Arial"/>
                <w:bCs/>
                <w:color w:val="800080"/>
                <w:szCs w:val="18"/>
                <w:u w:val="single"/>
              </w:rPr>
              <w:t>[volgnummer]</w:t>
            </w:r>
            <w:r w:rsidRPr="00E54774">
              <w:rPr>
                <w:bCs/>
                <w:color w:val="008000"/>
                <w:szCs w:val="18"/>
              </w:rPr>
              <w:t>”/ “</w:t>
            </w:r>
            <w:r w:rsidRPr="00E54774">
              <w:rPr>
                <w:bCs/>
                <w:color w:val="800080"/>
                <w:szCs w:val="18"/>
                <w:u w:val="single"/>
              </w:rPr>
              <w:t>de</w:t>
            </w:r>
            <w:r w:rsidRPr="00E54774">
              <w:rPr>
                <w:bCs/>
                <w:color w:val="008000"/>
                <w:szCs w:val="18"/>
                <w:u w:val="single"/>
              </w:rPr>
              <w:t xml:space="preserve"> </w:t>
            </w:r>
            <w:r w:rsidRPr="00E54774">
              <w:rPr>
                <w:bCs/>
                <w:color w:val="339966"/>
                <w:szCs w:val="18"/>
                <w:u w:val="single"/>
              </w:rPr>
              <w:t>Koopakte</w:t>
            </w:r>
            <w:r w:rsidRPr="00E54774">
              <w:rPr>
                <w:rFonts w:cs="Arial"/>
                <w:bCs/>
                <w:color w:val="339966"/>
                <w:szCs w:val="18"/>
                <w:u w:val="single"/>
              </w:rPr>
              <w:t xml:space="preserve"> </w:t>
            </w:r>
            <w:r w:rsidRPr="00E54774">
              <w:rPr>
                <w:rFonts w:cs="Arial"/>
                <w:bCs/>
                <w:color w:val="800080"/>
                <w:szCs w:val="18"/>
                <w:u w:val="single"/>
              </w:rPr>
              <w:t>[volgnummer]</w:t>
            </w:r>
            <w:r w:rsidRPr="00E54774">
              <w:rPr>
                <w:bCs/>
                <w:color w:val="008000"/>
                <w:szCs w:val="18"/>
              </w:rPr>
              <w:t>”</w:t>
            </w:r>
            <w:r w:rsidRPr="00E54774">
              <w:rPr>
                <w:bCs/>
                <w:color w:val="FF0000"/>
                <w:szCs w:val="18"/>
              </w:rPr>
              <w:t>.</w:t>
            </w:r>
          </w:p>
        </w:tc>
        <w:tc>
          <w:tcPr>
            <w:tcW w:w="7371" w:type="dxa"/>
            <w:shd w:val="clear" w:color="auto" w:fill="auto"/>
          </w:tcPr>
          <w:p w:rsidR="00D85DE3" w:rsidRPr="00E54774" w:rsidRDefault="00D85DE3" w:rsidP="00E54774">
            <w:pPr>
              <w:spacing w:before="72"/>
              <w:rPr>
                <w:szCs w:val="18"/>
              </w:rPr>
            </w:pPr>
            <w:r>
              <w:t>De tekstkeuze voor de aanduiding van de koop wordt afgeleid van de hiervoor gemaakte keuze, optioneel aangevuld met een volgnummer. Het [volgnummer] wordt vervangen door een oplopend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rsidRPr="00E54774">
              <w:rPr>
                <w:szCs w:val="18"/>
              </w:rPr>
              <w:t>.</w:t>
            </w:r>
          </w:p>
          <w:p w:rsidR="00D85DE3" w:rsidRDefault="00D85DE3" w:rsidP="00E54774">
            <w:pPr>
              <w:numPr>
                <w:ilvl w:val="0"/>
                <w:numId w:val="10"/>
              </w:numPr>
              <w:spacing w:before="72"/>
            </w:pPr>
            <w:r>
              <w:t>tekstkeuze met [volgnummer]: [volgnummer] weergeven en de aanduiding wordt niet voorafgegaan door een lidwoord,</w:t>
            </w:r>
            <w:r w:rsidR="00260D6E">
              <w:t xml:space="preserve"> voorbeeld: ‘Koopakte </w:t>
            </w:r>
            <w:smartTag w:uri="urn:schemas-microsoft-com:office:smarttags" w:element="metricconverter">
              <w:smartTagPr>
                <w:attr w:name="ProductID" w:val="1’"/>
              </w:smartTagPr>
              <w:r w:rsidR="00260D6E">
                <w:t>1’</w:t>
              </w:r>
            </w:smartTag>
            <w:r w:rsidR="00260D6E">
              <w:t xml:space="preserve">, </w:t>
            </w:r>
          </w:p>
          <w:p w:rsidR="00D85DE3" w:rsidRPr="00047841" w:rsidRDefault="00D85DE3" w:rsidP="00E54774">
            <w:pPr>
              <w:numPr>
                <w:ilvl w:val="0"/>
                <w:numId w:val="10"/>
              </w:numPr>
              <w:spacing w:before="72"/>
            </w:pPr>
            <w:r>
              <w:t>tekstkeuze zonder [volgnummer]: h</w:t>
            </w:r>
            <w:r w:rsidRPr="00E54774">
              <w:rPr>
                <w:szCs w:val="18"/>
              </w:rPr>
              <w:t>et bijbehorende lidwoord wordt door de stylesheet bepaald, eventueel op basis van een hulptabel</w:t>
            </w:r>
            <w:r w:rsidR="00260D6E" w:rsidRPr="00E54774">
              <w:rPr>
                <w:szCs w:val="18"/>
              </w:rPr>
              <w:t>, voorbeeld: ‘de Koopakte’</w:t>
            </w:r>
            <w:r w:rsidRPr="00E54774">
              <w:rPr>
                <w:szCs w:val="18"/>
              </w:rPr>
              <w:t>.</w:t>
            </w:r>
          </w:p>
          <w:p w:rsidR="00D85DE3" w:rsidRDefault="00D85DE3" w:rsidP="00042293"/>
          <w:p w:rsidR="00D85DE3" w:rsidRDefault="00D85DE3" w:rsidP="00042293">
            <w:r>
              <w:t>En voor beide keuzes:</w:t>
            </w:r>
          </w:p>
          <w:p w:rsidR="00D85DE3" w:rsidRDefault="00D85DE3" w:rsidP="00E54774">
            <w:pPr>
              <w:numPr>
                <w:ilvl w:val="0"/>
                <w:numId w:val="10"/>
              </w:numPr>
              <w:spacing w:before="72"/>
            </w:pPr>
            <w:r>
              <w:t>eerste letter van de tekstkeuze omzetten naar een hoofdletter.</w:t>
            </w:r>
          </w:p>
          <w:p w:rsidR="00D85DE3" w:rsidRDefault="00D85DE3" w:rsidP="00E54774">
            <w:pPr>
              <w:spacing w:before="72"/>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//IMKAD_AangebodenStuk/StukdeelKoop</w:t>
            </w:r>
            <w:r w:rsidRPr="00E54774">
              <w:rPr>
                <w:i/>
                <w:sz w:val="16"/>
                <w:szCs w:val="16"/>
              </w:rPr>
              <w:t>/</w:t>
            </w:r>
            <w:r w:rsidRPr="00E54774">
              <w:rPr>
                <w:sz w:val="16"/>
                <w:szCs w:val="16"/>
              </w:rPr>
              <w:t>tekstkeuze/</w:t>
            </w:r>
          </w:p>
          <w:p w:rsidR="00D85DE3" w:rsidRPr="00E54774" w:rsidRDefault="00D85DE3" w:rsidP="00E54774">
            <w:pPr>
              <w:spacing w:line="240" w:lineRule="auto"/>
              <w:rPr>
                <w:sz w:val="16"/>
                <w:szCs w:val="16"/>
              </w:rPr>
            </w:pPr>
            <w:r w:rsidRPr="00E54774">
              <w:rPr>
                <w:sz w:val="16"/>
                <w:szCs w:val="16"/>
              </w:rPr>
              <w:tab/>
              <w:t>./tagNaam(‘k_KoopakteVolgnummer)</w:t>
            </w:r>
          </w:p>
          <w:p w:rsidR="00D85DE3" w:rsidRPr="00E54774" w:rsidRDefault="00D85DE3" w:rsidP="00E54774">
            <w:pPr>
              <w:spacing w:line="240" w:lineRule="auto"/>
              <w:rPr>
                <w:sz w:val="16"/>
                <w:szCs w:val="16"/>
              </w:rPr>
            </w:pPr>
            <w:r w:rsidRPr="00E54774">
              <w:rPr>
                <w:sz w:val="16"/>
                <w:szCs w:val="16"/>
              </w:rPr>
              <w:tab/>
              <w:t xml:space="preserve">./tekst(‘true’ = </w:t>
            </w:r>
            <w:r w:rsidR="00CF4290" w:rsidRPr="00E54774">
              <w:rPr>
                <w:sz w:val="16"/>
                <w:szCs w:val="16"/>
              </w:rPr>
              <w:t>met</w:t>
            </w:r>
            <w:r w:rsidRPr="00E54774">
              <w:rPr>
                <w:sz w:val="16"/>
                <w:szCs w:val="16"/>
              </w:rPr>
              <w:t xml:space="preserve"> volgnummer ‘false’ = </w:t>
            </w:r>
            <w:r w:rsidR="00CF4290" w:rsidRPr="00E54774">
              <w:rPr>
                <w:sz w:val="16"/>
                <w:szCs w:val="16"/>
              </w:rPr>
              <w:t>zonder</w:t>
            </w:r>
            <w:r w:rsidRPr="00E54774">
              <w:rPr>
                <w:sz w:val="16"/>
                <w:szCs w:val="16"/>
              </w:rPr>
              <w:t xml:space="preserve"> volgnummer’)</w:t>
            </w:r>
          </w:p>
        </w:tc>
      </w:tr>
    </w:tbl>
    <w:p w:rsidR="00D85DE3" w:rsidRPr="00737F18" w:rsidRDefault="00D85DE3" w:rsidP="00D85DE3"/>
    <w:p w:rsidR="00D85DE3" w:rsidRPr="00FE3BB6"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496193" w:rsidTr="00E54774">
        <w:tc>
          <w:tcPr>
            <w:tcW w:w="6771" w:type="dxa"/>
            <w:shd w:val="clear" w:color="auto" w:fill="auto"/>
          </w:tcPr>
          <w:p w:rsidR="00D85DE3" w:rsidRPr="00E54774" w:rsidRDefault="00D85DE3" w:rsidP="00E54774">
            <w:pPr>
              <w:autoSpaceDE w:val="0"/>
              <w:autoSpaceDN w:val="0"/>
              <w:adjustRightInd w:val="0"/>
              <w:rPr>
                <w:bCs/>
                <w:color w:val="FF0000"/>
                <w:u w:val="single"/>
              </w:rPr>
            </w:pPr>
            <w:r w:rsidRPr="00E54774">
              <w:rPr>
                <w:bCs/>
                <w:color w:val="FF0000"/>
                <w:u w:val="single"/>
              </w:rPr>
              <w:lastRenderedPageBreak/>
              <w:t>LEVERING</w:t>
            </w:r>
          </w:p>
          <w:p w:rsidR="00D85DE3" w:rsidRPr="00E54774" w:rsidRDefault="00D85DE3" w:rsidP="00E54774">
            <w:pPr>
              <w:tabs>
                <w:tab w:val="left" w:pos="-1440"/>
                <w:tab w:val="left" w:pos="-720"/>
                <w:tab w:val="left" w:pos="425"/>
              </w:tabs>
              <w:suppressAutoHyphens/>
              <w:rPr>
                <w:color w:val="FF0000"/>
                <w:u w:val="single"/>
              </w:rPr>
            </w:pPr>
            <w:r w:rsidRPr="00E54774">
              <w:rPr>
                <w:bCs/>
                <w:color w:val="FF0000"/>
              </w:rPr>
              <w:t xml:space="preserve">Ter uitvoering van </w:t>
            </w:r>
            <w:r w:rsidRPr="00E54774">
              <w:rPr>
                <w:bCs/>
                <w:color w:val="800080"/>
              </w:rPr>
              <w:t>de</w:t>
            </w:r>
            <w:r w:rsidRPr="00E54774">
              <w:rPr>
                <w:bCs/>
                <w:color w:val="008000"/>
              </w:rPr>
              <w:t xml:space="preserve"> </w:t>
            </w:r>
            <w:r w:rsidRPr="00E54774">
              <w:rPr>
                <w:bCs/>
                <w:color w:val="339966"/>
              </w:rPr>
              <w:t>Koopovereenkomst</w:t>
            </w:r>
            <w:r w:rsidRPr="00E54774">
              <w:rPr>
                <w:bCs/>
                <w:color w:val="008000"/>
              </w:rPr>
              <w:t xml:space="preserve"> </w:t>
            </w:r>
            <w:r w:rsidRPr="00E54774">
              <w:rPr>
                <w:rFonts w:cs="Arial"/>
                <w:bCs/>
                <w:color w:val="800080"/>
                <w:szCs w:val="18"/>
              </w:rPr>
              <w:t>[volgnummer]</w:t>
            </w:r>
            <w:r w:rsidRPr="00E54774">
              <w:rPr>
                <w:bCs/>
                <w:color w:val="008000"/>
              </w:rPr>
              <w:t xml:space="preserve">/ </w:t>
            </w:r>
            <w:r w:rsidRPr="00E54774">
              <w:rPr>
                <w:bCs/>
                <w:color w:val="800080"/>
              </w:rPr>
              <w:t>het</w:t>
            </w:r>
            <w:r w:rsidRPr="00E54774">
              <w:rPr>
                <w:bCs/>
                <w:color w:val="008000"/>
              </w:rPr>
              <w:t xml:space="preserve"> </w:t>
            </w:r>
            <w:r w:rsidRPr="00E54774">
              <w:rPr>
                <w:bCs/>
                <w:color w:val="339966"/>
              </w:rPr>
              <w:t>Koopcontract</w:t>
            </w:r>
            <w:r w:rsidRPr="00E54774">
              <w:rPr>
                <w:bCs/>
                <w:color w:val="008000"/>
                <w:u w:val="single"/>
              </w:rPr>
              <w:t xml:space="preserve"> </w:t>
            </w:r>
            <w:r w:rsidRPr="00E54774">
              <w:rPr>
                <w:rFonts w:cs="Arial"/>
                <w:bCs/>
                <w:color w:val="800080"/>
                <w:szCs w:val="18"/>
              </w:rPr>
              <w:t>[volgnummer]</w:t>
            </w:r>
            <w:r w:rsidRPr="00E54774">
              <w:rPr>
                <w:bCs/>
                <w:color w:val="008000"/>
              </w:rPr>
              <w:t>/</w:t>
            </w:r>
            <w:r w:rsidRPr="00E54774">
              <w:rPr>
                <w:bCs/>
                <w:color w:val="800080"/>
              </w:rPr>
              <w:t>de</w:t>
            </w:r>
            <w:r w:rsidRPr="00E54774">
              <w:rPr>
                <w:bCs/>
                <w:color w:val="008000"/>
              </w:rPr>
              <w:t xml:space="preserve"> </w:t>
            </w:r>
            <w:r w:rsidRPr="00E54774">
              <w:rPr>
                <w:bCs/>
                <w:color w:val="339966"/>
              </w:rPr>
              <w:t>Koopakte</w:t>
            </w:r>
            <w:r w:rsidRPr="00E54774">
              <w:rPr>
                <w:bCs/>
                <w:color w:val="008000"/>
              </w:rPr>
              <w:t xml:space="preserve"> </w:t>
            </w:r>
            <w:r w:rsidRPr="00E54774">
              <w:rPr>
                <w:rFonts w:cs="Arial"/>
                <w:bCs/>
                <w:color w:val="800080"/>
                <w:szCs w:val="18"/>
              </w:rPr>
              <w:t>[volgnummer]</w:t>
            </w:r>
            <w:r w:rsidRPr="00E54774">
              <w:rPr>
                <w:bCs/>
                <w:color w:val="FF0000"/>
              </w:rPr>
              <w:t xml:space="preserve"> levert </w:t>
            </w:r>
            <w:r w:rsidRPr="00E54774">
              <w:rPr>
                <w:bCs/>
                <w:color w:val="339966"/>
              </w:rPr>
              <w:t>(</w:t>
            </w:r>
            <w:r w:rsidRPr="00E54774">
              <w:rPr>
                <w:color w:val="339966"/>
              </w:rPr>
              <w:t xml:space="preserve">vervreemder/verkoper) / partij [volgletter/volgnummer] /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bCs/>
                <w:color w:val="FF0000"/>
              </w:rPr>
              <w:t xml:space="preserve"> hierbij aan </w:t>
            </w:r>
            <w:r w:rsidRPr="00E54774">
              <w:rPr>
                <w:color w:val="FFFFFF"/>
                <w:highlight w:val="darkYellow"/>
              </w:rPr>
              <w:t>KEUZEBLOK VERDELING</w:t>
            </w:r>
          </w:p>
        </w:tc>
        <w:tc>
          <w:tcPr>
            <w:tcW w:w="7371" w:type="dxa"/>
            <w:shd w:val="clear" w:color="auto" w:fill="auto"/>
          </w:tcPr>
          <w:p w:rsidR="00D85DE3" w:rsidRDefault="00D85DE3" w:rsidP="00E54774">
            <w:pPr>
              <w:spacing w:before="72"/>
            </w:pPr>
            <w:r>
              <w:t>De tekstkeuze voor de aanduiding van de koop wordt afgeleid van de keuze bij Koop waar deze Levering betrekking op heeft.</w:t>
            </w:r>
          </w:p>
          <w:p w:rsidR="00D85DE3" w:rsidRDefault="00D85DE3" w:rsidP="00E54774">
            <w:pPr>
              <w:spacing w:before="72"/>
            </w:pPr>
            <w:r>
              <w:t>De vervreemder(s) van de levering(en) moet(en) overeenkomen met de vervreemder van de bijbehorende koop, maar wordt wel expliciet vastgelegd.</w:t>
            </w:r>
          </w:p>
          <w:p w:rsidR="00562D0F" w:rsidRDefault="00562D0F" w:rsidP="00042293"/>
          <w:p w:rsidR="00D85DE3" w:rsidRDefault="00D85DE3" w:rsidP="00042293">
            <w:r>
              <w:t>Van de</w:t>
            </w:r>
            <w:r w:rsidR="00C9554A">
              <w:t xml:space="preserve"> gekozen</w:t>
            </w:r>
            <w:r>
              <w:t xml:space="preserve"> (gerelateerde-) partij wordt de partijaanduiding vermeld.</w:t>
            </w:r>
          </w:p>
          <w:p w:rsidR="00D85DE3" w:rsidRPr="00E54774" w:rsidRDefault="00D85DE3" w:rsidP="00042293">
            <w:pPr>
              <w:rPr>
                <w:u w:val="single"/>
              </w:rPr>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rFonts w:cs="Arial"/>
                <w:sz w:val="16"/>
                <w:szCs w:val="16"/>
              </w:rPr>
            </w:pPr>
            <w:r w:rsidRPr="00E54774">
              <w:rPr>
                <w:rFonts w:cs="Arial"/>
                <w:sz w:val="16"/>
                <w:szCs w:val="16"/>
              </w:rPr>
              <w:t xml:space="preserve">-partij </w:t>
            </w:r>
          </w:p>
          <w:p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./tia_Volgnummer(‘1’)</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BB511E" w:rsidRPr="00E54774">
              <w:rPr>
                <w:rFonts w:cs="Arial"/>
                <w:sz w:val="16"/>
                <w:szCs w:val="16"/>
              </w:rPr>
              <w:t>[</w:t>
            </w:r>
            <w:r w:rsidRPr="00E54774">
              <w:rPr>
                <w:rFonts w:cs="Arial"/>
                <w:sz w:val="16"/>
                <w:szCs w:val="16"/>
              </w:rPr>
              <w:t>xlink:href="id van de als vervreemder geselecteerde Partij"</w:t>
            </w:r>
            <w:r w:rsidR="00BB511E" w:rsidRPr="00E54774">
              <w:rPr>
                <w:rFonts w:cs="Arial"/>
                <w:sz w:val="16"/>
                <w:szCs w:val="16"/>
              </w:rPr>
              <w:t>]</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BB511E" w:rsidRPr="00E54774">
              <w:rPr>
                <w:rFonts w:cs="Arial"/>
                <w:sz w:val="16"/>
                <w:szCs w:val="16"/>
              </w:rPr>
              <w:t>[</w:t>
            </w:r>
            <w:r w:rsidRPr="00E54774">
              <w:rPr>
                <w:rFonts w:cs="Arial"/>
                <w:sz w:val="16"/>
                <w:szCs w:val="16"/>
              </w:rPr>
              <w:t>xlink:href="id van de als vervreemder geselecteerde Partij/Partij"</w:t>
            </w:r>
            <w:r w:rsidR="00BB511E" w:rsidRPr="00E54774">
              <w:rPr>
                <w:rFonts w:cs="Arial"/>
                <w:sz w:val="16"/>
                <w:szCs w:val="16"/>
              </w:rPr>
              <w:t>]</w:t>
            </w:r>
          </w:p>
          <w:p w:rsidR="00D85DE3" w:rsidRDefault="00D85DE3" w:rsidP="00E54774">
            <w:pPr>
              <w:spacing w:line="240" w:lineRule="auto"/>
            </w:pPr>
          </w:p>
          <w:p w:rsidR="00D85DE3" w:rsidRPr="00E54774" w:rsidRDefault="00D85DE3" w:rsidP="00E54774">
            <w:pPr>
              <w:spacing w:line="240" w:lineRule="auto"/>
              <w:rPr>
                <w:rFonts w:cs="Arial"/>
                <w:sz w:val="16"/>
                <w:szCs w:val="16"/>
              </w:rPr>
            </w:pPr>
            <w:r w:rsidRPr="00E54774">
              <w:rPr>
                <w:rFonts w:cs="Arial"/>
                <w:sz w:val="16"/>
                <w:szCs w:val="16"/>
              </w:rPr>
              <w:t>- herhalende LEVERING</w:t>
            </w:r>
          </w:p>
          <w:p w:rsidR="00D85DE3" w:rsidRPr="00E54774" w:rsidRDefault="00D85DE3" w:rsidP="00E54774">
            <w:pPr>
              <w:spacing w:line="240" w:lineRule="auto"/>
              <w:rPr>
                <w:rFonts w:cs="Arial"/>
                <w:sz w:val="16"/>
                <w:szCs w:val="16"/>
              </w:rPr>
            </w:pPr>
            <w:r w:rsidRPr="00E54774">
              <w:rPr>
                <w:rFonts w:cs="Arial"/>
                <w:sz w:val="16"/>
                <w:szCs w:val="16"/>
              </w:rPr>
              <w:t xml:space="preserve">Elke LEVERING wordt vastgelegd in een </w:t>
            </w:r>
            <w:r w:rsidR="00BB511E" w:rsidRPr="00E54774">
              <w:rPr>
                <w:rFonts w:cs="Arial"/>
                <w:sz w:val="16"/>
                <w:szCs w:val="16"/>
              </w:rPr>
              <w:t>//</w:t>
            </w:r>
            <w:r w:rsidRPr="00E54774">
              <w:rPr>
                <w:rFonts w:cs="Arial"/>
                <w:sz w:val="16"/>
                <w:szCs w:val="16"/>
              </w:rPr>
              <w:t>StukdeelLevering</w:t>
            </w:r>
            <w:r w:rsidR="00BB511E"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BB511E"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Pr="00496193" w:rsidRDefault="00D85DE3" w:rsidP="00E54774">
            <w:pPr>
              <w:spacing w:line="240" w:lineRule="auto"/>
            </w:pPr>
          </w:p>
        </w:tc>
      </w:tr>
      <w:tr w:rsidR="00D85DE3" w:rsidRPr="004E2917" w:rsidTr="00E54774">
        <w:tc>
          <w:tcPr>
            <w:tcW w:w="6771" w:type="dxa"/>
            <w:shd w:val="clear" w:color="auto" w:fill="auto"/>
          </w:tcPr>
          <w:p w:rsidR="00D85DE3" w:rsidRPr="00E54774" w:rsidRDefault="00D85DE3" w:rsidP="00E54774">
            <w:pPr>
              <w:tabs>
                <w:tab w:val="left" w:pos="-1440"/>
                <w:tab w:val="left" w:pos="-720"/>
                <w:tab w:val="left" w:pos="1134"/>
              </w:tabs>
              <w:suppressAutoHyphens/>
              <w:rPr>
                <w:color w:val="800080"/>
                <w:lang w:val="en-US"/>
              </w:rPr>
            </w:pPr>
            <w:r w:rsidRPr="00E54774">
              <w:rPr>
                <w:bCs/>
                <w:color w:val="FF0000"/>
                <w:lang w:val="en-US"/>
              </w:rPr>
              <w:t>OMSCHRIJVING REGISTERGOED</w:t>
            </w:r>
            <w:r w:rsidRPr="00E54774">
              <w:rPr>
                <w:bCs/>
                <w:color w:val="800080"/>
                <w:lang w:val="en-US"/>
              </w:rPr>
              <w:t>EREN</w:t>
            </w:r>
          </w:p>
        </w:tc>
        <w:tc>
          <w:tcPr>
            <w:tcW w:w="7371" w:type="dxa"/>
            <w:shd w:val="clear" w:color="auto" w:fill="auto"/>
          </w:tcPr>
          <w:p w:rsidR="00D85DE3" w:rsidRPr="00E54774" w:rsidRDefault="00D85DE3" w:rsidP="00042293">
            <w:pPr>
              <w:rPr>
                <w:lang w:val="nl"/>
              </w:rPr>
            </w:pPr>
            <w:r w:rsidRPr="00E54774">
              <w:rPr>
                <w:lang w:val="nl"/>
              </w:rPr>
              <w:t>De tekst wordt afgeleid van het aantal registergoederen:</w:t>
            </w:r>
          </w:p>
          <w:p w:rsidR="00D85DE3" w:rsidRDefault="00D85DE3" w:rsidP="00E54774">
            <w:pPr>
              <w:numPr>
                <w:ilvl w:val="0"/>
                <w:numId w:val="10"/>
              </w:numPr>
            </w:pPr>
            <w:r>
              <w:t>bij één registergoed: "</w:t>
            </w:r>
            <w:r w:rsidRPr="00E54774">
              <w:rPr>
                <w:caps/>
              </w:rPr>
              <w:t>registergoed</w:t>
            </w:r>
            <w:r>
              <w:t>"</w:t>
            </w:r>
          </w:p>
          <w:p w:rsidR="00D85DE3" w:rsidRPr="004E2917" w:rsidRDefault="00D85DE3" w:rsidP="00E54774">
            <w:pPr>
              <w:numPr>
                <w:ilvl w:val="0"/>
                <w:numId w:val="10"/>
              </w:numPr>
            </w:pPr>
            <w:r>
              <w:t>bij meerdere registergoederen: "</w:t>
            </w:r>
            <w:r w:rsidRPr="00E54774">
              <w:rPr>
                <w:caps/>
              </w:rPr>
              <w:t>registergoederen</w:t>
            </w:r>
            <w:r>
              <w:t>"</w:t>
            </w:r>
          </w:p>
        </w:tc>
      </w:tr>
      <w:tr w:rsidR="00D85DE3" w:rsidRPr="004E2917" w:rsidTr="00E54774">
        <w:tc>
          <w:tcPr>
            <w:tcW w:w="6771" w:type="dxa"/>
            <w:shd w:val="clear" w:color="auto" w:fill="auto"/>
          </w:tcPr>
          <w:p w:rsidR="00D85DE3" w:rsidRPr="00E54774" w:rsidRDefault="00D85DE3" w:rsidP="00E54774">
            <w:pPr>
              <w:tabs>
                <w:tab w:val="left" w:pos="-1440"/>
                <w:tab w:val="left" w:pos="-720"/>
                <w:tab w:val="left" w:pos="425"/>
              </w:tabs>
              <w:suppressAutoHyphens/>
              <w:rPr>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rsidR="00D85DE3" w:rsidRPr="00124E96" w:rsidRDefault="00D85DE3" w:rsidP="00042293">
            <w:r>
              <w:t xml:space="preserve">Combinatie van één TEKSTBLOK RECHT </w:t>
            </w:r>
            <w:r w:rsidRPr="00124E96">
              <w:t xml:space="preserve">met één TEKSTBLOK REGISTERGOED </w:t>
            </w:r>
          </w:p>
          <w:p w:rsidR="00D85DE3" w:rsidRDefault="00D85DE3" w:rsidP="00042293"/>
          <w:p w:rsidR="00D85DE3" w:rsidRDefault="00D85DE3" w:rsidP="00042293">
            <w:r>
              <w:t>Van TEKSTBLOK REGISTERGOED zijn alleen de objecten perceel, appartementsrecht, netwerk en schip van toepassing.</w:t>
            </w:r>
          </w:p>
          <w:p w:rsidR="00627978" w:rsidRPr="00E54774" w:rsidRDefault="00627978" w:rsidP="00042293">
            <w:pPr>
              <w:rPr>
                <w:lang w:val="nl"/>
              </w:rPr>
            </w:pPr>
          </w:p>
          <w:p w:rsidR="00D85DE3" w:rsidRPr="00E54774" w:rsidRDefault="00D85DE3" w:rsidP="00042293">
            <w:pPr>
              <w:rPr>
                <w:lang w:val="nl"/>
              </w:rPr>
            </w:pPr>
            <w:r w:rsidRPr="00E54774">
              <w:rPr>
                <w:lang w:val="nl"/>
              </w:rPr>
              <w:lastRenderedPageBreak/>
              <w:t>Er moet minimaal één combinatie recht/registergoed zijn, er kunnen er meerdere zijn.</w:t>
            </w:r>
          </w:p>
          <w:p w:rsidR="00D85DE3" w:rsidRDefault="00D85DE3" w:rsidP="00042293"/>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//IMKAD_AangebodenStuk/StukdeelLevering/IMKAD_Zakelijkrecht</w:t>
            </w:r>
          </w:p>
          <w:p w:rsidR="00D85DE3" w:rsidRPr="00E54774" w:rsidRDefault="00D85DE3" w:rsidP="00E54774">
            <w:pPr>
              <w:spacing w:line="240" w:lineRule="auto"/>
              <w:rPr>
                <w:sz w:val="16"/>
                <w:szCs w:val="16"/>
              </w:rPr>
            </w:pPr>
            <w:r w:rsidRPr="00E54774">
              <w:rPr>
                <w:sz w:val="16"/>
                <w:szCs w:val="16"/>
              </w:rPr>
              <w:tab/>
              <w:t>Zie verder de tekstblokken.</w:t>
            </w:r>
          </w:p>
        </w:tc>
      </w:tr>
      <w:tr w:rsidR="00D85DE3" w:rsidRPr="006862CB" w:rsidTr="00E54774">
        <w:tc>
          <w:tcPr>
            <w:tcW w:w="6771" w:type="dxa"/>
            <w:shd w:val="clear" w:color="auto" w:fill="auto"/>
          </w:tcPr>
          <w:p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lastRenderedPageBreak/>
              <w:t>hierna</w:t>
            </w:r>
            <w:r w:rsidRPr="00E54774">
              <w:rPr>
                <w:rFonts w:cs="Arial"/>
                <w:color w:val="FF000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rsidR="00D85DE3" w:rsidRPr="00E54774" w:rsidRDefault="00D85DE3" w:rsidP="00E54774">
            <w:pPr>
              <w:tabs>
                <w:tab w:val="left" w:pos="-1440"/>
                <w:tab w:val="left" w:pos="-720"/>
                <w:tab w:val="left" w:pos="1134"/>
              </w:tabs>
              <w:suppressAutoHyphens/>
              <w:rPr>
                <w:rFonts w:cs="Arial"/>
                <w:color w:val="3366FF"/>
                <w:szCs w:val="18"/>
              </w:rPr>
            </w:pPr>
          </w:p>
          <w:p w:rsidR="00D85DE3" w:rsidRPr="00E54774" w:rsidRDefault="00D85DE3" w:rsidP="00E54774">
            <w:pPr>
              <w:tabs>
                <w:tab w:val="left" w:pos="-1440"/>
                <w:tab w:val="left" w:pos="-720"/>
                <w:tab w:val="left" w:pos="1134"/>
              </w:tabs>
              <w:suppressAutoHyphens/>
              <w:rPr>
                <w:color w:val="FF0000"/>
              </w:rPr>
            </w:pPr>
          </w:p>
        </w:tc>
        <w:tc>
          <w:tcPr>
            <w:tcW w:w="7371" w:type="dxa"/>
            <w:shd w:val="clear" w:color="auto" w:fill="auto"/>
          </w:tcPr>
          <w:p w:rsidR="00601BF4" w:rsidRPr="00E54774" w:rsidRDefault="00D85DE3" w:rsidP="00042293">
            <w:pPr>
              <w:rPr>
                <w:lang w:val="nl"/>
              </w:rPr>
            </w:pPr>
            <w:r w:rsidRPr="00E54774">
              <w:rPr>
                <w:lang w:val="nl"/>
              </w:rPr>
              <w:t>Optionele keuzetekst ten behoeve van de aanduiding van het registergoed</w:t>
            </w:r>
            <w:r w:rsidR="00DE17C1" w:rsidRPr="00E54774">
              <w:rPr>
                <w:lang w:val="nl"/>
              </w:rPr>
              <w:t xml:space="preserve"> met volgnummer</w:t>
            </w:r>
            <w:r w:rsidR="001C27EA" w:rsidRPr="00E54774">
              <w:rPr>
                <w:lang w:val="nl"/>
              </w:rPr>
              <w:t xml:space="preserve"> per Recht/Registergoed combinatie</w:t>
            </w:r>
            <w:r w:rsidR="009648CF" w:rsidRPr="00E54774">
              <w:rPr>
                <w:lang w:val="nl"/>
              </w:rPr>
              <w:t>, wordt na elke Recht/Registergoed combinatie getoond</w:t>
            </w:r>
            <w:r w:rsidRPr="00E54774">
              <w:rPr>
                <w:lang w:val="nl"/>
              </w:rPr>
              <w:t xml:space="preserve">. </w:t>
            </w:r>
          </w:p>
          <w:p w:rsidR="00617031" w:rsidRPr="00E54774" w:rsidRDefault="00617031" w:rsidP="00042293">
            <w:pPr>
              <w:rPr>
                <w:lang w:val="nl"/>
              </w:rPr>
            </w:pPr>
          </w:p>
          <w:p w:rsidR="009648CF" w:rsidRPr="00E54774" w:rsidRDefault="009648CF" w:rsidP="00042293">
            <w:pPr>
              <w:rPr>
                <w:lang w:val="nl"/>
              </w:rPr>
            </w:pPr>
            <w:r w:rsidRPr="00E54774">
              <w:rPr>
                <w:lang w:val="nl"/>
              </w:rPr>
              <w:t xml:space="preserve">Percelen waarvan alleen het nummer </w:t>
            </w:r>
            <w:r w:rsidR="00033BFD" w:rsidRPr="00E54774">
              <w:rPr>
                <w:lang w:val="nl"/>
              </w:rPr>
              <w:t xml:space="preserve">in de kadastrale aanduiding </w:t>
            </w:r>
            <w:r w:rsidRPr="00E54774">
              <w:rPr>
                <w:lang w:val="nl"/>
              </w:rPr>
              <w:t xml:space="preserve">afwijkt kunnen </w:t>
            </w:r>
            <w:r w:rsidR="00033BFD" w:rsidRPr="00E54774">
              <w:rPr>
                <w:lang w:val="nl"/>
              </w:rPr>
              <w:t>gegroepeerd</w:t>
            </w:r>
            <w:r w:rsidRPr="00E54774">
              <w:rPr>
                <w:lang w:val="nl"/>
              </w:rPr>
              <w:t xml:space="preserve"> getoond worden (zie Tekstblok</w:t>
            </w:r>
            <w:r w:rsidR="00CD7637" w:rsidRPr="00E54774">
              <w:rPr>
                <w:lang w:val="nl"/>
              </w:rPr>
              <w:t xml:space="preserve"> Recht en Tekstblok </w:t>
            </w:r>
            <w:r w:rsidRPr="00E54774">
              <w:rPr>
                <w:lang w:val="nl"/>
              </w:rPr>
              <w:t xml:space="preserve">Registergoed), de aanduiding wordt dan getoond voor de </w:t>
            </w:r>
            <w:r w:rsidR="00033BFD" w:rsidRPr="00E54774">
              <w:rPr>
                <w:lang w:val="nl"/>
              </w:rPr>
              <w:t>gegroepeerde</w:t>
            </w:r>
            <w:r w:rsidRPr="00E54774">
              <w:rPr>
                <w:lang w:val="nl"/>
              </w:rPr>
              <w:t xml:space="preserve"> percelen. </w:t>
            </w:r>
            <w:r w:rsidR="00033BFD" w:rsidRPr="00E54774">
              <w:rPr>
                <w:lang w:val="nl"/>
              </w:rPr>
              <w:t>Het is een gebruikerskeuze in Tekstblok Registergoed om</w:t>
            </w:r>
            <w:r w:rsidRPr="00E54774">
              <w:rPr>
                <w:lang w:val="nl"/>
              </w:rPr>
              <w:t xml:space="preserve"> de percelen n</w:t>
            </w:r>
            <w:r w:rsidR="00033BFD" w:rsidRPr="00E54774">
              <w:rPr>
                <w:lang w:val="nl"/>
              </w:rPr>
              <w:t>iet</w:t>
            </w:r>
            <w:r w:rsidRPr="00E54774">
              <w:rPr>
                <w:lang w:val="nl"/>
              </w:rPr>
              <w:t xml:space="preserve"> </w:t>
            </w:r>
            <w:r w:rsidR="00033BFD" w:rsidRPr="00E54774">
              <w:rPr>
                <w:lang w:val="nl"/>
              </w:rPr>
              <w:t xml:space="preserve">gegroepeerd </w:t>
            </w:r>
            <w:r w:rsidRPr="00E54774">
              <w:rPr>
                <w:lang w:val="nl"/>
              </w:rPr>
              <w:t>te tonen</w:t>
            </w:r>
            <w:r w:rsidR="00033BFD" w:rsidRPr="00E54774">
              <w:rPr>
                <w:lang w:val="nl"/>
              </w:rPr>
              <w:t xml:space="preserve"> en in dat geval</w:t>
            </w:r>
            <w:r w:rsidRPr="00E54774">
              <w:rPr>
                <w:lang w:val="nl"/>
              </w:rPr>
              <w:t xml:space="preserve"> wordt de aanduiding voor elk perceel getoond.</w:t>
            </w:r>
          </w:p>
          <w:p w:rsidR="009648CF" w:rsidRPr="00E54774" w:rsidRDefault="009648CF" w:rsidP="00042293">
            <w:pPr>
              <w:rPr>
                <w:lang w:val="nl"/>
              </w:rPr>
            </w:pPr>
          </w:p>
          <w:p w:rsidR="00617031" w:rsidRPr="00E54774" w:rsidRDefault="00617031" w:rsidP="00042293">
            <w:pPr>
              <w:rPr>
                <w:lang w:val="nl"/>
              </w:rPr>
            </w:pPr>
            <w:r w:rsidRPr="00E54774">
              <w:rPr>
                <w:lang w:val="nl"/>
              </w:rPr>
              <w:t xml:space="preserve">Bevat de akte meer dan één Recht/Registergoed combinatie en wordt de koopprijs (zie par. </w:t>
            </w:r>
            <w:r w:rsidRPr="00E54774">
              <w:rPr>
                <w:lang w:val="nl"/>
              </w:rPr>
              <w:fldChar w:fldCharType="begin"/>
            </w:r>
            <w:r w:rsidRPr="00E54774">
              <w:rPr>
                <w:lang w:val="nl"/>
              </w:rPr>
              <w:instrText xml:space="preserve"> REF _Ref414954403 \r \h </w:instrText>
            </w:r>
            <w:r w:rsidR="00A06D0D" w:rsidRPr="00E54774">
              <w:rPr>
                <w:lang w:val="nl"/>
              </w:rPr>
            </w:r>
            <w:r w:rsidRPr="00E54774">
              <w:rPr>
                <w:lang w:val="nl"/>
              </w:rPr>
              <w:fldChar w:fldCharType="separate"/>
            </w:r>
            <w:r w:rsidR="00CB4D5E">
              <w:rPr>
                <w:lang w:val="nl"/>
              </w:rPr>
              <w:t>2.7</w:t>
            </w:r>
            <w:r w:rsidRPr="00E54774">
              <w:rPr>
                <w:lang w:val="nl"/>
              </w:rPr>
              <w:fldChar w:fldCharType="end"/>
            </w:r>
            <w:r w:rsidRPr="00E54774">
              <w:rPr>
                <w:lang w:val="nl"/>
              </w:rPr>
              <w:t>) per registergoed getoond dan is deze keuzetekst verplicht. De Recht/Registergoed combinatie wordt dan nooit gegroepeerd getoond (zie Tekstblok Recht en Tekstblok Registergoed).</w:t>
            </w:r>
          </w:p>
          <w:p w:rsidR="00617031" w:rsidRPr="00E54774" w:rsidRDefault="00617031" w:rsidP="00042293">
            <w:pPr>
              <w:rPr>
                <w:lang w:val="nl"/>
              </w:rPr>
            </w:pPr>
          </w:p>
          <w:p w:rsidR="00D85DE3" w:rsidRPr="00E54774" w:rsidRDefault="00D85DE3" w:rsidP="00042293">
            <w:pPr>
              <w:rPr>
                <w:lang w:val="nl"/>
              </w:rPr>
            </w:pPr>
            <w:r w:rsidRPr="00E54774">
              <w:rPr>
                <w:lang w:val="nl"/>
              </w:rPr>
              <w:t xml:space="preserve">De laatste </w:t>
            </w:r>
            <w:r w:rsidR="007B5C48" w:rsidRPr="00E54774">
              <w:rPr>
                <w:lang w:val="nl"/>
              </w:rPr>
              <w:t xml:space="preserve">aanduiding met volgnummer </w:t>
            </w:r>
            <w:r w:rsidRPr="00E54774">
              <w:rPr>
                <w:lang w:val="nl"/>
              </w:rPr>
              <w:t>wordt afgesloten met een “</w:t>
            </w:r>
            <w:r w:rsidR="007B5C48" w:rsidRPr="00E54774">
              <w:rPr>
                <w:lang w:val="nl"/>
              </w:rPr>
              <w:t>;</w:t>
            </w:r>
            <w:r w:rsidRPr="00E54774">
              <w:rPr>
                <w:lang w:val="nl"/>
              </w:rPr>
              <w:t xml:space="preserve">” </w:t>
            </w:r>
            <w:r w:rsidR="007B5C48" w:rsidRPr="00E54774">
              <w:rPr>
                <w:lang w:val="nl"/>
              </w:rPr>
              <w:t>wanneer een gezamenlijke aanduiding volgt en anders met een ‘</w:t>
            </w:r>
            <w:r w:rsidRPr="00E54774">
              <w:rPr>
                <w:lang w:val="nl"/>
              </w:rPr>
              <w:t>.</w:t>
            </w:r>
            <w:r w:rsidR="007B5C48" w:rsidRPr="00E54774">
              <w:rPr>
                <w:lang w:val="nl"/>
              </w:rPr>
              <w:t>’.</w:t>
            </w:r>
          </w:p>
          <w:p w:rsidR="00D85DE3" w:rsidRPr="00E54774" w:rsidRDefault="00D85DE3" w:rsidP="00042293">
            <w:pPr>
              <w:rPr>
                <w:lang w:val="nl"/>
              </w:rPr>
            </w:pPr>
          </w:p>
          <w:p w:rsidR="00D85DE3" w:rsidRPr="00E54774" w:rsidRDefault="00DE17C1" w:rsidP="00042293">
            <w:pPr>
              <w:rPr>
                <w:rFonts w:cs="Arial"/>
                <w:bCs/>
                <w:szCs w:val="18"/>
              </w:rPr>
            </w:pPr>
            <w:r w:rsidRPr="00E54774">
              <w:rPr>
                <w:rFonts w:cs="Arial"/>
                <w:bCs/>
                <w:szCs w:val="18"/>
              </w:rPr>
              <w:t>Het is een gebruikerskeuze om een</w:t>
            </w:r>
            <w:r w:rsidR="00D85DE3" w:rsidRPr="00E54774">
              <w:rPr>
                <w:rFonts w:cs="Arial"/>
                <w:bCs/>
                <w:szCs w:val="18"/>
              </w:rPr>
              <w:t xml:space="preserve"> Registergoed </w:t>
            </w:r>
            <w:r w:rsidR="009648CF" w:rsidRPr="00E54774">
              <w:rPr>
                <w:rFonts w:cs="Arial"/>
                <w:bCs/>
                <w:szCs w:val="18"/>
              </w:rPr>
              <w:t>aanduidin</w:t>
            </w:r>
            <w:r w:rsidR="00385639" w:rsidRPr="00E54774">
              <w:rPr>
                <w:rFonts w:cs="Arial"/>
                <w:bCs/>
                <w:szCs w:val="18"/>
              </w:rPr>
              <w:t>g</w:t>
            </w:r>
            <w:r w:rsidR="009648CF" w:rsidRPr="00E54774">
              <w:rPr>
                <w:rFonts w:cs="Arial"/>
                <w:bCs/>
                <w:szCs w:val="18"/>
              </w:rPr>
              <w:t xml:space="preserve"> </w:t>
            </w:r>
            <w:r w:rsidRPr="00E54774">
              <w:rPr>
                <w:rFonts w:cs="Arial"/>
                <w:bCs/>
                <w:szCs w:val="18"/>
              </w:rPr>
              <w:t xml:space="preserve">al dan niet te tonen </w:t>
            </w:r>
            <w:r w:rsidR="00D85DE3" w:rsidRPr="00E54774">
              <w:rPr>
                <w:rFonts w:cs="Arial"/>
                <w:bCs/>
                <w:szCs w:val="18"/>
              </w:rPr>
              <w:t>voorafgegaan door ‘</w:t>
            </w:r>
            <w:r w:rsidR="00D85DE3" w:rsidRPr="00E54774">
              <w:rPr>
                <w:rFonts w:cs="Arial"/>
                <w:bCs/>
                <w:color w:val="3366FF"/>
                <w:szCs w:val="18"/>
              </w:rPr>
              <w:t>het</w:t>
            </w:r>
            <w:r w:rsidR="00D85DE3" w:rsidRPr="00E54774">
              <w:rPr>
                <w:rFonts w:cs="Arial"/>
                <w:bCs/>
                <w:szCs w:val="18"/>
              </w:rPr>
              <w:t>’.</w:t>
            </w:r>
          </w:p>
          <w:p w:rsidR="00D85DE3" w:rsidRPr="00E54774" w:rsidRDefault="00D85DE3" w:rsidP="00042293">
            <w:pPr>
              <w:rPr>
                <w:rFonts w:cs="Arial"/>
                <w:bCs/>
                <w:color w:val="800080"/>
                <w:szCs w:val="18"/>
              </w:rPr>
            </w:pPr>
          </w:p>
          <w:p w:rsidR="00D85DE3" w:rsidRPr="00E54774" w:rsidRDefault="00D85DE3" w:rsidP="00042293">
            <w:pPr>
              <w:rPr>
                <w:szCs w:val="18"/>
              </w:rPr>
            </w:pPr>
            <w:r>
              <w:lastRenderedPageBreak/>
              <w:t>Het Registergoed wordt aangeduid met een [volgnummer]. Het [volgnummer] wordt vervangen door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rsidRPr="00E54774">
              <w:rPr>
                <w:szCs w:val="18"/>
              </w:rPr>
              <w:t xml:space="preserve">. </w:t>
            </w:r>
          </w:p>
          <w:p w:rsidR="00D85DE3" w:rsidRPr="00E54774" w:rsidRDefault="00D85DE3" w:rsidP="00042293">
            <w:pPr>
              <w:rPr>
                <w:rFonts w:cs="Arial"/>
                <w:bCs/>
                <w:color w:val="800080"/>
                <w:szCs w:val="18"/>
              </w:rPr>
            </w:pPr>
          </w:p>
          <w:p w:rsidR="00D85DE3" w:rsidRPr="00E54774" w:rsidRDefault="00D85DE3" w:rsidP="00E54774">
            <w:pPr>
              <w:spacing w:before="72"/>
              <w:rPr>
                <w:u w:val="single"/>
              </w:rPr>
            </w:pPr>
            <w:r w:rsidRPr="00E54774">
              <w:rPr>
                <w:u w:val="single"/>
              </w:rPr>
              <w:t>Mapping</w:t>
            </w:r>
            <w:r w:rsidR="000B5075" w:rsidRPr="00E54774">
              <w:rPr>
                <w:u w:val="single"/>
              </w:rPr>
              <w:t xml:space="preserve"> aanduiding registergoed</w:t>
            </w:r>
            <w:r w:rsidR="004C2ED2" w:rsidRPr="00E54774">
              <w:rPr>
                <w:u w:val="single"/>
              </w:rPr>
              <w:t xml:space="preserve"> met volgnummer</w:t>
            </w:r>
            <w:r w:rsidRPr="00E54774">
              <w:rPr>
                <w:u w:val="single"/>
              </w:rPr>
              <w:t>:</w:t>
            </w:r>
          </w:p>
          <w:p w:rsidR="00D85DE3" w:rsidRPr="00E54774" w:rsidRDefault="00702B5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./tagNaam(‘k_RegistergoedVolgnummer’)</w:t>
            </w:r>
          </w:p>
          <w:p w:rsidR="00DE17C1" w:rsidRPr="00E54774" w:rsidRDefault="00D85DE3" w:rsidP="00E54774">
            <w:pPr>
              <w:spacing w:line="240" w:lineRule="auto"/>
              <w:rPr>
                <w:sz w:val="16"/>
                <w:szCs w:val="16"/>
              </w:rPr>
            </w:pPr>
            <w:r w:rsidRPr="00E54774">
              <w:rPr>
                <w:sz w:val="16"/>
                <w:szCs w:val="16"/>
              </w:rPr>
              <w:tab/>
              <w:t>./tekst(‘</w:t>
            </w:r>
            <w:r w:rsidR="005845F6" w:rsidRPr="00E54774">
              <w:rPr>
                <w:sz w:val="16"/>
                <w:szCs w:val="16"/>
              </w:rPr>
              <w:t>true’ = tekst wordt wel getoond; ‘false’ = tekst wordt niet getoond</w:t>
            </w:r>
            <w:r w:rsidRPr="00E54774">
              <w:rPr>
                <w:sz w:val="16"/>
                <w:szCs w:val="16"/>
              </w:rPr>
              <w:t>)</w:t>
            </w:r>
          </w:p>
          <w:p w:rsidR="00DE17C1" w:rsidRPr="00E54774" w:rsidRDefault="00DE17C1" w:rsidP="00E54774">
            <w:pPr>
              <w:spacing w:line="240" w:lineRule="auto"/>
              <w:rPr>
                <w:sz w:val="16"/>
                <w:szCs w:val="16"/>
              </w:rPr>
            </w:pPr>
            <w:r w:rsidRPr="00E54774">
              <w:rPr>
                <w:sz w:val="16"/>
                <w:szCs w:val="16"/>
              </w:rPr>
              <w:t>wanneer er voor gekozen is om deze tekst te tonen wordt aan het registergoed een oplopend volgnummer toegekend.</w:t>
            </w:r>
          </w:p>
          <w:p w:rsidR="000B5075" w:rsidRPr="00E54774" w:rsidRDefault="000B5075" w:rsidP="00E54774">
            <w:pPr>
              <w:spacing w:line="240" w:lineRule="auto"/>
              <w:rPr>
                <w:sz w:val="16"/>
                <w:szCs w:val="16"/>
              </w:rPr>
            </w:pPr>
          </w:p>
          <w:p w:rsidR="00D85DE3" w:rsidRPr="00E54774" w:rsidRDefault="00DE17C1" w:rsidP="00E54774">
            <w:pPr>
              <w:spacing w:line="240" w:lineRule="auto"/>
              <w:rPr>
                <w:sz w:val="16"/>
                <w:szCs w:val="16"/>
              </w:rPr>
            </w:pPr>
            <w:r w:rsidRPr="00E54774">
              <w:rPr>
                <w:sz w:val="16"/>
                <w:szCs w:val="16"/>
              </w:rPr>
              <w:t xml:space="preserve">- onderstaande tekstkeuzen </w:t>
            </w:r>
            <w:r w:rsidR="00181329" w:rsidRPr="00E54774">
              <w:rPr>
                <w:sz w:val="16"/>
                <w:szCs w:val="16"/>
              </w:rPr>
              <w:t xml:space="preserve">en mapping </w:t>
            </w:r>
            <w:r w:rsidRPr="00E54774">
              <w:rPr>
                <w:sz w:val="16"/>
                <w:szCs w:val="16"/>
              </w:rPr>
              <w:t>alleen gebruiken wanneer k_RegistergoedVolgnummer=true</w:t>
            </w:r>
          </w:p>
          <w:p w:rsidR="00D85DE3" w:rsidRPr="00E54774" w:rsidRDefault="00A92EF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./tagNaam(‘k_RegistergoedVolgnummerLidwoord’)</w:t>
            </w:r>
          </w:p>
          <w:p w:rsidR="00D85DE3" w:rsidRPr="00E54774" w:rsidRDefault="00D85DE3" w:rsidP="00E54774">
            <w:pPr>
              <w:spacing w:line="240" w:lineRule="auto"/>
              <w:rPr>
                <w:sz w:val="16"/>
                <w:szCs w:val="16"/>
              </w:rPr>
            </w:pPr>
            <w:r w:rsidRPr="00E54774">
              <w:rPr>
                <w:sz w:val="16"/>
                <w:szCs w:val="16"/>
              </w:rPr>
              <w:tab/>
              <w:t>./tekst(‘true’ = met lidwoord ‘false’ = zonder lidwoord’)</w:t>
            </w:r>
          </w:p>
          <w:p w:rsidR="00D85DE3" w:rsidRPr="00E54774" w:rsidRDefault="00D85DE3" w:rsidP="00E54774">
            <w:pPr>
              <w:spacing w:line="240" w:lineRule="auto"/>
              <w:rPr>
                <w:sz w:val="16"/>
                <w:szCs w:val="16"/>
              </w:rPr>
            </w:pPr>
          </w:p>
          <w:p w:rsidR="00D85DE3" w:rsidRPr="00E54774" w:rsidRDefault="00A92EF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./tagNaam(‘k_RegistergoedVolgnummerTekst’)</w:t>
            </w:r>
          </w:p>
          <w:p w:rsidR="00D85DE3" w:rsidRPr="00E54774" w:rsidRDefault="00D85DE3" w:rsidP="00E54774">
            <w:pPr>
              <w:spacing w:line="240" w:lineRule="auto"/>
              <w:rPr>
                <w:sz w:val="16"/>
                <w:szCs w:val="16"/>
              </w:rPr>
            </w:pPr>
            <w:r w:rsidRPr="00E54774">
              <w:rPr>
                <w:sz w:val="16"/>
                <w:szCs w:val="16"/>
              </w:rPr>
              <w:tab/>
              <w:t>./tekst(‘</w:t>
            </w:r>
            <w:r w:rsidR="00F72DE7" w:rsidRPr="00E54774">
              <w:rPr>
                <w:sz w:val="16"/>
                <w:szCs w:val="16"/>
              </w:rPr>
              <w:t>ook te noemen</w:t>
            </w:r>
            <w:r w:rsidRPr="00E54774">
              <w:rPr>
                <w:sz w:val="16"/>
                <w:szCs w:val="16"/>
              </w:rPr>
              <w:t>’</w:t>
            </w:r>
            <w:r w:rsidR="00F72DE7" w:rsidRPr="00E54774">
              <w:rPr>
                <w:sz w:val="16"/>
                <w:szCs w:val="16"/>
              </w:rPr>
              <w:t>, ‘ook aangeduid met’, ‘te noemen’, ‘aangeduid met’</w:t>
            </w:r>
            <w:r w:rsidRPr="00E54774">
              <w:rPr>
                <w:sz w:val="16"/>
                <w:szCs w:val="16"/>
              </w:rPr>
              <w:t>)</w:t>
            </w:r>
          </w:p>
          <w:p w:rsidR="00112681" w:rsidRPr="00E54774" w:rsidRDefault="00112681" w:rsidP="00E54774">
            <w:pPr>
              <w:keepNext/>
              <w:spacing w:line="240" w:lineRule="auto"/>
              <w:rPr>
                <w:sz w:val="16"/>
              </w:rPr>
            </w:pPr>
          </w:p>
          <w:p w:rsidR="007320D6" w:rsidRPr="00E54774" w:rsidRDefault="007320D6" w:rsidP="00E54774">
            <w:pPr>
              <w:spacing w:line="240" w:lineRule="auto"/>
              <w:rPr>
                <w:sz w:val="16"/>
                <w:szCs w:val="16"/>
              </w:rPr>
            </w:pPr>
            <w:r w:rsidRPr="00E54774">
              <w:rPr>
                <w:sz w:val="16"/>
                <w:szCs w:val="16"/>
              </w:rPr>
              <w:t>//IMKAD_AangebodenStuk/tia_TekstKeuze/</w:t>
            </w:r>
          </w:p>
          <w:p w:rsidR="007320D6" w:rsidRPr="00E54774" w:rsidRDefault="007320D6" w:rsidP="00E54774">
            <w:pPr>
              <w:spacing w:line="240" w:lineRule="auto"/>
              <w:rPr>
                <w:sz w:val="16"/>
                <w:szCs w:val="16"/>
              </w:rPr>
            </w:pPr>
            <w:r w:rsidRPr="00E54774">
              <w:rPr>
                <w:sz w:val="16"/>
                <w:szCs w:val="16"/>
              </w:rPr>
              <w:tab/>
              <w:t>./tagNaam(‘k_RegistergoedTonenPerPerceel’)</w:t>
            </w:r>
          </w:p>
          <w:p w:rsidR="004C2ED2" w:rsidRPr="00E54774" w:rsidRDefault="004C2ED2" w:rsidP="00E54774">
            <w:pPr>
              <w:spacing w:line="240" w:lineRule="auto"/>
              <w:rPr>
                <w:sz w:val="16"/>
                <w:szCs w:val="16"/>
              </w:rPr>
            </w:pPr>
            <w:r w:rsidRPr="00E54774">
              <w:rPr>
                <w:sz w:val="16"/>
                <w:szCs w:val="16"/>
              </w:rPr>
              <w:t xml:space="preserve">-aanduiding </w:t>
            </w:r>
            <w:r w:rsidR="00123E8D" w:rsidRPr="00E54774">
              <w:rPr>
                <w:sz w:val="16"/>
                <w:szCs w:val="16"/>
              </w:rPr>
              <w:t xml:space="preserve">registergoed met volgnummer </w:t>
            </w:r>
            <w:r w:rsidRPr="00E54774">
              <w:rPr>
                <w:sz w:val="16"/>
                <w:szCs w:val="16"/>
              </w:rPr>
              <w:t xml:space="preserve">voor gegroepeerde percelen </w:t>
            </w:r>
          </w:p>
          <w:p w:rsidR="007320D6" w:rsidRPr="00E54774" w:rsidRDefault="007320D6" w:rsidP="00E54774">
            <w:pPr>
              <w:spacing w:line="240" w:lineRule="auto"/>
              <w:rPr>
                <w:sz w:val="16"/>
                <w:szCs w:val="16"/>
              </w:rPr>
            </w:pPr>
            <w:r w:rsidRPr="00E54774">
              <w:rPr>
                <w:sz w:val="16"/>
                <w:szCs w:val="16"/>
              </w:rPr>
              <w:tab/>
              <w:t>./tekst(‘false’) of niet aanwezig</w:t>
            </w:r>
          </w:p>
          <w:p w:rsidR="004C2ED2" w:rsidRPr="00E54774" w:rsidRDefault="004C2ED2" w:rsidP="00E54774">
            <w:pPr>
              <w:spacing w:line="240" w:lineRule="auto"/>
              <w:rPr>
                <w:sz w:val="16"/>
                <w:szCs w:val="16"/>
              </w:rPr>
            </w:pPr>
            <w:r w:rsidRPr="00E54774">
              <w:rPr>
                <w:sz w:val="16"/>
                <w:szCs w:val="16"/>
              </w:rPr>
              <w:t>-aanduiding</w:t>
            </w:r>
            <w:r w:rsidR="00123E8D" w:rsidRPr="00E54774">
              <w:rPr>
                <w:sz w:val="16"/>
                <w:szCs w:val="16"/>
              </w:rPr>
              <w:t xml:space="preserve"> registergoed met volgnummer</w:t>
            </w:r>
            <w:r w:rsidRPr="00E54774">
              <w:rPr>
                <w:sz w:val="16"/>
                <w:szCs w:val="16"/>
              </w:rPr>
              <w:t xml:space="preserve"> per perceel</w:t>
            </w:r>
          </w:p>
          <w:p w:rsidR="004C2ED2" w:rsidRPr="00E54774" w:rsidRDefault="004C2ED2" w:rsidP="00E54774">
            <w:pPr>
              <w:spacing w:line="240" w:lineRule="auto"/>
              <w:rPr>
                <w:sz w:val="16"/>
                <w:szCs w:val="16"/>
              </w:rPr>
            </w:pPr>
            <w:r w:rsidRPr="00E54774">
              <w:rPr>
                <w:sz w:val="16"/>
                <w:szCs w:val="16"/>
              </w:rPr>
              <w:tab/>
              <w:t>./tekst(‘true’)</w:t>
            </w:r>
          </w:p>
          <w:p w:rsidR="00B46A71" w:rsidRPr="00E54774" w:rsidRDefault="00B46A71" w:rsidP="00E54774">
            <w:pPr>
              <w:spacing w:line="240" w:lineRule="auto"/>
              <w:rPr>
                <w:sz w:val="16"/>
                <w:szCs w:val="16"/>
              </w:rPr>
            </w:pPr>
          </w:p>
        </w:tc>
      </w:tr>
      <w:tr w:rsidR="00D85DE3" w:rsidRPr="006862CB" w:rsidTr="00E54774">
        <w:tc>
          <w:tcPr>
            <w:tcW w:w="6771" w:type="dxa"/>
            <w:shd w:val="clear" w:color="auto" w:fill="auto"/>
          </w:tcPr>
          <w:p w:rsidR="00D85DE3" w:rsidRPr="00E54774" w:rsidRDefault="00D85DE3" w:rsidP="00E54774">
            <w:pPr>
              <w:tabs>
                <w:tab w:val="center" w:pos="4989"/>
              </w:tabs>
              <w:autoSpaceDE w:val="0"/>
              <w:autoSpaceDN w:val="0"/>
              <w:adjustRightInd w:val="0"/>
              <w:rPr>
                <w:rFonts w:cs="Arial"/>
                <w:color w:val="800080"/>
                <w:szCs w:val="18"/>
              </w:rPr>
            </w:pPr>
            <w:r w:rsidRPr="00E54774">
              <w:rPr>
                <w:rFonts w:cs="Arial"/>
                <w:color w:val="3366FF"/>
                <w:szCs w:val="18"/>
              </w:rPr>
              <w:lastRenderedPageBreak/>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rsidR="00D85DE3" w:rsidRPr="00E54774" w:rsidRDefault="00D85DE3" w:rsidP="00042293">
            <w:pPr>
              <w:rPr>
                <w:rFonts w:cs="Arial"/>
                <w:bCs/>
                <w:szCs w:val="18"/>
              </w:rPr>
            </w:pPr>
            <w:r>
              <w:t xml:space="preserve">Deze keuzetekst is optioneel indien </w:t>
            </w:r>
            <w:r w:rsidR="003B2FE2">
              <w:t>de aanduiding registergoed met volgnummer wordt getoond</w:t>
            </w:r>
            <w:r w:rsidR="00502096">
              <w:t>,</w:t>
            </w:r>
            <w:r>
              <w:t xml:space="preserve"> </w:t>
            </w:r>
            <w:r w:rsidR="00502096">
              <w:t>a</w:t>
            </w:r>
            <w:r>
              <w:t>nders is deze keuzetekst verplicht.</w:t>
            </w:r>
          </w:p>
          <w:p w:rsidR="00D85DE3" w:rsidRPr="00E54774" w:rsidRDefault="00D85DE3" w:rsidP="00042293">
            <w:pPr>
              <w:rPr>
                <w:rFonts w:cs="Arial"/>
                <w:bCs/>
                <w:szCs w:val="18"/>
              </w:rPr>
            </w:pPr>
          </w:p>
          <w:p w:rsidR="00D85DE3" w:rsidRPr="00E54774" w:rsidRDefault="00D85DE3" w:rsidP="00042293">
            <w:pPr>
              <w:rPr>
                <w:rFonts w:cs="Arial"/>
                <w:bCs/>
                <w:szCs w:val="18"/>
              </w:rPr>
            </w:pPr>
            <w:r w:rsidRPr="00E54774">
              <w:rPr>
                <w:rFonts w:cs="Arial"/>
                <w:bCs/>
                <w:szCs w:val="18"/>
              </w:rPr>
              <w:t>Deze tekst wordt na alle Recht/Registergoed combinatie(s) opgenomen.</w:t>
            </w:r>
          </w:p>
          <w:p w:rsidR="00D85DE3" w:rsidRPr="00E54774" w:rsidRDefault="00D85DE3" w:rsidP="00042293">
            <w:pPr>
              <w:rPr>
                <w:rFonts w:cs="Arial"/>
                <w:bCs/>
                <w:szCs w:val="18"/>
              </w:rPr>
            </w:pPr>
          </w:p>
          <w:p w:rsidR="007746FB" w:rsidRPr="00E54774" w:rsidRDefault="007746FB" w:rsidP="00042293">
            <w:pPr>
              <w:rPr>
                <w:rFonts w:cs="Arial"/>
                <w:bCs/>
                <w:szCs w:val="18"/>
              </w:rPr>
            </w:pPr>
            <w:r w:rsidRPr="00E54774">
              <w:rPr>
                <w:rFonts w:cs="Arial"/>
                <w:bCs/>
                <w:szCs w:val="18"/>
              </w:rPr>
              <w:t xml:space="preserve">Het is een gebruikerskeuze om de registergoederen waaraan een volgnummer is toegekend op te sommen. </w:t>
            </w:r>
            <w:r w:rsidR="003B2FE2" w:rsidRPr="00E54774">
              <w:rPr>
                <w:rFonts w:cs="Arial"/>
                <w:bCs/>
                <w:szCs w:val="18"/>
              </w:rPr>
              <w:t xml:space="preserve">De volgnummers zoals voor de registergoederen en eventueel </w:t>
            </w:r>
            <w:r w:rsidR="003B2FE2" w:rsidRPr="00E54774">
              <w:rPr>
                <w:rFonts w:cs="Arial"/>
                <w:bCs/>
                <w:szCs w:val="18"/>
              </w:rPr>
              <w:lastRenderedPageBreak/>
              <w:t>voor gegroepeerde percelen zijn getoond, worden hier nogmaals getoond.</w:t>
            </w:r>
            <w:r w:rsidR="004C2ED2" w:rsidRPr="00E54774">
              <w:rPr>
                <w:rFonts w:cs="Arial"/>
                <w:bCs/>
                <w:szCs w:val="18"/>
              </w:rPr>
              <w:t xml:space="preserve"> </w:t>
            </w:r>
            <w:r w:rsidRPr="00E54774">
              <w:rPr>
                <w:rFonts w:cs="Arial"/>
                <w:bCs/>
                <w:szCs w:val="18"/>
              </w:rPr>
              <w:t>Wanneer hiervoor gekozen is dan worden de laatste twee registergoederen gescheiden door “</w:t>
            </w:r>
            <w:r w:rsidRPr="00E54774">
              <w:rPr>
                <w:rFonts w:cs="Arial"/>
                <w:bCs/>
                <w:color w:val="3366FF"/>
                <w:szCs w:val="18"/>
              </w:rPr>
              <w:t>en</w:t>
            </w:r>
            <w:r w:rsidRPr="00E54774">
              <w:rPr>
                <w:rFonts w:cs="Arial"/>
                <w:bCs/>
                <w:szCs w:val="18"/>
              </w:rPr>
              <w:t>”, de overige door een komma “</w:t>
            </w:r>
            <w:r w:rsidRPr="00E54774">
              <w:rPr>
                <w:rFonts w:cs="Arial"/>
                <w:bCs/>
                <w:color w:val="3366FF"/>
                <w:szCs w:val="18"/>
              </w:rPr>
              <w:t>,</w:t>
            </w:r>
            <w:r w:rsidRPr="00E54774">
              <w:rPr>
                <w:rFonts w:cs="Arial"/>
                <w:bCs/>
                <w:szCs w:val="18"/>
              </w:rPr>
              <w:t>”</w:t>
            </w:r>
          </w:p>
          <w:p w:rsidR="007746FB" w:rsidRPr="00E54774" w:rsidRDefault="007746FB" w:rsidP="00042293">
            <w:pPr>
              <w:rPr>
                <w:rFonts w:cs="Arial"/>
                <w:bCs/>
                <w:szCs w:val="18"/>
              </w:rPr>
            </w:pPr>
          </w:p>
          <w:p w:rsidR="007746FB" w:rsidRPr="00E54774" w:rsidRDefault="00D85DE3" w:rsidP="00E54774">
            <w:pPr>
              <w:spacing w:before="72"/>
              <w:rPr>
                <w:sz w:val="16"/>
                <w:szCs w:val="16"/>
              </w:rPr>
            </w:pPr>
            <w:r w:rsidRPr="00E54774">
              <w:rPr>
                <w:u w:val="single"/>
              </w:rPr>
              <w:t>Mapping:</w:t>
            </w:r>
          </w:p>
          <w:p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./tagNaam(‘k_RegistergoedAanduidingTekst’)</w:t>
            </w:r>
          </w:p>
          <w:p w:rsidR="00D85DE3" w:rsidRPr="00E54774" w:rsidRDefault="00D85DE3" w:rsidP="00E54774">
            <w:pPr>
              <w:spacing w:line="240" w:lineRule="auto"/>
              <w:rPr>
                <w:sz w:val="16"/>
                <w:szCs w:val="16"/>
              </w:rPr>
            </w:pPr>
            <w:r w:rsidRPr="00E54774">
              <w:rPr>
                <w:sz w:val="16"/>
                <w:szCs w:val="16"/>
              </w:rPr>
              <w:tab/>
              <w:t>./tekst(‘true’ = tekst wordt wel getoond; ‘false’ = tekst wordt niet getoond)</w:t>
            </w:r>
          </w:p>
          <w:p w:rsidR="007746FB" w:rsidRPr="00E54774" w:rsidRDefault="007746FB" w:rsidP="00E54774">
            <w:pPr>
              <w:spacing w:line="240" w:lineRule="auto"/>
              <w:rPr>
                <w:sz w:val="16"/>
                <w:szCs w:val="16"/>
              </w:rPr>
            </w:pPr>
          </w:p>
          <w:p w:rsidR="007746FB" w:rsidRPr="00E54774" w:rsidRDefault="007746FB" w:rsidP="00E54774">
            <w:pPr>
              <w:spacing w:line="240" w:lineRule="auto"/>
              <w:rPr>
                <w:sz w:val="16"/>
                <w:szCs w:val="16"/>
              </w:rPr>
            </w:pPr>
            <w:r w:rsidRPr="00E54774">
              <w:rPr>
                <w:sz w:val="16"/>
                <w:szCs w:val="16"/>
              </w:rPr>
              <w:t>- onderstaande tekstkeuzen alleen gebruiken wanneer k_RegistergoedAanduidingTekst=true</w:t>
            </w:r>
          </w:p>
          <w:p w:rsidR="007746FB" w:rsidRPr="00E54774" w:rsidRDefault="007746FB" w:rsidP="00E54774">
            <w:pPr>
              <w:spacing w:line="240" w:lineRule="auto"/>
              <w:rPr>
                <w:sz w:val="16"/>
                <w:szCs w:val="16"/>
              </w:rPr>
            </w:pPr>
            <w:r w:rsidRPr="00E54774">
              <w:rPr>
                <w:sz w:val="16"/>
                <w:szCs w:val="16"/>
              </w:rPr>
              <w:t>- registergoederen met volgnummer opsommen</w:t>
            </w:r>
          </w:p>
          <w:p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./tagNaam(‘k_RegistergoedVolgnummerOpsomming’)</w:t>
            </w:r>
          </w:p>
          <w:p w:rsidR="00D85DE3" w:rsidRPr="00E54774" w:rsidRDefault="00D85DE3" w:rsidP="00E54774">
            <w:pPr>
              <w:spacing w:line="240" w:lineRule="auto"/>
              <w:rPr>
                <w:sz w:val="16"/>
                <w:szCs w:val="16"/>
              </w:rPr>
            </w:pPr>
            <w:r w:rsidRPr="00E54774">
              <w:rPr>
                <w:sz w:val="16"/>
                <w:szCs w:val="16"/>
              </w:rPr>
              <w:tab/>
              <w:t>./tekst(‘true’ = tekst wordt wel getoond; ‘false’ = tekst wordt niet getoond)</w:t>
            </w:r>
          </w:p>
          <w:p w:rsidR="007746FB" w:rsidRDefault="007746FB" w:rsidP="00042293"/>
          <w:p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./tagNaam(‘k_RegistergoedAanduidingTekstfragment’)</w:t>
            </w:r>
          </w:p>
          <w:p w:rsidR="00D85DE3" w:rsidRPr="00E54774" w:rsidRDefault="00D85DE3" w:rsidP="00E54774">
            <w:pPr>
              <w:spacing w:line="240" w:lineRule="auto"/>
              <w:rPr>
                <w:sz w:val="16"/>
                <w:szCs w:val="16"/>
              </w:rPr>
            </w:pPr>
            <w:r w:rsidRPr="00E54774">
              <w:rPr>
                <w:sz w:val="16"/>
                <w:szCs w:val="16"/>
              </w:rPr>
              <w:tab/>
              <w:t>./tekst(‘</w:t>
            </w:r>
            <w:r w:rsidR="00C710E9" w:rsidRPr="00E54774">
              <w:rPr>
                <w:sz w:val="16"/>
                <w:szCs w:val="16"/>
              </w:rPr>
              <w:t>ook te noemen</w:t>
            </w:r>
            <w:r w:rsidRPr="00E54774">
              <w:rPr>
                <w:sz w:val="16"/>
                <w:szCs w:val="16"/>
              </w:rPr>
              <w:t>’</w:t>
            </w:r>
            <w:r w:rsidR="00C710E9" w:rsidRPr="00E54774">
              <w:rPr>
                <w:sz w:val="16"/>
                <w:szCs w:val="16"/>
              </w:rPr>
              <w:t xml:space="preserve">, ‘ook aangeduid met’, ‘te noemen’, ‘aangeduid met’, ‘tezamen ook te </w:t>
            </w:r>
            <w:r w:rsidR="00C710E9" w:rsidRPr="00E54774">
              <w:rPr>
                <w:sz w:val="16"/>
                <w:szCs w:val="16"/>
              </w:rPr>
              <w:tab/>
              <w:t>noemen’, ‘tezamen ook aangeduid met’, ‘tezamen te noemen’, ‘tezamen aangeduid met’</w:t>
            </w:r>
            <w:r w:rsidRPr="00E54774">
              <w:rPr>
                <w:sz w:val="16"/>
                <w:szCs w:val="16"/>
              </w:rPr>
              <w:t>)</w:t>
            </w:r>
          </w:p>
          <w:p w:rsidR="00D85DE3" w:rsidRPr="00E54774" w:rsidRDefault="00D85DE3" w:rsidP="00E54774">
            <w:pPr>
              <w:spacing w:line="240" w:lineRule="auto"/>
              <w:rPr>
                <w:sz w:val="16"/>
                <w:szCs w:val="16"/>
              </w:rPr>
            </w:pPr>
          </w:p>
          <w:p w:rsidR="00502096" w:rsidRPr="00E54774" w:rsidRDefault="00502096" w:rsidP="00E54774">
            <w:pPr>
              <w:spacing w:line="240" w:lineRule="auto"/>
              <w:rPr>
                <w:sz w:val="16"/>
                <w:szCs w:val="16"/>
              </w:rPr>
            </w:pPr>
            <w:r w:rsidRPr="00E54774">
              <w:rPr>
                <w:sz w:val="16"/>
                <w:szCs w:val="16"/>
              </w:rPr>
              <w:t>-(gezamenlijke) aanduiding van een of meer regisergoederen</w:t>
            </w:r>
          </w:p>
          <w:p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./tagNaam(‘k_RegistergoedAanduiding’)</w:t>
            </w:r>
          </w:p>
          <w:p w:rsidR="00D85DE3" w:rsidRPr="00E54774" w:rsidRDefault="00D85DE3" w:rsidP="00E54774">
            <w:pPr>
              <w:spacing w:line="240" w:lineRule="auto"/>
              <w:rPr>
                <w:sz w:val="16"/>
                <w:szCs w:val="16"/>
              </w:rPr>
            </w:pPr>
            <w:r w:rsidRPr="00E54774">
              <w:rPr>
                <w:sz w:val="16"/>
                <w:szCs w:val="16"/>
              </w:rPr>
              <w:tab/>
              <w:t>./tekst(‘het Registergoed’ of ‘de Registergoederen’ of ‘het Verkochte’)</w:t>
            </w:r>
          </w:p>
          <w:p w:rsidR="003B2FE2" w:rsidRPr="00E54774" w:rsidRDefault="003B2FE2" w:rsidP="00E54774">
            <w:pPr>
              <w:spacing w:line="240" w:lineRule="auto"/>
              <w:rPr>
                <w:sz w:val="16"/>
                <w:szCs w:val="16"/>
              </w:rPr>
            </w:pPr>
          </w:p>
          <w:p w:rsidR="003B2FE2" w:rsidRPr="00E54774" w:rsidRDefault="003B2FE2" w:rsidP="00E54774">
            <w:pPr>
              <w:spacing w:line="240" w:lineRule="auto"/>
              <w:rPr>
                <w:szCs w:val="18"/>
                <w:u w:val="single"/>
              </w:rPr>
            </w:pPr>
            <w:r w:rsidRPr="00E54774">
              <w:rPr>
                <w:szCs w:val="18"/>
                <w:u w:val="single"/>
              </w:rPr>
              <w:t>mapping aanduiding registergoed voor gegroepeerde percelen:</w:t>
            </w:r>
          </w:p>
          <w:p w:rsidR="003B2FE2" w:rsidRPr="00E54774" w:rsidRDefault="003B2FE2" w:rsidP="00E54774">
            <w:pPr>
              <w:spacing w:line="240" w:lineRule="auto"/>
              <w:rPr>
                <w:sz w:val="16"/>
                <w:szCs w:val="16"/>
              </w:rPr>
            </w:pPr>
            <w:r w:rsidRPr="00E54774">
              <w:rPr>
                <w:sz w:val="16"/>
                <w:szCs w:val="16"/>
              </w:rPr>
              <w:t>-zie mapping aanduiding registergoed voor gegroepeerde percelen</w:t>
            </w:r>
          </w:p>
        </w:tc>
      </w:tr>
    </w:tbl>
    <w:p w:rsidR="00D85DE3" w:rsidRDefault="00D85DE3" w:rsidP="00D85DE3">
      <w:pPr>
        <w:pStyle w:val="Kop3"/>
        <w:numPr>
          <w:ilvl w:val="2"/>
          <w:numId w:val="1"/>
        </w:numPr>
      </w:pPr>
      <w:bookmarkStart w:id="55" w:name="_Toc358624442"/>
      <w:bookmarkStart w:id="56" w:name="_Toc462994147"/>
      <w:r>
        <w:lastRenderedPageBreak/>
        <w:t>Variant 2: Twee leveringen (AB-BC)</w:t>
      </w:r>
      <w:bookmarkEnd w:id="55"/>
      <w:bookmarkEnd w:id="56"/>
    </w:p>
    <w:p w:rsidR="00D85DE3" w:rsidRDefault="00D85DE3" w:rsidP="00D85DE3">
      <w:r w:rsidRPr="00F86BA1">
        <w:t>Betreft een verkoop door eerste koper B aan tweede koper C met levering van A aan B en levering van B aan C.</w:t>
      </w:r>
    </w:p>
    <w:p w:rsidR="003732BA" w:rsidRDefault="003732BA" w:rsidP="00D85DE3"/>
    <w:p w:rsidR="00D85DE3" w:rsidRDefault="00D85DE3" w:rsidP="00D85DE3">
      <w:r>
        <w:t xml:space="preserve">In de onderstaande </w:t>
      </w:r>
      <w:r w:rsidR="00E14A9C">
        <w:t>toelichting</w:t>
      </w:r>
      <w:r>
        <w:t xml:space="preserve"> worden deze partijen als volgt aangeduid:</w:t>
      </w:r>
    </w:p>
    <w:p w:rsidR="00D85DE3" w:rsidRDefault="00D85DE3" w:rsidP="00D85DE3">
      <w:pPr>
        <w:rPr>
          <w:color w:val="800080"/>
        </w:rPr>
      </w:pPr>
      <w:r>
        <w:t xml:space="preserve">A - </w:t>
      </w:r>
      <w:r>
        <w:rPr>
          <w:color w:val="800080"/>
        </w:rPr>
        <w:t>(V</w:t>
      </w:r>
      <w:r w:rsidRPr="00853CDC">
        <w:rPr>
          <w:color w:val="800080"/>
        </w:rPr>
        <w:t>ervreemder/</w:t>
      </w:r>
      <w:r>
        <w:rPr>
          <w:color w:val="800080"/>
        </w:rPr>
        <w:t>V</w:t>
      </w:r>
      <w:r w:rsidRPr="00853CDC">
        <w:rPr>
          <w:color w:val="800080"/>
        </w:rPr>
        <w:t>erkoper</w:t>
      </w:r>
      <w:r>
        <w:rPr>
          <w:color w:val="800080"/>
        </w:rPr>
        <w:t>)</w:t>
      </w:r>
    </w:p>
    <w:p w:rsidR="00D85DE3" w:rsidRDefault="00D85DE3" w:rsidP="00D85DE3">
      <w:pPr>
        <w:rPr>
          <w:color w:val="800080"/>
        </w:rPr>
      </w:pPr>
      <w:r w:rsidRPr="00F23A5D">
        <w:lastRenderedPageBreak/>
        <w:t>B -</w:t>
      </w:r>
      <w:r>
        <w:rPr>
          <w:color w:val="800080"/>
        </w:rPr>
        <w:t xml:space="preserve"> P</w:t>
      </w:r>
      <w:r w:rsidRPr="00853CDC">
        <w:rPr>
          <w:color w:val="800080"/>
        </w:rPr>
        <w:t xml:space="preserve">artij </w:t>
      </w:r>
      <w:r>
        <w:rPr>
          <w:color w:val="800080"/>
        </w:rPr>
        <w:t>[volgletter/volgnummer]</w:t>
      </w:r>
    </w:p>
    <w:p w:rsidR="00D85DE3" w:rsidRPr="00F86BA1" w:rsidRDefault="00D85DE3" w:rsidP="00D85DE3">
      <w:r w:rsidRPr="00F23A5D">
        <w:t>C -</w:t>
      </w:r>
      <w:r>
        <w:rPr>
          <w:color w:val="800080"/>
        </w:rPr>
        <w:t xml:space="preserve"> (Verkrijger/ Koper)</w:t>
      </w:r>
    </w:p>
    <w:p w:rsidR="00BB511E" w:rsidRDefault="00BB511E" w:rsidP="00D85DE3"/>
    <w:p w:rsidR="00D85DE3" w:rsidRDefault="00E14A9C" w:rsidP="00D85DE3">
      <w:pPr>
        <w:rPr>
          <w:color w:val="800080"/>
        </w:rPr>
      </w:pPr>
      <w:r>
        <w:t xml:space="preserve">Dit is in afwijking op het modeldocument om duidelijk aan te kunnen gegeven welke partij waar in de modeltekst genoemd moet worden. </w:t>
      </w:r>
      <w:r w:rsidR="003732BA">
        <w:t xml:space="preserve">Bij </w:t>
      </w:r>
      <w:r w:rsidR="00D85DE3">
        <w:t xml:space="preserve">zowel A als C </w:t>
      </w:r>
      <w:r w:rsidR="003732BA">
        <w:t xml:space="preserve">kan </w:t>
      </w:r>
      <w:r w:rsidR="00D85DE3">
        <w:t xml:space="preserve">ook gekozen worden voor </w:t>
      </w:r>
      <w:r w:rsidR="00D85DE3">
        <w:rPr>
          <w:color w:val="800080"/>
        </w:rPr>
        <w:t>P</w:t>
      </w:r>
      <w:r w:rsidR="00D85DE3" w:rsidRPr="00853CDC">
        <w:rPr>
          <w:color w:val="800080"/>
        </w:rPr>
        <w:t xml:space="preserve">artij </w:t>
      </w:r>
      <w:r w:rsidR="00D85DE3">
        <w:rPr>
          <w:color w:val="800080"/>
        </w:rPr>
        <w:t xml:space="preserve">[volgletter/volgnummer] </w:t>
      </w:r>
      <w:r w:rsidR="00D85DE3" w:rsidRPr="00B156EE">
        <w:t>en</w:t>
      </w:r>
      <w:r w:rsidR="00D85DE3">
        <w:t xml:space="preserve"> voor zowel A, B als C ook voor </w:t>
      </w:r>
      <w:r w:rsidR="00D85DE3">
        <w:rPr>
          <w:color w:val="800080"/>
        </w:rPr>
        <w:t>‘Naam partij’</w:t>
      </w:r>
      <w:r w:rsidR="00D85DE3" w:rsidRPr="00B156EE">
        <w:t>,</w:t>
      </w:r>
      <w:r w:rsidR="00D85DE3">
        <w:rPr>
          <w:color w:val="800080"/>
        </w:rPr>
        <w:t xml:space="preserve"> </w:t>
      </w:r>
      <w:r w:rsidR="00D85DE3" w:rsidRPr="004B0ECC">
        <w:t>indien bij de opsomming van de partijen geen gebruik is gemaakt van de aanduidingen vervreemder/verkoper en/of verkrijger/koper.</w:t>
      </w:r>
      <w:r w:rsidR="00D85DE3">
        <w:t xml:space="preserve"> </w:t>
      </w:r>
    </w:p>
    <w:p w:rsidR="00D85DE3" w:rsidRPr="00F86BA1"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E54774" w:rsidTr="00E54774">
        <w:tc>
          <w:tcPr>
            <w:tcW w:w="6771" w:type="dxa"/>
            <w:shd w:val="clear" w:color="auto" w:fill="auto"/>
          </w:tcPr>
          <w:p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t>KOOP</w:t>
            </w:r>
            <w:r w:rsidRPr="00E54774">
              <w:rPr>
                <w:rFonts w:cs="Arial"/>
                <w:color w:val="FF0000"/>
                <w:lang w:val="en-US"/>
              </w:rPr>
              <w:t xml:space="preserve"> </w:t>
            </w:r>
          </w:p>
        </w:tc>
        <w:tc>
          <w:tcPr>
            <w:tcW w:w="7371" w:type="dxa"/>
            <w:shd w:val="clear" w:color="auto" w:fill="auto"/>
          </w:tcPr>
          <w:p w:rsidR="00D85DE3" w:rsidRPr="00E54774" w:rsidRDefault="00D85DE3" w:rsidP="00E54774">
            <w:pPr>
              <w:spacing w:before="72"/>
              <w:rPr>
                <w:lang w:val="en-US"/>
              </w:rPr>
            </w:pPr>
            <w:r w:rsidRPr="00E54774">
              <w:rPr>
                <w:lang w:val="en-US"/>
              </w:rPr>
              <w:t>Vaste tekst.</w:t>
            </w:r>
          </w:p>
        </w:tc>
      </w:tr>
      <w:tr w:rsidR="00D85DE3" w:rsidRPr="00F86BA1" w:rsidTr="00E54774">
        <w:tc>
          <w:tcPr>
            <w:tcW w:w="6771" w:type="dxa"/>
            <w:shd w:val="clear" w:color="auto" w:fill="auto"/>
          </w:tcPr>
          <w:p w:rsidR="00D85DE3" w:rsidRPr="00F86BA1" w:rsidRDefault="00D85DE3" w:rsidP="00E54774">
            <w:pPr>
              <w:numPr>
                <w:ilvl w:val="0"/>
                <w:numId w:val="12"/>
              </w:numPr>
              <w:tabs>
                <w:tab w:val="left" w:pos="425"/>
                <w:tab w:val="left" w:pos="850"/>
              </w:tabs>
            </w:pPr>
            <w:r w:rsidRPr="00E54774">
              <w:rPr>
                <w:color w:val="FF0000"/>
              </w:rPr>
              <w:t xml:space="preserve">Door </w:t>
            </w:r>
            <w:r w:rsidRPr="00E54774">
              <w:rPr>
                <w:color w:val="339966"/>
              </w:rPr>
              <w:t>(vervreemder/verkoper)</w:t>
            </w:r>
            <w:r w:rsidRPr="00E54774">
              <w:rPr>
                <w:bCs/>
                <w:color w:val="339966"/>
              </w:rPr>
              <w:t xml:space="preserve"> </w:t>
            </w:r>
            <w:r w:rsidRPr="00E54774">
              <w:rPr>
                <w:color w:val="FF0000"/>
              </w:rPr>
              <w:t>is met</w:t>
            </w:r>
            <w:r>
              <w:t xml:space="preserve"> </w:t>
            </w:r>
            <w:r w:rsidRPr="00E54774">
              <w:rPr>
                <w:color w:val="339966"/>
              </w:rPr>
              <w:t>partij [volgletter/volgnummer]</w:t>
            </w:r>
            <w:r w:rsidRPr="00E54774">
              <w:rPr>
                <w:color w:val="00800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t xml:space="preserve"> </w:t>
            </w:r>
            <w:r w:rsidRPr="00E54774">
              <w:rPr>
                <w:color w:val="FF0000"/>
              </w:rPr>
              <w:t xml:space="preserve">een </w:t>
            </w:r>
            <w:r w:rsidRPr="00E54774">
              <w:rPr>
                <w:color w:val="339966"/>
              </w:rPr>
              <w:t>koopovereenkomst/</w:t>
            </w:r>
            <w:r w:rsidRPr="00E54774">
              <w:rPr>
                <w:bCs/>
                <w:color w:val="339966"/>
              </w:rPr>
              <w:t>koopcontract/koopakte</w:t>
            </w:r>
            <w:r w:rsidRPr="00E54774">
              <w:rPr>
                <w:color w:val="008000"/>
              </w:rPr>
              <w:t xml:space="preserve"> </w:t>
            </w:r>
            <w:r w:rsidRPr="00E54774">
              <w:rPr>
                <w:color w:val="FF0000"/>
              </w:rPr>
              <w:t>gesloten betreffende</w:t>
            </w:r>
            <w:r>
              <w:t xml:space="preserve"> </w:t>
            </w:r>
            <w:r w:rsidRPr="00E54774">
              <w:rPr>
                <w:bCs/>
                <w:color w:val="339966"/>
              </w:rPr>
              <w:t>de/het</w:t>
            </w:r>
            <w:r w:rsidRPr="00E54774">
              <w:rPr>
                <w:bCs/>
                <w:color w:val="FF0000"/>
              </w:rPr>
              <w:t xml:space="preserve"> hierna te vermelden registergoed</w:t>
            </w:r>
            <w:r w:rsidRPr="00E54774">
              <w:rPr>
                <w:bCs/>
                <w:color w:val="800080"/>
              </w:rPr>
              <w:t>eren</w:t>
            </w:r>
            <w:r w:rsidRPr="00E54774">
              <w:rPr>
                <w:rFonts w:cs="Arial"/>
                <w:bCs/>
                <w:color w:val="FF0000"/>
                <w:szCs w:val="18"/>
              </w:rPr>
              <w:t xml:space="preserve">, </w:t>
            </w:r>
          </w:p>
        </w:tc>
        <w:tc>
          <w:tcPr>
            <w:tcW w:w="7371" w:type="dxa"/>
            <w:shd w:val="clear" w:color="auto" w:fill="auto"/>
          </w:tcPr>
          <w:p w:rsidR="00D85DE3" w:rsidRDefault="00D85DE3" w:rsidP="00E54774">
            <w:pPr>
              <w:spacing w:before="72"/>
            </w:pPr>
            <w:r>
              <w:t xml:space="preserve">Hier worden de (gerelateerde-)partijen genoemd die samen de eerste koop hebben gesloten. Hierbij moet een keuze gemaakt worden uit de (gerelateerde-)partijen, zoals deze eerder in de akte zijn gespecificeerd. (Zie par </w:t>
            </w:r>
            <w:r>
              <w:fldChar w:fldCharType="begin"/>
            </w:r>
            <w:r>
              <w:instrText xml:space="preserve"> REF _Ref222727104 \r \h </w:instrText>
            </w:r>
            <w:r>
              <w:fldChar w:fldCharType="separate"/>
            </w:r>
            <w:r w:rsidR="00CB4D5E">
              <w:t>2.3</w:t>
            </w:r>
            <w:r>
              <w:fldChar w:fldCharType="end"/>
            </w:r>
            <w:r>
              <w:t>) Van de gekozen (gerelateerde-)partijen wordt de partijaanduiding vermeld:</w:t>
            </w:r>
          </w:p>
          <w:p w:rsidR="00D85DE3" w:rsidRDefault="00D85DE3" w:rsidP="00E54774">
            <w:pPr>
              <w:numPr>
                <w:ilvl w:val="0"/>
                <w:numId w:val="13"/>
              </w:numPr>
              <w:spacing w:before="72"/>
            </w:pPr>
            <w:r>
              <w:t xml:space="preserve">De (gerelateerde-)partij aangeduid met </w:t>
            </w:r>
            <w:r w:rsidRPr="00E54774">
              <w:rPr>
                <w:color w:val="339966"/>
              </w:rPr>
              <w:t>(vervreemder/verkoper)</w:t>
            </w:r>
            <w:r w:rsidRPr="00E54774">
              <w:rPr>
                <w:bCs/>
                <w:color w:val="FF0000"/>
              </w:rPr>
              <w:t xml:space="preserve"> </w:t>
            </w:r>
            <w:r>
              <w:t>wordt vastgelegd als de vervreemder van de eerste koop.</w:t>
            </w:r>
          </w:p>
          <w:p w:rsidR="00D85DE3" w:rsidRDefault="00D85DE3" w:rsidP="00E54774">
            <w:pPr>
              <w:numPr>
                <w:ilvl w:val="0"/>
                <w:numId w:val="13"/>
              </w:numPr>
              <w:spacing w:before="72"/>
            </w:pPr>
            <w:r>
              <w:t xml:space="preserve">De (gerelateerde-)partij aangeduid met </w:t>
            </w:r>
            <w:r w:rsidRPr="00E54774">
              <w:rPr>
                <w:color w:val="339966"/>
              </w:rPr>
              <w:t>partij [volgletter/volgnummer]</w:t>
            </w:r>
            <w:r w:rsidRPr="00E54774">
              <w:rPr>
                <w:color w:val="008000"/>
              </w:rPr>
              <w:t xml:space="preserve"> </w:t>
            </w:r>
            <w:r>
              <w:t>wordt vastgelegd als de verkrijger van de eerste koop.</w:t>
            </w:r>
          </w:p>
          <w:p w:rsidR="00D85DE3" w:rsidRPr="00E54774" w:rsidRDefault="00D85DE3" w:rsidP="00042293">
            <w:pPr>
              <w:rPr>
                <w:u w:val="single"/>
              </w:rPr>
            </w:pPr>
          </w:p>
          <w:p w:rsidR="00D85DE3" w:rsidRPr="00E54774" w:rsidRDefault="00D85DE3" w:rsidP="00042293">
            <w:pPr>
              <w:rPr>
                <w:szCs w:val="18"/>
              </w:rPr>
            </w:pPr>
            <w:r>
              <w:t>Verplichte keuzetekst voor de aanduiding van de koop</w:t>
            </w:r>
            <w:r w:rsidRPr="00E54774">
              <w:rPr>
                <w:szCs w:val="18"/>
              </w:rPr>
              <w:t xml:space="preserve">. </w:t>
            </w:r>
            <w:r>
              <w:t xml:space="preserve">De gekozen aanduiding wordt in het </w:t>
            </w:r>
            <w:r w:rsidR="002D5153">
              <w:t>hele</w:t>
            </w:r>
            <w:r>
              <w:t xml:space="preserve"> keuzeblok gebruikt</w:t>
            </w:r>
            <w:r w:rsidR="009621F7">
              <w:t xml:space="preserve"> voor de eerste koop</w:t>
            </w:r>
            <w:r>
              <w:t xml:space="preserve">. </w:t>
            </w:r>
          </w:p>
          <w:p w:rsidR="00D85DE3" w:rsidRPr="00E54774" w:rsidRDefault="00D85DE3" w:rsidP="00042293">
            <w:pPr>
              <w:rPr>
                <w:u w:val="single"/>
              </w:rPr>
            </w:pPr>
          </w:p>
          <w:p w:rsidR="00D85DE3" w:rsidRPr="00E54774" w:rsidRDefault="00D85DE3" w:rsidP="00042293">
            <w:pPr>
              <w:rPr>
                <w:lang w:val="nl"/>
              </w:rPr>
            </w:pPr>
            <w:r w:rsidRPr="00E54774">
              <w:rPr>
                <w:lang w:val="nl"/>
              </w:rPr>
              <w:t>De tekst voor het laatste deel van de eerste zin wordt afgeleid van het aantal registergoederen:</w:t>
            </w:r>
          </w:p>
          <w:p w:rsidR="00D85DE3" w:rsidRPr="00E54774" w:rsidRDefault="00D85DE3" w:rsidP="00E54774">
            <w:pPr>
              <w:numPr>
                <w:ilvl w:val="0"/>
                <w:numId w:val="10"/>
              </w:numPr>
              <w:rPr>
                <w:u w:val="single"/>
              </w:rPr>
            </w:pPr>
            <w:r>
              <w:t>bij één registergoed: "het hierna te vermelden registergoed"</w:t>
            </w:r>
          </w:p>
          <w:p w:rsidR="00D85DE3" w:rsidRPr="00E54774" w:rsidRDefault="00D85DE3" w:rsidP="00E54774">
            <w:pPr>
              <w:numPr>
                <w:ilvl w:val="0"/>
                <w:numId w:val="10"/>
              </w:numPr>
              <w:rPr>
                <w:u w:val="single"/>
              </w:rPr>
            </w:pPr>
            <w:r>
              <w:t>bij meerdere registergoederen: "de hierna te vermelden registergoederen"</w:t>
            </w:r>
          </w:p>
          <w:p w:rsidR="00D85DE3" w:rsidRPr="00E54774" w:rsidRDefault="00D85DE3" w:rsidP="00042293">
            <w:pPr>
              <w:rPr>
                <w:u w:val="single"/>
              </w:rPr>
            </w:pPr>
          </w:p>
          <w:p w:rsidR="00D85DE3" w:rsidRPr="00E54774" w:rsidRDefault="00D85DE3" w:rsidP="00042293">
            <w:pPr>
              <w:rPr>
                <w:u w:val="single"/>
              </w:rPr>
            </w:pPr>
            <w:r w:rsidRPr="00E54774">
              <w:rPr>
                <w:u w:val="single"/>
              </w:rPr>
              <w:lastRenderedPageBreak/>
              <w:t>Mapping:</w:t>
            </w:r>
          </w:p>
          <w:p w:rsidR="00D85DE3" w:rsidRPr="00E54774" w:rsidRDefault="00D85DE3" w:rsidP="00E54774">
            <w:pPr>
              <w:spacing w:line="240" w:lineRule="auto"/>
              <w:rPr>
                <w:sz w:val="16"/>
                <w:szCs w:val="16"/>
              </w:rPr>
            </w:pPr>
            <w:r w:rsidRPr="00E54774">
              <w:rPr>
                <w:sz w:val="16"/>
                <w:szCs w:val="16"/>
              </w:rPr>
              <w:t xml:space="preserve">-partij </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./tia_Volgnummer(‘1’)</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BB511E" w:rsidRPr="00E54774">
              <w:rPr>
                <w:rFonts w:cs="Arial"/>
                <w:sz w:val="16"/>
                <w:szCs w:val="16"/>
              </w:rPr>
              <w:t>[</w:t>
            </w:r>
            <w:r w:rsidRPr="00E54774">
              <w:rPr>
                <w:rFonts w:cs="Arial"/>
                <w:sz w:val="16"/>
                <w:szCs w:val="16"/>
              </w:rPr>
              <w:t>xlink:href="id van de als vervreemder geselecteerde Partij"</w:t>
            </w:r>
            <w:r w:rsidR="00BB511E"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BB511E" w:rsidRPr="00E54774">
              <w:rPr>
                <w:rFonts w:cs="Arial"/>
                <w:sz w:val="16"/>
                <w:szCs w:val="16"/>
              </w:rPr>
              <w:t>[</w:t>
            </w:r>
            <w:r w:rsidRPr="00E54774">
              <w:rPr>
                <w:rFonts w:cs="Arial"/>
                <w:sz w:val="16"/>
                <w:szCs w:val="16"/>
              </w:rPr>
              <w:t>xlink:href="id van de als verkrijger geselecteerde Partij’’</w:t>
            </w:r>
            <w:r w:rsidR="00BB511E"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CB4D5E">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sz w:val="16"/>
                <w:szCs w:val="16"/>
              </w:rPr>
            </w:pPr>
          </w:p>
          <w:p w:rsidR="00D85DE3" w:rsidRPr="00E54774" w:rsidRDefault="00D85DE3" w:rsidP="00E54774">
            <w:pPr>
              <w:spacing w:line="240" w:lineRule="auto"/>
              <w:rPr>
                <w:sz w:val="16"/>
                <w:szCs w:val="16"/>
              </w:rPr>
            </w:pPr>
            <w:r w:rsidRPr="00E54774">
              <w:rPr>
                <w:sz w:val="16"/>
                <w:szCs w:val="16"/>
              </w:rPr>
              <w:t>-gerelateerde partijen</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BB511E" w:rsidRPr="00E54774">
              <w:rPr>
                <w:rFonts w:cs="Arial"/>
                <w:sz w:val="16"/>
                <w:szCs w:val="16"/>
              </w:rPr>
              <w:t>[</w:t>
            </w:r>
            <w:r w:rsidRPr="00E54774">
              <w:rPr>
                <w:rFonts w:cs="Arial"/>
                <w:sz w:val="16"/>
                <w:szCs w:val="16"/>
              </w:rPr>
              <w:t>xlink:href="id van de als vervreemder geselecteerde Partij/Parij"</w:t>
            </w:r>
            <w:r w:rsidR="00BB511E"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BB511E" w:rsidRPr="00E54774">
              <w:rPr>
                <w:rFonts w:cs="Arial"/>
                <w:sz w:val="16"/>
                <w:szCs w:val="16"/>
              </w:rPr>
              <w:t>[</w:t>
            </w:r>
            <w:r w:rsidRPr="00E54774">
              <w:rPr>
                <w:rFonts w:cs="Arial"/>
                <w:sz w:val="16"/>
                <w:szCs w:val="16"/>
              </w:rPr>
              <w:t>xlink:href="id van de als verkrijger geselecteerde Partij/Partij’’</w:t>
            </w:r>
            <w:r w:rsidR="00BB511E"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CB4D5E">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sz w:val="16"/>
                <w:szCs w:val="16"/>
              </w:rPr>
            </w:pPr>
          </w:p>
          <w:p w:rsidR="00D85DE3" w:rsidRPr="00E54774" w:rsidRDefault="00D85DE3" w:rsidP="00E54774">
            <w:pPr>
              <w:spacing w:line="240" w:lineRule="auto"/>
              <w:rPr>
                <w:rFonts w:cs="Arial"/>
                <w:sz w:val="16"/>
                <w:szCs w:val="16"/>
                <w:u w:val="single"/>
              </w:rPr>
            </w:pPr>
            <w:r w:rsidRPr="00E54774">
              <w:rPr>
                <w:rFonts w:cs="Arial"/>
                <w:sz w:val="16"/>
                <w:szCs w:val="16"/>
              </w:rPr>
              <w:t>-herhalende KOOP:</w:t>
            </w:r>
          </w:p>
          <w:p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w:t>
            </w:r>
            <w:r w:rsidR="00BB511E" w:rsidRPr="00E54774">
              <w:rPr>
                <w:rFonts w:cs="Arial"/>
                <w:sz w:val="16"/>
                <w:szCs w:val="16"/>
              </w:rPr>
              <w:t>//</w:t>
            </w:r>
            <w:r w:rsidRPr="00E54774">
              <w:rPr>
                <w:rFonts w:cs="Arial"/>
                <w:sz w:val="16"/>
                <w:szCs w:val="16"/>
              </w:rPr>
              <w:t>StukdeelKoop</w:t>
            </w:r>
            <w:r w:rsidR="00BB511E"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BB511E"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Pr="00E54774" w:rsidRDefault="00D85DE3" w:rsidP="00E54774">
            <w:pPr>
              <w:spacing w:line="240" w:lineRule="auto"/>
              <w:rPr>
                <w:sz w:val="16"/>
                <w:szCs w:val="16"/>
              </w:rPr>
            </w:pPr>
          </w:p>
          <w:p w:rsidR="00570163" w:rsidRPr="00E54774" w:rsidRDefault="00570163" w:rsidP="00E54774">
            <w:pPr>
              <w:spacing w:line="240" w:lineRule="auto"/>
              <w:rPr>
                <w:sz w:val="16"/>
                <w:szCs w:val="16"/>
              </w:rPr>
            </w:pPr>
            <w:r w:rsidRPr="00E54774">
              <w:rPr>
                <w:sz w:val="16"/>
                <w:szCs w:val="16"/>
              </w:rPr>
              <w:t>- aanduiding van de</w:t>
            </w:r>
            <w:r w:rsidR="009621F7" w:rsidRPr="00E54774">
              <w:rPr>
                <w:sz w:val="16"/>
                <w:szCs w:val="16"/>
              </w:rPr>
              <w:t xml:space="preserve"> eerste</w:t>
            </w:r>
            <w:r w:rsidRPr="00E54774">
              <w:rPr>
                <w:sz w:val="16"/>
                <w:szCs w:val="16"/>
              </w:rPr>
              <w:t xml:space="preserve"> koop die in </w:t>
            </w:r>
            <w:r w:rsidR="001D0D0F" w:rsidRPr="00E54774">
              <w:rPr>
                <w:sz w:val="16"/>
                <w:szCs w:val="16"/>
              </w:rPr>
              <w:t>het</w:t>
            </w:r>
            <w:r w:rsidRPr="00E54774">
              <w:rPr>
                <w:sz w:val="16"/>
                <w:szCs w:val="16"/>
              </w:rPr>
              <w:t xml:space="preserve"> hele</w:t>
            </w:r>
            <w:r w:rsidR="001D0D0F" w:rsidRPr="00E54774">
              <w:rPr>
                <w:sz w:val="16"/>
                <w:szCs w:val="16"/>
              </w:rPr>
              <w:t xml:space="preserve"> keuzeblok</w:t>
            </w:r>
            <w:r w:rsidRPr="00E54774">
              <w:rPr>
                <w:sz w:val="16"/>
                <w:szCs w:val="16"/>
              </w:rPr>
              <w:t xml:space="preserve"> koop-levering wordt getoond</w:t>
            </w:r>
          </w:p>
          <w:p w:rsidR="00D85DE3" w:rsidRPr="00E54774" w:rsidRDefault="00BB511E" w:rsidP="00E54774">
            <w:pPr>
              <w:spacing w:line="240" w:lineRule="auto"/>
              <w:rPr>
                <w:sz w:val="16"/>
                <w:szCs w:val="16"/>
              </w:rPr>
            </w:pPr>
            <w:r w:rsidRPr="00E54774">
              <w:rPr>
                <w:sz w:val="16"/>
                <w:szCs w:val="16"/>
              </w:rPr>
              <w:t>//IMKAD_AangebodenStuk/StukdeelKoop</w:t>
            </w:r>
            <w:r w:rsidR="009809B3" w:rsidRPr="00E54774">
              <w:rPr>
                <w:sz w:val="16"/>
                <w:szCs w:val="16"/>
              </w:rPr>
              <w:t>(tia_Volgnummer=1)</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./tagNaam(‘k_Koopakte’)</w:t>
            </w:r>
          </w:p>
          <w:p w:rsidR="00D85DE3" w:rsidRPr="00E54774" w:rsidRDefault="00D85DE3" w:rsidP="00E54774">
            <w:pPr>
              <w:spacing w:line="240" w:lineRule="auto"/>
              <w:ind w:left="227"/>
              <w:rPr>
                <w:sz w:val="16"/>
                <w:szCs w:val="16"/>
              </w:rPr>
            </w:pPr>
            <w:r w:rsidRPr="00E54774">
              <w:rPr>
                <w:sz w:val="16"/>
                <w:szCs w:val="16"/>
              </w:rPr>
              <w:t>./tekst(‘koopcontract’,’koopakte’, ‘koopovereenkomst’)</w:t>
            </w:r>
          </w:p>
          <w:p w:rsidR="00D85DE3" w:rsidRPr="00E54774" w:rsidRDefault="00D85DE3" w:rsidP="00E54774">
            <w:pPr>
              <w:spacing w:line="240" w:lineRule="auto"/>
              <w:ind w:left="227"/>
              <w:rPr>
                <w:sz w:val="16"/>
                <w:szCs w:val="16"/>
              </w:rPr>
            </w:pPr>
          </w:p>
        </w:tc>
      </w:tr>
      <w:tr w:rsidR="00D85DE3" w:rsidRPr="00F86BA1" w:rsidTr="00E54774">
        <w:tc>
          <w:tcPr>
            <w:tcW w:w="6771" w:type="dxa"/>
            <w:shd w:val="clear" w:color="auto" w:fill="auto"/>
          </w:tcPr>
          <w:p w:rsidR="00D85DE3" w:rsidRPr="00E54774" w:rsidRDefault="00D85DE3" w:rsidP="00E54774">
            <w:pPr>
              <w:tabs>
                <w:tab w:val="left" w:pos="425"/>
                <w:tab w:val="left" w:pos="850"/>
              </w:tabs>
              <w:rPr>
                <w:color w:val="FF0000"/>
              </w:rPr>
            </w:pPr>
            <w:r w:rsidRPr="00E54774">
              <w:rPr>
                <w:rFonts w:cs="Arial"/>
                <w:bCs/>
                <w:color w:val="FF0000"/>
                <w:szCs w:val="18"/>
              </w:rPr>
              <w:lastRenderedPageBreak/>
              <w:tab/>
              <w:t xml:space="preserve">hierna te noemen: </w:t>
            </w:r>
            <w:r w:rsidRPr="00E54774">
              <w:rPr>
                <w:rFonts w:cs="Arial"/>
                <w:bCs/>
                <w:color w:val="339966"/>
                <w:szCs w:val="18"/>
              </w:rPr>
              <w:t>“</w:t>
            </w:r>
            <w:r w:rsidRPr="00E54774">
              <w:rPr>
                <w:rFonts w:cs="Arial"/>
                <w:bCs/>
                <w:color w:val="800080"/>
                <w:szCs w:val="18"/>
                <w:u w:val="single"/>
              </w:rPr>
              <w:t>de</w:t>
            </w:r>
            <w:r w:rsidRPr="00E54774">
              <w:rPr>
                <w:rFonts w:cs="Arial"/>
                <w:bCs/>
                <w:color w:val="339966"/>
                <w:szCs w:val="18"/>
                <w:u w:val="single"/>
              </w:rPr>
              <w:t xml:space="preserve"> Koopovereenkomst</w:t>
            </w:r>
            <w:r w:rsidRPr="00E54774">
              <w:rPr>
                <w:rFonts w:cs="Arial"/>
                <w:bCs/>
                <w:color w:val="008000"/>
                <w:szCs w:val="18"/>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800080"/>
                <w:szCs w:val="18"/>
                <w:u w:val="single"/>
              </w:rPr>
              <w:t>het</w:t>
            </w:r>
            <w:r w:rsidRPr="00E54774">
              <w:rPr>
                <w:rFonts w:cs="Arial"/>
                <w:bCs/>
                <w:color w:val="339966"/>
                <w:szCs w:val="18"/>
                <w:u w:val="single"/>
              </w:rPr>
              <w:t xml:space="preserve"> Koopcontract </w:t>
            </w:r>
            <w:r w:rsidRPr="00E54774">
              <w:rPr>
                <w:rFonts w:cs="Arial"/>
                <w:bCs/>
                <w:color w:val="339966"/>
                <w:szCs w:val="18"/>
              </w:rPr>
              <w:tab/>
            </w:r>
            <w:r w:rsidRPr="00E54774">
              <w:rPr>
                <w:rFonts w:cs="Arial"/>
                <w:bCs/>
                <w:color w:val="800080"/>
                <w:szCs w:val="18"/>
                <w:u w:val="single"/>
              </w:rPr>
              <w:t>[volgnummer]</w:t>
            </w:r>
            <w:r w:rsidRPr="00E54774">
              <w:rPr>
                <w:rFonts w:cs="Arial"/>
                <w:bCs/>
                <w:color w:val="339966"/>
                <w:szCs w:val="18"/>
              </w:rPr>
              <w:t>”/ “</w:t>
            </w:r>
            <w:r w:rsidRPr="00E54774">
              <w:rPr>
                <w:rFonts w:cs="Arial"/>
                <w:bCs/>
                <w:color w:val="800080"/>
                <w:szCs w:val="18"/>
                <w:u w:val="single"/>
              </w:rPr>
              <w:t>de</w:t>
            </w:r>
            <w:r w:rsidRPr="00E54774">
              <w:rPr>
                <w:rFonts w:cs="Arial"/>
                <w:bCs/>
                <w:color w:val="339966"/>
                <w:szCs w:val="18"/>
                <w:u w:val="single"/>
              </w:rPr>
              <w:t xml:space="preserve"> Koopakte </w:t>
            </w:r>
            <w:r w:rsidRPr="00E54774">
              <w:rPr>
                <w:rFonts w:cs="Arial"/>
                <w:bCs/>
                <w:color w:val="800080"/>
                <w:szCs w:val="18"/>
                <w:u w:val="single"/>
              </w:rPr>
              <w:t>[volgnummer]</w:t>
            </w:r>
            <w:r w:rsidRPr="00E54774">
              <w:rPr>
                <w:rFonts w:cs="Arial"/>
                <w:bCs/>
                <w:color w:val="008000"/>
                <w:szCs w:val="18"/>
              </w:rPr>
              <w:t>”</w:t>
            </w:r>
            <w:r w:rsidRPr="00E54774">
              <w:rPr>
                <w:rFonts w:cs="Arial"/>
                <w:bCs/>
                <w:color w:val="FF0000"/>
                <w:szCs w:val="18"/>
              </w:rPr>
              <w:t xml:space="preserve">. </w:t>
            </w:r>
            <w:r w:rsidRPr="00E54774">
              <w:rPr>
                <w:rFonts w:cs="Arial"/>
                <w:color w:val="3366FF"/>
                <w:szCs w:val="18"/>
              </w:rPr>
              <w:t xml:space="preserve">Deze/Dit </w:t>
            </w:r>
            <w:r w:rsidRPr="00E54774">
              <w:rPr>
                <w:rFonts w:cs="Arial"/>
                <w:color w:val="800080"/>
                <w:szCs w:val="18"/>
              </w:rPr>
              <w:t xml:space="preserve">Koopovereenkomst </w:t>
            </w:r>
            <w:r w:rsidRPr="00E54774">
              <w:rPr>
                <w:rFonts w:cs="Arial"/>
                <w:color w:val="800080"/>
                <w:szCs w:val="18"/>
              </w:rPr>
              <w:tab/>
            </w:r>
            <w:r w:rsidRPr="00E54774">
              <w:rPr>
                <w:rFonts w:cs="Arial"/>
                <w:bCs/>
                <w:color w:val="3366FF"/>
                <w:szCs w:val="18"/>
              </w:rPr>
              <w:t>[volgnummer]</w:t>
            </w:r>
            <w:r w:rsidRPr="00E54774">
              <w:rPr>
                <w:rFonts w:cs="Arial"/>
                <w:color w:val="3366FF"/>
                <w:szCs w:val="18"/>
              </w:rPr>
              <w:t xml:space="preserve"> </w:t>
            </w:r>
            <w:r w:rsidRPr="00E54774">
              <w:rPr>
                <w:rFonts w:cs="Arial"/>
                <w:color w:val="800080"/>
                <w:szCs w:val="18"/>
              </w:rPr>
              <w:t xml:space="preserve">/ Koopcontract </w:t>
            </w:r>
            <w:r w:rsidRPr="00E54774">
              <w:rPr>
                <w:rFonts w:cs="Arial"/>
                <w:bCs/>
                <w:color w:val="3366FF"/>
                <w:szCs w:val="18"/>
              </w:rPr>
              <w:t>[volgnummer]</w:t>
            </w:r>
            <w:r w:rsidRPr="00E54774">
              <w:rPr>
                <w:rFonts w:cs="Arial"/>
                <w:color w:val="800080"/>
                <w:szCs w:val="18"/>
              </w:rPr>
              <w:t xml:space="preserve"> / Koopakte </w:t>
            </w:r>
            <w:r w:rsidRPr="00E54774">
              <w:rPr>
                <w:rFonts w:cs="Arial"/>
                <w:bCs/>
                <w:color w:val="3366FF"/>
                <w:szCs w:val="18"/>
              </w:rPr>
              <w:t>[volgnummer]</w:t>
            </w:r>
            <w:r w:rsidRPr="00E54774">
              <w:rPr>
                <w:rFonts w:cs="Arial"/>
                <w:color w:val="00CCFF"/>
                <w:szCs w:val="18"/>
              </w:rPr>
              <w:t xml:space="preserve"> </w:t>
            </w:r>
            <w:r w:rsidRPr="00E54774">
              <w:rPr>
                <w:rFonts w:cs="Arial"/>
                <w:color w:val="800080"/>
                <w:szCs w:val="18"/>
              </w:rPr>
              <w:t xml:space="preserve">is als </w:t>
            </w:r>
            <w:r w:rsidRPr="00E54774">
              <w:rPr>
                <w:rFonts w:cs="Arial"/>
                <w:color w:val="800080"/>
                <w:szCs w:val="18"/>
              </w:rPr>
              <w:tab/>
              <w:t>bijlage aan deze akte gehecht.</w:t>
            </w:r>
          </w:p>
        </w:tc>
        <w:tc>
          <w:tcPr>
            <w:tcW w:w="7371" w:type="dxa"/>
            <w:shd w:val="clear" w:color="auto" w:fill="auto"/>
          </w:tcPr>
          <w:p w:rsidR="00D85DE3" w:rsidRDefault="00D85DE3" w:rsidP="00E54774">
            <w:pPr>
              <w:spacing w:before="72"/>
            </w:pPr>
            <w:r>
              <w:t>De tekstkeuze voor de aanduiding van de koop wordt afgeleid van de hiervoor gemaakte keuze, optioneel kan de aanduiding aangevuld worden met een [volgnummer]. Het [volgnummer] wordt vervangen door een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t xml:space="preserve">. </w:t>
            </w:r>
          </w:p>
          <w:p w:rsidR="00D85DE3" w:rsidRDefault="00D85DE3" w:rsidP="00E54774">
            <w:pPr>
              <w:numPr>
                <w:ilvl w:val="0"/>
                <w:numId w:val="10"/>
              </w:numPr>
              <w:spacing w:before="72"/>
            </w:pPr>
            <w:r>
              <w:lastRenderedPageBreak/>
              <w:t>tekstkeuze met [volgnummer]: [volgnummer] weergeven en aanduiding wordt niet voorafgegaan door een lidwoord of aanwijzend voornaamwoord,</w:t>
            </w:r>
            <w:r w:rsidR="00B63C28">
              <w:t xml:space="preserve"> voorbeeld: ‘Koopakte </w:t>
            </w:r>
            <w:smartTag w:uri="urn:schemas-microsoft-com:office:smarttags" w:element="metricconverter">
              <w:smartTagPr>
                <w:attr w:name="ProductID" w:val="1’"/>
              </w:smartTagPr>
              <w:r w:rsidR="00B63C28">
                <w:t>1’</w:t>
              </w:r>
            </w:smartTag>
            <w:r w:rsidR="00B63C28">
              <w:t xml:space="preserve">, </w:t>
            </w:r>
          </w:p>
          <w:p w:rsidR="00D85DE3" w:rsidRDefault="00D85DE3" w:rsidP="00E54774">
            <w:pPr>
              <w:numPr>
                <w:ilvl w:val="0"/>
                <w:numId w:val="10"/>
              </w:numPr>
              <w:spacing w:before="72"/>
            </w:pPr>
            <w:r>
              <w:t>tekstkeuze zonder [volgnummer]: h</w:t>
            </w:r>
            <w:r w:rsidRPr="00E54774">
              <w:rPr>
                <w:szCs w:val="18"/>
              </w:rPr>
              <w:t>et bijbehorende lidwoord en bijbehorend aanwijzend voornaamwoord wordt door de stylesheet bepaald, eventueel op basis van een hulptabel</w:t>
            </w:r>
            <w:r w:rsidR="00B63C28" w:rsidRPr="00E54774">
              <w:rPr>
                <w:szCs w:val="18"/>
              </w:rPr>
              <w:t>, voorbeelden: ‘de Koopakte’ en ‘deze Koopakte’</w:t>
            </w:r>
            <w:r w:rsidRPr="00E54774">
              <w:rPr>
                <w:szCs w:val="18"/>
              </w:rPr>
              <w:t>.</w:t>
            </w:r>
          </w:p>
          <w:p w:rsidR="00D85DE3" w:rsidRDefault="00D85DE3" w:rsidP="00042293">
            <w:r>
              <w:t>En</w:t>
            </w:r>
          </w:p>
          <w:p w:rsidR="00D85DE3" w:rsidRDefault="00D85DE3" w:rsidP="00E54774">
            <w:pPr>
              <w:numPr>
                <w:ilvl w:val="0"/>
                <w:numId w:val="10"/>
              </w:numPr>
              <w:spacing w:before="72"/>
            </w:pPr>
            <w:r>
              <w:t>eerste letter van de tekstkeuze omzetten naar een hoofdletter.</w:t>
            </w:r>
          </w:p>
          <w:p w:rsidR="00D85DE3" w:rsidRDefault="00D85DE3" w:rsidP="00E54774">
            <w:pPr>
              <w:spacing w:before="72"/>
            </w:pPr>
          </w:p>
          <w:p w:rsidR="00D85DE3" w:rsidRDefault="00D85DE3" w:rsidP="00E54774">
            <w:pPr>
              <w:spacing w:before="72"/>
            </w:pPr>
            <w:r>
              <w:t>De laatste zin over de aangehechte akte is optioneel en mag ook weggelaten worden.</w:t>
            </w:r>
          </w:p>
          <w:p w:rsidR="00D85DE3" w:rsidRPr="00E54774" w:rsidRDefault="00D85DE3" w:rsidP="00E54774">
            <w:pPr>
              <w:spacing w:line="240" w:lineRule="auto"/>
              <w:rPr>
                <w:sz w:val="16"/>
                <w:szCs w:val="16"/>
              </w:rPr>
            </w:pPr>
          </w:p>
          <w:p w:rsidR="00D85DE3" w:rsidRPr="00E54774" w:rsidRDefault="00D85DE3" w:rsidP="00042293">
            <w:pPr>
              <w:rPr>
                <w:u w:val="single"/>
              </w:rPr>
            </w:pPr>
            <w:r w:rsidRPr="00E54774">
              <w:rPr>
                <w:u w:val="single"/>
              </w:rPr>
              <w:t>Mapping:</w:t>
            </w:r>
          </w:p>
          <w:p w:rsidR="00D85DE3" w:rsidRPr="00E54774" w:rsidRDefault="0065584A" w:rsidP="00E54774">
            <w:pPr>
              <w:spacing w:line="240" w:lineRule="auto"/>
              <w:rPr>
                <w:sz w:val="16"/>
                <w:szCs w:val="16"/>
              </w:rPr>
            </w:pPr>
            <w:r w:rsidRPr="00E54774">
              <w:rPr>
                <w:sz w:val="16"/>
                <w:szCs w:val="16"/>
              </w:rPr>
              <w:t>//IMKAD_AangebodenStuk/StukdeelKoop</w:t>
            </w:r>
            <w:r w:rsidR="009809B3" w:rsidRPr="00E54774">
              <w:rPr>
                <w:sz w:val="16"/>
                <w:szCs w:val="16"/>
              </w:rPr>
              <w:t>(tia_Volgnummer=1)</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./tagNaam(‘k_KoopakteVolgnummer’)</w:t>
            </w:r>
          </w:p>
          <w:p w:rsidR="00D85DE3" w:rsidRPr="00E54774" w:rsidRDefault="00D85DE3" w:rsidP="00E54774">
            <w:pPr>
              <w:spacing w:line="240" w:lineRule="auto"/>
              <w:rPr>
                <w:sz w:val="16"/>
                <w:szCs w:val="16"/>
              </w:rPr>
            </w:pPr>
            <w:r w:rsidRPr="00E54774">
              <w:rPr>
                <w:sz w:val="16"/>
                <w:szCs w:val="16"/>
              </w:rPr>
              <w:tab/>
              <w:t xml:space="preserve">./tekst(‘true’ = </w:t>
            </w:r>
            <w:r w:rsidR="0065584A" w:rsidRPr="00E54774">
              <w:rPr>
                <w:sz w:val="16"/>
                <w:szCs w:val="16"/>
              </w:rPr>
              <w:t>met</w:t>
            </w:r>
            <w:r w:rsidRPr="00E54774">
              <w:rPr>
                <w:sz w:val="16"/>
                <w:szCs w:val="16"/>
              </w:rPr>
              <w:t xml:space="preserve"> volgnummer ‘false’ = </w:t>
            </w:r>
            <w:r w:rsidR="0065584A" w:rsidRPr="00E54774">
              <w:rPr>
                <w:sz w:val="16"/>
                <w:szCs w:val="16"/>
              </w:rPr>
              <w:t>zonder</w:t>
            </w:r>
            <w:r w:rsidRPr="00E54774">
              <w:rPr>
                <w:sz w:val="16"/>
                <w:szCs w:val="16"/>
              </w:rPr>
              <w:t xml:space="preserve"> volgnummer’)</w:t>
            </w:r>
          </w:p>
          <w:p w:rsidR="00D85DE3" w:rsidRPr="00E54774" w:rsidRDefault="00D85DE3" w:rsidP="00E54774">
            <w:pPr>
              <w:spacing w:line="240" w:lineRule="auto"/>
              <w:rPr>
                <w:sz w:val="16"/>
                <w:szCs w:val="16"/>
              </w:rPr>
            </w:pPr>
          </w:p>
          <w:p w:rsidR="00D85DE3" w:rsidRPr="00E54774" w:rsidRDefault="0065584A" w:rsidP="00E54774">
            <w:pPr>
              <w:spacing w:line="240" w:lineRule="auto"/>
              <w:rPr>
                <w:sz w:val="16"/>
                <w:szCs w:val="16"/>
              </w:rPr>
            </w:pPr>
            <w:r w:rsidRPr="00E54774">
              <w:rPr>
                <w:sz w:val="16"/>
                <w:szCs w:val="16"/>
              </w:rPr>
              <w:t>//IMKAD_AangebodenStuk/StukdeelKoop</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./tagNaam(‘k_AkteAangehecht’)</w:t>
            </w:r>
          </w:p>
          <w:p w:rsidR="00D85DE3" w:rsidRDefault="00D85DE3" w:rsidP="00E54774">
            <w:pPr>
              <w:spacing w:line="240" w:lineRule="auto"/>
              <w:ind w:left="227"/>
            </w:pPr>
            <w:r w:rsidRPr="00E54774">
              <w:rPr>
                <w:sz w:val="16"/>
                <w:szCs w:val="16"/>
              </w:rPr>
              <w:t>./tekst(‘true’ = tekst wordt wel getoond; ‘false’ = tekst wordt niet getoond)</w:t>
            </w:r>
          </w:p>
        </w:tc>
      </w:tr>
      <w:tr w:rsidR="00D85DE3" w:rsidRPr="00F86BA1" w:rsidTr="00E54774">
        <w:tc>
          <w:tcPr>
            <w:tcW w:w="6771" w:type="dxa"/>
            <w:shd w:val="clear" w:color="auto" w:fill="auto"/>
          </w:tcPr>
          <w:p w:rsidR="00D85DE3" w:rsidRPr="00F86BA1" w:rsidRDefault="00D85DE3" w:rsidP="00E54774">
            <w:pPr>
              <w:numPr>
                <w:ilvl w:val="0"/>
                <w:numId w:val="12"/>
              </w:numPr>
              <w:tabs>
                <w:tab w:val="left" w:pos="425"/>
                <w:tab w:val="left" w:pos="850"/>
              </w:tabs>
            </w:pPr>
            <w:r w:rsidRPr="00E54774">
              <w:rPr>
                <w:color w:val="FF0000"/>
              </w:rPr>
              <w:lastRenderedPageBreak/>
              <w:t>Vervolgens is door</w:t>
            </w:r>
            <w:r>
              <w:t xml:space="preserve"> </w:t>
            </w:r>
            <w:r w:rsidRPr="00E54774">
              <w:rPr>
                <w:color w:val="339966"/>
              </w:rPr>
              <w:t>partij [volgletter/volgnummer]</w:t>
            </w:r>
            <w:r w:rsidRPr="00E54774">
              <w:rPr>
                <w:color w:val="800080"/>
              </w:rPr>
              <w:t xml:space="preserve"> </w:t>
            </w:r>
            <w:r w:rsidRPr="00E54774">
              <w:rPr>
                <w:color w:val="FF0000"/>
              </w:rPr>
              <w:t>met</w:t>
            </w:r>
            <w:r>
              <w:t xml:space="preserve"> </w:t>
            </w:r>
            <w:r w:rsidRPr="00E54774">
              <w:rPr>
                <w:color w:val="339966"/>
              </w:rPr>
              <w:t xml:space="preserve">(verkrijger/ koper) </w:t>
            </w:r>
            <w:r w:rsidRPr="00E54774">
              <w:rPr>
                <w:color w:val="FF0000"/>
              </w:rPr>
              <w:t>op</w:t>
            </w:r>
            <w: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t xml:space="preserve"> </w:t>
            </w:r>
            <w:r w:rsidRPr="00E54774">
              <w:rPr>
                <w:color w:val="FF0000"/>
              </w:rPr>
              <w:t xml:space="preserve"> een </w:t>
            </w:r>
            <w:r w:rsidRPr="00E54774">
              <w:rPr>
                <w:bCs/>
                <w:color w:val="339966"/>
              </w:rPr>
              <w:t>koopovereenkomst/koopcontract/koopakte</w:t>
            </w:r>
            <w:r w:rsidRPr="00E54774">
              <w:rPr>
                <w:bCs/>
                <w:color w:val="008000"/>
              </w:rPr>
              <w:t xml:space="preserve"> </w:t>
            </w:r>
            <w:r w:rsidRPr="00E54774">
              <w:rPr>
                <w:color w:val="FF0000"/>
              </w:rPr>
              <w:t>gesloten betreffende</w:t>
            </w:r>
            <w:r>
              <w:t xml:space="preserve"> </w:t>
            </w:r>
            <w:r w:rsidRPr="00E54774">
              <w:rPr>
                <w:bCs/>
                <w:color w:val="339966"/>
              </w:rPr>
              <w:t>de/het</w:t>
            </w:r>
            <w:r w:rsidRPr="00E54774">
              <w:rPr>
                <w:bCs/>
                <w:color w:val="FF0000"/>
              </w:rPr>
              <w:t xml:space="preserve"> hierna te vermelden registergoed</w:t>
            </w:r>
            <w:r w:rsidRPr="00E54774">
              <w:rPr>
                <w:bCs/>
                <w:color w:val="800080"/>
              </w:rPr>
              <w:t>eren</w:t>
            </w:r>
            <w:r w:rsidRPr="00E54774">
              <w:rPr>
                <w:color w:val="FF0000"/>
                <w:szCs w:val="18"/>
              </w:rPr>
              <w:t>,</w:t>
            </w:r>
            <w:r w:rsidRPr="00E54774">
              <w:rPr>
                <w:szCs w:val="18"/>
              </w:rPr>
              <w:t xml:space="preserve"> </w:t>
            </w:r>
            <w:r w:rsidRPr="00E54774">
              <w:rPr>
                <w:rFonts w:cs="Arial"/>
                <w:bCs/>
                <w:color w:val="FF0000"/>
                <w:szCs w:val="18"/>
              </w:rPr>
              <w:t xml:space="preserve">hierna te noemen: </w:t>
            </w:r>
            <w:r w:rsidRPr="00E54774">
              <w:rPr>
                <w:rFonts w:cs="Arial"/>
                <w:bCs/>
                <w:color w:val="339966"/>
                <w:szCs w:val="18"/>
              </w:rPr>
              <w:t>“</w:t>
            </w:r>
            <w:r w:rsidRPr="00E54774">
              <w:rPr>
                <w:rFonts w:cs="Arial"/>
                <w:bCs/>
                <w:color w:val="800080"/>
                <w:szCs w:val="18"/>
                <w:u w:val="single"/>
              </w:rPr>
              <w:t>de</w:t>
            </w:r>
            <w:r w:rsidRPr="00E54774">
              <w:rPr>
                <w:rFonts w:cs="Arial"/>
                <w:bCs/>
                <w:color w:val="339966"/>
                <w:szCs w:val="18"/>
                <w:u w:val="single"/>
              </w:rPr>
              <w:t xml:space="preserve"> Koopovereenkomst</w:t>
            </w:r>
            <w:r w:rsidRPr="00E54774">
              <w:rPr>
                <w:rFonts w:cs="Arial"/>
                <w:bCs/>
                <w:color w:val="008000"/>
                <w:szCs w:val="18"/>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800080"/>
                <w:szCs w:val="18"/>
                <w:u w:val="single"/>
              </w:rPr>
              <w:t>het</w:t>
            </w:r>
            <w:r w:rsidRPr="00E54774">
              <w:rPr>
                <w:rFonts w:cs="Arial"/>
                <w:bCs/>
                <w:color w:val="339966"/>
                <w:szCs w:val="18"/>
                <w:u w:val="single"/>
              </w:rPr>
              <w:t xml:space="preserve"> Koopcontract </w:t>
            </w:r>
            <w:r w:rsidRPr="00E54774">
              <w:rPr>
                <w:rFonts w:cs="Arial"/>
                <w:bCs/>
                <w:color w:val="800080"/>
                <w:szCs w:val="18"/>
                <w:u w:val="single"/>
              </w:rPr>
              <w:t>[volgnummer]</w:t>
            </w:r>
            <w:r w:rsidRPr="00E54774">
              <w:rPr>
                <w:rFonts w:cs="Arial"/>
                <w:bCs/>
                <w:color w:val="339966"/>
                <w:szCs w:val="18"/>
              </w:rPr>
              <w:t>”/ “</w:t>
            </w:r>
            <w:r w:rsidRPr="00E54774">
              <w:rPr>
                <w:rFonts w:cs="Arial"/>
                <w:bCs/>
                <w:color w:val="800080"/>
                <w:szCs w:val="18"/>
                <w:u w:val="single"/>
              </w:rPr>
              <w:t>de</w:t>
            </w:r>
            <w:r w:rsidRPr="00E54774">
              <w:rPr>
                <w:rFonts w:cs="Arial"/>
                <w:bCs/>
                <w:color w:val="339966"/>
                <w:szCs w:val="18"/>
                <w:u w:val="single"/>
              </w:rPr>
              <w:t xml:space="preserve"> Koopakte </w:t>
            </w:r>
            <w:r w:rsidRPr="00E54774">
              <w:rPr>
                <w:rFonts w:cs="Arial"/>
                <w:bCs/>
                <w:color w:val="800080"/>
                <w:szCs w:val="18"/>
                <w:u w:val="single"/>
              </w:rPr>
              <w:t>[volgnummer]</w:t>
            </w:r>
            <w:r w:rsidRPr="00E54774">
              <w:rPr>
                <w:rFonts w:cs="Arial"/>
                <w:bCs/>
                <w:color w:val="008000"/>
                <w:szCs w:val="18"/>
              </w:rPr>
              <w:t>”</w:t>
            </w:r>
            <w:r w:rsidRPr="00E54774">
              <w:rPr>
                <w:rFonts w:cs="Arial"/>
                <w:bCs/>
                <w:color w:val="FF0000"/>
                <w:szCs w:val="18"/>
              </w:rPr>
              <w:t>.</w:t>
            </w:r>
            <w:r w:rsidRPr="00E54774">
              <w:rPr>
                <w:szCs w:val="18"/>
              </w:rPr>
              <w:t xml:space="preserve"> </w:t>
            </w:r>
            <w:r w:rsidRPr="00E54774">
              <w:rPr>
                <w:color w:val="3366FF"/>
                <w:szCs w:val="18"/>
              </w:rPr>
              <w:t>Deze/Dit</w:t>
            </w:r>
            <w:r w:rsidRPr="00E54774">
              <w:rPr>
                <w:color w:val="00FFFF"/>
                <w:szCs w:val="18"/>
              </w:rPr>
              <w:t xml:space="preserve"> </w:t>
            </w:r>
            <w:r w:rsidRPr="00E54774">
              <w:rPr>
                <w:color w:val="800080"/>
                <w:szCs w:val="18"/>
              </w:rPr>
              <w:t xml:space="preserve">Koopovereenkomst </w:t>
            </w:r>
            <w:r w:rsidRPr="00E54774">
              <w:rPr>
                <w:rFonts w:cs="Arial"/>
                <w:bCs/>
                <w:color w:val="3366FF"/>
                <w:szCs w:val="18"/>
              </w:rPr>
              <w:t>[volgnummer]</w:t>
            </w:r>
            <w:r w:rsidRPr="00E54774">
              <w:rPr>
                <w:color w:val="00FFFF"/>
                <w:szCs w:val="18"/>
              </w:rPr>
              <w:t xml:space="preserve"> </w:t>
            </w:r>
            <w:r w:rsidRPr="00E54774">
              <w:rPr>
                <w:color w:val="800080"/>
                <w:szCs w:val="18"/>
              </w:rPr>
              <w:t>Koopcontract</w:t>
            </w:r>
            <w:r w:rsidRPr="00E54774">
              <w:rPr>
                <w:color w:val="00FFFF"/>
                <w:szCs w:val="18"/>
              </w:rPr>
              <w:t xml:space="preserve"> </w:t>
            </w:r>
            <w:r w:rsidRPr="00E54774">
              <w:rPr>
                <w:rFonts w:cs="Arial"/>
                <w:bCs/>
                <w:color w:val="3366FF"/>
                <w:szCs w:val="18"/>
              </w:rPr>
              <w:t>[volgnummer]</w:t>
            </w:r>
            <w:r w:rsidRPr="00E54774">
              <w:rPr>
                <w:color w:val="800080"/>
                <w:szCs w:val="18"/>
              </w:rPr>
              <w:t>/</w:t>
            </w:r>
            <w:r w:rsidRPr="00E54774">
              <w:rPr>
                <w:color w:val="00FFFF"/>
                <w:szCs w:val="18"/>
              </w:rPr>
              <w:t xml:space="preserve"> </w:t>
            </w:r>
            <w:r w:rsidRPr="00E54774">
              <w:rPr>
                <w:color w:val="800080"/>
                <w:szCs w:val="18"/>
              </w:rPr>
              <w:t>Koopakte</w:t>
            </w:r>
            <w:r w:rsidRPr="00E54774">
              <w:rPr>
                <w:color w:val="00CCFF"/>
                <w:szCs w:val="18"/>
              </w:rPr>
              <w:t xml:space="preserve"> </w:t>
            </w:r>
            <w:r w:rsidRPr="00E54774">
              <w:rPr>
                <w:rFonts w:cs="Arial"/>
                <w:bCs/>
                <w:color w:val="3366FF"/>
                <w:szCs w:val="18"/>
              </w:rPr>
              <w:t xml:space="preserve">[volgnummer] </w:t>
            </w:r>
            <w:r w:rsidRPr="00E54774">
              <w:rPr>
                <w:color w:val="800080"/>
                <w:szCs w:val="18"/>
              </w:rPr>
              <w:t xml:space="preserve">is </w:t>
            </w:r>
            <w:r w:rsidRPr="00E6044E">
              <w:rPr>
                <w:color w:val="3366FF"/>
                <w:szCs w:val="18"/>
              </w:rPr>
              <w:t>eveneens</w:t>
            </w:r>
            <w:r w:rsidRPr="00E54774">
              <w:rPr>
                <w:color w:val="800080"/>
                <w:szCs w:val="18"/>
              </w:rPr>
              <w:t xml:space="preserve"> als bijlage</w:t>
            </w:r>
            <w:r w:rsidRPr="00E54774">
              <w:rPr>
                <w:color w:val="800080"/>
              </w:rPr>
              <w:t xml:space="preserve"> aan deze akte gehecht.</w:t>
            </w:r>
          </w:p>
        </w:tc>
        <w:tc>
          <w:tcPr>
            <w:tcW w:w="7371" w:type="dxa"/>
            <w:shd w:val="clear" w:color="auto" w:fill="auto"/>
          </w:tcPr>
          <w:p w:rsidR="00D85DE3" w:rsidRDefault="00D85DE3" w:rsidP="00E54774">
            <w:pPr>
              <w:spacing w:before="72"/>
            </w:pPr>
            <w:r>
              <w:t>Hier worden de (gerelateerde-)partijen genoemd die samen de tweede koop hebben gesloten:</w:t>
            </w:r>
          </w:p>
          <w:p w:rsidR="00D85DE3" w:rsidRDefault="00D85DE3" w:rsidP="00E54774">
            <w:pPr>
              <w:numPr>
                <w:ilvl w:val="0"/>
                <w:numId w:val="13"/>
              </w:numPr>
              <w:spacing w:before="72"/>
            </w:pPr>
            <w:r>
              <w:t xml:space="preserve">De (gerelateerde-)partij aangeduid met </w:t>
            </w:r>
            <w:r w:rsidRPr="00E54774">
              <w:rPr>
                <w:color w:val="339966"/>
              </w:rPr>
              <w:t>partij [volgletter/volgnummer]</w:t>
            </w:r>
            <w:r w:rsidRPr="00E54774">
              <w:rPr>
                <w:color w:val="800080"/>
              </w:rPr>
              <w:t xml:space="preserve"> </w:t>
            </w:r>
            <w:r>
              <w:t>kan afgeleid worden van de verkrijger van de eerste koopovereenkomst en wordt vastgelegd als de vervreemder van de tweede koop.</w:t>
            </w:r>
          </w:p>
          <w:p w:rsidR="00D85DE3" w:rsidRDefault="00D85DE3" w:rsidP="00E54774">
            <w:pPr>
              <w:numPr>
                <w:ilvl w:val="0"/>
                <w:numId w:val="13"/>
              </w:numPr>
              <w:spacing w:before="72"/>
            </w:pPr>
            <w:r>
              <w:t xml:space="preserve">Voor de (gerelateerde-)partij aangeduid met </w:t>
            </w:r>
            <w:r w:rsidRPr="00E54774">
              <w:rPr>
                <w:color w:val="339966"/>
              </w:rPr>
              <w:t>(verkrijger/ koper)</w:t>
            </w:r>
            <w:r w:rsidRPr="00E54774">
              <w:rPr>
                <w:color w:val="008000"/>
              </w:rPr>
              <w:t xml:space="preserve"> </w:t>
            </w:r>
            <w:r>
              <w:t>moet een keuze gemaakt worden uit de partijen, zoals deze eerder in de akte zijn gespecificeerd. De gekozen (gerelateerde-)partij wordt vastgelegd als de verkrijger van de tweede koop.</w:t>
            </w:r>
          </w:p>
          <w:p w:rsidR="00B63C28" w:rsidRDefault="00B63C28" w:rsidP="00042293"/>
          <w:p w:rsidR="00D85DE3" w:rsidRDefault="00D85DE3" w:rsidP="00042293">
            <w:r>
              <w:t>Van de gekozen (gerelateerde-)partijen wordt de partijaanduiding vermeld.</w:t>
            </w:r>
          </w:p>
          <w:p w:rsidR="009621F7" w:rsidRDefault="009621F7" w:rsidP="00E54774">
            <w:pPr>
              <w:spacing w:before="72"/>
            </w:pPr>
            <w:r>
              <w:t>Verplichte keuzetekst voor de aanduiding van de koop</w:t>
            </w:r>
            <w:r w:rsidRPr="00E54774">
              <w:rPr>
                <w:szCs w:val="18"/>
              </w:rPr>
              <w:t xml:space="preserve">. </w:t>
            </w:r>
            <w:r>
              <w:t>De gekozen aanduiding wordt in het hele keuzeblok gebruikt voor de tweede koop. Wanneer bij punt 1 gekozen is voor het tonen van een volgnummer dan moet hier dezelfde aanduiding gekozen worden en wordt  het opvolgende volgnummer getoond.</w:t>
            </w:r>
          </w:p>
          <w:p w:rsidR="00623F79" w:rsidRDefault="00623F79" w:rsidP="00042293"/>
          <w:p w:rsidR="00D85DE3" w:rsidRPr="00E54774" w:rsidRDefault="00D85DE3" w:rsidP="00042293">
            <w:pPr>
              <w:rPr>
                <w:lang w:val="nl"/>
              </w:rPr>
            </w:pPr>
            <w:r w:rsidRPr="00E54774">
              <w:rPr>
                <w:lang w:val="nl"/>
              </w:rPr>
              <w:t>De tekst voor het laatste deel van de eerste zin wordt afgeleid van het aantal registergoederen:</w:t>
            </w:r>
          </w:p>
          <w:p w:rsidR="00D85DE3" w:rsidRPr="00E54774" w:rsidRDefault="00D85DE3" w:rsidP="00E54774">
            <w:pPr>
              <w:numPr>
                <w:ilvl w:val="0"/>
                <w:numId w:val="10"/>
              </w:numPr>
              <w:rPr>
                <w:u w:val="single"/>
              </w:rPr>
            </w:pPr>
            <w:r>
              <w:t>bij één registergoed: "het hierna te vermelden registergoed"</w:t>
            </w:r>
          </w:p>
          <w:p w:rsidR="00D85DE3" w:rsidRPr="00E54774" w:rsidRDefault="00D85DE3" w:rsidP="00E54774">
            <w:pPr>
              <w:numPr>
                <w:ilvl w:val="0"/>
                <w:numId w:val="10"/>
              </w:numPr>
              <w:rPr>
                <w:u w:val="single"/>
              </w:rPr>
            </w:pPr>
            <w:r>
              <w:t>bij meerdere registergoederen: "de hierna te vermelden registergoederen"</w:t>
            </w:r>
          </w:p>
          <w:p w:rsidR="00623F79" w:rsidRDefault="00623F79" w:rsidP="00E54774">
            <w:pPr>
              <w:spacing w:before="72"/>
            </w:pPr>
          </w:p>
          <w:p w:rsidR="00D85DE3" w:rsidRDefault="00D85DE3" w:rsidP="00042293">
            <w:r>
              <w:t xml:space="preserve">De laatste zin over de aangehechte akte is </w:t>
            </w:r>
            <w:r w:rsidR="007D2EBA">
              <w:t xml:space="preserve">een </w:t>
            </w:r>
            <w:r>
              <w:t>optionel</w:t>
            </w:r>
            <w:r w:rsidR="007D2EBA">
              <w:t>e gebruikerskeuze</w:t>
            </w:r>
            <w:r>
              <w:t xml:space="preserve">, </w:t>
            </w:r>
            <w:r w:rsidR="007D2EBA" w:rsidRPr="00E6044E">
              <w:rPr>
                <w:color w:val="3366FF"/>
              </w:rPr>
              <w:t>eveneens</w:t>
            </w:r>
            <w:r w:rsidR="007D2EBA">
              <w:t xml:space="preserve"> wordt getoond wanneer bij punt 1 deze zin ook getoond wordt en anders niet</w:t>
            </w:r>
            <w:r>
              <w:t>.</w:t>
            </w:r>
            <w:r w:rsidR="007D2EBA">
              <w:t xml:space="preserve"> </w:t>
            </w:r>
          </w:p>
          <w:p w:rsidR="00D85DE3" w:rsidRPr="00E54774" w:rsidRDefault="00D85DE3" w:rsidP="00042293">
            <w:pPr>
              <w:rPr>
                <w:u w:val="single"/>
              </w:rPr>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-partij</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./tia_Volgnummer(‘2’)</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w:t>
            </w:r>
            <w:r w:rsidR="00E326F4"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E326F4" w:rsidRPr="00E54774">
              <w:rPr>
                <w:rFonts w:cs="Arial"/>
                <w:sz w:val="16"/>
                <w:szCs w:val="16"/>
              </w:rPr>
              <w:t>[</w:t>
            </w:r>
            <w:r w:rsidRPr="00E54774">
              <w:rPr>
                <w:rFonts w:cs="Arial"/>
                <w:sz w:val="16"/>
                <w:szCs w:val="16"/>
              </w:rPr>
              <w:t>xlink:href="id van de als verkrijger geselecteerde Partij’’</w:t>
            </w:r>
            <w:r w:rsidR="00E326F4"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sz w:val="16"/>
                <w:szCs w:val="16"/>
              </w:rPr>
            </w:pPr>
            <w:r w:rsidRPr="00E54774">
              <w:rPr>
                <w:rFonts w:cs="Arial"/>
                <w:sz w:val="16"/>
                <w:szCs w:val="16"/>
              </w:rPr>
              <w:tab/>
              <w:t xml:space="preserve">./vervallen (“false”) ,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CB4D5E">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sz w:val="16"/>
                <w:szCs w:val="16"/>
              </w:rPr>
            </w:pPr>
          </w:p>
          <w:p w:rsidR="00D85DE3" w:rsidRPr="00E54774" w:rsidRDefault="00D85DE3" w:rsidP="00E54774">
            <w:pPr>
              <w:spacing w:line="240" w:lineRule="auto"/>
              <w:rPr>
                <w:sz w:val="16"/>
                <w:szCs w:val="16"/>
              </w:rPr>
            </w:pPr>
            <w:r w:rsidRPr="00E54774">
              <w:rPr>
                <w:sz w:val="16"/>
                <w:szCs w:val="16"/>
              </w:rPr>
              <w:t>-gerelateerde partijen</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Partij/Parij"</w:t>
            </w:r>
            <w:r w:rsidR="00E326F4"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E326F4" w:rsidRPr="00E54774">
              <w:rPr>
                <w:rFonts w:cs="Arial"/>
                <w:sz w:val="16"/>
                <w:szCs w:val="16"/>
              </w:rPr>
              <w:t>[</w:t>
            </w:r>
            <w:r w:rsidRPr="00E54774">
              <w:rPr>
                <w:rFonts w:cs="Arial"/>
                <w:sz w:val="16"/>
                <w:szCs w:val="16"/>
              </w:rPr>
              <w:t>xlink:href="id van de als verkrijger geselecteerde Partij/Partij’’</w:t>
            </w:r>
            <w:r w:rsidR="00E326F4"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lastRenderedPageBreak/>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CB4D5E">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sz w:val="16"/>
                <w:szCs w:val="16"/>
              </w:rPr>
            </w:pPr>
          </w:p>
          <w:p w:rsidR="00D85DE3" w:rsidRPr="00E54774" w:rsidRDefault="00D85DE3" w:rsidP="00E54774">
            <w:pPr>
              <w:spacing w:line="240" w:lineRule="auto"/>
              <w:rPr>
                <w:rFonts w:cs="Arial"/>
                <w:sz w:val="16"/>
                <w:szCs w:val="16"/>
                <w:u w:val="single"/>
              </w:rPr>
            </w:pPr>
            <w:r w:rsidRPr="00E54774">
              <w:rPr>
                <w:rFonts w:cs="Arial"/>
                <w:sz w:val="16"/>
                <w:szCs w:val="16"/>
              </w:rPr>
              <w:t>-herhalende KOOP</w:t>
            </w:r>
          </w:p>
          <w:p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w:t>
            </w:r>
            <w:r w:rsidR="00E326F4" w:rsidRPr="00E54774">
              <w:rPr>
                <w:rFonts w:cs="Arial"/>
                <w:sz w:val="16"/>
                <w:szCs w:val="16"/>
              </w:rPr>
              <w:t>//</w:t>
            </w:r>
            <w:r w:rsidRPr="00E54774">
              <w:rPr>
                <w:rFonts w:cs="Arial"/>
                <w:sz w:val="16"/>
                <w:szCs w:val="16"/>
              </w:rPr>
              <w:t>StukdeelKoop</w:t>
            </w:r>
            <w:r w:rsidR="00E326F4"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E326F4"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Pr="00E54774" w:rsidRDefault="00D85DE3" w:rsidP="00E54774">
            <w:pPr>
              <w:spacing w:line="240" w:lineRule="auto"/>
              <w:rPr>
                <w:sz w:val="16"/>
                <w:szCs w:val="16"/>
              </w:rPr>
            </w:pPr>
          </w:p>
          <w:p w:rsidR="009621F7" w:rsidRPr="00E54774" w:rsidRDefault="009621F7" w:rsidP="00E54774">
            <w:pPr>
              <w:spacing w:line="240" w:lineRule="auto"/>
              <w:rPr>
                <w:sz w:val="16"/>
                <w:szCs w:val="16"/>
              </w:rPr>
            </w:pPr>
            <w:r w:rsidRPr="00E54774">
              <w:rPr>
                <w:sz w:val="16"/>
                <w:szCs w:val="16"/>
              </w:rPr>
              <w:t>-aanduiding van de tweede koop die in het hele keuzeblok koop-levering wordt getoond, moet dezelfde keuze bevatten als de eerste koop wanneer een volgnummer wordt getoond.</w:t>
            </w:r>
          </w:p>
          <w:p w:rsidR="009621F7" w:rsidRPr="00E54774" w:rsidRDefault="009621F7" w:rsidP="00E54774">
            <w:pPr>
              <w:spacing w:line="240" w:lineRule="auto"/>
              <w:rPr>
                <w:sz w:val="16"/>
                <w:szCs w:val="16"/>
              </w:rPr>
            </w:pPr>
            <w:r w:rsidRPr="00E54774">
              <w:rPr>
                <w:sz w:val="16"/>
                <w:szCs w:val="16"/>
              </w:rPr>
              <w:t>//IMKAD_AangebodenStuk/StukdeelKoop</w:t>
            </w:r>
            <w:r w:rsidR="009809B3" w:rsidRPr="00E54774">
              <w:rPr>
                <w:sz w:val="16"/>
                <w:szCs w:val="16"/>
              </w:rPr>
              <w:t>(tia_Volgnummer=2)</w:t>
            </w:r>
            <w:r w:rsidRPr="00E54774">
              <w:rPr>
                <w:sz w:val="16"/>
                <w:szCs w:val="16"/>
              </w:rPr>
              <w:t>/tekstkeuze/</w:t>
            </w:r>
          </w:p>
          <w:p w:rsidR="009621F7" w:rsidRPr="00E54774" w:rsidRDefault="009621F7" w:rsidP="00E54774">
            <w:pPr>
              <w:spacing w:line="240" w:lineRule="auto"/>
              <w:ind w:left="227"/>
              <w:rPr>
                <w:sz w:val="16"/>
                <w:szCs w:val="16"/>
              </w:rPr>
            </w:pPr>
            <w:r w:rsidRPr="00E54774">
              <w:rPr>
                <w:sz w:val="16"/>
                <w:szCs w:val="16"/>
              </w:rPr>
              <w:t>./tagNaam(‘k_Koopakte’)</w:t>
            </w:r>
          </w:p>
          <w:p w:rsidR="009621F7" w:rsidRPr="00E54774" w:rsidRDefault="009621F7" w:rsidP="00E54774">
            <w:pPr>
              <w:spacing w:line="240" w:lineRule="auto"/>
              <w:rPr>
                <w:sz w:val="16"/>
                <w:szCs w:val="16"/>
              </w:rPr>
            </w:pPr>
            <w:r w:rsidRPr="00E54774">
              <w:rPr>
                <w:sz w:val="16"/>
                <w:szCs w:val="16"/>
              </w:rPr>
              <w:tab/>
              <w:t>./tekst(‘koopcontract’,’koopakte’, ‘koopovereenkomst’)</w:t>
            </w:r>
          </w:p>
          <w:p w:rsidR="009621F7" w:rsidRPr="00E54774" w:rsidRDefault="009621F7" w:rsidP="00E54774">
            <w:pPr>
              <w:spacing w:line="240" w:lineRule="auto"/>
              <w:rPr>
                <w:sz w:val="16"/>
                <w:szCs w:val="16"/>
              </w:rPr>
            </w:pPr>
          </w:p>
          <w:p w:rsidR="009621F7" w:rsidRPr="00E54774" w:rsidRDefault="009621F7" w:rsidP="00E54774">
            <w:pPr>
              <w:spacing w:line="240" w:lineRule="auto"/>
              <w:rPr>
                <w:sz w:val="16"/>
                <w:szCs w:val="16"/>
              </w:rPr>
            </w:pPr>
            <w:r w:rsidRPr="00E54774">
              <w:rPr>
                <w:sz w:val="16"/>
                <w:szCs w:val="16"/>
              </w:rPr>
              <w:t xml:space="preserve">-volgnummer moet getoond worden wanneer dit voor de eerste koop wordt getoond, anders mag dit gekozen worden </w:t>
            </w:r>
          </w:p>
          <w:p w:rsidR="009621F7" w:rsidRPr="00E54774" w:rsidRDefault="009621F7" w:rsidP="00E54774">
            <w:pPr>
              <w:spacing w:line="240" w:lineRule="auto"/>
              <w:rPr>
                <w:sz w:val="16"/>
                <w:szCs w:val="16"/>
              </w:rPr>
            </w:pPr>
            <w:r w:rsidRPr="00E54774">
              <w:rPr>
                <w:sz w:val="16"/>
                <w:szCs w:val="16"/>
              </w:rPr>
              <w:t>//IMKAD_AangebodenStuk/StukdeelKoop</w:t>
            </w:r>
            <w:r w:rsidR="009809B3" w:rsidRPr="00E54774">
              <w:rPr>
                <w:sz w:val="16"/>
                <w:szCs w:val="16"/>
              </w:rPr>
              <w:t>(tia_Volgnummer=2)</w:t>
            </w:r>
            <w:r w:rsidRPr="00E54774">
              <w:rPr>
                <w:sz w:val="16"/>
                <w:szCs w:val="16"/>
              </w:rPr>
              <w:t>/tekstkeuze/</w:t>
            </w:r>
          </w:p>
          <w:p w:rsidR="009621F7" w:rsidRPr="00E54774" w:rsidRDefault="009621F7" w:rsidP="00E54774">
            <w:pPr>
              <w:spacing w:line="240" w:lineRule="auto"/>
              <w:ind w:left="227"/>
              <w:rPr>
                <w:sz w:val="16"/>
                <w:szCs w:val="16"/>
              </w:rPr>
            </w:pPr>
            <w:r w:rsidRPr="00E54774">
              <w:rPr>
                <w:sz w:val="16"/>
                <w:szCs w:val="16"/>
              </w:rPr>
              <w:t>./tagNaam(‘k_KoopakteVolgnummer’)</w:t>
            </w:r>
          </w:p>
          <w:p w:rsidR="009621F7" w:rsidRPr="00E54774" w:rsidRDefault="009621F7" w:rsidP="00E54774">
            <w:pPr>
              <w:spacing w:line="240" w:lineRule="auto"/>
              <w:rPr>
                <w:sz w:val="16"/>
                <w:szCs w:val="16"/>
              </w:rPr>
            </w:pPr>
            <w:r w:rsidRPr="00E54774">
              <w:rPr>
                <w:sz w:val="16"/>
                <w:szCs w:val="16"/>
              </w:rPr>
              <w:tab/>
              <w:t>./tekst(‘true’ = met volgnummer ‘false’ = zonder volgnummer’)</w:t>
            </w:r>
          </w:p>
          <w:p w:rsidR="009621F7" w:rsidRPr="00E54774" w:rsidRDefault="009621F7" w:rsidP="00E54774">
            <w:pPr>
              <w:spacing w:line="240" w:lineRule="auto"/>
              <w:rPr>
                <w:sz w:val="16"/>
                <w:szCs w:val="16"/>
              </w:rPr>
            </w:pPr>
          </w:p>
          <w:p w:rsidR="00D85DE3" w:rsidRPr="00E54774" w:rsidRDefault="00E326F4" w:rsidP="00E54774">
            <w:pPr>
              <w:spacing w:line="240" w:lineRule="auto"/>
              <w:rPr>
                <w:sz w:val="16"/>
                <w:szCs w:val="16"/>
              </w:rPr>
            </w:pPr>
            <w:r w:rsidRPr="00E54774">
              <w:rPr>
                <w:sz w:val="16"/>
                <w:szCs w:val="16"/>
              </w:rPr>
              <w:t>//IMKAD_AangebodenStuk/StukdeelKoop</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./tagNaam(‘k_AkteAangehecht”)</w:t>
            </w:r>
          </w:p>
          <w:p w:rsidR="00D85DE3" w:rsidRDefault="00D85DE3" w:rsidP="00E54774">
            <w:pPr>
              <w:spacing w:line="240" w:lineRule="auto"/>
              <w:ind w:left="227"/>
              <w:rPr>
                <w:sz w:val="16"/>
                <w:szCs w:val="16"/>
              </w:rPr>
            </w:pPr>
            <w:r w:rsidRPr="00E54774">
              <w:rPr>
                <w:sz w:val="16"/>
                <w:szCs w:val="16"/>
              </w:rPr>
              <w:t>./tekst(‘true’ = tekst wordt wel getoond; ‘false’ = tekst wordt niet getoond)</w:t>
            </w:r>
          </w:p>
          <w:p w:rsidR="007D2EBA" w:rsidRDefault="007D2EBA" w:rsidP="00E6044E">
            <w:pPr>
              <w:spacing w:line="240" w:lineRule="auto"/>
              <w:rPr>
                <w:sz w:val="16"/>
                <w:szCs w:val="16"/>
              </w:rPr>
            </w:pPr>
          </w:p>
          <w:p w:rsidR="007D2EBA" w:rsidRDefault="007D2EBA" w:rsidP="00E6044E">
            <w:pPr>
              <w:spacing w:line="240" w:lineRule="auto"/>
              <w:rPr>
                <w:sz w:val="16"/>
                <w:szCs w:val="16"/>
              </w:rPr>
            </w:pPr>
            <w:r>
              <w:rPr>
                <w:sz w:val="16"/>
                <w:szCs w:val="16"/>
              </w:rPr>
              <w:t>-mapping eveneens</w:t>
            </w:r>
          </w:p>
          <w:p w:rsidR="007D2EBA" w:rsidRPr="00E54774" w:rsidRDefault="007D2EBA" w:rsidP="007D2EBA">
            <w:pPr>
              <w:spacing w:line="240" w:lineRule="auto"/>
              <w:rPr>
                <w:sz w:val="16"/>
                <w:szCs w:val="16"/>
              </w:rPr>
            </w:pPr>
            <w:r w:rsidRPr="00E54774">
              <w:rPr>
                <w:sz w:val="16"/>
                <w:szCs w:val="16"/>
              </w:rPr>
              <w:t>//IMKAD_AangebodenStuk/StukdeelKoop</w:t>
            </w:r>
            <w:r>
              <w:rPr>
                <w:sz w:val="16"/>
                <w:szCs w:val="16"/>
              </w:rPr>
              <w:t>(1*)</w:t>
            </w:r>
            <w:r w:rsidRPr="00E54774">
              <w:rPr>
                <w:sz w:val="16"/>
                <w:szCs w:val="16"/>
              </w:rPr>
              <w:t>/tekstkeuze/</w:t>
            </w:r>
          </w:p>
          <w:p w:rsidR="007D2EBA" w:rsidRPr="00E54774" w:rsidRDefault="007D2EBA" w:rsidP="007D2EBA">
            <w:pPr>
              <w:spacing w:line="240" w:lineRule="auto"/>
              <w:ind w:left="227"/>
              <w:rPr>
                <w:sz w:val="16"/>
                <w:szCs w:val="16"/>
              </w:rPr>
            </w:pPr>
            <w:r w:rsidRPr="00E54774">
              <w:rPr>
                <w:sz w:val="16"/>
                <w:szCs w:val="16"/>
              </w:rPr>
              <w:t>./tagNaam(‘k_AkteAangehecht”)</w:t>
            </w:r>
          </w:p>
          <w:p w:rsidR="007D2EBA" w:rsidRDefault="007D2EBA" w:rsidP="007D2EBA">
            <w:pPr>
              <w:spacing w:line="240" w:lineRule="auto"/>
              <w:ind w:left="227"/>
              <w:rPr>
                <w:sz w:val="16"/>
                <w:szCs w:val="16"/>
              </w:rPr>
            </w:pPr>
            <w:r>
              <w:rPr>
                <w:sz w:val="16"/>
                <w:szCs w:val="16"/>
              </w:rPr>
              <w:t>./tekst=</w:t>
            </w:r>
            <w:r w:rsidRPr="00E54774">
              <w:rPr>
                <w:sz w:val="16"/>
                <w:szCs w:val="16"/>
              </w:rPr>
              <w:t>‘true’</w:t>
            </w:r>
          </w:p>
          <w:p w:rsidR="007D2EBA" w:rsidRPr="00E54774" w:rsidRDefault="007D2EBA" w:rsidP="00E6044E">
            <w:pPr>
              <w:spacing w:line="240" w:lineRule="auto"/>
              <w:rPr>
                <w:sz w:val="16"/>
                <w:szCs w:val="16"/>
              </w:rPr>
            </w:pPr>
            <w:r>
              <w:rPr>
                <w:sz w:val="16"/>
                <w:szCs w:val="16"/>
              </w:rPr>
              <w:t>*of veelvoud daarvan bij meer koop-levering combinaties in akte</w:t>
            </w:r>
          </w:p>
        </w:tc>
      </w:tr>
      <w:tr w:rsidR="00D85DE3" w:rsidRPr="00F86BA1" w:rsidTr="00E54774">
        <w:tc>
          <w:tcPr>
            <w:tcW w:w="6771" w:type="dxa"/>
            <w:shd w:val="clear" w:color="auto" w:fill="auto"/>
          </w:tcPr>
          <w:p w:rsidR="00D85DE3" w:rsidRPr="00F86BA1" w:rsidRDefault="00D85DE3" w:rsidP="00E54774">
            <w:pPr>
              <w:numPr>
                <w:ilvl w:val="0"/>
                <w:numId w:val="12"/>
              </w:numPr>
              <w:tabs>
                <w:tab w:val="left" w:pos="425"/>
                <w:tab w:val="left" w:pos="850"/>
              </w:tabs>
            </w:pPr>
            <w:r w:rsidRPr="00E54774">
              <w:rPr>
                <w:color w:val="FF0000"/>
              </w:rPr>
              <w:lastRenderedPageBreak/>
              <w:t>Bij deze akte levert</w:t>
            </w:r>
            <w:r>
              <w:t xml:space="preserve"> </w:t>
            </w:r>
            <w:r w:rsidRPr="00E54774">
              <w:rPr>
                <w:color w:val="339966"/>
              </w:rPr>
              <w:t>(vervreemder/verkoper)</w:t>
            </w:r>
            <w:r w:rsidRPr="00E54774">
              <w:rPr>
                <w:color w:val="800080"/>
              </w:rPr>
              <w:t xml:space="preserve"> </w:t>
            </w:r>
            <w:r w:rsidRPr="00E54774">
              <w:rPr>
                <w:color w:val="FF0000"/>
              </w:rPr>
              <w:t>aan</w:t>
            </w:r>
            <w:r>
              <w:t xml:space="preserve"> </w:t>
            </w:r>
            <w:r w:rsidRPr="00E54774">
              <w:rPr>
                <w:color w:val="339966"/>
              </w:rPr>
              <w:t>partij [volgletter/volgnummer]</w:t>
            </w:r>
            <w:r w:rsidRPr="00E54774">
              <w:rPr>
                <w:color w:val="800080"/>
              </w:rPr>
              <w:t xml:space="preserve"> </w:t>
            </w:r>
            <w:r w:rsidRPr="00E54774">
              <w:rPr>
                <w:color w:val="FF0000"/>
              </w:rPr>
              <w:t xml:space="preserve">ter uitvoering van </w:t>
            </w:r>
            <w:r w:rsidRPr="00E54774">
              <w:rPr>
                <w:color w:val="800080"/>
              </w:rPr>
              <w:t>de</w:t>
            </w:r>
            <w:r w:rsidRPr="00E54774">
              <w:rPr>
                <w:color w:val="008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sidDel="006D55FC">
              <w:rPr>
                <w:color w:val="FF0000"/>
              </w:rPr>
              <w:t xml:space="preserve"> </w:t>
            </w:r>
            <w:r w:rsidRPr="00E54774">
              <w:rPr>
                <w:color w:val="FF0000"/>
              </w:rPr>
              <w:t>en</w:t>
            </w:r>
            <w:r>
              <w:t xml:space="preserve"> </w:t>
            </w:r>
            <w:r w:rsidRPr="00E54774">
              <w:rPr>
                <w:color w:val="339966"/>
              </w:rPr>
              <w:t>partij [volgletter/volgnummer]</w:t>
            </w:r>
            <w:r w:rsidRPr="00E54774">
              <w:rPr>
                <w:color w:val="800080"/>
              </w:rPr>
              <w:t xml:space="preserve"> </w:t>
            </w:r>
            <w:r w:rsidRPr="00E54774">
              <w:rPr>
                <w:color w:val="FF0000"/>
              </w:rPr>
              <w:t>levert aan</w:t>
            </w:r>
            <w:r>
              <w:t xml:space="preserve"> </w:t>
            </w:r>
            <w:r w:rsidRPr="00E54774">
              <w:rPr>
                <w:color w:val="339966"/>
              </w:rPr>
              <w:t>(verkrijger/ koper)</w:t>
            </w:r>
            <w:r w:rsidRPr="00E54774">
              <w:rPr>
                <w:color w:val="800080"/>
              </w:rPr>
              <w:t xml:space="preserve"> </w:t>
            </w:r>
            <w:r w:rsidRPr="00E54774">
              <w:rPr>
                <w:color w:val="FF0000"/>
              </w:rPr>
              <w:t xml:space="preserve">ter uitvoering van </w:t>
            </w:r>
            <w:r w:rsidRPr="00E54774">
              <w:rPr>
                <w:color w:val="800080"/>
              </w:rPr>
              <w:t>de</w:t>
            </w:r>
            <w:r w:rsidRPr="00E54774">
              <w:rPr>
                <w:color w:val="008000"/>
              </w:rPr>
              <w:t xml:space="preserve"> </w:t>
            </w:r>
            <w:r w:rsidR="00C44A54" w:rsidRPr="00E54774">
              <w:rPr>
                <w:color w:val="339966"/>
              </w:rPr>
              <w:t>K</w:t>
            </w:r>
            <w:r w:rsidRPr="00E54774">
              <w:rPr>
                <w:color w:val="339966"/>
              </w:rPr>
              <w:t>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00C44A54" w:rsidRPr="00E54774">
              <w:rPr>
                <w:color w:val="339966"/>
              </w:rPr>
              <w:t>K</w:t>
            </w:r>
            <w:r w:rsidRPr="00E54774">
              <w:rPr>
                <w:color w:val="339966"/>
              </w:rPr>
              <w:t>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00C44A54" w:rsidRPr="00E54774">
              <w:rPr>
                <w:color w:val="339966"/>
              </w:rPr>
              <w:t>K</w:t>
            </w:r>
            <w:r w:rsidRPr="00E54774">
              <w:rPr>
                <w:color w:val="339966"/>
              </w:rPr>
              <w:t>oopakte</w:t>
            </w:r>
            <w:r w:rsidRPr="00E54774">
              <w:rPr>
                <w:color w:val="008000"/>
              </w:rPr>
              <w:t xml:space="preserve"> </w:t>
            </w:r>
            <w:r w:rsidRPr="00E54774">
              <w:rPr>
                <w:rFonts w:cs="Arial"/>
                <w:bCs/>
                <w:color w:val="800080"/>
                <w:szCs w:val="18"/>
              </w:rPr>
              <w:t>[volgnummer]</w:t>
            </w:r>
            <w:r w:rsidRPr="00E54774">
              <w:rPr>
                <w:color w:val="FF0000"/>
              </w:rPr>
              <w:t>.</w:t>
            </w:r>
          </w:p>
        </w:tc>
        <w:tc>
          <w:tcPr>
            <w:tcW w:w="7371" w:type="dxa"/>
            <w:shd w:val="clear" w:color="auto" w:fill="auto"/>
          </w:tcPr>
          <w:p w:rsidR="00D85DE3" w:rsidRDefault="00D85DE3" w:rsidP="00E54774">
            <w:pPr>
              <w:spacing w:before="72"/>
            </w:pPr>
            <w:r>
              <w:t>Hier wordt vermeld welke partijen aan elkaar leveren ter uitvoering van de koopovereenkomsten:</w:t>
            </w:r>
          </w:p>
          <w:p w:rsidR="00D85DE3" w:rsidRPr="00E54774" w:rsidRDefault="00D85DE3" w:rsidP="00E54774">
            <w:pPr>
              <w:spacing w:before="72"/>
              <w:rPr>
                <w:color w:val="FF0000"/>
              </w:rPr>
            </w:pPr>
            <w:r w:rsidRPr="00E54774">
              <w:rPr>
                <w:color w:val="FF0000"/>
              </w:rPr>
              <w:t>Bij deze akte levert</w:t>
            </w:r>
            <w:r>
              <w:t xml:space="preserve"> </w:t>
            </w:r>
            <w:r w:rsidRPr="00E54774">
              <w:rPr>
                <w:color w:val="339966"/>
              </w:rPr>
              <w:t>(vervreemder 1</w:t>
            </w:r>
            <w:r w:rsidRPr="00E54774">
              <w:rPr>
                <w:color w:val="339966"/>
                <w:vertAlign w:val="superscript"/>
              </w:rPr>
              <w:t>e</w:t>
            </w:r>
            <w:r w:rsidRPr="00E54774">
              <w:rPr>
                <w:color w:val="339966"/>
              </w:rPr>
              <w:t xml:space="preserve"> koop)</w:t>
            </w:r>
            <w:r w:rsidRPr="00E54774">
              <w:rPr>
                <w:color w:val="800080"/>
              </w:rPr>
              <w:t xml:space="preserve"> </w:t>
            </w:r>
            <w:r w:rsidRPr="00E54774">
              <w:rPr>
                <w:color w:val="FF0000"/>
              </w:rPr>
              <w:t>aan</w:t>
            </w:r>
            <w:r>
              <w:t xml:space="preserve"> </w:t>
            </w:r>
            <w:r w:rsidRPr="00E54774">
              <w:rPr>
                <w:color w:val="339966"/>
              </w:rPr>
              <w:t>(verkrijger 1</w:t>
            </w:r>
            <w:r w:rsidRPr="00E54774">
              <w:rPr>
                <w:color w:val="339966"/>
                <w:vertAlign w:val="superscript"/>
              </w:rPr>
              <w:t>e</w:t>
            </w:r>
            <w:r w:rsidRPr="00E54774">
              <w:rPr>
                <w:color w:val="339966"/>
              </w:rPr>
              <w:t xml:space="preserve"> koop)</w:t>
            </w:r>
            <w:r w:rsidRPr="00E54774">
              <w:rPr>
                <w:color w:val="800080"/>
              </w:rPr>
              <w:t xml:space="preserve"> </w:t>
            </w:r>
            <w:r w:rsidRPr="00E54774">
              <w:rPr>
                <w:color w:val="FF0000"/>
              </w:rPr>
              <w:t xml:space="preserve">ter uitvoering van </w:t>
            </w:r>
            <w:r w:rsidRPr="00E54774">
              <w:rPr>
                <w:color w:val="800080"/>
              </w:rPr>
              <w:t>de</w:t>
            </w:r>
            <w:r w:rsidRPr="00E54774">
              <w:rPr>
                <w:color w:val="FF0000"/>
              </w:rPr>
              <w:t xml:space="preserve"> </w:t>
            </w:r>
            <w:r w:rsidR="00623F79" w:rsidRPr="00E54774">
              <w:rPr>
                <w:color w:val="339966"/>
              </w:rPr>
              <w:t>(</w:t>
            </w:r>
            <w:r w:rsidR="00423172" w:rsidRPr="00E54774">
              <w:rPr>
                <w:color w:val="339966"/>
              </w:rPr>
              <w:t>K</w:t>
            </w:r>
            <w:r w:rsidRPr="00E54774">
              <w:rPr>
                <w:color w:val="339966"/>
              </w:rPr>
              <w:t>oopovereenkomst</w:t>
            </w:r>
            <w:r w:rsidR="00623F79" w:rsidRPr="00E54774">
              <w:rPr>
                <w:color w:val="339966"/>
              </w:rPr>
              <w:t xml:space="preserve"> 1</w:t>
            </w:r>
            <w:r w:rsidR="00623F79" w:rsidRPr="00E54774">
              <w:rPr>
                <w:color w:val="339966"/>
                <w:vertAlign w:val="superscript"/>
              </w:rPr>
              <w:t>e</w:t>
            </w:r>
            <w:r w:rsidR="00623F79" w:rsidRPr="00E54774">
              <w:rPr>
                <w:color w:val="339966"/>
              </w:rPr>
              <w:t xml:space="preserve"> koop)</w:t>
            </w:r>
            <w:r w:rsidRPr="00E54774">
              <w:rPr>
                <w:color w:val="FF0000"/>
              </w:rPr>
              <w:t xml:space="preserve"> en</w:t>
            </w:r>
            <w:r w:rsidRPr="00E54774">
              <w:rPr>
                <w:color w:val="339966"/>
              </w:rPr>
              <w:t xml:space="preserve"> (vervreemder 2</w:t>
            </w:r>
            <w:r w:rsidRPr="00E54774">
              <w:rPr>
                <w:color w:val="339966"/>
                <w:vertAlign w:val="superscript"/>
              </w:rPr>
              <w:t>e</w:t>
            </w:r>
            <w:r w:rsidRPr="00E54774">
              <w:rPr>
                <w:color w:val="339966"/>
              </w:rPr>
              <w:t xml:space="preserve"> koop)</w:t>
            </w:r>
            <w:r w:rsidRPr="00E54774">
              <w:rPr>
                <w:color w:val="800080"/>
              </w:rPr>
              <w:t xml:space="preserve"> </w:t>
            </w:r>
            <w:r w:rsidRPr="00E54774">
              <w:rPr>
                <w:color w:val="FF0000"/>
              </w:rPr>
              <w:t>levert aan</w:t>
            </w:r>
            <w:r>
              <w:t xml:space="preserve"> </w:t>
            </w:r>
            <w:r w:rsidRPr="00E54774">
              <w:rPr>
                <w:color w:val="339966"/>
              </w:rPr>
              <w:t>(verkrijger 2</w:t>
            </w:r>
            <w:r w:rsidRPr="00E54774">
              <w:rPr>
                <w:color w:val="339966"/>
                <w:vertAlign w:val="superscript"/>
              </w:rPr>
              <w:t>e</w:t>
            </w:r>
            <w:r w:rsidRPr="00E54774">
              <w:rPr>
                <w:color w:val="339966"/>
              </w:rPr>
              <w:t xml:space="preserve"> koop)</w:t>
            </w:r>
            <w:r w:rsidRPr="00E54774">
              <w:rPr>
                <w:color w:val="800080"/>
              </w:rPr>
              <w:t xml:space="preserve"> </w:t>
            </w:r>
            <w:r w:rsidRPr="00E54774">
              <w:rPr>
                <w:color w:val="FF0000"/>
              </w:rPr>
              <w:t xml:space="preserve">ter uitvoering van </w:t>
            </w:r>
            <w:r w:rsidRPr="00E54774">
              <w:rPr>
                <w:color w:val="800080"/>
              </w:rPr>
              <w:t>de</w:t>
            </w:r>
            <w:r w:rsidRPr="00E54774">
              <w:rPr>
                <w:color w:val="FF0000"/>
              </w:rPr>
              <w:t xml:space="preserve"> </w:t>
            </w:r>
            <w:r w:rsidR="00623F79" w:rsidRPr="00E54774">
              <w:rPr>
                <w:color w:val="339966"/>
              </w:rPr>
              <w:t>(</w:t>
            </w:r>
            <w:r w:rsidR="00C44A54" w:rsidRPr="00E54774">
              <w:rPr>
                <w:color w:val="339966"/>
              </w:rPr>
              <w:t>K</w:t>
            </w:r>
            <w:r w:rsidRPr="00E54774">
              <w:rPr>
                <w:color w:val="339966"/>
              </w:rPr>
              <w:t>oopovereenkomst</w:t>
            </w:r>
            <w:r w:rsidR="00623F79" w:rsidRPr="00E54774">
              <w:rPr>
                <w:color w:val="339966"/>
              </w:rPr>
              <w:t xml:space="preserve"> 2</w:t>
            </w:r>
            <w:r w:rsidR="00623F79" w:rsidRPr="00E54774">
              <w:rPr>
                <w:color w:val="339966"/>
                <w:vertAlign w:val="superscript"/>
              </w:rPr>
              <w:t>e</w:t>
            </w:r>
            <w:r w:rsidR="00623F79" w:rsidRPr="00E54774">
              <w:rPr>
                <w:color w:val="339966"/>
              </w:rPr>
              <w:t xml:space="preserve"> koop)</w:t>
            </w:r>
            <w:r w:rsidRPr="00E54774">
              <w:rPr>
                <w:color w:val="FF0000"/>
              </w:rPr>
              <w:t>.</w:t>
            </w:r>
          </w:p>
          <w:p w:rsidR="00211C1A" w:rsidRPr="00E54774" w:rsidRDefault="00211C1A" w:rsidP="00E54774">
            <w:pPr>
              <w:spacing w:before="72"/>
              <w:rPr>
                <w:u w:val="single"/>
              </w:rPr>
            </w:pPr>
          </w:p>
          <w:p w:rsidR="00D85DE3" w:rsidRPr="00E54774" w:rsidRDefault="00D85DE3" w:rsidP="00E54774">
            <w:pPr>
              <w:spacing w:before="72"/>
              <w:rPr>
                <w:u w:val="single"/>
              </w:rPr>
            </w:pPr>
            <w:r w:rsidRPr="00E54774">
              <w:rPr>
                <w:u w:val="single"/>
              </w:rPr>
              <w:lastRenderedPageBreak/>
              <w:t>Mapping (reeds eerder vastgelegde gegevens):</w:t>
            </w:r>
          </w:p>
          <w:p w:rsidR="00D85DE3" w:rsidRPr="00E54774" w:rsidRDefault="00D85DE3" w:rsidP="00E54774">
            <w:pPr>
              <w:spacing w:line="240" w:lineRule="auto"/>
              <w:rPr>
                <w:rFonts w:cs="Arial"/>
                <w:sz w:val="16"/>
                <w:szCs w:val="16"/>
              </w:rPr>
            </w:pPr>
            <w:r w:rsidRPr="00E54774">
              <w:rPr>
                <w:rFonts w:cs="Arial"/>
                <w:sz w:val="16"/>
                <w:szCs w:val="16"/>
              </w:rPr>
              <w:t>-partij</w:t>
            </w:r>
          </w:p>
          <w:p w:rsidR="00D85DE3" w:rsidRPr="00E54774" w:rsidRDefault="00D85DE3" w:rsidP="00E54774">
            <w:pPr>
              <w:spacing w:line="240" w:lineRule="auto"/>
              <w:rPr>
                <w:rFonts w:cs="Arial"/>
                <w:sz w:val="16"/>
                <w:szCs w:val="16"/>
              </w:rPr>
            </w:pPr>
            <w:r w:rsidRPr="00E54774">
              <w:rPr>
                <w:rFonts w:cs="Arial"/>
                <w:sz w:val="16"/>
                <w:szCs w:val="16"/>
              </w:rPr>
              <w:t>//IMKAD_AangebodenStuk/StukdeelKoop</w:t>
            </w:r>
            <w:r w:rsidR="00E326F4" w:rsidRPr="00E54774">
              <w:rPr>
                <w:rFonts w:cs="Arial"/>
                <w:sz w:val="16"/>
                <w:szCs w:val="16"/>
              </w:rPr>
              <w:t>/</w:t>
            </w:r>
            <w:r w:rsidRPr="00E54774">
              <w:rPr>
                <w:rFonts w:cs="Arial"/>
                <w:sz w:val="16"/>
                <w:szCs w:val="16"/>
              </w:rPr>
              <w:t>tia_Volgnummer(‘1’)/</w:t>
            </w:r>
          </w:p>
          <w:p w:rsidR="00D85DE3" w:rsidRPr="00E54774" w:rsidRDefault="00D85DE3" w:rsidP="00E54774">
            <w:pPr>
              <w:spacing w:line="240" w:lineRule="auto"/>
              <w:rPr>
                <w:rFonts w:cs="Arial"/>
                <w:sz w:val="16"/>
                <w:szCs w:val="16"/>
              </w:rPr>
            </w:pPr>
            <w:r w:rsidRPr="00E54774">
              <w:rPr>
                <w:rFonts w:cs="Arial"/>
                <w:sz w:val="16"/>
                <w:szCs w:val="16"/>
              </w:rPr>
              <w:tab/>
              <w:t>./vervreemderRechtRef/Partij/aanduidingPartij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rsidR="00D85DE3" w:rsidRPr="00E54774" w:rsidRDefault="00D85DE3" w:rsidP="00E54774">
            <w:pPr>
              <w:spacing w:line="240" w:lineRule="auto"/>
              <w:rPr>
                <w:rFonts w:cs="Arial"/>
                <w:sz w:val="16"/>
                <w:szCs w:val="16"/>
              </w:rPr>
            </w:pPr>
            <w:r w:rsidRPr="00E54774">
              <w:rPr>
                <w:rFonts w:cs="Arial"/>
                <w:sz w:val="16"/>
                <w:szCs w:val="16"/>
              </w:rPr>
              <w:t>//IMKAD_AangebodenStuk/StukdeelKoop</w:t>
            </w:r>
            <w:r w:rsidR="00E326F4" w:rsidRPr="00E54774">
              <w:rPr>
                <w:rFonts w:cs="Arial"/>
                <w:sz w:val="16"/>
                <w:szCs w:val="16"/>
              </w:rPr>
              <w:t>/</w:t>
            </w:r>
            <w:r w:rsidRPr="00E54774">
              <w:rPr>
                <w:rFonts w:cs="Arial"/>
                <w:sz w:val="16"/>
                <w:szCs w:val="16"/>
              </w:rPr>
              <w:t>tia_Volgnummer(‘2’)/</w:t>
            </w:r>
          </w:p>
          <w:p w:rsidR="00D85DE3" w:rsidRPr="00E54774" w:rsidRDefault="00D85DE3" w:rsidP="00E54774">
            <w:pPr>
              <w:spacing w:line="240" w:lineRule="auto"/>
              <w:rPr>
                <w:rFonts w:cs="Arial"/>
                <w:sz w:val="16"/>
                <w:szCs w:val="16"/>
              </w:rPr>
            </w:pPr>
            <w:r w:rsidRPr="00E54774">
              <w:rPr>
                <w:rFonts w:cs="Arial"/>
                <w:sz w:val="16"/>
                <w:szCs w:val="16"/>
              </w:rPr>
              <w:tab/>
              <w:t>./vervreemderRechtRef/Partij/aanduidingPartij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rFonts w:cs="Arial"/>
                <w:sz w:val="16"/>
                <w:szCs w:val="16"/>
              </w:rPr>
            </w:pPr>
            <w:r w:rsidRPr="00E54774">
              <w:rPr>
                <w:rFonts w:cs="Arial"/>
                <w:sz w:val="16"/>
                <w:szCs w:val="16"/>
              </w:rPr>
              <w:t>//IMKAD_AangebodenStuk/StukdeelKoop</w:t>
            </w:r>
            <w:r w:rsidR="00E326F4" w:rsidRPr="00E54774">
              <w:rPr>
                <w:rFonts w:cs="Arial"/>
                <w:sz w:val="16"/>
                <w:szCs w:val="16"/>
              </w:rPr>
              <w:t>/</w:t>
            </w:r>
            <w:r w:rsidRPr="00E54774">
              <w:rPr>
                <w:rFonts w:cs="Arial"/>
                <w:sz w:val="16"/>
                <w:szCs w:val="16"/>
              </w:rPr>
              <w:t>tia_Volgnummer(‘x’)/</w:t>
            </w:r>
          </w:p>
          <w:p w:rsidR="00D85DE3" w:rsidRPr="00E54774" w:rsidRDefault="00D85DE3" w:rsidP="00E54774">
            <w:pPr>
              <w:spacing w:line="240" w:lineRule="auto"/>
              <w:rPr>
                <w:rFonts w:cs="Arial"/>
                <w:sz w:val="16"/>
                <w:szCs w:val="16"/>
              </w:rPr>
            </w:pPr>
            <w:r w:rsidRPr="00E54774">
              <w:rPr>
                <w:rFonts w:cs="Arial"/>
                <w:sz w:val="16"/>
                <w:szCs w:val="16"/>
              </w:rPr>
              <w:tab/>
              <w:t>./vervreemderRechtRef/Partij/Partij/aanduidingPartij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rsidR="00D85DE3" w:rsidRPr="00E54774" w:rsidRDefault="00D85DE3" w:rsidP="00E54774">
            <w:pPr>
              <w:spacing w:line="240" w:lineRule="auto"/>
              <w:rPr>
                <w:rFonts w:cs="Arial"/>
                <w:sz w:val="16"/>
                <w:szCs w:val="16"/>
              </w:rPr>
            </w:pPr>
            <w:r w:rsidRPr="00E54774">
              <w:rPr>
                <w:rFonts w:cs="Arial"/>
                <w:sz w:val="16"/>
                <w:szCs w:val="16"/>
              </w:rPr>
              <w:t>//IMKAD_AangebodenStuk/StukdeelKoop</w:t>
            </w:r>
            <w:r w:rsidR="00E326F4" w:rsidRPr="00E54774">
              <w:rPr>
                <w:rFonts w:cs="Arial"/>
                <w:sz w:val="16"/>
                <w:szCs w:val="16"/>
              </w:rPr>
              <w:t>/</w:t>
            </w:r>
            <w:r w:rsidRPr="00E54774">
              <w:rPr>
                <w:rFonts w:cs="Arial"/>
                <w:sz w:val="16"/>
                <w:szCs w:val="16"/>
              </w:rPr>
              <w:t>tia_Volgnummer(‘x’)/</w:t>
            </w:r>
          </w:p>
          <w:p w:rsidR="00D85DE3" w:rsidRPr="00E54774" w:rsidRDefault="00D85DE3" w:rsidP="00E54774">
            <w:pPr>
              <w:spacing w:line="240" w:lineRule="auto"/>
              <w:rPr>
                <w:rFonts w:cs="Arial"/>
                <w:sz w:val="16"/>
                <w:szCs w:val="16"/>
              </w:rPr>
            </w:pPr>
            <w:r w:rsidRPr="00E54774">
              <w:rPr>
                <w:rFonts w:cs="Arial"/>
                <w:sz w:val="16"/>
                <w:szCs w:val="16"/>
              </w:rPr>
              <w:tab/>
              <w:t>./vervreemderRechtRef/Partij/Partij/aanduidingPartij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rsidR="009809B3" w:rsidRPr="00E54774" w:rsidRDefault="009809B3" w:rsidP="00E54774">
            <w:pPr>
              <w:spacing w:line="240" w:lineRule="auto"/>
              <w:rPr>
                <w:rFonts w:cs="Arial"/>
                <w:sz w:val="16"/>
                <w:szCs w:val="16"/>
              </w:rPr>
            </w:pPr>
          </w:p>
          <w:p w:rsidR="009809B3" w:rsidRPr="00E54774" w:rsidRDefault="009809B3" w:rsidP="00E54774">
            <w:pPr>
              <w:spacing w:line="240" w:lineRule="auto"/>
              <w:rPr>
                <w:rFonts w:cs="Arial"/>
                <w:sz w:val="16"/>
                <w:szCs w:val="16"/>
              </w:rPr>
            </w:pPr>
            <w:r w:rsidRPr="00E54774">
              <w:rPr>
                <w:rFonts w:cs="Arial"/>
                <w:sz w:val="16"/>
                <w:szCs w:val="16"/>
              </w:rPr>
              <w:t xml:space="preserve">-aanduiding </w:t>
            </w:r>
            <w:r w:rsidR="00211C1A" w:rsidRPr="00E54774">
              <w:rPr>
                <w:rFonts w:cs="Arial"/>
                <w:sz w:val="16"/>
                <w:szCs w:val="16"/>
              </w:rPr>
              <w:t xml:space="preserve">eerste en tweede </w:t>
            </w:r>
            <w:r w:rsidRPr="00E54774">
              <w:rPr>
                <w:rFonts w:cs="Arial"/>
                <w:sz w:val="16"/>
                <w:szCs w:val="16"/>
              </w:rPr>
              <w:t>koop</w:t>
            </w:r>
          </w:p>
          <w:p w:rsidR="00211C1A" w:rsidRPr="00E54774" w:rsidRDefault="00211C1A" w:rsidP="00E54774">
            <w:pPr>
              <w:spacing w:line="240" w:lineRule="auto"/>
              <w:rPr>
                <w:rFonts w:cs="Arial"/>
                <w:sz w:val="16"/>
                <w:szCs w:val="16"/>
              </w:rPr>
            </w:pPr>
            <w:r w:rsidRPr="00E54774">
              <w:rPr>
                <w:rFonts w:cs="Arial"/>
                <w:sz w:val="16"/>
                <w:szCs w:val="16"/>
              </w:rPr>
              <w:t>//IMKAD_AangebodenStuk/StukdeelKoop/tia_Volgnummer(‘1’)/</w:t>
            </w:r>
          </w:p>
          <w:p w:rsidR="00211C1A" w:rsidRPr="00E54774" w:rsidRDefault="00211C1A" w:rsidP="00E54774">
            <w:pPr>
              <w:spacing w:line="240" w:lineRule="auto"/>
              <w:ind w:left="227"/>
              <w:rPr>
                <w:sz w:val="16"/>
                <w:szCs w:val="16"/>
              </w:rPr>
            </w:pPr>
            <w:r w:rsidRPr="00E54774">
              <w:rPr>
                <w:sz w:val="16"/>
                <w:szCs w:val="16"/>
              </w:rPr>
              <w:t>./tagNaam(‘k_Koopakte’)</w:t>
            </w:r>
          </w:p>
          <w:p w:rsidR="00211C1A" w:rsidRPr="00E54774" w:rsidRDefault="00211C1A" w:rsidP="00E54774">
            <w:pPr>
              <w:spacing w:line="240" w:lineRule="auto"/>
              <w:ind w:left="227"/>
              <w:rPr>
                <w:sz w:val="16"/>
                <w:szCs w:val="16"/>
              </w:rPr>
            </w:pPr>
            <w:r w:rsidRPr="00E54774">
              <w:rPr>
                <w:sz w:val="16"/>
                <w:szCs w:val="16"/>
              </w:rPr>
              <w:t>./tagNaam(‘k_KoopakteVolgnummer’)</w:t>
            </w:r>
          </w:p>
          <w:p w:rsidR="00211C1A" w:rsidRPr="00E54774" w:rsidRDefault="00211C1A" w:rsidP="00E54774">
            <w:pPr>
              <w:spacing w:line="240" w:lineRule="auto"/>
              <w:rPr>
                <w:rFonts w:cs="Arial"/>
                <w:sz w:val="16"/>
                <w:szCs w:val="16"/>
              </w:rPr>
            </w:pPr>
            <w:r w:rsidRPr="00E54774">
              <w:rPr>
                <w:rFonts w:cs="Arial"/>
                <w:sz w:val="16"/>
                <w:szCs w:val="16"/>
              </w:rPr>
              <w:t>//IMKAD_AangebodenStuk/StukdeelKoop/tia_Volgnummer(‘2’)/</w:t>
            </w:r>
          </w:p>
          <w:p w:rsidR="00211C1A" w:rsidRPr="00E54774" w:rsidRDefault="00211C1A" w:rsidP="00E54774">
            <w:pPr>
              <w:spacing w:line="240" w:lineRule="auto"/>
              <w:ind w:left="227"/>
              <w:rPr>
                <w:sz w:val="16"/>
                <w:szCs w:val="16"/>
              </w:rPr>
            </w:pPr>
            <w:r w:rsidRPr="00E54774">
              <w:rPr>
                <w:sz w:val="16"/>
                <w:szCs w:val="16"/>
              </w:rPr>
              <w:t>./tagNaam(‘k_Koopakte’)</w:t>
            </w:r>
          </w:p>
          <w:p w:rsidR="009809B3" w:rsidRPr="00E54774" w:rsidRDefault="00211C1A" w:rsidP="00E54774">
            <w:pPr>
              <w:spacing w:line="240" w:lineRule="auto"/>
              <w:ind w:left="227"/>
              <w:rPr>
                <w:sz w:val="16"/>
                <w:szCs w:val="16"/>
              </w:rPr>
            </w:pPr>
            <w:r w:rsidRPr="00E54774">
              <w:rPr>
                <w:sz w:val="16"/>
                <w:szCs w:val="16"/>
              </w:rPr>
              <w:t>./tagNaam(‘k_KoopakteVolgnummer’)</w:t>
            </w:r>
          </w:p>
        </w:tc>
      </w:tr>
      <w:tr w:rsidR="00D85DE3" w:rsidRPr="00E54774" w:rsidTr="00E54774">
        <w:tc>
          <w:tcPr>
            <w:tcW w:w="6771" w:type="dxa"/>
            <w:shd w:val="clear" w:color="auto" w:fill="auto"/>
          </w:tcPr>
          <w:p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lastRenderedPageBreak/>
              <w:t>LEVERING</w:t>
            </w:r>
          </w:p>
        </w:tc>
        <w:tc>
          <w:tcPr>
            <w:tcW w:w="7371" w:type="dxa"/>
            <w:shd w:val="clear" w:color="auto" w:fill="auto"/>
          </w:tcPr>
          <w:p w:rsidR="00D85DE3" w:rsidRPr="00E54774" w:rsidRDefault="00D85DE3" w:rsidP="00E54774">
            <w:pPr>
              <w:spacing w:before="72"/>
              <w:rPr>
                <w:lang w:val="en-US"/>
              </w:rPr>
            </w:pPr>
            <w:r w:rsidRPr="00E54774">
              <w:rPr>
                <w:lang w:val="en-US"/>
              </w:rPr>
              <w:t>Vaste tekst.</w:t>
            </w:r>
          </w:p>
        </w:tc>
      </w:tr>
      <w:tr w:rsidR="00D85DE3" w:rsidRPr="00F86BA1" w:rsidTr="00E54774">
        <w:tc>
          <w:tcPr>
            <w:tcW w:w="6771" w:type="dxa"/>
            <w:shd w:val="clear" w:color="auto" w:fill="auto"/>
          </w:tcPr>
          <w:p w:rsidR="00D85DE3" w:rsidRPr="00E54774" w:rsidRDefault="00D85DE3" w:rsidP="00E54774">
            <w:pPr>
              <w:tabs>
                <w:tab w:val="left" w:pos="425"/>
                <w:tab w:val="left" w:pos="850"/>
              </w:tabs>
              <w:rPr>
                <w:color w:val="FF0000"/>
              </w:rPr>
            </w:pPr>
            <w:r w:rsidRPr="00E54774">
              <w:rPr>
                <w:color w:val="FF0000"/>
              </w:rPr>
              <w:t>Vervolgens levert</w:t>
            </w:r>
            <w:r>
              <w:t xml:space="preserve"> </w:t>
            </w:r>
            <w:r w:rsidRPr="00E54774">
              <w:rPr>
                <w:bCs/>
                <w:color w:val="339966"/>
              </w:rPr>
              <w:t>(</w:t>
            </w:r>
            <w:r w:rsidRPr="00E54774">
              <w:rPr>
                <w:color w:val="339966"/>
              </w:rPr>
              <w:t>vervreemder/verkoper)</w:t>
            </w:r>
            <w:r w:rsidRPr="00E54774">
              <w:rPr>
                <w:color w:val="FF0000"/>
              </w:rPr>
              <w:t xml:space="preserve">, ter uitvoering van </w:t>
            </w:r>
            <w:r w:rsidRPr="00E54774">
              <w:rPr>
                <w:color w:val="800080"/>
              </w:rPr>
              <w:t>de</w:t>
            </w:r>
            <w:r w:rsidRPr="00E54774">
              <w:rPr>
                <w:color w:val="FF0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Pr>
                <w:color w:val="FF0000"/>
              </w:rPr>
              <w:t>, hierbij aan</w:t>
            </w:r>
            <w:r>
              <w:t xml:space="preserve"> </w:t>
            </w:r>
            <w:r w:rsidRPr="00E54774">
              <w:rPr>
                <w:color w:val="FFFFFF"/>
                <w:highlight w:val="darkYellow"/>
              </w:rPr>
              <w:t>KEUZEBLOK  VERDELING</w:t>
            </w:r>
          </w:p>
        </w:tc>
        <w:tc>
          <w:tcPr>
            <w:tcW w:w="7371" w:type="dxa"/>
            <w:shd w:val="clear" w:color="auto" w:fill="auto"/>
          </w:tcPr>
          <w:p w:rsidR="00D85DE3" w:rsidRDefault="00D85DE3" w:rsidP="00E54774">
            <w:pPr>
              <w:spacing w:before="72"/>
            </w:pPr>
            <w:r>
              <w:t>Hier wordt de vervreemder van de eerste levering vermeld. Deze moet overeenkomen met de vervreemder van de eerste koop, maar wordt wel expliciet vastgelegd. Van de (gerelateerde-)partij wordt de partijaanduiding vermeld.</w:t>
            </w:r>
          </w:p>
          <w:p w:rsidR="00D85DE3" w:rsidRDefault="00D85DE3" w:rsidP="00E54774">
            <w:pPr>
              <w:spacing w:before="72"/>
            </w:pPr>
            <w:r>
              <w:t>De tekstkeuze voor de aanduiding van de koop wordt afgeleid van de keuze bij</w:t>
            </w:r>
            <w:r w:rsidR="00562D0F">
              <w:t xml:space="preserve"> de eerste</w:t>
            </w:r>
            <w:r>
              <w:t xml:space="preserve"> Koop.</w:t>
            </w:r>
          </w:p>
          <w:p w:rsidR="00D85DE3" w:rsidRDefault="00D85DE3" w:rsidP="00E54774">
            <w:pPr>
              <w:spacing w:before="72"/>
            </w:pPr>
          </w:p>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rFonts w:cs="Arial"/>
                <w:sz w:val="16"/>
                <w:szCs w:val="16"/>
              </w:rPr>
            </w:pPr>
            <w:r w:rsidRPr="00E54774">
              <w:rPr>
                <w:rFonts w:cs="Arial"/>
                <w:sz w:val="16"/>
                <w:szCs w:val="16"/>
              </w:rPr>
              <w:t>-partij</w:t>
            </w:r>
          </w:p>
          <w:p w:rsidR="00D85DE3" w:rsidRPr="00E54774" w:rsidRDefault="00D85DE3" w:rsidP="00E54774">
            <w:pPr>
              <w:spacing w:line="240" w:lineRule="auto"/>
              <w:rPr>
                <w:rFonts w:cs="Arial"/>
                <w:sz w:val="16"/>
                <w:szCs w:val="16"/>
              </w:rPr>
            </w:pPr>
            <w:r w:rsidRPr="00E54774">
              <w:rPr>
                <w:rFonts w:cs="Arial"/>
                <w:sz w:val="16"/>
                <w:szCs w:val="16"/>
              </w:rPr>
              <w:lastRenderedPageBreak/>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./tia_Volgnummer(‘1’)</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w:t>
            </w:r>
            <w:r w:rsidR="00E326F4" w:rsidRPr="00E54774">
              <w:rPr>
                <w:rFonts w:cs="Arial"/>
                <w:sz w:val="16"/>
                <w:szCs w:val="16"/>
              </w:rPr>
              <w:t>]</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Partij/Partij"</w:t>
            </w:r>
            <w:r w:rsidR="00E326F4" w:rsidRPr="00E54774">
              <w:rPr>
                <w:rFonts w:cs="Arial"/>
                <w:sz w:val="16"/>
                <w:szCs w:val="16"/>
              </w:rPr>
              <w:t>]</w:t>
            </w:r>
          </w:p>
          <w:p w:rsidR="00D85DE3" w:rsidRDefault="00D85DE3" w:rsidP="00E54774">
            <w:pPr>
              <w:spacing w:line="240" w:lineRule="auto"/>
            </w:pPr>
          </w:p>
          <w:p w:rsidR="00D85DE3" w:rsidRDefault="00D85DE3" w:rsidP="00E54774">
            <w:pPr>
              <w:spacing w:line="240" w:lineRule="auto"/>
            </w:pPr>
            <w:r>
              <w:t>-</w:t>
            </w:r>
            <w:r w:rsidRPr="00E54774">
              <w:rPr>
                <w:rFonts w:cs="Arial"/>
                <w:sz w:val="16"/>
                <w:szCs w:val="16"/>
              </w:rPr>
              <w:t>herhalende</w:t>
            </w:r>
            <w:r>
              <w:t xml:space="preserve"> </w:t>
            </w:r>
            <w:r w:rsidRPr="00E54774">
              <w:rPr>
                <w:rFonts w:cs="Arial"/>
                <w:sz w:val="16"/>
                <w:szCs w:val="16"/>
              </w:rPr>
              <w:t>LEVERING</w:t>
            </w:r>
          </w:p>
          <w:p w:rsidR="00D85DE3" w:rsidRPr="00E54774" w:rsidRDefault="00D85DE3" w:rsidP="00E54774">
            <w:pPr>
              <w:spacing w:line="240" w:lineRule="auto"/>
              <w:rPr>
                <w:rFonts w:cs="Arial"/>
                <w:sz w:val="16"/>
                <w:szCs w:val="16"/>
              </w:rPr>
            </w:pPr>
            <w:r w:rsidRPr="00E54774">
              <w:rPr>
                <w:rFonts w:cs="Arial"/>
                <w:sz w:val="16"/>
                <w:szCs w:val="16"/>
              </w:rPr>
              <w:t xml:space="preserve">Elke LEVERING wordt vastgelegd in een </w:t>
            </w:r>
            <w:r w:rsidR="00E326F4" w:rsidRPr="00E54774">
              <w:rPr>
                <w:rFonts w:cs="Arial"/>
                <w:sz w:val="16"/>
                <w:szCs w:val="16"/>
              </w:rPr>
              <w:t>//</w:t>
            </w:r>
            <w:r w:rsidRPr="00E54774">
              <w:rPr>
                <w:rFonts w:cs="Arial"/>
                <w:sz w:val="16"/>
                <w:szCs w:val="16"/>
              </w:rPr>
              <w:t>StukdeelLevering</w:t>
            </w:r>
            <w:r w:rsidR="00E326F4"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E326F4"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Default="00D85DE3" w:rsidP="00E54774">
            <w:pPr>
              <w:spacing w:line="240" w:lineRule="auto"/>
            </w:pPr>
          </w:p>
        </w:tc>
      </w:tr>
      <w:tr w:rsidR="00D85DE3" w:rsidRPr="00F86BA1" w:rsidTr="00E54774">
        <w:tc>
          <w:tcPr>
            <w:tcW w:w="6771" w:type="dxa"/>
            <w:shd w:val="clear" w:color="auto" w:fill="auto"/>
          </w:tcPr>
          <w:p w:rsidR="00D85DE3" w:rsidRPr="00E54774" w:rsidRDefault="00D85DE3" w:rsidP="00E54774">
            <w:pPr>
              <w:autoSpaceDE w:val="0"/>
              <w:autoSpaceDN w:val="0"/>
              <w:adjustRightInd w:val="0"/>
              <w:rPr>
                <w:color w:val="FF0000"/>
              </w:rPr>
            </w:pPr>
            <w:r w:rsidRPr="00E54774">
              <w:rPr>
                <w:bCs/>
                <w:color w:val="339966"/>
              </w:rPr>
              <w:lastRenderedPageBreak/>
              <w:t>de/het</w:t>
            </w:r>
            <w:r w:rsidRPr="00E54774">
              <w:rPr>
                <w:bCs/>
                <w:color w:val="FF0000"/>
              </w:rPr>
              <w:t xml:space="preserve"> hierna te vermelden registergoed</w:t>
            </w:r>
            <w:r w:rsidRPr="00E54774">
              <w:rPr>
                <w:bCs/>
                <w:color w:val="800080"/>
              </w:rPr>
              <w:t>eren</w:t>
            </w:r>
            <w:r w:rsidRPr="00E54774">
              <w:rPr>
                <w:color w:val="FF0000"/>
              </w:rPr>
              <w:t>,</w:t>
            </w:r>
          </w:p>
        </w:tc>
        <w:tc>
          <w:tcPr>
            <w:tcW w:w="7371" w:type="dxa"/>
            <w:shd w:val="clear" w:color="auto" w:fill="auto"/>
          </w:tcPr>
          <w:p w:rsidR="00D85DE3" w:rsidRPr="00E54774" w:rsidRDefault="00D85DE3" w:rsidP="00042293">
            <w:pPr>
              <w:rPr>
                <w:lang w:val="nl"/>
              </w:rPr>
            </w:pPr>
            <w:r w:rsidRPr="00E54774">
              <w:rPr>
                <w:lang w:val="nl"/>
              </w:rPr>
              <w:t>De tekst wordt afgeleid van het aantal registergoederen:</w:t>
            </w:r>
          </w:p>
          <w:p w:rsidR="00D85DE3" w:rsidRPr="00E54774" w:rsidRDefault="00D85DE3" w:rsidP="00E54774">
            <w:pPr>
              <w:numPr>
                <w:ilvl w:val="0"/>
                <w:numId w:val="10"/>
              </w:numPr>
              <w:rPr>
                <w:u w:val="single"/>
              </w:rPr>
            </w:pPr>
            <w:r>
              <w:t>bij één registergoed: "het hierna te vermelden registergoed"</w:t>
            </w:r>
          </w:p>
          <w:p w:rsidR="00D85DE3" w:rsidRPr="00E54774" w:rsidDel="000413E8" w:rsidRDefault="00D85DE3" w:rsidP="00E54774">
            <w:pPr>
              <w:numPr>
                <w:ilvl w:val="0"/>
                <w:numId w:val="10"/>
              </w:numPr>
              <w:rPr>
                <w:u w:val="single"/>
              </w:rPr>
            </w:pPr>
            <w:r>
              <w:t>bij meerdere registergoederen: "de hierna te vermelden registergoederen"</w:t>
            </w:r>
          </w:p>
        </w:tc>
      </w:tr>
      <w:tr w:rsidR="00D85DE3" w:rsidRPr="00F86BA1" w:rsidTr="00E54774">
        <w:tc>
          <w:tcPr>
            <w:tcW w:w="6771" w:type="dxa"/>
            <w:shd w:val="clear" w:color="auto" w:fill="auto"/>
          </w:tcPr>
          <w:p w:rsidR="00D85DE3" w:rsidRPr="00E54774" w:rsidRDefault="00D85DE3" w:rsidP="00E54774">
            <w:pPr>
              <w:tabs>
                <w:tab w:val="left" w:pos="425"/>
                <w:tab w:val="left" w:pos="850"/>
              </w:tabs>
              <w:rPr>
                <w:color w:val="FF0000"/>
              </w:rPr>
            </w:pPr>
            <w:r w:rsidRPr="00E54774">
              <w:rPr>
                <w:color w:val="FF0000"/>
              </w:rPr>
              <w:t>en levert</w:t>
            </w:r>
            <w:r>
              <w:t xml:space="preserve"> </w:t>
            </w:r>
            <w:r w:rsidRPr="00E54774">
              <w:rPr>
                <w:color w:val="339966"/>
              </w:rPr>
              <w:t>partij [volgletter/volgnummer]</w:t>
            </w:r>
            <w:r w:rsidRPr="00E54774">
              <w:rPr>
                <w:color w:val="FF0000"/>
              </w:rPr>
              <w:t xml:space="preserve">, ter uitvoering van </w:t>
            </w:r>
            <w:r w:rsidRPr="00E54774">
              <w:rPr>
                <w:color w:val="800080"/>
              </w:rPr>
              <w:t>de</w:t>
            </w:r>
            <w:r w:rsidRPr="00E54774">
              <w:rPr>
                <w:color w:val="FF0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Pr>
                <w:color w:val="FF0000"/>
              </w:rPr>
              <w:t>, hierbij aan</w:t>
            </w:r>
            <w:r>
              <w:t xml:space="preserve"> </w:t>
            </w:r>
            <w:r w:rsidRPr="00E54774">
              <w:rPr>
                <w:color w:val="FFFFFF"/>
                <w:highlight w:val="darkYellow"/>
              </w:rPr>
              <w:t>KEUZEBLOK VERDELING</w:t>
            </w:r>
            <w:r w:rsidRPr="00E54774">
              <w:rPr>
                <w:color w:val="FF0000"/>
              </w:rPr>
              <w:t xml:space="preserve"> </w:t>
            </w:r>
          </w:p>
        </w:tc>
        <w:tc>
          <w:tcPr>
            <w:tcW w:w="7371" w:type="dxa"/>
            <w:shd w:val="clear" w:color="auto" w:fill="auto"/>
          </w:tcPr>
          <w:p w:rsidR="00D85DE3" w:rsidRDefault="00D85DE3" w:rsidP="00E54774">
            <w:pPr>
              <w:spacing w:before="72"/>
            </w:pPr>
            <w:r>
              <w:t>Hier wordt de vervreemder van de tweede levering vermeld. Deze moet overeenkomen met de vervreemder van de tweede koop, maar wordt wel expliciet vastgelegd. Van de (gerelateerde-)partij wordt de partijaanduiding vermeld.</w:t>
            </w:r>
          </w:p>
          <w:p w:rsidR="00D85DE3" w:rsidRDefault="00D85DE3" w:rsidP="00E54774">
            <w:pPr>
              <w:spacing w:before="72"/>
            </w:pPr>
            <w:r>
              <w:t xml:space="preserve">De tekstkeuze voor de aanduiding van de koop wordt afgeleid van de keuze bij </w:t>
            </w:r>
            <w:r w:rsidR="00562D0F">
              <w:t xml:space="preserve">de tweede </w:t>
            </w:r>
            <w:r>
              <w:t>Koop.</w:t>
            </w:r>
          </w:p>
          <w:p w:rsidR="00D85DE3" w:rsidRDefault="00D85DE3" w:rsidP="00E54774">
            <w:pPr>
              <w:spacing w:before="72"/>
            </w:pPr>
          </w:p>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./tia_Volgnummer(‘2’)</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w:t>
            </w:r>
            <w:r w:rsidR="00E326F4" w:rsidRPr="00E54774">
              <w:rPr>
                <w:rFonts w:cs="Arial"/>
                <w:sz w:val="16"/>
                <w:szCs w:val="16"/>
              </w:rPr>
              <w:t>]</w:t>
            </w:r>
          </w:p>
          <w:p w:rsidR="00D85DE3" w:rsidRDefault="00D85DE3" w:rsidP="00E54774">
            <w:pPr>
              <w:spacing w:line="240" w:lineRule="auto"/>
            </w:pPr>
          </w:p>
          <w:p w:rsidR="00D85DE3" w:rsidRDefault="00D85DE3" w:rsidP="00E54774">
            <w:pPr>
              <w:spacing w:line="240" w:lineRule="auto"/>
            </w:pPr>
            <w:r>
              <w:t>-</w:t>
            </w:r>
            <w:r w:rsidRPr="00E54774">
              <w:rPr>
                <w:rFonts w:cs="Arial"/>
                <w:sz w:val="16"/>
                <w:szCs w:val="16"/>
              </w:rPr>
              <w:t>herhalende</w:t>
            </w:r>
            <w:r>
              <w:t xml:space="preserve"> </w:t>
            </w:r>
            <w:r w:rsidRPr="00E54774">
              <w:rPr>
                <w:rFonts w:cs="Arial"/>
                <w:sz w:val="16"/>
                <w:szCs w:val="16"/>
              </w:rPr>
              <w:t>LEVERING</w:t>
            </w:r>
          </w:p>
          <w:p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Partij/Partij"</w:t>
            </w:r>
            <w:r w:rsidR="00E326F4" w:rsidRPr="00E54774">
              <w:rPr>
                <w:rFonts w:cs="Arial"/>
                <w:sz w:val="16"/>
                <w:szCs w:val="16"/>
              </w:rPr>
              <w:t>]</w:t>
            </w:r>
          </w:p>
          <w:p w:rsidR="00D85DE3" w:rsidRDefault="00D85DE3" w:rsidP="00E54774">
            <w:pPr>
              <w:spacing w:line="240" w:lineRule="auto"/>
            </w:pPr>
          </w:p>
        </w:tc>
      </w:tr>
      <w:tr w:rsidR="00D85DE3" w:rsidRPr="00F86BA1" w:rsidTr="00E54774">
        <w:tc>
          <w:tcPr>
            <w:tcW w:w="6771" w:type="dxa"/>
            <w:shd w:val="clear" w:color="auto" w:fill="auto"/>
          </w:tcPr>
          <w:p w:rsidR="00D85DE3" w:rsidRPr="00E54774" w:rsidRDefault="00D85DE3" w:rsidP="00E54774">
            <w:pPr>
              <w:autoSpaceDE w:val="0"/>
              <w:autoSpaceDN w:val="0"/>
              <w:adjustRightInd w:val="0"/>
              <w:rPr>
                <w:bCs/>
                <w:color w:val="FF0000"/>
              </w:rPr>
            </w:pPr>
            <w:r w:rsidRPr="00E54774">
              <w:rPr>
                <w:bCs/>
                <w:color w:val="FF0000"/>
              </w:rPr>
              <w:lastRenderedPageBreak/>
              <w:t>OMSCHRIJVING REGISTERGOED</w:t>
            </w:r>
            <w:r w:rsidRPr="00E54774">
              <w:rPr>
                <w:bCs/>
                <w:color w:val="800080"/>
              </w:rPr>
              <w:t>EREN</w:t>
            </w:r>
          </w:p>
          <w:p w:rsidR="00D85DE3" w:rsidRPr="00E54774" w:rsidRDefault="00D85DE3" w:rsidP="00E54774">
            <w:pPr>
              <w:autoSpaceDE w:val="0"/>
              <w:autoSpaceDN w:val="0"/>
              <w:adjustRightInd w:val="0"/>
              <w:rPr>
                <w:bCs/>
                <w:color w:val="FF0000"/>
              </w:rPr>
            </w:pPr>
            <w:r w:rsidRPr="00E54774">
              <w:rPr>
                <w:color w:val="FF0000"/>
                <w:highlight w:val="yellow"/>
              </w:rPr>
              <w:t>TEKSTBLOK RECHT</w:t>
            </w:r>
            <w:r w:rsidRPr="00E54774">
              <w:rPr>
                <w:color w:val="FF0000"/>
              </w:rPr>
              <w:tab/>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rsidR="00D85DE3" w:rsidRDefault="00D85DE3" w:rsidP="00E54774">
            <w:pPr>
              <w:spacing w:before="72"/>
            </w:pPr>
            <w:r>
              <w:t>Zie toelichting bij variant 1.</w:t>
            </w:r>
          </w:p>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 xml:space="preserve">NB. De gegevens worden alleen geregistreerd bij het </w:t>
            </w:r>
            <w:r w:rsidR="000F55FC" w:rsidRPr="00E54774">
              <w:rPr>
                <w:sz w:val="16"/>
                <w:szCs w:val="16"/>
              </w:rPr>
              <w:t>//</w:t>
            </w:r>
            <w:r w:rsidRPr="00E54774">
              <w:rPr>
                <w:sz w:val="16"/>
                <w:szCs w:val="16"/>
              </w:rPr>
              <w:t xml:space="preserve">StukdeelLevering met </w:t>
            </w:r>
            <w:r w:rsidR="00846CE2" w:rsidRPr="00E54774">
              <w:rPr>
                <w:sz w:val="16"/>
                <w:szCs w:val="16"/>
              </w:rPr>
              <w:t>./</w:t>
            </w:r>
            <w:r w:rsidRPr="00E54774">
              <w:rPr>
                <w:sz w:val="16"/>
                <w:szCs w:val="16"/>
              </w:rPr>
              <w:t xml:space="preserve">tia_Volgnummer = 2 of </w:t>
            </w:r>
            <w:r w:rsidR="00846CE2" w:rsidRPr="00E54774">
              <w:rPr>
                <w:sz w:val="16"/>
                <w:szCs w:val="16"/>
              </w:rPr>
              <w:t>./</w:t>
            </w:r>
            <w:r w:rsidRPr="00E54774">
              <w:rPr>
                <w:sz w:val="16"/>
                <w:szCs w:val="16"/>
              </w:rPr>
              <w:t>tia_Volgnummer = x bij een herhalende levering.</w:t>
            </w:r>
          </w:p>
        </w:tc>
      </w:tr>
      <w:tr w:rsidR="00D85DE3" w:rsidRPr="00F86BA1" w:rsidTr="00E54774">
        <w:tc>
          <w:tcPr>
            <w:tcW w:w="6771" w:type="dxa"/>
            <w:shd w:val="clear" w:color="auto" w:fill="auto"/>
          </w:tcPr>
          <w:p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rsidR="00D85DE3" w:rsidRPr="00E54774" w:rsidRDefault="00D85DE3" w:rsidP="00E54774">
            <w:pPr>
              <w:tabs>
                <w:tab w:val="left" w:pos="0"/>
              </w:tabs>
              <w:ind w:firstLine="1"/>
              <w:rPr>
                <w:color w:val="FF0000"/>
              </w:rPr>
            </w:pPr>
          </w:p>
        </w:tc>
        <w:tc>
          <w:tcPr>
            <w:tcW w:w="7371" w:type="dxa"/>
            <w:shd w:val="clear" w:color="auto" w:fill="auto"/>
          </w:tcPr>
          <w:p w:rsidR="00D85DE3" w:rsidRDefault="00D85DE3" w:rsidP="00E54774">
            <w:pPr>
              <w:spacing w:before="72"/>
            </w:pPr>
            <w:r>
              <w:t>Zie toelichting bij variant 1.</w:t>
            </w:r>
          </w:p>
          <w:p w:rsidR="00D85DE3" w:rsidRDefault="00D85DE3" w:rsidP="00E54774">
            <w:pPr>
              <w:spacing w:before="72"/>
            </w:pPr>
          </w:p>
        </w:tc>
      </w:tr>
      <w:tr w:rsidR="00D85DE3" w:rsidRPr="00F86BA1" w:rsidTr="00E54774">
        <w:tc>
          <w:tcPr>
            <w:tcW w:w="6771" w:type="dxa"/>
            <w:shd w:val="clear" w:color="auto" w:fill="auto"/>
          </w:tcPr>
          <w:p w:rsidR="00D85DE3" w:rsidRPr="00E54774" w:rsidRDefault="00D85DE3" w:rsidP="00E54774">
            <w:pPr>
              <w:tabs>
                <w:tab w:val="left" w:pos="0"/>
              </w:tabs>
              <w:ind w:firstLine="1"/>
              <w:rPr>
                <w:color w:val="FF0000"/>
              </w:rPr>
            </w:pPr>
            <w:r w:rsidRPr="00E54774">
              <w:rPr>
                <w:rFonts w:cs="Arial"/>
                <w:color w:val="3366FF"/>
                <w:szCs w:val="18"/>
              </w:rPr>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rsidR="00D85DE3" w:rsidRDefault="00D85DE3" w:rsidP="00E54774">
            <w:pPr>
              <w:spacing w:before="72"/>
            </w:pPr>
            <w:r>
              <w:t>Zie toelichting bij variant 1.</w:t>
            </w:r>
          </w:p>
          <w:p w:rsidR="00D85DE3" w:rsidRDefault="00D85DE3" w:rsidP="00E54774">
            <w:pPr>
              <w:spacing w:before="72"/>
            </w:pPr>
          </w:p>
        </w:tc>
      </w:tr>
      <w:tr w:rsidR="00D85DE3" w:rsidRPr="00F86BA1" w:rsidTr="00E54774">
        <w:tc>
          <w:tcPr>
            <w:tcW w:w="6771" w:type="dxa"/>
            <w:shd w:val="clear" w:color="auto" w:fill="auto"/>
          </w:tcPr>
          <w:p w:rsidR="00D85DE3" w:rsidRPr="00E54774" w:rsidRDefault="00D85DE3" w:rsidP="00E54774">
            <w:pPr>
              <w:tabs>
                <w:tab w:val="left" w:pos="0"/>
              </w:tabs>
              <w:ind w:firstLine="1"/>
              <w:rPr>
                <w:color w:val="FF0000"/>
              </w:rPr>
            </w:pPr>
            <w:r w:rsidRPr="00E54774">
              <w:rPr>
                <w:color w:val="FF0000"/>
              </w:rPr>
              <w:t>De bepalingen in deze akte zijn zowel op de eerste levering als op de tweede levering van toepassing, tenzij hierna anders is bepaald.</w:t>
            </w:r>
          </w:p>
        </w:tc>
        <w:tc>
          <w:tcPr>
            <w:tcW w:w="7371" w:type="dxa"/>
            <w:shd w:val="clear" w:color="auto" w:fill="auto"/>
          </w:tcPr>
          <w:p w:rsidR="00D85DE3" w:rsidRDefault="00D85DE3" w:rsidP="00E54774">
            <w:pPr>
              <w:spacing w:before="72"/>
            </w:pPr>
            <w:r>
              <w:t>Vaste tekst</w:t>
            </w:r>
          </w:p>
        </w:tc>
      </w:tr>
    </w:tbl>
    <w:p w:rsidR="00D85DE3" w:rsidRDefault="00D85DE3" w:rsidP="00D85DE3">
      <w:pPr>
        <w:pStyle w:val="Kop3"/>
        <w:numPr>
          <w:ilvl w:val="2"/>
          <w:numId w:val="1"/>
        </w:numPr>
      </w:pPr>
      <w:bookmarkStart w:id="57" w:name="_Toc358624447"/>
      <w:bookmarkStart w:id="58" w:name="_Toc462994148"/>
      <w:r>
        <w:t xml:space="preserve">Variant </w:t>
      </w:r>
      <w:r w:rsidRPr="000055BB">
        <w:t>3: Verkoop rechten uit koopovereenkomst met cessie (ABC)</w:t>
      </w:r>
      <w:bookmarkEnd w:id="57"/>
      <w:bookmarkEnd w:id="58"/>
    </w:p>
    <w:p w:rsidR="00D85DE3" w:rsidRDefault="00D85DE3" w:rsidP="00D85DE3">
      <w:r w:rsidRPr="000055BB">
        <w:t>Betreft een verkoop van de rechten uit de koopovereenkomst met A door de eerste koper B aan de tweede koper C met cessie; verkoop met cessie kooprechten en rechtstreekse levering A-C.</w:t>
      </w:r>
    </w:p>
    <w:p w:rsidR="003732BA" w:rsidRDefault="003732BA" w:rsidP="00D85DE3"/>
    <w:p w:rsidR="00D85DE3" w:rsidRDefault="00D85DE3" w:rsidP="00D85DE3">
      <w:r>
        <w:t xml:space="preserve">In de onderstaande </w:t>
      </w:r>
      <w:r w:rsidR="003840A5">
        <w:t>toelichting</w:t>
      </w:r>
      <w:r>
        <w:t xml:space="preserve"> worden deze partijen als volgt aangeduid:</w:t>
      </w:r>
    </w:p>
    <w:p w:rsidR="00D85DE3" w:rsidRDefault="00D85DE3" w:rsidP="00D85DE3">
      <w:pPr>
        <w:rPr>
          <w:color w:val="800080"/>
        </w:rPr>
      </w:pPr>
      <w:r>
        <w:t xml:space="preserve">A - </w:t>
      </w:r>
      <w:r>
        <w:rPr>
          <w:color w:val="800080"/>
        </w:rPr>
        <w:t>(V</w:t>
      </w:r>
      <w:r w:rsidRPr="00853CDC">
        <w:rPr>
          <w:color w:val="800080"/>
        </w:rPr>
        <w:t>ervreemder/</w:t>
      </w:r>
      <w:r>
        <w:rPr>
          <w:color w:val="800080"/>
        </w:rPr>
        <w:t>V</w:t>
      </w:r>
      <w:r w:rsidRPr="00853CDC">
        <w:rPr>
          <w:color w:val="800080"/>
        </w:rPr>
        <w:t>erkoper</w:t>
      </w:r>
      <w:r>
        <w:rPr>
          <w:color w:val="800080"/>
        </w:rPr>
        <w:t>)</w:t>
      </w:r>
    </w:p>
    <w:p w:rsidR="00D85DE3" w:rsidRDefault="00D85DE3" w:rsidP="00D85DE3">
      <w:pPr>
        <w:rPr>
          <w:color w:val="800080"/>
        </w:rPr>
      </w:pPr>
      <w:r w:rsidRPr="00F23A5D">
        <w:t>B -</w:t>
      </w:r>
      <w:r>
        <w:rPr>
          <w:color w:val="800080"/>
        </w:rPr>
        <w:t xml:space="preserve"> P</w:t>
      </w:r>
      <w:r w:rsidRPr="00853CDC">
        <w:rPr>
          <w:color w:val="800080"/>
        </w:rPr>
        <w:t xml:space="preserve">artij </w:t>
      </w:r>
      <w:r>
        <w:rPr>
          <w:color w:val="800080"/>
        </w:rPr>
        <w:t>[volgletter/volgnummer]</w:t>
      </w:r>
    </w:p>
    <w:p w:rsidR="00D85DE3" w:rsidRPr="00F86BA1" w:rsidRDefault="00D85DE3" w:rsidP="00D85DE3">
      <w:r w:rsidRPr="00F23A5D">
        <w:t>C -</w:t>
      </w:r>
      <w:r>
        <w:rPr>
          <w:color w:val="800080"/>
        </w:rPr>
        <w:t xml:space="preserve"> (Verkrijger/ Koper)</w:t>
      </w:r>
    </w:p>
    <w:p w:rsidR="00423172" w:rsidRDefault="00423172" w:rsidP="00D85DE3"/>
    <w:p w:rsidR="00D85DE3" w:rsidRDefault="003840A5" w:rsidP="00D85DE3">
      <w:pPr>
        <w:rPr>
          <w:color w:val="800080"/>
        </w:rPr>
      </w:pPr>
      <w:r>
        <w:t>D</w:t>
      </w:r>
      <w:r w:rsidR="00D85DE3">
        <w:t xml:space="preserve">it </w:t>
      </w:r>
      <w:r>
        <w:t xml:space="preserve">is in afwijking op </w:t>
      </w:r>
      <w:r w:rsidR="00D85DE3">
        <w:t xml:space="preserve">het modeldocument </w:t>
      </w:r>
      <w:r>
        <w:t xml:space="preserve">om duidelijk aan te kunnen gegeven welke partij waar in de modeltekst genoemd moet worden. </w:t>
      </w:r>
      <w:r w:rsidR="003732BA">
        <w:t>Bij</w:t>
      </w:r>
      <w:r w:rsidR="00D85DE3">
        <w:t xml:space="preserve"> zowel A als C </w:t>
      </w:r>
      <w:r w:rsidR="003732BA">
        <w:t xml:space="preserve">kan </w:t>
      </w:r>
      <w:r w:rsidR="00D85DE3">
        <w:t xml:space="preserve">ook gekozen worden voor </w:t>
      </w:r>
      <w:r w:rsidR="00D85DE3">
        <w:rPr>
          <w:color w:val="800080"/>
        </w:rPr>
        <w:t>P</w:t>
      </w:r>
      <w:r w:rsidR="00D85DE3" w:rsidRPr="00853CDC">
        <w:rPr>
          <w:color w:val="800080"/>
        </w:rPr>
        <w:t xml:space="preserve">artij </w:t>
      </w:r>
      <w:r w:rsidR="00D85DE3">
        <w:rPr>
          <w:color w:val="800080"/>
        </w:rPr>
        <w:t>[volgletter/volgnummer]</w:t>
      </w:r>
      <w:r w:rsidR="00D85DE3" w:rsidRPr="0019056D">
        <w:t xml:space="preserve"> </w:t>
      </w:r>
      <w:r w:rsidR="00D85DE3" w:rsidRPr="00B156EE">
        <w:t>en</w:t>
      </w:r>
      <w:r w:rsidR="00D85DE3">
        <w:t xml:space="preserve"> voor zowel A, B als C ook voor </w:t>
      </w:r>
      <w:r w:rsidR="00D85DE3">
        <w:rPr>
          <w:color w:val="800080"/>
        </w:rPr>
        <w:t xml:space="preserve">‘Naam partij’, </w:t>
      </w:r>
      <w:r w:rsidR="00D85DE3" w:rsidRPr="004B0ECC">
        <w:t>indien bij de opsomming van de partijen geen gebruik is gemaakt van de aanduidingen vervreemder/verkoper en/of verkrijger/koper.</w:t>
      </w:r>
      <w:r w:rsidR="00D85DE3">
        <w:t xml:space="preserve"> </w:t>
      </w:r>
    </w:p>
    <w:p w:rsidR="00D85DE3" w:rsidRPr="00F86BA1"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E54774" w:rsidTr="00E54774">
        <w:tc>
          <w:tcPr>
            <w:tcW w:w="6771" w:type="dxa"/>
            <w:shd w:val="clear" w:color="auto" w:fill="auto"/>
          </w:tcPr>
          <w:p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lastRenderedPageBreak/>
              <w:t>KOOP</w:t>
            </w:r>
            <w:r w:rsidRPr="00E54774">
              <w:rPr>
                <w:rFonts w:cs="Arial"/>
                <w:color w:val="FF0000"/>
                <w:lang w:val="en-US"/>
              </w:rPr>
              <w:t xml:space="preserve"> </w:t>
            </w:r>
          </w:p>
        </w:tc>
        <w:tc>
          <w:tcPr>
            <w:tcW w:w="7371" w:type="dxa"/>
            <w:shd w:val="clear" w:color="auto" w:fill="auto"/>
          </w:tcPr>
          <w:p w:rsidR="00D85DE3" w:rsidRPr="00E54774" w:rsidRDefault="00D85DE3" w:rsidP="00E54774">
            <w:pPr>
              <w:spacing w:before="72"/>
              <w:rPr>
                <w:lang w:val="en-US"/>
              </w:rPr>
            </w:pPr>
            <w:r w:rsidRPr="00E54774">
              <w:rPr>
                <w:lang w:val="en-US"/>
              </w:rPr>
              <w:t>Vaste tekst.</w:t>
            </w:r>
          </w:p>
        </w:tc>
      </w:tr>
      <w:tr w:rsidR="00D85DE3" w:rsidRPr="00F86BA1" w:rsidTr="00E54774">
        <w:tc>
          <w:tcPr>
            <w:tcW w:w="6771" w:type="dxa"/>
            <w:shd w:val="clear" w:color="auto" w:fill="auto"/>
          </w:tcPr>
          <w:p w:rsidR="00D85DE3" w:rsidRDefault="00D85DE3" w:rsidP="00E54774">
            <w:pPr>
              <w:numPr>
                <w:ilvl w:val="0"/>
                <w:numId w:val="14"/>
              </w:numPr>
              <w:tabs>
                <w:tab w:val="left" w:pos="425"/>
                <w:tab w:val="left" w:pos="850"/>
              </w:tabs>
            </w:pPr>
            <w:r w:rsidRPr="00E54774">
              <w:rPr>
                <w:color w:val="FF0000"/>
              </w:rPr>
              <w:t>Door</w:t>
            </w:r>
            <w:r>
              <w:t xml:space="preserve"> </w:t>
            </w:r>
            <w:r w:rsidRPr="00E54774">
              <w:rPr>
                <w:color w:val="339966"/>
              </w:rPr>
              <w:t>(vervreemder/verkoper)</w:t>
            </w:r>
            <w:r w:rsidRPr="00E54774">
              <w:rPr>
                <w:bCs/>
                <w:color w:val="FF0000"/>
              </w:rPr>
              <w:t xml:space="preserve"> </w:t>
            </w:r>
            <w:r w:rsidRPr="00E54774">
              <w:rPr>
                <w:color w:val="FF0000"/>
              </w:rPr>
              <w:t>is met</w:t>
            </w:r>
            <w:r>
              <w:t xml:space="preserve"> </w:t>
            </w:r>
            <w:r w:rsidRPr="00E54774">
              <w:rPr>
                <w:color w:val="339966"/>
              </w:rPr>
              <w:t>partij [volgletter/volgnummer]</w:t>
            </w:r>
            <w:r w:rsidRPr="00E54774">
              <w:rPr>
                <w:bCs/>
                <w:color w:val="FF000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t xml:space="preserve"> </w:t>
            </w:r>
            <w:r w:rsidRPr="00E54774">
              <w:rPr>
                <w:color w:val="FF0000"/>
              </w:rPr>
              <w:t xml:space="preserve">een </w:t>
            </w:r>
            <w:r w:rsidRPr="00E54774">
              <w:rPr>
                <w:color w:val="339966"/>
              </w:rPr>
              <w:t>koopovereenkomst/koopcontract/koopakte</w:t>
            </w:r>
            <w:r w:rsidRPr="00E54774">
              <w:rPr>
                <w:color w:val="FF0000"/>
              </w:rPr>
              <w:t xml:space="preserve"> gesloten betreffende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w:t>
            </w:r>
          </w:p>
          <w:p w:rsidR="00D85DE3" w:rsidRDefault="00D85DE3" w:rsidP="00E54774">
            <w:pPr>
              <w:tabs>
                <w:tab w:val="left" w:pos="425"/>
                <w:tab w:val="left" w:pos="850"/>
              </w:tabs>
            </w:pPr>
          </w:p>
          <w:p w:rsidR="00D85DE3" w:rsidRPr="00F86BA1" w:rsidRDefault="00D85DE3" w:rsidP="00E54774">
            <w:pPr>
              <w:tabs>
                <w:tab w:val="left" w:pos="425"/>
                <w:tab w:val="left" w:pos="850"/>
              </w:tabs>
            </w:pPr>
          </w:p>
        </w:tc>
        <w:tc>
          <w:tcPr>
            <w:tcW w:w="7371" w:type="dxa"/>
            <w:shd w:val="clear" w:color="auto" w:fill="auto"/>
          </w:tcPr>
          <w:p w:rsidR="00D85DE3" w:rsidRDefault="00D85DE3" w:rsidP="00E54774">
            <w:pPr>
              <w:spacing w:before="72"/>
            </w:pPr>
            <w:r>
              <w:t>Hier worden de (gerelateerde-)partijen genoemd die samen de eerste koop hebben gesloten. Hierbij moet een keuze gemaakt worden uit de (gerelateerde-)partijen, zoals deze eerder in de akte zijn gespecificeerd. Van de gekozen (gerelateerde-)partijen wordt de partijaanduiding vermeld:</w:t>
            </w:r>
          </w:p>
          <w:p w:rsidR="00D85DE3" w:rsidRDefault="00D85DE3" w:rsidP="00E54774">
            <w:pPr>
              <w:numPr>
                <w:ilvl w:val="0"/>
                <w:numId w:val="13"/>
              </w:numPr>
              <w:spacing w:before="72"/>
            </w:pPr>
            <w:r>
              <w:t xml:space="preserve">De (gerelateerde-)partij aangeduid met </w:t>
            </w:r>
            <w:r w:rsidRPr="00E54774">
              <w:rPr>
                <w:color w:val="339966"/>
              </w:rPr>
              <w:t>(vervreemder/verkoper)</w:t>
            </w:r>
            <w:r w:rsidRPr="00E54774">
              <w:rPr>
                <w:bCs/>
                <w:color w:val="FF0000"/>
              </w:rPr>
              <w:t xml:space="preserve"> </w:t>
            </w:r>
            <w:r>
              <w:t>wordt vastgelegd als de vervreemder van de eerste koop.</w:t>
            </w:r>
          </w:p>
          <w:p w:rsidR="00D85DE3" w:rsidRDefault="00D85DE3" w:rsidP="00E54774">
            <w:pPr>
              <w:numPr>
                <w:ilvl w:val="0"/>
                <w:numId w:val="13"/>
              </w:numPr>
              <w:spacing w:before="72"/>
            </w:pPr>
            <w:r>
              <w:t xml:space="preserve">De (gerelateerde-)partij aangeduid met </w:t>
            </w:r>
            <w:r w:rsidRPr="00E54774">
              <w:rPr>
                <w:color w:val="339966"/>
              </w:rPr>
              <w:t>partij [volgletter/volgnummer]</w:t>
            </w:r>
            <w:r w:rsidRPr="00E54774">
              <w:rPr>
                <w:bCs/>
                <w:color w:val="FF0000"/>
              </w:rPr>
              <w:t xml:space="preserve"> </w:t>
            </w:r>
            <w:r>
              <w:t>wordt vastgelegd als de verkrijger van de eerste koop.</w:t>
            </w:r>
          </w:p>
          <w:p w:rsidR="00D85DE3" w:rsidRPr="00E54774" w:rsidRDefault="00D85DE3" w:rsidP="00042293">
            <w:pPr>
              <w:rPr>
                <w:u w:val="single"/>
              </w:rPr>
            </w:pPr>
          </w:p>
          <w:p w:rsidR="00D85DE3" w:rsidRPr="00E54774" w:rsidRDefault="00D85DE3" w:rsidP="00042293">
            <w:pPr>
              <w:rPr>
                <w:u w:val="single"/>
              </w:rPr>
            </w:pPr>
            <w:r>
              <w:t>Verplichte keuzetekst voor de aanduiding van de</w:t>
            </w:r>
            <w:r w:rsidR="00A773E1">
              <w:t xml:space="preserve"> eerste</w:t>
            </w:r>
            <w:r>
              <w:t xml:space="preserve"> koop</w:t>
            </w:r>
            <w:r w:rsidRPr="00E54774">
              <w:rPr>
                <w:szCs w:val="18"/>
              </w:rPr>
              <w:t>.</w:t>
            </w:r>
            <w:r w:rsidR="00A773E1" w:rsidRPr="00E54774">
              <w:rPr>
                <w:szCs w:val="18"/>
              </w:rPr>
              <w:t xml:space="preserve"> </w:t>
            </w:r>
            <w:r>
              <w:t xml:space="preserve">De gekozen aanduiding wordt in het </w:t>
            </w:r>
            <w:r w:rsidR="00E03C78">
              <w:t xml:space="preserve">hele </w:t>
            </w:r>
            <w:r>
              <w:t>keuzeblok gebruikt</w:t>
            </w:r>
            <w:r w:rsidR="00A773E1">
              <w:t xml:space="preserve"> voor de eerste koop</w:t>
            </w:r>
            <w:r>
              <w:t xml:space="preserve">. </w:t>
            </w:r>
          </w:p>
          <w:p w:rsidR="00D85DE3" w:rsidRPr="00E54774" w:rsidRDefault="00D85DE3" w:rsidP="00042293">
            <w:pPr>
              <w:rPr>
                <w:u w:val="single"/>
              </w:rPr>
            </w:pPr>
          </w:p>
          <w:p w:rsidR="00D85DE3" w:rsidRPr="00E54774" w:rsidRDefault="00D85DE3" w:rsidP="00042293">
            <w:pPr>
              <w:rPr>
                <w:lang w:val="nl"/>
              </w:rPr>
            </w:pPr>
            <w:r w:rsidRPr="00E54774">
              <w:rPr>
                <w:lang w:val="nl"/>
              </w:rPr>
              <w:t>De tekst voor het laatste deel van de eerste zin wordt afgeleid van het aantal registergoederen:</w:t>
            </w:r>
          </w:p>
          <w:p w:rsidR="00D85DE3" w:rsidRPr="00E54774" w:rsidRDefault="00D85DE3" w:rsidP="00E54774">
            <w:pPr>
              <w:numPr>
                <w:ilvl w:val="0"/>
                <w:numId w:val="10"/>
              </w:numPr>
              <w:rPr>
                <w:u w:val="single"/>
              </w:rPr>
            </w:pPr>
            <w:r>
              <w:t>bij één registergoed: "het hierna te vermelden registergoed"</w:t>
            </w:r>
          </w:p>
          <w:p w:rsidR="00D85DE3" w:rsidRDefault="00D85DE3" w:rsidP="00E54774">
            <w:pPr>
              <w:numPr>
                <w:ilvl w:val="0"/>
                <w:numId w:val="10"/>
              </w:numPr>
            </w:pPr>
            <w:r>
              <w:t>bij meerdere registergoederen: "de hierna te vermelden registergoederen"</w:t>
            </w:r>
          </w:p>
          <w:p w:rsidR="00D85DE3" w:rsidRPr="00E54774" w:rsidRDefault="00D85DE3" w:rsidP="00042293">
            <w:pPr>
              <w:rPr>
                <w:u w:val="single"/>
              </w:rPr>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-partij</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./tia_Volgnummer(‘1’)</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423172" w:rsidRPr="00E54774">
              <w:rPr>
                <w:rFonts w:cs="Arial"/>
                <w:sz w:val="16"/>
                <w:szCs w:val="16"/>
              </w:rPr>
              <w:t>[</w:t>
            </w:r>
            <w:r w:rsidRPr="00E54774">
              <w:rPr>
                <w:rFonts w:cs="Arial"/>
                <w:sz w:val="16"/>
                <w:szCs w:val="16"/>
              </w:rPr>
              <w:t>xlink:href="id van de als vervreemder geselecteerde Partij"</w:t>
            </w:r>
            <w:r w:rsidR="00423172"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423172" w:rsidRPr="00E54774">
              <w:rPr>
                <w:rFonts w:cs="Arial"/>
                <w:sz w:val="16"/>
                <w:szCs w:val="16"/>
              </w:rPr>
              <w:t>[</w:t>
            </w:r>
            <w:r w:rsidRPr="00E54774">
              <w:rPr>
                <w:rFonts w:cs="Arial"/>
                <w:sz w:val="16"/>
                <w:szCs w:val="16"/>
              </w:rPr>
              <w:t>xlink:href="id van de als verkrijger geselecteerde Partij’’</w:t>
            </w:r>
            <w:r w:rsidR="00423172"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CB4D5E">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423172" w:rsidRPr="00E54774">
              <w:rPr>
                <w:rFonts w:cs="Arial"/>
                <w:sz w:val="16"/>
                <w:szCs w:val="16"/>
              </w:rPr>
              <w:t>[</w:t>
            </w:r>
            <w:r w:rsidRPr="00E54774">
              <w:rPr>
                <w:rFonts w:cs="Arial"/>
                <w:sz w:val="16"/>
                <w:szCs w:val="16"/>
              </w:rPr>
              <w:t>xlink:href="id van de als vervreemder geselecteerde Partij/Partij"</w:t>
            </w:r>
            <w:r w:rsidR="00423172"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423172" w:rsidRPr="00E54774">
              <w:rPr>
                <w:rFonts w:cs="Arial"/>
                <w:sz w:val="16"/>
                <w:szCs w:val="16"/>
              </w:rPr>
              <w:t>[</w:t>
            </w:r>
            <w:r w:rsidRPr="00E54774">
              <w:rPr>
                <w:rFonts w:cs="Arial"/>
                <w:sz w:val="16"/>
                <w:szCs w:val="16"/>
              </w:rPr>
              <w:t>xlink:href="id van de als verkrijger geselecteerde Partij/Partij’’</w:t>
            </w:r>
            <w:r w:rsidR="00423172"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CB4D5E">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-herhalende KOOP</w:t>
            </w:r>
          </w:p>
          <w:p w:rsidR="00D85DE3" w:rsidRPr="00E54774" w:rsidRDefault="00D85DE3" w:rsidP="00E54774">
            <w:pPr>
              <w:spacing w:line="240" w:lineRule="auto"/>
              <w:rPr>
                <w:rFonts w:cs="Arial"/>
                <w:sz w:val="16"/>
                <w:szCs w:val="16"/>
              </w:rPr>
            </w:pPr>
            <w:r w:rsidRPr="00E54774">
              <w:rPr>
                <w:rFonts w:cs="Arial"/>
                <w:sz w:val="16"/>
                <w:szCs w:val="16"/>
              </w:rPr>
              <w:tab/>
              <w:t xml:space="preserve">Elke KOOP wordt vastgelegd in een </w:t>
            </w:r>
            <w:r w:rsidR="00423172" w:rsidRPr="00E54774">
              <w:rPr>
                <w:rFonts w:cs="Arial"/>
                <w:sz w:val="16"/>
                <w:szCs w:val="16"/>
              </w:rPr>
              <w:t>//</w:t>
            </w:r>
            <w:r w:rsidRPr="00E54774">
              <w:rPr>
                <w:rFonts w:cs="Arial"/>
                <w:sz w:val="16"/>
                <w:szCs w:val="16"/>
              </w:rPr>
              <w:t>StukdeelKoop</w:t>
            </w:r>
            <w:r w:rsidR="00423172"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423172"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Pr="00E54774" w:rsidRDefault="00D85DE3" w:rsidP="00E54774">
            <w:pPr>
              <w:spacing w:line="240" w:lineRule="auto"/>
              <w:rPr>
                <w:rFonts w:cs="Arial"/>
                <w:sz w:val="16"/>
                <w:szCs w:val="16"/>
              </w:rPr>
            </w:pPr>
          </w:p>
          <w:p w:rsidR="00A773E1" w:rsidRPr="00E54774" w:rsidRDefault="00A773E1" w:rsidP="00E54774">
            <w:pPr>
              <w:spacing w:line="240" w:lineRule="auto"/>
              <w:rPr>
                <w:sz w:val="16"/>
                <w:szCs w:val="16"/>
              </w:rPr>
            </w:pPr>
            <w:r w:rsidRPr="00E54774">
              <w:rPr>
                <w:sz w:val="16"/>
                <w:szCs w:val="16"/>
              </w:rPr>
              <w:t>-aanduiding van de eerste koop die in het hele keuzeblok koop-levering voor de eerste koop wordt getoond</w:t>
            </w:r>
          </w:p>
          <w:p w:rsidR="00D85DE3" w:rsidRPr="00E54774" w:rsidRDefault="00423172" w:rsidP="00E54774">
            <w:pPr>
              <w:spacing w:line="240" w:lineRule="auto"/>
              <w:rPr>
                <w:sz w:val="16"/>
                <w:szCs w:val="16"/>
              </w:rPr>
            </w:pPr>
            <w:r w:rsidRPr="00E54774">
              <w:rPr>
                <w:sz w:val="16"/>
                <w:szCs w:val="16"/>
              </w:rPr>
              <w:t>//IMKAD_AangebodenStuk/StukdeelKoop</w:t>
            </w:r>
            <w:r w:rsidR="00AA6F67" w:rsidRPr="00E54774">
              <w:rPr>
                <w:sz w:val="16"/>
                <w:szCs w:val="16"/>
              </w:rPr>
              <w:t>(tia_Volgnummer=1)</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./tagNaam(‘k_Koopakte’)</w:t>
            </w:r>
          </w:p>
          <w:p w:rsidR="00D85DE3" w:rsidRPr="00E54774" w:rsidRDefault="00D85DE3" w:rsidP="00E54774">
            <w:pPr>
              <w:spacing w:line="240" w:lineRule="auto"/>
              <w:ind w:left="227"/>
              <w:rPr>
                <w:sz w:val="16"/>
                <w:szCs w:val="16"/>
              </w:rPr>
            </w:pPr>
            <w:r w:rsidRPr="00E54774">
              <w:rPr>
                <w:sz w:val="16"/>
                <w:szCs w:val="16"/>
              </w:rPr>
              <w:t>./tekst(‘koopcontract’,</w:t>
            </w:r>
            <w:r w:rsidR="00552BA7" w:rsidRPr="00E54774">
              <w:rPr>
                <w:sz w:val="16"/>
                <w:szCs w:val="16"/>
              </w:rPr>
              <w:t xml:space="preserve"> </w:t>
            </w:r>
            <w:r w:rsidRPr="00E54774">
              <w:rPr>
                <w:sz w:val="16"/>
                <w:szCs w:val="16"/>
              </w:rPr>
              <w:t>’koopakte’, ‘koopovereenkomst’)</w:t>
            </w:r>
          </w:p>
          <w:p w:rsidR="00D85DE3" w:rsidRPr="00E54774" w:rsidRDefault="00D85DE3" w:rsidP="00E54774">
            <w:pPr>
              <w:spacing w:line="240" w:lineRule="auto"/>
              <w:ind w:left="227"/>
              <w:rPr>
                <w:sz w:val="16"/>
                <w:szCs w:val="16"/>
              </w:rPr>
            </w:pPr>
          </w:p>
        </w:tc>
      </w:tr>
      <w:tr w:rsidR="00D85DE3" w:rsidRPr="00F86BA1" w:rsidTr="00E54774">
        <w:tc>
          <w:tcPr>
            <w:tcW w:w="6771" w:type="dxa"/>
            <w:shd w:val="clear" w:color="auto" w:fill="auto"/>
          </w:tcPr>
          <w:p w:rsidR="00D85DE3" w:rsidRPr="0039474E" w:rsidRDefault="00D85DE3" w:rsidP="00E54774">
            <w:pPr>
              <w:tabs>
                <w:tab w:val="left" w:pos="425"/>
                <w:tab w:val="left" w:pos="850"/>
              </w:tabs>
            </w:pPr>
            <w:r w:rsidRPr="00E54774">
              <w:rPr>
                <w:color w:val="FF0000"/>
              </w:rPr>
              <w:lastRenderedPageBreak/>
              <w:tab/>
              <w:t xml:space="preserve">hierna te noemen: </w:t>
            </w:r>
            <w:r w:rsidRPr="00E54774">
              <w:rPr>
                <w:color w:val="339966"/>
              </w:rPr>
              <w:t>“</w:t>
            </w:r>
            <w:r w:rsidRPr="00E54774">
              <w:rPr>
                <w:color w:val="800080"/>
                <w:u w:val="single"/>
              </w:rPr>
              <w:t>de</w:t>
            </w:r>
            <w:r w:rsidRPr="00E54774">
              <w:rPr>
                <w:color w:val="FF0000"/>
                <w:u w:val="single"/>
              </w:rPr>
              <w:t xml:space="preserve"> </w:t>
            </w:r>
            <w:r w:rsidRPr="00E54774">
              <w:rPr>
                <w:color w:val="339966"/>
                <w:u w:val="single"/>
              </w:rPr>
              <w:t>Koopovereenkomst</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het</w:t>
            </w:r>
            <w:r w:rsidRPr="00E54774">
              <w:rPr>
                <w:color w:val="008000"/>
                <w:u w:val="single"/>
              </w:rPr>
              <w:t xml:space="preserve"> </w:t>
            </w:r>
            <w:r w:rsidRPr="00E54774">
              <w:rPr>
                <w:color w:val="339966"/>
                <w:u w:val="single"/>
              </w:rPr>
              <w:t>Koopcontract</w:t>
            </w:r>
            <w:r w:rsidRPr="00E54774">
              <w:rPr>
                <w:color w:val="008000"/>
                <w:u w:val="single"/>
              </w:rPr>
              <w:t xml:space="preserve"> </w:t>
            </w:r>
            <w:r w:rsidRPr="00E54774">
              <w:rPr>
                <w:color w:val="008000"/>
              </w:rPr>
              <w:tab/>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de</w:t>
            </w:r>
            <w:r w:rsidRPr="00E54774">
              <w:rPr>
                <w:color w:val="008000"/>
                <w:u w:val="single"/>
              </w:rPr>
              <w:t xml:space="preserve"> </w:t>
            </w:r>
            <w:r w:rsidRPr="00E54774">
              <w:rPr>
                <w:color w:val="339966"/>
                <w:u w:val="single"/>
              </w:rPr>
              <w:t>Koopakte</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FF0000"/>
                <w:szCs w:val="18"/>
              </w:rPr>
              <w:t>.</w:t>
            </w:r>
            <w:r w:rsidRPr="00E54774">
              <w:rPr>
                <w:color w:val="00FFFF"/>
              </w:rPr>
              <w:t xml:space="preserve"> </w:t>
            </w:r>
            <w:r w:rsidRPr="00E54774">
              <w:rPr>
                <w:color w:val="3366FF"/>
              </w:rPr>
              <w:t>Deze/Dit</w:t>
            </w:r>
            <w:r w:rsidRPr="00E54774">
              <w:rPr>
                <w:color w:val="00FFFF"/>
              </w:rPr>
              <w:t xml:space="preserve"> </w:t>
            </w:r>
            <w:r w:rsidRPr="00E54774">
              <w:rPr>
                <w:color w:val="800080"/>
              </w:rPr>
              <w:t>Koopovereenkomst</w:t>
            </w:r>
            <w:r w:rsidRPr="00E54774">
              <w:rPr>
                <w:color w:val="3366FF"/>
              </w:rPr>
              <w:t xml:space="preserve"> </w:t>
            </w:r>
            <w:r w:rsidRPr="00E54774">
              <w:rPr>
                <w:color w:val="3366FF"/>
              </w:rPr>
              <w:tab/>
            </w:r>
            <w:r w:rsidRPr="00E54774">
              <w:rPr>
                <w:rFonts w:cs="Arial"/>
                <w:bCs/>
                <w:color w:val="3366FF"/>
                <w:szCs w:val="18"/>
              </w:rPr>
              <w:t>[volgnummer]</w:t>
            </w:r>
            <w:r w:rsidRPr="00E54774">
              <w:rPr>
                <w:color w:val="800080"/>
              </w:rPr>
              <w:t>/</w:t>
            </w:r>
            <w:r w:rsidRPr="00E54774">
              <w:rPr>
                <w:color w:val="3366FF"/>
              </w:rPr>
              <w:t xml:space="preserve"> </w:t>
            </w:r>
            <w:r w:rsidRPr="00E54774">
              <w:rPr>
                <w:color w:val="800080"/>
              </w:rPr>
              <w:t>Koopcontract</w:t>
            </w:r>
            <w:r w:rsidRPr="00E54774">
              <w:rPr>
                <w:color w:val="3366FF"/>
              </w:rPr>
              <w:t xml:space="preserve"> </w:t>
            </w:r>
            <w:r w:rsidRPr="00E54774">
              <w:rPr>
                <w:rFonts w:cs="Arial"/>
                <w:bCs/>
                <w:color w:val="3366FF"/>
                <w:szCs w:val="18"/>
              </w:rPr>
              <w:t>[volgnummer]</w:t>
            </w:r>
            <w:r w:rsidRPr="00E54774">
              <w:rPr>
                <w:color w:val="800080"/>
              </w:rPr>
              <w:t>/</w:t>
            </w:r>
            <w:r w:rsidRPr="00E54774">
              <w:rPr>
                <w:color w:val="3366FF"/>
              </w:rPr>
              <w:t xml:space="preserve"> </w:t>
            </w:r>
            <w:r w:rsidRPr="00E54774">
              <w:rPr>
                <w:color w:val="800080"/>
              </w:rPr>
              <w:t>Koopakte</w:t>
            </w:r>
            <w:r w:rsidRPr="00E54774">
              <w:rPr>
                <w:color w:val="3366FF"/>
              </w:rPr>
              <w:t xml:space="preserve"> </w:t>
            </w:r>
            <w:r w:rsidRPr="00E54774">
              <w:rPr>
                <w:rFonts w:cs="Arial"/>
                <w:bCs/>
                <w:color w:val="3366FF"/>
                <w:szCs w:val="18"/>
              </w:rPr>
              <w:t>[volgnummer]</w:t>
            </w:r>
            <w:r w:rsidRPr="00E54774">
              <w:rPr>
                <w:color w:val="FF0000"/>
              </w:rPr>
              <w:t xml:space="preserve"> </w:t>
            </w:r>
            <w:r w:rsidRPr="00E54774">
              <w:rPr>
                <w:color w:val="800080"/>
              </w:rPr>
              <w:t xml:space="preserve">is als </w:t>
            </w:r>
            <w:r w:rsidRPr="00E54774">
              <w:rPr>
                <w:color w:val="800080"/>
              </w:rPr>
              <w:tab/>
              <w:t>bijlage aan deze akte gehecht.</w:t>
            </w:r>
          </w:p>
          <w:p w:rsidR="00D85DE3" w:rsidRPr="00E54774" w:rsidRDefault="00D85DE3" w:rsidP="00E54774">
            <w:pPr>
              <w:tabs>
                <w:tab w:val="left" w:pos="425"/>
                <w:tab w:val="left" w:pos="850"/>
              </w:tabs>
              <w:rPr>
                <w:color w:val="FF0000"/>
              </w:rPr>
            </w:pPr>
          </w:p>
        </w:tc>
        <w:tc>
          <w:tcPr>
            <w:tcW w:w="7371" w:type="dxa"/>
            <w:shd w:val="clear" w:color="auto" w:fill="auto"/>
          </w:tcPr>
          <w:p w:rsidR="00D85DE3" w:rsidRDefault="00D85DE3" w:rsidP="00E54774">
            <w:pPr>
              <w:spacing w:before="72"/>
            </w:pPr>
            <w:r>
              <w:t>De tekstkeuze voor de aanduiding van de</w:t>
            </w:r>
            <w:r w:rsidR="00902897">
              <w:t xml:space="preserve"> eerste</w:t>
            </w:r>
            <w:r>
              <w:t xml:space="preserve"> koop wordt afgeleid van de hiervoor gemaakte keuze, optioneel kan de aanduiding aangevuld worden met een [volgnummer]. Het [volgnummer] wordt vervangen door een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t xml:space="preserve">. </w:t>
            </w:r>
          </w:p>
          <w:p w:rsidR="00D85DE3" w:rsidRDefault="00D85DE3" w:rsidP="00E54774">
            <w:pPr>
              <w:numPr>
                <w:ilvl w:val="0"/>
                <w:numId w:val="10"/>
              </w:numPr>
              <w:spacing w:before="72"/>
            </w:pPr>
            <w:r>
              <w:t>tekstkeuze met [volgnummer]: [volgnummer] weergeven en aanduiding wordt niet voorafgegaan door een lidwoord of aanwijzend voornaamwoord,</w:t>
            </w:r>
            <w:r w:rsidR="00AB091C">
              <w:t xml:space="preserve"> voorbeeld: ‘Koopakte </w:t>
            </w:r>
            <w:smartTag w:uri="urn:schemas-microsoft-com:office:smarttags" w:element="metricconverter">
              <w:smartTagPr>
                <w:attr w:name="ProductID" w:val="1’"/>
              </w:smartTagPr>
              <w:r w:rsidR="00AB091C">
                <w:t>1’</w:t>
              </w:r>
            </w:smartTag>
            <w:r w:rsidR="00AB091C">
              <w:t xml:space="preserve">, </w:t>
            </w:r>
          </w:p>
          <w:p w:rsidR="00D85DE3" w:rsidRDefault="00D85DE3" w:rsidP="00E54774">
            <w:pPr>
              <w:numPr>
                <w:ilvl w:val="0"/>
                <w:numId w:val="10"/>
              </w:numPr>
              <w:spacing w:before="72"/>
            </w:pPr>
            <w:r>
              <w:t>tekstkeuze zonder [volgnummer]: h</w:t>
            </w:r>
            <w:r w:rsidRPr="00E54774">
              <w:rPr>
                <w:szCs w:val="18"/>
              </w:rPr>
              <w:t>et bijbehorende lidwoord en bijbehorend aanwijzend voornaamwoord wordt door de stylesheet bepaald, eventueel op basis van een hulptabel</w:t>
            </w:r>
            <w:r w:rsidR="00AB091C" w:rsidRPr="00E54774">
              <w:rPr>
                <w:szCs w:val="18"/>
              </w:rPr>
              <w:t>, voorbeeld: ‘de Koopakte’ en ‘deze Koopakte’</w:t>
            </w:r>
            <w:r w:rsidRPr="00E54774">
              <w:rPr>
                <w:szCs w:val="18"/>
              </w:rPr>
              <w:t>.</w:t>
            </w:r>
          </w:p>
          <w:p w:rsidR="00D85DE3" w:rsidRDefault="00D85DE3" w:rsidP="00042293">
            <w:r>
              <w:t>En</w:t>
            </w:r>
          </w:p>
          <w:p w:rsidR="00D85DE3" w:rsidRDefault="00D85DE3" w:rsidP="00E54774">
            <w:pPr>
              <w:numPr>
                <w:ilvl w:val="0"/>
                <w:numId w:val="10"/>
              </w:numPr>
              <w:spacing w:before="72"/>
            </w:pPr>
            <w:r>
              <w:t>eerste letter van de tekstkeuze omzetten naar een hoofdletter.</w:t>
            </w:r>
          </w:p>
          <w:p w:rsidR="00D85DE3" w:rsidRDefault="00D85DE3" w:rsidP="00042293"/>
          <w:p w:rsidR="00D85DE3" w:rsidRDefault="00D85DE3" w:rsidP="00042293">
            <w:r>
              <w:t>De laatste zin over de aangehechte akte is optioneel, mag ook weggelaten worden.</w:t>
            </w:r>
          </w:p>
          <w:p w:rsidR="00D85DE3" w:rsidRDefault="00D85DE3" w:rsidP="00E54774">
            <w:pPr>
              <w:spacing w:before="72"/>
            </w:pPr>
            <w:r w:rsidRPr="00E54774">
              <w:rPr>
                <w:u w:val="single"/>
              </w:rPr>
              <w:t>Mapping:</w:t>
            </w:r>
          </w:p>
          <w:p w:rsidR="00D85DE3" w:rsidRPr="00E54774" w:rsidRDefault="00552BA7" w:rsidP="00E54774">
            <w:pPr>
              <w:spacing w:line="240" w:lineRule="auto"/>
              <w:rPr>
                <w:sz w:val="16"/>
                <w:szCs w:val="16"/>
              </w:rPr>
            </w:pPr>
            <w:r w:rsidRPr="00E54774">
              <w:rPr>
                <w:sz w:val="16"/>
                <w:szCs w:val="16"/>
              </w:rPr>
              <w:t>//IMKAD_AangebodenStuk/StukdeelKoop</w:t>
            </w:r>
            <w:r w:rsidR="00CC02C3" w:rsidRPr="00E54774">
              <w:rPr>
                <w:sz w:val="16"/>
                <w:szCs w:val="16"/>
              </w:rPr>
              <w:t>(tia_Volgnummer=1)</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./tagNaam(‘k_KoopakteVolgnummer’)</w:t>
            </w:r>
          </w:p>
          <w:p w:rsidR="00D85DE3" w:rsidRPr="00E54774" w:rsidRDefault="00D85DE3" w:rsidP="00E54774">
            <w:pPr>
              <w:spacing w:line="240" w:lineRule="auto"/>
              <w:rPr>
                <w:sz w:val="16"/>
                <w:szCs w:val="16"/>
              </w:rPr>
            </w:pPr>
            <w:r w:rsidRPr="00E54774">
              <w:rPr>
                <w:sz w:val="16"/>
                <w:szCs w:val="16"/>
              </w:rPr>
              <w:tab/>
              <w:t>./tekst(‘true’ = wel een volgnummer ‘false’ = geen volgnummer’)</w:t>
            </w:r>
          </w:p>
          <w:p w:rsidR="00D85DE3" w:rsidRPr="00E54774" w:rsidRDefault="00D85DE3" w:rsidP="00E54774">
            <w:pPr>
              <w:spacing w:line="240" w:lineRule="auto"/>
              <w:rPr>
                <w:sz w:val="16"/>
                <w:szCs w:val="16"/>
              </w:rPr>
            </w:pPr>
          </w:p>
          <w:p w:rsidR="00D85DE3" w:rsidRPr="00E54774" w:rsidRDefault="00552BA7" w:rsidP="00E54774">
            <w:pPr>
              <w:spacing w:line="240" w:lineRule="auto"/>
              <w:rPr>
                <w:sz w:val="16"/>
                <w:szCs w:val="16"/>
              </w:rPr>
            </w:pPr>
            <w:r w:rsidRPr="00E54774">
              <w:rPr>
                <w:sz w:val="16"/>
                <w:szCs w:val="16"/>
              </w:rPr>
              <w:t>//IMKAD_AangebodenStuk/StukdeelKoop</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./tagNaam(‘k_AkteAangehecht”)</w:t>
            </w:r>
          </w:p>
          <w:p w:rsidR="00D85DE3" w:rsidRDefault="00D85DE3" w:rsidP="00E54774">
            <w:pPr>
              <w:spacing w:line="240" w:lineRule="auto"/>
              <w:ind w:left="227"/>
            </w:pPr>
            <w:r w:rsidRPr="00E54774">
              <w:rPr>
                <w:sz w:val="16"/>
                <w:szCs w:val="16"/>
              </w:rPr>
              <w:t>./tekst(‘true’ = tekst wordt wel getoond; ‘false’ = tekst wordt niet getoond)</w:t>
            </w:r>
          </w:p>
        </w:tc>
      </w:tr>
      <w:tr w:rsidR="00D85DE3" w:rsidRPr="00F86BA1" w:rsidTr="00E54774">
        <w:tc>
          <w:tcPr>
            <w:tcW w:w="6771" w:type="dxa"/>
            <w:shd w:val="clear" w:color="auto" w:fill="auto"/>
          </w:tcPr>
          <w:p w:rsidR="00D85DE3" w:rsidRPr="00E54774" w:rsidRDefault="00D85DE3" w:rsidP="00E54774">
            <w:pPr>
              <w:numPr>
                <w:ilvl w:val="0"/>
                <w:numId w:val="14"/>
              </w:numPr>
              <w:tabs>
                <w:tab w:val="left" w:pos="425"/>
                <w:tab w:val="left" w:pos="850"/>
              </w:tabs>
              <w:rPr>
                <w:color w:val="FF0000"/>
              </w:rPr>
            </w:pPr>
            <w:r w:rsidRPr="00E54774">
              <w:rPr>
                <w:color w:val="FF0000"/>
              </w:rPr>
              <w:lastRenderedPageBreak/>
              <w:t>Vervolgens is door</w:t>
            </w:r>
            <w:r>
              <w:t xml:space="preserve"> </w:t>
            </w:r>
            <w:r w:rsidRPr="00E54774">
              <w:rPr>
                <w:color w:val="339966"/>
              </w:rPr>
              <w:t>partij [volgletter/volgnummer]</w:t>
            </w:r>
            <w:r w:rsidRPr="00E54774">
              <w:rPr>
                <w:color w:val="800080"/>
              </w:rPr>
              <w:t xml:space="preserve"> </w:t>
            </w:r>
            <w:r w:rsidRPr="00E54774">
              <w:rPr>
                <w:color w:val="FF0000"/>
              </w:rPr>
              <w:t>met</w:t>
            </w:r>
            <w:r>
              <w:t xml:space="preserve"> </w:t>
            </w:r>
            <w:r w:rsidRPr="00E54774">
              <w:rPr>
                <w:color w:val="339966"/>
              </w:rPr>
              <w:t>(verkrijger/ koper)</w:t>
            </w:r>
            <w:r w:rsidRPr="00E54774">
              <w:rPr>
                <w:color w:val="80008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t xml:space="preserve"> </w:t>
            </w:r>
            <w:r w:rsidRPr="00E54774">
              <w:rPr>
                <w:color w:val="FF0000"/>
              </w:rPr>
              <w:t xml:space="preserve">een </w:t>
            </w:r>
            <w:r w:rsidRPr="00E54774">
              <w:rPr>
                <w:color w:val="339966"/>
              </w:rPr>
              <w:t>koopovereenkomst/koopcontract/koopakte</w:t>
            </w:r>
            <w:r w:rsidRPr="00E54774">
              <w:rPr>
                <w:color w:val="FF0000"/>
              </w:rPr>
              <w:t xml:space="preserve"> gesloten betreffende zijn rechten uit </w:t>
            </w:r>
            <w:r w:rsidRPr="00E54774">
              <w:rPr>
                <w:color w:val="800080"/>
              </w:rPr>
              <w:t>de</w:t>
            </w:r>
            <w:r w:rsidRPr="00E54774">
              <w:rPr>
                <w:color w:val="FF0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0056066B" w:rsidRPr="00E54774">
              <w:rPr>
                <w:color w:val="008000"/>
              </w:rPr>
              <w:t xml:space="preserve"> </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sidDel="00AE215D">
              <w:rPr>
                <w:color w:val="FF0000"/>
              </w:rPr>
              <w:t xml:space="preserve"> </w:t>
            </w:r>
            <w:r w:rsidRPr="00E54774">
              <w:rPr>
                <w:rFonts w:cs="Arial"/>
                <w:bCs/>
                <w:color w:val="800080"/>
                <w:szCs w:val="18"/>
              </w:rPr>
              <w:t xml:space="preserve">[volgnummer] </w:t>
            </w:r>
            <w:r w:rsidRPr="00E54774">
              <w:rPr>
                <w:color w:val="FF0000"/>
              </w:rPr>
              <w:t>met</w:t>
            </w:r>
            <w:r>
              <w:t xml:space="preserve"> </w:t>
            </w:r>
            <w:r w:rsidRPr="00E54774">
              <w:rPr>
                <w:color w:val="339966"/>
              </w:rPr>
              <w:t>(vervreemder/verkoper)</w:t>
            </w:r>
            <w:r w:rsidRPr="00E54774">
              <w:rPr>
                <w:color w:val="008000"/>
              </w:rPr>
              <w:t xml:space="preserve"> </w:t>
            </w:r>
            <w:r w:rsidRPr="00E54774">
              <w:rPr>
                <w:color w:val="FF0000"/>
              </w:rPr>
              <w:t xml:space="preserve">met betrekking tot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hierna te noemen: </w:t>
            </w:r>
            <w:r w:rsidR="0056066B" w:rsidRPr="00E54774">
              <w:rPr>
                <w:rFonts w:cs="Arial"/>
                <w:bCs/>
                <w:color w:val="339966"/>
                <w:szCs w:val="18"/>
              </w:rPr>
              <w:t>“</w:t>
            </w:r>
            <w:r w:rsidR="0056066B" w:rsidRPr="00E54774">
              <w:rPr>
                <w:rFonts w:cs="Arial"/>
                <w:bCs/>
                <w:color w:val="800080"/>
                <w:szCs w:val="18"/>
                <w:u w:val="single"/>
              </w:rPr>
              <w:t>de</w:t>
            </w:r>
            <w:r w:rsidR="0056066B" w:rsidRPr="00E54774">
              <w:rPr>
                <w:rFonts w:cs="Arial"/>
                <w:bCs/>
                <w:color w:val="339966"/>
                <w:szCs w:val="18"/>
                <w:u w:val="single"/>
              </w:rPr>
              <w:t xml:space="preserve"> Koopovereenkomst</w:t>
            </w:r>
            <w:r w:rsidR="0056066B" w:rsidRPr="00E54774">
              <w:rPr>
                <w:rFonts w:cs="Arial"/>
                <w:bCs/>
                <w:color w:val="008000"/>
                <w:szCs w:val="18"/>
                <w:u w:val="single"/>
              </w:rPr>
              <w:t xml:space="preserve"> </w:t>
            </w:r>
            <w:r w:rsidR="0056066B" w:rsidRPr="00E54774">
              <w:rPr>
                <w:rFonts w:cs="Arial"/>
                <w:bCs/>
                <w:color w:val="800080"/>
                <w:szCs w:val="18"/>
                <w:u w:val="single"/>
              </w:rPr>
              <w:t>[volgnummer]</w:t>
            </w:r>
            <w:r w:rsidR="0056066B" w:rsidRPr="00E54774">
              <w:rPr>
                <w:rFonts w:cs="Arial"/>
                <w:bCs/>
                <w:color w:val="339966"/>
                <w:szCs w:val="18"/>
              </w:rPr>
              <w:t>”/“</w:t>
            </w:r>
            <w:r w:rsidR="0056066B" w:rsidRPr="00E54774">
              <w:rPr>
                <w:rFonts w:cs="Arial"/>
                <w:bCs/>
                <w:color w:val="800080"/>
                <w:szCs w:val="18"/>
                <w:u w:val="single"/>
              </w:rPr>
              <w:t>het</w:t>
            </w:r>
            <w:r w:rsidR="0056066B" w:rsidRPr="00E54774">
              <w:rPr>
                <w:rFonts w:cs="Arial"/>
                <w:bCs/>
                <w:color w:val="339966"/>
                <w:szCs w:val="18"/>
                <w:u w:val="single"/>
              </w:rPr>
              <w:t xml:space="preserve"> Koopcontract </w:t>
            </w:r>
            <w:r w:rsidR="0056066B" w:rsidRPr="00E54774">
              <w:rPr>
                <w:rFonts w:cs="Arial"/>
                <w:bCs/>
                <w:color w:val="800080"/>
                <w:szCs w:val="18"/>
                <w:u w:val="single"/>
              </w:rPr>
              <w:t>[volgnummer]</w:t>
            </w:r>
            <w:r w:rsidR="0056066B" w:rsidRPr="00E54774">
              <w:rPr>
                <w:rFonts w:cs="Arial"/>
                <w:bCs/>
                <w:color w:val="339966"/>
                <w:szCs w:val="18"/>
              </w:rPr>
              <w:t>”/ “</w:t>
            </w:r>
            <w:r w:rsidR="0056066B" w:rsidRPr="00E54774">
              <w:rPr>
                <w:rFonts w:cs="Arial"/>
                <w:bCs/>
                <w:color w:val="800080"/>
                <w:szCs w:val="18"/>
                <w:u w:val="single"/>
              </w:rPr>
              <w:t>de</w:t>
            </w:r>
            <w:r w:rsidR="0056066B" w:rsidRPr="00E54774">
              <w:rPr>
                <w:rFonts w:cs="Arial"/>
                <w:bCs/>
                <w:color w:val="339966"/>
                <w:szCs w:val="18"/>
                <w:u w:val="single"/>
              </w:rPr>
              <w:t xml:space="preserve"> Koopakte </w:t>
            </w:r>
            <w:r w:rsidR="0056066B" w:rsidRPr="00E54774">
              <w:rPr>
                <w:rFonts w:cs="Arial"/>
                <w:bCs/>
                <w:color w:val="800080"/>
                <w:szCs w:val="18"/>
                <w:u w:val="single"/>
              </w:rPr>
              <w:t>[volgnummer]</w:t>
            </w:r>
            <w:r w:rsidR="0056066B" w:rsidRPr="00E54774">
              <w:rPr>
                <w:rFonts w:cs="Arial"/>
                <w:bCs/>
                <w:color w:val="008000"/>
                <w:szCs w:val="18"/>
              </w:rPr>
              <w:t>”</w:t>
            </w:r>
            <w:r w:rsidR="0056066B" w:rsidRPr="00E54774">
              <w:rPr>
                <w:rFonts w:cs="Arial"/>
                <w:bCs/>
                <w:color w:val="FF0000"/>
                <w:szCs w:val="18"/>
              </w:rPr>
              <w:t>.</w:t>
            </w:r>
            <w:r w:rsidR="0056066B" w:rsidRPr="00E54774">
              <w:rPr>
                <w:rFonts w:cs="Arial"/>
                <w:bCs/>
                <w:color w:val="008000"/>
                <w:sz w:val="20"/>
              </w:rPr>
              <w:t xml:space="preserve"> </w:t>
            </w:r>
            <w:r w:rsidRPr="00E54774">
              <w:rPr>
                <w:color w:val="3366FF"/>
              </w:rPr>
              <w:t xml:space="preserve">Deze/Dit </w:t>
            </w:r>
            <w:r w:rsidRPr="00E54774">
              <w:rPr>
                <w:color w:val="800080"/>
              </w:rPr>
              <w:t>Koopovereenkomst</w:t>
            </w:r>
            <w:r w:rsidRPr="00E54774">
              <w:rPr>
                <w:color w:val="3366FF"/>
              </w:rPr>
              <w:t xml:space="preserve"> </w:t>
            </w:r>
            <w:r w:rsidRPr="00E54774">
              <w:rPr>
                <w:rFonts w:cs="Arial"/>
                <w:bCs/>
                <w:color w:val="3366FF"/>
                <w:szCs w:val="18"/>
              </w:rPr>
              <w:t>[volgnummer]</w:t>
            </w:r>
            <w:r w:rsidRPr="00E54774">
              <w:rPr>
                <w:color w:val="800080"/>
              </w:rPr>
              <w:t>/</w:t>
            </w:r>
            <w:r w:rsidRPr="00E54774">
              <w:rPr>
                <w:color w:val="3366FF"/>
              </w:rPr>
              <w:t xml:space="preserve"> </w:t>
            </w:r>
            <w:r w:rsidRPr="00E54774">
              <w:rPr>
                <w:color w:val="800080"/>
              </w:rPr>
              <w:t>Koopcontract</w:t>
            </w:r>
            <w:r w:rsidRPr="00E54774">
              <w:rPr>
                <w:color w:val="3366FF"/>
              </w:rPr>
              <w:t xml:space="preserve"> </w:t>
            </w:r>
            <w:r w:rsidRPr="00E54774">
              <w:rPr>
                <w:rFonts w:cs="Arial"/>
                <w:bCs/>
                <w:color w:val="3366FF"/>
                <w:szCs w:val="18"/>
              </w:rPr>
              <w:t>[volgnummer]</w:t>
            </w:r>
            <w:r w:rsidRPr="00E54774">
              <w:rPr>
                <w:color w:val="800080"/>
              </w:rPr>
              <w:t>/</w:t>
            </w:r>
            <w:r w:rsidRPr="00E54774">
              <w:rPr>
                <w:color w:val="3366FF"/>
              </w:rPr>
              <w:t xml:space="preserve"> </w:t>
            </w:r>
            <w:r w:rsidRPr="00E54774">
              <w:rPr>
                <w:color w:val="800080"/>
              </w:rPr>
              <w:t>Koopakte</w:t>
            </w:r>
            <w:r>
              <w:t xml:space="preserve"> </w:t>
            </w:r>
            <w:r w:rsidRPr="00E54774">
              <w:rPr>
                <w:rFonts w:cs="Arial"/>
                <w:bCs/>
                <w:color w:val="3366FF"/>
                <w:szCs w:val="18"/>
              </w:rPr>
              <w:t>[volgnummer]</w:t>
            </w:r>
            <w:r w:rsidRPr="00E54774">
              <w:rPr>
                <w:rFonts w:cs="Arial"/>
                <w:bCs/>
                <w:color w:val="800080"/>
                <w:szCs w:val="18"/>
              </w:rPr>
              <w:t xml:space="preserve"> </w:t>
            </w:r>
            <w:r w:rsidRPr="00E54774">
              <w:rPr>
                <w:color w:val="800080"/>
              </w:rPr>
              <w:t xml:space="preserve">is </w:t>
            </w:r>
            <w:r w:rsidRPr="00E6044E">
              <w:rPr>
                <w:color w:val="3366FF"/>
              </w:rPr>
              <w:t>eveneens</w:t>
            </w:r>
            <w:r w:rsidRPr="00E54774">
              <w:rPr>
                <w:color w:val="800080"/>
              </w:rPr>
              <w:t xml:space="preserve"> als bijlage aan deze akte gehecht.</w:t>
            </w:r>
          </w:p>
        </w:tc>
        <w:tc>
          <w:tcPr>
            <w:tcW w:w="7371" w:type="dxa"/>
            <w:shd w:val="clear" w:color="auto" w:fill="auto"/>
          </w:tcPr>
          <w:p w:rsidR="00D85DE3" w:rsidRDefault="00D85DE3" w:rsidP="00E54774">
            <w:pPr>
              <w:spacing w:before="72"/>
            </w:pPr>
            <w:r>
              <w:t>Hier worden de (gerelateerde-)partijen genoemd die samen de tweede koop hebben gesloten:</w:t>
            </w:r>
          </w:p>
          <w:p w:rsidR="00D85DE3" w:rsidRDefault="00D85DE3" w:rsidP="00E54774">
            <w:pPr>
              <w:numPr>
                <w:ilvl w:val="0"/>
                <w:numId w:val="13"/>
              </w:numPr>
              <w:spacing w:before="72"/>
            </w:pPr>
            <w:r>
              <w:t xml:space="preserve">De (gerelateerde-)partij aangeduid met </w:t>
            </w:r>
            <w:r w:rsidRPr="00E54774">
              <w:rPr>
                <w:color w:val="339966"/>
              </w:rPr>
              <w:t>partij [volgletter/volgnummer]</w:t>
            </w:r>
            <w:r w:rsidRPr="00E54774">
              <w:rPr>
                <w:color w:val="800080"/>
              </w:rPr>
              <w:t xml:space="preserve"> </w:t>
            </w:r>
            <w:r>
              <w:t>kan afgeleid worden van de verkrijger van de eerste koop en wordt vastgelegd als de vervreemder van de tweede koop.</w:t>
            </w:r>
          </w:p>
          <w:p w:rsidR="00D85DE3" w:rsidRDefault="00D85DE3" w:rsidP="00E54774">
            <w:pPr>
              <w:numPr>
                <w:ilvl w:val="0"/>
                <w:numId w:val="13"/>
              </w:numPr>
              <w:spacing w:before="72"/>
            </w:pPr>
            <w:r>
              <w:t xml:space="preserve">Voor de (gerelateerde-)partij aangeduid met </w:t>
            </w:r>
            <w:r w:rsidRPr="00E54774">
              <w:rPr>
                <w:color w:val="339966"/>
              </w:rPr>
              <w:t>(verkrijger/ koper)</w:t>
            </w:r>
            <w:r w:rsidRPr="00E54774">
              <w:rPr>
                <w:color w:val="800080"/>
              </w:rPr>
              <w:t xml:space="preserve"> </w:t>
            </w:r>
            <w:r>
              <w:t>moet een keuze gemaakt worden uit de partijen, zoals deze eerder in de akte zijn gespecificeerd. De gekozen (gerelateerde-)partij wordt vastgelegd als de verkrijger van de tweede koop.</w:t>
            </w:r>
          </w:p>
          <w:p w:rsidR="00D85DE3" w:rsidRDefault="00D85DE3" w:rsidP="00E54774">
            <w:pPr>
              <w:numPr>
                <w:ilvl w:val="0"/>
                <w:numId w:val="13"/>
              </w:numPr>
              <w:spacing w:before="72"/>
            </w:pPr>
            <w:r>
              <w:t xml:space="preserve">De (gerelateerde-)partij aangeduid met </w:t>
            </w:r>
            <w:r w:rsidRPr="00E54774">
              <w:rPr>
                <w:color w:val="339966"/>
              </w:rPr>
              <w:t>(vervreemder/verkoper)</w:t>
            </w:r>
            <w:r w:rsidRPr="00E54774">
              <w:rPr>
                <w:color w:val="008000"/>
              </w:rPr>
              <w:t xml:space="preserve"> </w:t>
            </w:r>
            <w:r w:rsidRPr="00FB381A">
              <w:t>betreft de vervreemder van de eerste koop.</w:t>
            </w:r>
          </w:p>
          <w:p w:rsidR="00AB091C" w:rsidRDefault="00AB091C" w:rsidP="00042293"/>
          <w:p w:rsidR="00D85DE3" w:rsidRDefault="00D85DE3" w:rsidP="00042293">
            <w:r>
              <w:t>Van de gekozen (gerelateerde-)partijen wordt de partijaanduiding vermeld.</w:t>
            </w:r>
          </w:p>
          <w:p w:rsidR="00902897" w:rsidRDefault="00902897" w:rsidP="00042293">
            <w:r>
              <w:t xml:space="preserve"> </w:t>
            </w:r>
          </w:p>
          <w:p w:rsidR="00E135AF" w:rsidRDefault="00D85DE3" w:rsidP="00E135AF">
            <w:pPr>
              <w:spacing w:before="72"/>
            </w:pPr>
            <w:r>
              <w:t>De tekstkeuze voor de aanduiding van de koop wordt afgeleid van de keuze bij punt 1.</w:t>
            </w:r>
            <w:r w:rsidR="0040184E">
              <w:t xml:space="preserve"> </w:t>
            </w:r>
            <w:r w:rsidR="00902897">
              <w:t xml:space="preserve">De gekozen aanduiding wordt in het hele keuzeblok gebruikt voor de tweede koop. </w:t>
            </w:r>
            <w:r w:rsidR="0040184E">
              <w:t xml:space="preserve">Wanneer bij punt 1 gekozen is voor het tonen van een volgnummer </w:t>
            </w:r>
            <w:r w:rsidR="00902897">
              <w:t xml:space="preserve">dan moet hier dezelfde aanduiding gekozen worden en </w:t>
            </w:r>
            <w:r w:rsidR="0040184E">
              <w:t>wordt hier het opvolgende volgnummer getoond</w:t>
            </w:r>
            <w:r w:rsidR="00E135AF">
              <w:t xml:space="preserve"> voor de aanduidingen van de koop na </w:t>
            </w:r>
            <w:r w:rsidR="00E135AF" w:rsidRPr="002A1852">
              <w:rPr>
                <w:color w:val="FF0000"/>
              </w:rPr>
              <w:t>hierna te noemen:</w:t>
            </w:r>
            <w:r w:rsidR="00E135AF">
              <w:t>.</w:t>
            </w:r>
          </w:p>
          <w:p w:rsidR="00E135AF" w:rsidRDefault="00E135AF" w:rsidP="00E135AF">
            <w:pPr>
              <w:spacing w:before="72"/>
            </w:pPr>
          </w:p>
          <w:p w:rsidR="00D85DE3" w:rsidRDefault="00E135AF" w:rsidP="00E135AF">
            <w:pPr>
              <w:spacing w:before="72"/>
            </w:pPr>
            <w:r>
              <w:t xml:space="preserve">De aanduiding van de koop na </w:t>
            </w:r>
            <w:r w:rsidRPr="002A1852">
              <w:rPr>
                <w:color w:val="FF0000"/>
              </w:rPr>
              <w:t>gesloten betreffende zijn rechten uit</w:t>
            </w:r>
            <w:r>
              <w:t xml:space="preserve"> is de aanduiding van de koop getoond bij punt 1</w:t>
            </w:r>
            <w:r w:rsidR="0040184E">
              <w:t>.</w:t>
            </w:r>
          </w:p>
          <w:p w:rsidR="00D85DE3" w:rsidRDefault="00D85DE3" w:rsidP="00042293"/>
          <w:p w:rsidR="00D85DE3" w:rsidRDefault="00D85DE3" w:rsidP="00042293">
            <w:r>
              <w:t xml:space="preserve">De laatste zin over de aangehechte akte </w:t>
            </w:r>
            <w:r w:rsidR="00E51FD4">
              <w:t xml:space="preserve">is een optionele gebruikerskeuze, </w:t>
            </w:r>
            <w:r w:rsidR="00E51FD4" w:rsidRPr="00C904AA">
              <w:rPr>
                <w:color w:val="3366FF"/>
              </w:rPr>
              <w:t>eveneens</w:t>
            </w:r>
            <w:r w:rsidR="00E51FD4">
              <w:t xml:space="preserve"> wordt getoond wanneer bij punt 1 deze zin ook getoond wordt en anders niet</w:t>
            </w:r>
            <w:r>
              <w:t>.</w:t>
            </w:r>
          </w:p>
          <w:p w:rsidR="00D85DE3" w:rsidRDefault="00D85DE3" w:rsidP="00042293">
            <w:pPr>
              <w:rPr>
                <w:u w:val="single"/>
              </w:rPr>
            </w:pPr>
          </w:p>
          <w:p w:rsidR="00E135AF" w:rsidRPr="00E54774" w:rsidRDefault="00E135AF" w:rsidP="00E135AF">
            <w:pPr>
              <w:rPr>
                <w:u w:val="single"/>
              </w:rPr>
            </w:pPr>
            <w:r w:rsidRPr="00E54774">
              <w:rPr>
                <w:u w:val="single"/>
              </w:rPr>
              <w:t>Mapping</w:t>
            </w:r>
            <w:r>
              <w:rPr>
                <w:u w:val="single"/>
              </w:rPr>
              <w:t xml:space="preserve"> eerste stukdeelkoop</w:t>
            </w:r>
            <w:r w:rsidRPr="00E54774">
              <w:rPr>
                <w:u w:val="single"/>
              </w:rPr>
              <w:t>:</w:t>
            </w:r>
          </w:p>
          <w:p w:rsidR="00E135AF" w:rsidRPr="00484DAB" w:rsidRDefault="00E135AF" w:rsidP="00E135AF">
            <w:pPr>
              <w:spacing w:line="240" w:lineRule="auto"/>
              <w:rPr>
                <w:sz w:val="16"/>
                <w:szCs w:val="16"/>
              </w:rPr>
            </w:pPr>
            <w:r w:rsidRPr="00484DAB">
              <w:rPr>
                <w:sz w:val="16"/>
                <w:szCs w:val="16"/>
              </w:rPr>
              <w:t>-zie mapping punt 1</w:t>
            </w:r>
          </w:p>
          <w:p w:rsidR="00E135AF" w:rsidRPr="00E54774" w:rsidRDefault="00E135AF" w:rsidP="00042293">
            <w:pPr>
              <w:rPr>
                <w:u w:val="single"/>
              </w:rPr>
            </w:pPr>
          </w:p>
          <w:p w:rsidR="00D85DE3" w:rsidRPr="00E54774" w:rsidRDefault="00D85DE3" w:rsidP="00042293">
            <w:pPr>
              <w:rPr>
                <w:u w:val="single"/>
              </w:rPr>
            </w:pPr>
            <w:r w:rsidRPr="00E54774">
              <w:rPr>
                <w:u w:val="single"/>
              </w:rPr>
              <w:t>Mapping</w:t>
            </w:r>
            <w:r w:rsidR="00E135AF">
              <w:rPr>
                <w:u w:val="single"/>
              </w:rPr>
              <w:t xml:space="preserve"> tweede stukdeelkoop</w:t>
            </w:r>
            <w:r w:rsidRPr="00E54774">
              <w:rPr>
                <w:u w:val="single"/>
              </w:rPr>
              <w:t>:</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./tia_Volgnummer(‘2’)</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1B508E" w:rsidRPr="00E54774">
              <w:rPr>
                <w:rFonts w:cs="Arial"/>
                <w:sz w:val="16"/>
                <w:szCs w:val="16"/>
              </w:rPr>
              <w:t>[</w:t>
            </w:r>
            <w:r w:rsidRPr="00E54774">
              <w:rPr>
                <w:rFonts w:cs="Arial"/>
                <w:sz w:val="16"/>
                <w:szCs w:val="16"/>
              </w:rPr>
              <w:t>xlink:href="id van de als vervreemder geselecteerde Partij"</w:t>
            </w:r>
            <w:r w:rsidR="001B508E"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1B508E" w:rsidRPr="00E54774">
              <w:rPr>
                <w:rFonts w:cs="Arial"/>
                <w:sz w:val="16"/>
                <w:szCs w:val="16"/>
              </w:rPr>
              <w:t>[</w:t>
            </w:r>
            <w:r w:rsidRPr="00E54774">
              <w:rPr>
                <w:rFonts w:cs="Arial"/>
                <w:sz w:val="16"/>
                <w:szCs w:val="16"/>
              </w:rPr>
              <w:t>xlink:href="id van de als verkrijger geselecteerde Partij’’</w:t>
            </w:r>
            <w:r w:rsidR="001B508E"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CB4D5E">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sz w:val="16"/>
                <w:szCs w:val="16"/>
              </w:rPr>
            </w:pP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1B508E" w:rsidRPr="00E54774">
              <w:rPr>
                <w:rFonts w:cs="Arial"/>
                <w:sz w:val="16"/>
                <w:szCs w:val="16"/>
              </w:rPr>
              <w:t>[</w:t>
            </w:r>
            <w:r w:rsidRPr="00E54774">
              <w:rPr>
                <w:rFonts w:cs="Arial"/>
                <w:sz w:val="16"/>
                <w:szCs w:val="16"/>
              </w:rPr>
              <w:t>xlink:href="id van de als vervreemder geselecteerde Partij/Partij"</w:t>
            </w:r>
            <w:r w:rsidR="001B508E"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1B508E" w:rsidRPr="00E54774">
              <w:rPr>
                <w:rFonts w:cs="Arial"/>
                <w:sz w:val="16"/>
                <w:szCs w:val="16"/>
              </w:rPr>
              <w:t>[</w:t>
            </w:r>
            <w:r w:rsidRPr="00E54774">
              <w:rPr>
                <w:rFonts w:cs="Arial"/>
                <w:sz w:val="16"/>
                <w:szCs w:val="16"/>
              </w:rPr>
              <w:t>xlink:href="id van de als verkrijger geselecteerde Partij/Partij’’</w:t>
            </w:r>
            <w:r w:rsidR="001B508E"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CB4D5E">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CD1A58" w:rsidRPr="00E54774" w:rsidRDefault="00CD1A58" w:rsidP="00E54774">
            <w:pPr>
              <w:spacing w:line="240" w:lineRule="auto"/>
              <w:rPr>
                <w:sz w:val="16"/>
                <w:szCs w:val="16"/>
              </w:rPr>
            </w:pPr>
          </w:p>
          <w:p w:rsidR="00CD1A58" w:rsidRPr="00E54774" w:rsidRDefault="00CD1A58" w:rsidP="00E54774">
            <w:pPr>
              <w:spacing w:line="240" w:lineRule="auto"/>
              <w:rPr>
                <w:sz w:val="16"/>
                <w:szCs w:val="16"/>
              </w:rPr>
            </w:pPr>
            <w:r w:rsidRPr="00E54774">
              <w:rPr>
                <w:sz w:val="16"/>
                <w:szCs w:val="16"/>
              </w:rPr>
              <w:t>-aanduiding van de tweede koop die in het hele keuzeblok koop-levering wordt getoond, moet dezelfde keuze bevatten als de eerste koop wanneer een volgnummer wordt getoond.</w:t>
            </w:r>
          </w:p>
          <w:p w:rsidR="00CD1A58" w:rsidRPr="00E54774" w:rsidRDefault="00CD1A58" w:rsidP="00E54774">
            <w:pPr>
              <w:spacing w:line="240" w:lineRule="auto"/>
              <w:rPr>
                <w:sz w:val="16"/>
                <w:szCs w:val="16"/>
              </w:rPr>
            </w:pPr>
            <w:r w:rsidRPr="00E54774">
              <w:rPr>
                <w:sz w:val="16"/>
                <w:szCs w:val="16"/>
              </w:rPr>
              <w:t>//IMKAD_AangebodenStuk/StukdeelKoop(tia_Volgnummer=2)/tekstkeuze/</w:t>
            </w:r>
          </w:p>
          <w:p w:rsidR="00CD1A58" w:rsidRPr="00E54774" w:rsidRDefault="00CD1A58" w:rsidP="00E54774">
            <w:pPr>
              <w:spacing w:line="240" w:lineRule="auto"/>
              <w:ind w:left="227"/>
              <w:rPr>
                <w:sz w:val="16"/>
                <w:szCs w:val="16"/>
              </w:rPr>
            </w:pPr>
            <w:r w:rsidRPr="00E54774">
              <w:rPr>
                <w:sz w:val="16"/>
                <w:szCs w:val="16"/>
              </w:rPr>
              <w:t>./tagNaam(‘k_Koopakte’)</w:t>
            </w:r>
          </w:p>
          <w:p w:rsidR="00CD1A58" w:rsidRPr="00E54774" w:rsidRDefault="00CD1A58" w:rsidP="00E54774">
            <w:pPr>
              <w:spacing w:line="240" w:lineRule="auto"/>
              <w:rPr>
                <w:sz w:val="16"/>
                <w:szCs w:val="16"/>
              </w:rPr>
            </w:pPr>
            <w:r w:rsidRPr="00E54774">
              <w:rPr>
                <w:sz w:val="16"/>
                <w:szCs w:val="16"/>
              </w:rPr>
              <w:tab/>
              <w:t>./tekst(‘koopcontract’,’koopakte’, ‘koopovereenkomst’)</w:t>
            </w:r>
          </w:p>
          <w:p w:rsidR="00CD1A58" w:rsidRPr="00E54774" w:rsidRDefault="00CD1A58" w:rsidP="00E54774">
            <w:pPr>
              <w:spacing w:line="240" w:lineRule="auto"/>
              <w:rPr>
                <w:sz w:val="16"/>
                <w:szCs w:val="16"/>
              </w:rPr>
            </w:pPr>
          </w:p>
          <w:p w:rsidR="00CD1A58" w:rsidRPr="00E54774" w:rsidRDefault="00CD1A58" w:rsidP="00E54774">
            <w:pPr>
              <w:spacing w:line="240" w:lineRule="auto"/>
              <w:rPr>
                <w:sz w:val="16"/>
                <w:szCs w:val="16"/>
              </w:rPr>
            </w:pPr>
            <w:r w:rsidRPr="00E54774">
              <w:rPr>
                <w:sz w:val="16"/>
                <w:szCs w:val="16"/>
              </w:rPr>
              <w:t xml:space="preserve">-volgnummer moet getoond worden wanneer dit voor de eerste koop wordt getoond, anders mag dit gekozen worden </w:t>
            </w:r>
          </w:p>
          <w:p w:rsidR="00CD1A58" w:rsidRPr="00E54774" w:rsidRDefault="00CD1A58" w:rsidP="00E54774">
            <w:pPr>
              <w:spacing w:line="240" w:lineRule="auto"/>
              <w:rPr>
                <w:sz w:val="16"/>
                <w:szCs w:val="16"/>
              </w:rPr>
            </w:pPr>
            <w:r w:rsidRPr="00E54774">
              <w:rPr>
                <w:sz w:val="16"/>
                <w:szCs w:val="16"/>
              </w:rPr>
              <w:t>//IMKAD_AangebodenStuk/StukdeelKoop(tia_Volgnummer=2)/tekstkeuze/</w:t>
            </w:r>
          </w:p>
          <w:p w:rsidR="00CD1A58" w:rsidRPr="00E54774" w:rsidRDefault="00CD1A58" w:rsidP="00E54774">
            <w:pPr>
              <w:spacing w:line="240" w:lineRule="auto"/>
              <w:ind w:left="227"/>
              <w:rPr>
                <w:sz w:val="16"/>
                <w:szCs w:val="16"/>
              </w:rPr>
            </w:pPr>
            <w:r w:rsidRPr="00E54774">
              <w:rPr>
                <w:sz w:val="16"/>
                <w:szCs w:val="16"/>
              </w:rPr>
              <w:t>./tagNaam(‘k_KoopakteVolgnummer’)</w:t>
            </w:r>
          </w:p>
          <w:p w:rsidR="00CD1A58" w:rsidRPr="00E54774" w:rsidRDefault="00CD1A58" w:rsidP="00E54774">
            <w:pPr>
              <w:spacing w:line="240" w:lineRule="auto"/>
              <w:rPr>
                <w:sz w:val="16"/>
                <w:szCs w:val="16"/>
              </w:rPr>
            </w:pPr>
            <w:r w:rsidRPr="00E54774">
              <w:rPr>
                <w:sz w:val="16"/>
                <w:szCs w:val="16"/>
              </w:rPr>
              <w:tab/>
              <w:t>./tekst(‘true’ = met volgnummer ‘false’ = zonder volgnummer’)</w:t>
            </w:r>
          </w:p>
          <w:p w:rsidR="00D85DE3" w:rsidRPr="00E54774" w:rsidRDefault="00D85DE3" w:rsidP="00E54774">
            <w:pPr>
              <w:spacing w:line="240" w:lineRule="auto"/>
              <w:rPr>
                <w:sz w:val="16"/>
                <w:szCs w:val="16"/>
              </w:rPr>
            </w:pPr>
          </w:p>
          <w:p w:rsidR="00D85DE3" w:rsidRPr="00E54774" w:rsidRDefault="001B508E" w:rsidP="00E54774">
            <w:pPr>
              <w:spacing w:line="240" w:lineRule="auto"/>
              <w:rPr>
                <w:sz w:val="16"/>
                <w:szCs w:val="16"/>
              </w:rPr>
            </w:pPr>
            <w:r w:rsidRPr="00E54774">
              <w:rPr>
                <w:sz w:val="16"/>
                <w:szCs w:val="16"/>
              </w:rPr>
              <w:t>//IMKAD_AangebodenStuk/StukdeelKoop</w:t>
            </w:r>
            <w:r w:rsidR="00CE05F2" w:rsidRPr="00E54774">
              <w:rPr>
                <w:sz w:val="16"/>
                <w:szCs w:val="16"/>
              </w:rPr>
              <w:t>/</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./tagNaam(‘k_AkteAangehecht”)</w:t>
            </w:r>
          </w:p>
          <w:p w:rsidR="00D85DE3" w:rsidRDefault="00D85DE3" w:rsidP="00E54774">
            <w:pPr>
              <w:spacing w:line="240" w:lineRule="auto"/>
              <w:ind w:left="227"/>
              <w:rPr>
                <w:sz w:val="16"/>
                <w:szCs w:val="16"/>
              </w:rPr>
            </w:pPr>
            <w:r w:rsidRPr="00E54774">
              <w:rPr>
                <w:sz w:val="16"/>
                <w:szCs w:val="16"/>
              </w:rPr>
              <w:t>./tekst(‘true’ = tekst wordt wel getoond; ‘false’ = tekst wordt niet getoond)</w:t>
            </w:r>
          </w:p>
          <w:p w:rsidR="007D2EBA" w:rsidRDefault="007D2EBA" w:rsidP="00E6044E">
            <w:pPr>
              <w:spacing w:line="240" w:lineRule="auto"/>
              <w:rPr>
                <w:sz w:val="16"/>
                <w:szCs w:val="16"/>
              </w:rPr>
            </w:pPr>
          </w:p>
          <w:p w:rsidR="00E51FD4" w:rsidRDefault="00E51FD4" w:rsidP="00E51FD4">
            <w:pPr>
              <w:spacing w:line="240" w:lineRule="auto"/>
              <w:rPr>
                <w:sz w:val="16"/>
                <w:szCs w:val="16"/>
              </w:rPr>
            </w:pPr>
            <w:r>
              <w:rPr>
                <w:sz w:val="16"/>
                <w:szCs w:val="16"/>
              </w:rPr>
              <w:t>-mapping eveneens</w:t>
            </w:r>
          </w:p>
          <w:p w:rsidR="00E51FD4" w:rsidRPr="00E54774" w:rsidRDefault="00E51FD4" w:rsidP="00E51FD4">
            <w:pPr>
              <w:spacing w:line="240" w:lineRule="auto"/>
              <w:rPr>
                <w:sz w:val="16"/>
                <w:szCs w:val="16"/>
              </w:rPr>
            </w:pPr>
            <w:r w:rsidRPr="00E54774">
              <w:rPr>
                <w:sz w:val="16"/>
                <w:szCs w:val="16"/>
              </w:rPr>
              <w:t>//IMKAD_AangebodenStuk/StukdeelKoop</w:t>
            </w:r>
            <w:r>
              <w:rPr>
                <w:sz w:val="16"/>
                <w:szCs w:val="16"/>
              </w:rPr>
              <w:t>(1*)</w:t>
            </w:r>
            <w:r w:rsidRPr="00E54774">
              <w:rPr>
                <w:sz w:val="16"/>
                <w:szCs w:val="16"/>
              </w:rPr>
              <w:t>/tekstkeuze/</w:t>
            </w:r>
          </w:p>
          <w:p w:rsidR="00E51FD4" w:rsidRPr="00E54774" w:rsidRDefault="00E51FD4" w:rsidP="00E51FD4">
            <w:pPr>
              <w:spacing w:line="240" w:lineRule="auto"/>
              <w:ind w:left="227"/>
              <w:rPr>
                <w:sz w:val="16"/>
                <w:szCs w:val="16"/>
              </w:rPr>
            </w:pPr>
            <w:r w:rsidRPr="00E54774">
              <w:rPr>
                <w:sz w:val="16"/>
                <w:szCs w:val="16"/>
              </w:rPr>
              <w:t>./tagNaam(‘k_AkteAangehecht”)</w:t>
            </w:r>
          </w:p>
          <w:p w:rsidR="00E51FD4" w:rsidRDefault="00E51FD4" w:rsidP="00E51FD4">
            <w:pPr>
              <w:spacing w:line="240" w:lineRule="auto"/>
              <w:ind w:left="227"/>
              <w:rPr>
                <w:sz w:val="16"/>
                <w:szCs w:val="16"/>
              </w:rPr>
            </w:pPr>
            <w:r>
              <w:rPr>
                <w:sz w:val="16"/>
                <w:szCs w:val="16"/>
              </w:rPr>
              <w:t>./tekst=</w:t>
            </w:r>
            <w:r w:rsidRPr="00E54774">
              <w:rPr>
                <w:sz w:val="16"/>
                <w:szCs w:val="16"/>
              </w:rPr>
              <w:t>‘true’</w:t>
            </w:r>
          </w:p>
          <w:p w:rsidR="00E51FD4" w:rsidRPr="00E54774" w:rsidRDefault="00E51FD4" w:rsidP="00E6044E">
            <w:pPr>
              <w:spacing w:line="240" w:lineRule="auto"/>
              <w:rPr>
                <w:sz w:val="16"/>
                <w:szCs w:val="16"/>
              </w:rPr>
            </w:pPr>
            <w:r>
              <w:rPr>
                <w:sz w:val="16"/>
                <w:szCs w:val="16"/>
              </w:rPr>
              <w:t>*of veelvoud daarvan bij meer koop-levering combinaties in akte</w:t>
            </w:r>
          </w:p>
        </w:tc>
      </w:tr>
      <w:tr w:rsidR="00D85DE3" w:rsidRPr="00F86BA1" w:rsidTr="00E54774">
        <w:tc>
          <w:tcPr>
            <w:tcW w:w="6771" w:type="dxa"/>
            <w:shd w:val="clear" w:color="auto" w:fill="auto"/>
          </w:tcPr>
          <w:p w:rsidR="00D85DE3" w:rsidRPr="00E54774" w:rsidRDefault="00D85DE3" w:rsidP="00E54774">
            <w:pPr>
              <w:numPr>
                <w:ilvl w:val="0"/>
                <w:numId w:val="14"/>
              </w:numPr>
              <w:tabs>
                <w:tab w:val="left" w:pos="425"/>
                <w:tab w:val="left" w:pos="850"/>
              </w:tabs>
              <w:rPr>
                <w:color w:val="FF0000"/>
              </w:rPr>
            </w:pPr>
            <w:r w:rsidRPr="00E54774">
              <w:rPr>
                <w:color w:val="339966"/>
              </w:rPr>
              <w:t>Partij [volgletter/volgnummer]</w:t>
            </w:r>
            <w:r w:rsidRPr="00E54774">
              <w:rPr>
                <w:color w:val="800080"/>
              </w:rPr>
              <w:t xml:space="preserve"> </w:t>
            </w:r>
            <w:r w:rsidRPr="00E54774">
              <w:rPr>
                <w:color w:val="FF0000"/>
              </w:rPr>
              <w:t xml:space="preserve">heeft vervolgens de rechten uit </w:t>
            </w:r>
            <w:r w:rsidRPr="00E54774">
              <w:rPr>
                <w:color w:val="800080"/>
              </w:rPr>
              <w:t>de</w:t>
            </w:r>
            <w:r w:rsidRPr="00E54774">
              <w:rPr>
                <w:color w:val="FF0000"/>
              </w:rPr>
              <w:t xml:space="preserve"> </w:t>
            </w:r>
            <w:r w:rsidRPr="00E54774">
              <w:rPr>
                <w:color w:val="339966"/>
              </w:rPr>
              <w:t>Koopovereenkomst</w:t>
            </w:r>
            <w:r w:rsidRPr="00E54774">
              <w:rPr>
                <w:color w:val="3366FF"/>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3366FF"/>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met</w:t>
            </w:r>
            <w:r>
              <w:t xml:space="preserve"> </w:t>
            </w:r>
            <w:r w:rsidRPr="00E54774">
              <w:rPr>
                <w:color w:val="339966"/>
              </w:rPr>
              <w:t>(vervreemder/verkoper)</w:t>
            </w:r>
            <w:r w:rsidRPr="00E54774">
              <w:rPr>
                <w:color w:val="800080"/>
              </w:rPr>
              <w:t xml:space="preserve"> </w:t>
            </w:r>
            <w:r w:rsidRPr="00E54774">
              <w:rPr>
                <w:color w:val="FF0000"/>
              </w:rPr>
              <w:t xml:space="preserve">ter voldoening aan </w:t>
            </w:r>
            <w:r w:rsidRPr="00E54774">
              <w:rPr>
                <w:color w:val="339966"/>
              </w:rPr>
              <w:t>Koopovereenkomst</w:t>
            </w:r>
            <w:r w:rsidRPr="00E54774">
              <w:rPr>
                <w:color w:val="3366FF"/>
              </w:rPr>
              <w:t xml:space="preserve"> </w:t>
            </w:r>
            <w:r w:rsidRPr="00E54774">
              <w:rPr>
                <w:rFonts w:cs="Arial"/>
                <w:bCs/>
                <w:color w:val="800080"/>
                <w:szCs w:val="18"/>
              </w:rPr>
              <w:t>[volgnummer]</w:t>
            </w:r>
            <w:r w:rsidRPr="00E54774">
              <w:rPr>
                <w:color w:val="339966"/>
              </w:rPr>
              <w:t>/ Koopcontract</w:t>
            </w:r>
            <w:r w:rsidRPr="00E54774">
              <w:rPr>
                <w:color w:val="3366FF"/>
              </w:rPr>
              <w:t xml:space="preserve"> </w:t>
            </w:r>
            <w:r w:rsidRPr="00E54774">
              <w:rPr>
                <w:rFonts w:cs="Arial"/>
                <w:bCs/>
                <w:color w:val="800080"/>
                <w:szCs w:val="18"/>
              </w:rPr>
              <w:t>[volgnummer]</w:t>
            </w:r>
            <w:r w:rsidRPr="00E54774">
              <w:rPr>
                <w:color w:val="339966"/>
              </w:rPr>
              <w:t>/ Koopakte</w:t>
            </w:r>
            <w:r w:rsidRPr="00E54774">
              <w:rPr>
                <w:color w:val="FF0000"/>
              </w:rPr>
              <w:t xml:space="preserve"> </w:t>
            </w:r>
            <w:r w:rsidRPr="00E54774">
              <w:rPr>
                <w:rFonts w:cs="Arial"/>
                <w:bCs/>
                <w:color w:val="800080"/>
                <w:szCs w:val="18"/>
              </w:rPr>
              <w:t xml:space="preserve">[volgnummer] </w:t>
            </w:r>
            <w:r w:rsidRPr="00E54774">
              <w:rPr>
                <w:color w:val="FF0000"/>
              </w:rPr>
              <w:t>aan</w:t>
            </w:r>
            <w:r>
              <w:t xml:space="preserve"> </w:t>
            </w:r>
            <w:r w:rsidRPr="00E54774">
              <w:rPr>
                <w:color w:val="339966"/>
              </w:rPr>
              <w:t>(verkrijger/ koper)</w:t>
            </w:r>
            <w:r w:rsidRPr="00E54774">
              <w:rPr>
                <w:color w:val="800080"/>
              </w:rPr>
              <w:t xml:space="preserve"> </w:t>
            </w:r>
            <w:r w:rsidRPr="00E54774">
              <w:rPr>
                <w:color w:val="FF0000"/>
              </w:rPr>
              <w:t>geleverd, waarvan mededeling is gedaan aan</w:t>
            </w:r>
            <w:r>
              <w:t xml:space="preserve"> </w:t>
            </w:r>
            <w:r w:rsidRPr="00E54774">
              <w:rPr>
                <w:color w:val="339966"/>
              </w:rPr>
              <w:t>(vervreemder/verkoper)</w:t>
            </w:r>
            <w:r w:rsidRPr="00E54774">
              <w:rPr>
                <w:color w:val="FF0000"/>
              </w:rPr>
              <w:t xml:space="preserve">. Bij deze akte </w:t>
            </w:r>
            <w:r w:rsidRPr="00E54774">
              <w:rPr>
                <w:color w:val="339966"/>
              </w:rPr>
              <w:t>wordt/worden de/het</w:t>
            </w:r>
            <w:r w:rsidRPr="00E54774">
              <w:rPr>
                <w:color w:val="FF0000"/>
              </w:rPr>
              <w:t xml:space="preserve"> hierna te vermelden registergoed</w:t>
            </w:r>
            <w:r w:rsidRPr="00E54774">
              <w:rPr>
                <w:color w:val="800080"/>
              </w:rPr>
              <w:t>eren</w:t>
            </w:r>
            <w:r w:rsidRPr="00E54774">
              <w:rPr>
                <w:color w:val="FF0000"/>
              </w:rPr>
              <w:t xml:space="preserve"> door</w:t>
            </w:r>
            <w:r>
              <w:t xml:space="preserve"> </w:t>
            </w:r>
            <w:r w:rsidRPr="00E54774">
              <w:rPr>
                <w:color w:val="339966"/>
              </w:rPr>
              <w:t>(vervreemder/verkoper)</w:t>
            </w:r>
            <w:r w:rsidRPr="00E54774">
              <w:rPr>
                <w:color w:val="800080"/>
              </w:rPr>
              <w:t xml:space="preserve"> </w:t>
            </w:r>
            <w:r w:rsidRPr="00E54774">
              <w:rPr>
                <w:color w:val="FF0000"/>
              </w:rPr>
              <w:t>rechtstreeks aan</w:t>
            </w:r>
            <w:r>
              <w:t xml:space="preserve"> </w:t>
            </w:r>
            <w:r w:rsidRPr="00E54774">
              <w:rPr>
                <w:color w:val="339966"/>
              </w:rPr>
              <w:t>(verkrijger/koper)</w:t>
            </w:r>
            <w:r w:rsidRPr="00E54774">
              <w:rPr>
                <w:color w:val="800080"/>
              </w:rPr>
              <w:t xml:space="preserve"> </w:t>
            </w:r>
            <w:r w:rsidRPr="00E54774">
              <w:rPr>
                <w:color w:val="FF0000"/>
              </w:rPr>
              <w:t>geleverd.</w:t>
            </w:r>
          </w:p>
        </w:tc>
        <w:tc>
          <w:tcPr>
            <w:tcW w:w="7371" w:type="dxa"/>
            <w:shd w:val="clear" w:color="auto" w:fill="auto"/>
          </w:tcPr>
          <w:p w:rsidR="00D85DE3" w:rsidRPr="00E54774" w:rsidRDefault="00D85DE3" w:rsidP="00E54774">
            <w:pPr>
              <w:spacing w:before="72"/>
              <w:rPr>
                <w:i/>
              </w:rPr>
            </w:pPr>
            <w:r w:rsidRPr="00E54774">
              <w:rPr>
                <w:i/>
              </w:rPr>
              <w:t>Voor dit punt zijn er 2 varianten. Deze tekst betreft de eerste variant zonder cessie.</w:t>
            </w:r>
          </w:p>
          <w:p w:rsidR="00D85DE3" w:rsidRDefault="00D85DE3" w:rsidP="00E54774">
            <w:pPr>
              <w:spacing w:before="72"/>
            </w:pPr>
            <w:r>
              <w:t xml:space="preserve">Hier worden de (gerelateerde-)partijen uit de </w:t>
            </w:r>
            <w:r w:rsidR="00AB091C">
              <w:t>1</w:t>
            </w:r>
            <w:r w:rsidR="00AB091C" w:rsidRPr="00E54774">
              <w:rPr>
                <w:vertAlign w:val="superscript"/>
              </w:rPr>
              <w:t>e</w:t>
            </w:r>
            <w:r w:rsidR="00AB091C">
              <w:t xml:space="preserve"> en 2</w:t>
            </w:r>
            <w:r w:rsidR="00AB091C" w:rsidRPr="00E54774">
              <w:rPr>
                <w:vertAlign w:val="superscript"/>
              </w:rPr>
              <w:t>e</w:t>
            </w:r>
            <w:r w:rsidR="00AB091C">
              <w:t xml:space="preserve"> </w:t>
            </w:r>
            <w:r>
              <w:t xml:space="preserve">koop vermeld. De partij-aanduidingen worden als volgt in de tekst </w:t>
            </w:r>
            <w:r w:rsidR="00AB091C">
              <w:t>getoond</w:t>
            </w:r>
            <w:r>
              <w:t>:</w:t>
            </w:r>
          </w:p>
          <w:p w:rsidR="00D85DE3" w:rsidRPr="00E54774" w:rsidRDefault="00D85DE3" w:rsidP="00E54774">
            <w:pPr>
              <w:numPr>
                <w:ilvl w:val="0"/>
                <w:numId w:val="26"/>
              </w:numPr>
              <w:spacing w:before="72"/>
              <w:rPr>
                <w:color w:val="800080"/>
              </w:rPr>
            </w:pPr>
            <w:r w:rsidRPr="00E54774">
              <w:rPr>
                <w:color w:val="339966"/>
              </w:rPr>
              <w:t>Partij [volgletter/volgnummer]</w:t>
            </w:r>
            <w:r w:rsidRPr="00E54774">
              <w:rPr>
                <w:color w:val="800080"/>
              </w:rPr>
              <w:t xml:space="preserve">  </w:t>
            </w:r>
            <w:r w:rsidRPr="00FD5639">
              <w:t>=&gt; Verkrijger 1</w:t>
            </w:r>
            <w:r w:rsidRPr="00E54774">
              <w:rPr>
                <w:vertAlign w:val="superscript"/>
              </w:rPr>
              <w:t>e</w:t>
            </w:r>
            <w:r w:rsidRPr="00FD5639">
              <w:t xml:space="preserve"> koop</w:t>
            </w:r>
          </w:p>
          <w:p w:rsidR="00D85DE3" w:rsidRPr="00E54774" w:rsidRDefault="00D85DE3" w:rsidP="00E54774">
            <w:pPr>
              <w:numPr>
                <w:ilvl w:val="0"/>
                <w:numId w:val="26"/>
              </w:numPr>
              <w:spacing w:before="72"/>
              <w:rPr>
                <w:color w:val="800080"/>
              </w:rPr>
            </w:pPr>
            <w:r w:rsidRPr="00E54774">
              <w:rPr>
                <w:color w:val="339966"/>
              </w:rPr>
              <w:t xml:space="preserve">(vervreemder/verkoper) </w:t>
            </w:r>
            <w:r w:rsidRPr="00E54774">
              <w:rPr>
                <w:color w:val="800080"/>
              </w:rPr>
              <w:t xml:space="preserve"> </w:t>
            </w:r>
            <w:r w:rsidRPr="00FD5639">
              <w:t>=&gt; Vervreemder 1</w:t>
            </w:r>
            <w:r w:rsidRPr="00E54774">
              <w:rPr>
                <w:vertAlign w:val="superscript"/>
              </w:rPr>
              <w:t>e</w:t>
            </w:r>
            <w:r w:rsidRPr="00FD5639">
              <w:t xml:space="preserve"> koop</w:t>
            </w:r>
          </w:p>
          <w:p w:rsidR="00D85DE3" w:rsidRDefault="00D85DE3" w:rsidP="00E54774">
            <w:pPr>
              <w:numPr>
                <w:ilvl w:val="0"/>
                <w:numId w:val="26"/>
              </w:numPr>
              <w:spacing w:before="72"/>
            </w:pPr>
            <w:r w:rsidRPr="00E54774">
              <w:rPr>
                <w:color w:val="339966"/>
              </w:rPr>
              <w:t>(verkrijger/ koper)</w:t>
            </w:r>
            <w:r w:rsidRPr="00E54774">
              <w:rPr>
                <w:color w:val="800080"/>
              </w:rPr>
              <w:t xml:space="preserve">  </w:t>
            </w:r>
            <w:r w:rsidRPr="00FD5639">
              <w:t>=&gt; Verkrijger 2</w:t>
            </w:r>
            <w:r w:rsidRPr="00E54774">
              <w:rPr>
                <w:vertAlign w:val="superscript"/>
              </w:rPr>
              <w:t>e</w:t>
            </w:r>
            <w:r w:rsidRPr="00FD5639">
              <w:t xml:space="preserve"> koop</w:t>
            </w:r>
          </w:p>
          <w:p w:rsidR="00D85DE3" w:rsidRDefault="00D85DE3" w:rsidP="00E54774">
            <w:pPr>
              <w:spacing w:before="72"/>
            </w:pPr>
          </w:p>
          <w:p w:rsidR="00D85DE3" w:rsidRDefault="00D85DE3" w:rsidP="00E54774">
            <w:pPr>
              <w:spacing w:before="72"/>
            </w:pPr>
            <w:r>
              <w:t>De tekstkeuze voor de aanduiding van de koop wordt afgeleid van de keuze bij punt 1.</w:t>
            </w:r>
          </w:p>
          <w:p w:rsidR="00D85DE3" w:rsidRPr="00E54774" w:rsidRDefault="00D85DE3" w:rsidP="00042293">
            <w:pPr>
              <w:rPr>
                <w:lang w:val="nl"/>
              </w:rPr>
            </w:pPr>
          </w:p>
          <w:p w:rsidR="00D85DE3" w:rsidRPr="00E54774" w:rsidRDefault="00D85DE3" w:rsidP="00042293">
            <w:pPr>
              <w:rPr>
                <w:lang w:val="nl"/>
              </w:rPr>
            </w:pPr>
            <w:r w:rsidRPr="00E54774">
              <w:rPr>
                <w:lang w:val="nl"/>
              </w:rPr>
              <w:t>De tekst voor de zin mbt registergoederen wordt afgeleid van het aantal registergoederen:</w:t>
            </w:r>
          </w:p>
          <w:p w:rsidR="00D85DE3" w:rsidRPr="00E54774" w:rsidRDefault="00D85DE3" w:rsidP="00E54774">
            <w:pPr>
              <w:numPr>
                <w:ilvl w:val="0"/>
                <w:numId w:val="10"/>
              </w:numPr>
              <w:rPr>
                <w:u w:val="single"/>
              </w:rPr>
            </w:pPr>
            <w:r>
              <w:t>bij één registergoed: "wordt het hierna te vermelden registergoed"</w:t>
            </w:r>
          </w:p>
          <w:p w:rsidR="00D85DE3" w:rsidRDefault="00D85DE3" w:rsidP="00E54774">
            <w:pPr>
              <w:numPr>
                <w:ilvl w:val="0"/>
                <w:numId w:val="10"/>
              </w:numPr>
            </w:pPr>
            <w:r>
              <w:t>bij meerdere registergoederen: "worden de hierna te vermelden registergoederen"</w:t>
            </w:r>
          </w:p>
          <w:p w:rsidR="00D85DE3" w:rsidRDefault="00D85DE3" w:rsidP="00E54774">
            <w:pPr>
              <w:spacing w:before="72"/>
            </w:pPr>
          </w:p>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tia_Volgnummer(‘1’)</w:t>
            </w:r>
            <w:r w:rsidRPr="00E54774">
              <w:rPr>
                <w:sz w:val="16"/>
                <w:szCs w:val="16"/>
              </w:rPr>
              <w:t>/tekstkeuze/</w:t>
            </w:r>
          </w:p>
          <w:p w:rsidR="00D85DE3" w:rsidRPr="00E54774" w:rsidRDefault="00D85DE3" w:rsidP="00E54774">
            <w:pPr>
              <w:spacing w:line="240" w:lineRule="auto"/>
              <w:rPr>
                <w:sz w:val="16"/>
                <w:szCs w:val="16"/>
              </w:rPr>
            </w:pPr>
            <w:r w:rsidRPr="00E54774">
              <w:rPr>
                <w:sz w:val="16"/>
                <w:szCs w:val="16"/>
              </w:rPr>
              <w:tab/>
              <w:t>./tagNaam(‘k_Cessie”)</w:t>
            </w:r>
          </w:p>
          <w:p w:rsidR="00D85DE3" w:rsidRPr="00E54774" w:rsidRDefault="00D85DE3" w:rsidP="00E54774">
            <w:pPr>
              <w:spacing w:line="240" w:lineRule="auto"/>
              <w:rPr>
                <w:sz w:val="16"/>
                <w:szCs w:val="16"/>
              </w:rPr>
            </w:pPr>
            <w:r w:rsidRPr="00E54774">
              <w:rPr>
                <w:sz w:val="16"/>
                <w:szCs w:val="16"/>
              </w:rPr>
              <w:tab/>
              <w:t>./tekst(‘false’)</w:t>
            </w:r>
          </w:p>
          <w:p w:rsidR="00D85DE3" w:rsidRPr="00485EE8" w:rsidRDefault="00D85DE3" w:rsidP="00E54774">
            <w:pPr>
              <w:spacing w:before="72"/>
            </w:pPr>
            <w:r w:rsidRPr="00485EE8">
              <w:t>Mapping (reeds eerder vastgelegde gegevens):</w:t>
            </w:r>
          </w:p>
          <w:p w:rsidR="00D85DE3" w:rsidRPr="00E54774" w:rsidRDefault="00D85DE3" w:rsidP="00E54774">
            <w:pPr>
              <w:spacing w:line="240" w:lineRule="auto"/>
              <w:rPr>
                <w:sz w:val="16"/>
                <w:szCs w:val="16"/>
              </w:rPr>
            </w:pPr>
            <w:r w:rsidRPr="00E54774">
              <w:rPr>
                <w:sz w:val="16"/>
                <w:szCs w:val="16"/>
              </w:rPr>
              <w:t>-partij</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tia_Volgnummer(‘1’)/</w:t>
            </w:r>
          </w:p>
          <w:p w:rsidR="00D85DE3" w:rsidRPr="00E54774" w:rsidRDefault="00D85DE3" w:rsidP="00E54774">
            <w:pPr>
              <w:spacing w:line="240" w:lineRule="auto"/>
              <w:rPr>
                <w:rFonts w:cs="Arial"/>
                <w:sz w:val="16"/>
                <w:szCs w:val="16"/>
              </w:rPr>
            </w:pPr>
            <w:r w:rsidRPr="00E54774">
              <w:rPr>
                <w:rFonts w:cs="Arial"/>
                <w:sz w:val="16"/>
                <w:szCs w:val="16"/>
              </w:rPr>
              <w:tab/>
              <w:t>./vervreemderRechtRef/Partij/aanduidingPartij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rFonts w:cs="Arial"/>
                <w:sz w:val="16"/>
                <w:szCs w:val="16"/>
              </w:rPr>
              <w:t>/</w:t>
            </w:r>
            <w:r w:rsidRPr="00E54774">
              <w:rPr>
                <w:rFonts w:cs="Arial"/>
                <w:sz w:val="16"/>
                <w:szCs w:val="16"/>
              </w:rPr>
              <w:t>tia_Volgnummer(‘2’)/</w:t>
            </w:r>
          </w:p>
          <w:p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tia_Volgnummer(‘x’)/</w:t>
            </w:r>
          </w:p>
          <w:p w:rsidR="00D85DE3" w:rsidRPr="00E54774" w:rsidRDefault="00D85DE3" w:rsidP="00E54774">
            <w:pPr>
              <w:spacing w:line="240" w:lineRule="auto"/>
              <w:rPr>
                <w:rFonts w:cs="Arial"/>
                <w:sz w:val="16"/>
                <w:szCs w:val="16"/>
              </w:rPr>
            </w:pPr>
            <w:r w:rsidRPr="00E54774">
              <w:rPr>
                <w:rFonts w:cs="Arial"/>
                <w:sz w:val="16"/>
                <w:szCs w:val="16"/>
              </w:rPr>
              <w:tab/>
              <w:t>./vervreemderRechtRef/Partij/Partij/aanduidingPartij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rFonts w:cs="Arial"/>
                <w:sz w:val="16"/>
                <w:szCs w:val="16"/>
              </w:rPr>
              <w:t>/</w:t>
            </w:r>
            <w:r w:rsidRPr="00E54774">
              <w:rPr>
                <w:rFonts w:cs="Arial"/>
                <w:sz w:val="16"/>
                <w:szCs w:val="16"/>
              </w:rPr>
              <w:t>tia_Volgnummer(‘x’)/</w:t>
            </w:r>
          </w:p>
          <w:p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rsidR="00D85DE3" w:rsidRPr="00E54774" w:rsidRDefault="00D85DE3" w:rsidP="00E54774">
            <w:pPr>
              <w:spacing w:line="240" w:lineRule="auto"/>
              <w:rPr>
                <w:rFonts w:cs="Arial"/>
                <w:sz w:val="16"/>
                <w:szCs w:val="16"/>
              </w:rPr>
            </w:pPr>
          </w:p>
          <w:p w:rsidR="008E5B0F" w:rsidRPr="00E54774" w:rsidRDefault="00EE7350" w:rsidP="00E54774">
            <w:pPr>
              <w:spacing w:line="240" w:lineRule="auto"/>
              <w:rPr>
                <w:rFonts w:cs="Arial"/>
                <w:sz w:val="16"/>
                <w:szCs w:val="16"/>
              </w:rPr>
            </w:pPr>
            <w:r w:rsidRPr="00E54774">
              <w:rPr>
                <w:rFonts w:cs="Arial"/>
                <w:sz w:val="16"/>
                <w:szCs w:val="16"/>
              </w:rPr>
              <w:t xml:space="preserve">-aanduiding eerste </w:t>
            </w:r>
            <w:r w:rsidR="008E5B0F" w:rsidRPr="00E54774">
              <w:rPr>
                <w:rFonts w:cs="Arial"/>
                <w:sz w:val="16"/>
                <w:szCs w:val="16"/>
              </w:rPr>
              <w:t>koop</w:t>
            </w:r>
          </w:p>
          <w:p w:rsidR="008E5B0F" w:rsidRPr="00E54774" w:rsidRDefault="008E5B0F" w:rsidP="00E54774">
            <w:pPr>
              <w:spacing w:line="240" w:lineRule="auto"/>
              <w:rPr>
                <w:rFonts w:cs="Arial"/>
                <w:sz w:val="16"/>
                <w:szCs w:val="16"/>
              </w:rPr>
            </w:pPr>
            <w:r w:rsidRPr="00E54774">
              <w:rPr>
                <w:rFonts w:cs="Arial"/>
                <w:sz w:val="16"/>
                <w:szCs w:val="16"/>
              </w:rPr>
              <w:t>//IMKAD_AangebodenStuk/StukdeelKoop/tia_Volgnummer(‘1’)/</w:t>
            </w:r>
          </w:p>
          <w:p w:rsidR="008E5B0F" w:rsidRPr="00E54774" w:rsidRDefault="008E5B0F" w:rsidP="00E54774">
            <w:pPr>
              <w:spacing w:line="240" w:lineRule="auto"/>
              <w:ind w:left="227"/>
              <w:rPr>
                <w:sz w:val="16"/>
                <w:szCs w:val="16"/>
              </w:rPr>
            </w:pPr>
            <w:r w:rsidRPr="00E54774">
              <w:rPr>
                <w:sz w:val="16"/>
                <w:szCs w:val="16"/>
              </w:rPr>
              <w:t>./tagNaam(‘k_Koopakte’)</w:t>
            </w:r>
          </w:p>
          <w:p w:rsidR="008E5B0F" w:rsidRPr="00E54774" w:rsidRDefault="008E5B0F" w:rsidP="00E54774">
            <w:pPr>
              <w:spacing w:line="240" w:lineRule="auto"/>
              <w:ind w:left="227"/>
              <w:rPr>
                <w:sz w:val="16"/>
                <w:szCs w:val="16"/>
              </w:rPr>
            </w:pPr>
            <w:r w:rsidRPr="00E54774">
              <w:rPr>
                <w:sz w:val="16"/>
                <w:szCs w:val="16"/>
              </w:rPr>
              <w:t>./tagNaam(‘k_KoopakteVolgnummer’)</w:t>
            </w:r>
          </w:p>
          <w:p w:rsidR="008E5B0F" w:rsidRPr="00E54774" w:rsidRDefault="008E5B0F" w:rsidP="00E54774">
            <w:pPr>
              <w:spacing w:line="240" w:lineRule="auto"/>
              <w:rPr>
                <w:rFonts w:cs="Arial"/>
                <w:sz w:val="16"/>
                <w:szCs w:val="16"/>
              </w:rPr>
            </w:pPr>
          </w:p>
        </w:tc>
      </w:tr>
      <w:tr w:rsidR="00D85DE3" w:rsidRPr="00F86BA1" w:rsidTr="00E54774">
        <w:tc>
          <w:tcPr>
            <w:tcW w:w="6771" w:type="dxa"/>
            <w:shd w:val="clear" w:color="auto" w:fill="auto"/>
          </w:tcPr>
          <w:p w:rsidR="00D85DE3" w:rsidRPr="00E54774" w:rsidRDefault="00D85DE3" w:rsidP="00E54774">
            <w:pPr>
              <w:numPr>
                <w:ilvl w:val="0"/>
                <w:numId w:val="16"/>
              </w:numPr>
              <w:tabs>
                <w:tab w:val="left" w:pos="425"/>
                <w:tab w:val="left" w:pos="850"/>
              </w:tabs>
              <w:rPr>
                <w:color w:val="FF0000"/>
              </w:rPr>
            </w:pPr>
            <w:r w:rsidRPr="00E54774">
              <w:rPr>
                <w:color w:val="339966"/>
              </w:rPr>
              <w:t>Partij [volgletter/volgnummer]</w:t>
            </w:r>
            <w:r w:rsidRPr="00E54774">
              <w:rPr>
                <w:color w:val="800080"/>
              </w:rPr>
              <w:t xml:space="preserve"> </w:t>
            </w:r>
            <w:r w:rsidRPr="00E54774">
              <w:rPr>
                <w:color w:val="FF0000"/>
              </w:rPr>
              <w:t xml:space="preserve">draagt hierbij alle rechten uit </w:t>
            </w:r>
            <w:r w:rsidRPr="00E54774">
              <w:rPr>
                <w:color w:val="800080"/>
              </w:rPr>
              <w:t>de</w:t>
            </w:r>
            <w:r w:rsidRPr="00E54774">
              <w:rPr>
                <w:color w:val="FF0000"/>
              </w:rPr>
              <w:t xml:space="preserve"> </w:t>
            </w:r>
            <w:r w:rsidRPr="00E54774">
              <w:rPr>
                <w:color w:val="339966"/>
              </w:rPr>
              <w:t>Koopovereenkomst</w:t>
            </w:r>
            <w:r w:rsidRPr="00E54774">
              <w:rPr>
                <w:color w:val="3366FF"/>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3366FF"/>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 xml:space="preserve">met </w:t>
            </w:r>
            <w:r w:rsidRPr="00E54774">
              <w:rPr>
                <w:color w:val="339966"/>
              </w:rPr>
              <w:t>(vervreemder/verkoper)</w:t>
            </w:r>
            <w:r w:rsidRPr="00E54774">
              <w:rPr>
                <w:color w:val="FF0000"/>
              </w:rPr>
              <w:t xml:space="preserve">, in het bijzonder het recht om van </w:t>
            </w:r>
            <w:r w:rsidRPr="00E54774">
              <w:rPr>
                <w:color w:val="339966"/>
              </w:rPr>
              <w:t>(vervreemder/verkoper)</w:t>
            </w:r>
            <w:r w:rsidRPr="00E54774">
              <w:rPr>
                <w:color w:val="800080"/>
              </w:rPr>
              <w:t xml:space="preserve"> </w:t>
            </w:r>
            <w:r w:rsidRPr="00E54774">
              <w:rPr>
                <w:color w:val="FF0000"/>
              </w:rPr>
              <w:t xml:space="preserve">de levering in onvoorwaardelijke, volle en vrije eigendom van </w:t>
            </w:r>
            <w:r w:rsidRPr="00E54774">
              <w:rPr>
                <w:color w:val="339966"/>
              </w:rPr>
              <w:t>de/het</w:t>
            </w:r>
            <w:r w:rsidRPr="00E54774">
              <w:rPr>
                <w:color w:val="FF0000"/>
              </w:rPr>
              <w:t xml:space="preserve"> hierna vermelde registergoed</w:t>
            </w:r>
            <w:r w:rsidRPr="00E54774">
              <w:rPr>
                <w:color w:val="800080"/>
              </w:rPr>
              <w:t>eren</w:t>
            </w:r>
            <w:r w:rsidRPr="00E54774">
              <w:rPr>
                <w:color w:val="FF0000"/>
              </w:rPr>
              <w:t xml:space="preserve"> te vorderen, over aan </w:t>
            </w:r>
            <w:r w:rsidRPr="00E54774">
              <w:rPr>
                <w:color w:val="339966"/>
              </w:rPr>
              <w:t>(verkrijger/ koper)</w:t>
            </w:r>
            <w:r w:rsidRPr="00E54774">
              <w:rPr>
                <w:color w:val="FF0000"/>
              </w:rPr>
              <w:t xml:space="preserve">, welke overdracht </w:t>
            </w:r>
            <w:r w:rsidRPr="00E54774">
              <w:rPr>
                <w:color w:val="339966"/>
              </w:rPr>
              <w:t>(verkrijger/ koper)</w:t>
            </w:r>
            <w:r w:rsidRPr="00E54774">
              <w:rPr>
                <w:color w:val="800080"/>
              </w:rPr>
              <w:t xml:space="preserve"> </w:t>
            </w:r>
            <w:r w:rsidRPr="00E54774">
              <w:rPr>
                <w:color w:val="FF0000"/>
              </w:rPr>
              <w:t xml:space="preserve">hierbij aanvaardt, een en ander op grond van </w:t>
            </w:r>
            <w:r w:rsidRPr="00E54774">
              <w:rPr>
                <w:color w:val="800080"/>
              </w:rPr>
              <w:t>de</w:t>
            </w:r>
            <w:r w:rsidRPr="00E54774">
              <w:rPr>
                <w:color w:val="FF0000"/>
              </w:rPr>
              <w:t xml:space="preserve"> </w:t>
            </w:r>
            <w:r w:rsidRPr="00E54774">
              <w:rPr>
                <w:color w:val="339966"/>
              </w:rPr>
              <w:t>Koopovereenkomst</w:t>
            </w:r>
            <w:r w:rsidRPr="00E54774">
              <w:rPr>
                <w:color w:val="FF0000"/>
              </w:rPr>
              <w:t xml:space="preserve"> </w:t>
            </w:r>
            <w:r w:rsidRPr="00E54774">
              <w:rPr>
                <w:rFonts w:cs="Arial"/>
                <w:bCs/>
                <w:color w:val="800080"/>
                <w:szCs w:val="18"/>
              </w:rPr>
              <w:t xml:space="preserve">[volgnummer] </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 xml:space="preserve">[volgnummer] </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en met dien verstande dat een mededeling, als bedoeld hierna, nog gedaan dient te worden.</w:t>
            </w:r>
          </w:p>
          <w:p w:rsidR="00D85DE3" w:rsidRPr="00E54774" w:rsidRDefault="00D85DE3" w:rsidP="00E54774">
            <w:pPr>
              <w:tabs>
                <w:tab w:val="left" w:pos="425"/>
                <w:tab w:val="left" w:pos="850"/>
              </w:tabs>
              <w:ind w:left="360"/>
              <w:rPr>
                <w:color w:val="FF0000"/>
              </w:rPr>
            </w:pPr>
            <w:r w:rsidRPr="00E54774">
              <w:rPr>
                <w:color w:val="FF0000"/>
              </w:rPr>
              <w:t xml:space="preserve">Alle rechten en nevenrechten die uit </w:t>
            </w:r>
            <w:r w:rsidRPr="00E54774">
              <w:rPr>
                <w:color w:val="800080"/>
              </w:rPr>
              <w:t>de</w:t>
            </w:r>
            <w:r w:rsidRPr="00E54774">
              <w:rPr>
                <w:color w:val="FF0000"/>
              </w:rPr>
              <w:t xml:space="preserve"> </w:t>
            </w:r>
            <w:r w:rsidRPr="00E54774">
              <w:rPr>
                <w:color w:val="339966"/>
              </w:rPr>
              <w:t>Koopovereenkomst</w:t>
            </w:r>
            <w:r w:rsidRPr="00E54774">
              <w:rPr>
                <w:color w:val="FF0000"/>
              </w:rPr>
              <w:t xml:space="preserve"> </w:t>
            </w:r>
            <w:r w:rsidRPr="00E54774">
              <w:rPr>
                <w:rFonts w:cs="Arial"/>
                <w:bCs/>
                <w:color w:val="800080"/>
                <w:szCs w:val="18"/>
              </w:rPr>
              <w:t xml:space="preserve">[volgnummer] </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 xml:space="preserve">[volgnummer] </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 xml:space="preserve">tussen </w:t>
            </w:r>
            <w:r w:rsidRPr="00E54774">
              <w:rPr>
                <w:color w:val="339966"/>
              </w:rPr>
              <w:t>(vervreemder/verkoper)</w:t>
            </w:r>
            <w:r w:rsidRPr="00E54774">
              <w:rPr>
                <w:color w:val="800080"/>
              </w:rPr>
              <w:t xml:space="preserve"> </w:t>
            </w:r>
            <w:r w:rsidRPr="00E54774">
              <w:rPr>
                <w:color w:val="FF0000"/>
              </w:rPr>
              <w:t xml:space="preserve">en </w:t>
            </w:r>
            <w:r w:rsidRPr="00E54774">
              <w:rPr>
                <w:color w:val="339966"/>
              </w:rPr>
              <w:t>partij [volgletter/volgnummer]</w:t>
            </w:r>
            <w:r w:rsidRPr="00E54774">
              <w:rPr>
                <w:color w:val="800080"/>
              </w:rPr>
              <w:t xml:space="preserve"> </w:t>
            </w:r>
            <w:r w:rsidRPr="00E54774">
              <w:rPr>
                <w:color w:val="FF0000"/>
              </w:rPr>
              <w:t xml:space="preserve">voortvloeien, waaronder begrepen de rechten uit hoofde van eventuele arbitrage- en bindend-adviesclausules, een en ander met inbegrip van de daaraan verbonden verplichtingen, gaan bij deze van rechtswege over op </w:t>
            </w:r>
            <w:r w:rsidRPr="00E54774">
              <w:rPr>
                <w:color w:val="339966"/>
              </w:rPr>
              <w:t>(verkrijger/ koper)</w:t>
            </w:r>
            <w:r w:rsidRPr="00E54774">
              <w:rPr>
                <w:color w:val="FF0000"/>
              </w:rPr>
              <w:t>.</w:t>
            </w:r>
          </w:p>
          <w:p w:rsidR="00D85DE3" w:rsidRPr="00E54774" w:rsidRDefault="00D85DE3" w:rsidP="00E54774">
            <w:pPr>
              <w:tabs>
                <w:tab w:val="left" w:pos="425"/>
                <w:tab w:val="left" w:pos="850"/>
              </w:tabs>
              <w:ind w:left="360"/>
              <w:rPr>
                <w:color w:val="FF0000"/>
              </w:rPr>
            </w:pPr>
            <w:r w:rsidRPr="00E54774">
              <w:rPr>
                <w:color w:val="339966"/>
              </w:rPr>
              <w:t>(Vervreemder/Verkoper)</w:t>
            </w:r>
            <w:r w:rsidRPr="00E54774">
              <w:rPr>
                <w:color w:val="800080"/>
              </w:rPr>
              <w:t xml:space="preserve"> </w:t>
            </w:r>
            <w:r w:rsidRPr="00E54774">
              <w:rPr>
                <w:color w:val="FF0000"/>
              </w:rPr>
              <w:t xml:space="preserve">verklaart dat deze cessie aan hem is medegedeeld en deze door </w:t>
            </w:r>
            <w:r w:rsidRPr="00E54774">
              <w:rPr>
                <w:color w:val="339966"/>
              </w:rPr>
              <w:t>partij [volgletter/volgnummer]</w:t>
            </w:r>
            <w:r w:rsidRPr="00E54774">
              <w:rPr>
                <w:color w:val="800080"/>
              </w:rPr>
              <w:t xml:space="preserve"> </w:t>
            </w:r>
            <w:r w:rsidRPr="00E54774">
              <w:rPr>
                <w:color w:val="FF0000"/>
              </w:rPr>
              <w:t>gedane cessie te erkennen.</w:t>
            </w:r>
          </w:p>
          <w:p w:rsidR="00D85DE3" w:rsidRPr="00E54774" w:rsidRDefault="00D85DE3" w:rsidP="00E54774">
            <w:pPr>
              <w:tabs>
                <w:tab w:val="left" w:pos="425"/>
                <w:tab w:val="left" w:pos="850"/>
              </w:tabs>
              <w:ind w:left="1210" w:hanging="850"/>
              <w:rPr>
                <w:color w:val="FF0000"/>
              </w:rPr>
            </w:pPr>
            <w:r w:rsidRPr="00E54774">
              <w:rPr>
                <w:color w:val="339966"/>
              </w:rPr>
              <w:t>Partij [volgletter/volgnummer]</w:t>
            </w:r>
            <w:r w:rsidRPr="00E54774">
              <w:rPr>
                <w:color w:val="800080"/>
              </w:rPr>
              <w:t xml:space="preserve"> </w:t>
            </w:r>
            <w:r w:rsidRPr="00E54774">
              <w:rPr>
                <w:color w:val="FF0000"/>
              </w:rPr>
              <w:t>staat er voor in:</w:t>
            </w:r>
          </w:p>
          <w:p w:rsidR="00D85DE3" w:rsidRPr="00E54774" w:rsidRDefault="00D85DE3" w:rsidP="00E54774">
            <w:pPr>
              <w:numPr>
                <w:ilvl w:val="0"/>
                <w:numId w:val="17"/>
              </w:numPr>
              <w:tabs>
                <w:tab w:val="left" w:pos="425"/>
                <w:tab w:val="left" w:pos="850"/>
                <w:tab w:val="left" w:pos="1276"/>
              </w:tabs>
              <w:rPr>
                <w:color w:val="FF0000"/>
              </w:rPr>
            </w:pPr>
            <w:r w:rsidRPr="00E54774">
              <w:rPr>
                <w:color w:val="FF0000"/>
              </w:rPr>
              <w:t xml:space="preserve">dat </w:t>
            </w:r>
            <w:r w:rsidRPr="00E54774">
              <w:rPr>
                <w:color w:val="800080"/>
              </w:rPr>
              <w:t>de</w:t>
            </w:r>
            <w:r w:rsidRPr="00E54774">
              <w:rPr>
                <w:color w:val="FF0000"/>
              </w:rPr>
              <w:t xml:space="preserve"> </w:t>
            </w:r>
            <w:r w:rsidRPr="00E54774">
              <w:rPr>
                <w:color w:val="339966"/>
              </w:rPr>
              <w:t>Koopovereenkomst</w:t>
            </w:r>
            <w:r w:rsidRPr="00E54774">
              <w:rPr>
                <w:color w:val="FF0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 xml:space="preserve">bestaat en dat de rechten daaruit overdraagbaar zijn en dat zij niet aantastbaar is op grond van juridische verweren van </w:t>
            </w:r>
            <w:r w:rsidRPr="00E54774">
              <w:rPr>
                <w:color w:val="339966"/>
              </w:rPr>
              <w:t>(vervreemder/verkoper)</w:t>
            </w:r>
            <w:r w:rsidRPr="00E54774">
              <w:rPr>
                <w:color w:val="FF0000"/>
              </w:rPr>
              <w:t>;</w:t>
            </w:r>
          </w:p>
          <w:p w:rsidR="00D85DE3" w:rsidRPr="00E54774" w:rsidRDefault="00D85DE3" w:rsidP="00E54774">
            <w:pPr>
              <w:numPr>
                <w:ilvl w:val="0"/>
                <w:numId w:val="17"/>
              </w:numPr>
              <w:tabs>
                <w:tab w:val="left" w:pos="425"/>
                <w:tab w:val="left" w:pos="850"/>
                <w:tab w:val="left" w:pos="1276"/>
              </w:tabs>
              <w:rPr>
                <w:color w:val="FF0000"/>
              </w:rPr>
            </w:pPr>
            <w:r w:rsidRPr="00E54774">
              <w:rPr>
                <w:color w:val="FF0000"/>
              </w:rPr>
              <w:t xml:space="preserve">dat hij volledig bevoegd is de rechten uit voornoemde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 xml:space="preserve">[volgnummer]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sidDel="00AE215D">
              <w:rPr>
                <w:color w:val="FF0000"/>
              </w:rPr>
              <w:t xml:space="preserve"> </w:t>
            </w:r>
            <w:r w:rsidRPr="00E54774">
              <w:rPr>
                <w:color w:val="FF0000"/>
              </w:rPr>
              <w:t>over te dragen en dat die rechten onbeslagen zijn en ook niet bezwaard zijn met enig zekerheidsrecht.</w:t>
            </w:r>
          </w:p>
        </w:tc>
        <w:tc>
          <w:tcPr>
            <w:tcW w:w="7371" w:type="dxa"/>
            <w:shd w:val="clear" w:color="auto" w:fill="auto"/>
          </w:tcPr>
          <w:p w:rsidR="00D85DE3" w:rsidRPr="00E54774" w:rsidRDefault="00D85DE3" w:rsidP="00E54774">
            <w:pPr>
              <w:spacing w:before="72"/>
              <w:rPr>
                <w:i/>
              </w:rPr>
            </w:pPr>
            <w:r w:rsidRPr="00E54774">
              <w:rPr>
                <w:i/>
              </w:rPr>
              <w:t>Voor dit punt zijn er 2 varianten. Deze tekst betreft de tweede variant met cessie.</w:t>
            </w:r>
          </w:p>
          <w:p w:rsidR="00D85DE3" w:rsidRDefault="00D85DE3" w:rsidP="00E54774">
            <w:pPr>
              <w:spacing w:before="72"/>
            </w:pPr>
            <w:r>
              <w:t>Hier worden de (gerelateerde-)partijen uit de</w:t>
            </w:r>
            <w:r w:rsidR="00AB091C">
              <w:t xml:space="preserve"> 1</w:t>
            </w:r>
            <w:r w:rsidR="00AB091C" w:rsidRPr="00E54774">
              <w:rPr>
                <w:vertAlign w:val="superscript"/>
              </w:rPr>
              <w:t>e</w:t>
            </w:r>
            <w:r w:rsidR="00AB091C">
              <w:t xml:space="preserve"> en 2</w:t>
            </w:r>
            <w:r w:rsidR="00AB091C" w:rsidRPr="00E54774">
              <w:rPr>
                <w:vertAlign w:val="superscript"/>
              </w:rPr>
              <w:t>e</w:t>
            </w:r>
            <w:r w:rsidR="00AB091C">
              <w:t xml:space="preserve"> </w:t>
            </w:r>
            <w:r>
              <w:t xml:space="preserve"> koop vermeld. De partij-aanduidingen worden als volgt in de tekst </w:t>
            </w:r>
            <w:r w:rsidR="00AB091C">
              <w:t>getoond</w:t>
            </w:r>
            <w:r>
              <w:t>:</w:t>
            </w:r>
          </w:p>
          <w:p w:rsidR="00D85DE3" w:rsidRPr="00E54774" w:rsidRDefault="00D85DE3" w:rsidP="00E54774">
            <w:pPr>
              <w:numPr>
                <w:ilvl w:val="0"/>
                <w:numId w:val="27"/>
              </w:numPr>
              <w:spacing w:before="72"/>
              <w:rPr>
                <w:color w:val="800080"/>
              </w:rPr>
            </w:pPr>
            <w:r w:rsidRPr="00E54774">
              <w:rPr>
                <w:color w:val="339966"/>
              </w:rPr>
              <w:t xml:space="preserve">Partij [volgletter/volgnummer] </w:t>
            </w:r>
            <w:r w:rsidRPr="00E54774">
              <w:rPr>
                <w:color w:val="800080"/>
              </w:rPr>
              <w:t xml:space="preserve"> </w:t>
            </w:r>
            <w:r w:rsidRPr="00FD5639">
              <w:t>=&gt; Verkrijger 1</w:t>
            </w:r>
            <w:r w:rsidRPr="00E54774">
              <w:rPr>
                <w:vertAlign w:val="superscript"/>
              </w:rPr>
              <w:t>e</w:t>
            </w:r>
            <w:r w:rsidRPr="00FD5639">
              <w:t xml:space="preserve"> koop</w:t>
            </w:r>
          </w:p>
          <w:p w:rsidR="00D85DE3" w:rsidRPr="00E54774" w:rsidRDefault="00D85DE3" w:rsidP="00E54774">
            <w:pPr>
              <w:numPr>
                <w:ilvl w:val="0"/>
                <w:numId w:val="27"/>
              </w:numPr>
              <w:spacing w:before="72"/>
              <w:rPr>
                <w:color w:val="800080"/>
              </w:rPr>
            </w:pPr>
            <w:r w:rsidRPr="00E54774">
              <w:rPr>
                <w:color w:val="339966"/>
              </w:rPr>
              <w:t>(vervreemder/verkoper)</w:t>
            </w:r>
            <w:r w:rsidRPr="00E54774">
              <w:rPr>
                <w:color w:val="800080"/>
              </w:rPr>
              <w:t xml:space="preserve">  </w:t>
            </w:r>
            <w:r w:rsidRPr="00FD5639">
              <w:t>=&gt; Vervreemder 1</w:t>
            </w:r>
            <w:r w:rsidRPr="00E54774">
              <w:rPr>
                <w:vertAlign w:val="superscript"/>
              </w:rPr>
              <w:t>e</w:t>
            </w:r>
            <w:r w:rsidRPr="00FD5639">
              <w:t xml:space="preserve"> koop</w:t>
            </w:r>
          </w:p>
          <w:p w:rsidR="00D85DE3" w:rsidRDefault="00D85DE3" w:rsidP="00E54774">
            <w:pPr>
              <w:numPr>
                <w:ilvl w:val="0"/>
                <w:numId w:val="27"/>
              </w:numPr>
              <w:spacing w:before="72"/>
            </w:pPr>
            <w:r w:rsidRPr="00E54774">
              <w:rPr>
                <w:color w:val="339966"/>
              </w:rPr>
              <w:t>(verkrijger/ koper)</w:t>
            </w:r>
            <w:r w:rsidRPr="00E54774">
              <w:rPr>
                <w:color w:val="800080"/>
              </w:rPr>
              <w:t xml:space="preserve">  </w:t>
            </w:r>
            <w:r w:rsidRPr="00FD5639">
              <w:t>=&gt; Verkrijger 2</w:t>
            </w:r>
            <w:r w:rsidRPr="00E54774">
              <w:rPr>
                <w:vertAlign w:val="superscript"/>
              </w:rPr>
              <w:t>e</w:t>
            </w:r>
            <w:r w:rsidRPr="00FD5639">
              <w:t xml:space="preserve"> koop</w:t>
            </w:r>
          </w:p>
          <w:p w:rsidR="00D85DE3" w:rsidRPr="00E54774" w:rsidRDefault="00D85DE3" w:rsidP="00E54774">
            <w:pPr>
              <w:tabs>
                <w:tab w:val="left" w:pos="425"/>
                <w:tab w:val="left" w:pos="850"/>
              </w:tabs>
              <w:rPr>
                <w:i/>
              </w:rPr>
            </w:pPr>
          </w:p>
          <w:p w:rsidR="00D85DE3" w:rsidRDefault="00D85DE3" w:rsidP="00E54774">
            <w:pPr>
              <w:spacing w:before="72"/>
            </w:pPr>
            <w:r>
              <w:t>De tekstkeuze voor de aanduiding van de koop wordt afgeleid van de keuze bij punt 1.</w:t>
            </w:r>
          </w:p>
          <w:p w:rsidR="00D85DE3" w:rsidRPr="00E54774" w:rsidRDefault="00D85DE3" w:rsidP="00E54774">
            <w:pPr>
              <w:tabs>
                <w:tab w:val="left" w:pos="425"/>
                <w:tab w:val="left" w:pos="850"/>
              </w:tabs>
              <w:rPr>
                <w:i/>
              </w:rPr>
            </w:pPr>
          </w:p>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tia_Volgnummer(‘1’)</w:t>
            </w:r>
            <w:r w:rsidRPr="00E54774">
              <w:rPr>
                <w:sz w:val="16"/>
                <w:szCs w:val="16"/>
              </w:rPr>
              <w:t>/tekstkeuze/</w:t>
            </w:r>
          </w:p>
          <w:p w:rsidR="00D85DE3" w:rsidRPr="00E54774" w:rsidRDefault="00D85DE3" w:rsidP="00E54774">
            <w:pPr>
              <w:spacing w:line="240" w:lineRule="auto"/>
              <w:rPr>
                <w:sz w:val="16"/>
                <w:szCs w:val="16"/>
              </w:rPr>
            </w:pPr>
            <w:r w:rsidRPr="00E54774">
              <w:rPr>
                <w:sz w:val="16"/>
                <w:szCs w:val="16"/>
              </w:rPr>
              <w:tab/>
              <w:t>./tagNaam(‘k_Cessie”)</w:t>
            </w:r>
          </w:p>
          <w:p w:rsidR="00D85DE3" w:rsidRPr="00E54774" w:rsidRDefault="00D85DE3" w:rsidP="00E54774">
            <w:pPr>
              <w:spacing w:line="240" w:lineRule="auto"/>
              <w:rPr>
                <w:sz w:val="16"/>
                <w:szCs w:val="16"/>
              </w:rPr>
            </w:pPr>
            <w:r w:rsidRPr="00E54774">
              <w:rPr>
                <w:sz w:val="16"/>
                <w:szCs w:val="16"/>
              </w:rPr>
              <w:tab/>
              <w:t>./tekst(‘true’)</w:t>
            </w:r>
          </w:p>
          <w:p w:rsidR="00D85DE3" w:rsidRPr="00E54774" w:rsidRDefault="00D85DE3" w:rsidP="00E54774">
            <w:pPr>
              <w:spacing w:before="72"/>
              <w:rPr>
                <w:u w:val="single"/>
              </w:rPr>
            </w:pPr>
            <w:r w:rsidRPr="00E54774">
              <w:rPr>
                <w:u w:val="single"/>
              </w:rPr>
              <w:t>Mapping (reeds eerder vastgelegde gegevens):</w:t>
            </w:r>
          </w:p>
          <w:p w:rsidR="00D85DE3" w:rsidRPr="00E54774" w:rsidRDefault="00D85DE3" w:rsidP="00E54774">
            <w:pPr>
              <w:spacing w:line="240" w:lineRule="auto"/>
              <w:rPr>
                <w:sz w:val="16"/>
                <w:szCs w:val="16"/>
              </w:rPr>
            </w:pPr>
            <w:r w:rsidRPr="00E54774">
              <w:rPr>
                <w:sz w:val="16"/>
                <w:szCs w:val="16"/>
              </w:rPr>
              <w:t>-partij</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rFonts w:cs="Arial"/>
                <w:sz w:val="16"/>
                <w:szCs w:val="16"/>
              </w:rPr>
              <w:t>/</w:t>
            </w:r>
            <w:r w:rsidRPr="00E54774">
              <w:rPr>
                <w:rFonts w:cs="Arial"/>
                <w:sz w:val="16"/>
                <w:szCs w:val="16"/>
              </w:rPr>
              <w:t>tia_Volgnummer(‘1’)/</w:t>
            </w:r>
          </w:p>
          <w:p w:rsidR="00D85DE3" w:rsidRPr="00E54774" w:rsidRDefault="00D85DE3" w:rsidP="00E54774">
            <w:pPr>
              <w:spacing w:line="240" w:lineRule="auto"/>
              <w:rPr>
                <w:rFonts w:cs="Arial"/>
                <w:sz w:val="16"/>
                <w:szCs w:val="16"/>
              </w:rPr>
            </w:pPr>
            <w:r w:rsidRPr="00E54774">
              <w:rPr>
                <w:rFonts w:cs="Arial"/>
                <w:sz w:val="16"/>
                <w:szCs w:val="16"/>
              </w:rPr>
              <w:tab/>
              <w:t>./vervreemderRechtRef/Partij/aanduidingPartij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tia_Volgnummer(‘2’)/</w:t>
            </w:r>
          </w:p>
          <w:p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tia_Volgnummer(‘x’)/</w:t>
            </w:r>
          </w:p>
          <w:p w:rsidR="00D85DE3" w:rsidRPr="00E54774" w:rsidRDefault="00D85DE3" w:rsidP="00E54774">
            <w:pPr>
              <w:spacing w:line="240" w:lineRule="auto"/>
              <w:rPr>
                <w:rFonts w:cs="Arial"/>
                <w:sz w:val="16"/>
                <w:szCs w:val="16"/>
              </w:rPr>
            </w:pPr>
            <w:r w:rsidRPr="00E54774">
              <w:rPr>
                <w:rFonts w:cs="Arial"/>
                <w:sz w:val="16"/>
                <w:szCs w:val="16"/>
              </w:rPr>
              <w:tab/>
              <w:t>./vervreemderRechtRef/Partij/Partij/aanduidingPartij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rFonts w:cs="Arial"/>
                <w:sz w:val="16"/>
                <w:szCs w:val="16"/>
              </w:rPr>
              <w:t>/</w:t>
            </w:r>
            <w:r w:rsidRPr="00E54774">
              <w:rPr>
                <w:rFonts w:cs="Arial"/>
                <w:sz w:val="16"/>
                <w:szCs w:val="16"/>
              </w:rPr>
              <w:t>tia_Volgnummer(‘x’)/</w:t>
            </w:r>
          </w:p>
          <w:p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rsidR="008E5B0F" w:rsidRPr="00E54774" w:rsidRDefault="008E5B0F" w:rsidP="00E54774">
            <w:pPr>
              <w:spacing w:line="240" w:lineRule="auto"/>
              <w:rPr>
                <w:rFonts w:cs="Arial"/>
                <w:sz w:val="16"/>
                <w:szCs w:val="16"/>
              </w:rPr>
            </w:pPr>
          </w:p>
          <w:p w:rsidR="008E5B0F" w:rsidRPr="00E54774" w:rsidRDefault="00EE7350" w:rsidP="00E54774">
            <w:pPr>
              <w:spacing w:line="240" w:lineRule="auto"/>
              <w:rPr>
                <w:rFonts w:cs="Arial"/>
                <w:sz w:val="16"/>
                <w:szCs w:val="16"/>
              </w:rPr>
            </w:pPr>
            <w:r w:rsidRPr="00E54774">
              <w:rPr>
                <w:rFonts w:cs="Arial"/>
                <w:sz w:val="16"/>
                <w:szCs w:val="16"/>
              </w:rPr>
              <w:t xml:space="preserve">-aanduiding eerste </w:t>
            </w:r>
            <w:r w:rsidR="008E5B0F" w:rsidRPr="00E54774">
              <w:rPr>
                <w:rFonts w:cs="Arial"/>
                <w:sz w:val="16"/>
                <w:szCs w:val="16"/>
              </w:rPr>
              <w:t>koop</w:t>
            </w:r>
          </w:p>
          <w:p w:rsidR="008E5B0F" w:rsidRPr="00E54774" w:rsidRDefault="008E5B0F" w:rsidP="00E54774">
            <w:pPr>
              <w:spacing w:line="240" w:lineRule="auto"/>
              <w:rPr>
                <w:rFonts w:cs="Arial"/>
                <w:sz w:val="16"/>
                <w:szCs w:val="16"/>
              </w:rPr>
            </w:pPr>
            <w:r w:rsidRPr="00E54774">
              <w:rPr>
                <w:rFonts w:cs="Arial"/>
                <w:sz w:val="16"/>
                <w:szCs w:val="16"/>
              </w:rPr>
              <w:t>//IMKAD_AangebodenStuk/StukdeelKoop/tia_Volgnummer(‘1’)/</w:t>
            </w:r>
          </w:p>
          <w:p w:rsidR="008E5B0F" w:rsidRPr="00E54774" w:rsidRDefault="008E5B0F" w:rsidP="00E54774">
            <w:pPr>
              <w:spacing w:line="240" w:lineRule="auto"/>
              <w:ind w:left="227"/>
              <w:rPr>
                <w:sz w:val="16"/>
                <w:szCs w:val="16"/>
              </w:rPr>
            </w:pPr>
            <w:r w:rsidRPr="00E54774">
              <w:rPr>
                <w:sz w:val="16"/>
                <w:szCs w:val="16"/>
              </w:rPr>
              <w:t>./tagNaam(‘k_Koopakte’)</w:t>
            </w:r>
          </w:p>
          <w:p w:rsidR="008E5B0F" w:rsidRPr="00E54774" w:rsidRDefault="008E5B0F" w:rsidP="00E54774">
            <w:pPr>
              <w:spacing w:line="240" w:lineRule="auto"/>
              <w:ind w:left="227"/>
              <w:rPr>
                <w:sz w:val="16"/>
                <w:szCs w:val="16"/>
              </w:rPr>
            </w:pPr>
            <w:r w:rsidRPr="00E54774">
              <w:rPr>
                <w:sz w:val="16"/>
                <w:szCs w:val="16"/>
              </w:rPr>
              <w:t>./tagNaam(‘k_KoopakteVolgnummer’)</w:t>
            </w:r>
          </w:p>
          <w:p w:rsidR="008E5B0F" w:rsidRPr="00E54774" w:rsidRDefault="008E5B0F" w:rsidP="00E54774">
            <w:pPr>
              <w:spacing w:line="240" w:lineRule="auto"/>
              <w:rPr>
                <w:rFonts w:cs="Arial"/>
                <w:sz w:val="16"/>
                <w:szCs w:val="16"/>
              </w:rPr>
            </w:pPr>
          </w:p>
        </w:tc>
      </w:tr>
      <w:tr w:rsidR="00D85DE3" w:rsidRPr="00F86BA1" w:rsidTr="00E54774">
        <w:tc>
          <w:tcPr>
            <w:tcW w:w="6771" w:type="dxa"/>
            <w:shd w:val="clear" w:color="auto" w:fill="auto"/>
          </w:tcPr>
          <w:p w:rsidR="00D85DE3" w:rsidRPr="00E54774" w:rsidRDefault="00D85DE3" w:rsidP="00E54774">
            <w:pPr>
              <w:tabs>
                <w:tab w:val="left" w:pos="425"/>
              </w:tabs>
              <w:ind w:left="425" w:hanging="425"/>
              <w:rPr>
                <w:color w:val="FF0000"/>
              </w:rPr>
            </w:pPr>
            <w:r w:rsidRPr="00E54774">
              <w:rPr>
                <w:color w:val="FF0000"/>
                <w:u w:val="single"/>
              </w:rPr>
              <w:t>LEVERING</w:t>
            </w:r>
          </w:p>
          <w:p w:rsidR="00D85DE3" w:rsidRPr="00E54774" w:rsidRDefault="00D85DE3" w:rsidP="00E54774">
            <w:pPr>
              <w:autoSpaceDE w:val="0"/>
              <w:autoSpaceDN w:val="0"/>
              <w:adjustRightInd w:val="0"/>
              <w:rPr>
                <w:bCs/>
                <w:color w:val="FF0000"/>
              </w:rPr>
            </w:pPr>
            <w:r w:rsidRPr="00E54774">
              <w:rPr>
                <w:color w:val="FF0000"/>
              </w:rPr>
              <w:t>Vervolgens levert</w:t>
            </w:r>
            <w:r>
              <w:t xml:space="preserve"> </w:t>
            </w:r>
            <w:r w:rsidRPr="00E54774">
              <w:rPr>
                <w:bCs/>
                <w:color w:val="339966"/>
              </w:rPr>
              <w:t>(</w:t>
            </w:r>
            <w:r w:rsidRPr="00E54774">
              <w:rPr>
                <w:color w:val="339966"/>
              </w:rPr>
              <w:t>vervreemder/verkoper)</w:t>
            </w:r>
            <w:r w:rsidRPr="00E54774">
              <w:rPr>
                <w:color w:val="FF0000"/>
              </w:rPr>
              <w:t xml:space="preserve">, ter uitvoering van </w:t>
            </w:r>
            <w:r w:rsidRPr="00E54774">
              <w:rPr>
                <w:color w:val="800080"/>
              </w:rPr>
              <w:t xml:space="preserve">de </w:t>
            </w:r>
            <w:r w:rsidRPr="00E54774">
              <w:rPr>
                <w:color w:val="339966"/>
              </w:rPr>
              <w:t>Koopovereenkomst</w:t>
            </w:r>
            <w:r w:rsidRPr="00E54774">
              <w:rPr>
                <w:color w:val="FF0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[volgnummer</w:t>
            </w:r>
            <w:r w:rsidRPr="000233C4">
              <w:rPr>
                <w:rFonts w:cs="Arial"/>
                <w:bCs/>
                <w:color w:val="800080"/>
                <w:szCs w:val="18"/>
              </w:rPr>
              <w:t>]</w:t>
            </w:r>
            <w:r w:rsidR="00DE171E" w:rsidRPr="000233C4">
              <w:rPr>
                <w:rFonts w:cs="Arial"/>
                <w:bCs/>
                <w:color w:val="800080"/>
                <w:szCs w:val="18"/>
              </w:rPr>
              <w:t xml:space="preserve"> en Koopovereenkomst [volgnummer]/ Koopcontract [volgnummer]/ Koopakte [volgnummer]</w:t>
            </w:r>
            <w:r w:rsidRPr="00E54774">
              <w:rPr>
                <w:color w:val="FF0000"/>
              </w:rPr>
              <w:t>, hierbij aan</w:t>
            </w:r>
            <w:r>
              <w:t xml:space="preserve"> </w:t>
            </w:r>
            <w:r w:rsidRPr="00E54774">
              <w:rPr>
                <w:color w:val="FFFFFF"/>
                <w:highlight w:val="darkYellow"/>
              </w:rPr>
              <w:t>KEUZEBLOK VERDELING</w:t>
            </w:r>
          </w:p>
          <w:p w:rsidR="00D85DE3" w:rsidRPr="00E54774" w:rsidRDefault="00D85DE3" w:rsidP="00E54774">
            <w:pPr>
              <w:tabs>
                <w:tab w:val="left" w:pos="425"/>
                <w:tab w:val="left" w:pos="850"/>
              </w:tabs>
              <w:rPr>
                <w:color w:val="800080"/>
              </w:rPr>
            </w:pPr>
          </w:p>
        </w:tc>
        <w:tc>
          <w:tcPr>
            <w:tcW w:w="7371" w:type="dxa"/>
            <w:shd w:val="clear" w:color="auto" w:fill="auto"/>
          </w:tcPr>
          <w:p w:rsidR="00D85DE3" w:rsidRDefault="00D85DE3" w:rsidP="00E54774">
            <w:pPr>
              <w:spacing w:before="72"/>
            </w:pPr>
            <w:r>
              <w:t>Hier wordt vermeld welke (gerelateerde-)partijen aan elkaar leveren ter uitvoering van de koop:</w:t>
            </w:r>
          </w:p>
          <w:p w:rsidR="00D85DE3" w:rsidRDefault="00D85DE3" w:rsidP="00E54774">
            <w:pPr>
              <w:numPr>
                <w:ilvl w:val="0"/>
                <w:numId w:val="15"/>
              </w:numPr>
              <w:spacing w:before="72"/>
            </w:pPr>
            <w:r>
              <w:t>De vervreemder van de levering moet overeenkomen met de vervreemder van de eerste koopovereenkomst, maar wordt wel expliciet vastgelegd.</w:t>
            </w:r>
          </w:p>
          <w:p w:rsidR="00D85DE3" w:rsidRDefault="00D85DE3" w:rsidP="00E54774">
            <w:pPr>
              <w:numPr>
                <w:ilvl w:val="0"/>
                <w:numId w:val="15"/>
              </w:numPr>
              <w:spacing w:before="72"/>
            </w:pPr>
            <w:r>
              <w:t>De verkrijger van de levering moet overeenkomen met de verkrijger van de tweede koopovereenkomst, maar wordt wel expliciet vastgelegd.</w:t>
            </w:r>
          </w:p>
          <w:p w:rsidR="00D85DE3" w:rsidRDefault="00D85DE3" w:rsidP="00E54774">
            <w:pPr>
              <w:spacing w:before="72"/>
            </w:pPr>
          </w:p>
          <w:p w:rsidR="000233C4" w:rsidRPr="000233C4" w:rsidRDefault="00D85DE3" w:rsidP="00E54774">
            <w:pPr>
              <w:spacing w:before="72"/>
            </w:pPr>
            <w:r>
              <w:t>De tekstkeuze voor de aanduiding van de koop wordt afgeleid van de keuze bij</w:t>
            </w:r>
            <w:r w:rsidR="001A72E7">
              <w:t xml:space="preserve"> de eerste</w:t>
            </w:r>
            <w:r>
              <w:t xml:space="preserve"> Koop</w:t>
            </w:r>
            <w:r w:rsidR="00DE171E">
              <w:t xml:space="preserve">. </w:t>
            </w:r>
            <w:r w:rsidR="000233C4">
              <w:t>Wanneer de Koop met volgnummer wordt getoond dan worden beide koopovereenkomsten hier getoond met volgnummer. In dat geval wordt</w:t>
            </w:r>
            <w:r w:rsidR="000233C4" w:rsidRPr="000233C4">
              <w:rPr>
                <w:szCs w:val="18"/>
              </w:rPr>
              <w:t xml:space="preserve"> </w:t>
            </w:r>
            <w:r w:rsidR="000233C4" w:rsidRPr="000233C4">
              <w:rPr>
                <w:rFonts w:cs="Arial"/>
                <w:bCs/>
                <w:color w:val="800080"/>
                <w:szCs w:val="18"/>
              </w:rPr>
              <w:t xml:space="preserve">en Koopovereenkomst [volgnummer]/ Koopcontract [volgnummer]/ Koopakte [volgnummer] </w:t>
            </w:r>
            <w:r w:rsidR="000233C4" w:rsidRPr="000233C4">
              <w:rPr>
                <w:rFonts w:cs="Arial"/>
                <w:bCs/>
                <w:szCs w:val="18"/>
              </w:rPr>
              <w:t>getoond voor de tweede Koop en anders niet</w:t>
            </w:r>
            <w:r w:rsidRPr="000233C4">
              <w:rPr>
                <w:szCs w:val="18"/>
              </w:rPr>
              <w:t>.</w:t>
            </w:r>
          </w:p>
          <w:p w:rsidR="00D85DE3" w:rsidRPr="00953394" w:rsidRDefault="00D85DE3" w:rsidP="00E54774">
            <w:pPr>
              <w:spacing w:before="72"/>
            </w:pPr>
          </w:p>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-partij</w:t>
            </w:r>
          </w:p>
          <w:p w:rsidR="00D85DE3" w:rsidRPr="00E54774" w:rsidRDefault="00D85DE3" w:rsidP="00E54774">
            <w:pPr>
              <w:spacing w:line="240" w:lineRule="auto"/>
              <w:rPr>
                <w:sz w:val="16"/>
                <w:szCs w:val="16"/>
              </w:rPr>
            </w:pPr>
            <w:r w:rsidRPr="00E54774">
              <w:rPr>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./tia_Volgnummer(‘1’)</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CE05F2" w:rsidRPr="00E54774">
              <w:rPr>
                <w:rFonts w:cs="Arial"/>
                <w:sz w:val="16"/>
                <w:szCs w:val="16"/>
              </w:rPr>
              <w:t>[</w:t>
            </w:r>
            <w:r w:rsidRPr="00E54774">
              <w:rPr>
                <w:rFonts w:cs="Arial"/>
                <w:sz w:val="16"/>
                <w:szCs w:val="16"/>
              </w:rPr>
              <w:t>xlink:href="id van de als vervreemder geselecteerde Partij"</w:t>
            </w:r>
            <w:r w:rsidR="00CE05F2"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CE05F2" w:rsidRPr="00E54774">
              <w:rPr>
                <w:rFonts w:cs="Arial"/>
                <w:sz w:val="16"/>
                <w:szCs w:val="16"/>
              </w:rPr>
              <w:t>[</w:t>
            </w:r>
            <w:r w:rsidRPr="00E54774">
              <w:rPr>
                <w:rFonts w:cs="Arial"/>
                <w:sz w:val="16"/>
                <w:szCs w:val="16"/>
              </w:rPr>
              <w:t>xlink:href="id van de als verkrijger geselecteerde Partij’’</w:t>
            </w:r>
            <w:r w:rsidR="00CE05F2" w:rsidRPr="00E54774">
              <w:rPr>
                <w:rFonts w:cs="Arial"/>
                <w:sz w:val="16"/>
                <w:szCs w:val="16"/>
              </w:rPr>
              <w:t>]</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sz w:val="16"/>
                <w:szCs w:val="16"/>
              </w:rPr>
            </w:pPr>
            <w:r w:rsidRPr="00E54774">
              <w:rPr>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CE05F2" w:rsidRPr="00E54774">
              <w:rPr>
                <w:rFonts w:cs="Arial"/>
                <w:sz w:val="16"/>
                <w:szCs w:val="16"/>
              </w:rPr>
              <w:t>[</w:t>
            </w:r>
            <w:r w:rsidRPr="00E54774">
              <w:rPr>
                <w:rFonts w:cs="Arial"/>
                <w:sz w:val="16"/>
                <w:szCs w:val="16"/>
              </w:rPr>
              <w:t>xlink:href="id van de als vervreemder geselecteerde Partij/Partij"</w:t>
            </w:r>
            <w:r w:rsidR="00CE05F2"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CE05F2" w:rsidRPr="00E54774">
              <w:rPr>
                <w:rFonts w:cs="Arial"/>
                <w:sz w:val="16"/>
                <w:szCs w:val="16"/>
              </w:rPr>
              <w:t>[</w:t>
            </w:r>
            <w:r w:rsidRPr="00E54774">
              <w:rPr>
                <w:rFonts w:cs="Arial"/>
                <w:sz w:val="16"/>
                <w:szCs w:val="16"/>
              </w:rPr>
              <w:t>xlink:href="id van de als verkrijger geselecteerde Partij/Partij’’</w:t>
            </w:r>
            <w:r w:rsidR="00CE05F2" w:rsidRPr="00E54774">
              <w:rPr>
                <w:rFonts w:cs="Arial"/>
                <w:sz w:val="16"/>
                <w:szCs w:val="16"/>
              </w:rPr>
              <w:t>]</w:t>
            </w:r>
          </w:p>
          <w:p w:rsidR="00D85DE3" w:rsidRPr="00E54774" w:rsidRDefault="00D85DE3" w:rsidP="00E54774">
            <w:pPr>
              <w:spacing w:line="240" w:lineRule="auto"/>
              <w:rPr>
                <w:rFonts w:cs="Arial"/>
                <w:sz w:val="16"/>
                <w:szCs w:val="16"/>
              </w:rPr>
            </w:pPr>
          </w:p>
        </w:tc>
      </w:tr>
      <w:tr w:rsidR="00D85DE3" w:rsidRPr="00F86BA1" w:rsidTr="00E54774">
        <w:tc>
          <w:tcPr>
            <w:tcW w:w="6771" w:type="dxa"/>
            <w:shd w:val="clear" w:color="auto" w:fill="auto"/>
          </w:tcPr>
          <w:p w:rsidR="00D85DE3" w:rsidRPr="00E54774" w:rsidRDefault="00D85DE3" w:rsidP="00E54774">
            <w:pPr>
              <w:autoSpaceDE w:val="0"/>
              <w:autoSpaceDN w:val="0"/>
              <w:adjustRightInd w:val="0"/>
              <w:rPr>
                <w:bCs/>
                <w:color w:val="FF0000"/>
              </w:rPr>
            </w:pPr>
            <w:r w:rsidRPr="00E54774">
              <w:rPr>
                <w:bCs/>
                <w:color w:val="FF0000"/>
              </w:rPr>
              <w:t>OMSCHRIJVING REGISTERGOED</w:t>
            </w:r>
            <w:r w:rsidRPr="00E54774">
              <w:rPr>
                <w:bCs/>
                <w:color w:val="800080"/>
              </w:rPr>
              <w:t>EREN</w:t>
            </w:r>
          </w:p>
          <w:p w:rsidR="00D85DE3" w:rsidRPr="00E54774" w:rsidRDefault="00D85DE3" w:rsidP="00E54774">
            <w:pPr>
              <w:tabs>
                <w:tab w:val="left" w:pos="-1440"/>
                <w:tab w:val="left" w:pos="-720"/>
                <w:tab w:val="left" w:pos="425"/>
              </w:tabs>
              <w:suppressAutoHyphens/>
              <w:rPr>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rsidR="00D85DE3" w:rsidRDefault="00D85DE3" w:rsidP="00E54774">
            <w:pPr>
              <w:spacing w:before="72"/>
            </w:pPr>
            <w:r>
              <w:t>Zie toelichting bij variant 1.</w:t>
            </w:r>
          </w:p>
        </w:tc>
      </w:tr>
      <w:tr w:rsidR="00D85DE3" w:rsidRPr="00F86BA1" w:rsidTr="00E54774">
        <w:tc>
          <w:tcPr>
            <w:tcW w:w="6771" w:type="dxa"/>
            <w:shd w:val="clear" w:color="auto" w:fill="auto"/>
          </w:tcPr>
          <w:p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rsidR="00D85DE3" w:rsidRPr="00E54774" w:rsidRDefault="00D85DE3" w:rsidP="00E54774">
            <w:pPr>
              <w:autoSpaceDE w:val="0"/>
              <w:autoSpaceDN w:val="0"/>
              <w:adjustRightInd w:val="0"/>
              <w:rPr>
                <w:bCs/>
                <w:color w:val="FF0000"/>
              </w:rPr>
            </w:pPr>
          </w:p>
        </w:tc>
        <w:tc>
          <w:tcPr>
            <w:tcW w:w="7371" w:type="dxa"/>
            <w:shd w:val="clear" w:color="auto" w:fill="auto"/>
          </w:tcPr>
          <w:p w:rsidR="00D85DE3" w:rsidRDefault="00D85DE3" w:rsidP="00E54774">
            <w:pPr>
              <w:spacing w:before="72"/>
            </w:pPr>
            <w:r>
              <w:t>Zie toelichting bij variant 1.</w:t>
            </w:r>
          </w:p>
        </w:tc>
      </w:tr>
      <w:tr w:rsidR="00D85DE3" w:rsidRPr="00F86BA1" w:rsidTr="00E54774">
        <w:tc>
          <w:tcPr>
            <w:tcW w:w="6771" w:type="dxa"/>
            <w:shd w:val="clear" w:color="auto" w:fill="auto"/>
          </w:tcPr>
          <w:p w:rsidR="00D85DE3" w:rsidRPr="00E54774" w:rsidRDefault="00D85DE3" w:rsidP="00E54774">
            <w:pPr>
              <w:tabs>
                <w:tab w:val="center" w:pos="4989"/>
              </w:tabs>
              <w:autoSpaceDE w:val="0"/>
              <w:autoSpaceDN w:val="0"/>
              <w:adjustRightInd w:val="0"/>
              <w:rPr>
                <w:rFonts w:cs="Arial"/>
                <w:color w:val="800080"/>
                <w:szCs w:val="18"/>
              </w:rPr>
            </w:pPr>
            <w:r w:rsidRPr="00E54774">
              <w:rPr>
                <w:rFonts w:cs="Arial"/>
                <w:color w:val="3366FF"/>
                <w:szCs w:val="18"/>
              </w:rPr>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rsidR="00D85DE3" w:rsidRDefault="00D85DE3" w:rsidP="00E54774">
            <w:pPr>
              <w:spacing w:before="72"/>
            </w:pPr>
            <w:r>
              <w:t>Zie toelichting bij variant 1.</w:t>
            </w:r>
          </w:p>
        </w:tc>
      </w:tr>
    </w:tbl>
    <w:p w:rsidR="00D85DE3" w:rsidRDefault="00D85DE3" w:rsidP="00D85DE3">
      <w:pPr>
        <w:tabs>
          <w:tab w:val="left" w:pos="6771"/>
        </w:tabs>
        <w:rPr>
          <w:bCs/>
          <w:color w:val="800080"/>
          <w:u w:val="single"/>
        </w:rPr>
      </w:pPr>
    </w:p>
    <w:p w:rsidR="00042293" w:rsidRDefault="00042293" w:rsidP="00042293">
      <w:pPr>
        <w:pStyle w:val="Kop3"/>
        <w:numPr>
          <w:ilvl w:val="2"/>
          <w:numId w:val="1"/>
        </w:numPr>
      </w:pPr>
      <w:bookmarkStart w:id="59" w:name="_Toc358624448"/>
      <w:bookmarkStart w:id="60" w:name="_Toc462994149"/>
      <w:r>
        <w:t>Variant 4</w:t>
      </w:r>
      <w:r w:rsidRPr="000055BB">
        <w:t xml:space="preserve">: Verkoop rechten uit koopovereenkomst </w:t>
      </w:r>
      <w:r w:rsidRPr="001677DE">
        <w:t>met indeplaatsstelling</w:t>
      </w:r>
      <w:r>
        <w:t xml:space="preserve"> </w:t>
      </w:r>
      <w:r w:rsidRPr="000055BB">
        <w:t>(ABC)</w:t>
      </w:r>
      <w:bookmarkEnd w:id="59"/>
      <w:bookmarkEnd w:id="60"/>
    </w:p>
    <w:p w:rsidR="00042293" w:rsidRPr="001677DE" w:rsidRDefault="00042293" w:rsidP="00042293">
      <w:r w:rsidRPr="001677DE">
        <w:t>Betreft een verkoop van de rechtspositie van de eerste koper B in de koopovereenkomst met A aan de tweede koper C met indeplaatsstelling van de tweede koper C in de contractuele verhouding met verkoper A; verkoop met indeplaatsstelling en rechtstreekse levering A-C.</w:t>
      </w:r>
    </w:p>
    <w:p w:rsidR="003732BA" w:rsidRDefault="003732BA" w:rsidP="00042293"/>
    <w:p w:rsidR="00042293" w:rsidRDefault="00042293" w:rsidP="00042293">
      <w:r>
        <w:t xml:space="preserve">In de onderstaande </w:t>
      </w:r>
      <w:r w:rsidR="003732BA">
        <w:t>toelichting</w:t>
      </w:r>
      <w:r>
        <w:t xml:space="preserve"> worden deze partijen als volgt aangeduid:</w:t>
      </w:r>
    </w:p>
    <w:p w:rsidR="00042293" w:rsidRDefault="00042293" w:rsidP="00042293">
      <w:pPr>
        <w:rPr>
          <w:color w:val="800080"/>
        </w:rPr>
      </w:pPr>
      <w:r>
        <w:t xml:space="preserve">A - </w:t>
      </w:r>
      <w:r>
        <w:rPr>
          <w:color w:val="800080"/>
        </w:rPr>
        <w:t>(V</w:t>
      </w:r>
      <w:r w:rsidRPr="00853CDC">
        <w:rPr>
          <w:color w:val="800080"/>
        </w:rPr>
        <w:t>ervreemder/</w:t>
      </w:r>
      <w:r>
        <w:rPr>
          <w:color w:val="800080"/>
        </w:rPr>
        <w:t>V</w:t>
      </w:r>
      <w:r w:rsidRPr="00853CDC">
        <w:rPr>
          <w:color w:val="800080"/>
        </w:rPr>
        <w:t>erkoper</w:t>
      </w:r>
      <w:r>
        <w:rPr>
          <w:color w:val="800080"/>
        </w:rPr>
        <w:t>)</w:t>
      </w:r>
    </w:p>
    <w:p w:rsidR="00042293" w:rsidRDefault="00042293" w:rsidP="00042293">
      <w:pPr>
        <w:rPr>
          <w:color w:val="800080"/>
        </w:rPr>
      </w:pPr>
      <w:r w:rsidRPr="00F23A5D">
        <w:t>B -</w:t>
      </w:r>
      <w:r>
        <w:rPr>
          <w:color w:val="800080"/>
        </w:rPr>
        <w:t xml:space="preserve"> P</w:t>
      </w:r>
      <w:r w:rsidRPr="00853CDC">
        <w:rPr>
          <w:color w:val="800080"/>
        </w:rPr>
        <w:t xml:space="preserve">artij </w:t>
      </w:r>
      <w:r>
        <w:rPr>
          <w:color w:val="800080"/>
        </w:rPr>
        <w:t>[volgletter/volgnummer]</w:t>
      </w:r>
    </w:p>
    <w:p w:rsidR="00042293" w:rsidRPr="00F86BA1" w:rsidRDefault="00042293" w:rsidP="00042293">
      <w:r w:rsidRPr="00F23A5D">
        <w:t>C -</w:t>
      </w:r>
      <w:r>
        <w:rPr>
          <w:color w:val="800080"/>
        </w:rPr>
        <w:t xml:space="preserve"> (Verkrijger/ Koper)</w:t>
      </w:r>
    </w:p>
    <w:p w:rsidR="00CE05F2" w:rsidRDefault="00CE05F2" w:rsidP="00042293"/>
    <w:p w:rsidR="00042293" w:rsidRDefault="003732BA" w:rsidP="00042293">
      <w:pPr>
        <w:rPr>
          <w:color w:val="800080"/>
        </w:rPr>
      </w:pPr>
      <w:r>
        <w:t xml:space="preserve">Dit is in afwijking op </w:t>
      </w:r>
      <w:r w:rsidR="00042293">
        <w:t>het modeldocument</w:t>
      </w:r>
      <w:r>
        <w:t xml:space="preserve"> om</w:t>
      </w:r>
      <w:r w:rsidR="00042293">
        <w:t xml:space="preserve"> </w:t>
      </w:r>
      <w:r>
        <w:t>duidelijk aan te kunnen gegeven welke partij waar in de modeltekst genoemd moet worden. Bij</w:t>
      </w:r>
      <w:r w:rsidR="00042293">
        <w:t xml:space="preserve"> zowel A als C </w:t>
      </w:r>
      <w:r>
        <w:t xml:space="preserve">kan </w:t>
      </w:r>
      <w:r w:rsidR="00042293">
        <w:t xml:space="preserve">ook gekozen worden voor </w:t>
      </w:r>
      <w:r w:rsidR="00042293">
        <w:rPr>
          <w:color w:val="800080"/>
        </w:rPr>
        <w:t>P</w:t>
      </w:r>
      <w:r w:rsidR="00042293" w:rsidRPr="00853CDC">
        <w:rPr>
          <w:color w:val="800080"/>
        </w:rPr>
        <w:t xml:space="preserve">artij </w:t>
      </w:r>
      <w:r w:rsidR="00042293">
        <w:rPr>
          <w:color w:val="800080"/>
        </w:rPr>
        <w:t>[volgletter/volgnummer]</w:t>
      </w:r>
      <w:r w:rsidR="00042293" w:rsidRPr="0019056D">
        <w:t xml:space="preserve"> </w:t>
      </w:r>
      <w:r w:rsidR="00042293" w:rsidRPr="00B156EE">
        <w:t>en</w:t>
      </w:r>
      <w:r w:rsidR="00042293">
        <w:t xml:space="preserve"> voor zowel A, B als C ook voor </w:t>
      </w:r>
      <w:r w:rsidR="00042293">
        <w:rPr>
          <w:color w:val="800080"/>
        </w:rPr>
        <w:t>‘Naam partij’</w:t>
      </w:r>
      <w:r w:rsidR="00042293" w:rsidRPr="002A3868">
        <w:t>,</w:t>
      </w:r>
      <w:r w:rsidR="00042293">
        <w:rPr>
          <w:color w:val="800080"/>
        </w:rPr>
        <w:t xml:space="preserve"> </w:t>
      </w:r>
      <w:r w:rsidR="00042293" w:rsidRPr="004B0ECC">
        <w:t>indien bij de opsomming van de partijen geen gebruik is gemaakt van de aanduidingen vervreemder/verkoper en/of verkrijger/koper.</w:t>
      </w:r>
      <w:r w:rsidR="00042293">
        <w:t xml:space="preserve"> </w:t>
      </w:r>
    </w:p>
    <w:p w:rsidR="00042293" w:rsidRPr="00F86BA1"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FF0000"/>
                <w:u w:val="single"/>
                <w:lang w:val="en-US"/>
              </w:rPr>
            </w:pPr>
            <w:r w:rsidRPr="00E54774">
              <w:rPr>
                <w:color w:val="FF0000"/>
                <w:u w:val="single"/>
                <w:lang w:val="en-US"/>
              </w:rPr>
              <w:t>KOOP</w:t>
            </w:r>
            <w:r w:rsidRPr="00E54774">
              <w:rPr>
                <w:rFonts w:cs="Arial"/>
                <w:color w:val="FF0000"/>
                <w:lang w:val="en-US"/>
              </w:rPr>
              <w:t xml:space="preserve"> </w:t>
            </w:r>
          </w:p>
        </w:tc>
        <w:tc>
          <w:tcPr>
            <w:tcW w:w="7371" w:type="dxa"/>
            <w:shd w:val="clear" w:color="auto" w:fill="auto"/>
          </w:tcPr>
          <w:p w:rsidR="00042293" w:rsidRPr="00E54774" w:rsidRDefault="00042293" w:rsidP="00E54774">
            <w:pPr>
              <w:spacing w:before="72"/>
              <w:rPr>
                <w:lang w:val="en-US"/>
              </w:rPr>
            </w:pPr>
            <w:r w:rsidRPr="00E54774">
              <w:rPr>
                <w:lang w:val="en-US"/>
              </w:rPr>
              <w:t>Vaste tekst.</w:t>
            </w:r>
          </w:p>
        </w:tc>
      </w:tr>
      <w:tr w:rsidR="00042293" w:rsidRPr="00F86BA1" w:rsidTr="00E54774">
        <w:tc>
          <w:tcPr>
            <w:tcW w:w="6771" w:type="dxa"/>
            <w:shd w:val="clear" w:color="auto" w:fill="auto"/>
          </w:tcPr>
          <w:p w:rsidR="00042293" w:rsidRPr="00F86BA1" w:rsidRDefault="00042293" w:rsidP="00E54774">
            <w:pPr>
              <w:numPr>
                <w:ilvl w:val="0"/>
                <w:numId w:val="18"/>
              </w:numPr>
              <w:tabs>
                <w:tab w:val="left" w:pos="425"/>
                <w:tab w:val="left" w:pos="850"/>
              </w:tabs>
            </w:pPr>
            <w:r w:rsidRPr="00E54774">
              <w:rPr>
                <w:color w:val="FF0000"/>
              </w:rPr>
              <w:t xml:space="preserve">Door </w:t>
            </w:r>
            <w:r w:rsidRPr="00E54774">
              <w:rPr>
                <w:color w:val="339966"/>
              </w:rPr>
              <w:t>(vervreemder/verkoper)</w:t>
            </w:r>
            <w:r w:rsidRPr="00E54774">
              <w:rPr>
                <w:color w:val="800080"/>
              </w:rPr>
              <w:t xml:space="preserve"> </w:t>
            </w:r>
            <w:r w:rsidRPr="00E54774">
              <w:rPr>
                <w:color w:val="FF0000"/>
              </w:rPr>
              <w:t xml:space="preserve">is met </w:t>
            </w:r>
            <w:r w:rsidRPr="00E54774">
              <w:rPr>
                <w:color w:val="339966"/>
              </w:rPr>
              <w:t>partij [volgletter/volgnummer]</w:t>
            </w:r>
            <w:r w:rsidRPr="00E54774">
              <w:rPr>
                <w:color w:val="800080"/>
              </w:rPr>
              <w:t xml:space="preserve"> </w:t>
            </w:r>
            <w:r w:rsidRPr="00E54774">
              <w:rPr>
                <w:color w:val="FF0000"/>
              </w:rPr>
              <w:t xml:space="preserve">op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color w:val="FF0000"/>
              </w:rPr>
              <w:t xml:space="preserve"> een </w:t>
            </w:r>
            <w:r w:rsidRPr="00E54774">
              <w:rPr>
                <w:color w:val="339966"/>
              </w:rPr>
              <w:t>koopovereenkomst/koopcontract/koopakte</w:t>
            </w:r>
            <w:r w:rsidRPr="00E54774">
              <w:rPr>
                <w:color w:val="FF0000"/>
              </w:rPr>
              <w:t xml:space="preserve"> gesloten betreffende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w:t>
            </w:r>
          </w:p>
        </w:tc>
        <w:tc>
          <w:tcPr>
            <w:tcW w:w="7371" w:type="dxa"/>
            <w:shd w:val="clear" w:color="auto" w:fill="auto"/>
          </w:tcPr>
          <w:p w:rsidR="00042293" w:rsidRDefault="00042293" w:rsidP="00042293">
            <w:r>
              <w:t>Zie toelichting variant 3.</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-partij</w:t>
            </w:r>
          </w:p>
          <w:p w:rsidR="00042293" w:rsidRPr="00E54774" w:rsidRDefault="00042293" w:rsidP="00E54774">
            <w:pPr>
              <w:spacing w:line="240" w:lineRule="auto"/>
              <w:rPr>
                <w:sz w:val="16"/>
                <w:szCs w:val="16"/>
              </w:rPr>
            </w:pPr>
            <w:r w:rsidRPr="00E54774">
              <w:rPr>
                <w:sz w:val="16"/>
                <w:szCs w:val="16"/>
              </w:rPr>
              <w:t>//IMKAD_AangebodenStuk/StukdeelKoop/</w:t>
            </w:r>
          </w:p>
          <w:p w:rsidR="00042293" w:rsidRPr="00E54774" w:rsidRDefault="00042293" w:rsidP="00E54774">
            <w:pPr>
              <w:spacing w:line="240" w:lineRule="auto"/>
              <w:rPr>
                <w:rFonts w:cs="Arial"/>
                <w:sz w:val="16"/>
                <w:szCs w:val="16"/>
              </w:rPr>
            </w:pPr>
            <w:r w:rsidRPr="00E54774">
              <w:rPr>
                <w:rFonts w:cs="Arial"/>
                <w:sz w:val="16"/>
                <w:szCs w:val="16"/>
              </w:rPr>
              <w:tab/>
              <w:t>./tia_Volgnummer(‘1’)</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CE05F2" w:rsidRPr="00E54774">
              <w:rPr>
                <w:rFonts w:cs="Arial"/>
                <w:sz w:val="16"/>
                <w:szCs w:val="16"/>
              </w:rPr>
              <w:t>[</w:t>
            </w:r>
            <w:r w:rsidRPr="00E54774">
              <w:rPr>
                <w:rFonts w:cs="Arial"/>
                <w:sz w:val="16"/>
                <w:szCs w:val="16"/>
              </w:rPr>
              <w:t>xlink:href="id van de als vervreemder geselecteerde Partij"</w:t>
            </w:r>
            <w:r w:rsidR="00CE05F2"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CE05F2" w:rsidRPr="00E54774">
              <w:rPr>
                <w:rFonts w:cs="Arial"/>
                <w:sz w:val="16"/>
                <w:szCs w:val="16"/>
              </w:rPr>
              <w:t>[</w:t>
            </w:r>
            <w:r w:rsidRPr="00E54774">
              <w:rPr>
                <w:rFonts w:cs="Arial"/>
                <w:sz w:val="16"/>
                <w:szCs w:val="16"/>
              </w:rPr>
              <w:t>xlink:href="id van de als verkrijger geselecteerde Partij’’</w:t>
            </w:r>
            <w:r w:rsidR="00CE05F2"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./koopovereenkomst/datumOndertekening</w:t>
            </w:r>
          </w:p>
          <w:p w:rsidR="00042293" w:rsidRPr="00E54774" w:rsidRDefault="00042293" w:rsidP="00E54774">
            <w:pPr>
              <w:spacing w:line="240" w:lineRule="auto"/>
              <w:rPr>
                <w:rFonts w:cs="Arial"/>
                <w:sz w:val="16"/>
                <w:szCs w:val="16"/>
              </w:rPr>
            </w:pPr>
            <w:r w:rsidRPr="00E54774">
              <w:rPr>
                <w:rFonts w:cs="Arial"/>
                <w:sz w:val="16"/>
                <w:szCs w:val="16"/>
              </w:rPr>
              <w:tab/>
              <w:t>./bestaand (“true”)</w:t>
            </w:r>
          </w:p>
          <w:p w:rsidR="00042293" w:rsidRPr="00E54774" w:rsidRDefault="0004229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CB4D5E">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-gerelateerde partijen</w:t>
            </w:r>
          </w:p>
          <w:p w:rsidR="00042293" w:rsidRPr="00E54774" w:rsidRDefault="00042293" w:rsidP="00E54774">
            <w:pPr>
              <w:spacing w:line="240" w:lineRule="auto"/>
              <w:rPr>
                <w:sz w:val="16"/>
                <w:szCs w:val="16"/>
              </w:rPr>
            </w:pPr>
            <w:r w:rsidRPr="00E54774">
              <w:rPr>
                <w:sz w:val="16"/>
                <w:szCs w:val="16"/>
              </w:rPr>
              <w:t>//IMKAD_AangebodenStuk/StukdeelKoop/</w:t>
            </w:r>
          </w:p>
          <w:p w:rsidR="00042293" w:rsidRPr="00E54774" w:rsidRDefault="00042293" w:rsidP="00E54774">
            <w:pPr>
              <w:spacing w:line="240" w:lineRule="auto"/>
              <w:rPr>
                <w:rFonts w:cs="Arial"/>
                <w:sz w:val="16"/>
                <w:szCs w:val="16"/>
              </w:rPr>
            </w:pPr>
            <w:r w:rsidRPr="00E54774">
              <w:rPr>
                <w:rFonts w:cs="Arial"/>
                <w:sz w:val="16"/>
                <w:szCs w:val="16"/>
              </w:rPr>
              <w:tab/>
              <w:t>./tia_Volgnummer(‘x’)</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CE05F2" w:rsidRPr="00E54774">
              <w:rPr>
                <w:rFonts w:cs="Arial"/>
                <w:sz w:val="16"/>
                <w:szCs w:val="16"/>
              </w:rPr>
              <w:t>[</w:t>
            </w:r>
            <w:r w:rsidRPr="00E54774">
              <w:rPr>
                <w:rFonts w:cs="Arial"/>
                <w:sz w:val="16"/>
                <w:szCs w:val="16"/>
              </w:rPr>
              <w:t>xlink:href="id van de als vervreemder geselecteerde Partij/Partij"</w:t>
            </w:r>
            <w:r w:rsidR="00CE05F2"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CE05F2" w:rsidRPr="00E54774">
              <w:rPr>
                <w:rFonts w:cs="Arial"/>
                <w:sz w:val="16"/>
                <w:szCs w:val="16"/>
              </w:rPr>
              <w:t>[</w:t>
            </w:r>
            <w:r w:rsidRPr="00E54774">
              <w:rPr>
                <w:rFonts w:cs="Arial"/>
                <w:sz w:val="16"/>
                <w:szCs w:val="16"/>
              </w:rPr>
              <w:t>xlink:href="id van de als verkrijger geselecteerde Partij/Partij’’</w:t>
            </w:r>
            <w:r w:rsidR="00CE05F2"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./koopovereenkomst/datumOndertekening</w:t>
            </w:r>
          </w:p>
          <w:p w:rsidR="00042293" w:rsidRPr="00E54774" w:rsidRDefault="00042293" w:rsidP="00E54774">
            <w:pPr>
              <w:spacing w:line="240" w:lineRule="auto"/>
              <w:rPr>
                <w:rFonts w:cs="Arial"/>
                <w:sz w:val="16"/>
                <w:szCs w:val="16"/>
              </w:rPr>
            </w:pPr>
            <w:r w:rsidRPr="00E54774">
              <w:rPr>
                <w:rFonts w:cs="Arial"/>
                <w:sz w:val="16"/>
                <w:szCs w:val="16"/>
              </w:rPr>
              <w:tab/>
              <w:t>./bestaand (“true”)</w:t>
            </w:r>
          </w:p>
          <w:p w:rsidR="00042293" w:rsidRPr="00E54774" w:rsidRDefault="00042293" w:rsidP="00E54774">
            <w:pPr>
              <w:spacing w:line="240" w:lineRule="auto"/>
              <w:rPr>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CB4D5E">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tc>
      </w:tr>
      <w:tr w:rsidR="00042293" w:rsidRPr="00F86BA1" w:rsidTr="00E54774">
        <w:tc>
          <w:tcPr>
            <w:tcW w:w="6771" w:type="dxa"/>
            <w:shd w:val="clear" w:color="auto" w:fill="auto"/>
          </w:tcPr>
          <w:p w:rsidR="00042293" w:rsidRPr="00E54774" w:rsidRDefault="00042293" w:rsidP="00E54774">
            <w:pPr>
              <w:tabs>
                <w:tab w:val="left" w:pos="425"/>
                <w:tab w:val="left" w:pos="850"/>
              </w:tabs>
              <w:rPr>
                <w:color w:val="FF0000"/>
              </w:rPr>
            </w:pPr>
            <w:r w:rsidRPr="00E54774">
              <w:rPr>
                <w:color w:val="FF0000"/>
              </w:rPr>
              <w:tab/>
              <w:t xml:space="preserve">hierna te noemen: </w:t>
            </w:r>
            <w:r w:rsidRPr="00E54774">
              <w:rPr>
                <w:color w:val="339966"/>
              </w:rPr>
              <w:t>“</w:t>
            </w:r>
            <w:r w:rsidRPr="00E54774">
              <w:rPr>
                <w:color w:val="800080"/>
                <w:u w:val="single"/>
              </w:rPr>
              <w:t>de</w:t>
            </w:r>
            <w:r w:rsidRPr="00E54774">
              <w:rPr>
                <w:color w:val="FF0000"/>
                <w:u w:val="single"/>
              </w:rPr>
              <w:t xml:space="preserve"> </w:t>
            </w:r>
            <w:r w:rsidRPr="00E54774">
              <w:rPr>
                <w:color w:val="339966"/>
                <w:u w:val="single"/>
              </w:rPr>
              <w:t>Koopovereenkomst</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het</w:t>
            </w:r>
            <w:r w:rsidRPr="00E54774">
              <w:rPr>
                <w:color w:val="008000"/>
                <w:u w:val="single"/>
              </w:rPr>
              <w:t xml:space="preserve"> </w:t>
            </w:r>
            <w:r w:rsidRPr="00E54774">
              <w:rPr>
                <w:color w:val="339966"/>
                <w:u w:val="single"/>
              </w:rPr>
              <w:t>Koopcontract</w:t>
            </w:r>
            <w:r w:rsidRPr="00E54774">
              <w:rPr>
                <w:color w:val="008000"/>
                <w:u w:val="single"/>
              </w:rPr>
              <w:t xml:space="preserve"> </w:t>
            </w:r>
            <w:r w:rsidRPr="00E54774">
              <w:rPr>
                <w:color w:val="008000"/>
              </w:rPr>
              <w:tab/>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de</w:t>
            </w:r>
            <w:r w:rsidRPr="00E54774">
              <w:rPr>
                <w:color w:val="008000"/>
                <w:u w:val="single"/>
              </w:rPr>
              <w:t xml:space="preserve"> </w:t>
            </w:r>
            <w:r w:rsidRPr="00E54774">
              <w:rPr>
                <w:color w:val="339966"/>
                <w:u w:val="single"/>
              </w:rPr>
              <w:t>Koopakte</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FF0000"/>
                <w:szCs w:val="18"/>
              </w:rPr>
              <w:t>.</w:t>
            </w:r>
            <w:r w:rsidRPr="00E54774">
              <w:rPr>
                <w:color w:val="00FFFF"/>
              </w:rPr>
              <w:t xml:space="preserve"> </w:t>
            </w:r>
            <w:r w:rsidRPr="00E54774">
              <w:rPr>
                <w:color w:val="800080"/>
              </w:rPr>
              <w:t>Deze/Dit</w:t>
            </w:r>
            <w:r w:rsidRPr="00E54774">
              <w:rPr>
                <w:color w:val="008000"/>
              </w:rPr>
              <w:t xml:space="preserve"> </w:t>
            </w:r>
            <w:r w:rsidRPr="00E54774">
              <w:rPr>
                <w:color w:val="339966"/>
              </w:rPr>
              <w:t>Koopovereenkomst</w:t>
            </w:r>
            <w:r w:rsidRPr="00E54774">
              <w:rPr>
                <w:color w:val="FF0000"/>
              </w:rPr>
              <w:t xml:space="preserve"> </w:t>
            </w:r>
            <w:r w:rsidRPr="00E54774">
              <w:rPr>
                <w:color w:val="FF0000"/>
              </w:rPr>
              <w:tab/>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[volgnummer]</w:t>
            </w:r>
            <w:r w:rsidRPr="00E54774">
              <w:rPr>
                <w:color w:val="FF0000"/>
              </w:rPr>
              <w:t xml:space="preserve"> is als </w:t>
            </w:r>
            <w:r w:rsidRPr="00E54774">
              <w:rPr>
                <w:color w:val="FF0000"/>
              </w:rPr>
              <w:tab/>
              <w:t>bijlage aan deze akte gehecht.</w:t>
            </w:r>
          </w:p>
        </w:tc>
        <w:tc>
          <w:tcPr>
            <w:tcW w:w="7371" w:type="dxa"/>
            <w:shd w:val="clear" w:color="auto" w:fill="auto"/>
          </w:tcPr>
          <w:p w:rsidR="00042293" w:rsidRDefault="00042293" w:rsidP="00042293">
            <w:r>
              <w:t>Zie toelichting variant 3.</w:t>
            </w:r>
          </w:p>
          <w:p w:rsidR="00042293" w:rsidRDefault="00042293" w:rsidP="00042293">
            <w:r>
              <w:t>De laatste zin over de aangehechte akte is verplicht.</w:t>
            </w:r>
          </w:p>
        </w:tc>
      </w:tr>
      <w:tr w:rsidR="00042293" w:rsidRPr="00F86BA1" w:rsidTr="00E54774">
        <w:tc>
          <w:tcPr>
            <w:tcW w:w="6771" w:type="dxa"/>
            <w:shd w:val="clear" w:color="auto" w:fill="auto"/>
          </w:tcPr>
          <w:p w:rsidR="00042293" w:rsidRPr="00E54774" w:rsidRDefault="00042293" w:rsidP="00E54774">
            <w:pPr>
              <w:numPr>
                <w:ilvl w:val="0"/>
                <w:numId w:val="18"/>
              </w:numPr>
              <w:tabs>
                <w:tab w:val="left" w:pos="425"/>
                <w:tab w:val="left" w:pos="850"/>
              </w:tabs>
              <w:rPr>
                <w:color w:val="FF0000"/>
              </w:rPr>
            </w:pPr>
            <w:r w:rsidRPr="00E54774">
              <w:rPr>
                <w:color w:val="FF0000"/>
              </w:rPr>
              <w:t xml:space="preserve">Vervolgens is door </w:t>
            </w:r>
            <w:r w:rsidRPr="00E54774">
              <w:rPr>
                <w:color w:val="339966"/>
              </w:rPr>
              <w:t>partij [volgletter/volgnummer]</w:t>
            </w:r>
            <w:r w:rsidRPr="00E54774">
              <w:rPr>
                <w:color w:val="800080"/>
              </w:rPr>
              <w:t xml:space="preserve"> </w:t>
            </w:r>
            <w:r w:rsidRPr="00E54774">
              <w:rPr>
                <w:color w:val="FF0000"/>
              </w:rPr>
              <w:t xml:space="preserve">met </w:t>
            </w:r>
            <w:r w:rsidRPr="00E54774">
              <w:rPr>
                <w:color w:val="339966"/>
              </w:rPr>
              <w:t>(verkrijger/ koper)</w:t>
            </w:r>
            <w:r w:rsidRPr="00E54774">
              <w:rPr>
                <w:color w:val="80008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t xml:space="preserve"> </w:t>
            </w:r>
            <w:r w:rsidRPr="00E54774">
              <w:rPr>
                <w:color w:val="FF0000"/>
              </w:rPr>
              <w:t xml:space="preserve">een </w:t>
            </w:r>
            <w:r w:rsidRPr="00E54774">
              <w:rPr>
                <w:color w:val="339966"/>
              </w:rPr>
              <w:t>koopovereenkomst/koopcontract/koopakte</w:t>
            </w:r>
            <w:r w:rsidRPr="00E54774">
              <w:rPr>
                <w:color w:val="FF0000"/>
              </w:rPr>
              <w:t xml:space="preserve"> gesloten betreffende </w:t>
            </w:r>
            <w:r w:rsidRPr="00E54774">
              <w:rPr>
                <w:color w:val="800080"/>
              </w:rPr>
              <w:t>de</w:t>
            </w:r>
            <w:r w:rsidRPr="00E54774">
              <w:rPr>
                <w:color w:val="FF0000"/>
              </w:rPr>
              <w:t xml:space="preserve"> </w:t>
            </w:r>
            <w:r w:rsidRPr="00E54774">
              <w:rPr>
                <w:color w:val="339966"/>
              </w:rPr>
              <w:t>Koopovereenkomst</w:t>
            </w:r>
            <w:r w:rsidRPr="00E54774">
              <w:rPr>
                <w:color w:val="FF0000"/>
              </w:rPr>
              <w:t xml:space="preserve"> </w:t>
            </w:r>
            <w:r w:rsidRPr="00E54774">
              <w:rPr>
                <w:rFonts w:cs="Arial"/>
                <w:bCs/>
                <w:color w:val="800080"/>
                <w:szCs w:val="18"/>
              </w:rPr>
              <w:t>[volgnummer]</w:t>
            </w:r>
            <w:r w:rsidRPr="00E54774">
              <w:rPr>
                <w:color w:val="008000"/>
              </w:rPr>
              <w:t xml:space="preserve">/ </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[volgnummer]</w:t>
            </w:r>
            <w:r w:rsidRPr="00E54774">
              <w:rPr>
                <w:color w:val="008000"/>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[volgnummer]</w:t>
            </w:r>
            <w:r w:rsidRPr="00E54774">
              <w:rPr>
                <w:color w:val="FF0000"/>
              </w:rPr>
              <w:t xml:space="preserve"> met betrekking tot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hierna te noemen: </w:t>
            </w:r>
            <w:r w:rsidRPr="00E54774">
              <w:rPr>
                <w:color w:val="339966"/>
              </w:rPr>
              <w:t>“</w:t>
            </w:r>
            <w:r w:rsidRPr="00E54774">
              <w:rPr>
                <w:color w:val="800080"/>
                <w:u w:val="single"/>
              </w:rPr>
              <w:t>de</w:t>
            </w:r>
            <w:r w:rsidRPr="00E54774">
              <w:rPr>
                <w:color w:val="FF0000"/>
                <w:u w:val="single"/>
              </w:rPr>
              <w:t xml:space="preserve"> </w:t>
            </w:r>
            <w:r w:rsidRPr="00E54774">
              <w:rPr>
                <w:color w:val="339966"/>
                <w:u w:val="single"/>
              </w:rPr>
              <w:t>Koopovereenkomst</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het</w:t>
            </w:r>
            <w:r w:rsidRPr="00E54774">
              <w:rPr>
                <w:color w:val="008000"/>
                <w:u w:val="single"/>
              </w:rPr>
              <w:t xml:space="preserve"> </w:t>
            </w:r>
            <w:r w:rsidRPr="00E54774">
              <w:rPr>
                <w:color w:val="339966"/>
                <w:u w:val="single"/>
              </w:rPr>
              <w:t>Koopcontract</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de</w:t>
            </w:r>
            <w:r w:rsidRPr="00E54774">
              <w:rPr>
                <w:color w:val="008000"/>
                <w:u w:val="single"/>
              </w:rPr>
              <w:t xml:space="preserve"> </w:t>
            </w:r>
            <w:r w:rsidRPr="00E54774">
              <w:rPr>
                <w:color w:val="339966"/>
                <w:u w:val="single"/>
              </w:rPr>
              <w:t>Koopakte</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FF0000"/>
                <w:szCs w:val="18"/>
              </w:rPr>
              <w:t>.</w:t>
            </w:r>
            <w:r w:rsidRPr="00E54774">
              <w:rPr>
                <w:color w:val="FF0000"/>
              </w:rPr>
              <w:t xml:space="preserve"> </w:t>
            </w:r>
            <w:r w:rsidRPr="00E54774">
              <w:rPr>
                <w:color w:val="800080"/>
              </w:rPr>
              <w:t>Deze/Dit</w:t>
            </w:r>
            <w:r w:rsidRPr="00E54774">
              <w:rPr>
                <w:color w:val="008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Pr>
                <w:color w:val="FF0000"/>
              </w:rPr>
              <w:t xml:space="preserve"> is eveneens als bijlage aan deze akte gehecht.</w:t>
            </w:r>
          </w:p>
        </w:tc>
        <w:tc>
          <w:tcPr>
            <w:tcW w:w="7371" w:type="dxa"/>
            <w:shd w:val="clear" w:color="auto" w:fill="auto"/>
          </w:tcPr>
          <w:p w:rsidR="00042293" w:rsidRDefault="00042293" w:rsidP="00042293">
            <w:r>
              <w:t>Zie toelichting variant 3.</w:t>
            </w:r>
          </w:p>
          <w:p w:rsidR="00042293" w:rsidRDefault="00042293" w:rsidP="00042293">
            <w:r>
              <w:t>De laatste zin over de aangehechte akte is verplicht.</w:t>
            </w:r>
          </w:p>
          <w:p w:rsidR="00042293" w:rsidRPr="00E54774" w:rsidRDefault="00042293" w:rsidP="00042293">
            <w:pPr>
              <w:rPr>
                <w:u w:val="single"/>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-partij</w:t>
            </w:r>
          </w:p>
          <w:p w:rsidR="00042293" w:rsidRPr="00E54774" w:rsidRDefault="00042293" w:rsidP="00E54774">
            <w:pPr>
              <w:spacing w:line="240" w:lineRule="auto"/>
              <w:rPr>
                <w:sz w:val="16"/>
                <w:szCs w:val="16"/>
              </w:rPr>
            </w:pPr>
            <w:r w:rsidRPr="00E54774">
              <w:rPr>
                <w:sz w:val="16"/>
                <w:szCs w:val="16"/>
              </w:rPr>
              <w:t>//IMKAD_AangebodenStuk/StukdeelKoop/</w:t>
            </w:r>
          </w:p>
          <w:p w:rsidR="00042293" w:rsidRPr="00E54774" w:rsidRDefault="00042293" w:rsidP="00E54774">
            <w:pPr>
              <w:spacing w:line="240" w:lineRule="auto"/>
              <w:rPr>
                <w:rFonts w:cs="Arial"/>
                <w:sz w:val="16"/>
                <w:szCs w:val="16"/>
              </w:rPr>
            </w:pPr>
            <w:r w:rsidRPr="00E54774">
              <w:rPr>
                <w:rFonts w:cs="Arial"/>
                <w:sz w:val="16"/>
                <w:szCs w:val="16"/>
              </w:rPr>
              <w:tab/>
              <w:t>./tia_Volgnummer(‘2’)</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60057B" w:rsidRPr="00E54774">
              <w:rPr>
                <w:rFonts w:cs="Arial"/>
                <w:sz w:val="16"/>
                <w:szCs w:val="16"/>
              </w:rPr>
              <w:t>[</w:t>
            </w:r>
            <w:r w:rsidRPr="00E54774">
              <w:rPr>
                <w:rFonts w:cs="Arial"/>
                <w:sz w:val="16"/>
                <w:szCs w:val="16"/>
              </w:rPr>
              <w:t>xlink:href="id van de als vervreemder geselecteerde Partij"</w:t>
            </w:r>
            <w:r w:rsidR="0060057B"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60057B" w:rsidRPr="00E54774">
              <w:rPr>
                <w:rFonts w:cs="Arial"/>
                <w:sz w:val="16"/>
                <w:szCs w:val="16"/>
              </w:rPr>
              <w:t>[</w:t>
            </w:r>
            <w:r w:rsidRPr="00E54774">
              <w:rPr>
                <w:rFonts w:cs="Arial"/>
                <w:sz w:val="16"/>
                <w:szCs w:val="16"/>
              </w:rPr>
              <w:t>xlink:href="id van de als verkrijger geselecteerde Partij’’</w:t>
            </w:r>
            <w:r w:rsidR="0060057B"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./bestaand (“true”)</w:t>
            </w:r>
          </w:p>
          <w:p w:rsidR="00042293" w:rsidRPr="00E54774" w:rsidRDefault="00042293" w:rsidP="00E54774">
            <w:pPr>
              <w:spacing w:line="240" w:lineRule="auto"/>
              <w:rPr>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CB4D5E">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042293" w:rsidRPr="00E54774" w:rsidRDefault="00042293" w:rsidP="00E54774">
            <w:pPr>
              <w:spacing w:line="240" w:lineRule="auto"/>
              <w:rPr>
                <w:rFonts w:cs="Arial"/>
                <w:sz w:val="16"/>
                <w:szCs w:val="16"/>
              </w:rPr>
            </w:pPr>
          </w:p>
          <w:p w:rsidR="00042293" w:rsidRPr="00E54774" w:rsidRDefault="00042293" w:rsidP="00E54774">
            <w:pPr>
              <w:spacing w:line="240" w:lineRule="auto"/>
              <w:rPr>
                <w:sz w:val="16"/>
                <w:szCs w:val="16"/>
              </w:rPr>
            </w:pPr>
            <w:r w:rsidRPr="00E54774">
              <w:rPr>
                <w:sz w:val="16"/>
                <w:szCs w:val="16"/>
              </w:rPr>
              <w:t>-gerelateerde partijen</w:t>
            </w:r>
          </w:p>
          <w:p w:rsidR="00042293" w:rsidRPr="00E54774" w:rsidRDefault="00042293" w:rsidP="00E54774">
            <w:pPr>
              <w:spacing w:line="240" w:lineRule="auto"/>
              <w:rPr>
                <w:sz w:val="16"/>
                <w:szCs w:val="16"/>
              </w:rPr>
            </w:pPr>
            <w:r w:rsidRPr="00E54774">
              <w:rPr>
                <w:sz w:val="16"/>
                <w:szCs w:val="16"/>
              </w:rPr>
              <w:t>//IMKAD_AangebodenStuk/StukdeelKoop/</w:t>
            </w:r>
          </w:p>
          <w:p w:rsidR="00042293" w:rsidRPr="00E54774" w:rsidRDefault="00042293" w:rsidP="00E54774">
            <w:pPr>
              <w:spacing w:line="240" w:lineRule="auto"/>
              <w:rPr>
                <w:rFonts w:cs="Arial"/>
                <w:sz w:val="16"/>
                <w:szCs w:val="16"/>
              </w:rPr>
            </w:pPr>
            <w:r w:rsidRPr="00E54774">
              <w:rPr>
                <w:rFonts w:cs="Arial"/>
                <w:sz w:val="16"/>
                <w:szCs w:val="16"/>
              </w:rPr>
              <w:tab/>
              <w:t>./tia_Volgnummer(‘x’)</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60057B" w:rsidRPr="00E54774">
              <w:rPr>
                <w:rFonts w:cs="Arial"/>
                <w:sz w:val="16"/>
                <w:szCs w:val="16"/>
              </w:rPr>
              <w:t>[</w:t>
            </w:r>
            <w:r w:rsidRPr="00E54774">
              <w:rPr>
                <w:rFonts w:cs="Arial"/>
                <w:sz w:val="16"/>
                <w:szCs w:val="16"/>
              </w:rPr>
              <w:t>xlink:href="id van de als vervreemder geselecteerde Partij/Partij"</w:t>
            </w:r>
            <w:r w:rsidR="0060057B"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60057B" w:rsidRPr="00E54774">
              <w:rPr>
                <w:rFonts w:cs="Arial"/>
                <w:sz w:val="16"/>
                <w:szCs w:val="16"/>
              </w:rPr>
              <w:t>[</w:t>
            </w:r>
            <w:r w:rsidRPr="00E54774">
              <w:rPr>
                <w:rFonts w:cs="Arial"/>
                <w:sz w:val="16"/>
                <w:szCs w:val="16"/>
              </w:rPr>
              <w:t>xlink:href="id van de als verkrijger geselecteerde Partij/Partij’’</w:t>
            </w:r>
            <w:r w:rsidR="0060057B"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./bestaand (“true”)</w:t>
            </w:r>
          </w:p>
          <w:p w:rsidR="00042293" w:rsidRPr="00E54774" w:rsidRDefault="0004229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CB4D5E">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042293" w:rsidRPr="00E54774" w:rsidRDefault="00042293" w:rsidP="00E54774">
            <w:pPr>
              <w:spacing w:line="240" w:lineRule="auto"/>
              <w:rPr>
                <w:rFonts w:cs="Arial"/>
                <w:sz w:val="16"/>
                <w:szCs w:val="16"/>
              </w:rPr>
            </w:pPr>
          </w:p>
        </w:tc>
      </w:tr>
      <w:tr w:rsidR="00042293" w:rsidRPr="001677DE" w:rsidTr="00E54774">
        <w:tc>
          <w:tcPr>
            <w:tcW w:w="6771" w:type="dxa"/>
            <w:shd w:val="clear" w:color="auto" w:fill="auto"/>
          </w:tcPr>
          <w:p w:rsidR="00042293" w:rsidRPr="00E54774" w:rsidRDefault="00042293" w:rsidP="00E54774">
            <w:pPr>
              <w:numPr>
                <w:ilvl w:val="0"/>
                <w:numId w:val="18"/>
              </w:numPr>
              <w:tabs>
                <w:tab w:val="left" w:pos="-1440"/>
                <w:tab w:val="left" w:pos="-720"/>
                <w:tab w:val="left" w:pos="425"/>
              </w:tabs>
              <w:suppressAutoHyphens/>
              <w:rPr>
                <w:color w:val="FF0000"/>
                <w:u w:val="single"/>
              </w:rPr>
            </w:pPr>
            <w:r w:rsidRPr="00E54774">
              <w:rPr>
                <w:color w:val="FF0000"/>
              </w:rPr>
              <w:t xml:space="preserve">Bij overeenkomst tussen </w:t>
            </w:r>
            <w:r w:rsidRPr="00E54774">
              <w:rPr>
                <w:color w:val="339966"/>
              </w:rPr>
              <w:t>(vervreemder/verkoper)</w:t>
            </w:r>
            <w:r w:rsidRPr="00E54774">
              <w:rPr>
                <w:color w:val="FF0000"/>
              </w:rPr>
              <w:t xml:space="preserve">, </w:t>
            </w:r>
            <w:r w:rsidRPr="00E54774">
              <w:rPr>
                <w:color w:val="339966"/>
              </w:rPr>
              <w:t>partij [volgletter/volgnummer]</w:t>
            </w:r>
            <w:r w:rsidRPr="00E54774">
              <w:rPr>
                <w:color w:val="800080"/>
              </w:rPr>
              <w:t xml:space="preserve"> </w:t>
            </w:r>
            <w:r w:rsidRPr="00E54774">
              <w:rPr>
                <w:color w:val="FF0000"/>
              </w:rPr>
              <w:t xml:space="preserve">en </w:t>
            </w:r>
            <w:r w:rsidRPr="00E54774">
              <w:rPr>
                <w:color w:val="339966"/>
              </w:rPr>
              <w:t>(verkrijger/ koper)</w:t>
            </w:r>
            <w:r w:rsidRPr="00E54774">
              <w:rPr>
                <w:color w:val="800080"/>
              </w:rPr>
              <w:t xml:space="preserve"> </w:t>
            </w:r>
            <w:r w:rsidRPr="00E54774">
              <w:rPr>
                <w:color w:val="FF0000"/>
              </w:rPr>
              <w:t xml:space="preserve">heeft </w:t>
            </w:r>
            <w:r w:rsidRPr="00E54774">
              <w:rPr>
                <w:color w:val="339966"/>
              </w:rPr>
              <w:t>(verkrijger/ koper)</w:t>
            </w:r>
            <w:r w:rsidRPr="00E54774">
              <w:rPr>
                <w:color w:val="800080"/>
              </w:rPr>
              <w:t xml:space="preserve"> </w:t>
            </w:r>
            <w:r w:rsidRPr="00E54774">
              <w:rPr>
                <w:color w:val="FF0000"/>
              </w:rPr>
              <w:t xml:space="preserve">de volledige contractspositie van </w:t>
            </w:r>
            <w:r w:rsidRPr="00E54774">
              <w:rPr>
                <w:color w:val="339966"/>
              </w:rPr>
              <w:t>partij [volgletter/volgnummer]</w:t>
            </w:r>
            <w:r w:rsidRPr="00E54774">
              <w:rPr>
                <w:color w:val="800080"/>
              </w:rPr>
              <w:t xml:space="preserve"> </w:t>
            </w:r>
            <w:r w:rsidRPr="00E54774">
              <w:rPr>
                <w:color w:val="FF0000"/>
              </w:rPr>
              <w:t xml:space="preserve">in de overeenkomst met </w:t>
            </w:r>
            <w:r w:rsidRPr="00E54774">
              <w:rPr>
                <w:color w:val="339966"/>
              </w:rPr>
              <w:t xml:space="preserve">(vervreemder/verkoper) </w:t>
            </w:r>
            <w:r w:rsidRPr="00E54774">
              <w:rPr>
                <w:color w:val="FF0000"/>
              </w:rPr>
              <w:t xml:space="preserve">overgenomen. Bij deze akte wordt ter uitvoering van </w:t>
            </w:r>
            <w:r w:rsidRPr="00E54774">
              <w:rPr>
                <w:color w:val="800080"/>
              </w:rPr>
              <w:t>de</w:t>
            </w:r>
            <w:r w:rsidRPr="00E54774">
              <w:rPr>
                <w:color w:val="008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Pr>
                <w:color w:val="FF0000"/>
              </w:rPr>
              <w:t xml:space="preserve"> tussen </w:t>
            </w:r>
            <w:r w:rsidRPr="00E54774">
              <w:rPr>
                <w:color w:val="339966"/>
              </w:rPr>
              <w:t>(vervreemder/verkoper)</w:t>
            </w:r>
            <w:r w:rsidRPr="00E54774">
              <w:rPr>
                <w:color w:val="800080"/>
              </w:rPr>
              <w:t xml:space="preserve"> </w:t>
            </w:r>
            <w:r w:rsidRPr="00E54774">
              <w:rPr>
                <w:color w:val="FF0000"/>
              </w:rPr>
              <w:t xml:space="preserve">en </w:t>
            </w:r>
            <w:r w:rsidRPr="00E54774">
              <w:rPr>
                <w:color w:val="339966"/>
              </w:rPr>
              <w:t xml:space="preserve">partij [volgletter/volgnummer] de/het </w:t>
            </w:r>
            <w:r w:rsidRPr="00E54774">
              <w:rPr>
                <w:color w:val="FF0000"/>
              </w:rPr>
              <w:t>hierna te vermelden registergoed</w:t>
            </w:r>
            <w:r w:rsidRPr="00E54774">
              <w:rPr>
                <w:color w:val="800080"/>
              </w:rPr>
              <w:t xml:space="preserve">eren </w:t>
            </w:r>
            <w:r w:rsidRPr="00E54774">
              <w:rPr>
                <w:color w:val="FF0000"/>
              </w:rPr>
              <w:t xml:space="preserve">aan </w:t>
            </w:r>
            <w:r w:rsidRPr="00E54774">
              <w:rPr>
                <w:color w:val="339966"/>
              </w:rPr>
              <w:t>(verkrijger/ koper)</w:t>
            </w:r>
            <w:r w:rsidRPr="00E54774">
              <w:rPr>
                <w:color w:val="800080"/>
              </w:rPr>
              <w:t xml:space="preserve"> </w:t>
            </w:r>
            <w:r w:rsidRPr="00E54774">
              <w:rPr>
                <w:color w:val="FF0000"/>
              </w:rPr>
              <w:t>geleverd.</w:t>
            </w:r>
          </w:p>
        </w:tc>
        <w:tc>
          <w:tcPr>
            <w:tcW w:w="7371" w:type="dxa"/>
            <w:shd w:val="clear" w:color="auto" w:fill="auto"/>
          </w:tcPr>
          <w:p w:rsidR="00042293" w:rsidRPr="00E54774" w:rsidRDefault="00042293" w:rsidP="00E54774">
            <w:pPr>
              <w:spacing w:before="72"/>
              <w:rPr>
                <w:i/>
              </w:rPr>
            </w:pPr>
            <w:r w:rsidRPr="00E54774">
              <w:rPr>
                <w:i/>
              </w:rPr>
              <w:t>Voor dit punt zijn er 2 varianten. Deze tekst betreft de eerste variant zonder contractsoverneming.</w:t>
            </w:r>
          </w:p>
          <w:p w:rsidR="00042293" w:rsidRDefault="00042293" w:rsidP="00E54774">
            <w:pPr>
              <w:spacing w:before="72"/>
            </w:pPr>
            <w:r>
              <w:t>Hier worden de (gerelateerde-)partijen uit de</w:t>
            </w:r>
            <w:r w:rsidR="002336AC">
              <w:t xml:space="preserve"> 1</w:t>
            </w:r>
            <w:r w:rsidR="002336AC" w:rsidRPr="00E54774">
              <w:rPr>
                <w:vertAlign w:val="superscript"/>
              </w:rPr>
              <w:t>e</w:t>
            </w:r>
            <w:r w:rsidR="002336AC">
              <w:t xml:space="preserve"> en 2</w:t>
            </w:r>
            <w:r w:rsidR="002336AC" w:rsidRPr="00E54774">
              <w:rPr>
                <w:vertAlign w:val="superscript"/>
              </w:rPr>
              <w:t>e</w:t>
            </w:r>
            <w:r>
              <w:t xml:space="preserve"> koop vermeld. De partij-aanduidingen worden als volgt in de tekst </w:t>
            </w:r>
            <w:r w:rsidR="002336AC">
              <w:t>getoond</w:t>
            </w:r>
            <w:r>
              <w:t>:</w:t>
            </w:r>
          </w:p>
          <w:p w:rsidR="00042293" w:rsidRPr="00E54774" w:rsidRDefault="00042293" w:rsidP="00E54774">
            <w:pPr>
              <w:numPr>
                <w:ilvl w:val="0"/>
                <w:numId w:val="24"/>
              </w:numPr>
              <w:spacing w:before="72"/>
              <w:rPr>
                <w:color w:val="800080"/>
              </w:rPr>
            </w:pPr>
            <w:r w:rsidRPr="00E54774">
              <w:rPr>
                <w:color w:val="339966"/>
              </w:rPr>
              <w:t>Partij [volgletter/volgnummer]</w:t>
            </w:r>
            <w:r w:rsidRPr="00E54774">
              <w:rPr>
                <w:color w:val="800080"/>
              </w:rPr>
              <w:t xml:space="preserve">  </w:t>
            </w:r>
            <w:r w:rsidRPr="00FD5639">
              <w:t>=&gt; Verkrijger 1</w:t>
            </w:r>
            <w:r w:rsidRPr="00E54774">
              <w:rPr>
                <w:vertAlign w:val="superscript"/>
              </w:rPr>
              <w:t>e</w:t>
            </w:r>
            <w:r w:rsidRPr="00FD5639">
              <w:t xml:space="preserve"> koop</w:t>
            </w:r>
          </w:p>
          <w:p w:rsidR="00042293" w:rsidRPr="00E54774" w:rsidRDefault="00042293" w:rsidP="00E54774">
            <w:pPr>
              <w:numPr>
                <w:ilvl w:val="0"/>
                <w:numId w:val="24"/>
              </w:numPr>
              <w:spacing w:before="72"/>
              <w:rPr>
                <w:color w:val="800080"/>
              </w:rPr>
            </w:pPr>
            <w:r w:rsidRPr="00E54774">
              <w:rPr>
                <w:color w:val="339966"/>
              </w:rPr>
              <w:t>(Vervreemder/Verkoper)</w:t>
            </w:r>
            <w:r w:rsidRPr="00E54774">
              <w:rPr>
                <w:color w:val="800080"/>
              </w:rPr>
              <w:t xml:space="preserve">  </w:t>
            </w:r>
            <w:r w:rsidRPr="00FD5639">
              <w:t>=&gt; Vervreemder 1</w:t>
            </w:r>
            <w:r w:rsidRPr="00E54774">
              <w:rPr>
                <w:vertAlign w:val="superscript"/>
              </w:rPr>
              <w:t>e</w:t>
            </w:r>
            <w:r w:rsidRPr="00FD5639">
              <w:t xml:space="preserve"> koop</w:t>
            </w:r>
          </w:p>
          <w:p w:rsidR="00042293" w:rsidRDefault="00042293" w:rsidP="00E54774">
            <w:pPr>
              <w:numPr>
                <w:ilvl w:val="0"/>
                <w:numId w:val="24"/>
              </w:numPr>
              <w:spacing w:before="72"/>
            </w:pPr>
            <w:r w:rsidRPr="00E54774">
              <w:rPr>
                <w:color w:val="339966"/>
              </w:rPr>
              <w:t>(Verkrijger/ Koper)</w:t>
            </w:r>
            <w:r w:rsidRPr="00E54774">
              <w:rPr>
                <w:color w:val="800080"/>
              </w:rPr>
              <w:t xml:space="preserve">  </w:t>
            </w:r>
            <w:r w:rsidRPr="00FD5639">
              <w:t>=&gt; Verkrijger 2</w:t>
            </w:r>
            <w:r w:rsidRPr="00E54774">
              <w:rPr>
                <w:vertAlign w:val="superscript"/>
              </w:rPr>
              <w:t>e</w:t>
            </w:r>
            <w:r w:rsidRPr="00FD5639">
              <w:t xml:space="preserve"> koop</w:t>
            </w:r>
          </w:p>
          <w:p w:rsidR="002336AC" w:rsidRDefault="002336AC" w:rsidP="00E54774">
            <w:pPr>
              <w:spacing w:before="72"/>
            </w:pPr>
          </w:p>
          <w:p w:rsidR="00042293" w:rsidRDefault="00042293" w:rsidP="00E54774">
            <w:pPr>
              <w:spacing w:before="72"/>
            </w:pPr>
            <w:r>
              <w:t>De tekstkeuze voor de aanduiding van de koop wordt afgeleid van de keuze bij punt 1.</w:t>
            </w:r>
          </w:p>
          <w:p w:rsidR="00042293" w:rsidRDefault="00042293" w:rsidP="00E54774">
            <w:pPr>
              <w:spacing w:before="72"/>
            </w:pPr>
          </w:p>
          <w:p w:rsidR="00042293" w:rsidRPr="00E54774" w:rsidRDefault="00042293" w:rsidP="00E54774">
            <w:pPr>
              <w:spacing w:before="72"/>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tia_Volgnummer(‘1’)</w:t>
            </w:r>
            <w:r w:rsidRPr="00E54774">
              <w:rPr>
                <w:sz w:val="16"/>
                <w:szCs w:val="16"/>
              </w:rPr>
              <w:t>/tekstkeuze/</w:t>
            </w:r>
          </w:p>
          <w:p w:rsidR="00042293" w:rsidRPr="00E54774" w:rsidRDefault="00042293" w:rsidP="00E54774">
            <w:pPr>
              <w:spacing w:line="240" w:lineRule="auto"/>
              <w:rPr>
                <w:sz w:val="16"/>
                <w:szCs w:val="16"/>
              </w:rPr>
            </w:pPr>
            <w:r w:rsidRPr="00E54774">
              <w:rPr>
                <w:sz w:val="16"/>
                <w:szCs w:val="16"/>
              </w:rPr>
              <w:tab/>
              <w:t>./tagNaam(‘k_Contractsoverneming”)</w:t>
            </w:r>
          </w:p>
          <w:p w:rsidR="00042293" w:rsidRPr="00E54774" w:rsidRDefault="00042293" w:rsidP="00E54774">
            <w:pPr>
              <w:spacing w:line="240" w:lineRule="auto"/>
              <w:rPr>
                <w:sz w:val="16"/>
                <w:szCs w:val="16"/>
              </w:rPr>
            </w:pPr>
            <w:r w:rsidRPr="00E54774">
              <w:rPr>
                <w:sz w:val="16"/>
                <w:szCs w:val="16"/>
              </w:rPr>
              <w:tab/>
              <w:t>./tekst(‘false’)</w:t>
            </w:r>
          </w:p>
          <w:p w:rsidR="00042293" w:rsidRPr="00E54774" w:rsidRDefault="00042293" w:rsidP="00E54774">
            <w:pPr>
              <w:spacing w:before="72"/>
              <w:rPr>
                <w:u w:val="single"/>
              </w:rPr>
            </w:pPr>
            <w:r w:rsidRPr="00E54774">
              <w:rPr>
                <w:u w:val="single"/>
              </w:rPr>
              <w:t>Mapping (reeds eerder vastgelegde gegevens):</w:t>
            </w:r>
          </w:p>
          <w:p w:rsidR="00042293" w:rsidRPr="00E54774" w:rsidRDefault="00042293" w:rsidP="00E54774">
            <w:pPr>
              <w:spacing w:line="240" w:lineRule="auto"/>
              <w:rPr>
                <w:sz w:val="16"/>
                <w:szCs w:val="16"/>
              </w:rPr>
            </w:pPr>
            <w:r w:rsidRPr="00E54774">
              <w:rPr>
                <w:sz w:val="16"/>
                <w:szCs w:val="16"/>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tia_Volgnummer(‘1’)/</w:t>
            </w:r>
          </w:p>
          <w:p w:rsidR="00042293" w:rsidRPr="00E54774" w:rsidRDefault="00042293" w:rsidP="00E54774">
            <w:pPr>
              <w:spacing w:line="240" w:lineRule="auto"/>
              <w:rPr>
                <w:rFonts w:cs="Arial"/>
                <w:sz w:val="16"/>
                <w:szCs w:val="16"/>
              </w:rPr>
            </w:pPr>
            <w:r w:rsidRPr="00E54774">
              <w:rPr>
                <w:rFonts w:cs="Arial"/>
                <w:sz w:val="16"/>
                <w:szCs w:val="16"/>
              </w:rPr>
              <w:tab/>
              <w:t>./vervreemderRechtRef/Partij/aanduidingPartij</w:t>
            </w:r>
          </w:p>
          <w:p w:rsidR="00042293" w:rsidRPr="00E54774" w:rsidRDefault="00042293" w:rsidP="00E54774">
            <w:pPr>
              <w:spacing w:line="240" w:lineRule="auto"/>
              <w:rPr>
                <w:rFonts w:cs="Arial"/>
                <w:sz w:val="16"/>
                <w:szCs w:val="16"/>
              </w:rPr>
            </w:pPr>
            <w:r w:rsidRPr="00E54774">
              <w:rPr>
                <w:rFonts w:cs="Arial"/>
                <w:sz w:val="16"/>
                <w:szCs w:val="16"/>
              </w:rPr>
              <w:tab/>
              <w:t>./verkrijgerRechtRef/Partij/aanduidingPartij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tia_Volgnummer(‘2’)/</w:t>
            </w:r>
          </w:p>
          <w:p w:rsidR="00042293" w:rsidRPr="00E54774" w:rsidRDefault="00042293" w:rsidP="00E54774">
            <w:pPr>
              <w:spacing w:line="240" w:lineRule="auto"/>
              <w:rPr>
                <w:rFonts w:cs="Arial"/>
                <w:sz w:val="16"/>
                <w:szCs w:val="16"/>
              </w:rPr>
            </w:pPr>
            <w:r w:rsidRPr="00E54774">
              <w:rPr>
                <w:rFonts w:cs="Arial"/>
                <w:sz w:val="16"/>
                <w:szCs w:val="16"/>
              </w:rPr>
              <w:tab/>
              <w:t>./verkrijgerRechtRef/Partij/aanduidingPartij</w:t>
            </w:r>
          </w:p>
          <w:p w:rsidR="00042293" w:rsidRPr="00E54774" w:rsidRDefault="00042293" w:rsidP="00E54774">
            <w:pPr>
              <w:spacing w:line="240" w:lineRule="auto"/>
              <w:rPr>
                <w:rFonts w:cs="Arial"/>
                <w:sz w:val="16"/>
                <w:szCs w:val="16"/>
              </w:rPr>
            </w:pPr>
          </w:p>
          <w:p w:rsidR="00042293" w:rsidRPr="00E54774" w:rsidRDefault="00042293" w:rsidP="00E54774">
            <w:pPr>
              <w:spacing w:line="240" w:lineRule="auto"/>
              <w:rPr>
                <w:sz w:val="16"/>
                <w:szCs w:val="16"/>
              </w:rPr>
            </w:pPr>
            <w:r w:rsidRPr="00E54774">
              <w:rPr>
                <w:sz w:val="16"/>
                <w:szCs w:val="16"/>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tia_Volgnummer(‘x’)/</w:t>
            </w:r>
          </w:p>
          <w:p w:rsidR="00042293" w:rsidRPr="00E54774" w:rsidRDefault="00042293" w:rsidP="00E54774">
            <w:pPr>
              <w:spacing w:line="240" w:lineRule="auto"/>
              <w:rPr>
                <w:rFonts w:cs="Arial"/>
                <w:sz w:val="16"/>
                <w:szCs w:val="16"/>
              </w:rPr>
            </w:pPr>
            <w:r w:rsidRPr="00E54774">
              <w:rPr>
                <w:rFonts w:cs="Arial"/>
                <w:sz w:val="16"/>
                <w:szCs w:val="16"/>
              </w:rPr>
              <w:tab/>
              <w:t>./vervreemderRechtRef/Partij/Partij/aanduidingPartij</w:t>
            </w:r>
          </w:p>
          <w:p w:rsidR="00042293" w:rsidRPr="00E54774" w:rsidRDefault="00042293" w:rsidP="00E54774">
            <w:pPr>
              <w:spacing w:line="240" w:lineRule="auto"/>
              <w:rPr>
                <w:rFonts w:cs="Arial"/>
                <w:sz w:val="16"/>
                <w:szCs w:val="16"/>
              </w:rPr>
            </w:pPr>
            <w:r w:rsidRPr="00E54774">
              <w:rPr>
                <w:rFonts w:cs="Arial"/>
                <w:sz w:val="16"/>
                <w:szCs w:val="16"/>
              </w:rPr>
              <w:tab/>
              <w:t>./verkrijgerRechtRef/Partij/Partij/aanduidingPartij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tia_Volgnummer(‘x’)/</w:t>
            </w:r>
          </w:p>
          <w:p w:rsidR="00042293" w:rsidRPr="00E54774" w:rsidRDefault="00042293" w:rsidP="00E54774">
            <w:pPr>
              <w:spacing w:line="240" w:lineRule="auto"/>
              <w:rPr>
                <w:rFonts w:cs="Arial"/>
                <w:sz w:val="16"/>
                <w:szCs w:val="16"/>
              </w:rPr>
            </w:pPr>
            <w:r w:rsidRPr="00E54774">
              <w:rPr>
                <w:rFonts w:cs="Arial"/>
                <w:sz w:val="16"/>
                <w:szCs w:val="16"/>
              </w:rPr>
              <w:tab/>
              <w:t>./verkrijgerRechtRef/Partij/Partij/aanduidingPartij</w:t>
            </w:r>
          </w:p>
          <w:p w:rsidR="00042293" w:rsidRPr="00E54774" w:rsidRDefault="00042293" w:rsidP="00E54774">
            <w:pPr>
              <w:spacing w:line="240" w:lineRule="auto"/>
              <w:rPr>
                <w:rFonts w:cs="Arial"/>
                <w:sz w:val="16"/>
                <w:szCs w:val="16"/>
              </w:rPr>
            </w:pPr>
          </w:p>
          <w:p w:rsidR="00EE7350" w:rsidRPr="00E54774" w:rsidRDefault="00EE7350" w:rsidP="00E54774">
            <w:pPr>
              <w:spacing w:line="240" w:lineRule="auto"/>
              <w:rPr>
                <w:rFonts w:cs="Arial"/>
                <w:sz w:val="16"/>
                <w:szCs w:val="16"/>
              </w:rPr>
            </w:pPr>
            <w:r w:rsidRPr="00E54774">
              <w:rPr>
                <w:rFonts w:cs="Arial"/>
                <w:sz w:val="16"/>
                <w:szCs w:val="16"/>
              </w:rPr>
              <w:t>-aanduiding eerste koop</w:t>
            </w:r>
          </w:p>
          <w:p w:rsidR="00EE7350" w:rsidRPr="00E54774" w:rsidRDefault="00EE7350" w:rsidP="00E54774">
            <w:pPr>
              <w:spacing w:line="240" w:lineRule="auto"/>
              <w:rPr>
                <w:rFonts w:cs="Arial"/>
                <w:sz w:val="16"/>
                <w:szCs w:val="16"/>
              </w:rPr>
            </w:pPr>
            <w:r w:rsidRPr="00E54774">
              <w:rPr>
                <w:rFonts w:cs="Arial"/>
                <w:sz w:val="16"/>
                <w:szCs w:val="16"/>
              </w:rPr>
              <w:t>//IMKAD_AangebodenStuk/StukdeelKoop/tia_Volgnummer(‘1’)/</w:t>
            </w:r>
          </w:p>
          <w:p w:rsidR="00EE7350" w:rsidRPr="00E54774" w:rsidRDefault="00EE7350" w:rsidP="00E54774">
            <w:pPr>
              <w:spacing w:line="240" w:lineRule="auto"/>
              <w:ind w:left="227"/>
              <w:rPr>
                <w:sz w:val="16"/>
                <w:szCs w:val="16"/>
              </w:rPr>
            </w:pPr>
            <w:r w:rsidRPr="00E54774">
              <w:rPr>
                <w:sz w:val="16"/>
                <w:szCs w:val="16"/>
              </w:rPr>
              <w:t>./tagNaam(‘k_Koopakte’)</w:t>
            </w:r>
          </w:p>
          <w:p w:rsidR="00EE7350" w:rsidRPr="00E54774" w:rsidRDefault="00EE7350" w:rsidP="00E54774">
            <w:pPr>
              <w:spacing w:line="240" w:lineRule="auto"/>
              <w:ind w:left="227"/>
              <w:rPr>
                <w:sz w:val="16"/>
                <w:szCs w:val="16"/>
              </w:rPr>
            </w:pPr>
            <w:r w:rsidRPr="00E54774">
              <w:rPr>
                <w:sz w:val="16"/>
                <w:szCs w:val="16"/>
              </w:rPr>
              <w:t>./tagNaam(‘k_KoopakteVolgnummer’)</w:t>
            </w:r>
          </w:p>
          <w:p w:rsidR="00EE7350" w:rsidRPr="00E54774" w:rsidRDefault="00EE7350" w:rsidP="00E54774">
            <w:pPr>
              <w:spacing w:line="240" w:lineRule="auto"/>
              <w:rPr>
                <w:rFonts w:cs="Arial"/>
                <w:sz w:val="16"/>
                <w:szCs w:val="16"/>
              </w:rPr>
            </w:pPr>
          </w:p>
        </w:tc>
      </w:tr>
      <w:tr w:rsidR="00042293" w:rsidRPr="001677DE" w:rsidTr="00E54774">
        <w:tc>
          <w:tcPr>
            <w:tcW w:w="6771" w:type="dxa"/>
            <w:shd w:val="clear" w:color="auto" w:fill="auto"/>
          </w:tcPr>
          <w:p w:rsidR="00042293" w:rsidRPr="00E54774" w:rsidRDefault="00042293" w:rsidP="00E54774">
            <w:pPr>
              <w:numPr>
                <w:ilvl w:val="0"/>
                <w:numId w:val="23"/>
              </w:numPr>
              <w:tabs>
                <w:tab w:val="left" w:pos="425"/>
                <w:tab w:val="left" w:pos="850"/>
              </w:tabs>
              <w:rPr>
                <w:color w:val="FF0000"/>
              </w:rPr>
            </w:pPr>
            <w:r w:rsidRPr="00E54774">
              <w:rPr>
                <w:color w:val="FF0000"/>
              </w:rPr>
              <w:t xml:space="preserve">Partijen komen overeen dat </w:t>
            </w:r>
            <w:r w:rsidRPr="00E54774">
              <w:rPr>
                <w:color w:val="339966"/>
              </w:rPr>
              <w:t>(verkrijger/ koper)</w:t>
            </w:r>
            <w:r w:rsidRPr="00E54774">
              <w:rPr>
                <w:color w:val="800080"/>
              </w:rPr>
              <w:t xml:space="preserve"> </w:t>
            </w:r>
            <w:r w:rsidRPr="00E54774">
              <w:rPr>
                <w:color w:val="FF0000"/>
              </w:rPr>
              <w:t xml:space="preserve">de rechtsverhouding van </w:t>
            </w:r>
            <w:r w:rsidRPr="00E54774">
              <w:rPr>
                <w:color w:val="339966"/>
              </w:rPr>
              <w:t>partij [volgletter/volgnummer]</w:t>
            </w:r>
            <w:r w:rsidRPr="00E54774">
              <w:rPr>
                <w:color w:val="800080"/>
              </w:rPr>
              <w:t xml:space="preserve"> </w:t>
            </w:r>
            <w:r w:rsidRPr="00E54774">
              <w:rPr>
                <w:color w:val="FF0000"/>
              </w:rPr>
              <w:t xml:space="preserve">in de overeenkomst met </w:t>
            </w:r>
            <w:r w:rsidRPr="00E54774">
              <w:rPr>
                <w:color w:val="339966"/>
              </w:rPr>
              <w:t>(vervreemder/verkoper)</w:t>
            </w:r>
            <w:r w:rsidRPr="00E54774">
              <w:rPr>
                <w:color w:val="800080"/>
              </w:rPr>
              <w:t xml:space="preserve"> </w:t>
            </w:r>
            <w:r w:rsidRPr="00E54774">
              <w:rPr>
                <w:color w:val="FF0000"/>
              </w:rPr>
              <w:t xml:space="preserve">overneemt. Alle rechten met inbegrip van wilsrechten en verplichtingen uit hoofde van het contract van </w:t>
            </w:r>
            <w:r w:rsidRPr="00E54774">
              <w:rPr>
                <w:color w:val="339966"/>
              </w:rPr>
              <w:t>partij [volgletter/volgnummer]</w:t>
            </w:r>
            <w:r w:rsidRPr="00E54774">
              <w:rPr>
                <w:color w:val="008000"/>
              </w:rPr>
              <w:t xml:space="preserve"> </w:t>
            </w:r>
            <w:r w:rsidRPr="00E54774">
              <w:rPr>
                <w:color w:val="FF0000"/>
              </w:rPr>
              <w:t xml:space="preserve">op </w:t>
            </w:r>
            <w:r w:rsidRPr="00E54774">
              <w:rPr>
                <w:color w:val="339966"/>
              </w:rPr>
              <w:t>(vervreemder/verkoper)</w:t>
            </w:r>
            <w:r w:rsidRPr="00E54774">
              <w:rPr>
                <w:color w:val="FF0000"/>
              </w:rPr>
              <w:t xml:space="preserve">, in het bijzonder het recht om van </w:t>
            </w:r>
            <w:r w:rsidRPr="00E54774">
              <w:rPr>
                <w:color w:val="339966"/>
              </w:rPr>
              <w:t>(vervreemder/verkoper)</w:t>
            </w:r>
            <w:r w:rsidRPr="00E54774">
              <w:rPr>
                <w:color w:val="800080"/>
              </w:rPr>
              <w:t xml:space="preserve"> </w:t>
            </w:r>
            <w:r w:rsidRPr="00E54774">
              <w:rPr>
                <w:color w:val="FF0000"/>
              </w:rPr>
              <w:t xml:space="preserve">de levering in onvoorwaardelijke, volle en vrije eigendom van </w:t>
            </w:r>
            <w:r w:rsidRPr="00E54774">
              <w:rPr>
                <w:color w:val="339966"/>
              </w:rPr>
              <w:t>de/het</w:t>
            </w:r>
            <w:r w:rsidRPr="00E54774">
              <w:rPr>
                <w:color w:val="FF0000"/>
              </w:rPr>
              <w:t xml:space="preserve"> hierna te vermelden registergoed</w:t>
            </w:r>
            <w:r w:rsidRPr="00E54774">
              <w:rPr>
                <w:color w:val="800080"/>
              </w:rPr>
              <w:t xml:space="preserve">eren </w:t>
            </w:r>
            <w:r w:rsidRPr="00E54774">
              <w:rPr>
                <w:color w:val="FF0000"/>
              </w:rPr>
              <w:t xml:space="preserve">te vorderen, gaan derhalve bij deze over op </w:t>
            </w:r>
            <w:r w:rsidRPr="00E54774">
              <w:rPr>
                <w:color w:val="339966"/>
              </w:rPr>
              <w:t>(verkrijger/ koper)</w:t>
            </w:r>
            <w:r w:rsidRPr="00E54774">
              <w:rPr>
                <w:color w:val="FF0000"/>
              </w:rPr>
              <w:t xml:space="preserve">. De verweermiddelen die </w:t>
            </w:r>
            <w:r w:rsidRPr="00E54774">
              <w:rPr>
                <w:color w:val="339966"/>
              </w:rPr>
              <w:t>(vervreemder/verkoper)</w:t>
            </w:r>
            <w:r w:rsidRPr="00E54774">
              <w:rPr>
                <w:color w:val="800080"/>
              </w:rPr>
              <w:t xml:space="preserve"> </w:t>
            </w:r>
            <w:r w:rsidRPr="00E54774">
              <w:rPr>
                <w:color w:val="FF0000"/>
              </w:rPr>
              <w:t xml:space="preserve">jegens </w:t>
            </w:r>
            <w:r w:rsidRPr="00E54774">
              <w:rPr>
                <w:color w:val="339966"/>
              </w:rPr>
              <w:t>partij [volgletter/volgnummer]</w:t>
            </w:r>
            <w:r w:rsidRPr="00E54774">
              <w:rPr>
                <w:color w:val="800080"/>
              </w:rPr>
              <w:t xml:space="preserve"> </w:t>
            </w:r>
            <w:r w:rsidRPr="00E54774">
              <w:rPr>
                <w:color w:val="FF0000"/>
              </w:rPr>
              <w:t xml:space="preserve">met betrekking tot zijn vorderingen kon doen gelden, kan hij voortaan jegens </w:t>
            </w:r>
            <w:r w:rsidRPr="00E54774">
              <w:rPr>
                <w:color w:val="339966"/>
              </w:rPr>
              <w:t>(verkrijger/ koper)</w:t>
            </w:r>
            <w:r w:rsidRPr="00E54774">
              <w:rPr>
                <w:color w:val="008000"/>
              </w:rPr>
              <w:t xml:space="preserve"> </w:t>
            </w:r>
            <w:r w:rsidRPr="00E54774">
              <w:rPr>
                <w:color w:val="FF0000"/>
              </w:rPr>
              <w:t xml:space="preserve">doen gelden, zoals ook </w:t>
            </w:r>
            <w:r w:rsidRPr="00E54774">
              <w:rPr>
                <w:color w:val="339966"/>
              </w:rPr>
              <w:t>(verkrijger/ koper)</w:t>
            </w:r>
            <w:r w:rsidRPr="00E54774">
              <w:rPr>
                <w:color w:val="800080"/>
              </w:rPr>
              <w:t xml:space="preserve"> </w:t>
            </w:r>
            <w:r w:rsidRPr="00E54774">
              <w:rPr>
                <w:color w:val="FF0000"/>
              </w:rPr>
              <w:t xml:space="preserve">de verweermiddelen die </w:t>
            </w:r>
            <w:r w:rsidRPr="00E54774">
              <w:rPr>
                <w:color w:val="339966"/>
              </w:rPr>
              <w:t>partij [volgletter/volgnummer]</w:t>
            </w:r>
            <w:r w:rsidRPr="00E54774">
              <w:rPr>
                <w:color w:val="800080"/>
              </w:rPr>
              <w:t xml:space="preserve"> </w:t>
            </w:r>
            <w:r w:rsidRPr="00E54774">
              <w:rPr>
                <w:color w:val="FF0000"/>
              </w:rPr>
              <w:t xml:space="preserve">tot nu toe jegens </w:t>
            </w:r>
            <w:r w:rsidRPr="00E54774">
              <w:rPr>
                <w:color w:val="339966"/>
              </w:rPr>
              <w:t>(vervreemder/verkoper)</w:t>
            </w:r>
            <w:r w:rsidRPr="00E54774">
              <w:rPr>
                <w:color w:val="800080"/>
              </w:rPr>
              <w:t xml:space="preserve"> </w:t>
            </w:r>
            <w:r w:rsidRPr="00E54774">
              <w:rPr>
                <w:color w:val="FF0000"/>
              </w:rPr>
              <w:t xml:space="preserve">kon inroepen, voortaan zelf tegen </w:t>
            </w:r>
            <w:r w:rsidRPr="00E54774">
              <w:rPr>
                <w:color w:val="339966"/>
              </w:rPr>
              <w:t>(vervreemder/verkoper)</w:t>
            </w:r>
            <w:r w:rsidRPr="00E54774">
              <w:rPr>
                <w:color w:val="800080"/>
              </w:rPr>
              <w:t xml:space="preserve"> </w:t>
            </w:r>
            <w:r w:rsidRPr="00E54774">
              <w:rPr>
                <w:color w:val="FF0000"/>
              </w:rPr>
              <w:t>kan inroepen.</w:t>
            </w:r>
          </w:p>
          <w:p w:rsidR="00042293" w:rsidRPr="00E54774" w:rsidRDefault="00042293" w:rsidP="00E54774">
            <w:pPr>
              <w:tabs>
                <w:tab w:val="left" w:pos="425"/>
                <w:tab w:val="left" w:pos="850"/>
              </w:tabs>
              <w:ind w:left="360"/>
              <w:rPr>
                <w:color w:val="FF0000"/>
              </w:rPr>
            </w:pPr>
            <w:r w:rsidRPr="00E54774">
              <w:rPr>
                <w:color w:val="339966"/>
              </w:rPr>
              <w:t>Partij [volgletter/volgnummer]</w:t>
            </w:r>
            <w:r w:rsidRPr="00E54774">
              <w:rPr>
                <w:color w:val="800080"/>
              </w:rPr>
              <w:t xml:space="preserve"> </w:t>
            </w:r>
            <w:r w:rsidRPr="00E54774">
              <w:rPr>
                <w:color w:val="FF0000"/>
              </w:rPr>
              <w:t>verschaft aan</w:t>
            </w:r>
            <w:r w:rsidRPr="00E54774">
              <w:rPr>
                <w:color w:val="800080"/>
              </w:rPr>
              <w:t xml:space="preserve"> </w:t>
            </w:r>
            <w:r w:rsidRPr="00E54774">
              <w:rPr>
                <w:color w:val="339966"/>
              </w:rPr>
              <w:t>(verkrijger/ koper)</w:t>
            </w:r>
            <w:r w:rsidRPr="00E54774">
              <w:rPr>
                <w:color w:val="800080"/>
              </w:rPr>
              <w:t xml:space="preserve"> </w:t>
            </w:r>
            <w:r w:rsidRPr="00E54774">
              <w:rPr>
                <w:color w:val="FF0000"/>
              </w:rPr>
              <w:t xml:space="preserve">hierbij zo veel mogelijk alle bewijsstukken en eventuele executoriale titels met betrekking tot de op </w:t>
            </w:r>
            <w:r w:rsidRPr="00E54774">
              <w:rPr>
                <w:color w:val="339966"/>
              </w:rPr>
              <w:t>(verkrijger/ koper)</w:t>
            </w:r>
            <w:r w:rsidRPr="00E54774">
              <w:rPr>
                <w:color w:val="800080"/>
              </w:rPr>
              <w:t xml:space="preserve"> </w:t>
            </w:r>
            <w:r w:rsidRPr="00E54774">
              <w:rPr>
                <w:color w:val="FF0000"/>
              </w:rPr>
              <w:t xml:space="preserve">overgaande hoofd-, wils- en nevenrechten, waaronder begrepen de akte van het hierbij overgenomen contract, in origineel. Voor het geval enig bewijsstuk of enige executoriale titel onder een derde berust, althans van een derde te verkrijgen is, machtigt </w:t>
            </w:r>
            <w:r w:rsidRPr="00E54774">
              <w:rPr>
                <w:color w:val="339966"/>
              </w:rPr>
              <w:t>(vervreemder/verkoper)</w:t>
            </w:r>
            <w:r w:rsidRPr="00E54774">
              <w:rPr>
                <w:color w:val="800080"/>
              </w:rPr>
              <w:t xml:space="preserve"> </w:t>
            </w:r>
            <w:r w:rsidRPr="00E54774">
              <w:rPr>
                <w:color w:val="FF0000"/>
              </w:rPr>
              <w:t xml:space="preserve">hierbij </w:t>
            </w:r>
            <w:r w:rsidRPr="00E54774">
              <w:rPr>
                <w:color w:val="339966"/>
              </w:rPr>
              <w:t>partij [volgletter/volgnummer]</w:t>
            </w:r>
            <w:r w:rsidRPr="00E54774">
              <w:rPr>
                <w:color w:val="800080"/>
              </w:rPr>
              <w:t xml:space="preserve"> </w:t>
            </w:r>
            <w:r w:rsidRPr="00E54774">
              <w:rPr>
                <w:color w:val="FF0000"/>
              </w:rPr>
              <w:t>onherroepelijk om zelf dit stuk bij die derde op te vragen en eventueel in rechte op te vorderen.</w:t>
            </w:r>
          </w:p>
        </w:tc>
        <w:tc>
          <w:tcPr>
            <w:tcW w:w="7371" w:type="dxa"/>
            <w:shd w:val="clear" w:color="auto" w:fill="auto"/>
          </w:tcPr>
          <w:p w:rsidR="00042293" w:rsidRPr="00E54774" w:rsidRDefault="00042293" w:rsidP="00E54774">
            <w:pPr>
              <w:spacing w:before="72"/>
              <w:rPr>
                <w:i/>
              </w:rPr>
            </w:pPr>
            <w:r w:rsidRPr="00E54774">
              <w:rPr>
                <w:i/>
              </w:rPr>
              <w:t>Voor dit punt zijn er 2 varianten. Deze tekst betreft de tweede variant met contractsoverneming.</w:t>
            </w:r>
          </w:p>
          <w:p w:rsidR="00042293" w:rsidRDefault="00042293" w:rsidP="00E54774">
            <w:pPr>
              <w:spacing w:before="72"/>
            </w:pPr>
            <w:r>
              <w:t>Hier worden de (gerelateerde-)partijen uit de</w:t>
            </w:r>
            <w:r w:rsidR="002336AC">
              <w:t xml:space="preserve"> 1</w:t>
            </w:r>
            <w:r w:rsidR="002336AC" w:rsidRPr="00E54774">
              <w:rPr>
                <w:vertAlign w:val="superscript"/>
              </w:rPr>
              <w:t>e</w:t>
            </w:r>
            <w:r w:rsidR="002336AC">
              <w:t xml:space="preserve"> en 2</w:t>
            </w:r>
            <w:r w:rsidR="002336AC" w:rsidRPr="00E54774">
              <w:rPr>
                <w:vertAlign w:val="superscript"/>
              </w:rPr>
              <w:t>e</w:t>
            </w:r>
            <w:r w:rsidR="002336AC">
              <w:t xml:space="preserve"> </w:t>
            </w:r>
            <w:r>
              <w:t xml:space="preserve">koop vermeld. De partij-aanduidingen worden als volgt in de tekst </w:t>
            </w:r>
            <w:r w:rsidR="002336AC">
              <w:t>getoond</w:t>
            </w:r>
            <w:r>
              <w:t>:</w:t>
            </w:r>
          </w:p>
          <w:p w:rsidR="00042293" w:rsidRPr="00E54774" w:rsidRDefault="00042293" w:rsidP="00E54774">
            <w:pPr>
              <w:numPr>
                <w:ilvl w:val="0"/>
                <w:numId w:val="25"/>
              </w:numPr>
              <w:spacing w:before="72"/>
              <w:rPr>
                <w:color w:val="800080"/>
              </w:rPr>
            </w:pPr>
            <w:r w:rsidRPr="00E54774">
              <w:rPr>
                <w:color w:val="339966"/>
              </w:rPr>
              <w:t>Partij [volgletter/volgnummer]</w:t>
            </w:r>
            <w:r w:rsidRPr="00E54774">
              <w:rPr>
                <w:color w:val="800080"/>
              </w:rPr>
              <w:t xml:space="preserve">  </w:t>
            </w:r>
            <w:r w:rsidRPr="00FD5639">
              <w:t>=&gt; Verkrijger 1</w:t>
            </w:r>
            <w:r w:rsidRPr="00E54774">
              <w:rPr>
                <w:vertAlign w:val="superscript"/>
              </w:rPr>
              <w:t>e</w:t>
            </w:r>
            <w:r w:rsidRPr="00FD5639">
              <w:t xml:space="preserve"> koop</w:t>
            </w:r>
          </w:p>
          <w:p w:rsidR="00042293" w:rsidRPr="00E54774" w:rsidRDefault="00042293" w:rsidP="00E54774">
            <w:pPr>
              <w:numPr>
                <w:ilvl w:val="0"/>
                <w:numId w:val="25"/>
              </w:numPr>
              <w:spacing w:before="72"/>
              <w:rPr>
                <w:color w:val="800080"/>
              </w:rPr>
            </w:pPr>
            <w:r w:rsidRPr="00E54774">
              <w:rPr>
                <w:color w:val="339966"/>
              </w:rPr>
              <w:t>(Vervreemder/Verkoper)</w:t>
            </w:r>
            <w:r w:rsidRPr="00E54774">
              <w:rPr>
                <w:color w:val="800080"/>
              </w:rPr>
              <w:t xml:space="preserve">  </w:t>
            </w:r>
            <w:r w:rsidRPr="00FD5639">
              <w:t>=&gt; Vervreemder 1</w:t>
            </w:r>
            <w:r w:rsidRPr="00E54774">
              <w:rPr>
                <w:vertAlign w:val="superscript"/>
              </w:rPr>
              <w:t>e</w:t>
            </w:r>
            <w:r w:rsidRPr="00FD5639">
              <w:t xml:space="preserve"> koop</w:t>
            </w:r>
          </w:p>
          <w:p w:rsidR="00042293" w:rsidRDefault="00042293" w:rsidP="00E54774">
            <w:pPr>
              <w:numPr>
                <w:ilvl w:val="0"/>
                <w:numId w:val="25"/>
              </w:numPr>
              <w:spacing w:before="72"/>
            </w:pPr>
            <w:r w:rsidRPr="00E54774">
              <w:rPr>
                <w:color w:val="339966"/>
              </w:rPr>
              <w:t>(Verkrijger/ Koper)</w:t>
            </w:r>
            <w:r w:rsidRPr="00E54774">
              <w:rPr>
                <w:color w:val="800080"/>
              </w:rPr>
              <w:t xml:space="preserve">  </w:t>
            </w:r>
            <w:r w:rsidRPr="00FD5639">
              <w:t>=&gt; Verkrijger 2</w:t>
            </w:r>
            <w:r w:rsidRPr="00E54774">
              <w:rPr>
                <w:vertAlign w:val="superscript"/>
              </w:rPr>
              <w:t>e</w:t>
            </w:r>
            <w:r w:rsidRPr="00FD5639">
              <w:t xml:space="preserve"> koop</w:t>
            </w:r>
          </w:p>
          <w:p w:rsidR="00042293" w:rsidRPr="00E54774" w:rsidRDefault="00042293" w:rsidP="00E54774">
            <w:pPr>
              <w:spacing w:before="72"/>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//IMKAD_AangebodenStuk/StukdeelKoop</w:t>
            </w:r>
            <w:r w:rsidR="00C84AD3" w:rsidRPr="00E54774">
              <w:rPr>
                <w:sz w:val="16"/>
                <w:szCs w:val="16"/>
              </w:rPr>
              <w:t>/</w:t>
            </w:r>
            <w:r w:rsidRPr="00E54774">
              <w:rPr>
                <w:rFonts w:cs="Arial"/>
                <w:sz w:val="16"/>
                <w:szCs w:val="16"/>
              </w:rPr>
              <w:t>tia_Volgnummer(‘1’)</w:t>
            </w:r>
            <w:r w:rsidRPr="00E54774">
              <w:rPr>
                <w:sz w:val="16"/>
                <w:szCs w:val="16"/>
              </w:rPr>
              <w:t>/tekstkeuze/</w:t>
            </w:r>
          </w:p>
          <w:p w:rsidR="00042293" w:rsidRPr="00E54774" w:rsidRDefault="00042293" w:rsidP="00E54774">
            <w:pPr>
              <w:spacing w:line="240" w:lineRule="auto"/>
              <w:rPr>
                <w:sz w:val="16"/>
                <w:szCs w:val="16"/>
              </w:rPr>
            </w:pPr>
            <w:r w:rsidRPr="00E54774">
              <w:rPr>
                <w:sz w:val="16"/>
                <w:szCs w:val="16"/>
              </w:rPr>
              <w:tab/>
              <w:t>./tagNaam(‘k_Contractsoverneming”)</w:t>
            </w:r>
          </w:p>
          <w:p w:rsidR="00042293" w:rsidRPr="00E54774" w:rsidRDefault="00042293" w:rsidP="00E54774">
            <w:pPr>
              <w:spacing w:line="240" w:lineRule="auto"/>
              <w:rPr>
                <w:sz w:val="16"/>
                <w:szCs w:val="16"/>
              </w:rPr>
            </w:pPr>
            <w:r w:rsidRPr="00E54774">
              <w:rPr>
                <w:sz w:val="16"/>
                <w:szCs w:val="16"/>
              </w:rPr>
              <w:tab/>
              <w:t>./tekst(‘true’)</w:t>
            </w:r>
          </w:p>
          <w:p w:rsidR="00042293" w:rsidRPr="00E54774" w:rsidRDefault="00042293" w:rsidP="00E54774">
            <w:pPr>
              <w:spacing w:before="72"/>
              <w:rPr>
                <w:u w:val="single"/>
              </w:rPr>
            </w:pPr>
            <w:r w:rsidRPr="00E54774">
              <w:rPr>
                <w:u w:val="single"/>
              </w:rPr>
              <w:t>Mapping (reeds eerder vastgelegde gegevens):</w:t>
            </w:r>
          </w:p>
          <w:p w:rsidR="00042293" w:rsidRPr="00E54774" w:rsidRDefault="00042293" w:rsidP="00E54774">
            <w:pPr>
              <w:spacing w:line="240" w:lineRule="auto"/>
              <w:rPr>
                <w:sz w:val="16"/>
                <w:szCs w:val="16"/>
              </w:rPr>
            </w:pPr>
            <w:r w:rsidRPr="00E54774">
              <w:rPr>
                <w:sz w:val="16"/>
                <w:szCs w:val="16"/>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00C84AD3" w:rsidRPr="00E54774">
              <w:rPr>
                <w:sz w:val="16"/>
                <w:szCs w:val="16"/>
              </w:rPr>
              <w:t>/</w:t>
            </w:r>
            <w:r w:rsidRPr="00E54774">
              <w:rPr>
                <w:rFonts w:cs="Arial"/>
                <w:sz w:val="16"/>
                <w:szCs w:val="16"/>
              </w:rPr>
              <w:t>tia_Volgnummer(‘1’)/</w:t>
            </w:r>
          </w:p>
          <w:p w:rsidR="00042293" w:rsidRPr="00E54774" w:rsidRDefault="00042293" w:rsidP="00E54774">
            <w:pPr>
              <w:spacing w:line="240" w:lineRule="auto"/>
              <w:rPr>
                <w:rFonts w:cs="Arial"/>
                <w:sz w:val="16"/>
                <w:szCs w:val="16"/>
              </w:rPr>
            </w:pPr>
            <w:r w:rsidRPr="00E54774">
              <w:rPr>
                <w:rFonts w:cs="Arial"/>
                <w:sz w:val="16"/>
                <w:szCs w:val="16"/>
              </w:rPr>
              <w:tab/>
              <w:t>./vervreemderRechtRef/Partij/aanduidingPartij</w:t>
            </w:r>
          </w:p>
          <w:p w:rsidR="00042293" w:rsidRPr="00E54774" w:rsidRDefault="00042293" w:rsidP="00E54774">
            <w:pPr>
              <w:spacing w:line="240" w:lineRule="auto"/>
              <w:rPr>
                <w:rFonts w:cs="Arial"/>
                <w:sz w:val="16"/>
                <w:szCs w:val="16"/>
              </w:rPr>
            </w:pPr>
            <w:r w:rsidRPr="00E54774">
              <w:rPr>
                <w:rFonts w:cs="Arial"/>
                <w:sz w:val="16"/>
                <w:szCs w:val="16"/>
              </w:rPr>
              <w:tab/>
              <w:t>./verkrijgerRechtRef/Partij/aanduidingPartij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00C84AD3" w:rsidRPr="00E54774">
              <w:rPr>
                <w:rFonts w:cs="Arial"/>
                <w:sz w:val="16"/>
                <w:szCs w:val="16"/>
              </w:rPr>
              <w:t>/</w:t>
            </w:r>
            <w:r w:rsidRPr="00E54774">
              <w:rPr>
                <w:rFonts w:cs="Arial"/>
                <w:sz w:val="16"/>
                <w:szCs w:val="16"/>
              </w:rPr>
              <w:t>tia_Volgnummer(‘2’)/</w:t>
            </w:r>
          </w:p>
          <w:p w:rsidR="00042293" w:rsidRPr="00E54774" w:rsidRDefault="00042293" w:rsidP="00E54774">
            <w:pPr>
              <w:spacing w:line="240" w:lineRule="auto"/>
              <w:rPr>
                <w:rFonts w:cs="Arial"/>
                <w:sz w:val="16"/>
                <w:szCs w:val="16"/>
              </w:rPr>
            </w:pPr>
            <w:r w:rsidRPr="00E54774">
              <w:rPr>
                <w:rFonts w:cs="Arial"/>
                <w:sz w:val="16"/>
                <w:szCs w:val="16"/>
              </w:rPr>
              <w:tab/>
              <w:t>./verkrijgerRechtRef/Partij/aanduidingPartij</w:t>
            </w:r>
          </w:p>
          <w:p w:rsidR="00042293" w:rsidRPr="00E54774" w:rsidRDefault="00042293" w:rsidP="00E54774">
            <w:pPr>
              <w:spacing w:line="240" w:lineRule="auto"/>
              <w:rPr>
                <w:rFonts w:cs="Arial"/>
                <w:sz w:val="16"/>
                <w:szCs w:val="16"/>
              </w:rPr>
            </w:pPr>
          </w:p>
          <w:p w:rsidR="00042293" w:rsidRPr="00E54774" w:rsidRDefault="00042293" w:rsidP="00E54774">
            <w:pPr>
              <w:spacing w:line="240" w:lineRule="auto"/>
              <w:rPr>
                <w:sz w:val="16"/>
                <w:szCs w:val="16"/>
              </w:rPr>
            </w:pPr>
            <w:r w:rsidRPr="00E54774">
              <w:rPr>
                <w:sz w:val="16"/>
                <w:szCs w:val="16"/>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00C84AD3" w:rsidRPr="00E54774">
              <w:rPr>
                <w:sz w:val="16"/>
                <w:szCs w:val="16"/>
              </w:rPr>
              <w:t>/</w:t>
            </w:r>
            <w:r w:rsidRPr="00E54774">
              <w:rPr>
                <w:rFonts w:cs="Arial"/>
                <w:sz w:val="16"/>
                <w:szCs w:val="16"/>
              </w:rPr>
              <w:t>tia_Volgnummer(‘x’)/</w:t>
            </w:r>
          </w:p>
          <w:p w:rsidR="00042293" w:rsidRPr="00E54774" w:rsidRDefault="00042293" w:rsidP="00E54774">
            <w:pPr>
              <w:spacing w:line="240" w:lineRule="auto"/>
              <w:rPr>
                <w:rFonts w:cs="Arial"/>
                <w:sz w:val="16"/>
                <w:szCs w:val="16"/>
              </w:rPr>
            </w:pPr>
            <w:r w:rsidRPr="00E54774">
              <w:rPr>
                <w:rFonts w:cs="Arial"/>
                <w:sz w:val="16"/>
                <w:szCs w:val="16"/>
              </w:rPr>
              <w:tab/>
              <w:t>./vervreemderRechtRef/Partij/Partij/aanduidingPartij</w:t>
            </w:r>
          </w:p>
          <w:p w:rsidR="00042293" w:rsidRPr="00E54774" w:rsidRDefault="00042293" w:rsidP="00E54774">
            <w:pPr>
              <w:spacing w:line="240" w:lineRule="auto"/>
              <w:rPr>
                <w:rFonts w:cs="Arial"/>
                <w:sz w:val="16"/>
                <w:szCs w:val="16"/>
              </w:rPr>
            </w:pPr>
            <w:r w:rsidRPr="00E54774">
              <w:rPr>
                <w:rFonts w:cs="Arial"/>
                <w:sz w:val="16"/>
                <w:szCs w:val="16"/>
              </w:rPr>
              <w:tab/>
              <w:t>./verkrijgerRechtRef/Partij/Partij/aanduidingPartij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00C84AD3" w:rsidRPr="00E54774">
              <w:rPr>
                <w:rFonts w:cs="Arial"/>
                <w:sz w:val="16"/>
                <w:szCs w:val="16"/>
              </w:rPr>
              <w:t>/</w:t>
            </w:r>
            <w:r w:rsidRPr="00E54774">
              <w:rPr>
                <w:rFonts w:cs="Arial"/>
                <w:sz w:val="16"/>
                <w:szCs w:val="16"/>
              </w:rPr>
              <w:t>tia_Volgnummer(‘x’)/</w:t>
            </w:r>
          </w:p>
          <w:p w:rsidR="00042293" w:rsidRPr="00E54774" w:rsidRDefault="00042293" w:rsidP="00E54774">
            <w:pPr>
              <w:spacing w:line="240" w:lineRule="auto"/>
              <w:rPr>
                <w:rFonts w:cs="Arial"/>
                <w:sz w:val="16"/>
                <w:szCs w:val="16"/>
              </w:rPr>
            </w:pPr>
            <w:r w:rsidRPr="00E54774">
              <w:rPr>
                <w:rFonts w:cs="Arial"/>
                <w:sz w:val="16"/>
                <w:szCs w:val="16"/>
              </w:rPr>
              <w:tab/>
              <w:t>./verkrijgerRechtRef/Partij/Partij/aanduidingPartij</w:t>
            </w:r>
          </w:p>
          <w:p w:rsidR="00042293" w:rsidRPr="00E54774" w:rsidRDefault="00042293" w:rsidP="00E54774">
            <w:pPr>
              <w:spacing w:line="240" w:lineRule="auto"/>
              <w:rPr>
                <w:rFonts w:cs="Arial"/>
                <w:sz w:val="16"/>
                <w:szCs w:val="16"/>
              </w:rPr>
            </w:pPr>
          </w:p>
        </w:tc>
      </w:tr>
      <w:tr w:rsidR="00042293" w:rsidRPr="001677DE" w:rsidTr="00E54774">
        <w:tc>
          <w:tcPr>
            <w:tcW w:w="6771" w:type="dxa"/>
            <w:shd w:val="clear" w:color="auto" w:fill="auto"/>
          </w:tcPr>
          <w:p w:rsidR="00042293" w:rsidRPr="00E54774" w:rsidRDefault="00042293" w:rsidP="00E54774">
            <w:pPr>
              <w:tabs>
                <w:tab w:val="left" w:pos="425"/>
              </w:tabs>
              <w:ind w:left="425" w:hanging="425"/>
              <w:rPr>
                <w:color w:val="FF0000"/>
              </w:rPr>
            </w:pPr>
            <w:r w:rsidRPr="00E54774">
              <w:rPr>
                <w:color w:val="FF0000"/>
                <w:u w:val="single"/>
              </w:rPr>
              <w:t>LEVERING</w:t>
            </w:r>
          </w:p>
          <w:p w:rsidR="00042293" w:rsidRPr="00E54774" w:rsidRDefault="00042293" w:rsidP="00E54774">
            <w:pPr>
              <w:autoSpaceDE w:val="0"/>
              <w:autoSpaceDN w:val="0"/>
              <w:adjustRightInd w:val="0"/>
              <w:rPr>
                <w:bCs/>
                <w:color w:val="FF0000"/>
              </w:rPr>
            </w:pPr>
            <w:r w:rsidRPr="00E54774">
              <w:rPr>
                <w:color w:val="FF0000"/>
              </w:rPr>
              <w:t>Vervolgens levert</w:t>
            </w:r>
            <w:r>
              <w:t xml:space="preserve"> </w:t>
            </w:r>
            <w:r w:rsidRPr="00E54774">
              <w:rPr>
                <w:bCs/>
                <w:color w:val="339966"/>
              </w:rPr>
              <w:t>(</w:t>
            </w:r>
            <w:r w:rsidRPr="00E54774">
              <w:rPr>
                <w:color w:val="339966"/>
              </w:rPr>
              <w:t>vervreemder/verkoper)</w:t>
            </w:r>
            <w:r w:rsidRPr="00E54774">
              <w:rPr>
                <w:color w:val="FF0000"/>
              </w:rPr>
              <w:t>,</w:t>
            </w:r>
            <w:r w:rsidRPr="00E54774">
              <w:rPr>
                <w:color w:val="800080"/>
              </w:rPr>
              <w:t xml:space="preserve"> </w:t>
            </w:r>
            <w:r w:rsidRPr="00E54774">
              <w:rPr>
                <w:color w:val="FF0000"/>
              </w:rPr>
              <w:t xml:space="preserve">ter uitvoering van </w:t>
            </w:r>
            <w:r w:rsidRPr="00E54774">
              <w:rPr>
                <w:color w:val="800080"/>
              </w:rPr>
              <w:t xml:space="preserve">de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000233C4" w:rsidRPr="00304184">
              <w:rPr>
                <w:rFonts w:cs="Arial"/>
                <w:bCs/>
                <w:color w:val="800080"/>
                <w:szCs w:val="18"/>
              </w:rPr>
              <w:t xml:space="preserve"> en Koopovereenkomst [volgnummer]/ Koopcontract [volgnummer]/ Koopakte [volgnummer]</w:t>
            </w:r>
            <w:r w:rsidRPr="00E54774">
              <w:rPr>
                <w:color w:val="FF0000"/>
              </w:rPr>
              <w:t>, hierbij aan</w:t>
            </w:r>
            <w:r>
              <w:t xml:space="preserve"> </w:t>
            </w:r>
            <w:r w:rsidRPr="00E54774">
              <w:rPr>
                <w:color w:val="FFFFFF"/>
                <w:highlight w:val="darkYellow"/>
              </w:rPr>
              <w:t>KEUZEBLOK VERDELING</w:t>
            </w:r>
            <w:r w:rsidRPr="00E54774" w:rsidDel="005E6771">
              <w:rPr>
                <w:bCs/>
                <w:color w:val="008000"/>
              </w:rPr>
              <w:t xml:space="preserve"> </w:t>
            </w:r>
          </w:p>
          <w:p w:rsidR="00042293" w:rsidRPr="00E54774" w:rsidRDefault="00042293" w:rsidP="00E54774">
            <w:pPr>
              <w:autoSpaceDE w:val="0"/>
              <w:autoSpaceDN w:val="0"/>
              <w:adjustRightInd w:val="0"/>
              <w:rPr>
                <w:bCs/>
                <w:color w:val="FF0000"/>
              </w:rPr>
            </w:pPr>
            <w:r w:rsidRPr="00E54774">
              <w:rPr>
                <w:bCs/>
                <w:color w:val="FF0000"/>
              </w:rPr>
              <w:t>OMSCHRIJVING REGISTERGOED</w:t>
            </w:r>
            <w:r w:rsidRPr="00E54774">
              <w:rPr>
                <w:bCs/>
                <w:color w:val="800080"/>
              </w:rPr>
              <w:t>EREN</w:t>
            </w:r>
          </w:p>
          <w:p w:rsidR="00042293" w:rsidRPr="00E54774" w:rsidRDefault="00042293" w:rsidP="00E54774">
            <w:pPr>
              <w:autoSpaceDE w:val="0"/>
              <w:autoSpaceDN w:val="0"/>
              <w:adjustRightInd w:val="0"/>
              <w:rPr>
                <w:bCs/>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rsidR="00042293" w:rsidRDefault="00042293" w:rsidP="00E54774">
            <w:pPr>
              <w:spacing w:before="72"/>
            </w:pPr>
            <w:r w:rsidRPr="003A4FEA">
              <w:t>Zie toelichting variant 3.</w:t>
            </w:r>
          </w:p>
          <w:p w:rsidR="00042293" w:rsidRPr="003A4FEA" w:rsidRDefault="00042293" w:rsidP="00E54774">
            <w:pPr>
              <w:spacing w:before="72"/>
            </w:pPr>
          </w:p>
        </w:tc>
      </w:tr>
      <w:tr w:rsidR="00042293" w:rsidRPr="001677DE" w:rsidTr="00E54774">
        <w:tc>
          <w:tcPr>
            <w:tcW w:w="6771" w:type="dxa"/>
            <w:shd w:val="clear" w:color="auto" w:fill="auto"/>
          </w:tcPr>
          <w:p w:rsidR="00042293" w:rsidRPr="00E54774" w:rsidRDefault="0004229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rsidR="00042293" w:rsidRPr="00E54774" w:rsidRDefault="00042293" w:rsidP="00E54774">
            <w:pPr>
              <w:tabs>
                <w:tab w:val="left" w:pos="0"/>
              </w:tabs>
              <w:rPr>
                <w:color w:val="FF0000"/>
                <w:u w:val="single"/>
              </w:rPr>
            </w:pPr>
          </w:p>
        </w:tc>
        <w:tc>
          <w:tcPr>
            <w:tcW w:w="7371" w:type="dxa"/>
            <w:shd w:val="clear" w:color="auto" w:fill="auto"/>
          </w:tcPr>
          <w:p w:rsidR="00042293" w:rsidRDefault="00042293" w:rsidP="00E54774">
            <w:pPr>
              <w:spacing w:before="72"/>
            </w:pPr>
            <w:r w:rsidRPr="003A4FEA">
              <w:t xml:space="preserve">Zie toelichting variant </w:t>
            </w:r>
            <w:r>
              <w:t>1</w:t>
            </w:r>
            <w:r w:rsidRPr="003A4FEA">
              <w:t>.</w:t>
            </w:r>
          </w:p>
          <w:p w:rsidR="00042293" w:rsidRPr="003A4FEA" w:rsidRDefault="00042293" w:rsidP="00E54774">
            <w:pPr>
              <w:spacing w:before="72"/>
            </w:pPr>
          </w:p>
        </w:tc>
      </w:tr>
      <w:tr w:rsidR="00042293" w:rsidRPr="001677DE" w:rsidTr="00E54774">
        <w:tc>
          <w:tcPr>
            <w:tcW w:w="6771" w:type="dxa"/>
            <w:shd w:val="clear" w:color="auto" w:fill="auto"/>
          </w:tcPr>
          <w:p w:rsidR="00042293" w:rsidRPr="00E54774" w:rsidRDefault="00042293" w:rsidP="00E54774">
            <w:pPr>
              <w:tabs>
                <w:tab w:val="center" w:pos="4989"/>
              </w:tabs>
              <w:autoSpaceDE w:val="0"/>
              <w:autoSpaceDN w:val="0"/>
              <w:adjustRightInd w:val="0"/>
              <w:rPr>
                <w:rFonts w:cs="Arial"/>
                <w:color w:val="800080"/>
                <w:szCs w:val="18"/>
              </w:rPr>
            </w:pPr>
            <w:r w:rsidRPr="00E54774">
              <w:rPr>
                <w:rFonts w:cs="Arial"/>
                <w:color w:val="3366FF"/>
                <w:szCs w:val="18"/>
              </w:rPr>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rsidR="00042293" w:rsidRDefault="00042293" w:rsidP="00E54774">
            <w:pPr>
              <w:spacing w:before="72"/>
            </w:pPr>
            <w:r w:rsidRPr="003A4FEA">
              <w:t xml:space="preserve">Zie toelichting variant </w:t>
            </w:r>
            <w:r>
              <w:t>1</w:t>
            </w:r>
            <w:r w:rsidRPr="003A4FEA">
              <w:t>.</w:t>
            </w:r>
          </w:p>
          <w:p w:rsidR="00042293" w:rsidRPr="003A4FEA" w:rsidRDefault="00042293" w:rsidP="00E54774">
            <w:pPr>
              <w:spacing w:before="72"/>
            </w:pPr>
          </w:p>
        </w:tc>
      </w:tr>
    </w:tbl>
    <w:p w:rsidR="00042293" w:rsidRDefault="00042293" w:rsidP="00042293">
      <w:pPr>
        <w:tabs>
          <w:tab w:val="left" w:pos="6771"/>
        </w:tabs>
        <w:rPr>
          <w:bCs/>
          <w:color w:val="800080"/>
          <w:u w:val="single"/>
        </w:rPr>
      </w:pPr>
    </w:p>
    <w:p w:rsidR="00042293" w:rsidRDefault="00042293" w:rsidP="00042293">
      <w:pPr>
        <w:pStyle w:val="Kop2"/>
        <w:numPr>
          <w:ilvl w:val="1"/>
          <w:numId w:val="1"/>
        </w:numPr>
        <w:rPr>
          <w:lang w:val="en-US"/>
        </w:rPr>
      </w:pPr>
      <w:bookmarkStart w:id="61" w:name="_Toc358624449"/>
      <w:bookmarkStart w:id="62" w:name="_Ref385500152"/>
      <w:bookmarkStart w:id="63" w:name="_Toc462994150"/>
      <w:r>
        <w:rPr>
          <w:lang w:val="en-US"/>
        </w:rPr>
        <w:t>Keuzeblok Verdeling</w:t>
      </w:r>
      <w:bookmarkEnd w:id="61"/>
      <w:bookmarkEnd w:id="62"/>
      <w:bookmarkEnd w:id="63"/>
    </w:p>
    <w:p w:rsidR="00042293" w:rsidRDefault="00042293" w:rsidP="00042293">
      <w:pPr>
        <w:pStyle w:val="Kop3"/>
        <w:numPr>
          <w:ilvl w:val="2"/>
          <w:numId w:val="1"/>
        </w:numPr>
        <w:rPr>
          <w:bCs w:val="0"/>
        </w:rPr>
      </w:pPr>
      <w:bookmarkStart w:id="64" w:name="_Toc358624450"/>
      <w:bookmarkStart w:id="65" w:name="_Ref369079300"/>
      <w:bookmarkStart w:id="66" w:name="_Toc462994151"/>
      <w:r>
        <w:t xml:space="preserve">Variant 1: </w:t>
      </w:r>
      <w:r>
        <w:rPr>
          <w:bCs w:val="0"/>
        </w:rPr>
        <w:t>gelijke verdeling van de aandelen over de verkrijgende personen</w:t>
      </w:r>
      <w:bookmarkEnd w:id="64"/>
      <w:bookmarkEnd w:id="65"/>
      <w:bookmarkEnd w:id="66"/>
    </w:p>
    <w:p w:rsidR="00042293" w:rsidRPr="000A5BAD" w:rsidRDefault="00042293" w:rsidP="00042293">
      <w:pPr>
        <w:rPr>
          <w:lang w:val="nl"/>
        </w:rPr>
      </w:pPr>
      <w:r>
        <w:rPr>
          <w:lang w:val="nl"/>
        </w:rPr>
        <w:t xml:space="preserve">Deze variant wordt toegepast indien bij geen van de </w:t>
      </w:r>
      <w:r w:rsidR="009B497A">
        <w:rPr>
          <w:lang w:val="nl"/>
        </w:rPr>
        <w:t xml:space="preserve">gerechtigde </w:t>
      </w:r>
      <w:r>
        <w:rPr>
          <w:lang w:val="nl"/>
        </w:rPr>
        <w:t>personen van de verkrijgende partij (IMKAD_StukdeelLevering/verkrijgerRechtRef/Partij</w:t>
      </w:r>
      <w:r w:rsidR="009B497A">
        <w:rPr>
          <w:lang w:val="nl"/>
        </w:rPr>
        <w:t xml:space="preserve"> of /Partij/Partij </w:t>
      </w:r>
      <w:r>
        <w:rPr>
          <w:lang w:val="nl"/>
        </w:rPr>
        <w:t>een ‘aandeel in de rechten’ (IMKAD_Persoon/tia_AandeelInRechten) is ingevuld.</w:t>
      </w:r>
    </w:p>
    <w:p w:rsidR="00042293" w:rsidRDefault="00042293" w:rsidP="00042293">
      <w:pPr>
        <w:tabs>
          <w:tab w:val="left" w:pos="6771"/>
        </w:tabs>
        <w:rPr>
          <w:bCs/>
          <w:color w:val="80008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1"/>
        <w:gridCol w:w="7821"/>
      </w:tblGrid>
      <w:tr w:rsidR="00042293" w:rsidRPr="00F23A5D"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339966"/>
              </w:rPr>
              <w:t>(</w:t>
            </w:r>
            <w:r w:rsidRPr="00E54774">
              <w:rPr>
                <w:color w:val="339966"/>
              </w:rPr>
              <w:t>verkrijger/ koper) / partij [volgletter/volgnummer] /</w:t>
            </w:r>
            <w:r w:rsidRPr="00E54774">
              <w:rPr>
                <w:color w:val="008000"/>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color w:val="339966"/>
              </w:rPr>
              <w:t>naam partij</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bCs/>
                <w:color w:val="FF0000"/>
              </w:rPr>
              <w:t xml:space="preserve">, </w:t>
            </w:r>
          </w:p>
          <w:p w:rsidR="00042293" w:rsidRPr="00E54774" w:rsidRDefault="00042293" w:rsidP="00E54774">
            <w:pPr>
              <w:tabs>
                <w:tab w:val="left" w:pos="-1440"/>
                <w:tab w:val="left" w:pos="-720"/>
              </w:tabs>
              <w:suppressAutoHyphens/>
              <w:rPr>
                <w:rFonts w:cs="Arial"/>
                <w:color w:val="800080"/>
              </w:rPr>
            </w:pPr>
          </w:p>
        </w:tc>
        <w:tc>
          <w:tcPr>
            <w:tcW w:w="7371" w:type="dxa"/>
            <w:shd w:val="clear" w:color="auto" w:fill="auto"/>
          </w:tcPr>
          <w:p w:rsidR="00042293" w:rsidRDefault="00042293" w:rsidP="00E54774">
            <w:pPr>
              <w:spacing w:before="72"/>
            </w:pPr>
            <w:r>
              <w:t>De verkrijger van de levering moet overeenkomen met de verkrijger van de koop, maar wordt wel expliciet vastgelegd.</w:t>
            </w:r>
          </w:p>
          <w:p w:rsidR="007A46DA" w:rsidRDefault="007A46DA" w:rsidP="00042293"/>
          <w:p w:rsidR="00042293" w:rsidRDefault="00042293" w:rsidP="00042293">
            <w:r>
              <w:t>Van de (gerelateerde-)partij wordt de partijaanduiding vermeld.</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//IMKAD_AangebodenStuk/StukdeelLevering/</w:t>
            </w:r>
          </w:p>
          <w:p w:rsidR="00042293" w:rsidRPr="009F7F7F" w:rsidRDefault="00042293" w:rsidP="00E54774">
            <w:pPr>
              <w:spacing w:line="240" w:lineRule="auto"/>
            </w:pPr>
            <w:r w:rsidRPr="00E54774">
              <w:rPr>
                <w:rFonts w:cs="Arial"/>
                <w:sz w:val="16"/>
                <w:szCs w:val="16"/>
              </w:rPr>
              <w:tab/>
              <w:t xml:space="preserve">./verkrijgerRechtRef </w:t>
            </w:r>
            <w:r w:rsidR="00D30EDA" w:rsidRPr="00E54774">
              <w:rPr>
                <w:rFonts w:cs="Arial"/>
                <w:sz w:val="16"/>
                <w:szCs w:val="16"/>
              </w:rPr>
              <w:t>[</w:t>
            </w:r>
            <w:r w:rsidRPr="00E54774">
              <w:rPr>
                <w:rFonts w:cs="Arial"/>
                <w:sz w:val="16"/>
                <w:szCs w:val="16"/>
              </w:rPr>
              <w:t>xlink:href="id van de als verkrijger geselecteerde Partij</w:t>
            </w:r>
            <w:r w:rsidR="00AF6A44" w:rsidRPr="00E54774">
              <w:rPr>
                <w:rFonts w:cs="Arial"/>
                <w:sz w:val="16"/>
                <w:szCs w:val="16"/>
              </w:rPr>
              <w:t xml:space="preserve"> of Partij/Partij</w:t>
            </w:r>
            <w:r w:rsidRPr="00E54774">
              <w:rPr>
                <w:rFonts w:cs="Arial"/>
                <w:sz w:val="16"/>
                <w:szCs w:val="16"/>
              </w:rPr>
              <w:t>"</w:t>
            </w:r>
            <w:r w:rsidR="00D30EDA" w:rsidRPr="00E54774">
              <w:rPr>
                <w:rFonts w:cs="Arial"/>
                <w:sz w:val="16"/>
                <w:szCs w:val="16"/>
              </w:rPr>
              <w:t>]</w:t>
            </w: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bCs/>
                <w:color w:val="008000"/>
              </w:rPr>
            </w:pPr>
            <w:r w:rsidRPr="00E54774">
              <w:rPr>
                <w:bCs/>
                <w:color w:val="FF0000"/>
              </w:rPr>
              <w:t>die hierbij aanvaardt</w:t>
            </w:r>
          </w:p>
        </w:tc>
        <w:tc>
          <w:tcPr>
            <w:tcW w:w="7371" w:type="dxa"/>
            <w:shd w:val="clear" w:color="auto" w:fill="auto"/>
          </w:tcPr>
          <w:p w:rsidR="00042293" w:rsidRDefault="00042293" w:rsidP="00E54774">
            <w:pPr>
              <w:spacing w:before="72"/>
            </w:pPr>
            <w:r>
              <w:t>Vaste tekst</w:t>
            </w: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800080"/>
              </w:rPr>
              <w:t>,</w:t>
            </w:r>
            <w:r w:rsidRPr="00E54774">
              <w:rPr>
                <w:bCs/>
                <w:color w:val="FF0000"/>
              </w:rPr>
              <w:t xml:space="preserve"> </w:t>
            </w:r>
            <w:r w:rsidRPr="00E54774">
              <w:rPr>
                <w:bCs/>
                <w:color w:val="800080"/>
              </w:rPr>
              <w:t>gezamenlijk,</w:t>
            </w:r>
            <w:r w:rsidRPr="00E54774">
              <w:rPr>
                <w:bCs/>
                <w:color w:val="FF0000"/>
              </w:rPr>
              <w:t xml:space="preserve"> </w:t>
            </w:r>
            <w:r w:rsidRPr="00E54774">
              <w:rPr>
                <w:bCs/>
                <w:color w:val="800080"/>
              </w:rPr>
              <w:t xml:space="preserve">ieder voor de </w:t>
            </w:r>
            <w:r w:rsidRPr="00E54774">
              <w:rPr>
                <w:bCs/>
                <w:color w:val="3366FF"/>
              </w:rPr>
              <w:t>onverdeelde</w:t>
            </w:r>
            <w:r w:rsidRPr="00E54774">
              <w:rPr>
                <w:bCs/>
                <w:color w:val="800080"/>
              </w:rPr>
              <w:t xml:space="preserve"> helft/ieder voor het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F07290">
              <w:t>breukdeel</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853CDC">
              <w:t xml:space="preserve"> </w:t>
            </w:r>
            <w:r w:rsidRPr="00E54774">
              <w:rPr>
                <w:color w:val="3366FF"/>
              </w:rPr>
              <w:t>onverdeeld</w:t>
            </w:r>
            <w:r w:rsidRPr="00E54774">
              <w:rPr>
                <w:color w:val="800080"/>
              </w:rPr>
              <w:t xml:space="preserve"> aandeel</w:t>
            </w:r>
            <w:r w:rsidR="00F5275B" w:rsidRPr="00E54774">
              <w:rPr>
                <w:rFonts w:cs="Arial"/>
                <w:color w:val="800080"/>
                <w:sz w:val="20"/>
              </w:rPr>
              <w:t>:</w:t>
            </w:r>
          </w:p>
        </w:tc>
        <w:tc>
          <w:tcPr>
            <w:tcW w:w="7371" w:type="dxa"/>
            <w:shd w:val="clear" w:color="auto" w:fill="auto"/>
          </w:tcPr>
          <w:p w:rsidR="00042293" w:rsidRPr="00FC6E75" w:rsidRDefault="00042293" w:rsidP="00E54774">
            <w:pPr>
              <w:spacing w:before="72"/>
            </w:pPr>
            <w:r w:rsidRPr="0058189E">
              <w:t>De</w:t>
            </w:r>
            <w:r>
              <w:t>ze optionele</w:t>
            </w:r>
            <w:r w:rsidRPr="0058189E">
              <w:t xml:space="preserve"> tekst wordt alleen getoond als er meer dan één </w:t>
            </w:r>
            <w:r w:rsidR="009B497A">
              <w:t xml:space="preserve">gerechtigde </w:t>
            </w:r>
            <w:r w:rsidRPr="0058189E">
              <w:t>persoon is in de verkrijger-partij</w:t>
            </w:r>
            <w:r>
              <w:t>:</w:t>
            </w:r>
          </w:p>
          <w:p w:rsidR="00042293" w:rsidRPr="00FC6E75" w:rsidRDefault="00042293" w:rsidP="00E54774">
            <w:pPr>
              <w:numPr>
                <w:ilvl w:val="0"/>
                <w:numId w:val="10"/>
              </w:numPr>
              <w:spacing w:before="72"/>
            </w:pPr>
            <w:r w:rsidRPr="00FC6E75">
              <w:t xml:space="preserve">Als er twee verkrijger-personen zijn, dan wordt de tekst </w:t>
            </w:r>
            <w:r w:rsidRPr="00E54774">
              <w:rPr>
                <w:color w:val="800080"/>
              </w:rPr>
              <w:t xml:space="preserve">"ieder voor de </w:t>
            </w:r>
            <w:r w:rsidRPr="00E54774">
              <w:rPr>
                <w:color w:val="3366FF"/>
              </w:rPr>
              <w:t>onverdeelde</w:t>
            </w:r>
            <w:r w:rsidRPr="00E54774">
              <w:rPr>
                <w:color w:val="800080"/>
              </w:rPr>
              <w:t xml:space="preserve"> helft"</w:t>
            </w:r>
            <w:r w:rsidRPr="00FC6E75">
              <w:t xml:space="preserve"> vermeld.</w:t>
            </w:r>
          </w:p>
          <w:p w:rsidR="00042293" w:rsidRDefault="00042293" w:rsidP="00E54774">
            <w:pPr>
              <w:numPr>
                <w:ilvl w:val="0"/>
                <w:numId w:val="10"/>
              </w:numPr>
              <w:spacing w:before="72"/>
            </w:pPr>
            <w:r>
              <w:t>Als er twee verkrijger-personen zijn, die in gemeenschap van goederen getrouwd zijn</w:t>
            </w:r>
            <w:r w:rsidR="00E2738D">
              <w:t xml:space="preserve"> of zonder het maken van partnerschapsvoorwaarden geregistreerd partner zijn</w:t>
            </w:r>
            <w:r>
              <w:t xml:space="preserve">, dan wordt de tekst </w:t>
            </w:r>
            <w:r w:rsidRPr="00E54774">
              <w:rPr>
                <w:color w:val="800080"/>
              </w:rPr>
              <w:t xml:space="preserve">"gezamenlijk, ieder voor de </w:t>
            </w:r>
            <w:r w:rsidRPr="00E54774">
              <w:rPr>
                <w:color w:val="3366FF"/>
              </w:rPr>
              <w:t>onverdeelde</w:t>
            </w:r>
            <w:r w:rsidRPr="00E54774">
              <w:rPr>
                <w:color w:val="800080"/>
              </w:rPr>
              <w:t xml:space="preserve"> helft" </w:t>
            </w:r>
            <w:r w:rsidRPr="00532762">
              <w:t>vermeld.</w:t>
            </w:r>
          </w:p>
          <w:p w:rsidR="00042293" w:rsidRDefault="00042293" w:rsidP="00E54774">
            <w:pPr>
              <w:numPr>
                <w:ilvl w:val="0"/>
                <w:numId w:val="10"/>
              </w:numPr>
              <w:spacing w:before="72"/>
            </w:pPr>
            <w:r w:rsidRPr="00FC6E75">
              <w:t>Als er drie of meer verkrijger-personen zijn, dan wordt de tekst ”</w:t>
            </w:r>
            <w:r w:rsidRPr="00E54774">
              <w:rPr>
                <w:bCs/>
                <w:color w:val="800080"/>
              </w:rPr>
              <w:t xml:space="preserve">ieder voor het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F5275B">
              <w:t>breukdeel</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FC6E75">
              <w:t xml:space="preserve"> </w:t>
            </w:r>
            <w:r w:rsidRPr="00E54774">
              <w:rPr>
                <w:color w:val="3366FF"/>
              </w:rPr>
              <w:t>onverdeeld</w:t>
            </w:r>
            <w:r w:rsidRPr="00E54774">
              <w:rPr>
                <w:color w:val="800080"/>
              </w:rPr>
              <w:t xml:space="preserve"> aandeel</w:t>
            </w:r>
            <w:r w:rsidR="00F5275B" w:rsidRPr="00E54774">
              <w:rPr>
                <w:rFonts w:cs="Arial"/>
                <w:color w:val="800080"/>
                <w:sz w:val="20"/>
              </w:rPr>
              <w:t>:</w:t>
            </w:r>
            <w:r w:rsidRPr="00FC6E75">
              <w:t xml:space="preserve">’ vermeld, waarbij het breukdeel ‘1/ aantal verkrijger-personen’ is. </w:t>
            </w:r>
          </w:p>
          <w:p w:rsidR="00042293" w:rsidRDefault="00042293" w:rsidP="00E54774">
            <w:pPr>
              <w:spacing w:before="72"/>
            </w:pPr>
          </w:p>
          <w:p w:rsidR="00042293" w:rsidRDefault="00042293" w:rsidP="00042293">
            <w:r>
              <w:t>Het woord</w:t>
            </w:r>
            <w:r w:rsidRPr="00D16DF3">
              <w:t xml:space="preserve"> ‘onverdeeld(e)’ </w:t>
            </w:r>
            <w:r>
              <w:t>is optioneel in beide opties. Dit mag ook weggelaten worden.</w:t>
            </w:r>
          </w:p>
          <w:p w:rsidR="00042293" w:rsidRDefault="00042293" w:rsidP="00042293"/>
          <w:p w:rsidR="00042293" w:rsidRPr="00E54774" w:rsidRDefault="00042293" w:rsidP="00042293">
            <w:pPr>
              <w:rPr>
                <w:u w:val="single"/>
              </w:rPr>
            </w:pPr>
            <w:r w:rsidRPr="00E54774">
              <w:rPr>
                <w:u w:val="single"/>
              </w:rPr>
              <w:t>Mapping</w:t>
            </w:r>
            <w:r w:rsidR="009A73A4" w:rsidRPr="00E54774">
              <w:rPr>
                <w:u w:val="single"/>
              </w:rPr>
              <w:t xml:space="preserve"> aantal gerechtigde personen</w:t>
            </w:r>
            <w:r w:rsidRPr="00E54774">
              <w:rPr>
                <w:u w:val="single"/>
              </w:rPr>
              <w:t>:</w:t>
            </w:r>
          </w:p>
          <w:p w:rsidR="009A73A4" w:rsidRPr="00E54774" w:rsidRDefault="009A73A4" w:rsidP="00E54774">
            <w:pPr>
              <w:spacing w:line="240" w:lineRule="auto"/>
              <w:rPr>
                <w:sz w:val="16"/>
                <w:szCs w:val="16"/>
              </w:rPr>
            </w:pPr>
            <w:r w:rsidRPr="00E54774">
              <w:rPr>
                <w:sz w:val="16"/>
                <w:szCs w:val="16"/>
              </w:rPr>
              <w:t>-personen via partij</w:t>
            </w:r>
          </w:p>
          <w:p w:rsidR="009A73A4" w:rsidRPr="00E54774" w:rsidRDefault="009A73A4"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 xml:space="preserve">verkrijgerRechtRef/Partij/IMKAD_Persoon[tia_IndGerechtigde </w:t>
            </w:r>
            <w:r w:rsidRPr="00E54774">
              <w:rPr>
                <w:rFonts w:cs="Arial"/>
                <w:sz w:val="16"/>
                <w:szCs w:val="16"/>
              </w:rPr>
              <w:tab/>
              <w:t>= ‘true’]</w:t>
            </w:r>
          </w:p>
          <w:p w:rsidR="009A73A4" w:rsidRPr="00E54774" w:rsidRDefault="009A73A4" w:rsidP="00E54774">
            <w:pPr>
              <w:spacing w:line="240" w:lineRule="auto"/>
              <w:rPr>
                <w:rFonts w:cs="Arial"/>
                <w:sz w:val="16"/>
                <w:szCs w:val="16"/>
              </w:rPr>
            </w:pPr>
            <w:r w:rsidRPr="00E54774">
              <w:rPr>
                <w:rFonts w:cs="Arial"/>
                <w:sz w:val="16"/>
                <w:szCs w:val="16"/>
              </w:rPr>
              <w:tab/>
              <w:t>-of gerelateerde persoon</w:t>
            </w:r>
          </w:p>
          <w:p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//GerelateerdPersoon/IMKAD_Persoon [tia_IndGerechtigde = ‘true’]</w:t>
            </w:r>
          </w:p>
          <w:p w:rsidR="009A73A4" w:rsidRPr="00E54774" w:rsidRDefault="009A73A4" w:rsidP="00E54774">
            <w:pPr>
              <w:spacing w:line="240" w:lineRule="auto"/>
              <w:rPr>
                <w:rFonts w:cs="Arial"/>
                <w:sz w:val="16"/>
                <w:szCs w:val="16"/>
              </w:rPr>
            </w:pPr>
            <w:r w:rsidRPr="00E54774">
              <w:rPr>
                <w:rFonts w:cs="Arial"/>
                <w:sz w:val="16"/>
                <w:szCs w:val="16"/>
              </w:rPr>
              <w:tab/>
              <w:t>-of gerelateerde persoon van een gerelateerde persoon</w:t>
            </w:r>
          </w:p>
          <w:p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 xml:space="preserve">//GerelateerdPersoon/IMKAD_Persoon/GerelateerdPersoon/IMKAD_Persoon[tia_IndGerechtigde = </w:t>
            </w:r>
            <w:r w:rsidRPr="00E54774">
              <w:rPr>
                <w:rFonts w:cs="Arial"/>
                <w:sz w:val="16"/>
                <w:szCs w:val="16"/>
              </w:rPr>
              <w:tab/>
            </w:r>
            <w:r w:rsidRPr="00E54774">
              <w:rPr>
                <w:rFonts w:cs="Arial"/>
                <w:sz w:val="16"/>
                <w:szCs w:val="16"/>
              </w:rPr>
              <w:tab/>
              <w:t>‘true’]</w:t>
            </w:r>
          </w:p>
          <w:p w:rsidR="009B497A" w:rsidRPr="00E54774" w:rsidRDefault="009B497A" w:rsidP="00E54774">
            <w:pPr>
              <w:spacing w:line="240" w:lineRule="auto"/>
              <w:rPr>
                <w:sz w:val="16"/>
                <w:szCs w:val="16"/>
              </w:rPr>
            </w:pPr>
          </w:p>
          <w:p w:rsidR="009A73A4" w:rsidRPr="00E54774" w:rsidRDefault="009A73A4" w:rsidP="009A73A4">
            <w:pPr>
              <w:rPr>
                <w:sz w:val="16"/>
                <w:szCs w:val="16"/>
              </w:rPr>
            </w:pPr>
            <w:r w:rsidRPr="00E54774">
              <w:rPr>
                <w:sz w:val="16"/>
                <w:szCs w:val="16"/>
              </w:rPr>
              <w:t>-personen via gerelateerde partij</w:t>
            </w:r>
          </w:p>
          <w:p w:rsidR="009A73A4" w:rsidRPr="00E54774" w:rsidRDefault="009A73A4"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 xml:space="preserve">verkrijgerRechtRef/Partij/Partij/partijPersoonRef [xlink:href= ‘id persoon] </w:t>
            </w:r>
            <w:r w:rsidRPr="00E54774">
              <w:rPr>
                <w:rFonts w:cs="Arial"/>
                <w:sz w:val="16"/>
                <w:szCs w:val="16"/>
              </w:rPr>
              <w:sym w:font="Wingdings" w:char="F0E0"/>
            </w:r>
            <w:r w:rsidRPr="00E54774">
              <w:rPr>
                <w:rFonts w:cs="Arial"/>
                <w:sz w:val="16"/>
                <w:szCs w:val="16"/>
              </w:rPr>
              <w:t xml:space="preserve"> </w:t>
            </w:r>
          </w:p>
          <w:p w:rsidR="009A73A4" w:rsidRPr="00E54774" w:rsidRDefault="009A73A4" w:rsidP="00E54774">
            <w:pPr>
              <w:spacing w:line="240" w:lineRule="auto"/>
              <w:rPr>
                <w:rFonts w:cs="Arial"/>
                <w:sz w:val="16"/>
                <w:szCs w:val="16"/>
              </w:rPr>
            </w:pPr>
            <w:r w:rsidRPr="00E54774">
              <w:rPr>
                <w:rFonts w:cs="Arial"/>
                <w:sz w:val="16"/>
                <w:szCs w:val="16"/>
              </w:rPr>
              <w:tab/>
              <w:t>//Partij/IMKAD_Persoon[tia_IndGerechtigde = ’ true’]</w:t>
            </w:r>
          </w:p>
          <w:p w:rsidR="009A73A4" w:rsidRPr="00E54774" w:rsidRDefault="009A73A4" w:rsidP="00E54774">
            <w:pPr>
              <w:spacing w:line="240" w:lineRule="auto"/>
              <w:rPr>
                <w:rFonts w:cs="Arial"/>
                <w:sz w:val="16"/>
                <w:szCs w:val="16"/>
              </w:rPr>
            </w:pPr>
            <w:r w:rsidRPr="00E54774">
              <w:rPr>
                <w:rFonts w:cs="Arial"/>
                <w:sz w:val="16"/>
                <w:szCs w:val="16"/>
              </w:rPr>
              <w:tab/>
              <w:t>-of gerelateerde persoon</w:t>
            </w:r>
          </w:p>
          <w:p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//GerelateerdPersoon/IMKAD_Persoon [tia_IndGerechtigde = ‘true’]</w:t>
            </w:r>
          </w:p>
          <w:p w:rsidR="009A73A4" w:rsidRPr="00E54774" w:rsidRDefault="009A73A4" w:rsidP="00E54774">
            <w:pPr>
              <w:spacing w:line="240" w:lineRule="auto"/>
              <w:rPr>
                <w:rFonts w:cs="Arial"/>
                <w:sz w:val="16"/>
                <w:szCs w:val="16"/>
              </w:rPr>
            </w:pPr>
            <w:r w:rsidRPr="00E54774">
              <w:rPr>
                <w:rFonts w:cs="Arial"/>
                <w:sz w:val="16"/>
                <w:szCs w:val="16"/>
              </w:rPr>
              <w:tab/>
              <w:t>-of gerlateerde persoon van een gerelateerde persoon</w:t>
            </w:r>
          </w:p>
          <w:p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 xml:space="preserve">//GerelateerdPersoon/IMKAD_Persoon/GerelateerdPersoon/IMKAD_Persoon[tia_IndGerechtigde =  </w:t>
            </w:r>
            <w:r w:rsidRPr="00E54774">
              <w:rPr>
                <w:rFonts w:cs="Arial"/>
                <w:sz w:val="16"/>
                <w:szCs w:val="16"/>
              </w:rPr>
              <w:tab/>
            </w:r>
            <w:r w:rsidRPr="00E54774">
              <w:rPr>
                <w:rFonts w:cs="Arial"/>
                <w:sz w:val="16"/>
                <w:szCs w:val="16"/>
              </w:rPr>
              <w:tab/>
              <w:t>‘true’]/</w:t>
            </w:r>
          </w:p>
          <w:p w:rsidR="00042293" w:rsidRPr="00E54774" w:rsidRDefault="00042293" w:rsidP="00042293">
            <w:pPr>
              <w:rPr>
                <w:u w:val="single"/>
              </w:rPr>
            </w:pPr>
          </w:p>
          <w:p w:rsidR="00042293" w:rsidRDefault="00042293" w:rsidP="00E54774">
            <w:pPr>
              <w:spacing w:line="240" w:lineRule="auto"/>
            </w:pPr>
            <w:r w:rsidRPr="00E54774">
              <w:rPr>
                <w:sz w:val="16"/>
                <w:szCs w:val="16"/>
              </w:rPr>
              <w:t>Twee verkrijger-personen zijn in gemeenschap van goederen getrouwd wanneer</w:t>
            </w:r>
            <w:r>
              <w:t>:</w:t>
            </w:r>
          </w:p>
          <w:p w:rsidR="00042293" w:rsidRPr="00E54774" w:rsidRDefault="00042293" w:rsidP="00E54774">
            <w:pPr>
              <w:spacing w:line="240" w:lineRule="auto"/>
              <w:rPr>
                <w:sz w:val="16"/>
                <w:szCs w:val="16"/>
              </w:rPr>
            </w:pPr>
            <w:r w:rsidRPr="00E54774">
              <w:rPr>
                <w:sz w:val="16"/>
                <w:szCs w:val="16"/>
              </w:rPr>
              <w:t>//IMKAD_Persoon/tia_TekstKeuze</w:t>
            </w:r>
            <w:r w:rsidR="00D30EDA"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./tagNaam(‘k_BurgerlijkeStaatTekstPartners’)</w:t>
            </w:r>
          </w:p>
          <w:p w:rsidR="00042293" w:rsidRPr="00E54774" w:rsidRDefault="00042293" w:rsidP="00E54774">
            <w:pPr>
              <w:spacing w:line="240" w:lineRule="auto"/>
              <w:ind w:left="227"/>
              <w:rPr>
                <w:sz w:val="16"/>
                <w:szCs w:val="16"/>
              </w:rPr>
            </w:pPr>
            <w:r w:rsidRPr="00E54774">
              <w:rPr>
                <w:sz w:val="16"/>
                <w:szCs w:val="16"/>
              </w:rPr>
              <w:t>./tekst(’</w:t>
            </w:r>
            <w:r w:rsidR="00057E18" w:rsidRPr="00E54774">
              <w:rPr>
                <w:sz w:val="16"/>
                <w:szCs w:val="16"/>
              </w:rPr>
              <w:t>5</w:t>
            </w:r>
            <w:r w:rsidRPr="00E54774">
              <w:rPr>
                <w:sz w:val="16"/>
                <w:szCs w:val="16"/>
              </w:rPr>
              <w:t>’</w:t>
            </w:r>
            <w:r w:rsidR="00057E18" w:rsidRPr="00E54774">
              <w:rPr>
                <w:sz w:val="16"/>
                <w:szCs w:val="16"/>
              </w:rPr>
              <w:t xml:space="preserve">, ‘6’, ‘7’, ‘10’, ‘11’, ‘12’, </w:t>
            </w:r>
            <w:r w:rsidRPr="00E54774">
              <w:rPr>
                <w:sz w:val="16"/>
                <w:szCs w:val="16"/>
              </w:rPr>
              <w:t>‘15’</w:t>
            </w:r>
            <w:r w:rsidR="00057E18" w:rsidRPr="00E54774">
              <w:rPr>
                <w:sz w:val="16"/>
                <w:szCs w:val="16"/>
              </w:rPr>
              <w:t xml:space="preserve"> of ‘18’</w:t>
            </w:r>
            <w:r w:rsidRPr="00E54774">
              <w:rPr>
                <w:sz w:val="16"/>
                <w:szCs w:val="16"/>
              </w:rPr>
              <w:t>)</w:t>
            </w:r>
          </w:p>
          <w:p w:rsidR="00042293" w:rsidRPr="00E54774" w:rsidRDefault="00042293" w:rsidP="00042293">
            <w:pPr>
              <w:rPr>
                <w:u w:val="single"/>
              </w:rPr>
            </w:pPr>
          </w:p>
          <w:p w:rsidR="009A73A4" w:rsidRPr="00E54774" w:rsidRDefault="009A73A4" w:rsidP="00E54774">
            <w:pPr>
              <w:spacing w:line="240" w:lineRule="auto"/>
              <w:rPr>
                <w:sz w:val="16"/>
                <w:szCs w:val="16"/>
              </w:rPr>
            </w:pPr>
            <w:r w:rsidRPr="00E54774">
              <w:rPr>
                <w:u w:val="single"/>
              </w:rPr>
              <w:t>Mapping onverdeeld:</w:t>
            </w:r>
          </w:p>
          <w:p w:rsidR="009A73A4" w:rsidRPr="00E54774" w:rsidRDefault="009A73A4" w:rsidP="00E54774">
            <w:pPr>
              <w:spacing w:line="240" w:lineRule="auto"/>
              <w:rPr>
                <w:sz w:val="16"/>
                <w:szCs w:val="16"/>
              </w:rPr>
            </w:pPr>
            <w:r w:rsidRPr="00E54774">
              <w:rPr>
                <w:sz w:val="16"/>
                <w:szCs w:val="16"/>
              </w:rPr>
              <w:t>//IMKAD_AangebodenStuk/StukdeelLevering/tekstkeuze/</w:t>
            </w:r>
          </w:p>
          <w:p w:rsidR="009A73A4" w:rsidRPr="00E54774" w:rsidRDefault="009A73A4" w:rsidP="00E54774">
            <w:pPr>
              <w:spacing w:line="240" w:lineRule="auto"/>
              <w:ind w:left="227"/>
              <w:rPr>
                <w:sz w:val="16"/>
                <w:szCs w:val="16"/>
              </w:rPr>
            </w:pPr>
            <w:r w:rsidRPr="00E54774">
              <w:rPr>
                <w:sz w:val="16"/>
                <w:szCs w:val="16"/>
              </w:rPr>
              <w:t>./tagNaam(‘k_Onverdeeld”)</w:t>
            </w:r>
          </w:p>
          <w:p w:rsidR="009A73A4" w:rsidRPr="00E54774" w:rsidRDefault="009A73A4" w:rsidP="00E54774">
            <w:pPr>
              <w:spacing w:line="240" w:lineRule="auto"/>
              <w:ind w:left="227"/>
              <w:rPr>
                <w:sz w:val="16"/>
                <w:szCs w:val="16"/>
              </w:rPr>
            </w:pPr>
            <w:r w:rsidRPr="00E54774">
              <w:rPr>
                <w:sz w:val="16"/>
                <w:szCs w:val="16"/>
              </w:rPr>
              <w:t>./tekst(‘true’ = tekst wordt wel getoond; ‘false’ = tekst wordt niet getoond)</w:t>
            </w:r>
          </w:p>
          <w:p w:rsidR="00042293" w:rsidRDefault="00042293" w:rsidP="00E54774">
            <w:pPr>
              <w:spacing w:line="240" w:lineRule="auto"/>
            </w:pP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color w:val="FF0000"/>
              </w:rPr>
              <w:t>:</w:t>
            </w:r>
          </w:p>
        </w:tc>
        <w:tc>
          <w:tcPr>
            <w:tcW w:w="7371" w:type="dxa"/>
            <w:shd w:val="clear" w:color="auto" w:fill="auto"/>
          </w:tcPr>
          <w:p w:rsidR="00042293" w:rsidRDefault="00042293" w:rsidP="00E54774">
            <w:pPr>
              <w:spacing w:before="72"/>
            </w:pPr>
            <w:r>
              <w:t>Vaste tekst</w:t>
            </w:r>
          </w:p>
        </w:tc>
      </w:tr>
    </w:tbl>
    <w:p w:rsidR="00042293" w:rsidRDefault="00042293" w:rsidP="00042293">
      <w:pPr>
        <w:tabs>
          <w:tab w:val="left" w:pos="6771"/>
        </w:tabs>
        <w:rPr>
          <w:bCs/>
          <w:color w:val="800080"/>
          <w:u w:val="single"/>
        </w:rPr>
      </w:pPr>
    </w:p>
    <w:p w:rsidR="00042293" w:rsidRDefault="00042293" w:rsidP="00042293">
      <w:pPr>
        <w:pStyle w:val="Kop3"/>
        <w:numPr>
          <w:ilvl w:val="2"/>
          <w:numId w:val="1"/>
        </w:numPr>
        <w:rPr>
          <w:bCs w:val="0"/>
        </w:rPr>
      </w:pPr>
      <w:bookmarkStart w:id="67" w:name="_Toc358624451"/>
      <w:bookmarkStart w:id="68" w:name="_Ref373161547"/>
      <w:bookmarkStart w:id="69" w:name="_Toc462994152"/>
      <w:r>
        <w:t>Variant 2: on</w:t>
      </w:r>
      <w:r>
        <w:rPr>
          <w:bCs w:val="0"/>
        </w:rPr>
        <w:t>gelijke verdeling van de aandelen over de verkrijgende personen</w:t>
      </w:r>
      <w:bookmarkEnd w:id="67"/>
      <w:bookmarkEnd w:id="68"/>
      <w:bookmarkEnd w:id="69"/>
    </w:p>
    <w:p w:rsidR="00042293" w:rsidRDefault="00042293" w:rsidP="00042293">
      <w:pPr>
        <w:rPr>
          <w:lang w:val="nl"/>
        </w:rPr>
      </w:pPr>
      <w:r>
        <w:rPr>
          <w:lang w:val="nl"/>
        </w:rPr>
        <w:t>Deze variant wordt toegepast indien bij minimaal één van de personen van de verkrijgende partij (</w:t>
      </w:r>
      <w:r w:rsidR="00D31203">
        <w:rPr>
          <w:lang w:val="nl"/>
        </w:rPr>
        <w:t>//</w:t>
      </w:r>
      <w:r>
        <w:rPr>
          <w:lang w:val="nl"/>
        </w:rPr>
        <w:t>IMKAD_StukdeelLevering/verkrijgerRechtRef/Partij</w:t>
      </w:r>
      <w:r w:rsidR="00C108CC">
        <w:rPr>
          <w:lang w:val="nl"/>
        </w:rPr>
        <w:t xml:space="preserve"> of ./Partij/Partij</w:t>
      </w:r>
      <w:r>
        <w:rPr>
          <w:lang w:val="nl"/>
        </w:rPr>
        <w:t>) een ‘aandeel in de rechten’ (</w:t>
      </w:r>
      <w:r w:rsidR="00D31203">
        <w:rPr>
          <w:lang w:val="nl"/>
        </w:rPr>
        <w:t>//</w:t>
      </w:r>
      <w:r>
        <w:rPr>
          <w:lang w:val="nl"/>
        </w:rPr>
        <w:t>IMKAD_Persoon/tia_AandeelInRechten) is ingevuld.</w:t>
      </w:r>
    </w:p>
    <w:p w:rsidR="00042293" w:rsidRDefault="00042293" w:rsidP="00042293">
      <w:pPr>
        <w:rPr>
          <w:lang w:val="nl"/>
        </w:rPr>
      </w:pPr>
    </w:p>
    <w:p w:rsidR="009E0D75" w:rsidRDefault="00042293" w:rsidP="00042293">
      <w:pPr>
        <w:rPr>
          <w:lang w:val="nl"/>
        </w:rPr>
      </w:pPr>
      <w:r>
        <w:rPr>
          <w:lang w:val="nl"/>
        </w:rPr>
        <w:t>Deze variant heeft zelf ook weer twee varianten, namelijk ‘met gevolmachtigde’ en ‘zonder gevolmachtigde’; de te gebruiken variant wordt bepaald op basis van het al dan niet aanwezig zijn van een gevolmachtigde bij de verkrijgende partij</w:t>
      </w:r>
      <w:r w:rsidR="00CF27DE">
        <w:rPr>
          <w:lang w:val="nl"/>
        </w:rPr>
        <w:t xml:space="preserve"> of </w:t>
      </w:r>
      <w:r w:rsidR="00BF7BA5">
        <w:rPr>
          <w:lang w:val="nl"/>
        </w:rPr>
        <w:t xml:space="preserve">bij </w:t>
      </w:r>
      <w:r w:rsidR="009E0D75">
        <w:rPr>
          <w:lang w:val="nl"/>
        </w:rPr>
        <w:t>een</w:t>
      </w:r>
      <w:r w:rsidR="00BF7BA5">
        <w:rPr>
          <w:lang w:val="nl"/>
        </w:rPr>
        <w:t xml:space="preserve"> </w:t>
      </w:r>
      <w:r w:rsidR="00507EFE">
        <w:rPr>
          <w:lang w:val="nl"/>
        </w:rPr>
        <w:t xml:space="preserve">verkrijgende (gerelateerde) </w:t>
      </w:r>
      <w:r w:rsidR="00CF27DE">
        <w:rPr>
          <w:lang w:val="nl"/>
        </w:rPr>
        <w:t>persoon.</w:t>
      </w:r>
      <w:r w:rsidR="009E0D75">
        <w:rPr>
          <w:lang w:val="nl"/>
        </w:rPr>
        <w:t xml:space="preserve"> De varianten kunnen gecombineerd voorkomen, bijvoorbeeld wanneer een van de verkrijgende personen een gevolmachtigde heeft en een andere verkrijgende persoon niet.</w:t>
      </w:r>
    </w:p>
    <w:p w:rsidR="00F126C0" w:rsidRDefault="00F126C0" w:rsidP="00F126C0">
      <w:pPr>
        <w:rPr>
          <w:lang w:val="nl"/>
        </w:rPr>
      </w:pPr>
    </w:p>
    <w:p w:rsidR="00E83671" w:rsidRDefault="00E83671" w:rsidP="00F126C0">
      <w:pPr>
        <w:rPr>
          <w:lang w:val="nl"/>
        </w:rPr>
      </w:pPr>
      <w:r>
        <w:rPr>
          <w:lang w:val="nl"/>
        </w:rPr>
        <w:t xml:space="preserve">De personen worden </w:t>
      </w:r>
      <w:r w:rsidR="00182BC3">
        <w:rPr>
          <w:lang w:val="nl"/>
        </w:rPr>
        <w:t xml:space="preserve">in de </w:t>
      </w:r>
      <w:r w:rsidR="00F126C0">
        <w:rPr>
          <w:lang w:val="nl"/>
        </w:rPr>
        <w:t>volgende</w:t>
      </w:r>
      <w:r w:rsidR="00182BC3">
        <w:rPr>
          <w:lang w:val="nl"/>
        </w:rPr>
        <w:t xml:space="preserve"> volgorde getoond </w:t>
      </w:r>
      <w:r w:rsidR="00B8039A">
        <w:rPr>
          <w:lang w:val="nl"/>
        </w:rPr>
        <w:t>in</w:t>
      </w:r>
      <w:r w:rsidR="004C5CC5">
        <w:rPr>
          <w:lang w:val="nl"/>
        </w:rPr>
        <w:t xml:space="preserve"> het geval</w:t>
      </w:r>
      <w:r>
        <w:rPr>
          <w:lang w:val="nl"/>
        </w:rPr>
        <w:t xml:space="preserve"> </w:t>
      </w:r>
      <w:r w:rsidR="00B8039A">
        <w:rPr>
          <w:lang w:val="nl"/>
        </w:rPr>
        <w:t xml:space="preserve">dat </w:t>
      </w:r>
      <w:r>
        <w:rPr>
          <w:lang w:val="nl"/>
        </w:rPr>
        <w:t xml:space="preserve">er </w:t>
      </w:r>
      <w:r w:rsidR="005F68C1">
        <w:rPr>
          <w:lang w:val="nl"/>
        </w:rPr>
        <w:t>personen zijn die wel en niet vertegenwoordigd worden door een gevolmachtigde</w:t>
      </w:r>
      <w:r>
        <w:rPr>
          <w:lang w:val="nl"/>
        </w:rPr>
        <w:t>:</w:t>
      </w:r>
    </w:p>
    <w:p w:rsidR="00E83671" w:rsidRDefault="00E83671" w:rsidP="00182BC3">
      <w:pPr>
        <w:numPr>
          <w:ilvl w:val="0"/>
          <w:numId w:val="10"/>
        </w:numPr>
        <w:rPr>
          <w:lang w:val="nl"/>
        </w:rPr>
      </w:pPr>
      <w:r>
        <w:rPr>
          <w:lang w:val="nl"/>
        </w:rPr>
        <w:t xml:space="preserve">eerst alle personen </w:t>
      </w:r>
      <w:r w:rsidR="00182BC3">
        <w:rPr>
          <w:lang w:val="nl"/>
        </w:rPr>
        <w:t xml:space="preserve">die </w:t>
      </w:r>
      <w:r w:rsidR="00182BC3" w:rsidRPr="00B8039A">
        <w:rPr>
          <w:u w:val="single"/>
          <w:lang w:val="nl"/>
        </w:rPr>
        <w:t>niet</w:t>
      </w:r>
      <w:r w:rsidR="00182BC3">
        <w:rPr>
          <w:lang w:val="nl"/>
        </w:rPr>
        <w:t xml:space="preserve"> vertegenwoordigd worden door een g</w:t>
      </w:r>
      <w:r>
        <w:rPr>
          <w:lang w:val="nl"/>
        </w:rPr>
        <w:t>evolmachtigde</w:t>
      </w:r>
      <w:r w:rsidR="00182BC3">
        <w:rPr>
          <w:lang w:val="nl"/>
        </w:rPr>
        <w:t>,</w:t>
      </w:r>
    </w:p>
    <w:p w:rsidR="00182BC3" w:rsidRDefault="00182BC3" w:rsidP="00182BC3">
      <w:pPr>
        <w:numPr>
          <w:ilvl w:val="0"/>
          <w:numId w:val="10"/>
        </w:numPr>
        <w:rPr>
          <w:lang w:val="nl"/>
        </w:rPr>
      </w:pPr>
      <w:r>
        <w:rPr>
          <w:lang w:val="nl"/>
        </w:rPr>
        <w:t>daarna alle personen die wel vertegenwoordigd worden door een gevolmachtigde</w:t>
      </w:r>
      <w:r w:rsidR="005F68C1">
        <w:rPr>
          <w:lang w:val="nl"/>
        </w:rPr>
        <w:t>.</w:t>
      </w:r>
    </w:p>
    <w:p w:rsidR="005F68C1" w:rsidRDefault="005F68C1" w:rsidP="005F68C1">
      <w:pPr>
        <w:rPr>
          <w:lang w:val="nl"/>
        </w:rPr>
      </w:pPr>
      <w:r>
        <w:rPr>
          <w:lang w:val="nl"/>
        </w:rPr>
        <w:t>In dit geval worden de personen altijd voorafgegaan door een opsommingsstreepje.</w:t>
      </w:r>
    </w:p>
    <w:p w:rsidR="00042293" w:rsidRDefault="00042293" w:rsidP="00042293">
      <w:pPr>
        <w:rPr>
          <w:lang w:val="nl"/>
        </w:rPr>
      </w:pPr>
    </w:p>
    <w:p w:rsidR="00042293" w:rsidRDefault="00F126C0" w:rsidP="00042293">
      <w:pPr>
        <w:keepNext/>
        <w:rPr>
          <w:lang w:val="nl"/>
        </w:rPr>
      </w:pPr>
      <w:r>
        <w:rPr>
          <w:lang w:val="nl"/>
        </w:rPr>
        <w:br w:type="page"/>
      </w:r>
      <w:r w:rsidR="00042293">
        <w:rPr>
          <w:lang w:val="nl"/>
        </w:rPr>
        <w:t>Variant met gevolmachtigde:</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1"/>
        <w:gridCol w:w="7821"/>
      </w:tblGrid>
      <w:tr w:rsidR="00042293" w:rsidRPr="00F23A5D" w:rsidTr="00E54774">
        <w:tc>
          <w:tcPr>
            <w:tcW w:w="6771" w:type="dxa"/>
            <w:shd w:val="clear" w:color="auto" w:fill="auto"/>
          </w:tcPr>
          <w:p w:rsidR="00042293" w:rsidRPr="00E54774" w:rsidRDefault="00042293" w:rsidP="00042293">
            <w:pPr>
              <w:rPr>
                <w:color w:val="008000"/>
              </w:rPr>
            </w:pPr>
            <w:r w:rsidRPr="00E54774">
              <w:rPr>
                <w:color w:val="339966"/>
              </w:rPr>
              <w:t>de heer/mevrouw</w:t>
            </w:r>
            <w:r w:rsidRPr="00E54774">
              <w:rPr>
                <w:color w:val="008000"/>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6972C8">
              <w:t xml:space="preserve">voornamen </w:t>
            </w:r>
            <w:r w:rsidRPr="00E54774">
              <w:rPr>
                <w:color w:val="800080"/>
              </w:rPr>
              <w:t>voorvoegsels</w:t>
            </w:r>
            <w:r w:rsidRPr="00E54774">
              <w:rPr>
                <w:color w:val="008000"/>
              </w:rPr>
              <w:t xml:space="preserve"> </w:t>
            </w:r>
            <w:r w:rsidRPr="00E54774">
              <w:rPr>
                <w:color w:val="000000"/>
              </w:rPr>
              <w:t>achternaam</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color w:val="008000"/>
              </w:rPr>
              <w:t xml:space="preserve"> </w:t>
            </w:r>
            <w:r w:rsidRPr="00E54774">
              <w:rPr>
                <w:color w:val="FF0000"/>
              </w:rPr>
              <w:t xml:space="preserve">voornoemd, die hierbij </w:t>
            </w:r>
            <w:r w:rsidRPr="00E54774">
              <w:rPr>
                <w:color w:val="339966"/>
              </w:rPr>
              <w:t>aanvaardt</w:t>
            </w:r>
            <w:r w:rsidR="00FD4179" w:rsidRPr="00E54774">
              <w:rPr>
                <w:color w:val="339966"/>
              </w:rPr>
              <w:t>/aanvaarden</w:t>
            </w:r>
            <w:r w:rsidRPr="00E54774">
              <w:rPr>
                <w:color w:val="FF0000"/>
              </w:rPr>
              <w:t xml:space="preserve"> namens,</w:t>
            </w:r>
            <w:r w:rsidRPr="00E54774">
              <w:rPr>
                <w:color w:val="008000"/>
              </w:rPr>
              <w:t xml:space="preserve"> </w:t>
            </w:r>
          </w:p>
          <w:p w:rsidR="00042293" w:rsidRPr="00E54774" w:rsidRDefault="00042293" w:rsidP="00E54774">
            <w:pPr>
              <w:autoSpaceDE w:val="0"/>
              <w:autoSpaceDN w:val="0"/>
              <w:adjustRightInd w:val="0"/>
              <w:rPr>
                <w:bCs/>
                <w:color w:val="008000"/>
              </w:rPr>
            </w:pPr>
          </w:p>
        </w:tc>
        <w:tc>
          <w:tcPr>
            <w:tcW w:w="7371" w:type="dxa"/>
            <w:shd w:val="clear" w:color="auto" w:fill="auto"/>
          </w:tcPr>
          <w:p w:rsidR="00042293" w:rsidRDefault="00042293" w:rsidP="00042293">
            <w:r>
              <w:t>De gevolmachtigde</w:t>
            </w:r>
            <w:r w:rsidR="00631BC5">
              <w:t>(n)</w:t>
            </w:r>
            <w:r w:rsidR="00E8645D">
              <w:t xml:space="preserve"> en wanneer aanwezig een of meer gerelateerde personen van de gevolmachtigde, </w:t>
            </w:r>
            <w:r>
              <w:t>van de verkrijger-partij</w:t>
            </w:r>
            <w:r w:rsidR="00C108CC">
              <w:t xml:space="preserve"> of verkrijger-(gerelateerde)persoon</w:t>
            </w:r>
            <w:r>
              <w:t>.</w:t>
            </w:r>
          </w:p>
          <w:p w:rsidR="00042293" w:rsidRPr="00E54774" w:rsidRDefault="00042293" w:rsidP="00042293">
            <w:pPr>
              <w:rPr>
                <w:rFonts w:cs="Arial"/>
                <w:bCs/>
                <w:szCs w:val="18"/>
              </w:rPr>
            </w:pPr>
            <w:r>
              <w:t>Deze tekst wordt direct achter de voorgaande tekst vermeld</w:t>
            </w:r>
            <w:r w:rsidRPr="00AB338B">
              <w:t>.</w:t>
            </w:r>
            <w:r w:rsidR="00631BC5">
              <w:t xml:space="preserve"> De tekst vanaf ‘</w:t>
            </w:r>
            <w:r w:rsidR="00631BC5" w:rsidRPr="00E54774">
              <w:rPr>
                <w:color w:val="339966"/>
              </w:rPr>
              <w:t>de heer</w:t>
            </w:r>
            <w:r w:rsidR="00FA6FDF" w:rsidRPr="00354FB7">
              <w:t>’</w:t>
            </w:r>
            <w:r w:rsidR="00631BC5">
              <w:t xml:space="preserve"> </w:t>
            </w:r>
            <w:r w:rsidR="00FA6FDF">
              <w:t xml:space="preserve">t/m </w:t>
            </w:r>
            <w:r w:rsidR="00FA6FDF" w:rsidRPr="00354FB7">
              <w:t>’</w:t>
            </w:r>
            <w:r w:rsidR="00FA6FDF">
              <w:t>ac</w:t>
            </w:r>
            <w:r w:rsidR="00631BC5">
              <w:t>hternaam</w:t>
            </w:r>
            <w:r w:rsidR="007307B8" w:rsidRPr="00E54774">
              <w:rPr>
                <w:rFonts w:cs="Arial"/>
                <w:szCs w:val="18"/>
              </w:rPr>
              <w:fldChar w:fldCharType="begin"/>
            </w:r>
            <w:r w:rsidR="007307B8" w:rsidRPr="00E54774">
              <w:rPr>
                <w:rFonts w:cs="Arial"/>
                <w:szCs w:val="18"/>
              </w:rPr>
              <w:instrText xml:space="preserve">MacroButton Nomacro </w:instrText>
            </w:r>
            <w:r w:rsidR="007307B8" w:rsidRPr="00E54774">
              <w:rPr>
                <w:rFonts w:cs="Arial"/>
                <w:szCs w:val="18"/>
                <w:effect w:val="none"/>
              </w:rPr>
              <w:instrText>§</w:instrText>
            </w:r>
            <w:r w:rsidR="007307B8" w:rsidRPr="00E54774">
              <w:rPr>
                <w:rFonts w:cs="Arial"/>
                <w:szCs w:val="18"/>
              </w:rPr>
              <w:fldChar w:fldCharType="end"/>
            </w:r>
            <w:r w:rsidR="00631BC5">
              <w:t xml:space="preserve">’ is herhalend en wordt voor </w:t>
            </w:r>
            <w:r w:rsidR="00FA6FDF">
              <w:t>alle</w:t>
            </w:r>
            <w:r w:rsidR="00631BC5">
              <w:t xml:space="preserve"> eerder bepaalde gevolmachtigde</w:t>
            </w:r>
            <w:r w:rsidR="00FA6FDF">
              <w:t>n</w:t>
            </w:r>
            <w:r w:rsidR="00631BC5">
              <w:t xml:space="preserve"> opgenomen</w:t>
            </w:r>
            <w:r w:rsidR="00FD4179">
              <w:t>.</w:t>
            </w:r>
            <w:r w:rsidR="00631BC5">
              <w:t xml:space="preserve"> </w:t>
            </w:r>
            <w:r w:rsidR="00FA6FDF">
              <w:t>D</w:t>
            </w:r>
            <w:r w:rsidR="00631BC5" w:rsidRPr="00E54774">
              <w:rPr>
                <w:rFonts w:cs="Arial"/>
                <w:bCs/>
                <w:szCs w:val="18"/>
              </w:rPr>
              <w:t>e laatste twee gevolmachtigden worden gescheiden door “en”, de overige door een komma “,”.</w:t>
            </w:r>
          </w:p>
          <w:p w:rsidR="00FD4179" w:rsidRPr="00E54774" w:rsidRDefault="00FD4179" w:rsidP="00042293">
            <w:pPr>
              <w:rPr>
                <w:rFonts w:cs="Arial"/>
                <w:bCs/>
                <w:szCs w:val="18"/>
              </w:rPr>
            </w:pPr>
          </w:p>
          <w:p w:rsidR="0001364E" w:rsidRPr="00E54774" w:rsidRDefault="0001364E" w:rsidP="00E54774">
            <w:pPr>
              <w:pStyle w:val="streepje"/>
              <w:numPr>
                <w:ilvl w:val="0"/>
                <w:numId w:val="0"/>
              </w:numPr>
              <w:rPr>
                <w:lang w:val="nl-NL"/>
              </w:rPr>
            </w:pPr>
            <w:r w:rsidRPr="00E54774">
              <w:rPr>
                <w:lang w:val="nl-NL"/>
              </w:rPr>
              <w:t>De keuze tussen de heer/mevrouw wordt afgeleid van het geslacht van de persoon (</w:t>
            </w:r>
            <w:r w:rsidRPr="00E54774">
              <w:rPr>
                <w:sz w:val="16"/>
                <w:szCs w:val="16"/>
                <w:lang w:val="nl-NL"/>
              </w:rPr>
              <w:t>attribuut GBA_Geslacht/Geslachtsaanduiding</w:t>
            </w:r>
            <w:r w:rsidRPr="00E54774">
              <w:rPr>
                <w:lang w:val="nl-NL"/>
              </w:rPr>
              <w:t>):</w:t>
            </w:r>
          </w:p>
          <w:p w:rsidR="0001364E" w:rsidRDefault="0001364E" w:rsidP="0001364E">
            <w:pPr>
              <w:pStyle w:val="streepje"/>
            </w:pPr>
            <w:r>
              <w:t xml:space="preserve">Indien </w:t>
            </w:r>
            <w:r w:rsidRPr="004A55EF">
              <w:t>AanduidingGeslacht = "Man"</w:t>
            </w:r>
            <w:r>
              <w:t xml:space="preserve"> dan "de heer",</w:t>
            </w:r>
          </w:p>
          <w:p w:rsidR="0001364E" w:rsidRPr="00E54774" w:rsidRDefault="0001364E" w:rsidP="002D7314">
            <w:pPr>
              <w:pStyle w:val="streepje"/>
              <w:rPr>
                <w:rFonts w:cs="Arial"/>
                <w:bCs/>
                <w:szCs w:val="18"/>
              </w:rPr>
            </w:pPr>
            <w:r>
              <w:t>Indien AanduidingGeslacht = "Vrouw" dan "mevrouw".</w:t>
            </w:r>
          </w:p>
          <w:p w:rsidR="0001364E" w:rsidRPr="00E54774" w:rsidRDefault="0001364E" w:rsidP="00042293">
            <w:pPr>
              <w:rPr>
                <w:rFonts w:cs="Arial"/>
                <w:bCs/>
                <w:szCs w:val="18"/>
              </w:rPr>
            </w:pPr>
          </w:p>
          <w:p w:rsidR="00FD4179" w:rsidRDefault="00FD4179" w:rsidP="00042293">
            <w:r w:rsidRPr="00FD4179">
              <w:t>Keuze tussen</w:t>
            </w:r>
            <w:r w:rsidRPr="00E54774">
              <w:rPr>
                <w:color w:val="FF0000"/>
              </w:rPr>
              <w:t xml:space="preserve"> </w:t>
            </w:r>
            <w:r w:rsidRPr="00E54774">
              <w:rPr>
                <w:color w:val="339966"/>
              </w:rPr>
              <w:t>aanvaardt/aanvaarden</w:t>
            </w:r>
            <w:r w:rsidRPr="00E54774">
              <w:rPr>
                <w:color w:val="FF0000"/>
              </w:rPr>
              <w:t xml:space="preserve"> </w:t>
            </w:r>
            <w:r w:rsidRPr="00FD4179">
              <w:t>is afleidbaar</w:t>
            </w:r>
            <w:r>
              <w:t xml:space="preserve">: </w:t>
            </w:r>
          </w:p>
          <w:p w:rsidR="00FD4179" w:rsidRDefault="00354FB7" w:rsidP="00E54774">
            <w:pPr>
              <w:numPr>
                <w:ilvl w:val="0"/>
                <w:numId w:val="10"/>
              </w:numPr>
            </w:pPr>
            <w:r w:rsidRPr="00354FB7">
              <w:t>’</w:t>
            </w:r>
            <w:r w:rsidR="00FD4179" w:rsidRPr="00E54774">
              <w:rPr>
                <w:color w:val="339966"/>
              </w:rPr>
              <w:t>aanvaardt</w:t>
            </w:r>
            <w:r w:rsidRPr="00354FB7">
              <w:t>’</w:t>
            </w:r>
            <w:r w:rsidR="00FD4179">
              <w:t xml:space="preserve"> bij precies één gevolmachtigde,</w:t>
            </w:r>
          </w:p>
          <w:p w:rsidR="00FD4179" w:rsidRDefault="00354FB7" w:rsidP="00E54774">
            <w:pPr>
              <w:numPr>
                <w:ilvl w:val="0"/>
                <w:numId w:val="10"/>
              </w:numPr>
            </w:pPr>
            <w:r w:rsidRPr="00354FB7">
              <w:t>’</w:t>
            </w:r>
            <w:r w:rsidR="00FD4179" w:rsidRPr="00E54774">
              <w:rPr>
                <w:color w:val="339966"/>
              </w:rPr>
              <w:t>aanvaarden</w:t>
            </w:r>
            <w:r w:rsidRPr="00354FB7">
              <w:t>’</w:t>
            </w:r>
            <w:r w:rsidR="00FD4179">
              <w:t xml:space="preserve"> bij meer dan één gevolmachtigde.</w:t>
            </w:r>
          </w:p>
          <w:p w:rsidR="00042293" w:rsidRPr="00D313D0" w:rsidRDefault="00042293" w:rsidP="00042293"/>
          <w:p w:rsidR="00042293" w:rsidRPr="00E54774" w:rsidRDefault="00042293" w:rsidP="00E54774">
            <w:pPr>
              <w:spacing w:line="240" w:lineRule="auto"/>
              <w:rPr>
                <w:u w:val="single"/>
              </w:rPr>
            </w:pPr>
            <w:r w:rsidRPr="00E54774">
              <w:rPr>
                <w:u w:val="single"/>
              </w:rPr>
              <w:t>Mapping:</w:t>
            </w:r>
          </w:p>
          <w:p w:rsidR="00790F6F" w:rsidRPr="00E54774" w:rsidRDefault="00042293" w:rsidP="00E54774">
            <w:pPr>
              <w:spacing w:line="240" w:lineRule="auto"/>
              <w:rPr>
                <w:rFonts w:cs="Arial"/>
                <w:sz w:val="16"/>
                <w:szCs w:val="16"/>
              </w:rPr>
            </w:pPr>
            <w:r w:rsidRPr="00E54774">
              <w:rPr>
                <w:sz w:val="16"/>
                <w:szCs w:val="16"/>
              </w:rPr>
              <w:t>//</w:t>
            </w:r>
            <w:r w:rsidRPr="00E54774">
              <w:rPr>
                <w:rFonts w:cs="Arial"/>
                <w:sz w:val="16"/>
                <w:szCs w:val="16"/>
              </w:rPr>
              <w:t>Gevolmachtigde/gegevens/persoonGegevens</w:t>
            </w:r>
            <w:r w:rsidR="00FA6FDF" w:rsidRPr="00E54774">
              <w:rPr>
                <w:rFonts w:cs="Arial"/>
                <w:sz w:val="16"/>
                <w:szCs w:val="16"/>
              </w:rPr>
              <w:t xml:space="preserve"> </w:t>
            </w:r>
          </w:p>
          <w:p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/GBA_Naam/voornamen</w:t>
            </w:r>
          </w:p>
          <w:p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/tia_VoorvoegselsNaam</w:t>
            </w:r>
          </w:p>
          <w:p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w:t>
            </w:r>
            <w:r w:rsidR="00834F44" w:rsidRPr="00E54774">
              <w:rPr>
                <w:rFonts w:cs="Arial"/>
                <w:sz w:val="16"/>
                <w:szCs w:val="16"/>
              </w:rPr>
              <w:t>tia_NaamZonderVoorvoegsel</w:t>
            </w:r>
            <w:r w:rsidR="007F4DD2" w:rsidRPr="00E54774">
              <w:rPr>
                <w:rFonts w:cs="Arial"/>
                <w:sz w:val="16"/>
                <w:szCs w:val="16"/>
              </w:rPr>
              <w:t>s</w:t>
            </w:r>
          </w:p>
          <w:p w:rsidR="00790F6F" w:rsidRPr="00E54774" w:rsidRDefault="00790F6F" w:rsidP="00E54774">
            <w:pPr>
              <w:spacing w:line="240" w:lineRule="auto"/>
              <w:rPr>
                <w:sz w:val="16"/>
                <w:szCs w:val="16"/>
              </w:rPr>
            </w:pPr>
            <w:r w:rsidRPr="00E54774">
              <w:rPr>
                <w:sz w:val="16"/>
                <w:szCs w:val="16"/>
              </w:rPr>
              <w:t xml:space="preserve">of wanneer ook kadGegevensPersoon aanwezig is, dan: </w:t>
            </w:r>
          </w:p>
          <w:p w:rsidR="00790F6F" w:rsidRPr="00E54774" w:rsidRDefault="00790F6F" w:rsidP="00E54774">
            <w:pPr>
              <w:spacing w:line="240" w:lineRule="auto"/>
              <w:rPr>
                <w:sz w:val="16"/>
                <w:szCs w:val="16"/>
              </w:rPr>
            </w:pPr>
            <w:r w:rsidRPr="00E54774">
              <w:rPr>
                <w:sz w:val="16"/>
                <w:szCs w:val="16"/>
              </w:rPr>
              <w:tab/>
              <w:t>/kadGegevensPersoon</w:t>
            </w:r>
          </w:p>
          <w:p w:rsidR="00790F6F" w:rsidRPr="00E54774" w:rsidRDefault="00790F6F" w:rsidP="00E54774">
            <w:pPr>
              <w:spacing w:line="240" w:lineRule="auto"/>
              <w:rPr>
                <w:sz w:val="16"/>
                <w:szCs w:val="16"/>
              </w:rPr>
            </w:pPr>
            <w:r w:rsidRPr="00E54774">
              <w:rPr>
                <w:sz w:val="16"/>
                <w:szCs w:val="16"/>
              </w:rPr>
              <w:tab/>
            </w:r>
            <w:r w:rsidRPr="00E54774">
              <w:rPr>
                <w:sz w:val="16"/>
                <w:szCs w:val="16"/>
              </w:rPr>
              <w:tab/>
              <w:t>/voornamen</w:t>
            </w:r>
          </w:p>
          <w:p w:rsidR="00790F6F" w:rsidRPr="00E54774" w:rsidRDefault="00790F6F" w:rsidP="00E54774">
            <w:pPr>
              <w:spacing w:line="240" w:lineRule="auto"/>
              <w:rPr>
                <w:sz w:val="16"/>
                <w:szCs w:val="16"/>
              </w:rPr>
            </w:pPr>
            <w:r w:rsidRPr="00E54774">
              <w:rPr>
                <w:sz w:val="16"/>
                <w:szCs w:val="16"/>
              </w:rPr>
              <w:tab/>
            </w:r>
            <w:r w:rsidRPr="00E54774">
              <w:rPr>
                <w:sz w:val="16"/>
                <w:szCs w:val="16"/>
              </w:rPr>
              <w:tab/>
              <w:t>/voorvoegselsgeslachtsnaam</w:t>
            </w:r>
          </w:p>
          <w:p w:rsidR="00790F6F" w:rsidRPr="00E54774" w:rsidRDefault="00790F6F" w:rsidP="00E54774">
            <w:pPr>
              <w:spacing w:line="240" w:lineRule="auto"/>
              <w:rPr>
                <w:sz w:val="16"/>
                <w:szCs w:val="16"/>
              </w:rPr>
            </w:pPr>
            <w:r w:rsidRPr="00E54774">
              <w:rPr>
                <w:sz w:val="16"/>
                <w:szCs w:val="16"/>
              </w:rPr>
              <w:tab/>
            </w:r>
            <w:r w:rsidRPr="00E54774">
              <w:rPr>
                <w:sz w:val="16"/>
                <w:szCs w:val="16"/>
              </w:rPr>
              <w:tab/>
              <w:t>/geslachtsnaam</w:t>
            </w:r>
          </w:p>
          <w:p w:rsidR="006D3E57" w:rsidRPr="00E54774" w:rsidRDefault="006D3E57" w:rsidP="00E54774">
            <w:pPr>
              <w:spacing w:line="240" w:lineRule="auto"/>
              <w:rPr>
                <w:sz w:val="16"/>
                <w:szCs w:val="16"/>
              </w:rPr>
            </w:pPr>
          </w:p>
          <w:p w:rsidR="00042293" w:rsidRPr="00E54774" w:rsidRDefault="00FA6FDF" w:rsidP="00E54774">
            <w:pPr>
              <w:spacing w:line="240" w:lineRule="auto"/>
              <w:rPr>
                <w:rFonts w:cs="Arial"/>
                <w:sz w:val="16"/>
                <w:szCs w:val="16"/>
              </w:rPr>
            </w:pPr>
            <w:r w:rsidRPr="00E54774">
              <w:rPr>
                <w:rFonts w:cs="Arial"/>
                <w:sz w:val="16"/>
                <w:szCs w:val="16"/>
              </w:rPr>
              <w:t>en eventueel bijbehorende</w:t>
            </w:r>
          </w:p>
          <w:p w:rsidR="00631BC5" w:rsidRPr="00E54774" w:rsidRDefault="00631BC5" w:rsidP="00E54774">
            <w:pPr>
              <w:spacing w:line="240" w:lineRule="auto"/>
              <w:rPr>
                <w:sz w:val="16"/>
                <w:szCs w:val="16"/>
              </w:rPr>
            </w:pPr>
            <w:r w:rsidRPr="00E54774">
              <w:rPr>
                <w:sz w:val="16"/>
                <w:szCs w:val="16"/>
              </w:rPr>
              <w:t>//Gevolmachtigde/GerelateerdPersoon/IMKAD_Persoon/tia_Gegevens</w:t>
            </w:r>
          </w:p>
          <w:p w:rsidR="00790F6F" w:rsidRPr="00E54774" w:rsidRDefault="00790F6F" w:rsidP="00E54774">
            <w:pPr>
              <w:spacing w:line="240" w:lineRule="auto"/>
              <w:rPr>
                <w:sz w:val="16"/>
                <w:szCs w:val="16"/>
              </w:rPr>
            </w:pPr>
            <w:r w:rsidRPr="00E54774">
              <w:rPr>
                <w:sz w:val="16"/>
                <w:szCs w:val="16"/>
              </w:rPr>
              <w:tab/>
              <w:t>/GBA_Ingezetene</w:t>
            </w:r>
          </w:p>
          <w:p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/GBA_Naam/voornamen</w:t>
            </w:r>
          </w:p>
          <w:p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/tia_VoorvoegselsNaam</w:t>
            </w:r>
          </w:p>
          <w:p w:rsidR="00790F6F" w:rsidRPr="00E54774" w:rsidRDefault="00790F6F" w:rsidP="00E54774">
            <w:pPr>
              <w:spacing w:line="240" w:lineRule="auto"/>
              <w:rPr>
                <w:sz w:val="16"/>
                <w:szCs w:val="16"/>
              </w:rPr>
            </w:pPr>
            <w:r w:rsidRPr="00E54774">
              <w:rPr>
                <w:rFonts w:cs="Arial"/>
                <w:sz w:val="16"/>
                <w:szCs w:val="16"/>
              </w:rPr>
              <w:tab/>
            </w:r>
            <w:r w:rsidRPr="00E54774">
              <w:rPr>
                <w:rFonts w:cs="Arial"/>
                <w:sz w:val="16"/>
                <w:szCs w:val="16"/>
              </w:rPr>
              <w:tab/>
              <w:t>/</w:t>
            </w:r>
            <w:r w:rsidR="007F4DD2" w:rsidRPr="00E54774">
              <w:rPr>
                <w:rFonts w:cs="Arial"/>
                <w:sz w:val="16"/>
                <w:szCs w:val="16"/>
              </w:rPr>
              <w:t>tia_NaamZonderVoorvoegsels</w:t>
            </w:r>
          </w:p>
          <w:p w:rsidR="00790F6F" w:rsidRPr="00E54774" w:rsidRDefault="00790F6F" w:rsidP="00E54774">
            <w:pPr>
              <w:spacing w:line="240" w:lineRule="auto"/>
              <w:rPr>
                <w:sz w:val="16"/>
                <w:szCs w:val="16"/>
              </w:rPr>
            </w:pPr>
            <w:r w:rsidRPr="00E54774">
              <w:rPr>
                <w:sz w:val="16"/>
                <w:szCs w:val="16"/>
              </w:rPr>
              <w:t xml:space="preserve">of wanneer ook IMKAD_KadNatuurlijkPersoon aanwezig is, dan: </w:t>
            </w:r>
          </w:p>
          <w:p w:rsidR="00790F6F" w:rsidRPr="00E54774" w:rsidRDefault="00790F6F" w:rsidP="00E54774">
            <w:pPr>
              <w:spacing w:line="240" w:lineRule="auto"/>
              <w:rPr>
                <w:sz w:val="16"/>
                <w:szCs w:val="16"/>
              </w:rPr>
            </w:pPr>
            <w:r w:rsidRPr="00E54774">
              <w:rPr>
                <w:sz w:val="16"/>
                <w:szCs w:val="16"/>
              </w:rPr>
              <w:tab/>
              <w:t>/IMKAD_KadNatuurlijkPersoon</w:t>
            </w:r>
          </w:p>
          <w:p w:rsidR="00790F6F" w:rsidRPr="00E54774" w:rsidRDefault="00790F6F" w:rsidP="00E54774">
            <w:pPr>
              <w:spacing w:line="240" w:lineRule="auto"/>
              <w:rPr>
                <w:sz w:val="16"/>
                <w:szCs w:val="16"/>
              </w:rPr>
            </w:pPr>
            <w:r w:rsidRPr="00E54774">
              <w:rPr>
                <w:sz w:val="16"/>
                <w:szCs w:val="16"/>
              </w:rPr>
              <w:tab/>
            </w:r>
            <w:r w:rsidRPr="00E54774">
              <w:rPr>
                <w:sz w:val="16"/>
                <w:szCs w:val="16"/>
              </w:rPr>
              <w:tab/>
              <w:t>/voornamen</w:t>
            </w:r>
          </w:p>
          <w:p w:rsidR="00790F6F" w:rsidRPr="00E54774" w:rsidRDefault="00790F6F" w:rsidP="00E54774">
            <w:pPr>
              <w:spacing w:line="240" w:lineRule="auto"/>
              <w:rPr>
                <w:sz w:val="16"/>
                <w:szCs w:val="16"/>
              </w:rPr>
            </w:pPr>
            <w:r w:rsidRPr="00E54774">
              <w:rPr>
                <w:sz w:val="16"/>
                <w:szCs w:val="16"/>
              </w:rPr>
              <w:tab/>
            </w:r>
            <w:r w:rsidRPr="00E54774">
              <w:rPr>
                <w:sz w:val="16"/>
                <w:szCs w:val="16"/>
              </w:rPr>
              <w:tab/>
              <w:t>/voorvoegselsgeslachtsnaam</w:t>
            </w:r>
          </w:p>
          <w:p w:rsidR="00F126C0" w:rsidRPr="00E54774" w:rsidRDefault="00790F6F" w:rsidP="00E54774">
            <w:pPr>
              <w:spacing w:line="240" w:lineRule="auto"/>
              <w:rPr>
                <w:sz w:val="16"/>
                <w:szCs w:val="16"/>
              </w:rPr>
            </w:pPr>
            <w:r w:rsidRPr="00E54774">
              <w:rPr>
                <w:sz w:val="16"/>
                <w:szCs w:val="16"/>
              </w:rPr>
              <w:tab/>
            </w:r>
            <w:r w:rsidRPr="00E54774">
              <w:rPr>
                <w:sz w:val="16"/>
                <w:szCs w:val="16"/>
              </w:rPr>
              <w:tab/>
              <w:t>/geslachtsnaam</w:t>
            </w:r>
          </w:p>
          <w:p w:rsidR="00790F6F" w:rsidRPr="00E54774" w:rsidRDefault="00790F6F" w:rsidP="00E54774">
            <w:pPr>
              <w:spacing w:line="240" w:lineRule="auto"/>
              <w:rPr>
                <w:sz w:val="16"/>
                <w:szCs w:val="16"/>
              </w:rPr>
            </w:pPr>
          </w:p>
          <w:p w:rsidR="00F126C0" w:rsidRPr="00E54774" w:rsidRDefault="00F126C0" w:rsidP="00E54774">
            <w:pPr>
              <w:spacing w:line="240" w:lineRule="auto"/>
              <w:rPr>
                <w:sz w:val="16"/>
                <w:szCs w:val="16"/>
              </w:rPr>
            </w:pPr>
            <w:r w:rsidRPr="00E54774">
              <w:rPr>
                <w:sz w:val="16"/>
                <w:szCs w:val="16"/>
              </w:rPr>
              <w:t>-gevolmachtigde aanwezig voor een partij (treedt op voor alle personen in de partij)</w:t>
            </w:r>
          </w:p>
          <w:p w:rsidR="000B6139" w:rsidRPr="00E54774" w:rsidRDefault="00F126C0" w:rsidP="00E54774">
            <w:pPr>
              <w:spacing w:line="240" w:lineRule="auto"/>
              <w:rPr>
                <w:rFonts w:cs="Arial"/>
                <w:sz w:val="16"/>
                <w:szCs w:val="16"/>
              </w:rPr>
            </w:pPr>
            <w:r w:rsidRPr="00E54774">
              <w:rPr>
                <w:sz w:val="16"/>
                <w:szCs w:val="16"/>
                <w:lang w:val="nl"/>
              </w:rPr>
              <w:t>//IMKAD_StukdeelLevering/verkrijgerRechtRef/Partij/Gevolmachtigde</w:t>
            </w:r>
            <w:r w:rsidR="000B6139" w:rsidRPr="00E54774">
              <w:rPr>
                <w:sz w:val="16"/>
                <w:szCs w:val="16"/>
                <w:lang w:val="nl"/>
              </w:rPr>
              <w:t>/vertegenwoordigtRef [</w:t>
            </w:r>
            <w:r w:rsidR="000B6139" w:rsidRPr="00E54774">
              <w:rPr>
                <w:rFonts w:cs="Arial"/>
                <w:sz w:val="16"/>
                <w:szCs w:val="16"/>
              </w:rPr>
              <w:t>xlink:href = ‘id van</w:t>
            </w:r>
            <w:r w:rsidR="00D226E6" w:rsidRPr="00E54774">
              <w:rPr>
                <w:rFonts w:cs="Arial"/>
                <w:sz w:val="16"/>
                <w:szCs w:val="16"/>
              </w:rPr>
              <w:t xml:space="preserve"> </w:t>
            </w:r>
            <w:r w:rsidR="000B6139" w:rsidRPr="00E54774">
              <w:rPr>
                <w:rFonts w:cs="Arial"/>
                <w:sz w:val="16"/>
                <w:szCs w:val="16"/>
              </w:rPr>
              <w:t>hoedanigheid]</w:t>
            </w:r>
          </w:p>
          <w:p w:rsidR="00D226E6" w:rsidRPr="00E54774" w:rsidRDefault="00D226E6" w:rsidP="00E54774">
            <w:pPr>
              <w:spacing w:line="240" w:lineRule="auto"/>
              <w:rPr>
                <w:sz w:val="16"/>
                <w:szCs w:val="16"/>
              </w:rPr>
            </w:pPr>
            <w:r w:rsidRPr="00E54774">
              <w:rPr>
                <w:rFonts w:cs="Arial"/>
                <w:sz w:val="16"/>
                <w:szCs w:val="16"/>
              </w:rPr>
              <w:t>//Hoedanigheid geen ./wordtVertegenwoordigdRef aanwezig</w:t>
            </w:r>
          </w:p>
          <w:p w:rsidR="00F126C0" w:rsidRPr="00E54774" w:rsidRDefault="00F126C0" w:rsidP="00E54774">
            <w:pPr>
              <w:spacing w:line="240" w:lineRule="auto"/>
              <w:rPr>
                <w:sz w:val="16"/>
                <w:szCs w:val="16"/>
              </w:rPr>
            </w:pPr>
          </w:p>
          <w:p w:rsidR="00F126C0" w:rsidRPr="00E54774" w:rsidRDefault="00F126C0" w:rsidP="00E54774">
            <w:pPr>
              <w:spacing w:line="240" w:lineRule="auto"/>
              <w:rPr>
                <w:sz w:val="16"/>
                <w:szCs w:val="16"/>
              </w:rPr>
            </w:pPr>
            <w:r w:rsidRPr="00E54774">
              <w:rPr>
                <w:sz w:val="16"/>
                <w:szCs w:val="16"/>
              </w:rPr>
              <w:t>-gevolmachtigde aanwezig voor een of meer (gerelateerde) personen</w:t>
            </w:r>
          </w:p>
          <w:p w:rsidR="00D226E6" w:rsidRPr="00E54774" w:rsidRDefault="00F126C0" w:rsidP="00E54774">
            <w:pPr>
              <w:spacing w:line="240" w:lineRule="auto"/>
              <w:rPr>
                <w:rFonts w:cs="Arial"/>
                <w:sz w:val="16"/>
                <w:szCs w:val="16"/>
              </w:rPr>
            </w:pPr>
            <w:r w:rsidRPr="00E54774">
              <w:rPr>
                <w:sz w:val="16"/>
                <w:szCs w:val="16"/>
                <w:lang w:val="nl"/>
              </w:rPr>
              <w:t xml:space="preserve">//IMKAD_StukdeelLevering/verkrijgerRechtRef/Partij(/Partij)/IMKAD_Persoon[id] of via //IMKAD_Persoon/GerelateerdePersoon/IMKAD_Persoon[id] </w:t>
            </w:r>
            <w:r w:rsidRPr="00E54774">
              <w:rPr>
                <w:sz w:val="16"/>
                <w:szCs w:val="16"/>
                <w:lang w:val="nl"/>
              </w:rPr>
              <w:sym w:font="Wingdings" w:char="F0E0"/>
            </w:r>
            <w:r w:rsidRPr="00E54774">
              <w:rPr>
                <w:sz w:val="16"/>
                <w:szCs w:val="16"/>
                <w:lang w:val="nl"/>
              </w:rPr>
              <w:t xml:space="preserve"> //IMKAD_AangebodenStuk/Partij/Gevolmachtigde/</w:t>
            </w:r>
            <w:r w:rsidR="00D226E6" w:rsidRPr="00E54774">
              <w:rPr>
                <w:sz w:val="16"/>
                <w:szCs w:val="16"/>
                <w:lang w:val="nl"/>
              </w:rPr>
              <w:t>vertegenwoordigtRef [</w:t>
            </w:r>
            <w:r w:rsidR="00D226E6" w:rsidRPr="00E54774">
              <w:rPr>
                <w:rFonts w:cs="Arial"/>
                <w:sz w:val="16"/>
                <w:szCs w:val="16"/>
              </w:rPr>
              <w:t>xlink:href = ‘id van hoedanigheid]</w:t>
            </w:r>
          </w:p>
          <w:p w:rsidR="00D226E6" w:rsidRPr="00E54774" w:rsidRDefault="00D226E6" w:rsidP="00E54774">
            <w:pPr>
              <w:spacing w:line="240" w:lineRule="auto"/>
              <w:rPr>
                <w:rFonts w:cs="Arial"/>
                <w:sz w:val="16"/>
                <w:szCs w:val="16"/>
              </w:rPr>
            </w:pPr>
            <w:r w:rsidRPr="00E54774">
              <w:rPr>
                <w:rFonts w:cs="Arial"/>
                <w:sz w:val="16"/>
                <w:szCs w:val="16"/>
              </w:rPr>
              <w:t xml:space="preserve">//Hoedanigheid/wordtVertegenwoordigdRef </w:t>
            </w:r>
            <w:r w:rsidRPr="00E54774">
              <w:rPr>
                <w:sz w:val="16"/>
                <w:szCs w:val="16"/>
                <w:lang w:val="nl"/>
              </w:rPr>
              <w:t>[</w:t>
            </w:r>
            <w:r w:rsidRPr="00E54774">
              <w:rPr>
                <w:rFonts w:cs="Arial"/>
                <w:sz w:val="16"/>
                <w:szCs w:val="16"/>
              </w:rPr>
              <w:t>xlink:href = ‘id van de IMKAD_Persoon die volmacht geeft]</w:t>
            </w:r>
          </w:p>
          <w:p w:rsidR="00F126C0" w:rsidRPr="00E54774" w:rsidRDefault="00F126C0" w:rsidP="00E54774">
            <w:pPr>
              <w:spacing w:line="240" w:lineRule="auto"/>
              <w:rPr>
                <w:rFonts w:cs="Arial"/>
                <w:sz w:val="16"/>
                <w:szCs w:val="16"/>
              </w:rPr>
            </w:pPr>
          </w:p>
        </w:tc>
      </w:tr>
      <w:tr w:rsidR="00042293" w:rsidRPr="00F23A5D" w:rsidTr="00E54774">
        <w:tc>
          <w:tcPr>
            <w:tcW w:w="6771" w:type="dxa"/>
            <w:shd w:val="clear" w:color="auto" w:fill="auto"/>
          </w:tcPr>
          <w:p w:rsidR="00042293" w:rsidRPr="00E54774" w:rsidRDefault="00042293" w:rsidP="00042293">
            <w:pPr>
              <w:rPr>
                <w:color w:val="800080"/>
              </w:rPr>
            </w:pPr>
            <w:r w:rsidRPr="00E54774">
              <w:rPr>
                <w:color w:val="800080"/>
              </w:rPr>
              <w:t>-</w:t>
            </w:r>
          </w:p>
        </w:tc>
        <w:tc>
          <w:tcPr>
            <w:tcW w:w="7371" w:type="dxa"/>
            <w:shd w:val="clear" w:color="auto" w:fill="auto"/>
          </w:tcPr>
          <w:p w:rsidR="00042293" w:rsidRDefault="00042293" w:rsidP="00042293">
            <w:r w:rsidRPr="00AB338B">
              <w:t>In</w:t>
            </w:r>
            <w:r>
              <w:t xml:space="preserve">geval van </w:t>
            </w:r>
            <w:r w:rsidRPr="00AB338B">
              <w:t xml:space="preserve">één </w:t>
            </w:r>
            <w:r>
              <w:t>verkrijger-persoon</w:t>
            </w:r>
            <w:r w:rsidR="00BC24EE">
              <w:t>, ongeacht de variant</w:t>
            </w:r>
            <w:r>
              <w:t>:</w:t>
            </w:r>
          </w:p>
          <w:p w:rsidR="00042293" w:rsidRDefault="00042293" w:rsidP="00E54774">
            <w:pPr>
              <w:numPr>
                <w:ilvl w:val="0"/>
                <w:numId w:val="29"/>
              </w:numPr>
            </w:pPr>
            <w:r w:rsidRPr="00AB338B">
              <w:t>geen opsomming</w:t>
            </w:r>
            <w:r>
              <w:t>, de tekst wordt direct achter de voorgaande tekst vermeld</w:t>
            </w:r>
            <w:r w:rsidRPr="00AB338B">
              <w:t>.</w:t>
            </w:r>
          </w:p>
          <w:p w:rsidR="00042293" w:rsidRDefault="00042293" w:rsidP="00042293">
            <w:r>
              <w:t>Ingeval van meerdere verkrijger-personen</w:t>
            </w:r>
            <w:r w:rsidR="00BC24EE">
              <w:t>, ongeacht de variant</w:t>
            </w:r>
            <w:r>
              <w:t>:</w:t>
            </w:r>
          </w:p>
          <w:p w:rsidR="00042293" w:rsidRDefault="00042293" w:rsidP="00E54774">
            <w:pPr>
              <w:numPr>
                <w:ilvl w:val="0"/>
                <w:numId w:val="29"/>
              </w:numPr>
            </w:pPr>
            <w:r>
              <w:t>wel een opsomming, beginnend op een nieuwe regel,</w:t>
            </w:r>
            <w:r w:rsidR="00BC24EE">
              <w:t xml:space="preserve"> </w:t>
            </w:r>
          </w:p>
          <w:p w:rsidR="00042293" w:rsidRDefault="00042293" w:rsidP="00E54774">
            <w:pPr>
              <w:numPr>
                <w:ilvl w:val="0"/>
                <w:numId w:val="29"/>
              </w:numPr>
            </w:pPr>
            <w:r>
              <w:t>voor elke verkrijger-persoon wordt een opsommings</w:t>
            </w:r>
            <w:r w:rsidR="00BC24EE">
              <w:t>teken</w:t>
            </w:r>
            <w:r>
              <w:t xml:space="preserve"> vermeld.</w:t>
            </w:r>
          </w:p>
        </w:tc>
      </w:tr>
      <w:tr w:rsidR="00042293" w:rsidRPr="00F23A5D" w:rsidTr="00E54774">
        <w:tc>
          <w:tcPr>
            <w:tcW w:w="6771" w:type="dxa"/>
            <w:shd w:val="clear" w:color="auto" w:fill="auto"/>
          </w:tcPr>
          <w:p w:rsidR="00042293" w:rsidRPr="00E54774" w:rsidRDefault="00042293" w:rsidP="00042293">
            <w:pPr>
              <w:rPr>
                <w:color w:val="339966"/>
              </w:rPr>
            </w:pPr>
            <w:r w:rsidRPr="00E54774">
              <w:rPr>
                <w:color w:val="3366FF"/>
              </w:rPr>
              <w:t>de heer/mevrouw</w:t>
            </w:r>
            <w:r w:rsidRPr="00E54774">
              <w:rPr>
                <w:color w:val="800080"/>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339966"/>
              </w:rPr>
              <w:t xml:space="preserve"> achternaam</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color w:val="339966"/>
              </w:rPr>
              <w:t>/</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color w:val="339966"/>
              </w:rPr>
              <w:t>naam rechtspersoon</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color w:val="FF0000"/>
              </w:rPr>
              <w:t xml:space="preserve"> voornoemd</w:t>
            </w:r>
            <w:r w:rsidRPr="00E54774">
              <w:rPr>
                <w:color w:val="996600"/>
              </w:rPr>
              <w:t xml:space="preserve"> </w:t>
            </w:r>
          </w:p>
        </w:tc>
        <w:tc>
          <w:tcPr>
            <w:tcW w:w="7371" w:type="dxa"/>
            <w:shd w:val="clear" w:color="auto" w:fill="auto"/>
          </w:tcPr>
          <w:p w:rsidR="00042293" w:rsidRDefault="00042293" w:rsidP="00042293">
            <w:r>
              <w:t>De verkrijgende persoon</w:t>
            </w:r>
            <w:r w:rsidR="004C5CC5">
              <w:t xml:space="preserve"> die vertegenwoordigd wordt door de gevolmachtigde</w:t>
            </w:r>
            <w:r>
              <w:t>:</w:t>
            </w:r>
          </w:p>
          <w:p w:rsidR="00042293" w:rsidRDefault="00042293" w:rsidP="00E54774">
            <w:pPr>
              <w:numPr>
                <w:ilvl w:val="0"/>
                <w:numId w:val="30"/>
              </w:numPr>
            </w:pPr>
            <w:r>
              <w:t xml:space="preserve">Ingeval van een natuurlijk persoon wordt vermeld: </w:t>
            </w:r>
            <w:r w:rsidRPr="00E54774">
              <w:rPr>
                <w:color w:val="3366FF"/>
              </w:rPr>
              <w:t>de heer/mevrouw</w:t>
            </w:r>
            <w:r w:rsidRPr="00E54774">
              <w:rPr>
                <w:color w:val="008000"/>
              </w:rPr>
              <w:t xml:space="preserve"> </w:t>
            </w:r>
            <w:r w:rsidR="00B94CFC" w:rsidRPr="00E54774">
              <w:rPr>
                <w:rFonts w:cs="Arial"/>
                <w:szCs w:val="18"/>
              </w:rPr>
              <w:fldChar w:fldCharType="begin"/>
            </w:r>
            <w:r w:rsidR="00B94CFC" w:rsidRPr="00E54774">
              <w:rPr>
                <w:rFonts w:cs="Arial"/>
                <w:szCs w:val="18"/>
              </w:rPr>
              <w:instrText xml:space="preserve">MacroButton Nomacro </w:instrText>
            </w:r>
            <w:r w:rsidR="00B94CFC" w:rsidRPr="00E54774">
              <w:rPr>
                <w:rFonts w:cs="Arial"/>
                <w:szCs w:val="18"/>
                <w:effect w:val="none"/>
              </w:rPr>
              <w:instrText>§</w:instrText>
            </w:r>
            <w:r w:rsidR="00B94CFC"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008000"/>
              </w:rPr>
              <w:t xml:space="preserve"> </w:t>
            </w:r>
            <w:r w:rsidRPr="00E54774">
              <w:rPr>
                <w:color w:val="339966"/>
              </w:rPr>
              <w:t>achternaam</w:t>
            </w:r>
            <w:r w:rsidR="00B94CFC" w:rsidRPr="00E54774">
              <w:rPr>
                <w:rFonts w:cs="Arial"/>
                <w:szCs w:val="18"/>
              </w:rPr>
              <w:fldChar w:fldCharType="begin"/>
            </w:r>
            <w:r w:rsidR="00B94CFC" w:rsidRPr="00E54774">
              <w:rPr>
                <w:rFonts w:cs="Arial"/>
                <w:szCs w:val="18"/>
              </w:rPr>
              <w:instrText xml:space="preserve">MacroButton Nomacro </w:instrText>
            </w:r>
            <w:r w:rsidR="00B94CFC" w:rsidRPr="00E54774">
              <w:rPr>
                <w:rFonts w:cs="Arial"/>
                <w:szCs w:val="18"/>
                <w:effect w:val="none"/>
              </w:rPr>
              <w:instrText>§</w:instrText>
            </w:r>
            <w:r w:rsidR="00B94CFC" w:rsidRPr="00E54774">
              <w:rPr>
                <w:rFonts w:cs="Arial"/>
                <w:szCs w:val="18"/>
              </w:rPr>
              <w:fldChar w:fldCharType="end"/>
            </w:r>
            <w:r w:rsidR="007A46DA" w:rsidRPr="00E54774">
              <w:rPr>
                <w:rFonts w:cs="Arial"/>
                <w:szCs w:val="18"/>
              </w:rPr>
              <w:t>,</w:t>
            </w:r>
          </w:p>
          <w:p w:rsidR="00042293" w:rsidRDefault="00042293" w:rsidP="00E54774">
            <w:pPr>
              <w:numPr>
                <w:ilvl w:val="0"/>
                <w:numId w:val="30"/>
              </w:numPr>
            </w:pPr>
            <w:r>
              <w:t xml:space="preserve">Ingeval van een rechtspersoon wordt vermeld: </w:t>
            </w:r>
            <w:r w:rsidR="00B94CFC" w:rsidRPr="00E54774">
              <w:rPr>
                <w:rFonts w:cs="Arial"/>
                <w:szCs w:val="18"/>
              </w:rPr>
              <w:fldChar w:fldCharType="begin"/>
            </w:r>
            <w:r w:rsidR="00B94CFC" w:rsidRPr="00E54774">
              <w:rPr>
                <w:rFonts w:cs="Arial"/>
                <w:szCs w:val="18"/>
              </w:rPr>
              <w:instrText xml:space="preserve">MacroButton Nomacro </w:instrText>
            </w:r>
            <w:r w:rsidR="00B94CFC" w:rsidRPr="00E54774">
              <w:rPr>
                <w:rFonts w:cs="Arial"/>
                <w:szCs w:val="18"/>
                <w:effect w:val="none"/>
              </w:rPr>
              <w:instrText>§</w:instrText>
            </w:r>
            <w:r w:rsidR="00B94CFC" w:rsidRPr="00E54774">
              <w:rPr>
                <w:rFonts w:cs="Arial"/>
                <w:szCs w:val="18"/>
              </w:rPr>
              <w:fldChar w:fldCharType="end"/>
            </w:r>
            <w:r w:rsidRPr="00E54774">
              <w:rPr>
                <w:color w:val="339966"/>
              </w:rPr>
              <w:t>naam rechtspersoon</w:t>
            </w:r>
            <w:r w:rsidR="00B94CFC" w:rsidRPr="00E54774">
              <w:rPr>
                <w:rFonts w:cs="Arial"/>
                <w:szCs w:val="18"/>
              </w:rPr>
              <w:fldChar w:fldCharType="begin"/>
            </w:r>
            <w:r w:rsidR="00B94CFC" w:rsidRPr="00E54774">
              <w:rPr>
                <w:rFonts w:cs="Arial"/>
                <w:szCs w:val="18"/>
              </w:rPr>
              <w:instrText xml:space="preserve">MacroButton Nomacro </w:instrText>
            </w:r>
            <w:r w:rsidR="00B94CFC" w:rsidRPr="00E54774">
              <w:rPr>
                <w:rFonts w:cs="Arial"/>
                <w:szCs w:val="18"/>
                <w:effect w:val="none"/>
              </w:rPr>
              <w:instrText>§</w:instrText>
            </w:r>
            <w:r w:rsidR="00B94CFC" w:rsidRPr="00E54774">
              <w:rPr>
                <w:rFonts w:cs="Arial"/>
                <w:szCs w:val="18"/>
              </w:rPr>
              <w:fldChar w:fldCharType="end"/>
            </w:r>
            <w:r w:rsidR="007A46DA" w:rsidRPr="00E54774">
              <w:rPr>
                <w:rFonts w:cs="Arial"/>
                <w:szCs w:val="18"/>
              </w:rPr>
              <w:t>.</w:t>
            </w:r>
          </w:p>
          <w:p w:rsidR="00042293" w:rsidRDefault="00042293" w:rsidP="00042293"/>
          <w:p w:rsidR="00A11A4B" w:rsidRPr="00E54774" w:rsidRDefault="00A11A4B" w:rsidP="00E54774">
            <w:pPr>
              <w:pStyle w:val="streepje"/>
              <w:numPr>
                <w:ilvl w:val="0"/>
                <w:numId w:val="0"/>
              </w:numPr>
              <w:rPr>
                <w:lang w:val="nl-NL"/>
              </w:rPr>
            </w:pPr>
            <w:r w:rsidRPr="00E54774">
              <w:rPr>
                <w:lang w:val="nl-NL"/>
              </w:rPr>
              <w:t>De keuze tussen de heer/mevrouw wordt afgeleid van het geslacht van de persoon (</w:t>
            </w:r>
            <w:r w:rsidRPr="00E54774">
              <w:rPr>
                <w:sz w:val="16"/>
                <w:szCs w:val="16"/>
                <w:lang w:val="nl-NL"/>
              </w:rPr>
              <w:t>attribuut GBA_Geslacht/Geslachtsaanduiding</w:t>
            </w:r>
            <w:r w:rsidR="008D27CB" w:rsidRPr="00E54774">
              <w:rPr>
                <w:sz w:val="16"/>
                <w:szCs w:val="16"/>
                <w:lang w:val="nl-NL"/>
              </w:rPr>
              <w:t xml:space="preserve"> of</w:t>
            </w:r>
            <w:r w:rsidR="006D3E57" w:rsidRPr="00E54774">
              <w:rPr>
                <w:sz w:val="16"/>
                <w:szCs w:val="16"/>
                <w:lang w:val="nl-NL"/>
              </w:rPr>
              <w:t xml:space="preserve"> IMKAD_NietIngezetene/geslacht</w:t>
            </w:r>
            <w:r w:rsidRPr="00E54774">
              <w:rPr>
                <w:lang w:val="nl-NL"/>
              </w:rPr>
              <w:t>):</w:t>
            </w:r>
          </w:p>
          <w:p w:rsidR="00A11A4B" w:rsidRDefault="00A11A4B" w:rsidP="00A11A4B">
            <w:pPr>
              <w:pStyle w:val="streepje"/>
            </w:pPr>
            <w:r>
              <w:t xml:space="preserve">Indien </w:t>
            </w:r>
            <w:r w:rsidRPr="004A55EF">
              <w:t>AanduidingGeslacht = "Man"</w:t>
            </w:r>
            <w:r>
              <w:t xml:space="preserve"> dan "de heer",</w:t>
            </w:r>
          </w:p>
          <w:p w:rsidR="00A11A4B" w:rsidRDefault="00A11A4B" w:rsidP="00A11A4B">
            <w:pPr>
              <w:pStyle w:val="streepje"/>
            </w:pPr>
            <w:r>
              <w:t>Indien AanduidingGeslacht = "Vrouw" dan "mevrouw".</w:t>
            </w:r>
          </w:p>
          <w:p w:rsidR="00A11A4B" w:rsidRDefault="00A11A4B" w:rsidP="00042293"/>
          <w:p w:rsidR="00042293" w:rsidRPr="00E54774" w:rsidRDefault="00042293" w:rsidP="00E54774">
            <w:pPr>
              <w:spacing w:line="240" w:lineRule="auto"/>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w:t>
            </w:r>
            <w:r w:rsidR="006721A2" w:rsidRPr="00E54774">
              <w:rPr>
                <w:sz w:val="16"/>
                <w:szCs w:val="16"/>
              </w:rPr>
              <w:t>persoon</w:t>
            </w:r>
            <w:r w:rsidR="00D31203" w:rsidRPr="00E54774">
              <w:rPr>
                <w:sz w:val="16"/>
                <w:szCs w:val="16"/>
              </w:rPr>
              <w:t xml:space="preserve"> via </w:t>
            </w:r>
            <w:r w:rsidRPr="00E54774">
              <w:rPr>
                <w:sz w:val="16"/>
                <w:szCs w:val="16"/>
              </w:rPr>
              <w:t>partij</w:t>
            </w:r>
          </w:p>
          <w:p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verkrijgerRechtRef/Partij/IMKAD_Persoon</w:t>
            </w:r>
            <w:r w:rsidR="006721A2" w:rsidRPr="00E54774">
              <w:rPr>
                <w:rFonts w:cs="Arial"/>
                <w:sz w:val="16"/>
                <w:szCs w:val="16"/>
              </w:rPr>
              <w:t xml:space="preserve">[tia_IndGerechtigde </w:t>
            </w:r>
            <w:r w:rsidR="00657CDA" w:rsidRPr="00E54774">
              <w:rPr>
                <w:rFonts w:cs="Arial"/>
                <w:sz w:val="16"/>
                <w:szCs w:val="16"/>
              </w:rPr>
              <w:tab/>
            </w:r>
            <w:r w:rsidR="006721A2" w:rsidRPr="00E54774">
              <w:rPr>
                <w:rFonts w:cs="Arial"/>
                <w:sz w:val="16"/>
                <w:szCs w:val="16"/>
              </w:rPr>
              <w:t>= ‘true’]</w:t>
            </w:r>
            <w:r w:rsidR="00656D3E" w:rsidRPr="00E54774">
              <w:rPr>
                <w:rFonts w:cs="Arial"/>
                <w:sz w:val="16"/>
                <w:szCs w:val="16"/>
              </w:rPr>
              <w:t>/</w:t>
            </w:r>
            <w:r w:rsidRPr="00E54774">
              <w:rPr>
                <w:rFonts w:cs="Arial"/>
                <w:sz w:val="16"/>
                <w:szCs w:val="16"/>
              </w:rPr>
              <w:t>tia_Gegevens</w:t>
            </w:r>
          </w:p>
          <w:p w:rsidR="006721A2" w:rsidRPr="00E54774" w:rsidRDefault="006721A2"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Pr="00E54774">
              <w:rPr>
                <w:rFonts w:cs="Arial"/>
                <w:sz w:val="16"/>
                <w:szCs w:val="16"/>
              </w:rPr>
              <w:t>gerelateerde persoon</w:t>
            </w:r>
          </w:p>
          <w:p w:rsidR="00042293" w:rsidRPr="00E54774" w:rsidRDefault="00042293" w:rsidP="00E54774">
            <w:pPr>
              <w:spacing w:line="240" w:lineRule="auto"/>
              <w:rPr>
                <w:rFonts w:cs="Arial"/>
                <w:sz w:val="16"/>
                <w:szCs w:val="16"/>
              </w:rPr>
            </w:pPr>
            <w:r w:rsidRPr="00E54774">
              <w:rPr>
                <w:rFonts w:cs="Arial"/>
                <w:sz w:val="16"/>
                <w:szCs w:val="16"/>
              </w:rPr>
              <w:tab/>
            </w:r>
            <w:r w:rsidR="006721A2" w:rsidRPr="00E54774">
              <w:rPr>
                <w:rFonts w:cs="Arial"/>
                <w:sz w:val="16"/>
                <w:szCs w:val="16"/>
              </w:rPr>
              <w:tab/>
              <w:t>/</w:t>
            </w:r>
            <w:r w:rsidRPr="00E54774">
              <w:rPr>
                <w:rFonts w:cs="Arial"/>
                <w:sz w:val="16"/>
                <w:szCs w:val="16"/>
              </w:rPr>
              <w:t>/GerelateerdPersoon/IMKAD_Persoon</w:t>
            </w:r>
            <w:r w:rsidR="00EC285E" w:rsidRPr="00E54774">
              <w:rPr>
                <w:rFonts w:cs="Arial"/>
                <w:sz w:val="16"/>
                <w:szCs w:val="16"/>
              </w:rPr>
              <w:t xml:space="preserve"> [tia_IndGerechtigde = ‘true’]</w:t>
            </w:r>
            <w:r w:rsidRPr="00E54774">
              <w:rPr>
                <w:rFonts w:cs="Arial"/>
                <w:sz w:val="16"/>
                <w:szCs w:val="16"/>
              </w:rPr>
              <w:t>/tia_Gegevens</w:t>
            </w:r>
          </w:p>
          <w:p w:rsidR="006721A2" w:rsidRPr="00E54774" w:rsidRDefault="006721A2"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Pr="00E54774">
              <w:rPr>
                <w:rFonts w:cs="Arial"/>
                <w:sz w:val="16"/>
                <w:szCs w:val="16"/>
              </w:rPr>
              <w:t xml:space="preserve">gerelateerde persoon van </w:t>
            </w:r>
            <w:r w:rsidR="00392E5E" w:rsidRPr="00E54774">
              <w:rPr>
                <w:rFonts w:cs="Arial"/>
                <w:sz w:val="16"/>
                <w:szCs w:val="16"/>
              </w:rPr>
              <w:t xml:space="preserve">een </w:t>
            </w:r>
            <w:r w:rsidRPr="00E54774">
              <w:rPr>
                <w:rFonts w:cs="Arial"/>
                <w:sz w:val="16"/>
                <w:szCs w:val="16"/>
              </w:rPr>
              <w:t>gerelateerde persoon</w:t>
            </w:r>
          </w:p>
          <w:p w:rsidR="006721A2" w:rsidRPr="00E54774" w:rsidRDefault="006721A2" w:rsidP="00E54774">
            <w:pPr>
              <w:spacing w:line="240" w:lineRule="auto"/>
              <w:rPr>
                <w:rFonts w:cs="Arial"/>
                <w:sz w:val="16"/>
                <w:szCs w:val="16"/>
              </w:rPr>
            </w:pPr>
            <w:r w:rsidRPr="00E54774">
              <w:rPr>
                <w:rFonts w:cs="Arial"/>
                <w:sz w:val="16"/>
                <w:szCs w:val="16"/>
              </w:rPr>
              <w:tab/>
            </w:r>
            <w:r w:rsidRPr="00E54774">
              <w:rPr>
                <w:rFonts w:cs="Arial"/>
                <w:sz w:val="16"/>
                <w:szCs w:val="16"/>
              </w:rPr>
              <w:tab/>
              <w:t>//GerelateerdPersoon/IMK</w:t>
            </w:r>
            <w:r w:rsidR="004D51B4" w:rsidRPr="00E54774">
              <w:rPr>
                <w:rFonts w:cs="Arial"/>
                <w:sz w:val="16"/>
                <w:szCs w:val="16"/>
              </w:rPr>
              <w:t>A</w:t>
            </w:r>
            <w:r w:rsidRPr="00E54774">
              <w:rPr>
                <w:rFonts w:cs="Arial"/>
                <w:sz w:val="16"/>
                <w:szCs w:val="16"/>
              </w:rPr>
              <w:t xml:space="preserve">D_Persoon/GerelateerdPersoon/IMKAD_Persoon[tia_IndGerechtigde = </w:t>
            </w:r>
            <w:r w:rsidR="00E6095E" w:rsidRPr="00E54774">
              <w:rPr>
                <w:rFonts w:cs="Arial"/>
                <w:sz w:val="16"/>
                <w:szCs w:val="16"/>
              </w:rPr>
              <w:tab/>
            </w:r>
            <w:r w:rsidR="00E6095E" w:rsidRPr="00E54774">
              <w:rPr>
                <w:rFonts w:cs="Arial"/>
                <w:sz w:val="16"/>
                <w:szCs w:val="16"/>
              </w:rPr>
              <w:tab/>
            </w:r>
            <w:r w:rsidRPr="00E54774">
              <w:rPr>
                <w:rFonts w:cs="Arial"/>
                <w:sz w:val="16"/>
                <w:szCs w:val="16"/>
              </w:rPr>
              <w:t>‘true’]/tia_Gegevens</w:t>
            </w:r>
          </w:p>
          <w:p w:rsidR="00A11A4B" w:rsidRPr="00E54774" w:rsidRDefault="00A11A4B" w:rsidP="00E54774">
            <w:pPr>
              <w:spacing w:line="240" w:lineRule="auto"/>
              <w:rPr>
                <w:sz w:val="16"/>
                <w:szCs w:val="16"/>
              </w:rPr>
            </w:pPr>
            <w:r w:rsidRPr="00E54774">
              <w:rPr>
                <w:sz w:val="16"/>
                <w:szCs w:val="16"/>
              </w:rPr>
              <w:tab/>
            </w:r>
            <w:r w:rsidRPr="00E54774">
              <w:rPr>
                <w:sz w:val="16"/>
                <w:szCs w:val="16"/>
              </w:rPr>
              <w:tab/>
            </w:r>
            <w:r w:rsidRPr="00E54774">
              <w:rPr>
                <w:sz w:val="16"/>
                <w:szCs w:val="16"/>
              </w:rPr>
              <w:tab/>
              <w:t>/GBA_Ingezetene</w:t>
            </w:r>
          </w:p>
          <w:p w:rsidR="00A11A4B" w:rsidRPr="00E54774" w:rsidRDefault="00A11A4B" w:rsidP="00E54774">
            <w:pPr>
              <w:spacing w:line="240" w:lineRule="auto"/>
              <w:rPr>
                <w:rFonts w:cs="Arial"/>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/GBA_Naam/voornamen</w:t>
            </w:r>
          </w:p>
          <w:p w:rsidR="00A11A4B" w:rsidRPr="00E54774" w:rsidRDefault="00A11A4B" w:rsidP="00E54774">
            <w:pPr>
              <w:spacing w:line="240" w:lineRule="auto"/>
              <w:rPr>
                <w:rFonts w:cs="Arial"/>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/tia_VoorvoegselsNaam</w:t>
            </w:r>
          </w:p>
          <w:p w:rsidR="00A11A4B" w:rsidRPr="00E54774" w:rsidRDefault="00A11A4B" w:rsidP="00E54774">
            <w:pPr>
              <w:spacing w:line="240" w:lineRule="auto"/>
              <w:rPr>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w:t>
            </w:r>
            <w:r w:rsidR="007F4DD2" w:rsidRPr="00E54774">
              <w:rPr>
                <w:rFonts w:cs="Arial"/>
                <w:sz w:val="16"/>
                <w:szCs w:val="16"/>
              </w:rPr>
              <w:t>tia_NaamZonderVoorvoegsels</w:t>
            </w:r>
          </w:p>
          <w:p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 xml:space="preserve">of wanneer ook IMKAD_KadNatuurlijkPersoon aanwezig is, dan: </w:t>
            </w:r>
          </w:p>
          <w:p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ab/>
              <w:t>/IMKAD_KadNatuurlijkPersoon</w:t>
            </w:r>
          </w:p>
          <w:p w:rsidR="00A11A4B" w:rsidRPr="00E54774" w:rsidRDefault="00A11A4B" w:rsidP="00E54774">
            <w:pPr>
              <w:spacing w:line="240" w:lineRule="auto"/>
              <w:rPr>
                <w:sz w:val="16"/>
                <w:szCs w:val="16"/>
              </w:rPr>
            </w:pPr>
            <w:r w:rsidRPr="00E54774">
              <w:rPr>
                <w:sz w:val="16"/>
                <w:szCs w:val="16"/>
              </w:rPr>
              <w:tab/>
            </w:r>
            <w:r w:rsidRPr="00E54774">
              <w:rPr>
                <w:sz w:val="16"/>
                <w:szCs w:val="16"/>
              </w:rPr>
              <w:tab/>
            </w:r>
            <w:r w:rsidR="008D27CB" w:rsidRPr="00E54774">
              <w:rPr>
                <w:sz w:val="16"/>
                <w:szCs w:val="16"/>
              </w:rPr>
              <w:tab/>
            </w:r>
            <w:r w:rsidR="008D27CB" w:rsidRPr="00E54774">
              <w:rPr>
                <w:sz w:val="16"/>
                <w:szCs w:val="16"/>
              </w:rPr>
              <w:tab/>
            </w:r>
            <w:r w:rsidRPr="00E54774">
              <w:rPr>
                <w:sz w:val="16"/>
                <w:szCs w:val="16"/>
              </w:rPr>
              <w:t>/voornamen</w:t>
            </w:r>
          </w:p>
          <w:p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ab/>
            </w:r>
            <w:r w:rsidR="00A11A4B" w:rsidRPr="00E54774">
              <w:rPr>
                <w:sz w:val="16"/>
                <w:szCs w:val="16"/>
              </w:rPr>
              <w:tab/>
              <w:t>/voorvoegselsgeslachtsnaam</w:t>
            </w:r>
          </w:p>
          <w:p w:rsidR="006721A2" w:rsidRPr="00E54774" w:rsidRDefault="008D27CB" w:rsidP="00E54774">
            <w:pPr>
              <w:spacing w:line="240" w:lineRule="auto"/>
              <w:rPr>
                <w:rFonts w:cs="Arial"/>
                <w:sz w:val="16"/>
                <w:szCs w:val="16"/>
              </w:rPr>
            </w:pPr>
            <w:r w:rsidRPr="00E54774">
              <w:rPr>
                <w:sz w:val="16"/>
                <w:szCs w:val="16"/>
              </w:rPr>
              <w:tab/>
            </w:r>
            <w:r w:rsidRPr="00E54774">
              <w:rPr>
                <w:sz w:val="16"/>
                <w:szCs w:val="16"/>
              </w:rPr>
              <w:tab/>
            </w:r>
            <w:r w:rsidR="00A11A4B" w:rsidRPr="00E54774">
              <w:rPr>
                <w:sz w:val="16"/>
                <w:szCs w:val="16"/>
              </w:rPr>
              <w:tab/>
            </w:r>
            <w:r w:rsidR="00A11A4B" w:rsidRPr="00E54774">
              <w:rPr>
                <w:sz w:val="16"/>
                <w:szCs w:val="16"/>
              </w:rPr>
              <w:tab/>
              <w:t>/geslachtsnaam</w:t>
            </w:r>
          </w:p>
          <w:p w:rsidR="006D3E57" w:rsidRPr="00E54774" w:rsidRDefault="006D3E57" w:rsidP="00E54774">
            <w:pPr>
              <w:spacing w:line="240" w:lineRule="auto"/>
              <w:rPr>
                <w:sz w:val="16"/>
                <w:szCs w:val="16"/>
              </w:rPr>
            </w:pPr>
          </w:p>
          <w:p w:rsidR="006D3E57" w:rsidRPr="00E54774" w:rsidRDefault="006D3E57" w:rsidP="00E54774">
            <w:pPr>
              <w:spacing w:line="240" w:lineRule="auto"/>
              <w:rPr>
                <w:sz w:val="16"/>
                <w:szCs w:val="16"/>
              </w:rPr>
            </w:pPr>
            <w:r w:rsidRPr="00E54774">
              <w:rPr>
                <w:sz w:val="16"/>
                <w:szCs w:val="16"/>
              </w:rPr>
              <w:tab/>
            </w:r>
            <w:r w:rsidRPr="00E54774">
              <w:rPr>
                <w:sz w:val="16"/>
                <w:szCs w:val="16"/>
              </w:rPr>
              <w:tab/>
              <w:t xml:space="preserve">of wanneer aanwezig: </w:t>
            </w:r>
          </w:p>
          <w:p w:rsidR="006D3E57" w:rsidRPr="00E54774" w:rsidRDefault="006D3E57" w:rsidP="00E54774">
            <w:pPr>
              <w:spacing w:line="240" w:lineRule="auto"/>
              <w:rPr>
                <w:szCs w:val="18"/>
              </w:rPr>
            </w:pPr>
            <w:r w:rsidRPr="00E54774">
              <w:rPr>
                <w:sz w:val="16"/>
                <w:szCs w:val="16"/>
              </w:rPr>
              <w:tab/>
            </w:r>
            <w:r w:rsidRPr="00E54774">
              <w:rPr>
                <w:sz w:val="16"/>
                <w:szCs w:val="16"/>
              </w:rPr>
              <w:tab/>
            </w:r>
            <w:r w:rsidRPr="00E54774">
              <w:rPr>
                <w:sz w:val="16"/>
                <w:szCs w:val="16"/>
              </w:rPr>
              <w:tab/>
              <w:t>//IMKAD_Persoon/tia_Gegevens/IMKAD_NietIngezetene</w:t>
            </w:r>
          </w:p>
          <w:p w:rsidR="006D3E57" w:rsidRPr="00E54774" w:rsidRDefault="006D3E57" w:rsidP="00E54774">
            <w:pPr>
              <w:spacing w:line="240" w:lineRule="auto"/>
              <w:ind w:left="227"/>
              <w:rPr>
                <w:sz w:val="16"/>
                <w:szCs w:val="16"/>
              </w:rPr>
            </w:pPr>
            <w:r w:rsidRPr="00E54774">
              <w:rPr>
                <w:sz w:val="16"/>
                <w:szCs w:val="16"/>
              </w:rPr>
              <w:tab/>
            </w:r>
            <w:r w:rsidRPr="00E54774">
              <w:rPr>
                <w:sz w:val="16"/>
                <w:szCs w:val="16"/>
              </w:rPr>
              <w:tab/>
            </w:r>
            <w:r w:rsidRPr="00E54774">
              <w:rPr>
                <w:sz w:val="16"/>
                <w:szCs w:val="16"/>
              </w:rPr>
              <w:tab/>
              <w:t>/voornamen +</w:t>
            </w:r>
          </w:p>
          <w:p w:rsidR="006D3E57" w:rsidRPr="00E54774" w:rsidRDefault="006D3E57" w:rsidP="00E54774">
            <w:pPr>
              <w:spacing w:line="240" w:lineRule="auto"/>
              <w:ind w:left="227"/>
              <w:rPr>
                <w:sz w:val="16"/>
                <w:szCs w:val="16"/>
              </w:rPr>
            </w:pPr>
            <w:r w:rsidRPr="00E54774">
              <w:rPr>
                <w:sz w:val="16"/>
                <w:szCs w:val="16"/>
              </w:rPr>
              <w:tab/>
            </w:r>
            <w:r w:rsidRPr="00E54774">
              <w:rPr>
                <w:sz w:val="16"/>
                <w:szCs w:val="16"/>
              </w:rPr>
              <w:tab/>
            </w:r>
            <w:r w:rsidRPr="00E54774">
              <w:rPr>
                <w:sz w:val="16"/>
                <w:szCs w:val="16"/>
              </w:rPr>
              <w:tab/>
              <w:t>/voorvoegsels +</w:t>
            </w:r>
          </w:p>
          <w:p w:rsidR="00A11A4B" w:rsidRPr="00E54774" w:rsidRDefault="006D3E57" w:rsidP="00E54774">
            <w:pPr>
              <w:spacing w:line="240" w:lineRule="auto"/>
              <w:rPr>
                <w:rFonts w:cs="Arial"/>
                <w:sz w:val="16"/>
                <w:szCs w:val="16"/>
              </w:rPr>
            </w:pPr>
            <w:r w:rsidRPr="00E54774">
              <w:rPr>
                <w:sz w:val="16"/>
                <w:szCs w:val="16"/>
              </w:rPr>
              <w:tab/>
            </w:r>
            <w:r w:rsidRPr="00E54774">
              <w:rPr>
                <w:sz w:val="16"/>
                <w:szCs w:val="16"/>
              </w:rPr>
              <w:tab/>
            </w:r>
            <w:r w:rsidRPr="00E54774">
              <w:rPr>
                <w:sz w:val="16"/>
                <w:szCs w:val="16"/>
              </w:rPr>
              <w:tab/>
            </w:r>
            <w:r w:rsidRPr="00E54774">
              <w:rPr>
                <w:sz w:val="16"/>
                <w:szCs w:val="16"/>
              </w:rPr>
              <w:tab/>
              <w:t>/geslachtsnaam</w:t>
            </w:r>
          </w:p>
          <w:p w:rsidR="00042293" w:rsidRPr="00E54774" w:rsidRDefault="00042293" w:rsidP="00042293">
            <w:pPr>
              <w:rPr>
                <w:sz w:val="16"/>
                <w:szCs w:val="16"/>
              </w:rPr>
            </w:pPr>
            <w:r w:rsidRPr="00E54774">
              <w:rPr>
                <w:sz w:val="16"/>
                <w:szCs w:val="16"/>
              </w:rPr>
              <w:t>-</w:t>
            </w:r>
            <w:r w:rsidR="006721A2" w:rsidRPr="00E54774">
              <w:rPr>
                <w:sz w:val="16"/>
                <w:szCs w:val="16"/>
              </w:rPr>
              <w:t>persoon</w:t>
            </w:r>
            <w:r w:rsidR="00D31203" w:rsidRPr="00E54774">
              <w:rPr>
                <w:sz w:val="16"/>
                <w:szCs w:val="16"/>
              </w:rPr>
              <w:t xml:space="preserve"> via </w:t>
            </w:r>
            <w:r w:rsidRPr="00E54774">
              <w:rPr>
                <w:sz w:val="16"/>
                <w:szCs w:val="16"/>
              </w:rPr>
              <w:t>gerelateerde partijen</w:t>
            </w:r>
          </w:p>
          <w:p w:rsidR="00657CDA"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verkrijgerRechtRef/Partij/Partij</w:t>
            </w:r>
            <w:r w:rsidR="00762963" w:rsidRPr="00E54774">
              <w:rPr>
                <w:rFonts w:cs="Arial"/>
                <w:sz w:val="16"/>
                <w:szCs w:val="16"/>
              </w:rPr>
              <w:t>/</w:t>
            </w:r>
            <w:r w:rsidRPr="00E54774">
              <w:rPr>
                <w:rFonts w:cs="Arial"/>
                <w:sz w:val="16"/>
                <w:szCs w:val="16"/>
              </w:rPr>
              <w:t xml:space="preserve">partijPersoonRef </w:t>
            </w:r>
            <w:r w:rsidR="00762963" w:rsidRPr="00E54774">
              <w:rPr>
                <w:rFonts w:cs="Arial"/>
                <w:sz w:val="16"/>
                <w:szCs w:val="16"/>
              </w:rPr>
              <w:t>[</w:t>
            </w:r>
            <w:r w:rsidR="00656D3E" w:rsidRPr="00E54774">
              <w:rPr>
                <w:rFonts w:cs="Arial"/>
                <w:sz w:val="16"/>
                <w:szCs w:val="16"/>
              </w:rPr>
              <w:t>xlink</w:t>
            </w:r>
            <w:r w:rsidR="00762963" w:rsidRPr="00E54774">
              <w:rPr>
                <w:rFonts w:cs="Arial"/>
                <w:sz w:val="16"/>
                <w:szCs w:val="16"/>
              </w:rPr>
              <w:t>:href=</w:t>
            </w:r>
            <w:r w:rsidRPr="00E54774">
              <w:rPr>
                <w:rFonts w:cs="Arial"/>
                <w:sz w:val="16"/>
                <w:szCs w:val="16"/>
              </w:rPr>
              <w:t xml:space="preserve"> </w:t>
            </w:r>
            <w:r w:rsidR="00762963" w:rsidRPr="00E54774">
              <w:rPr>
                <w:rFonts w:cs="Arial"/>
                <w:sz w:val="16"/>
                <w:szCs w:val="16"/>
              </w:rPr>
              <w:t>‘</w:t>
            </w:r>
            <w:r w:rsidRPr="00E54774">
              <w:rPr>
                <w:rFonts w:cs="Arial"/>
                <w:sz w:val="16"/>
                <w:szCs w:val="16"/>
              </w:rPr>
              <w:t>id</w:t>
            </w:r>
            <w:r w:rsidR="00762963" w:rsidRPr="00E54774">
              <w:rPr>
                <w:rFonts w:cs="Arial"/>
                <w:sz w:val="16"/>
                <w:szCs w:val="16"/>
              </w:rPr>
              <w:t xml:space="preserve"> van de persoon die tot deze partij/partij behoort’</w:t>
            </w:r>
            <w:r w:rsidRPr="00E54774">
              <w:rPr>
                <w:rFonts w:cs="Arial"/>
                <w:sz w:val="16"/>
                <w:szCs w:val="16"/>
              </w:rPr>
              <w:t xml:space="preserve">] </w:t>
            </w:r>
            <w:r w:rsidRPr="00E54774">
              <w:rPr>
                <w:rFonts w:cs="Arial"/>
                <w:sz w:val="16"/>
                <w:szCs w:val="16"/>
              </w:rPr>
              <w:sym w:font="Wingdings" w:char="F0E0"/>
            </w:r>
            <w:r w:rsidRPr="00E54774">
              <w:rPr>
                <w:rFonts w:cs="Arial"/>
                <w:sz w:val="16"/>
                <w:szCs w:val="16"/>
              </w:rPr>
              <w:t xml:space="preserve"> </w:t>
            </w:r>
          </w:p>
          <w:p w:rsidR="00042293" w:rsidRPr="00E54774" w:rsidRDefault="00657CDA" w:rsidP="00E54774">
            <w:pPr>
              <w:spacing w:line="240" w:lineRule="auto"/>
              <w:rPr>
                <w:rFonts w:cs="Arial"/>
                <w:sz w:val="16"/>
                <w:szCs w:val="16"/>
              </w:rPr>
            </w:pPr>
            <w:r w:rsidRPr="00E54774">
              <w:rPr>
                <w:rFonts w:cs="Arial"/>
                <w:sz w:val="16"/>
                <w:szCs w:val="16"/>
              </w:rPr>
              <w:tab/>
            </w:r>
            <w:r w:rsidR="00762963" w:rsidRPr="00E54774">
              <w:rPr>
                <w:rFonts w:cs="Arial"/>
                <w:sz w:val="16"/>
                <w:szCs w:val="16"/>
              </w:rPr>
              <w:t>//</w:t>
            </w:r>
            <w:r w:rsidR="00042293" w:rsidRPr="00E54774">
              <w:rPr>
                <w:rFonts w:cs="Arial"/>
                <w:sz w:val="16"/>
                <w:szCs w:val="16"/>
              </w:rPr>
              <w:t>Partij/IMKAD_Persoon</w:t>
            </w:r>
            <w:r w:rsidR="006721A2" w:rsidRPr="00E54774">
              <w:rPr>
                <w:rFonts w:cs="Arial"/>
                <w:sz w:val="16"/>
                <w:szCs w:val="16"/>
              </w:rPr>
              <w:t xml:space="preserve">[tia_IndGerechtigde = </w:t>
            </w:r>
            <w:r w:rsidRPr="00E54774">
              <w:rPr>
                <w:rFonts w:cs="Arial"/>
                <w:sz w:val="16"/>
                <w:szCs w:val="16"/>
              </w:rPr>
              <w:t>’ true’]</w:t>
            </w:r>
            <w:r w:rsidR="00042293" w:rsidRPr="00E54774">
              <w:rPr>
                <w:rFonts w:cs="Arial"/>
                <w:sz w:val="16"/>
                <w:szCs w:val="16"/>
              </w:rPr>
              <w:t>/tia_Gegevens</w:t>
            </w:r>
          </w:p>
          <w:p w:rsidR="006721A2" w:rsidRPr="00E54774" w:rsidRDefault="001D7CF3"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006721A2" w:rsidRPr="00E54774">
              <w:rPr>
                <w:rFonts w:cs="Arial"/>
                <w:sz w:val="16"/>
                <w:szCs w:val="16"/>
              </w:rPr>
              <w:t>gerelateerde persoon</w:t>
            </w:r>
          </w:p>
          <w:p w:rsidR="00042293" w:rsidRPr="00E54774" w:rsidRDefault="001D7CF3" w:rsidP="00E54774">
            <w:pPr>
              <w:spacing w:line="240" w:lineRule="auto"/>
              <w:rPr>
                <w:rFonts w:cs="Arial"/>
                <w:sz w:val="16"/>
                <w:szCs w:val="16"/>
              </w:rPr>
            </w:pPr>
            <w:r w:rsidRPr="00E54774">
              <w:rPr>
                <w:rFonts w:cs="Arial"/>
                <w:sz w:val="16"/>
                <w:szCs w:val="16"/>
              </w:rPr>
              <w:tab/>
            </w:r>
            <w:r w:rsidR="00E6095E" w:rsidRPr="00E54774">
              <w:rPr>
                <w:rFonts w:cs="Arial"/>
                <w:sz w:val="16"/>
                <w:szCs w:val="16"/>
              </w:rPr>
              <w:tab/>
            </w:r>
            <w:r w:rsidR="0025542B" w:rsidRPr="00E54774">
              <w:rPr>
                <w:rFonts w:cs="Arial"/>
                <w:sz w:val="16"/>
                <w:szCs w:val="16"/>
              </w:rPr>
              <w:t>/</w:t>
            </w:r>
            <w:r w:rsidR="00042293" w:rsidRPr="00E54774">
              <w:rPr>
                <w:rFonts w:cs="Arial"/>
                <w:sz w:val="16"/>
                <w:szCs w:val="16"/>
              </w:rPr>
              <w:t>/GerelateerdPersoon/IMKAD_Persoon</w:t>
            </w:r>
            <w:r w:rsidR="00B9764E" w:rsidRPr="00E54774">
              <w:rPr>
                <w:rFonts w:cs="Arial"/>
                <w:sz w:val="16"/>
                <w:szCs w:val="16"/>
              </w:rPr>
              <w:t xml:space="preserve"> [tia_IndGerechtigde = ‘true’]</w:t>
            </w:r>
            <w:r w:rsidR="00042293" w:rsidRPr="00E54774">
              <w:rPr>
                <w:rFonts w:cs="Arial"/>
                <w:sz w:val="16"/>
                <w:szCs w:val="16"/>
              </w:rPr>
              <w:t>/tia_Gegevens</w:t>
            </w:r>
          </w:p>
          <w:p w:rsidR="006721A2" w:rsidRPr="00E54774" w:rsidRDefault="0025542B"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00392E5E" w:rsidRPr="00E54774">
              <w:rPr>
                <w:rFonts w:cs="Arial"/>
                <w:sz w:val="16"/>
                <w:szCs w:val="16"/>
              </w:rPr>
              <w:t>g</w:t>
            </w:r>
            <w:r w:rsidRPr="00E54774">
              <w:rPr>
                <w:rFonts w:cs="Arial"/>
                <w:sz w:val="16"/>
                <w:szCs w:val="16"/>
              </w:rPr>
              <w:t xml:space="preserve">erlateerde persoon van </w:t>
            </w:r>
            <w:r w:rsidR="00392E5E" w:rsidRPr="00E54774">
              <w:rPr>
                <w:rFonts w:cs="Arial"/>
                <w:sz w:val="16"/>
                <w:szCs w:val="16"/>
              </w:rPr>
              <w:t xml:space="preserve">een </w:t>
            </w:r>
            <w:r w:rsidRPr="00E54774">
              <w:rPr>
                <w:rFonts w:cs="Arial"/>
                <w:sz w:val="16"/>
                <w:szCs w:val="16"/>
              </w:rPr>
              <w:t>gerelateerde persoon</w:t>
            </w:r>
          </w:p>
          <w:p w:rsidR="0025542B" w:rsidRPr="00E54774" w:rsidRDefault="0025542B" w:rsidP="00E54774">
            <w:pPr>
              <w:spacing w:line="240" w:lineRule="auto"/>
              <w:rPr>
                <w:rFonts w:cs="Arial"/>
                <w:sz w:val="16"/>
                <w:szCs w:val="16"/>
              </w:rPr>
            </w:pPr>
            <w:r w:rsidRPr="00E54774">
              <w:rPr>
                <w:rFonts w:cs="Arial"/>
                <w:sz w:val="16"/>
                <w:szCs w:val="16"/>
              </w:rPr>
              <w:tab/>
            </w:r>
            <w:r w:rsidR="00E6095E" w:rsidRPr="00E54774">
              <w:rPr>
                <w:rFonts w:cs="Arial"/>
                <w:sz w:val="16"/>
                <w:szCs w:val="16"/>
              </w:rPr>
              <w:tab/>
            </w:r>
            <w:r w:rsidR="00657CDA" w:rsidRPr="00E54774">
              <w:rPr>
                <w:rFonts w:cs="Arial"/>
                <w:sz w:val="16"/>
                <w:szCs w:val="16"/>
              </w:rPr>
              <w:t>//GerelateerdPersoon/IMKA</w:t>
            </w:r>
            <w:r w:rsidRPr="00E54774">
              <w:rPr>
                <w:rFonts w:cs="Arial"/>
                <w:sz w:val="16"/>
                <w:szCs w:val="16"/>
              </w:rPr>
              <w:t xml:space="preserve">D_Persoon/GerelateerdPersoon/IMKAD_Persoon[tia_IndGerechtigde =  </w:t>
            </w:r>
            <w:r w:rsidRPr="00E54774">
              <w:rPr>
                <w:rFonts w:cs="Arial"/>
                <w:sz w:val="16"/>
                <w:szCs w:val="16"/>
              </w:rPr>
              <w:tab/>
            </w:r>
            <w:r w:rsidR="00E6095E" w:rsidRPr="00E54774">
              <w:rPr>
                <w:rFonts w:cs="Arial"/>
                <w:sz w:val="16"/>
                <w:szCs w:val="16"/>
              </w:rPr>
              <w:tab/>
            </w:r>
            <w:r w:rsidRPr="00E54774">
              <w:rPr>
                <w:rFonts w:cs="Arial"/>
                <w:sz w:val="16"/>
                <w:szCs w:val="16"/>
              </w:rPr>
              <w:t>‘true’]/tia_Gegevens</w:t>
            </w:r>
          </w:p>
          <w:p w:rsidR="006721A2" w:rsidRPr="00E54774" w:rsidRDefault="00A11A4B" w:rsidP="00E54774">
            <w:pPr>
              <w:spacing w:line="240" w:lineRule="auto"/>
              <w:rPr>
                <w:sz w:val="16"/>
                <w:szCs w:val="16"/>
              </w:rPr>
            </w:pPr>
            <w:r w:rsidRPr="00E54774">
              <w:rPr>
                <w:sz w:val="16"/>
                <w:szCs w:val="16"/>
              </w:rPr>
              <w:tab/>
            </w:r>
            <w:r w:rsidRPr="00E54774">
              <w:rPr>
                <w:sz w:val="16"/>
                <w:szCs w:val="16"/>
              </w:rPr>
              <w:tab/>
              <w:t>voor mapping naam persoon zie voorgaande ‘persoon via partij’</w:t>
            </w:r>
          </w:p>
          <w:p w:rsidR="00A11A4B" w:rsidRPr="00E54774" w:rsidRDefault="00A11A4B" w:rsidP="00E54774">
            <w:pPr>
              <w:spacing w:line="240" w:lineRule="auto"/>
              <w:rPr>
                <w:sz w:val="16"/>
                <w:szCs w:val="16"/>
              </w:rPr>
            </w:pPr>
          </w:p>
          <w:p w:rsidR="004C5CC5" w:rsidRPr="00E54774" w:rsidRDefault="004C5CC5" w:rsidP="00E54774">
            <w:pPr>
              <w:spacing w:line="240" w:lineRule="auto"/>
              <w:rPr>
                <w:sz w:val="16"/>
                <w:szCs w:val="16"/>
              </w:rPr>
            </w:pPr>
            <w:r w:rsidRPr="00E54774">
              <w:rPr>
                <w:sz w:val="16"/>
                <w:szCs w:val="16"/>
              </w:rPr>
              <w:t>-relatie tussen gevolmachtigde en persoon</w:t>
            </w:r>
          </w:p>
          <w:p w:rsidR="004C5CC5" w:rsidRPr="00E54774" w:rsidRDefault="004C5CC5" w:rsidP="00E54774">
            <w:pPr>
              <w:spacing w:line="240" w:lineRule="auto"/>
              <w:rPr>
                <w:sz w:val="16"/>
                <w:szCs w:val="16"/>
              </w:rPr>
            </w:pPr>
            <w:r w:rsidRPr="00E54774">
              <w:rPr>
                <w:sz w:val="16"/>
                <w:szCs w:val="16"/>
              </w:rPr>
              <w:t>Zie voorgaande mapping ‘gevolmachtigde aanwezig voor een partij (treedt op voor alle personen in de partij)’ of ‘gevolmachtigde aanwezig voor een of meer (gerelateerde) personen’</w:t>
            </w: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color w:val="339966"/>
              </w:rPr>
            </w:pPr>
            <w:r w:rsidRPr="00E54774">
              <w:rPr>
                <w:color w:val="FF0000"/>
              </w:rPr>
              <w:t xml:space="preserve">het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color w:val="000000"/>
              </w:rPr>
              <w:t>breukdeel</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color w:val="000000"/>
              </w:rPr>
              <w:t xml:space="preserve"> </w:t>
            </w:r>
            <w:r w:rsidRPr="00E54774">
              <w:rPr>
                <w:color w:val="FF0000"/>
              </w:rPr>
              <w:t>onverdeeld aandeel</w:t>
            </w:r>
          </w:p>
        </w:tc>
        <w:tc>
          <w:tcPr>
            <w:tcW w:w="7371" w:type="dxa"/>
            <w:shd w:val="clear" w:color="auto" w:fill="auto"/>
          </w:tcPr>
          <w:p w:rsidR="00042293" w:rsidRPr="00E54774" w:rsidRDefault="00042293" w:rsidP="00042293">
            <w:pPr>
              <w:rPr>
                <w:bCs/>
              </w:rPr>
            </w:pPr>
            <w:r w:rsidRPr="00E54774">
              <w:rPr>
                <w:bCs/>
              </w:rPr>
              <w:t>Het aandeel in de vermelde registergoederen wat de verkrijger-persoon krijgt toebedeeld.</w:t>
            </w:r>
          </w:p>
          <w:p w:rsidR="00042293" w:rsidRPr="00E54774" w:rsidRDefault="00042293" w:rsidP="00042293">
            <w:pPr>
              <w:rPr>
                <w:bCs/>
              </w:rPr>
            </w:pPr>
            <w:r w:rsidRPr="00E54774">
              <w:rPr>
                <w:bCs/>
              </w:rPr>
              <w:t>De som van de aandelen van de verschillende verkrijger-personen moet samen 1 zijn.</w:t>
            </w:r>
          </w:p>
          <w:p w:rsidR="00042293" w:rsidRPr="00E54774" w:rsidRDefault="00042293" w:rsidP="00042293">
            <w:pPr>
              <w:rPr>
                <w:bCs/>
                <w:highlight w:val="cyan"/>
              </w:rPr>
            </w:pPr>
          </w:p>
          <w:p w:rsidR="00042293" w:rsidRPr="00E54774" w:rsidRDefault="00042293" w:rsidP="00E54774">
            <w:pPr>
              <w:spacing w:line="240" w:lineRule="auto"/>
              <w:rPr>
                <w:u w:val="single"/>
              </w:rPr>
            </w:pPr>
            <w:r w:rsidRPr="00E54774">
              <w:rPr>
                <w:u w:val="single"/>
              </w:rPr>
              <w:t>Mapping:</w:t>
            </w:r>
          </w:p>
          <w:p w:rsidR="00D574B4" w:rsidRPr="00E54774" w:rsidRDefault="00D574B4" w:rsidP="00E54774">
            <w:pPr>
              <w:spacing w:line="240" w:lineRule="auto"/>
              <w:rPr>
                <w:sz w:val="16"/>
                <w:szCs w:val="16"/>
              </w:rPr>
            </w:pPr>
            <w:r w:rsidRPr="00E54774">
              <w:rPr>
                <w:sz w:val="16"/>
                <w:szCs w:val="16"/>
              </w:rPr>
              <w:t>-aandeel van de persoon</w:t>
            </w:r>
          </w:p>
          <w:p w:rsidR="00142928" w:rsidRPr="00E54774" w:rsidRDefault="00D574B4" w:rsidP="00E54774">
            <w:pPr>
              <w:spacing w:line="240" w:lineRule="auto"/>
              <w:rPr>
                <w:sz w:val="16"/>
                <w:szCs w:val="16"/>
              </w:rPr>
            </w:pPr>
            <w:r w:rsidRPr="00E54774">
              <w:rPr>
                <w:sz w:val="16"/>
                <w:szCs w:val="16"/>
              </w:rPr>
              <w:t>behorend bij de</w:t>
            </w:r>
            <w:r w:rsidR="00142928" w:rsidRPr="00E54774">
              <w:rPr>
                <w:sz w:val="16"/>
                <w:szCs w:val="16"/>
              </w:rPr>
              <w:t xml:space="preserve"> </w:t>
            </w:r>
            <w:r w:rsidRPr="00E54774">
              <w:rPr>
                <w:sz w:val="16"/>
                <w:szCs w:val="16"/>
              </w:rPr>
              <w:t xml:space="preserve">gevonden persoon </w:t>
            </w:r>
            <w:r w:rsidR="00142928" w:rsidRPr="00E54774">
              <w:rPr>
                <w:sz w:val="16"/>
                <w:szCs w:val="16"/>
              </w:rPr>
              <w:t>in de voorgaande mapping</w:t>
            </w:r>
          </w:p>
          <w:p w:rsidR="00042293" w:rsidRPr="00E54774" w:rsidRDefault="00142928" w:rsidP="00E54774">
            <w:pPr>
              <w:spacing w:line="240" w:lineRule="auto"/>
              <w:rPr>
                <w:rFonts w:cs="Arial"/>
                <w:sz w:val="16"/>
                <w:szCs w:val="16"/>
              </w:rPr>
            </w:pPr>
            <w:r w:rsidRPr="00E54774">
              <w:rPr>
                <w:sz w:val="16"/>
                <w:szCs w:val="16"/>
              </w:rPr>
              <w:tab/>
            </w:r>
            <w:r w:rsidR="00657CDA" w:rsidRPr="00E54774">
              <w:rPr>
                <w:sz w:val="16"/>
                <w:szCs w:val="16"/>
              </w:rPr>
              <w:t>/</w:t>
            </w:r>
            <w:r w:rsidR="00042293" w:rsidRPr="00E54774">
              <w:rPr>
                <w:rFonts w:cs="Arial"/>
                <w:sz w:val="16"/>
                <w:szCs w:val="16"/>
              </w:rPr>
              <w:t>/IMKAD_Persoon</w:t>
            </w:r>
            <w:r w:rsidR="00D306B7" w:rsidRPr="00E54774">
              <w:rPr>
                <w:rFonts w:cs="Arial"/>
                <w:sz w:val="16"/>
                <w:szCs w:val="16"/>
              </w:rPr>
              <w:t xml:space="preserve"> [tia_IndGerechtigde = ‘true’]</w:t>
            </w:r>
            <w:r w:rsidR="00042293" w:rsidRPr="00E54774">
              <w:rPr>
                <w:rFonts w:cs="Arial"/>
                <w:sz w:val="16"/>
                <w:szCs w:val="16"/>
              </w:rPr>
              <w:t>/</w:t>
            </w:r>
          </w:p>
          <w:p w:rsidR="00042293" w:rsidRPr="00AB338B" w:rsidRDefault="00042293" w:rsidP="00E54774">
            <w:pPr>
              <w:spacing w:line="240" w:lineRule="auto"/>
            </w:pPr>
            <w:r w:rsidRPr="00E54774">
              <w:rPr>
                <w:rFonts w:cs="Arial"/>
                <w:sz w:val="16"/>
                <w:szCs w:val="16"/>
              </w:rPr>
              <w:tab/>
            </w:r>
            <w:r w:rsidR="00142928" w:rsidRPr="00E54774">
              <w:rPr>
                <w:rFonts w:cs="Arial"/>
                <w:sz w:val="16"/>
                <w:szCs w:val="16"/>
              </w:rPr>
              <w:tab/>
            </w:r>
            <w:r w:rsidRPr="00E54774">
              <w:rPr>
                <w:rFonts w:cs="Arial"/>
                <w:sz w:val="16"/>
                <w:szCs w:val="16"/>
              </w:rPr>
              <w:t>./tia_AandeelInRechten</w:t>
            </w: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color w:val="339966"/>
              </w:rPr>
            </w:pPr>
            <w:r w:rsidRPr="00E54774">
              <w:rPr>
                <w:color w:val="339966"/>
              </w:rPr>
              <w:t>; en aan/in:</w:t>
            </w:r>
          </w:p>
          <w:p w:rsidR="00042293" w:rsidRPr="00E54774" w:rsidRDefault="00042293" w:rsidP="00042293">
            <w:pPr>
              <w:rPr>
                <w:color w:val="00FFFF"/>
              </w:rPr>
            </w:pPr>
          </w:p>
        </w:tc>
        <w:tc>
          <w:tcPr>
            <w:tcW w:w="7371" w:type="dxa"/>
            <w:shd w:val="clear" w:color="auto" w:fill="auto"/>
          </w:tcPr>
          <w:p w:rsidR="00042293" w:rsidRDefault="00042293" w:rsidP="00042293">
            <w:r w:rsidRPr="00AB338B">
              <w:t>In</w:t>
            </w:r>
            <w:r>
              <w:t xml:space="preserve">geval van </w:t>
            </w:r>
            <w:r w:rsidRPr="00AB338B">
              <w:t xml:space="preserve">één </w:t>
            </w:r>
            <w:r>
              <w:t>verkrijger-persoon</w:t>
            </w:r>
            <w:r w:rsidR="00B8039A">
              <w:t>,</w:t>
            </w:r>
            <w:r w:rsidR="00406019">
              <w:t xml:space="preserve"> ongeacht de variant</w:t>
            </w:r>
            <w:r>
              <w:t>:</w:t>
            </w:r>
          </w:p>
          <w:p w:rsidR="00042293" w:rsidRDefault="00042293" w:rsidP="00E54774">
            <w:pPr>
              <w:numPr>
                <w:ilvl w:val="0"/>
                <w:numId w:val="29"/>
              </w:numPr>
            </w:pPr>
            <w:r>
              <w:t xml:space="preserve">aan het eind van de zin wordt </w:t>
            </w:r>
            <w:r w:rsidRPr="004C16D3">
              <w:t>‘</w:t>
            </w:r>
            <w:r w:rsidRPr="00E54774">
              <w:rPr>
                <w:color w:val="008000"/>
              </w:rPr>
              <w:t xml:space="preserve"> </w:t>
            </w:r>
            <w:r w:rsidRPr="00E54774">
              <w:rPr>
                <w:color w:val="339966"/>
              </w:rPr>
              <w:t>in:</w:t>
            </w:r>
            <w:r>
              <w:t>’ vermeld.</w:t>
            </w:r>
          </w:p>
          <w:p w:rsidR="00042293" w:rsidRDefault="00042293" w:rsidP="00042293">
            <w:r>
              <w:t>Ingeval van meer verkrijger-personen</w:t>
            </w:r>
            <w:r w:rsidR="00B8039A">
              <w:t>,</w:t>
            </w:r>
            <w:r w:rsidR="00406019">
              <w:t xml:space="preserve"> ongeacht de varian</w:t>
            </w:r>
            <w:r w:rsidR="00615D0A">
              <w:t>t</w:t>
            </w:r>
            <w:r>
              <w:t>:</w:t>
            </w:r>
          </w:p>
          <w:p w:rsidR="00042293" w:rsidRDefault="00042293" w:rsidP="00E54774">
            <w:pPr>
              <w:numPr>
                <w:ilvl w:val="0"/>
                <w:numId w:val="29"/>
              </w:numPr>
            </w:pPr>
            <w:r>
              <w:t>n</w:t>
            </w:r>
            <w:r w:rsidRPr="00AB338B">
              <w:t xml:space="preserve">a iedere </w:t>
            </w:r>
            <w:r w:rsidR="00406019">
              <w:t>persoon</w:t>
            </w:r>
            <w:r>
              <w:t xml:space="preserve"> wordt </w:t>
            </w:r>
            <w:r w:rsidRPr="004C16D3">
              <w:t>‘</w:t>
            </w:r>
            <w:r w:rsidRPr="00E54774">
              <w:rPr>
                <w:color w:val="339966"/>
              </w:rPr>
              <w:t>; en aan</w:t>
            </w:r>
            <w:r w:rsidRPr="004C16D3">
              <w:t>’</w:t>
            </w:r>
            <w:r w:rsidRPr="00E54774">
              <w:rPr>
                <w:color w:val="339966"/>
              </w:rPr>
              <w:t xml:space="preserve"> </w:t>
            </w:r>
            <w:r>
              <w:t>vermeld</w:t>
            </w:r>
            <w:r w:rsidRPr="00AB338B">
              <w:t xml:space="preserve">, behalve bij de laatste </w:t>
            </w:r>
            <w:r w:rsidR="00406019">
              <w:t>persoon</w:t>
            </w:r>
            <w:r>
              <w:t xml:space="preserve"> dan wordt </w:t>
            </w:r>
            <w:r w:rsidRPr="00AB338B">
              <w:t xml:space="preserve">‘ </w:t>
            </w:r>
            <w:r w:rsidRPr="00E54774">
              <w:rPr>
                <w:color w:val="339966"/>
              </w:rPr>
              <w:t>in:</w:t>
            </w:r>
            <w:r w:rsidRPr="00AB338B">
              <w:t>’</w:t>
            </w:r>
            <w:r>
              <w:t xml:space="preserve"> vermeld.</w:t>
            </w:r>
          </w:p>
        </w:tc>
      </w:tr>
    </w:tbl>
    <w:p w:rsidR="00042293" w:rsidRPr="00406019" w:rsidRDefault="00042293" w:rsidP="00042293"/>
    <w:p w:rsidR="00042293" w:rsidRPr="005B5324" w:rsidRDefault="00042293" w:rsidP="00042293">
      <w:pPr>
        <w:rPr>
          <w:lang w:val="nl"/>
        </w:rPr>
      </w:pPr>
      <w:r>
        <w:rPr>
          <w:lang w:val="nl"/>
        </w:rPr>
        <w:t>Variant zonder gevolmachtigde:</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3"/>
        <w:gridCol w:w="7819"/>
      </w:tblGrid>
      <w:tr w:rsidR="00042293" w:rsidRPr="00F23A5D" w:rsidTr="00E54774">
        <w:tc>
          <w:tcPr>
            <w:tcW w:w="6323" w:type="dxa"/>
            <w:shd w:val="clear" w:color="auto" w:fill="auto"/>
          </w:tcPr>
          <w:p w:rsidR="00042293" w:rsidRPr="00E54774" w:rsidRDefault="00042293" w:rsidP="00E54774">
            <w:pPr>
              <w:numPr>
                <w:ilvl w:val="0"/>
                <w:numId w:val="29"/>
              </w:numPr>
              <w:autoSpaceDE w:val="0"/>
              <w:autoSpaceDN w:val="0"/>
              <w:adjustRightInd w:val="0"/>
              <w:ind w:left="357" w:hanging="357"/>
              <w:rPr>
                <w:color w:val="800080"/>
              </w:rPr>
            </w:pPr>
          </w:p>
        </w:tc>
        <w:tc>
          <w:tcPr>
            <w:tcW w:w="7819" w:type="dxa"/>
            <w:shd w:val="clear" w:color="auto" w:fill="auto"/>
          </w:tcPr>
          <w:p w:rsidR="00042293" w:rsidRDefault="00042293" w:rsidP="00042293">
            <w:r w:rsidRPr="00AB338B">
              <w:t>In</w:t>
            </w:r>
            <w:r>
              <w:t xml:space="preserve">geval van </w:t>
            </w:r>
            <w:r w:rsidRPr="00AB338B">
              <w:t xml:space="preserve">één </w:t>
            </w:r>
            <w:r>
              <w:t>verkrijger-persoon</w:t>
            </w:r>
            <w:r w:rsidR="00BC24EE">
              <w:t>, ongeacht de variant</w:t>
            </w:r>
            <w:r>
              <w:t>:</w:t>
            </w:r>
          </w:p>
          <w:p w:rsidR="00042293" w:rsidRDefault="00042293" w:rsidP="00E54774">
            <w:pPr>
              <w:numPr>
                <w:ilvl w:val="0"/>
                <w:numId w:val="29"/>
              </w:numPr>
            </w:pPr>
            <w:r w:rsidRPr="00AB338B">
              <w:t>geen opsomming</w:t>
            </w:r>
            <w:r>
              <w:t>, de tekst wordt direct achter de voorgaande tekst vermeld</w:t>
            </w:r>
            <w:r w:rsidRPr="00AB338B">
              <w:t>.</w:t>
            </w:r>
          </w:p>
          <w:p w:rsidR="00042293" w:rsidRDefault="00042293" w:rsidP="00042293">
            <w:r>
              <w:t>Ingeval van meerdere verkrijger-personen</w:t>
            </w:r>
            <w:r w:rsidR="00BC24EE">
              <w:t>, ongeacht de te tonen variant</w:t>
            </w:r>
            <w:r>
              <w:t>:</w:t>
            </w:r>
          </w:p>
          <w:p w:rsidR="00042293" w:rsidRDefault="00042293" w:rsidP="00E54774">
            <w:pPr>
              <w:numPr>
                <w:ilvl w:val="0"/>
                <w:numId w:val="29"/>
              </w:numPr>
            </w:pPr>
            <w:r>
              <w:t>wel een opsomming, beginnend op een nieuwe regel,</w:t>
            </w:r>
          </w:p>
          <w:p w:rsidR="00042293" w:rsidRDefault="00042293" w:rsidP="00E54774">
            <w:pPr>
              <w:numPr>
                <w:ilvl w:val="0"/>
                <w:numId w:val="29"/>
              </w:numPr>
            </w:pPr>
            <w:r>
              <w:t>voor elke verkrijger-persoon wordt een opsommingsregel vermeld.</w:t>
            </w:r>
          </w:p>
        </w:tc>
      </w:tr>
      <w:tr w:rsidR="00042293" w:rsidRPr="00F23A5D" w:rsidTr="00E54774">
        <w:tc>
          <w:tcPr>
            <w:tcW w:w="6323" w:type="dxa"/>
            <w:shd w:val="clear" w:color="auto" w:fill="auto"/>
          </w:tcPr>
          <w:p w:rsidR="00042293" w:rsidRPr="00E54774" w:rsidRDefault="00042293" w:rsidP="00E54774">
            <w:pPr>
              <w:autoSpaceDE w:val="0"/>
              <w:autoSpaceDN w:val="0"/>
              <w:adjustRightInd w:val="0"/>
              <w:rPr>
                <w:bCs/>
                <w:color w:val="008000"/>
              </w:rPr>
            </w:pPr>
            <w:r w:rsidRPr="00E54774">
              <w:rPr>
                <w:color w:val="3366FF"/>
              </w:rPr>
              <w:t>de heer/mevrouw</w:t>
            </w:r>
            <w:r w:rsidRPr="00E54774">
              <w:rPr>
                <w:color w:val="008000"/>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008000"/>
              </w:rPr>
              <w:t xml:space="preserve"> </w:t>
            </w:r>
            <w:r w:rsidRPr="00E54774">
              <w:rPr>
                <w:color w:val="339966"/>
              </w:rPr>
              <w:t>achternaam</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color w:val="008000"/>
              </w:rPr>
              <w:t xml:space="preserve"> </w:t>
            </w:r>
            <w:r w:rsidRPr="00E54774">
              <w:rPr>
                <w:color w:val="339966"/>
              </w:rPr>
              <w:t>/</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color w:val="339966"/>
              </w:rPr>
              <w:t>naam rechtspersoon</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t xml:space="preserve"> </w:t>
            </w:r>
            <w:r w:rsidRPr="00E54774">
              <w:rPr>
                <w:color w:val="FF0000"/>
              </w:rPr>
              <w:t xml:space="preserve">voornoemd, </w:t>
            </w:r>
          </w:p>
        </w:tc>
        <w:tc>
          <w:tcPr>
            <w:tcW w:w="7819" w:type="dxa"/>
            <w:shd w:val="clear" w:color="auto" w:fill="auto"/>
          </w:tcPr>
          <w:p w:rsidR="00042293" w:rsidRDefault="00042293" w:rsidP="00042293">
            <w:r>
              <w:t>De verkrijgende persoon.</w:t>
            </w:r>
          </w:p>
          <w:p w:rsidR="00042293" w:rsidRDefault="00042293" w:rsidP="00042293">
            <w:r w:rsidRPr="00D64CC4">
              <w:t xml:space="preserve">Zie variant met gevolmachtigde </w:t>
            </w:r>
          </w:p>
          <w:p w:rsidR="004C5CC5" w:rsidRDefault="004C5CC5" w:rsidP="00042293"/>
          <w:p w:rsidR="004C5CC5" w:rsidRPr="00E54774" w:rsidRDefault="004C5CC5" w:rsidP="00042293">
            <w:pPr>
              <w:rPr>
                <w:u w:val="single"/>
              </w:rPr>
            </w:pPr>
            <w:r w:rsidRPr="00E54774">
              <w:rPr>
                <w:u w:val="single"/>
              </w:rPr>
              <w:t>Mapping</w:t>
            </w:r>
          </w:p>
          <w:p w:rsidR="004C5CC5" w:rsidRPr="00E54774" w:rsidRDefault="004C5CC5" w:rsidP="00E54774">
            <w:pPr>
              <w:spacing w:line="240" w:lineRule="auto"/>
              <w:rPr>
                <w:sz w:val="16"/>
                <w:szCs w:val="16"/>
              </w:rPr>
            </w:pPr>
            <w:r w:rsidRPr="00E54774">
              <w:rPr>
                <w:sz w:val="16"/>
                <w:szCs w:val="16"/>
              </w:rPr>
              <w:t>Zie ‘persoon via partij’ of ‘persoon via gerelateerde partijen’</w:t>
            </w:r>
            <w:r w:rsidR="00B43172" w:rsidRPr="00E54774">
              <w:rPr>
                <w:sz w:val="16"/>
                <w:szCs w:val="16"/>
              </w:rPr>
              <w:t>.</w:t>
            </w:r>
          </w:p>
        </w:tc>
      </w:tr>
      <w:tr w:rsidR="00042293" w:rsidRPr="00F23A5D" w:rsidTr="00E54774">
        <w:tc>
          <w:tcPr>
            <w:tcW w:w="6323" w:type="dxa"/>
            <w:shd w:val="clear" w:color="auto" w:fill="auto"/>
          </w:tcPr>
          <w:p w:rsidR="00042293" w:rsidRPr="00E54774" w:rsidRDefault="00042293" w:rsidP="00E54774">
            <w:pPr>
              <w:autoSpaceDE w:val="0"/>
              <w:autoSpaceDN w:val="0"/>
              <w:adjustRightInd w:val="0"/>
              <w:rPr>
                <w:bCs/>
                <w:color w:val="008000"/>
              </w:rPr>
            </w:pPr>
            <w:r w:rsidRPr="00E54774">
              <w:rPr>
                <w:color w:val="FF0000"/>
              </w:rPr>
              <w:t xml:space="preserve">die hierbij aanvaardt het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t>breukdeel</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t xml:space="preserve"> </w:t>
            </w:r>
            <w:r w:rsidRPr="00E54774">
              <w:rPr>
                <w:color w:val="FF0000"/>
              </w:rPr>
              <w:t>onverdeeld aandeel</w:t>
            </w:r>
          </w:p>
        </w:tc>
        <w:tc>
          <w:tcPr>
            <w:tcW w:w="7819" w:type="dxa"/>
            <w:shd w:val="clear" w:color="auto" w:fill="auto"/>
          </w:tcPr>
          <w:p w:rsidR="00042293" w:rsidRDefault="00042293" w:rsidP="00042293">
            <w:r w:rsidRPr="00D64CC4">
              <w:t>Zie variant met gevolmachtigde</w:t>
            </w:r>
          </w:p>
          <w:p w:rsidR="004C5CC5" w:rsidRDefault="004C5CC5" w:rsidP="00042293"/>
          <w:p w:rsidR="004C5CC5" w:rsidRPr="00E54774" w:rsidRDefault="004C5CC5" w:rsidP="00042293">
            <w:pPr>
              <w:rPr>
                <w:u w:val="single"/>
              </w:rPr>
            </w:pPr>
            <w:r w:rsidRPr="00E54774">
              <w:rPr>
                <w:u w:val="single"/>
              </w:rPr>
              <w:t>Mapping</w:t>
            </w:r>
          </w:p>
          <w:p w:rsidR="004C5CC5" w:rsidRPr="00E54774" w:rsidRDefault="004C5CC5" w:rsidP="00E54774">
            <w:pPr>
              <w:spacing w:line="240" w:lineRule="auto"/>
              <w:rPr>
                <w:highlight w:val="cyan"/>
              </w:rPr>
            </w:pPr>
            <w:r w:rsidRPr="00E54774">
              <w:rPr>
                <w:sz w:val="16"/>
                <w:szCs w:val="16"/>
              </w:rPr>
              <w:t>Zie</w:t>
            </w:r>
            <w:r w:rsidRPr="00B43172">
              <w:t xml:space="preserve"> </w:t>
            </w:r>
            <w:r w:rsidR="00B43172">
              <w:t>‘</w:t>
            </w:r>
            <w:r w:rsidR="00B43172" w:rsidRPr="00E54774">
              <w:rPr>
                <w:sz w:val="16"/>
                <w:szCs w:val="16"/>
              </w:rPr>
              <w:t>aandeel van de persoon</w:t>
            </w:r>
            <w:r w:rsidR="00B43172">
              <w:t>’.</w:t>
            </w:r>
          </w:p>
        </w:tc>
      </w:tr>
      <w:tr w:rsidR="00042293" w:rsidRPr="00F23A5D" w:rsidTr="00E54774">
        <w:tc>
          <w:tcPr>
            <w:tcW w:w="6323" w:type="dxa"/>
            <w:shd w:val="clear" w:color="auto" w:fill="auto"/>
          </w:tcPr>
          <w:p w:rsidR="00042293" w:rsidRPr="00E54774" w:rsidRDefault="00042293" w:rsidP="00E54774">
            <w:pPr>
              <w:autoSpaceDE w:val="0"/>
              <w:autoSpaceDN w:val="0"/>
              <w:adjustRightInd w:val="0"/>
              <w:rPr>
                <w:color w:val="339966"/>
              </w:rPr>
            </w:pPr>
            <w:r w:rsidRPr="00E54774">
              <w:rPr>
                <w:color w:val="339966"/>
              </w:rPr>
              <w:t>; en aan/in:</w:t>
            </w:r>
          </w:p>
        </w:tc>
        <w:tc>
          <w:tcPr>
            <w:tcW w:w="7819" w:type="dxa"/>
            <w:shd w:val="clear" w:color="auto" w:fill="auto"/>
          </w:tcPr>
          <w:p w:rsidR="00042293" w:rsidRPr="00D64CC4" w:rsidRDefault="00042293" w:rsidP="00042293">
            <w:r w:rsidRPr="00D64CC4">
              <w:t>Zie variant met gevolmachtigde</w:t>
            </w:r>
            <w:r w:rsidR="009D57DA">
              <w:t>.</w:t>
            </w:r>
            <w:r w:rsidRPr="00D64CC4">
              <w:t xml:space="preserve"> </w:t>
            </w:r>
          </w:p>
        </w:tc>
      </w:tr>
    </w:tbl>
    <w:p w:rsidR="00042293" w:rsidRDefault="00042293" w:rsidP="00042293">
      <w:pPr>
        <w:pStyle w:val="Kop3"/>
        <w:numPr>
          <w:ilvl w:val="0"/>
          <w:numId w:val="0"/>
        </w:numPr>
      </w:pPr>
    </w:p>
    <w:p w:rsidR="00042293" w:rsidRDefault="009D57DA" w:rsidP="005F4EB7">
      <w:pPr>
        <w:pStyle w:val="Kop3"/>
      </w:pPr>
      <w:bookmarkStart w:id="70" w:name="_Toc462994153"/>
      <w:r>
        <w:t xml:space="preserve">Variant 3: ongelijke verdeling van de </w:t>
      </w:r>
      <w:r w:rsidRPr="009D57DA">
        <w:t>aandelen</w:t>
      </w:r>
      <w:r>
        <w:t xml:space="preserve"> over de verkrijgende partijen (op partij-niveau)</w:t>
      </w:r>
      <w:bookmarkEnd w:id="70"/>
    </w:p>
    <w:p w:rsidR="00042293" w:rsidRDefault="00F03DED" w:rsidP="00042293">
      <w:pPr>
        <w:rPr>
          <w:lang w:val="nl"/>
        </w:rPr>
      </w:pPr>
      <w:r>
        <w:rPr>
          <w:lang w:val="nl"/>
        </w:rPr>
        <w:t xml:space="preserve">Het tonen van deze variant is een gebruikerskeuze die mogelijk is wanneer een verkrijgende hoofdpartij </w:t>
      </w:r>
      <w:r w:rsidR="00042293">
        <w:rPr>
          <w:lang w:val="nl"/>
        </w:rPr>
        <w:t xml:space="preserve">minimaal twee gerelateerde partijen </w:t>
      </w:r>
      <w:r>
        <w:rPr>
          <w:lang w:val="nl"/>
        </w:rPr>
        <w:t xml:space="preserve">bevat </w:t>
      </w:r>
      <w:r w:rsidR="00042293">
        <w:rPr>
          <w:lang w:val="nl"/>
        </w:rPr>
        <w:t>(IMKAD_StukdeelLevering/verkrijgerRechtRef/Partij</w:t>
      </w:r>
      <w:r>
        <w:rPr>
          <w:lang w:val="nl"/>
        </w:rPr>
        <w:t>/Partij</w:t>
      </w:r>
      <w:r w:rsidR="00042293">
        <w:rPr>
          <w:lang w:val="nl"/>
        </w:rPr>
        <w:t>)</w:t>
      </w:r>
      <w:r>
        <w:rPr>
          <w:lang w:val="nl"/>
        </w:rPr>
        <w:t>.</w:t>
      </w:r>
      <w:r w:rsidR="00042293">
        <w:rPr>
          <w:lang w:val="nl"/>
        </w:rPr>
        <w:t xml:space="preserve"> </w:t>
      </w:r>
      <w:r>
        <w:rPr>
          <w:lang w:val="nl"/>
        </w:rPr>
        <w:t>Hierbij wordt</w:t>
      </w:r>
      <w:r w:rsidR="00042293">
        <w:rPr>
          <w:lang w:val="nl"/>
        </w:rPr>
        <w:t xml:space="preserve"> voor minimaal één van de gerelateerde partijen een ‘aandeel in de rechten’ (Partij/Partij/AandeelInRechten) ge</w:t>
      </w:r>
      <w:r>
        <w:rPr>
          <w:lang w:val="nl"/>
        </w:rPr>
        <w:t>toond</w:t>
      </w:r>
      <w:r w:rsidR="00042293">
        <w:rPr>
          <w:lang w:val="nl"/>
        </w:rPr>
        <w:t>.</w:t>
      </w:r>
    </w:p>
    <w:p w:rsidR="00042293" w:rsidRPr="00D42749" w:rsidRDefault="00042293" w:rsidP="0004229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F23A5D" w:rsidTr="00E54774">
        <w:tc>
          <w:tcPr>
            <w:tcW w:w="6771" w:type="dxa"/>
            <w:shd w:val="clear" w:color="auto" w:fill="auto"/>
          </w:tcPr>
          <w:p w:rsidR="00042293" w:rsidRPr="00E54774" w:rsidRDefault="00042293" w:rsidP="00E54774">
            <w:pPr>
              <w:autoSpaceDE w:val="0"/>
              <w:autoSpaceDN w:val="0"/>
              <w:adjustRightInd w:val="0"/>
              <w:rPr>
                <w:bCs/>
                <w:color w:val="008000"/>
                <w:szCs w:val="18"/>
              </w:rPr>
            </w:pPr>
            <w:r w:rsidRPr="00E54774">
              <w:rPr>
                <w:rFonts w:cs="Arial"/>
                <w:color w:val="339966"/>
                <w:szCs w:val="18"/>
              </w:rPr>
              <w:t xml:space="preserve">(verkrijger/ koper) / partij [volgletter/volgnummer] /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p>
        </w:tc>
        <w:tc>
          <w:tcPr>
            <w:tcW w:w="7371" w:type="dxa"/>
            <w:shd w:val="clear" w:color="auto" w:fill="auto"/>
          </w:tcPr>
          <w:p w:rsidR="00FF44E8" w:rsidRDefault="00FF44E8" w:rsidP="00E54774">
            <w:pPr>
              <w:spacing w:before="72"/>
            </w:pPr>
            <w:r>
              <w:t>Optionele herhalende keuzetekst.</w:t>
            </w:r>
          </w:p>
          <w:p w:rsidR="00042293" w:rsidRDefault="00042293" w:rsidP="00E54774">
            <w:pPr>
              <w:spacing w:before="72"/>
            </w:pPr>
            <w:r>
              <w:t>De verkrijger van de levering moet overeenkomen met de verkrijger van de koop, maar wordt wel expliciet vastgelegd.</w:t>
            </w:r>
            <w:r w:rsidR="00F03DED">
              <w:t xml:space="preserve"> </w:t>
            </w:r>
            <w:r w:rsidR="00FF44E8">
              <w:t xml:space="preserve">Het is een gebruikerskeuze welke gerelateerde partijen worden getoond. </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 xml:space="preserve">verkrijgerRechtRef </w:t>
            </w:r>
            <w:r w:rsidR="00335A59" w:rsidRPr="00E54774">
              <w:rPr>
                <w:rFonts w:cs="Arial"/>
                <w:sz w:val="16"/>
                <w:szCs w:val="16"/>
              </w:rPr>
              <w:t>[</w:t>
            </w:r>
            <w:r w:rsidRPr="00E54774">
              <w:rPr>
                <w:rFonts w:cs="Arial"/>
                <w:sz w:val="16"/>
                <w:szCs w:val="16"/>
              </w:rPr>
              <w:t>xlink:href="id van de als verkrijger geselecteerde Partij"</w:t>
            </w:r>
            <w:r w:rsidR="00335A59" w:rsidRPr="00E54774">
              <w:rPr>
                <w:rFonts w:cs="Arial"/>
                <w:sz w:val="16"/>
                <w:szCs w:val="16"/>
              </w:rPr>
              <w:t>]</w:t>
            </w:r>
          </w:p>
          <w:p w:rsidR="00FF44E8" w:rsidRPr="00E54774" w:rsidRDefault="00FF44E8" w:rsidP="00E54774">
            <w:pPr>
              <w:spacing w:line="240" w:lineRule="auto"/>
              <w:rPr>
                <w:rFonts w:cs="Arial"/>
                <w:sz w:val="16"/>
                <w:szCs w:val="16"/>
              </w:rPr>
            </w:pPr>
          </w:p>
          <w:p w:rsidR="00FF44E8" w:rsidRPr="00E54774" w:rsidRDefault="00FF44E8" w:rsidP="00E54774">
            <w:pPr>
              <w:spacing w:line="240" w:lineRule="auto"/>
              <w:rPr>
                <w:rFonts w:cs="Arial"/>
                <w:sz w:val="16"/>
                <w:szCs w:val="16"/>
              </w:rPr>
            </w:pPr>
            <w:r w:rsidRPr="00E54774">
              <w:rPr>
                <w:rFonts w:cs="Arial"/>
                <w:sz w:val="16"/>
                <w:szCs w:val="16"/>
              </w:rPr>
              <w:t>-te tonen gerelateerde partijen</w:t>
            </w:r>
          </w:p>
          <w:p w:rsidR="00FF44E8" w:rsidRPr="00E54774" w:rsidRDefault="00FF44E8" w:rsidP="00E54774">
            <w:pPr>
              <w:spacing w:line="240" w:lineRule="auto"/>
              <w:rPr>
                <w:rFonts w:cs="Arial"/>
                <w:sz w:val="16"/>
                <w:szCs w:val="16"/>
              </w:rPr>
            </w:pPr>
            <w:r w:rsidRPr="00E54774">
              <w:rPr>
                <w:rFonts w:cs="Arial"/>
                <w:sz w:val="16"/>
                <w:szCs w:val="16"/>
              </w:rPr>
              <w:t>//Partij/PartijtekstKeuze/</w:t>
            </w:r>
          </w:p>
          <w:p w:rsidR="00FF44E8" w:rsidRPr="00E54774" w:rsidRDefault="00FF44E8" w:rsidP="00E54774">
            <w:pPr>
              <w:spacing w:line="240" w:lineRule="auto"/>
              <w:ind w:left="227"/>
              <w:rPr>
                <w:sz w:val="16"/>
                <w:szCs w:val="16"/>
              </w:rPr>
            </w:pPr>
            <w:r w:rsidRPr="00E54774">
              <w:rPr>
                <w:sz w:val="16"/>
                <w:szCs w:val="16"/>
              </w:rPr>
              <w:t>./tagNaam(‘k_PartijOngelijkeVerdeling’)</w:t>
            </w:r>
          </w:p>
          <w:p w:rsidR="00FF44E8" w:rsidRPr="00E54774" w:rsidRDefault="00FF44E8" w:rsidP="00E54774">
            <w:pPr>
              <w:spacing w:line="240" w:lineRule="auto"/>
              <w:rPr>
                <w:sz w:val="16"/>
                <w:szCs w:val="16"/>
              </w:rPr>
            </w:pPr>
            <w:r w:rsidRPr="00E54774">
              <w:rPr>
                <w:sz w:val="16"/>
                <w:szCs w:val="16"/>
              </w:rPr>
              <w:tab/>
              <w:t>./tekst(‘true’)</w:t>
            </w:r>
          </w:p>
          <w:p w:rsidR="00FF44E8" w:rsidRPr="00E54774" w:rsidRDefault="00FF44E8" w:rsidP="00E54774">
            <w:pPr>
              <w:spacing w:line="240" w:lineRule="auto"/>
              <w:rPr>
                <w:rFonts w:cs="Arial"/>
                <w:sz w:val="16"/>
                <w:szCs w:val="16"/>
              </w:rPr>
            </w:pP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rFonts w:cs="Arial"/>
                <w:color w:val="339966"/>
                <w:sz w:val="20"/>
              </w:rPr>
            </w:pPr>
            <w:r w:rsidRPr="00E54774">
              <w:rPr>
                <w:rFonts w:cs="Arial"/>
                <w:color w:val="FF0000"/>
                <w:szCs w:val="18"/>
              </w:rPr>
              <w:t xml:space="preserve">die hierbij aanvaardt het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breukdeel</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onverdeeld aandeel</w:t>
            </w:r>
          </w:p>
        </w:tc>
        <w:tc>
          <w:tcPr>
            <w:tcW w:w="7371" w:type="dxa"/>
            <w:shd w:val="clear" w:color="auto" w:fill="auto"/>
          </w:tcPr>
          <w:p w:rsidR="00042293" w:rsidRPr="00E54774" w:rsidRDefault="00042293" w:rsidP="00042293">
            <w:pPr>
              <w:rPr>
                <w:bCs/>
              </w:rPr>
            </w:pPr>
            <w:r w:rsidRPr="00E54774">
              <w:rPr>
                <w:bCs/>
              </w:rPr>
              <w:t>Het aandeel in de vermelde registergoederen wat de gerelateerde partij op basis van de verkrijger-partij krijgt toebedeeld.</w:t>
            </w:r>
          </w:p>
          <w:p w:rsidR="00042293" w:rsidRPr="00E54774" w:rsidRDefault="00042293" w:rsidP="00042293">
            <w:pPr>
              <w:rPr>
                <w:bCs/>
              </w:rPr>
            </w:pPr>
          </w:p>
          <w:p w:rsidR="00042293" w:rsidRPr="00E54774" w:rsidRDefault="00042293" w:rsidP="00042293">
            <w:pPr>
              <w:rPr>
                <w:bCs/>
              </w:rPr>
            </w:pPr>
            <w:r w:rsidRPr="00E54774">
              <w:rPr>
                <w:bCs/>
              </w:rPr>
              <w:t xml:space="preserve">De som van de aandelen van de verschillende </w:t>
            </w:r>
            <w:r w:rsidR="00FF44E8" w:rsidRPr="00E54774">
              <w:rPr>
                <w:bCs/>
              </w:rPr>
              <w:t xml:space="preserve">gerelateerde </w:t>
            </w:r>
            <w:r w:rsidRPr="00E54774">
              <w:rPr>
                <w:bCs/>
              </w:rPr>
              <w:t>verkrijger-partijen moet samen 1 zijn.</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-gerelateerde partij</w:t>
            </w:r>
          </w:p>
          <w:p w:rsidR="00042293" w:rsidRPr="00E54774" w:rsidRDefault="00042293" w:rsidP="00E54774">
            <w:pPr>
              <w:spacing w:line="240" w:lineRule="auto"/>
              <w:rPr>
                <w:sz w:val="16"/>
                <w:szCs w:val="16"/>
              </w:rPr>
            </w:pPr>
            <w:r w:rsidRPr="00E54774">
              <w:rPr>
                <w:sz w:val="16"/>
                <w:szCs w:val="16"/>
              </w:rPr>
              <w:t>//Partij/Partij/</w:t>
            </w:r>
          </w:p>
          <w:p w:rsidR="00042293" w:rsidRPr="00E54774" w:rsidRDefault="00042293" w:rsidP="00E54774">
            <w:pPr>
              <w:spacing w:line="240" w:lineRule="auto"/>
              <w:rPr>
                <w:sz w:val="16"/>
                <w:szCs w:val="16"/>
              </w:rPr>
            </w:pPr>
            <w:r w:rsidRPr="00E54774">
              <w:rPr>
                <w:sz w:val="16"/>
                <w:szCs w:val="16"/>
              </w:rPr>
              <w:tab/>
              <w:t>./aandeelinRechten</w:t>
            </w:r>
          </w:p>
          <w:p w:rsidR="00042293" w:rsidRPr="00E54774" w:rsidRDefault="00042293" w:rsidP="00E54774">
            <w:pPr>
              <w:spacing w:line="240" w:lineRule="auto"/>
              <w:rPr>
                <w:sz w:val="16"/>
                <w:szCs w:val="16"/>
              </w:rPr>
            </w:pPr>
          </w:p>
        </w:tc>
      </w:tr>
      <w:tr w:rsidR="0037540A" w:rsidRPr="00F23A5D" w:rsidTr="00E54774">
        <w:tc>
          <w:tcPr>
            <w:tcW w:w="6771" w:type="dxa"/>
            <w:shd w:val="clear" w:color="auto" w:fill="auto"/>
          </w:tcPr>
          <w:p w:rsidR="0037540A" w:rsidRPr="00E54774" w:rsidRDefault="0037540A" w:rsidP="00E54774">
            <w:pPr>
              <w:autoSpaceDE w:val="0"/>
              <w:autoSpaceDN w:val="0"/>
              <w:adjustRightInd w:val="0"/>
              <w:rPr>
                <w:rFonts w:cs="Arial"/>
                <w:color w:val="FF0000"/>
                <w:szCs w:val="18"/>
              </w:rPr>
            </w:pPr>
            <w:r w:rsidRPr="00E54774">
              <w:rPr>
                <w:rFonts w:cs="Arial"/>
                <w:color w:val="339966"/>
                <w:sz w:val="20"/>
              </w:rPr>
              <w:t>; en aan/in:</w:t>
            </w:r>
          </w:p>
        </w:tc>
        <w:tc>
          <w:tcPr>
            <w:tcW w:w="7371" w:type="dxa"/>
            <w:shd w:val="clear" w:color="auto" w:fill="auto"/>
          </w:tcPr>
          <w:p w:rsidR="0037540A" w:rsidRDefault="0037540A" w:rsidP="0037540A">
            <w:r w:rsidRPr="00AB338B">
              <w:t>In</w:t>
            </w:r>
            <w:r>
              <w:t xml:space="preserve">geval van </w:t>
            </w:r>
            <w:r w:rsidRPr="00AB338B">
              <w:t xml:space="preserve">één </w:t>
            </w:r>
            <w:r>
              <w:t>gerelateerde verkrijger-partij:</w:t>
            </w:r>
          </w:p>
          <w:p w:rsidR="0037540A" w:rsidRDefault="0037540A" w:rsidP="00E54774">
            <w:pPr>
              <w:numPr>
                <w:ilvl w:val="0"/>
                <w:numId w:val="29"/>
              </w:numPr>
            </w:pPr>
            <w:r>
              <w:t xml:space="preserve">aan het eind van de zin wordt </w:t>
            </w:r>
            <w:r w:rsidRPr="004C16D3">
              <w:t>‘</w:t>
            </w:r>
            <w:r w:rsidRPr="00E54774">
              <w:rPr>
                <w:color w:val="008000"/>
              </w:rPr>
              <w:t xml:space="preserve"> </w:t>
            </w:r>
            <w:r w:rsidRPr="00E54774">
              <w:rPr>
                <w:color w:val="339966"/>
              </w:rPr>
              <w:t>in:</w:t>
            </w:r>
            <w:r>
              <w:t>’ vermeld.</w:t>
            </w:r>
          </w:p>
          <w:p w:rsidR="0037540A" w:rsidRDefault="0037540A" w:rsidP="0037540A">
            <w:r>
              <w:t>Ingeval van meerdere gerelateerde verkrijger-partijen:</w:t>
            </w:r>
          </w:p>
          <w:p w:rsidR="0037540A" w:rsidRPr="00E54774" w:rsidRDefault="0037540A" w:rsidP="00E54774">
            <w:pPr>
              <w:numPr>
                <w:ilvl w:val="0"/>
                <w:numId w:val="29"/>
              </w:numPr>
              <w:rPr>
                <w:bCs/>
              </w:rPr>
            </w:pPr>
            <w:r>
              <w:t>n</w:t>
            </w:r>
            <w:r w:rsidRPr="00AB338B">
              <w:t>a iedere regel in de op</w:t>
            </w:r>
            <w:r>
              <w:t>s</w:t>
            </w:r>
            <w:r w:rsidRPr="00AB338B">
              <w:t>omming</w:t>
            </w:r>
            <w:r>
              <w:t xml:space="preserve"> wordt </w:t>
            </w:r>
            <w:r w:rsidRPr="004C16D3">
              <w:t>‘</w:t>
            </w:r>
            <w:r w:rsidRPr="00E54774">
              <w:rPr>
                <w:color w:val="339966"/>
              </w:rPr>
              <w:t>; en aan</w:t>
            </w:r>
            <w:r w:rsidRPr="004C16D3">
              <w:t>’</w:t>
            </w:r>
            <w:r w:rsidRPr="00E54774">
              <w:rPr>
                <w:color w:val="339966"/>
              </w:rPr>
              <w:t xml:space="preserve"> </w:t>
            </w:r>
            <w:r>
              <w:t>vermeld</w:t>
            </w:r>
            <w:r w:rsidRPr="00AB338B">
              <w:t>, behalve bij de laatste regel in de opsomming</w:t>
            </w:r>
            <w:r>
              <w:t xml:space="preserve"> dan wordt </w:t>
            </w:r>
            <w:r w:rsidRPr="00AB338B">
              <w:t xml:space="preserve">‘ </w:t>
            </w:r>
            <w:r w:rsidRPr="00E54774">
              <w:rPr>
                <w:color w:val="339966"/>
              </w:rPr>
              <w:t>in:</w:t>
            </w:r>
            <w:r w:rsidRPr="00AB338B">
              <w:t>’</w:t>
            </w:r>
            <w:r>
              <w:t xml:space="preserve"> vermeld.</w:t>
            </w:r>
          </w:p>
        </w:tc>
      </w:tr>
    </w:tbl>
    <w:p w:rsidR="00042293" w:rsidRPr="00D42749" w:rsidRDefault="00042293" w:rsidP="00042293">
      <w:pPr>
        <w:tabs>
          <w:tab w:val="left" w:pos="6771"/>
        </w:tabs>
        <w:rPr>
          <w:bCs/>
          <w:color w:val="800080"/>
          <w:u w:val="single"/>
          <w:lang w:val="nl"/>
        </w:rPr>
      </w:pPr>
    </w:p>
    <w:p w:rsidR="00042293" w:rsidRPr="00730A67" w:rsidRDefault="00042293" w:rsidP="00042293">
      <w:pPr>
        <w:pStyle w:val="Kop2"/>
        <w:numPr>
          <w:ilvl w:val="1"/>
          <w:numId w:val="1"/>
        </w:numPr>
        <w:rPr>
          <w:lang w:val="nl-NL"/>
        </w:rPr>
      </w:pPr>
      <w:bookmarkStart w:id="71" w:name="_Ref259711987"/>
      <w:bookmarkStart w:id="72" w:name="_Toc358624453"/>
      <w:bookmarkStart w:id="73" w:name="_Toc462994154"/>
      <w:r w:rsidRPr="00730A67">
        <w:rPr>
          <w:lang w:val="nl-NL"/>
        </w:rPr>
        <w:t>Inschrijving koop</w:t>
      </w:r>
      <w:bookmarkEnd w:id="71"/>
      <w:bookmarkEnd w:id="72"/>
      <w:bookmarkEnd w:id="73"/>
    </w:p>
    <w:p w:rsidR="00042293" w:rsidRDefault="00042293" w:rsidP="00042293">
      <w:pPr>
        <w:keepNext/>
        <w:tabs>
          <w:tab w:val="left" w:pos="6771"/>
        </w:tabs>
        <w:rPr>
          <w:bCs/>
          <w:color w:val="80008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FE3BB6" w:rsidTr="00E54774">
        <w:tc>
          <w:tcPr>
            <w:tcW w:w="6771" w:type="dxa"/>
            <w:shd w:val="clear" w:color="auto" w:fill="auto"/>
          </w:tcPr>
          <w:p w:rsidR="00042293" w:rsidRPr="00E54774" w:rsidRDefault="00042293" w:rsidP="00E54774">
            <w:pPr>
              <w:autoSpaceDE w:val="0"/>
              <w:autoSpaceDN w:val="0"/>
              <w:adjustRightInd w:val="0"/>
              <w:rPr>
                <w:bCs/>
                <w:color w:val="800080"/>
                <w:u w:val="single"/>
              </w:rPr>
            </w:pPr>
            <w:r w:rsidRPr="00E54774">
              <w:rPr>
                <w:bCs/>
                <w:color w:val="800080"/>
                <w:u w:val="single"/>
              </w:rPr>
              <w:t>INSCHRIJVING KOOP</w:t>
            </w:r>
          </w:p>
        </w:tc>
        <w:tc>
          <w:tcPr>
            <w:tcW w:w="7371" w:type="dxa"/>
            <w:shd w:val="clear" w:color="auto" w:fill="auto"/>
          </w:tcPr>
          <w:p w:rsidR="00042293" w:rsidRDefault="00042293" w:rsidP="00042293"/>
        </w:tc>
      </w:tr>
      <w:tr w:rsidR="00042293" w:rsidRPr="00FE3BB6"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FF0000"/>
                <w:szCs w:val="18"/>
              </w:rPr>
            </w:pPr>
            <w:r w:rsidRPr="00E54774">
              <w:rPr>
                <w:rFonts w:cs="Arial"/>
                <w:bCs/>
                <w:color w:val="800080"/>
                <w:szCs w:val="18"/>
              </w:rPr>
              <w:t xml:space="preserve">De koop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bCs/>
                <w:color w:val="3366FF"/>
                <w:szCs w:val="18"/>
              </w:rPr>
              <w:t xml:space="preserve">, zoals bedoeld in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bCs/>
                <w:color w:val="800080"/>
                <w:szCs w:val="18"/>
              </w:rPr>
              <w:t xml:space="preserve">de </w:t>
            </w:r>
            <w:r w:rsidRPr="00E54774">
              <w:rPr>
                <w:rFonts w:cs="Arial"/>
                <w:bCs/>
                <w:color w:val="3366FF"/>
                <w:szCs w:val="18"/>
              </w:rPr>
              <w:t xml:space="preserve">Koopovereenkomst </w:t>
            </w:r>
            <w:r w:rsidRPr="00E54774">
              <w:rPr>
                <w:rFonts w:cs="Arial"/>
                <w:bCs/>
                <w:color w:val="800080"/>
                <w:szCs w:val="18"/>
              </w:rPr>
              <w:t>[volgnummer]</w:t>
            </w:r>
            <w:r w:rsidRPr="00E54774">
              <w:rPr>
                <w:rFonts w:cs="Arial"/>
                <w:bCs/>
                <w:color w:val="3366FF"/>
                <w:szCs w:val="18"/>
              </w:rPr>
              <w:t xml:space="preserve">/ </w:t>
            </w:r>
            <w:r w:rsidRPr="00E54774">
              <w:rPr>
                <w:rFonts w:cs="Arial"/>
                <w:bCs/>
                <w:color w:val="800080"/>
                <w:szCs w:val="18"/>
              </w:rPr>
              <w:t>het</w:t>
            </w:r>
            <w:r w:rsidRPr="00E54774">
              <w:rPr>
                <w:rFonts w:cs="Arial"/>
                <w:bCs/>
                <w:color w:val="3366FF"/>
                <w:szCs w:val="18"/>
              </w:rPr>
              <w:t xml:space="preserve"> Koopcontract </w:t>
            </w:r>
            <w:r w:rsidRPr="00E54774">
              <w:rPr>
                <w:rFonts w:cs="Arial"/>
                <w:bCs/>
                <w:color w:val="800080"/>
                <w:szCs w:val="18"/>
              </w:rPr>
              <w:t>[volgnummer]</w:t>
            </w:r>
            <w:r w:rsidRPr="00E54774">
              <w:rPr>
                <w:rFonts w:cs="Arial"/>
                <w:bCs/>
                <w:color w:val="3366FF"/>
                <w:szCs w:val="18"/>
              </w:rPr>
              <w:t xml:space="preserve">/ </w:t>
            </w:r>
            <w:r w:rsidRPr="00E54774">
              <w:rPr>
                <w:rFonts w:cs="Arial"/>
                <w:bCs/>
                <w:color w:val="800080"/>
                <w:szCs w:val="18"/>
              </w:rPr>
              <w:t>de</w:t>
            </w:r>
            <w:r w:rsidRPr="00E54774">
              <w:rPr>
                <w:rFonts w:cs="Arial"/>
                <w:bCs/>
                <w:color w:val="3366FF"/>
                <w:szCs w:val="18"/>
              </w:rPr>
              <w:t xml:space="preserve"> Koopakte </w:t>
            </w:r>
            <w:r w:rsidRPr="00E54774">
              <w:rPr>
                <w:rFonts w:cs="Arial"/>
                <w:bCs/>
                <w:color w:val="800080"/>
                <w:szCs w:val="18"/>
              </w:rPr>
              <w:t>[volgnummer]</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bCs/>
                <w:color w:val="3366FF"/>
                <w:szCs w:val="18"/>
              </w:rPr>
              <w:t xml:space="preserve"> </w:t>
            </w:r>
            <w:r w:rsidRPr="00E54774">
              <w:rPr>
                <w:bCs/>
                <w:color w:val="800080"/>
                <w:szCs w:val="18"/>
              </w:rPr>
              <w:t>is ingeschreven</w:t>
            </w:r>
            <w:r w:rsidRPr="00E54774">
              <w:rPr>
                <w:bCs/>
                <w:color w:val="3366FF"/>
                <w:szCs w:val="18"/>
              </w:rPr>
              <w:t xml:space="preserve"> ten kantore van de Dienst voor het kadaster en de openbare registers/ </w:t>
            </w:r>
            <w:r w:rsidRPr="00E54774">
              <w:rPr>
                <w:rFonts w:cs="Arial"/>
                <w:bCs/>
                <w:color w:val="3366FF"/>
                <w:szCs w:val="18"/>
              </w:rPr>
              <w:t xml:space="preserve">in de openbare registers van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3366FF"/>
                <w:szCs w:val="18"/>
              </w:rPr>
              <w:t>de Dienst voor</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szCs w:val="18"/>
              </w:rPr>
              <w:t xml:space="preserve"> </w:t>
            </w:r>
            <w:r w:rsidRPr="00E54774">
              <w:rPr>
                <w:rFonts w:cs="Arial"/>
                <w:color w:val="3366FF"/>
                <w:szCs w:val="18"/>
              </w:rPr>
              <w:t>het kadaster</w:t>
            </w:r>
            <w:r w:rsidRPr="00E54774">
              <w:rPr>
                <w:bCs/>
                <w:color w:val="800080"/>
                <w:szCs w:val="18"/>
              </w:rPr>
              <w:t xml:space="preserve"> op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szCs w:val="18"/>
              </w:rPr>
              <w:t>datum</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color w:val="800080"/>
                <w:szCs w:val="18"/>
              </w:rPr>
              <w:t xml:space="preserve"> </w:t>
            </w:r>
            <w:r w:rsidRPr="00E54774">
              <w:rPr>
                <w:bCs/>
                <w:color w:val="800080"/>
                <w:szCs w:val="18"/>
              </w:rPr>
              <w:t xml:space="preserve">in </w:t>
            </w:r>
            <w:r w:rsidRPr="00E54774">
              <w:rPr>
                <w:color w:val="800080"/>
                <w:szCs w:val="18"/>
                <w:highlight w:val="yellow"/>
              </w:rPr>
              <w:t xml:space="preserve">TEKSTBLOK DEEL NUMMER </w:t>
            </w:r>
          </w:p>
        </w:tc>
        <w:tc>
          <w:tcPr>
            <w:tcW w:w="7371" w:type="dxa"/>
            <w:shd w:val="clear" w:color="auto" w:fill="auto"/>
          </w:tcPr>
          <w:p w:rsidR="00042293" w:rsidRDefault="00042293" w:rsidP="00042293">
            <w:r>
              <w:t>Optionele tekst, die ook geheel weggelaten of</w:t>
            </w:r>
            <w:r w:rsidR="005C29E0">
              <w:t xml:space="preserve"> </w:t>
            </w:r>
            <w:r>
              <w:t>herhaald kan worden.</w:t>
            </w:r>
            <w:r w:rsidR="005C29E0">
              <w:t xml:space="preserve"> Het al dan niet tonen  wordt per </w:t>
            </w:r>
            <w:r w:rsidR="00AA0F30">
              <w:t xml:space="preserve">stukdeel </w:t>
            </w:r>
            <w:r w:rsidR="005C29E0">
              <w:t>koop bepaald</w:t>
            </w:r>
            <w:r w:rsidR="00D20EEA">
              <w:t xml:space="preserve">. Het volgnummer van de koop is hetzelfde als eerder getoond in paragraaf </w:t>
            </w:r>
            <w:r w:rsidR="00D20EEA">
              <w:fldChar w:fldCharType="begin"/>
            </w:r>
            <w:r w:rsidR="00D20EEA">
              <w:instrText xml:space="preserve"> REF _Ref436211437 \w \h </w:instrText>
            </w:r>
            <w:r w:rsidR="00D20EEA">
              <w:fldChar w:fldCharType="separate"/>
            </w:r>
            <w:r w:rsidR="00CB4D5E">
              <w:t>2.4</w:t>
            </w:r>
            <w:r w:rsidR="00D20EEA">
              <w:fldChar w:fldCharType="end"/>
            </w:r>
            <w:r w:rsidR="00D20EEA">
              <w:t xml:space="preserve"> </w:t>
            </w:r>
            <w:r w:rsidR="00D20EEA">
              <w:fldChar w:fldCharType="begin"/>
            </w:r>
            <w:r w:rsidR="00D20EEA">
              <w:instrText xml:space="preserve"> REF _Ref436211445 \h </w:instrText>
            </w:r>
            <w:r w:rsidR="00D20EEA">
              <w:fldChar w:fldCharType="separate"/>
            </w:r>
            <w:r w:rsidR="00CB4D5E">
              <w:rPr>
                <w:lang w:val="en-US"/>
              </w:rPr>
              <w:t>Keuzeblok Koop – Levering</w:t>
            </w:r>
            <w:r w:rsidR="00D20EEA">
              <w:fldChar w:fldCharType="end"/>
            </w:r>
            <w:r w:rsidR="005C29E0">
              <w:t>.</w:t>
            </w:r>
          </w:p>
          <w:p w:rsidR="00042293" w:rsidRDefault="00042293" w:rsidP="00042293"/>
          <w:p w:rsidR="00042293" w:rsidRDefault="00042293" w:rsidP="00042293">
            <w:r>
              <w:t xml:space="preserve">Tekstkeuze om de </w:t>
            </w:r>
            <w:r w:rsidR="005C29E0">
              <w:t xml:space="preserve">aanduiding van de </w:t>
            </w:r>
            <w:r>
              <w:t xml:space="preserve">koop wel of niet te tonen.  </w:t>
            </w:r>
          </w:p>
          <w:p w:rsidR="00042293" w:rsidRDefault="00042293" w:rsidP="00042293">
            <w:r>
              <w:t>- “</w:t>
            </w:r>
            <w:r w:rsidRPr="00E54774">
              <w:rPr>
                <w:color w:val="3366FF"/>
              </w:rPr>
              <w:t>, zoals bedoeld in</w:t>
            </w:r>
            <w:r>
              <w:t xml:space="preserve"> </w:t>
            </w:r>
            <w:r w:rsidRPr="00E54774">
              <w:rPr>
                <w:bCs/>
                <w:color w:val="800080"/>
              </w:rPr>
              <w:t>d</w:t>
            </w:r>
            <w:r w:rsidRPr="00E54774">
              <w:rPr>
                <w:color w:val="800080"/>
              </w:rPr>
              <w:t>e</w:t>
            </w:r>
            <w:r w:rsidRPr="00E54774">
              <w:rPr>
                <w:color w:val="FF0000"/>
              </w:rPr>
              <w:t xml:space="preserve"> </w:t>
            </w:r>
            <w:r w:rsidRPr="00E54774">
              <w:rPr>
                <w:color w:val="3366FF"/>
              </w:rPr>
              <w:t>Koopovereenkomst</w:t>
            </w:r>
            <w:r w:rsidRPr="00E54774">
              <w:rPr>
                <w:color w:val="FF0000"/>
              </w:rPr>
              <w:t xml:space="preserve"> </w:t>
            </w:r>
            <w:r w:rsidRPr="00E54774">
              <w:rPr>
                <w:rFonts w:cs="Arial"/>
                <w:bCs/>
                <w:color w:val="800080"/>
                <w:szCs w:val="18"/>
              </w:rPr>
              <w:t>[volgnummer]</w:t>
            </w:r>
            <w:r w:rsidRPr="00E54774">
              <w:rPr>
                <w:color w:val="3366FF"/>
              </w:rPr>
              <w:t>/</w:t>
            </w:r>
            <w:r w:rsidRPr="00E54774">
              <w:rPr>
                <w:color w:val="800080"/>
              </w:rPr>
              <w:t>het</w:t>
            </w:r>
            <w:r w:rsidRPr="00E54774">
              <w:rPr>
                <w:color w:val="008000"/>
              </w:rPr>
              <w:t xml:space="preserve"> </w:t>
            </w:r>
            <w:r w:rsidRPr="00E54774">
              <w:rPr>
                <w:color w:val="3366FF"/>
              </w:rPr>
              <w:t>Koopcontract</w:t>
            </w:r>
            <w:r w:rsidRPr="00E54774">
              <w:rPr>
                <w:color w:val="FF0000"/>
              </w:rPr>
              <w:t xml:space="preserve"> </w:t>
            </w:r>
            <w:r w:rsidRPr="00E54774">
              <w:rPr>
                <w:rFonts w:cs="Arial"/>
                <w:bCs/>
                <w:color w:val="800080"/>
                <w:szCs w:val="18"/>
              </w:rPr>
              <w:t>[volgnummer]</w:t>
            </w:r>
            <w:r w:rsidRPr="00E54774">
              <w:rPr>
                <w:color w:val="3366FF"/>
              </w:rPr>
              <w:t>/</w:t>
            </w:r>
            <w:r w:rsidRPr="00E54774">
              <w:rPr>
                <w:color w:val="800080"/>
              </w:rPr>
              <w:t>de</w:t>
            </w:r>
            <w:r w:rsidRPr="00E54774">
              <w:rPr>
                <w:color w:val="008000"/>
              </w:rPr>
              <w:t xml:space="preserve"> </w:t>
            </w:r>
            <w:r w:rsidRPr="00E54774">
              <w:rPr>
                <w:color w:val="3366FF"/>
              </w:rPr>
              <w:t xml:space="preserve">Koopakte </w:t>
            </w:r>
            <w:r w:rsidRPr="00E54774">
              <w:rPr>
                <w:rFonts w:cs="Arial"/>
                <w:bCs/>
                <w:color w:val="800080"/>
                <w:szCs w:val="18"/>
              </w:rPr>
              <w:t>[volgnummer]”</w:t>
            </w:r>
            <w:r w:rsidR="00FC1B72" w:rsidRPr="00E54774">
              <w:rPr>
                <w:rFonts w:cs="Arial"/>
                <w:bCs/>
                <w:szCs w:val="18"/>
              </w:rPr>
              <w:t>.</w:t>
            </w:r>
          </w:p>
          <w:p w:rsidR="00042293" w:rsidRDefault="00042293" w:rsidP="00E54774">
            <w:pPr>
              <w:spacing w:before="72"/>
            </w:pPr>
          </w:p>
          <w:p w:rsidR="00042293" w:rsidRDefault="00042293" w:rsidP="00E54774">
            <w:pPr>
              <w:spacing w:before="72"/>
            </w:pPr>
            <w:r>
              <w:t xml:space="preserve">Tekstkeuze voor het tonen van de aanduiding van de koop, mogelijkheden: </w:t>
            </w:r>
          </w:p>
          <w:p w:rsidR="00042293" w:rsidRDefault="00042293" w:rsidP="00E54774">
            <w:pPr>
              <w:numPr>
                <w:ilvl w:val="0"/>
                <w:numId w:val="10"/>
              </w:numPr>
              <w:spacing w:before="72"/>
            </w:pPr>
            <w:r>
              <w:t xml:space="preserve">tekstkeuze met [volgnummer]: [volgnummer] </w:t>
            </w:r>
            <w:r w:rsidR="00E6044E">
              <w:t xml:space="preserve">tonen </w:t>
            </w:r>
            <w:r w:rsidR="00D20EEA">
              <w:t>zonder</w:t>
            </w:r>
            <w:r>
              <w:t xml:space="preserve"> lidwoord,</w:t>
            </w:r>
            <w:r w:rsidR="00FC1B72">
              <w:t xml:space="preserve"> voorbeeld: ‘Koopakte </w:t>
            </w:r>
            <w:smartTag w:uri="urn:schemas-microsoft-com:office:smarttags" w:element="metricconverter">
              <w:smartTagPr>
                <w:attr w:name="ProductID" w:val="1’"/>
              </w:smartTagPr>
              <w:r w:rsidR="00FC1B72">
                <w:t>1’</w:t>
              </w:r>
            </w:smartTag>
            <w:r w:rsidR="00FC1B72">
              <w:t xml:space="preserve">, </w:t>
            </w:r>
          </w:p>
          <w:p w:rsidR="00042293" w:rsidRDefault="00042293" w:rsidP="00E54774">
            <w:pPr>
              <w:numPr>
                <w:ilvl w:val="0"/>
                <w:numId w:val="10"/>
              </w:numPr>
              <w:spacing w:before="72"/>
            </w:pPr>
            <w:r>
              <w:t>tekstkeuze zonder [volgnummer]: h</w:t>
            </w:r>
            <w:r w:rsidRPr="00E54774">
              <w:rPr>
                <w:szCs w:val="18"/>
              </w:rPr>
              <w:t xml:space="preserve">et bijbehorende lidwoord wordt door de stylesheet bepaald, </w:t>
            </w:r>
            <w:r w:rsidR="00FC1B72" w:rsidRPr="00E54774">
              <w:rPr>
                <w:szCs w:val="18"/>
              </w:rPr>
              <w:t xml:space="preserve"> voorbeeld: ‘de Koopakte’</w:t>
            </w:r>
            <w:r w:rsidRPr="00E54774">
              <w:rPr>
                <w:szCs w:val="18"/>
              </w:rPr>
              <w:t>.</w:t>
            </w:r>
          </w:p>
          <w:p w:rsidR="00042293" w:rsidRDefault="00042293" w:rsidP="00042293">
            <w:r>
              <w:t>En</w:t>
            </w:r>
          </w:p>
          <w:p w:rsidR="00042293" w:rsidRDefault="00042293" w:rsidP="00E54774">
            <w:pPr>
              <w:numPr>
                <w:ilvl w:val="0"/>
                <w:numId w:val="10"/>
              </w:numPr>
              <w:spacing w:before="72"/>
            </w:pPr>
            <w:r>
              <w:t>eerste letter van de tekstkeuze omzetten naar een hoofdletter.</w:t>
            </w:r>
          </w:p>
          <w:p w:rsidR="00042293" w:rsidRDefault="00042293" w:rsidP="00042293"/>
          <w:p w:rsidR="00042293" w:rsidRDefault="00042293" w:rsidP="00E54774">
            <w:pPr>
              <w:spacing w:before="72"/>
            </w:pPr>
            <w:r>
              <w:t>Tekstkeuze tussen:</w:t>
            </w:r>
          </w:p>
          <w:p w:rsidR="00042293" w:rsidRPr="00E54774" w:rsidRDefault="00042293" w:rsidP="00E54774">
            <w:pPr>
              <w:spacing w:before="72"/>
              <w:rPr>
                <w:bCs/>
                <w:color w:val="3366FF"/>
              </w:rPr>
            </w:pPr>
            <w:r w:rsidRPr="00E54774">
              <w:rPr>
                <w:bCs/>
              </w:rPr>
              <w:t>1.</w:t>
            </w:r>
            <w:r w:rsidRPr="00E54774">
              <w:rPr>
                <w:bCs/>
                <w:color w:val="3366FF"/>
              </w:rPr>
              <w:t xml:space="preserve"> ten kantore van de Dienst voor het kadaster en de openbare registers</w:t>
            </w:r>
          </w:p>
          <w:p w:rsidR="00042293" w:rsidRDefault="00042293" w:rsidP="00E54774">
            <w:pPr>
              <w:spacing w:before="72"/>
            </w:pPr>
            <w:smartTag w:uri="urn:schemas-microsoft-com:office:smarttags" w:element="metricconverter">
              <w:smartTagPr>
                <w:attr w:name="ProductID" w:val="2. in"/>
              </w:smartTagPr>
              <w:r>
                <w:t xml:space="preserve">2. </w:t>
              </w:r>
              <w:r w:rsidRPr="00E54774">
                <w:rPr>
                  <w:rFonts w:cs="Arial"/>
                  <w:bCs/>
                  <w:color w:val="3366FF"/>
                  <w:sz w:val="20"/>
                </w:rPr>
                <w:t>in</w:t>
              </w:r>
            </w:smartTag>
            <w:r w:rsidRPr="00E54774">
              <w:rPr>
                <w:rFonts w:cs="Arial"/>
                <w:bCs/>
                <w:color w:val="3366FF"/>
                <w:sz w:val="20"/>
              </w:rPr>
              <w:t xml:space="preserve"> de openbare registers van </w:t>
            </w:r>
            <w:r w:rsidRPr="00E54774">
              <w:rPr>
                <w:rFonts w:cs="Arial"/>
                <w:color w:val="3366FF"/>
                <w:sz w:val="20"/>
              </w:rPr>
              <w:t>het kadaster</w:t>
            </w:r>
          </w:p>
          <w:p w:rsidR="00042293" w:rsidRPr="00E54774" w:rsidRDefault="00042293" w:rsidP="00E54774">
            <w:pPr>
              <w:spacing w:before="72"/>
              <w:rPr>
                <w:rFonts w:cs="Arial"/>
                <w:color w:val="3366FF"/>
                <w:sz w:val="20"/>
              </w:rPr>
            </w:pPr>
            <w:smartTag w:uri="urn:schemas-microsoft-com:office:smarttags" w:element="metricconverter">
              <w:smartTagPr>
                <w:attr w:name="ProductID" w:val="3. in"/>
              </w:smartTagPr>
              <w:r>
                <w:t xml:space="preserve">3. </w:t>
              </w:r>
              <w:r w:rsidRPr="00E54774">
                <w:rPr>
                  <w:rFonts w:cs="Arial"/>
                  <w:bCs/>
                  <w:color w:val="3366FF"/>
                  <w:sz w:val="20"/>
                </w:rPr>
                <w:t>in</w:t>
              </w:r>
            </w:smartTag>
            <w:r w:rsidRPr="00E54774">
              <w:rPr>
                <w:rFonts w:cs="Arial"/>
                <w:bCs/>
                <w:color w:val="3366FF"/>
                <w:sz w:val="20"/>
              </w:rPr>
              <w:t xml:space="preserve"> de openbare registers van </w:t>
            </w:r>
            <w:r w:rsidRPr="00E54774">
              <w:rPr>
                <w:rFonts w:cs="Arial"/>
                <w:color w:val="3366FF"/>
                <w:sz w:val="20"/>
              </w:rPr>
              <w:t>de Dienst voor het kadaster</w:t>
            </w:r>
          </w:p>
          <w:p w:rsidR="00042293" w:rsidRDefault="00042293" w:rsidP="00042293"/>
          <w:p w:rsidR="00042293" w:rsidRPr="00E54774" w:rsidRDefault="00042293" w:rsidP="00042293">
            <w:pPr>
              <w:rPr>
                <w:bCs/>
              </w:rPr>
            </w:pPr>
            <w:r>
              <w:t xml:space="preserve">Als de tekst wordt opgenomen </w:t>
            </w:r>
            <w:r w:rsidRPr="00E54774">
              <w:rPr>
                <w:bCs/>
              </w:rPr>
              <w:t xml:space="preserve">dienen datum en de gegevens van tekstblok deel en nummer ingevuld te worden. </w:t>
            </w:r>
          </w:p>
          <w:p w:rsidR="00042293" w:rsidRPr="00E54774" w:rsidRDefault="00042293" w:rsidP="00042293">
            <w:pPr>
              <w:rPr>
                <w:bCs/>
              </w:rPr>
            </w:pPr>
          </w:p>
          <w:p w:rsidR="00042293" w:rsidRPr="00E54774" w:rsidRDefault="00042293" w:rsidP="00E54774">
            <w:pPr>
              <w:spacing w:before="72"/>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i/>
                <w:sz w:val="16"/>
                <w:szCs w:val="16"/>
              </w:rPr>
              <w:t>/</w:t>
            </w:r>
            <w:r w:rsidRPr="00E54774">
              <w:rPr>
                <w:sz w:val="16"/>
                <w:szCs w:val="16"/>
              </w:rPr>
              <w:t>tekstkeuze/</w:t>
            </w:r>
          </w:p>
          <w:p w:rsidR="00042293" w:rsidRPr="00E54774" w:rsidRDefault="00042293" w:rsidP="00E54774">
            <w:pPr>
              <w:spacing w:line="240" w:lineRule="auto"/>
              <w:ind w:left="227"/>
              <w:rPr>
                <w:sz w:val="16"/>
                <w:szCs w:val="16"/>
              </w:rPr>
            </w:pPr>
            <w:r w:rsidRPr="00E54774">
              <w:rPr>
                <w:sz w:val="16"/>
                <w:szCs w:val="16"/>
              </w:rPr>
              <w:t>./tagNaam(‘k_InschrijvingKoop’)</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5C29E0" w:rsidRPr="00E54774" w:rsidRDefault="005C29E0" w:rsidP="00E54774">
            <w:pPr>
              <w:spacing w:line="240" w:lineRule="auto"/>
              <w:rPr>
                <w:sz w:val="16"/>
                <w:szCs w:val="16"/>
              </w:rPr>
            </w:pPr>
          </w:p>
          <w:p w:rsidR="00042293" w:rsidRPr="00E54774" w:rsidRDefault="005C29E0" w:rsidP="00E54774">
            <w:pPr>
              <w:spacing w:line="240" w:lineRule="auto"/>
              <w:rPr>
                <w:sz w:val="16"/>
                <w:szCs w:val="16"/>
              </w:rPr>
            </w:pPr>
            <w:r w:rsidRPr="00E54774">
              <w:rPr>
                <w:sz w:val="16"/>
                <w:szCs w:val="16"/>
              </w:rPr>
              <w:t>-aanduiding van de koop al dan niet vermelden</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i/>
                <w:sz w:val="16"/>
                <w:szCs w:val="16"/>
              </w:rPr>
              <w:t>/</w:t>
            </w:r>
            <w:r w:rsidRPr="00E54774">
              <w:rPr>
                <w:sz w:val="16"/>
                <w:szCs w:val="16"/>
              </w:rPr>
              <w:t>tekstkeuze/</w:t>
            </w:r>
          </w:p>
          <w:p w:rsidR="00042293" w:rsidRPr="00E54774" w:rsidRDefault="00042293" w:rsidP="00E54774">
            <w:pPr>
              <w:spacing w:line="240" w:lineRule="auto"/>
              <w:ind w:left="227"/>
              <w:rPr>
                <w:sz w:val="16"/>
                <w:szCs w:val="16"/>
              </w:rPr>
            </w:pPr>
            <w:r w:rsidRPr="00E54774">
              <w:rPr>
                <w:sz w:val="16"/>
                <w:szCs w:val="16"/>
              </w:rPr>
              <w:t>./tagNaam(‘k_</w:t>
            </w:r>
            <w:r w:rsidR="003E39E7" w:rsidRPr="00E54774">
              <w:rPr>
                <w:sz w:val="16"/>
                <w:szCs w:val="16"/>
              </w:rPr>
              <w:t>Inschrijving</w:t>
            </w:r>
            <w:r w:rsidRPr="00E54774">
              <w:rPr>
                <w:sz w:val="16"/>
                <w:szCs w:val="16"/>
              </w:rPr>
              <w:t>KoopAanduiding’)</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042293" w:rsidRPr="00E54774" w:rsidRDefault="00042293" w:rsidP="00E54774">
            <w:pPr>
              <w:spacing w:line="240" w:lineRule="auto"/>
              <w:rPr>
                <w:sz w:val="16"/>
                <w:szCs w:val="16"/>
              </w:rPr>
            </w:pPr>
          </w:p>
          <w:p w:rsidR="005C29E0" w:rsidRPr="00E54774" w:rsidRDefault="005C29E0" w:rsidP="00E54774">
            <w:pPr>
              <w:spacing w:line="240" w:lineRule="auto"/>
              <w:rPr>
                <w:sz w:val="16"/>
                <w:szCs w:val="16"/>
              </w:rPr>
            </w:pPr>
            <w:r w:rsidRPr="00E54774">
              <w:rPr>
                <w:sz w:val="16"/>
                <w:szCs w:val="16"/>
              </w:rPr>
              <w:t>-alleen gebruiken wanneer k_InschrijvingKoopAanduiding=true</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sz w:val="16"/>
                <w:szCs w:val="16"/>
              </w:rPr>
              <w:t>/tekstkeuze/</w:t>
            </w:r>
          </w:p>
          <w:p w:rsidR="00042293" w:rsidRPr="00E54774" w:rsidRDefault="00042293" w:rsidP="00E54774">
            <w:pPr>
              <w:spacing w:line="240" w:lineRule="auto"/>
              <w:ind w:left="227"/>
              <w:rPr>
                <w:sz w:val="16"/>
                <w:szCs w:val="16"/>
              </w:rPr>
            </w:pPr>
            <w:r w:rsidRPr="00E54774">
              <w:rPr>
                <w:sz w:val="16"/>
                <w:szCs w:val="16"/>
              </w:rPr>
              <w:t>./tagNaam(‘k_</w:t>
            </w:r>
            <w:r w:rsidR="003E39E7" w:rsidRPr="00E54774">
              <w:rPr>
                <w:sz w:val="16"/>
                <w:szCs w:val="16"/>
              </w:rPr>
              <w:t>Inschrijving</w:t>
            </w:r>
            <w:r w:rsidRPr="00E54774">
              <w:rPr>
                <w:sz w:val="16"/>
                <w:szCs w:val="16"/>
              </w:rPr>
              <w:t>KoopVolgnummer’)</w:t>
            </w:r>
          </w:p>
          <w:p w:rsidR="00042293" w:rsidRPr="00E54774" w:rsidRDefault="00042293" w:rsidP="00E54774">
            <w:pPr>
              <w:spacing w:line="240" w:lineRule="auto"/>
              <w:rPr>
                <w:sz w:val="16"/>
                <w:szCs w:val="16"/>
              </w:rPr>
            </w:pPr>
            <w:r w:rsidRPr="00E54774">
              <w:rPr>
                <w:sz w:val="16"/>
                <w:szCs w:val="16"/>
              </w:rPr>
              <w:tab/>
              <w:t xml:space="preserve">./tekst(‘true’ = tekst wordt getoond met volgnummer en zonder lidwoord ‘false’ = tekst wordt </w:t>
            </w:r>
            <w:r w:rsidRPr="00E54774">
              <w:rPr>
                <w:sz w:val="16"/>
                <w:szCs w:val="16"/>
              </w:rPr>
              <w:tab/>
              <w:t>getoond zonder</w:t>
            </w:r>
            <w:r w:rsidRPr="00E54774">
              <w:rPr>
                <w:sz w:val="16"/>
                <w:szCs w:val="16"/>
              </w:rPr>
              <w:tab/>
              <w:t>volgnummer en met lidwoord’)</w:t>
            </w:r>
          </w:p>
          <w:p w:rsidR="00042293" w:rsidRPr="00E54774" w:rsidRDefault="00042293" w:rsidP="00E54774">
            <w:pPr>
              <w:spacing w:line="240" w:lineRule="auto"/>
              <w:rPr>
                <w:sz w:val="16"/>
                <w:szCs w:val="16"/>
              </w:rPr>
            </w:pPr>
          </w:p>
          <w:p w:rsidR="005C29E0" w:rsidRPr="00E54774" w:rsidRDefault="005C29E0" w:rsidP="00E54774">
            <w:pPr>
              <w:spacing w:line="240" w:lineRule="auto"/>
              <w:rPr>
                <w:sz w:val="16"/>
                <w:szCs w:val="16"/>
              </w:rPr>
            </w:pPr>
            <w:r w:rsidRPr="00E54774">
              <w:rPr>
                <w:sz w:val="16"/>
                <w:szCs w:val="16"/>
              </w:rPr>
              <w:t>-keuze van de te tonen tekst tbv inschrijving bij het Kadaster</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’)]/tekstkeuze</w:t>
            </w:r>
            <w:r w:rsidR="00F20238" w:rsidRPr="00E54774">
              <w:rPr>
                <w:rFonts w:cs="Arial"/>
                <w:sz w:val="16"/>
                <w:szCs w:val="16"/>
              </w:rPr>
              <w:t>/</w:t>
            </w:r>
          </w:p>
          <w:p w:rsidR="00042293" w:rsidRPr="00E54774" w:rsidRDefault="00042293" w:rsidP="00E54774">
            <w:pPr>
              <w:spacing w:line="240" w:lineRule="auto"/>
              <w:ind w:left="227"/>
              <w:rPr>
                <w:sz w:val="16"/>
                <w:szCs w:val="16"/>
              </w:rPr>
            </w:pPr>
            <w:r w:rsidRPr="00E54774">
              <w:rPr>
                <w:sz w:val="16"/>
                <w:szCs w:val="16"/>
              </w:rPr>
              <w:t>./tagNaam(‘k_</w:t>
            </w:r>
            <w:r w:rsidR="003E39E7" w:rsidRPr="00E54774">
              <w:rPr>
                <w:sz w:val="16"/>
                <w:szCs w:val="16"/>
              </w:rPr>
              <w:t>Inschrijving</w:t>
            </w:r>
            <w:r w:rsidRPr="00E54774">
              <w:rPr>
                <w:sz w:val="16"/>
                <w:szCs w:val="16"/>
              </w:rPr>
              <w:t>KoopKadastertekst’)</w:t>
            </w:r>
          </w:p>
          <w:p w:rsidR="00042293" w:rsidRPr="00E54774" w:rsidRDefault="00042293" w:rsidP="00E54774">
            <w:pPr>
              <w:spacing w:line="240" w:lineRule="auto"/>
              <w:rPr>
                <w:sz w:val="16"/>
                <w:szCs w:val="16"/>
              </w:rPr>
            </w:pPr>
            <w:r w:rsidRPr="00E54774">
              <w:rPr>
                <w:sz w:val="16"/>
                <w:szCs w:val="16"/>
              </w:rPr>
              <w:tab/>
              <w:t>./tekst(</w:t>
            </w:r>
            <w:smartTag w:uri="urn:schemas-microsoft-com:office:smarttags" w:element="metricconverter">
              <w:smartTagPr>
                <w:attr w:name="ProductID" w:val="1’"/>
              </w:smartTagPr>
              <w:r w:rsidR="0032740A" w:rsidRPr="00E54774">
                <w:rPr>
                  <w:sz w:val="16"/>
                  <w:szCs w:val="16"/>
                </w:rPr>
                <w:t>1’</w:t>
              </w:r>
            </w:smartTag>
            <w:r w:rsidR="0032740A" w:rsidRPr="00E54774">
              <w:rPr>
                <w:sz w:val="16"/>
                <w:szCs w:val="16"/>
              </w:rPr>
              <w:t xml:space="preserve"> t/m ‘3’</w:t>
            </w:r>
            <w:r w:rsidRPr="00E54774">
              <w:rPr>
                <w:sz w:val="16"/>
                <w:szCs w:val="16"/>
              </w:rPr>
              <w:t>)</w:t>
            </w:r>
          </w:p>
          <w:p w:rsidR="00042293" w:rsidRPr="00E54774" w:rsidRDefault="00042293" w:rsidP="00E54774">
            <w:pPr>
              <w:spacing w:line="240" w:lineRule="auto"/>
              <w:rPr>
                <w:sz w:val="16"/>
                <w:szCs w:val="16"/>
              </w:rPr>
            </w:pPr>
          </w:p>
          <w:p w:rsidR="0032740A" w:rsidRPr="00E54774" w:rsidRDefault="0032740A" w:rsidP="0032740A">
            <w:pPr>
              <w:rPr>
                <w:sz w:val="16"/>
                <w:szCs w:val="16"/>
              </w:rPr>
            </w:pPr>
            <w:r w:rsidRPr="00E54774">
              <w:rPr>
                <w:sz w:val="16"/>
                <w:szCs w:val="16"/>
              </w:rPr>
              <w:t xml:space="preserve">Bij een </w:t>
            </w:r>
            <w:r w:rsidRPr="006A0D26">
              <w:t>gekozen</w:t>
            </w:r>
            <w:r w:rsidRPr="00E54774">
              <w:rPr>
                <w:sz w:val="16"/>
                <w:szCs w:val="16"/>
              </w:rPr>
              <w:t xml:space="preserve"> keuzetekst in tekst komt het volgende in de akte te staan:</w:t>
            </w:r>
          </w:p>
          <w:tbl>
            <w:tblPr>
              <w:tblW w:w="6662"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00"/>
              <w:gridCol w:w="5662"/>
            </w:tblGrid>
            <w:tr w:rsidR="0032740A" w:rsidRPr="00E54774" w:rsidTr="00E54774">
              <w:trPr>
                <w:tblHeader/>
              </w:trPr>
              <w:tc>
                <w:tcPr>
                  <w:tcW w:w="1000" w:type="dxa"/>
                  <w:tcBorders>
                    <w:bottom w:val="dotted" w:sz="4" w:space="0" w:color="auto"/>
                  </w:tcBorders>
                  <w:shd w:val="clear" w:color="auto" w:fill="auto"/>
                </w:tcPr>
                <w:p w:rsidR="0032740A" w:rsidRPr="00E54774" w:rsidRDefault="0032740A" w:rsidP="00E54774">
                  <w:pPr>
                    <w:spacing w:line="240" w:lineRule="auto"/>
                    <w:rPr>
                      <w:rFonts w:cs="Arial"/>
                      <w:b/>
                      <w:i/>
                      <w:sz w:val="14"/>
                      <w:szCs w:val="14"/>
                    </w:rPr>
                  </w:pPr>
                  <w:r w:rsidRPr="00E54774">
                    <w:rPr>
                      <w:rFonts w:cs="Arial"/>
                      <w:b/>
                      <w:i/>
                      <w:sz w:val="14"/>
                      <w:szCs w:val="14"/>
                    </w:rPr>
                    <w:t>Keuzetekst</w:t>
                  </w:r>
                </w:p>
              </w:tc>
              <w:tc>
                <w:tcPr>
                  <w:tcW w:w="5662" w:type="dxa"/>
                  <w:tcBorders>
                    <w:bottom w:val="dotted" w:sz="4" w:space="0" w:color="auto"/>
                  </w:tcBorders>
                  <w:shd w:val="clear" w:color="auto" w:fill="auto"/>
                </w:tcPr>
                <w:p w:rsidR="0032740A" w:rsidRPr="00E54774" w:rsidRDefault="0032740A" w:rsidP="00E54774">
                  <w:pPr>
                    <w:spacing w:line="240" w:lineRule="auto"/>
                    <w:rPr>
                      <w:rFonts w:cs="Arial"/>
                      <w:b/>
                      <w:i/>
                      <w:sz w:val="14"/>
                      <w:szCs w:val="14"/>
                    </w:rPr>
                  </w:pPr>
                  <w:r w:rsidRPr="00E54774">
                    <w:rPr>
                      <w:rFonts w:cs="Arial"/>
                      <w:b/>
                      <w:i/>
                      <w:sz w:val="14"/>
                      <w:szCs w:val="14"/>
                    </w:rPr>
                    <w:t>Aktetekst</w:t>
                  </w:r>
                </w:p>
              </w:tc>
            </w:tr>
            <w:tr w:rsidR="0032740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spacing w:line="240" w:lineRule="auto"/>
                    <w:rPr>
                      <w:sz w:val="16"/>
                      <w:szCs w:val="16"/>
                    </w:rPr>
                  </w:pPr>
                  <w:r w:rsidRPr="00E54774">
                    <w:rPr>
                      <w:bCs/>
                      <w:sz w:val="16"/>
                      <w:szCs w:val="16"/>
                    </w:rPr>
                    <w:t>ten kantore van de Dienst voor het kadaster en de openbare registers</w:t>
                  </w:r>
                </w:p>
              </w:tc>
            </w:tr>
            <w:tr w:rsidR="0032740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spacing w:line="240" w:lineRule="auto"/>
                    <w:rPr>
                      <w:sz w:val="16"/>
                      <w:szCs w:val="16"/>
                    </w:rPr>
                  </w:pPr>
                  <w:r w:rsidRPr="00E54774">
                    <w:rPr>
                      <w:rFonts w:cs="Arial"/>
                      <w:bCs/>
                      <w:sz w:val="16"/>
                      <w:szCs w:val="16"/>
                    </w:rPr>
                    <w:t xml:space="preserve">in de openbare registers van </w:t>
                  </w:r>
                  <w:r w:rsidRPr="00E54774">
                    <w:rPr>
                      <w:rFonts w:cs="Arial"/>
                      <w:sz w:val="16"/>
                      <w:szCs w:val="16"/>
                    </w:rPr>
                    <w:t>het kadaster</w:t>
                  </w:r>
                </w:p>
              </w:tc>
            </w:tr>
            <w:tr w:rsidR="0032740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spacing w:line="240" w:lineRule="auto"/>
                    <w:rPr>
                      <w:sz w:val="16"/>
                      <w:szCs w:val="16"/>
                    </w:rPr>
                  </w:pPr>
                  <w:r w:rsidRPr="00E54774">
                    <w:rPr>
                      <w:rFonts w:cs="Arial"/>
                      <w:bCs/>
                      <w:sz w:val="16"/>
                      <w:szCs w:val="16"/>
                    </w:rPr>
                    <w:t xml:space="preserve">in de openbare registers van </w:t>
                  </w:r>
                  <w:r w:rsidRPr="00E54774">
                    <w:rPr>
                      <w:rFonts w:cs="Arial"/>
                      <w:sz w:val="16"/>
                      <w:szCs w:val="16"/>
                    </w:rPr>
                    <w:t>de Dienst voor het kadaster</w:t>
                  </w:r>
                </w:p>
              </w:tc>
            </w:tr>
          </w:tbl>
          <w:p w:rsidR="0032740A" w:rsidRPr="00E54774" w:rsidRDefault="0032740A"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sz w:val="16"/>
                <w:szCs w:val="16"/>
              </w:rPr>
              <w:t>koopovereenkomst</w:t>
            </w:r>
            <w:r w:rsidR="00F20238"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./datumInschrijving</w:t>
            </w:r>
          </w:p>
          <w:p w:rsidR="00042293" w:rsidRPr="00E54774" w:rsidRDefault="00042293" w:rsidP="00E54774">
            <w:pPr>
              <w:spacing w:line="240" w:lineRule="auto"/>
              <w:ind w:left="227"/>
              <w:rPr>
                <w:sz w:val="16"/>
                <w:szCs w:val="16"/>
              </w:rPr>
            </w:pPr>
            <w:r w:rsidRPr="00E54774">
              <w:rPr>
                <w:sz w:val="16"/>
                <w:szCs w:val="16"/>
              </w:rPr>
              <w:t>./gegevensInschrijving</w:t>
            </w:r>
          </w:p>
          <w:p w:rsidR="00042293" w:rsidRPr="00E54774" w:rsidRDefault="00042293" w:rsidP="00E54774">
            <w:pPr>
              <w:spacing w:line="240" w:lineRule="auto"/>
              <w:rPr>
                <w:sz w:val="16"/>
                <w:szCs w:val="16"/>
              </w:rPr>
            </w:pPr>
          </w:p>
        </w:tc>
      </w:tr>
      <w:tr w:rsidR="00042293" w:rsidRPr="001F6D6C" w:rsidTr="00E54774">
        <w:tc>
          <w:tcPr>
            <w:tcW w:w="6771" w:type="dxa"/>
            <w:shd w:val="clear" w:color="auto" w:fill="auto"/>
          </w:tcPr>
          <w:p w:rsidR="00042293" w:rsidRPr="00E54774" w:rsidRDefault="0032740A" w:rsidP="00E54774">
            <w:pPr>
              <w:autoSpaceDE w:val="0"/>
              <w:autoSpaceDN w:val="0"/>
              <w:adjustRightInd w:val="0"/>
              <w:rPr>
                <w:bCs/>
                <w:color w:val="800080"/>
                <w:u w:val="single"/>
              </w:rPr>
            </w:pP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00042293" w:rsidRPr="00E54774">
              <w:rPr>
                <w:color w:val="3366FF"/>
              </w:rPr>
              <w:t>welke inschrijving door de inschrijving van een afschrift van deze akte waardeloos zal worden</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00042293" w:rsidRPr="00E54774">
              <w:rPr>
                <w:color w:val="800080"/>
              </w:rPr>
              <w:t>.</w:t>
            </w:r>
          </w:p>
        </w:tc>
        <w:tc>
          <w:tcPr>
            <w:tcW w:w="7371" w:type="dxa"/>
            <w:shd w:val="clear" w:color="auto" w:fill="auto"/>
          </w:tcPr>
          <w:p w:rsidR="00042293" w:rsidRPr="00737F18" w:rsidRDefault="00042293" w:rsidP="00042293">
            <w:r>
              <w:t>Optionele tekst, die ook weggelaten mag worden.</w:t>
            </w:r>
          </w:p>
          <w:p w:rsidR="00042293" w:rsidRPr="00737F18" w:rsidRDefault="00042293" w:rsidP="00042293"/>
          <w:p w:rsidR="00042293" w:rsidRPr="00E54774" w:rsidRDefault="00042293" w:rsidP="00042293">
            <w:pPr>
              <w:rPr>
                <w:u w:val="single"/>
              </w:rPr>
            </w:pPr>
            <w:r w:rsidRPr="00E54774">
              <w:rPr>
                <w:u w:val="single"/>
              </w:rPr>
              <w:t xml:space="preserve">Mapping: </w:t>
            </w:r>
          </w:p>
          <w:p w:rsidR="00042293" w:rsidRPr="00E54774" w:rsidRDefault="00042293" w:rsidP="00E54774">
            <w:pPr>
              <w:spacing w:before="72"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sz w:val="16"/>
                <w:szCs w:val="16"/>
              </w:rPr>
              <w:t>/</w:t>
            </w:r>
          </w:p>
          <w:p w:rsidR="00042293" w:rsidRPr="001F6D6C" w:rsidRDefault="00933A5A" w:rsidP="00E54774">
            <w:pPr>
              <w:spacing w:line="240" w:lineRule="auto"/>
            </w:pPr>
            <w:r w:rsidRPr="00E54774">
              <w:rPr>
                <w:sz w:val="16"/>
                <w:szCs w:val="16"/>
              </w:rPr>
              <w:tab/>
            </w:r>
            <w:r w:rsidR="00042293" w:rsidRPr="00E54774">
              <w:rPr>
                <w:sz w:val="16"/>
                <w:szCs w:val="16"/>
              </w:rPr>
              <w:t>./vervallen(‘true’ = tekst wordt wel getoond; ‘false’ = tekst wordt niet getoond)</w:t>
            </w:r>
          </w:p>
        </w:tc>
      </w:tr>
    </w:tbl>
    <w:p w:rsidR="00042293" w:rsidRDefault="00042293" w:rsidP="00042293">
      <w:pPr>
        <w:tabs>
          <w:tab w:val="left" w:pos="6771"/>
        </w:tabs>
        <w:rPr>
          <w:color w:val="FF0000"/>
          <w:u w:val="single"/>
        </w:rPr>
      </w:pPr>
    </w:p>
    <w:p w:rsidR="00042293" w:rsidRPr="00F67FEE" w:rsidRDefault="00042293" w:rsidP="00042293">
      <w:pPr>
        <w:pStyle w:val="Kop2"/>
        <w:numPr>
          <w:ilvl w:val="1"/>
          <w:numId w:val="1"/>
        </w:numPr>
        <w:rPr>
          <w:lang w:val="nl-NL"/>
        </w:rPr>
      </w:pPr>
      <w:bookmarkStart w:id="74" w:name="_Toc358624454"/>
      <w:bookmarkStart w:id="75" w:name="_Ref414954403"/>
      <w:bookmarkStart w:id="76" w:name="_Toc462994155"/>
      <w:r w:rsidRPr="00F67FEE">
        <w:rPr>
          <w:lang w:val="nl-NL"/>
        </w:rPr>
        <w:t>Koopprijs</w:t>
      </w:r>
      <w:bookmarkEnd w:id="74"/>
      <w:bookmarkEnd w:id="75"/>
      <w:bookmarkEnd w:id="7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color w:val="FF0000"/>
                <w:u w:val="single"/>
              </w:rPr>
            </w:pPr>
            <w:r w:rsidRPr="00E54774">
              <w:rPr>
                <w:color w:val="FF0000"/>
                <w:u w:val="single"/>
              </w:rPr>
              <w:t>KOOPPRIJS</w:t>
            </w:r>
          </w:p>
        </w:tc>
        <w:tc>
          <w:tcPr>
            <w:tcW w:w="7371" w:type="dxa"/>
            <w:shd w:val="clear" w:color="auto" w:fill="auto"/>
          </w:tcPr>
          <w:p w:rsidR="00042293" w:rsidRPr="00737F18" w:rsidRDefault="00042293" w:rsidP="00042293">
            <w:r>
              <w:t>Vaste tekst</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color w:val="FFFFFF"/>
              </w:rPr>
            </w:pPr>
            <w:r w:rsidRPr="00E54774">
              <w:rPr>
                <w:color w:val="FFFFFF"/>
                <w:highlight w:val="darkYellow"/>
              </w:rPr>
              <w:t>KEUZEBLOK KOOPPRIJS</w:t>
            </w:r>
          </w:p>
        </w:tc>
        <w:tc>
          <w:tcPr>
            <w:tcW w:w="7371" w:type="dxa"/>
            <w:shd w:val="clear" w:color="auto" w:fill="auto"/>
          </w:tcPr>
          <w:p w:rsidR="00197696" w:rsidRDefault="00042293" w:rsidP="00042293">
            <w:r>
              <w:t xml:space="preserve">Het herhalende keuzeblok voor Koopprijs bestaat uit 2 hoofd varianten met verschillende subvarianten, waarbij de keuze van de hoofdvariant beperkt is door de gekozen variant bij Koop–Levering. </w:t>
            </w:r>
            <w:r w:rsidRPr="006919F5">
              <w:t>De varianten worden in de volgende paragrafen beschreven.</w:t>
            </w:r>
            <w:r>
              <w:t xml:space="preserve"> </w:t>
            </w:r>
          </w:p>
          <w:p w:rsidR="00042293" w:rsidRDefault="00042293" w:rsidP="00042293"/>
          <w:p w:rsidR="00042293" w:rsidRDefault="007C6C01" w:rsidP="00042293">
            <w:r>
              <w:t>Het keuzeblok</w:t>
            </w:r>
            <w:r w:rsidR="00042293">
              <w:t xml:space="preserve"> koopprijs wordt </w:t>
            </w:r>
            <w:r w:rsidR="00242602">
              <w:t>getoond</w:t>
            </w:r>
            <w:r w:rsidR="00042293">
              <w:t>:</w:t>
            </w:r>
          </w:p>
          <w:p w:rsidR="007C6C01" w:rsidRDefault="00042293" w:rsidP="00E54774">
            <w:pPr>
              <w:numPr>
                <w:ilvl w:val="0"/>
                <w:numId w:val="42"/>
              </w:numPr>
            </w:pPr>
            <w:r>
              <w:t>voor de hele koop</w:t>
            </w:r>
            <w:r w:rsidR="0000590B">
              <w:t xml:space="preserve">-levering </w:t>
            </w:r>
          </w:p>
          <w:p w:rsidR="00042293" w:rsidRDefault="0000590B" w:rsidP="00E54774">
            <w:pPr>
              <w:numPr>
                <w:ilvl w:val="1"/>
                <w:numId w:val="10"/>
              </w:numPr>
            </w:pPr>
            <w:r>
              <w:t>voor alle registergoederen die daarvan deel uitmaken</w:t>
            </w:r>
            <w:r w:rsidR="0043260A">
              <w:t xml:space="preserve"> moet dezelfde variant gekozen worden</w:t>
            </w:r>
            <w:r w:rsidR="00CE5D7E">
              <w:t xml:space="preserve"> en deze </w:t>
            </w:r>
            <w:r w:rsidR="007C6C01">
              <w:t xml:space="preserve">variant </w:t>
            </w:r>
            <w:r w:rsidR="00CE5D7E">
              <w:t>wordt eenmaal getoond</w:t>
            </w:r>
            <w:r w:rsidR="00042293">
              <w:t>,</w:t>
            </w:r>
          </w:p>
          <w:p w:rsidR="00A518E0" w:rsidRDefault="007E5BB9" w:rsidP="00E54774">
            <w:pPr>
              <w:numPr>
                <w:ilvl w:val="1"/>
                <w:numId w:val="10"/>
              </w:numPr>
            </w:pPr>
            <w:r>
              <w:t>de koopprijs</w:t>
            </w:r>
            <w:r w:rsidR="00A518E0">
              <w:t xml:space="preserve"> is gevuld voor de hele koop,</w:t>
            </w:r>
          </w:p>
          <w:p w:rsidR="00C93ED2" w:rsidRDefault="00C93ED2" w:rsidP="00E54774">
            <w:pPr>
              <w:numPr>
                <w:ilvl w:val="1"/>
                <w:numId w:val="10"/>
              </w:numPr>
            </w:pPr>
            <w:r>
              <w:t>in de opsomming van registergoederen worden</w:t>
            </w:r>
            <w:r w:rsidR="004301A9">
              <w:t xml:space="preserve"> alle registergoederen gezamenlij</w:t>
            </w:r>
            <w:r w:rsidR="0001243A">
              <w:t>k</w:t>
            </w:r>
            <w:r w:rsidR="004301A9">
              <w:t xml:space="preserve"> getoond,</w:t>
            </w:r>
          </w:p>
          <w:p w:rsidR="00A518E0" w:rsidRDefault="00042293" w:rsidP="00E54774">
            <w:pPr>
              <w:numPr>
                <w:ilvl w:val="0"/>
                <w:numId w:val="42"/>
              </w:numPr>
            </w:pPr>
            <w:r>
              <w:t>per registergoed</w:t>
            </w:r>
          </w:p>
          <w:p w:rsidR="00B07173" w:rsidRDefault="00B07173" w:rsidP="00E54774">
            <w:pPr>
              <w:numPr>
                <w:ilvl w:val="1"/>
                <w:numId w:val="10"/>
              </w:numPr>
            </w:pPr>
            <w:r>
              <w:t xml:space="preserve">elk registergoed heeft een aanduiding met volgnummer (zie par. </w:t>
            </w:r>
            <w:r>
              <w:fldChar w:fldCharType="begin"/>
            </w:r>
            <w:r>
              <w:instrText xml:space="preserve"> REF _Ref414957680 \r \h </w:instrText>
            </w:r>
            <w:r>
              <w:fldChar w:fldCharType="separate"/>
            </w:r>
            <w:r w:rsidR="00CB4D5E">
              <w:t>2.4</w:t>
            </w:r>
            <w:r>
              <w:fldChar w:fldCharType="end"/>
            </w:r>
            <w:r>
              <w:t>)</w:t>
            </w:r>
          </w:p>
          <w:p w:rsidR="00042293" w:rsidRDefault="007C6C01" w:rsidP="00E54774">
            <w:pPr>
              <w:numPr>
                <w:ilvl w:val="1"/>
                <w:numId w:val="10"/>
              </w:numPr>
            </w:pPr>
            <w:r>
              <w:t xml:space="preserve">de </w:t>
            </w:r>
            <w:r w:rsidR="0043260A">
              <w:t xml:space="preserve">variant </w:t>
            </w:r>
            <w:r w:rsidR="00135EDC">
              <w:t>wordt per registergoed gekozen</w:t>
            </w:r>
            <w:r w:rsidR="00CE5D7E">
              <w:t xml:space="preserve"> en getoond</w:t>
            </w:r>
            <w:r w:rsidR="00042293">
              <w:t>,</w:t>
            </w:r>
          </w:p>
          <w:p w:rsidR="00A518E0" w:rsidRDefault="007E5BB9" w:rsidP="00E54774">
            <w:pPr>
              <w:numPr>
                <w:ilvl w:val="1"/>
                <w:numId w:val="10"/>
              </w:numPr>
            </w:pPr>
            <w:r>
              <w:t>de k</w:t>
            </w:r>
            <w:r w:rsidR="00A518E0">
              <w:t>oopprijs is gevuld per registergoed,</w:t>
            </w:r>
          </w:p>
          <w:p w:rsidR="00A518E0" w:rsidRDefault="00135EDC" w:rsidP="00E54774">
            <w:pPr>
              <w:numPr>
                <w:ilvl w:val="1"/>
                <w:numId w:val="10"/>
              </w:numPr>
            </w:pPr>
            <w:r>
              <w:t xml:space="preserve">wanneer ook de </w:t>
            </w:r>
            <w:r w:rsidR="007E5BB9">
              <w:t>koopprijs</w:t>
            </w:r>
            <w:r>
              <w:t xml:space="preserve"> voor de hele koop is gevuld dan wordt deze genegeerd,</w:t>
            </w:r>
          </w:p>
          <w:p w:rsidR="004301A9" w:rsidRDefault="004301A9" w:rsidP="00E54774">
            <w:pPr>
              <w:numPr>
                <w:ilvl w:val="1"/>
                <w:numId w:val="10"/>
              </w:numPr>
            </w:pPr>
            <w:r>
              <w:t xml:space="preserve">in de opsomming van registergoederen wordt </w:t>
            </w:r>
            <w:r w:rsidR="007C6C01">
              <w:t xml:space="preserve">alleen </w:t>
            </w:r>
            <w:r>
              <w:t xml:space="preserve">het betreffende registergoed </w:t>
            </w:r>
            <w:r w:rsidR="0001243A">
              <w:t>getoond</w:t>
            </w:r>
            <w:r>
              <w:t>,</w:t>
            </w:r>
          </w:p>
          <w:p w:rsidR="00042293" w:rsidRDefault="00042293" w:rsidP="00E54774">
            <w:pPr>
              <w:numPr>
                <w:ilvl w:val="0"/>
                <w:numId w:val="42"/>
              </w:numPr>
            </w:pPr>
            <w:r>
              <w:t>voor de hele koop</w:t>
            </w:r>
            <w:r w:rsidR="0000590B">
              <w:t>-levering</w:t>
            </w:r>
            <w:r>
              <w:t xml:space="preserve"> en </w:t>
            </w:r>
            <w:r w:rsidR="0000590B">
              <w:t>per</w:t>
            </w:r>
            <w:r>
              <w:t xml:space="preserve"> registergoed</w:t>
            </w:r>
          </w:p>
          <w:p w:rsidR="00B07173" w:rsidRDefault="00B07173" w:rsidP="00E54774">
            <w:pPr>
              <w:numPr>
                <w:ilvl w:val="1"/>
                <w:numId w:val="10"/>
              </w:numPr>
            </w:pPr>
            <w:r>
              <w:t xml:space="preserve">elk registergoed heeft een aanduiding met volgnummer (zie par. </w:t>
            </w:r>
            <w:r>
              <w:fldChar w:fldCharType="begin"/>
            </w:r>
            <w:r>
              <w:instrText xml:space="preserve"> REF _Ref414957680 \r \h </w:instrText>
            </w:r>
            <w:r>
              <w:fldChar w:fldCharType="separate"/>
            </w:r>
            <w:r w:rsidR="00CB4D5E">
              <w:t>2.4</w:t>
            </w:r>
            <w:r>
              <w:fldChar w:fldCharType="end"/>
            </w:r>
            <w:r>
              <w:t>)</w:t>
            </w:r>
          </w:p>
          <w:p w:rsidR="00A518E0" w:rsidRDefault="00A518E0" w:rsidP="00E54774">
            <w:pPr>
              <w:numPr>
                <w:ilvl w:val="1"/>
                <w:numId w:val="10"/>
              </w:numPr>
            </w:pPr>
            <w:r>
              <w:t>voor alle registergoederen van de koop-levering is variant 1a gekozen,</w:t>
            </w:r>
          </w:p>
          <w:p w:rsidR="00A518E0" w:rsidRDefault="007E5BB9" w:rsidP="00E54774">
            <w:pPr>
              <w:numPr>
                <w:ilvl w:val="1"/>
                <w:numId w:val="10"/>
              </w:numPr>
            </w:pPr>
            <w:r>
              <w:t>de koopprijs</w:t>
            </w:r>
            <w:r w:rsidR="00A518E0">
              <w:t xml:space="preserve"> is gevuld voor de hele koop e</w:t>
            </w:r>
            <w:r>
              <w:t xml:space="preserve">n </w:t>
            </w:r>
            <w:r w:rsidR="00A518E0">
              <w:t>per registergoed.</w:t>
            </w:r>
          </w:p>
          <w:p w:rsidR="00571F9E" w:rsidRDefault="00571F9E" w:rsidP="00E54774">
            <w:pPr>
              <w:numPr>
                <w:ilvl w:val="1"/>
                <w:numId w:val="10"/>
              </w:numPr>
            </w:pPr>
            <w:r>
              <w:t>k_KoopprijsPerRegistergoed=true, anders zie punt 2.</w:t>
            </w:r>
          </w:p>
          <w:p w:rsidR="00CE5D7E" w:rsidRDefault="00CE5D7E" w:rsidP="00E54774">
            <w:pPr>
              <w:numPr>
                <w:ilvl w:val="1"/>
                <w:numId w:val="10"/>
              </w:numPr>
            </w:pPr>
            <w:r>
              <w:t>de gezamenlijk koopprijs wordt getoond met optioneel de aanduiding van de registergoederen met of zonder volgnummer,</w:t>
            </w:r>
          </w:p>
          <w:p w:rsidR="004301A9" w:rsidRDefault="00CE5D7E" w:rsidP="00E54774">
            <w:pPr>
              <w:numPr>
                <w:ilvl w:val="1"/>
                <w:numId w:val="10"/>
              </w:numPr>
            </w:pPr>
            <w:r>
              <w:t>de prijs per registergoed wordt in een opsomming getoond</w:t>
            </w:r>
            <w:r w:rsidR="0001243A">
              <w:t>.</w:t>
            </w:r>
          </w:p>
          <w:p w:rsidR="0000590B" w:rsidRPr="006919F5" w:rsidRDefault="0000590B" w:rsidP="0000590B">
            <w:r>
              <w:t xml:space="preserve">Het is </w:t>
            </w:r>
            <w:r w:rsidRPr="00E54774">
              <w:rPr>
                <w:u w:val="single"/>
              </w:rPr>
              <w:t>niet</w:t>
            </w:r>
            <w:r>
              <w:t xml:space="preserve"> mogelijk om de koopprijs voor een deel van de registergoederen van de Koop-Levering te </w:t>
            </w:r>
            <w:r w:rsidR="00D447FD">
              <w:t>tonen</w:t>
            </w:r>
            <w:r>
              <w:t>.</w:t>
            </w:r>
          </w:p>
          <w:p w:rsidR="00042293" w:rsidRDefault="00042293" w:rsidP="00042293"/>
          <w:p w:rsidR="00042293" w:rsidRPr="00E54774" w:rsidRDefault="00042293" w:rsidP="00E54774">
            <w:pPr>
              <w:spacing w:before="72" w:line="240" w:lineRule="auto"/>
              <w:rPr>
                <w:u w:val="single"/>
              </w:rPr>
            </w:pPr>
            <w:r w:rsidRPr="00E54774">
              <w:rPr>
                <w:u w:val="single"/>
              </w:rPr>
              <w:t>Mapping:</w:t>
            </w:r>
          </w:p>
          <w:p w:rsidR="00A01C9C" w:rsidRPr="00E54774" w:rsidRDefault="00A01C9C" w:rsidP="00E54774">
            <w:pPr>
              <w:spacing w:line="240" w:lineRule="auto"/>
              <w:rPr>
                <w:rFonts w:cs="Arial"/>
                <w:snapToGrid/>
                <w:kern w:val="0"/>
                <w:sz w:val="16"/>
                <w:szCs w:val="16"/>
                <w:lang w:eastAsia="nl-NL"/>
              </w:rPr>
            </w:pPr>
            <w:r w:rsidRPr="00E54774">
              <w:rPr>
                <w:rFonts w:cs="Arial"/>
                <w:snapToGrid/>
                <w:kern w:val="0"/>
                <w:sz w:val="16"/>
                <w:szCs w:val="16"/>
                <w:lang w:eastAsia="nl-NL"/>
              </w:rPr>
              <w:t>-koopprijsvariant</w:t>
            </w:r>
          </w:p>
          <w:p w:rsidR="00042293" w:rsidRPr="00E54774" w:rsidRDefault="00042293" w:rsidP="00E54774">
            <w:pPr>
              <w:spacing w:line="240" w:lineRule="auto"/>
              <w:rPr>
                <w:rFonts w:cs="Arial"/>
                <w:snapToGrid/>
                <w:kern w:val="0"/>
                <w:sz w:val="16"/>
                <w:szCs w:val="16"/>
                <w:lang w:eastAsia="nl-NL"/>
              </w:rPr>
            </w:pPr>
            <w:r w:rsidRPr="00E54774">
              <w:rPr>
                <w:rFonts w:cs="Arial"/>
                <w:snapToGrid/>
                <w:kern w:val="0"/>
                <w:sz w:val="16"/>
                <w:szCs w:val="16"/>
                <w:lang w:eastAsia="nl-NL"/>
              </w:rPr>
              <w:t>//IMKAD_AangebodenStuk/StukdeelLevering</w:t>
            </w:r>
            <w:r w:rsidRPr="00E54774">
              <w:rPr>
                <w:sz w:val="16"/>
                <w:szCs w:val="16"/>
              </w:rPr>
              <w:t>[tia_Volgnummer(‘1’)]</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r w:rsidRPr="00E54774">
              <w:rPr>
                <w:sz w:val="16"/>
                <w:szCs w:val="16"/>
              </w:rPr>
              <w:t>tia_TekstKeuze/</w:t>
            </w:r>
          </w:p>
          <w:p w:rsidR="00042293" w:rsidRPr="00E54774" w:rsidRDefault="00042293" w:rsidP="00E54774">
            <w:pPr>
              <w:spacing w:line="240" w:lineRule="auto"/>
              <w:ind w:left="227"/>
              <w:rPr>
                <w:sz w:val="16"/>
                <w:szCs w:val="16"/>
              </w:rPr>
            </w:pPr>
            <w:r w:rsidRPr="00E54774">
              <w:rPr>
                <w:sz w:val="16"/>
                <w:szCs w:val="16"/>
              </w:rPr>
              <w:t>./tagNaam(‘k_ KoopprijsVariant’)</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hele koop</w:t>
            </w:r>
            <w:r w:rsidR="0043260A" w:rsidRPr="00E54774">
              <w:rPr>
                <w:sz w:val="16"/>
                <w:szCs w:val="16"/>
              </w:rPr>
              <w:t xml:space="preserve"> (k_koopprijsVariant</w:t>
            </w:r>
            <w:r w:rsidR="007A2B2C" w:rsidRPr="00E54774">
              <w:rPr>
                <w:sz w:val="16"/>
                <w:szCs w:val="16"/>
              </w:rPr>
              <w:t xml:space="preserve"> is</w:t>
            </w:r>
            <w:r w:rsidR="0043260A" w:rsidRPr="00E54774">
              <w:rPr>
                <w:sz w:val="16"/>
                <w:szCs w:val="16"/>
              </w:rPr>
              <w:t xml:space="preserve"> voor all</w:t>
            </w:r>
            <w:r w:rsidR="007A2B2C" w:rsidRPr="00E54774">
              <w:rPr>
                <w:sz w:val="16"/>
                <w:szCs w:val="16"/>
              </w:rPr>
              <w:t>e</w:t>
            </w:r>
            <w:r w:rsidR="0043260A" w:rsidRPr="00E54774">
              <w:rPr>
                <w:sz w:val="16"/>
                <w:szCs w:val="16"/>
              </w:rPr>
              <w:t xml:space="preserve"> bijbehorende registergoederen hetzelfde)</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StukdeelKoop/</w:t>
            </w:r>
          </w:p>
          <w:p w:rsidR="00042293" w:rsidRPr="00E54774" w:rsidRDefault="00042293" w:rsidP="00E54774">
            <w:pPr>
              <w:spacing w:line="240" w:lineRule="auto"/>
              <w:rPr>
                <w:sz w:val="16"/>
                <w:szCs w:val="16"/>
              </w:rPr>
            </w:pPr>
            <w:r w:rsidRPr="00E54774">
              <w:rPr>
                <w:sz w:val="16"/>
                <w:szCs w:val="16"/>
              </w:rPr>
              <w:tab/>
              <w:t>./transactiesom</w:t>
            </w:r>
          </w:p>
          <w:p w:rsidR="00042293" w:rsidRPr="00E54774" w:rsidRDefault="00042293" w:rsidP="00E54774">
            <w:pPr>
              <w:spacing w:line="240" w:lineRule="auto"/>
              <w:rPr>
                <w:sz w:val="16"/>
                <w:szCs w:val="16"/>
              </w:rPr>
            </w:pPr>
            <w:r w:rsidRPr="00E54774">
              <w:rPr>
                <w:sz w:val="16"/>
                <w:szCs w:val="16"/>
              </w:rPr>
              <w:tab/>
              <w:t>./koopprijsSpecificatie</w:t>
            </w:r>
            <w:r w:rsidRPr="00E54774" w:rsidDel="00CD6918">
              <w:rPr>
                <w:sz w:val="16"/>
                <w:szCs w:val="16"/>
              </w:rPr>
              <w:t xml:space="preserve"> </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r w:rsidR="0043260A" w:rsidRPr="00E54774">
              <w:rPr>
                <w:sz w:val="16"/>
                <w:szCs w:val="16"/>
              </w:rPr>
              <w:t xml:space="preserve"> (k_KoopprijsVariant per registergoed te bepalen)</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ab/>
              <w:t>./tia_BedragKoopprijs</w:t>
            </w:r>
            <w:r>
              <w:t xml:space="preserve"> </w:t>
            </w:r>
          </w:p>
          <w:p w:rsidR="00042293" w:rsidRPr="00E54774" w:rsidRDefault="00042293" w:rsidP="00E54774">
            <w:pPr>
              <w:spacing w:line="240" w:lineRule="auto"/>
              <w:rPr>
                <w:sz w:val="16"/>
                <w:szCs w:val="16"/>
              </w:rPr>
            </w:pPr>
            <w:r w:rsidRPr="00E54774">
              <w:rPr>
                <w:sz w:val="16"/>
                <w:szCs w:val="16"/>
              </w:rPr>
              <w:tab/>
              <w:t>./tia_KoopprijsSpecificatie</w:t>
            </w:r>
          </w:p>
          <w:p w:rsidR="0043260A" w:rsidRPr="00E54774" w:rsidRDefault="0043260A" w:rsidP="00E54774">
            <w:pPr>
              <w:spacing w:line="240" w:lineRule="auto"/>
              <w:rPr>
                <w:sz w:val="16"/>
                <w:szCs w:val="16"/>
              </w:rPr>
            </w:pPr>
          </w:p>
          <w:p w:rsidR="0043260A" w:rsidRPr="00E54774" w:rsidRDefault="0043260A" w:rsidP="00E54774">
            <w:pPr>
              <w:spacing w:line="240" w:lineRule="auto"/>
              <w:rPr>
                <w:sz w:val="16"/>
                <w:szCs w:val="16"/>
              </w:rPr>
            </w:pPr>
            <w:r w:rsidRPr="00E54774">
              <w:rPr>
                <w:sz w:val="16"/>
                <w:szCs w:val="16"/>
              </w:rPr>
              <w:t>-koopprijs hele koop en per registergoed (k_koopprijsvariant=kaal (1a) voor alle registergoederen)</w:t>
            </w:r>
          </w:p>
          <w:p w:rsidR="0043260A" w:rsidRPr="00E54774" w:rsidRDefault="0043260A" w:rsidP="00E54774">
            <w:pPr>
              <w:spacing w:line="240" w:lineRule="auto"/>
              <w:rPr>
                <w:sz w:val="16"/>
                <w:szCs w:val="16"/>
              </w:rPr>
            </w:pPr>
            <w:r w:rsidRPr="00E54774">
              <w:rPr>
                <w:sz w:val="16"/>
                <w:szCs w:val="16"/>
              </w:rPr>
              <w:t xml:space="preserve">mapping zie </w:t>
            </w:r>
            <w:r w:rsidR="0007096C" w:rsidRPr="00E54774">
              <w:rPr>
                <w:sz w:val="16"/>
                <w:szCs w:val="16"/>
              </w:rPr>
              <w:t>koopprijs hele koop en koopprijs per registergoed</w:t>
            </w:r>
            <w:r w:rsidRPr="00E54774">
              <w:rPr>
                <w:sz w:val="16"/>
                <w:szCs w:val="16"/>
              </w:rPr>
              <w:t>.</w:t>
            </w:r>
          </w:p>
        </w:tc>
      </w:tr>
      <w:tr w:rsidR="00A518E0" w:rsidRPr="00737F18" w:rsidTr="00E54774">
        <w:tc>
          <w:tcPr>
            <w:tcW w:w="6771" w:type="dxa"/>
            <w:shd w:val="clear" w:color="auto" w:fill="auto"/>
          </w:tcPr>
          <w:p w:rsidR="00A518E0" w:rsidRPr="00E54774" w:rsidRDefault="00A518E0" w:rsidP="00E54774">
            <w:pPr>
              <w:autoSpaceDE w:val="0"/>
              <w:autoSpaceDN w:val="0"/>
              <w:adjustRightInd w:val="0"/>
              <w:rPr>
                <w:color w:val="FFFFFF"/>
                <w:highlight w:val="darkYellow"/>
              </w:rPr>
            </w:pPr>
          </w:p>
        </w:tc>
        <w:tc>
          <w:tcPr>
            <w:tcW w:w="7371" w:type="dxa"/>
            <w:shd w:val="clear" w:color="auto" w:fill="auto"/>
          </w:tcPr>
          <w:p w:rsidR="00A518E0" w:rsidRDefault="00A518E0" w:rsidP="00042293"/>
        </w:tc>
      </w:tr>
    </w:tbl>
    <w:p w:rsidR="00042293" w:rsidRDefault="00042293" w:rsidP="00042293">
      <w:pPr>
        <w:pStyle w:val="Kop3"/>
        <w:numPr>
          <w:ilvl w:val="2"/>
          <w:numId w:val="1"/>
        </w:numPr>
      </w:pPr>
      <w:bookmarkStart w:id="77" w:name="_Toc358624455"/>
      <w:bookmarkStart w:id="78" w:name="_Toc462994156"/>
      <w:r>
        <w:t>Variant 1: één koopprijs</w:t>
      </w:r>
      <w:bookmarkEnd w:id="77"/>
      <w:bookmarkEnd w:id="78"/>
    </w:p>
    <w:p w:rsidR="00042293" w:rsidRDefault="00042293" w:rsidP="00042293">
      <w:pPr>
        <w:rPr>
          <w:lang w:val="nl"/>
        </w:rPr>
      </w:pPr>
      <w:r>
        <w:rPr>
          <w:lang w:val="nl"/>
        </w:rPr>
        <w:t>Deze tekst wordt getoond, indien bij Koop – Levering is gekozen voor variant 1</w:t>
      </w:r>
      <w:r w:rsidR="00E977E8">
        <w:rPr>
          <w:lang w:val="nl"/>
        </w:rPr>
        <w:t xml:space="preserve"> (standaardlevering)</w:t>
      </w:r>
      <w:r>
        <w:rPr>
          <w:lang w:val="nl"/>
        </w:rPr>
        <w:t>, 3</w:t>
      </w:r>
      <w:r w:rsidR="00E977E8">
        <w:rPr>
          <w:lang w:val="nl"/>
        </w:rPr>
        <w:t xml:space="preserve"> (met cessie)</w:t>
      </w:r>
      <w:r>
        <w:rPr>
          <w:lang w:val="nl"/>
        </w:rPr>
        <w:t xml:space="preserve"> of 4</w:t>
      </w:r>
      <w:r w:rsidR="00E977E8">
        <w:rPr>
          <w:lang w:val="nl"/>
        </w:rPr>
        <w:t xml:space="preserve"> (met indeplaatststelling)</w:t>
      </w:r>
      <w:r>
        <w:rPr>
          <w:lang w:val="nl"/>
        </w:rPr>
        <w:t>.</w:t>
      </w:r>
    </w:p>
    <w:p w:rsidR="00F81ABA" w:rsidRDefault="00F81ABA" w:rsidP="00042293">
      <w:pPr>
        <w:rPr>
          <w:lang w:val="nl"/>
        </w:rPr>
      </w:pPr>
    </w:p>
    <w:p w:rsidR="00F81ABA" w:rsidRDefault="00F81ABA" w:rsidP="00F81ABA">
      <w:pPr>
        <w:spacing w:line="240" w:lineRule="auto"/>
        <w:rPr>
          <w:sz w:val="16"/>
          <w:szCs w:val="16"/>
        </w:rPr>
      </w:pPr>
      <w:r>
        <w:rPr>
          <w:sz w:val="16"/>
          <w:szCs w:val="16"/>
        </w:rPr>
        <w:t>De stukdelen Koop en Levering die bij elkaar horen worden op basis van het tia_Volgnummer bepaald. Voor een enkelvoudige</w:t>
      </w:r>
      <w:r w:rsidR="00E977E8">
        <w:rPr>
          <w:sz w:val="16"/>
          <w:szCs w:val="16"/>
        </w:rPr>
        <w:t xml:space="preserve"> standaard</w:t>
      </w:r>
      <w:r>
        <w:rPr>
          <w:sz w:val="16"/>
          <w:szCs w:val="16"/>
        </w:rPr>
        <w:t xml:space="preserve"> KOOP-LEVERING zijn de volgnummers in de</w:t>
      </w:r>
      <w:r w:rsidR="00E977E8">
        <w:rPr>
          <w:sz w:val="16"/>
          <w:szCs w:val="16"/>
        </w:rPr>
        <w:t>ze paragraaf</w:t>
      </w:r>
      <w:r>
        <w:rPr>
          <w:sz w:val="16"/>
          <w:szCs w:val="16"/>
        </w:rPr>
        <w:t xml:space="preserve"> vermeld, de eventuele volgende KOOP-LEVERING combinaties zijn hetzelfde aantal opvolgende volgnummers. </w:t>
      </w:r>
    </w:p>
    <w:p w:rsidR="00F81ABA" w:rsidRDefault="00F81ABA" w:rsidP="00F81ABA">
      <w:pPr>
        <w:spacing w:line="240" w:lineRule="auto"/>
        <w:rPr>
          <w:sz w:val="16"/>
          <w:szCs w:val="16"/>
        </w:rPr>
      </w:pPr>
    </w:p>
    <w:p w:rsidR="00F81ABA" w:rsidRDefault="00E977E8" w:rsidP="00F81ABA">
      <w:pPr>
        <w:spacing w:line="240" w:lineRule="auto"/>
        <w:rPr>
          <w:sz w:val="16"/>
          <w:szCs w:val="16"/>
        </w:rPr>
      </w:pPr>
      <w:r>
        <w:rPr>
          <w:sz w:val="16"/>
          <w:szCs w:val="16"/>
        </w:rPr>
        <w:t>De volgnummers die in de mapping in d</w:t>
      </w:r>
      <w:r w:rsidR="00F81ABA">
        <w:rPr>
          <w:sz w:val="16"/>
          <w:szCs w:val="16"/>
        </w:rPr>
        <w:t>e</w:t>
      </w:r>
      <w:r>
        <w:rPr>
          <w:sz w:val="16"/>
          <w:szCs w:val="16"/>
        </w:rPr>
        <w:t>ze paragraaf gebruikt worden zijn gebaseerd op een</w:t>
      </w:r>
      <w:r w:rsidR="00F81ABA">
        <w:rPr>
          <w:sz w:val="16"/>
          <w:szCs w:val="16"/>
        </w:rPr>
        <w:t xml:space="preserve"> enkelvoudige </w:t>
      </w:r>
      <w:r>
        <w:rPr>
          <w:sz w:val="16"/>
          <w:szCs w:val="16"/>
        </w:rPr>
        <w:t>standaardlevering</w:t>
      </w:r>
      <w:r w:rsidR="00F81ABA">
        <w:rPr>
          <w:sz w:val="16"/>
          <w:szCs w:val="16"/>
        </w:rPr>
        <w:t>, voor volgende KOOP-LEVERING combinaties wordt doorgenummerd.</w:t>
      </w:r>
      <w:r>
        <w:rPr>
          <w:sz w:val="16"/>
          <w:szCs w:val="16"/>
        </w:rPr>
        <w:t xml:space="preserve"> Voor de koopprijs worden de gegevens uit het eerste stukdeel Koop gebruikt, wanneer er twee aanwezig zijn voor de KOOP-LEVERING variant.</w:t>
      </w:r>
    </w:p>
    <w:p w:rsidR="00F81ABA" w:rsidRDefault="00F81ABA" w:rsidP="00F81ABA">
      <w:pPr>
        <w:spacing w:line="240" w:lineRule="auto"/>
        <w:rPr>
          <w:sz w:val="16"/>
          <w:szCs w:val="16"/>
        </w:rPr>
      </w:pPr>
    </w:p>
    <w:p w:rsidR="00F81ABA" w:rsidRDefault="00F81ABA" w:rsidP="00F81ABA">
      <w:pPr>
        <w:spacing w:line="240" w:lineRule="auto"/>
        <w:rPr>
          <w:sz w:val="16"/>
          <w:szCs w:val="16"/>
        </w:rPr>
      </w:pPr>
      <w:r>
        <w:rPr>
          <w:sz w:val="16"/>
          <w:szCs w:val="16"/>
        </w:rPr>
        <w:t xml:space="preserve">Bv. Variant </w:t>
      </w:r>
      <w:r w:rsidR="00E977E8">
        <w:rPr>
          <w:sz w:val="16"/>
          <w:szCs w:val="16"/>
        </w:rPr>
        <w:t>3</w:t>
      </w:r>
      <w:r>
        <w:rPr>
          <w:sz w:val="16"/>
          <w:szCs w:val="16"/>
        </w:rPr>
        <w:t xml:space="preserve">, eerste KOOP-LEVERING combinatie:   </w:t>
      </w:r>
    </w:p>
    <w:p w:rsidR="00F81ABA" w:rsidRDefault="00F81ABA" w:rsidP="00F81ABA">
      <w:pPr>
        <w:spacing w:line="240" w:lineRule="auto"/>
        <w:rPr>
          <w:rFonts w:cs="Arial"/>
          <w:sz w:val="16"/>
          <w:szCs w:val="16"/>
        </w:rPr>
      </w:pPr>
      <w:r w:rsidRPr="00C054F4">
        <w:rPr>
          <w:rFonts w:cs="Arial"/>
          <w:sz w:val="16"/>
          <w:szCs w:val="16"/>
        </w:rPr>
        <w:t>//IMKAD_AangebodenStuk/StukdeelKoop/</w:t>
      </w:r>
    </w:p>
    <w:p w:rsidR="00F81ABA" w:rsidRDefault="00F81ABA"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(‘1’)</w:t>
      </w:r>
      <w:r w:rsidR="00E977E8">
        <w:rPr>
          <w:rFonts w:cs="Arial"/>
          <w:sz w:val="16"/>
          <w:szCs w:val="16"/>
        </w:rPr>
        <w:t xml:space="preserve"> (koopprijs gegevens zijn opgenomen bij dit stukdeel Koop)</w:t>
      </w:r>
    </w:p>
    <w:p w:rsidR="00E977E8" w:rsidRDefault="00E977E8" w:rsidP="00E977E8">
      <w:pPr>
        <w:spacing w:line="240" w:lineRule="auto"/>
        <w:rPr>
          <w:rFonts w:cs="Arial"/>
          <w:sz w:val="16"/>
          <w:szCs w:val="16"/>
        </w:rPr>
      </w:pPr>
      <w:r w:rsidRPr="00C054F4">
        <w:rPr>
          <w:rFonts w:cs="Arial"/>
          <w:sz w:val="16"/>
          <w:szCs w:val="16"/>
        </w:rPr>
        <w:t>//IMKAD_AangebodenStuk/StukdeelKoop/</w:t>
      </w:r>
    </w:p>
    <w:p w:rsidR="00E977E8" w:rsidRDefault="00E977E8"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/tia_Volgnummer(‘2</w:t>
      </w:r>
      <w:r w:rsidRPr="00B428D3">
        <w:rPr>
          <w:rFonts w:cs="Arial"/>
          <w:sz w:val="16"/>
          <w:szCs w:val="16"/>
        </w:rPr>
        <w:t>’)</w:t>
      </w:r>
    </w:p>
    <w:p w:rsidR="00F81ABA" w:rsidRDefault="00F81ABA" w:rsidP="00F81ABA">
      <w:pPr>
        <w:spacing w:line="240" w:lineRule="auto"/>
        <w:rPr>
          <w:rFonts w:cs="Arial"/>
          <w:sz w:val="16"/>
          <w:szCs w:val="16"/>
        </w:rPr>
      </w:pPr>
      <w:r w:rsidRPr="00C054F4">
        <w:rPr>
          <w:rFonts w:cs="Arial"/>
          <w:sz w:val="16"/>
          <w:szCs w:val="16"/>
        </w:rPr>
        <w:t>//IMKAD_AangebodenStuk/Stukdeel</w:t>
      </w:r>
      <w:r>
        <w:rPr>
          <w:rFonts w:cs="Arial"/>
          <w:sz w:val="16"/>
          <w:szCs w:val="16"/>
        </w:rPr>
        <w:t>Levering</w:t>
      </w:r>
      <w:r w:rsidRPr="00C054F4">
        <w:rPr>
          <w:rFonts w:cs="Arial"/>
          <w:sz w:val="16"/>
          <w:szCs w:val="16"/>
        </w:rPr>
        <w:t>/</w:t>
      </w:r>
    </w:p>
    <w:p w:rsidR="00F81ABA" w:rsidRDefault="00F81ABA"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(‘1’)</w:t>
      </w:r>
    </w:p>
    <w:p w:rsidR="00F81ABA" w:rsidRDefault="00F81ABA" w:rsidP="00F81ABA">
      <w:pPr>
        <w:spacing w:line="240" w:lineRule="auto"/>
        <w:rPr>
          <w:sz w:val="16"/>
          <w:szCs w:val="16"/>
        </w:rPr>
      </w:pPr>
      <w:r>
        <w:rPr>
          <w:sz w:val="16"/>
          <w:szCs w:val="16"/>
        </w:rPr>
        <w:t xml:space="preserve">De volgende bij elkaar horende KOOP-LEVERING combinatie </w:t>
      </w:r>
      <w:r w:rsidR="00E977E8">
        <w:rPr>
          <w:sz w:val="16"/>
          <w:szCs w:val="16"/>
        </w:rPr>
        <w:t xml:space="preserve">zijn stukdeel Koop met </w:t>
      </w:r>
      <w:r>
        <w:rPr>
          <w:sz w:val="16"/>
          <w:szCs w:val="16"/>
        </w:rPr>
        <w:t>tia_Volgnummer(‘</w:t>
      </w:r>
      <w:r w:rsidR="00E977E8">
        <w:rPr>
          <w:sz w:val="16"/>
          <w:szCs w:val="16"/>
        </w:rPr>
        <w:t>3</w:t>
      </w:r>
      <w:r>
        <w:rPr>
          <w:sz w:val="16"/>
          <w:szCs w:val="16"/>
        </w:rPr>
        <w:t>’)</w:t>
      </w:r>
      <w:r w:rsidR="00E977E8">
        <w:rPr>
          <w:sz w:val="16"/>
          <w:szCs w:val="16"/>
        </w:rPr>
        <w:t xml:space="preserve"> (koopprijs gegevens zijn hier opgenomen) en (‘4’)</w:t>
      </w:r>
      <w:r>
        <w:rPr>
          <w:sz w:val="16"/>
          <w:szCs w:val="16"/>
        </w:rPr>
        <w:t xml:space="preserve"> </w:t>
      </w:r>
      <w:r w:rsidR="00E977E8">
        <w:rPr>
          <w:sz w:val="16"/>
          <w:szCs w:val="16"/>
        </w:rPr>
        <w:t>en stukdeel Levering met tia_Volgnummer (‘2’)</w:t>
      </w:r>
      <w:r>
        <w:rPr>
          <w:sz w:val="16"/>
          <w:szCs w:val="16"/>
        </w:rPr>
        <w:t xml:space="preserve"> enz.</w:t>
      </w:r>
    </w:p>
    <w:p w:rsidR="00E977E8" w:rsidRDefault="00E977E8" w:rsidP="00F81ABA">
      <w:pPr>
        <w:spacing w:line="240" w:lineRule="auto"/>
        <w:rPr>
          <w:sz w:val="16"/>
          <w:szCs w:val="16"/>
        </w:rPr>
      </w:pPr>
    </w:p>
    <w:p w:rsidR="00F81ABA" w:rsidRDefault="00F81ABA" w:rsidP="00F81ABA">
      <w:pPr>
        <w:spacing w:line="240" w:lineRule="auto"/>
        <w:rPr>
          <w:sz w:val="16"/>
          <w:szCs w:val="16"/>
        </w:rPr>
      </w:pPr>
      <w:r>
        <w:rPr>
          <w:sz w:val="16"/>
          <w:szCs w:val="16"/>
        </w:rPr>
        <w:t>Een KOOP-LEVERING combinatie bestaat voor de onderstaande varianten uit 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F81ABA" w:rsidRPr="00E54774" w:rsidTr="00E54774">
        <w:trPr>
          <w:tblHeader/>
        </w:trPr>
        <w:tc>
          <w:tcPr>
            <w:tcW w:w="1641" w:type="dxa"/>
            <w:tcBorders>
              <w:bottom w:val="dotted" w:sz="4" w:space="0" w:color="auto"/>
            </w:tcBorders>
            <w:shd w:val="clear" w:color="auto" w:fill="auto"/>
          </w:tcPr>
          <w:p w:rsidR="00F81ABA" w:rsidRPr="00E54774" w:rsidRDefault="00F81ABA"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rsidR="00F81ABA" w:rsidRPr="00E54774" w:rsidRDefault="00F81ABA"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rsidR="00F81ABA" w:rsidRPr="00E54774" w:rsidRDefault="00F81ABA" w:rsidP="00E54774">
            <w:pPr>
              <w:spacing w:line="240" w:lineRule="auto"/>
              <w:jc w:val="center"/>
              <w:rPr>
                <w:rFonts w:cs="Arial"/>
                <w:b/>
                <w:i/>
                <w:sz w:val="14"/>
                <w:szCs w:val="14"/>
              </w:rPr>
            </w:pPr>
            <w:r w:rsidRPr="00E54774">
              <w:rPr>
                <w:rFonts w:cs="Arial"/>
                <w:b/>
                <w:i/>
                <w:sz w:val="14"/>
                <w:szCs w:val="14"/>
              </w:rPr>
              <w:t>Aantal stukdelen Levering</w:t>
            </w:r>
          </w:p>
        </w:tc>
      </w:tr>
      <w:tr w:rsidR="00F81AB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rPr>
                <w:rFonts w:cs="Arial"/>
                <w:sz w:val="14"/>
                <w:szCs w:val="14"/>
              </w:rPr>
            </w:pPr>
            <w:r w:rsidRPr="00E54774">
              <w:rPr>
                <w:rFonts w:cs="Arial"/>
                <w:sz w:val="14"/>
                <w:szCs w:val="14"/>
              </w:rPr>
              <w:t>Standaardlevering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1</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1</w:t>
            </w:r>
          </w:p>
        </w:tc>
      </w:tr>
      <w:tr w:rsidR="00F81AB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rPr>
                <w:rFonts w:cs="Arial"/>
                <w:sz w:val="14"/>
                <w:szCs w:val="14"/>
              </w:rPr>
            </w:pPr>
            <w:r w:rsidRPr="00E54774">
              <w:rPr>
                <w:rFonts w:cs="Arial"/>
                <w:sz w:val="14"/>
                <w:szCs w:val="14"/>
              </w:rPr>
              <w:t>Met cessie</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1</w:t>
            </w:r>
          </w:p>
        </w:tc>
      </w:tr>
      <w:tr w:rsidR="00F81AB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rPr>
                <w:rFonts w:cs="Arial"/>
                <w:sz w:val="14"/>
                <w:szCs w:val="14"/>
              </w:rPr>
            </w:pPr>
            <w:r w:rsidRPr="00E54774">
              <w:rPr>
                <w:rFonts w:cs="Arial"/>
                <w:sz w:val="14"/>
                <w:szCs w:val="14"/>
              </w:rPr>
              <w:t>Met indeplaatsstelling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1</w:t>
            </w:r>
          </w:p>
        </w:tc>
      </w:tr>
    </w:tbl>
    <w:p w:rsidR="00F81ABA" w:rsidRDefault="00F81ABA" w:rsidP="00042293">
      <w:pPr>
        <w:rPr>
          <w:lang w:val="nl"/>
        </w:rPr>
      </w:pPr>
    </w:p>
    <w:p w:rsidR="00042293" w:rsidRDefault="00042293" w:rsidP="00042293">
      <w:pPr>
        <w:pStyle w:val="Kop4"/>
        <w:numPr>
          <w:ilvl w:val="3"/>
          <w:numId w:val="1"/>
        </w:numPr>
        <w:rPr>
          <w:lang w:val="nl"/>
        </w:rPr>
      </w:pPr>
      <w:bookmarkStart w:id="79" w:name="_Toc303853830"/>
      <w:bookmarkStart w:id="80" w:name="_Toc358624456"/>
      <w:bookmarkStart w:id="81" w:name="_Toc462994157"/>
      <w:bookmarkEnd w:id="79"/>
      <w:r>
        <w:rPr>
          <w:lang w:val="nl"/>
        </w:rPr>
        <w:t>Variant 1.a Koopprijs ‘kaal’</w:t>
      </w:r>
      <w:bookmarkEnd w:id="80"/>
      <w:bookmarkEnd w:id="8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FF0000"/>
              </w:rPr>
              <w:t xml:space="preserve">De koopprijs </w:t>
            </w:r>
          </w:p>
          <w:p w:rsidR="00042293" w:rsidRPr="00E54774" w:rsidRDefault="00042293" w:rsidP="00E54774">
            <w:pPr>
              <w:autoSpaceDE w:val="0"/>
              <w:autoSpaceDN w:val="0"/>
              <w:adjustRightInd w:val="0"/>
              <w:rPr>
                <w:bCs/>
                <w:color w:val="FF0000"/>
              </w:rPr>
            </w:pPr>
          </w:p>
        </w:tc>
        <w:tc>
          <w:tcPr>
            <w:tcW w:w="7371" w:type="dxa"/>
            <w:shd w:val="clear" w:color="auto" w:fill="auto"/>
          </w:tcPr>
          <w:p w:rsidR="001728D6" w:rsidRDefault="00042293" w:rsidP="00E54774">
            <w:pPr>
              <w:spacing w:before="72" w:line="240" w:lineRule="auto"/>
            </w:pPr>
            <w:r w:rsidRPr="009C7D99">
              <w:t>Vaste tekst</w:t>
            </w:r>
            <w:r w:rsidR="001728D6">
              <w:t xml:space="preserve">. </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sz w:val="16"/>
                <w:szCs w:val="16"/>
              </w:rPr>
            </w:pPr>
            <w:r w:rsidRPr="00E54774">
              <w:rPr>
                <w:sz w:val="16"/>
                <w:szCs w:val="16"/>
              </w:rPr>
              <w:t>./tagNaam(‘k_KoopprijsVariant’)</w:t>
            </w:r>
          </w:p>
          <w:p w:rsidR="00042293" w:rsidRPr="00737F18" w:rsidRDefault="00042293" w:rsidP="00E54774">
            <w:pPr>
              <w:spacing w:line="240" w:lineRule="auto"/>
              <w:ind w:left="227"/>
            </w:pPr>
            <w:r w:rsidRPr="00E54774">
              <w:rPr>
                <w:sz w:val="16"/>
                <w:szCs w:val="16"/>
              </w:rPr>
              <w:t>./tekst(‘kaal’)</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rPr>
            </w:pPr>
            <w:r w:rsidRPr="00E54774">
              <w:rPr>
                <w:bCs/>
                <w:color w:val="800080"/>
              </w:rPr>
              <w:t>van</w:t>
            </w:r>
            <w:r w:rsidRPr="00E54774">
              <w:rPr>
                <w:bCs/>
                <w:color w:val="3366FF"/>
              </w:rPr>
              <w:t xml:space="preserve"> het/de</w:t>
            </w:r>
            <w:r w:rsidRPr="00E54774">
              <w:rPr>
                <w:bCs/>
                <w:color w:val="FF0000"/>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800080"/>
                <w:sz w:val="20"/>
              </w:rPr>
              <w:t xml:space="preserve"> </w:t>
            </w:r>
          </w:p>
          <w:p w:rsidR="00042293" w:rsidRPr="00E54774" w:rsidRDefault="00042293" w:rsidP="00E54774">
            <w:pPr>
              <w:autoSpaceDE w:val="0"/>
              <w:autoSpaceDN w:val="0"/>
              <w:adjustRightInd w:val="0"/>
              <w:rPr>
                <w:rFonts w:cs="Arial"/>
                <w:color w:val="800080"/>
                <w:sz w:val="20"/>
              </w:rPr>
            </w:pPr>
          </w:p>
          <w:p w:rsidR="00042293" w:rsidRPr="00E54774" w:rsidRDefault="00042293" w:rsidP="00E54774">
            <w:pPr>
              <w:autoSpaceDE w:val="0"/>
              <w:autoSpaceDN w:val="0"/>
              <w:adjustRightInd w:val="0"/>
              <w:rPr>
                <w:bCs/>
                <w:color w:val="FF0000"/>
              </w:rPr>
            </w:pPr>
          </w:p>
        </w:tc>
        <w:tc>
          <w:tcPr>
            <w:tcW w:w="7371" w:type="dxa"/>
            <w:shd w:val="clear" w:color="auto" w:fill="auto"/>
          </w:tcPr>
          <w:p w:rsidR="00042293" w:rsidRDefault="00042293" w:rsidP="00042293">
            <w:r>
              <w:t>Optionele keuzetekst, mag helemaal weggelaten worden.</w:t>
            </w:r>
            <w:r w:rsidR="00B377BE">
              <w:t xml:space="preserve"> Een registergoed </w:t>
            </w:r>
            <w:r w:rsidR="004F5959">
              <w:t>wordt getoond met het</w:t>
            </w:r>
            <w:r w:rsidR="00B377BE">
              <w:t xml:space="preserve"> volgnummer </w:t>
            </w:r>
            <w:r w:rsidR="004F5959">
              <w:t xml:space="preserve">zoals al eerder getoond is </w:t>
            </w:r>
            <w:r w:rsidR="00B377BE">
              <w:t xml:space="preserve">in paragraaf </w:t>
            </w:r>
            <w:r w:rsidR="00B377BE">
              <w:fldChar w:fldCharType="begin"/>
            </w:r>
            <w:r w:rsidR="00B377BE">
              <w:instrText xml:space="preserve"> REF _Ref361826430 \r \h </w:instrText>
            </w:r>
            <w:r w:rsidR="00B377BE">
              <w:fldChar w:fldCharType="separate"/>
            </w:r>
            <w:r w:rsidR="00CB4D5E">
              <w:t>2.4</w:t>
            </w:r>
            <w:r w:rsidR="00B377BE">
              <w:fldChar w:fldCharType="end"/>
            </w:r>
            <w:r w:rsidR="00B377BE">
              <w:t>.</w:t>
            </w:r>
          </w:p>
          <w:p w:rsidR="00042293" w:rsidRPr="00E54774" w:rsidRDefault="00042293" w:rsidP="00E54774">
            <w:pPr>
              <w:spacing w:before="72" w:line="240" w:lineRule="auto"/>
              <w:rPr>
                <w:u w:val="single"/>
              </w:rPr>
            </w:pPr>
          </w:p>
          <w:p w:rsidR="00480879" w:rsidRDefault="00E75F96" w:rsidP="00480879">
            <w:r w:rsidRPr="00E75F96">
              <w:t xml:space="preserve">Het is een gebruikerskeuze om de registergoederen </w:t>
            </w:r>
            <w:r w:rsidR="00480879">
              <w:t>op te sommen al dan niet met volgnummer, mogelijkheden:</w:t>
            </w:r>
          </w:p>
          <w:p w:rsidR="00480879" w:rsidRDefault="00480879" w:rsidP="00E54774">
            <w:pPr>
              <w:numPr>
                <w:ilvl w:val="0"/>
                <w:numId w:val="10"/>
              </w:numPr>
            </w:pPr>
            <w:r>
              <w:t xml:space="preserve">één registergoed met volgnummer: </w:t>
            </w:r>
            <w:r w:rsidR="00A71645">
              <w:t xml:space="preserve">het </w:t>
            </w:r>
            <w:r>
              <w:t>Registergoed [volgnummer],</w:t>
            </w:r>
          </w:p>
          <w:p w:rsidR="00480879" w:rsidRDefault="00480879" w:rsidP="00E54774">
            <w:pPr>
              <w:numPr>
                <w:ilvl w:val="0"/>
                <w:numId w:val="10"/>
              </w:numPr>
            </w:pPr>
            <w:r>
              <w:t xml:space="preserve">meer dan één registergoed met volgnummer: </w:t>
            </w:r>
            <w:r w:rsidR="00A71645">
              <w:t xml:space="preserve">de </w:t>
            </w:r>
            <w:r>
              <w:t>Registergoederen [volgnummer], [volgnummer] en [volgnummer] (</w:t>
            </w:r>
            <w:r w:rsidRPr="00E75F96">
              <w:t>de laatste twee registergoederen</w:t>
            </w:r>
            <w:r w:rsidRPr="00C8378D">
              <w:t xml:space="preserve"> gescheiden door “en”, de overige door een komma “,”</w:t>
            </w:r>
            <w:r>
              <w:t>),</w:t>
            </w:r>
          </w:p>
          <w:p w:rsidR="00480879" w:rsidRPr="00C8378D" w:rsidRDefault="00480879" w:rsidP="00E54774">
            <w:pPr>
              <w:numPr>
                <w:ilvl w:val="0"/>
                <w:numId w:val="10"/>
              </w:numPr>
            </w:pPr>
            <w:r>
              <w:t>zonder volgnummer: gekozen aanduiding voor het/de registergoed(eren) vermelden.</w:t>
            </w:r>
          </w:p>
          <w:p w:rsidR="00E75F96" w:rsidRPr="00E54774" w:rsidRDefault="00E75F96"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34E10" w:rsidRPr="00E54774" w:rsidRDefault="00034E10" w:rsidP="00E54774">
            <w:pPr>
              <w:spacing w:before="72" w:line="240" w:lineRule="auto"/>
              <w:rPr>
                <w:sz w:val="16"/>
                <w:szCs w:val="16"/>
              </w:rPr>
            </w:pPr>
            <w:r w:rsidRPr="00E54774">
              <w:rPr>
                <w:sz w:val="16"/>
                <w:szCs w:val="16"/>
              </w:rPr>
              <w:t>-opsomming registergoederen tonen</w:t>
            </w:r>
          </w:p>
          <w:p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w:t>
            </w:r>
            <w:r w:rsidR="00E43407" w:rsidRPr="00E54774">
              <w:rPr>
                <w:rFonts w:cs="Arial"/>
                <w:snapToGrid/>
                <w:kern w:val="0"/>
                <w:sz w:val="16"/>
                <w:szCs w:val="16"/>
                <w:lang w:eastAsia="nl-NL"/>
              </w:rPr>
              <w:t>Koopprijs</w:t>
            </w:r>
            <w:r w:rsidRPr="00E54774">
              <w:rPr>
                <w:rFonts w:cs="Arial"/>
                <w:snapToGrid/>
                <w:kern w:val="0"/>
                <w:sz w:val="16"/>
                <w:szCs w:val="16"/>
                <w:lang w:eastAsia="nl-NL"/>
              </w:rPr>
              <w:t>RegistergoedVermelden’)</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042293" w:rsidRPr="00E54774" w:rsidRDefault="00042293" w:rsidP="00E54774">
            <w:pPr>
              <w:spacing w:line="240" w:lineRule="auto"/>
              <w:rPr>
                <w:rFonts w:cs="Arial"/>
                <w:snapToGrid/>
                <w:kern w:val="0"/>
                <w:sz w:val="16"/>
                <w:szCs w:val="16"/>
                <w:lang w:eastAsia="nl-NL"/>
              </w:rPr>
            </w:pPr>
          </w:p>
          <w:p w:rsidR="00CD4FC3" w:rsidRPr="00E54774" w:rsidRDefault="00CD4FC3" w:rsidP="00E54774">
            <w:pPr>
              <w:spacing w:line="240" w:lineRule="auto"/>
              <w:rPr>
                <w:rFonts w:cs="Arial"/>
                <w:snapToGrid/>
                <w:kern w:val="0"/>
                <w:sz w:val="16"/>
                <w:szCs w:val="16"/>
                <w:lang w:eastAsia="nl-NL"/>
              </w:rPr>
            </w:pPr>
            <w:r w:rsidRPr="00E54774">
              <w:rPr>
                <w:rFonts w:cs="Arial"/>
                <w:snapToGrid/>
                <w:kern w:val="0"/>
                <w:sz w:val="16"/>
                <w:szCs w:val="16"/>
                <w:lang w:eastAsia="nl-NL"/>
              </w:rPr>
              <w:t>-alleen gebruiken wanneer k_</w:t>
            </w:r>
            <w:r w:rsidRPr="00E54774">
              <w:rPr>
                <w:sz w:val="16"/>
                <w:szCs w:val="16"/>
              </w:rPr>
              <w:t>KoopprijsRegistergoedVermelden</w:t>
            </w:r>
            <w:r w:rsidRPr="00E54774">
              <w:rPr>
                <w:rFonts w:cs="Arial"/>
                <w:snapToGrid/>
                <w:kern w:val="0"/>
                <w:sz w:val="16"/>
                <w:szCs w:val="16"/>
                <w:lang w:eastAsia="nl-NL"/>
              </w:rPr>
              <w:t>=true</w:t>
            </w:r>
          </w:p>
          <w:p w:rsidR="00042293" w:rsidRPr="00E54774" w:rsidRDefault="00042293" w:rsidP="00E54774">
            <w:pPr>
              <w:spacing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w:t>
            </w:r>
            <w:r w:rsidR="00E43407" w:rsidRPr="00E54774">
              <w:rPr>
                <w:rFonts w:cs="Arial"/>
                <w:snapToGrid/>
                <w:kern w:val="0"/>
                <w:sz w:val="16"/>
                <w:szCs w:val="16"/>
                <w:lang w:eastAsia="nl-NL"/>
              </w:rPr>
              <w:t>Koopprijs</w:t>
            </w:r>
            <w:r w:rsidRPr="00E54774">
              <w:rPr>
                <w:rFonts w:cs="Arial"/>
                <w:snapToGrid/>
                <w:kern w:val="0"/>
                <w:sz w:val="16"/>
                <w:szCs w:val="16"/>
                <w:lang w:eastAsia="nl-NL"/>
              </w:rPr>
              <w:t>RegistergoedVermeldenMetVolgnummer’)</w:t>
            </w:r>
          </w:p>
          <w:p w:rsidR="00042293" w:rsidRPr="00E54774" w:rsidRDefault="00042293" w:rsidP="00E54774">
            <w:pPr>
              <w:spacing w:line="240" w:lineRule="auto"/>
              <w:ind w:left="227"/>
              <w:rPr>
                <w:sz w:val="16"/>
                <w:szCs w:val="16"/>
              </w:rPr>
            </w:pPr>
            <w:r w:rsidRPr="00E54774">
              <w:rPr>
                <w:sz w:val="16"/>
                <w:szCs w:val="16"/>
              </w:rPr>
              <w:t>./tekst(‘true’ = tekst met volgnummer tonen; ‘false’ = tekst zonder volgnummer tonen)</w:t>
            </w:r>
          </w:p>
          <w:p w:rsidR="00042293" w:rsidRDefault="00042293" w:rsidP="00E54774">
            <w:pPr>
              <w:spacing w:line="240" w:lineRule="auto"/>
            </w:pPr>
          </w:p>
          <w:p w:rsidR="00480879" w:rsidRPr="00E54774" w:rsidRDefault="00480879" w:rsidP="00E54774">
            <w:pPr>
              <w:spacing w:line="240" w:lineRule="auto"/>
              <w:rPr>
                <w:sz w:val="16"/>
                <w:szCs w:val="16"/>
              </w:rPr>
            </w:pPr>
            <w:r w:rsidRPr="00E54774">
              <w:rPr>
                <w:sz w:val="16"/>
                <w:szCs w:val="16"/>
              </w:rPr>
              <w:t>-</w:t>
            </w:r>
            <w:r w:rsidR="005C2D13" w:rsidRPr="00E54774">
              <w:rPr>
                <w:sz w:val="16"/>
                <w:szCs w:val="16"/>
              </w:rPr>
              <w:t xml:space="preserve">wanneer k_KoopprijsRegistergoedVermeldenMetVolgnummer=false, de </w:t>
            </w:r>
            <w:r w:rsidR="001728D6" w:rsidRPr="00E54774">
              <w:rPr>
                <w:sz w:val="16"/>
                <w:szCs w:val="16"/>
              </w:rPr>
              <w:t xml:space="preserve">eerder </w:t>
            </w:r>
            <w:r w:rsidR="00B377BE" w:rsidRPr="00E54774">
              <w:rPr>
                <w:sz w:val="16"/>
                <w:szCs w:val="16"/>
              </w:rPr>
              <w:t>bepaalde</w:t>
            </w:r>
            <w:r w:rsidR="001728D6" w:rsidRPr="00E54774">
              <w:rPr>
                <w:sz w:val="16"/>
                <w:szCs w:val="16"/>
              </w:rPr>
              <w:t xml:space="preserve"> aanduiding</w:t>
            </w:r>
            <w:r w:rsidR="00933A5A" w:rsidRPr="00E54774">
              <w:rPr>
                <w:sz w:val="16"/>
                <w:szCs w:val="16"/>
              </w:rPr>
              <w:t xml:space="preserve"> van het registergoed</w:t>
            </w:r>
            <w:r w:rsidR="005C2D13" w:rsidRPr="00E54774">
              <w:rPr>
                <w:sz w:val="16"/>
                <w:szCs w:val="16"/>
              </w:rPr>
              <w:t xml:space="preserve"> tonen</w:t>
            </w:r>
            <w:r w:rsidR="00B377BE" w:rsidRPr="00E54774">
              <w:rPr>
                <w:sz w:val="16"/>
                <w:szCs w:val="16"/>
              </w:rPr>
              <w:t xml:space="preserve">: </w:t>
            </w:r>
          </w:p>
          <w:p w:rsidR="00892C98" w:rsidRPr="00E54774" w:rsidRDefault="00892C98" w:rsidP="00E54774">
            <w:pPr>
              <w:spacing w:line="240" w:lineRule="auto"/>
              <w:rPr>
                <w:sz w:val="16"/>
                <w:szCs w:val="16"/>
              </w:rPr>
            </w:pPr>
            <w:r w:rsidRPr="00E54774">
              <w:rPr>
                <w:sz w:val="16"/>
                <w:szCs w:val="16"/>
              </w:rPr>
              <w:t>//IMKAD_ZakelijkRecht/tia_Tekstkeuze/</w:t>
            </w:r>
          </w:p>
          <w:p w:rsidR="00892C98" w:rsidRPr="00E54774" w:rsidRDefault="00B377BE" w:rsidP="00E54774">
            <w:pPr>
              <w:spacing w:line="240" w:lineRule="auto"/>
              <w:rPr>
                <w:sz w:val="16"/>
                <w:szCs w:val="16"/>
              </w:rPr>
            </w:pPr>
            <w:r w:rsidRPr="00E54774">
              <w:rPr>
                <w:sz w:val="16"/>
                <w:szCs w:val="16"/>
              </w:rPr>
              <w:tab/>
            </w:r>
            <w:r w:rsidR="00892C98" w:rsidRPr="00E54774">
              <w:rPr>
                <w:sz w:val="16"/>
                <w:szCs w:val="16"/>
              </w:rPr>
              <w:t>./tagnaam (k_RegistergoedAanduiding)</w:t>
            </w:r>
          </w:p>
          <w:p w:rsidR="00B377BE" w:rsidRPr="00B3472D" w:rsidRDefault="00B377BE" w:rsidP="00E54774">
            <w:pPr>
              <w:spacing w:line="240" w:lineRule="auto"/>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rPr>
            </w:pPr>
            <w:r w:rsidRPr="00E54774">
              <w:rPr>
                <w:rFonts w:cs="Arial"/>
                <w:sz w:val="20"/>
              </w:rPr>
              <w:fldChar w:fldCharType="begin"/>
            </w:r>
            <w:r w:rsidRPr="00E54774">
              <w:rPr>
                <w:rFonts w:cs="Arial"/>
                <w:sz w:val="20"/>
              </w:rPr>
              <w:instrText xml:space="preserve">MacroButton Nomacro </w:instrText>
            </w:r>
            <w:r w:rsidRPr="00E54774">
              <w:rPr>
                <w:rFonts w:cs="Arial"/>
                <w:sz w:val="20"/>
                <w:effect w:val="none"/>
              </w:rPr>
              <w:instrText>§</w:instrText>
            </w:r>
            <w:r w:rsidRPr="00E54774">
              <w:rPr>
                <w:rFonts w:cs="Arial"/>
                <w:sz w:val="20"/>
              </w:rPr>
              <w:fldChar w:fldCharType="end"/>
            </w:r>
            <w:r w:rsidRPr="00E54774">
              <w:rPr>
                <w:rFonts w:cs="Arial"/>
                <w:color w:val="800080"/>
                <w:sz w:val="20"/>
              </w:rPr>
              <w:t>tezamen</w:t>
            </w:r>
            <w:r w:rsidRPr="00E54774">
              <w:rPr>
                <w:rFonts w:cs="Arial"/>
                <w:sz w:val="20"/>
              </w:rPr>
              <w:fldChar w:fldCharType="begin"/>
            </w:r>
            <w:r w:rsidRPr="00E54774">
              <w:rPr>
                <w:rFonts w:cs="Arial"/>
                <w:sz w:val="20"/>
              </w:rPr>
              <w:instrText xml:space="preserve">MacroButton Nomacro </w:instrText>
            </w:r>
            <w:r w:rsidRPr="00E54774">
              <w:rPr>
                <w:rFonts w:cs="Arial"/>
                <w:sz w:val="20"/>
                <w:effect w:val="none"/>
              </w:rPr>
              <w:instrText>§</w:instrText>
            </w:r>
            <w:r w:rsidRPr="00E54774">
              <w:rPr>
                <w:rFonts w:cs="Arial"/>
                <w:sz w:val="20"/>
              </w:rPr>
              <w:fldChar w:fldCharType="end"/>
            </w:r>
            <w:r w:rsidRPr="00E54774">
              <w:rPr>
                <w:rFonts w:cs="Arial"/>
                <w:color w:val="339966"/>
                <w:sz w:val="20"/>
              </w:rPr>
              <w:t xml:space="preserve"> </w:t>
            </w:r>
            <w:r w:rsidRPr="00E54774">
              <w:rPr>
                <w:bCs/>
                <w:color w:val="FF0000"/>
              </w:rPr>
              <w:t xml:space="preserve">is: </w:t>
            </w:r>
            <w:r w:rsidRPr="00E54774">
              <w:rPr>
                <w:rFonts w:cs="Arial"/>
                <w:sz w:val="20"/>
              </w:rPr>
              <w:fldChar w:fldCharType="begin"/>
            </w:r>
            <w:r w:rsidRPr="00E54774">
              <w:rPr>
                <w:rFonts w:cs="Arial"/>
                <w:sz w:val="20"/>
              </w:rPr>
              <w:instrText xml:space="preserve">MacroButton Nomacro </w:instrText>
            </w:r>
            <w:r w:rsidRPr="00E54774">
              <w:rPr>
                <w:rFonts w:cs="Arial"/>
                <w:sz w:val="20"/>
                <w:effect w:val="none"/>
              </w:rPr>
              <w:instrText>§</w:instrText>
            </w:r>
            <w:r w:rsidRPr="00E54774">
              <w:rPr>
                <w:rFonts w:cs="Arial"/>
                <w:sz w:val="20"/>
              </w:rPr>
              <w:fldChar w:fldCharType="end"/>
            </w:r>
            <w:r w:rsidRPr="00737F18">
              <w:t>bedrag</w:t>
            </w:r>
            <w:r w:rsidRPr="00E54774">
              <w:rPr>
                <w:rFonts w:cs="Arial"/>
                <w:sz w:val="20"/>
              </w:rPr>
              <w:fldChar w:fldCharType="begin"/>
            </w:r>
            <w:r w:rsidRPr="00E54774">
              <w:rPr>
                <w:rFonts w:cs="Arial"/>
                <w:sz w:val="20"/>
              </w:rPr>
              <w:instrText xml:space="preserve">MacroButton Nomacro </w:instrText>
            </w:r>
            <w:r w:rsidRPr="00E54774">
              <w:rPr>
                <w:rFonts w:cs="Arial"/>
                <w:sz w:val="20"/>
                <w:effect w:val="none"/>
              </w:rPr>
              <w:instrText>§</w:instrText>
            </w:r>
            <w:r w:rsidRPr="00E54774">
              <w:rPr>
                <w:rFonts w:cs="Arial"/>
                <w:sz w:val="20"/>
              </w:rPr>
              <w:fldChar w:fldCharType="end"/>
            </w:r>
            <w:r w:rsidRPr="00E54774">
              <w:rPr>
                <w:bCs/>
                <w:color w:val="FF0000"/>
              </w:rPr>
              <w:t xml:space="preserve"> </w:t>
            </w:r>
          </w:p>
          <w:p w:rsidR="00042293" w:rsidRPr="00E54774" w:rsidRDefault="00042293" w:rsidP="00E54774">
            <w:pPr>
              <w:autoSpaceDE w:val="0"/>
              <w:autoSpaceDN w:val="0"/>
              <w:adjustRightInd w:val="0"/>
              <w:rPr>
                <w:bCs/>
                <w:color w:val="3366FF"/>
              </w:rPr>
            </w:pPr>
          </w:p>
        </w:tc>
        <w:tc>
          <w:tcPr>
            <w:tcW w:w="7371" w:type="dxa"/>
            <w:shd w:val="clear" w:color="auto" w:fill="auto"/>
          </w:tcPr>
          <w:p w:rsidR="00042293" w:rsidRPr="00E54774" w:rsidRDefault="00B94CFC" w:rsidP="003A45C1">
            <w:pPr>
              <w:rPr>
                <w:u w:val="single"/>
              </w:rPr>
            </w:pPr>
            <w:r>
              <w:t>Vaste t</w:t>
            </w:r>
            <w:r w:rsidR="00042293">
              <w:t>ekst</w:t>
            </w:r>
            <w:r w:rsidR="00B82410">
              <w:t>.</w:t>
            </w:r>
            <w:r w:rsidR="003A45C1">
              <w:t xml:space="preserve"> </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D51AA6" w:rsidRPr="00E54774" w:rsidRDefault="00D51AA6" w:rsidP="00550571">
            <w:pPr>
              <w:spacing w:line="240" w:lineRule="auto"/>
              <w:rPr>
                <w:sz w:val="16"/>
                <w:szCs w:val="16"/>
              </w:rPr>
            </w:pPr>
            <w:r w:rsidRPr="00E54774">
              <w:rPr>
                <w:sz w:val="16"/>
                <w:szCs w:val="16"/>
              </w:rPr>
              <w:t xml:space="preserve">-tonen ‘tezamen’ </w:t>
            </w:r>
          </w:p>
          <w:p w:rsidR="00042293" w:rsidRDefault="00042293" w:rsidP="00550571">
            <w:pPr>
              <w:spacing w:line="240" w:lineRule="auto"/>
            </w:pPr>
            <w:r w:rsidRPr="00E54774">
              <w:rPr>
                <w:sz w:val="16"/>
                <w:szCs w:val="16"/>
              </w:rPr>
              <w:t>//IMKAD_AangebodenStuk/StukdeelKoop[tia_Volgnummer(‘1’)]/tekstkeuze/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(‘k_KoopprijsTezamen’)</w:t>
            </w:r>
          </w:p>
          <w:p w:rsidR="00042293" w:rsidRPr="00E54774" w:rsidRDefault="00042293" w:rsidP="00E54774">
            <w:pPr>
              <w:spacing w:line="240" w:lineRule="auto"/>
              <w:ind w:left="227"/>
              <w:rPr>
                <w:sz w:val="16"/>
                <w:szCs w:val="16"/>
              </w:rPr>
            </w:pPr>
            <w:r w:rsidRPr="00E54774">
              <w:rPr>
                <w:sz w:val="16"/>
                <w:szCs w:val="16"/>
              </w:rPr>
              <w:t>./tekst(‘true’ = tekst wordt getoond; ‘false’ = tekst wordt niet getoond)</w:t>
            </w:r>
          </w:p>
          <w:p w:rsidR="00A721EC" w:rsidRPr="00E54774" w:rsidRDefault="00A721EC"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A721EC" w:rsidRPr="00E54774">
              <w:rPr>
                <w:sz w:val="16"/>
                <w:szCs w:val="16"/>
              </w:rPr>
              <w:t xml:space="preserve">alleen </w:t>
            </w:r>
            <w:r w:rsidRPr="00E54774">
              <w:rPr>
                <w:sz w:val="16"/>
                <w:szCs w:val="16"/>
              </w:rPr>
              <w:t>koopprijs hele koop</w:t>
            </w:r>
            <w:r w:rsidR="00A721EC" w:rsidRPr="00E54774">
              <w:rPr>
                <w:sz w:val="16"/>
                <w:szCs w:val="16"/>
              </w:rPr>
              <w:t xml:space="preserve"> aanwezig dan deze</w:t>
            </w:r>
            <w:r w:rsidR="00C93ED2" w:rsidRPr="00E54774">
              <w:rPr>
                <w:sz w:val="16"/>
                <w:szCs w:val="16"/>
              </w:rPr>
              <w:t xml:space="preserve"> </w:t>
            </w:r>
            <w:r w:rsidR="00A721EC" w:rsidRPr="00E54774">
              <w:rPr>
                <w:sz w:val="16"/>
                <w:szCs w:val="16"/>
              </w:rPr>
              <w:t>tonen als bedrag</w:t>
            </w:r>
          </w:p>
          <w:p w:rsidR="00042293" w:rsidRPr="00E54774" w:rsidRDefault="00042293" w:rsidP="00E54774">
            <w:pPr>
              <w:spacing w:line="240" w:lineRule="auto"/>
              <w:rPr>
                <w:sz w:val="16"/>
                <w:szCs w:val="16"/>
              </w:rPr>
            </w:pPr>
            <w:r w:rsidRPr="00E54774">
              <w:rPr>
                <w:sz w:val="16"/>
                <w:szCs w:val="16"/>
              </w:rPr>
              <w:t>//IMKAD_AangebodenStuk/StukdeelKoop[tia_Volgnummer(‘1’)]/transactiesom/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A721EC" w:rsidRPr="00E54774">
              <w:rPr>
                <w:sz w:val="16"/>
                <w:szCs w:val="16"/>
              </w:rPr>
              <w:t>alleen</w:t>
            </w:r>
            <w:r w:rsidR="00F57D69" w:rsidRPr="00E54774">
              <w:rPr>
                <w:sz w:val="16"/>
                <w:szCs w:val="16"/>
              </w:rPr>
              <w:t xml:space="preserve"> </w:t>
            </w:r>
            <w:r w:rsidRPr="00E54774">
              <w:rPr>
                <w:sz w:val="16"/>
                <w:szCs w:val="16"/>
              </w:rPr>
              <w:t>koopprijs per registergoed</w:t>
            </w:r>
            <w:r w:rsidR="00F57D69" w:rsidRPr="00E54774">
              <w:rPr>
                <w:sz w:val="16"/>
                <w:szCs w:val="16"/>
              </w:rPr>
              <w:t xml:space="preserve"> </w:t>
            </w:r>
            <w:r w:rsidR="00A721EC" w:rsidRPr="00E54774">
              <w:rPr>
                <w:sz w:val="16"/>
                <w:szCs w:val="16"/>
              </w:rPr>
              <w:t>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A721EC" w:rsidRPr="00E54774" w:rsidRDefault="00A721EC" w:rsidP="00E54774">
            <w:pPr>
              <w:spacing w:line="240" w:lineRule="auto"/>
              <w:rPr>
                <w:sz w:val="16"/>
                <w:szCs w:val="16"/>
              </w:rPr>
            </w:pPr>
            <w:r w:rsidRPr="00E54774">
              <w:rPr>
                <w:sz w:val="16"/>
                <w:szCs w:val="16"/>
              </w:rPr>
              <w:t>-zowel kooprijs hele koop als per registergoed aanwezig dan koopprijs hele koop tonen als bedrag</w:t>
            </w:r>
            <w:r w:rsidR="00034E10" w:rsidRPr="00E54774">
              <w:rPr>
                <w:sz w:val="16"/>
                <w:szCs w:val="16"/>
              </w:rPr>
              <w:t xml:space="preserve"> wanneer k_KoopprijsPerRegistergoed=true, anders koopprijs per registergoed tonen.</w:t>
            </w:r>
          </w:p>
          <w:p w:rsidR="00A721EC" w:rsidRPr="00E54774" w:rsidRDefault="00A721EC" w:rsidP="00E54774">
            <w:pPr>
              <w:spacing w:line="240" w:lineRule="auto"/>
              <w:rPr>
                <w:sz w:val="16"/>
                <w:szCs w:val="16"/>
              </w:rPr>
            </w:pPr>
          </w:p>
        </w:tc>
      </w:tr>
      <w:tr w:rsidR="00042293" w:rsidRPr="00737F18" w:rsidTr="00E54774">
        <w:tc>
          <w:tcPr>
            <w:tcW w:w="6771" w:type="dxa"/>
            <w:shd w:val="clear" w:color="auto" w:fill="auto"/>
          </w:tcPr>
          <w:p w:rsidR="00042293" w:rsidRPr="00E54774" w:rsidRDefault="00B94CFC" w:rsidP="00E54774">
            <w:pPr>
              <w:autoSpaceDE w:val="0"/>
              <w:autoSpaceDN w:val="0"/>
              <w:adjustRightInd w:val="0"/>
              <w:spacing w:line="240" w:lineRule="auto"/>
              <w:rPr>
                <w:rFonts w:cs="Arial"/>
                <w:color w:val="FF0000"/>
                <w:szCs w:val="18"/>
              </w:rPr>
            </w:pPr>
            <w:r w:rsidRPr="00E54774">
              <w:rPr>
                <w:rFonts w:cs="Arial"/>
                <w:color w:val="800080"/>
                <w:sz w:val="20"/>
              </w:rPr>
              <w:t xml:space="preserve">, </w:t>
            </w:r>
            <w:r w:rsidR="00042293" w:rsidRPr="00E54774">
              <w:rPr>
                <w:rFonts w:cs="Arial"/>
                <w:color w:val="800080"/>
                <w:sz w:val="20"/>
              </w:rPr>
              <w:t>te weten:</w:t>
            </w:r>
          </w:p>
          <w:p w:rsidR="00042293" w:rsidRPr="00E54774" w:rsidRDefault="00042293" w:rsidP="00E54774">
            <w:pPr>
              <w:numPr>
                <w:ilvl w:val="0"/>
                <w:numId w:val="38"/>
              </w:numPr>
              <w:autoSpaceDE w:val="0"/>
              <w:autoSpaceDN w:val="0"/>
              <w:adjustRightInd w:val="0"/>
              <w:spacing w:line="240" w:lineRule="auto"/>
              <w:rPr>
                <w:rFonts w:cs="Arial"/>
                <w:color w:val="FF0000"/>
                <w:szCs w:val="18"/>
              </w:rPr>
            </w:pPr>
            <w:r w:rsidRPr="00E54774">
              <w:rPr>
                <w:rFonts w:cs="Arial"/>
                <w:color w:val="800080"/>
                <w:szCs w:val="18"/>
              </w:rPr>
              <w:t>voor</w:t>
            </w:r>
            <w:r w:rsidRPr="00E54774">
              <w:rPr>
                <w:rFonts w:cs="Arial"/>
                <w:color w:val="FF0000"/>
                <w:szCs w:val="18"/>
              </w:rPr>
              <w:t xml:space="preserve"> </w:t>
            </w:r>
            <w:r w:rsidRPr="00E54774">
              <w:rPr>
                <w:rFonts w:cs="Arial"/>
                <w:color w:val="800080"/>
                <w:szCs w:val="18"/>
              </w:rPr>
              <w:t>Registergoed [volgnummer]:</w:t>
            </w:r>
            <w:r w:rsidRPr="00E54774">
              <w:rPr>
                <w:rFonts w:cs="Arial"/>
                <w:color w:val="FF000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p>
          <w:p w:rsidR="00042293" w:rsidRPr="00E54774" w:rsidRDefault="00042293" w:rsidP="00E54774">
            <w:pPr>
              <w:autoSpaceDE w:val="0"/>
              <w:autoSpaceDN w:val="0"/>
              <w:adjustRightInd w:val="0"/>
              <w:rPr>
                <w:rFonts w:cs="Arial"/>
                <w:sz w:val="20"/>
              </w:rPr>
            </w:pPr>
          </w:p>
        </w:tc>
        <w:tc>
          <w:tcPr>
            <w:tcW w:w="7371" w:type="dxa"/>
            <w:shd w:val="clear" w:color="auto" w:fill="auto"/>
          </w:tcPr>
          <w:p w:rsidR="00550571" w:rsidRDefault="003463B0" w:rsidP="00042293">
            <w:r>
              <w:t xml:space="preserve">Verplichte </w:t>
            </w:r>
            <w:r w:rsidR="00042293" w:rsidRPr="00C40318">
              <w:t>tekstkeuze</w:t>
            </w:r>
            <w:r w:rsidR="00550571">
              <w:t xml:space="preserve"> voor het al dan niet </w:t>
            </w:r>
            <w:r w:rsidR="002954AE">
              <w:t xml:space="preserve">tonen van </w:t>
            </w:r>
            <w:r w:rsidR="00FF2E0D">
              <w:t>de registergoederen</w:t>
            </w:r>
            <w:r w:rsidR="004F5959">
              <w:t xml:space="preserve"> met volgnummer</w:t>
            </w:r>
            <w:r w:rsidR="002954AE">
              <w:t xml:space="preserve"> met de bijbehorende koopprijs</w:t>
            </w:r>
            <w:r w:rsidR="00FF2E0D">
              <w:t xml:space="preserve">. </w:t>
            </w:r>
          </w:p>
          <w:p w:rsidR="00550571" w:rsidRDefault="00550571" w:rsidP="00042293"/>
          <w:p w:rsidR="00550571" w:rsidRDefault="00FB76DB" w:rsidP="00042293">
            <w:r>
              <w:t xml:space="preserve">Kan alleen getoond worden wanneer </w:t>
            </w:r>
            <w:r w:rsidR="004F5959">
              <w:t xml:space="preserve">een </w:t>
            </w:r>
            <w:r>
              <w:t xml:space="preserve">registergoed </w:t>
            </w:r>
            <w:r w:rsidR="004F5959">
              <w:t xml:space="preserve">in paragraaf 2.4 ook getoond is met </w:t>
            </w:r>
            <w:r>
              <w:t>een volgnummer</w:t>
            </w:r>
            <w:r w:rsidR="004F5959">
              <w:t xml:space="preserve"> </w:t>
            </w:r>
            <w:r w:rsidR="003F7CA5">
              <w:t>en zowel de koopprijs voor de hele koop als per registergoed aanwezig is.</w:t>
            </w:r>
            <w:r>
              <w:t xml:space="preserve"> </w:t>
            </w:r>
          </w:p>
          <w:p w:rsidR="00550571" w:rsidRDefault="00550571" w:rsidP="00042293"/>
          <w:p w:rsidR="00042293" w:rsidRDefault="00FF2E0D" w:rsidP="00042293">
            <w:r>
              <w:t>M</w:t>
            </w:r>
            <w:r w:rsidR="00042293" w:rsidRPr="00C40318">
              <w:t xml:space="preserve">eerdere voorkomens hebben aan het eind een ";", </w:t>
            </w:r>
            <w:r w:rsidR="00550571">
              <w:t xml:space="preserve">met uitzondering van </w:t>
            </w:r>
            <w:r w:rsidR="00042293" w:rsidRPr="00C40318">
              <w:t>het laatste voorkomen</w:t>
            </w:r>
            <w:r>
              <w:t>.</w:t>
            </w:r>
            <w:r w:rsidR="00042293">
              <w:t xml:space="preserve"> </w:t>
            </w:r>
          </w:p>
          <w:p w:rsidR="00042293" w:rsidRDefault="00042293" w:rsidP="00042293"/>
          <w:p w:rsidR="00042293" w:rsidRPr="00E54774" w:rsidRDefault="00042293" w:rsidP="00E54774">
            <w:pPr>
              <w:spacing w:before="72" w:line="240" w:lineRule="auto"/>
              <w:rPr>
                <w:u w:val="single"/>
              </w:rPr>
            </w:pPr>
            <w:r w:rsidRPr="00E54774">
              <w:rPr>
                <w:u w:val="single"/>
              </w:rPr>
              <w:t>Mapping:</w:t>
            </w:r>
          </w:p>
          <w:p w:rsidR="00042293" w:rsidRDefault="00042293" w:rsidP="00550571">
            <w:pPr>
              <w:spacing w:line="240" w:lineRule="auto"/>
            </w:pPr>
            <w:r w:rsidRPr="00E54774">
              <w:rPr>
                <w:sz w:val="16"/>
                <w:szCs w:val="16"/>
              </w:rPr>
              <w:t>//IMKAD_</w:t>
            </w:r>
            <w:r w:rsidRPr="00550571">
              <w:rPr>
                <w:rFonts w:cs="Arial"/>
                <w:snapToGrid/>
                <w:kern w:val="0"/>
                <w:sz w:val="16"/>
                <w:szCs w:val="16"/>
                <w:lang w:eastAsia="nl-NL"/>
              </w:rPr>
              <w:t>AangebodenStuk</w:t>
            </w:r>
            <w:r w:rsidRPr="00E54774">
              <w:rPr>
                <w:sz w:val="16"/>
                <w:szCs w:val="16"/>
              </w:rPr>
              <w:t>/StukdeelKoop[tia_Volgnummer(‘1’)]/tekstkeuze/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(‘k_KoopprijsPerRegistergoed’)</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042293" w:rsidRPr="00E54774" w:rsidRDefault="00042293" w:rsidP="00E54774">
            <w:pPr>
              <w:spacing w:line="240" w:lineRule="auto"/>
              <w:rPr>
                <w:rFonts w:cs="Arial"/>
                <w:snapToGrid/>
                <w:kern w:val="0"/>
                <w:sz w:val="16"/>
                <w:szCs w:val="16"/>
                <w:lang w:eastAsia="nl-NL"/>
              </w:rPr>
            </w:pPr>
          </w:p>
          <w:p w:rsidR="00042293" w:rsidRPr="00E54774" w:rsidRDefault="00042293" w:rsidP="00E54774">
            <w:pPr>
              <w:spacing w:line="240" w:lineRule="auto"/>
              <w:rPr>
                <w:sz w:val="16"/>
                <w:szCs w:val="16"/>
              </w:rPr>
            </w:pPr>
            <w:r w:rsidRPr="00E54774">
              <w:rPr>
                <w:sz w:val="16"/>
                <w:szCs w:val="16"/>
              </w:rPr>
              <w:t>-koopprijs per registergoed</w:t>
            </w:r>
            <w:r w:rsidR="00400B3D" w:rsidRPr="00E54774">
              <w:rPr>
                <w:sz w:val="16"/>
                <w:szCs w:val="16"/>
              </w:rPr>
              <w:t xml:space="preserv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rsidR="00C242AE" w:rsidRPr="00E54774">
              <w:rPr>
                <w:sz w:val="16"/>
                <w:szCs w:val="16"/>
              </w:rPr>
              <w:t>/</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3554D2" w:rsidRDefault="00042293" w:rsidP="00E54774">
            <w:pPr>
              <w:spacing w:line="240" w:lineRule="auto"/>
              <w:ind w:left="227"/>
            </w:pPr>
            <w:r w:rsidRPr="00E54774">
              <w:rPr>
                <w:sz w:val="16"/>
                <w:szCs w:val="16"/>
              </w:rPr>
              <w:t>./valuta</w:t>
            </w:r>
          </w:p>
        </w:tc>
      </w:tr>
      <w:tr w:rsidR="00550571" w:rsidRPr="00737F18" w:rsidTr="00E54774">
        <w:tc>
          <w:tcPr>
            <w:tcW w:w="6771" w:type="dxa"/>
            <w:shd w:val="clear" w:color="auto" w:fill="auto"/>
          </w:tcPr>
          <w:p w:rsidR="00550571" w:rsidRPr="00E54774" w:rsidRDefault="00550571" w:rsidP="00E54774">
            <w:pPr>
              <w:autoSpaceDE w:val="0"/>
              <w:autoSpaceDN w:val="0"/>
              <w:adjustRightInd w:val="0"/>
              <w:spacing w:line="240" w:lineRule="auto"/>
              <w:rPr>
                <w:rFonts w:cs="Arial"/>
                <w:color w:val="800080"/>
                <w:szCs w:val="18"/>
              </w:rPr>
            </w:pPr>
            <w:r w:rsidRPr="00E54774">
              <w:rPr>
                <w:rFonts w:cs="Arial"/>
                <w:color w:val="FF0000"/>
                <w:szCs w:val="18"/>
              </w:rPr>
              <w:t>.</w:t>
            </w:r>
          </w:p>
        </w:tc>
        <w:tc>
          <w:tcPr>
            <w:tcW w:w="7371" w:type="dxa"/>
            <w:shd w:val="clear" w:color="auto" w:fill="auto"/>
          </w:tcPr>
          <w:p w:rsidR="00550571" w:rsidRDefault="00550571" w:rsidP="00E54774">
            <w:pPr>
              <w:spacing w:before="72" w:line="240" w:lineRule="auto"/>
            </w:pPr>
            <w:r>
              <w:t>Vaste tekst. Het laatste bedrag wordt afgesloten met deze punt ‘.’.</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spacing w:line="240" w:lineRule="auto"/>
              <w:rPr>
                <w:rFonts w:cs="Arial"/>
                <w:color w:val="800080"/>
                <w:sz w:val="20"/>
              </w:rPr>
            </w:pPr>
            <w:r w:rsidRPr="00E54774">
              <w:rPr>
                <w:rFonts w:cs="Arial"/>
                <w:color w:val="800080"/>
                <w:szCs w:val="18"/>
              </w:rPr>
              <w:t>Er zijn geen roerende zaken meeverkocht.</w:t>
            </w:r>
          </w:p>
        </w:tc>
        <w:tc>
          <w:tcPr>
            <w:tcW w:w="7371" w:type="dxa"/>
            <w:shd w:val="clear" w:color="auto" w:fill="auto"/>
          </w:tcPr>
          <w:p w:rsidR="00042293" w:rsidRPr="00E54774" w:rsidRDefault="00042293" w:rsidP="00E54774">
            <w:pPr>
              <w:spacing w:before="72" w:line="240" w:lineRule="auto"/>
              <w:rPr>
                <w:u w:val="single"/>
              </w:rPr>
            </w:pPr>
            <w:r>
              <w:t>Optionele keuzetekst.</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u w:val="single"/>
              </w:rPr>
            </w:pPr>
            <w:r w:rsidRPr="00E54774">
              <w:rPr>
                <w:u w:val="single"/>
              </w:rPr>
              <w:t>Mapping:</w:t>
            </w:r>
          </w:p>
          <w:p w:rsidR="00042293" w:rsidRDefault="00042293" w:rsidP="00550571">
            <w:pPr>
              <w:spacing w:line="240" w:lineRule="auto"/>
            </w:pPr>
            <w:r w:rsidRPr="00E54774">
              <w:rPr>
                <w:sz w:val="16"/>
                <w:szCs w:val="16"/>
              </w:rPr>
              <w:t>//IMKAD_AangebodenStuk/</w:t>
            </w:r>
            <w:r w:rsidRPr="00550571">
              <w:rPr>
                <w:rFonts w:cs="Arial"/>
                <w:snapToGrid/>
                <w:kern w:val="0"/>
                <w:sz w:val="16"/>
                <w:szCs w:val="16"/>
                <w:lang w:eastAsia="nl-NL"/>
              </w:rPr>
              <w:t>StukdeelKoop</w:t>
            </w:r>
            <w:r w:rsidRPr="00E54774">
              <w:rPr>
                <w:sz w:val="16"/>
                <w:szCs w:val="16"/>
              </w:rPr>
              <w:t>[tia_Volgnummer(‘1’)]/tekstkeuze/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(‘k_GeenRoerendeZaken’)</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r w:rsidRPr="00E54774">
              <w:rPr>
                <w:sz w:val="16"/>
                <w:szCs w:val="16"/>
              </w:rPr>
              <w:tab/>
            </w:r>
          </w:p>
        </w:tc>
      </w:tr>
    </w:tbl>
    <w:p w:rsidR="00042293" w:rsidRDefault="00042293" w:rsidP="00042293">
      <w:pPr>
        <w:pStyle w:val="Kop4"/>
        <w:numPr>
          <w:ilvl w:val="3"/>
          <w:numId w:val="1"/>
        </w:numPr>
        <w:rPr>
          <w:lang w:val="nl"/>
        </w:rPr>
      </w:pPr>
      <w:r>
        <w:rPr>
          <w:lang w:val="nl"/>
        </w:rPr>
        <w:br w:type="page"/>
      </w:r>
      <w:bookmarkStart w:id="82" w:name="_Toc358624457"/>
      <w:bookmarkStart w:id="83" w:name="_Toc462994158"/>
      <w:r>
        <w:rPr>
          <w:lang w:val="nl"/>
        </w:rPr>
        <w:t>Variant 1.b Koopprijs ‘</w:t>
      </w:r>
      <w:r w:rsidRPr="003F7E5B">
        <w:rPr>
          <w:lang w:val="nl"/>
        </w:rPr>
        <w:t>‘met daarnaast een bedrag aan roerende zaken’</w:t>
      </w:r>
      <w:r>
        <w:rPr>
          <w:lang w:val="nl"/>
        </w:rPr>
        <w:t>’</w:t>
      </w:r>
      <w:bookmarkEnd w:id="82"/>
      <w:bookmarkEnd w:id="8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rsidR="00042293" w:rsidRPr="00420AA5" w:rsidRDefault="00042293" w:rsidP="00042293">
            <w:r w:rsidRPr="00420AA5">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042293" w:rsidP="00E54774">
            <w:pPr>
              <w:spacing w:before="72" w:line="240" w:lineRule="auto"/>
              <w:rPr>
                <w:sz w:val="16"/>
                <w:szCs w:val="16"/>
              </w:rPr>
            </w:pPr>
            <w:r w:rsidRPr="00E54774">
              <w:rPr>
                <w:sz w:val="16"/>
                <w:szCs w:val="16"/>
              </w:rPr>
              <w:t>-</w:t>
            </w:r>
            <w:r w:rsidR="00933A5A"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p>
          <w:p w:rsidR="00042293" w:rsidRPr="00E54774" w:rsidRDefault="00042293" w:rsidP="00E54774">
            <w:pPr>
              <w:spacing w:line="240" w:lineRule="auto"/>
              <w:ind w:left="227"/>
              <w:rPr>
                <w:sz w:val="16"/>
                <w:szCs w:val="16"/>
              </w:rPr>
            </w:pPr>
            <w:r w:rsidRPr="00E54774">
              <w:rPr>
                <w:sz w:val="16"/>
                <w:szCs w:val="16"/>
              </w:rPr>
              <w:t>./tagNaam(‘k_KoopprijsVariant’)</w:t>
            </w:r>
          </w:p>
          <w:p w:rsidR="00042293" w:rsidRPr="00737F18" w:rsidRDefault="00042293" w:rsidP="00E54774">
            <w:pPr>
              <w:spacing w:line="240" w:lineRule="auto"/>
              <w:ind w:left="227"/>
            </w:pPr>
            <w:r w:rsidRPr="00E54774">
              <w:rPr>
                <w:sz w:val="16"/>
                <w:szCs w:val="16"/>
              </w:rPr>
              <w:t>./tekst(‘roerende zaken exclusief’)</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800080"/>
                <w:sz w:val="20"/>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BB319A" w:rsidRDefault="00042293" w:rsidP="00E54774">
            <w:pPr>
              <w:spacing w:before="72" w:line="240" w:lineRule="auto"/>
            </w:pPr>
            <w:r w:rsidRPr="00BB319A">
              <w:t>Zie variant 1a.</w:t>
            </w:r>
          </w:p>
          <w:p w:rsidR="00042293" w:rsidRDefault="00042293" w:rsidP="00E54774">
            <w:pPr>
              <w:spacing w:before="72" w:line="240" w:lineRule="auto"/>
              <w:ind w:left="227"/>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t>Vaste tekst.</w:t>
            </w:r>
            <w:r w:rsidR="00FD6E23">
              <w:t xml:space="preserve"> </w:t>
            </w:r>
            <w:r w:rsidR="003D1A74">
              <w:t>De k</w:t>
            </w:r>
            <w:r w:rsidR="00FD6E23">
              <w:t xml:space="preserve">oopprijs per registergoed wordt getoond wanneer deze aanwezig is </w:t>
            </w:r>
            <w:r w:rsidR="003D1A74">
              <w:t>en zo niet dan wordt de koopprijs voor de hele koop getoond.</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w:t>
            </w:r>
            <w:r w:rsidR="00A33615" w:rsidRPr="00E54774">
              <w:rPr>
                <w:sz w:val="16"/>
                <w:szCs w:val="16"/>
              </w:rPr>
              <w:t xml:space="preserve">alleen </w:t>
            </w:r>
            <w:r w:rsidRPr="00E54774">
              <w:rPr>
                <w:sz w:val="16"/>
                <w:szCs w:val="16"/>
              </w:rPr>
              <w:t>kooprijs hele koop</w:t>
            </w:r>
            <w:r w:rsidR="00A33615"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A33615" w:rsidRPr="00E54774">
              <w:rPr>
                <w:sz w:val="16"/>
                <w:szCs w:val="16"/>
              </w:rPr>
              <w:t xml:space="preserve">alleen </w:t>
            </w:r>
            <w:r w:rsidRPr="00E54774">
              <w:rPr>
                <w:sz w:val="16"/>
                <w:szCs w:val="16"/>
              </w:rPr>
              <w:t>koopprijs per registergoed</w:t>
            </w:r>
            <w:r w:rsidR="00A33615"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rsidR="00C242AE" w:rsidRPr="00E54774">
              <w:rPr>
                <w:sz w:val="16"/>
                <w:szCs w:val="16"/>
              </w:rPr>
              <w:t>/</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A33615" w:rsidRPr="00E54774" w:rsidRDefault="00A33615" w:rsidP="00E54774">
            <w:pPr>
              <w:spacing w:line="240" w:lineRule="auto"/>
              <w:rPr>
                <w:sz w:val="16"/>
                <w:szCs w:val="16"/>
              </w:rPr>
            </w:pPr>
          </w:p>
          <w:p w:rsidR="00A33615" w:rsidRDefault="00A33615" w:rsidP="00E54774">
            <w:pPr>
              <w:spacing w:line="240" w:lineRule="auto"/>
            </w:pPr>
            <w:r w:rsidRPr="00E54774">
              <w:rPr>
                <w:sz w:val="16"/>
                <w:szCs w:val="16"/>
              </w:rPr>
              <w:t>-</w:t>
            </w:r>
            <w:r w:rsidR="006B4F5C" w:rsidRPr="00E54774">
              <w:rPr>
                <w:sz w:val="16"/>
                <w:szCs w:val="16"/>
              </w:rPr>
              <w:t xml:space="preserve">wanneer </w:t>
            </w:r>
            <w:r w:rsidRPr="00E54774">
              <w:rPr>
                <w:sz w:val="16"/>
                <w:szCs w:val="16"/>
              </w:rPr>
              <w:t xml:space="preserve">zowel </w:t>
            </w:r>
            <w:r w:rsidR="006B4F5C" w:rsidRPr="00E54774">
              <w:rPr>
                <w:sz w:val="16"/>
                <w:szCs w:val="16"/>
              </w:rPr>
              <w:t xml:space="preserve">de </w:t>
            </w:r>
            <w:r w:rsidRPr="00E54774">
              <w:rPr>
                <w:sz w:val="16"/>
                <w:szCs w:val="16"/>
              </w:rPr>
              <w:t xml:space="preserve">kooprijs hele koop als per registergoed aanwezig </w:t>
            </w:r>
            <w:r w:rsidR="006B4F5C" w:rsidRPr="00E54774">
              <w:rPr>
                <w:sz w:val="16"/>
                <w:szCs w:val="16"/>
              </w:rPr>
              <w:t xml:space="preserve">is </w:t>
            </w:r>
            <w:r w:rsidRPr="00E54774">
              <w:rPr>
                <w:sz w:val="16"/>
                <w:szCs w:val="16"/>
              </w:rPr>
              <w:t xml:space="preserve">dan </w:t>
            </w:r>
            <w:r w:rsidR="002B41FF" w:rsidRPr="00E54774">
              <w:rPr>
                <w:sz w:val="16"/>
                <w:szCs w:val="16"/>
              </w:rPr>
              <w:t xml:space="preserve">de </w:t>
            </w:r>
            <w:r w:rsidRPr="00E54774">
              <w:rPr>
                <w:sz w:val="16"/>
                <w:szCs w:val="16"/>
              </w:rPr>
              <w:t>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8000"/>
                <w:szCs w:val="18"/>
              </w:rPr>
            </w:pP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(Verkrijger/ Koper) / Partij [volgletter/volgnummer] /</w:t>
            </w:r>
            <w:r w:rsidRPr="00E54774">
              <w:rPr>
                <w:rFonts w:cs="Arial"/>
                <w:color w:val="00800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w:t>
            </w:r>
            <w:r w:rsidRPr="00E54774">
              <w:rPr>
                <w:rFonts w:cs="Arial"/>
                <w:color w:val="00800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Vervreemder/Verkoper) / Partij [volgletter/volgnummer] /</w:t>
            </w:r>
            <w:r w:rsidRPr="00E54774">
              <w:rPr>
                <w:rFonts w:cs="Arial"/>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w:t>
            </w:r>
            <w:r w:rsidRPr="00E54774">
              <w:rPr>
                <w:rFonts w:cs="Arial"/>
                <w:color w:val="00800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w:t>
            </w:r>
            <w:r w:rsidR="00F8140F" w:rsidRPr="00E54774">
              <w:rPr>
                <w:rFonts w:cs="Arial"/>
                <w:color w:val="339966"/>
                <w:szCs w:val="18"/>
              </w:rPr>
              <w:t>V</w:t>
            </w:r>
            <w:r w:rsidRPr="00E54774">
              <w:rPr>
                <w:rFonts w:cs="Arial"/>
                <w:color w:val="339966"/>
                <w:szCs w:val="18"/>
              </w:rPr>
              <w:t>erkrijger/</w:t>
            </w:r>
            <w:r w:rsidR="00F8140F" w:rsidRPr="00E54774">
              <w:rPr>
                <w:rFonts w:cs="Arial"/>
                <w:color w:val="339966"/>
                <w:szCs w:val="18"/>
              </w:rPr>
              <w:t>K</w:t>
            </w:r>
            <w:r w:rsidRPr="00E54774">
              <w:rPr>
                <w:rFonts w:cs="Arial"/>
                <w:color w:val="339966"/>
                <w:szCs w:val="18"/>
              </w:rPr>
              <w:t xml:space="preserve">oper) / </w:t>
            </w:r>
            <w:r w:rsidR="00F8140F" w:rsidRPr="00E54774">
              <w:rPr>
                <w:rFonts w:cs="Arial"/>
                <w:color w:val="339966"/>
                <w:szCs w:val="18"/>
              </w:rPr>
              <w:t>P</w:t>
            </w:r>
            <w:r w:rsidRPr="00E54774">
              <w:rPr>
                <w:rFonts w:cs="Arial"/>
                <w:color w:val="339966"/>
                <w:szCs w:val="18"/>
              </w:rPr>
              <w:t>artij [volgletter/volgnummer] /</w:t>
            </w:r>
            <w:r w:rsidRPr="00E54774">
              <w:rPr>
                <w:rFonts w:cs="Arial"/>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00F8140F" w:rsidRPr="00E54774">
              <w:rPr>
                <w:rFonts w:cs="Arial"/>
                <w:color w:val="339966"/>
                <w:szCs w:val="18"/>
              </w:rPr>
              <w:t>N</w:t>
            </w:r>
            <w:r w:rsidRPr="00E54774">
              <w:rPr>
                <w:rFonts w:cs="Arial"/>
                <w:color w:val="339966"/>
                <w:szCs w:val="18"/>
              </w:rPr>
              <w:t>aam partij</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en</w:t>
            </w:r>
            <w:r w:rsidRPr="00E54774">
              <w:rPr>
                <w:rFonts w:cs="Arial"/>
                <w:color w:val="00800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(vervreemder/verkoper) / partij [volgletter/volgnummer] /</w:t>
            </w:r>
            <w:r w:rsidRPr="00E54774">
              <w:rPr>
                <w:rFonts w:cs="Arial"/>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8000"/>
                <w:szCs w:val="18"/>
              </w:rPr>
              <w:t xml:space="preserve"> </w:t>
            </w:r>
          </w:p>
        </w:tc>
        <w:tc>
          <w:tcPr>
            <w:tcW w:w="7371" w:type="dxa"/>
            <w:shd w:val="clear" w:color="auto" w:fill="auto"/>
          </w:tcPr>
          <w:p w:rsidR="00042293" w:rsidRDefault="00042293" w:rsidP="00E54774">
            <w:pPr>
              <w:spacing w:before="72" w:line="240" w:lineRule="auto"/>
            </w:pPr>
            <w:r>
              <w:t>Verplichte keuze uit de partijen:</w:t>
            </w:r>
          </w:p>
          <w:p w:rsidR="00042293" w:rsidRPr="00E54774" w:rsidRDefault="00042293" w:rsidP="00E54774">
            <w:pPr>
              <w:numPr>
                <w:ilvl w:val="0"/>
                <w:numId w:val="34"/>
              </w:numPr>
              <w:spacing w:before="72" w:line="240" w:lineRule="auto"/>
              <w:rPr>
                <w:sz w:val="16"/>
                <w:szCs w:val="16"/>
              </w:rPr>
            </w:pPr>
            <w:r w:rsidRPr="00E54774">
              <w:rPr>
                <w:sz w:val="16"/>
                <w:szCs w:val="16"/>
              </w:rPr>
              <w:t>(Verkrijger/Koper</w:t>
            </w:r>
            <w:r w:rsidR="00BB1A7A" w:rsidRPr="00E54774">
              <w:rPr>
                <w:sz w:val="16"/>
                <w:szCs w:val="16"/>
              </w:rPr>
              <w:t xml:space="preserve">) / </w:t>
            </w:r>
            <w:r w:rsidRPr="00E54774">
              <w:rPr>
                <w:sz w:val="16"/>
                <w:szCs w:val="16"/>
              </w:rPr>
              <w:t>Partij [volgletter/volgnummer]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Naam partij,</w:t>
            </w:r>
          </w:p>
          <w:p w:rsidR="00042293" w:rsidRPr="00E54774" w:rsidRDefault="00042293" w:rsidP="00E54774">
            <w:pPr>
              <w:numPr>
                <w:ilvl w:val="0"/>
                <w:numId w:val="34"/>
              </w:numPr>
              <w:spacing w:before="72" w:line="240" w:lineRule="auto"/>
              <w:rPr>
                <w:sz w:val="16"/>
                <w:szCs w:val="16"/>
              </w:rPr>
            </w:pPr>
            <w:r w:rsidRPr="00E54774">
              <w:rPr>
                <w:sz w:val="16"/>
                <w:szCs w:val="16"/>
              </w:rPr>
              <w:t>(Vervreemder/Verkoper</w:t>
            </w:r>
            <w:r w:rsidR="00BB1A7A" w:rsidRPr="00E54774">
              <w:rPr>
                <w:sz w:val="16"/>
                <w:szCs w:val="16"/>
              </w:rPr>
              <w:t>)</w:t>
            </w:r>
            <w:r w:rsidRPr="00E54774">
              <w:rPr>
                <w:sz w:val="16"/>
                <w:szCs w:val="16"/>
              </w:rPr>
              <w:t xml:space="preserve"> </w:t>
            </w:r>
            <w:r w:rsidR="00BB1A7A" w:rsidRPr="00E54774">
              <w:rPr>
                <w:sz w:val="16"/>
                <w:szCs w:val="16"/>
              </w:rPr>
              <w:t xml:space="preserve">/ </w:t>
            </w:r>
            <w:r w:rsidRPr="00E54774">
              <w:rPr>
                <w:sz w:val="16"/>
                <w:szCs w:val="16"/>
              </w:rPr>
              <w:t>Partij [volgletter/volgnummer]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Naam partij,</w:t>
            </w:r>
          </w:p>
          <w:p w:rsidR="00042293" w:rsidRPr="00E54774" w:rsidRDefault="00042293" w:rsidP="00E54774">
            <w:pPr>
              <w:numPr>
                <w:ilvl w:val="0"/>
                <w:numId w:val="34"/>
              </w:numPr>
              <w:spacing w:before="72" w:line="240" w:lineRule="auto"/>
              <w:rPr>
                <w:sz w:val="16"/>
                <w:szCs w:val="16"/>
              </w:rPr>
            </w:pPr>
            <w:r w:rsidRPr="00E54774">
              <w:rPr>
                <w:sz w:val="16"/>
                <w:szCs w:val="16"/>
              </w:rPr>
              <w:t>verkrijger/koper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partij [volgletter/volgnummer]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naam partij en (vervreemder/verkoper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partij [volgletter/volgnummer]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naam partij</w:t>
            </w:r>
          </w:p>
          <w:p w:rsidR="00042293" w:rsidRDefault="00042293" w:rsidP="00042293"/>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Indien bij Koop – Levering is gekozen voor variant 1:</w:t>
            </w:r>
          </w:p>
          <w:p w:rsidR="00042293" w:rsidRPr="00E54774" w:rsidRDefault="00042293" w:rsidP="00E54774">
            <w:pPr>
              <w:spacing w:before="72" w:line="240" w:lineRule="auto"/>
              <w:rPr>
                <w:sz w:val="16"/>
                <w:szCs w:val="16"/>
              </w:rPr>
            </w:pPr>
            <w:r w:rsidRPr="00E54774">
              <w:rPr>
                <w:sz w:val="16"/>
                <w:szCs w:val="16"/>
              </w:rPr>
              <w:t>-partij(-en)</w:t>
            </w:r>
          </w:p>
          <w:p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//IMKAD_AangebodenStuk/StukdeelKoop[tia_Volgnummer(‘1’)]/koopprijsSpecificatie/tekstkeuze</w:t>
            </w:r>
            <w:r w:rsidR="00C242AE" w:rsidRPr="00E54774">
              <w:rPr>
                <w:sz w:val="16"/>
                <w:szCs w:val="16"/>
              </w:rPr>
              <w:t>/</w:t>
            </w:r>
          </w:p>
          <w:p w:rsidR="00042293" w:rsidRPr="00E54774" w:rsidRDefault="00042293" w:rsidP="00E54774">
            <w:pPr>
              <w:spacing w:before="72" w:line="240" w:lineRule="auto"/>
              <w:ind w:left="227"/>
              <w:rPr>
                <w:sz w:val="16"/>
                <w:szCs w:val="16"/>
              </w:rPr>
            </w:pPr>
            <w:r w:rsidRPr="00E54774">
              <w:rPr>
                <w:sz w:val="16"/>
                <w:szCs w:val="16"/>
              </w:rPr>
              <w:t>./tagNaam(‘k_PartijkeuzeKoopprijs’)</w:t>
            </w:r>
          </w:p>
          <w:p w:rsidR="00042293" w:rsidRPr="00E54774" w:rsidRDefault="00042293" w:rsidP="00E54774">
            <w:pPr>
              <w:spacing w:line="240" w:lineRule="auto"/>
              <w:ind w:left="227"/>
              <w:rPr>
                <w:sz w:val="16"/>
                <w:szCs w:val="16"/>
              </w:rPr>
            </w:pPr>
            <w:r w:rsidRPr="00E54774">
              <w:rPr>
                <w:sz w:val="16"/>
                <w:szCs w:val="16"/>
              </w:rPr>
              <w:t>./tekst (‘1’ t/m ‘3’).</w:t>
            </w:r>
          </w:p>
          <w:p w:rsidR="00042293" w:rsidRPr="00E54774" w:rsidRDefault="00042293" w:rsidP="00E54774">
            <w:pPr>
              <w:spacing w:line="240" w:lineRule="auto"/>
              <w:ind w:left="227"/>
              <w:rPr>
                <w:sz w:val="16"/>
                <w:szCs w:val="16"/>
              </w:rPr>
            </w:pPr>
          </w:p>
          <w:p w:rsidR="00042293" w:rsidRPr="00E54774" w:rsidRDefault="00042293" w:rsidP="00E54774">
            <w:pPr>
              <w:spacing w:line="240" w:lineRule="auto"/>
              <w:ind w:left="227"/>
              <w:rPr>
                <w:sz w:val="16"/>
                <w:szCs w:val="16"/>
              </w:rPr>
            </w:pPr>
            <w:r w:rsidRPr="00E54774">
              <w:rPr>
                <w:sz w:val="16"/>
                <w:szCs w:val="16"/>
              </w:rPr>
              <w:t>Bij een gekozen keuzetekst wordt de volgende mapping van gegevens toegepast, toevoeging (Partij/) alleen bij gerelateerde partijen:</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rsidTr="00E54774">
              <w:trPr>
                <w:tblHeader/>
              </w:trPr>
              <w:tc>
                <w:tcPr>
                  <w:tcW w:w="95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Stukdeelkoop/tia_Volgnummer(’1’) ../verkrijgerRechtRef/Partij/(Partij/)aanduidingPartij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Stukdeelkoop/tia_Volgnummer(’1’) ../vervreemderRechtRef/Partij/(Partij/)aanduidingPartij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Stukdeelkoop/tia_Volgnummer(’1’) ../verkrijgerRechtRef/Partij/(Partij/)aanduidingPartij en Stukdeelkoop/tia_Volgnummer(’1’) ../vervreemderRechtRef/Partij/(Partij/)aanduidingPartij</w:t>
                  </w:r>
                </w:p>
              </w:tc>
            </w:tr>
          </w:tbl>
          <w:p w:rsidR="00042293" w:rsidRDefault="00042293" w:rsidP="00042293"/>
          <w:p w:rsidR="00042293" w:rsidRPr="00A23280" w:rsidRDefault="00042293" w:rsidP="00E54774">
            <w:pPr>
              <w:spacing w:before="72" w:line="240" w:lineRule="auto"/>
            </w:pPr>
            <w:r w:rsidRPr="00E54774">
              <w:rPr>
                <w:lang w:val="nl"/>
              </w:rPr>
              <w:t xml:space="preserve">Indien bij Koop – Levering is gekozen voor variant 3 of 4: </w:t>
            </w:r>
          </w:p>
          <w:p w:rsidR="00042293" w:rsidRPr="00E54774" w:rsidRDefault="00042293" w:rsidP="00E54774">
            <w:pPr>
              <w:spacing w:before="72" w:line="240" w:lineRule="auto"/>
              <w:rPr>
                <w:sz w:val="16"/>
                <w:szCs w:val="16"/>
              </w:rPr>
            </w:pPr>
            <w:r w:rsidRPr="00E54774">
              <w:rPr>
                <w:sz w:val="16"/>
                <w:szCs w:val="16"/>
              </w:rPr>
              <w:t>-partij(-en)</w:t>
            </w:r>
          </w:p>
          <w:p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//IMKAD_AangebodenStuk/StukdeelKoop[tia_Volgnummer(‘1’)]/koopprijsSpecificatie/tekstkeuze</w:t>
            </w:r>
            <w:r w:rsidR="00C242AE"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 xml:space="preserve">./tagNaam(‘k_PartijkeuzeKoopprijs’) </w:t>
            </w:r>
          </w:p>
          <w:p w:rsidR="00042293" w:rsidRPr="00E54774" w:rsidRDefault="00042293" w:rsidP="00E54774">
            <w:pPr>
              <w:spacing w:line="240" w:lineRule="auto"/>
              <w:ind w:left="227"/>
              <w:rPr>
                <w:sz w:val="16"/>
                <w:szCs w:val="16"/>
              </w:rPr>
            </w:pPr>
            <w:r w:rsidRPr="00E54774">
              <w:rPr>
                <w:sz w:val="16"/>
                <w:szCs w:val="16"/>
              </w:rPr>
              <w:t>./tekst (‘1’ t/m ‘3’).</w:t>
            </w:r>
          </w:p>
          <w:p w:rsidR="00042293" w:rsidRPr="00E54774" w:rsidRDefault="00042293" w:rsidP="00E54774">
            <w:pPr>
              <w:spacing w:line="240" w:lineRule="auto"/>
              <w:ind w:left="227"/>
              <w:rPr>
                <w:sz w:val="16"/>
                <w:szCs w:val="16"/>
              </w:rPr>
            </w:pPr>
          </w:p>
          <w:p w:rsidR="00042293" w:rsidRPr="00E54774" w:rsidRDefault="00042293" w:rsidP="00E54774">
            <w:pPr>
              <w:spacing w:line="240" w:lineRule="auto"/>
              <w:ind w:left="227"/>
              <w:rPr>
                <w:sz w:val="16"/>
                <w:szCs w:val="16"/>
              </w:rPr>
            </w:pPr>
            <w:r w:rsidRPr="00E54774">
              <w:rPr>
                <w:sz w:val="16"/>
                <w:szCs w:val="16"/>
              </w:rPr>
              <w:t>Bij een gekozen keuzetekst wordt de volgende mapping van gegevens toegepast, toevoeging (Partij/) alleen bij gerelateerde partijen:</w:t>
            </w:r>
          </w:p>
          <w:tbl>
            <w:tblPr>
              <w:tblW w:w="0" w:type="auto"/>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59"/>
            </w:tblGrid>
            <w:tr w:rsidR="00042293" w:rsidRPr="00E54774" w:rsidTr="00E54774">
              <w:trPr>
                <w:tblHeader/>
              </w:trPr>
              <w:tc>
                <w:tcPr>
                  <w:tcW w:w="95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59"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sz w:val="14"/>
                      <w:szCs w:val="14"/>
                    </w:rPr>
                  </w:pPr>
                  <w:r w:rsidRPr="00E54774">
                    <w:rPr>
                      <w:sz w:val="14"/>
                      <w:szCs w:val="14"/>
                    </w:rPr>
                    <w:t>Stukdeelkoop/tia_Volgnummer(’2’) ../verkrijgerRechtRef/Partij/(Partij/)aanduidingPartij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sz w:val="14"/>
                      <w:szCs w:val="14"/>
                    </w:rPr>
                  </w:pPr>
                  <w:r w:rsidRPr="00E54774">
                    <w:rPr>
                      <w:sz w:val="14"/>
                      <w:szCs w:val="14"/>
                    </w:rPr>
                    <w:t>Stukdeelkoop/tia_Volgnummer(’1’) ../vervreemderRechtRef/Partij/(Partij/)aanduidingPartij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sz w:val="14"/>
                      <w:szCs w:val="14"/>
                    </w:rPr>
                  </w:pPr>
                  <w:r w:rsidRPr="00E54774">
                    <w:rPr>
                      <w:sz w:val="14"/>
                      <w:szCs w:val="14"/>
                    </w:rPr>
                    <w:t>Stukdeelkoop/tia_Volgnummer(’2’) ../verkrijgerRechtRef/Partij/(Partij/)aanduidingPartij en Stukdeelkoop/tia_Volgnummer(’1’) ../vervreemderRechtRef/Partij/(Partij/)aanduidingPartij</w:t>
                  </w:r>
                </w:p>
              </w:tc>
            </w:tr>
          </w:tbl>
          <w:p w:rsidR="00042293" w:rsidRDefault="00042293" w:rsidP="00E54774">
            <w:pPr>
              <w:spacing w:line="240" w:lineRule="auto"/>
              <w:ind w:left="227"/>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8000"/>
                <w:szCs w:val="18"/>
              </w:rPr>
            </w:pPr>
            <w:r w:rsidRPr="00E54774">
              <w:rPr>
                <w:rFonts w:cs="Arial"/>
                <w:color w:val="800080"/>
                <w:szCs w:val="18"/>
              </w:rPr>
              <w:t xml:space="preserve">heeft/hebben </w:t>
            </w:r>
            <w:r w:rsidRPr="00E54774">
              <w:rPr>
                <w:rFonts w:cs="Arial"/>
                <w:color w:val="FF0000"/>
                <w:szCs w:val="18"/>
              </w:rPr>
              <w:t xml:space="preserve">aan de </w:t>
            </w:r>
          </w:p>
        </w:tc>
        <w:tc>
          <w:tcPr>
            <w:tcW w:w="7371" w:type="dxa"/>
            <w:shd w:val="clear" w:color="auto" w:fill="auto"/>
          </w:tcPr>
          <w:p w:rsidR="00042293" w:rsidRPr="00E54774" w:rsidRDefault="00042293" w:rsidP="00E54774">
            <w:pPr>
              <w:spacing w:before="72" w:line="240" w:lineRule="auto"/>
              <w:rPr>
                <w:sz w:val="16"/>
                <w:szCs w:val="16"/>
                <w:u w:val="single"/>
              </w:rPr>
            </w:pPr>
            <w:r>
              <w:t>Wanneer hiervoor gekozen is voor de eerste of tweede optie moet ‘</w:t>
            </w:r>
            <w:r w:rsidRPr="00E54774">
              <w:rPr>
                <w:color w:val="800080"/>
              </w:rPr>
              <w:t>heeft</w:t>
            </w:r>
            <w:r>
              <w:t>’ worden gebruikt bij de laatste optie (twee partijen) moet ‘</w:t>
            </w:r>
            <w:r w:rsidRPr="00E54774">
              <w:rPr>
                <w:color w:val="800080"/>
              </w:rPr>
              <w:t>hebben</w:t>
            </w:r>
            <w:r>
              <w:t>’ worden gebruikt.</w:t>
            </w:r>
          </w:p>
          <w:p w:rsidR="00042293" w:rsidRDefault="00042293" w:rsidP="00E54774">
            <w:pPr>
              <w:spacing w:before="72" w:line="240" w:lineRule="auto"/>
              <w:ind w:left="227"/>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Cs w:val="18"/>
              </w:rPr>
            </w:pPr>
            <w:r w:rsidRPr="00E54774">
              <w:rPr>
                <w:rFonts w:cs="Arial"/>
                <w:color w:val="339966"/>
                <w:szCs w:val="18"/>
              </w:rPr>
              <w:t>meeverkochte / in</w:t>
            </w:r>
            <w:r w:rsidRPr="00E54774">
              <w:rPr>
                <w:rFonts w:cs="Arial"/>
                <w:color w:val="FF0000"/>
                <w:szCs w:val="18"/>
              </w:rPr>
              <w:t xml:space="preserve"> </w:t>
            </w:r>
            <w:r w:rsidRPr="00E54774">
              <w:rPr>
                <w:rFonts w:cs="Arial"/>
                <w:color w:val="00FFFF"/>
                <w:szCs w:val="18"/>
              </w:rPr>
              <w:t>het/de</w:t>
            </w:r>
            <w:r w:rsidRPr="00E54774">
              <w:rPr>
                <w:rFonts w:cs="Arial"/>
                <w:color w:val="FF0000"/>
                <w:szCs w:val="18"/>
              </w:rPr>
              <w:t xml:space="preserve"> </w:t>
            </w:r>
            <w:r w:rsidRPr="00E54774">
              <w:rPr>
                <w:rFonts w:cs="Arial"/>
                <w:color w:val="00FFFF"/>
                <w:szCs w:val="18"/>
              </w:rPr>
              <w:t>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 xml:space="preserve">/Registergoederen </w:t>
            </w:r>
            <w:r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800080"/>
                <w:sz w:val="20"/>
              </w:rPr>
              <w:t xml:space="preserve"> </w:t>
            </w:r>
            <w:r w:rsidRPr="00E54774">
              <w:rPr>
                <w:rFonts w:cs="Arial"/>
                <w:color w:val="339966"/>
                <w:szCs w:val="18"/>
              </w:rPr>
              <w:t>begrepen</w:t>
            </w:r>
            <w:r w:rsidRPr="00E54774">
              <w:rPr>
                <w:rFonts w:cs="Arial"/>
                <w:color w:val="FF0000"/>
                <w:szCs w:val="18"/>
              </w:rPr>
              <w:t xml:space="preserve"> </w:t>
            </w:r>
          </w:p>
        </w:tc>
        <w:tc>
          <w:tcPr>
            <w:tcW w:w="7371" w:type="dxa"/>
            <w:shd w:val="clear" w:color="auto" w:fill="auto"/>
          </w:tcPr>
          <w:p w:rsidR="00042293" w:rsidRDefault="00042293" w:rsidP="00E54774">
            <w:pPr>
              <w:spacing w:before="72" w:line="240" w:lineRule="auto"/>
            </w:pPr>
            <w:r>
              <w:t>Verplichte keuzetekst, tussen:</w:t>
            </w:r>
          </w:p>
          <w:p w:rsidR="00042293" w:rsidRPr="00E54774" w:rsidRDefault="00042293" w:rsidP="00E54774">
            <w:pPr>
              <w:numPr>
                <w:ilvl w:val="0"/>
                <w:numId w:val="38"/>
              </w:numPr>
              <w:spacing w:before="72" w:line="240" w:lineRule="auto"/>
              <w:rPr>
                <w:color w:val="339966"/>
              </w:rPr>
            </w:pPr>
            <w:r w:rsidRPr="00E54774">
              <w:rPr>
                <w:color w:val="339966"/>
              </w:rPr>
              <w:t>meeverkochte</w:t>
            </w:r>
            <w:r w:rsidRPr="003E08CF">
              <w:t xml:space="preserve">: </w:t>
            </w:r>
            <w:r>
              <w:t>registergoederen worden niet getoond</w:t>
            </w:r>
          </w:p>
          <w:p w:rsidR="00042293" w:rsidRPr="00E54774" w:rsidRDefault="00042293" w:rsidP="00E54774">
            <w:pPr>
              <w:numPr>
                <w:ilvl w:val="0"/>
                <w:numId w:val="38"/>
              </w:numPr>
              <w:spacing w:before="72" w:line="240" w:lineRule="auto"/>
              <w:rPr>
                <w:color w:val="339966"/>
              </w:rPr>
            </w:pPr>
            <w:r w:rsidRPr="00E54774">
              <w:rPr>
                <w:color w:val="339966"/>
              </w:rPr>
              <w:t>in … begrepen</w:t>
            </w:r>
            <w:r w:rsidRPr="003E08CF">
              <w:t xml:space="preserve">: </w:t>
            </w:r>
            <w:r>
              <w:t>registergoederen worden wel getoond</w:t>
            </w:r>
          </w:p>
          <w:p w:rsidR="00042293" w:rsidRDefault="00042293" w:rsidP="00E54774">
            <w:pPr>
              <w:spacing w:before="72" w:line="240" w:lineRule="auto"/>
            </w:pPr>
          </w:p>
          <w:p w:rsidR="00042293" w:rsidRDefault="00042293" w:rsidP="00E54774">
            <w:pPr>
              <w:spacing w:before="72" w:line="240" w:lineRule="auto"/>
            </w:pPr>
            <w:r>
              <w:t>Voor</w:t>
            </w:r>
            <w:r w:rsidR="004F0AC1">
              <w:t xml:space="preserve"> de</w:t>
            </w:r>
            <w:r>
              <w:t xml:space="preserve"> </w:t>
            </w:r>
            <w:r w:rsidR="003A1F7A">
              <w:t>opsomming</w:t>
            </w:r>
            <w:r w:rsidR="004F0AC1">
              <w:t xml:space="preserve"> van</w:t>
            </w:r>
            <w:r w:rsidR="003A1F7A">
              <w:t xml:space="preserve"> </w:t>
            </w:r>
            <w:r>
              <w:t xml:space="preserve">registergoederen </w:t>
            </w:r>
            <w:r w:rsidR="003A1F7A">
              <w:t>hetzelfde tonen als eerder in dit tekstblok is getoond</w:t>
            </w:r>
            <w:r>
              <w:t>.</w:t>
            </w:r>
          </w:p>
          <w:p w:rsidR="00042293" w:rsidRDefault="00042293" w:rsidP="00E54774">
            <w:pPr>
              <w:spacing w:before="72" w:line="240" w:lineRule="auto"/>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(‘k_RegistergoederenTonenRoerendeZaken’)</w:t>
            </w:r>
          </w:p>
          <w:p w:rsidR="00042293" w:rsidRPr="00E54774" w:rsidRDefault="00042293" w:rsidP="00E54774">
            <w:pPr>
              <w:spacing w:line="240" w:lineRule="auto"/>
              <w:ind w:left="227"/>
              <w:rPr>
                <w:sz w:val="16"/>
                <w:szCs w:val="16"/>
              </w:rPr>
            </w:pPr>
            <w:r w:rsidRPr="00E54774">
              <w:rPr>
                <w:sz w:val="16"/>
                <w:szCs w:val="16"/>
              </w:rPr>
              <w:t xml:space="preserve">./tekst(‘true’ = tekst </w:t>
            </w:r>
            <w:r w:rsidR="004F0AC1" w:rsidRPr="00E54774">
              <w:rPr>
                <w:sz w:val="16"/>
                <w:szCs w:val="16"/>
              </w:rPr>
              <w:t>waarbi</w:t>
            </w:r>
            <w:r w:rsidRPr="00E54774">
              <w:rPr>
                <w:sz w:val="16"/>
                <w:szCs w:val="16"/>
              </w:rPr>
              <w:t xml:space="preserve"> registergoederen</w:t>
            </w:r>
            <w:r w:rsidR="004F0AC1" w:rsidRPr="00E54774">
              <w:rPr>
                <w:sz w:val="16"/>
                <w:szCs w:val="16"/>
              </w:rPr>
              <w:t xml:space="preserve"> worden</w:t>
            </w:r>
            <w:r w:rsidRPr="00E54774">
              <w:rPr>
                <w:sz w:val="16"/>
                <w:szCs w:val="16"/>
              </w:rPr>
              <w:t xml:space="preserve"> </w:t>
            </w:r>
            <w:r w:rsidR="004F0AC1" w:rsidRPr="00E54774">
              <w:rPr>
                <w:sz w:val="16"/>
                <w:szCs w:val="16"/>
              </w:rPr>
              <w:t>ge</w:t>
            </w:r>
            <w:r w:rsidRPr="00E54774">
              <w:rPr>
                <w:sz w:val="16"/>
                <w:szCs w:val="16"/>
              </w:rPr>
              <w:t>to</w:t>
            </w:r>
            <w:r w:rsidR="004F0AC1" w:rsidRPr="00E54774">
              <w:rPr>
                <w:sz w:val="16"/>
                <w:szCs w:val="16"/>
              </w:rPr>
              <w:t>o</w:t>
            </w:r>
            <w:r w:rsidRPr="00E54774">
              <w:rPr>
                <w:sz w:val="16"/>
                <w:szCs w:val="16"/>
              </w:rPr>
              <w:t>n</w:t>
            </w:r>
            <w:r w:rsidR="004F0AC1" w:rsidRPr="00E54774">
              <w:rPr>
                <w:sz w:val="16"/>
                <w:szCs w:val="16"/>
              </w:rPr>
              <w:t>d</w:t>
            </w:r>
            <w:r w:rsidRPr="00E54774">
              <w:rPr>
                <w:sz w:val="16"/>
                <w:szCs w:val="16"/>
              </w:rPr>
              <w:t xml:space="preserve">; ‘false’ = tekst </w:t>
            </w:r>
            <w:r w:rsidR="004F0AC1" w:rsidRPr="00E54774">
              <w:rPr>
                <w:sz w:val="16"/>
                <w:szCs w:val="16"/>
              </w:rPr>
              <w:t>waarbij</w:t>
            </w:r>
            <w:r w:rsidRPr="00E54774">
              <w:rPr>
                <w:sz w:val="16"/>
                <w:szCs w:val="16"/>
              </w:rPr>
              <w:t xml:space="preserve"> registergoederen </w:t>
            </w:r>
            <w:r w:rsidR="004F0AC1" w:rsidRPr="00E54774">
              <w:rPr>
                <w:sz w:val="16"/>
                <w:szCs w:val="16"/>
              </w:rPr>
              <w:t>niet worden ge</w:t>
            </w:r>
            <w:r w:rsidRPr="00E54774">
              <w:rPr>
                <w:sz w:val="16"/>
                <w:szCs w:val="16"/>
              </w:rPr>
              <w:t>to</w:t>
            </w:r>
            <w:r w:rsidR="004F0AC1" w:rsidRPr="00E54774">
              <w:rPr>
                <w:sz w:val="16"/>
                <w:szCs w:val="16"/>
              </w:rPr>
              <w:t>o</w:t>
            </w:r>
            <w:r w:rsidRPr="00E54774">
              <w:rPr>
                <w:sz w:val="16"/>
                <w:szCs w:val="16"/>
              </w:rPr>
              <w:t>n</w:t>
            </w:r>
            <w:r w:rsidR="004F0AC1" w:rsidRPr="00E54774">
              <w:rPr>
                <w:sz w:val="16"/>
                <w:szCs w:val="16"/>
              </w:rPr>
              <w:t>d</w:t>
            </w:r>
            <w:r w:rsidRPr="00E54774">
              <w:rPr>
                <w:sz w:val="16"/>
                <w:szCs w:val="16"/>
              </w:rPr>
              <w:t>)</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8000"/>
                <w:szCs w:val="18"/>
              </w:rPr>
            </w:pPr>
            <w:r w:rsidRPr="00E54774">
              <w:rPr>
                <w:rFonts w:cs="Arial"/>
                <w:color w:val="FF0000"/>
                <w:szCs w:val="18"/>
              </w:rPr>
              <w:t>roerende zaken een waarde toegekend groot</w:t>
            </w:r>
            <w:r w:rsidRPr="00E54774">
              <w:rPr>
                <w:rFonts w:cs="Arial"/>
                <w:color w:val="80008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 xml:space="preserve">. De koopprijs </w:t>
            </w: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 </w:t>
            </w:r>
            <w:r w:rsidRPr="00E54774">
              <w:rPr>
                <w:rFonts w:cs="Arial"/>
                <w:color w:val="FF0000"/>
                <w:szCs w:val="18"/>
              </w:rPr>
              <w:t xml:space="preserve">wordt met dit bedrag verhoogd.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rsidR="00042293" w:rsidRDefault="00042293" w:rsidP="00E54774">
            <w:pPr>
              <w:spacing w:before="72" w:line="240" w:lineRule="auto"/>
            </w:pPr>
            <w:r>
              <w:t>Vaste tekst.</w:t>
            </w:r>
          </w:p>
          <w:p w:rsidR="00042293" w:rsidRDefault="00042293" w:rsidP="00E54774">
            <w:pPr>
              <w:spacing w:before="72" w:line="240" w:lineRule="auto"/>
            </w:pPr>
          </w:p>
          <w:p w:rsidR="00042293" w:rsidRDefault="003A1F7A" w:rsidP="00E54774">
            <w:pPr>
              <w:spacing w:before="72" w:line="240" w:lineRule="auto"/>
            </w:pPr>
            <w:r>
              <w:t xml:space="preserve">Voor </w:t>
            </w:r>
            <w:r w:rsidR="004F0AC1">
              <w:t xml:space="preserve">de </w:t>
            </w:r>
            <w:r>
              <w:t xml:space="preserve">opsomming </w:t>
            </w:r>
            <w:r w:rsidR="004F0AC1">
              <w:t xml:space="preserve">van </w:t>
            </w:r>
            <w:r>
              <w:t>registergoederen hetzelfde tonen als eerder in dit tekstblok is getoond.</w:t>
            </w:r>
          </w:p>
          <w:p w:rsidR="00042293" w:rsidRDefault="00042293" w:rsidP="00E54774">
            <w:pPr>
              <w:spacing w:before="72" w:line="240" w:lineRule="auto"/>
            </w:pPr>
          </w:p>
          <w:p w:rsidR="00042293" w:rsidRDefault="00042293" w:rsidP="00E54774">
            <w:pPr>
              <w:spacing w:before="72" w:line="240" w:lineRule="auto"/>
            </w:pPr>
            <w:r>
              <w:t xml:space="preserve">Bedrag roerende zaken wordt </w:t>
            </w:r>
            <w:r w:rsidR="00DC04BA">
              <w:t xml:space="preserve">getoond voor de hele koop of </w:t>
            </w:r>
            <w:r>
              <w:t>per registergoed</w:t>
            </w:r>
            <w:r w:rsidR="00DC04BA">
              <w:t xml:space="preserve"> zoals eerder is bepaald voor de koopprijs</w:t>
            </w:r>
            <w:r>
              <w:t>.</w:t>
            </w:r>
          </w:p>
          <w:p w:rsidR="00222B3A" w:rsidRDefault="00222B3A" w:rsidP="00E54774">
            <w:pPr>
              <w:spacing w:before="72" w:line="240" w:lineRule="auto"/>
            </w:pPr>
          </w:p>
          <w:p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-bedrag roerende zaken hele koop</w:t>
            </w:r>
            <w:r w:rsidR="00222B3A" w:rsidRPr="00E54774">
              <w:rPr>
                <w:sz w:val="16"/>
                <w:szCs w:val="16"/>
              </w:rPr>
              <w:t xml:space="preserve"> wanneer de koopprijs voor de hele koop is getoond</w:t>
            </w:r>
          </w:p>
          <w:p w:rsidR="00042293" w:rsidRPr="00E54774" w:rsidRDefault="00042293" w:rsidP="00E54774">
            <w:pPr>
              <w:spacing w:line="240" w:lineRule="auto"/>
              <w:rPr>
                <w:sz w:val="16"/>
                <w:szCs w:val="16"/>
              </w:rPr>
            </w:pPr>
            <w:r w:rsidRPr="00E54774">
              <w:rPr>
                <w:sz w:val="16"/>
                <w:szCs w:val="16"/>
              </w:rPr>
              <w:t>//IMKAD_AangebodenStuk/StukdeelKoop[tia_Volgnummer(‘1’)]/koopprijsSpecificatie</w:t>
            </w:r>
            <w:r w:rsidR="00C242AE" w:rsidRPr="00E54774">
              <w:rPr>
                <w:sz w:val="16"/>
                <w:szCs w:val="16"/>
              </w:rPr>
              <w:t>/</w:t>
            </w:r>
          </w:p>
          <w:p w:rsidR="00C242AE" w:rsidRPr="00E54774" w:rsidRDefault="00042293" w:rsidP="00E54774">
            <w:pPr>
              <w:spacing w:line="240" w:lineRule="auto"/>
              <w:ind w:left="227"/>
              <w:rPr>
                <w:sz w:val="16"/>
                <w:szCs w:val="16"/>
              </w:rPr>
            </w:pPr>
            <w:r w:rsidRPr="00E54774">
              <w:rPr>
                <w:sz w:val="16"/>
                <w:szCs w:val="16"/>
              </w:rPr>
              <w:t>./roerendezakenWaarde</w:t>
            </w:r>
            <w:r w:rsidR="00C242AE" w:rsidRPr="00E54774">
              <w:rPr>
                <w:sz w:val="16"/>
                <w:szCs w:val="16"/>
              </w:rPr>
              <w:t>/</w:t>
            </w:r>
          </w:p>
          <w:p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./roerendezakenInclusief(‘false’)</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-bedrag roerende zaken per registergoed</w:t>
            </w:r>
            <w:r w:rsidR="00222B3A" w:rsidRPr="00E54774">
              <w:rPr>
                <w:sz w:val="16"/>
                <w:szCs w:val="16"/>
              </w:rPr>
              <w:t xml:space="preserve"> wanneer de koopprijs per registergoed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C242AE" w:rsidRPr="00E54774">
              <w:rPr>
                <w:sz w:val="16"/>
                <w:szCs w:val="16"/>
              </w:rPr>
              <w:t>/</w:t>
            </w:r>
          </w:p>
          <w:p w:rsidR="00C242AE" w:rsidRPr="00E54774" w:rsidRDefault="00042293" w:rsidP="00E54774">
            <w:pPr>
              <w:spacing w:line="240" w:lineRule="auto"/>
              <w:ind w:left="227"/>
              <w:rPr>
                <w:sz w:val="16"/>
                <w:szCs w:val="16"/>
              </w:rPr>
            </w:pPr>
            <w:r w:rsidRPr="00E54774">
              <w:rPr>
                <w:sz w:val="16"/>
                <w:szCs w:val="16"/>
              </w:rPr>
              <w:t>./roerendezakenWaarde</w:t>
            </w:r>
          </w:p>
          <w:p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./roerendezakenInclusief(‘false’)</w:t>
            </w:r>
          </w:p>
          <w:p w:rsidR="00042293" w:rsidRDefault="00042293" w:rsidP="00E54774">
            <w:pPr>
              <w:spacing w:line="240" w:lineRule="auto"/>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w:t>
            </w:r>
          </w:p>
          <w:p w:rsidR="00042293" w:rsidRPr="00E54774" w:rsidRDefault="00042293" w:rsidP="00E54774">
            <w:pPr>
              <w:spacing w:line="240" w:lineRule="auto"/>
              <w:rPr>
                <w:sz w:val="16"/>
                <w:szCs w:val="16"/>
              </w:rPr>
            </w:pPr>
            <w:r w:rsidRPr="00E54774">
              <w:rPr>
                <w:sz w:val="16"/>
                <w:szCs w:val="16"/>
              </w:rPr>
              <w:tab/>
              <w:t>./tekst(‘true’ = tekst wordt getoond; ‘false’ = tekst wordt niet getoond)</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(‘k_RegistergoederenOpsommingAangehechtTekst’)</w:t>
            </w:r>
          </w:p>
          <w:p w:rsidR="00042293" w:rsidRDefault="00042293" w:rsidP="00E54774">
            <w:pPr>
              <w:spacing w:line="240" w:lineRule="auto"/>
            </w:pPr>
            <w:r w:rsidRPr="00E54774">
              <w:rPr>
                <w:sz w:val="16"/>
                <w:szCs w:val="16"/>
              </w:rPr>
              <w:tab/>
              <w:t>./tekst(‘is’ of ‘zal worden’)</w:t>
            </w:r>
          </w:p>
        </w:tc>
      </w:tr>
    </w:tbl>
    <w:p w:rsidR="00042293" w:rsidRDefault="00042293" w:rsidP="00042293">
      <w:pPr>
        <w:pStyle w:val="Kop4"/>
        <w:numPr>
          <w:ilvl w:val="3"/>
          <w:numId w:val="1"/>
        </w:numPr>
        <w:rPr>
          <w:lang w:val="nl"/>
        </w:rPr>
      </w:pPr>
      <w:bookmarkStart w:id="84" w:name="_Toc358624458"/>
      <w:bookmarkStart w:id="85" w:name="_Toc462994159"/>
      <w:r>
        <w:rPr>
          <w:lang w:val="nl"/>
        </w:rPr>
        <w:t>Variant 1.c Koopprijs ‘</w:t>
      </w:r>
      <w:r w:rsidRPr="003F7E5B">
        <w:rPr>
          <w:lang w:val="nl"/>
        </w:rPr>
        <w:t>met inbegrip van een bedrag aan roerende zaken</w:t>
      </w:r>
      <w:r>
        <w:rPr>
          <w:lang w:val="nl"/>
        </w:rPr>
        <w:t>’</w:t>
      </w:r>
      <w:bookmarkEnd w:id="84"/>
      <w:bookmarkEnd w:id="8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rsidR="00042293" w:rsidRPr="006148A7" w:rsidRDefault="00042293" w:rsidP="00E54774">
            <w:pPr>
              <w:spacing w:before="72" w:line="240" w:lineRule="auto"/>
            </w:pPr>
            <w:r w:rsidRPr="006148A7">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sz w:val="16"/>
                <w:szCs w:val="16"/>
                <w:u w:val="single"/>
              </w:rPr>
            </w:pPr>
            <w:r w:rsidRPr="00E54774">
              <w:rPr>
                <w:u w:val="single"/>
              </w:rPr>
              <w:t>Mapping:</w:t>
            </w:r>
          </w:p>
          <w:p w:rsidR="00933A5A" w:rsidRPr="00E54774" w:rsidRDefault="00042293" w:rsidP="00E54774">
            <w:pPr>
              <w:spacing w:before="72" w:line="240" w:lineRule="auto"/>
              <w:rPr>
                <w:sz w:val="16"/>
                <w:szCs w:val="16"/>
              </w:rPr>
            </w:pPr>
            <w:r w:rsidRPr="00E54774">
              <w:rPr>
                <w:sz w:val="16"/>
                <w:szCs w:val="16"/>
              </w:rPr>
              <w:t>-</w:t>
            </w:r>
            <w:r w:rsidR="00933A5A" w:rsidRPr="00E54774">
              <w:rPr>
                <w:sz w:val="16"/>
                <w:szCs w:val="16"/>
              </w:rPr>
              <w:t>gekozen variant</w:t>
            </w:r>
          </w:p>
          <w:p w:rsidR="00042293" w:rsidRPr="00E54774" w:rsidRDefault="00042293" w:rsidP="00E54774">
            <w:pPr>
              <w:spacing w:before="72"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r w:rsidRPr="00E54774">
              <w:rPr>
                <w:rFonts w:cs="Arial"/>
                <w:snapToGrid/>
                <w:kern w:val="0"/>
                <w:sz w:val="16"/>
                <w:szCs w:val="16"/>
                <w:lang w:eastAsia="nl-NL"/>
              </w:rPr>
              <w:t>tia_TekstKeuze</w:t>
            </w:r>
          </w:p>
          <w:p w:rsidR="00042293" w:rsidRPr="00E54774" w:rsidRDefault="00042293" w:rsidP="00E54774">
            <w:pPr>
              <w:spacing w:line="240" w:lineRule="auto"/>
              <w:ind w:left="227"/>
              <w:rPr>
                <w:sz w:val="16"/>
                <w:szCs w:val="16"/>
              </w:rPr>
            </w:pPr>
            <w:r w:rsidRPr="00E54774">
              <w:rPr>
                <w:sz w:val="16"/>
                <w:szCs w:val="16"/>
              </w:rPr>
              <w:t>./tagNaam(‘k_KoopprijsVariant’)</w:t>
            </w:r>
          </w:p>
          <w:p w:rsidR="00042293" w:rsidRPr="00737F18" w:rsidRDefault="00042293" w:rsidP="00E54774">
            <w:pPr>
              <w:spacing w:line="240" w:lineRule="auto"/>
              <w:ind w:left="227"/>
            </w:pPr>
            <w:r w:rsidRPr="00E54774">
              <w:rPr>
                <w:sz w:val="16"/>
                <w:szCs w:val="16"/>
              </w:rPr>
              <w:t>./tekst(‘roerende zaken inclusief’)</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BB319A" w:rsidRDefault="00042293" w:rsidP="00E54774">
            <w:pPr>
              <w:spacing w:before="72" w:line="240" w:lineRule="auto"/>
            </w:pPr>
            <w:r w:rsidRPr="00BB319A">
              <w:t>Zie variant 1a.</w:t>
            </w:r>
          </w:p>
          <w:p w:rsidR="00042293" w:rsidRPr="00E54774" w:rsidRDefault="00042293" w:rsidP="00E54774">
            <w:pPr>
              <w:spacing w:before="72" w:line="240" w:lineRule="auto"/>
              <w:rPr>
                <w:u w:val="single"/>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w:t>
            </w:r>
            <w:r w:rsidRPr="00E54774">
              <w:rPr>
                <w:rFonts w:cs="Arial"/>
                <w:color w:val="800080"/>
                <w:szCs w:val="18"/>
              </w:rPr>
              <w:t xml:space="preserve"> </w:t>
            </w:r>
            <w:r w:rsidRPr="00E54774">
              <w:rPr>
                <w:rFonts w:cs="Arial"/>
                <w:color w:val="FF0000"/>
                <w:szCs w:val="18"/>
              </w:rPr>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 xml:space="preserve">voor roerende zaken begrepen.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rsidR="00042293" w:rsidRPr="00B0189C" w:rsidRDefault="00042293" w:rsidP="00E54774">
            <w:pPr>
              <w:spacing w:before="72" w:line="240" w:lineRule="auto"/>
            </w:pPr>
            <w:r w:rsidRPr="006148A7">
              <w:t>Vaste</w:t>
            </w:r>
            <w:r>
              <w:t xml:space="preserve"> tekst</w:t>
            </w:r>
            <w:r w:rsidRPr="00B0189C">
              <w:t xml:space="preserve"> </w:t>
            </w:r>
            <w:r>
              <w:t xml:space="preserve">waarin een </w:t>
            </w:r>
            <w:r w:rsidRPr="00B0189C">
              <w:t>keuze</w:t>
            </w:r>
            <w:r>
              <w:t xml:space="preserve"> gemaakt moet worden</w:t>
            </w:r>
            <w:r w:rsidRPr="00B0189C">
              <w:t xml:space="preserve"> tussen ‘de’ en ‘deze’.</w:t>
            </w:r>
            <w:r w:rsidR="00C640B3">
              <w:t xml:space="preserve"> De koopprijs per registergoed wordt getoond wanneer deze aanwezig is en zo niet dan wordt de koopprijs voor de hele koop getoond.</w:t>
            </w:r>
          </w:p>
          <w:p w:rsidR="00042293" w:rsidRPr="00E54774" w:rsidRDefault="00042293" w:rsidP="00E54774">
            <w:pPr>
              <w:spacing w:before="72" w:line="240" w:lineRule="auto"/>
              <w:rPr>
                <w:sz w:val="16"/>
                <w:szCs w:val="16"/>
              </w:rPr>
            </w:pPr>
          </w:p>
          <w:p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//IMKAD_AangebodenStuk/StukdeelKoop[tia_Volgnummer(‘1’)]/tekstkeuze</w:t>
            </w:r>
            <w:r w:rsidR="00C242AE"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./tagNaam(‘k_KoopprijsLidwoord’)</w:t>
            </w:r>
          </w:p>
          <w:p w:rsidR="00042293" w:rsidRPr="00E54774" w:rsidRDefault="00042293" w:rsidP="00E54774">
            <w:pPr>
              <w:spacing w:line="240" w:lineRule="auto"/>
              <w:ind w:left="227"/>
              <w:rPr>
                <w:sz w:val="16"/>
                <w:szCs w:val="16"/>
              </w:rPr>
            </w:pPr>
            <w:r w:rsidRPr="00E54774">
              <w:rPr>
                <w:sz w:val="16"/>
                <w:szCs w:val="16"/>
              </w:rPr>
              <w:t>./tekst(‘de’, ‘deze’)</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592767" w:rsidRPr="00E54774">
              <w:rPr>
                <w:sz w:val="16"/>
                <w:szCs w:val="16"/>
              </w:rPr>
              <w:t xml:space="preserve">alleen </w:t>
            </w:r>
            <w:r w:rsidRPr="00E54774">
              <w:rPr>
                <w:sz w:val="16"/>
                <w:szCs w:val="16"/>
              </w:rPr>
              <w:t>koopprijs hele koop</w:t>
            </w:r>
            <w:r w:rsidR="00592767"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782AFD" w:rsidRPr="00E54774" w:rsidRDefault="00782AFD" w:rsidP="00E54774">
            <w:pPr>
              <w:spacing w:line="240" w:lineRule="auto"/>
              <w:rPr>
                <w:sz w:val="16"/>
                <w:szCs w:val="16"/>
              </w:rPr>
            </w:pPr>
            <w:r w:rsidRPr="00E54774">
              <w:rPr>
                <w:sz w:val="16"/>
                <w:szCs w:val="16"/>
              </w:rPr>
              <w:t>-</w:t>
            </w:r>
            <w:r w:rsidR="00FD6E23" w:rsidRPr="00E54774">
              <w:rPr>
                <w:sz w:val="16"/>
                <w:szCs w:val="16"/>
              </w:rPr>
              <w:t xml:space="preserve">en dan ook: </w:t>
            </w:r>
            <w:r w:rsidRPr="00E54774">
              <w:rPr>
                <w:sz w:val="16"/>
                <w:szCs w:val="16"/>
              </w:rPr>
              <w:t>bedrag roerendezaken hele koop</w:t>
            </w:r>
          </w:p>
          <w:p w:rsidR="00782AFD" w:rsidRPr="00E54774" w:rsidRDefault="00782AFD" w:rsidP="00E54774">
            <w:pPr>
              <w:spacing w:line="240" w:lineRule="auto"/>
              <w:rPr>
                <w:sz w:val="16"/>
                <w:szCs w:val="16"/>
              </w:rPr>
            </w:pPr>
            <w:r w:rsidRPr="00E54774">
              <w:rPr>
                <w:sz w:val="16"/>
                <w:szCs w:val="16"/>
              </w:rPr>
              <w:t>//IMKAD_AangebodenStuk/StukdeelKoop[tia_Volgnummer(‘1’)]/koopprijsSpecificatie/</w:t>
            </w:r>
          </w:p>
          <w:p w:rsidR="00782AFD" w:rsidRPr="00E54774" w:rsidRDefault="00782AFD" w:rsidP="00E54774">
            <w:pPr>
              <w:spacing w:line="240" w:lineRule="auto"/>
              <w:ind w:left="227"/>
              <w:rPr>
                <w:sz w:val="16"/>
                <w:szCs w:val="16"/>
              </w:rPr>
            </w:pPr>
            <w:r w:rsidRPr="00E54774">
              <w:rPr>
                <w:sz w:val="16"/>
                <w:szCs w:val="16"/>
              </w:rPr>
              <w:t>./roerendezakenWaarde/</w:t>
            </w:r>
          </w:p>
          <w:p w:rsidR="00782AFD" w:rsidRPr="00E54774" w:rsidRDefault="00782AFD" w:rsidP="00E54774">
            <w:pPr>
              <w:spacing w:line="240" w:lineRule="auto"/>
              <w:ind w:left="227"/>
              <w:rPr>
                <w:sz w:val="16"/>
                <w:szCs w:val="16"/>
              </w:rPr>
            </w:pPr>
            <w:r w:rsidRPr="00E54774">
              <w:rPr>
                <w:sz w:val="16"/>
                <w:szCs w:val="16"/>
              </w:rPr>
              <w:tab/>
              <w:t>./som</w:t>
            </w:r>
          </w:p>
          <w:p w:rsidR="00782AFD" w:rsidRPr="00E54774" w:rsidRDefault="00782AFD" w:rsidP="00E54774">
            <w:pPr>
              <w:spacing w:line="240" w:lineRule="auto"/>
              <w:ind w:left="227"/>
              <w:rPr>
                <w:sz w:val="16"/>
                <w:szCs w:val="16"/>
              </w:rPr>
            </w:pPr>
            <w:r w:rsidRPr="00E54774">
              <w:rPr>
                <w:sz w:val="16"/>
                <w:szCs w:val="16"/>
              </w:rPr>
              <w:tab/>
              <w:t>./valuta</w:t>
            </w:r>
          </w:p>
          <w:p w:rsidR="00782AFD" w:rsidRPr="00E54774" w:rsidRDefault="00782AFD" w:rsidP="00E54774">
            <w:pPr>
              <w:spacing w:line="240" w:lineRule="auto"/>
              <w:rPr>
                <w:sz w:val="16"/>
                <w:szCs w:val="16"/>
              </w:rPr>
            </w:pPr>
            <w:r w:rsidRPr="00E54774">
              <w:rPr>
                <w:sz w:val="16"/>
                <w:szCs w:val="16"/>
              </w:rPr>
              <w:t>./roerendezakenInclusief(‘true’)</w:t>
            </w:r>
          </w:p>
          <w:p w:rsidR="00782AFD" w:rsidRPr="00E54774" w:rsidRDefault="00782AFD"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592767" w:rsidRPr="00E54774">
              <w:rPr>
                <w:sz w:val="16"/>
                <w:szCs w:val="16"/>
              </w:rPr>
              <w:t xml:space="preserve">alleen </w:t>
            </w:r>
            <w:r w:rsidRPr="00E54774">
              <w:rPr>
                <w:sz w:val="16"/>
                <w:szCs w:val="16"/>
              </w:rPr>
              <w:t>koopprijs per registergoed</w:t>
            </w:r>
            <w:r w:rsidR="00592767"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rsidR="00C242AE" w:rsidRPr="00E54774">
              <w:rPr>
                <w:sz w:val="16"/>
                <w:szCs w:val="16"/>
              </w:rPr>
              <w:t>/</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FD6E23" w:rsidRPr="00E54774">
              <w:rPr>
                <w:sz w:val="16"/>
                <w:szCs w:val="16"/>
              </w:rPr>
              <w:t xml:space="preserve">en dan ook: </w:t>
            </w:r>
            <w:r w:rsidRPr="00E54774">
              <w:rPr>
                <w:sz w:val="16"/>
                <w:szCs w:val="16"/>
              </w:rPr>
              <w:t>bedrag roerende zaken per registergoed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C242AE" w:rsidRPr="00E54774">
              <w:rPr>
                <w:sz w:val="16"/>
                <w:szCs w:val="16"/>
              </w:rPr>
              <w:t>/</w:t>
            </w:r>
          </w:p>
          <w:p w:rsidR="00C242AE" w:rsidRPr="00E54774" w:rsidRDefault="00042293" w:rsidP="00E54774">
            <w:pPr>
              <w:spacing w:line="240" w:lineRule="auto"/>
              <w:ind w:left="227"/>
              <w:rPr>
                <w:sz w:val="16"/>
                <w:szCs w:val="16"/>
              </w:rPr>
            </w:pPr>
            <w:r w:rsidRPr="00E54774">
              <w:rPr>
                <w:sz w:val="16"/>
                <w:szCs w:val="16"/>
              </w:rPr>
              <w:t>./roerendezakenWaarde</w:t>
            </w:r>
            <w:r w:rsidR="00C242AE" w:rsidRPr="00E54774">
              <w:rPr>
                <w:sz w:val="16"/>
                <w:szCs w:val="16"/>
              </w:rPr>
              <w:t>/</w:t>
            </w:r>
          </w:p>
          <w:p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rPr>
                <w:sz w:val="16"/>
                <w:szCs w:val="16"/>
              </w:rPr>
            </w:pPr>
            <w:r w:rsidRPr="00E54774">
              <w:rPr>
                <w:sz w:val="16"/>
                <w:szCs w:val="16"/>
              </w:rPr>
              <w:tab/>
              <w:t>./roerendezakenInclusief(‘true’)</w:t>
            </w:r>
          </w:p>
          <w:p w:rsidR="00042293" w:rsidRPr="00E54774" w:rsidRDefault="00042293" w:rsidP="00E54774">
            <w:pPr>
              <w:spacing w:line="240" w:lineRule="auto"/>
              <w:rPr>
                <w:sz w:val="16"/>
                <w:szCs w:val="16"/>
              </w:rPr>
            </w:pPr>
          </w:p>
          <w:p w:rsidR="00FD6E23" w:rsidRPr="00E54774" w:rsidRDefault="00FD6E23" w:rsidP="00E54774">
            <w:pPr>
              <w:spacing w:line="240" w:lineRule="auto"/>
              <w:rPr>
                <w:sz w:val="16"/>
                <w:szCs w:val="16"/>
              </w:rPr>
            </w:pPr>
            <w:r w:rsidRPr="00E54774">
              <w:rPr>
                <w:sz w:val="16"/>
                <w:szCs w:val="16"/>
              </w:rPr>
              <w:t xml:space="preserve">-wanneer zowel de koopprijs hele koop als per registergoed aanwezig is dan </w:t>
            </w:r>
            <w:r w:rsidR="004A2762" w:rsidRPr="00E54774">
              <w:rPr>
                <w:sz w:val="16"/>
                <w:szCs w:val="16"/>
              </w:rPr>
              <w:t xml:space="preserve">de </w:t>
            </w:r>
            <w:r w:rsidRPr="00E54774">
              <w:rPr>
                <w:sz w:val="16"/>
                <w:szCs w:val="16"/>
              </w:rPr>
              <w:t>koopprijs per regisergoed tonen.</w:t>
            </w:r>
          </w:p>
          <w:p w:rsidR="00FD6E23" w:rsidRPr="00E54774" w:rsidRDefault="00FD6E2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w:t>
            </w:r>
          </w:p>
          <w:p w:rsidR="00042293" w:rsidRPr="00E54774" w:rsidRDefault="00042293" w:rsidP="00E54774">
            <w:pPr>
              <w:spacing w:line="240" w:lineRule="auto"/>
              <w:rPr>
                <w:sz w:val="16"/>
                <w:szCs w:val="16"/>
              </w:rPr>
            </w:pPr>
            <w:r w:rsidRPr="00E54774">
              <w:rPr>
                <w:sz w:val="16"/>
                <w:szCs w:val="16"/>
              </w:rPr>
              <w:tab/>
              <w:t>./tekst(‘true’ = tekst wordt getoond; ‘false’ = tekst wordt niet getoond)</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(‘k_RegistergoederenOpsommingAangehechtTekst’)</w:t>
            </w:r>
          </w:p>
          <w:p w:rsidR="00042293" w:rsidRPr="00E54774" w:rsidRDefault="00042293" w:rsidP="00E54774">
            <w:pPr>
              <w:spacing w:line="240" w:lineRule="auto"/>
              <w:rPr>
                <w:lang w:val="nl"/>
              </w:rPr>
            </w:pPr>
            <w:r w:rsidRPr="00E54774">
              <w:rPr>
                <w:sz w:val="16"/>
                <w:szCs w:val="16"/>
              </w:rPr>
              <w:tab/>
              <w:t>./tekst(‘is’ of ‘zal worden’)</w:t>
            </w:r>
          </w:p>
        </w:tc>
      </w:tr>
    </w:tbl>
    <w:p w:rsidR="00042293" w:rsidRDefault="00042293" w:rsidP="00042293">
      <w:pPr>
        <w:pStyle w:val="Kop4"/>
        <w:numPr>
          <w:ilvl w:val="3"/>
          <w:numId w:val="1"/>
        </w:numPr>
        <w:rPr>
          <w:lang w:val="nl"/>
        </w:rPr>
      </w:pPr>
      <w:bookmarkStart w:id="86" w:name="_Toc358624459"/>
      <w:bookmarkStart w:id="87" w:name="_Toc462994160"/>
      <w:r>
        <w:rPr>
          <w:lang w:val="nl"/>
        </w:rPr>
        <w:t>Variant 1.d Koopprijs ‘</w:t>
      </w:r>
      <w:r w:rsidRPr="00265726">
        <w:rPr>
          <w:lang w:val="nl"/>
        </w:rPr>
        <w:t>vrij op naam’</w:t>
      </w:r>
      <w:bookmarkEnd w:id="86"/>
      <w:bookmarkEnd w:id="8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rsidR="00042293" w:rsidRPr="006148A7" w:rsidRDefault="00042293" w:rsidP="00E54774">
            <w:pPr>
              <w:spacing w:before="72" w:line="240" w:lineRule="auto"/>
            </w:pPr>
            <w:r w:rsidRPr="006148A7">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 xml:space="preserve">Mapping: </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r w:rsidRPr="00E54774">
              <w:rPr>
                <w:rFonts w:cs="Arial"/>
                <w:snapToGrid/>
                <w:kern w:val="0"/>
                <w:sz w:val="16"/>
                <w:szCs w:val="16"/>
                <w:lang w:eastAsia="nl-NL"/>
              </w:rPr>
              <w:t>tia_</w:t>
            </w:r>
            <w:r w:rsidRPr="00E54774">
              <w:rPr>
                <w:sz w:val="16"/>
                <w:szCs w:val="16"/>
              </w:rPr>
              <w:t>TekstKeuze</w:t>
            </w:r>
          </w:p>
          <w:p w:rsidR="00042293" w:rsidRPr="00E54774" w:rsidRDefault="00042293" w:rsidP="00E54774">
            <w:pPr>
              <w:spacing w:line="240" w:lineRule="auto"/>
              <w:ind w:left="227"/>
              <w:rPr>
                <w:sz w:val="16"/>
                <w:szCs w:val="16"/>
              </w:rPr>
            </w:pPr>
            <w:r w:rsidRPr="00E54774">
              <w:rPr>
                <w:sz w:val="16"/>
                <w:szCs w:val="16"/>
              </w:rPr>
              <w:t>./tagNaam(‘k_KoopprijsVariant’)</w:t>
            </w:r>
          </w:p>
          <w:p w:rsidR="00042293" w:rsidRPr="00737F18" w:rsidRDefault="00042293" w:rsidP="00E54774">
            <w:pPr>
              <w:spacing w:line="240" w:lineRule="auto"/>
              <w:ind w:left="227"/>
            </w:pPr>
            <w:r w:rsidRPr="00E54774">
              <w:rPr>
                <w:sz w:val="16"/>
                <w:szCs w:val="16"/>
              </w:rPr>
              <w:t>./tekst(‘vrij op naam’)</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B53CFA" w:rsidRDefault="00042293" w:rsidP="00E54774">
            <w:pPr>
              <w:spacing w:before="72" w:line="240" w:lineRule="auto"/>
            </w:pPr>
            <w:r w:rsidRPr="00B53CFA">
              <w:t>Zie variant 1a.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w:t>
            </w:r>
            <w:r w:rsidRPr="00E54774">
              <w:rPr>
                <w:rFonts w:cs="Arial"/>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 xml:space="preserve">De notariële kosten, de daarover verschuldigde omzetbelasting en het kadastraal recht wegens de levering </w:t>
            </w:r>
            <w:r w:rsidR="00AA4DF4" w:rsidRPr="00E54774">
              <w:rPr>
                <w:bCs/>
                <w:color w:val="FF0000"/>
              </w:rPr>
              <w:t>van</w:t>
            </w:r>
            <w:r w:rsidRPr="00E54774">
              <w:rPr>
                <w:rFonts w:cs="Arial"/>
                <w:color w:val="FF0000"/>
                <w:szCs w:val="18"/>
              </w:rPr>
              <w:t xml:space="preserve"> </w:t>
            </w:r>
          </w:p>
        </w:tc>
        <w:tc>
          <w:tcPr>
            <w:tcW w:w="7371" w:type="dxa"/>
            <w:shd w:val="clear" w:color="auto" w:fill="auto"/>
          </w:tcPr>
          <w:p w:rsidR="00042293" w:rsidRDefault="00042293" w:rsidP="00E54774">
            <w:pPr>
              <w:spacing w:before="72" w:line="240" w:lineRule="auto"/>
            </w:pPr>
            <w:r>
              <w:t>Vaste tekst.</w:t>
            </w:r>
            <w:r w:rsidR="007C6C01">
              <w:t xml:space="preserve"> De koopprijs per registergoed wordt getoond wanneer deze aanwezig is en zo niet dan wordt de koopprijs voor de hele koop getoond.</w:t>
            </w:r>
          </w:p>
          <w:p w:rsidR="00042293" w:rsidRDefault="00042293" w:rsidP="00E54774">
            <w:pPr>
              <w:spacing w:before="72" w:line="240" w:lineRule="auto"/>
            </w:pPr>
          </w:p>
          <w:p w:rsidR="00042293" w:rsidRDefault="00042293" w:rsidP="00E54774">
            <w:pPr>
              <w:spacing w:before="72" w:line="240" w:lineRule="auto"/>
            </w:pPr>
            <w:r w:rsidRPr="00E54774">
              <w:rPr>
                <w:u w:val="single"/>
              </w:rPr>
              <w:t>Mapping:</w:t>
            </w:r>
          </w:p>
          <w:p w:rsidR="00042293" w:rsidRPr="00B53CFA" w:rsidRDefault="00042293" w:rsidP="00E54774">
            <w:pPr>
              <w:spacing w:before="72" w:line="240" w:lineRule="auto"/>
            </w:pPr>
            <w:r w:rsidRPr="00B53CFA">
              <w:t>-</w:t>
            </w:r>
            <w:r w:rsidR="00BD2E56">
              <w:t xml:space="preserve">alleen </w:t>
            </w:r>
            <w:r>
              <w:t>k</w:t>
            </w:r>
            <w:r w:rsidRPr="00E54774">
              <w:rPr>
                <w:sz w:val="16"/>
                <w:szCs w:val="16"/>
              </w:rPr>
              <w:t>oopprijs hele koop</w:t>
            </w:r>
            <w:r w:rsidR="00BD2E56"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w:t>
            </w:r>
            <w:r w:rsidRPr="00E54774">
              <w:rPr>
                <w:rFonts w:cs="Arial"/>
                <w:snapToGrid/>
                <w:kern w:val="0"/>
                <w:sz w:val="16"/>
                <w:szCs w:val="16"/>
                <w:lang w:eastAsia="nl-NL"/>
              </w:rPr>
              <w:t>StukdeelKoop</w:t>
            </w:r>
            <w:r w:rsidRPr="00E54774">
              <w:rPr>
                <w:sz w:val="16"/>
                <w:szCs w:val="16"/>
              </w:rPr>
              <w:t>[tia_Volgnummer(‘1’)]/transactiesom/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BD2E56" w:rsidRPr="00E54774" w:rsidRDefault="00BD2E56" w:rsidP="00E54774">
            <w:pPr>
              <w:spacing w:before="72" w:line="240" w:lineRule="auto"/>
              <w:rPr>
                <w:sz w:val="16"/>
                <w:szCs w:val="16"/>
              </w:rPr>
            </w:pPr>
          </w:p>
          <w:p w:rsidR="00BD2E56" w:rsidRPr="00E54774" w:rsidRDefault="00BD2E56" w:rsidP="00E54774">
            <w:pPr>
              <w:spacing w:before="72" w:line="240" w:lineRule="auto"/>
              <w:rPr>
                <w:sz w:val="16"/>
                <w:szCs w:val="16"/>
              </w:rPr>
            </w:pPr>
            <w:r w:rsidRPr="00E54774">
              <w:rPr>
                <w:sz w:val="16"/>
                <w:szCs w:val="16"/>
              </w:rPr>
              <w:t>-en dan ook: omzetbelasting hele koop</w:t>
            </w:r>
          </w:p>
          <w:p w:rsidR="00BD2E56" w:rsidRPr="00E54774" w:rsidRDefault="00BD2E56" w:rsidP="00E54774">
            <w:pPr>
              <w:spacing w:line="240" w:lineRule="auto"/>
              <w:rPr>
                <w:sz w:val="16"/>
                <w:szCs w:val="16"/>
              </w:rPr>
            </w:pPr>
            <w:r w:rsidRPr="00E54774">
              <w:rPr>
                <w:sz w:val="16"/>
                <w:szCs w:val="16"/>
              </w:rPr>
              <w:t>//IMKAD_AangebodenStuk/</w:t>
            </w:r>
            <w:r w:rsidRPr="00E54774">
              <w:rPr>
                <w:rFonts w:cs="Arial"/>
                <w:snapToGrid/>
                <w:kern w:val="0"/>
                <w:sz w:val="16"/>
                <w:szCs w:val="16"/>
                <w:lang w:eastAsia="nl-NL"/>
              </w:rPr>
              <w:t>StukdeelKoop</w:t>
            </w:r>
            <w:r w:rsidRPr="00E54774">
              <w:rPr>
                <w:sz w:val="16"/>
                <w:szCs w:val="16"/>
              </w:rPr>
              <w:t>[tia_Volgnummer</w:t>
            </w:r>
            <w:r w:rsidRPr="00E54774">
              <w:rPr>
                <w:rFonts w:cs="Arial"/>
                <w:sz w:val="16"/>
                <w:szCs w:val="16"/>
              </w:rPr>
              <w:t>(‘1’)]</w:t>
            </w:r>
            <w:r w:rsidRPr="00E54774">
              <w:rPr>
                <w:sz w:val="16"/>
                <w:szCs w:val="16"/>
              </w:rPr>
              <w:t>/koopprijsSpecificatie/</w:t>
            </w:r>
          </w:p>
          <w:p w:rsidR="00BD2E56" w:rsidRPr="00E54774" w:rsidRDefault="00BD2E56" w:rsidP="00E54774">
            <w:pPr>
              <w:spacing w:line="240" w:lineRule="auto"/>
              <w:ind w:left="227"/>
              <w:rPr>
                <w:sz w:val="16"/>
                <w:szCs w:val="16"/>
              </w:rPr>
            </w:pPr>
            <w:r w:rsidRPr="00E54774">
              <w:rPr>
                <w:sz w:val="16"/>
                <w:szCs w:val="16"/>
              </w:rPr>
              <w:t>./omzetbelasting/</w:t>
            </w:r>
          </w:p>
          <w:p w:rsidR="00BD2E56" w:rsidRPr="00E54774" w:rsidRDefault="00BD2E56" w:rsidP="00E54774">
            <w:pPr>
              <w:spacing w:line="240" w:lineRule="auto"/>
              <w:ind w:left="227"/>
              <w:rPr>
                <w:sz w:val="16"/>
                <w:szCs w:val="16"/>
              </w:rPr>
            </w:pPr>
            <w:r w:rsidRPr="00E54774">
              <w:rPr>
                <w:sz w:val="16"/>
                <w:szCs w:val="16"/>
              </w:rPr>
              <w:tab/>
              <w:t>./som</w:t>
            </w:r>
          </w:p>
          <w:p w:rsidR="00BD2E56" w:rsidRPr="00E54774" w:rsidRDefault="00BD2E56" w:rsidP="00E54774">
            <w:pPr>
              <w:spacing w:line="240" w:lineRule="auto"/>
              <w:ind w:left="227"/>
              <w:rPr>
                <w:sz w:val="16"/>
                <w:szCs w:val="16"/>
              </w:rPr>
            </w:pPr>
            <w:r w:rsidRPr="00E54774">
              <w:rPr>
                <w:sz w:val="16"/>
                <w:szCs w:val="16"/>
              </w:rPr>
              <w:tab/>
              <w:t>./valuta</w:t>
            </w:r>
          </w:p>
          <w:p w:rsidR="00042293" w:rsidRPr="00E54774" w:rsidRDefault="00BD2E56" w:rsidP="00E54774">
            <w:pPr>
              <w:spacing w:before="72" w:line="240" w:lineRule="auto"/>
              <w:rPr>
                <w:sz w:val="16"/>
                <w:szCs w:val="16"/>
              </w:rPr>
            </w:pPr>
            <w:r w:rsidRPr="00E54774">
              <w:rPr>
                <w:sz w:val="16"/>
                <w:szCs w:val="16"/>
              </w:rPr>
              <w:t>./omzetbelastingInclusief(‘true’)</w:t>
            </w:r>
          </w:p>
          <w:p w:rsidR="00BD2E56" w:rsidRPr="00E54774" w:rsidRDefault="00BD2E56" w:rsidP="00E54774">
            <w:pPr>
              <w:spacing w:before="72"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BD2E56" w:rsidRPr="00E54774">
              <w:rPr>
                <w:sz w:val="16"/>
                <w:szCs w:val="16"/>
              </w:rPr>
              <w:t xml:space="preserve">alleen </w:t>
            </w:r>
            <w:r w:rsidRPr="00E54774">
              <w:rPr>
                <w:sz w:val="16"/>
                <w:szCs w:val="16"/>
              </w:rPr>
              <w:t>koopprijs per registergoed</w:t>
            </w:r>
            <w:r w:rsidR="00BD2E56"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before="72"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BD2E56" w:rsidRPr="00E54774">
              <w:rPr>
                <w:sz w:val="16"/>
                <w:szCs w:val="16"/>
              </w:rPr>
              <w:t xml:space="preserve">en dan ook: </w:t>
            </w:r>
            <w:r w:rsidRPr="00E54774">
              <w:rPr>
                <w:sz w:val="16"/>
                <w:szCs w:val="16"/>
              </w:rPr>
              <w:t>omzetbelasting per registergoed</w:t>
            </w:r>
          </w:p>
          <w:p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9F61E0" w:rsidRPr="00E54774">
              <w:rPr>
                <w:sz w:val="16"/>
                <w:szCs w:val="16"/>
              </w:rPr>
              <w:t>/</w:t>
            </w:r>
          </w:p>
          <w:p w:rsidR="009F61E0" w:rsidRPr="00E54774" w:rsidRDefault="00042293" w:rsidP="00E54774">
            <w:pPr>
              <w:spacing w:line="240" w:lineRule="auto"/>
              <w:ind w:left="227"/>
              <w:rPr>
                <w:sz w:val="16"/>
                <w:szCs w:val="16"/>
              </w:rPr>
            </w:pPr>
            <w:r w:rsidRPr="00E54774">
              <w:rPr>
                <w:sz w:val="16"/>
                <w:szCs w:val="16"/>
              </w:rPr>
              <w:t>./omzetbelasting/</w:t>
            </w:r>
          </w:p>
          <w:p w:rsidR="00042293" w:rsidRPr="00E54774" w:rsidRDefault="009F61E0"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F61E0"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./omzetbelastingInclusief(‘true’)</w:t>
            </w:r>
          </w:p>
          <w:p w:rsidR="00BD2E56" w:rsidRPr="00E54774" w:rsidRDefault="00BD2E56" w:rsidP="00E54774">
            <w:pPr>
              <w:spacing w:line="240" w:lineRule="auto"/>
              <w:rPr>
                <w:sz w:val="16"/>
                <w:szCs w:val="16"/>
              </w:rPr>
            </w:pPr>
          </w:p>
          <w:p w:rsidR="00BD2E56" w:rsidRPr="00E54774" w:rsidRDefault="00BD2E56" w:rsidP="00E54774">
            <w:pPr>
              <w:spacing w:line="240" w:lineRule="auto"/>
              <w:rPr>
                <w:u w:val="single"/>
              </w:rPr>
            </w:pPr>
            <w:r w:rsidRPr="00E54774">
              <w:rPr>
                <w:sz w:val="16"/>
                <w:szCs w:val="16"/>
              </w:rPr>
              <w:t>-wanneer zowel de koopprijs hele koop als per registergoed aanwezig is dan de 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3366FF"/>
                <w:szCs w:val="18"/>
              </w:rPr>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 xml:space="preserve">[volgnummer] </w:t>
            </w:r>
            <w:r w:rsidRPr="00E54774">
              <w:rPr>
                <w:rFonts w:cs="Arial"/>
                <w:color w:val="339966"/>
                <w:szCs w:val="18"/>
              </w:rPr>
              <w:t xml:space="preserve">/Registergoederen </w:t>
            </w:r>
            <w:r w:rsidRPr="00E54774">
              <w:rPr>
                <w:rFonts w:cs="Arial"/>
                <w:color w:val="800080"/>
                <w:szCs w:val="18"/>
              </w:rPr>
              <w:t xml:space="preserve">[volgnummer], [volgnummer] en [volgnummer]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rsidR="00042293" w:rsidRDefault="00042293" w:rsidP="00E54774">
            <w:pPr>
              <w:spacing w:before="72" w:line="240" w:lineRule="auto"/>
            </w:pPr>
            <w:r>
              <w:t>Zie variant 1a.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3366FF"/>
                <w:szCs w:val="18"/>
              </w:rPr>
            </w:pPr>
            <w:r w:rsidRPr="00E54774">
              <w:rPr>
                <w:rFonts w:cs="Arial"/>
                <w:color w:val="FF0000"/>
                <w:szCs w:val="18"/>
              </w:rPr>
              <w:t xml:space="preserve">zijn voor rekening van </w:t>
            </w:r>
            <w:r w:rsidRPr="00E54774">
              <w:rPr>
                <w:rFonts w:cs="Arial"/>
                <w:color w:val="339966"/>
                <w:szCs w:val="18"/>
              </w:rPr>
              <w:t xml:space="preserve">(vervreemder/ verkoper) / partij [volgletter/volgnummer] / </w:t>
            </w:r>
            <w:r w:rsidRPr="00E54774">
              <w:rPr>
                <w:rFonts w:cs="Arial"/>
                <w:color w:val="339966"/>
                <w:szCs w:val="18"/>
              </w:rPr>
              <w:fldChar w:fldCharType="begin"/>
            </w:r>
            <w:r w:rsidRPr="00E54774">
              <w:rPr>
                <w:rFonts w:cs="Arial"/>
                <w:color w:val="339966"/>
                <w:szCs w:val="18"/>
              </w:rPr>
              <w:instrText xml:space="preserve">MacroButton Nomacro </w:instrText>
            </w:r>
            <w:r w:rsidRPr="00E54774">
              <w:rPr>
                <w:rFonts w:cs="Arial"/>
                <w:color w:val="339966"/>
                <w:szCs w:val="18"/>
                <w:effect w:val="none"/>
              </w:rPr>
              <w:instrText>§</w:instrText>
            </w:r>
            <w:r w:rsidRPr="00E54774">
              <w:rPr>
                <w:rFonts w:cs="Arial"/>
                <w:color w:val="339966"/>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t>Vaste tekst.</w:t>
            </w:r>
          </w:p>
          <w:p w:rsidR="00042293" w:rsidRDefault="00042293" w:rsidP="00E54774">
            <w:pPr>
              <w:spacing w:before="72" w:line="240" w:lineRule="auto"/>
            </w:pPr>
          </w:p>
          <w:p w:rsidR="00042293" w:rsidRDefault="00042293" w:rsidP="00E54774">
            <w:pPr>
              <w:spacing w:before="72" w:line="240" w:lineRule="auto"/>
            </w:pPr>
            <w:r w:rsidRPr="00E54774">
              <w:rPr>
                <w:u w:val="single"/>
              </w:rPr>
              <w:t>Mapping:</w:t>
            </w:r>
          </w:p>
          <w:p w:rsidR="00042293" w:rsidRPr="00B53CFA" w:rsidRDefault="00042293" w:rsidP="00E54774">
            <w:pPr>
              <w:spacing w:before="72" w:line="240" w:lineRule="auto"/>
            </w:pPr>
            <w:r w:rsidRPr="00E54774">
              <w:rPr>
                <w:sz w:val="16"/>
                <w:szCs w:val="16"/>
              </w:rPr>
              <w:t>-partij zonder gerelateerde partijen</w:t>
            </w:r>
          </w:p>
          <w:p w:rsidR="00042293" w:rsidRPr="00E54774" w:rsidRDefault="009E5015" w:rsidP="00E54774">
            <w:pPr>
              <w:spacing w:line="240" w:lineRule="auto"/>
              <w:rPr>
                <w:sz w:val="16"/>
                <w:szCs w:val="16"/>
              </w:rPr>
            </w:pPr>
            <w:r w:rsidRPr="00E54774">
              <w:rPr>
                <w:sz w:val="16"/>
                <w:szCs w:val="16"/>
              </w:rPr>
              <w:t>/</w:t>
            </w:r>
            <w:r w:rsidR="00042293" w:rsidRPr="00E54774">
              <w:rPr>
                <w:sz w:val="16"/>
                <w:szCs w:val="16"/>
              </w:rPr>
              <w:t>/IMKAD_AangebodenStuk/StukdeelKoop[tia_Volgnummer</w:t>
            </w:r>
            <w:r w:rsidR="00042293" w:rsidRPr="00E54774">
              <w:rPr>
                <w:rFonts w:cs="Arial"/>
                <w:sz w:val="16"/>
                <w:szCs w:val="16"/>
              </w:rPr>
              <w:t>(‘1’)]</w:t>
            </w:r>
            <w:r w:rsidR="00042293" w:rsidRPr="00E54774">
              <w:rPr>
                <w:rFonts w:cs="Arial"/>
                <w:sz w:val="16"/>
                <w:szCs w:val="16"/>
              </w:rPr>
              <w:tab/>
              <w:t>./vervreemderRechtRef/Partij/aanduidingPartij</w:t>
            </w:r>
            <w:r w:rsidR="00042293" w:rsidRPr="00E54774">
              <w:rPr>
                <w:sz w:val="16"/>
                <w:szCs w:val="16"/>
              </w:rPr>
              <w:t xml:space="preserve"> </w:t>
            </w:r>
          </w:p>
          <w:p w:rsidR="00042293" w:rsidRDefault="00042293" w:rsidP="00E54774">
            <w:pPr>
              <w:spacing w:before="72" w:line="240" w:lineRule="auto"/>
            </w:pPr>
            <w:r>
              <w:t>-</w:t>
            </w:r>
            <w:r w:rsidRPr="00E54774">
              <w:rPr>
                <w:sz w:val="16"/>
                <w:szCs w:val="16"/>
              </w:rPr>
              <w:t>gerelateerde</w:t>
            </w:r>
            <w:r>
              <w:t xml:space="preserve"> </w:t>
            </w:r>
            <w:r w:rsidRPr="00E54774">
              <w:rPr>
                <w:sz w:val="16"/>
                <w:szCs w:val="16"/>
              </w:rPr>
              <w:t>partijen</w:t>
            </w:r>
          </w:p>
          <w:p w:rsidR="00042293" w:rsidRPr="00E54774" w:rsidRDefault="009E5015" w:rsidP="00E54774">
            <w:pPr>
              <w:spacing w:line="240" w:lineRule="auto"/>
              <w:rPr>
                <w:rFonts w:cs="Arial"/>
                <w:sz w:val="16"/>
                <w:szCs w:val="16"/>
              </w:rPr>
            </w:pPr>
            <w:r w:rsidRPr="00E54774">
              <w:rPr>
                <w:sz w:val="16"/>
                <w:szCs w:val="16"/>
              </w:rPr>
              <w:t>/</w:t>
            </w:r>
            <w:r w:rsidR="00042293" w:rsidRPr="00E54774">
              <w:rPr>
                <w:sz w:val="16"/>
                <w:szCs w:val="16"/>
              </w:rPr>
              <w:t>/IMKAD_AangebodenStuk/StukdeelKoop[tia_Volgnummer</w:t>
            </w:r>
            <w:r w:rsidR="00042293" w:rsidRPr="00E54774">
              <w:rPr>
                <w:rFonts w:cs="Arial"/>
                <w:sz w:val="16"/>
                <w:szCs w:val="16"/>
              </w:rPr>
              <w:t>(‘x’)]</w:t>
            </w:r>
          </w:p>
          <w:p w:rsidR="00042293" w:rsidRPr="00E54774" w:rsidRDefault="00042293" w:rsidP="00E54774">
            <w:pPr>
              <w:spacing w:line="240" w:lineRule="auto"/>
              <w:rPr>
                <w:sz w:val="16"/>
                <w:szCs w:val="16"/>
              </w:rPr>
            </w:pPr>
            <w:r w:rsidRPr="00E54774">
              <w:rPr>
                <w:rFonts w:cs="Arial"/>
                <w:sz w:val="16"/>
                <w:szCs w:val="16"/>
              </w:rPr>
              <w:tab/>
              <w:t>./vervreemderRechtRef/Partij/Partij/aanduidingPartij</w:t>
            </w:r>
            <w:r w:rsidRPr="00E54774">
              <w:rPr>
                <w:sz w:val="16"/>
                <w:szCs w:val="16"/>
              </w:rPr>
              <w:t xml:space="preserve"> </w:t>
            </w:r>
          </w:p>
        </w:tc>
      </w:tr>
    </w:tbl>
    <w:p w:rsidR="00042293" w:rsidRDefault="00042293" w:rsidP="00042293">
      <w:pPr>
        <w:pStyle w:val="Kop4"/>
        <w:numPr>
          <w:ilvl w:val="0"/>
          <w:numId w:val="0"/>
        </w:numPr>
        <w:rPr>
          <w:lang w:val="nl"/>
        </w:rPr>
      </w:pPr>
    </w:p>
    <w:p w:rsidR="00042293" w:rsidRDefault="00042293" w:rsidP="00042293">
      <w:pPr>
        <w:pStyle w:val="Kop4"/>
        <w:numPr>
          <w:ilvl w:val="3"/>
          <w:numId w:val="1"/>
        </w:numPr>
        <w:rPr>
          <w:lang w:val="nl"/>
        </w:rPr>
      </w:pPr>
      <w:r>
        <w:rPr>
          <w:lang w:val="nl"/>
        </w:rPr>
        <w:br w:type="page"/>
      </w:r>
      <w:bookmarkStart w:id="88" w:name="_Toc358624460"/>
      <w:bookmarkStart w:id="89" w:name="_Toc462994161"/>
      <w:r>
        <w:rPr>
          <w:lang w:val="nl"/>
        </w:rPr>
        <w:t>Variant 1.e Koopprijs ‘</w:t>
      </w:r>
      <w:r w:rsidRPr="00265726">
        <w:rPr>
          <w:lang w:val="nl"/>
        </w:rPr>
        <w:t>exclusief omzetbelasting</w:t>
      </w:r>
      <w:r>
        <w:rPr>
          <w:lang w:val="nl"/>
        </w:rPr>
        <w:t>’</w:t>
      </w:r>
      <w:bookmarkEnd w:id="88"/>
      <w:bookmarkEnd w:id="8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tc>
        <w:tc>
          <w:tcPr>
            <w:tcW w:w="7371" w:type="dxa"/>
            <w:shd w:val="clear" w:color="auto" w:fill="auto"/>
          </w:tcPr>
          <w:p w:rsidR="00042293" w:rsidRPr="00D044E3" w:rsidRDefault="00042293" w:rsidP="00E54774">
            <w:pPr>
              <w:spacing w:before="72" w:line="240" w:lineRule="auto"/>
            </w:pPr>
            <w:r w:rsidRPr="00D044E3">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r w:rsidRPr="00E54774">
              <w:rPr>
                <w:rFonts w:cs="Arial"/>
                <w:snapToGrid/>
                <w:kern w:val="0"/>
                <w:sz w:val="16"/>
                <w:szCs w:val="16"/>
                <w:lang w:eastAsia="nl-NL"/>
              </w:rPr>
              <w:t>tia_</w:t>
            </w:r>
            <w:r w:rsidRPr="00E54774">
              <w:rPr>
                <w:sz w:val="16"/>
                <w:szCs w:val="16"/>
              </w:rPr>
              <w:t>TekstKeuze</w:t>
            </w:r>
            <w:r w:rsidR="009E5015" w:rsidRPr="00E54774">
              <w:rPr>
                <w:sz w:val="16"/>
                <w:szCs w:val="16"/>
              </w:rPr>
              <w:t>/</w:t>
            </w:r>
          </w:p>
          <w:p w:rsidR="00042293" w:rsidRPr="00E54774" w:rsidRDefault="00042293" w:rsidP="00E54774">
            <w:pPr>
              <w:spacing w:line="240" w:lineRule="auto"/>
              <w:rPr>
                <w:sz w:val="16"/>
                <w:szCs w:val="16"/>
              </w:rPr>
            </w:pPr>
            <w:r w:rsidRPr="00E54774">
              <w:rPr>
                <w:sz w:val="16"/>
                <w:szCs w:val="16"/>
              </w:rPr>
              <w:tab/>
              <w:t>./tagNaam(‘k_KoopprijsVariant’)</w:t>
            </w:r>
          </w:p>
          <w:p w:rsidR="00042293" w:rsidRPr="00737F18" w:rsidRDefault="00042293" w:rsidP="00E54774">
            <w:pPr>
              <w:spacing w:line="240" w:lineRule="auto"/>
            </w:pPr>
            <w:r w:rsidRPr="00E54774">
              <w:rPr>
                <w:sz w:val="16"/>
                <w:szCs w:val="16"/>
              </w:rPr>
              <w:tab/>
              <w:t>./tekst(‘exclusief omzetbelasting’)</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D044E3" w:rsidRDefault="00042293" w:rsidP="00E54774">
            <w:pPr>
              <w:spacing w:before="72" w:line="240" w:lineRule="auto"/>
            </w:pPr>
            <w:r w:rsidRPr="00D044E3">
              <w:t>Zie variant 1a.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p>
        </w:tc>
        <w:tc>
          <w:tcPr>
            <w:tcW w:w="7371" w:type="dxa"/>
            <w:shd w:val="clear" w:color="auto" w:fill="auto"/>
          </w:tcPr>
          <w:p w:rsidR="00042293" w:rsidRDefault="00042293" w:rsidP="00E54774">
            <w:pPr>
              <w:spacing w:before="72" w:line="240" w:lineRule="auto"/>
            </w:pPr>
            <w:r w:rsidRPr="00D044E3">
              <w:t>Vaste tekst.</w:t>
            </w:r>
            <w:r w:rsidR="009A427D">
              <w:t xml:space="preserve"> De koopprijs per registergoed wordt getoond wanneer deze aanwezig is en zo niet dan wordt de koopprijs voor de hele koop getoond.</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w:t>
            </w:r>
            <w:r w:rsidR="009A427D" w:rsidRPr="00E54774">
              <w:rPr>
                <w:sz w:val="16"/>
                <w:szCs w:val="16"/>
              </w:rPr>
              <w:t xml:space="preserve">alleen </w:t>
            </w:r>
            <w:r w:rsidRPr="00E54774">
              <w:rPr>
                <w:sz w:val="16"/>
                <w:szCs w:val="16"/>
              </w:rPr>
              <w:t>koopprijs hele koop</w:t>
            </w:r>
            <w:r w:rsidR="009A427D"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E14C4A" w:rsidRPr="00E54774" w:rsidRDefault="00E14C4A" w:rsidP="00E54774">
            <w:pPr>
              <w:spacing w:line="240" w:lineRule="auto"/>
              <w:rPr>
                <w:sz w:val="16"/>
                <w:szCs w:val="16"/>
              </w:rPr>
            </w:pPr>
            <w:r w:rsidRPr="00E54774">
              <w:rPr>
                <w:sz w:val="16"/>
                <w:szCs w:val="16"/>
              </w:rPr>
              <w:t>-en dan ook: omzetbelasting hele koop</w:t>
            </w:r>
          </w:p>
          <w:p w:rsidR="00E14C4A" w:rsidRPr="00E54774" w:rsidRDefault="00E14C4A"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w:t>
            </w:r>
            <w:r w:rsidRPr="00E54774">
              <w:rPr>
                <w:rFonts w:cs="Arial"/>
                <w:sz w:val="16"/>
                <w:szCs w:val="16"/>
              </w:rPr>
              <w:t>(‘1’)]</w:t>
            </w:r>
            <w:r w:rsidRPr="00E54774">
              <w:rPr>
                <w:sz w:val="16"/>
                <w:szCs w:val="16"/>
              </w:rPr>
              <w:t>/koopprijsSpecificatie/</w:t>
            </w:r>
          </w:p>
          <w:p w:rsidR="00E14C4A" w:rsidRPr="00E54774" w:rsidRDefault="00E14C4A" w:rsidP="00E54774">
            <w:pPr>
              <w:spacing w:line="240" w:lineRule="auto"/>
              <w:ind w:left="227"/>
              <w:rPr>
                <w:sz w:val="16"/>
                <w:szCs w:val="16"/>
              </w:rPr>
            </w:pPr>
            <w:r w:rsidRPr="00E54774">
              <w:rPr>
                <w:sz w:val="16"/>
                <w:szCs w:val="16"/>
              </w:rPr>
              <w:t>./omzetbelasting/</w:t>
            </w:r>
          </w:p>
          <w:p w:rsidR="00E14C4A" w:rsidRPr="00E54774" w:rsidRDefault="00E14C4A" w:rsidP="00E54774">
            <w:pPr>
              <w:spacing w:line="240" w:lineRule="auto"/>
              <w:ind w:left="227"/>
              <w:rPr>
                <w:sz w:val="16"/>
                <w:szCs w:val="16"/>
              </w:rPr>
            </w:pPr>
            <w:r w:rsidRPr="00E54774">
              <w:rPr>
                <w:sz w:val="16"/>
                <w:szCs w:val="16"/>
              </w:rPr>
              <w:tab/>
              <w:t>./som</w:t>
            </w:r>
          </w:p>
          <w:p w:rsidR="00E14C4A" w:rsidRPr="00E54774" w:rsidRDefault="00E14C4A" w:rsidP="00E54774">
            <w:pPr>
              <w:spacing w:line="240" w:lineRule="auto"/>
              <w:ind w:left="227"/>
              <w:rPr>
                <w:sz w:val="16"/>
                <w:szCs w:val="16"/>
              </w:rPr>
            </w:pPr>
            <w:r w:rsidRPr="00E54774">
              <w:rPr>
                <w:sz w:val="16"/>
                <w:szCs w:val="16"/>
              </w:rPr>
              <w:tab/>
              <w:t>./valuta</w:t>
            </w:r>
          </w:p>
          <w:p w:rsidR="00E14C4A" w:rsidRPr="00E54774" w:rsidRDefault="00E14C4A" w:rsidP="00E54774">
            <w:pPr>
              <w:spacing w:line="240" w:lineRule="auto"/>
              <w:ind w:left="227"/>
              <w:rPr>
                <w:lang w:val="nl"/>
              </w:rPr>
            </w:pPr>
            <w:r w:rsidRPr="00E54774">
              <w:rPr>
                <w:sz w:val="16"/>
                <w:szCs w:val="16"/>
              </w:rPr>
              <w:t>./omzetbelastingInclusief(‘false’)</w:t>
            </w:r>
          </w:p>
          <w:p w:rsidR="00E14C4A" w:rsidRPr="00E54774" w:rsidRDefault="00E14C4A" w:rsidP="00E54774">
            <w:pPr>
              <w:spacing w:line="240" w:lineRule="auto"/>
              <w:rPr>
                <w:sz w:val="16"/>
                <w:szCs w:val="16"/>
                <w:lang w:val="nl"/>
              </w:rPr>
            </w:pPr>
          </w:p>
          <w:p w:rsidR="00042293" w:rsidRPr="00E54774" w:rsidRDefault="00042293" w:rsidP="00E54774">
            <w:pPr>
              <w:spacing w:line="240" w:lineRule="auto"/>
              <w:rPr>
                <w:sz w:val="16"/>
                <w:szCs w:val="16"/>
              </w:rPr>
            </w:pPr>
            <w:r w:rsidRPr="00E54774">
              <w:rPr>
                <w:sz w:val="16"/>
                <w:szCs w:val="16"/>
              </w:rPr>
              <w:t>-</w:t>
            </w:r>
            <w:r w:rsidR="009A427D" w:rsidRPr="00E54774">
              <w:rPr>
                <w:sz w:val="16"/>
                <w:szCs w:val="16"/>
              </w:rPr>
              <w:t xml:space="preserve">alleen </w:t>
            </w:r>
            <w:r w:rsidRPr="00E54774">
              <w:rPr>
                <w:sz w:val="16"/>
                <w:szCs w:val="16"/>
              </w:rPr>
              <w:t>koopprijs per registergoed</w:t>
            </w:r>
            <w:r w:rsidR="009A427D"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rsidR="009E5015" w:rsidRPr="00E54774">
              <w:rPr>
                <w:sz w:val="16"/>
                <w:szCs w:val="16"/>
              </w:rPr>
              <w:t>/</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E14C4A" w:rsidRPr="00E54774">
              <w:rPr>
                <w:sz w:val="16"/>
                <w:szCs w:val="16"/>
              </w:rPr>
              <w:t xml:space="preserve">en dan ook: </w:t>
            </w:r>
            <w:r w:rsidRPr="00E54774">
              <w:rPr>
                <w:sz w:val="16"/>
                <w:szCs w:val="16"/>
              </w:rPr>
              <w:t>omzetbelasting per registergoed</w:t>
            </w:r>
          </w:p>
          <w:p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9E5015" w:rsidRPr="00E54774">
              <w:rPr>
                <w:sz w:val="16"/>
                <w:szCs w:val="16"/>
              </w:rPr>
              <w:t>/</w:t>
            </w:r>
          </w:p>
          <w:p w:rsidR="009E5015" w:rsidRPr="00E54774" w:rsidRDefault="00042293" w:rsidP="00E54774">
            <w:pPr>
              <w:spacing w:line="240" w:lineRule="auto"/>
              <w:ind w:left="227"/>
              <w:rPr>
                <w:sz w:val="16"/>
                <w:szCs w:val="16"/>
              </w:rPr>
            </w:pPr>
            <w:r w:rsidRPr="00E54774">
              <w:rPr>
                <w:sz w:val="16"/>
                <w:szCs w:val="16"/>
              </w:rPr>
              <w:t>./omzetbelasting/</w:t>
            </w:r>
          </w:p>
          <w:p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u w:val="single"/>
                <w:lang w:val="nl"/>
              </w:rPr>
            </w:pPr>
            <w:r w:rsidRPr="00E54774">
              <w:rPr>
                <w:sz w:val="16"/>
                <w:szCs w:val="16"/>
              </w:rPr>
              <w:t>./omzetbelastingInclusief(‘false’)</w:t>
            </w:r>
          </w:p>
        </w:tc>
      </w:tr>
    </w:tbl>
    <w:p w:rsidR="00042293" w:rsidRDefault="00042293" w:rsidP="00042293">
      <w:pPr>
        <w:pStyle w:val="Kop4"/>
        <w:numPr>
          <w:ilvl w:val="3"/>
          <w:numId w:val="1"/>
        </w:numPr>
        <w:rPr>
          <w:lang w:val="nl"/>
        </w:rPr>
      </w:pPr>
      <w:bookmarkStart w:id="90" w:name="_Toc358624461"/>
      <w:bookmarkStart w:id="91" w:name="_Toc462994162"/>
      <w:r>
        <w:rPr>
          <w:lang w:val="nl"/>
        </w:rPr>
        <w:t xml:space="preserve">Variant </w:t>
      </w:r>
      <w:smartTag w:uri="urn:schemas-microsoft-com:office:smarttags" w:element="metricconverter">
        <w:smartTagPr>
          <w:attr w:name="ProductID" w:val="1.f"/>
        </w:smartTagPr>
        <w:r>
          <w:rPr>
            <w:lang w:val="nl"/>
          </w:rPr>
          <w:t>1.f</w:t>
        </w:r>
      </w:smartTag>
      <w:r>
        <w:rPr>
          <w:lang w:val="nl"/>
        </w:rPr>
        <w:t xml:space="preserve"> Koopprijs ‘koop-/aanneemsom’</w:t>
      </w:r>
      <w:bookmarkEnd w:id="90"/>
      <w:bookmarkEnd w:id="9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tc>
        <w:tc>
          <w:tcPr>
            <w:tcW w:w="7371" w:type="dxa"/>
            <w:shd w:val="clear" w:color="auto" w:fill="auto"/>
          </w:tcPr>
          <w:p w:rsidR="00042293" w:rsidRPr="00E54774" w:rsidRDefault="00042293" w:rsidP="00E54774">
            <w:pPr>
              <w:spacing w:before="72" w:line="240" w:lineRule="auto"/>
              <w:rPr>
                <w:u w:val="single"/>
              </w:rPr>
            </w:pPr>
            <w:r w:rsidRPr="00D044E3">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r w:rsidRPr="00E54774">
              <w:rPr>
                <w:rFonts w:cs="Arial"/>
                <w:snapToGrid/>
                <w:kern w:val="0"/>
                <w:sz w:val="16"/>
                <w:szCs w:val="16"/>
                <w:lang w:eastAsia="nl-NL"/>
              </w:rPr>
              <w:t>tia_</w:t>
            </w:r>
            <w:r w:rsidRPr="00E54774">
              <w:rPr>
                <w:sz w:val="16"/>
                <w:szCs w:val="16"/>
              </w:rPr>
              <w:t>TekstKeuze</w:t>
            </w:r>
            <w:r w:rsidR="009E5015"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./tagNaam(‘k_KoopprijsVariant’)</w:t>
            </w:r>
          </w:p>
          <w:p w:rsidR="00042293" w:rsidRPr="00E54774" w:rsidRDefault="00042293" w:rsidP="00E54774">
            <w:pPr>
              <w:spacing w:line="240" w:lineRule="auto"/>
              <w:ind w:left="227"/>
              <w:rPr>
                <w:sz w:val="16"/>
                <w:szCs w:val="16"/>
                <w:u w:val="single"/>
              </w:rPr>
            </w:pPr>
            <w:r w:rsidRPr="00E54774">
              <w:rPr>
                <w:sz w:val="16"/>
                <w:szCs w:val="16"/>
              </w:rPr>
              <w:t>./tekst(‘koop aanneemsom’)</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DE228F" w:rsidRDefault="00042293" w:rsidP="00E54774">
            <w:pPr>
              <w:spacing w:before="72" w:line="240" w:lineRule="auto"/>
            </w:pPr>
            <w:r w:rsidRPr="00DE228F">
              <w:t>Zie variant 1a.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terwijl de aanneemsom bedraagt</w:t>
            </w:r>
            <w:r w:rsidRPr="00E54774">
              <w:rPr>
                <w:rFonts w:cs="Arial"/>
                <w:color w:val="00000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w:t>
            </w:r>
            <w:r w:rsidRPr="00E54774">
              <w:rPr>
                <w:rFonts w:cs="Arial"/>
                <w:szCs w:val="18"/>
              </w:rPr>
              <w:t xml:space="preserve"> </w:t>
            </w:r>
            <w:r w:rsidRPr="00E54774">
              <w:rPr>
                <w:rFonts w:cs="Arial"/>
                <w:color w:val="FF0000"/>
                <w:szCs w:val="18"/>
              </w:rPr>
              <w:t xml:space="preserve">derhalve in totaal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 xml:space="preserve">, </w:t>
            </w:r>
          </w:p>
        </w:tc>
        <w:tc>
          <w:tcPr>
            <w:tcW w:w="7371" w:type="dxa"/>
            <w:shd w:val="clear" w:color="auto" w:fill="auto"/>
          </w:tcPr>
          <w:p w:rsidR="00042293" w:rsidRPr="00DE228F" w:rsidRDefault="00042293" w:rsidP="00E54774">
            <w:pPr>
              <w:spacing w:before="72" w:line="240" w:lineRule="auto"/>
            </w:pPr>
            <w:r w:rsidRPr="00DE228F">
              <w:t>Vaste tekst.</w:t>
            </w:r>
            <w:r w:rsidR="00CE1D64">
              <w:t xml:space="preserve"> De koopprijs per registergoed wordt getoond wanneer deze aanwezig is en zo niet dan wordt de koopprijs voor de hele koop getoond.</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w:t>
            </w:r>
            <w:r w:rsidR="00CE1D64" w:rsidRPr="00E54774">
              <w:rPr>
                <w:sz w:val="16"/>
                <w:szCs w:val="16"/>
              </w:rPr>
              <w:t xml:space="preserve">alleen </w:t>
            </w:r>
            <w:r w:rsidRPr="00E54774">
              <w:rPr>
                <w:sz w:val="16"/>
                <w:szCs w:val="16"/>
              </w:rPr>
              <w:t>koopprijs hele koop</w:t>
            </w:r>
            <w:r w:rsidR="00CE1D64"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CE1D64" w:rsidRPr="00E54774" w:rsidRDefault="00CE1D64" w:rsidP="00E54774">
            <w:pPr>
              <w:spacing w:line="240" w:lineRule="auto"/>
              <w:rPr>
                <w:sz w:val="16"/>
                <w:szCs w:val="16"/>
              </w:rPr>
            </w:pPr>
          </w:p>
          <w:p w:rsidR="00CE1D64" w:rsidRPr="00E54774" w:rsidRDefault="00CE1D64" w:rsidP="00E54774">
            <w:pPr>
              <w:spacing w:line="240" w:lineRule="auto"/>
              <w:rPr>
                <w:sz w:val="16"/>
                <w:szCs w:val="16"/>
              </w:rPr>
            </w:pPr>
            <w:r w:rsidRPr="00E54774">
              <w:rPr>
                <w:sz w:val="16"/>
                <w:szCs w:val="16"/>
              </w:rPr>
              <w:t>-en dan ook: aanneemsom hele koop</w:t>
            </w:r>
          </w:p>
          <w:p w:rsidR="00CE1D64" w:rsidRPr="00E54774" w:rsidRDefault="00CE1D64"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w:t>
            </w:r>
            <w:r w:rsidRPr="00E54774">
              <w:rPr>
                <w:rFonts w:cs="Arial"/>
                <w:sz w:val="16"/>
                <w:szCs w:val="16"/>
              </w:rPr>
              <w:t>(‘1’)]</w:t>
            </w:r>
            <w:r w:rsidRPr="00E54774">
              <w:rPr>
                <w:sz w:val="16"/>
                <w:szCs w:val="16"/>
              </w:rPr>
              <w:t>/koopprijsSpecificatie/</w:t>
            </w:r>
          </w:p>
          <w:p w:rsidR="00CE1D64" w:rsidRPr="00E54774" w:rsidRDefault="00CE1D64" w:rsidP="00E54774">
            <w:pPr>
              <w:spacing w:line="240" w:lineRule="auto"/>
              <w:rPr>
                <w:sz w:val="16"/>
                <w:szCs w:val="16"/>
              </w:rPr>
            </w:pPr>
            <w:r w:rsidRPr="00E54774">
              <w:rPr>
                <w:sz w:val="16"/>
                <w:szCs w:val="16"/>
              </w:rPr>
              <w:t>aanneemsom/</w:t>
            </w:r>
          </w:p>
          <w:p w:rsidR="00CE1D64" w:rsidRPr="00E54774" w:rsidRDefault="00CE1D64" w:rsidP="00E54774">
            <w:pPr>
              <w:spacing w:line="240" w:lineRule="auto"/>
              <w:rPr>
                <w:sz w:val="16"/>
                <w:szCs w:val="16"/>
              </w:rPr>
            </w:pPr>
            <w:r w:rsidRPr="00E54774">
              <w:rPr>
                <w:sz w:val="16"/>
                <w:szCs w:val="16"/>
              </w:rPr>
              <w:tab/>
              <w:t>./som</w:t>
            </w:r>
          </w:p>
          <w:p w:rsidR="00CE1D64" w:rsidRPr="00E54774" w:rsidRDefault="00CE1D64"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CE1D64" w:rsidRPr="00E54774" w:rsidRDefault="00CE1D64" w:rsidP="00E54774">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/koopprijsSpecificatie/</w:t>
            </w:r>
          </w:p>
          <w:p w:rsidR="00CE1D64" w:rsidRPr="00E54774" w:rsidRDefault="00CE1D64" w:rsidP="00E54774">
            <w:pPr>
              <w:spacing w:line="240" w:lineRule="auto"/>
              <w:rPr>
                <w:sz w:val="16"/>
                <w:szCs w:val="16"/>
              </w:rPr>
            </w:pPr>
            <w:r w:rsidRPr="00E54774">
              <w:rPr>
                <w:sz w:val="16"/>
                <w:szCs w:val="16"/>
              </w:rPr>
              <w:t>koopprijsTotaal/</w:t>
            </w:r>
          </w:p>
          <w:p w:rsidR="00CE1D64" w:rsidRPr="00E54774" w:rsidRDefault="00CE1D64" w:rsidP="00E54774">
            <w:pPr>
              <w:spacing w:line="240" w:lineRule="auto"/>
              <w:rPr>
                <w:sz w:val="16"/>
                <w:szCs w:val="16"/>
              </w:rPr>
            </w:pPr>
            <w:r w:rsidRPr="00E54774">
              <w:rPr>
                <w:sz w:val="16"/>
                <w:szCs w:val="16"/>
              </w:rPr>
              <w:tab/>
              <w:t xml:space="preserve">./som </w:t>
            </w:r>
          </w:p>
          <w:p w:rsidR="00CE1D64" w:rsidRPr="00E54774" w:rsidRDefault="00CE1D64" w:rsidP="00E54774">
            <w:pPr>
              <w:spacing w:line="240" w:lineRule="auto"/>
              <w:ind w:left="227"/>
              <w:rPr>
                <w:sz w:val="16"/>
                <w:szCs w:val="16"/>
              </w:rPr>
            </w:pPr>
            <w:r w:rsidRPr="00E54774">
              <w:rPr>
                <w:sz w:val="16"/>
                <w:szCs w:val="16"/>
              </w:rPr>
              <w:t>./valuta</w:t>
            </w:r>
          </w:p>
          <w:p w:rsidR="00CE1D64" w:rsidRPr="00E54774" w:rsidRDefault="00CE1D64"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CE1D64" w:rsidRPr="00E54774">
              <w:rPr>
                <w:sz w:val="16"/>
                <w:szCs w:val="16"/>
              </w:rPr>
              <w:t xml:space="preserve">alleen </w:t>
            </w:r>
            <w:r w:rsidRPr="00E54774">
              <w:rPr>
                <w:sz w:val="16"/>
                <w:szCs w:val="16"/>
              </w:rPr>
              <w:t>koopprijs per registergoed</w:t>
            </w:r>
            <w:r w:rsidR="00CE1D64"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u w:val="single"/>
              </w:rPr>
            </w:pPr>
            <w:r w:rsidRPr="00E54774">
              <w:rPr>
                <w:sz w:val="16"/>
                <w:szCs w:val="16"/>
              </w:rPr>
              <w:t>./valuta</w:t>
            </w:r>
          </w:p>
          <w:p w:rsidR="00704730" w:rsidRPr="00E54774" w:rsidRDefault="00704730" w:rsidP="00E54774">
            <w:pPr>
              <w:spacing w:line="240" w:lineRule="auto"/>
              <w:rPr>
                <w:u w:val="single"/>
              </w:rPr>
            </w:pPr>
          </w:p>
          <w:p w:rsidR="00042293" w:rsidRPr="00E54774" w:rsidRDefault="00042293" w:rsidP="00E54774">
            <w:pPr>
              <w:spacing w:line="240" w:lineRule="auto"/>
              <w:rPr>
                <w:u w:val="single"/>
              </w:rPr>
            </w:pPr>
            <w:r w:rsidRPr="00E54774">
              <w:rPr>
                <w:sz w:val="16"/>
                <w:szCs w:val="16"/>
              </w:rPr>
              <w:t>-</w:t>
            </w:r>
            <w:r w:rsidR="00704730" w:rsidRPr="00E54774">
              <w:rPr>
                <w:sz w:val="16"/>
                <w:szCs w:val="16"/>
              </w:rPr>
              <w:t xml:space="preserve">en dan ook: </w:t>
            </w:r>
            <w:r w:rsidRPr="00E54774">
              <w:rPr>
                <w:sz w:val="16"/>
                <w:szCs w:val="16"/>
              </w:rPr>
              <w:t>aanneemsom per registergoed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tia_KoopprijsSpecificatie/aanneemsom/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rFonts w:cs="Arial"/>
                <w:snapToGrid/>
                <w:kern w:val="0"/>
                <w:sz w:val="16"/>
                <w:szCs w:val="16"/>
                <w:lang w:eastAsia="nl-NL"/>
              </w:rPr>
            </w:pP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tia_KoopprijsSpecificatie/koopprijsTotaal/</w:t>
            </w:r>
          </w:p>
          <w:p w:rsidR="00042293" w:rsidRPr="00E54774" w:rsidRDefault="00042293" w:rsidP="00E54774">
            <w:pPr>
              <w:spacing w:line="240" w:lineRule="auto"/>
              <w:rPr>
                <w:sz w:val="16"/>
                <w:szCs w:val="16"/>
              </w:rPr>
            </w:pPr>
            <w:r w:rsidRPr="00E54774">
              <w:rPr>
                <w:sz w:val="16"/>
                <w:szCs w:val="16"/>
              </w:rPr>
              <w:tab/>
              <w:t xml:space="preserve">./som </w:t>
            </w:r>
          </w:p>
          <w:p w:rsidR="00042293" w:rsidRPr="00E54774" w:rsidRDefault="00042293" w:rsidP="00E54774">
            <w:pPr>
              <w:spacing w:line="240" w:lineRule="auto"/>
              <w:ind w:left="227"/>
              <w:rPr>
                <w:u w:val="single"/>
              </w:rPr>
            </w:pPr>
            <w:r w:rsidRPr="00E54774">
              <w:rPr>
                <w:sz w:val="16"/>
                <w:szCs w:val="16"/>
              </w:rPr>
              <w:t>./valuta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339966"/>
                <w:szCs w:val="18"/>
              </w:rPr>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szCs w:val="18"/>
              </w:rPr>
              <w:t xml:space="preserve"> </w:t>
            </w:r>
            <w:r w:rsidRPr="00E54774">
              <w:rPr>
                <w:rFonts w:cs="Arial"/>
                <w:color w:val="339966"/>
                <w:szCs w:val="18"/>
              </w:rPr>
              <w:t>aan omzetbelasting/ 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 xml:space="preserve"> </w:t>
            </w:r>
            <w:r w:rsidRPr="00E54774">
              <w:rPr>
                <w:rFonts w:cs="Arial"/>
                <w:color w:val="339966"/>
                <w:szCs w:val="18"/>
              </w:rPr>
              <w:t>aan omzetbelasting</w:t>
            </w:r>
            <w:r w:rsidRPr="00E54774">
              <w:rPr>
                <w:rFonts w:cs="Arial"/>
                <w:color w:val="FF0000"/>
                <w:szCs w:val="18"/>
              </w:rPr>
              <w:t>.</w:t>
            </w: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Pr="00E54774" w:rsidRDefault="00042293" w:rsidP="00E54774">
            <w:pPr>
              <w:spacing w:before="72" w:line="240" w:lineRule="auto"/>
              <w:rPr>
                <w:sz w:val="16"/>
                <w:szCs w:val="16"/>
              </w:rPr>
            </w:pPr>
            <w:r>
              <w:t>Verplichte k</w:t>
            </w:r>
            <w:r w:rsidRPr="00FC58AE">
              <w:t>euzetekst</w:t>
            </w:r>
            <w:r>
              <w:t>.</w:t>
            </w:r>
            <w:r w:rsidR="009C1B5A">
              <w:t xml:space="preserve"> Het te tonen bedrag voor de hele koop of per registergoed is afgeleid van voorgaande keuze.</w:t>
            </w:r>
          </w:p>
          <w:p w:rsidR="00042293" w:rsidRPr="00E54774" w:rsidRDefault="00042293" w:rsidP="00E54774">
            <w:pPr>
              <w:spacing w:before="72" w:line="240" w:lineRule="auto"/>
              <w:rPr>
                <w:sz w:val="16"/>
                <w:szCs w:val="16"/>
                <w:u w:val="single"/>
              </w:rPr>
            </w:pPr>
          </w:p>
          <w:p w:rsidR="00042293" w:rsidRDefault="00042293" w:rsidP="00E54774">
            <w:pPr>
              <w:numPr>
                <w:ilvl w:val="0"/>
                <w:numId w:val="38"/>
              </w:numPr>
              <w:spacing w:before="72" w:line="240" w:lineRule="auto"/>
            </w:pPr>
            <w:r w:rsidRPr="00E54774">
              <w:rPr>
                <w:color w:val="339966"/>
              </w:rPr>
              <w:t>inclusief … omzetbelasting</w:t>
            </w:r>
            <w:r>
              <w:t>: wanneer aangegeven is dat de totale koopprijs inclusief omzetbelasting is,</w:t>
            </w:r>
          </w:p>
          <w:p w:rsidR="00042293" w:rsidRPr="00E54774" w:rsidRDefault="00042293" w:rsidP="00E54774">
            <w:pPr>
              <w:numPr>
                <w:ilvl w:val="0"/>
                <w:numId w:val="38"/>
              </w:numPr>
              <w:spacing w:before="72" w:line="240" w:lineRule="auto"/>
              <w:rPr>
                <w:sz w:val="16"/>
                <w:szCs w:val="16"/>
                <w:u w:val="single"/>
              </w:rPr>
            </w:pPr>
            <w:r w:rsidRPr="00E54774">
              <w:rPr>
                <w:color w:val="339966"/>
              </w:rPr>
              <w:t>te vermeerderen … omzetbelasting</w:t>
            </w:r>
            <w:r>
              <w:t>: wanneer aangegeven is dat de totale koopprijs exclusief omzetbelasting is.</w:t>
            </w:r>
          </w:p>
          <w:p w:rsidR="00042293" w:rsidRPr="00E54774" w:rsidRDefault="00042293" w:rsidP="00E54774">
            <w:pPr>
              <w:spacing w:before="72" w:line="240" w:lineRule="auto"/>
              <w:rPr>
                <w:sz w:val="16"/>
                <w:szCs w:val="16"/>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-inclusief omzetbelasting hele koop</w:t>
            </w:r>
          </w:p>
          <w:p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/koopprijsSpecificatie/</w:t>
            </w:r>
          </w:p>
          <w:p w:rsidR="009E5015" w:rsidRPr="00E54774" w:rsidRDefault="00042293" w:rsidP="00E54774">
            <w:pPr>
              <w:spacing w:line="240" w:lineRule="auto"/>
              <w:ind w:left="227"/>
              <w:rPr>
                <w:sz w:val="16"/>
                <w:szCs w:val="16"/>
              </w:rPr>
            </w:pPr>
            <w:r w:rsidRPr="00E54774">
              <w:rPr>
                <w:sz w:val="16"/>
                <w:szCs w:val="16"/>
              </w:rPr>
              <w:t>./omzetbelasting/</w:t>
            </w:r>
          </w:p>
          <w:p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lang w:val="nl"/>
              </w:rPr>
            </w:pPr>
            <w:r w:rsidRPr="00E54774">
              <w:rPr>
                <w:sz w:val="16"/>
                <w:szCs w:val="16"/>
              </w:rPr>
              <w:t>./omzetbelastingInclusief(‘true’)</w:t>
            </w:r>
          </w:p>
          <w:p w:rsidR="00042293" w:rsidRPr="00E54774" w:rsidRDefault="00042293" w:rsidP="00E54774">
            <w:pPr>
              <w:spacing w:before="72" w:line="240" w:lineRule="auto"/>
              <w:rPr>
                <w:lang w:val="nl"/>
              </w:rPr>
            </w:pPr>
            <w:r w:rsidRPr="00E54774">
              <w:rPr>
                <w:lang w:val="nl"/>
              </w:rPr>
              <w:t>of</w:t>
            </w:r>
          </w:p>
          <w:p w:rsidR="00042293" w:rsidRPr="00E54774" w:rsidRDefault="00042293" w:rsidP="00E54774">
            <w:pPr>
              <w:spacing w:before="72" w:line="240" w:lineRule="auto"/>
              <w:rPr>
                <w:sz w:val="16"/>
                <w:szCs w:val="16"/>
              </w:rPr>
            </w:pPr>
            <w:r w:rsidRPr="00E54774">
              <w:rPr>
                <w:sz w:val="16"/>
                <w:szCs w:val="16"/>
              </w:rPr>
              <w:t>-exclusief omzetbelasting hele koop</w:t>
            </w:r>
          </w:p>
          <w:p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/koopprijsSpecificatie</w:t>
            </w:r>
          </w:p>
          <w:p w:rsidR="009E5015" w:rsidRPr="00E54774" w:rsidRDefault="00042293" w:rsidP="00E54774">
            <w:pPr>
              <w:spacing w:line="240" w:lineRule="auto"/>
              <w:ind w:left="227"/>
              <w:rPr>
                <w:sz w:val="16"/>
                <w:szCs w:val="16"/>
              </w:rPr>
            </w:pPr>
            <w:r w:rsidRPr="00E54774">
              <w:rPr>
                <w:sz w:val="16"/>
                <w:szCs w:val="16"/>
              </w:rPr>
              <w:t>./omzetbelasting/</w:t>
            </w:r>
          </w:p>
          <w:p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./omzetbelastingInclusief(‘false’)</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-inclusief omzetbelasting per registergoed</w:t>
            </w:r>
          </w:p>
          <w:p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9E5015" w:rsidRPr="00E54774">
              <w:rPr>
                <w:sz w:val="16"/>
                <w:szCs w:val="16"/>
              </w:rPr>
              <w:t>/</w:t>
            </w:r>
          </w:p>
          <w:p w:rsidR="009E5015" w:rsidRPr="00E54774" w:rsidRDefault="00042293" w:rsidP="00E54774">
            <w:pPr>
              <w:spacing w:line="240" w:lineRule="auto"/>
              <w:ind w:left="227"/>
              <w:rPr>
                <w:sz w:val="16"/>
                <w:szCs w:val="16"/>
              </w:rPr>
            </w:pPr>
            <w:r w:rsidRPr="00E54774">
              <w:rPr>
                <w:sz w:val="16"/>
                <w:szCs w:val="16"/>
              </w:rPr>
              <w:t>./omzetbelasting/</w:t>
            </w:r>
          </w:p>
          <w:p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./omzetbelastingInclusief(‘true’)</w:t>
            </w:r>
          </w:p>
          <w:p w:rsidR="00042293" w:rsidRPr="00E54774" w:rsidRDefault="00042293" w:rsidP="00E54774">
            <w:pPr>
              <w:spacing w:line="240" w:lineRule="auto"/>
              <w:rPr>
                <w:sz w:val="16"/>
                <w:szCs w:val="16"/>
              </w:rPr>
            </w:pPr>
            <w:r w:rsidRPr="00E54774">
              <w:rPr>
                <w:sz w:val="16"/>
                <w:szCs w:val="16"/>
              </w:rPr>
              <w:t>of</w:t>
            </w:r>
          </w:p>
          <w:p w:rsidR="00042293" w:rsidRPr="00E54774" w:rsidRDefault="00042293" w:rsidP="00E54774">
            <w:pPr>
              <w:spacing w:line="240" w:lineRule="auto"/>
              <w:rPr>
                <w:sz w:val="16"/>
                <w:szCs w:val="16"/>
              </w:rPr>
            </w:pPr>
            <w:r w:rsidRPr="00E54774">
              <w:rPr>
                <w:sz w:val="16"/>
                <w:szCs w:val="16"/>
              </w:rPr>
              <w:t>-exclusief omzetbelasting per registergoed</w:t>
            </w:r>
          </w:p>
          <w:p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9E5015" w:rsidRPr="00E54774">
              <w:rPr>
                <w:sz w:val="16"/>
                <w:szCs w:val="16"/>
              </w:rPr>
              <w:t>/</w:t>
            </w:r>
          </w:p>
          <w:p w:rsidR="009E5015" w:rsidRPr="00E54774" w:rsidRDefault="00042293" w:rsidP="00E54774">
            <w:pPr>
              <w:spacing w:line="240" w:lineRule="auto"/>
              <w:ind w:left="227"/>
              <w:rPr>
                <w:sz w:val="16"/>
                <w:szCs w:val="16"/>
              </w:rPr>
            </w:pPr>
            <w:r w:rsidRPr="00E54774">
              <w:rPr>
                <w:sz w:val="16"/>
                <w:szCs w:val="16"/>
              </w:rPr>
              <w:t>./omzetbelasting/</w:t>
            </w:r>
          </w:p>
          <w:p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u w:val="single"/>
              </w:rPr>
            </w:pPr>
            <w:r w:rsidRPr="00E54774">
              <w:rPr>
                <w:sz w:val="16"/>
                <w:szCs w:val="16"/>
              </w:rPr>
              <w:t>./omzetbelastingInclusief(‘false’)</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339966"/>
                <w:szCs w:val="18"/>
              </w:rPr>
            </w:pPr>
            <w:r w:rsidRPr="00E54774">
              <w:rPr>
                <w:rFonts w:cs="Arial"/>
                <w:color w:val="800080"/>
                <w:szCs w:val="18"/>
              </w:rPr>
              <w:t>Het per heden krachtens de koop</w:t>
            </w:r>
            <w:r w:rsidRPr="00E54774">
              <w:rPr>
                <w:rFonts w:cs="Arial"/>
                <w:color w:val="3366FF"/>
                <w:szCs w:val="18"/>
              </w:rPr>
              <w:t xml:space="preserve">-/aannemingsovereenkomst </w:t>
            </w:r>
            <w:r w:rsidRPr="00E54774">
              <w:rPr>
                <w:rFonts w:cs="Arial"/>
                <w:color w:val="800080"/>
                <w:szCs w:val="18"/>
              </w:rPr>
              <w:t xml:space="preserve">door koper verschuldigde bedrag ad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800080"/>
                <w:szCs w:val="18"/>
              </w:rPr>
              <w:t xml:space="preserve">, zijnde de koopprijs van </w:t>
            </w:r>
          </w:p>
        </w:tc>
        <w:tc>
          <w:tcPr>
            <w:tcW w:w="7371" w:type="dxa"/>
            <w:shd w:val="clear" w:color="auto" w:fill="auto"/>
          </w:tcPr>
          <w:p w:rsidR="00042293" w:rsidRDefault="00042293" w:rsidP="00E54774">
            <w:pPr>
              <w:spacing w:before="72" w:line="240" w:lineRule="auto"/>
            </w:pPr>
            <w:r w:rsidRPr="00B76D07">
              <w:t>Optionele keuzetekst, mag in zijn geheel weggelaten worden.</w:t>
            </w:r>
            <w:r>
              <w:t xml:space="preserve"> Dit geldt voor de tekst:</w:t>
            </w:r>
          </w:p>
          <w:p w:rsidR="00042293" w:rsidRPr="00E54774" w:rsidRDefault="00042293" w:rsidP="00E54774">
            <w:pPr>
              <w:numPr>
                <w:ilvl w:val="0"/>
                <w:numId w:val="38"/>
              </w:numPr>
              <w:spacing w:before="72" w:line="240" w:lineRule="auto"/>
              <w:rPr>
                <w:color w:val="800080"/>
              </w:rPr>
            </w:pPr>
            <w:r w:rsidRPr="00E54774">
              <w:rPr>
                <w:color w:val="800080"/>
              </w:rPr>
              <w:t>Het per heden …. de notaris voldaan</w:t>
            </w:r>
          </w:p>
          <w:p w:rsidR="00042293" w:rsidRPr="00E54774" w:rsidRDefault="00042293" w:rsidP="00E54774">
            <w:pPr>
              <w:spacing w:before="72" w:line="240" w:lineRule="auto"/>
              <w:rPr>
                <w:color w:val="800080"/>
              </w:rPr>
            </w:pPr>
          </w:p>
          <w:p w:rsidR="009C1B5A" w:rsidRPr="00E54774" w:rsidRDefault="009C1B5A" w:rsidP="00E54774">
            <w:pPr>
              <w:spacing w:before="72" w:line="240" w:lineRule="auto"/>
              <w:rPr>
                <w:color w:val="800080"/>
              </w:rPr>
            </w:pPr>
            <w:r>
              <w:t>Het te tonen bedrag voor de hele koop of per registergoed is afgeleid van voorgaande keuze.</w:t>
            </w:r>
          </w:p>
          <w:p w:rsidR="009C1B5A" w:rsidRPr="00E54774" w:rsidRDefault="009C1B5A" w:rsidP="00E54774">
            <w:pPr>
              <w:spacing w:before="72" w:line="240" w:lineRule="auto"/>
              <w:rPr>
                <w:color w:val="800080"/>
              </w:rPr>
            </w:pPr>
          </w:p>
          <w:p w:rsidR="00042293" w:rsidRPr="008E7E0A" w:rsidRDefault="00042293" w:rsidP="00E54774">
            <w:pPr>
              <w:spacing w:before="72" w:line="240" w:lineRule="auto"/>
            </w:pPr>
            <w:r>
              <w:t>Binnen de keuzetekst is</w:t>
            </w:r>
            <w:r w:rsidRPr="008E7E0A">
              <w:t xml:space="preserve"> </w:t>
            </w:r>
            <w:r w:rsidRPr="00E54774">
              <w:rPr>
                <w:color w:val="3366FF"/>
              </w:rPr>
              <w:t>-/aannemingsovereenkomst</w:t>
            </w:r>
            <w:r w:rsidRPr="008E7E0A">
              <w:t xml:space="preserve"> </w:t>
            </w:r>
            <w:r>
              <w:t xml:space="preserve">optioneel, hiervan moet worden aangegeven of deze tekst </w:t>
            </w:r>
            <w:r w:rsidRPr="008E7E0A">
              <w:t>opgenomen wordt.</w:t>
            </w:r>
          </w:p>
          <w:p w:rsidR="00042293" w:rsidRPr="00E54774" w:rsidRDefault="00042293" w:rsidP="00E54774">
            <w:pPr>
              <w:spacing w:before="72" w:line="240" w:lineRule="auto"/>
              <w:rPr>
                <w:color w:val="800080"/>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/tekstkeuze</w:t>
            </w:r>
            <w:r w:rsidR="009E5015"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./tagNaam(‘k_KoopAanneemsomVoldaan’)</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/tekstkeuze</w:t>
            </w:r>
            <w:r w:rsidR="009E5015"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./tagNaam(‘k_Aannemingsovereenkomst’)</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 hele koop</w:t>
            </w:r>
          </w:p>
          <w:p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rsidR="009E5015" w:rsidRPr="00E54774">
              <w:rPr>
                <w:sz w:val="16"/>
                <w:szCs w:val="16"/>
              </w:rPr>
              <w:t>/</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u w:val="single"/>
              </w:rPr>
            </w:pPr>
            <w:r w:rsidRPr="00E54774">
              <w:rPr>
                <w:sz w:val="16"/>
                <w:szCs w:val="16"/>
              </w:rPr>
              <w:t>./valuta</w:t>
            </w:r>
          </w:p>
          <w:p w:rsidR="00042293" w:rsidRPr="00E54774" w:rsidRDefault="00042293" w:rsidP="00E54774">
            <w:pPr>
              <w:spacing w:line="240" w:lineRule="auto"/>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Cs w:val="18"/>
              </w:rPr>
            </w:pPr>
            <w:r w:rsidRPr="00E54774">
              <w:rPr>
                <w:rFonts w:cs="Arial"/>
                <w:color w:val="3366FF"/>
                <w:szCs w:val="18"/>
              </w:rPr>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3366FF"/>
                <w:szCs w:val="18"/>
              </w:rPr>
              <w:t>/Registergoederen</w:t>
            </w:r>
            <w:r w:rsidRPr="00E54774">
              <w:rPr>
                <w:rFonts w:cs="Arial"/>
                <w:color w:val="339966"/>
                <w:szCs w:val="18"/>
              </w:rPr>
              <w:t xml:space="preserve"> </w:t>
            </w:r>
            <w:r w:rsidRPr="00E54774">
              <w:rPr>
                <w:rFonts w:cs="Arial"/>
                <w:color w:val="800080"/>
                <w:szCs w:val="18"/>
              </w:rPr>
              <w:t>[volgnummer], [volgnummer] en [volgnummer]</w:t>
            </w:r>
            <w:r w:rsidRPr="00E54774">
              <w:rPr>
                <w:rFonts w:cs="Arial"/>
                <w:color w:val="3366FF"/>
                <w:szCs w:val="18"/>
              </w:rPr>
              <w:t>/ Verkochte</w:t>
            </w:r>
            <w:r w:rsidRPr="00E54774">
              <w:rPr>
                <w:rFonts w:cs="Arial"/>
                <w:color w:val="800080"/>
                <w:szCs w:val="18"/>
              </w:rPr>
              <w:t xml:space="preserve">, </w:t>
            </w:r>
          </w:p>
        </w:tc>
        <w:tc>
          <w:tcPr>
            <w:tcW w:w="7371" w:type="dxa"/>
            <w:shd w:val="clear" w:color="auto" w:fill="auto"/>
          </w:tcPr>
          <w:p w:rsidR="00042293" w:rsidRPr="00B76D07" w:rsidRDefault="00042293" w:rsidP="00E54774">
            <w:pPr>
              <w:spacing w:before="72" w:line="240" w:lineRule="auto"/>
            </w:pPr>
            <w:r w:rsidRPr="00B76D07">
              <w:t>Zie variant 1.</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3366FF"/>
                <w:szCs w:val="18"/>
              </w:rPr>
            </w:pPr>
            <w:r w:rsidRPr="00E54774">
              <w:rPr>
                <w:rFonts w:cs="Arial"/>
                <w:color w:val="800080"/>
                <w:szCs w:val="18"/>
              </w:rPr>
              <w:t>de vervallen termijnen van de aanneming en de overeenkomstig de koop</w:t>
            </w:r>
            <w:r w:rsidRPr="00E54774">
              <w:rPr>
                <w:rFonts w:cs="Arial"/>
                <w:color w:val="3366FF"/>
                <w:szCs w:val="18"/>
              </w:rPr>
              <w:t>-/aannemingsovereenkomst</w:t>
            </w:r>
            <w:r w:rsidRPr="00E54774">
              <w:rPr>
                <w:rFonts w:cs="Arial"/>
                <w:color w:val="800080"/>
                <w:szCs w:val="18"/>
              </w:rPr>
              <w:t xml:space="preserve"> verschuldigde rente, een en ander inclusief omzetbelasting, is door </w:t>
            </w:r>
            <w:r w:rsidRPr="00E54774">
              <w:rPr>
                <w:rFonts w:cs="Arial"/>
                <w:color w:val="3366FF"/>
                <w:szCs w:val="18"/>
              </w:rPr>
              <w:t>(verkrijger/ koper) / partij [volgletter/volgnummer] /</w:t>
            </w:r>
            <w:r w:rsidRPr="00E54774">
              <w:rPr>
                <w:rFonts w:cs="Arial"/>
                <w:color w:val="339966"/>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800080"/>
                <w:szCs w:val="18"/>
              </w:rPr>
              <w:t xml:space="preserve"> aan de notaris voldaan.</w:t>
            </w:r>
          </w:p>
        </w:tc>
        <w:tc>
          <w:tcPr>
            <w:tcW w:w="7371" w:type="dxa"/>
            <w:shd w:val="clear" w:color="auto" w:fill="auto"/>
          </w:tcPr>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B53CFA" w:rsidRDefault="00042293" w:rsidP="00E54774">
            <w:pPr>
              <w:spacing w:before="72" w:line="240" w:lineRule="auto"/>
            </w:pPr>
            <w:r w:rsidRPr="00E54774">
              <w:rPr>
                <w:sz w:val="16"/>
                <w:szCs w:val="16"/>
              </w:rPr>
              <w:t xml:space="preserve">-partij </w:t>
            </w:r>
          </w:p>
          <w:p w:rsidR="00042293" w:rsidRPr="00E54774" w:rsidRDefault="00042293" w:rsidP="00E54774">
            <w:pPr>
              <w:spacing w:line="240" w:lineRule="auto"/>
              <w:rPr>
                <w:rFonts w:cs="Arial"/>
                <w:sz w:val="16"/>
                <w:szCs w:val="16"/>
              </w:rPr>
            </w:pPr>
            <w:r w:rsidRPr="00E54774">
              <w:rPr>
                <w:sz w:val="16"/>
                <w:szCs w:val="16"/>
              </w:rPr>
              <w:t>/IMKAD_AangebodenStuk/StukdeelKoop[tia_Volgnummer</w:t>
            </w:r>
            <w:r w:rsidRPr="00E54774">
              <w:rPr>
                <w:rFonts w:cs="Arial"/>
                <w:sz w:val="16"/>
                <w:szCs w:val="16"/>
              </w:rPr>
              <w:t>(‘1’)]</w:t>
            </w:r>
          </w:p>
          <w:p w:rsidR="00042293" w:rsidRPr="00E54774" w:rsidRDefault="00042293" w:rsidP="00E54774">
            <w:pPr>
              <w:spacing w:line="240" w:lineRule="auto"/>
              <w:ind w:left="227"/>
              <w:rPr>
                <w:sz w:val="16"/>
                <w:szCs w:val="16"/>
              </w:rPr>
            </w:pPr>
            <w:r w:rsidRPr="00E54774">
              <w:rPr>
                <w:rFonts w:cs="Arial"/>
                <w:sz w:val="16"/>
                <w:szCs w:val="16"/>
              </w:rPr>
              <w:t>./</w:t>
            </w:r>
            <w:r w:rsidRPr="00E54774">
              <w:rPr>
                <w:sz w:val="16"/>
                <w:szCs w:val="16"/>
              </w:rPr>
              <w:t>verkrijgerRechtRef</w:t>
            </w:r>
            <w:r w:rsidRPr="00E54774">
              <w:rPr>
                <w:rFonts w:cs="Arial"/>
                <w:sz w:val="16"/>
                <w:szCs w:val="16"/>
              </w:rPr>
              <w:t>/Partij/aanduidingPartij</w:t>
            </w:r>
            <w:r w:rsidRPr="00E54774">
              <w:rPr>
                <w:sz w:val="16"/>
                <w:szCs w:val="16"/>
              </w:rPr>
              <w:t xml:space="preserve"> </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/IMKAD_AangebodenStuk/StukdeelKoop[tia_Volgnummer</w:t>
            </w:r>
            <w:r w:rsidRPr="00E54774">
              <w:rPr>
                <w:rFonts w:cs="Arial"/>
                <w:sz w:val="16"/>
                <w:szCs w:val="16"/>
              </w:rPr>
              <w:t>(‘x’)]</w:t>
            </w:r>
          </w:p>
          <w:p w:rsidR="00042293" w:rsidRPr="00E54774" w:rsidRDefault="00042293" w:rsidP="00E54774">
            <w:pPr>
              <w:spacing w:line="240" w:lineRule="auto"/>
              <w:ind w:left="227"/>
              <w:rPr>
                <w:sz w:val="16"/>
                <w:szCs w:val="16"/>
              </w:rPr>
            </w:pPr>
            <w:r w:rsidRPr="00E54774">
              <w:rPr>
                <w:rFonts w:cs="Arial"/>
                <w:sz w:val="16"/>
                <w:szCs w:val="16"/>
              </w:rPr>
              <w:t>./</w:t>
            </w:r>
            <w:r w:rsidRPr="00E54774">
              <w:rPr>
                <w:sz w:val="16"/>
                <w:szCs w:val="16"/>
              </w:rPr>
              <w:t>verkrijgerRechtRef</w:t>
            </w:r>
            <w:r w:rsidRPr="00E54774">
              <w:rPr>
                <w:rFonts w:cs="Arial"/>
                <w:sz w:val="16"/>
                <w:szCs w:val="16"/>
              </w:rPr>
              <w:t>/Partij/Partij/aanduidingPartij</w:t>
            </w:r>
            <w:r w:rsidRPr="00E54774">
              <w:rPr>
                <w:sz w:val="16"/>
                <w:szCs w:val="16"/>
              </w:rPr>
              <w:t xml:space="preserve"> </w:t>
            </w:r>
          </w:p>
          <w:p w:rsidR="00042293" w:rsidRPr="00E54774" w:rsidRDefault="00042293" w:rsidP="00E54774">
            <w:pPr>
              <w:spacing w:before="72" w:line="240" w:lineRule="auto"/>
              <w:rPr>
                <w:u w:val="single"/>
              </w:rPr>
            </w:pPr>
          </w:p>
        </w:tc>
      </w:tr>
    </w:tbl>
    <w:p w:rsidR="00042293" w:rsidRDefault="00042293" w:rsidP="00042293">
      <w:pPr>
        <w:pStyle w:val="Kop3"/>
        <w:numPr>
          <w:ilvl w:val="2"/>
          <w:numId w:val="1"/>
        </w:numPr>
      </w:pPr>
      <w:bookmarkStart w:id="92" w:name="_Toc358624463"/>
      <w:bookmarkStart w:id="93" w:name="_Toc462994163"/>
      <w:r>
        <w:t>Variant 2: twee koopprijzen</w:t>
      </w:r>
      <w:bookmarkEnd w:id="92"/>
      <w:bookmarkEnd w:id="93"/>
    </w:p>
    <w:p w:rsidR="00024D1D" w:rsidRDefault="00042293" w:rsidP="00024D1D">
      <w:r>
        <w:rPr>
          <w:lang w:val="nl"/>
        </w:rPr>
        <w:t>Deze tekst wordt getoond, indien bij Koop – Levering is gekozen voor variant 2</w:t>
      </w:r>
      <w:r w:rsidR="00024D1D">
        <w:rPr>
          <w:lang w:val="nl"/>
        </w:rPr>
        <w:t xml:space="preserve"> (b</w:t>
      </w:r>
      <w:r w:rsidR="00024D1D" w:rsidRPr="00F86BA1">
        <w:t>etreft een verkoop door eerste koper B aan tweede koper C met levering van A aan B en levering van B aan C</w:t>
      </w:r>
      <w:r w:rsidR="00EE2C0E">
        <w:t>, twee leveringen</w:t>
      </w:r>
      <w:r w:rsidR="00024D1D">
        <w:t>)</w:t>
      </w:r>
      <w:r w:rsidR="00024D1D" w:rsidRPr="00F86BA1">
        <w:t>.</w:t>
      </w:r>
    </w:p>
    <w:p w:rsidR="00024D1D" w:rsidRDefault="00024D1D" w:rsidP="00024D1D"/>
    <w:p w:rsidR="00024D1D" w:rsidRDefault="00024D1D" w:rsidP="00024D1D">
      <w:r>
        <w:t>In de onderstaande toelichting worden deze partijen als volgt aangeduid:</w:t>
      </w:r>
    </w:p>
    <w:p w:rsidR="00024D1D" w:rsidRPr="00024D1D" w:rsidRDefault="00024D1D" w:rsidP="00024D1D">
      <w:r w:rsidRPr="00024D1D">
        <w:t xml:space="preserve">A - </w:t>
      </w:r>
      <w:r w:rsidRPr="00024D1D">
        <w:rPr>
          <w:color w:val="339966"/>
        </w:rPr>
        <w:t>(Vervreemder/Verkoper)</w:t>
      </w:r>
    </w:p>
    <w:p w:rsidR="00024D1D" w:rsidRPr="00024D1D" w:rsidRDefault="00024D1D" w:rsidP="00024D1D">
      <w:r w:rsidRPr="00024D1D">
        <w:t xml:space="preserve">B - </w:t>
      </w:r>
      <w:r w:rsidRPr="00024D1D">
        <w:rPr>
          <w:color w:val="339966"/>
        </w:rPr>
        <w:t>Partij [volgletter/volgnummer]</w:t>
      </w:r>
    </w:p>
    <w:p w:rsidR="00024D1D" w:rsidRPr="00024D1D" w:rsidRDefault="00024D1D" w:rsidP="00024D1D">
      <w:r w:rsidRPr="00024D1D">
        <w:t xml:space="preserve">C - </w:t>
      </w:r>
      <w:r w:rsidRPr="00024D1D">
        <w:rPr>
          <w:color w:val="339966"/>
        </w:rPr>
        <w:t>(Verkrijger/ Koper)</w:t>
      </w:r>
    </w:p>
    <w:p w:rsidR="00024D1D" w:rsidRDefault="00024D1D" w:rsidP="00024D1D">
      <w:r>
        <w:t xml:space="preserve">Dit is in afwijking op het modeldocument om duidelijk aan te kunnen gegeven welke partij waar in de modeltekst genoemd moet worden. Bij zowel A als C kan ook gekozen worden voor </w:t>
      </w:r>
      <w:r w:rsidRPr="00024D1D">
        <w:rPr>
          <w:color w:val="339966"/>
        </w:rPr>
        <w:t>Partij [volgletter/volgnummer]</w:t>
      </w:r>
      <w:r>
        <w:rPr>
          <w:color w:val="800080"/>
        </w:rPr>
        <w:t xml:space="preserve"> </w:t>
      </w:r>
      <w:r w:rsidRPr="00B156EE">
        <w:t>en</w:t>
      </w:r>
      <w:r>
        <w:t xml:space="preserve"> voor zowel A, B als C ook voor </w:t>
      </w:r>
      <w:r w:rsidRPr="00024D1D">
        <w:rPr>
          <w:color w:val="339966"/>
        </w:rPr>
        <w:t>‘Naam partij’</w:t>
      </w:r>
      <w:r w:rsidRPr="0075734D">
        <w:t xml:space="preserve">, </w:t>
      </w:r>
      <w:r w:rsidR="0075734D" w:rsidRPr="0075734D">
        <w:t>conform de gemaakte keuze</w:t>
      </w:r>
      <w:r w:rsidRPr="0075734D">
        <w:t xml:space="preserve"> </w:t>
      </w:r>
      <w:r w:rsidR="0075734D">
        <w:t>in de Koop – Levering</w:t>
      </w:r>
      <w:r w:rsidRPr="004B0ECC">
        <w:t>.</w:t>
      </w:r>
    </w:p>
    <w:p w:rsidR="00EE2C0E" w:rsidRDefault="00EE2C0E" w:rsidP="00024D1D"/>
    <w:p w:rsidR="00EE2C0E" w:rsidRDefault="00EE2C0E" w:rsidP="00EE2C0E">
      <w:pPr>
        <w:spacing w:line="240" w:lineRule="auto"/>
        <w:rPr>
          <w:sz w:val="16"/>
          <w:szCs w:val="16"/>
        </w:rPr>
      </w:pPr>
      <w:r>
        <w:rPr>
          <w:sz w:val="16"/>
          <w:szCs w:val="16"/>
        </w:rPr>
        <w:t>De stukdelen Koop en Levering die bij elkaar horen worden op basis van het tia_Volgnummer bepaald. Voor een enkelvoudige Twee leveringen KOOP-LEVERING zijn de volgnummers in deze paragraaf vermeld, de eventuele volgende KOOP-LEVERING combinaties zijn hetzelfde aantal opvolgende volgnummers:</w:t>
      </w:r>
    </w:p>
    <w:p w:rsidR="00EE2C0E" w:rsidRDefault="00EE2C0E" w:rsidP="00EE2C0E">
      <w:pPr>
        <w:spacing w:line="240" w:lineRule="auto"/>
        <w:rPr>
          <w:rFonts w:cs="Arial"/>
          <w:sz w:val="16"/>
          <w:szCs w:val="16"/>
        </w:rPr>
      </w:pPr>
      <w:r w:rsidRPr="00C054F4">
        <w:rPr>
          <w:rFonts w:cs="Arial"/>
          <w:sz w:val="16"/>
          <w:szCs w:val="16"/>
        </w:rPr>
        <w:t>//IMKAD_AangebodenStuk/StukdeelKoop/</w:t>
      </w:r>
    </w:p>
    <w:p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(‘1’)</w:t>
      </w:r>
      <w:r>
        <w:rPr>
          <w:rFonts w:cs="Arial"/>
          <w:sz w:val="16"/>
          <w:szCs w:val="16"/>
        </w:rPr>
        <w:t xml:space="preserve"> </w:t>
      </w:r>
    </w:p>
    <w:p w:rsidR="00EE2C0E" w:rsidRDefault="00EE2C0E" w:rsidP="00EE2C0E">
      <w:pPr>
        <w:spacing w:line="240" w:lineRule="auto"/>
        <w:rPr>
          <w:rFonts w:cs="Arial"/>
          <w:sz w:val="16"/>
          <w:szCs w:val="16"/>
        </w:rPr>
      </w:pPr>
      <w:r w:rsidRPr="00C054F4">
        <w:rPr>
          <w:rFonts w:cs="Arial"/>
          <w:sz w:val="16"/>
          <w:szCs w:val="16"/>
        </w:rPr>
        <w:t>//IMKAD_AangebodenStuk/StukdeelKoop/</w:t>
      </w:r>
    </w:p>
    <w:p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/tia_Volgnummer(‘2</w:t>
      </w:r>
      <w:r w:rsidRPr="00B428D3">
        <w:rPr>
          <w:rFonts w:cs="Arial"/>
          <w:sz w:val="16"/>
          <w:szCs w:val="16"/>
        </w:rPr>
        <w:t>’)</w:t>
      </w:r>
    </w:p>
    <w:p w:rsidR="00EE2C0E" w:rsidRDefault="00EE2C0E" w:rsidP="00EE2C0E">
      <w:pPr>
        <w:spacing w:line="240" w:lineRule="auto"/>
        <w:rPr>
          <w:rFonts w:cs="Arial"/>
          <w:sz w:val="16"/>
          <w:szCs w:val="16"/>
        </w:rPr>
      </w:pPr>
      <w:r w:rsidRPr="00C054F4">
        <w:rPr>
          <w:rFonts w:cs="Arial"/>
          <w:sz w:val="16"/>
          <w:szCs w:val="16"/>
        </w:rPr>
        <w:t>//IMKAD_AangebodenStuk/Stukdeel</w:t>
      </w:r>
      <w:r>
        <w:rPr>
          <w:rFonts w:cs="Arial"/>
          <w:sz w:val="16"/>
          <w:szCs w:val="16"/>
        </w:rPr>
        <w:t>Levering</w:t>
      </w:r>
      <w:r w:rsidRPr="00C054F4">
        <w:rPr>
          <w:rFonts w:cs="Arial"/>
          <w:sz w:val="16"/>
          <w:szCs w:val="16"/>
        </w:rPr>
        <w:t>/</w:t>
      </w:r>
    </w:p>
    <w:p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(‘1’)</w:t>
      </w:r>
    </w:p>
    <w:p w:rsidR="00EE2C0E" w:rsidRDefault="00EE2C0E" w:rsidP="00EE2C0E">
      <w:pPr>
        <w:spacing w:line="240" w:lineRule="auto"/>
        <w:rPr>
          <w:rFonts w:cs="Arial"/>
          <w:sz w:val="16"/>
          <w:szCs w:val="16"/>
        </w:rPr>
      </w:pPr>
      <w:r w:rsidRPr="00C054F4">
        <w:rPr>
          <w:rFonts w:cs="Arial"/>
          <w:sz w:val="16"/>
          <w:szCs w:val="16"/>
        </w:rPr>
        <w:t>//IMKAD_AangebodenStuk/Stukdeel</w:t>
      </w:r>
      <w:r>
        <w:rPr>
          <w:rFonts w:cs="Arial"/>
          <w:sz w:val="16"/>
          <w:szCs w:val="16"/>
        </w:rPr>
        <w:t>Levering</w:t>
      </w:r>
      <w:r w:rsidRPr="00C054F4">
        <w:rPr>
          <w:rFonts w:cs="Arial"/>
          <w:sz w:val="16"/>
          <w:szCs w:val="16"/>
        </w:rPr>
        <w:t>/</w:t>
      </w:r>
    </w:p>
    <w:p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w:t>
      </w:r>
      <w:r>
        <w:rPr>
          <w:rFonts w:cs="Arial"/>
          <w:sz w:val="16"/>
          <w:szCs w:val="16"/>
        </w:rPr>
        <w:t>2</w:t>
      </w:r>
      <w:r w:rsidRPr="00B428D3">
        <w:rPr>
          <w:rFonts w:cs="Arial"/>
          <w:sz w:val="16"/>
          <w:szCs w:val="16"/>
        </w:rPr>
        <w:t>’)</w:t>
      </w:r>
    </w:p>
    <w:p w:rsidR="00EE2C0E" w:rsidRPr="00EE2C0E" w:rsidRDefault="00EE2C0E" w:rsidP="00EE2C0E">
      <w:pPr>
        <w:spacing w:line="240" w:lineRule="auto"/>
        <w:rPr>
          <w:rFonts w:cs="Arial"/>
          <w:sz w:val="16"/>
          <w:szCs w:val="16"/>
        </w:rPr>
      </w:pPr>
      <w:r>
        <w:rPr>
          <w:sz w:val="16"/>
          <w:szCs w:val="16"/>
        </w:rPr>
        <w:t>De volgende bij elkaar horende KOOP-LEVERING combinatie zijn stukdeel Koop met tia_Volgnummer(‘3’) en (‘4’) en stukdeel Levering met tia_Volgnummer(‘3’) en (‘4’) enz.</w:t>
      </w:r>
    </w:p>
    <w:p w:rsidR="00EE2C0E" w:rsidRDefault="00EE2C0E" w:rsidP="00EE2C0E">
      <w:pPr>
        <w:spacing w:line="240" w:lineRule="auto"/>
        <w:rPr>
          <w:sz w:val="16"/>
          <w:szCs w:val="16"/>
        </w:rPr>
      </w:pPr>
    </w:p>
    <w:p w:rsidR="00EE2C0E" w:rsidRDefault="00EE2C0E" w:rsidP="00EE2C0E">
      <w:pPr>
        <w:spacing w:line="240" w:lineRule="auto"/>
        <w:rPr>
          <w:sz w:val="16"/>
          <w:szCs w:val="16"/>
        </w:rPr>
      </w:pPr>
      <w:r>
        <w:rPr>
          <w:sz w:val="16"/>
          <w:szCs w:val="16"/>
        </w:rPr>
        <w:t>Een KOOP-LEVERING combinatie bestaat voor de onderstaande varianten uit 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EE2C0E" w:rsidRPr="00E54774" w:rsidTr="00E54774">
        <w:trPr>
          <w:tblHeader/>
        </w:trPr>
        <w:tc>
          <w:tcPr>
            <w:tcW w:w="1641" w:type="dxa"/>
            <w:tcBorders>
              <w:bottom w:val="dotted" w:sz="4" w:space="0" w:color="auto"/>
            </w:tcBorders>
            <w:shd w:val="clear" w:color="auto" w:fill="auto"/>
          </w:tcPr>
          <w:p w:rsidR="00EE2C0E" w:rsidRPr="00E54774" w:rsidRDefault="00EE2C0E"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rsidR="00EE2C0E" w:rsidRPr="00E54774" w:rsidRDefault="00EE2C0E"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rsidR="00EE2C0E" w:rsidRPr="00E54774" w:rsidRDefault="00EE2C0E" w:rsidP="00E54774">
            <w:pPr>
              <w:spacing w:line="240" w:lineRule="auto"/>
              <w:jc w:val="center"/>
              <w:rPr>
                <w:rFonts w:cs="Arial"/>
                <w:b/>
                <w:i/>
                <w:sz w:val="14"/>
                <w:szCs w:val="14"/>
              </w:rPr>
            </w:pPr>
            <w:r w:rsidRPr="00E54774">
              <w:rPr>
                <w:rFonts w:cs="Arial"/>
                <w:b/>
                <w:i/>
                <w:sz w:val="14"/>
                <w:szCs w:val="14"/>
              </w:rPr>
              <w:t>Aantal stukdelen Levering</w:t>
            </w:r>
          </w:p>
        </w:tc>
      </w:tr>
      <w:tr w:rsidR="00EE2C0E"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EE2C0E" w:rsidRPr="00E54774" w:rsidRDefault="00EE2C0E" w:rsidP="00E54774">
            <w:pPr>
              <w:spacing w:line="240" w:lineRule="auto"/>
              <w:rPr>
                <w:rFonts w:cs="Arial"/>
                <w:sz w:val="14"/>
                <w:szCs w:val="14"/>
              </w:rPr>
            </w:pPr>
            <w:r w:rsidRPr="00E54774">
              <w:rPr>
                <w:rFonts w:cs="Arial"/>
                <w:sz w:val="14"/>
                <w:szCs w:val="14"/>
              </w:rPr>
              <w:t>Twee leveringen</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EE2C0E" w:rsidRPr="00E54774" w:rsidRDefault="00EE2C0E"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EE2C0E" w:rsidRPr="00E54774" w:rsidRDefault="00EE2C0E" w:rsidP="00E54774">
            <w:pPr>
              <w:spacing w:line="240" w:lineRule="auto"/>
              <w:jc w:val="center"/>
              <w:rPr>
                <w:rFonts w:cs="Arial"/>
                <w:sz w:val="14"/>
                <w:szCs w:val="14"/>
              </w:rPr>
            </w:pPr>
            <w:r w:rsidRPr="00E54774">
              <w:rPr>
                <w:rFonts w:cs="Arial"/>
                <w:sz w:val="14"/>
                <w:szCs w:val="14"/>
              </w:rPr>
              <w:t>2</w:t>
            </w:r>
          </w:p>
        </w:tc>
      </w:tr>
    </w:tbl>
    <w:p w:rsidR="00EE2C0E" w:rsidRDefault="00EE2C0E" w:rsidP="00EE2C0E">
      <w:pPr>
        <w:rPr>
          <w:lang w:val="nl"/>
        </w:rPr>
      </w:pPr>
    </w:p>
    <w:p w:rsidR="00EE2C0E" w:rsidRDefault="00EE2C0E" w:rsidP="00024D1D">
      <w:pPr>
        <w:rPr>
          <w:lang w:val="nl"/>
        </w:rPr>
      </w:pPr>
    </w:p>
    <w:p w:rsidR="00042293" w:rsidRPr="00584193" w:rsidRDefault="00042293" w:rsidP="00042293">
      <w:pPr>
        <w:pStyle w:val="Kop4"/>
        <w:numPr>
          <w:ilvl w:val="3"/>
          <w:numId w:val="1"/>
        </w:numPr>
      </w:pPr>
      <w:bookmarkStart w:id="94" w:name="_Toc357681752"/>
      <w:bookmarkStart w:id="95" w:name="_Toc358012692"/>
      <w:bookmarkStart w:id="96" w:name="_Toc358032845"/>
      <w:bookmarkStart w:id="97" w:name="_Toc358033244"/>
      <w:bookmarkStart w:id="98" w:name="_Toc358033292"/>
      <w:bookmarkStart w:id="99" w:name="_Toc358113274"/>
      <w:bookmarkStart w:id="100" w:name="_Toc358184857"/>
      <w:bookmarkStart w:id="101" w:name="_Toc358379586"/>
      <w:bookmarkStart w:id="102" w:name="_Toc358385728"/>
      <w:bookmarkStart w:id="103" w:name="_Toc358624464"/>
      <w:bookmarkStart w:id="104" w:name="_Toc358624465"/>
      <w:bookmarkStart w:id="105" w:name="_Toc462994164"/>
      <w:bookmarkEnd w:id="94"/>
      <w:bookmarkEnd w:id="95"/>
      <w:bookmarkEnd w:id="96"/>
      <w:bookmarkEnd w:id="97"/>
      <w:bookmarkEnd w:id="98"/>
      <w:bookmarkEnd w:id="99"/>
      <w:bookmarkEnd w:id="100"/>
      <w:bookmarkEnd w:id="101"/>
      <w:bookmarkEnd w:id="102"/>
      <w:bookmarkEnd w:id="103"/>
      <w:r w:rsidRPr="00584193">
        <w:t>Variant 2.a Koopprijs ‘kaal’</w:t>
      </w:r>
      <w:bookmarkEnd w:id="104"/>
      <w:bookmarkEnd w:id="10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FF0000"/>
              </w:rPr>
              <w:t xml:space="preserve">De koopprijs </w:t>
            </w:r>
          </w:p>
          <w:p w:rsidR="00042293" w:rsidRPr="00E54774" w:rsidRDefault="00042293" w:rsidP="00E54774">
            <w:pPr>
              <w:autoSpaceDE w:val="0"/>
              <w:autoSpaceDN w:val="0"/>
              <w:adjustRightInd w:val="0"/>
              <w:rPr>
                <w:bCs/>
                <w:color w:val="FF0000"/>
              </w:rPr>
            </w:pP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//IMKAD_AangebodenStuk/StukdeelLevering[tia_Volgnummer(‘2’)]/</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r w:rsidRPr="00E54774">
              <w:rPr>
                <w:rFonts w:cs="Arial"/>
                <w:snapToGrid/>
                <w:kern w:val="0"/>
                <w:sz w:val="16"/>
                <w:szCs w:val="16"/>
                <w:lang w:eastAsia="nl-NL"/>
              </w:rPr>
              <w:t>tia_</w:t>
            </w:r>
            <w:r w:rsidRPr="00E54774">
              <w:rPr>
                <w:sz w:val="16"/>
                <w:szCs w:val="16"/>
              </w:rPr>
              <w:t>TekstKeuze</w:t>
            </w:r>
            <w:r w:rsidR="009E5015" w:rsidRPr="00E54774">
              <w:rPr>
                <w:sz w:val="16"/>
                <w:szCs w:val="16"/>
              </w:rPr>
              <w:t>/</w:t>
            </w:r>
          </w:p>
          <w:p w:rsidR="00042293" w:rsidRPr="00E54774" w:rsidRDefault="00042293" w:rsidP="00E54774">
            <w:pPr>
              <w:spacing w:line="240" w:lineRule="auto"/>
              <w:rPr>
                <w:sz w:val="16"/>
                <w:szCs w:val="16"/>
              </w:rPr>
            </w:pPr>
            <w:r w:rsidRPr="00E54774">
              <w:rPr>
                <w:sz w:val="16"/>
                <w:szCs w:val="16"/>
              </w:rPr>
              <w:tab/>
              <w:t>./tagNaam(‘k_KoopprijsVariant’)</w:t>
            </w:r>
          </w:p>
          <w:p w:rsidR="00042293" w:rsidRPr="00737F18" w:rsidRDefault="00042293" w:rsidP="00E54774">
            <w:pPr>
              <w:spacing w:line="240" w:lineRule="auto"/>
            </w:pPr>
            <w:r w:rsidRPr="00E54774">
              <w:rPr>
                <w:sz w:val="16"/>
                <w:szCs w:val="16"/>
              </w:rPr>
              <w:tab/>
              <w:t>./tekst(‘kaal’)</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bCs/>
                <w:color w:val="FF0000"/>
              </w:rPr>
              <w:t xml:space="preserve"> </w:t>
            </w:r>
          </w:p>
        </w:tc>
        <w:tc>
          <w:tcPr>
            <w:tcW w:w="7371" w:type="dxa"/>
            <w:shd w:val="clear" w:color="auto" w:fill="auto"/>
          </w:tcPr>
          <w:p w:rsidR="00744CE5" w:rsidRDefault="00042293" w:rsidP="00744CE5">
            <w:r>
              <w:t>Optionele keuzetekst, mag helemaal weggelaten worden.</w:t>
            </w:r>
            <w:r w:rsidR="00744CE5">
              <w:t xml:space="preserve"> Een registergoed kan alleen met een volgnummer worden getoond wanneer hier eerder voor gekozen is in paragraaf </w:t>
            </w:r>
            <w:r w:rsidR="00744CE5">
              <w:fldChar w:fldCharType="begin"/>
            </w:r>
            <w:r w:rsidR="00744CE5">
              <w:instrText xml:space="preserve"> REF _Ref361826430 \r \h </w:instrText>
            </w:r>
            <w:r w:rsidR="00744CE5">
              <w:fldChar w:fldCharType="separate"/>
            </w:r>
            <w:r w:rsidR="00CB4D5E">
              <w:t>2.4</w:t>
            </w:r>
            <w:r w:rsidR="00744CE5">
              <w:fldChar w:fldCharType="end"/>
            </w:r>
            <w:r w:rsidR="00744CE5">
              <w:t>.</w:t>
            </w:r>
          </w:p>
          <w:p w:rsidR="00744CE5" w:rsidRPr="00E54774" w:rsidRDefault="00744CE5" w:rsidP="00E54774">
            <w:pPr>
              <w:spacing w:before="72" w:line="240" w:lineRule="auto"/>
              <w:rPr>
                <w:u w:val="single"/>
              </w:rPr>
            </w:pPr>
          </w:p>
          <w:p w:rsidR="00744CE5" w:rsidRDefault="00744CE5" w:rsidP="00744CE5">
            <w:r w:rsidRPr="00E75F96">
              <w:t xml:space="preserve">Het is een gebruikerskeuze om de registergoederen </w:t>
            </w:r>
            <w:r>
              <w:t>op te sommen al dan niet met volgnummer, mogelijkheden:</w:t>
            </w:r>
          </w:p>
          <w:p w:rsidR="00744CE5" w:rsidRDefault="00744CE5" w:rsidP="00E54774">
            <w:pPr>
              <w:numPr>
                <w:ilvl w:val="0"/>
                <w:numId w:val="10"/>
              </w:numPr>
            </w:pPr>
            <w:r>
              <w:t>één registergoed met volgnummer: het Registergoed [volgnummer],</w:t>
            </w:r>
          </w:p>
          <w:p w:rsidR="00744CE5" w:rsidRDefault="00744CE5" w:rsidP="00E54774">
            <w:pPr>
              <w:numPr>
                <w:ilvl w:val="0"/>
                <w:numId w:val="10"/>
              </w:numPr>
            </w:pPr>
            <w:r>
              <w:t>meer dan één registergoed met volgnummer: de Registergoederen [volgnummer], [volgnummer] en [volgnummer] (</w:t>
            </w:r>
            <w:r w:rsidRPr="00E75F96">
              <w:t>de laatste twee registergoederen</w:t>
            </w:r>
            <w:r w:rsidRPr="00C8378D">
              <w:t xml:space="preserve"> gescheiden door “en”, de overige door een komma “,”</w:t>
            </w:r>
            <w:r>
              <w:t>),</w:t>
            </w:r>
          </w:p>
          <w:p w:rsidR="00744CE5" w:rsidRPr="00C8378D" w:rsidRDefault="00744CE5" w:rsidP="00E54774">
            <w:pPr>
              <w:numPr>
                <w:ilvl w:val="0"/>
                <w:numId w:val="10"/>
              </w:numPr>
            </w:pPr>
            <w:r>
              <w:t>zonder volgnummer: gekozen aanduiding voor het/de registergoed(eren) vermelden.</w:t>
            </w:r>
          </w:p>
          <w:p w:rsidR="00744CE5" w:rsidRPr="00E54774" w:rsidRDefault="00744CE5" w:rsidP="00E54774">
            <w:pPr>
              <w:spacing w:before="72" w:line="240" w:lineRule="auto"/>
              <w:rPr>
                <w:u w:val="single"/>
              </w:rPr>
            </w:pPr>
          </w:p>
          <w:p w:rsidR="00042293" w:rsidRPr="00E54774" w:rsidRDefault="00042293" w:rsidP="00E54774">
            <w:pPr>
              <w:spacing w:before="72" w:line="240" w:lineRule="auto"/>
              <w:rPr>
                <w:u w:val="single"/>
              </w:rPr>
            </w:pPr>
          </w:p>
          <w:p w:rsidR="00744CE5" w:rsidRPr="00E54774" w:rsidRDefault="00042293" w:rsidP="00E54774">
            <w:pPr>
              <w:spacing w:before="72" w:line="240" w:lineRule="auto"/>
              <w:rPr>
                <w:sz w:val="16"/>
                <w:szCs w:val="16"/>
              </w:rPr>
            </w:pPr>
            <w:r w:rsidRPr="00E54774">
              <w:rPr>
                <w:u w:val="single"/>
              </w:rPr>
              <w:t>Mapping:</w:t>
            </w:r>
          </w:p>
          <w:p w:rsidR="00744CE5" w:rsidRPr="00E54774" w:rsidRDefault="00744CE5" w:rsidP="00E54774">
            <w:pPr>
              <w:spacing w:before="72" w:line="240" w:lineRule="auto"/>
              <w:rPr>
                <w:u w:val="single"/>
              </w:rPr>
            </w:pPr>
            <w:r w:rsidRPr="00E54774">
              <w:rPr>
                <w:sz w:val="16"/>
                <w:szCs w:val="16"/>
              </w:rPr>
              <w:t>-opsomming registergoederen tonen</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(‘k_KoopprijsRegistergoedVermelden’)</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042293" w:rsidRPr="00E54774" w:rsidRDefault="00042293" w:rsidP="00E54774">
            <w:pPr>
              <w:spacing w:line="240" w:lineRule="auto"/>
              <w:rPr>
                <w:rFonts w:cs="Arial"/>
                <w:snapToGrid/>
                <w:kern w:val="0"/>
                <w:sz w:val="16"/>
                <w:szCs w:val="16"/>
                <w:lang w:eastAsia="nl-NL"/>
              </w:rPr>
            </w:pPr>
          </w:p>
          <w:p w:rsidR="00744CE5" w:rsidRPr="00E54774" w:rsidRDefault="00744CE5" w:rsidP="00E54774">
            <w:pPr>
              <w:spacing w:line="240" w:lineRule="auto"/>
              <w:rPr>
                <w:rFonts w:cs="Arial"/>
                <w:snapToGrid/>
                <w:kern w:val="0"/>
                <w:sz w:val="16"/>
                <w:szCs w:val="16"/>
                <w:lang w:eastAsia="nl-NL"/>
              </w:rPr>
            </w:pPr>
            <w:r w:rsidRPr="00E54774">
              <w:rPr>
                <w:rFonts w:cs="Arial"/>
                <w:snapToGrid/>
                <w:kern w:val="0"/>
                <w:sz w:val="16"/>
                <w:szCs w:val="16"/>
                <w:lang w:eastAsia="nl-NL"/>
              </w:rPr>
              <w:t>-alleen gebruiken wanneer k_</w:t>
            </w:r>
            <w:r w:rsidRPr="00E54774">
              <w:rPr>
                <w:sz w:val="16"/>
                <w:szCs w:val="16"/>
              </w:rPr>
              <w:t>KoopprijsRegistergoedVermelden</w:t>
            </w:r>
            <w:r w:rsidRPr="00E54774">
              <w:rPr>
                <w:rFonts w:cs="Arial"/>
                <w:snapToGrid/>
                <w:kern w:val="0"/>
                <w:sz w:val="16"/>
                <w:szCs w:val="16"/>
                <w:lang w:eastAsia="nl-NL"/>
              </w:rPr>
              <w:t>=true</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(‘k_KoopprijsRegistergoedVermeldenMetVolgnummer’)</w:t>
            </w:r>
          </w:p>
          <w:p w:rsidR="00042293" w:rsidRPr="00E54774" w:rsidRDefault="00042293" w:rsidP="00E54774">
            <w:pPr>
              <w:spacing w:line="240" w:lineRule="auto"/>
              <w:ind w:left="227"/>
              <w:rPr>
                <w:sz w:val="16"/>
                <w:szCs w:val="16"/>
              </w:rPr>
            </w:pPr>
            <w:r w:rsidRPr="00E54774">
              <w:rPr>
                <w:sz w:val="16"/>
                <w:szCs w:val="16"/>
              </w:rPr>
              <w:t>./tekst(‘true’ = tekst met volgnummer tonen; ‘false’ = tekst zonder volgnummer tonen)</w:t>
            </w:r>
          </w:p>
          <w:p w:rsidR="00744CE5" w:rsidRPr="00E54774" w:rsidRDefault="00744CE5" w:rsidP="00E54774">
            <w:pPr>
              <w:spacing w:line="240" w:lineRule="auto"/>
              <w:rPr>
                <w:sz w:val="16"/>
                <w:szCs w:val="16"/>
              </w:rPr>
            </w:pPr>
          </w:p>
          <w:p w:rsidR="00744CE5" w:rsidRPr="00E54774" w:rsidRDefault="00744CE5" w:rsidP="00E54774">
            <w:pPr>
              <w:spacing w:line="240" w:lineRule="auto"/>
              <w:rPr>
                <w:sz w:val="16"/>
                <w:szCs w:val="16"/>
              </w:rPr>
            </w:pPr>
            <w:r w:rsidRPr="00E54774">
              <w:rPr>
                <w:sz w:val="16"/>
                <w:szCs w:val="16"/>
              </w:rPr>
              <w:t xml:space="preserve">-wanneer k_KoopprijsRegistergoedVermeldenMetVolgnummer=false, de eerder bepaalde aanduiding van het registergoed tonen: </w:t>
            </w:r>
          </w:p>
          <w:p w:rsidR="00744CE5" w:rsidRPr="00E54774" w:rsidRDefault="00744CE5" w:rsidP="00E54774">
            <w:pPr>
              <w:spacing w:line="240" w:lineRule="auto"/>
              <w:rPr>
                <w:sz w:val="16"/>
                <w:szCs w:val="16"/>
              </w:rPr>
            </w:pPr>
            <w:r w:rsidRPr="00E54774">
              <w:rPr>
                <w:sz w:val="16"/>
                <w:szCs w:val="16"/>
              </w:rPr>
              <w:t>//IMKAD_ZakelijkRecht/tia_Tekstkeuze/</w:t>
            </w:r>
          </w:p>
          <w:p w:rsidR="00744CE5" w:rsidRPr="00E54774" w:rsidRDefault="00744CE5" w:rsidP="00E54774">
            <w:pPr>
              <w:spacing w:line="240" w:lineRule="auto"/>
              <w:rPr>
                <w:sz w:val="16"/>
                <w:szCs w:val="16"/>
              </w:rPr>
            </w:pPr>
            <w:r w:rsidRPr="00E54774">
              <w:rPr>
                <w:sz w:val="16"/>
                <w:szCs w:val="16"/>
              </w:rPr>
              <w:tab/>
              <w:t>./tagnaam (k_RegistergoedAanduiding)</w:t>
            </w:r>
          </w:p>
          <w:p w:rsidR="00744CE5" w:rsidRPr="00E54774" w:rsidRDefault="00744CE5" w:rsidP="00E54774">
            <w:pPr>
              <w:spacing w:line="240" w:lineRule="auto"/>
              <w:rPr>
                <w:lang w:val="nl"/>
              </w:rPr>
            </w:pPr>
            <w:r w:rsidRPr="00E54774">
              <w:rPr>
                <w:sz w:val="16"/>
                <w:szCs w:val="16"/>
              </w:rPr>
              <w:t>./tekst (opgenomen aanduiding gebruiken)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FF0000"/>
              </w:rPr>
              <w:t>die tussen</w:t>
            </w:r>
            <w:r w:rsidRPr="00E54774">
              <w:rPr>
                <w:bCs/>
                <w:color w:val="800080"/>
              </w:rPr>
              <w:t xml:space="preserve"> </w:t>
            </w:r>
            <w:r w:rsidRPr="00E54774">
              <w:rPr>
                <w:bCs/>
                <w:color w:val="339966"/>
              </w:rPr>
              <w:t>(</w:t>
            </w:r>
            <w:r w:rsidRPr="00E54774">
              <w:rPr>
                <w:color w:val="339966"/>
              </w:rPr>
              <w:t>vervreemder/</w:t>
            </w:r>
            <w:r w:rsidR="00143C46" w:rsidRPr="00E54774">
              <w:rPr>
                <w:color w:val="339966"/>
              </w:rPr>
              <w:t xml:space="preserve"> </w:t>
            </w:r>
            <w:r w:rsidRPr="00E54774">
              <w:rPr>
                <w:color w:val="339966"/>
              </w:rPr>
              <w:t xml:space="preserve">verkoper) </w:t>
            </w:r>
            <w:r w:rsidRPr="00E54774">
              <w:rPr>
                <w:color w:val="FF0000"/>
              </w:rPr>
              <w:t xml:space="preserve">en </w:t>
            </w:r>
            <w:r w:rsidRPr="00E54774">
              <w:rPr>
                <w:color w:val="339966"/>
              </w:rPr>
              <w:t>partij [volgletter/volgnummer]</w:t>
            </w:r>
            <w:r w:rsidRPr="00E54774">
              <w:rPr>
                <w:color w:val="FF0000"/>
              </w:rPr>
              <w:t xml:space="preserve"> is overeengekomen, bedraagt</w:t>
            </w:r>
            <w:r w:rsidRPr="00E54774">
              <w:rPr>
                <w:bCs/>
                <w:color w:val="FF0000"/>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853CDC">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bCs/>
                <w:color w:val="FF0000"/>
              </w:rPr>
              <w:t>.</w:t>
            </w:r>
          </w:p>
        </w:tc>
        <w:tc>
          <w:tcPr>
            <w:tcW w:w="7371" w:type="dxa"/>
            <w:shd w:val="clear" w:color="auto" w:fill="auto"/>
          </w:tcPr>
          <w:p w:rsidR="009E5015" w:rsidRPr="00E54774" w:rsidRDefault="009E5015" w:rsidP="009E5015">
            <w:pPr>
              <w:rPr>
                <w:lang w:val="nl"/>
              </w:rPr>
            </w:pPr>
            <w:r w:rsidRPr="00E54774">
              <w:rPr>
                <w:lang w:val="nl"/>
              </w:rPr>
              <w:t>Vaste tekst</w:t>
            </w:r>
            <w:r w:rsidR="006C53D5" w:rsidRPr="00E54774">
              <w:rPr>
                <w:lang w:val="nl"/>
              </w:rPr>
              <w:t>.</w:t>
            </w:r>
            <w:r w:rsidRPr="00E54774">
              <w:rPr>
                <w:lang w:val="nl"/>
              </w:rPr>
              <w:t xml:space="preserve"> </w:t>
            </w:r>
            <w:r w:rsidR="006C53D5" w:rsidRPr="00E54774">
              <w:rPr>
                <w:lang w:val="nl"/>
              </w:rPr>
              <w:t>H</w:t>
            </w:r>
            <w:r w:rsidRPr="00E54774">
              <w:rPr>
                <w:lang w:val="nl"/>
              </w:rPr>
              <w:t>ier worden de partijaanduidingen van de vervreemder en de verkrijger van de eerste koop vermeld, aangevuld met de koop</w:t>
            </w:r>
            <w:r w:rsidR="00D74B64" w:rsidRPr="00E54774">
              <w:rPr>
                <w:lang w:val="nl"/>
              </w:rPr>
              <w:t>prijs voor de hele koop of per registergoed</w:t>
            </w:r>
            <w:r w:rsidRPr="00E54774">
              <w:rPr>
                <w:lang w:val="nl"/>
              </w:rPr>
              <w:t>.</w:t>
            </w:r>
          </w:p>
          <w:p w:rsidR="009E5015" w:rsidRPr="00E54774" w:rsidRDefault="009E5015" w:rsidP="00E54774">
            <w:pPr>
              <w:spacing w:before="72" w:line="240" w:lineRule="auto"/>
              <w:rPr>
                <w:u w:val="single"/>
                <w:lang w:val="nl"/>
              </w:rPr>
            </w:pPr>
          </w:p>
          <w:p w:rsidR="00042293" w:rsidRPr="00E54774" w:rsidRDefault="00042293" w:rsidP="00E54774">
            <w:pPr>
              <w:spacing w:before="72" w:line="240" w:lineRule="auto"/>
              <w:rPr>
                <w:sz w:val="16"/>
                <w:szCs w:val="16"/>
                <w:u w:val="single"/>
                <w:lang w:val="nl"/>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 xml:space="preserve">-partij </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6C53D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before="72" w:line="240" w:lineRule="auto"/>
              <w:rPr>
                <w:sz w:val="16"/>
                <w:szCs w:val="16"/>
                <w:lang w:val="nl"/>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6C53D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D74B64" w:rsidRPr="00E54774">
              <w:rPr>
                <w:sz w:val="16"/>
                <w:szCs w:val="16"/>
              </w:rPr>
              <w:t xml:space="preserve">alleen </w:t>
            </w:r>
            <w:r w:rsidRPr="00E54774">
              <w:rPr>
                <w:sz w:val="16"/>
                <w:szCs w:val="16"/>
              </w:rPr>
              <w:t>koopprijs hele koop</w:t>
            </w:r>
            <w:r w:rsidR="00D74B64"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D74B64" w:rsidRPr="00E54774">
              <w:rPr>
                <w:sz w:val="16"/>
                <w:szCs w:val="16"/>
              </w:rPr>
              <w:t xml:space="preserve">alleen </w:t>
            </w:r>
            <w:r w:rsidRPr="00E54774">
              <w:rPr>
                <w:sz w:val="16"/>
                <w:szCs w:val="16"/>
              </w:rPr>
              <w:t>koopprijs per registergoed</w:t>
            </w:r>
            <w:r w:rsidR="00D74B64"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1</w:t>
            </w:r>
            <w:r w:rsidRPr="00E54774">
              <w:rPr>
                <w:vertAlign w:val="superscript"/>
              </w:rPr>
              <w:t>e</w:t>
            </w:r>
            <w:r>
              <w:t>)</w:t>
            </w:r>
            <w:r w:rsidR="006C53D5">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D74B64" w:rsidRPr="00E54774" w:rsidRDefault="00D74B64" w:rsidP="00E54774">
            <w:pPr>
              <w:spacing w:line="240" w:lineRule="auto"/>
              <w:rPr>
                <w:sz w:val="16"/>
                <w:szCs w:val="16"/>
              </w:rPr>
            </w:pPr>
          </w:p>
          <w:p w:rsidR="00D74B64" w:rsidRPr="00E54774" w:rsidRDefault="00D74B64" w:rsidP="00E54774">
            <w:pPr>
              <w:spacing w:line="240" w:lineRule="auto"/>
              <w:rPr>
                <w:sz w:val="16"/>
                <w:szCs w:val="16"/>
              </w:rPr>
            </w:pPr>
            <w:r w:rsidRPr="00E54774">
              <w:rPr>
                <w:sz w:val="16"/>
                <w:szCs w:val="16"/>
              </w:rPr>
              <w:t>-wanneer zowel de koopprijs hele koop als per registergoed aanwezig is dan de 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FF0000"/>
              </w:rPr>
              <w:t xml:space="preserve">De koopprijs </w:t>
            </w: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042293">
            <w:pPr>
              <w:rPr>
                <w:u w:val="single"/>
                <w:lang w:val="nl"/>
              </w:rPr>
            </w:pPr>
          </w:p>
          <w:p w:rsidR="00042293" w:rsidRPr="00E54774" w:rsidDel="00972ECA" w:rsidRDefault="00042293" w:rsidP="00E54774">
            <w:pPr>
              <w:spacing w:line="240" w:lineRule="auto"/>
              <w:rPr>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rsidR="00042293" w:rsidRPr="00E54774" w:rsidRDefault="005820F4" w:rsidP="00042293">
            <w:pPr>
              <w:rPr>
                <w:lang w:val="nl"/>
              </w:rPr>
            </w:pPr>
            <w:r w:rsidRPr="00E54774">
              <w:rPr>
                <w:lang w:val="nl"/>
              </w:rPr>
              <w:t xml:space="preserve">Voor </w:t>
            </w:r>
            <w:r w:rsidR="00D222F8" w:rsidRPr="00E54774">
              <w:rPr>
                <w:lang w:val="nl"/>
              </w:rPr>
              <w:t xml:space="preserve">de </w:t>
            </w:r>
            <w:r w:rsidRPr="00E54774">
              <w:rPr>
                <w:lang w:val="nl"/>
              </w:rPr>
              <w:t xml:space="preserve">opsomming </w:t>
            </w:r>
            <w:r w:rsidR="00D222F8" w:rsidRPr="00E54774">
              <w:rPr>
                <w:lang w:val="nl"/>
              </w:rPr>
              <w:t xml:space="preserve">van </w:t>
            </w:r>
            <w:r w:rsidRPr="00E54774">
              <w:rPr>
                <w:lang w:val="nl"/>
              </w:rPr>
              <w:t>registergoederen hetzelfde tonen als eerder in dit keuzeblok is getoond.</w:t>
            </w:r>
          </w:p>
          <w:p w:rsidR="00042293" w:rsidRPr="00E54774" w:rsidRDefault="00042293" w:rsidP="00042293">
            <w:pPr>
              <w:rPr>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FF0000"/>
              </w:rPr>
              <w:t xml:space="preserve">die tussen </w:t>
            </w:r>
            <w:r w:rsidRPr="00E54774">
              <w:rPr>
                <w:color w:val="339966"/>
              </w:rPr>
              <w:t>partij [volgletter/volgnummer]</w:t>
            </w:r>
            <w:r w:rsidRPr="00E54774">
              <w:rPr>
                <w:bCs/>
                <w:color w:val="800080"/>
              </w:rPr>
              <w:t xml:space="preserve"> </w:t>
            </w:r>
            <w:r w:rsidRPr="00E54774">
              <w:rPr>
                <w:color w:val="FF0000"/>
              </w:rPr>
              <w:t xml:space="preserve">en </w:t>
            </w:r>
            <w:r w:rsidRPr="00E54774">
              <w:rPr>
                <w:bCs/>
                <w:color w:val="339966"/>
              </w:rPr>
              <w:t>(</w:t>
            </w:r>
            <w:r w:rsidRPr="00E54774">
              <w:rPr>
                <w:color w:val="339966"/>
              </w:rPr>
              <w:t>verkrijger/</w:t>
            </w:r>
            <w:r w:rsidR="00143C46" w:rsidRPr="00E54774">
              <w:rPr>
                <w:color w:val="339966"/>
              </w:rPr>
              <w:t xml:space="preserve"> </w:t>
            </w:r>
            <w:r w:rsidRPr="00E54774">
              <w:rPr>
                <w:color w:val="339966"/>
              </w:rPr>
              <w:t>koper)</w:t>
            </w:r>
            <w:r w:rsidRPr="00E54774">
              <w:rPr>
                <w:color w:val="FF0000"/>
              </w:rPr>
              <w:t xml:space="preserve"> is overeengekomen, bedraagt</w:t>
            </w:r>
            <w:r w:rsidRPr="00E54774">
              <w:rPr>
                <w:bCs/>
                <w:color w:val="800080"/>
              </w:rPr>
              <w:t>:</w:t>
            </w:r>
            <w:r w:rsidRPr="00E54774">
              <w:rPr>
                <w:bCs/>
                <w:color w:val="FF0000"/>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853CDC">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bCs/>
                <w:color w:val="FF0000"/>
              </w:rPr>
              <w:t>.</w:t>
            </w:r>
          </w:p>
        </w:tc>
        <w:tc>
          <w:tcPr>
            <w:tcW w:w="7371" w:type="dxa"/>
            <w:shd w:val="clear" w:color="auto" w:fill="auto"/>
          </w:tcPr>
          <w:p w:rsidR="006C53D5" w:rsidRPr="00E54774" w:rsidRDefault="006C53D5" w:rsidP="006C53D5">
            <w:pPr>
              <w:rPr>
                <w:lang w:val="nl"/>
              </w:rPr>
            </w:pPr>
            <w:r w:rsidRPr="00E54774">
              <w:rPr>
                <w:lang w:val="nl"/>
              </w:rPr>
              <w:t xml:space="preserve">Vaste tekst. Hier worden de partijaanduidingen van de vervreemder en de verkrijger van de tweede koop vermeld, aangevuld met de </w:t>
            </w:r>
            <w:r w:rsidR="00396D59" w:rsidRPr="00E54774">
              <w:rPr>
                <w:lang w:val="nl"/>
              </w:rPr>
              <w:t>koopprijs voor de hele koop of per registergoed</w:t>
            </w:r>
            <w:r w:rsidR="00D222F8" w:rsidRPr="00E54774">
              <w:rPr>
                <w:lang w:val="nl"/>
              </w:rPr>
              <w:t xml:space="preserve"> zoals voor de eerste koop is bepaald</w:t>
            </w:r>
            <w:r w:rsidRPr="00E54774">
              <w:rPr>
                <w:lang w:val="nl"/>
              </w:rPr>
              <w:t>.</w:t>
            </w:r>
          </w:p>
          <w:p w:rsidR="006C53D5" w:rsidRPr="00E54774" w:rsidRDefault="006C53D5"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 xml:space="preserve">Mapping </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71650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396D59" w:rsidRPr="00E54774" w:rsidRDefault="00396D59" w:rsidP="00E54774">
            <w:pPr>
              <w:spacing w:before="72" w:line="240" w:lineRule="auto"/>
              <w:rPr>
                <w:sz w:val="16"/>
                <w:szCs w:val="16"/>
                <w:lang w:val="nl"/>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71650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396D59" w:rsidRPr="00E54774" w:rsidRDefault="00396D59"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w:t>
            </w:r>
            <w:r w:rsidR="00396D59" w:rsidRPr="00E54774">
              <w:rPr>
                <w:sz w:val="16"/>
                <w:szCs w:val="16"/>
              </w:rPr>
              <w:t xml:space="preserve"> hele koop </w:t>
            </w:r>
            <w:r w:rsidR="00D222F8" w:rsidRPr="00E54774">
              <w:rPr>
                <w:sz w:val="16"/>
                <w:szCs w:val="16"/>
              </w:rPr>
              <w:t>wanneer deze voor de eerste koop getoond is</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r w:rsidR="00396D59" w:rsidRPr="00E54774">
              <w:rPr>
                <w:sz w:val="16"/>
                <w:szCs w:val="16"/>
              </w:rPr>
              <w:t xml:space="preserve"> </w:t>
            </w:r>
            <w:r w:rsidR="00D222F8" w:rsidRPr="00E54774">
              <w:rPr>
                <w:sz w:val="16"/>
                <w:szCs w:val="16"/>
              </w:rPr>
              <w:t>wanneer deze voor de eerste koop getoond is</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2</w:t>
            </w:r>
            <w:r w:rsidRPr="00E54774">
              <w:rPr>
                <w:sz w:val="16"/>
                <w:szCs w:val="16"/>
                <w:vertAlign w:val="superscript"/>
              </w:rPr>
              <w:t>e</w:t>
            </w:r>
            <w:r>
              <w:t>)</w:t>
            </w:r>
            <w:r w:rsidR="00716505">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396D59" w:rsidRPr="00E54774" w:rsidRDefault="00396D59" w:rsidP="00E54774">
            <w:pPr>
              <w:spacing w:line="240" w:lineRule="auto"/>
              <w:rPr>
                <w:sz w:val="16"/>
                <w:szCs w:val="16"/>
              </w:rPr>
            </w:pPr>
          </w:p>
          <w:p w:rsidR="00396D59" w:rsidRPr="00E54774" w:rsidRDefault="00396D59" w:rsidP="00E54774">
            <w:pPr>
              <w:spacing w:line="240" w:lineRule="auto"/>
              <w:rPr>
                <w:lang w:val="nl"/>
              </w:rPr>
            </w:pPr>
            <w:r w:rsidRPr="00E54774">
              <w:rPr>
                <w:sz w:val="16"/>
                <w:szCs w:val="16"/>
              </w:rPr>
              <w:t>-wanneer zowel de koopprijs hele koop als per registergoed aanwezig is dan de koopprijs per registergoed tonen.</w:t>
            </w:r>
          </w:p>
        </w:tc>
      </w:tr>
    </w:tbl>
    <w:p w:rsidR="00042293" w:rsidRPr="0099042C" w:rsidRDefault="00042293" w:rsidP="00042293"/>
    <w:p w:rsidR="00042293" w:rsidRPr="00584193" w:rsidRDefault="00042293" w:rsidP="00042293">
      <w:pPr>
        <w:rPr>
          <w:rFonts w:cs="Arial"/>
          <w:color w:val="000000"/>
          <w:sz w:val="20"/>
        </w:rPr>
      </w:pPr>
    </w:p>
    <w:p w:rsidR="00042293" w:rsidRPr="0099042C" w:rsidRDefault="00042293" w:rsidP="00042293">
      <w:pPr>
        <w:pStyle w:val="Kop4"/>
        <w:numPr>
          <w:ilvl w:val="3"/>
          <w:numId w:val="1"/>
        </w:numPr>
      </w:pPr>
      <w:bookmarkStart w:id="106" w:name="_Toc358624466"/>
      <w:bookmarkStart w:id="107" w:name="_Toc462994165"/>
      <w:r w:rsidRPr="0099042C">
        <w:t>Variant 2.b Koopprijs ‘met daarnaast een bedrag aan roerende zaken’</w:t>
      </w:r>
      <w:bookmarkEnd w:id="106"/>
      <w:bookmarkEnd w:id="10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De koopprijs </w:t>
            </w:r>
          </w:p>
          <w:p w:rsidR="00042293" w:rsidRPr="00E54774" w:rsidRDefault="00042293" w:rsidP="00E54774">
            <w:pPr>
              <w:autoSpaceDE w:val="0"/>
              <w:autoSpaceDN w:val="0"/>
              <w:adjustRightInd w:val="0"/>
              <w:rPr>
                <w:rFonts w:cs="Arial"/>
                <w:sz w:val="20"/>
              </w:rPr>
            </w:pP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rPr>
                <w:sz w:val="16"/>
                <w:szCs w:val="16"/>
              </w:rPr>
            </w:pPr>
            <w:r w:rsidRPr="00E54774">
              <w:rPr>
                <w:sz w:val="16"/>
                <w:szCs w:val="16"/>
              </w:rPr>
              <w:tab/>
              <w:t>./</w:t>
            </w:r>
            <w:r w:rsidRPr="00E54774">
              <w:rPr>
                <w:rFonts w:cs="Arial"/>
                <w:snapToGrid/>
                <w:kern w:val="0"/>
                <w:sz w:val="16"/>
                <w:szCs w:val="16"/>
                <w:lang w:eastAsia="nl-NL"/>
              </w:rPr>
              <w:t>tagNaam</w:t>
            </w:r>
            <w:r w:rsidRPr="00E54774">
              <w:rPr>
                <w:sz w:val="16"/>
                <w:szCs w:val="16"/>
              </w:rPr>
              <w:t>(‘k_KoopprijsVariant’)</w:t>
            </w:r>
          </w:p>
          <w:p w:rsidR="00042293" w:rsidRPr="00737F18" w:rsidRDefault="00042293" w:rsidP="00E54774">
            <w:pPr>
              <w:spacing w:line="240" w:lineRule="auto"/>
            </w:pPr>
            <w:r w:rsidRPr="00E54774">
              <w:rPr>
                <w:sz w:val="16"/>
                <w:szCs w:val="16"/>
              </w:rPr>
              <w:tab/>
              <w:t>./tekst(‘roerende zaken exclusief’)</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rsidR="00042293" w:rsidRPr="00E1426B" w:rsidRDefault="00042293" w:rsidP="00E54774">
            <w:pPr>
              <w:spacing w:before="72" w:line="240" w:lineRule="auto"/>
            </w:pPr>
            <w:r>
              <w:t>Zie variant 2a.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die tussen </w:t>
            </w:r>
            <w:r w:rsidRPr="00E54774">
              <w:rPr>
                <w:rFonts w:cs="Arial"/>
                <w:color w:val="339966"/>
                <w:szCs w:val="18"/>
              </w:rPr>
              <w:t>(vervreemder/</w:t>
            </w:r>
            <w:r w:rsidR="0059116F" w:rsidRPr="00E54774">
              <w:rPr>
                <w:rFonts w:cs="Arial"/>
                <w:color w:val="339966"/>
                <w:szCs w:val="18"/>
              </w:rPr>
              <w:t xml:space="preserve"> </w:t>
            </w:r>
            <w:r w:rsidRPr="00E54774">
              <w:rPr>
                <w:rFonts w:cs="Arial"/>
                <w:color w:val="339966"/>
                <w:szCs w:val="18"/>
              </w:rPr>
              <w:t>verkoper)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w:t>
            </w:r>
          </w:p>
        </w:tc>
        <w:tc>
          <w:tcPr>
            <w:tcW w:w="7371" w:type="dxa"/>
            <w:shd w:val="clear" w:color="auto" w:fill="auto"/>
          </w:tcPr>
          <w:p w:rsidR="00D57254" w:rsidRPr="00E54774" w:rsidRDefault="00042293" w:rsidP="00D57254">
            <w:pPr>
              <w:rPr>
                <w:lang w:val="nl"/>
              </w:rPr>
            </w:pPr>
            <w:r w:rsidRPr="0048638C">
              <w:t>Vaste tekst.</w:t>
            </w:r>
            <w:r w:rsidR="006C53D5">
              <w:t xml:space="preserve"> </w:t>
            </w:r>
            <w:r w:rsidR="00D57254" w:rsidRPr="00E54774">
              <w:rPr>
                <w:lang w:val="nl"/>
              </w:rPr>
              <w:t xml:space="preserve">Hier worden de partijaanduidingen van de vervreemder en de verkrijger van de eerste koopovereenkomst vermeld, aangevuld met de </w:t>
            </w:r>
            <w:r w:rsidR="006621A0" w:rsidRPr="00E54774">
              <w:rPr>
                <w:lang w:val="nl"/>
              </w:rPr>
              <w:t>koopprijs voor de hele koop of per registergoed</w:t>
            </w:r>
            <w:r w:rsidR="00D57254" w:rsidRPr="00E54774">
              <w:rPr>
                <w:lang w:val="nl"/>
              </w:rPr>
              <w:t>.</w:t>
            </w:r>
          </w:p>
          <w:p w:rsidR="00D57254" w:rsidRPr="00E54774" w:rsidRDefault="00D57254"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CA1D7E"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before="72" w:line="240" w:lineRule="auto"/>
              <w:rPr>
                <w:sz w:val="16"/>
                <w:szCs w:val="16"/>
                <w:lang w:val="nl"/>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CA1D7E"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6621A0" w:rsidRPr="00E54774">
              <w:rPr>
                <w:sz w:val="16"/>
                <w:szCs w:val="16"/>
              </w:rPr>
              <w:t xml:space="preserve">alleen </w:t>
            </w:r>
            <w:r w:rsidRPr="00E54774">
              <w:rPr>
                <w:sz w:val="16"/>
                <w:szCs w:val="16"/>
              </w:rPr>
              <w:t>koopprijs hele koop</w:t>
            </w:r>
            <w:r w:rsidR="006621A0"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6621A0" w:rsidRPr="00E54774">
              <w:rPr>
                <w:sz w:val="16"/>
                <w:szCs w:val="16"/>
              </w:rPr>
              <w:t xml:space="preserve">alleen </w:t>
            </w:r>
            <w:r w:rsidRPr="00E54774">
              <w:rPr>
                <w:sz w:val="16"/>
                <w:szCs w:val="16"/>
              </w:rPr>
              <w:t>koopprijs per registergoed</w:t>
            </w:r>
            <w:r w:rsidR="006621A0"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(1</w:t>
            </w:r>
            <w:r w:rsidRPr="00E54774">
              <w:rPr>
                <w:sz w:val="16"/>
                <w:szCs w:val="16"/>
                <w:vertAlign w:val="superscript"/>
              </w:rPr>
              <w:t>e</w:t>
            </w:r>
            <w:r>
              <w:t>)</w:t>
            </w:r>
            <w:r w:rsidR="00CA1D7E">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1426B" w:rsidRDefault="00042293" w:rsidP="00E54774">
            <w:pPr>
              <w:spacing w:line="240" w:lineRule="auto"/>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339966"/>
                <w:szCs w:val="18"/>
              </w:rPr>
              <w:t>(Vervreemder/</w:t>
            </w:r>
            <w:r w:rsidR="0059116F" w:rsidRPr="00E54774">
              <w:rPr>
                <w:rFonts w:cs="Arial"/>
                <w:color w:val="339966"/>
                <w:szCs w:val="18"/>
              </w:rPr>
              <w:t xml:space="preserve"> </w:t>
            </w:r>
            <w:r w:rsidRPr="00E54774">
              <w:rPr>
                <w:rFonts w:cs="Arial"/>
                <w:color w:val="339966"/>
                <w:szCs w:val="18"/>
              </w:rPr>
              <w:t xml:space="preserve">Verkoper)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339966"/>
                <w:szCs w:val="18"/>
              </w:rPr>
              <w:t xml:space="preserve"> /</w:t>
            </w:r>
            <w:r w:rsidRPr="00E54774">
              <w:rPr>
                <w:rFonts w:cs="Arial"/>
                <w:color w:val="008000"/>
                <w:szCs w:val="18"/>
              </w:rPr>
              <w:t xml:space="preserve"> </w:t>
            </w:r>
            <w:r w:rsidR="00CD1959" w:rsidRPr="00E54774">
              <w:rPr>
                <w:rFonts w:cs="Arial"/>
                <w:sz w:val="20"/>
              </w:rPr>
              <w:fldChar w:fldCharType="begin"/>
            </w:r>
            <w:r w:rsidR="00CD1959" w:rsidRPr="00E54774">
              <w:rPr>
                <w:rFonts w:cs="Arial"/>
                <w:sz w:val="20"/>
              </w:rPr>
              <w:instrText xml:space="preserve">MacroButton Nomacro </w:instrText>
            </w:r>
            <w:r w:rsidR="00CD1959" w:rsidRPr="00E54774">
              <w:rPr>
                <w:rFonts w:cs="Arial"/>
                <w:sz w:val="20"/>
                <w:effect w:val="none"/>
              </w:rPr>
              <w:instrText>§</w:instrText>
            </w:r>
            <w:r w:rsidR="00CD1959" w:rsidRPr="00E54774">
              <w:rPr>
                <w:rFonts w:cs="Arial"/>
                <w:sz w:val="20"/>
              </w:rPr>
              <w:fldChar w:fldCharType="end"/>
            </w:r>
            <w:r w:rsidR="00CD1959" w:rsidRPr="00E54774">
              <w:rPr>
                <w:rFonts w:cs="Arial"/>
                <w:color w:val="339966"/>
                <w:sz w:val="20"/>
              </w:rPr>
              <w:t>Partij [volgletter/volgnummer]</w:t>
            </w:r>
            <w:r w:rsidR="00CD1959" w:rsidRPr="00E54774">
              <w:rPr>
                <w:rFonts w:cs="Arial"/>
                <w:sz w:val="20"/>
              </w:rPr>
              <w:fldChar w:fldCharType="begin"/>
            </w:r>
            <w:r w:rsidR="00CD1959" w:rsidRPr="00E54774">
              <w:rPr>
                <w:rFonts w:cs="Arial"/>
                <w:sz w:val="20"/>
              </w:rPr>
              <w:instrText xml:space="preserve">MacroButton Nomacro </w:instrText>
            </w:r>
            <w:r w:rsidR="00CD1959" w:rsidRPr="00E54774">
              <w:rPr>
                <w:rFonts w:cs="Arial"/>
                <w:sz w:val="20"/>
                <w:effect w:val="none"/>
              </w:rPr>
              <w:instrText>§</w:instrText>
            </w:r>
            <w:r w:rsidR="00CD1959" w:rsidRPr="00E54774">
              <w:rPr>
                <w:rFonts w:cs="Arial"/>
                <w:sz w:val="20"/>
              </w:rPr>
              <w:fldChar w:fldCharType="end"/>
            </w:r>
            <w:r w:rsidR="00CD1959" w:rsidRPr="00E54774">
              <w:rPr>
                <w:rFonts w:cs="Arial"/>
                <w:color w:val="339966"/>
                <w:sz w:val="20"/>
              </w:rPr>
              <w:t xml:space="preserve"> /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(Vervreemder/</w:t>
            </w:r>
            <w:r w:rsidR="0059116F" w:rsidRPr="00E54774">
              <w:rPr>
                <w:rFonts w:cs="Arial"/>
                <w:color w:val="339966"/>
                <w:szCs w:val="18"/>
              </w:rPr>
              <w:t xml:space="preserve"> </w:t>
            </w:r>
            <w:r w:rsidRPr="00E54774">
              <w:rPr>
                <w:rFonts w:cs="Arial"/>
                <w:color w:val="339966"/>
                <w:szCs w:val="18"/>
              </w:rPr>
              <w:t xml:space="preserve">Verkoper) en partij [volgletter/volgnummer] </w:t>
            </w:r>
            <w:r w:rsidR="002B2AEE" w:rsidRPr="00E54774">
              <w:rPr>
                <w:rFonts w:cs="Arial"/>
                <w:szCs w:val="18"/>
              </w:rPr>
              <w:fldChar w:fldCharType="begin"/>
            </w:r>
            <w:r w:rsidR="002B2AEE" w:rsidRPr="00E54774">
              <w:rPr>
                <w:rFonts w:cs="Arial"/>
                <w:szCs w:val="18"/>
              </w:rPr>
              <w:instrText xml:space="preserve">MacroButton Nomacro </w:instrText>
            </w:r>
            <w:r w:rsidR="002B2AEE" w:rsidRPr="00E54774">
              <w:rPr>
                <w:rFonts w:cs="Arial"/>
                <w:szCs w:val="18"/>
                <w:effect w:val="none"/>
              </w:rPr>
              <w:instrText>§</w:instrText>
            </w:r>
            <w:r w:rsidR="002B2AEE" w:rsidRPr="00E54774">
              <w:rPr>
                <w:rFonts w:cs="Arial"/>
                <w:szCs w:val="18"/>
              </w:rPr>
              <w:fldChar w:fldCharType="end"/>
            </w:r>
            <w:r w:rsidRPr="00E54774">
              <w:rPr>
                <w:rFonts w:cs="Arial"/>
                <w:color w:val="339A66"/>
                <w:szCs w:val="18"/>
              </w:rPr>
              <w:t xml:space="preserve"> </w:t>
            </w:r>
          </w:p>
        </w:tc>
        <w:tc>
          <w:tcPr>
            <w:tcW w:w="7371" w:type="dxa"/>
            <w:shd w:val="clear" w:color="auto" w:fill="auto"/>
          </w:tcPr>
          <w:p w:rsidR="00042293" w:rsidRDefault="00042293" w:rsidP="00E54774">
            <w:pPr>
              <w:spacing w:before="72" w:line="240" w:lineRule="auto"/>
            </w:pPr>
            <w:r w:rsidRPr="00E1426B">
              <w:t>Verplichte keuze</w:t>
            </w:r>
            <w:r>
              <w:t xml:space="preserve"> uit de partijen:</w:t>
            </w:r>
          </w:p>
          <w:p w:rsidR="00042293" w:rsidRPr="00E54774" w:rsidRDefault="00042293" w:rsidP="00E54774">
            <w:pPr>
              <w:numPr>
                <w:ilvl w:val="0"/>
                <w:numId w:val="44"/>
              </w:numPr>
              <w:spacing w:before="72" w:line="240" w:lineRule="auto"/>
              <w:rPr>
                <w:sz w:val="16"/>
                <w:szCs w:val="16"/>
              </w:rPr>
            </w:pPr>
            <w:r w:rsidRPr="00E54774">
              <w:rPr>
                <w:sz w:val="16"/>
                <w:szCs w:val="16"/>
              </w:rPr>
              <w:t>(Vervreemder/Verkoper),</w:t>
            </w:r>
          </w:p>
          <w:p w:rsidR="00042293" w:rsidRPr="00E54774" w:rsidRDefault="00042293" w:rsidP="00E54774">
            <w:pPr>
              <w:numPr>
                <w:ilvl w:val="0"/>
                <w:numId w:val="44"/>
              </w:numPr>
              <w:spacing w:before="72" w:line="240" w:lineRule="auto"/>
              <w:rPr>
                <w:sz w:val="16"/>
                <w:szCs w:val="16"/>
              </w:rPr>
            </w:pPr>
            <w:r w:rsidRPr="00E54774">
              <w:rPr>
                <w:sz w:val="16"/>
                <w:szCs w:val="16"/>
              </w:rPr>
              <w:t>Partij [volgletter/volgnummer],</w:t>
            </w:r>
          </w:p>
          <w:p w:rsidR="00CD1959" w:rsidRPr="00E54774" w:rsidRDefault="00CD1959" w:rsidP="00E54774">
            <w:pPr>
              <w:numPr>
                <w:ilvl w:val="0"/>
                <w:numId w:val="44"/>
              </w:numPr>
              <w:spacing w:before="72" w:line="240" w:lineRule="auto"/>
              <w:rPr>
                <w:sz w:val="16"/>
                <w:szCs w:val="16"/>
              </w:rPr>
            </w:pPr>
            <w:r w:rsidRPr="00E54774">
              <w:rPr>
                <w:sz w:val="16"/>
                <w:szCs w:val="16"/>
              </w:rPr>
              <w:t>(Vervreemder/Verkoper) en partij [volgletter/volgnummer])</w:t>
            </w:r>
          </w:p>
          <w:p w:rsidR="00042293" w:rsidRPr="00E1426B" w:rsidRDefault="00042293" w:rsidP="00E54774">
            <w:pPr>
              <w:spacing w:before="72" w:line="240" w:lineRule="auto"/>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 xml:space="preserve">-partij </w:t>
            </w:r>
          </w:p>
          <w:p w:rsidR="00042293" w:rsidRPr="00E54774" w:rsidRDefault="00042293" w:rsidP="00E54774">
            <w:pPr>
              <w:spacing w:line="240" w:lineRule="auto"/>
              <w:rPr>
                <w:sz w:val="16"/>
                <w:szCs w:val="16"/>
              </w:rPr>
            </w:pPr>
            <w:r w:rsidRPr="00E54774">
              <w:rPr>
                <w:sz w:val="16"/>
                <w:szCs w:val="16"/>
              </w:rPr>
              <w:t>//IMKAD_AangebodenStuk/StukdeelKoop[tia_Volgnummer(‘1’)]/koopprijsSpecificatie/tekstkeuze</w:t>
            </w:r>
            <w:r w:rsidR="00716505"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 xml:space="preserve">./tagNaam(‘k_PartijkeuzeKoopprijs’) </w:t>
            </w:r>
          </w:p>
          <w:p w:rsidR="00042293" w:rsidRPr="00E54774" w:rsidRDefault="00042293" w:rsidP="00E54774">
            <w:pPr>
              <w:spacing w:line="240" w:lineRule="auto"/>
              <w:ind w:left="227"/>
              <w:rPr>
                <w:sz w:val="16"/>
                <w:szCs w:val="16"/>
              </w:rPr>
            </w:pPr>
            <w:r w:rsidRPr="00E54774">
              <w:rPr>
                <w:sz w:val="16"/>
                <w:szCs w:val="16"/>
              </w:rPr>
              <w:t>./tekst (‘1’ t/m ‘3’)</w:t>
            </w:r>
          </w:p>
          <w:p w:rsidR="00042293" w:rsidRPr="00E54774" w:rsidRDefault="00042293" w:rsidP="00E54774">
            <w:pPr>
              <w:spacing w:line="240" w:lineRule="auto"/>
              <w:ind w:left="227"/>
              <w:rPr>
                <w:sz w:val="16"/>
                <w:szCs w:val="16"/>
              </w:rPr>
            </w:pPr>
          </w:p>
          <w:p w:rsidR="00042293" w:rsidRPr="00E54774" w:rsidRDefault="00042293" w:rsidP="00E54774">
            <w:pPr>
              <w:spacing w:line="240" w:lineRule="auto"/>
              <w:ind w:left="227"/>
              <w:rPr>
                <w:sz w:val="16"/>
                <w:szCs w:val="16"/>
              </w:rPr>
            </w:pPr>
            <w:r w:rsidRPr="00E54774">
              <w:rPr>
                <w:sz w:val="16"/>
                <w:szCs w:val="16"/>
              </w:rPr>
              <w:t>Bij een gekozen keuzetekst wordt de volgende mapping van gegevens toegepast, toevoeging (Partij/) alleen bij gerelateerde partijen:</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rsidTr="00E54774">
              <w:trPr>
                <w:tblHeader/>
              </w:trPr>
              <w:tc>
                <w:tcPr>
                  <w:tcW w:w="95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Stukdeelkoop/tia_Volgnummer(’1’) ../vervreemderRechtRef/Partij/(Partij/)aanduidingPartij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Stukdeelkoop/tia_Volgnummer(’1’) ../verkrijgerRechtRef/Partij/(Partij/)aanduidingPartij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Stukdeelkoop/tia_Volgnummer(’1’) ../vervreemderRechtRef/Partij/(Partij/)aanduidingPartij en Stukdeelkoop/tia_Volgnummer(’1’)’ ../verkrijgerRechtRef/Partij/(Partij/)aanduidingPartij</w:t>
                  </w:r>
                </w:p>
              </w:tc>
            </w:tr>
          </w:tbl>
          <w:p w:rsidR="00042293" w:rsidRPr="00E54774" w:rsidRDefault="00042293" w:rsidP="00042293">
            <w:pPr>
              <w:rPr>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 xml:space="preserve">heeft/hebben </w:t>
            </w:r>
            <w:r w:rsidRPr="00E54774">
              <w:rPr>
                <w:rFonts w:cs="Arial"/>
                <w:color w:val="FF0000"/>
                <w:szCs w:val="18"/>
              </w:rPr>
              <w:t xml:space="preserve">aan de </w:t>
            </w:r>
          </w:p>
          <w:p w:rsidR="00042293" w:rsidRPr="00E54774" w:rsidRDefault="00042293" w:rsidP="00E54774">
            <w:pPr>
              <w:autoSpaceDE w:val="0"/>
              <w:autoSpaceDN w:val="0"/>
              <w:adjustRightInd w:val="0"/>
              <w:rPr>
                <w:rFonts w:cs="Arial"/>
                <w:color w:val="008000"/>
                <w:szCs w:val="18"/>
              </w:rPr>
            </w:pPr>
          </w:p>
        </w:tc>
        <w:tc>
          <w:tcPr>
            <w:tcW w:w="7371" w:type="dxa"/>
            <w:shd w:val="clear" w:color="auto" w:fill="auto"/>
          </w:tcPr>
          <w:p w:rsidR="00042293" w:rsidRDefault="00042293" w:rsidP="00E54774">
            <w:pPr>
              <w:spacing w:before="72" w:line="240" w:lineRule="auto"/>
            </w:pPr>
            <w:r>
              <w:t>Wanneer hiervoor gekozen is voor de eerste of tweede optie moet ‘</w:t>
            </w:r>
            <w:r w:rsidRPr="00E54774">
              <w:rPr>
                <w:color w:val="800080"/>
              </w:rPr>
              <w:t>heeft</w:t>
            </w:r>
            <w:r>
              <w:t>’ worden gebruikt bij de derde optie (twee partijen) moet ‘</w:t>
            </w:r>
            <w:r w:rsidRPr="00E54774">
              <w:rPr>
                <w:color w:val="800080"/>
              </w:rPr>
              <w:t>hebben</w:t>
            </w:r>
            <w:r>
              <w:t>’ worden gebruikt.</w:t>
            </w:r>
          </w:p>
          <w:p w:rsidR="00042293" w:rsidRPr="00E54774" w:rsidRDefault="00042293" w:rsidP="00E54774">
            <w:pPr>
              <w:spacing w:before="72" w:line="240" w:lineRule="auto"/>
              <w:rPr>
                <w:u w:val="single"/>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339966"/>
                <w:szCs w:val="18"/>
              </w:rPr>
              <w:t>meeverkochte / in</w:t>
            </w:r>
            <w:r w:rsidRPr="00E54774">
              <w:rPr>
                <w:rFonts w:cs="Arial"/>
                <w:color w:val="FF0000"/>
                <w:szCs w:val="18"/>
              </w:rPr>
              <w:t xml:space="preserve"> </w:t>
            </w:r>
            <w:r w:rsidRPr="00E54774">
              <w:rPr>
                <w:rFonts w:cs="Arial"/>
                <w:color w:val="00FFFF"/>
                <w:szCs w:val="18"/>
              </w:rPr>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 xml:space="preserve">/Registergoederen </w:t>
            </w:r>
            <w:r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339966"/>
                <w:szCs w:val="18"/>
              </w:rPr>
              <w:t xml:space="preserve"> begrepen</w:t>
            </w:r>
            <w:r w:rsidRPr="00E54774">
              <w:rPr>
                <w:rFonts w:cs="Arial"/>
                <w:color w:val="FF0000"/>
                <w:szCs w:val="18"/>
              </w:rPr>
              <w:t xml:space="preserve"> </w:t>
            </w:r>
          </w:p>
        </w:tc>
        <w:tc>
          <w:tcPr>
            <w:tcW w:w="7371" w:type="dxa"/>
            <w:shd w:val="clear" w:color="auto" w:fill="auto"/>
          </w:tcPr>
          <w:p w:rsidR="00042293" w:rsidRDefault="00042293" w:rsidP="00E54774">
            <w:pPr>
              <w:spacing w:before="72" w:line="240" w:lineRule="auto"/>
            </w:pPr>
            <w:r>
              <w:t>Verplichte keuzetekst, tussen:</w:t>
            </w:r>
          </w:p>
          <w:p w:rsidR="00042293" w:rsidRPr="00E54774" w:rsidRDefault="00042293" w:rsidP="00E54774">
            <w:pPr>
              <w:numPr>
                <w:ilvl w:val="0"/>
                <w:numId w:val="38"/>
              </w:numPr>
              <w:spacing w:before="72" w:line="240" w:lineRule="auto"/>
              <w:rPr>
                <w:color w:val="339966"/>
              </w:rPr>
            </w:pPr>
            <w:r w:rsidRPr="00E54774">
              <w:rPr>
                <w:color w:val="339966"/>
              </w:rPr>
              <w:t>meeverkochte</w:t>
            </w:r>
            <w:r w:rsidRPr="003E08CF">
              <w:t xml:space="preserve">: </w:t>
            </w:r>
            <w:r>
              <w:t>registergoederen worden niet genoemd</w:t>
            </w:r>
          </w:p>
          <w:p w:rsidR="00042293" w:rsidRPr="00E54774" w:rsidRDefault="00042293" w:rsidP="00E54774">
            <w:pPr>
              <w:numPr>
                <w:ilvl w:val="0"/>
                <w:numId w:val="38"/>
              </w:numPr>
              <w:spacing w:before="72" w:line="240" w:lineRule="auto"/>
              <w:rPr>
                <w:color w:val="339966"/>
              </w:rPr>
            </w:pPr>
            <w:r w:rsidRPr="00E54774">
              <w:rPr>
                <w:color w:val="339966"/>
              </w:rPr>
              <w:t>in … begrepen</w:t>
            </w:r>
            <w:r w:rsidRPr="003E08CF">
              <w:t xml:space="preserve">: </w:t>
            </w:r>
            <w:r>
              <w:t>registergoederen worden wel genoemd</w:t>
            </w:r>
          </w:p>
          <w:p w:rsidR="00042293" w:rsidRDefault="00042293" w:rsidP="00E54774">
            <w:pPr>
              <w:spacing w:before="72" w:line="240" w:lineRule="auto"/>
            </w:pPr>
          </w:p>
          <w:p w:rsidR="00042293" w:rsidRDefault="00042293" w:rsidP="00E54774">
            <w:pPr>
              <w:spacing w:before="72" w:line="240" w:lineRule="auto"/>
            </w:pPr>
            <w:r>
              <w:t xml:space="preserve">Voor </w:t>
            </w:r>
            <w:r w:rsidR="002D6A21">
              <w:t xml:space="preserve">de </w:t>
            </w:r>
            <w:r w:rsidR="004B0970">
              <w:t>opsomming</w:t>
            </w:r>
            <w:r w:rsidR="002D6A21">
              <w:t xml:space="preserve"> van</w:t>
            </w:r>
            <w:r>
              <w:t xml:space="preserve"> registergoederen </w:t>
            </w:r>
            <w:r w:rsidR="004B0970">
              <w:t>hetzelfde tonen als eerder in dit keuzeblok is getoond</w:t>
            </w:r>
            <w: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//IMKAD_AangebodenStuk/ Stukdeel</w:t>
            </w:r>
            <w:r w:rsidRPr="00E54774">
              <w:rPr>
                <w:rFonts w:cs="Arial"/>
                <w:snapToGrid/>
                <w:kern w:val="0"/>
                <w:sz w:val="16"/>
                <w:szCs w:val="16"/>
                <w:lang w:eastAsia="nl-NL"/>
              </w:rPr>
              <w:t>Levering</w:t>
            </w:r>
            <w:r w:rsidRPr="00E54774">
              <w:rPr>
                <w:sz w:val="16"/>
                <w:szCs w:val="16"/>
              </w:rPr>
              <w:t>[tia_Volgnummer(‘</w:t>
            </w:r>
            <w:r w:rsidR="006F1795">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tia_Tekst</w:t>
            </w:r>
            <w:r w:rsidR="00BB7A6A" w:rsidRPr="00E54774">
              <w:rPr>
                <w:sz w:val="16"/>
                <w:szCs w:val="16"/>
              </w:rPr>
              <w:t>Keuze</w:t>
            </w:r>
            <w:r w:rsidR="00716505"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(‘k_RegistergoederenTonenRoerendeZaken’)</w:t>
            </w:r>
          </w:p>
          <w:p w:rsidR="00042293" w:rsidRPr="00E54774" w:rsidRDefault="00042293" w:rsidP="00E54774">
            <w:pPr>
              <w:spacing w:line="240" w:lineRule="auto"/>
              <w:ind w:left="227"/>
              <w:rPr>
                <w:u w:val="single"/>
              </w:rPr>
            </w:pPr>
            <w:r w:rsidRPr="00E54774">
              <w:rPr>
                <w:sz w:val="16"/>
                <w:szCs w:val="16"/>
              </w:rPr>
              <w:t xml:space="preserve">./tekst(‘true’ = tekst </w:t>
            </w:r>
            <w:r w:rsidR="009C6DAB" w:rsidRPr="00E54774">
              <w:rPr>
                <w:sz w:val="16"/>
                <w:szCs w:val="16"/>
              </w:rPr>
              <w:t>waarbij</w:t>
            </w:r>
            <w:r w:rsidRPr="00E54774">
              <w:rPr>
                <w:sz w:val="16"/>
                <w:szCs w:val="16"/>
              </w:rPr>
              <w:t xml:space="preserve"> registergoederen</w:t>
            </w:r>
            <w:r w:rsidR="009C6DAB" w:rsidRPr="00E54774">
              <w:rPr>
                <w:sz w:val="16"/>
                <w:szCs w:val="16"/>
              </w:rPr>
              <w:t xml:space="preserve"> worden</w:t>
            </w:r>
            <w:r w:rsidRPr="00E54774">
              <w:rPr>
                <w:sz w:val="16"/>
                <w:szCs w:val="16"/>
              </w:rPr>
              <w:t xml:space="preserve"> </w:t>
            </w:r>
            <w:r w:rsidR="009C6DAB" w:rsidRPr="00E54774">
              <w:rPr>
                <w:sz w:val="16"/>
                <w:szCs w:val="16"/>
              </w:rPr>
              <w:t>ge</w:t>
            </w:r>
            <w:r w:rsidRPr="00E54774">
              <w:rPr>
                <w:sz w:val="16"/>
                <w:szCs w:val="16"/>
              </w:rPr>
              <w:t>to</w:t>
            </w:r>
            <w:r w:rsidR="009C6DAB" w:rsidRPr="00E54774">
              <w:rPr>
                <w:sz w:val="16"/>
                <w:szCs w:val="16"/>
              </w:rPr>
              <w:t>o</w:t>
            </w:r>
            <w:r w:rsidRPr="00E54774">
              <w:rPr>
                <w:sz w:val="16"/>
                <w:szCs w:val="16"/>
              </w:rPr>
              <w:t>n</w:t>
            </w:r>
            <w:r w:rsidR="009C6DAB" w:rsidRPr="00E54774">
              <w:rPr>
                <w:sz w:val="16"/>
                <w:szCs w:val="16"/>
              </w:rPr>
              <w:t>d</w:t>
            </w:r>
            <w:r w:rsidRPr="00E54774">
              <w:rPr>
                <w:sz w:val="16"/>
                <w:szCs w:val="16"/>
              </w:rPr>
              <w:t xml:space="preserve">; ‘false’ = tekst </w:t>
            </w:r>
            <w:r w:rsidR="009C6DAB" w:rsidRPr="00E54774">
              <w:rPr>
                <w:sz w:val="16"/>
                <w:szCs w:val="16"/>
              </w:rPr>
              <w:t>waarbij</w:t>
            </w:r>
            <w:r w:rsidRPr="00E54774">
              <w:rPr>
                <w:sz w:val="16"/>
                <w:szCs w:val="16"/>
              </w:rPr>
              <w:t xml:space="preserve"> registergoederen</w:t>
            </w:r>
            <w:r w:rsidR="009C6DAB" w:rsidRPr="00E54774">
              <w:rPr>
                <w:sz w:val="16"/>
                <w:szCs w:val="16"/>
              </w:rPr>
              <w:t xml:space="preserve"> niet worden</w:t>
            </w:r>
            <w:r w:rsidRPr="00E54774">
              <w:rPr>
                <w:sz w:val="16"/>
                <w:szCs w:val="16"/>
              </w:rPr>
              <w:t xml:space="preserve"> </w:t>
            </w:r>
            <w:r w:rsidR="009C6DAB" w:rsidRPr="00E54774">
              <w:rPr>
                <w:sz w:val="16"/>
                <w:szCs w:val="16"/>
              </w:rPr>
              <w:t>ge</w:t>
            </w:r>
            <w:r w:rsidRPr="00E54774">
              <w:rPr>
                <w:sz w:val="16"/>
                <w:szCs w:val="16"/>
              </w:rPr>
              <w:t>to</w:t>
            </w:r>
            <w:r w:rsidR="009C6DAB" w:rsidRPr="00E54774">
              <w:rPr>
                <w:sz w:val="16"/>
                <w:szCs w:val="16"/>
              </w:rPr>
              <w:t>o</w:t>
            </w:r>
            <w:r w:rsidRPr="00E54774">
              <w:rPr>
                <w:sz w:val="16"/>
                <w:szCs w:val="16"/>
              </w:rPr>
              <w:t>n</w:t>
            </w:r>
            <w:r w:rsidR="009C6DAB" w:rsidRPr="00E54774">
              <w:rPr>
                <w:sz w:val="16"/>
                <w:szCs w:val="16"/>
              </w:rPr>
              <w:t>d</w:t>
            </w:r>
            <w:r w:rsidRPr="00E54774">
              <w:rPr>
                <w:sz w:val="16"/>
                <w:szCs w:val="16"/>
              </w:rPr>
              <w:t>)</w:t>
            </w:r>
          </w:p>
          <w:p w:rsidR="00042293" w:rsidRPr="00E54774" w:rsidRDefault="00042293" w:rsidP="00E54774">
            <w:pPr>
              <w:spacing w:line="240" w:lineRule="auto"/>
              <w:rPr>
                <w:u w:val="single"/>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roerende zaken een waarde toegekend groot</w:t>
            </w:r>
            <w:r w:rsidRPr="00E54774">
              <w:rPr>
                <w:rFonts w:cs="Arial"/>
                <w:color w:val="80008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w:t>
            </w:r>
            <w:r w:rsidRPr="00E54774">
              <w:rPr>
                <w:rFonts w:cs="Arial"/>
                <w:color w:val="800080"/>
                <w:szCs w:val="18"/>
              </w:rPr>
              <w:t xml:space="preserve"> </w:t>
            </w:r>
            <w:r w:rsidRPr="00E54774">
              <w:rPr>
                <w:rFonts w:cs="Arial"/>
                <w:color w:val="FF0000"/>
                <w:szCs w:val="18"/>
              </w:rPr>
              <w:t>De koopprijs</w:t>
            </w:r>
            <w:r w:rsidRPr="00E54774">
              <w:rPr>
                <w:rFonts w:cs="Arial"/>
                <w:color w:val="800080"/>
                <w:szCs w:val="18"/>
              </w:rPr>
              <w:t xml:space="preserve"> 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wordt met dit bedrag verhoogd.</w:t>
            </w:r>
            <w:r w:rsidRPr="00E54774">
              <w:rPr>
                <w:rFonts w:cs="Arial"/>
                <w:color w:val="800080"/>
                <w:sz w:val="20"/>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rsidR="00042293" w:rsidRDefault="00042293" w:rsidP="00E54774">
            <w:pPr>
              <w:spacing w:before="72" w:line="240" w:lineRule="auto"/>
            </w:pPr>
            <w:r w:rsidRPr="00DB4FD7">
              <w:t>Vaste tekst.</w:t>
            </w:r>
          </w:p>
          <w:p w:rsidR="00042293" w:rsidRDefault="00042293" w:rsidP="00E54774">
            <w:pPr>
              <w:spacing w:before="72" w:line="240" w:lineRule="auto"/>
            </w:pPr>
          </w:p>
          <w:p w:rsidR="00042293" w:rsidRDefault="00042293" w:rsidP="00E54774">
            <w:pPr>
              <w:spacing w:before="72" w:line="240" w:lineRule="auto"/>
            </w:pPr>
            <w:r w:rsidRPr="005D455D">
              <w:t xml:space="preserve">Wanneer </w:t>
            </w:r>
            <w:r>
              <w:t>in</w:t>
            </w:r>
            <w:r w:rsidRPr="005D455D">
              <w:t xml:space="preserve"> het voorgaande tekstfragment </w:t>
            </w:r>
            <w:r>
              <w:t xml:space="preserve">is </w:t>
            </w:r>
            <w:r w:rsidRPr="005D455D">
              <w:t>gekozen om de registergoederen te vermelden dan ook hier vermelden</w:t>
            </w:r>
            <w:r>
              <w:t xml:space="preserve"> anders niet</w:t>
            </w:r>
            <w:r w:rsidRPr="005D455D">
              <w:t>.</w:t>
            </w:r>
          </w:p>
          <w:p w:rsidR="00042293" w:rsidRDefault="00042293" w:rsidP="00E54774">
            <w:pPr>
              <w:spacing w:before="72" w:line="240" w:lineRule="auto"/>
            </w:pPr>
          </w:p>
          <w:p w:rsidR="00042293" w:rsidRPr="00E54774" w:rsidRDefault="00042293" w:rsidP="00E54774">
            <w:pPr>
              <w:spacing w:before="72" w:line="240" w:lineRule="auto"/>
              <w:rPr>
                <w:u w:val="single"/>
              </w:rPr>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-bedrag roerendezaken hele koop</w:t>
            </w:r>
            <w:r w:rsidR="004B0970" w:rsidRPr="00E54774">
              <w:rPr>
                <w:sz w:val="16"/>
                <w:szCs w:val="16"/>
              </w:rPr>
              <w:t xml:space="preserve"> wanneer koopprijs hele koop is getoond</w:t>
            </w:r>
          </w:p>
          <w:p w:rsidR="00042293" w:rsidRPr="00E54774" w:rsidRDefault="00042293" w:rsidP="00E54774">
            <w:pPr>
              <w:spacing w:line="240" w:lineRule="auto"/>
              <w:rPr>
                <w:sz w:val="16"/>
                <w:szCs w:val="16"/>
              </w:rPr>
            </w:pPr>
            <w:r w:rsidRPr="00E54774">
              <w:rPr>
                <w:sz w:val="16"/>
                <w:szCs w:val="16"/>
              </w:rPr>
              <w:t>//IMKAD_AangebodenStuk/StukdeelKoop[tia_Volgnummer(‘1’)]/koopprijsSpecificatie</w:t>
            </w:r>
            <w:r w:rsidR="00716505" w:rsidRPr="00E54774">
              <w:rPr>
                <w:sz w:val="16"/>
                <w:szCs w:val="16"/>
              </w:rPr>
              <w:t>/</w:t>
            </w:r>
          </w:p>
          <w:p w:rsidR="00716505" w:rsidRPr="00E54774" w:rsidRDefault="00042293" w:rsidP="00E54774">
            <w:pPr>
              <w:spacing w:line="240" w:lineRule="auto"/>
              <w:ind w:left="227"/>
              <w:rPr>
                <w:sz w:val="16"/>
                <w:szCs w:val="16"/>
              </w:rPr>
            </w:pPr>
            <w:r w:rsidRPr="00E54774">
              <w:rPr>
                <w:sz w:val="16"/>
                <w:szCs w:val="16"/>
              </w:rPr>
              <w:t>./roerendezakenWaarde/</w:t>
            </w:r>
          </w:p>
          <w:p w:rsidR="00042293" w:rsidRPr="00E54774" w:rsidRDefault="0071650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71650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./roerendezakenInclusief(‘false’)</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-bedrag roerende zaken per registergoed</w:t>
            </w:r>
            <w:r w:rsidR="004B0970" w:rsidRPr="00E54774">
              <w:rPr>
                <w:sz w:val="16"/>
                <w:szCs w:val="16"/>
              </w:rPr>
              <w:t xml:space="preserve"> wanneer koopprijs voor het registergoed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6F1795">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 tia_KoopprijsSpecificatie</w:t>
            </w:r>
            <w:r w:rsidR="006F1795">
              <w:rPr>
                <w:sz w:val="16"/>
                <w:szCs w:val="16"/>
              </w:rPr>
              <w:t>(1</w:t>
            </w:r>
            <w:r w:rsidR="006F1795" w:rsidRPr="006F1795">
              <w:rPr>
                <w:sz w:val="16"/>
                <w:szCs w:val="16"/>
                <w:vertAlign w:val="superscript"/>
              </w:rPr>
              <w:t>e</w:t>
            </w:r>
            <w:r w:rsidR="006F1795">
              <w:rPr>
                <w:sz w:val="16"/>
                <w:szCs w:val="16"/>
              </w:rPr>
              <w:t>)</w:t>
            </w:r>
            <w:r w:rsidR="00716505" w:rsidRPr="00E54774">
              <w:rPr>
                <w:sz w:val="16"/>
                <w:szCs w:val="16"/>
              </w:rPr>
              <w:t>/</w:t>
            </w:r>
          </w:p>
          <w:p w:rsidR="00716505" w:rsidRPr="00E54774" w:rsidRDefault="00042293" w:rsidP="00E54774">
            <w:pPr>
              <w:spacing w:line="240" w:lineRule="auto"/>
              <w:ind w:left="227"/>
              <w:rPr>
                <w:sz w:val="16"/>
                <w:szCs w:val="16"/>
              </w:rPr>
            </w:pPr>
            <w:r w:rsidRPr="00E54774">
              <w:rPr>
                <w:sz w:val="16"/>
                <w:szCs w:val="16"/>
              </w:rPr>
              <w:t>./roerendezakenWaarde/</w:t>
            </w:r>
          </w:p>
          <w:p w:rsidR="00042293" w:rsidRPr="00E54774" w:rsidRDefault="0071650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71650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rPr>
                <w:sz w:val="16"/>
                <w:szCs w:val="16"/>
              </w:rPr>
            </w:pPr>
            <w:r w:rsidRPr="00E54774">
              <w:rPr>
                <w:sz w:val="16"/>
                <w:szCs w:val="16"/>
              </w:rPr>
              <w:tab/>
              <w:t>./roerendezakenInclusief(‘false’)</w:t>
            </w:r>
          </w:p>
          <w:p w:rsidR="00042293" w:rsidRDefault="00042293" w:rsidP="00E54774">
            <w:pPr>
              <w:spacing w:line="240" w:lineRule="auto"/>
              <w:rPr>
                <w:sz w:val="16"/>
                <w:szCs w:val="16"/>
              </w:rPr>
            </w:pPr>
          </w:p>
          <w:p w:rsidR="006F1795" w:rsidRPr="00E54774" w:rsidRDefault="006F1795" w:rsidP="00E54774">
            <w:pPr>
              <w:spacing w:line="240" w:lineRule="auto"/>
              <w:rPr>
                <w:sz w:val="16"/>
                <w:szCs w:val="16"/>
              </w:rPr>
            </w:pPr>
            <w:r w:rsidRPr="005B4018">
              <w:rPr>
                <w:szCs w:val="18"/>
                <w:u w:val="single"/>
              </w:rPr>
              <w:t>Mapping roerende zaken opsomming:</w:t>
            </w:r>
          </w:p>
          <w:p w:rsidR="00042293" w:rsidRPr="00E54774" w:rsidRDefault="00042293" w:rsidP="006F1795">
            <w:pPr>
              <w:spacing w:line="240" w:lineRule="auto"/>
              <w:rPr>
                <w:sz w:val="16"/>
                <w:szCs w:val="16"/>
              </w:rPr>
            </w:pPr>
            <w:r w:rsidRPr="00E54774">
              <w:rPr>
                <w:rFonts w:cs="Arial"/>
                <w:snapToGrid/>
                <w:kern w:val="0"/>
                <w:sz w:val="16"/>
                <w:szCs w:val="16"/>
                <w:lang w:eastAsia="nl-NL"/>
              </w:rPr>
              <w:t>//IMKAD_</w:t>
            </w:r>
            <w:r w:rsidRPr="006F1795">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6F1795">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716505"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w:t>
            </w:r>
          </w:p>
          <w:p w:rsidR="00042293" w:rsidRPr="00E54774" w:rsidRDefault="00042293" w:rsidP="00E54774">
            <w:pPr>
              <w:spacing w:line="240" w:lineRule="auto"/>
              <w:rPr>
                <w:sz w:val="16"/>
                <w:szCs w:val="16"/>
              </w:rPr>
            </w:pPr>
            <w:r w:rsidRPr="00E54774">
              <w:rPr>
                <w:sz w:val="16"/>
                <w:szCs w:val="16"/>
              </w:rPr>
              <w:tab/>
              <w:t>./tekst(‘true’ = tekst wordt getoond; ‘false’ = tekst wordt niet getoond)</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E723A7">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716505"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(‘k_RegistergoederenOpsommingAangehechtTekst’)</w:t>
            </w:r>
          </w:p>
          <w:p w:rsidR="00042293" w:rsidRPr="00DB4FD7" w:rsidRDefault="00042293" w:rsidP="00E54774">
            <w:pPr>
              <w:spacing w:line="240" w:lineRule="auto"/>
            </w:pPr>
            <w:r w:rsidRPr="00E54774">
              <w:rPr>
                <w:sz w:val="16"/>
                <w:szCs w:val="16"/>
              </w:rPr>
              <w:tab/>
              <w:t>./tekst(‘is’ of ‘zal worden’)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rPr>
            </w:pPr>
            <w:r w:rsidRPr="00E54774">
              <w:rPr>
                <w:rFonts w:cs="Arial"/>
                <w:color w:val="FF0000"/>
                <w:szCs w:val="18"/>
              </w:rPr>
              <w:t xml:space="preserve">De koopprijs </w:t>
            </w:r>
          </w:p>
        </w:tc>
        <w:tc>
          <w:tcPr>
            <w:tcW w:w="7371" w:type="dxa"/>
            <w:shd w:val="clear" w:color="auto" w:fill="auto"/>
          </w:tcPr>
          <w:p w:rsidR="00042293" w:rsidRDefault="00042293" w:rsidP="00E54774">
            <w:pPr>
              <w:spacing w:before="72" w:line="240" w:lineRule="auto"/>
            </w:pPr>
            <w:r w:rsidRPr="00DB4FD7">
              <w:t>Vaste tekst.</w:t>
            </w:r>
          </w:p>
          <w:p w:rsidR="00042293" w:rsidRPr="00E54774" w:rsidRDefault="00042293" w:rsidP="00042293">
            <w:pPr>
              <w:rPr>
                <w:u w:val="single"/>
                <w:lang w:val="nl"/>
              </w:rPr>
            </w:pPr>
            <w:r w:rsidRPr="00E54774">
              <w:rPr>
                <w:lang w:val="nl"/>
              </w:rPr>
              <w:t>Hier worden de partijaanduidingen van de vervreemder en de verkrijger van de tweede koop vermeld, aangevuld met de koop</w:t>
            </w:r>
            <w:r w:rsidR="00441EB6" w:rsidRPr="00E54774">
              <w:rPr>
                <w:lang w:val="nl"/>
              </w:rPr>
              <w:t>prijs voor de hele koop of per registergoed</w:t>
            </w:r>
            <w:r w:rsidRPr="00E54774">
              <w:rPr>
                <w:lang w:val="nl"/>
              </w:rPr>
              <w:t xml:space="preserve">som uit de </w:t>
            </w:r>
            <w:r w:rsidR="00441EB6" w:rsidRPr="00E54774">
              <w:rPr>
                <w:lang w:val="nl"/>
              </w:rPr>
              <w:t xml:space="preserve">tweede </w:t>
            </w:r>
            <w:r w:rsidRPr="00E54774">
              <w:rPr>
                <w:lang w:val="nl"/>
              </w:rPr>
              <w:t>koop.</w:t>
            </w:r>
          </w:p>
          <w:p w:rsidR="00042293" w:rsidRPr="00E54774" w:rsidRDefault="00042293" w:rsidP="00E54774">
            <w:pPr>
              <w:spacing w:line="240" w:lineRule="auto"/>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rsidR="001E52C8" w:rsidRDefault="001E52C8" w:rsidP="00E54774">
            <w:pPr>
              <w:spacing w:before="72" w:line="240" w:lineRule="auto"/>
            </w:pPr>
            <w:r>
              <w:t>Voor opsomming registergoederen hetzelfde tonen als eerder in dit keuzeblok is getoond.</w:t>
            </w:r>
          </w:p>
          <w:p w:rsidR="00042293" w:rsidRPr="00E1426B" w:rsidRDefault="00042293" w:rsidP="00E54774">
            <w:pPr>
              <w:spacing w:before="72" w:line="240" w:lineRule="auto"/>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die tussen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(verkrijger/</w:t>
            </w:r>
            <w:r w:rsidR="002B2AEE" w:rsidRPr="00E54774">
              <w:rPr>
                <w:rFonts w:cs="Arial"/>
                <w:color w:val="339966"/>
                <w:szCs w:val="18"/>
              </w:rPr>
              <w:t xml:space="preserve"> </w:t>
            </w:r>
            <w:r w:rsidRPr="00E54774">
              <w:rPr>
                <w:rFonts w:cs="Arial"/>
                <w:color w:val="339966"/>
                <w:szCs w:val="18"/>
              </w:rPr>
              <w:t>koper)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rsidRPr="00DB4FD7">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71650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71650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 hele koop</w:t>
            </w:r>
            <w:r w:rsidR="001E52C8"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r w:rsidR="001E52C8"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2</w:t>
            </w:r>
            <w:r w:rsidRPr="00E54774">
              <w:rPr>
                <w:sz w:val="16"/>
                <w:szCs w:val="16"/>
                <w:vertAlign w:val="superscript"/>
              </w:rPr>
              <w:t>e</w:t>
            </w:r>
            <w:r>
              <w:t>)</w:t>
            </w:r>
            <w:r w:rsidR="00716505">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1426B" w:rsidRDefault="00042293" w:rsidP="00E54774">
            <w:pPr>
              <w:spacing w:line="240" w:lineRule="auto"/>
            </w:pPr>
          </w:p>
        </w:tc>
      </w:tr>
      <w:tr w:rsidR="00042293" w:rsidRPr="00737F18" w:rsidTr="00E54774">
        <w:tc>
          <w:tcPr>
            <w:tcW w:w="6771" w:type="dxa"/>
            <w:shd w:val="clear" w:color="auto" w:fill="auto"/>
          </w:tcPr>
          <w:p w:rsidR="00E64E9F" w:rsidRPr="00E54774" w:rsidRDefault="0005424A" w:rsidP="00E54774">
            <w:pPr>
              <w:autoSpaceDE w:val="0"/>
              <w:autoSpaceDN w:val="0"/>
              <w:adjustRightInd w:val="0"/>
              <w:rPr>
                <w:rFonts w:cs="Arial"/>
                <w:szCs w:val="18"/>
              </w:rPr>
            </w:pP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339966"/>
                <w:szCs w:val="18"/>
              </w:rPr>
              <w:t>Partij [volgletter/volgnummer]</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szCs w:val="18"/>
              </w:rPr>
              <w:t xml:space="preserve"> </w:t>
            </w:r>
            <w:r w:rsidRPr="00E54774">
              <w:rPr>
                <w:rFonts w:cs="Arial"/>
                <w:color w:val="339966"/>
                <w:szCs w:val="18"/>
              </w:rPr>
              <w:t>/</w:t>
            </w:r>
            <w:r w:rsidRPr="00E54774">
              <w:rPr>
                <w:rFonts w:cs="Arial"/>
                <w:szCs w:val="18"/>
              </w:rPr>
              <w:t xml:space="preserve"> </w:t>
            </w:r>
            <w:r w:rsidR="006B5FBA" w:rsidRPr="00E54774">
              <w:rPr>
                <w:rFonts w:cs="Arial"/>
                <w:szCs w:val="18"/>
              </w:rPr>
              <w:fldChar w:fldCharType="begin"/>
            </w:r>
            <w:r w:rsidR="006B5FBA" w:rsidRPr="00E54774">
              <w:rPr>
                <w:rFonts w:cs="Arial"/>
                <w:szCs w:val="18"/>
              </w:rPr>
              <w:instrText xml:space="preserve">MacroButton Nomacro </w:instrText>
            </w:r>
            <w:r w:rsidR="006B5FBA" w:rsidRPr="00E54774">
              <w:rPr>
                <w:rFonts w:cs="Arial"/>
                <w:szCs w:val="18"/>
                <w:effect w:val="none"/>
              </w:rPr>
              <w:instrText>§</w:instrText>
            </w:r>
            <w:r w:rsidR="006B5FBA" w:rsidRPr="00E54774">
              <w:rPr>
                <w:rFonts w:cs="Arial"/>
                <w:szCs w:val="18"/>
              </w:rPr>
              <w:fldChar w:fldCharType="end"/>
            </w:r>
            <w:r w:rsidR="006B5FBA" w:rsidRPr="00E54774">
              <w:rPr>
                <w:rFonts w:cs="Arial"/>
                <w:color w:val="339966"/>
                <w:szCs w:val="18"/>
              </w:rPr>
              <w:t>(Verkrijger/ Koper)</w:t>
            </w:r>
            <w:r w:rsidR="006B5FBA" w:rsidRPr="00E54774">
              <w:rPr>
                <w:rFonts w:cs="Arial"/>
                <w:szCs w:val="18"/>
              </w:rPr>
              <w:fldChar w:fldCharType="begin"/>
            </w:r>
            <w:r w:rsidR="006B5FBA" w:rsidRPr="00E54774">
              <w:rPr>
                <w:rFonts w:cs="Arial"/>
                <w:szCs w:val="18"/>
              </w:rPr>
              <w:instrText xml:space="preserve">MacroButton Nomacro </w:instrText>
            </w:r>
            <w:r w:rsidR="006B5FBA" w:rsidRPr="00E54774">
              <w:rPr>
                <w:rFonts w:cs="Arial"/>
                <w:szCs w:val="18"/>
                <w:effect w:val="none"/>
              </w:rPr>
              <w:instrText>§</w:instrText>
            </w:r>
            <w:r w:rsidR="006B5FBA" w:rsidRPr="00E54774">
              <w:rPr>
                <w:rFonts w:cs="Arial"/>
                <w:szCs w:val="18"/>
              </w:rPr>
              <w:fldChar w:fldCharType="end"/>
            </w:r>
            <w:r w:rsidRPr="00E54774">
              <w:rPr>
                <w:rFonts w:cs="Arial"/>
                <w:szCs w:val="18"/>
              </w:rPr>
              <w:t xml:space="preserve"> </w:t>
            </w:r>
            <w:r w:rsidR="006B5FBA" w:rsidRPr="00E54774">
              <w:rPr>
                <w:rFonts w:cs="Arial"/>
                <w:color w:val="339966"/>
                <w:szCs w:val="18"/>
              </w:rPr>
              <w:t>/</w:t>
            </w:r>
            <w:r w:rsidRPr="00E54774">
              <w:rPr>
                <w:rFonts w:cs="Arial"/>
                <w:color w:val="339966"/>
                <w:szCs w:val="18"/>
              </w:rPr>
              <w:t xml:space="preserve"> </w:t>
            </w:r>
            <w:r w:rsidR="006B5FBA" w:rsidRPr="00E54774">
              <w:rPr>
                <w:rFonts w:cs="Arial"/>
                <w:szCs w:val="18"/>
              </w:rPr>
              <w:fldChar w:fldCharType="begin"/>
            </w:r>
            <w:r w:rsidR="006B5FBA" w:rsidRPr="00E54774">
              <w:rPr>
                <w:rFonts w:cs="Arial"/>
                <w:szCs w:val="18"/>
              </w:rPr>
              <w:instrText xml:space="preserve">MacroButton Nomacro </w:instrText>
            </w:r>
            <w:r w:rsidR="006B5FBA" w:rsidRPr="00E54774">
              <w:rPr>
                <w:rFonts w:cs="Arial"/>
                <w:szCs w:val="18"/>
                <w:effect w:val="none"/>
              </w:rPr>
              <w:instrText>§</w:instrText>
            </w:r>
            <w:r w:rsidR="006B5FBA" w:rsidRPr="00E54774">
              <w:rPr>
                <w:rFonts w:cs="Arial"/>
                <w:szCs w:val="18"/>
              </w:rPr>
              <w:fldChar w:fldCharType="end"/>
            </w:r>
            <w:r w:rsidR="006B5FBA" w:rsidRPr="00E54774">
              <w:rPr>
                <w:rFonts w:cs="Arial"/>
                <w:color w:val="339966"/>
                <w:szCs w:val="18"/>
              </w:rPr>
              <w:t xml:space="preserve"> (Verkrijger/ Koper) en partij [volgletter/volgnummer]</w:t>
            </w:r>
            <w:r w:rsidR="006B5FBA" w:rsidRPr="00E54774">
              <w:rPr>
                <w:rFonts w:cs="Arial"/>
                <w:color w:val="008000"/>
                <w:szCs w:val="18"/>
              </w:rPr>
              <w:t xml:space="preserve"> </w:t>
            </w:r>
            <w:r w:rsidR="006B5FBA" w:rsidRPr="00E54774">
              <w:rPr>
                <w:rFonts w:cs="Arial"/>
                <w:szCs w:val="18"/>
              </w:rPr>
              <w:fldChar w:fldCharType="begin"/>
            </w:r>
            <w:r w:rsidR="006B5FBA" w:rsidRPr="00E54774">
              <w:rPr>
                <w:rFonts w:cs="Arial"/>
                <w:szCs w:val="18"/>
              </w:rPr>
              <w:instrText xml:space="preserve">MacroButton Nomacro </w:instrText>
            </w:r>
            <w:r w:rsidR="006B5FBA" w:rsidRPr="00E54774">
              <w:rPr>
                <w:rFonts w:cs="Arial"/>
                <w:szCs w:val="18"/>
                <w:effect w:val="none"/>
              </w:rPr>
              <w:instrText>§</w:instrText>
            </w:r>
            <w:r w:rsidR="006B5FBA" w:rsidRPr="00E54774">
              <w:rPr>
                <w:rFonts w:cs="Arial"/>
                <w:szCs w:val="18"/>
              </w:rPr>
              <w:fldChar w:fldCharType="end"/>
            </w:r>
          </w:p>
          <w:p w:rsidR="00E64E9F" w:rsidRPr="00E54774" w:rsidRDefault="00E64E9F" w:rsidP="00E54774">
            <w:pPr>
              <w:autoSpaceDE w:val="0"/>
              <w:autoSpaceDN w:val="0"/>
              <w:adjustRightInd w:val="0"/>
              <w:rPr>
                <w:rFonts w:cs="Arial"/>
                <w:szCs w:val="18"/>
              </w:rPr>
            </w:pP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Default="00042293" w:rsidP="00E54774">
            <w:pPr>
              <w:spacing w:before="72" w:line="240" w:lineRule="auto"/>
            </w:pPr>
            <w:r w:rsidRPr="00E1426B">
              <w:t>Verplichte keuze</w:t>
            </w:r>
            <w:r>
              <w:t xml:space="preserve"> uit de partijen:</w:t>
            </w:r>
          </w:p>
          <w:p w:rsidR="00042293" w:rsidRPr="00E54774" w:rsidRDefault="00042293" w:rsidP="00E54774">
            <w:pPr>
              <w:numPr>
                <w:ilvl w:val="0"/>
                <w:numId w:val="36"/>
              </w:numPr>
              <w:spacing w:before="72" w:line="240" w:lineRule="auto"/>
              <w:rPr>
                <w:sz w:val="16"/>
                <w:szCs w:val="16"/>
              </w:rPr>
            </w:pPr>
            <w:r w:rsidRPr="00E54774">
              <w:rPr>
                <w:sz w:val="16"/>
                <w:szCs w:val="16"/>
              </w:rPr>
              <w:t>Partij [volgletter/volgnummer],</w:t>
            </w:r>
          </w:p>
          <w:p w:rsidR="00042293" w:rsidRPr="00E54774" w:rsidRDefault="00042293" w:rsidP="00E54774">
            <w:pPr>
              <w:numPr>
                <w:ilvl w:val="0"/>
                <w:numId w:val="36"/>
              </w:numPr>
              <w:spacing w:before="72" w:line="240" w:lineRule="auto"/>
              <w:rPr>
                <w:sz w:val="16"/>
                <w:szCs w:val="16"/>
              </w:rPr>
            </w:pPr>
            <w:r w:rsidRPr="00E54774">
              <w:rPr>
                <w:sz w:val="16"/>
                <w:szCs w:val="16"/>
              </w:rPr>
              <w:t>(Verkrijger/Koper),</w:t>
            </w:r>
          </w:p>
          <w:p w:rsidR="00042293" w:rsidRPr="007475CC" w:rsidRDefault="00042293" w:rsidP="00E54774">
            <w:pPr>
              <w:numPr>
                <w:ilvl w:val="0"/>
                <w:numId w:val="36"/>
              </w:numPr>
              <w:spacing w:before="72" w:line="240" w:lineRule="auto"/>
            </w:pPr>
            <w:r w:rsidRPr="00E54774">
              <w:rPr>
                <w:sz w:val="16"/>
                <w:szCs w:val="16"/>
              </w:rPr>
              <w:t>Partij [volgletter]/volgnummer) en (verkrijger/koper)</w:t>
            </w:r>
          </w:p>
          <w:p w:rsidR="00042293" w:rsidRPr="00E1426B" w:rsidRDefault="00042293" w:rsidP="00E54774">
            <w:pPr>
              <w:spacing w:before="72" w:line="240" w:lineRule="auto"/>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-partij(-en)</w:t>
            </w:r>
          </w:p>
          <w:p w:rsidR="00042293" w:rsidRPr="00E54774" w:rsidRDefault="00042293" w:rsidP="00E54774">
            <w:pPr>
              <w:spacing w:before="72"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/koopprijsSpecificatie/tekstkeuze</w:t>
            </w:r>
            <w:r w:rsidR="00716505" w:rsidRPr="00E54774">
              <w:rPr>
                <w:sz w:val="16"/>
                <w:szCs w:val="16"/>
              </w:rPr>
              <w:t>/</w:t>
            </w:r>
          </w:p>
          <w:p w:rsidR="00042293" w:rsidRPr="00E54774" w:rsidRDefault="00042293" w:rsidP="00E54774">
            <w:pPr>
              <w:spacing w:line="240" w:lineRule="auto"/>
              <w:rPr>
                <w:sz w:val="16"/>
                <w:szCs w:val="16"/>
              </w:rPr>
            </w:pPr>
            <w:r w:rsidRPr="00E54774">
              <w:rPr>
                <w:sz w:val="16"/>
                <w:szCs w:val="16"/>
              </w:rPr>
              <w:tab/>
              <w:t xml:space="preserve">./tagNaam(‘k_PartijkeuzeKoopprijs’) </w:t>
            </w:r>
          </w:p>
          <w:p w:rsidR="00042293" w:rsidRPr="00E54774" w:rsidRDefault="00042293" w:rsidP="00E54774">
            <w:pPr>
              <w:spacing w:line="240" w:lineRule="auto"/>
              <w:ind w:left="227"/>
              <w:rPr>
                <w:sz w:val="16"/>
                <w:szCs w:val="16"/>
              </w:rPr>
            </w:pPr>
            <w:r w:rsidRPr="00E54774">
              <w:rPr>
                <w:sz w:val="16"/>
                <w:szCs w:val="16"/>
              </w:rPr>
              <w:t>./tekst (‘1’ t/m ‘3’).</w:t>
            </w:r>
          </w:p>
          <w:p w:rsidR="00042293" w:rsidRPr="00E54774" w:rsidRDefault="00042293" w:rsidP="00E54774">
            <w:pPr>
              <w:spacing w:line="240" w:lineRule="auto"/>
              <w:ind w:left="227"/>
              <w:rPr>
                <w:sz w:val="16"/>
                <w:szCs w:val="16"/>
              </w:rPr>
            </w:pPr>
          </w:p>
          <w:p w:rsidR="00042293" w:rsidRPr="00E54774" w:rsidRDefault="00042293" w:rsidP="00E54774">
            <w:pPr>
              <w:spacing w:line="240" w:lineRule="auto"/>
              <w:ind w:left="227"/>
              <w:rPr>
                <w:sz w:val="16"/>
                <w:szCs w:val="16"/>
              </w:rPr>
            </w:pPr>
            <w:r w:rsidRPr="00E54774">
              <w:rPr>
                <w:sz w:val="16"/>
                <w:szCs w:val="16"/>
              </w:rPr>
              <w:t>Bij een gekozen keuzetekst wordt de volgende mapping van gegevens toegepast, toevoeging alleen bij gerelateerde partijen (Partij/):</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rsidTr="00E54774">
              <w:trPr>
                <w:tblHeader/>
              </w:trPr>
              <w:tc>
                <w:tcPr>
                  <w:tcW w:w="95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Stukdeelkoop/tia_Volgnummer(’2’) ../vervreemderRechtRef/Partij/(Partij/)aanduidingPartij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Stukdeelkoop/tia_Volgnummer(’2’) ../verkrijgerRechtRef/Partij/(Partij/)aanduidingPartij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Stukdeelkoop/tia_Volgnummer(’2’) ../vervreemderRechtRef/Partij/(Partij/)aanduidingPartij en Stukdeelkoop/tia_Volgnummer(’2’)’ ../verkrijgerRechtRef/Partij/(Partij/)aanduidingPartij</w:t>
                  </w:r>
                </w:p>
              </w:tc>
            </w:tr>
          </w:tbl>
          <w:p w:rsidR="00042293" w:rsidRPr="008D1728" w:rsidRDefault="00042293" w:rsidP="00042293"/>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 xml:space="preserve">heeft/hebben </w:t>
            </w:r>
            <w:r w:rsidRPr="00E54774">
              <w:rPr>
                <w:rFonts w:cs="Arial"/>
                <w:color w:val="FF0000"/>
                <w:szCs w:val="18"/>
              </w:rPr>
              <w:t xml:space="preserve">aan de </w:t>
            </w:r>
          </w:p>
        </w:tc>
        <w:tc>
          <w:tcPr>
            <w:tcW w:w="7371" w:type="dxa"/>
            <w:shd w:val="clear" w:color="auto" w:fill="auto"/>
          </w:tcPr>
          <w:p w:rsidR="00042293" w:rsidRDefault="00042293" w:rsidP="00E54774">
            <w:pPr>
              <w:spacing w:before="72" w:line="240" w:lineRule="auto"/>
            </w:pPr>
            <w:r>
              <w:t>Wanneer hiervoor gekozen is voor de eerste of tweede optie moet ‘</w:t>
            </w:r>
            <w:r w:rsidRPr="00E54774">
              <w:rPr>
                <w:color w:val="800080"/>
              </w:rPr>
              <w:t>heeft</w:t>
            </w:r>
            <w:r>
              <w:t>’ worden gebruikt bij de derde optie (twee partijen) moet ‘</w:t>
            </w:r>
            <w:r w:rsidRPr="00E54774">
              <w:rPr>
                <w:color w:val="800080"/>
              </w:rPr>
              <w:t>hebben</w:t>
            </w:r>
            <w:r>
              <w:t>’ worden gebruikt.</w:t>
            </w:r>
          </w:p>
          <w:p w:rsidR="00042293" w:rsidRDefault="00042293" w:rsidP="00E54774">
            <w:pPr>
              <w:spacing w:line="240" w:lineRule="auto"/>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Cs w:val="18"/>
              </w:rPr>
            </w:pPr>
            <w:r w:rsidRPr="00E54774">
              <w:rPr>
                <w:rFonts w:cs="Arial"/>
                <w:color w:val="339966"/>
                <w:szCs w:val="18"/>
              </w:rPr>
              <w:t xml:space="preserve">meeverkochte </w:t>
            </w:r>
            <w:r w:rsidRPr="00E54774">
              <w:rPr>
                <w:rFonts w:cs="Arial"/>
                <w:color w:val="339966"/>
                <w:sz w:val="20"/>
              </w:rPr>
              <w:t xml:space="preserve">/ </w:t>
            </w:r>
            <w:r w:rsidRPr="00E54774">
              <w:rPr>
                <w:rFonts w:cs="Arial"/>
                <w:color w:val="339966"/>
                <w:szCs w:val="18"/>
              </w:rPr>
              <w:t>in</w:t>
            </w:r>
            <w:r w:rsidRPr="00E54774">
              <w:rPr>
                <w:rFonts w:cs="Arial"/>
                <w:color w:val="FF0000"/>
                <w:szCs w:val="18"/>
              </w:rPr>
              <w:t xml:space="preserve"> </w:t>
            </w:r>
            <w:r w:rsidRPr="00E54774">
              <w:rPr>
                <w:rFonts w:cs="Arial"/>
                <w:color w:val="00FFFF"/>
                <w:szCs w:val="18"/>
              </w:rPr>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/Registergoederen</w:t>
            </w:r>
            <w:r w:rsidR="001100FB" w:rsidRPr="00E54774">
              <w:rPr>
                <w:rFonts w:cs="Arial"/>
                <w:color w:val="00FFFF"/>
                <w:szCs w:val="18"/>
              </w:rPr>
              <w:t xml:space="preserve"> </w:t>
            </w:r>
            <w:r w:rsidR="001100FB"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800080"/>
                <w:szCs w:val="18"/>
              </w:rPr>
              <w:t xml:space="preserve"> </w:t>
            </w:r>
            <w:r w:rsidRPr="00E54774">
              <w:rPr>
                <w:rFonts w:cs="Arial"/>
                <w:color w:val="339966"/>
                <w:szCs w:val="18"/>
              </w:rPr>
              <w:t>begrepen</w:t>
            </w:r>
            <w:r w:rsidRPr="00E54774">
              <w:rPr>
                <w:rFonts w:cs="Arial"/>
                <w:color w:val="FF0000"/>
                <w:szCs w:val="18"/>
              </w:rPr>
              <w:t xml:space="preserve"> </w:t>
            </w:r>
          </w:p>
        </w:tc>
        <w:tc>
          <w:tcPr>
            <w:tcW w:w="7371" w:type="dxa"/>
            <w:shd w:val="clear" w:color="auto" w:fill="auto"/>
          </w:tcPr>
          <w:p w:rsidR="006F1795" w:rsidRDefault="006F1795" w:rsidP="006F1795">
            <w:pPr>
              <w:spacing w:before="72" w:line="240" w:lineRule="auto"/>
            </w:pPr>
            <w:r>
              <w:t>Verplichte keuzetekst, tussen:</w:t>
            </w:r>
          </w:p>
          <w:p w:rsidR="006F1795" w:rsidRPr="00E54774" w:rsidRDefault="006F1795" w:rsidP="006F1795">
            <w:pPr>
              <w:numPr>
                <w:ilvl w:val="0"/>
                <w:numId w:val="38"/>
              </w:numPr>
              <w:spacing w:before="72" w:line="240" w:lineRule="auto"/>
              <w:rPr>
                <w:color w:val="339966"/>
              </w:rPr>
            </w:pPr>
            <w:r w:rsidRPr="00E54774">
              <w:rPr>
                <w:color w:val="339966"/>
              </w:rPr>
              <w:t>meeverkochte</w:t>
            </w:r>
            <w:r w:rsidRPr="003E08CF">
              <w:t xml:space="preserve">: </w:t>
            </w:r>
            <w:r>
              <w:t>registergoederen worden niet genoemd</w:t>
            </w:r>
          </w:p>
          <w:p w:rsidR="006F1795" w:rsidRPr="00E54774" w:rsidRDefault="006F1795" w:rsidP="006F1795">
            <w:pPr>
              <w:numPr>
                <w:ilvl w:val="0"/>
                <w:numId w:val="38"/>
              </w:numPr>
              <w:spacing w:before="72" w:line="240" w:lineRule="auto"/>
              <w:rPr>
                <w:color w:val="339966"/>
              </w:rPr>
            </w:pPr>
            <w:r w:rsidRPr="00E54774">
              <w:rPr>
                <w:color w:val="339966"/>
              </w:rPr>
              <w:t>in … begrepen</w:t>
            </w:r>
            <w:r w:rsidRPr="003E08CF">
              <w:t xml:space="preserve">: </w:t>
            </w:r>
            <w:r>
              <w:t>registergoederen worden wel genoemd</w:t>
            </w:r>
          </w:p>
          <w:p w:rsidR="006F1795" w:rsidRDefault="006F1795" w:rsidP="006F1795">
            <w:pPr>
              <w:spacing w:before="72" w:line="240" w:lineRule="auto"/>
            </w:pPr>
          </w:p>
          <w:p w:rsidR="006F1795" w:rsidRDefault="006F1795" w:rsidP="006F1795">
            <w:pPr>
              <w:spacing w:before="72" w:line="240" w:lineRule="auto"/>
            </w:pPr>
            <w:r>
              <w:t>Voor de opsomming van registergoederen hetzelfde tonen als eerder in dit keuzeblok is getoond.</w:t>
            </w:r>
          </w:p>
          <w:p w:rsidR="006F1795" w:rsidRPr="00E54774" w:rsidRDefault="006F1795" w:rsidP="006F1795">
            <w:pPr>
              <w:spacing w:before="72" w:line="240" w:lineRule="auto"/>
              <w:rPr>
                <w:u w:val="single"/>
              </w:rPr>
            </w:pPr>
          </w:p>
          <w:p w:rsidR="006F1795" w:rsidRPr="00E54774" w:rsidRDefault="006F1795" w:rsidP="006F1795">
            <w:pPr>
              <w:spacing w:before="72" w:line="240" w:lineRule="auto"/>
              <w:rPr>
                <w:u w:val="single"/>
              </w:rPr>
            </w:pPr>
            <w:r w:rsidRPr="00E54774">
              <w:rPr>
                <w:u w:val="single"/>
              </w:rPr>
              <w:t>Mapping:</w:t>
            </w:r>
          </w:p>
          <w:p w:rsidR="006F1795" w:rsidRPr="00E54774" w:rsidRDefault="006F1795" w:rsidP="006F1795">
            <w:pPr>
              <w:spacing w:line="240" w:lineRule="auto"/>
              <w:rPr>
                <w:sz w:val="16"/>
                <w:szCs w:val="16"/>
              </w:rPr>
            </w:pPr>
            <w:r w:rsidRPr="00E54774">
              <w:rPr>
                <w:sz w:val="16"/>
                <w:szCs w:val="16"/>
              </w:rPr>
              <w:t>//IMKAD_AangebodenStuk/ Stukdeel</w:t>
            </w:r>
            <w:r w:rsidRPr="00E54774">
              <w:rPr>
                <w:rFonts w:cs="Arial"/>
                <w:snapToGrid/>
                <w:kern w:val="0"/>
                <w:sz w:val="16"/>
                <w:szCs w:val="16"/>
                <w:lang w:eastAsia="nl-NL"/>
              </w:rPr>
              <w:t>Levering</w:t>
            </w:r>
            <w:r w:rsidRPr="00E54774">
              <w:rPr>
                <w:sz w:val="16"/>
                <w:szCs w:val="16"/>
              </w:rPr>
              <w:t>[tia_Volgnummer(‘</w:t>
            </w:r>
            <w:r>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6F1795" w:rsidRDefault="006F1795" w:rsidP="006F1795">
            <w:pPr>
              <w:spacing w:line="240" w:lineRule="auto"/>
            </w:pPr>
            <w:r w:rsidRPr="00E54774">
              <w:rPr>
                <w:sz w:val="16"/>
                <w:szCs w:val="16"/>
              </w:rPr>
              <w:t>tia_TekstKeuze</w:t>
            </w:r>
            <w:r>
              <w:rPr>
                <w:sz w:val="16"/>
                <w:szCs w:val="16"/>
              </w:rPr>
              <w:t xml:space="preserve"> (2</w:t>
            </w:r>
            <w:r w:rsidRPr="006C6A93">
              <w:rPr>
                <w:sz w:val="16"/>
                <w:szCs w:val="16"/>
                <w:vertAlign w:val="superscript"/>
              </w:rPr>
              <w:t>e</w:t>
            </w:r>
            <w:r>
              <w:rPr>
                <w:sz w:val="16"/>
                <w:szCs w:val="16"/>
              </w:rPr>
              <w:t>)</w:t>
            </w:r>
            <w:r w:rsidRPr="00E54774">
              <w:rPr>
                <w:sz w:val="16"/>
                <w:szCs w:val="16"/>
              </w:rPr>
              <w:t>/</w:t>
            </w:r>
          </w:p>
          <w:p w:rsidR="006F1795" w:rsidRPr="00E54774" w:rsidRDefault="006F1795" w:rsidP="006F1795">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(‘k_RegistergoederenTonenRoerendeZaken’)</w:t>
            </w:r>
          </w:p>
          <w:p w:rsidR="006F1795" w:rsidRDefault="006F1795" w:rsidP="006F1795">
            <w:pPr>
              <w:spacing w:line="240" w:lineRule="auto"/>
              <w:ind w:left="227"/>
              <w:rPr>
                <w:sz w:val="16"/>
                <w:szCs w:val="16"/>
              </w:rPr>
            </w:pPr>
            <w:r w:rsidRPr="00E54774">
              <w:rPr>
                <w:sz w:val="16"/>
                <w:szCs w:val="16"/>
              </w:rPr>
              <w:t>./tekst(‘true’ = tekst waarbij registergoederen worden getoond; ‘false’ = tekst waarbij registergoederen niet worden getoond)</w:t>
            </w:r>
          </w:p>
          <w:p w:rsidR="00042293" w:rsidRDefault="00042293" w:rsidP="006F1795">
            <w:pPr>
              <w:spacing w:line="240" w:lineRule="auto"/>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Cs w:val="18"/>
              </w:rPr>
            </w:pPr>
            <w:r w:rsidRPr="00E54774">
              <w:rPr>
                <w:rFonts w:cs="Arial"/>
                <w:color w:val="FF0000"/>
                <w:szCs w:val="18"/>
              </w:rPr>
              <w:t>roerende zaken een waarde toegekend groot</w:t>
            </w:r>
            <w:r w:rsidRPr="00E54774">
              <w:rPr>
                <w:rFonts w:cs="Arial"/>
                <w:color w:val="800080"/>
                <w:szCs w:val="18"/>
              </w:rPr>
              <w:t xml:space="preserve"> </w:t>
            </w:r>
            <w:r w:rsidRPr="00E54774">
              <w:rPr>
                <w:rFonts w:cs="Arial"/>
                <w:color w:val="000000"/>
                <w:szCs w:val="18"/>
              </w:rPr>
              <w:t>§bedrag§</w:t>
            </w:r>
            <w:r w:rsidRPr="00E54774">
              <w:rPr>
                <w:rFonts w:cs="Arial"/>
                <w:color w:val="FF0000"/>
                <w:szCs w:val="18"/>
              </w:rPr>
              <w:t xml:space="preserve">. De koopprijs </w:t>
            </w: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wordt met dit bedrag verhoogd.</w:t>
            </w:r>
            <w:r w:rsidRPr="00E54774">
              <w:rPr>
                <w:rFonts w:cs="Arial"/>
                <w:color w:val="800080"/>
                <w:sz w:val="20"/>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rsidR="00042293" w:rsidRDefault="00042293" w:rsidP="00E54774">
            <w:pPr>
              <w:spacing w:before="72" w:line="240" w:lineRule="auto"/>
            </w:pPr>
            <w:r>
              <w:t>Vaste tekst.</w:t>
            </w:r>
          </w:p>
          <w:p w:rsidR="00042293" w:rsidRDefault="00042293" w:rsidP="00E54774">
            <w:pPr>
              <w:spacing w:before="72" w:line="240" w:lineRule="auto"/>
            </w:pPr>
          </w:p>
          <w:p w:rsidR="00042293" w:rsidRDefault="00042293" w:rsidP="00E54774">
            <w:pPr>
              <w:spacing w:before="72" w:line="240" w:lineRule="auto"/>
            </w:pPr>
            <w:r w:rsidRPr="005D455D">
              <w:t xml:space="preserve">Wanneer </w:t>
            </w:r>
            <w:r>
              <w:t>in</w:t>
            </w:r>
            <w:r w:rsidRPr="005D455D">
              <w:t xml:space="preserve"> het voorgaande tekstfragment </w:t>
            </w:r>
            <w:r>
              <w:t xml:space="preserve">is </w:t>
            </w:r>
            <w:r w:rsidRPr="005D455D">
              <w:t>gekozen om de registergoederen te vermelden dan ook hier vermelden</w:t>
            </w:r>
            <w:r>
              <w:t xml:space="preserve"> anders niet</w:t>
            </w:r>
            <w:r w:rsidRPr="005D455D">
              <w:t>.</w:t>
            </w:r>
          </w:p>
          <w:p w:rsidR="00042293" w:rsidRDefault="00042293" w:rsidP="00E54774">
            <w:pPr>
              <w:spacing w:before="72" w:line="240" w:lineRule="auto"/>
            </w:pPr>
          </w:p>
          <w:p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Default="00042293" w:rsidP="00E54774">
            <w:pPr>
              <w:spacing w:before="72" w:line="240" w:lineRule="auto"/>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-bedrag roerendezaken hele koop</w:t>
            </w:r>
            <w:r w:rsidR="001C23D9"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//IMKAD_AangebodenStuk/StukdeelKoop[tia_Volgnummer(‘2’)]/koopprijsSpecificatie</w:t>
            </w:r>
            <w:r w:rsidR="00716505" w:rsidRPr="00E54774">
              <w:rPr>
                <w:sz w:val="16"/>
                <w:szCs w:val="16"/>
              </w:rPr>
              <w:t>/</w:t>
            </w:r>
          </w:p>
          <w:p w:rsidR="000E16C5" w:rsidRPr="00E54774" w:rsidRDefault="00042293" w:rsidP="00E54774">
            <w:pPr>
              <w:spacing w:line="240" w:lineRule="auto"/>
              <w:ind w:left="227"/>
              <w:rPr>
                <w:sz w:val="16"/>
                <w:szCs w:val="16"/>
              </w:rPr>
            </w:pPr>
            <w:r w:rsidRPr="00E54774">
              <w:rPr>
                <w:sz w:val="16"/>
                <w:szCs w:val="16"/>
              </w:rPr>
              <w:t>./roerendezakenWaarde/</w:t>
            </w:r>
          </w:p>
          <w:p w:rsidR="00042293" w:rsidRPr="00E54774" w:rsidRDefault="000E16C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0E16C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./roerendezakenInclusief(‘false’)</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-bedrag roerende zaken per registergoed</w:t>
            </w:r>
            <w:r w:rsidR="001C23D9"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(2</w:t>
            </w:r>
            <w:r w:rsidRPr="00E54774">
              <w:rPr>
                <w:sz w:val="16"/>
                <w:szCs w:val="16"/>
                <w:vertAlign w:val="superscript"/>
              </w:rPr>
              <w:t>e</w:t>
            </w:r>
            <w:r w:rsidRPr="00E54774">
              <w:rPr>
                <w:sz w:val="16"/>
                <w:szCs w:val="16"/>
              </w:rPr>
              <w:t>)</w:t>
            </w:r>
            <w:r w:rsidR="000E16C5" w:rsidRPr="00E54774">
              <w:rPr>
                <w:sz w:val="16"/>
                <w:szCs w:val="16"/>
              </w:rPr>
              <w:t>/</w:t>
            </w:r>
          </w:p>
          <w:p w:rsidR="000E16C5" w:rsidRPr="00E54774" w:rsidRDefault="00042293" w:rsidP="00E54774">
            <w:pPr>
              <w:spacing w:line="240" w:lineRule="auto"/>
              <w:ind w:left="227"/>
              <w:rPr>
                <w:sz w:val="16"/>
                <w:szCs w:val="16"/>
              </w:rPr>
            </w:pPr>
            <w:r w:rsidRPr="00E54774">
              <w:rPr>
                <w:sz w:val="16"/>
                <w:szCs w:val="16"/>
              </w:rPr>
              <w:t>./roerendezakenWaarde/</w:t>
            </w:r>
          </w:p>
          <w:p w:rsidR="00042293" w:rsidRPr="00E54774" w:rsidRDefault="000E16C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0E16C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./roerendezakenInclusief(‘false’)</w:t>
            </w:r>
          </w:p>
          <w:p w:rsidR="00042293" w:rsidRPr="00E54774" w:rsidRDefault="00042293" w:rsidP="00E54774">
            <w:pPr>
              <w:spacing w:line="240" w:lineRule="auto"/>
              <w:rPr>
                <w:sz w:val="16"/>
                <w:szCs w:val="16"/>
              </w:rPr>
            </w:pPr>
          </w:p>
          <w:p w:rsidR="006F1795" w:rsidRPr="00E54774" w:rsidRDefault="006F1795" w:rsidP="006F1795">
            <w:pPr>
              <w:spacing w:line="240" w:lineRule="auto"/>
              <w:rPr>
                <w:sz w:val="16"/>
                <w:szCs w:val="16"/>
              </w:rPr>
            </w:pPr>
            <w:r w:rsidRPr="00BA098E">
              <w:rPr>
                <w:szCs w:val="18"/>
                <w:u w:val="single"/>
              </w:rPr>
              <w:t>Mapping roerende zaken opsomming</w:t>
            </w:r>
            <w:r>
              <w:rPr>
                <w:szCs w:val="18"/>
                <w:u w:val="single"/>
              </w:rPr>
              <w:t>:</w:t>
            </w:r>
          </w:p>
          <w:p w:rsidR="006F1795" w:rsidRDefault="006F1795" w:rsidP="006F1795">
            <w:pPr>
              <w:spacing w:line="240" w:lineRule="auto"/>
              <w:rPr>
                <w:rFonts w:cs="Arial"/>
                <w:snapToGrid/>
                <w:kern w:val="0"/>
                <w:sz w:val="16"/>
                <w:szCs w:val="16"/>
                <w:lang w:eastAsia="nl-NL"/>
              </w:rPr>
            </w:pPr>
            <w:r>
              <w:rPr>
                <w:rFonts w:cs="Arial"/>
                <w:snapToGrid/>
                <w:kern w:val="0"/>
                <w:sz w:val="16"/>
                <w:szCs w:val="16"/>
                <w:lang w:eastAsia="nl-NL"/>
              </w:rPr>
              <w:t xml:space="preserve">-zie </w:t>
            </w:r>
            <w:r w:rsidRPr="005B4018">
              <w:rPr>
                <w:sz w:val="16"/>
                <w:szCs w:val="16"/>
              </w:rPr>
              <w:t>voorgaande</w:t>
            </w:r>
            <w:r>
              <w:rPr>
                <w:rFonts w:cs="Arial"/>
                <w:snapToGrid/>
                <w:kern w:val="0"/>
                <w:sz w:val="16"/>
                <w:szCs w:val="16"/>
                <w:lang w:eastAsia="nl-NL"/>
              </w:rPr>
              <w:t xml:space="preserve"> </w:t>
            </w:r>
            <w:r w:rsidRPr="005B4018">
              <w:rPr>
                <w:sz w:val="16"/>
                <w:szCs w:val="16"/>
              </w:rPr>
              <w:t>mapping</w:t>
            </w:r>
            <w:r>
              <w:rPr>
                <w:rFonts w:cs="Arial"/>
                <w:snapToGrid/>
                <w:kern w:val="0"/>
                <w:sz w:val="16"/>
                <w:szCs w:val="16"/>
                <w:lang w:eastAsia="nl-NL"/>
              </w:rPr>
              <w:t xml:space="preserve"> ‘roerende zaken opsomming’ bij eerste koopprijs van het/de registergoed(eren)</w:t>
            </w:r>
          </w:p>
          <w:p w:rsidR="00042293" w:rsidRDefault="00042293" w:rsidP="00E54774">
            <w:pPr>
              <w:spacing w:line="240" w:lineRule="auto"/>
            </w:pPr>
          </w:p>
        </w:tc>
      </w:tr>
    </w:tbl>
    <w:p w:rsidR="00042293" w:rsidRPr="0099042C" w:rsidRDefault="00042293" w:rsidP="00042293"/>
    <w:p w:rsidR="00042293" w:rsidRDefault="00042293" w:rsidP="00042293">
      <w:pPr>
        <w:pStyle w:val="Kop4"/>
        <w:numPr>
          <w:ilvl w:val="3"/>
          <w:numId w:val="1"/>
        </w:numPr>
      </w:pPr>
      <w:bookmarkStart w:id="108" w:name="_Toc358624467"/>
      <w:bookmarkStart w:id="109" w:name="_Toc462994166"/>
      <w:r w:rsidRPr="00584193">
        <w:t>Variant 2.c Koopprijs ‘met inbegrip van een bedrag aan roerende zaken’</w:t>
      </w:r>
      <w:bookmarkEnd w:id="108"/>
      <w:bookmarkEnd w:id="10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0000"/>
                <w:szCs w:val="18"/>
              </w:rPr>
            </w:pPr>
            <w:r w:rsidRPr="00E54774">
              <w:rPr>
                <w:rFonts w:cs="Arial"/>
                <w:color w:val="FF0000"/>
                <w:szCs w:val="18"/>
              </w:rPr>
              <w:t xml:space="preserve">De koopprijs </w:t>
            </w:r>
          </w:p>
        </w:tc>
        <w:tc>
          <w:tcPr>
            <w:tcW w:w="7371" w:type="dxa"/>
            <w:shd w:val="clear" w:color="auto" w:fill="auto"/>
          </w:tcPr>
          <w:p w:rsidR="00042293" w:rsidRPr="00E54774" w:rsidRDefault="00042293" w:rsidP="00042293">
            <w:pPr>
              <w:rPr>
                <w:lang w:val="nl"/>
              </w:rPr>
            </w:pPr>
            <w:r w:rsidRPr="00E54774">
              <w:rPr>
                <w:lang w:val="nl"/>
              </w:rPr>
              <w:t xml:space="preserve">Vaste tekst. </w:t>
            </w:r>
          </w:p>
          <w:p w:rsidR="00042293" w:rsidRPr="00E54774" w:rsidRDefault="00042293" w:rsidP="00042293">
            <w:pPr>
              <w:rPr>
                <w:lang w:val="nl"/>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rPr>
                <w:sz w:val="16"/>
                <w:szCs w:val="16"/>
              </w:rPr>
            </w:pPr>
            <w:r w:rsidRPr="00E54774">
              <w:rPr>
                <w:sz w:val="16"/>
                <w:szCs w:val="16"/>
              </w:rPr>
              <w:tab/>
              <w:t>./tagNaam(‘k_KoopprijsVariant’)</w:t>
            </w:r>
          </w:p>
          <w:p w:rsidR="00042293" w:rsidRPr="00737F18" w:rsidRDefault="00042293" w:rsidP="00E54774">
            <w:pPr>
              <w:spacing w:line="240" w:lineRule="auto"/>
            </w:pPr>
            <w:r w:rsidRPr="00E54774">
              <w:rPr>
                <w:sz w:val="16"/>
                <w:szCs w:val="16"/>
              </w:rPr>
              <w:tab/>
              <w:t>./tekst(‘roerende zaken inclusief’)</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rsidR="00042293" w:rsidRPr="00E54774" w:rsidRDefault="00042293" w:rsidP="00E54774">
            <w:pPr>
              <w:spacing w:line="240" w:lineRule="auto"/>
              <w:rPr>
                <w:szCs w:val="18"/>
                <w:u w:val="single"/>
              </w:rPr>
            </w:pPr>
            <w:r>
              <w:t>Zie variant 2a.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(vervreemder/verkoper)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Pr="00E54774" w:rsidRDefault="00042293" w:rsidP="00042293">
            <w:pPr>
              <w:rPr>
                <w:lang w:val="nl"/>
              </w:rPr>
            </w:pPr>
            <w:r w:rsidRPr="00E54774">
              <w:rPr>
                <w:lang w:val="nl"/>
              </w:rPr>
              <w:t xml:space="preserve">Vaste tekst. </w:t>
            </w:r>
            <w:r w:rsidR="004C01A5" w:rsidRPr="00E54774">
              <w:rPr>
                <w:lang w:val="nl"/>
              </w:rPr>
              <w:t>Hier worden de partijaanduidingen van de vervreemder en de verkrijger van de eerste koopovereenkomst vermeld, aangevuld met de koop</w:t>
            </w:r>
            <w:r w:rsidR="008E567A" w:rsidRPr="00E54774">
              <w:rPr>
                <w:lang w:val="nl"/>
              </w:rPr>
              <w:t>prijs voor de hele koop of per registergoed</w:t>
            </w:r>
            <w:r w:rsidR="004C01A5" w:rsidRPr="00E54774">
              <w:rPr>
                <w:lang w:val="nl"/>
              </w:rP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9C3EC1"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before="72" w:line="240" w:lineRule="auto"/>
              <w:rPr>
                <w:sz w:val="16"/>
                <w:szCs w:val="16"/>
                <w:lang w:val="nl"/>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9C3EC1"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8E567A" w:rsidRPr="00E54774">
              <w:rPr>
                <w:sz w:val="16"/>
                <w:szCs w:val="16"/>
              </w:rPr>
              <w:t xml:space="preserve">alleen </w:t>
            </w:r>
            <w:r w:rsidRPr="00E54774">
              <w:rPr>
                <w:sz w:val="16"/>
                <w:szCs w:val="16"/>
              </w:rPr>
              <w:t>koopprijs hele koop</w:t>
            </w:r>
            <w:r w:rsidR="008E567A"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8E567A" w:rsidRPr="00E54774">
              <w:rPr>
                <w:sz w:val="16"/>
                <w:szCs w:val="16"/>
              </w:rPr>
              <w:t xml:space="preserve">alleen </w:t>
            </w:r>
            <w:r w:rsidRPr="00E54774">
              <w:rPr>
                <w:sz w:val="16"/>
                <w:szCs w:val="16"/>
              </w:rPr>
              <w:t>koopprijs per registergoed</w:t>
            </w:r>
            <w:r w:rsidR="008E567A"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1</w:t>
            </w:r>
            <w:r w:rsidRPr="00E54774">
              <w:rPr>
                <w:sz w:val="16"/>
                <w:szCs w:val="16"/>
                <w:vertAlign w:val="superscript"/>
              </w:rPr>
              <w:t>e</w:t>
            </w:r>
            <w:r>
              <w:t>)</w:t>
            </w:r>
            <w:r w:rsidR="009C3EC1">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8E567A" w:rsidRPr="00E54774" w:rsidRDefault="008E567A" w:rsidP="00E54774">
            <w:pPr>
              <w:spacing w:line="240" w:lineRule="auto"/>
              <w:rPr>
                <w:sz w:val="16"/>
                <w:szCs w:val="16"/>
              </w:rPr>
            </w:pPr>
          </w:p>
          <w:p w:rsidR="008E567A" w:rsidRPr="00E54774" w:rsidRDefault="008E567A" w:rsidP="00E54774">
            <w:pPr>
              <w:spacing w:line="240" w:lineRule="auto"/>
              <w:rPr>
                <w:szCs w:val="18"/>
                <w:u w:val="single"/>
              </w:rPr>
            </w:pPr>
            <w:r w:rsidRPr="00E54774">
              <w:rPr>
                <w:sz w:val="16"/>
                <w:szCs w:val="16"/>
              </w:rPr>
              <w:t>-wanneer zowel de koopprijs hele koop als per registergoed aanwezig is dan de 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0000"/>
                <w:szCs w:val="18"/>
              </w:rPr>
            </w:pPr>
            <w:r w:rsidRPr="00E54774">
              <w:rPr>
                <w:rFonts w:cs="Arial"/>
                <w:color w:val="FF0000"/>
                <w:szCs w:val="18"/>
              </w:rPr>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voor roerende zaken begrepen.</w:t>
            </w:r>
            <w:r w:rsidRPr="00E54774">
              <w:rPr>
                <w:rFonts w:cs="Arial"/>
                <w:color w:val="339966"/>
                <w:szCs w:val="18"/>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Pr="00B0189C" w:rsidRDefault="00042293" w:rsidP="00E54774">
            <w:pPr>
              <w:spacing w:before="72" w:line="240" w:lineRule="auto"/>
            </w:pPr>
            <w:r w:rsidRPr="006148A7">
              <w:t>Vaste</w:t>
            </w:r>
            <w:r>
              <w:t xml:space="preserve"> tekst</w:t>
            </w:r>
            <w:r w:rsidRPr="00B0189C">
              <w:t xml:space="preserve"> </w:t>
            </w:r>
            <w:r>
              <w:t xml:space="preserve">waarin een </w:t>
            </w:r>
            <w:r w:rsidRPr="00B0189C">
              <w:t>keuze</w:t>
            </w:r>
            <w:r>
              <w:t xml:space="preserve"> gemaakt moet worden</w:t>
            </w:r>
            <w:r w:rsidRPr="00B0189C">
              <w:t xml:space="preserve"> tussen ‘de’ en ‘deze’.</w:t>
            </w:r>
          </w:p>
          <w:p w:rsidR="00042293" w:rsidRPr="00E54774" w:rsidRDefault="00042293" w:rsidP="00E54774">
            <w:pPr>
              <w:spacing w:before="72" w:line="240" w:lineRule="auto"/>
              <w:rPr>
                <w:sz w:val="16"/>
                <w:szCs w:val="16"/>
              </w:rPr>
            </w:pPr>
          </w:p>
          <w:p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//IMKAD_AangebodenStuk/StukdeelKoop[tia_Volgnummer(‘1’)]/tekstkeuze</w:t>
            </w:r>
            <w:r w:rsidR="009C3EC1" w:rsidRPr="00E54774">
              <w:rPr>
                <w:sz w:val="16"/>
                <w:szCs w:val="16"/>
              </w:rPr>
              <w:t>/</w:t>
            </w:r>
          </w:p>
          <w:p w:rsidR="00042293" w:rsidRPr="00E54774" w:rsidRDefault="00042293" w:rsidP="00E54774">
            <w:pPr>
              <w:spacing w:line="240" w:lineRule="auto"/>
              <w:rPr>
                <w:sz w:val="16"/>
                <w:szCs w:val="16"/>
              </w:rPr>
            </w:pPr>
            <w:r w:rsidRPr="00E54774">
              <w:rPr>
                <w:sz w:val="16"/>
                <w:szCs w:val="16"/>
              </w:rPr>
              <w:tab/>
              <w:t>./tagNaam(‘k_KoopprijsLidwoord’)</w:t>
            </w:r>
          </w:p>
          <w:p w:rsidR="00042293" w:rsidRPr="00E54774" w:rsidRDefault="00042293" w:rsidP="00E54774">
            <w:pPr>
              <w:spacing w:line="240" w:lineRule="auto"/>
              <w:rPr>
                <w:sz w:val="16"/>
                <w:szCs w:val="16"/>
              </w:rPr>
            </w:pPr>
            <w:r w:rsidRPr="00E54774">
              <w:rPr>
                <w:sz w:val="16"/>
                <w:szCs w:val="16"/>
              </w:rPr>
              <w:tab/>
              <w:t>./tekst(‘de’, ‘deze’)</w:t>
            </w:r>
          </w:p>
          <w:p w:rsidR="00042293" w:rsidRPr="00E54774" w:rsidRDefault="00042293" w:rsidP="00E54774">
            <w:pPr>
              <w:spacing w:line="240" w:lineRule="auto"/>
              <w:rPr>
                <w:szCs w:val="18"/>
                <w:u w:val="single"/>
              </w:rPr>
            </w:pPr>
          </w:p>
          <w:p w:rsidR="00042293" w:rsidRPr="00E54774" w:rsidRDefault="00042293" w:rsidP="00E54774">
            <w:pPr>
              <w:spacing w:line="240" w:lineRule="auto"/>
              <w:rPr>
                <w:sz w:val="16"/>
                <w:szCs w:val="16"/>
              </w:rPr>
            </w:pPr>
            <w:r w:rsidRPr="00E54774">
              <w:rPr>
                <w:sz w:val="16"/>
                <w:szCs w:val="16"/>
              </w:rPr>
              <w:t>-bedrag roerendezaken hele koop</w:t>
            </w:r>
            <w:r w:rsidR="008E567A" w:rsidRPr="00E54774">
              <w:rPr>
                <w:sz w:val="16"/>
                <w:szCs w:val="16"/>
              </w:rPr>
              <w:t xml:space="preserve"> wanneer deze eerder ook is getoond</w:t>
            </w:r>
          </w:p>
          <w:p w:rsidR="00042293" w:rsidRPr="00E54774" w:rsidRDefault="00042293" w:rsidP="00E54774">
            <w:pPr>
              <w:spacing w:line="240" w:lineRule="auto"/>
              <w:rPr>
                <w:u w:val="single"/>
              </w:rPr>
            </w:pPr>
            <w:r w:rsidRPr="00E54774">
              <w:rPr>
                <w:sz w:val="16"/>
                <w:szCs w:val="16"/>
              </w:rPr>
              <w:t>//IMKAD_AangebodenStuk/StukdeelKoop</w:t>
            </w:r>
            <w:r w:rsidRPr="00E54774">
              <w:rPr>
                <w:rFonts w:cs="Arial"/>
                <w:sz w:val="16"/>
                <w:szCs w:val="16"/>
              </w:rPr>
              <w:t>[tia_Volgnummer(‘1’)</w:t>
            </w:r>
            <w:r w:rsidRPr="00E54774">
              <w:rPr>
                <w:sz w:val="16"/>
                <w:szCs w:val="16"/>
              </w:rPr>
              <w:t>]/koopprijsSpecificatie</w:t>
            </w:r>
            <w:r w:rsidR="009C3EC1" w:rsidRPr="00E54774">
              <w:rPr>
                <w:sz w:val="16"/>
                <w:szCs w:val="16"/>
              </w:rPr>
              <w:t>/</w:t>
            </w:r>
          </w:p>
          <w:p w:rsidR="009C3EC1" w:rsidRPr="00E54774" w:rsidRDefault="00042293" w:rsidP="00E54774">
            <w:pPr>
              <w:spacing w:line="240" w:lineRule="auto"/>
              <w:rPr>
                <w:sz w:val="16"/>
                <w:szCs w:val="16"/>
              </w:rPr>
            </w:pPr>
            <w:r w:rsidRPr="00E54774">
              <w:rPr>
                <w:sz w:val="16"/>
                <w:szCs w:val="16"/>
              </w:rPr>
              <w:tab/>
              <w:t>./roerendezakenWaarde/</w:t>
            </w:r>
          </w:p>
          <w:p w:rsidR="00042293" w:rsidRPr="00E54774" w:rsidRDefault="009C3EC1"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9C3EC1"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rPr>
            </w:pPr>
            <w:r w:rsidRPr="00E54774">
              <w:rPr>
                <w:sz w:val="16"/>
                <w:szCs w:val="16"/>
              </w:rPr>
              <w:tab/>
              <w:t>./roerendezakenInclusief(‘true’)</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-bedrag roerende zaken per registergoed</w:t>
            </w:r>
            <w:r w:rsidR="008E567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(1</w:t>
            </w:r>
            <w:r w:rsidRPr="00E54774">
              <w:rPr>
                <w:sz w:val="16"/>
                <w:szCs w:val="16"/>
                <w:vertAlign w:val="superscript"/>
              </w:rPr>
              <w:t>e</w:t>
            </w:r>
            <w:r w:rsidRPr="00E54774">
              <w:rPr>
                <w:sz w:val="16"/>
                <w:szCs w:val="16"/>
              </w:rPr>
              <w:t>)</w:t>
            </w:r>
            <w:r w:rsidR="009C3EC1" w:rsidRPr="00E54774">
              <w:rPr>
                <w:sz w:val="16"/>
                <w:szCs w:val="16"/>
              </w:rPr>
              <w:t>/</w:t>
            </w:r>
          </w:p>
          <w:p w:rsidR="009C3EC1" w:rsidRPr="00E54774" w:rsidRDefault="00042293" w:rsidP="00E54774">
            <w:pPr>
              <w:spacing w:line="240" w:lineRule="auto"/>
              <w:ind w:left="227"/>
              <w:rPr>
                <w:sz w:val="16"/>
                <w:szCs w:val="16"/>
              </w:rPr>
            </w:pPr>
            <w:r w:rsidRPr="00E54774">
              <w:rPr>
                <w:sz w:val="16"/>
                <w:szCs w:val="16"/>
              </w:rPr>
              <w:t>./roerendezakenWaarde/</w:t>
            </w:r>
          </w:p>
          <w:p w:rsidR="00042293" w:rsidRPr="00E54774" w:rsidRDefault="009C3EC1"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C3EC1"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./roerendezakenInclusief(‘true’)</w:t>
            </w:r>
          </w:p>
          <w:p w:rsidR="00042293" w:rsidRDefault="00042293" w:rsidP="00E54774">
            <w:pPr>
              <w:spacing w:line="240" w:lineRule="auto"/>
              <w:rPr>
                <w:sz w:val="16"/>
                <w:szCs w:val="16"/>
              </w:rPr>
            </w:pPr>
          </w:p>
          <w:p w:rsidR="00F4025B" w:rsidRPr="00E54774" w:rsidRDefault="00F4025B" w:rsidP="00E54774">
            <w:pPr>
              <w:spacing w:line="240" w:lineRule="auto"/>
              <w:rPr>
                <w:sz w:val="16"/>
                <w:szCs w:val="16"/>
              </w:rPr>
            </w:pPr>
            <w:r w:rsidRPr="00BA098E">
              <w:rPr>
                <w:szCs w:val="18"/>
                <w:u w:val="single"/>
              </w:rPr>
              <w:t>Mapping roerende zaken opsomming</w:t>
            </w:r>
            <w:r>
              <w:rPr>
                <w:szCs w:val="18"/>
                <w:u w:val="single"/>
              </w:rPr>
              <w:t>:</w:t>
            </w:r>
          </w:p>
          <w:p w:rsidR="00042293" w:rsidRPr="00E54774" w:rsidRDefault="00042293" w:rsidP="00F4025B">
            <w:pPr>
              <w:spacing w:line="240" w:lineRule="auto"/>
              <w:rPr>
                <w:sz w:val="16"/>
                <w:szCs w:val="16"/>
              </w:rPr>
            </w:pPr>
            <w:r w:rsidRPr="00E54774">
              <w:rPr>
                <w:rFonts w:cs="Arial"/>
                <w:snapToGrid/>
                <w:kern w:val="0"/>
                <w:sz w:val="16"/>
                <w:szCs w:val="16"/>
                <w:lang w:eastAsia="nl-NL"/>
              </w:rPr>
              <w:t>//IMKAD_</w:t>
            </w:r>
            <w:r w:rsidRPr="00F4025B">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F4025B">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9C3EC1"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w:t>
            </w:r>
          </w:p>
          <w:p w:rsidR="00042293" w:rsidRPr="00E54774" w:rsidRDefault="00042293" w:rsidP="00E54774">
            <w:pPr>
              <w:spacing w:line="240" w:lineRule="auto"/>
              <w:rPr>
                <w:sz w:val="16"/>
                <w:szCs w:val="16"/>
              </w:rPr>
            </w:pPr>
            <w:r w:rsidRPr="00E54774">
              <w:rPr>
                <w:sz w:val="16"/>
                <w:szCs w:val="16"/>
              </w:rPr>
              <w:tab/>
              <w:t>./tekst(‘true’ = tekst wordt getoond; ‘false’ = tekst wordt niet getoond)</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F4025B">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9C3EC1"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(‘k_RegistergoederenOpsommingAangehechtTekst’)</w:t>
            </w:r>
          </w:p>
          <w:p w:rsidR="00042293" w:rsidRPr="00737F18" w:rsidRDefault="00042293" w:rsidP="00E54774">
            <w:pPr>
              <w:spacing w:line="240" w:lineRule="auto"/>
            </w:pPr>
            <w:r w:rsidRPr="00E54774">
              <w:rPr>
                <w:sz w:val="16"/>
                <w:szCs w:val="16"/>
              </w:rPr>
              <w:tab/>
              <w:t>./tekst(‘is’ of ‘zal worden’)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De koopprijs </w:t>
            </w:r>
          </w:p>
        </w:tc>
        <w:tc>
          <w:tcPr>
            <w:tcW w:w="7371" w:type="dxa"/>
            <w:shd w:val="clear" w:color="auto" w:fill="auto"/>
          </w:tcPr>
          <w:p w:rsidR="00042293" w:rsidRPr="00E54774" w:rsidRDefault="00042293" w:rsidP="00E54774">
            <w:pPr>
              <w:spacing w:before="72" w:line="240" w:lineRule="auto"/>
              <w:rPr>
                <w:u w:val="single"/>
                <w:lang w:val="nl"/>
              </w:rPr>
            </w:pPr>
            <w:r w:rsidRPr="00E1426B">
              <w:t>V</w:t>
            </w:r>
            <w:r>
              <w:t>aste tekst.</w:t>
            </w:r>
          </w:p>
          <w:p w:rsidR="00042293" w:rsidRPr="00E54774" w:rsidRDefault="00042293" w:rsidP="00E54774">
            <w:pPr>
              <w:spacing w:line="240" w:lineRule="auto"/>
              <w:rPr>
                <w:szCs w:val="18"/>
                <w:u w:val="single"/>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8E567A" w:rsidRDefault="008E567A" w:rsidP="00E54774">
            <w:pPr>
              <w:spacing w:before="72" w:line="240" w:lineRule="auto"/>
            </w:pPr>
            <w:r>
              <w:t xml:space="preserve">Voor </w:t>
            </w:r>
            <w:r w:rsidR="00ED7D75">
              <w:t xml:space="preserve">de </w:t>
            </w:r>
            <w:r>
              <w:t>opsomming</w:t>
            </w:r>
            <w:r w:rsidR="00ED7D75">
              <w:t xml:space="preserve"> van</w:t>
            </w:r>
            <w:r>
              <w:t xml:space="preserve"> registergoederen hetzelfde tonen als eerder in dit keuzeblok is getoond.</w:t>
            </w:r>
          </w:p>
          <w:p w:rsidR="00042293" w:rsidRPr="00E54774" w:rsidRDefault="00042293" w:rsidP="00E54774">
            <w:pPr>
              <w:spacing w:line="240" w:lineRule="auto"/>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(verkrijger/koper)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Pr="00584F58" w:rsidRDefault="00042293" w:rsidP="00E54774">
            <w:pPr>
              <w:spacing w:before="72" w:line="240" w:lineRule="auto"/>
            </w:pPr>
            <w:r w:rsidRPr="00584F58">
              <w:t>Vaste tekst</w:t>
            </w:r>
            <w:r>
              <w:t>.</w:t>
            </w:r>
            <w:r w:rsidR="00D44E24" w:rsidRPr="00E54774">
              <w:rPr>
                <w:lang w:val="nl"/>
              </w:rPr>
              <w:t xml:space="preserve"> Hier worden de partijaanduidingen van de vervreemder en de verkrijger van de tweede koop vermeld, aangevuld met de koop</w:t>
            </w:r>
            <w:r w:rsidR="008E567A" w:rsidRPr="00E54774">
              <w:rPr>
                <w:lang w:val="nl"/>
              </w:rPr>
              <w:t>prijs van de hele koop of per registergoed</w:t>
            </w:r>
            <w:r w:rsidR="00D44E24" w:rsidRPr="00E54774">
              <w:rPr>
                <w:lang w:val="nl"/>
              </w:rP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86262C"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86262C"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 hele koop</w:t>
            </w:r>
            <w:r w:rsidR="008E567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r w:rsidR="008E567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2</w:t>
            </w:r>
            <w:r w:rsidRPr="00E54774">
              <w:rPr>
                <w:sz w:val="16"/>
                <w:szCs w:val="16"/>
                <w:vertAlign w:val="superscript"/>
              </w:rPr>
              <w:t>e</w:t>
            </w:r>
            <w:r>
              <w:t>)</w:t>
            </w:r>
            <w:r w:rsidR="0086262C">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 xml:space="preserve">voor roerende zaken begrepen.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rsidR="00042293" w:rsidRPr="00B0189C" w:rsidRDefault="00042293" w:rsidP="00E54774">
            <w:pPr>
              <w:spacing w:before="72" w:line="240" w:lineRule="auto"/>
            </w:pPr>
            <w:r w:rsidRPr="007C0291">
              <w:t>Vaste tekst waarin de keuze die voor stukdeelkoop ‘1’ tussen ‘de’ en ‘deze’ gemaakt is wordt opgenomen.</w:t>
            </w:r>
          </w:p>
          <w:p w:rsidR="00042293" w:rsidRPr="00E54774" w:rsidRDefault="00042293" w:rsidP="00E54774">
            <w:pPr>
              <w:spacing w:line="240" w:lineRule="auto"/>
              <w:rPr>
                <w:sz w:val="16"/>
                <w:szCs w:val="16"/>
              </w:rPr>
            </w:pPr>
          </w:p>
          <w:p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-bedrag roerendezaken hele koop</w:t>
            </w:r>
            <w:r w:rsidR="008E567A" w:rsidRPr="00E54774">
              <w:rPr>
                <w:sz w:val="16"/>
                <w:szCs w:val="16"/>
              </w:rPr>
              <w:t xml:space="preserve"> wanneer deze eerder ook is getoond</w:t>
            </w:r>
          </w:p>
          <w:p w:rsidR="00042293" w:rsidRPr="00E54774" w:rsidRDefault="00042293" w:rsidP="00E54774">
            <w:pPr>
              <w:spacing w:line="240" w:lineRule="auto"/>
              <w:rPr>
                <w:u w:val="single"/>
              </w:rPr>
            </w:pPr>
            <w:r w:rsidRPr="00E54774">
              <w:rPr>
                <w:sz w:val="16"/>
                <w:szCs w:val="16"/>
              </w:rPr>
              <w:t>//IMKAD_AangebodenStuk/StukdeelKoop[</w:t>
            </w:r>
            <w:r w:rsidRPr="00E54774">
              <w:rPr>
                <w:rFonts w:cs="Arial"/>
                <w:sz w:val="16"/>
                <w:szCs w:val="16"/>
              </w:rPr>
              <w:t>tia_Volgnummer(‘2’)]</w:t>
            </w:r>
            <w:r w:rsidRPr="00E54774">
              <w:rPr>
                <w:sz w:val="16"/>
                <w:szCs w:val="16"/>
              </w:rPr>
              <w:t>/koopprijsSpecificatie</w:t>
            </w:r>
            <w:r w:rsidR="0086262C" w:rsidRPr="00E54774">
              <w:rPr>
                <w:sz w:val="16"/>
                <w:szCs w:val="16"/>
              </w:rPr>
              <w:t>/</w:t>
            </w:r>
          </w:p>
          <w:p w:rsidR="0086262C" w:rsidRPr="00E54774" w:rsidRDefault="00042293" w:rsidP="00E54774">
            <w:pPr>
              <w:spacing w:line="240" w:lineRule="auto"/>
              <w:rPr>
                <w:sz w:val="16"/>
                <w:szCs w:val="16"/>
              </w:rPr>
            </w:pPr>
            <w:r w:rsidRPr="00E54774">
              <w:rPr>
                <w:sz w:val="16"/>
                <w:szCs w:val="16"/>
              </w:rPr>
              <w:tab/>
              <w:t>./roerendezakenWaarde/</w:t>
            </w:r>
          </w:p>
          <w:p w:rsidR="00042293" w:rsidRPr="00E54774" w:rsidRDefault="0086262C"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86262C"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rPr>
            </w:pPr>
            <w:r w:rsidRPr="00E54774">
              <w:rPr>
                <w:sz w:val="16"/>
                <w:szCs w:val="16"/>
              </w:rPr>
              <w:tab/>
              <w:t>./roerendezakenInclusief(‘true’)</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-bedrag roerende zaken per registergoed</w:t>
            </w:r>
            <w:r w:rsidR="008E567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(2</w:t>
            </w:r>
            <w:r w:rsidRPr="00E54774">
              <w:rPr>
                <w:sz w:val="16"/>
                <w:szCs w:val="16"/>
                <w:vertAlign w:val="superscript"/>
              </w:rPr>
              <w:t>e</w:t>
            </w:r>
            <w:r w:rsidRPr="00E54774">
              <w:rPr>
                <w:sz w:val="16"/>
                <w:szCs w:val="16"/>
              </w:rPr>
              <w:t>)</w:t>
            </w:r>
            <w:r w:rsidR="0086262C" w:rsidRPr="00E54774">
              <w:rPr>
                <w:sz w:val="16"/>
                <w:szCs w:val="16"/>
              </w:rPr>
              <w:t>/</w:t>
            </w:r>
          </w:p>
          <w:p w:rsidR="0086262C" w:rsidRPr="00E54774" w:rsidRDefault="00042293" w:rsidP="00E54774">
            <w:pPr>
              <w:spacing w:line="240" w:lineRule="auto"/>
              <w:ind w:left="227"/>
              <w:rPr>
                <w:sz w:val="16"/>
                <w:szCs w:val="16"/>
              </w:rPr>
            </w:pPr>
            <w:r w:rsidRPr="00E54774">
              <w:rPr>
                <w:sz w:val="16"/>
                <w:szCs w:val="16"/>
              </w:rPr>
              <w:t>./roerendezakenWaarde/</w:t>
            </w:r>
          </w:p>
          <w:p w:rsidR="00042293" w:rsidRPr="00E54774" w:rsidRDefault="0086262C"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86262C"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./roerendezakenInclusief(‘true’)</w:t>
            </w:r>
          </w:p>
          <w:p w:rsidR="00042293" w:rsidRDefault="00042293" w:rsidP="00E54774">
            <w:pPr>
              <w:spacing w:line="240" w:lineRule="auto"/>
              <w:rPr>
                <w:sz w:val="16"/>
                <w:szCs w:val="16"/>
              </w:rPr>
            </w:pPr>
          </w:p>
          <w:p w:rsidR="00AB5F83" w:rsidRPr="00E54774" w:rsidRDefault="00AB5F83" w:rsidP="00AB5F83">
            <w:pPr>
              <w:spacing w:line="240" w:lineRule="auto"/>
              <w:rPr>
                <w:sz w:val="16"/>
                <w:szCs w:val="16"/>
              </w:rPr>
            </w:pPr>
            <w:r w:rsidRPr="00BA098E">
              <w:rPr>
                <w:szCs w:val="18"/>
                <w:u w:val="single"/>
              </w:rPr>
              <w:t>Mapping roerende zaken opsomming</w:t>
            </w:r>
            <w:r>
              <w:rPr>
                <w:szCs w:val="18"/>
                <w:u w:val="single"/>
              </w:rPr>
              <w:t>:</w:t>
            </w:r>
          </w:p>
          <w:p w:rsidR="00AB5F83" w:rsidRPr="00E54774" w:rsidRDefault="00AB5F83" w:rsidP="00AB5F83">
            <w:pPr>
              <w:spacing w:line="240" w:lineRule="auto"/>
              <w:rPr>
                <w:sz w:val="16"/>
                <w:szCs w:val="16"/>
              </w:rPr>
            </w:pPr>
            <w:r>
              <w:rPr>
                <w:rFonts w:cs="Arial"/>
                <w:snapToGrid/>
                <w:kern w:val="0"/>
                <w:sz w:val="16"/>
                <w:szCs w:val="16"/>
                <w:lang w:eastAsia="nl-NL"/>
              </w:rPr>
              <w:t xml:space="preserve">-zie </w:t>
            </w:r>
            <w:r w:rsidRPr="005B4018">
              <w:rPr>
                <w:sz w:val="16"/>
                <w:szCs w:val="16"/>
              </w:rPr>
              <w:t>voorgaande</w:t>
            </w:r>
            <w:r>
              <w:rPr>
                <w:rFonts w:cs="Arial"/>
                <w:snapToGrid/>
                <w:kern w:val="0"/>
                <w:sz w:val="16"/>
                <w:szCs w:val="16"/>
                <w:lang w:eastAsia="nl-NL"/>
              </w:rPr>
              <w:t xml:space="preserve"> </w:t>
            </w:r>
            <w:r w:rsidRPr="005B4018">
              <w:rPr>
                <w:sz w:val="16"/>
                <w:szCs w:val="16"/>
              </w:rPr>
              <w:t>mapping</w:t>
            </w:r>
            <w:r>
              <w:rPr>
                <w:rFonts w:cs="Arial"/>
                <w:snapToGrid/>
                <w:kern w:val="0"/>
                <w:sz w:val="16"/>
                <w:szCs w:val="16"/>
                <w:lang w:eastAsia="nl-NL"/>
              </w:rPr>
              <w:t xml:space="preserve"> ‘roerende zaken opsomming’ bij eerste koopprijs van het/de registergoed(eren)</w:t>
            </w:r>
          </w:p>
          <w:p w:rsidR="00042293" w:rsidRPr="00E1426B" w:rsidRDefault="00042293" w:rsidP="00E54774">
            <w:pPr>
              <w:spacing w:line="240" w:lineRule="auto"/>
            </w:pPr>
          </w:p>
        </w:tc>
      </w:tr>
    </w:tbl>
    <w:p w:rsidR="00042293" w:rsidRPr="0099042C" w:rsidRDefault="00042293" w:rsidP="00042293"/>
    <w:p w:rsidR="00042293" w:rsidRPr="00584193" w:rsidRDefault="00042293" w:rsidP="00042293">
      <w:pPr>
        <w:pStyle w:val="Kop4"/>
        <w:numPr>
          <w:ilvl w:val="3"/>
          <w:numId w:val="1"/>
        </w:numPr>
      </w:pPr>
      <w:bookmarkStart w:id="110" w:name="_Toc358624468"/>
      <w:bookmarkStart w:id="111" w:name="_Toc462994167"/>
      <w:r w:rsidRPr="00584193">
        <w:t>Variant 2.d Koopprijs, ‘vrij op naam’</w:t>
      </w:r>
      <w:bookmarkEnd w:id="110"/>
      <w:bookmarkEnd w:id="11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0000"/>
                <w:szCs w:val="18"/>
              </w:rPr>
            </w:pPr>
            <w:r w:rsidRPr="00E54774">
              <w:rPr>
                <w:rFonts w:cs="Arial"/>
                <w:color w:val="FF0000"/>
                <w:szCs w:val="18"/>
              </w:rPr>
              <w:t xml:space="preserve">De koopprijs </w:t>
            </w: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rPr>
                <w:sz w:val="16"/>
                <w:szCs w:val="16"/>
              </w:rPr>
            </w:pPr>
            <w:r w:rsidRPr="00E54774">
              <w:rPr>
                <w:sz w:val="16"/>
                <w:szCs w:val="16"/>
              </w:rPr>
              <w:tab/>
              <w:t>./tagNaam(‘k_KoopprijsVariant’)</w:t>
            </w:r>
          </w:p>
          <w:p w:rsidR="00042293" w:rsidRPr="00737F18" w:rsidRDefault="00042293" w:rsidP="00E54774">
            <w:pPr>
              <w:spacing w:line="240" w:lineRule="auto"/>
            </w:pPr>
            <w:r w:rsidRPr="00E54774">
              <w:rPr>
                <w:sz w:val="16"/>
                <w:szCs w:val="16"/>
              </w:rPr>
              <w:tab/>
              <w:t>./tekst(‘vrij op naam’)</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E54774" w:rsidRDefault="00042293" w:rsidP="00E54774">
            <w:pPr>
              <w:spacing w:before="72" w:line="240" w:lineRule="auto"/>
              <w:rPr>
                <w:sz w:val="16"/>
                <w:szCs w:val="16"/>
                <w:u w:val="single"/>
              </w:rPr>
            </w:pPr>
            <w:r w:rsidRPr="00E54774">
              <w:rPr>
                <w:lang w:val="nl"/>
              </w:rPr>
              <w:t>Zie variant 2a.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(vervreemder/verkoper)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Pr="00E54774" w:rsidRDefault="00042293" w:rsidP="00042293">
            <w:pPr>
              <w:rPr>
                <w:lang w:val="nl"/>
              </w:rPr>
            </w:pPr>
            <w:r w:rsidRPr="00E54774">
              <w:rPr>
                <w:lang w:val="nl"/>
              </w:rPr>
              <w:t>Vaste tekst.</w:t>
            </w:r>
            <w:r w:rsidR="008041CD" w:rsidRPr="00E54774">
              <w:rPr>
                <w:lang w:val="nl"/>
              </w:rPr>
              <w:t xml:space="preserve"> Hier worden de partijaanduidingen van de vervreemder en de verkrijger van de eerste koopovereenkomst vermeld, aangevuld met de koop</w:t>
            </w:r>
            <w:r w:rsidR="00ED7D75" w:rsidRPr="00E54774">
              <w:rPr>
                <w:lang w:val="nl"/>
              </w:rPr>
              <w:t>prijs van de hele ko</w:t>
            </w:r>
            <w:r w:rsidR="001A3C5E" w:rsidRPr="00E54774">
              <w:rPr>
                <w:lang w:val="nl"/>
              </w:rPr>
              <w:t>op of per registergoed</w:t>
            </w:r>
            <w:r w:rsidR="008041CD" w:rsidRPr="00E54774">
              <w:rPr>
                <w:lang w:val="nl"/>
              </w:rPr>
              <w:t>.</w:t>
            </w:r>
          </w:p>
          <w:p w:rsidR="00042293" w:rsidRPr="00E54774" w:rsidRDefault="00042293" w:rsidP="00E54774">
            <w:pPr>
              <w:spacing w:before="72" w:line="240" w:lineRule="auto"/>
              <w:rPr>
                <w:sz w:val="16"/>
                <w:szCs w:val="16"/>
                <w:u w:val="single"/>
                <w:lang w:val="nl"/>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260A83"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260A83"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1A3C5E" w:rsidRPr="00E54774">
              <w:rPr>
                <w:sz w:val="16"/>
                <w:szCs w:val="16"/>
              </w:rPr>
              <w:t xml:space="preserve">alleen </w:t>
            </w:r>
            <w:r w:rsidRPr="00E54774">
              <w:rPr>
                <w:sz w:val="16"/>
                <w:szCs w:val="16"/>
              </w:rPr>
              <w:t>koopprijs hele koop</w:t>
            </w:r>
            <w:r w:rsidR="001A3C5E"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1A3C5E" w:rsidRPr="00E54774">
              <w:rPr>
                <w:sz w:val="16"/>
                <w:szCs w:val="16"/>
              </w:rPr>
              <w:t xml:space="preserve">alleen </w:t>
            </w:r>
            <w:r w:rsidRPr="00E54774">
              <w:rPr>
                <w:sz w:val="16"/>
                <w:szCs w:val="16"/>
              </w:rPr>
              <w:t>koopprijs per registergoed</w:t>
            </w:r>
            <w:r w:rsidR="001A3C5E"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1</w:t>
            </w:r>
            <w:r w:rsidRPr="00E54774">
              <w:rPr>
                <w:sz w:val="16"/>
                <w:szCs w:val="16"/>
                <w:vertAlign w:val="superscript"/>
              </w:rPr>
              <w:t>e</w:t>
            </w:r>
            <w:r>
              <w:t>)</w:t>
            </w:r>
            <w:r w:rsidR="00260A83">
              <w:t>/</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1A3C5E" w:rsidRPr="00E54774" w:rsidRDefault="001A3C5E" w:rsidP="00E54774">
            <w:pPr>
              <w:spacing w:line="240" w:lineRule="auto"/>
              <w:rPr>
                <w:sz w:val="16"/>
                <w:szCs w:val="16"/>
              </w:rPr>
            </w:pPr>
          </w:p>
          <w:p w:rsidR="001A3C5E" w:rsidRPr="00E54774" w:rsidRDefault="001A3C5E" w:rsidP="00E54774">
            <w:pPr>
              <w:spacing w:line="240" w:lineRule="auto"/>
              <w:rPr>
                <w:sz w:val="16"/>
                <w:szCs w:val="16"/>
                <w:u w:val="single"/>
              </w:rPr>
            </w:pPr>
            <w:r w:rsidRPr="00E54774">
              <w:rPr>
                <w:sz w:val="16"/>
                <w:szCs w:val="16"/>
              </w:rPr>
              <w:t>-wanneer zowel de koopprijs hele koop als per registergoed aanwezig is dan 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De notariële kosten, de daarover verschuldigde omzetbelasting en het kadastraal recht wegens de levering van</w:t>
            </w: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-omzetbelasting hele koop</w:t>
            </w:r>
            <w:r w:rsidR="001A3C5E" w:rsidRPr="00E54774">
              <w:rPr>
                <w:sz w:val="16"/>
                <w:szCs w:val="16"/>
              </w:rPr>
              <w:t xml:space="preserve"> wanneer deze eerder ook getoond is</w:t>
            </w:r>
          </w:p>
          <w:p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w:t>
            </w:r>
          </w:p>
          <w:p w:rsidR="00260A83" w:rsidRPr="00E54774" w:rsidRDefault="00042293" w:rsidP="00E54774">
            <w:pPr>
              <w:spacing w:line="240" w:lineRule="auto"/>
              <w:rPr>
                <w:sz w:val="16"/>
                <w:szCs w:val="16"/>
              </w:rPr>
            </w:pPr>
            <w:r w:rsidRPr="00E54774">
              <w:rPr>
                <w:sz w:val="16"/>
                <w:szCs w:val="16"/>
              </w:rPr>
              <w:tab/>
              <w:t>./omzetbelasting/</w:t>
            </w:r>
          </w:p>
          <w:p w:rsidR="00042293" w:rsidRPr="00E54774" w:rsidRDefault="00260A83"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260A83"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u w:val="single"/>
                <w:lang w:val="nl"/>
              </w:rPr>
            </w:pPr>
            <w:r w:rsidRPr="00E54774">
              <w:rPr>
                <w:sz w:val="16"/>
                <w:szCs w:val="16"/>
              </w:rPr>
              <w:tab/>
              <w:t>./omzetbelastingInclusief(‘true’)</w:t>
            </w:r>
          </w:p>
          <w:p w:rsidR="00042293" w:rsidRPr="00E54774" w:rsidRDefault="00042293" w:rsidP="00E54774">
            <w:pPr>
              <w:spacing w:line="240" w:lineRule="auto"/>
              <w:rPr>
                <w:sz w:val="16"/>
                <w:szCs w:val="16"/>
              </w:rPr>
            </w:pPr>
            <w:r w:rsidRPr="00E54774">
              <w:rPr>
                <w:sz w:val="16"/>
                <w:szCs w:val="16"/>
              </w:rPr>
              <w:t xml:space="preserve"> </w:t>
            </w:r>
          </w:p>
          <w:p w:rsidR="00042293" w:rsidRPr="00E54774" w:rsidRDefault="00042293" w:rsidP="00E54774">
            <w:pPr>
              <w:spacing w:line="240" w:lineRule="auto"/>
              <w:rPr>
                <w:sz w:val="16"/>
                <w:szCs w:val="16"/>
              </w:rPr>
            </w:pPr>
            <w:r w:rsidRPr="00E54774">
              <w:rPr>
                <w:sz w:val="16"/>
                <w:szCs w:val="16"/>
              </w:rPr>
              <w:t>-omzetbelasting per registergoed</w:t>
            </w:r>
            <w:r w:rsidR="001A3C5E" w:rsidRPr="00E54774">
              <w:rPr>
                <w:sz w:val="16"/>
                <w:szCs w:val="16"/>
              </w:rPr>
              <w:t xml:space="preserve"> wanneer deze eerder ook getoond is</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(1</w:t>
            </w:r>
            <w:r w:rsidRPr="00E54774">
              <w:rPr>
                <w:sz w:val="16"/>
                <w:szCs w:val="16"/>
                <w:vertAlign w:val="superscript"/>
              </w:rPr>
              <w:t>e</w:t>
            </w:r>
            <w:r w:rsidRPr="00E54774">
              <w:rPr>
                <w:sz w:val="16"/>
                <w:szCs w:val="16"/>
              </w:rPr>
              <w:t>)</w:t>
            </w:r>
            <w:r w:rsidR="00260A83" w:rsidRPr="00E54774">
              <w:rPr>
                <w:sz w:val="16"/>
                <w:szCs w:val="16"/>
              </w:rPr>
              <w:t>/</w:t>
            </w:r>
          </w:p>
          <w:p w:rsidR="00260A83" w:rsidRPr="00E54774" w:rsidRDefault="00042293" w:rsidP="00E54774">
            <w:pPr>
              <w:spacing w:line="240" w:lineRule="auto"/>
              <w:rPr>
                <w:sz w:val="16"/>
                <w:szCs w:val="16"/>
              </w:rPr>
            </w:pPr>
            <w:r w:rsidRPr="00E54774">
              <w:rPr>
                <w:sz w:val="16"/>
                <w:szCs w:val="16"/>
              </w:rPr>
              <w:tab/>
              <w:t>./omzetbelasting/</w:t>
            </w:r>
          </w:p>
          <w:p w:rsidR="00042293" w:rsidRPr="00E54774" w:rsidRDefault="00260A83"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260A83"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rPr>
            </w:pPr>
            <w:r w:rsidRPr="00E54774">
              <w:rPr>
                <w:sz w:val="16"/>
                <w:szCs w:val="16"/>
              </w:rPr>
              <w:tab/>
              <w:t>./omzetbelastingInclusief(‘true’)</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3366FF"/>
                <w:szCs w:val="18"/>
              </w:rPr>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[volgnummer] /</w:t>
            </w:r>
            <w:r w:rsidRPr="00E54774">
              <w:rPr>
                <w:rFonts w:cs="Arial"/>
                <w:color w:val="339966"/>
                <w:szCs w:val="18"/>
              </w:rPr>
              <w:t xml:space="preserve">Registergoederen </w:t>
            </w:r>
            <w:r w:rsidRPr="00E54774">
              <w:rPr>
                <w:rFonts w:cs="Arial"/>
                <w:color w:val="800080"/>
                <w:szCs w:val="18"/>
              </w:rPr>
              <w:t>[volgnummer], [volgnummer] en [volgnummer] /</w:t>
            </w:r>
            <w:r w:rsidRPr="00E54774">
              <w:rPr>
                <w:rFonts w:cs="Arial"/>
                <w:color w:val="FF0000"/>
                <w:szCs w:val="18"/>
              </w:rPr>
              <w:t xml:space="preserve">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rsidR="001A3C5E" w:rsidRDefault="001A3C5E" w:rsidP="00E54774">
            <w:pPr>
              <w:spacing w:before="72" w:line="240" w:lineRule="auto"/>
            </w:pPr>
            <w:r>
              <w:t xml:space="preserve">Voor </w:t>
            </w:r>
            <w:r w:rsidR="00ED7D75">
              <w:t xml:space="preserve">de </w:t>
            </w:r>
            <w:r>
              <w:t>opsomming</w:t>
            </w:r>
            <w:r w:rsidR="00ED7D75">
              <w:t xml:space="preserve"> van</w:t>
            </w:r>
            <w:r>
              <w:t xml:space="preserve"> registergoederen hetzelfde tonen als eerder in dit keuzeblok is getoond.</w:t>
            </w:r>
          </w:p>
          <w:p w:rsidR="00042293" w:rsidRPr="00E54774" w:rsidRDefault="00042293" w:rsidP="00E54774">
            <w:pPr>
              <w:spacing w:before="72" w:line="240" w:lineRule="auto"/>
              <w:rPr>
                <w:sz w:val="16"/>
                <w:szCs w:val="16"/>
                <w:u w:val="single"/>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zijn voor rekening van </w:t>
            </w:r>
            <w:r w:rsidRPr="00E54774">
              <w:rPr>
                <w:rFonts w:cs="Arial"/>
                <w:color w:val="339966"/>
                <w:szCs w:val="18"/>
              </w:rPr>
              <w:t>(vervreemder/verkoper)</w:t>
            </w:r>
            <w:r w:rsidRPr="00E54774">
              <w:rPr>
                <w:rFonts w:cs="Arial"/>
                <w:color w:val="FF0000"/>
                <w:szCs w:val="18"/>
              </w:rPr>
              <w:t>.</w:t>
            </w: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E54774">
            <w:pPr>
              <w:spacing w:before="72" w:line="240" w:lineRule="auto"/>
              <w:rPr>
                <w:sz w:val="16"/>
                <w:szCs w:val="16"/>
                <w:lang w:val="nl"/>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260A83"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./vervreemderRechtRef/Partij/aanduidingPartij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260A83"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./vervreemderRechtRef/Partij/Partij/aanduidingPartij</w:t>
            </w:r>
          </w:p>
          <w:p w:rsidR="00042293" w:rsidRPr="00E54774" w:rsidRDefault="00042293" w:rsidP="00E54774">
            <w:pPr>
              <w:spacing w:line="240" w:lineRule="auto"/>
              <w:rPr>
                <w:sz w:val="16"/>
                <w:szCs w:val="16"/>
                <w:u w:val="single"/>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De koopprijs </w:t>
            </w: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E54774">
            <w:pPr>
              <w:spacing w:line="240" w:lineRule="auto"/>
              <w:rPr>
                <w:sz w:val="16"/>
                <w:szCs w:val="16"/>
                <w:u w:val="single"/>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E1435A" w:rsidRDefault="00E1435A" w:rsidP="00E54774">
            <w:pPr>
              <w:spacing w:before="72" w:line="240" w:lineRule="auto"/>
            </w:pPr>
            <w:r>
              <w:t xml:space="preserve">Voor </w:t>
            </w:r>
            <w:r w:rsidR="00ED7D75">
              <w:t xml:space="preserve">de </w:t>
            </w:r>
            <w:r>
              <w:t xml:space="preserve">opsomming </w:t>
            </w:r>
            <w:r w:rsidR="00ED7D75">
              <w:t xml:space="preserve">van </w:t>
            </w:r>
            <w:r>
              <w:t>registergoederen hetzelfde tonen als eerder in dit keuzeblok is getoond.</w:t>
            </w:r>
          </w:p>
          <w:p w:rsidR="00042293" w:rsidRPr="00E54774" w:rsidRDefault="00042293" w:rsidP="00E54774">
            <w:pPr>
              <w:spacing w:before="72" w:line="240" w:lineRule="auto"/>
              <w:rPr>
                <w:sz w:val="16"/>
                <w:szCs w:val="16"/>
                <w:u w:val="single"/>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(verkrijger/</w:t>
            </w:r>
            <w:r w:rsidR="00DF57F7" w:rsidRPr="00E54774">
              <w:rPr>
                <w:rFonts w:cs="Arial"/>
                <w:color w:val="339966"/>
                <w:szCs w:val="18"/>
              </w:rPr>
              <w:t xml:space="preserve"> </w:t>
            </w:r>
            <w:r w:rsidRPr="00E54774">
              <w:rPr>
                <w:rFonts w:cs="Arial"/>
                <w:color w:val="339966"/>
                <w:szCs w:val="18"/>
              </w:rPr>
              <w:t>koper)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rsidRPr="00E1426B">
              <w:t>V</w:t>
            </w:r>
            <w:r>
              <w:t>aste tekst.</w:t>
            </w:r>
            <w:r w:rsidR="00260A83">
              <w:t xml:space="preserve"> </w:t>
            </w:r>
            <w:r w:rsidR="00260A83" w:rsidRPr="00E54774">
              <w:rPr>
                <w:lang w:val="nl"/>
              </w:rPr>
              <w:t>Hier worden de partijaanduidingen van de vervreemder en de verkrijger van de tweede koop vermeld, aangevuld met de koop</w:t>
            </w:r>
            <w:r w:rsidR="00ED7D75" w:rsidRPr="00E54774">
              <w:rPr>
                <w:lang w:val="nl"/>
              </w:rPr>
              <w:t>prijs voor de hele koop of per registergoed</w:t>
            </w:r>
            <w:r w:rsidR="00260A83" w:rsidRPr="00E54774">
              <w:rPr>
                <w:lang w:val="nl"/>
              </w:rP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820E57"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820E57"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 hele koop</w:t>
            </w:r>
            <w:r w:rsidR="00E1435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r w:rsidR="00E1435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2</w:t>
            </w:r>
            <w:r w:rsidRPr="00E54774">
              <w:rPr>
                <w:sz w:val="16"/>
                <w:szCs w:val="16"/>
                <w:vertAlign w:val="superscript"/>
              </w:rPr>
              <w:t>e</w:t>
            </w:r>
            <w:r>
              <w:t>)</w:t>
            </w:r>
            <w:r w:rsidR="00820E57">
              <w:t>/</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u w:val="single"/>
              </w:rPr>
            </w:pPr>
            <w:r w:rsidRPr="00E54774">
              <w:rPr>
                <w:sz w:val="16"/>
                <w:szCs w:val="16"/>
              </w:rPr>
              <w:tab/>
              <w:t>./valuta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 xml:space="preserve">De notariële kosten, de daarover verschuldigde omzetbelasting en het kadastraal recht wegens de levering van </w:t>
            </w: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-omzetbelasting hele koop</w:t>
            </w:r>
            <w:r w:rsidR="00E1435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/StukdeelKoop[tia_Volgnummer(‘2’)]/koopprijsSpecificatie/</w:t>
            </w:r>
          </w:p>
          <w:p w:rsidR="00820E57" w:rsidRPr="00E54774" w:rsidRDefault="00042293" w:rsidP="00E54774">
            <w:pPr>
              <w:spacing w:line="240" w:lineRule="auto"/>
              <w:rPr>
                <w:sz w:val="16"/>
                <w:szCs w:val="16"/>
              </w:rPr>
            </w:pPr>
            <w:r w:rsidRPr="00E54774">
              <w:rPr>
                <w:sz w:val="16"/>
                <w:szCs w:val="16"/>
              </w:rPr>
              <w:tab/>
              <w:t>./omzetbelasting/</w:t>
            </w:r>
          </w:p>
          <w:p w:rsidR="00042293" w:rsidRPr="00E54774" w:rsidRDefault="00820E57"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820E57"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rPr>
            </w:pPr>
            <w:r w:rsidRPr="00E54774">
              <w:rPr>
                <w:sz w:val="16"/>
                <w:szCs w:val="16"/>
              </w:rPr>
              <w:tab/>
              <w:t>./omzetbelastingInclusief(‘true’)</w:t>
            </w:r>
          </w:p>
          <w:p w:rsidR="00042293" w:rsidRPr="00E54774" w:rsidRDefault="00042293" w:rsidP="00E54774">
            <w:pPr>
              <w:spacing w:line="240" w:lineRule="auto"/>
              <w:rPr>
                <w:sz w:val="16"/>
                <w:szCs w:val="16"/>
                <w:u w:val="single"/>
                <w:lang w:val="nl"/>
              </w:rPr>
            </w:pPr>
          </w:p>
          <w:p w:rsidR="00042293" w:rsidRPr="00E54774" w:rsidRDefault="00042293" w:rsidP="00E54774">
            <w:pPr>
              <w:spacing w:line="240" w:lineRule="auto"/>
              <w:rPr>
                <w:sz w:val="16"/>
                <w:szCs w:val="16"/>
              </w:rPr>
            </w:pPr>
            <w:r w:rsidRPr="00E54774">
              <w:rPr>
                <w:sz w:val="16"/>
                <w:szCs w:val="16"/>
              </w:rPr>
              <w:t>-omzetbelasting per registergoed</w:t>
            </w:r>
            <w:r w:rsidR="00E1435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(2</w:t>
            </w:r>
            <w:r w:rsidRPr="00E54774">
              <w:rPr>
                <w:sz w:val="16"/>
                <w:szCs w:val="16"/>
                <w:vertAlign w:val="superscript"/>
              </w:rPr>
              <w:t>e</w:t>
            </w:r>
            <w:r w:rsidRPr="00E54774">
              <w:rPr>
                <w:sz w:val="16"/>
                <w:szCs w:val="16"/>
              </w:rPr>
              <w:t>)</w:t>
            </w:r>
            <w:r w:rsidR="00820E57" w:rsidRPr="00E54774">
              <w:rPr>
                <w:sz w:val="16"/>
                <w:szCs w:val="16"/>
              </w:rPr>
              <w:t>/</w:t>
            </w:r>
          </w:p>
          <w:p w:rsidR="00820E57" w:rsidRPr="00E54774" w:rsidRDefault="00042293" w:rsidP="00E54774">
            <w:pPr>
              <w:spacing w:line="240" w:lineRule="auto"/>
              <w:rPr>
                <w:sz w:val="16"/>
                <w:szCs w:val="16"/>
              </w:rPr>
            </w:pPr>
            <w:r w:rsidRPr="00E54774">
              <w:rPr>
                <w:sz w:val="16"/>
                <w:szCs w:val="16"/>
              </w:rPr>
              <w:tab/>
              <w:t>./omzetbelasting/</w:t>
            </w:r>
          </w:p>
          <w:p w:rsidR="00042293" w:rsidRPr="00E54774" w:rsidRDefault="00820E57"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820E57"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u w:val="single"/>
                <w:lang w:val="nl"/>
              </w:rPr>
            </w:pPr>
            <w:r w:rsidRPr="00E54774">
              <w:rPr>
                <w:sz w:val="16"/>
                <w:szCs w:val="16"/>
              </w:rPr>
              <w:tab/>
              <w:t>./omzetbelastingInclusief(‘true’)</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3366FF"/>
                <w:szCs w:val="18"/>
              </w:rPr>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 xml:space="preserve">[volgnummer] </w:t>
            </w:r>
            <w:r w:rsidRPr="00E54774">
              <w:rPr>
                <w:rFonts w:cs="Arial"/>
                <w:color w:val="339966"/>
                <w:szCs w:val="18"/>
              </w:rPr>
              <w:t xml:space="preserve">/Registergoederen </w:t>
            </w:r>
            <w:r w:rsidRPr="00E54774">
              <w:rPr>
                <w:rFonts w:cs="Arial"/>
                <w:color w:val="800080"/>
                <w:szCs w:val="18"/>
              </w:rPr>
              <w:t xml:space="preserve">[volgnummer], [volgnummer] en [volgnummer]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rsidR="00E1435A" w:rsidRDefault="00E1435A" w:rsidP="00E54774">
            <w:pPr>
              <w:spacing w:before="72" w:line="240" w:lineRule="auto"/>
            </w:pPr>
            <w:r>
              <w:t xml:space="preserve">Voor </w:t>
            </w:r>
            <w:r w:rsidR="008441BA">
              <w:t xml:space="preserve">de </w:t>
            </w:r>
            <w:r>
              <w:t>opsomming</w:t>
            </w:r>
            <w:r w:rsidR="008441BA">
              <w:t xml:space="preserve"> van</w:t>
            </w:r>
            <w:r>
              <w:t xml:space="preserve"> registergoederen hetzelfde tonen als eerder in dit keuzeblok is getoond.</w:t>
            </w:r>
          </w:p>
          <w:p w:rsidR="00042293" w:rsidRPr="00E54774" w:rsidRDefault="00042293" w:rsidP="00E54774">
            <w:pPr>
              <w:spacing w:before="72" w:line="240" w:lineRule="auto"/>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zijn voor rekening van </w:t>
            </w:r>
            <w:r w:rsidRPr="00E54774">
              <w:rPr>
                <w:rFonts w:cs="Arial"/>
                <w:color w:val="339966"/>
                <w:szCs w:val="18"/>
              </w:rPr>
              <w:t>partij [volgletter/volgnummer]</w:t>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820E57"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820E57"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line="240" w:lineRule="auto"/>
              <w:rPr>
                <w:sz w:val="16"/>
                <w:szCs w:val="16"/>
              </w:rPr>
            </w:pPr>
          </w:p>
        </w:tc>
      </w:tr>
    </w:tbl>
    <w:p w:rsidR="00042293" w:rsidRPr="008869BF" w:rsidRDefault="00042293" w:rsidP="00042293">
      <w:pPr>
        <w:autoSpaceDE w:val="0"/>
        <w:autoSpaceDN w:val="0"/>
        <w:adjustRightInd w:val="0"/>
        <w:rPr>
          <w:rFonts w:cs="Arial"/>
          <w:color w:val="FF0000"/>
          <w:sz w:val="20"/>
        </w:rPr>
      </w:pPr>
    </w:p>
    <w:p w:rsidR="00042293" w:rsidRDefault="00042293" w:rsidP="00042293">
      <w:pPr>
        <w:pStyle w:val="Kop4"/>
        <w:numPr>
          <w:ilvl w:val="3"/>
          <w:numId w:val="1"/>
        </w:numPr>
      </w:pPr>
      <w:bookmarkStart w:id="112" w:name="_Toc358624469"/>
      <w:bookmarkStart w:id="113" w:name="_Toc462994168"/>
      <w:r w:rsidRPr="00584193">
        <w:t>Variant 2.e Koopprijs, ‘exclusief omzetbelasting’</w:t>
      </w:r>
      <w:bookmarkEnd w:id="112"/>
      <w:bookmarkEnd w:id="11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p w:rsidR="00042293" w:rsidRPr="00E54774" w:rsidRDefault="00042293" w:rsidP="00E54774">
            <w:pPr>
              <w:autoSpaceDE w:val="0"/>
              <w:autoSpaceDN w:val="0"/>
              <w:adjustRightInd w:val="0"/>
              <w:rPr>
                <w:rFonts w:cs="Arial"/>
                <w:color w:val="000000"/>
                <w:szCs w:val="18"/>
              </w:rPr>
            </w:pP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042293">
            <w:pPr>
              <w:rPr>
                <w:lang w:val="nl"/>
              </w:rPr>
            </w:pPr>
            <w:r w:rsidRPr="00E54774">
              <w:rPr>
                <w:lang w:val="nl"/>
              </w:rPr>
              <w:t>Hier worden de partijaanduidingen van de vervreemder en de verkrijger van de eerste koop vermeld, aangevuld met de koop</w:t>
            </w:r>
            <w:r w:rsidR="003E245D" w:rsidRPr="00E54774">
              <w:rPr>
                <w:lang w:val="nl"/>
              </w:rPr>
              <w:t>prijs voor de hele koop of per registergoed</w:t>
            </w:r>
            <w:r w:rsidRPr="00E54774">
              <w:rPr>
                <w:lang w:val="nl"/>
              </w:rPr>
              <w:t>.</w:t>
            </w:r>
          </w:p>
          <w:p w:rsidR="00042293" w:rsidRPr="00E54774" w:rsidRDefault="00042293" w:rsidP="00E54774">
            <w:pPr>
              <w:spacing w:before="72" w:line="240" w:lineRule="auto"/>
              <w:rPr>
                <w:u w:val="single"/>
                <w:lang w:val="nl"/>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rPr>
                <w:sz w:val="16"/>
                <w:szCs w:val="16"/>
              </w:rPr>
            </w:pPr>
            <w:r w:rsidRPr="00E54774">
              <w:rPr>
                <w:sz w:val="16"/>
                <w:szCs w:val="16"/>
              </w:rPr>
              <w:tab/>
              <w:t>./tagNaam(‘k_KoopprijsVariant’)</w:t>
            </w:r>
          </w:p>
          <w:p w:rsidR="00042293" w:rsidRPr="00737F18" w:rsidRDefault="00042293" w:rsidP="00E54774">
            <w:pPr>
              <w:spacing w:line="240" w:lineRule="auto"/>
            </w:pPr>
            <w:r w:rsidRPr="00E54774">
              <w:rPr>
                <w:sz w:val="16"/>
                <w:szCs w:val="16"/>
              </w:rPr>
              <w:tab/>
              <w:t>./tekst(‘exclusief omzetbelasting’)</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E54774" w:rsidRDefault="00042293" w:rsidP="00E54774">
            <w:pPr>
              <w:spacing w:before="72" w:line="240" w:lineRule="auto"/>
              <w:rPr>
                <w:sz w:val="16"/>
                <w:szCs w:val="16"/>
                <w:u w:val="single"/>
              </w:rPr>
            </w:pPr>
            <w:r w:rsidRPr="00E54774">
              <w:rPr>
                <w:lang w:val="nl"/>
              </w:rPr>
              <w:t>Zie variant 2a.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(vervreemder/verkoper)</w:t>
            </w:r>
            <w:r w:rsidRPr="00E54774">
              <w:rPr>
                <w:rFonts w:cs="Arial"/>
                <w:color w:val="008000"/>
                <w:szCs w:val="18"/>
              </w:rPr>
              <w:t xml:space="preserve"> </w:t>
            </w:r>
            <w:r w:rsidRPr="00E54774">
              <w:rPr>
                <w:rFonts w:cs="Arial"/>
                <w:color w:val="FF0000"/>
                <w:szCs w:val="18"/>
              </w:rPr>
              <w:t xml:space="preserve">en </w:t>
            </w:r>
            <w:r w:rsidRPr="00E54774">
              <w:rPr>
                <w:rFonts w:cs="Arial"/>
                <w:color w:val="339966"/>
                <w:szCs w:val="18"/>
              </w:rPr>
              <w:t>partij [volgletter/volgnummer]</w:t>
            </w:r>
            <w:r w:rsidRPr="00E54774">
              <w:rPr>
                <w:rFonts w:cs="Arial"/>
                <w:color w:val="008000"/>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204AC0"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204AC0"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3E245D" w:rsidRPr="00E54774">
              <w:rPr>
                <w:sz w:val="16"/>
                <w:szCs w:val="16"/>
              </w:rPr>
              <w:t xml:space="preserve">alleen </w:t>
            </w:r>
            <w:r w:rsidRPr="00E54774">
              <w:rPr>
                <w:sz w:val="16"/>
                <w:szCs w:val="16"/>
              </w:rPr>
              <w:t>koopprijs hele koop</w:t>
            </w:r>
            <w:r w:rsidR="003E245D"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737F18" w:rsidRDefault="00042293" w:rsidP="00E54774">
            <w:pPr>
              <w:spacing w:line="240" w:lineRule="auto"/>
            </w:pPr>
            <w:r w:rsidRPr="00E54774">
              <w:rPr>
                <w:sz w:val="16"/>
                <w:szCs w:val="16"/>
              </w:rPr>
              <w:tab/>
              <w:t>./valuta</w:t>
            </w:r>
          </w:p>
          <w:p w:rsidR="00042293" w:rsidRPr="00E54774" w:rsidRDefault="00042293" w:rsidP="00E54774">
            <w:pPr>
              <w:spacing w:before="72" w:line="240" w:lineRule="auto"/>
              <w:rPr>
                <w:sz w:val="16"/>
                <w:szCs w:val="16"/>
                <w:u w:val="single"/>
              </w:rPr>
            </w:pPr>
          </w:p>
          <w:p w:rsidR="00042293" w:rsidRPr="00E54774" w:rsidRDefault="00042293" w:rsidP="00E54774">
            <w:pPr>
              <w:spacing w:line="240" w:lineRule="auto"/>
              <w:rPr>
                <w:sz w:val="16"/>
                <w:szCs w:val="16"/>
              </w:rPr>
            </w:pPr>
            <w:r w:rsidRPr="00E54774">
              <w:rPr>
                <w:sz w:val="16"/>
                <w:szCs w:val="16"/>
              </w:rPr>
              <w:t>-</w:t>
            </w:r>
            <w:r w:rsidR="003E245D" w:rsidRPr="00E54774">
              <w:rPr>
                <w:sz w:val="16"/>
                <w:szCs w:val="16"/>
              </w:rPr>
              <w:t xml:space="preserve">alleen </w:t>
            </w:r>
            <w:r w:rsidRPr="00E54774">
              <w:rPr>
                <w:sz w:val="16"/>
                <w:szCs w:val="16"/>
              </w:rPr>
              <w:t>koopprijs per registergoed</w:t>
            </w:r>
            <w:r w:rsidR="003E245D"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1</w:t>
            </w:r>
            <w:r w:rsidRPr="00E54774">
              <w:rPr>
                <w:sz w:val="16"/>
                <w:szCs w:val="16"/>
                <w:vertAlign w:val="superscript"/>
              </w:rPr>
              <w:t>e</w:t>
            </w:r>
            <w:r>
              <w:t>)</w:t>
            </w:r>
            <w:r w:rsidR="00204AC0">
              <w:t>/</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3E245D" w:rsidRPr="00E54774" w:rsidRDefault="003E245D" w:rsidP="00E54774">
            <w:pPr>
              <w:spacing w:line="240" w:lineRule="auto"/>
              <w:rPr>
                <w:sz w:val="16"/>
                <w:szCs w:val="16"/>
              </w:rPr>
            </w:pPr>
          </w:p>
          <w:p w:rsidR="003E245D" w:rsidRPr="00E54774" w:rsidRDefault="003E245D" w:rsidP="00E54774">
            <w:pPr>
              <w:spacing w:line="240" w:lineRule="auto"/>
              <w:rPr>
                <w:sz w:val="16"/>
                <w:szCs w:val="16"/>
                <w:u w:val="single"/>
              </w:rPr>
            </w:pPr>
            <w:r w:rsidRPr="00E54774">
              <w:rPr>
                <w:sz w:val="16"/>
                <w:szCs w:val="16"/>
              </w:rPr>
              <w:t>-wanneer zowel de koopprijs hele koop als per registergoed aanwezig is dan 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0000"/>
                <w:szCs w:val="18"/>
              </w:rPr>
            </w:pPr>
            <w:r w:rsidRPr="00E54774">
              <w:rPr>
                <w:rFonts w:cs="Arial"/>
                <w:color w:val="FF0000"/>
                <w:szCs w:val="18"/>
              </w:rPr>
              <w:t>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w:t>
            </w: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E54774">
            <w:pPr>
              <w:spacing w:before="72" w:line="240" w:lineRule="auto"/>
              <w:rPr>
                <w:sz w:val="16"/>
                <w:szCs w:val="16"/>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-omzetbelasting hele koop</w:t>
            </w:r>
            <w:r w:rsidR="00413690"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/StukdeelKoop[tia_Volgnummer(‘1’)]/koopprijsSpecificatie/</w:t>
            </w:r>
          </w:p>
          <w:p w:rsidR="00204AC0" w:rsidRPr="00E54774" w:rsidRDefault="00042293" w:rsidP="00E54774">
            <w:pPr>
              <w:spacing w:line="240" w:lineRule="auto"/>
              <w:rPr>
                <w:sz w:val="16"/>
                <w:szCs w:val="16"/>
              </w:rPr>
            </w:pPr>
            <w:r w:rsidRPr="00E54774">
              <w:rPr>
                <w:sz w:val="16"/>
                <w:szCs w:val="16"/>
              </w:rPr>
              <w:tab/>
              <w:t>./omzetbelasting/</w:t>
            </w:r>
          </w:p>
          <w:p w:rsidR="00042293" w:rsidRPr="00E54774" w:rsidRDefault="00204AC0"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204AC0"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u w:val="single"/>
              </w:rPr>
            </w:pPr>
            <w:r w:rsidRPr="00E54774">
              <w:rPr>
                <w:sz w:val="16"/>
                <w:szCs w:val="16"/>
              </w:rPr>
              <w:tab/>
              <w:t>./omzetbelastingInclusief(‘false’)</w:t>
            </w:r>
          </w:p>
          <w:p w:rsidR="00042293" w:rsidRPr="00E54774" w:rsidRDefault="00042293" w:rsidP="00E54774">
            <w:pPr>
              <w:spacing w:line="240" w:lineRule="auto"/>
              <w:rPr>
                <w:lang w:val="nl"/>
              </w:rPr>
            </w:pPr>
          </w:p>
          <w:p w:rsidR="00042293" w:rsidRPr="00E54774" w:rsidRDefault="00042293" w:rsidP="00E54774">
            <w:pPr>
              <w:spacing w:line="240" w:lineRule="auto"/>
              <w:rPr>
                <w:sz w:val="16"/>
                <w:szCs w:val="16"/>
              </w:rPr>
            </w:pPr>
            <w:r w:rsidRPr="00E54774">
              <w:rPr>
                <w:sz w:val="16"/>
                <w:szCs w:val="16"/>
              </w:rPr>
              <w:t>-omzetbelasting per registergoed</w:t>
            </w:r>
            <w:r w:rsidR="00413690"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(1</w:t>
            </w:r>
            <w:r w:rsidRPr="00E54774">
              <w:rPr>
                <w:sz w:val="16"/>
                <w:szCs w:val="16"/>
                <w:vertAlign w:val="superscript"/>
              </w:rPr>
              <w:t>e</w:t>
            </w:r>
            <w:r w:rsidRPr="00E54774">
              <w:rPr>
                <w:sz w:val="16"/>
                <w:szCs w:val="16"/>
              </w:rPr>
              <w:t>)</w:t>
            </w:r>
            <w:r w:rsidR="00204AC0" w:rsidRPr="00E54774">
              <w:rPr>
                <w:sz w:val="16"/>
                <w:szCs w:val="16"/>
              </w:rPr>
              <w:t>/</w:t>
            </w:r>
          </w:p>
          <w:p w:rsidR="00204AC0" w:rsidRPr="00E54774" w:rsidRDefault="00042293" w:rsidP="00E54774">
            <w:pPr>
              <w:spacing w:line="240" w:lineRule="auto"/>
              <w:rPr>
                <w:sz w:val="16"/>
                <w:szCs w:val="16"/>
              </w:rPr>
            </w:pPr>
            <w:r w:rsidRPr="00E54774">
              <w:rPr>
                <w:sz w:val="16"/>
                <w:szCs w:val="16"/>
              </w:rPr>
              <w:tab/>
              <w:t>./omzetbelasting/</w:t>
            </w:r>
          </w:p>
          <w:p w:rsidR="00042293" w:rsidRPr="00E54774" w:rsidRDefault="00204AC0"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204AC0"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lang w:val="nl"/>
              </w:rPr>
            </w:pPr>
            <w:r w:rsidRPr="00E54774">
              <w:rPr>
                <w:sz w:val="16"/>
                <w:szCs w:val="16"/>
              </w:rPr>
              <w:tab/>
              <w:t>./omzetbelastingInclusief(‘false’)</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CF2AD8">
            <w:pPr>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413690" w:rsidRDefault="00413690" w:rsidP="00E54774">
            <w:pPr>
              <w:spacing w:before="72" w:line="240" w:lineRule="auto"/>
            </w:pPr>
            <w:r>
              <w:t xml:space="preserve">Voor </w:t>
            </w:r>
            <w:r w:rsidR="008441BA">
              <w:t xml:space="preserve">de </w:t>
            </w:r>
            <w:r>
              <w:t xml:space="preserve">opsomming </w:t>
            </w:r>
            <w:r w:rsidR="008441BA">
              <w:t xml:space="preserve">van </w:t>
            </w:r>
            <w:r>
              <w:t>registergoederen hetzelfde tonen als eerder in dit keuzeblok is getoond.</w:t>
            </w:r>
          </w:p>
          <w:p w:rsidR="00042293" w:rsidRPr="00E54774" w:rsidRDefault="00042293" w:rsidP="00E54774">
            <w:pPr>
              <w:spacing w:before="72" w:line="240" w:lineRule="auto"/>
              <w:rPr>
                <w:sz w:val="16"/>
                <w:szCs w:val="16"/>
                <w:u w:val="single"/>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(verkrijger/koper)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 xml:space="preserve">, te vermeerderen met een bedrag van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p>
        </w:tc>
        <w:tc>
          <w:tcPr>
            <w:tcW w:w="7371" w:type="dxa"/>
            <w:shd w:val="clear" w:color="auto" w:fill="auto"/>
          </w:tcPr>
          <w:p w:rsidR="00042293" w:rsidRDefault="00042293" w:rsidP="00E54774">
            <w:pPr>
              <w:spacing w:before="72" w:line="240" w:lineRule="auto"/>
            </w:pPr>
            <w:r w:rsidRPr="00E1426B">
              <w:t>V</w:t>
            </w:r>
            <w:r>
              <w:t>aste tekst.</w:t>
            </w:r>
            <w:r w:rsidR="00CF2AD8" w:rsidRPr="00E54774">
              <w:rPr>
                <w:lang w:val="nl"/>
              </w:rPr>
              <w:t xml:space="preserve"> Hier worden de partijaanduidingen van de vervreemder en de verkrijger van de tweede koop vermeld, aangevuld met de koop</w:t>
            </w:r>
            <w:r w:rsidR="008441BA" w:rsidRPr="00E54774">
              <w:rPr>
                <w:lang w:val="nl"/>
              </w:rPr>
              <w:t>prijs voor de hele koop of per registergoed</w:t>
            </w:r>
            <w:r w:rsidR="00CF2AD8" w:rsidRPr="00E54774">
              <w:rPr>
                <w:lang w:val="nl"/>
              </w:rPr>
              <w:t>.</w:t>
            </w:r>
          </w:p>
          <w:p w:rsidR="00042293" w:rsidRPr="00E54774" w:rsidRDefault="00042293" w:rsidP="00E54774">
            <w:pPr>
              <w:spacing w:before="72" w:line="240" w:lineRule="auto"/>
              <w:rPr>
                <w:sz w:val="16"/>
                <w:szCs w:val="16"/>
                <w:u w:val="single"/>
                <w:lang w:val="nl"/>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CF2AD8"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before="72" w:line="240" w:lineRule="auto"/>
              <w:rPr>
                <w:sz w:val="16"/>
                <w:szCs w:val="16"/>
                <w:lang w:val="nl"/>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CF2AD8"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 hele koop</w:t>
            </w:r>
            <w:r w:rsidR="00413690"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u w:val="single"/>
              </w:rPr>
            </w:pPr>
          </w:p>
          <w:p w:rsidR="004137F0" w:rsidRPr="00E54774" w:rsidRDefault="004137F0" w:rsidP="00E54774">
            <w:pPr>
              <w:spacing w:before="72" w:line="240" w:lineRule="auto"/>
              <w:rPr>
                <w:sz w:val="16"/>
                <w:szCs w:val="16"/>
              </w:rPr>
            </w:pPr>
            <w:r w:rsidRPr="00E54774">
              <w:rPr>
                <w:sz w:val="16"/>
                <w:szCs w:val="16"/>
              </w:rPr>
              <w:t>-en dan ook: omzetbelasting hele koop</w:t>
            </w:r>
          </w:p>
          <w:p w:rsidR="004137F0" w:rsidRPr="00E54774" w:rsidRDefault="004137F0" w:rsidP="00E54774">
            <w:pPr>
              <w:spacing w:line="240" w:lineRule="auto"/>
              <w:rPr>
                <w:sz w:val="16"/>
                <w:szCs w:val="16"/>
              </w:rPr>
            </w:pPr>
            <w:r w:rsidRPr="00E54774">
              <w:rPr>
                <w:sz w:val="16"/>
                <w:szCs w:val="16"/>
              </w:rPr>
              <w:t>//IMKAD_AangebodenStuk/StukdeelKoop[tia_Volgnummer(‘2’)]/koopprijsSpecificatie/</w:t>
            </w:r>
          </w:p>
          <w:p w:rsidR="004137F0" w:rsidRPr="00E54774" w:rsidRDefault="004137F0" w:rsidP="00E54774">
            <w:pPr>
              <w:spacing w:line="240" w:lineRule="auto"/>
              <w:rPr>
                <w:sz w:val="16"/>
                <w:szCs w:val="16"/>
              </w:rPr>
            </w:pPr>
            <w:r w:rsidRPr="00E54774">
              <w:rPr>
                <w:sz w:val="16"/>
                <w:szCs w:val="16"/>
              </w:rPr>
              <w:tab/>
              <w:t>./omzetbelasting/</w:t>
            </w:r>
          </w:p>
          <w:p w:rsidR="004137F0" w:rsidRPr="00E54774" w:rsidRDefault="004137F0" w:rsidP="00E54774">
            <w:pPr>
              <w:spacing w:line="240" w:lineRule="auto"/>
              <w:rPr>
                <w:sz w:val="16"/>
                <w:szCs w:val="16"/>
              </w:rPr>
            </w:pPr>
            <w:r w:rsidRPr="00E54774">
              <w:rPr>
                <w:sz w:val="16"/>
                <w:szCs w:val="16"/>
              </w:rPr>
              <w:tab/>
            </w:r>
            <w:r w:rsidRPr="00E54774">
              <w:rPr>
                <w:sz w:val="16"/>
                <w:szCs w:val="16"/>
              </w:rPr>
              <w:tab/>
              <w:t>./som</w:t>
            </w:r>
          </w:p>
          <w:p w:rsidR="004137F0" w:rsidRPr="00E54774" w:rsidRDefault="004137F0" w:rsidP="00E54774">
            <w:pPr>
              <w:spacing w:line="240" w:lineRule="auto"/>
              <w:rPr>
                <w:sz w:val="16"/>
                <w:szCs w:val="16"/>
              </w:rPr>
            </w:pPr>
            <w:r w:rsidRPr="00E54774">
              <w:rPr>
                <w:sz w:val="16"/>
                <w:szCs w:val="16"/>
              </w:rPr>
              <w:tab/>
            </w:r>
            <w:r w:rsidRPr="00E54774">
              <w:rPr>
                <w:sz w:val="16"/>
                <w:szCs w:val="16"/>
              </w:rPr>
              <w:tab/>
              <w:t>./valuta</w:t>
            </w:r>
          </w:p>
          <w:p w:rsidR="004137F0" w:rsidRPr="00E54774" w:rsidRDefault="004137F0" w:rsidP="00E54774">
            <w:pPr>
              <w:spacing w:line="240" w:lineRule="auto"/>
              <w:rPr>
                <w:sz w:val="16"/>
                <w:szCs w:val="16"/>
              </w:rPr>
            </w:pPr>
            <w:r w:rsidRPr="00E54774">
              <w:rPr>
                <w:sz w:val="16"/>
                <w:szCs w:val="16"/>
              </w:rPr>
              <w:tab/>
              <w:t>./omzetbelastingInclusief(‘false’)</w:t>
            </w:r>
          </w:p>
          <w:p w:rsidR="004137F0" w:rsidRPr="00E54774" w:rsidRDefault="004137F0" w:rsidP="00E54774">
            <w:pPr>
              <w:spacing w:line="240" w:lineRule="auto"/>
              <w:rPr>
                <w:sz w:val="16"/>
                <w:szCs w:val="16"/>
                <w:u w:val="single"/>
              </w:rPr>
            </w:pPr>
          </w:p>
          <w:p w:rsidR="00042293" w:rsidRPr="00E54774" w:rsidRDefault="00042293" w:rsidP="00E54774">
            <w:pPr>
              <w:spacing w:line="240" w:lineRule="auto"/>
              <w:rPr>
                <w:sz w:val="16"/>
                <w:szCs w:val="16"/>
              </w:rPr>
            </w:pPr>
            <w:r w:rsidRPr="00E54774">
              <w:rPr>
                <w:sz w:val="16"/>
                <w:szCs w:val="16"/>
              </w:rPr>
              <w:t>-koopprijs per registergoed</w:t>
            </w:r>
            <w:r w:rsidR="00413690"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2</w:t>
            </w:r>
            <w:r w:rsidRPr="00E54774">
              <w:rPr>
                <w:sz w:val="16"/>
                <w:szCs w:val="16"/>
                <w:vertAlign w:val="superscript"/>
              </w:rPr>
              <w:t>e</w:t>
            </w:r>
            <w:r>
              <w:t>)</w:t>
            </w:r>
            <w:r w:rsidR="00CF2AD8">
              <w:t>/</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u w:val="single"/>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4137F0" w:rsidRPr="00E54774">
              <w:rPr>
                <w:sz w:val="16"/>
                <w:szCs w:val="16"/>
              </w:rPr>
              <w:t xml:space="preserve">en dan ook: </w:t>
            </w:r>
            <w:r w:rsidRPr="00E54774">
              <w:rPr>
                <w:sz w:val="16"/>
                <w:szCs w:val="16"/>
              </w:rPr>
              <w:t>omzetbelasting per registergoed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(2</w:t>
            </w:r>
            <w:r w:rsidRPr="00E54774">
              <w:rPr>
                <w:sz w:val="16"/>
                <w:szCs w:val="16"/>
                <w:vertAlign w:val="superscript"/>
              </w:rPr>
              <w:t>e</w:t>
            </w:r>
            <w:r w:rsidRPr="00E54774">
              <w:rPr>
                <w:sz w:val="16"/>
                <w:szCs w:val="16"/>
              </w:rPr>
              <w:t>)</w:t>
            </w:r>
            <w:r w:rsidR="00CF2AD8" w:rsidRPr="00E54774">
              <w:rPr>
                <w:sz w:val="16"/>
                <w:szCs w:val="16"/>
              </w:rPr>
              <w:t>/</w:t>
            </w:r>
          </w:p>
          <w:p w:rsidR="00CF2AD8" w:rsidRPr="00E54774" w:rsidRDefault="00042293" w:rsidP="00E54774">
            <w:pPr>
              <w:spacing w:line="240" w:lineRule="auto"/>
              <w:rPr>
                <w:sz w:val="16"/>
                <w:szCs w:val="16"/>
              </w:rPr>
            </w:pPr>
            <w:r w:rsidRPr="00E54774">
              <w:rPr>
                <w:sz w:val="16"/>
                <w:szCs w:val="16"/>
              </w:rPr>
              <w:tab/>
              <w:t>./omzetbelasting/</w:t>
            </w:r>
          </w:p>
          <w:p w:rsidR="00042293" w:rsidRPr="00E54774" w:rsidRDefault="00CF2AD8"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CF2AD8"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u w:val="single"/>
                <w:lang w:val="nl"/>
              </w:rPr>
            </w:pPr>
            <w:r w:rsidRPr="00E54774">
              <w:rPr>
                <w:sz w:val="16"/>
                <w:szCs w:val="16"/>
              </w:rPr>
              <w:tab/>
              <w:t>./omzetbelastingInclusief(‘false’)</w:t>
            </w:r>
          </w:p>
        </w:tc>
      </w:tr>
    </w:tbl>
    <w:p w:rsidR="00042293" w:rsidRDefault="00042293" w:rsidP="00042293">
      <w:pPr>
        <w:pStyle w:val="Kop2"/>
        <w:numPr>
          <w:ilvl w:val="1"/>
          <w:numId w:val="1"/>
        </w:numPr>
        <w:rPr>
          <w:lang w:val="nl-NL"/>
        </w:rPr>
      </w:pPr>
      <w:bookmarkStart w:id="114" w:name="_Toc358624470"/>
      <w:bookmarkStart w:id="115" w:name="_Ref369079275"/>
      <w:bookmarkStart w:id="116" w:name="_Toc462994169"/>
      <w:r>
        <w:rPr>
          <w:lang w:val="nl-NL"/>
        </w:rPr>
        <w:t>Opgave bestuur Vereniging van Eigena</w:t>
      </w:r>
      <w:r w:rsidR="00204470">
        <w:rPr>
          <w:lang w:val="nl-NL"/>
        </w:rPr>
        <w:t>a</w:t>
      </w:r>
      <w:r>
        <w:rPr>
          <w:lang w:val="nl-NL"/>
        </w:rPr>
        <w:t>r</w:t>
      </w:r>
      <w:r w:rsidR="00204470">
        <w:rPr>
          <w:lang w:val="nl-NL"/>
        </w:rPr>
        <w:t>s</w:t>
      </w:r>
      <w:bookmarkEnd w:id="114"/>
      <w:bookmarkEnd w:id="115"/>
      <w:bookmarkEnd w:id="116"/>
    </w:p>
    <w:p w:rsidR="00042293" w:rsidRPr="001D4AEF"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429"/>
        <w:gridCol w:w="7713"/>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u w:val="single"/>
              </w:rPr>
            </w:pPr>
            <w:r w:rsidRPr="00E54774">
              <w:rPr>
                <w:rFonts w:cs="Arial"/>
                <w:color w:val="800080"/>
                <w:sz w:val="20"/>
                <w:u w:val="single"/>
              </w:rPr>
              <w:t>OPGAVE BESTUUR VERENIGING VAN EIGENA</w:t>
            </w:r>
            <w:r w:rsidR="00204470" w:rsidRPr="00E54774">
              <w:rPr>
                <w:rFonts w:cs="Arial"/>
                <w:color w:val="800080"/>
                <w:sz w:val="20"/>
                <w:u w:val="single"/>
              </w:rPr>
              <w:t>A</w:t>
            </w:r>
            <w:r w:rsidRPr="00E54774">
              <w:rPr>
                <w:rFonts w:cs="Arial"/>
                <w:color w:val="800080"/>
                <w:sz w:val="20"/>
                <w:u w:val="single"/>
              </w:rPr>
              <w:t>R</w:t>
            </w:r>
            <w:r w:rsidR="00204470" w:rsidRPr="00E54774">
              <w:rPr>
                <w:rFonts w:cs="Arial"/>
                <w:color w:val="800080"/>
                <w:sz w:val="20"/>
                <w:u w:val="single"/>
              </w:rPr>
              <w:t>S</w:t>
            </w:r>
          </w:p>
        </w:tc>
        <w:tc>
          <w:tcPr>
            <w:tcW w:w="7371" w:type="dxa"/>
            <w:shd w:val="clear" w:color="auto" w:fill="auto"/>
          </w:tcPr>
          <w:p w:rsidR="00042293" w:rsidRDefault="00042293" w:rsidP="00042293"/>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Cs w:val="18"/>
              </w:rPr>
            </w:pP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800080"/>
                <w:szCs w:val="18"/>
              </w:rPr>
              <w:t xml:space="preserve">Uit een aan deze akte </w:t>
            </w:r>
            <w:r w:rsidRPr="00E54774">
              <w:rPr>
                <w:rFonts w:cs="Arial"/>
                <w:color w:val="3366FF"/>
                <w:szCs w:val="18"/>
              </w:rPr>
              <w:t>te hechten/gehechte</w:t>
            </w:r>
            <w:r w:rsidRPr="00E54774">
              <w:rPr>
                <w:rFonts w:cs="Arial"/>
                <w:color w:val="800080"/>
                <w:szCs w:val="18"/>
              </w:rPr>
              <w:t xml:space="preserve"> opgave van/namens het bestuur van de vereniging van eigenaars, blijkt </w:t>
            </w:r>
            <w:r w:rsidRPr="00E54774">
              <w:rPr>
                <w:rFonts w:cs="Arial"/>
                <w:color w:val="3366FF"/>
                <w:szCs w:val="18"/>
              </w:rPr>
              <w:t>met betrekking tot het/de Registergoed [volgnummer] /Registergoederen [volgnummer], [volgnummer] en [volgnummer] /Verkochte</w:t>
            </w:r>
            <w:r w:rsidRPr="00E54774">
              <w:rPr>
                <w:rFonts w:cs="Arial"/>
                <w:color w:val="800080"/>
                <w:szCs w:val="18"/>
              </w:rPr>
              <w:t xml:space="preserve"> dat het reservefonds van de vereniging nihil bedraagt.</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800080"/>
                <w:szCs w:val="18"/>
              </w:rPr>
              <w:t xml:space="preserve"> /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800080"/>
                <w:szCs w:val="18"/>
              </w:rPr>
              <w:t xml:space="preserve">In de koopprijs </w:t>
            </w:r>
            <w:r w:rsidRPr="00E54774">
              <w:rPr>
                <w:rFonts w:cs="Arial"/>
                <w:color w:val="3366FF"/>
                <w:szCs w:val="18"/>
              </w:rPr>
              <w:t>van het/de Registergoed [volgnummer] /Registergoederen [volgnummer], [volgnummer] en [volgnummer] /Verkochte</w:t>
            </w:r>
            <w:r w:rsidRPr="00E54774">
              <w:rPr>
                <w:rFonts w:cs="Arial"/>
                <w:color w:val="800080"/>
                <w:szCs w:val="18"/>
              </w:rPr>
              <w:t xml:space="preserve"> is begrepen het aandeel van</w:t>
            </w:r>
            <w:r w:rsidRPr="00E54774">
              <w:rPr>
                <w:rFonts w:cs="Arial"/>
                <w:color w:val="FF0000"/>
                <w:szCs w:val="18"/>
              </w:rPr>
              <w:t xml:space="preserve"> </w:t>
            </w:r>
            <w:r w:rsidRPr="00E54774">
              <w:rPr>
                <w:rFonts w:cs="Arial"/>
                <w:color w:val="3366FF"/>
                <w:szCs w:val="18"/>
              </w:rPr>
              <w:t>(vervreemder/ verkoper) / partij [volgletter/volgnummer] /</w:t>
            </w:r>
            <w:r w:rsidRPr="00E54774">
              <w:rPr>
                <w:rFonts w:cs="Arial"/>
                <w:color w:val="339966"/>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 xml:space="preserve"> </w:t>
            </w:r>
            <w:r w:rsidRPr="00E54774">
              <w:rPr>
                <w:rFonts w:cs="Arial"/>
                <w:color w:val="800080"/>
                <w:szCs w:val="18"/>
              </w:rPr>
              <w:t>groot</w:t>
            </w:r>
            <w:r w:rsidRPr="00E54774">
              <w:rPr>
                <w:rFonts w:cs="Arial"/>
                <w:color w:val="FF0000"/>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FF0000"/>
                <w:szCs w:val="18"/>
              </w:rPr>
              <w:t xml:space="preserve"> </w:t>
            </w:r>
            <w:r w:rsidRPr="00E54774">
              <w:rPr>
                <w:rFonts w:cs="Arial"/>
                <w:color w:val="800080"/>
                <w:szCs w:val="18"/>
              </w:rPr>
              <w:t xml:space="preserve">in het reservefonds van de vereniging van eigenaars, waarvan blijkt uit een aan deze akte </w:t>
            </w:r>
            <w:r w:rsidR="00FF7D70" w:rsidRPr="00E54774">
              <w:rPr>
                <w:rFonts w:cs="Arial"/>
                <w:color w:val="3366FF"/>
                <w:szCs w:val="18"/>
              </w:rPr>
              <w:t>te hechten/gehechte</w:t>
            </w:r>
            <w:r w:rsidRPr="00E54774">
              <w:rPr>
                <w:rFonts w:cs="Arial"/>
                <w:color w:val="800080"/>
                <w:szCs w:val="18"/>
              </w:rPr>
              <w:t xml:space="preserve"> opgave</w:t>
            </w:r>
            <w:r w:rsidRPr="00E54774">
              <w:rPr>
                <w:rFonts w:cs="Arial"/>
                <w:color w:val="FF0000"/>
                <w:szCs w:val="18"/>
              </w:rPr>
              <w:t xml:space="preserve"> </w:t>
            </w:r>
            <w:r w:rsidRPr="00E54774">
              <w:rPr>
                <w:rFonts w:cs="Arial"/>
                <w:color w:val="800080"/>
                <w:szCs w:val="18"/>
              </w:rPr>
              <w:t>van/namens het bestuur van die vereniging.</w:t>
            </w:r>
          </w:p>
          <w:p w:rsidR="00042293" w:rsidRPr="00E54774" w:rsidRDefault="00042293" w:rsidP="00E54774">
            <w:pPr>
              <w:autoSpaceDE w:val="0"/>
              <w:autoSpaceDN w:val="0"/>
              <w:adjustRightInd w:val="0"/>
              <w:rPr>
                <w:rFonts w:cs="Arial"/>
                <w:color w:val="800080"/>
                <w:szCs w:val="18"/>
              </w:rPr>
            </w:pPr>
            <w:r w:rsidRPr="00E54774">
              <w:rPr>
                <w:rFonts w:cs="Arial"/>
                <w:color w:val="800080"/>
                <w:szCs w:val="18"/>
              </w:rPr>
              <w:t xml:space="preserve">Uit de opgave blijkt voorts het bedrag dat </w:t>
            </w:r>
            <w:r w:rsidRPr="00E54774">
              <w:rPr>
                <w:rFonts w:cs="Arial"/>
                <w:color w:val="3366FF"/>
                <w:szCs w:val="18"/>
              </w:rPr>
              <w:t xml:space="preserve">(vervreemder/ verkoper) / partij [volgletter/volgnummer] /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szCs w:val="18"/>
              </w:rPr>
              <w:t xml:space="preserve"> </w:t>
            </w:r>
            <w:r w:rsidRPr="00E54774">
              <w:rPr>
                <w:rFonts w:cs="Arial"/>
                <w:color w:val="800080"/>
                <w:szCs w:val="18"/>
              </w:rPr>
              <w:t>op heden aan de vereniging van eigenaars verschuldigd is.</w:t>
            </w:r>
            <w:r w:rsidRPr="00E54774">
              <w:rPr>
                <w:rFonts w:cs="Arial"/>
                <w:szCs w:val="18"/>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p>
        </w:tc>
        <w:tc>
          <w:tcPr>
            <w:tcW w:w="7371" w:type="dxa"/>
            <w:shd w:val="clear" w:color="auto" w:fill="auto"/>
          </w:tcPr>
          <w:p w:rsidR="00970EC4" w:rsidRDefault="00042293" w:rsidP="00042293">
            <w:r>
              <w:t xml:space="preserve">Optionele tekst, die ook weggelaten of herhaald kan worden. De tekst kan voor één of meer registergoederen gezamenlijk of per registergoed worden getoond. </w:t>
            </w:r>
            <w:r w:rsidR="00906D04">
              <w:t xml:space="preserve">Een herhalende </w:t>
            </w:r>
            <w:r w:rsidR="009974D8">
              <w:t xml:space="preserve">tekst </w:t>
            </w:r>
            <w:r w:rsidR="00906D04">
              <w:t xml:space="preserve">voor </w:t>
            </w:r>
            <w:r w:rsidR="009974D8">
              <w:t xml:space="preserve">registergoederen met een volgnummer wordt </w:t>
            </w:r>
            <w:r w:rsidR="00906D04">
              <w:t>getoond op volgorde van het registergoed volgnummer, beginnend met het laagste volgnummer.</w:t>
            </w:r>
            <w:r w:rsidR="009974D8">
              <w:t xml:space="preserve"> </w:t>
            </w:r>
          </w:p>
          <w:p w:rsidR="00BB4213" w:rsidRDefault="00BB4213" w:rsidP="00042293"/>
          <w:p w:rsidR="00BB4213" w:rsidRDefault="00BB4213" w:rsidP="00042293">
            <w:r>
              <w:t>Tekstkeuze tussen:</w:t>
            </w:r>
          </w:p>
          <w:p w:rsidR="00BB4213" w:rsidRPr="00E54774" w:rsidRDefault="00BB4213" w:rsidP="00E54774">
            <w:pPr>
              <w:numPr>
                <w:ilvl w:val="0"/>
                <w:numId w:val="39"/>
              </w:numPr>
              <w:rPr>
                <w:rFonts w:cs="Arial"/>
                <w:color w:val="800080"/>
                <w:szCs w:val="18"/>
              </w:rPr>
            </w:pPr>
            <w:r w:rsidRPr="00E54774">
              <w:rPr>
                <w:rFonts w:cs="Arial"/>
                <w:color w:val="800080"/>
                <w:szCs w:val="18"/>
              </w:rPr>
              <w:t>Uit een aan … nihil bedraagt.</w:t>
            </w:r>
          </w:p>
          <w:p w:rsidR="00BB4213" w:rsidRPr="00E54774" w:rsidRDefault="00BB4213" w:rsidP="00E54774">
            <w:pPr>
              <w:numPr>
                <w:ilvl w:val="0"/>
                <w:numId w:val="39"/>
              </w:numPr>
              <w:rPr>
                <w:rFonts w:cs="Arial"/>
                <w:color w:val="800080"/>
                <w:szCs w:val="18"/>
              </w:rPr>
            </w:pPr>
            <w:r w:rsidRPr="00E54774">
              <w:rPr>
                <w:rFonts w:cs="Arial"/>
                <w:color w:val="800080"/>
                <w:szCs w:val="18"/>
              </w:rPr>
              <w:t>In de koopprijs … verschuldigd is.</w:t>
            </w:r>
          </w:p>
          <w:p w:rsidR="00BB4213" w:rsidRPr="00E54774" w:rsidRDefault="00BB4213" w:rsidP="00BB4213">
            <w:pPr>
              <w:rPr>
                <w:rFonts w:cs="Arial"/>
                <w:color w:val="800080"/>
                <w:szCs w:val="18"/>
              </w:rPr>
            </w:pPr>
          </w:p>
          <w:p w:rsidR="00BB4213" w:rsidRPr="00E54774" w:rsidRDefault="00BB4213" w:rsidP="00BB4213">
            <w:pPr>
              <w:rPr>
                <w:rFonts w:cs="Arial"/>
                <w:szCs w:val="18"/>
              </w:rPr>
            </w:pPr>
            <w:r w:rsidRPr="00E54774">
              <w:rPr>
                <w:rFonts w:cs="Arial"/>
                <w:szCs w:val="18"/>
              </w:rPr>
              <w:t xml:space="preserve">Binnen de twee teksten kunnen de registergoederen wel of niet getoond worden, beginnend met </w:t>
            </w:r>
            <w:r w:rsidRPr="00E54774">
              <w:rPr>
                <w:rFonts w:cs="Arial"/>
                <w:color w:val="3366FF"/>
                <w:szCs w:val="18"/>
              </w:rPr>
              <w:t>‘met betrekking tot’</w:t>
            </w:r>
            <w:r w:rsidRPr="00E54774">
              <w:rPr>
                <w:rFonts w:cs="Arial"/>
                <w:szCs w:val="18"/>
              </w:rPr>
              <w:t xml:space="preserve"> in de eerste tekst en met </w:t>
            </w:r>
            <w:r w:rsidRPr="00E54774">
              <w:rPr>
                <w:rFonts w:cs="Arial"/>
                <w:color w:val="3366FF"/>
                <w:szCs w:val="18"/>
              </w:rPr>
              <w:t>‘van’</w:t>
            </w:r>
            <w:r w:rsidRPr="00E54774">
              <w:rPr>
                <w:rFonts w:cs="Arial"/>
                <w:szCs w:val="18"/>
              </w:rPr>
              <w:t xml:space="preserve"> in de tweede tekst. Ook moet binnen beide teksten een keuze gemaakt worden tussen ‘</w:t>
            </w:r>
            <w:r w:rsidRPr="00E54774">
              <w:rPr>
                <w:rFonts w:cs="Arial"/>
                <w:color w:val="3366FF"/>
                <w:szCs w:val="18"/>
              </w:rPr>
              <w:t>te hechten</w:t>
            </w:r>
            <w:r w:rsidRPr="00E54774">
              <w:rPr>
                <w:rFonts w:cs="Arial"/>
                <w:szCs w:val="18"/>
              </w:rPr>
              <w:t>’ en ‘</w:t>
            </w:r>
            <w:r w:rsidRPr="00E54774">
              <w:rPr>
                <w:rFonts w:cs="Arial"/>
                <w:color w:val="3366FF"/>
                <w:szCs w:val="18"/>
              </w:rPr>
              <w:t>gehechte</w:t>
            </w:r>
            <w:r w:rsidRPr="00E54774">
              <w:rPr>
                <w:rFonts w:cs="Arial"/>
                <w:szCs w:val="18"/>
              </w:rPr>
              <w:t>’</w:t>
            </w:r>
          </w:p>
          <w:p w:rsidR="00970EC4" w:rsidRDefault="00970EC4" w:rsidP="00042293"/>
          <w:p w:rsidR="00C262AF" w:rsidRDefault="00042293" w:rsidP="00042293">
            <w:r>
              <w:t xml:space="preserve">Wanneer </w:t>
            </w:r>
            <w:r w:rsidR="00BB4213">
              <w:t>er gekozen is om</w:t>
            </w:r>
            <w:r>
              <w:t xml:space="preserve"> meer registergoederen met een volgnummer </w:t>
            </w:r>
            <w:r w:rsidR="00BB4213">
              <w:t xml:space="preserve">te tonen </w:t>
            </w:r>
            <w:r w:rsidR="00E13CD7">
              <w:t>voor</w:t>
            </w:r>
            <w:r w:rsidR="00BB4213">
              <w:t xml:space="preserve"> </w:t>
            </w:r>
            <w:r>
              <w:t xml:space="preserve">tekstkeuze </w:t>
            </w:r>
            <w:r w:rsidR="00970EC4">
              <w:t>‘1’ dan</w:t>
            </w:r>
            <w:r>
              <w:t xml:space="preserve"> worden deze gezamenlijk in de opsomming van de registergoederen getoond.</w:t>
            </w:r>
            <w:r w:rsidR="00D6542B">
              <w:t xml:space="preserve"> </w:t>
            </w:r>
          </w:p>
          <w:p w:rsidR="00C262AF" w:rsidRDefault="00C262AF" w:rsidP="00042293"/>
          <w:p w:rsidR="00042293" w:rsidRDefault="00D6542B" w:rsidP="00042293">
            <w:r>
              <w:t xml:space="preserve">Bij tekstkeuze ‘2’ </w:t>
            </w:r>
            <w:r w:rsidR="00970EC4">
              <w:t>worden de registergoederen gezamenlijk getoond per</w:t>
            </w:r>
            <w:r>
              <w:t xml:space="preserve"> KOOP/LEVERING combinatie</w:t>
            </w:r>
            <w:r w:rsidR="00970EC4">
              <w:t xml:space="preserve"> wanneer het bedrag voor de hele koop is opgegeven en anders altijd per registergoed</w:t>
            </w:r>
            <w:r>
              <w:t>.</w:t>
            </w:r>
          </w:p>
          <w:p w:rsidR="00CB582D" w:rsidRPr="00E54774" w:rsidRDefault="00CB582D" w:rsidP="00CB582D">
            <w:pPr>
              <w:rPr>
                <w:lang w:val="nl"/>
              </w:rPr>
            </w:pPr>
          </w:p>
          <w:p w:rsidR="00CB582D" w:rsidRPr="00E54774" w:rsidRDefault="00CB582D" w:rsidP="00CB582D">
            <w:pPr>
              <w:rPr>
                <w:lang w:val="nl"/>
              </w:rPr>
            </w:pPr>
            <w:r w:rsidRPr="00E54774">
              <w:rPr>
                <w:lang w:val="nl"/>
              </w:rPr>
              <w:t>Er moet een keuze gemaakt worden tussen het tonen van het registergoed(eren) met volgnummer of met de (gezamenlijke) aanduiding:</w:t>
            </w:r>
          </w:p>
          <w:p w:rsidR="00CB582D" w:rsidRPr="00E54774" w:rsidRDefault="00CB582D" w:rsidP="00CB582D">
            <w:pPr>
              <w:rPr>
                <w:lang w:val="nl"/>
              </w:rPr>
            </w:pPr>
            <w:r w:rsidRPr="00E54774">
              <w:rPr>
                <w:lang w:val="nl"/>
              </w:rPr>
              <w:t xml:space="preserve"> - met volgnummer kan alleen gekozen worden wanneer aan het registergoed in de levering een volgnummer is toegekend,</w:t>
            </w:r>
          </w:p>
          <w:p w:rsidR="00CB582D" w:rsidRPr="00E54774" w:rsidRDefault="00CB582D" w:rsidP="00CB582D">
            <w:pPr>
              <w:rPr>
                <w:lang w:val="nl"/>
              </w:rPr>
            </w:pPr>
            <w:r w:rsidRPr="00E54774">
              <w:rPr>
                <w:lang w:val="nl"/>
              </w:rPr>
              <w:t xml:space="preserve"> - met (gezamenlijke) aanduiding kan bij meer dan één registergoed alleen gekozen worden wanneer de registergoederen dezelfde aanduiding hebben.</w:t>
            </w:r>
          </w:p>
          <w:p w:rsidR="006733A1" w:rsidRPr="00E54774" w:rsidRDefault="006733A1" w:rsidP="00E54774">
            <w:pPr>
              <w:spacing w:before="72" w:line="240" w:lineRule="auto"/>
              <w:rPr>
                <w:u w:val="single"/>
                <w:lang w:val="nl"/>
              </w:rPr>
            </w:pPr>
          </w:p>
          <w:p w:rsidR="00E13CD7" w:rsidRDefault="00E13CD7" w:rsidP="00E54774">
            <w:pPr>
              <w:spacing w:before="72" w:line="240" w:lineRule="auto"/>
            </w:pPr>
            <w:r>
              <w:t>Tonen registergoederen met volgnummer</w:t>
            </w:r>
            <w:r w:rsidR="0031723A">
              <w:t>:</w:t>
            </w:r>
          </w:p>
          <w:p w:rsidR="00E13CD7" w:rsidRDefault="00E13CD7" w:rsidP="00E54774">
            <w:pPr>
              <w:numPr>
                <w:ilvl w:val="0"/>
                <w:numId w:val="38"/>
              </w:numPr>
              <w:spacing w:before="72" w:line="240" w:lineRule="auto"/>
            </w:pPr>
            <w:r>
              <w:t xml:space="preserve">één registergoed: ‘het Registergoed </w:t>
            </w:r>
            <w:r w:rsidR="009D4DCF">
              <w:t>[volgnummer]</w:t>
            </w:r>
            <w:r>
              <w:t>’,</w:t>
            </w:r>
          </w:p>
          <w:p w:rsidR="00E13CD7" w:rsidRPr="00E13CD7" w:rsidRDefault="00E13CD7" w:rsidP="00E54774">
            <w:pPr>
              <w:numPr>
                <w:ilvl w:val="0"/>
                <w:numId w:val="38"/>
              </w:numPr>
              <w:spacing w:before="72" w:line="240" w:lineRule="auto"/>
            </w:pPr>
            <w:r>
              <w:t xml:space="preserve">meer dan één registergoed: ‘de Registergoederen </w:t>
            </w:r>
            <w:r w:rsidR="009D4DCF">
              <w:t>[volgnummer]</w:t>
            </w:r>
            <w:r>
              <w:t xml:space="preserve">, </w:t>
            </w:r>
            <w:r w:rsidR="009D4DCF">
              <w:t>[volgnummer]</w:t>
            </w:r>
            <w:r>
              <w:t xml:space="preserve"> en </w:t>
            </w:r>
            <w:r w:rsidR="009D4DCF">
              <w:t>[volgnummer]</w:t>
            </w:r>
            <w:r>
              <w:t>’.</w:t>
            </w:r>
          </w:p>
          <w:p w:rsidR="00E13CD7" w:rsidRPr="0031723A" w:rsidRDefault="00E13CD7" w:rsidP="00E54774">
            <w:pPr>
              <w:spacing w:before="72" w:line="240" w:lineRule="auto"/>
            </w:pPr>
            <w:r w:rsidRPr="0031723A">
              <w:t>Tonen registergoederen zonder volgnummer</w:t>
            </w:r>
            <w:r w:rsidR="0031723A" w:rsidRPr="0031723A">
              <w:t>:</w:t>
            </w:r>
          </w:p>
          <w:p w:rsidR="00E13CD7" w:rsidRPr="0031723A" w:rsidRDefault="00E13CD7" w:rsidP="00E54774">
            <w:pPr>
              <w:numPr>
                <w:ilvl w:val="0"/>
                <w:numId w:val="38"/>
              </w:numPr>
              <w:spacing w:before="72" w:line="240" w:lineRule="auto"/>
            </w:pPr>
            <w:r w:rsidRPr="0031723A">
              <w:t xml:space="preserve">registergoed aanduiding vermelden zoals voor het registergoed of de registergoederen </w:t>
            </w:r>
            <w:r w:rsidR="0031723A" w:rsidRPr="0031723A">
              <w:t>na</w:t>
            </w:r>
            <w:r w:rsidRPr="0031723A">
              <w:t xml:space="preserve"> Recht/Registergoed is bepaa</w:t>
            </w:r>
            <w:r w:rsidR="0031723A" w:rsidRPr="0031723A">
              <w:t>l</w:t>
            </w:r>
            <w:r w:rsidRPr="0031723A">
              <w:t>d.</w:t>
            </w:r>
          </w:p>
          <w:p w:rsidR="00E13CD7" w:rsidRPr="00E54774" w:rsidRDefault="00E13CD7"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p>
          <w:p w:rsidR="00042293" w:rsidRPr="00E54774" w:rsidRDefault="00042293" w:rsidP="00E54774">
            <w:pPr>
              <w:spacing w:line="240" w:lineRule="auto"/>
              <w:rPr>
                <w:sz w:val="16"/>
                <w:szCs w:val="16"/>
              </w:rPr>
            </w:pPr>
            <w:r w:rsidRPr="00E54774">
              <w:rPr>
                <w:sz w:val="16"/>
                <w:szCs w:val="16"/>
              </w:rPr>
              <w:tab/>
              <w:t>./tagNaam(‘k_OpgaveBestuurVve’)</w:t>
            </w:r>
          </w:p>
          <w:p w:rsidR="00C262AF" w:rsidRPr="00E54774" w:rsidRDefault="00042293" w:rsidP="00E54774">
            <w:pPr>
              <w:spacing w:line="240" w:lineRule="auto"/>
              <w:rPr>
                <w:sz w:val="16"/>
                <w:szCs w:val="16"/>
              </w:rPr>
            </w:pPr>
            <w:r w:rsidRPr="00E54774">
              <w:rPr>
                <w:sz w:val="16"/>
                <w:szCs w:val="16"/>
              </w:rPr>
              <w:tab/>
              <w:t>./tekst(‘true’ = tekst wordt wel getoond; ‘false’ = tekst wordt niet getoond)</w:t>
            </w:r>
          </w:p>
          <w:p w:rsidR="00BB4213" w:rsidRPr="00E54774" w:rsidRDefault="00BB4213" w:rsidP="00E54774">
            <w:pPr>
              <w:spacing w:line="240" w:lineRule="auto"/>
              <w:rPr>
                <w:sz w:val="16"/>
                <w:szCs w:val="16"/>
              </w:rPr>
            </w:pPr>
          </w:p>
          <w:p w:rsidR="00BB4213" w:rsidRPr="00E54774" w:rsidRDefault="00BB4213" w:rsidP="00E54774">
            <w:pPr>
              <w:spacing w:line="240" w:lineRule="auto"/>
              <w:rPr>
                <w:sz w:val="16"/>
                <w:szCs w:val="16"/>
              </w:rPr>
            </w:pPr>
            <w:r w:rsidRPr="00E54774">
              <w:rPr>
                <w:sz w:val="16"/>
                <w:szCs w:val="16"/>
              </w:rPr>
              <w:t>-onderstaande tekstkeuzen alleen gebruiken wanneer k_OpgaveBestuurVve=true</w:t>
            </w:r>
          </w:p>
          <w:p w:rsidR="00042293" w:rsidRPr="00E54774" w:rsidRDefault="00042293" w:rsidP="00E54774">
            <w:pPr>
              <w:spacing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r w:rsidRPr="00E54774">
              <w:rPr>
                <w:sz w:val="16"/>
                <w:szCs w:val="16"/>
              </w:rPr>
              <w:tab/>
              <w:t>./tagNaam(‘k_OpgaveBestuurVveTekst’)</w:t>
            </w:r>
          </w:p>
          <w:p w:rsidR="00042293" w:rsidRPr="00E54774" w:rsidRDefault="00042293" w:rsidP="00E54774">
            <w:pPr>
              <w:spacing w:line="240" w:lineRule="auto"/>
              <w:rPr>
                <w:sz w:val="16"/>
                <w:szCs w:val="16"/>
              </w:rPr>
            </w:pPr>
            <w:r w:rsidRPr="00E54774">
              <w:rPr>
                <w:sz w:val="16"/>
                <w:szCs w:val="16"/>
              </w:rPr>
              <w:tab/>
              <w:t>./tekst(‘1’ of ‘2’)</w:t>
            </w:r>
          </w:p>
          <w:p w:rsidR="00042293" w:rsidRPr="00E54774" w:rsidRDefault="00042293" w:rsidP="00E54774">
            <w:pPr>
              <w:spacing w:line="240" w:lineRule="auto"/>
              <w:rPr>
                <w:sz w:val="16"/>
                <w:szCs w:val="16"/>
              </w:rPr>
            </w:pPr>
          </w:p>
          <w:p w:rsidR="00E43407" w:rsidRPr="00E54774" w:rsidRDefault="00E43407" w:rsidP="00E43407">
            <w:pPr>
              <w:rPr>
                <w:sz w:val="16"/>
                <w:szCs w:val="16"/>
              </w:rPr>
            </w:pPr>
            <w:r w:rsidRPr="00E54774">
              <w:rPr>
                <w:sz w:val="16"/>
                <w:szCs w:val="16"/>
              </w:rPr>
              <w:t xml:space="preserve">Bij een </w:t>
            </w:r>
            <w:r w:rsidRPr="006A0D26">
              <w:t>gekozen</w:t>
            </w:r>
            <w:r w:rsidRPr="00E54774">
              <w:rPr>
                <w:sz w:val="16"/>
                <w:szCs w:val="16"/>
              </w:rPr>
              <w:t xml:space="preserve"> keuzetekst in tekst komt het volgende in de akte te staan:</w:t>
            </w:r>
          </w:p>
          <w:tbl>
            <w:tblPr>
              <w:tblW w:w="6662"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00"/>
              <w:gridCol w:w="5662"/>
            </w:tblGrid>
            <w:tr w:rsidR="00E43407" w:rsidRPr="00E54774" w:rsidTr="00E54774">
              <w:trPr>
                <w:tblHeader/>
              </w:trPr>
              <w:tc>
                <w:tcPr>
                  <w:tcW w:w="1000" w:type="dxa"/>
                  <w:tcBorders>
                    <w:bottom w:val="dotted" w:sz="4" w:space="0" w:color="auto"/>
                  </w:tcBorders>
                  <w:shd w:val="clear" w:color="auto" w:fill="auto"/>
                </w:tcPr>
                <w:p w:rsidR="00E43407" w:rsidRPr="00E54774" w:rsidRDefault="00E43407" w:rsidP="00E54774">
                  <w:pPr>
                    <w:spacing w:line="240" w:lineRule="auto"/>
                    <w:rPr>
                      <w:rFonts w:cs="Arial"/>
                      <w:b/>
                      <w:i/>
                      <w:sz w:val="14"/>
                      <w:szCs w:val="14"/>
                    </w:rPr>
                  </w:pPr>
                  <w:r w:rsidRPr="00E54774">
                    <w:rPr>
                      <w:rFonts w:cs="Arial"/>
                      <w:b/>
                      <w:i/>
                      <w:sz w:val="14"/>
                      <w:szCs w:val="14"/>
                    </w:rPr>
                    <w:t>Keuzetekst</w:t>
                  </w:r>
                </w:p>
              </w:tc>
              <w:tc>
                <w:tcPr>
                  <w:tcW w:w="5662" w:type="dxa"/>
                  <w:tcBorders>
                    <w:bottom w:val="dotted" w:sz="4" w:space="0" w:color="auto"/>
                  </w:tcBorders>
                  <w:shd w:val="clear" w:color="auto" w:fill="auto"/>
                </w:tcPr>
                <w:p w:rsidR="00E43407" w:rsidRPr="00E54774" w:rsidRDefault="00E43407" w:rsidP="00E54774">
                  <w:pPr>
                    <w:spacing w:line="240" w:lineRule="auto"/>
                    <w:rPr>
                      <w:rFonts w:cs="Arial"/>
                      <w:b/>
                      <w:i/>
                      <w:sz w:val="14"/>
                      <w:szCs w:val="14"/>
                    </w:rPr>
                  </w:pPr>
                  <w:r w:rsidRPr="00E54774">
                    <w:rPr>
                      <w:rFonts w:cs="Arial"/>
                      <w:b/>
                      <w:i/>
                      <w:sz w:val="14"/>
                      <w:szCs w:val="14"/>
                    </w:rPr>
                    <w:t>Aktetekst</w:t>
                  </w:r>
                </w:p>
              </w:tc>
            </w:tr>
            <w:tr w:rsidR="00E4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E43407" w:rsidRPr="00E54774" w:rsidRDefault="00E43407" w:rsidP="00E54774">
                  <w:pPr>
                    <w:spacing w:line="240" w:lineRule="auto"/>
                    <w:rPr>
                      <w:rFonts w:cs="Arial"/>
                      <w:sz w:val="16"/>
                      <w:szCs w:val="16"/>
                    </w:rPr>
                  </w:pPr>
                  <w:r w:rsidRPr="00E54774">
                    <w:rPr>
                      <w:rFonts w:cs="Arial"/>
                      <w:sz w:val="16"/>
                      <w:szCs w:val="16"/>
                    </w:rPr>
                    <w:t>1</w:t>
                  </w:r>
                </w:p>
              </w:tc>
              <w:tc>
                <w:tcPr>
                  <w:tcW w:w="5662" w:type="dxa"/>
                  <w:tcBorders>
                    <w:top w:val="dotted" w:sz="4" w:space="0" w:color="auto"/>
                    <w:left w:val="dotted" w:sz="4" w:space="0" w:color="auto"/>
                    <w:bottom w:val="dotted" w:sz="4" w:space="0" w:color="auto"/>
                    <w:right w:val="dotted" w:sz="4" w:space="0" w:color="auto"/>
                  </w:tcBorders>
                  <w:shd w:val="clear" w:color="auto" w:fill="auto"/>
                </w:tcPr>
                <w:p w:rsidR="00E43407" w:rsidRPr="00E54774" w:rsidRDefault="00E43407" w:rsidP="00E54774">
                  <w:pPr>
                    <w:spacing w:line="240" w:lineRule="auto"/>
                    <w:rPr>
                      <w:sz w:val="16"/>
                      <w:szCs w:val="16"/>
                    </w:rPr>
                  </w:pPr>
                  <w:r w:rsidRPr="00E54774">
                    <w:rPr>
                      <w:rFonts w:cs="Arial"/>
                      <w:sz w:val="16"/>
                      <w:szCs w:val="16"/>
                    </w:rPr>
                    <w:t>Uit een aan … nihil bedraagt.</w:t>
                  </w:r>
                </w:p>
              </w:tc>
            </w:tr>
            <w:tr w:rsidR="00E4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E43407" w:rsidRPr="00E54774" w:rsidRDefault="00E43407" w:rsidP="00E54774">
                  <w:pPr>
                    <w:spacing w:line="240" w:lineRule="auto"/>
                    <w:rPr>
                      <w:rFonts w:cs="Arial"/>
                      <w:sz w:val="16"/>
                      <w:szCs w:val="16"/>
                    </w:rPr>
                  </w:pPr>
                  <w:r w:rsidRPr="00E54774">
                    <w:rPr>
                      <w:rFonts w:cs="Arial"/>
                      <w:sz w:val="16"/>
                      <w:szCs w:val="16"/>
                    </w:rPr>
                    <w:t>2</w:t>
                  </w:r>
                </w:p>
              </w:tc>
              <w:tc>
                <w:tcPr>
                  <w:tcW w:w="5662" w:type="dxa"/>
                  <w:tcBorders>
                    <w:top w:val="dotted" w:sz="4" w:space="0" w:color="auto"/>
                    <w:left w:val="dotted" w:sz="4" w:space="0" w:color="auto"/>
                    <w:bottom w:val="dotted" w:sz="4" w:space="0" w:color="auto"/>
                    <w:right w:val="dotted" w:sz="4" w:space="0" w:color="auto"/>
                  </w:tcBorders>
                  <w:shd w:val="clear" w:color="auto" w:fill="auto"/>
                </w:tcPr>
                <w:p w:rsidR="00E43407" w:rsidRPr="00E54774" w:rsidRDefault="00E43407" w:rsidP="00E54774">
                  <w:pPr>
                    <w:spacing w:line="240" w:lineRule="auto"/>
                    <w:rPr>
                      <w:sz w:val="16"/>
                      <w:szCs w:val="16"/>
                    </w:rPr>
                  </w:pPr>
                  <w:r w:rsidRPr="00E54774">
                    <w:rPr>
                      <w:rFonts w:cs="Arial"/>
                      <w:sz w:val="16"/>
                      <w:szCs w:val="16"/>
                    </w:rPr>
                    <w:t>In de koopprijs … verschuldigd is.</w:t>
                  </w:r>
                </w:p>
              </w:tc>
            </w:tr>
          </w:tbl>
          <w:p w:rsidR="00E43407" w:rsidRPr="00E54774" w:rsidRDefault="00E43407" w:rsidP="00E54774">
            <w:pPr>
              <w:spacing w:line="240" w:lineRule="auto"/>
              <w:rPr>
                <w:sz w:val="16"/>
                <w:szCs w:val="16"/>
              </w:rPr>
            </w:pPr>
          </w:p>
          <w:p w:rsidR="00E43407" w:rsidRPr="00E54774" w:rsidRDefault="00E43407"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r w:rsidRPr="00E54774">
              <w:rPr>
                <w:sz w:val="16"/>
                <w:szCs w:val="16"/>
              </w:rPr>
              <w:tab/>
              <w:t>./tagNaam(‘k_OpgaveBestuurVveGehechte’)</w:t>
            </w:r>
          </w:p>
          <w:p w:rsidR="00042293" w:rsidRPr="00E54774" w:rsidRDefault="00042293" w:rsidP="00E54774">
            <w:pPr>
              <w:spacing w:line="240" w:lineRule="auto"/>
              <w:rPr>
                <w:sz w:val="16"/>
                <w:szCs w:val="16"/>
              </w:rPr>
            </w:pPr>
            <w:r w:rsidRPr="00E54774">
              <w:rPr>
                <w:sz w:val="16"/>
                <w:szCs w:val="16"/>
              </w:rPr>
              <w:tab/>
              <w:t>./tekst(‘te hechten’ of ‘gehechte’)</w:t>
            </w:r>
          </w:p>
          <w:p w:rsidR="00042293" w:rsidRPr="00E54774" w:rsidRDefault="00042293" w:rsidP="00E54774">
            <w:pPr>
              <w:spacing w:line="240" w:lineRule="auto"/>
              <w:rPr>
                <w:sz w:val="16"/>
                <w:szCs w:val="16"/>
              </w:rPr>
            </w:pPr>
          </w:p>
          <w:p w:rsidR="00BB4213" w:rsidRPr="00E54774" w:rsidRDefault="00BB4213" w:rsidP="00E54774">
            <w:pPr>
              <w:spacing w:line="240" w:lineRule="auto"/>
              <w:rPr>
                <w:sz w:val="16"/>
                <w:szCs w:val="16"/>
              </w:rPr>
            </w:pPr>
            <w:r w:rsidRPr="00E54774">
              <w:rPr>
                <w:sz w:val="16"/>
                <w:szCs w:val="16"/>
              </w:rPr>
              <w:t>-keuze om registergoederen wel of niet te tonen</w:t>
            </w:r>
          </w:p>
          <w:p w:rsidR="00042293" w:rsidRPr="00E54774" w:rsidRDefault="00042293" w:rsidP="00E54774">
            <w:pPr>
              <w:spacing w:line="240" w:lineRule="auto"/>
              <w:rPr>
                <w:sz w:val="16"/>
                <w:szCs w:val="16"/>
              </w:rPr>
            </w:pPr>
            <w:r w:rsidRPr="00E54774">
              <w:rPr>
                <w:sz w:val="16"/>
                <w:szCs w:val="16"/>
              </w:rPr>
              <w:t>//IMKAD_AangebodenStuk/StukdeelLevering[tia_Volgnummer(‘</w:t>
            </w:r>
            <w:r w:rsidR="003568FD" w:rsidRPr="00E54774">
              <w:rPr>
                <w:sz w:val="16"/>
                <w:szCs w:val="16"/>
              </w:rPr>
              <w:t>x</w:t>
            </w:r>
            <w:r w:rsidRPr="00E54774">
              <w:rPr>
                <w:sz w:val="16"/>
                <w:szCs w:val="16"/>
              </w:rPr>
              <w:t>’)]/</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(‘k_VVERegistergoedVermelden’)</w:t>
            </w:r>
          </w:p>
          <w:p w:rsidR="00BB421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BB4213" w:rsidRPr="00E54774" w:rsidRDefault="00BB4213" w:rsidP="00E54774">
            <w:pPr>
              <w:spacing w:line="240" w:lineRule="auto"/>
              <w:rPr>
                <w:sz w:val="16"/>
                <w:szCs w:val="16"/>
              </w:rPr>
            </w:pPr>
          </w:p>
          <w:p w:rsidR="00042293" w:rsidRPr="00E54774" w:rsidRDefault="00BB4213" w:rsidP="00E54774">
            <w:pPr>
              <w:spacing w:line="240" w:lineRule="auto"/>
              <w:rPr>
                <w:rFonts w:cs="Arial"/>
                <w:snapToGrid/>
                <w:kern w:val="0"/>
                <w:sz w:val="16"/>
                <w:szCs w:val="16"/>
                <w:lang w:eastAsia="nl-NL"/>
              </w:rPr>
            </w:pPr>
            <w:r w:rsidRPr="00E54774">
              <w:rPr>
                <w:rFonts w:cs="Arial"/>
                <w:snapToGrid/>
                <w:kern w:val="0"/>
                <w:sz w:val="16"/>
                <w:szCs w:val="16"/>
                <w:lang w:eastAsia="nl-NL"/>
              </w:rPr>
              <w:t>-keuze om registergoed(eren) met of zonder volgnummer te tonen</w:t>
            </w:r>
          </w:p>
          <w:p w:rsidR="00042293" w:rsidRPr="00E54774" w:rsidRDefault="00042293" w:rsidP="00E54774">
            <w:pPr>
              <w:spacing w:line="240" w:lineRule="auto"/>
              <w:rPr>
                <w:sz w:val="16"/>
                <w:szCs w:val="16"/>
              </w:rPr>
            </w:pPr>
            <w:r w:rsidRPr="00E54774">
              <w:rPr>
                <w:sz w:val="16"/>
                <w:szCs w:val="16"/>
              </w:rPr>
              <w:t>//IMKAD_AangebodenStuk/StukdeelLevering[tia_Volgnummer(‘</w:t>
            </w:r>
            <w:r w:rsidR="003568FD" w:rsidRPr="00E54774">
              <w:rPr>
                <w:sz w:val="16"/>
                <w:szCs w:val="16"/>
              </w:rPr>
              <w:t>x</w:t>
            </w:r>
            <w:r w:rsidRPr="00E54774">
              <w:rPr>
                <w:sz w:val="16"/>
                <w:szCs w:val="16"/>
              </w:rPr>
              <w:t>’)]/</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(‘k_VVERegistergoedVermeldenMetVolgnummer’)</w:t>
            </w:r>
          </w:p>
          <w:p w:rsidR="00042293" w:rsidRPr="00E54774" w:rsidRDefault="00D10470" w:rsidP="00E54774">
            <w:pPr>
              <w:spacing w:line="240" w:lineRule="auto"/>
              <w:rPr>
                <w:sz w:val="16"/>
                <w:szCs w:val="16"/>
              </w:rPr>
            </w:pPr>
            <w:r w:rsidRPr="00E54774">
              <w:rPr>
                <w:sz w:val="16"/>
                <w:szCs w:val="16"/>
              </w:rPr>
              <w:tab/>
            </w:r>
            <w:r w:rsidR="00042293" w:rsidRPr="00E54774">
              <w:rPr>
                <w:sz w:val="16"/>
                <w:szCs w:val="16"/>
              </w:rPr>
              <w:t>./tekst(‘true’ = tekst met volgnummer tonen; ‘false’ = tekst zonder volgnummer tonen)</w:t>
            </w:r>
          </w:p>
          <w:p w:rsidR="00042293" w:rsidRPr="00E54774" w:rsidRDefault="00042293" w:rsidP="00E54774">
            <w:pPr>
              <w:spacing w:line="240" w:lineRule="auto"/>
              <w:rPr>
                <w:sz w:val="16"/>
                <w:szCs w:val="16"/>
              </w:rPr>
            </w:pPr>
          </w:p>
          <w:p w:rsidR="0031723A" w:rsidRPr="00E54774" w:rsidRDefault="0031723A" w:rsidP="00E54774">
            <w:pPr>
              <w:spacing w:line="240" w:lineRule="auto"/>
              <w:rPr>
                <w:sz w:val="16"/>
                <w:szCs w:val="16"/>
              </w:rPr>
            </w:pPr>
            <w:r w:rsidRPr="00E54774">
              <w:rPr>
                <w:sz w:val="16"/>
                <w:szCs w:val="16"/>
              </w:rPr>
              <w:t>-eerder vastgelegde (gezamenlijke) aanduiding van een of meer regisergoederen</w:t>
            </w:r>
          </w:p>
          <w:p w:rsidR="0031723A" w:rsidRPr="00E54774" w:rsidRDefault="0031723A" w:rsidP="00E54774">
            <w:pPr>
              <w:spacing w:line="240" w:lineRule="auto"/>
              <w:rPr>
                <w:sz w:val="16"/>
                <w:szCs w:val="16"/>
              </w:rPr>
            </w:pPr>
            <w:r w:rsidRPr="00E54774">
              <w:rPr>
                <w:sz w:val="16"/>
                <w:szCs w:val="16"/>
              </w:rPr>
              <w:t>//IMKAD_AangebodenStuk/StukdeelLevering/IMKAD_Zakelijkrecht/tia_TekstKeuze/</w:t>
            </w:r>
          </w:p>
          <w:p w:rsidR="0031723A" w:rsidRPr="00E54774" w:rsidRDefault="0031723A" w:rsidP="00E54774">
            <w:pPr>
              <w:spacing w:line="240" w:lineRule="auto"/>
              <w:rPr>
                <w:sz w:val="16"/>
                <w:szCs w:val="16"/>
              </w:rPr>
            </w:pPr>
            <w:r w:rsidRPr="00E54774">
              <w:rPr>
                <w:sz w:val="16"/>
                <w:szCs w:val="16"/>
              </w:rPr>
              <w:tab/>
              <w:t>./tagNaam(‘k_RegistergoedAanduiding’)</w:t>
            </w:r>
          </w:p>
          <w:p w:rsidR="0031723A" w:rsidRPr="00E54774" w:rsidRDefault="0031723A"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-vervreemder partij</w:t>
            </w:r>
            <w:r w:rsidR="003568FD" w:rsidRPr="00E54774">
              <w:rPr>
                <w:sz w:val="16"/>
                <w:szCs w:val="16"/>
              </w:rPr>
              <w:t xml:space="preserve"> (voor variant ‘Twee leveringen’ de vervreemder van elk eerste StukdeelLevering)</w:t>
            </w:r>
          </w:p>
          <w:p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[tia_Volgnummer(‘</w:t>
            </w:r>
            <w:r w:rsidR="003568FD" w:rsidRPr="00E54774">
              <w:rPr>
                <w:rFonts w:cs="Arial"/>
                <w:sz w:val="16"/>
                <w:szCs w:val="16"/>
              </w:rPr>
              <w:t>x</w:t>
            </w:r>
            <w:r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./vervreemderRechtRef/Partij/aanduidingPartij</w:t>
            </w:r>
          </w:p>
          <w:p w:rsidR="00042293" w:rsidRPr="00E54774" w:rsidRDefault="00042293" w:rsidP="00E54774">
            <w:pPr>
              <w:spacing w:line="240" w:lineRule="auto"/>
              <w:rPr>
                <w:rFonts w:cs="Arial"/>
                <w:sz w:val="16"/>
                <w:szCs w:val="16"/>
              </w:rPr>
            </w:pPr>
          </w:p>
          <w:p w:rsidR="00042293" w:rsidRPr="00E54774" w:rsidRDefault="00042293" w:rsidP="00E54774">
            <w:pPr>
              <w:spacing w:line="240" w:lineRule="auto"/>
              <w:rPr>
                <w:sz w:val="16"/>
                <w:szCs w:val="16"/>
              </w:rPr>
            </w:pPr>
            <w:r w:rsidRPr="00E54774">
              <w:rPr>
                <w:sz w:val="16"/>
                <w:szCs w:val="16"/>
              </w:rPr>
              <w:t>-vervreemder via gerelateerde partijen</w:t>
            </w:r>
          </w:p>
          <w:p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[tia_Volgnummer(‘x’)]/</w:t>
            </w:r>
          </w:p>
          <w:p w:rsidR="00042293" w:rsidRPr="00E54774" w:rsidRDefault="00042293" w:rsidP="00E54774">
            <w:pPr>
              <w:spacing w:line="240" w:lineRule="auto"/>
              <w:rPr>
                <w:rFonts w:cs="Arial"/>
                <w:sz w:val="16"/>
                <w:szCs w:val="16"/>
              </w:rPr>
            </w:pPr>
            <w:r w:rsidRPr="00E54774">
              <w:rPr>
                <w:rFonts w:cs="Arial"/>
                <w:sz w:val="16"/>
                <w:szCs w:val="16"/>
              </w:rPr>
              <w:tab/>
              <w:t>./vervreemderRechtRef/Partij/Partij/aanduidingPartij</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BB4213" w:rsidRPr="00E54774">
              <w:rPr>
                <w:sz w:val="16"/>
                <w:szCs w:val="16"/>
              </w:rPr>
              <w:t xml:space="preserve">alleen </w:t>
            </w:r>
            <w:r w:rsidRPr="00E54774">
              <w:rPr>
                <w:sz w:val="16"/>
                <w:szCs w:val="16"/>
              </w:rPr>
              <w:t>bedrag reservefonds hele koop</w:t>
            </w:r>
            <w:r w:rsidR="00BB4213" w:rsidRPr="00E54774">
              <w:rPr>
                <w:sz w:val="16"/>
                <w:szCs w:val="16"/>
              </w:rPr>
              <w:t xml:space="preserve"> aanwezig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BB4213" w:rsidRPr="00E54774">
              <w:rPr>
                <w:rFonts w:cs="Arial"/>
                <w:sz w:val="16"/>
                <w:szCs w:val="16"/>
              </w:rPr>
              <w:t>x</w:t>
            </w:r>
            <w:r w:rsidRPr="00E54774">
              <w:rPr>
                <w:rFonts w:cs="Arial"/>
                <w:sz w:val="16"/>
                <w:szCs w:val="16"/>
              </w:rPr>
              <w:t>’)]</w:t>
            </w:r>
            <w:r w:rsidRPr="00E54774">
              <w:rPr>
                <w:sz w:val="16"/>
                <w:szCs w:val="16"/>
              </w:rPr>
              <w:t>/koopprijsSpecificatie/</w:t>
            </w:r>
          </w:p>
          <w:p w:rsidR="00042293" w:rsidRPr="00E54774" w:rsidRDefault="00042293" w:rsidP="00E54774">
            <w:pPr>
              <w:spacing w:line="240" w:lineRule="auto"/>
              <w:rPr>
                <w:sz w:val="16"/>
                <w:szCs w:val="16"/>
              </w:rPr>
            </w:pPr>
            <w:r w:rsidRPr="00E54774">
              <w:rPr>
                <w:sz w:val="16"/>
                <w:szCs w:val="16"/>
              </w:rPr>
              <w:t>vveReservefondssom/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3568FD" w:rsidRPr="00E54774" w:rsidRDefault="00042293" w:rsidP="00E54774">
            <w:pPr>
              <w:spacing w:line="240" w:lineRule="auto"/>
              <w:rPr>
                <w:sz w:val="16"/>
                <w:szCs w:val="16"/>
              </w:rPr>
            </w:pPr>
            <w:r w:rsidRPr="00E54774">
              <w:rPr>
                <w:sz w:val="16"/>
                <w:szCs w:val="16"/>
              </w:rPr>
              <w:t>-</w:t>
            </w:r>
            <w:r w:rsidR="00BB4213" w:rsidRPr="00E54774">
              <w:rPr>
                <w:sz w:val="16"/>
                <w:szCs w:val="16"/>
              </w:rPr>
              <w:t xml:space="preserve">alleen </w:t>
            </w:r>
            <w:r w:rsidRPr="00E54774">
              <w:rPr>
                <w:sz w:val="16"/>
                <w:szCs w:val="16"/>
              </w:rPr>
              <w:t>bedrag reservefonds per registergoed</w:t>
            </w:r>
            <w:r w:rsidR="00BB4213" w:rsidRPr="00E54774">
              <w:rPr>
                <w:sz w:val="16"/>
                <w:szCs w:val="16"/>
              </w:rPr>
              <w:t xml:space="preserve"> aanwezig</w:t>
            </w:r>
            <w:r w:rsidR="003568FD" w:rsidRPr="00E54774">
              <w:rPr>
                <w:sz w:val="16"/>
                <w:szCs w:val="16"/>
              </w:rPr>
              <w:t xml:space="preserve"> (voor variant ‘Twee leveringen’ zijn de registergoederen opgenomen bij elk tweede StukdeelLevering)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BB4213" w:rsidRPr="00E54774">
              <w:rPr>
                <w:sz w:val="16"/>
                <w:szCs w:val="16"/>
              </w:rPr>
              <w:t>x</w:t>
            </w:r>
            <w:r w:rsidRPr="00E54774">
              <w:rPr>
                <w:sz w:val="16"/>
                <w:szCs w:val="16"/>
              </w:rPr>
              <w:t>’)]/</w:t>
            </w:r>
            <w:r w:rsidRPr="00E54774">
              <w:rPr>
                <w:rFonts w:cs="Arial"/>
                <w:snapToGrid/>
                <w:kern w:val="0"/>
                <w:sz w:val="16"/>
                <w:szCs w:val="16"/>
                <w:lang w:eastAsia="nl-NL"/>
              </w:rPr>
              <w:t>IMKAD</w:t>
            </w:r>
            <w:r w:rsidRPr="00E54774">
              <w:rPr>
                <w:sz w:val="16"/>
                <w:szCs w:val="16"/>
              </w:rPr>
              <w:t>_ZakelijkRecht/ tia_KoopprijsSpecificatie/vveReservefondssom/</w:t>
            </w:r>
          </w:p>
          <w:p w:rsidR="00042293" w:rsidRPr="00E54774" w:rsidRDefault="00042293" w:rsidP="00E54774">
            <w:pPr>
              <w:spacing w:line="240" w:lineRule="auto"/>
              <w:rPr>
                <w:sz w:val="16"/>
                <w:szCs w:val="16"/>
              </w:rPr>
            </w:pPr>
            <w:r w:rsidRPr="00E54774">
              <w:rPr>
                <w:sz w:val="16"/>
                <w:szCs w:val="16"/>
              </w:rPr>
              <w:tab/>
              <w:t>./som</w:t>
            </w:r>
          </w:p>
          <w:p w:rsidR="00042293" w:rsidRDefault="00042293" w:rsidP="00E54774">
            <w:pPr>
              <w:spacing w:line="240" w:lineRule="auto"/>
            </w:pPr>
            <w:r w:rsidRPr="00E54774">
              <w:rPr>
                <w:sz w:val="16"/>
                <w:szCs w:val="16"/>
              </w:rPr>
              <w:tab/>
              <w:t>./valuta</w:t>
            </w:r>
          </w:p>
        </w:tc>
      </w:tr>
    </w:tbl>
    <w:p w:rsidR="00042293" w:rsidRPr="001D4AEF" w:rsidRDefault="00042293" w:rsidP="00042293"/>
    <w:p w:rsidR="00042293" w:rsidRDefault="00042293" w:rsidP="00042293">
      <w:pPr>
        <w:pStyle w:val="Kop2"/>
        <w:numPr>
          <w:ilvl w:val="1"/>
          <w:numId w:val="1"/>
        </w:numPr>
        <w:rPr>
          <w:lang w:val="nl-NL"/>
        </w:rPr>
      </w:pPr>
      <w:bookmarkStart w:id="117" w:name="_Toc358624471"/>
      <w:bookmarkStart w:id="118" w:name="_Toc462994170"/>
      <w:r>
        <w:rPr>
          <w:lang w:val="nl-NL"/>
        </w:rPr>
        <w:t>Erfpachtcanon</w:t>
      </w:r>
      <w:bookmarkEnd w:id="117"/>
      <w:bookmarkEnd w:id="118"/>
    </w:p>
    <w:p w:rsidR="00042293" w:rsidRPr="00FC12D4"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u w:val="single"/>
              </w:rPr>
            </w:pPr>
            <w:r w:rsidRPr="00E54774">
              <w:rPr>
                <w:rFonts w:cs="Arial"/>
                <w:color w:val="800080"/>
                <w:sz w:val="20"/>
                <w:u w:val="single"/>
              </w:rPr>
              <w:t>ERFPACHTCANON</w:t>
            </w:r>
          </w:p>
        </w:tc>
        <w:tc>
          <w:tcPr>
            <w:tcW w:w="7371" w:type="dxa"/>
            <w:shd w:val="clear" w:color="auto" w:fill="auto"/>
          </w:tcPr>
          <w:p w:rsidR="00042293" w:rsidRDefault="00894BFF" w:rsidP="00042293">
            <w:r>
              <w:t>Optionele tekst , die alleen getoo</w:t>
            </w:r>
            <w:r w:rsidR="00125341">
              <w:t>nd wordt als er een tekstblok Erfpachtcanon aanwezig is. De tekst wordt maximaal één keer getoond, ook als er meerdere tekstblokken Erfpachtcanon aanwezig zijn.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rPr>
            </w:pPr>
            <w:r w:rsidRPr="00E54774">
              <w:rPr>
                <w:rFonts w:cs="Arial"/>
                <w:color w:val="800080"/>
                <w:sz w:val="20"/>
                <w:highlight w:val="yellow"/>
              </w:rPr>
              <w:t>TEKSTBLOK ERFPACHTCANON</w:t>
            </w:r>
            <w:r w:rsidRPr="00E54774">
              <w:rPr>
                <w:rFonts w:cs="Arial"/>
                <w:color w:val="800080"/>
                <w:sz w:val="20"/>
              </w:rPr>
              <w:t>.</w:t>
            </w:r>
          </w:p>
        </w:tc>
        <w:tc>
          <w:tcPr>
            <w:tcW w:w="7371" w:type="dxa"/>
            <w:shd w:val="clear" w:color="auto" w:fill="auto"/>
          </w:tcPr>
          <w:p w:rsidR="001278E4" w:rsidRDefault="00042293" w:rsidP="00E54774">
            <w:pPr>
              <w:spacing w:line="240" w:lineRule="auto"/>
            </w:pPr>
            <w:r>
              <w:t>Optionele tekst, die ook weggelaten of herhaald mag worden.</w:t>
            </w:r>
          </w:p>
        </w:tc>
      </w:tr>
    </w:tbl>
    <w:p w:rsidR="00042293" w:rsidRPr="00FC12D4" w:rsidRDefault="00042293" w:rsidP="00042293"/>
    <w:p w:rsidR="00042293" w:rsidRPr="00F67FEE" w:rsidRDefault="00042293" w:rsidP="00042293">
      <w:pPr>
        <w:pStyle w:val="Kop2"/>
        <w:numPr>
          <w:ilvl w:val="1"/>
          <w:numId w:val="1"/>
        </w:numPr>
        <w:rPr>
          <w:lang w:val="nl-NL"/>
        </w:rPr>
      </w:pPr>
      <w:bookmarkStart w:id="119" w:name="_Toc358624472"/>
      <w:bookmarkStart w:id="120" w:name="_Toc462994171"/>
      <w:r w:rsidRPr="00F67FEE">
        <w:rPr>
          <w:lang w:val="nl-NL"/>
        </w:rPr>
        <w:t>Koop</w:t>
      </w:r>
      <w:r>
        <w:rPr>
          <w:lang w:val="nl-NL"/>
        </w:rPr>
        <w:t>optie</w:t>
      </w:r>
      <w:bookmarkEnd w:id="119"/>
      <w:bookmarkEnd w:id="120"/>
    </w:p>
    <w:p w:rsidR="00042293" w:rsidRDefault="00042293" w:rsidP="00042293">
      <w:pPr>
        <w:tabs>
          <w:tab w:val="left" w:pos="6771"/>
        </w:tabs>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color w:val="800080"/>
                <w:u w:val="single"/>
              </w:rPr>
            </w:pPr>
            <w:r w:rsidRPr="00E54774">
              <w:rPr>
                <w:color w:val="800080"/>
                <w:u w:val="single"/>
              </w:rPr>
              <w:t>KOOPOPTIE</w:t>
            </w:r>
          </w:p>
        </w:tc>
        <w:tc>
          <w:tcPr>
            <w:tcW w:w="7371" w:type="dxa"/>
            <w:shd w:val="clear" w:color="auto" w:fill="auto"/>
          </w:tcPr>
          <w:p w:rsidR="00042293" w:rsidRDefault="00042293" w:rsidP="00042293"/>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color w:val="3366FF"/>
              </w:rPr>
              <w:t xml:space="preserve">(Verkrijger/ Koper) / Partij [volgletter/volgnummer] /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color w:val="800080"/>
              </w:rPr>
              <w:t xml:space="preserve"> verleent aan </w:t>
            </w:r>
            <w:r w:rsidRPr="00E54774">
              <w:rPr>
                <w:color w:val="3366FF"/>
              </w:rPr>
              <w:t xml:space="preserve">(vervreemder/ verkoper) / partij [volgletter/volgnummer] /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color w:val="800080"/>
              </w:rPr>
              <w:t xml:space="preserve">, die zulks voor zich aanneemt, </w:t>
            </w:r>
            <w:r w:rsidRPr="00E54774">
              <w:rPr>
                <w:color w:val="3366FF"/>
              </w:rPr>
              <w:t xml:space="preserve">voor de tijd van </w:t>
            </w:r>
            <w:r w:rsidR="00BC280B" w:rsidRPr="00E54774">
              <w:rPr>
                <w:rFonts w:cs="Arial"/>
                <w:szCs w:val="18"/>
              </w:rPr>
              <w:fldChar w:fldCharType="begin"/>
            </w:r>
            <w:r w:rsidR="00BC280B" w:rsidRPr="00E54774">
              <w:rPr>
                <w:rFonts w:cs="Arial"/>
                <w:szCs w:val="18"/>
              </w:rPr>
              <w:instrText xml:space="preserve">MacroButton Nomacro </w:instrText>
            </w:r>
            <w:r w:rsidR="00BC280B" w:rsidRPr="00E54774">
              <w:rPr>
                <w:rFonts w:cs="Arial"/>
                <w:szCs w:val="18"/>
                <w:effect w:val="none"/>
              </w:rPr>
              <w:instrText>§</w:instrText>
            </w:r>
            <w:r w:rsidR="00BC280B" w:rsidRPr="00E54774">
              <w:rPr>
                <w:rFonts w:cs="Arial"/>
                <w:szCs w:val="18"/>
              </w:rPr>
              <w:fldChar w:fldCharType="end"/>
            </w:r>
            <w:r w:rsidRPr="00EC0884">
              <w:t>getal</w:t>
            </w:r>
            <w:r w:rsidR="00BC280B" w:rsidRPr="00E54774">
              <w:rPr>
                <w:rFonts w:cs="Arial"/>
                <w:szCs w:val="18"/>
              </w:rPr>
              <w:fldChar w:fldCharType="begin"/>
            </w:r>
            <w:r w:rsidR="00BC280B" w:rsidRPr="00E54774">
              <w:rPr>
                <w:rFonts w:cs="Arial"/>
                <w:szCs w:val="18"/>
              </w:rPr>
              <w:instrText xml:space="preserve">MacroButton Nomacro </w:instrText>
            </w:r>
            <w:r w:rsidR="00BC280B" w:rsidRPr="00E54774">
              <w:rPr>
                <w:rFonts w:cs="Arial"/>
                <w:szCs w:val="18"/>
                <w:effect w:val="none"/>
              </w:rPr>
              <w:instrText>§</w:instrText>
            </w:r>
            <w:r w:rsidR="00BC280B" w:rsidRPr="00E54774">
              <w:rPr>
                <w:rFonts w:cs="Arial"/>
                <w:szCs w:val="18"/>
              </w:rPr>
              <w:fldChar w:fldCharType="end"/>
            </w:r>
            <w:r w:rsidRPr="00E54774">
              <w:rPr>
                <w:color w:val="3366FF"/>
              </w:rPr>
              <w:t xml:space="preserve"> jaar te rekenen vanaf heden,</w:t>
            </w:r>
            <w:r w:rsidRPr="00E54774">
              <w:rPr>
                <w:color w:val="800080"/>
              </w:rPr>
              <w:t xml:space="preserve"> het recht om </w:t>
            </w:r>
            <w:r w:rsidRPr="00E54774">
              <w:rPr>
                <w:rFonts w:cs="Arial"/>
                <w:color w:val="3366FF"/>
                <w:szCs w:val="18"/>
              </w:rPr>
              <w:t>het/de Registergoed [volgnummer] /Registergoederen [volgnummer], [volgnummer] en [volgnummer] /Verkochte</w:t>
            </w:r>
            <w:r w:rsidRPr="00E54774">
              <w:rPr>
                <w:color w:val="800080"/>
              </w:rPr>
              <w:t xml:space="preserve"> te kopen onder de hierna vermelde voorwaarden en bedingen, tegen betaling van </w:t>
            </w:r>
            <w:r w:rsidR="00BC280B" w:rsidRPr="00E54774">
              <w:rPr>
                <w:rFonts w:cs="Arial"/>
                <w:szCs w:val="18"/>
              </w:rPr>
              <w:fldChar w:fldCharType="begin"/>
            </w:r>
            <w:r w:rsidR="00BC280B" w:rsidRPr="00E54774">
              <w:rPr>
                <w:rFonts w:cs="Arial"/>
                <w:szCs w:val="18"/>
              </w:rPr>
              <w:instrText xml:space="preserve">MacroButton Nomacro </w:instrText>
            </w:r>
            <w:r w:rsidR="00BC280B" w:rsidRPr="00E54774">
              <w:rPr>
                <w:rFonts w:cs="Arial"/>
                <w:szCs w:val="18"/>
                <w:effect w:val="none"/>
              </w:rPr>
              <w:instrText>§</w:instrText>
            </w:r>
            <w:r w:rsidR="00BC280B" w:rsidRPr="00E54774">
              <w:rPr>
                <w:rFonts w:cs="Arial"/>
                <w:szCs w:val="18"/>
              </w:rPr>
              <w:fldChar w:fldCharType="end"/>
            </w:r>
            <w:r w:rsidRPr="00E54774">
              <w:rPr>
                <w:color w:val="3366FF"/>
              </w:rPr>
              <w:t xml:space="preserve"> bedrag</w:t>
            </w:r>
            <w:r w:rsidR="00BC280B" w:rsidRPr="00E54774">
              <w:rPr>
                <w:rFonts w:cs="Arial"/>
                <w:szCs w:val="18"/>
              </w:rPr>
              <w:fldChar w:fldCharType="begin"/>
            </w:r>
            <w:r w:rsidR="00BC280B" w:rsidRPr="00E54774">
              <w:rPr>
                <w:rFonts w:cs="Arial"/>
                <w:szCs w:val="18"/>
              </w:rPr>
              <w:instrText xml:space="preserve">MacroButton Nomacro </w:instrText>
            </w:r>
            <w:r w:rsidR="00BC280B" w:rsidRPr="00E54774">
              <w:rPr>
                <w:rFonts w:cs="Arial"/>
                <w:szCs w:val="18"/>
                <w:effect w:val="none"/>
              </w:rPr>
              <w:instrText>§</w:instrText>
            </w:r>
            <w:r w:rsidR="00BC280B" w:rsidRPr="00E54774">
              <w:rPr>
                <w:rFonts w:cs="Arial"/>
                <w:szCs w:val="18"/>
              </w:rPr>
              <w:fldChar w:fldCharType="end"/>
            </w:r>
            <w:r w:rsidRPr="00E54774">
              <w:rPr>
                <w:color w:val="3366FF"/>
              </w:rPr>
              <w:t>/ een koopprijs welke zal worden vastgesteld door drie deskundigen, te benoemen één door ieder van de ondergetekenden en de derde door de beide aldus aangewezen deskundigen samen in onderling overleg, of bij gebreke van eenstemmigheid omtrent de benoeming van deze derde deskundige, door de bevoegde rechter in wiens ressort het verkochte is gelegen op verzoek van de meest gerede partij, dan wel op een wijze als hierna nader omschreven</w:t>
            </w:r>
            <w:r w:rsidRPr="00E54774">
              <w:rPr>
                <w:rFonts w:ascii="TTBC116DF8t00" w:hAnsi="TTBC116DF8t00" w:cs="TTBC116DF8t00"/>
                <w:color w:val="800080"/>
                <w:sz w:val="23"/>
                <w:szCs w:val="23"/>
              </w:rPr>
              <w:t>.</w:t>
            </w:r>
          </w:p>
        </w:tc>
        <w:tc>
          <w:tcPr>
            <w:tcW w:w="7371" w:type="dxa"/>
            <w:shd w:val="clear" w:color="auto" w:fill="auto"/>
          </w:tcPr>
          <w:p w:rsidR="00042293" w:rsidRPr="00B931C6" w:rsidRDefault="00042293" w:rsidP="00042293">
            <w:r w:rsidRPr="00B931C6">
              <w:t xml:space="preserve">Optionele alinea, die ook geheel weggelaten </w:t>
            </w:r>
            <w:r>
              <w:t xml:space="preserve">of herhaald </w:t>
            </w:r>
            <w:r w:rsidRPr="00B931C6">
              <w:t>mag worden</w:t>
            </w:r>
            <w:r w:rsidR="00517FEA">
              <w:t xml:space="preserve"> per stukdeel koopoptie</w:t>
            </w:r>
            <w:r w:rsidRPr="00B931C6">
              <w:t>.</w:t>
            </w:r>
          </w:p>
          <w:p w:rsidR="00BB4213" w:rsidRPr="00E54774" w:rsidRDefault="00BB4213" w:rsidP="00042293">
            <w:pPr>
              <w:rPr>
                <w:lang w:val="nl"/>
              </w:rPr>
            </w:pPr>
          </w:p>
          <w:p w:rsidR="00042293" w:rsidRPr="00E54774" w:rsidRDefault="00042293" w:rsidP="00042293">
            <w:pPr>
              <w:rPr>
                <w:lang w:val="nl"/>
              </w:rPr>
            </w:pPr>
            <w:r w:rsidRPr="00E54774">
              <w:rPr>
                <w:lang w:val="nl"/>
              </w:rPr>
              <w:t xml:space="preserve">Hier worden de partijaanduidingen van de </w:t>
            </w:r>
            <w:r>
              <w:t xml:space="preserve">(gerelateerde) </w:t>
            </w:r>
            <w:r w:rsidRPr="00E54774">
              <w:rPr>
                <w:lang w:val="nl"/>
              </w:rPr>
              <w:t>partijen betrokken bij de koopoptie vermeld:</w:t>
            </w:r>
          </w:p>
          <w:p w:rsidR="00042293" w:rsidRPr="00E54774" w:rsidRDefault="00042293" w:rsidP="00E54774">
            <w:pPr>
              <w:numPr>
                <w:ilvl w:val="0"/>
                <w:numId w:val="28"/>
              </w:numPr>
              <w:rPr>
                <w:lang w:val="nl"/>
              </w:rPr>
            </w:pPr>
            <w:r w:rsidRPr="00E54774">
              <w:rPr>
                <w:lang w:val="nl"/>
              </w:rPr>
              <w:t xml:space="preserve">De eerste </w:t>
            </w:r>
            <w:r>
              <w:t xml:space="preserve">(gerelateerde) </w:t>
            </w:r>
            <w:r w:rsidRPr="00E54774">
              <w:rPr>
                <w:lang w:val="nl"/>
              </w:rPr>
              <w:t>partij is altijd de verkrijger van de levering, (bij variant 2 de verkrijger van de 2</w:t>
            </w:r>
            <w:r w:rsidRPr="00E54774">
              <w:rPr>
                <w:vertAlign w:val="superscript"/>
                <w:lang w:val="nl"/>
              </w:rPr>
              <w:t>e</w:t>
            </w:r>
            <w:r w:rsidRPr="00E54774">
              <w:rPr>
                <w:lang w:val="nl"/>
              </w:rPr>
              <w:t xml:space="preserve"> levering) maar wordt wel expliciet vastgelegd als vervreemder van de koopoptie.</w:t>
            </w:r>
          </w:p>
          <w:p w:rsidR="00042293" w:rsidRPr="00E54774" w:rsidRDefault="00042293" w:rsidP="00E54774">
            <w:pPr>
              <w:numPr>
                <w:ilvl w:val="0"/>
                <w:numId w:val="28"/>
              </w:numPr>
              <w:rPr>
                <w:lang w:val="nl"/>
              </w:rPr>
            </w:pPr>
            <w:r w:rsidRPr="00E54774">
              <w:rPr>
                <w:lang w:val="nl"/>
              </w:rPr>
              <w:t xml:space="preserve">De tweede </w:t>
            </w:r>
            <w:r>
              <w:t xml:space="preserve">(gerelateerde) </w:t>
            </w:r>
            <w:r w:rsidRPr="00E54774">
              <w:rPr>
                <w:lang w:val="nl"/>
              </w:rPr>
              <w:t xml:space="preserve">partij is de vervreemder van de levering. Bij variant 2 kan dit zowel de vervreemder van de eerste als van de tweede levering zijn. Deze </w:t>
            </w:r>
            <w:r>
              <w:t xml:space="preserve">(gerelateerde) </w:t>
            </w:r>
            <w:r w:rsidRPr="00E54774">
              <w:rPr>
                <w:lang w:val="nl"/>
              </w:rPr>
              <w:t>partij wordt vastgelegd als de verkrijger van de koopoptie.</w:t>
            </w:r>
          </w:p>
          <w:p w:rsidR="00042293" w:rsidRPr="00E54774" w:rsidRDefault="00042293" w:rsidP="00042293">
            <w:pPr>
              <w:rPr>
                <w:lang w:val="nl"/>
              </w:rPr>
            </w:pPr>
          </w:p>
          <w:p w:rsidR="004F5AFE" w:rsidRPr="00E54774" w:rsidRDefault="00042293" w:rsidP="00042293">
            <w:pPr>
              <w:rPr>
                <w:lang w:val="nl"/>
              </w:rPr>
            </w:pPr>
            <w:r w:rsidRPr="00E54774">
              <w:rPr>
                <w:lang w:val="nl"/>
              </w:rPr>
              <w:t>Ook worden de betrokken registergoederen getoond. Dit zijn de registergoederen die bij de levering zijn vastgelegd (bij variant 2 de 2</w:t>
            </w:r>
            <w:r w:rsidRPr="00E54774">
              <w:rPr>
                <w:vertAlign w:val="superscript"/>
                <w:lang w:val="nl"/>
              </w:rPr>
              <w:t>e</w:t>
            </w:r>
            <w:r w:rsidRPr="00E54774">
              <w:rPr>
                <w:lang w:val="nl"/>
              </w:rPr>
              <w:t xml:space="preserve"> levering) en deze registergoederen worden voor de koopoptie ook expliciet vastgelegd. </w:t>
            </w:r>
          </w:p>
          <w:p w:rsidR="004F5AFE" w:rsidRPr="00E54774" w:rsidRDefault="004F5AFE" w:rsidP="00042293">
            <w:pPr>
              <w:rPr>
                <w:lang w:val="nl"/>
              </w:rPr>
            </w:pPr>
          </w:p>
          <w:p w:rsidR="004F5AFE" w:rsidRPr="00E54774" w:rsidRDefault="00042293" w:rsidP="00042293">
            <w:pPr>
              <w:rPr>
                <w:lang w:val="nl"/>
              </w:rPr>
            </w:pPr>
            <w:r w:rsidRPr="00E54774">
              <w:rPr>
                <w:lang w:val="nl"/>
              </w:rPr>
              <w:t>Hierbij moet een keuze gemaakt worden tussen het tonen</w:t>
            </w:r>
            <w:r w:rsidR="0038658C" w:rsidRPr="00E54774">
              <w:rPr>
                <w:lang w:val="nl"/>
              </w:rPr>
              <w:t xml:space="preserve"> van het registergoed</w:t>
            </w:r>
            <w:r w:rsidRPr="00E54774">
              <w:rPr>
                <w:lang w:val="nl"/>
              </w:rPr>
              <w:t xml:space="preserve"> met volgnummer</w:t>
            </w:r>
            <w:r w:rsidR="004F5AFE" w:rsidRPr="00E54774">
              <w:rPr>
                <w:lang w:val="nl"/>
              </w:rPr>
              <w:t xml:space="preserve"> of </w:t>
            </w:r>
            <w:r w:rsidR="0038658C" w:rsidRPr="00E54774">
              <w:rPr>
                <w:lang w:val="nl"/>
              </w:rPr>
              <w:t xml:space="preserve">met </w:t>
            </w:r>
            <w:r w:rsidR="004F5AFE" w:rsidRPr="00E54774">
              <w:rPr>
                <w:lang w:val="nl"/>
              </w:rPr>
              <w:t>de (gezamenlijke) aanduiding zonder volgnummer:</w:t>
            </w:r>
          </w:p>
          <w:p w:rsidR="004F5AFE" w:rsidRPr="00E54774" w:rsidRDefault="00C16A4C" w:rsidP="00042293">
            <w:pPr>
              <w:rPr>
                <w:lang w:val="nl"/>
              </w:rPr>
            </w:pPr>
            <w:r w:rsidRPr="00E54774">
              <w:rPr>
                <w:lang w:val="nl"/>
              </w:rPr>
              <w:t xml:space="preserve"> </w:t>
            </w:r>
            <w:r w:rsidR="004F5AFE" w:rsidRPr="00E54774">
              <w:rPr>
                <w:lang w:val="nl"/>
              </w:rPr>
              <w:t xml:space="preserve">- </w:t>
            </w:r>
            <w:r w:rsidRPr="00E54774">
              <w:rPr>
                <w:lang w:val="nl"/>
              </w:rPr>
              <w:t xml:space="preserve">met volgnummer kan alleen gekozen worden wanneer aan </w:t>
            </w:r>
            <w:r w:rsidR="00CB582D" w:rsidRPr="00E54774">
              <w:rPr>
                <w:lang w:val="nl"/>
              </w:rPr>
              <w:t>het r</w:t>
            </w:r>
            <w:r w:rsidRPr="00E54774">
              <w:rPr>
                <w:lang w:val="nl"/>
              </w:rPr>
              <w:t>egistergoed in de levering een volgnummer is toegekend</w:t>
            </w:r>
            <w:r w:rsidR="004F5AFE" w:rsidRPr="00E54774">
              <w:rPr>
                <w:lang w:val="nl"/>
              </w:rPr>
              <w:t>,</w:t>
            </w:r>
          </w:p>
          <w:p w:rsidR="00042293" w:rsidRPr="00E54774" w:rsidRDefault="00042293" w:rsidP="00042293">
            <w:pPr>
              <w:rPr>
                <w:lang w:val="nl"/>
              </w:rPr>
            </w:pPr>
            <w:r w:rsidRPr="00E54774">
              <w:rPr>
                <w:lang w:val="nl"/>
              </w:rPr>
              <w:t xml:space="preserve"> </w:t>
            </w:r>
            <w:r w:rsidR="004F5AFE" w:rsidRPr="00E54774">
              <w:rPr>
                <w:lang w:val="nl"/>
              </w:rPr>
              <w:t>- met (gezamenlijke) aanduiding kan bij meer dan één registergoed alleen gekozen worden wanneer de registergoederen dezelfde aanduiding hebben.</w:t>
            </w:r>
          </w:p>
          <w:p w:rsidR="00042293" w:rsidRPr="00E54774" w:rsidRDefault="00042293" w:rsidP="00042293">
            <w:pPr>
              <w:rPr>
                <w:lang w:val="nl"/>
              </w:rPr>
            </w:pPr>
          </w:p>
          <w:p w:rsidR="000C6C00" w:rsidRDefault="000C6C00" w:rsidP="00E54774">
            <w:pPr>
              <w:spacing w:before="72" w:line="240" w:lineRule="auto"/>
            </w:pPr>
            <w:r>
              <w:t>Tonen registergoederen met volgnummer:</w:t>
            </w:r>
          </w:p>
          <w:p w:rsidR="000C6C00" w:rsidRDefault="000C6C00" w:rsidP="00E54774">
            <w:pPr>
              <w:numPr>
                <w:ilvl w:val="0"/>
                <w:numId w:val="38"/>
              </w:numPr>
              <w:spacing w:before="72" w:line="240" w:lineRule="auto"/>
            </w:pPr>
            <w:r>
              <w:t>één registergoed: ‘het Registergoed [volgnummer]’,</w:t>
            </w:r>
          </w:p>
          <w:p w:rsidR="000C6C00" w:rsidRPr="00E13CD7" w:rsidRDefault="000C6C00" w:rsidP="00E54774">
            <w:pPr>
              <w:numPr>
                <w:ilvl w:val="0"/>
                <w:numId w:val="38"/>
              </w:numPr>
              <w:spacing w:before="72" w:line="240" w:lineRule="auto"/>
            </w:pPr>
            <w:r>
              <w:t xml:space="preserve">meer dan één registergoed: ‘de Registergoederen [volgnummer], [volgnummer] en </w:t>
            </w:r>
            <w:r w:rsidR="009D4DCF">
              <w:t>[volgnummer]</w:t>
            </w:r>
            <w:r>
              <w:t>’.</w:t>
            </w:r>
          </w:p>
          <w:p w:rsidR="000C6C00" w:rsidRPr="0031723A" w:rsidRDefault="000C6C00" w:rsidP="00E54774">
            <w:pPr>
              <w:spacing w:before="72" w:line="240" w:lineRule="auto"/>
            </w:pPr>
            <w:r w:rsidRPr="0031723A">
              <w:t>Tonen registergoederen zonder volgnummer:</w:t>
            </w:r>
          </w:p>
          <w:p w:rsidR="000C6C00" w:rsidRPr="0031723A" w:rsidRDefault="000C6C00" w:rsidP="00E54774">
            <w:pPr>
              <w:numPr>
                <w:ilvl w:val="0"/>
                <w:numId w:val="38"/>
              </w:numPr>
              <w:spacing w:before="72" w:line="240" w:lineRule="auto"/>
            </w:pPr>
            <w:r w:rsidRPr="0031723A">
              <w:t>registergoed aanduiding vermelden zoals voor het registergoed of de registergoederen na Recht/Registergoed is bepaald.</w:t>
            </w:r>
          </w:p>
          <w:p w:rsidR="000C6C00" w:rsidRPr="00E54774" w:rsidRDefault="000C6C00" w:rsidP="00042293">
            <w:pPr>
              <w:rPr>
                <w:lang w:val="nl"/>
              </w:rPr>
            </w:pPr>
          </w:p>
          <w:p w:rsidR="00042293" w:rsidRDefault="00042293" w:rsidP="00042293">
            <w:r w:rsidRPr="00B931C6">
              <w:t xml:space="preserve">De tekst </w:t>
            </w:r>
            <w:r w:rsidRPr="00E54774">
              <w:rPr>
                <w:color w:val="3366FF"/>
              </w:rPr>
              <w:t xml:space="preserve">voor de tijd van </w:t>
            </w:r>
            <w:r w:rsidR="00BC280B" w:rsidRPr="00E54774">
              <w:rPr>
                <w:rFonts w:cs="Arial"/>
                <w:szCs w:val="18"/>
              </w:rPr>
              <w:fldChar w:fldCharType="begin"/>
            </w:r>
            <w:r w:rsidR="00BC280B" w:rsidRPr="00E54774">
              <w:rPr>
                <w:rFonts w:cs="Arial"/>
                <w:szCs w:val="18"/>
              </w:rPr>
              <w:instrText xml:space="preserve">MacroButton Nomacro </w:instrText>
            </w:r>
            <w:r w:rsidR="00BC280B" w:rsidRPr="00E54774">
              <w:rPr>
                <w:rFonts w:cs="Arial"/>
                <w:szCs w:val="18"/>
                <w:effect w:val="none"/>
              </w:rPr>
              <w:instrText>§</w:instrText>
            </w:r>
            <w:r w:rsidR="00BC280B" w:rsidRPr="00E54774">
              <w:rPr>
                <w:rFonts w:cs="Arial"/>
                <w:szCs w:val="18"/>
              </w:rPr>
              <w:fldChar w:fldCharType="end"/>
            </w:r>
            <w:r w:rsidRPr="00B931C6">
              <w:t>getal</w:t>
            </w:r>
            <w:r w:rsidR="00BC280B" w:rsidRPr="00E54774">
              <w:rPr>
                <w:rFonts w:cs="Arial"/>
                <w:szCs w:val="18"/>
              </w:rPr>
              <w:fldChar w:fldCharType="begin"/>
            </w:r>
            <w:r w:rsidR="00BC280B" w:rsidRPr="00E54774">
              <w:rPr>
                <w:rFonts w:cs="Arial"/>
                <w:szCs w:val="18"/>
              </w:rPr>
              <w:instrText xml:space="preserve">MacroButton Nomacro </w:instrText>
            </w:r>
            <w:r w:rsidR="00BC280B" w:rsidRPr="00E54774">
              <w:rPr>
                <w:rFonts w:cs="Arial"/>
                <w:szCs w:val="18"/>
                <w:effect w:val="none"/>
              </w:rPr>
              <w:instrText>§</w:instrText>
            </w:r>
            <w:r w:rsidR="00BC280B" w:rsidRPr="00E54774">
              <w:rPr>
                <w:rFonts w:cs="Arial"/>
                <w:szCs w:val="18"/>
              </w:rPr>
              <w:fldChar w:fldCharType="end"/>
            </w:r>
            <w:r w:rsidRPr="00E54774">
              <w:rPr>
                <w:color w:val="3366FF"/>
              </w:rPr>
              <w:t xml:space="preserve"> jaar te rekenen vanaf heden, </w:t>
            </w:r>
            <w:r w:rsidRPr="00B931C6">
              <w:t>mag geheel weggelaten worden. Deze tekst wordt getoond indien bij het getal voor aantalJaarRechtKoop een geheel getal groter dan 0 is ingevuld.</w:t>
            </w:r>
          </w:p>
          <w:p w:rsidR="00042293" w:rsidRDefault="00042293" w:rsidP="00042293"/>
          <w:p w:rsidR="00042293" w:rsidRPr="00E54774" w:rsidRDefault="00042293" w:rsidP="00042293">
            <w:pPr>
              <w:rPr>
                <w:szCs w:val="18"/>
              </w:rPr>
            </w:pPr>
            <w:r>
              <w:t xml:space="preserve">De tekst </w:t>
            </w:r>
            <w:r w:rsidR="00BC280B" w:rsidRPr="00E54774">
              <w:rPr>
                <w:rFonts w:cs="Arial"/>
                <w:szCs w:val="18"/>
              </w:rPr>
              <w:fldChar w:fldCharType="begin"/>
            </w:r>
            <w:r w:rsidR="00BC280B" w:rsidRPr="00E54774">
              <w:rPr>
                <w:rFonts w:cs="Arial"/>
                <w:szCs w:val="18"/>
              </w:rPr>
              <w:instrText xml:space="preserve">MacroButton Nomacro </w:instrText>
            </w:r>
            <w:r w:rsidR="00BC280B" w:rsidRPr="00E54774">
              <w:rPr>
                <w:rFonts w:cs="Arial"/>
                <w:szCs w:val="18"/>
                <w:effect w:val="none"/>
              </w:rPr>
              <w:instrText>§</w:instrText>
            </w:r>
            <w:r w:rsidR="00BC280B" w:rsidRPr="00E54774">
              <w:rPr>
                <w:rFonts w:cs="Arial"/>
                <w:szCs w:val="18"/>
              </w:rPr>
              <w:fldChar w:fldCharType="end"/>
            </w:r>
            <w:r w:rsidRPr="00E54774">
              <w:rPr>
                <w:color w:val="3366FF"/>
              </w:rPr>
              <w:t>bedrag</w:t>
            </w:r>
            <w:r w:rsidR="00BC280B" w:rsidRPr="00E54774">
              <w:rPr>
                <w:rFonts w:cs="Arial"/>
                <w:szCs w:val="18"/>
              </w:rPr>
              <w:fldChar w:fldCharType="begin"/>
            </w:r>
            <w:r w:rsidR="00BC280B" w:rsidRPr="00E54774">
              <w:rPr>
                <w:rFonts w:cs="Arial"/>
                <w:szCs w:val="18"/>
              </w:rPr>
              <w:instrText xml:space="preserve">MacroButton Nomacro </w:instrText>
            </w:r>
            <w:r w:rsidR="00BC280B" w:rsidRPr="00E54774">
              <w:rPr>
                <w:rFonts w:cs="Arial"/>
                <w:szCs w:val="18"/>
                <w:effect w:val="none"/>
              </w:rPr>
              <w:instrText>§</w:instrText>
            </w:r>
            <w:r w:rsidR="00BC280B" w:rsidRPr="00E54774">
              <w:rPr>
                <w:rFonts w:cs="Arial"/>
                <w:szCs w:val="18"/>
              </w:rPr>
              <w:fldChar w:fldCharType="end"/>
            </w:r>
            <w:r w:rsidRPr="00E54774">
              <w:rPr>
                <w:color w:val="3366FF"/>
              </w:rPr>
              <w:t xml:space="preserve"> / een koopprijs ….. hierna nader omschreven</w:t>
            </w:r>
            <w:r w:rsidRPr="00E54774">
              <w:rPr>
                <w:rFonts w:ascii="TTBC116DF8t00" w:hAnsi="TTBC116DF8t00" w:cs="TTBC116DF8t00"/>
                <w:color w:val="800080"/>
                <w:sz w:val="23"/>
                <w:szCs w:val="23"/>
              </w:rPr>
              <w:t xml:space="preserve"> </w:t>
            </w:r>
            <w:r w:rsidRPr="00F4295E">
              <w:t>betreft een verplichte keuze uit 2 opties</w:t>
            </w:r>
            <w:r>
              <w:t xml:space="preserve">, die afgeleid wordt van het wel/niet ingevuld zijn van het bedrag. </w:t>
            </w:r>
            <w:r w:rsidRPr="00B931C6">
              <w:t xml:space="preserve">De tekst wordt getoond indien bij het </w:t>
            </w:r>
            <w:r>
              <w:t>bedrag</w:t>
            </w:r>
            <w:r w:rsidRPr="00B931C6">
              <w:t xml:space="preserve"> voor </w:t>
            </w:r>
            <w:r>
              <w:t>bedrag</w:t>
            </w:r>
            <w:r w:rsidRPr="00B931C6">
              <w:t xml:space="preserve">RechtKoop een </w:t>
            </w:r>
            <w:r>
              <w:t>bedrag</w:t>
            </w:r>
            <w:r w:rsidRPr="00B931C6">
              <w:t xml:space="preserve"> groter dan 0 is ingevuld.</w:t>
            </w:r>
          </w:p>
          <w:p w:rsidR="00042293" w:rsidRDefault="00042293" w:rsidP="00042293"/>
          <w:p w:rsidR="00042293" w:rsidRDefault="00042293" w:rsidP="00042293">
            <w:r>
              <w:t>Het stukdeel koopoptie wordt opvolgend genummerd beginnend bij “</w:t>
            </w:r>
            <w:smartTag w:uri="urn:schemas-microsoft-com:office:smarttags" w:element="metricconverter">
              <w:smartTagPr>
                <w:attr w:name="ProductID" w:val="1”"/>
              </w:smartTagPr>
              <w:r>
                <w:t>1”</w:t>
              </w:r>
            </w:smartTag>
            <w:r>
              <w:t xml:space="preserve">. </w:t>
            </w:r>
          </w:p>
          <w:p w:rsidR="00042293" w:rsidRDefault="00042293" w:rsidP="00042293"/>
          <w:p w:rsidR="00042293" w:rsidRPr="00E54774" w:rsidRDefault="00042293" w:rsidP="00042293">
            <w:pPr>
              <w:rPr>
                <w:sz w:val="16"/>
                <w:szCs w:val="16"/>
              </w:rPr>
            </w:pPr>
            <w:r w:rsidRPr="00E54774">
              <w:rPr>
                <w:u w:val="single"/>
              </w:rPr>
              <w:t>Mapping:</w:t>
            </w:r>
          </w:p>
          <w:p w:rsidR="00B60733" w:rsidRPr="00E54774" w:rsidRDefault="00B60733" w:rsidP="00E54774">
            <w:pPr>
              <w:spacing w:line="240" w:lineRule="auto"/>
              <w:rPr>
                <w:sz w:val="16"/>
                <w:szCs w:val="16"/>
              </w:rPr>
            </w:pPr>
            <w:r w:rsidRPr="00E54774">
              <w:rPr>
                <w:sz w:val="16"/>
                <w:szCs w:val="16"/>
              </w:rPr>
              <w:t>-vervreemder en verkrijger koopoptie</w:t>
            </w:r>
          </w:p>
          <w:p w:rsidR="00042293" w:rsidRPr="00E54774" w:rsidRDefault="00042293" w:rsidP="00E54774">
            <w:pPr>
              <w:spacing w:line="240" w:lineRule="auto"/>
              <w:rPr>
                <w:sz w:val="16"/>
                <w:szCs w:val="16"/>
              </w:rPr>
            </w:pPr>
            <w:r w:rsidRPr="00E54774">
              <w:rPr>
                <w:sz w:val="16"/>
                <w:szCs w:val="16"/>
              </w:rPr>
              <w:t>//IMKAD_AangebodenStuk/StukdeelKoopoptie[tia_Volgnummer (“</w:t>
            </w:r>
            <w:r w:rsidR="0029050E" w:rsidRPr="00E54774">
              <w:rPr>
                <w:sz w:val="16"/>
                <w:szCs w:val="16"/>
              </w:rPr>
              <w:t>x</w:t>
            </w:r>
            <w:r w:rsidRPr="00E54774">
              <w:rPr>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AD2360" w:rsidRPr="00E54774">
              <w:rPr>
                <w:rFonts w:cs="Arial"/>
                <w:sz w:val="16"/>
                <w:szCs w:val="16"/>
              </w:rPr>
              <w:t>[</w:t>
            </w:r>
            <w:r w:rsidRPr="00E54774">
              <w:rPr>
                <w:rFonts w:cs="Arial"/>
                <w:sz w:val="16"/>
                <w:szCs w:val="16"/>
              </w:rPr>
              <w:t xml:space="preserve">xlink:href="id van de als vervreemder geselecteerde Partij of </w:t>
            </w:r>
            <w:r w:rsidR="00AD2360" w:rsidRPr="00E54774">
              <w:rPr>
                <w:rFonts w:cs="Arial"/>
                <w:sz w:val="16"/>
                <w:szCs w:val="16"/>
              </w:rPr>
              <w:tab/>
            </w:r>
            <w:r w:rsidRPr="00E54774">
              <w:rPr>
                <w:rFonts w:cs="Arial"/>
                <w:sz w:val="16"/>
                <w:szCs w:val="16"/>
              </w:rPr>
              <w:t>Partij/Partij"</w:t>
            </w:r>
            <w:r w:rsidR="00AD2360"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AD2360" w:rsidRPr="00E54774">
              <w:rPr>
                <w:rFonts w:cs="Arial"/>
                <w:sz w:val="16"/>
                <w:szCs w:val="16"/>
              </w:rPr>
              <w:t>[</w:t>
            </w:r>
            <w:r w:rsidRPr="00E54774">
              <w:rPr>
                <w:rFonts w:cs="Arial"/>
                <w:sz w:val="16"/>
                <w:szCs w:val="16"/>
              </w:rPr>
              <w:t>xlink:href="id van de als verkrijger geselecteerde Partij of Partij/Partij’’</w:t>
            </w:r>
            <w:r w:rsidR="00AD2360"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w:t>
            </w:r>
            <w:r w:rsidRPr="00E54774">
              <w:rPr>
                <w:sz w:val="16"/>
                <w:szCs w:val="16"/>
                <w:lang w:val="nl"/>
              </w:rPr>
              <w:t>aantalJaarRechtKoop</w:t>
            </w:r>
          </w:p>
          <w:p w:rsidR="00042293" w:rsidRPr="00E54774" w:rsidRDefault="00042293" w:rsidP="00E54774">
            <w:pPr>
              <w:spacing w:line="240" w:lineRule="auto"/>
              <w:rPr>
                <w:sz w:val="16"/>
                <w:szCs w:val="16"/>
              </w:rPr>
            </w:pPr>
            <w:r w:rsidRPr="00E54774">
              <w:rPr>
                <w:sz w:val="16"/>
                <w:szCs w:val="16"/>
                <w:lang w:val="nl"/>
              </w:rPr>
              <w:tab/>
              <w:t>./bedragRechtKoop</w:t>
            </w:r>
            <w:r w:rsidRPr="00E54774">
              <w:rPr>
                <w:sz w:val="16"/>
                <w:szCs w:val="16"/>
              </w:rPr>
              <w:t xml:space="preserve"> </w:t>
            </w:r>
          </w:p>
          <w:p w:rsidR="00042293" w:rsidRDefault="006F7774" w:rsidP="00E54774">
            <w:pPr>
              <w:tabs>
                <w:tab w:val="left" w:pos="1635"/>
              </w:tabs>
              <w:spacing w:line="240" w:lineRule="auto"/>
            </w:pPr>
            <w:r>
              <w:tab/>
            </w:r>
          </w:p>
          <w:p w:rsidR="00B60733" w:rsidRPr="00E54774" w:rsidRDefault="006F7774" w:rsidP="00E54774">
            <w:pPr>
              <w:spacing w:line="240" w:lineRule="auto"/>
              <w:rPr>
                <w:sz w:val="16"/>
                <w:szCs w:val="16"/>
              </w:rPr>
            </w:pPr>
            <w:r w:rsidRPr="00E54774">
              <w:rPr>
                <w:color w:val="3366FF"/>
                <w:sz w:val="16"/>
                <w:szCs w:val="16"/>
              </w:rPr>
              <w:t xml:space="preserve">(Verkrijger/ Koper) </w:t>
            </w:r>
            <w:r w:rsidRPr="00E54774">
              <w:rPr>
                <w:sz w:val="16"/>
                <w:szCs w:val="16"/>
              </w:rPr>
              <w:t xml:space="preserve">wordt gevuld met </w:t>
            </w:r>
            <w:r w:rsidR="0026132F" w:rsidRPr="00E54774">
              <w:rPr>
                <w:sz w:val="16"/>
                <w:szCs w:val="16"/>
              </w:rPr>
              <w:t>/</w:t>
            </w:r>
            <w:r w:rsidRPr="00E54774">
              <w:rPr>
                <w:sz w:val="16"/>
                <w:szCs w:val="16"/>
              </w:rPr>
              <w:t>/StukdeelKoopoptie/vervreemderRechtRef</w:t>
            </w:r>
            <w:r w:rsidR="0026132F" w:rsidRPr="00E54774">
              <w:rPr>
                <w:sz w:val="16"/>
                <w:szCs w:val="16"/>
              </w:rPr>
              <w:t xml:space="preserve"> - //Partij of //Partij/Partij ./aanduidingPartij</w:t>
            </w:r>
          </w:p>
          <w:p w:rsidR="0026132F" w:rsidRPr="00E54774" w:rsidRDefault="0026132F" w:rsidP="00E54774">
            <w:pPr>
              <w:spacing w:line="240" w:lineRule="auto"/>
              <w:rPr>
                <w:sz w:val="16"/>
                <w:szCs w:val="16"/>
              </w:rPr>
            </w:pPr>
            <w:r w:rsidRPr="00E54774">
              <w:rPr>
                <w:color w:val="3366FF"/>
                <w:sz w:val="16"/>
                <w:szCs w:val="16"/>
              </w:rPr>
              <w:t>(vervreemder/ verkoper)</w:t>
            </w:r>
            <w:r w:rsidRPr="00E54774">
              <w:rPr>
                <w:sz w:val="16"/>
                <w:szCs w:val="16"/>
              </w:rPr>
              <w:t xml:space="preserve"> wordt gevuld met //StukdeelKoopoptie/verkrijgerRechtRef - //Partij of //Partij/Partij ./aanduidingPartij</w:t>
            </w:r>
          </w:p>
          <w:p w:rsidR="00B60733" w:rsidRDefault="00B60733" w:rsidP="00E54774">
            <w:pPr>
              <w:spacing w:line="240" w:lineRule="auto"/>
            </w:pPr>
          </w:p>
          <w:p w:rsidR="00B60733" w:rsidRPr="00E54774" w:rsidRDefault="00B60733" w:rsidP="00E54774">
            <w:pPr>
              <w:spacing w:line="240" w:lineRule="auto"/>
              <w:rPr>
                <w:sz w:val="16"/>
                <w:szCs w:val="16"/>
              </w:rPr>
            </w:pPr>
            <w:r w:rsidRPr="00E54774">
              <w:rPr>
                <w:sz w:val="16"/>
                <w:szCs w:val="16"/>
              </w:rPr>
              <w:t>-registergoederen</w:t>
            </w:r>
          </w:p>
          <w:p w:rsidR="00042293" w:rsidRPr="00E54774" w:rsidRDefault="00042293" w:rsidP="00E54774">
            <w:pPr>
              <w:spacing w:line="240" w:lineRule="auto"/>
              <w:rPr>
                <w:sz w:val="16"/>
                <w:szCs w:val="16"/>
              </w:rPr>
            </w:pPr>
            <w:r w:rsidRPr="00E54774">
              <w:rPr>
                <w:sz w:val="16"/>
                <w:szCs w:val="16"/>
              </w:rPr>
              <w:t>//IMKAD_AangebodenStuk/StukdeelKoopoptie[tia_Volgnummer (“</w:t>
            </w:r>
            <w:r w:rsidR="0029050E" w:rsidRPr="00E54774">
              <w:rPr>
                <w:sz w:val="16"/>
                <w:szCs w:val="16"/>
              </w:rPr>
              <w:t>x</w:t>
            </w:r>
            <w:r w:rsidRPr="00E54774">
              <w:rPr>
                <w:sz w:val="16"/>
                <w:szCs w:val="16"/>
              </w:rPr>
              <w:t>”)]/</w:t>
            </w:r>
          </w:p>
          <w:p w:rsidR="00042293" w:rsidRPr="00E54774" w:rsidRDefault="00042293" w:rsidP="00E54774">
            <w:pPr>
              <w:spacing w:line="240" w:lineRule="auto"/>
              <w:rPr>
                <w:rFonts w:cs="Arial"/>
                <w:sz w:val="16"/>
                <w:szCs w:val="16"/>
              </w:rPr>
            </w:pPr>
            <w:r w:rsidRPr="00E54774">
              <w:rPr>
                <w:sz w:val="16"/>
                <w:szCs w:val="16"/>
              </w:rPr>
              <w:tab/>
              <w:t>./registergoedRef</w:t>
            </w:r>
            <w:r w:rsidRPr="00E54774">
              <w:rPr>
                <w:rFonts w:cs="Arial"/>
                <w:sz w:val="16"/>
                <w:szCs w:val="16"/>
              </w:rPr>
              <w:t xml:space="preserve"> </w:t>
            </w:r>
            <w:r w:rsidR="00AD2360" w:rsidRPr="00E54774">
              <w:rPr>
                <w:rFonts w:cs="Arial"/>
                <w:sz w:val="16"/>
                <w:szCs w:val="16"/>
              </w:rPr>
              <w:t>[</w:t>
            </w:r>
            <w:r w:rsidRPr="00E54774">
              <w:rPr>
                <w:rFonts w:cs="Arial"/>
                <w:sz w:val="16"/>
                <w:szCs w:val="16"/>
              </w:rPr>
              <w:t>xlink:href="id van het betrokken recht-registergoed combinatie"</w:t>
            </w:r>
            <w:r w:rsidR="00AD2360" w:rsidRPr="00E54774">
              <w:rPr>
                <w:rFonts w:cs="Arial"/>
                <w:sz w:val="16"/>
                <w:szCs w:val="16"/>
              </w:rPr>
              <w:t>]</w:t>
            </w:r>
          </w:p>
          <w:p w:rsidR="00042293" w:rsidRPr="00E54774" w:rsidRDefault="00042293" w:rsidP="00E54774">
            <w:pPr>
              <w:spacing w:line="240" w:lineRule="auto"/>
              <w:rPr>
                <w:rFonts w:cs="Arial"/>
                <w:sz w:val="16"/>
                <w:szCs w:val="16"/>
              </w:rPr>
            </w:pPr>
          </w:p>
          <w:p w:rsidR="00B60733" w:rsidRPr="00E54774" w:rsidRDefault="00B60733" w:rsidP="00E54774">
            <w:pPr>
              <w:spacing w:line="240" w:lineRule="auto"/>
              <w:rPr>
                <w:rFonts w:cs="Arial"/>
                <w:sz w:val="16"/>
                <w:szCs w:val="16"/>
              </w:rPr>
            </w:pPr>
            <w:r w:rsidRPr="00E54774">
              <w:rPr>
                <w:rFonts w:cs="Arial"/>
                <w:sz w:val="16"/>
                <w:szCs w:val="16"/>
              </w:rPr>
              <w:t>-registergoederen met of zonder volgnummer  tonen</w:t>
            </w:r>
          </w:p>
          <w:p w:rsidR="00042293" w:rsidRPr="00E54774" w:rsidRDefault="00042293" w:rsidP="00E54774">
            <w:pPr>
              <w:spacing w:before="72" w:line="240" w:lineRule="auto"/>
              <w:rPr>
                <w:sz w:val="16"/>
                <w:szCs w:val="16"/>
              </w:rPr>
            </w:pPr>
            <w:r w:rsidRPr="00E54774">
              <w:rPr>
                <w:sz w:val="16"/>
                <w:szCs w:val="16"/>
              </w:rPr>
              <w:t>//IMKAD_AangebodenStuk/StukdeelKoopoptie[tia_Volgnummer(‘</w:t>
            </w:r>
            <w:r w:rsidR="0029050E" w:rsidRPr="00E54774">
              <w:rPr>
                <w:sz w:val="16"/>
                <w:szCs w:val="16"/>
              </w:rPr>
              <w:t>x</w:t>
            </w:r>
            <w:r w:rsidRPr="00E54774">
              <w:rPr>
                <w:sz w:val="16"/>
                <w:szCs w:val="16"/>
              </w:rPr>
              <w:t>’)]/</w:t>
            </w:r>
            <w:r w:rsidR="00C16A4C" w:rsidRPr="00E54774">
              <w:rPr>
                <w:sz w:val="16"/>
                <w:szCs w:val="16"/>
              </w:rPr>
              <w:t>t</w:t>
            </w:r>
            <w:r w:rsidRPr="00E54774">
              <w:rPr>
                <w:sz w:val="16"/>
                <w:szCs w:val="16"/>
              </w:rPr>
              <w:t>ekst</w:t>
            </w:r>
            <w:r w:rsidR="00C16A4C" w:rsidRPr="00E54774">
              <w:rPr>
                <w:sz w:val="16"/>
                <w:szCs w:val="16"/>
              </w:rPr>
              <w:t>k</w:t>
            </w:r>
            <w:r w:rsidRPr="00E54774">
              <w:rPr>
                <w:sz w:val="16"/>
                <w:szCs w:val="16"/>
              </w:rPr>
              <w:t>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(‘k_KoopoptieRegistergoedVermeldenMetVolgnummer’)</w:t>
            </w:r>
          </w:p>
          <w:p w:rsidR="00042293" w:rsidRPr="00E54774" w:rsidRDefault="00042293" w:rsidP="00E54774">
            <w:pPr>
              <w:spacing w:line="240" w:lineRule="auto"/>
              <w:rPr>
                <w:sz w:val="16"/>
                <w:szCs w:val="16"/>
              </w:rPr>
            </w:pPr>
            <w:r w:rsidRPr="00E54774">
              <w:rPr>
                <w:sz w:val="16"/>
                <w:szCs w:val="16"/>
              </w:rPr>
              <w:tab/>
              <w:t>./tekst(‘true’ = tekst met volgnummer tonen; ‘false’ = tekst zonder volgnummer tonen)</w:t>
            </w:r>
          </w:p>
          <w:p w:rsidR="004F5AFE" w:rsidRPr="00E54774" w:rsidRDefault="004F5AFE" w:rsidP="00E54774">
            <w:pPr>
              <w:spacing w:line="240" w:lineRule="auto"/>
              <w:rPr>
                <w:sz w:val="16"/>
                <w:szCs w:val="16"/>
              </w:rPr>
            </w:pPr>
          </w:p>
          <w:p w:rsidR="004F5AFE" w:rsidRPr="00E54774" w:rsidRDefault="004F5AFE" w:rsidP="00E54774">
            <w:pPr>
              <w:spacing w:line="240" w:lineRule="auto"/>
              <w:rPr>
                <w:sz w:val="16"/>
                <w:szCs w:val="16"/>
              </w:rPr>
            </w:pPr>
            <w:r w:rsidRPr="00E54774">
              <w:rPr>
                <w:sz w:val="16"/>
                <w:szCs w:val="16"/>
              </w:rPr>
              <w:t>-</w:t>
            </w:r>
            <w:r w:rsidR="00D368A3" w:rsidRPr="00E54774">
              <w:rPr>
                <w:sz w:val="16"/>
                <w:szCs w:val="16"/>
              </w:rPr>
              <w:t xml:space="preserve">registergoed(eren) </w:t>
            </w:r>
            <w:r w:rsidRPr="00E54774">
              <w:rPr>
                <w:sz w:val="16"/>
                <w:szCs w:val="16"/>
              </w:rPr>
              <w:t>tonen met volgnummer</w:t>
            </w:r>
          </w:p>
          <w:p w:rsidR="004F5AFE" w:rsidRPr="00E54774" w:rsidRDefault="006427E1" w:rsidP="00E54774">
            <w:pPr>
              <w:spacing w:line="240" w:lineRule="auto"/>
              <w:rPr>
                <w:sz w:val="16"/>
                <w:szCs w:val="16"/>
              </w:rPr>
            </w:pPr>
            <w:r w:rsidRPr="00E54774">
              <w:rPr>
                <w:sz w:val="16"/>
                <w:szCs w:val="16"/>
              </w:rPr>
              <w:tab/>
              <w:t>- één registergoedRef: “het Registergoed [volgnummer]”</w:t>
            </w:r>
            <w:r w:rsidR="00D368A3" w:rsidRPr="00E54774">
              <w:rPr>
                <w:sz w:val="16"/>
                <w:szCs w:val="16"/>
              </w:rPr>
              <w:t>,</w:t>
            </w:r>
          </w:p>
          <w:p w:rsidR="006427E1" w:rsidRPr="00E54774" w:rsidRDefault="006427E1" w:rsidP="00E54774">
            <w:pPr>
              <w:spacing w:line="240" w:lineRule="auto"/>
              <w:rPr>
                <w:sz w:val="16"/>
                <w:szCs w:val="16"/>
              </w:rPr>
            </w:pPr>
            <w:r w:rsidRPr="00E54774">
              <w:rPr>
                <w:sz w:val="16"/>
                <w:szCs w:val="16"/>
              </w:rPr>
              <w:tab/>
              <w:t xml:space="preserve">- meer dan één registergoedRef: “de Registergoederen [volgnummer], [volgnummer] en </w:t>
            </w:r>
            <w:r w:rsidRPr="00E54774">
              <w:rPr>
                <w:sz w:val="16"/>
                <w:szCs w:val="16"/>
              </w:rPr>
              <w:tab/>
              <w:t>[volgnummer]</w:t>
            </w:r>
            <w:r w:rsidR="00D368A3" w:rsidRPr="00E54774">
              <w:rPr>
                <w:sz w:val="16"/>
                <w:szCs w:val="16"/>
              </w:rPr>
              <w:t>.</w:t>
            </w:r>
          </w:p>
          <w:p w:rsidR="006427E1" w:rsidRPr="00E54774" w:rsidRDefault="006427E1" w:rsidP="00E54774">
            <w:pPr>
              <w:spacing w:line="240" w:lineRule="auto"/>
              <w:rPr>
                <w:sz w:val="16"/>
                <w:szCs w:val="16"/>
              </w:rPr>
            </w:pPr>
            <w:r w:rsidRPr="00E54774">
              <w:rPr>
                <w:sz w:val="16"/>
                <w:szCs w:val="16"/>
              </w:rPr>
              <w:t xml:space="preserve">Het [volgnummer] is gevuld met het volgnummer zoals eerder is bepaald in keuzeblok Koop - Levering </w:t>
            </w:r>
            <w:r w:rsidRPr="00E54774">
              <w:rPr>
                <w:sz w:val="16"/>
                <w:szCs w:val="16"/>
              </w:rPr>
              <w:fldChar w:fldCharType="begin"/>
            </w:r>
            <w:r w:rsidRPr="00E54774">
              <w:rPr>
                <w:sz w:val="16"/>
                <w:szCs w:val="16"/>
              </w:rPr>
              <w:instrText xml:space="preserve"> REF _Ref366137013 \r \h </w:instrText>
            </w:r>
            <w:r w:rsidR="0081570B" w:rsidRPr="00E54774">
              <w:rPr>
                <w:sz w:val="16"/>
                <w:szCs w:val="16"/>
              </w:rPr>
            </w:r>
            <w:r w:rsidRPr="00E54774">
              <w:rPr>
                <w:sz w:val="16"/>
                <w:szCs w:val="16"/>
              </w:rPr>
              <w:fldChar w:fldCharType="separate"/>
            </w:r>
            <w:r w:rsidR="00CB4D5E">
              <w:rPr>
                <w:sz w:val="16"/>
                <w:szCs w:val="16"/>
              </w:rPr>
              <w:t>2.4</w:t>
            </w:r>
            <w:r w:rsidRPr="00E54774">
              <w:rPr>
                <w:sz w:val="16"/>
                <w:szCs w:val="16"/>
              </w:rPr>
              <w:fldChar w:fldCharType="end"/>
            </w:r>
            <w:r w:rsidRPr="00E54774">
              <w:rPr>
                <w:sz w:val="16"/>
                <w:szCs w:val="16"/>
              </w:rPr>
              <w:t>, //IMKAD_ZakelijkRecht [id].</w:t>
            </w:r>
          </w:p>
          <w:p w:rsidR="0007565C" w:rsidRPr="00E54774" w:rsidRDefault="0007565C" w:rsidP="00E54774">
            <w:pPr>
              <w:spacing w:line="240" w:lineRule="auto"/>
              <w:rPr>
                <w:sz w:val="16"/>
                <w:szCs w:val="16"/>
              </w:rPr>
            </w:pPr>
          </w:p>
          <w:p w:rsidR="0038658C" w:rsidRPr="00E54774" w:rsidRDefault="0038658C" w:rsidP="00E54774">
            <w:pPr>
              <w:spacing w:line="240" w:lineRule="auto"/>
              <w:rPr>
                <w:sz w:val="16"/>
                <w:szCs w:val="16"/>
              </w:rPr>
            </w:pPr>
            <w:r w:rsidRPr="00E54774">
              <w:rPr>
                <w:sz w:val="16"/>
                <w:szCs w:val="16"/>
              </w:rPr>
              <w:t>-</w:t>
            </w:r>
            <w:r w:rsidR="00D368A3" w:rsidRPr="00E54774">
              <w:rPr>
                <w:sz w:val="16"/>
                <w:szCs w:val="16"/>
              </w:rPr>
              <w:t xml:space="preserve">registergoed(eren) </w:t>
            </w:r>
            <w:r w:rsidRPr="00E54774">
              <w:rPr>
                <w:sz w:val="16"/>
                <w:szCs w:val="16"/>
              </w:rPr>
              <w:t>tonen zonder volgnummer</w:t>
            </w:r>
          </w:p>
          <w:p w:rsidR="004F5AFE" w:rsidRDefault="0007565C" w:rsidP="00E54774">
            <w:pPr>
              <w:spacing w:line="240" w:lineRule="auto"/>
            </w:pPr>
            <w:r w:rsidRPr="00E54774">
              <w:rPr>
                <w:sz w:val="16"/>
                <w:szCs w:val="16"/>
              </w:rPr>
              <w:t>//IMKAD_ZakelijkRecht [id]/tia_TekstKeuze k_RegistergoedAanduiding</w:t>
            </w:r>
          </w:p>
        </w:tc>
      </w:tr>
    </w:tbl>
    <w:p w:rsidR="00042293" w:rsidRPr="00F67FEE" w:rsidRDefault="00042293" w:rsidP="00042293"/>
    <w:p w:rsidR="00042293" w:rsidRPr="00AA0BD4" w:rsidRDefault="00042293" w:rsidP="00042293">
      <w:pPr>
        <w:pStyle w:val="Kop2"/>
        <w:numPr>
          <w:ilvl w:val="1"/>
          <w:numId w:val="1"/>
        </w:numPr>
        <w:rPr>
          <w:lang w:val="en-US"/>
        </w:rPr>
      </w:pPr>
      <w:bookmarkStart w:id="121" w:name="_Ref248201983"/>
      <w:bookmarkStart w:id="122" w:name="_Toc358624473"/>
      <w:bookmarkStart w:id="123" w:name="_Toc462994172"/>
      <w:r w:rsidRPr="00AA0BD4">
        <w:rPr>
          <w:lang w:val="en-US"/>
        </w:rPr>
        <w:t>Vestiging erfdienstbaarheden</w:t>
      </w:r>
      <w:bookmarkEnd w:id="121"/>
      <w:bookmarkEnd w:id="122"/>
      <w:bookmarkEnd w:id="123"/>
    </w:p>
    <w:p w:rsidR="00042293" w:rsidRDefault="00042293" w:rsidP="00042293">
      <w:pPr>
        <w:rPr>
          <w:rFonts w:cs="Arial"/>
          <w:szCs w:val="18"/>
        </w:rPr>
      </w:pPr>
      <w:r w:rsidRPr="0075493F">
        <w:t>Deze paragraaf is in zijn geheel optioneel</w:t>
      </w:r>
      <w:r>
        <w:t xml:space="preserve"> en kan in zijn geheel herhaald worden</w:t>
      </w:r>
      <w:r w:rsidRPr="0075493F">
        <w:t xml:space="preserve">. </w:t>
      </w:r>
      <w:r>
        <w:rPr>
          <w:rFonts w:cs="Arial"/>
          <w:szCs w:val="18"/>
        </w:rPr>
        <w:t xml:space="preserve">Als er geen gegevens over de </w:t>
      </w:r>
      <w:r>
        <w:t xml:space="preserve">(gerelateerde) </w:t>
      </w:r>
      <w:r>
        <w:rPr>
          <w:rFonts w:cs="Arial"/>
          <w:szCs w:val="18"/>
        </w:rPr>
        <w:t>partijen of een perceel/appartementsrecht is en er is geen beschrijving van de erfdienstbaarheid in het essentialia bestand dan wordt dit gedeelte weggelaten.</w:t>
      </w:r>
    </w:p>
    <w:p w:rsidR="00AE1EF2" w:rsidRPr="00FE15C1" w:rsidRDefault="00AE1EF2"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FF0000"/>
                <w:u w:val="single"/>
                <w:lang w:val="en-US"/>
              </w:rPr>
            </w:pPr>
            <w:r w:rsidRPr="00E54774">
              <w:rPr>
                <w:bCs/>
                <w:color w:val="800080"/>
                <w:u w:val="single"/>
                <w:lang w:val="en-US"/>
              </w:rPr>
              <w:t>VESTIGING ERFDIENSTBAARHEDEN</w:t>
            </w:r>
          </w:p>
        </w:tc>
        <w:tc>
          <w:tcPr>
            <w:tcW w:w="7371" w:type="dxa"/>
            <w:shd w:val="clear" w:color="auto" w:fill="auto"/>
          </w:tcPr>
          <w:p w:rsidR="00042293" w:rsidRPr="00E54774" w:rsidRDefault="00042293" w:rsidP="00E54774">
            <w:pPr>
              <w:spacing w:before="72"/>
              <w:rPr>
                <w:lang w:val="en-US"/>
              </w:rPr>
            </w:pPr>
          </w:p>
        </w:tc>
      </w:tr>
      <w:tr w:rsidR="00042293" w:rsidRPr="00737F18" w:rsidTr="00E54774">
        <w:tc>
          <w:tcPr>
            <w:tcW w:w="6771" w:type="dxa"/>
            <w:shd w:val="clear" w:color="auto" w:fill="auto"/>
          </w:tcPr>
          <w:p w:rsidR="00042293" w:rsidRPr="00E54774" w:rsidRDefault="00042293" w:rsidP="00E54774">
            <w:pPr>
              <w:tabs>
                <w:tab w:val="left" w:pos="-1440"/>
                <w:tab w:val="left" w:pos="-720"/>
              </w:tabs>
              <w:suppressAutoHyphens/>
              <w:rPr>
                <w:rFonts w:cs="Arial"/>
                <w:color w:val="800080"/>
              </w:rPr>
            </w:pPr>
            <w:r w:rsidRPr="00E54774">
              <w:rPr>
                <w:color w:val="3366FF"/>
              </w:rPr>
              <w:t>(Vervreemder/Verkoper) / Partij [volgletter/volgnummer]</w:t>
            </w:r>
            <w:r w:rsidRPr="00E54774">
              <w:rPr>
                <w:color w:val="800080"/>
              </w:rPr>
              <w:t xml:space="preserve"> </w:t>
            </w:r>
            <w:r w:rsidRPr="00E54774">
              <w:rPr>
                <w:color w:val="3366FF"/>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szCs w:val="18"/>
              </w:rPr>
              <w:t xml:space="preserve"> </w:t>
            </w:r>
            <w:r w:rsidRPr="00E54774">
              <w:rPr>
                <w:color w:val="800080"/>
              </w:rPr>
              <w:t xml:space="preserve">en </w:t>
            </w:r>
            <w:r w:rsidRPr="00E54774">
              <w:rPr>
                <w:color w:val="3366FF"/>
              </w:rPr>
              <w:t xml:space="preserve">(verkrijger/ koper)  / </w:t>
            </w:r>
            <w:r w:rsidR="00350031" w:rsidRPr="00E54774">
              <w:rPr>
                <w:color w:val="3366FF"/>
              </w:rPr>
              <w:t>p</w:t>
            </w:r>
            <w:r w:rsidRPr="00E54774">
              <w:rPr>
                <w:color w:val="3366FF"/>
              </w:rPr>
              <w:t xml:space="preserve">artij [volgletter/volgnummer] /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color w:val="800080"/>
              </w:rPr>
              <w:t xml:space="preserve"> zijn overeengekomen erfdienstbaarheden te vestigen zoals hierna omschreven. </w:t>
            </w:r>
            <w:r w:rsidR="001F3919" w:rsidRPr="00E54774">
              <w:rPr>
                <w:color w:val="800080"/>
              </w:rPr>
              <w:t>Ter uitvoering van de overeenkomst worden hierbij gevestigd ten behoeve van</w:t>
            </w:r>
          </w:p>
        </w:tc>
        <w:tc>
          <w:tcPr>
            <w:tcW w:w="7371" w:type="dxa"/>
            <w:shd w:val="clear" w:color="auto" w:fill="auto"/>
          </w:tcPr>
          <w:p w:rsidR="00042293" w:rsidRPr="00E54774" w:rsidRDefault="00042293" w:rsidP="00E54774">
            <w:pPr>
              <w:spacing w:before="72"/>
              <w:rPr>
                <w:rFonts w:cs="Arial"/>
                <w:szCs w:val="18"/>
              </w:rPr>
            </w:pPr>
            <w:r w:rsidRPr="00E54774">
              <w:rPr>
                <w:rFonts w:cs="Arial"/>
                <w:szCs w:val="18"/>
              </w:rPr>
              <w:t xml:space="preserve">Vestiging van erfdienstbaarheden is de overdracht van de erfdienstbaarheid van een (vervreemder) partij naar een andere (verkrijger) partij. </w:t>
            </w:r>
          </w:p>
          <w:p w:rsidR="00042293" w:rsidRDefault="00042293" w:rsidP="00E54774">
            <w:pPr>
              <w:spacing w:before="72"/>
            </w:pPr>
            <w:r>
              <w:t xml:space="preserve">De vervreemder en de verkrijger van de erfdienstbaarheid zullen veelal overeenkomen met de vervreemder en de verkrijger van de levering, maar worden wel expliciet vastgelegd. Hierbij moet een keuze gemaakt worden uit de (gerelateerde) partijen, zoals deze eerder in de akte zijn gespecificeerd. (Zie par </w:t>
            </w:r>
            <w:r>
              <w:fldChar w:fldCharType="begin"/>
            </w:r>
            <w:r>
              <w:instrText xml:space="preserve"> REF _Ref222727104 \r \h </w:instrText>
            </w:r>
            <w:r>
              <w:fldChar w:fldCharType="separate"/>
            </w:r>
            <w:r w:rsidR="00CB4D5E">
              <w:t>2.3</w:t>
            </w:r>
            <w:r>
              <w:fldChar w:fldCharType="end"/>
            </w:r>
            <w:r>
              <w:t xml:space="preserve">) </w:t>
            </w:r>
          </w:p>
          <w:p w:rsidR="00042293" w:rsidRDefault="00042293" w:rsidP="00E54774">
            <w:pPr>
              <w:spacing w:before="72"/>
            </w:pPr>
          </w:p>
          <w:p w:rsidR="00042293" w:rsidRDefault="00042293" w:rsidP="00E54774">
            <w:pPr>
              <w:spacing w:before="72"/>
            </w:pPr>
            <w:r>
              <w:t>Van de gekozen (gerelateerde) partijen wordt de partijaanduiding vermeld. De twee gekozen (gerelateerde) partijen mogen niet gelijk zijn.</w:t>
            </w:r>
          </w:p>
          <w:p w:rsidR="00042293" w:rsidRDefault="00042293" w:rsidP="00E54774">
            <w:pPr>
              <w:spacing w:before="72"/>
            </w:pPr>
          </w:p>
          <w:p w:rsidR="00042293" w:rsidRDefault="00042293" w:rsidP="00E54774">
            <w:pPr>
              <w:spacing w:before="72"/>
            </w:pPr>
            <w:r>
              <w:t>Het stukdeel erfdienstbaarheid wordt opvolgend genummerd beginnend bij “</w:t>
            </w:r>
            <w:smartTag w:uri="urn:schemas-microsoft-com:office:smarttags" w:element="metricconverter">
              <w:smartTagPr>
                <w:attr w:name="ProductID" w:val="1”"/>
              </w:smartTagPr>
              <w:r>
                <w:t>1”</w:t>
              </w:r>
            </w:smartTag>
            <w:r>
              <w:t>.</w:t>
            </w:r>
          </w:p>
          <w:p w:rsidR="00042293" w:rsidRPr="001B314C" w:rsidRDefault="00042293" w:rsidP="00E54774">
            <w:pPr>
              <w:spacing w:before="72"/>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rFonts w:cs="Arial"/>
                <w:sz w:val="16"/>
                <w:szCs w:val="16"/>
              </w:rPr>
            </w:pPr>
            <w:r w:rsidRPr="00E54774">
              <w:rPr>
                <w:rFonts w:cs="Arial"/>
                <w:sz w:val="16"/>
                <w:szCs w:val="16"/>
              </w:rPr>
              <w:t>//IMKAD_AangebodenStuk/StukdeelErfdienstbaarheid[tia_Volgnummer(“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AE1EF2" w:rsidRPr="00E54774">
              <w:rPr>
                <w:rFonts w:cs="Arial"/>
                <w:sz w:val="16"/>
                <w:szCs w:val="16"/>
              </w:rPr>
              <w:t>[</w:t>
            </w:r>
            <w:r w:rsidRPr="00E54774">
              <w:rPr>
                <w:rFonts w:cs="Arial"/>
                <w:sz w:val="16"/>
                <w:szCs w:val="16"/>
              </w:rPr>
              <w:t xml:space="preserve">xlink:href="id van de als vervreemder geselecteerde Partij of </w:t>
            </w:r>
            <w:r w:rsidR="00AE1EF2" w:rsidRPr="00E54774">
              <w:rPr>
                <w:rFonts w:cs="Arial"/>
                <w:sz w:val="16"/>
                <w:szCs w:val="16"/>
              </w:rPr>
              <w:tab/>
            </w:r>
            <w:r w:rsidRPr="00E54774">
              <w:rPr>
                <w:rFonts w:cs="Arial"/>
                <w:sz w:val="16"/>
                <w:szCs w:val="16"/>
              </w:rPr>
              <w:t>Partij/Partij"</w:t>
            </w:r>
            <w:r w:rsidR="00AE1EF2"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AE1EF2" w:rsidRPr="00E54774">
              <w:rPr>
                <w:rFonts w:cs="Arial"/>
                <w:sz w:val="16"/>
                <w:szCs w:val="16"/>
              </w:rPr>
              <w:t>[</w:t>
            </w:r>
            <w:r w:rsidRPr="00E54774">
              <w:rPr>
                <w:rFonts w:cs="Arial"/>
                <w:sz w:val="16"/>
                <w:szCs w:val="16"/>
              </w:rPr>
              <w:t>xlink:href="id van de als verkrijger geselecteerde Partij of Partij/Partij"</w:t>
            </w:r>
            <w:r w:rsidR="00AE1EF2" w:rsidRPr="00E54774">
              <w:rPr>
                <w:rFonts w:cs="Arial"/>
                <w:sz w:val="16"/>
                <w:szCs w:val="16"/>
              </w:rPr>
              <w:t>]</w:t>
            </w:r>
          </w:p>
          <w:p w:rsidR="00042293" w:rsidRPr="00E54774" w:rsidRDefault="00042293" w:rsidP="00E54774">
            <w:pPr>
              <w:spacing w:line="240" w:lineRule="auto"/>
              <w:rPr>
                <w:sz w:val="16"/>
                <w:szCs w:val="16"/>
              </w:rPr>
            </w:pPr>
          </w:p>
        </w:tc>
      </w:tr>
      <w:tr w:rsidR="00042293" w:rsidRPr="00411112"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800080"/>
              </w:rPr>
            </w:pPr>
            <w:r w:rsidRPr="00E54774">
              <w:rPr>
                <w:color w:val="3366FF"/>
              </w:rPr>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r w:rsidRPr="00E54774">
              <w:rPr>
                <w:color w:val="3366FF"/>
              </w:rPr>
              <w:t xml:space="preserve"> en</w:t>
            </w:r>
            <w:r>
              <w:t xml:space="preserve"> </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p>
        </w:tc>
        <w:tc>
          <w:tcPr>
            <w:tcW w:w="7371" w:type="dxa"/>
            <w:shd w:val="clear" w:color="auto" w:fill="auto"/>
          </w:tcPr>
          <w:p w:rsidR="00042293" w:rsidRDefault="00042293" w:rsidP="00E54774">
            <w:pPr>
              <w:spacing w:before="72"/>
            </w:pPr>
            <w:r>
              <w:t>Dit tekstdeel wordt alleen vermeld indien de erfdienstbaarheden ten behoeve van 1 of meer percelen worden gevestigd. (Indien er alleen appartementsrechten zijn, wordt dit tekstdeel weggelaten.)</w:t>
            </w:r>
          </w:p>
          <w:p w:rsidR="00042293" w:rsidRDefault="00042293" w:rsidP="00E54774">
            <w:pPr>
              <w:spacing w:before="72"/>
            </w:pPr>
            <w:r>
              <w:t>Keuze enkelvoud/meervoud afhankelijk van het aantal percelen hierna;</w:t>
            </w:r>
          </w:p>
          <w:p w:rsidR="00042293" w:rsidRDefault="00042293" w:rsidP="00E54774">
            <w:pPr>
              <w:numPr>
                <w:ilvl w:val="0"/>
                <w:numId w:val="8"/>
              </w:numPr>
              <w:spacing w:before="72" w:line="240" w:lineRule="auto"/>
            </w:pPr>
            <w:r>
              <w:t xml:space="preserve">Als 1 perceel genoemd wordt: "het perceel", </w:t>
            </w:r>
          </w:p>
          <w:p w:rsidR="00042293" w:rsidRDefault="00042293" w:rsidP="00E54774">
            <w:pPr>
              <w:numPr>
                <w:ilvl w:val="0"/>
                <w:numId w:val="8"/>
              </w:numPr>
              <w:spacing w:before="72" w:line="240" w:lineRule="auto"/>
            </w:pPr>
            <w:r>
              <w:t>als er meerdere percelen genoemd worden: “de percelen”.</w:t>
            </w:r>
          </w:p>
          <w:p w:rsidR="00042293" w:rsidRDefault="00042293" w:rsidP="00E54774">
            <w:pPr>
              <w:spacing w:before="72" w:line="240" w:lineRule="auto"/>
            </w:pPr>
          </w:p>
          <w:p w:rsidR="00042293" w:rsidRDefault="00042293" w:rsidP="00E54774">
            <w:pPr>
              <w:spacing w:before="72"/>
            </w:pPr>
            <w:r>
              <w:t>Voor percelen met een unieke kadastrale gemeente en sectie, wordt de tekst ‘</w:t>
            </w:r>
            <w:r w:rsidRPr="00E54774">
              <w:rPr>
                <w:color w:val="800080"/>
              </w:rPr>
              <w:t>nummer</w:t>
            </w:r>
            <w:r>
              <w:t>’ (in enkelvoud) vermeld, gevolgd door het perceelnummer van het betreffende perceel:</w:t>
            </w:r>
          </w:p>
          <w:p w:rsidR="00042293" w:rsidRPr="00A820EB" w:rsidRDefault="00042293" w:rsidP="00E54774">
            <w:pPr>
              <w:numPr>
                <w:ilvl w:val="0"/>
                <w:numId w:val="21"/>
              </w:numPr>
            </w:pPr>
            <w:r>
              <w:t xml:space="preserve">kadastraal bekend </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r w:rsidRPr="00320300">
              <w:t>naam kadastrale gemeente</w:t>
            </w:r>
            <w:r>
              <w:t>,</w:t>
            </w:r>
            <w:r w:rsidRPr="00320300">
              <w:t xml:space="preserve"> </w:t>
            </w:r>
            <w:r w:rsidRPr="00E54774">
              <w:rPr>
                <w:color w:val="800080"/>
              </w:rPr>
              <w:t>sectie</w:t>
            </w:r>
            <w:r w:rsidRPr="00320300">
              <w:t xml:space="preserve"> letter</w:t>
            </w:r>
            <w:r>
              <w:t xml:space="preserve">, </w:t>
            </w:r>
            <w:r w:rsidRPr="00E54774">
              <w:rPr>
                <w:color w:val="800080"/>
              </w:rPr>
              <w:t>nummer</w:t>
            </w:r>
            <w:r w:rsidRPr="00E54774">
              <w:rPr>
                <w:color w:val="FF0000"/>
              </w:rPr>
              <w:t xml:space="preserve"> </w:t>
            </w:r>
            <w:r w:rsidRPr="00320300">
              <w:t xml:space="preserve">getal </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p>
          <w:p w:rsidR="00042293" w:rsidRDefault="00042293" w:rsidP="00E54774">
            <w:pPr>
              <w:spacing w:before="72"/>
            </w:pPr>
            <w:r>
              <w:t>Indien er meerdere percelen zijn met dezelfde kadastrale gemeente en dezelfde sectie, dan wordt de tekst ‘</w:t>
            </w:r>
            <w:r w:rsidRPr="00E54774">
              <w:rPr>
                <w:color w:val="800080"/>
              </w:rPr>
              <w:t>nummers</w:t>
            </w:r>
            <w:r>
              <w:t>’ (in meervoud) vermeld, gevolgd door de perceelnummers van de betreffende percelen:</w:t>
            </w:r>
          </w:p>
          <w:p w:rsidR="00042293" w:rsidRDefault="00042293" w:rsidP="00E54774">
            <w:pPr>
              <w:numPr>
                <w:ilvl w:val="0"/>
                <w:numId w:val="20"/>
              </w:numPr>
            </w:pPr>
            <w:r>
              <w:t>In het geval van twee percelen met dezelfde kadastrale gemeente en sectie:</w:t>
            </w:r>
          </w:p>
          <w:p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p>
          <w:p w:rsidR="00042293" w:rsidRDefault="00042293" w:rsidP="00E54774">
            <w:pPr>
              <w:numPr>
                <w:ilvl w:val="0"/>
                <w:numId w:val="20"/>
              </w:numPr>
            </w:pPr>
            <w:r>
              <w:t>In het geval van meer dan  twee percelen met dezelfde kadastrale gemeente en sectie:</w:t>
            </w:r>
          </w:p>
          <w:p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t>, 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p>
          <w:p w:rsidR="00042293" w:rsidRDefault="00042293" w:rsidP="00E54774">
            <w:pPr>
              <w:spacing w:before="72"/>
            </w:pPr>
          </w:p>
          <w:p w:rsidR="00042293" w:rsidRDefault="00042293" w:rsidP="00E54774">
            <w:pPr>
              <w:spacing w:before="72"/>
            </w:pPr>
            <w:r>
              <w:t>Indien er meerdere percelen met een unieke kadastrale gemeente en sectie, meerdere percelen-clusters met gelijke kadastrale gemeente en sectie en/of combinaties van percelen met een unieke kadastrale gemeente en sectie en percelen-clusters met gelijke kadastrale gemeente en sectie zijn, dan worden deze als volgt weergegeven.</w:t>
            </w:r>
          </w:p>
          <w:p w:rsidR="00042293" w:rsidRDefault="00042293" w:rsidP="00042293">
            <w:r>
              <w:t>In het geval van twee percelen(-clusters):</w:t>
            </w:r>
          </w:p>
          <w:p w:rsidR="00042293" w:rsidRDefault="00042293" w:rsidP="00E54774">
            <w:pPr>
              <w:numPr>
                <w:ilvl w:val="0"/>
                <w:numId w:val="8"/>
              </w:numPr>
            </w:pPr>
            <w:r>
              <w:t>&lt;perceel(-cluster)1&gt;</w:t>
            </w:r>
            <w:r w:rsidRPr="00E54774">
              <w:rPr>
                <w:color w:val="800080"/>
              </w:rPr>
              <w:t xml:space="preserve"> </w:t>
            </w:r>
            <w:r w:rsidRPr="00E54774">
              <w:rPr>
                <w:color w:val="3366FF"/>
              </w:rPr>
              <w:t>en</w:t>
            </w:r>
            <w:r w:rsidRPr="00E54774">
              <w:rPr>
                <w:color w:val="800080"/>
              </w:rPr>
              <w:t xml:space="preserve"> </w:t>
            </w:r>
            <w:r>
              <w:t>&lt;perceel(-cluster)2&gt;</w:t>
            </w:r>
          </w:p>
          <w:p w:rsidR="00042293" w:rsidRDefault="00042293" w:rsidP="00042293">
            <w:r w:rsidRPr="009B0C15">
              <w:t>In het geval van meer</w:t>
            </w:r>
            <w:r>
              <w:t xml:space="preserve"> </w:t>
            </w:r>
            <w:r w:rsidRPr="009B0C15">
              <w:t>d</w:t>
            </w:r>
            <w:r>
              <w:t>an twee percelen-(clusters):</w:t>
            </w:r>
          </w:p>
          <w:p w:rsidR="00042293" w:rsidRDefault="00042293" w:rsidP="00E54774">
            <w:pPr>
              <w:numPr>
                <w:ilvl w:val="0"/>
                <w:numId w:val="8"/>
              </w:numPr>
            </w:pPr>
            <w:r>
              <w:t>&lt;perceel(-cluster)1&gt;</w:t>
            </w:r>
            <w:r w:rsidRPr="00E54774">
              <w:rPr>
                <w:color w:val="3366FF"/>
              </w:rPr>
              <w:t>,</w:t>
            </w:r>
            <w:r>
              <w:t xml:space="preserve"> &lt;perceel(-cluster)2&gt;</w:t>
            </w:r>
            <w:r w:rsidRPr="00E54774">
              <w:rPr>
                <w:color w:val="800080"/>
              </w:rPr>
              <w:t xml:space="preserve"> </w:t>
            </w:r>
            <w:r w:rsidRPr="00E54774">
              <w:rPr>
                <w:color w:val="3366FF"/>
              </w:rPr>
              <w:t>en</w:t>
            </w:r>
            <w:r w:rsidRPr="00E54774">
              <w:rPr>
                <w:color w:val="800080"/>
              </w:rPr>
              <w:t xml:space="preserve"> </w:t>
            </w:r>
            <w:r>
              <w:t>&lt;perceel(-cluster)3&gt;</w:t>
            </w:r>
          </w:p>
          <w:p w:rsidR="00042293" w:rsidRPr="00E54774" w:rsidRDefault="00042293" w:rsidP="00042293">
            <w:pPr>
              <w:rPr>
                <w:color w:val="800080"/>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1F3919" w:rsidRPr="00E54774" w:rsidRDefault="001F3919" w:rsidP="00E54774">
            <w:pPr>
              <w:spacing w:line="240" w:lineRule="auto"/>
              <w:rPr>
                <w:sz w:val="16"/>
                <w:szCs w:val="16"/>
              </w:rPr>
            </w:pPr>
            <w:r w:rsidRPr="00E54774">
              <w:rPr>
                <w:sz w:val="16"/>
                <w:szCs w:val="16"/>
              </w:rPr>
              <w:tab/>
            </w:r>
            <w:r w:rsidR="00042293" w:rsidRPr="00E54774">
              <w:rPr>
                <w:sz w:val="16"/>
                <w:szCs w:val="16"/>
              </w:rPr>
              <w:t>IMKAD_AantekeningKadastraalObject/tenBehoeveVan/IMKAD_Perceel/</w:t>
            </w:r>
          </w:p>
          <w:p w:rsidR="00042293" w:rsidRPr="00E54774" w:rsidRDefault="001F3919"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./gemeente</w:t>
            </w:r>
          </w:p>
          <w:p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./perceelnummer</w:t>
            </w:r>
          </w:p>
        </w:tc>
      </w:tr>
      <w:tr w:rsidR="00042293" w:rsidRPr="00BC2DC8"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800080"/>
              </w:rPr>
            </w:pPr>
            <w:r w:rsidRPr="00E54774">
              <w:rPr>
                <w:color w:val="800080"/>
              </w:rPr>
              <w:t>,</w:t>
            </w:r>
          </w:p>
        </w:tc>
        <w:tc>
          <w:tcPr>
            <w:tcW w:w="7371" w:type="dxa"/>
            <w:shd w:val="clear" w:color="auto" w:fill="auto"/>
          </w:tcPr>
          <w:p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BC2DC8" w:rsidTr="00E54774">
        <w:tc>
          <w:tcPr>
            <w:tcW w:w="6771" w:type="dxa"/>
            <w:shd w:val="clear" w:color="auto" w:fill="auto"/>
          </w:tcPr>
          <w:p w:rsidR="00042293" w:rsidRPr="00E54774" w:rsidRDefault="00137B6C" w:rsidP="00E54774">
            <w:pPr>
              <w:tabs>
                <w:tab w:val="left" w:pos="-1440"/>
                <w:tab w:val="left" w:pos="-720"/>
                <w:tab w:val="left" w:pos="1134"/>
              </w:tabs>
              <w:suppressAutoHyphens/>
              <w:rPr>
                <w:color w:val="800080"/>
              </w:rPr>
            </w:pP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00FD675B" w:rsidRPr="00E54774">
              <w:rPr>
                <w:color w:val="800080"/>
              </w:rPr>
              <w:t xml:space="preserve"> en ten laste van</w:t>
            </w:r>
          </w:p>
        </w:tc>
        <w:tc>
          <w:tcPr>
            <w:tcW w:w="7371" w:type="dxa"/>
            <w:shd w:val="clear" w:color="auto" w:fill="auto"/>
          </w:tcPr>
          <w:p w:rsidR="00042293" w:rsidRDefault="00042293" w:rsidP="00E54774">
            <w:pPr>
              <w:spacing w:before="72"/>
            </w:pPr>
            <w:r>
              <w:t>Dit tekstdeel wordt alleen vermeld indien de erfdienstbaarheden ten behoeve van 1 of meer appartementsrechten worden gevestigd. (Indien er alleen percelen zijn, wordt dit tekstdeel weggelaten.)</w:t>
            </w:r>
          </w:p>
          <w:p w:rsidR="00042293" w:rsidRDefault="00042293" w:rsidP="00E54774">
            <w:pPr>
              <w:spacing w:before="72"/>
            </w:pPr>
          </w:p>
          <w:p w:rsidR="00042293" w:rsidRDefault="00042293" w:rsidP="00E54774">
            <w:pPr>
              <w:spacing w:before="72"/>
            </w:pPr>
            <w:r>
              <w:t>Keuze enkelvoud/meervoud afhankelijk van het aantal appartementsrechten hierna;</w:t>
            </w:r>
          </w:p>
          <w:p w:rsidR="00042293" w:rsidRDefault="00042293" w:rsidP="00E54774">
            <w:pPr>
              <w:numPr>
                <w:ilvl w:val="0"/>
                <w:numId w:val="19"/>
              </w:numPr>
            </w:pPr>
            <w:r>
              <w:t xml:space="preserve">Als 1 appartementsrecht genoemd wordt: "het appartementsrecht", </w:t>
            </w:r>
          </w:p>
          <w:p w:rsidR="00042293" w:rsidRDefault="00042293" w:rsidP="00E54774">
            <w:pPr>
              <w:numPr>
                <w:ilvl w:val="0"/>
                <w:numId w:val="19"/>
              </w:numPr>
            </w:pPr>
            <w:r>
              <w:t>als er meerdere appartementsrechten genoemd worden: “de appartementsrechten”.</w:t>
            </w:r>
          </w:p>
          <w:p w:rsidR="00042293" w:rsidRDefault="00042293" w:rsidP="00042293"/>
          <w:p w:rsidR="00042293" w:rsidRDefault="00042293" w:rsidP="00E54774">
            <w:pPr>
              <w:spacing w:before="72"/>
            </w:pPr>
            <w:r>
              <w:t>Voor appartementsrechten met een unieke kadastrale gemeente, sectie en complexaanduiding, wordt de tekst ‘</w:t>
            </w:r>
            <w:r w:rsidRPr="00E54774">
              <w:rPr>
                <w:color w:val="3366FF"/>
              </w:rPr>
              <w:t>appartementsindex</w:t>
            </w:r>
            <w:r>
              <w:t xml:space="preserve">’ (in enkelvoud) vermeld, gevolgd door het appartementsvolgnummer van het betreffende </w:t>
            </w:r>
            <w:r w:rsidRPr="00C9690E">
              <w:t>appartementsrecht</w:t>
            </w:r>
            <w:r>
              <w:t>:</w:t>
            </w:r>
          </w:p>
          <w:p w:rsidR="00042293" w:rsidRDefault="00042293" w:rsidP="00E54774">
            <w:pPr>
              <w:numPr>
                <w:ilvl w:val="0"/>
                <w:numId w:val="22"/>
              </w:numPr>
              <w:ind w:left="357" w:hanging="357"/>
            </w:pPr>
            <w:r>
              <w:t>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w:t>
            </w:r>
            <w:r w:rsidRPr="005A786B">
              <w:t>getal</w:t>
            </w:r>
            <w:r>
              <w:t xml:space="preserve"> </w:t>
            </w:r>
          </w:p>
          <w:p w:rsidR="00042293" w:rsidRDefault="00042293" w:rsidP="00E54774">
            <w:pPr>
              <w:spacing w:before="72"/>
            </w:pPr>
            <w:r>
              <w:t>Indien er meerdere appartementsrechten zijn met dezelfde kadastrale gemeente, sectie en complexaanduiding, dan wordt de tekst ‘</w:t>
            </w:r>
            <w:r w:rsidRPr="00E54774">
              <w:rPr>
                <w:color w:val="3366FF"/>
              </w:rPr>
              <w:t>appartementsindices</w:t>
            </w:r>
            <w:r>
              <w:t>’ (in meervoud) vermeld, gevolgd door de appartementsvolgnummers van de betreffende appartementsrechten:</w:t>
            </w:r>
          </w:p>
          <w:p w:rsidR="00042293" w:rsidRDefault="00042293" w:rsidP="00E54774">
            <w:pPr>
              <w:numPr>
                <w:ilvl w:val="0"/>
                <w:numId w:val="20"/>
              </w:numPr>
            </w:pPr>
            <w:r>
              <w:t>In het geval van twee appartementsrechten met dezelfde kadastrale gemeente, sectie en complexaanduiding:</w:t>
            </w:r>
          </w:p>
          <w:p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p>
          <w:p w:rsidR="00042293" w:rsidRDefault="00042293" w:rsidP="00E54774">
            <w:pPr>
              <w:numPr>
                <w:ilvl w:val="0"/>
                <w:numId w:val="20"/>
              </w:numPr>
            </w:pPr>
            <w:r>
              <w:t>In het geval van meer dan  twee appartementsrechten met dezelfde kadastrale gemeente, sectie en complexaanduiding:</w:t>
            </w:r>
          </w:p>
          <w:p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 xml:space="preserve">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getal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p>
          <w:p w:rsidR="00042293" w:rsidRDefault="00042293" w:rsidP="00042293"/>
          <w:p w:rsidR="00042293" w:rsidRDefault="00042293" w:rsidP="00E54774">
            <w:pPr>
              <w:spacing w:before="72"/>
            </w:pPr>
            <w:r>
              <w:t>Indien er meerdere appartementsrechten met een unieke kadastrale gemeente, sectie en complexaanduiding, meerdere appartementsrechten-clusters met gelijke kadastrale gemeente, sectie en complexaanduiding en/of combinaties van appartementsrechten met een unieke kadastrale gemeente, sectie en complexaanduiding en appartementsrechten-clusters met gelijke kadastrale gemeente, sectie en complexaanduiding zijn, dan worden deze als volgt weergegeven:</w:t>
            </w:r>
          </w:p>
          <w:p w:rsidR="00042293" w:rsidRDefault="00042293" w:rsidP="00042293">
            <w:r>
              <w:t>In het geval van twee appartementsrechten (-clusters):</w:t>
            </w:r>
          </w:p>
          <w:p w:rsidR="00042293" w:rsidRDefault="00042293" w:rsidP="00E54774">
            <w:pPr>
              <w:numPr>
                <w:ilvl w:val="0"/>
                <w:numId w:val="8"/>
              </w:numPr>
            </w:pPr>
            <w:r>
              <w:t>&lt;appartementsrecht(-cluster)1&gt;</w:t>
            </w:r>
            <w:r w:rsidRPr="00E54774">
              <w:rPr>
                <w:color w:val="800080"/>
              </w:rPr>
              <w:t xml:space="preserve"> </w:t>
            </w:r>
            <w:r w:rsidRPr="00E54774">
              <w:rPr>
                <w:color w:val="3366FF"/>
              </w:rPr>
              <w:t>en</w:t>
            </w:r>
            <w:r w:rsidRPr="00E54774">
              <w:rPr>
                <w:color w:val="800080"/>
              </w:rPr>
              <w:t xml:space="preserve"> </w:t>
            </w:r>
            <w:r>
              <w:t>&lt;appartementsrecht(-cluster)2&gt;</w:t>
            </w:r>
          </w:p>
          <w:p w:rsidR="00042293" w:rsidRDefault="00042293" w:rsidP="00042293">
            <w:r w:rsidRPr="009B0C15">
              <w:t>In het geval van meer</w:t>
            </w:r>
            <w:r>
              <w:t xml:space="preserve"> </w:t>
            </w:r>
            <w:r w:rsidRPr="009B0C15">
              <w:t>d</w:t>
            </w:r>
            <w:r>
              <w:t>an twee appartementsrechten -(clusters):</w:t>
            </w:r>
          </w:p>
          <w:p w:rsidR="00042293" w:rsidRDefault="00042293" w:rsidP="00E54774">
            <w:pPr>
              <w:numPr>
                <w:ilvl w:val="0"/>
                <w:numId w:val="8"/>
              </w:numPr>
            </w:pPr>
            <w:r>
              <w:t>&lt;appartementsrecht(-cluster)1&gt;</w:t>
            </w:r>
            <w:r w:rsidRPr="00E54774">
              <w:rPr>
                <w:color w:val="3366FF"/>
              </w:rPr>
              <w:t>,</w:t>
            </w:r>
            <w:r>
              <w:t xml:space="preserve"> &lt;appartementsrecht(-cluster)2&gt;</w:t>
            </w:r>
            <w:r w:rsidRPr="00E54774">
              <w:rPr>
                <w:color w:val="800080"/>
              </w:rPr>
              <w:t xml:space="preserve">  </w:t>
            </w:r>
            <w:r w:rsidRPr="00E54774">
              <w:rPr>
                <w:color w:val="3366FF"/>
              </w:rPr>
              <w:t>en</w:t>
            </w:r>
            <w:r w:rsidRPr="00E54774">
              <w:rPr>
                <w:color w:val="800080"/>
              </w:rPr>
              <w:t xml:space="preserve"> </w:t>
            </w:r>
            <w:r>
              <w:t>&lt;appartementsrecht(-cluster)3&gt;</w:t>
            </w:r>
          </w:p>
          <w:p w:rsidR="00042293" w:rsidRPr="00E54774" w:rsidRDefault="00042293" w:rsidP="00042293">
            <w:pPr>
              <w:rPr>
                <w:color w:val="800080"/>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1F3919" w:rsidRPr="00E54774" w:rsidRDefault="001F3919" w:rsidP="00E54774">
            <w:pPr>
              <w:spacing w:line="240" w:lineRule="auto"/>
              <w:rPr>
                <w:sz w:val="16"/>
                <w:szCs w:val="16"/>
              </w:rPr>
            </w:pPr>
            <w:r w:rsidRPr="00E54774">
              <w:rPr>
                <w:sz w:val="16"/>
                <w:szCs w:val="16"/>
              </w:rPr>
              <w:tab/>
            </w:r>
            <w:r w:rsidR="00042293" w:rsidRPr="00E54774">
              <w:rPr>
                <w:sz w:val="16"/>
                <w:szCs w:val="16"/>
              </w:rPr>
              <w:t>IMKAD_AantekeningKadastraalObject/tenBehoeveVan/IMKAD_Appartementsrecht/</w:t>
            </w:r>
          </w:p>
          <w:p w:rsidR="00042293" w:rsidRPr="00E54774" w:rsidRDefault="001F3919"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./gemeente</w:t>
            </w:r>
          </w:p>
          <w:p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./perceelnummer</w:t>
            </w:r>
            <w:r w:rsidR="00042293" w:rsidRPr="00E54774">
              <w:rPr>
                <w:sz w:val="16"/>
                <w:szCs w:val="16"/>
              </w:rPr>
              <w:tab/>
            </w:r>
          </w:p>
          <w:p w:rsidR="00042293" w:rsidRDefault="001F3919" w:rsidP="00E54774">
            <w:pPr>
              <w:spacing w:line="240" w:lineRule="auto"/>
            </w:pPr>
            <w:r w:rsidRPr="00E54774">
              <w:rPr>
                <w:sz w:val="16"/>
                <w:szCs w:val="16"/>
              </w:rPr>
              <w:tab/>
            </w:r>
            <w:r w:rsidR="00042293" w:rsidRPr="00E54774">
              <w:rPr>
                <w:sz w:val="16"/>
                <w:szCs w:val="16"/>
              </w:rPr>
              <w:tab/>
              <w:t>./appartementsindex</w:t>
            </w:r>
          </w:p>
        </w:tc>
      </w:tr>
      <w:tr w:rsidR="00042293" w:rsidRPr="00E54774" w:rsidTr="00E54774">
        <w:tc>
          <w:tcPr>
            <w:tcW w:w="6771" w:type="dxa"/>
            <w:shd w:val="clear" w:color="auto" w:fill="auto"/>
          </w:tcPr>
          <w:p w:rsidR="00042293" w:rsidRPr="00737F18" w:rsidRDefault="00042293" w:rsidP="00E54774">
            <w:pPr>
              <w:tabs>
                <w:tab w:val="left" w:pos="-1440"/>
                <w:tab w:val="left" w:pos="-720"/>
                <w:tab w:val="left" w:pos="1134"/>
              </w:tabs>
              <w:suppressAutoHyphens/>
            </w:pPr>
            <w:r w:rsidRPr="00E54774">
              <w:rPr>
                <w:color w:val="3366FF"/>
              </w:rPr>
              <w:t>het perceel/ de percelen</w:t>
            </w:r>
            <w:r w:rsidRPr="00E54774">
              <w:rPr>
                <w:color w:val="800080"/>
              </w:rPr>
              <w:t xml:space="preserve"> kadastraal bekend</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r>
              <w:t xml:space="preserve"> </w:t>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p>
        </w:tc>
        <w:tc>
          <w:tcPr>
            <w:tcW w:w="7371" w:type="dxa"/>
            <w:shd w:val="clear" w:color="auto" w:fill="auto"/>
          </w:tcPr>
          <w:p w:rsidR="00042293" w:rsidRPr="00FA6A98" w:rsidRDefault="00042293" w:rsidP="00042293">
            <w:r>
              <w:t>Toelichting zie ‘ten behoeve van’ percelen.</w:t>
            </w:r>
          </w:p>
          <w:p w:rsidR="00042293" w:rsidRPr="00E54774" w:rsidRDefault="00042293" w:rsidP="00042293">
            <w:pPr>
              <w:rPr>
                <w:u w:val="single"/>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EF545A" w:rsidRPr="00E54774" w:rsidRDefault="00EF545A" w:rsidP="00E54774">
            <w:pPr>
              <w:spacing w:line="240" w:lineRule="auto"/>
              <w:rPr>
                <w:sz w:val="16"/>
                <w:szCs w:val="16"/>
              </w:rPr>
            </w:pPr>
            <w:r w:rsidRPr="00E54774">
              <w:rPr>
                <w:sz w:val="16"/>
                <w:szCs w:val="16"/>
              </w:rPr>
              <w:tab/>
            </w:r>
            <w:r w:rsidR="00042293" w:rsidRPr="00E54774">
              <w:rPr>
                <w:sz w:val="16"/>
                <w:szCs w:val="16"/>
              </w:rPr>
              <w:t>IMKAD_AantekeningKadastraalObject/tenLasteVan/IMKAD_Perceel/</w:t>
            </w:r>
          </w:p>
          <w:p w:rsidR="00042293" w:rsidRPr="00E54774" w:rsidRDefault="00EF545A"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EF545A"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EF545A"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EF545A" w:rsidP="00E54774">
            <w:pPr>
              <w:spacing w:line="240" w:lineRule="auto"/>
              <w:rPr>
                <w:lang w:val="en-US"/>
              </w:rPr>
            </w:pPr>
            <w:r w:rsidRPr="00E54774">
              <w:rPr>
                <w:sz w:val="16"/>
                <w:szCs w:val="16"/>
              </w:rPr>
              <w:tab/>
            </w:r>
            <w:r w:rsidR="00042293" w:rsidRPr="00E54774">
              <w:rPr>
                <w:sz w:val="16"/>
                <w:szCs w:val="16"/>
              </w:rPr>
              <w:tab/>
              <w:t>./perceelnummer</w:t>
            </w:r>
            <w:r w:rsidR="00042293" w:rsidRPr="00E54774">
              <w:rPr>
                <w:lang w:val="en-US"/>
              </w:rPr>
              <w:t xml:space="preserve"> </w:t>
            </w:r>
          </w:p>
        </w:tc>
      </w:tr>
      <w:tr w:rsidR="00042293" w:rsidRPr="00BC2DC8"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800080"/>
              </w:rPr>
            </w:pPr>
            <w:r w:rsidRPr="00E54774">
              <w:rPr>
                <w:color w:val="800080"/>
              </w:rPr>
              <w:t>,</w:t>
            </w:r>
          </w:p>
        </w:tc>
        <w:tc>
          <w:tcPr>
            <w:tcW w:w="7371" w:type="dxa"/>
            <w:shd w:val="clear" w:color="auto" w:fill="auto"/>
          </w:tcPr>
          <w:p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043A9B" w:rsidTr="00E54774">
        <w:tc>
          <w:tcPr>
            <w:tcW w:w="6771" w:type="dxa"/>
            <w:shd w:val="clear" w:color="auto" w:fill="auto"/>
          </w:tcPr>
          <w:p w:rsidR="00042293" w:rsidRPr="00E54774" w:rsidRDefault="00137B6C" w:rsidP="00E54774">
            <w:pPr>
              <w:tabs>
                <w:tab w:val="left" w:pos="-1440"/>
                <w:tab w:val="left" w:pos="-720"/>
                <w:tab w:val="left" w:pos="425"/>
              </w:tabs>
              <w:suppressAutoHyphens/>
              <w:rPr>
                <w:color w:val="800080"/>
              </w:rPr>
            </w:pP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p>
        </w:tc>
        <w:tc>
          <w:tcPr>
            <w:tcW w:w="7371" w:type="dxa"/>
            <w:shd w:val="clear" w:color="auto" w:fill="auto"/>
          </w:tcPr>
          <w:p w:rsidR="00042293" w:rsidRPr="00FA6A98" w:rsidRDefault="00042293" w:rsidP="00042293">
            <w:r>
              <w:t>Toelichting zie ‘ten behoeve van’ appartementsrechten.</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F97092" w:rsidP="00E54774">
            <w:pPr>
              <w:spacing w:line="240" w:lineRule="auto"/>
              <w:rPr>
                <w:sz w:val="16"/>
                <w:szCs w:val="16"/>
              </w:rPr>
            </w:pPr>
            <w:r w:rsidRPr="00E54774">
              <w:rPr>
                <w:sz w:val="16"/>
                <w:szCs w:val="16"/>
              </w:rPr>
              <w:tab/>
            </w:r>
            <w:r w:rsidR="00042293" w:rsidRPr="00E54774">
              <w:rPr>
                <w:sz w:val="16"/>
                <w:szCs w:val="16"/>
              </w:rPr>
              <w:t>IMKAD_AantekeningKadastraalObject/tenLasteVan/IMKAD_Appartementsrecht/</w:t>
            </w:r>
            <w:r w:rsidRPr="00E54774">
              <w:rPr>
                <w:sz w:val="16"/>
                <w:szCs w:val="16"/>
              </w:rPr>
              <w:t xml:space="preserve"> </w:t>
            </w:r>
            <w:r w:rsidRPr="00E54774">
              <w:rPr>
                <w:sz w:val="16"/>
                <w:szCs w:val="16"/>
              </w:rPr>
              <w:tab/>
            </w:r>
            <w:r w:rsidR="00042293" w:rsidRPr="00E54774">
              <w:rPr>
                <w:sz w:val="16"/>
                <w:szCs w:val="16"/>
              </w:rPr>
              <w:t>kadastraleAanduiding/</w:t>
            </w:r>
          </w:p>
          <w:p w:rsidR="00042293" w:rsidRPr="00E54774" w:rsidRDefault="00F97092"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042293" w:rsidP="00E54774">
            <w:pPr>
              <w:spacing w:line="240" w:lineRule="auto"/>
              <w:rPr>
                <w:sz w:val="16"/>
                <w:szCs w:val="16"/>
              </w:rPr>
            </w:pPr>
            <w:r w:rsidRPr="00E54774">
              <w:rPr>
                <w:sz w:val="16"/>
                <w:szCs w:val="16"/>
              </w:rPr>
              <w:tab/>
            </w:r>
            <w:r w:rsidR="00F97092" w:rsidRPr="00E54774">
              <w:rPr>
                <w:sz w:val="16"/>
                <w:szCs w:val="16"/>
              </w:rPr>
              <w:tab/>
            </w:r>
            <w:r w:rsidRPr="00E54774">
              <w:rPr>
                <w:sz w:val="16"/>
                <w:szCs w:val="16"/>
              </w:rPr>
              <w:t>./sectie</w:t>
            </w:r>
          </w:p>
          <w:p w:rsidR="00042293" w:rsidRPr="00E54774" w:rsidRDefault="00F97092" w:rsidP="00E54774">
            <w:pPr>
              <w:spacing w:line="240" w:lineRule="auto"/>
              <w:rPr>
                <w:sz w:val="16"/>
                <w:szCs w:val="16"/>
              </w:rPr>
            </w:pPr>
            <w:r w:rsidRPr="00E54774">
              <w:rPr>
                <w:sz w:val="16"/>
                <w:szCs w:val="16"/>
              </w:rPr>
              <w:tab/>
            </w:r>
            <w:r w:rsidR="00042293" w:rsidRPr="00E54774">
              <w:rPr>
                <w:sz w:val="16"/>
                <w:szCs w:val="16"/>
              </w:rPr>
              <w:tab/>
              <w:t>./perceelnummer</w:t>
            </w:r>
          </w:p>
          <w:p w:rsidR="00042293" w:rsidRDefault="00042293" w:rsidP="00E54774">
            <w:pPr>
              <w:spacing w:line="240" w:lineRule="auto"/>
            </w:pPr>
            <w:r w:rsidRPr="00E54774">
              <w:rPr>
                <w:sz w:val="16"/>
                <w:szCs w:val="16"/>
              </w:rPr>
              <w:tab/>
            </w:r>
            <w:r w:rsidR="00F97092" w:rsidRPr="00E54774">
              <w:rPr>
                <w:sz w:val="16"/>
                <w:szCs w:val="16"/>
              </w:rPr>
              <w:tab/>
            </w:r>
            <w:r w:rsidRPr="00E54774">
              <w:rPr>
                <w:sz w:val="16"/>
                <w:szCs w:val="16"/>
              </w:rPr>
              <w:t>./appartementsindex</w:t>
            </w:r>
          </w:p>
        </w:tc>
      </w:tr>
      <w:tr w:rsidR="00042293" w:rsidRPr="00804116"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FF0000"/>
              </w:rPr>
            </w:pPr>
            <w:r w:rsidRPr="00E54774">
              <w:rPr>
                <w:color w:val="800080"/>
              </w:rPr>
              <w:t>de navolgende</w:t>
            </w:r>
            <w:r w:rsidRPr="00E54774">
              <w:rPr>
                <w:color w:val="FF0000"/>
              </w:rPr>
              <w:t xml:space="preserve"> </w:t>
            </w:r>
            <w:r w:rsidRPr="00E54774">
              <w:rPr>
                <w:color w:val="800080"/>
              </w:rPr>
              <w:t>erfdienstbaarheden:</w:t>
            </w:r>
            <w:r w:rsidRPr="00737F18">
              <w:t xml:space="preserve"> volgt citaat van nieuw te vestigen erfdienstbaarheden</w:t>
            </w:r>
            <w:r w:rsidRPr="00E54774">
              <w:rPr>
                <w:color w:val="800080"/>
              </w:rPr>
              <w:t>.</w:t>
            </w:r>
            <w:r w:rsidRPr="00737F18">
              <w:t xml:space="preserve"> </w:t>
            </w:r>
          </w:p>
        </w:tc>
        <w:tc>
          <w:tcPr>
            <w:tcW w:w="7371" w:type="dxa"/>
            <w:shd w:val="clear" w:color="auto" w:fill="auto"/>
          </w:tcPr>
          <w:p w:rsidR="00042293" w:rsidRDefault="00042293" w:rsidP="00042293">
            <w:r>
              <w:t>Hier wordt de beschrijving van de nieuw te vestigen erfdienstbaarheid/heden opgenomen (vrije tekst).</w:t>
            </w:r>
          </w:p>
          <w:p w:rsidR="00042293" w:rsidRPr="00CD2732"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042293" w:rsidP="00E54774">
            <w:pPr>
              <w:spacing w:line="240" w:lineRule="auto"/>
              <w:rPr>
                <w:sz w:val="16"/>
                <w:szCs w:val="16"/>
              </w:rPr>
            </w:pPr>
            <w:r w:rsidRPr="00E54774">
              <w:rPr>
                <w:sz w:val="16"/>
                <w:szCs w:val="16"/>
              </w:rPr>
              <w:tab/>
              <w:t>./omschrijving</w:t>
            </w:r>
          </w:p>
          <w:p w:rsidR="00042293" w:rsidRPr="00E54774" w:rsidRDefault="00042293" w:rsidP="00E54774">
            <w:pPr>
              <w:spacing w:line="240" w:lineRule="auto"/>
              <w:rPr>
                <w:sz w:val="16"/>
                <w:szCs w:val="16"/>
              </w:rPr>
            </w:pPr>
            <w:r w:rsidRPr="00E54774">
              <w:rPr>
                <w:sz w:val="16"/>
                <w:szCs w:val="16"/>
              </w:rPr>
              <w:tab/>
              <w:t>./bestaand(‘false’)</w:t>
            </w:r>
          </w:p>
          <w:p w:rsidR="00042293" w:rsidRPr="00804116" w:rsidRDefault="00042293" w:rsidP="00E54774">
            <w:pPr>
              <w:spacing w:line="240" w:lineRule="auto"/>
            </w:pPr>
            <w:r w:rsidRPr="00E54774">
              <w:rPr>
                <w:sz w:val="16"/>
                <w:szCs w:val="16"/>
              </w:rPr>
              <w:tab/>
              <w:t>./vervallen(‘false’)</w:t>
            </w:r>
          </w:p>
        </w:tc>
      </w:tr>
    </w:tbl>
    <w:p w:rsidR="00042293" w:rsidRPr="00804116" w:rsidRDefault="00042293" w:rsidP="00042293"/>
    <w:p w:rsidR="00042293" w:rsidRPr="00804116" w:rsidRDefault="00042293" w:rsidP="00042293">
      <w:pPr>
        <w:pStyle w:val="Kop2"/>
        <w:numPr>
          <w:ilvl w:val="1"/>
          <w:numId w:val="1"/>
        </w:numPr>
        <w:rPr>
          <w:lang w:val="nl-NL"/>
        </w:rPr>
      </w:pPr>
      <w:bookmarkStart w:id="124" w:name="_Ref255289426"/>
      <w:bookmarkStart w:id="125" w:name="_Toc358624474"/>
      <w:bookmarkStart w:id="126" w:name="_Toc462994173"/>
      <w:r w:rsidRPr="00804116">
        <w:rPr>
          <w:lang w:val="nl-NL"/>
        </w:rPr>
        <w:t>Vestiging kwalitatieve verplichtingen</w:t>
      </w:r>
      <w:bookmarkEnd w:id="124"/>
      <w:bookmarkEnd w:id="125"/>
      <w:bookmarkEnd w:id="126"/>
    </w:p>
    <w:p w:rsidR="00042293" w:rsidRPr="00FE15C1" w:rsidRDefault="00042293" w:rsidP="00042293">
      <w:r w:rsidRPr="00803A56">
        <w:t>Deze paragraaf is in zijn geheel optioneel</w:t>
      </w:r>
      <w:r>
        <w:t xml:space="preserve"> en in zijn geheel herhalend</w:t>
      </w:r>
      <w:r w:rsidRPr="00803A56">
        <w:t xml:space="preserve">. </w:t>
      </w:r>
      <w:r>
        <w:rPr>
          <w:rFonts w:cs="Arial"/>
          <w:szCs w:val="18"/>
        </w:rPr>
        <w:t>Als er geen gegevens over de partijen of een perceel is en er is geen beschrijving van de kwalitatieve verplichting in het essentialia bestand dan wordt dit gedeelte weggelaten.</w:t>
      </w:r>
    </w:p>
    <w:p w:rsidR="00042293" w:rsidRPr="00803A56"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rsidTr="00E54774">
        <w:tc>
          <w:tcPr>
            <w:tcW w:w="6771" w:type="dxa"/>
            <w:shd w:val="clear" w:color="auto" w:fill="auto"/>
          </w:tcPr>
          <w:p w:rsidR="00042293" w:rsidRPr="00E54774" w:rsidRDefault="00042293" w:rsidP="00E5477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lang w:val="en-US"/>
              </w:rPr>
            </w:pPr>
            <w:r w:rsidRPr="00E54774">
              <w:rPr>
                <w:bCs/>
                <w:color w:val="800080"/>
                <w:u w:val="single"/>
                <w:lang w:val="en-US"/>
              </w:rPr>
              <w:t>VESTIGING KWALITATIEVE VERPLICHTINGEN</w:t>
            </w:r>
          </w:p>
        </w:tc>
        <w:tc>
          <w:tcPr>
            <w:tcW w:w="7371" w:type="dxa"/>
            <w:shd w:val="clear" w:color="auto" w:fill="auto"/>
          </w:tcPr>
          <w:p w:rsidR="00042293" w:rsidRPr="00E54774" w:rsidRDefault="00042293" w:rsidP="00E54774">
            <w:pPr>
              <w:spacing w:before="72"/>
              <w:rPr>
                <w:lang w:val="en-US"/>
              </w:rPr>
            </w:pPr>
          </w:p>
        </w:tc>
      </w:tr>
      <w:tr w:rsidR="00042293" w:rsidRPr="00737F18" w:rsidTr="00E54774">
        <w:tc>
          <w:tcPr>
            <w:tcW w:w="6771" w:type="dxa"/>
            <w:shd w:val="clear" w:color="auto" w:fill="auto"/>
          </w:tcPr>
          <w:p w:rsidR="00042293" w:rsidRPr="00E54774" w:rsidRDefault="00042293" w:rsidP="00E54774">
            <w:pPr>
              <w:tabs>
                <w:tab w:val="left" w:pos="-1440"/>
                <w:tab w:val="left" w:pos="-720"/>
              </w:tabs>
              <w:suppressAutoHyphens/>
              <w:rPr>
                <w:rFonts w:cs="Arial"/>
                <w:color w:val="800080"/>
              </w:rPr>
            </w:pPr>
            <w:r w:rsidRPr="00E54774">
              <w:rPr>
                <w:color w:val="3366FF"/>
              </w:rPr>
              <w:t xml:space="preserve">(Vervreemder/Verkoper) / Partij [volgletter/volgnummer] /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color w:val="800080"/>
              </w:rPr>
              <w:t xml:space="preserve"> en </w:t>
            </w:r>
            <w:r w:rsidRPr="00E54774">
              <w:rPr>
                <w:color w:val="3366FF"/>
              </w:rPr>
              <w:t xml:space="preserve">(verkrijger/ koper) / </w:t>
            </w:r>
            <w:r w:rsidR="00350031" w:rsidRPr="00E54774">
              <w:rPr>
                <w:color w:val="3366FF"/>
              </w:rPr>
              <w:t>p</w:t>
            </w:r>
            <w:r w:rsidRPr="00E54774">
              <w:rPr>
                <w:color w:val="3366FF"/>
              </w:rPr>
              <w:t xml:space="preserve">artij [volgletter/volgnummer] /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color w:val="800080"/>
              </w:rPr>
              <w:t xml:space="preserve"> zijn overeengekomen kwalitatieve verplichtingen te vestigen zoals hierna omschreven. Ter uitvoering van de overeenkomst worden hierbij gevestigd ten behoeve van </w:t>
            </w:r>
            <w:r w:rsidRPr="00E54774">
              <w:rPr>
                <w:color w:val="3366FF"/>
              </w:rPr>
              <w:t>(</w:t>
            </w:r>
            <w:r w:rsidR="00893C74" w:rsidRPr="00E54774">
              <w:rPr>
                <w:color w:val="3366FF"/>
              </w:rPr>
              <w:t>v</w:t>
            </w:r>
            <w:r w:rsidRPr="00E54774">
              <w:rPr>
                <w:color w:val="3366FF"/>
              </w:rPr>
              <w:t>ervreemder/</w:t>
            </w:r>
            <w:r w:rsidR="00893C74" w:rsidRPr="00E54774">
              <w:rPr>
                <w:color w:val="3366FF"/>
              </w:rPr>
              <w:t>v</w:t>
            </w:r>
            <w:r w:rsidRPr="00E54774">
              <w:rPr>
                <w:color w:val="3366FF"/>
              </w:rPr>
              <w:t>erkoper) / (</w:t>
            </w:r>
            <w:r w:rsidR="00893C74" w:rsidRPr="00E54774">
              <w:rPr>
                <w:color w:val="3366FF"/>
              </w:rPr>
              <w:t>v</w:t>
            </w:r>
            <w:r w:rsidRPr="00E54774">
              <w:rPr>
                <w:color w:val="3366FF"/>
              </w:rPr>
              <w:t xml:space="preserve">erkrijger/ </w:t>
            </w:r>
            <w:r w:rsidR="00893C74" w:rsidRPr="00E54774">
              <w:rPr>
                <w:color w:val="3366FF"/>
              </w:rPr>
              <w:t>k</w:t>
            </w:r>
            <w:r w:rsidRPr="00E54774">
              <w:rPr>
                <w:color w:val="3366FF"/>
              </w:rPr>
              <w:t xml:space="preserve">oper) / </w:t>
            </w:r>
            <w:r w:rsidR="00893C74" w:rsidRPr="00E54774">
              <w:rPr>
                <w:color w:val="3366FF"/>
              </w:rPr>
              <w:t>p</w:t>
            </w:r>
            <w:r w:rsidRPr="00E54774">
              <w:rPr>
                <w:color w:val="3366FF"/>
              </w:rPr>
              <w:t xml:space="preserve">artij [volgletter/volgnummer] /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00F94C23" w:rsidRPr="00E54774">
              <w:rPr>
                <w:color w:val="800080"/>
              </w:rPr>
              <w:t xml:space="preserve"> en ten laste van</w:t>
            </w:r>
          </w:p>
        </w:tc>
        <w:tc>
          <w:tcPr>
            <w:tcW w:w="7371" w:type="dxa"/>
            <w:shd w:val="clear" w:color="auto" w:fill="auto"/>
          </w:tcPr>
          <w:p w:rsidR="00042293" w:rsidRDefault="00042293" w:rsidP="00E54774">
            <w:pPr>
              <w:spacing w:before="72"/>
            </w:pPr>
            <w:r w:rsidRPr="00E54774">
              <w:rPr>
                <w:rFonts w:cs="Arial"/>
                <w:szCs w:val="18"/>
              </w:rPr>
              <w:t xml:space="preserve">Kwalitatieve verplichtingen worden overgedragen van een (vervreemder) partij naar een andere (verkrijger) partij. De derde betrokken partij betreft de belanghebbenden partij. </w:t>
            </w:r>
          </w:p>
          <w:p w:rsidR="00042293" w:rsidRDefault="00042293" w:rsidP="00E54774">
            <w:pPr>
              <w:spacing w:before="72"/>
            </w:pPr>
            <w:r>
              <w:t xml:space="preserve">Hierbij moet een keuze gemaakt worden uit de (gerelateerde) partijen, zoals deze eerder in de akte zijn gespecificeerd. (Zie par </w:t>
            </w:r>
            <w:r>
              <w:fldChar w:fldCharType="begin"/>
            </w:r>
            <w:r>
              <w:instrText xml:space="preserve"> REF _Ref222727104 \r \h </w:instrText>
            </w:r>
            <w:r>
              <w:fldChar w:fldCharType="separate"/>
            </w:r>
            <w:r w:rsidR="00CB4D5E">
              <w:t>2.3</w:t>
            </w:r>
            <w:r>
              <w:fldChar w:fldCharType="end"/>
            </w:r>
            <w:r>
              <w:t xml:space="preserve">) </w:t>
            </w:r>
          </w:p>
          <w:p w:rsidR="00042293" w:rsidRPr="00E54774" w:rsidRDefault="00042293" w:rsidP="00E54774">
            <w:pPr>
              <w:spacing w:before="72"/>
              <w:rPr>
                <w:rFonts w:cs="Arial"/>
                <w:szCs w:val="18"/>
              </w:rPr>
            </w:pPr>
            <w:r w:rsidRPr="00E54774">
              <w:rPr>
                <w:rFonts w:cs="Arial"/>
                <w:szCs w:val="18"/>
              </w:rPr>
              <w:t>Elk van de (gerelateerde) partijen uit de lijst van (gerelateerde) partijen kan vervreemder, verkrijger of belanghebbende zijn, ongeacht de rol die zij hebben met betrekking tot de akte.</w:t>
            </w:r>
          </w:p>
          <w:p w:rsidR="00042293" w:rsidRDefault="00042293" w:rsidP="00E54774">
            <w:pPr>
              <w:spacing w:before="72"/>
            </w:pPr>
            <w:r>
              <w:t>Van de gekozen (gerelateerde) partijen wordt de partijaanduiding vermeld. De drie gekozen partijen mogen niet gelijk zijn.</w:t>
            </w:r>
          </w:p>
          <w:p w:rsidR="00042293" w:rsidRDefault="00042293" w:rsidP="00042293"/>
          <w:p w:rsidR="00042293" w:rsidRDefault="00042293" w:rsidP="00042293">
            <w:r>
              <w:t>Het stukdeel kwalitatieve verplichting wordt opvolgend genummerd beginnend bij “</w:t>
            </w:r>
            <w:smartTag w:uri="urn:schemas-microsoft-com:office:smarttags" w:element="metricconverter">
              <w:smartTagPr>
                <w:attr w:name="ProductID" w:val="1”"/>
              </w:smartTagPr>
              <w:r>
                <w:t>1”</w:t>
              </w:r>
            </w:smartTag>
            <w:r>
              <w:t>.</w:t>
            </w:r>
          </w:p>
          <w:p w:rsidR="00042293" w:rsidRDefault="00042293" w:rsidP="00042293"/>
          <w:p w:rsidR="00042293" w:rsidRPr="00E54774" w:rsidRDefault="00042293" w:rsidP="00E54774">
            <w:pPr>
              <w:spacing w:line="240" w:lineRule="auto"/>
              <w:rPr>
                <w:u w:val="single"/>
              </w:rPr>
            </w:pPr>
            <w:r w:rsidRPr="00E54774">
              <w:rPr>
                <w:u w:val="single"/>
              </w:rPr>
              <w:t>Mapping:</w:t>
            </w:r>
          </w:p>
          <w:p w:rsidR="00042293" w:rsidRPr="00E54774" w:rsidRDefault="00042293" w:rsidP="00E54774">
            <w:pPr>
              <w:spacing w:line="240" w:lineRule="auto"/>
              <w:rPr>
                <w:rFonts w:cs="Arial"/>
                <w:sz w:val="16"/>
                <w:szCs w:val="16"/>
              </w:rPr>
            </w:pPr>
            <w:r w:rsidRPr="00E54774">
              <w:rPr>
                <w:rFonts w:cs="Arial"/>
                <w:sz w:val="16"/>
                <w:szCs w:val="16"/>
              </w:rPr>
              <w:t>//IMKAD_AangebodenStuk/StukdeelKwalitatieveVerplichting[tia_Volgnummer(“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F94C23" w:rsidRPr="00E54774">
              <w:rPr>
                <w:rFonts w:cs="Arial"/>
                <w:sz w:val="16"/>
                <w:szCs w:val="16"/>
              </w:rPr>
              <w:t>[</w:t>
            </w:r>
            <w:r w:rsidRPr="00E54774">
              <w:rPr>
                <w:rFonts w:cs="Arial"/>
                <w:sz w:val="16"/>
                <w:szCs w:val="16"/>
              </w:rPr>
              <w:t xml:space="preserve">xlink:href="id van de als vervreemder geselecteerde Partij of </w:t>
            </w:r>
            <w:r w:rsidR="00F94C23" w:rsidRPr="00E54774">
              <w:rPr>
                <w:rFonts w:cs="Arial"/>
                <w:sz w:val="16"/>
                <w:szCs w:val="16"/>
              </w:rPr>
              <w:tab/>
            </w:r>
            <w:r w:rsidRPr="00E54774">
              <w:rPr>
                <w:rFonts w:cs="Arial"/>
                <w:sz w:val="16"/>
                <w:szCs w:val="16"/>
              </w:rPr>
              <w:t>Partij/Partij"</w:t>
            </w:r>
            <w:r w:rsidR="00F94C23"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F94C23" w:rsidRPr="00E54774">
              <w:rPr>
                <w:rFonts w:cs="Arial"/>
                <w:sz w:val="16"/>
                <w:szCs w:val="16"/>
              </w:rPr>
              <w:t>[</w:t>
            </w:r>
            <w:r w:rsidRPr="00E54774">
              <w:rPr>
                <w:rFonts w:cs="Arial"/>
                <w:sz w:val="16"/>
                <w:szCs w:val="16"/>
              </w:rPr>
              <w:t>xlink:href="id van de als verkrijger geselecteerde Partij of Partij/Partij"</w:t>
            </w:r>
            <w:r w:rsidR="00F94C23"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./belanghebbendeRef </w:t>
            </w:r>
            <w:r w:rsidR="00F94C23" w:rsidRPr="00E54774">
              <w:rPr>
                <w:rFonts w:cs="Arial"/>
                <w:sz w:val="16"/>
                <w:szCs w:val="16"/>
              </w:rPr>
              <w:t>[</w:t>
            </w:r>
            <w:r w:rsidRPr="00E54774">
              <w:rPr>
                <w:rFonts w:cs="Arial"/>
                <w:sz w:val="16"/>
                <w:szCs w:val="16"/>
              </w:rPr>
              <w:t xml:space="preserve">xlink:href="id van de als verkrijger geselecteerde Partij of </w:t>
            </w:r>
          </w:p>
          <w:p w:rsidR="00042293" w:rsidRPr="00E54774" w:rsidRDefault="00042293" w:rsidP="00E54774">
            <w:pPr>
              <w:spacing w:line="240" w:lineRule="auto"/>
              <w:rPr>
                <w:rFonts w:cs="Arial"/>
                <w:sz w:val="16"/>
                <w:szCs w:val="16"/>
              </w:rPr>
            </w:pPr>
            <w:r w:rsidRPr="00E54774">
              <w:rPr>
                <w:rFonts w:cs="Arial"/>
                <w:sz w:val="16"/>
                <w:szCs w:val="16"/>
              </w:rPr>
              <w:tab/>
              <w:t>Partij/Partij"</w:t>
            </w:r>
            <w:r w:rsidR="00F94C23" w:rsidRPr="00E54774">
              <w:rPr>
                <w:rFonts w:cs="Arial"/>
                <w:sz w:val="16"/>
                <w:szCs w:val="16"/>
              </w:rPr>
              <w:t>]</w:t>
            </w:r>
          </w:p>
        </w:tc>
      </w:tr>
      <w:tr w:rsidR="00042293" w:rsidRPr="00737F18"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800080"/>
              </w:rPr>
            </w:pPr>
            <w:r w:rsidRPr="00E54774">
              <w:rPr>
                <w:color w:val="3366FF"/>
              </w:rPr>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r>
              <w:t xml:space="preserve"> </w:t>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p>
        </w:tc>
        <w:tc>
          <w:tcPr>
            <w:tcW w:w="7371" w:type="dxa"/>
            <w:shd w:val="clear" w:color="auto" w:fill="auto"/>
          </w:tcPr>
          <w:p w:rsidR="00042293" w:rsidRPr="00FA6A98" w:rsidRDefault="00042293" w:rsidP="00042293">
            <w:r>
              <w:t xml:space="preserve">Toelichting zie Erfdienstbaarheden ‘ten behoeve van’ percelen. (par </w:t>
            </w:r>
            <w:r>
              <w:fldChar w:fldCharType="begin"/>
            </w:r>
            <w:r>
              <w:instrText xml:space="preserve"> REF _Ref248201983 \r \h </w:instrText>
            </w:r>
            <w:r>
              <w:fldChar w:fldCharType="separate"/>
            </w:r>
            <w:r w:rsidR="00CB4D5E">
              <w:t>2.11</w:t>
            </w:r>
            <w:r>
              <w:fldChar w:fldCharType="end"/>
            </w:r>
            <w:r>
              <w:t>)</w:t>
            </w:r>
          </w:p>
          <w:p w:rsidR="00042293" w:rsidRPr="00E54774" w:rsidRDefault="00042293" w:rsidP="00042293">
            <w:pPr>
              <w:rPr>
                <w:u w:val="single"/>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2C5B1A" w:rsidRPr="00E54774" w:rsidRDefault="002C5B1A" w:rsidP="00E54774">
            <w:pPr>
              <w:spacing w:line="240" w:lineRule="auto"/>
              <w:rPr>
                <w:sz w:val="16"/>
                <w:szCs w:val="16"/>
              </w:rPr>
            </w:pPr>
            <w:r w:rsidRPr="00E54774">
              <w:rPr>
                <w:sz w:val="16"/>
                <w:szCs w:val="16"/>
              </w:rPr>
              <w:tab/>
            </w:r>
            <w:r w:rsidR="00042293" w:rsidRPr="00E54774">
              <w:rPr>
                <w:sz w:val="16"/>
                <w:szCs w:val="16"/>
              </w:rPr>
              <w:t>IMKAD_AantekeningKadastraalObject/tenLasteVan/IMKAD_Perceel/</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./sectie</w:t>
            </w:r>
          </w:p>
          <w:p w:rsidR="00042293" w:rsidRPr="00737F18" w:rsidRDefault="002C5B1A" w:rsidP="00E54774">
            <w:pPr>
              <w:spacing w:line="240" w:lineRule="auto"/>
            </w:pPr>
            <w:r w:rsidRPr="00E54774">
              <w:rPr>
                <w:sz w:val="16"/>
                <w:szCs w:val="16"/>
              </w:rPr>
              <w:tab/>
            </w:r>
            <w:r w:rsidR="00042293" w:rsidRPr="00E54774">
              <w:rPr>
                <w:sz w:val="16"/>
                <w:szCs w:val="16"/>
              </w:rPr>
              <w:tab/>
              <w:t>./perceelnummer</w:t>
            </w:r>
          </w:p>
        </w:tc>
      </w:tr>
      <w:tr w:rsidR="00042293" w:rsidRPr="00BC2DC8"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800080"/>
              </w:rPr>
            </w:pPr>
            <w:r w:rsidRPr="00E54774">
              <w:rPr>
                <w:color w:val="800080"/>
              </w:rPr>
              <w:t>,</w:t>
            </w:r>
          </w:p>
        </w:tc>
        <w:tc>
          <w:tcPr>
            <w:tcW w:w="7371" w:type="dxa"/>
            <w:shd w:val="clear" w:color="auto" w:fill="auto"/>
          </w:tcPr>
          <w:p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043A9B" w:rsidTr="00E54774">
        <w:tc>
          <w:tcPr>
            <w:tcW w:w="6771" w:type="dxa"/>
            <w:shd w:val="clear" w:color="auto" w:fill="auto"/>
          </w:tcPr>
          <w:p w:rsidR="00042293" w:rsidRPr="00E54774" w:rsidRDefault="00137B6C" w:rsidP="00E54774">
            <w:pPr>
              <w:tabs>
                <w:tab w:val="left" w:pos="-1440"/>
                <w:tab w:val="left" w:pos="-720"/>
                <w:tab w:val="left" w:pos="425"/>
              </w:tabs>
              <w:suppressAutoHyphens/>
              <w:rPr>
                <w:color w:val="800080"/>
              </w:rPr>
            </w:pP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p>
        </w:tc>
        <w:tc>
          <w:tcPr>
            <w:tcW w:w="7371" w:type="dxa"/>
            <w:shd w:val="clear" w:color="auto" w:fill="auto"/>
          </w:tcPr>
          <w:p w:rsidR="00042293" w:rsidRPr="00FA6A98" w:rsidRDefault="00042293" w:rsidP="00042293">
            <w:r>
              <w:t xml:space="preserve">Toelichting zie Erfdienstbaarheden ‘ten behoeve van’ appartementsrechten. (par </w:t>
            </w:r>
            <w:r>
              <w:fldChar w:fldCharType="begin"/>
            </w:r>
            <w:r>
              <w:instrText xml:space="preserve"> REF _Ref248201983 \r \h </w:instrText>
            </w:r>
            <w:r>
              <w:fldChar w:fldCharType="separate"/>
            </w:r>
            <w:r w:rsidR="00CB4D5E">
              <w:t>2.11</w:t>
            </w:r>
            <w:r>
              <w:fldChar w:fldCharType="end"/>
            </w:r>
            <w:r>
              <w:t>)</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IMKAD_AantekeningKadastraalObject/tenLasteVan/IMKAD_Appartementsrecht/</w:t>
            </w:r>
            <w:r w:rsidRPr="00E54774">
              <w:rPr>
                <w:sz w:val="16"/>
                <w:szCs w:val="16"/>
              </w:rPr>
              <w:t xml:space="preserve"> </w:t>
            </w:r>
            <w:r w:rsidRPr="00E54774">
              <w:rPr>
                <w:sz w:val="16"/>
                <w:szCs w:val="16"/>
              </w:rPr>
              <w:tab/>
            </w:r>
            <w:r w:rsidR="00042293" w:rsidRPr="00E54774">
              <w:rPr>
                <w:sz w:val="16"/>
                <w:szCs w:val="16"/>
              </w:rPr>
              <w:t>kadastraleAanduiding/</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./perceelnummer</w:t>
            </w:r>
          </w:p>
          <w:p w:rsidR="00042293" w:rsidRDefault="002C5B1A" w:rsidP="00E54774">
            <w:pPr>
              <w:spacing w:line="240" w:lineRule="auto"/>
            </w:pPr>
            <w:r w:rsidRPr="00E54774">
              <w:rPr>
                <w:sz w:val="16"/>
                <w:szCs w:val="16"/>
              </w:rPr>
              <w:tab/>
            </w:r>
            <w:r w:rsidR="00042293" w:rsidRPr="00E54774">
              <w:rPr>
                <w:sz w:val="16"/>
                <w:szCs w:val="16"/>
              </w:rPr>
              <w:tab/>
              <w:t>./appartementsindex</w:t>
            </w:r>
          </w:p>
        </w:tc>
      </w:tr>
      <w:tr w:rsidR="00042293" w:rsidRPr="0075493F"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FF0000"/>
              </w:rPr>
            </w:pPr>
            <w:r w:rsidRPr="00E54774">
              <w:rPr>
                <w:color w:val="800080"/>
              </w:rPr>
              <w:t>de navolgende</w:t>
            </w:r>
            <w:r w:rsidRPr="00E54774">
              <w:rPr>
                <w:color w:val="FF0000"/>
              </w:rPr>
              <w:t xml:space="preserve"> </w:t>
            </w:r>
            <w:r w:rsidRPr="00E54774">
              <w:rPr>
                <w:color w:val="800080"/>
              </w:rPr>
              <w:t>kwalitatieve verplichtingen:</w:t>
            </w:r>
            <w:r w:rsidRPr="00737F18">
              <w:t xml:space="preserve"> </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r w:rsidRPr="00E54774">
              <w:rPr>
                <w:color w:val="800080"/>
              </w:rPr>
              <w:t xml:space="preserve"> </w:t>
            </w:r>
            <w:r w:rsidRPr="00737F18">
              <w:t xml:space="preserve">volgt citaat van nieuw te vestigen k.v. </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p>
        </w:tc>
        <w:tc>
          <w:tcPr>
            <w:tcW w:w="7371" w:type="dxa"/>
            <w:shd w:val="clear" w:color="auto" w:fill="auto"/>
          </w:tcPr>
          <w:p w:rsidR="00042293" w:rsidRDefault="00042293" w:rsidP="00042293">
            <w:r>
              <w:t xml:space="preserve">Hier wordt de beschrijving van de nieuw te vestigen kwalitatieve verplichting opgenomen. </w:t>
            </w: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042293" w:rsidP="00E54774">
            <w:pPr>
              <w:spacing w:line="240" w:lineRule="auto"/>
              <w:rPr>
                <w:sz w:val="16"/>
                <w:szCs w:val="16"/>
              </w:rPr>
            </w:pPr>
            <w:r w:rsidRPr="00E54774">
              <w:rPr>
                <w:sz w:val="16"/>
                <w:szCs w:val="16"/>
              </w:rPr>
              <w:tab/>
              <w:t>./omschrijving</w:t>
            </w:r>
          </w:p>
          <w:p w:rsidR="00042293" w:rsidRPr="00E54774" w:rsidRDefault="00042293" w:rsidP="00E54774">
            <w:pPr>
              <w:spacing w:line="240" w:lineRule="auto"/>
              <w:rPr>
                <w:sz w:val="16"/>
                <w:szCs w:val="16"/>
              </w:rPr>
            </w:pPr>
            <w:r w:rsidRPr="00E54774">
              <w:rPr>
                <w:sz w:val="16"/>
                <w:szCs w:val="16"/>
              </w:rPr>
              <w:tab/>
              <w:t>./bestaand(‘false’)</w:t>
            </w:r>
          </w:p>
          <w:p w:rsidR="00042293" w:rsidRPr="0075493F" w:rsidRDefault="00042293" w:rsidP="00E54774">
            <w:pPr>
              <w:spacing w:line="240" w:lineRule="auto"/>
            </w:pPr>
            <w:r w:rsidRPr="00E54774">
              <w:rPr>
                <w:sz w:val="16"/>
                <w:szCs w:val="16"/>
              </w:rPr>
              <w:tab/>
              <w:t>./vervallen(‘false’)</w:t>
            </w:r>
          </w:p>
        </w:tc>
      </w:tr>
    </w:tbl>
    <w:p w:rsidR="00042293" w:rsidRDefault="00042293" w:rsidP="00042293"/>
    <w:p w:rsidR="00042293" w:rsidRPr="00AA0BD4" w:rsidRDefault="00042293" w:rsidP="00042293">
      <w:pPr>
        <w:pStyle w:val="Kop2"/>
        <w:numPr>
          <w:ilvl w:val="1"/>
          <w:numId w:val="1"/>
        </w:numPr>
        <w:rPr>
          <w:lang w:val="en-US"/>
        </w:rPr>
      </w:pPr>
      <w:bookmarkStart w:id="127" w:name="_Toc358624475"/>
      <w:bookmarkStart w:id="128" w:name="_Toc462994174"/>
      <w:r w:rsidRPr="00AA0BD4">
        <w:rPr>
          <w:lang w:val="en-US"/>
        </w:rPr>
        <w:t xml:space="preserve">Vestiging </w:t>
      </w:r>
      <w:r>
        <w:rPr>
          <w:lang w:val="en-US"/>
        </w:rPr>
        <w:t>mandeligheid</w:t>
      </w:r>
      <w:bookmarkEnd w:id="127"/>
      <w:bookmarkEnd w:id="128"/>
    </w:p>
    <w:p w:rsidR="00042293" w:rsidRDefault="00042293" w:rsidP="00042293">
      <w:pPr>
        <w:rPr>
          <w:rFonts w:cs="Arial"/>
          <w:szCs w:val="18"/>
        </w:rPr>
      </w:pPr>
      <w:r w:rsidRPr="0075493F">
        <w:t>Deze paragraaf is in zijn geheel optioneel</w:t>
      </w:r>
      <w:r>
        <w:t xml:space="preserve"> en in zijn geheel herhalend</w:t>
      </w:r>
      <w:r w:rsidRPr="0075493F">
        <w:t xml:space="preserve">. </w:t>
      </w:r>
      <w:r>
        <w:rPr>
          <w:rFonts w:cs="Arial"/>
          <w:szCs w:val="18"/>
        </w:rPr>
        <w:t>Als er geen gegevens over de partijen of een perceel/appartementsrecht is en er is geen beschrijving van de mandeligheid in het essentialia bestand dan wordt dit gedeelte weggelaten.</w:t>
      </w:r>
    </w:p>
    <w:p w:rsidR="00C528B3" w:rsidRPr="00FE15C1" w:rsidRDefault="00C528B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FF0000"/>
                <w:u w:val="single"/>
                <w:lang w:val="en-US"/>
              </w:rPr>
            </w:pPr>
            <w:r w:rsidRPr="00E54774">
              <w:rPr>
                <w:bCs/>
                <w:color w:val="800080"/>
                <w:u w:val="single"/>
                <w:lang w:val="en-US"/>
              </w:rPr>
              <w:t xml:space="preserve">BESTEMD TOT </w:t>
            </w:r>
            <w:r w:rsidRPr="00E54774">
              <w:rPr>
                <w:bCs/>
                <w:color w:val="800080"/>
                <w:u w:val="single"/>
              </w:rPr>
              <w:t>MANDELIGHEID</w:t>
            </w:r>
          </w:p>
        </w:tc>
        <w:tc>
          <w:tcPr>
            <w:tcW w:w="7371" w:type="dxa"/>
            <w:shd w:val="clear" w:color="auto" w:fill="auto"/>
          </w:tcPr>
          <w:p w:rsidR="00042293" w:rsidRPr="00E54774" w:rsidRDefault="00042293" w:rsidP="00E54774">
            <w:pPr>
              <w:spacing w:before="72"/>
              <w:rPr>
                <w:lang w:val="en-US"/>
              </w:rPr>
            </w:pP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bCs/>
                <w:color w:val="800080"/>
                <w:u w:val="single"/>
              </w:rPr>
            </w:pPr>
            <w:r w:rsidRPr="00E54774">
              <w:rPr>
                <w:color w:val="3366FF"/>
              </w:rPr>
              <w:t xml:space="preserve">(Vervreemder/Verkoper) / Partij [volgletter/volgnummer] /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color w:val="800080"/>
              </w:rPr>
              <w:t xml:space="preserve"> en </w:t>
            </w:r>
            <w:r w:rsidRPr="00E54774">
              <w:rPr>
                <w:color w:val="3366FF"/>
              </w:rPr>
              <w:t>(</w:t>
            </w:r>
            <w:r w:rsidR="00893C74" w:rsidRPr="00E54774">
              <w:rPr>
                <w:color w:val="3366FF"/>
              </w:rPr>
              <w:t>v</w:t>
            </w:r>
            <w:r w:rsidRPr="00E54774">
              <w:rPr>
                <w:color w:val="3366FF"/>
              </w:rPr>
              <w:t xml:space="preserve">erkrijger/ </w:t>
            </w:r>
            <w:r w:rsidR="00893C74" w:rsidRPr="00E54774">
              <w:rPr>
                <w:color w:val="3366FF"/>
              </w:rPr>
              <w:t>k</w:t>
            </w:r>
            <w:r w:rsidRPr="00E54774">
              <w:rPr>
                <w:color w:val="3366FF"/>
              </w:rPr>
              <w:t xml:space="preserve">oper) / </w:t>
            </w:r>
            <w:r w:rsidR="00893C74" w:rsidRPr="00E54774">
              <w:rPr>
                <w:color w:val="3366FF"/>
              </w:rPr>
              <w:t>p</w:t>
            </w:r>
            <w:r w:rsidRPr="00E54774">
              <w:rPr>
                <w:color w:val="3366FF"/>
              </w:rPr>
              <w:t xml:space="preserve">artij [volgletter/volgnummer] / </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 xml:space="preserve">MacroButton Nomacro </w:instrText>
            </w:r>
            <w:r w:rsidRPr="00E54774">
              <w:rPr>
                <w:rFonts w:cs="Arial"/>
                <w:szCs w:val="18"/>
                <w:effect w:val="none"/>
              </w:rPr>
              <w:instrText>§</w:instrText>
            </w:r>
            <w:r w:rsidRPr="00E54774">
              <w:rPr>
                <w:rFonts w:cs="Arial"/>
                <w:szCs w:val="18"/>
              </w:rPr>
              <w:fldChar w:fldCharType="end"/>
            </w:r>
            <w:r w:rsidRPr="00E54774">
              <w:rPr>
                <w:color w:val="800080"/>
              </w:rPr>
              <w:t xml:space="preserve"> zijn overeengekomen dat </w:t>
            </w:r>
            <w:r w:rsidRPr="00E54774">
              <w:rPr>
                <w:color w:val="3366FF"/>
              </w:rPr>
              <w:t>het/de</w:t>
            </w:r>
            <w:r w:rsidRPr="00E54774">
              <w:rPr>
                <w:color w:val="800080"/>
              </w:rPr>
              <w:t xml:space="preserve"> hierna te vermelden </w:t>
            </w:r>
            <w:r w:rsidRPr="00E54774">
              <w:rPr>
                <w:color w:val="3366FF"/>
              </w:rPr>
              <w:t>object/objecten wordt /worden</w:t>
            </w:r>
            <w:r w:rsidRPr="00E54774">
              <w:rPr>
                <w:color w:val="00FFFF"/>
              </w:rPr>
              <w:t xml:space="preserve"> </w:t>
            </w:r>
            <w:r w:rsidRPr="00E54774">
              <w:rPr>
                <w:color w:val="800080"/>
              </w:rPr>
              <w:t>bestemd tot gemeenschappelijk nut als bedoeld in artikel 5:60 van het Burgerlijk Wetboek ten behoeve van</w:t>
            </w:r>
          </w:p>
        </w:tc>
        <w:tc>
          <w:tcPr>
            <w:tcW w:w="7371" w:type="dxa"/>
            <w:shd w:val="clear" w:color="auto" w:fill="auto"/>
          </w:tcPr>
          <w:p w:rsidR="00042293" w:rsidRPr="00E54774" w:rsidRDefault="00042293" w:rsidP="00E54774">
            <w:pPr>
              <w:spacing w:before="72"/>
              <w:rPr>
                <w:rFonts w:cs="Arial"/>
                <w:szCs w:val="18"/>
              </w:rPr>
            </w:pPr>
            <w:r w:rsidRPr="00E54774">
              <w:rPr>
                <w:rFonts w:cs="Arial"/>
                <w:szCs w:val="18"/>
              </w:rPr>
              <w:t xml:space="preserve">Vestiging van mandeligheid is de overdracht van de mandeligheid van een (vervreemder) partij naar een andere (verkrijger) partij. </w:t>
            </w:r>
          </w:p>
          <w:p w:rsidR="00042293" w:rsidRDefault="00042293" w:rsidP="00E54774">
            <w:pPr>
              <w:spacing w:before="72"/>
            </w:pPr>
            <w:r>
              <w:t xml:space="preserve">De vervreemder en de verkrijger van de mandeligheid zullen veelal overeenkomen met de vervreemder en de verkrijger van de levering, maar worden wel expliciet vastgelegd. Hierbij moet een keuze gemaakt worden uit de (gerelateerde) partijen, zoals deze eerder in de akte zijn gespecificeerd. (Zie par </w:t>
            </w:r>
            <w:r>
              <w:fldChar w:fldCharType="begin"/>
            </w:r>
            <w:r>
              <w:instrText xml:space="preserve"> REF _Ref222727104 \r \h </w:instrText>
            </w:r>
            <w:r>
              <w:fldChar w:fldCharType="separate"/>
            </w:r>
            <w:r w:rsidR="00CB4D5E">
              <w:t>2.3</w:t>
            </w:r>
            <w:r>
              <w:fldChar w:fldCharType="end"/>
            </w:r>
            <w:r>
              <w:t xml:space="preserve">) </w:t>
            </w:r>
          </w:p>
          <w:p w:rsidR="00042293" w:rsidRDefault="00042293" w:rsidP="00E54774">
            <w:pPr>
              <w:spacing w:before="72"/>
            </w:pPr>
            <w:r>
              <w:t>Van de gekozen (gerelateerde) partijen wordt de partijaanduiding vermeld. De twee gekozen (gerelateerde) partijen mogen niet gelijk zijn.</w:t>
            </w:r>
          </w:p>
          <w:p w:rsidR="00042293" w:rsidRDefault="00042293" w:rsidP="00E54774">
            <w:pPr>
              <w:spacing w:before="72"/>
            </w:pPr>
          </w:p>
          <w:p w:rsidR="00042293" w:rsidRDefault="00042293" w:rsidP="00E54774">
            <w:pPr>
              <w:spacing w:before="72"/>
            </w:pPr>
            <w:r>
              <w:t>Het stukdeel kwalitatieve verplichting wordt opvolgend genummerd beginnend bij “</w:t>
            </w:r>
            <w:smartTag w:uri="urn:schemas-microsoft-com:office:smarttags" w:element="metricconverter">
              <w:smartTagPr>
                <w:attr w:name="ProductID" w:val="1”"/>
              </w:smartTagPr>
              <w:r>
                <w:t>1”</w:t>
              </w:r>
            </w:smartTag>
            <w:r>
              <w:t>.</w:t>
            </w:r>
          </w:p>
          <w:p w:rsidR="00042293" w:rsidRDefault="00042293" w:rsidP="00E54774">
            <w:pPr>
              <w:spacing w:before="72"/>
            </w:pPr>
          </w:p>
          <w:p w:rsidR="00042293" w:rsidRDefault="00042293" w:rsidP="00E54774">
            <w:pPr>
              <w:spacing w:before="72"/>
            </w:pPr>
            <w:r>
              <w:t>Het enkelvoud/meervoud van ‘</w:t>
            </w:r>
            <w:r w:rsidRPr="00E54774">
              <w:rPr>
                <w:color w:val="3366FF"/>
              </w:rPr>
              <w:t>het/de</w:t>
            </w:r>
            <w:r w:rsidRPr="00E54774">
              <w:rPr>
                <w:color w:val="800080"/>
              </w:rPr>
              <w:t xml:space="preserve"> hierna te vermelden </w:t>
            </w:r>
            <w:r w:rsidRPr="00E54774">
              <w:rPr>
                <w:color w:val="3366FF"/>
              </w:rPr>
              <w:t>object/objecten wordt/worden’</w:t>
            </w:r>
            <w:r w:rsidRPr="00E54774">
              <w:rPr>
                <w:color w:val="33CCCC"/>
              </w:rPr>
              <w:t xml:space="preserve"> </w:t>
            </w:r>
            <w:r w:rsidRPr="008B080B">
              <w:t>wordt afgeleid van het aantal objecten wat is vermeld na ‘ten laste van’</w:t>
            </w:r>
            <w:r>
              <w:t>:</w:t>
            </w:r>
          </w:p>
          <w:p w:rsidR="00042293" w:rsidRPr="00DD2C04" w:rsidRDefault="00042293" w:rsidP="00E54774">
            <w:pPr>
              <w:numPr>
                <w:ilvl w:val="0"/>
                <w:numId w:val="31"/>
              </w:numPr>
              <w:spacing w:before="72"/>
            </w:pPr>
            <w:r w:rsidRPr="00DD2C04">
              <w:t>Ingeval van 1 object: ‘het hierna te vermelden object wordt’</w:t>
            </w:r>
          </w:p>
          <w:p w:rsidR="00042293" w:rsidRPr="00DD2C04" w:rsidRDefault="00042293" w:rsidP="00E54774">
            <w:pPr>
              <w:numPr>
                <w:ilvl w:val="0"/>
                <w:numId w:val="31"/>
              </w:numPr>
              <w:spacing w:before="72"/>
            </w:pPr>
            <w:r w:rsidRPr="00DD2C04">
              <w:t>Ingeval van meerdere objecten: ‘de hierna te vermelden objecten worden’</w:t>
            </w:r>
          </w:p>
          <w:p w:rsidR="00042293" w:rsidRPr="001B314C" w:rsidRDefault="00042293" w:rsidP="00E54774">
            <w:pPr>
              <w:spacing w:before="72"/>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rFonts w:cs="Arial"/>
                <w:sz w:val="16"/>
                <w:szCs w:val="16"/>
              </w:rPr>
            </w:pPr>
            <w:r w:rsidRPr="00E54774">
              <w:rPr>
                <w:rFonts w:cs="Arial"/>
                <w:sz w:val="16"/>
                <w:szCs w:val="16"/>
              </w:rPr>
              <w:t>//IMKAD_AangebodenStuk/StukdeelMandeligheid[tia_Volgnummer(“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C528B3" w:rsidRPr="00E54774">
              <w:rPr>
                <w:rFonts w:cs="Arial"/>
                <w:sz w:val="16"/>
                <w:szCs w:val="16"/>
              </w:rPr>
              <w:t>[</w:t>
            </w:r>
            <w:r w:rsidRPr="00E54774">
              <w:rPr>
                <w:rFonts w:cs="Arial"/>
                <w:sz w:val="16"/>
                <w:szCs w:val="16"/>
              </w:rPr>
              <w:t xml:space="preserve">xlink:href="id van de als vervreemder geselecteerde Partij of </w:t>
            </w:r>
            <w:r w:rsidR="00C528B3" w:rsidRPr="00E54774">
              <w:rPr>
                <w:rFonts w:cs="Arial"/>
                <w:sz w:val="16"/>
                <w:szCs w:val="16"/>
              </w:rPr>
              <w:tab/>
            </w:r>
            <w:r w:rsidRPr="00E54774">
              <w:rPr>
                <w:rFonts w:cs="Arial"/>
                <w:sz w:val="16"/>
                <w:szCs w:val="16"/>
              </w:rPr>
              <w:t>Partij/Partij"</w:t>
            </w:r>
            <w:r w:rsidR="00C528B3" w:rsidRPr="00E54774">
              <w:rPr>
                <w:rFonts w:cs="Arial"/>
                <w:sz w:val="16"/>
                <w:szCs w:val="16"/>
              </w:rPr>
              <w:t>]</w:t>
            </w:r>
          </w:p>
          <w:p w:rsidR="00042293" w:rsidRPr="00B97147" w:rsidRDefault="00042293" w:rsidP="00E54774">
            <w:pPr>
              <w:spacing w:line="240" w:lineRule="auto"/>
            </w:pPr>
            <w:r w:rsidRPr="00E54774">
              <w:rPr>
                <w:rFonts w:cs="Arial"/>
                <w:sz w:val="16"/>
                <w:szCs w:val="16"/>
              </w:rPr>
              <w:tab/>
              <w:t xml:space="preserve">./verkrijgerRechtRef </w:t>
            </w:r>
            <w:r w:rsidR="00C528B3" w:rsidRPr="00E54774">
              <w:rPr>
                <w:rFonts w:cs="Arial"/>
                <w:sz w:val="16"/>
                <w:szCs w:val="16"/>
              </w:rPr>
              <w:t>[</w:t>
            </w:r>
            <w:r w:rsidRPr="00E54774">
              <w:rPr>
                <w:rFonts w:cs="Arial"/>
                <w:sz w:val="16"/>
                <w:szCs w:val="16"/>
              </w:rPr>
              <w:t>xlink:href="id van de als verkrijger geselecteerde Partij of Partij/Partij"</w:t>
            </w:r>
            <w:r w:rsidR="00C528B3" w:rsidRPr="00E54774">
              <w:rPr>
                <w:rFonts w:cs="Arial"/>
                <w:sz w:val="16"/>
                <w:szCs w:val="16"/>
              </w:rPr>
              <w:t>]</w:t>
            </w: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3366FF"/>
              </w:rPr>
            </w:pPr>
            <w:r w:rsidRPr="00E54774">
              <w:rPr>
                <w:color w:val="3366FF"/>
              </w:rPr>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 xml:space="preserve">MacroButton Nomacro </w:instrText>
            </w:r>
            <w:r w:rsidR="00137B6C" w:rsidRPr="00E54774">
              <w:rPr>
                <w:rFonts w:cs="Arial"/>
                <w:szCs w:val="18"/>
                <w:effect w:val="none"/>
              </w:rPr>
              <w:instrText>§</w:instrText>
            </w:r>
            <w:r w:rsidR="00137B6C" w:rsidRPr="00E54774">
              <w:rPr>
                <w:rFonts w:cs="Arial"/>
                <w:szCs w:val="18"/>
              </w:rPr>
              <w:fldChar w:fldCharType="end"/>
            </w:r>
            <w:r w:rsidRPr="00E54774">
              <w:rPr>
                <w:color w:val="3366FF"/>
              </w:rPr>
              <w:t>,</w:t>
            </w:r>
          </w:p>
        </w:tc>
        <w:tc>
          <w:tcPr>
            <w:tcW w:w="7371" w:type="dxa"/>
            <w:shd w:val="clear" w:color="auto" w:fill="auto"/>
          </w:tcPr>
          <w:p w:rsidR="00042293" w:rsidRPr="00FA6A98" w:rsidRDefault="00042293" w:rsidP="00042293">
            <w:r>
              <w:t xml:space="preserve">Toelichting zie Erfdienstbaarheden ‘ten behoeve van’ percelen. (par </w:t>
            </w:r>
            <w:r>
              <w:fldChar w:fldCharType="begin"/>
            </w:r>
            <w:r>
              <w:instrText xml:space="preserve"> REF _Ref248201983 \r \h </w:instrText>
            </w:r>
            <w:r>
              <w:fldChar w:fldCharType="separate"/>
            </w:r>
            <w:r w:rsidR="00CB4D5E">
              <w:t>2.11</w:t>
            </w:r>
            <w:r>
              <w:fldChar w:fldCharType="end"/>
            </w:r>
            <w:r>
              <w:t>)</w:t>
            </w:r>
          </w:p>
          <w:p w:rsidR="00042293" w:rsidRPr="00E54774" w:rsidRDefault="00042293" w:rsidP="00042293">
            <w:pPr>
              <w:rPr>
                <w:u w:val="single"/>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C528B3" w:rsidRPr="00E54774" w:rsidRDefault="00C528B3" w:rsidP="00E54774">
            <w:pPr>
              <w:spacing w:line="240" w:lineRule="auto"/>
              <w:rPr>
                <w:sz w:val="16"/>
                <w:szCs w:val="16"/>
              </w:rPr>
            </w:pPr>
            <w:r w:rsidRPr="00E54774">
              <w:rPr>
                <w:sz w:val="16"/>
                <w:szCs w:val="16"/>
              </w:rPr>
              <w:tab/>
            </w:r>
            <w:r w:rsidR="00042293" w:rsidRPr="00E54774">
              <w:rPr>
                <w:sz w:val="16"/>
                <w:szCs w:val="16"/>
              </w:rPr>
              <w:t>IMKAD_AantekeningKadastraalObject/tenBehoeveVan/IMKAD_Perceel/</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./sectie</w:t>
            </w:r>
          </w:p>
          <w:p w:rsidR="00042293" w:rsidRPr="00B97147" w:rsidRDefault="00C528B3" w:rsidP="00E54774">
            <w:pPr>
              <w:spacing w:line="240" w:lineRule="auto"/>
            </w:pPr>
            <w:r w:rsidRPr="00E54774">
              <w:rPr>
                <w:sz w:val="16"/>
                <w:szCs w:val="16"/>
              </w:rPr>
              <w:tab/>
            </w:r>
            <w:r w:rsidR="00042293" w:rsidRPr="00E54774">
              <w:rPr>
                <w:sz w:val="16"/>
                <w:szCs w:val="16"/>
              </w:rPr>
              <w:tab/>
              <w:t>./perceelnummer</w:t>
            </w: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3366FF"/>
              </w:rPr>
            </w:pPr>
            <w:r w:rsidRPr="00E54774">
              <w:rPr>
                <w:color w:val="3366FF"/>
              </w:rPr>
              <w:t>het appartementsrecht/ de appartementsrechten</w:t>
            </w:r>
            <w:r w:rsidRPr="00E54774">
              <w:rPr>
                <w:color w:val="800080"/>
              </w:rPr>
              <w:t xml:space="preserve">, kadastraal bekend </w:t>
            </w:r>
            <w:r w:rsidR="00EC2A86" w:rsidRPr="00E54774">
              <w:rPr>
                <w:rFonts w:cs="Arial"/>
                <w:szCs w:val="18"/>
              </w:rPr>
              <w:fldChar w:fldCharType="begin"/>
            </w:r>
            <w:r w:rsidR="00EC2A86" w:rsidRPr="00E54774">
              <w:rPr>
                <w:rFonts w:cs="Arial"/>
                <w:szCs w:val="18"/>
              </w:rPr>
              <w:instrText xml:space="preserve">MacroButton Nomacro </w:instrText>
            </w:r>
            <w:r w:rsidR="00EC2A86" w:rsidRPr="00E54774">
              <w:rPr>
                <w:rFonts w:cs="Arial"/>
                <w:szCs w:val="18"/>
                <w:effect w:val="none"/>
              </w:rPr>
              <w:instrText>§</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 xml:space="preserve">MacroButton Nomacro </w:instrText>
            </w:r>
            <w:r w:rsidR="00EC2A86" w:rsidRPr="00E54774">
              <w:rPr>
                <w:rFonts w:cs="Arial"/>
                <w:szCs w:val="18"/>
                <w:effect w:val="none"/>
              </w:rPr>
              <w:instrText>§</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 xml:space="preserve">MacroButton Nomacro </w:instrText>
            </w:r>
            <w:r w:rsidR="00EC2A86" w:rsidRPr="00E54774">
              <w:rPr>
                <w:rFonts w:cs="Arial"/>
                <w:szCs w:val="18"/>
                <w:effect w:val="none"/>
              </w:rPr>
              <w:instrText>§</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 xml:space="preserve">MacroButton Nomacro </w:instrText>
            </w:r>
            <w:r w:rsidR="00EC2A86" w:rsidRPr="00E54774">
              <w:rPr>
                <w:rFonts w:cs="Arial"/>
                <w:szCs w:val="18"/>
                <w:effect w:val="none"/>
              </w:rPr>
              <w:instrText>§</w:instrText>
            </w:r>
            <w:r w:rsidR="00EC2A86" w:rsidRPr="00E54774">
              <w:rPr>
                <w:rFonts w:cs="Arial"/>
                <w:szCs w:val="18"/>
              </w:rPr>
              <w:fldChar w:fldCharType="end"/>
            </w:r>
            <w:r>
              <w:t xml:space="preserve"> </w:t>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 xml:space="preserve">MacroButton Nomacro </w:instrText>
            </w:r>
            <w:r w:rsidR="00EC2A86" w:rsidRPr="00E54774">
              <w:rPr>
                <w:rFonts w:cs="Arial"/>
                <w:szCs w:val="18"/>
                <w:effect w:val="none"/>
              </w:rPr>
              <w:instrText>§</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5E47DA" w:rsidRPr="00E54774">
              <w:rPr>
                <w:color w:val="800080"/>
              </w:rPr>
              <w:t xml:space="preserve"> en ten laste van</w:t>
            </w:r>
          </w:p>
        </w:tc>
        <w:tc>
          <w:tcPr>
            <w:tcW w:w="7371" w:type="dxa"/>
            <w:shd w:val="clear" w:color="auto" w:fill="auto"/>
          </w:tcPr>
          <w:p w:rsidR="00042293" w:rsidRPr="00FA6A98" w:rsidRDefault="00042293" w:rsidP="00042293">
            <w:r>
              <w:t xml:space="preserve">Toelichting zie Erfdienstbaarheden ‘ten behoeve van’ appartementsrechten. (par </w:t>
            </w:r>
            <w:r>
              <w:fldChar w:fldCharType="begin"/>
            </w:r>
            <w:r>
              <w:instrText xml:space="preserve"> REF _Ref248201983 \r \h </w:instrText>
            </w:r>
            <w:r>
              <w:fldChar w:fldCharType="separate"/>
            </w:r>
            <w:r w:rsidR="00CB4D5E">
              <w:t>2.11</w:t>
            </w:r>
            <w:r>
              <w:fldChar w:fldCharType="end"/>
            </w:r>
            <w:r>
              <w:t>)</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IMKAD_AantekeningKadastraalObject/tenBehoeveVan/IMKAD_Appartementsrecht/</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./perceelnummer</w:t>
            </w:r>
          </w:p>
          <w:p w:rsidR="00042293" w:rsidRPr="00E54774" w:rsidRDefault="00042293" w:rsidP="00E54774">
            <w:pPr>
              <w:spacing w:line="240" w:lineRule="auto"/>
              <w:rPr>
                <w:sz w:val="16"/>
                <w:szCs w:val="16"/>
              </w:rPr>
            </w:pPr>
            <w:r w:rsidRPr="00E54774">
              <w:rPr>
                <w:sz w:val="16"/>
                <w:szCs w:val="16"/>
              </w:rPr>
              <w:tab/>
            </w:r>
            <w:r w:rsidR="00C528B3" w:rsidRPr="00E54774">
              <w:rPr>
                <w:sz w:val="16"/>
                <w:szCs w:val="16"/>
              </w:rPr>
              <w:tab/>
            </w:r>
            <w:r w:rsidRPr="00E54774">
              <w:rPr>
                <w:sz w:val="16"/>
                <w:szCs w:val="16"/>
              </w:rPr>
              <w:t>./appartementsindex</w:t>
            </w:r>
          </w:p>
          <w:p w:rsidR="00042293" w:rsidRPr="00B97147" w:rsidRDefault="00042293" w:rsidP="00E54774">
            <w:pPr>
              <w:spacing w:line="240" w:lineRule="auto"/>
            </w:pP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800080"/>
              </w:rPr>
            </w:pPr>
            <w:r w:rsidRPr="00E54774">
              <w:rPr>
                <w:color w:val="3366FF"/>
              </w:rPr>
              <w:t>het perceel/de percelen</w:t>
            </w:r>
            <w:r w:rsidRPr="00E54774">
              <w:rPr>
                <w:color w:val="800080"/>
              </w:rPr>
              <w:t>, kadastraal bekend</w:t>
            </w:r>
            <w:r w:rsidR="00EC2A86" w:rsidRPr="00E54774">
              <w:rPr>
                <w:rFonts w:cs="Arial"/>
                <w:szCs w:val="18"/>
              </w:rPr>
              <w:fldChar w:fldCharType="begin"/>
            </w:r>
            <w:r w:rsidR="00EC2A86" w:rsidRPr="00E54774">
              <w:rPr>
                <w:rFonts w:cs="Arial"/>
                <w:szCs w:val="18"/>
              </w:rPr>
              <w:instrText xml:space="preserve">MacroButton Nomacro </w:instrText>
            </w:r>
            <w:r w:rsidR="00EC2A86" w:rsidRPr="00E54774">
              <w:rPr>
                <w:rFonts w:cs="Arial"/>
                <w:szCs w:val="18"/>
                <w:effect w:val="none"/>
              </w:rPr>
              <w:instrText>§</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EC2A86" w:rsidRPr="00E54774">
              <w:rPr>
                <w:rFonts w:cs="Arial"/>
                <w:szCs w:val="18"/>
              </w:rPr>
              <w:fldChar w:fldCharType="begin"/>
            </w:r>
            <w:r w:rsidR="00EC2A86" w:rsidRPr="00E54774">
              <w:rPr>
                <w:rFonts w:cs="Arial"/>
                <w:szCs w:val="18"/>
              </w:rPr>
              <w:instrText xml:space="preserve">MacroButton Nomacro </w:instrText>
            </w:r>
            <w:r w:rsidR="00EC2A86" w:rsidRPr="00E54774">
              <w:rPr>
                <w:rFonts w:cs="Arial"/>
                <w:szCs w:val="18"/>
                <w:effect w:val="none"/>
              </w:rPr>
              <w:instrText>§</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 xml:space="preserve">MacroButton Nomacro </w:instrText>
            </w:r>
            <w:r w:rsidR="00EC2A86" w:rsidRPr="00E54774">
              <w:rPr>
                <w:rFonts w:cs="Arial"/>
                <w:szCs w:val="18"/>
                <w:effect w:val="none"/>
              </w:rPr>
              <w:instrText>§</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EC2A86" w:rsidRPr="00E54774">
              <w:rPr>
                <w:rFonts w:cs="Arial"/>
                <w:szCs w:val="18"/>
              </w:rPr>
              <w:fldChar w:fldCharType="begin"/>
            </w:r>
            <w:r w:rsidR="00EC2A86" w:rsidRPr="00E54774">
              <w:rPr>
                <w:rFonts w:cs="Arial"/>
                <w:szCs w:val="18"/>
              </w:rPr>
              <w:instrText xml:space="preserve">MacroButton Nomacro </w:instrText>
            </w:r>
            <w:r w:rsidR="00EC2A86" w:rsidRPr="00E54774">
              <w:rPr>
                <w:rFonts w:cs="Arial"/>
                <w:szCs w:val="18"/>
                <w:effect w:val="none"/>
              </w:rPr>
              <w:instrText>§</w:instrText>
            </w:r>
            <w:r w:rsidR="00EC2A86" w:rsidRPr="00E54774">
              <w:rPr>
                <w:rFonts w:cs="Arial"/>
                <w:szCs w:val="18"/>
              </w:rPr>
              <w:fldChar w:fldCharType="end"/>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 xml:space="preserve">MacroButton Nomacro </w:instrText>
            </w:r>
            <w:r w:rsidR="00EC2A86" w:rsidRPr="00E54774">
              <w:rPr>
                <w:rFonts w:cs="Arial"/>
                <w:szCs w:val="18"/>
                <w:effect w:val="none"/>
              </w:rPr>
              <w:instrText>§</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EC2A86" w:rsidRPr="00E54774">
              <w:rPr>
                <w:rFonts w:cs="Arial"/>
                <w:szCs w:val="18"/>
              </w:rPr>
              <w:fldChar w:fldCharType="begin"/>
            </w:r>
            <w:r w:rsidR="00EC2A86" w:rsidRPr="00E54774">
              <w:rPr>
                <w:rFonts w:cs="Arial"/>
                <w:szCs w:val="18"/>
              </w:rPr>
              <w:instrText xml:space="preserve">MacroButton Nomacro </w:instrText>
            </w:r>
            <w:r w:rsidR="00EC2A86" w:rsidRPr="00E54774">
              <w:rPr>
                <w:rFonts w:cs="Arial"/>
                <w:szCs w:val="18"/>
                <w:effect w:val="none"/>
              </w:rPr>
              <w:instrText>§</w:instrText>
            </w:r>
            <w:r w:rsidR="00EC2A86" w:rsidRPr="00E54774">
              <w:rPr>
                <w:rFonts w:cs="Arial"/>
                <w:szCs w:val="18"/>
              </w:rPr>
              <w:fldChar w:fldCharType="end"/>
            </w:r>
            <w:r w:rsidRPr="00E54774">
              <w:rPr>
                <w:color w:val="3366FF"/>
              </w:rPr>
              <w:t>,</w:t>
            </w:r>
          </w:p>
        </w:tc>
        <w:tc>
          <w:tcPr>
            <w:tcW w:w="7371" w:type="dxa"/>
            <w:shd w:val="clear" w:color="auto" w:fill="auto"/>
          </w:tcPr>
          <w:p w:rsidR="00042293" w:rsidRPr="00FA6A98" w:rsidRDefault="00042293" w:rsidP="00042293">
            <w:r>
              <w:t xml:space="preserve">Toelichting zie Erfdienstbaarheden ‘ten </w:t>
            </w:r>
            <w:r w:rsidR="00417533">
              <w:t>laste</w:t>
            </w:r>
            <w:r>
              <w:t xml:space="preserve"> van’ percelen. (par </w:t>
            </w:r>
            <w:r>
              <w:fldChar w:fldCharType="begin"/>
            </w:r>
            <w:r>
              <w:instrText xml:space="preserve"> REF _Ref248201983 \r \h </w:instrText>
            </w:r>
            <w:r>
              <w:fldChar w:fldCharType="separate"/>
            </w:r>
            <w:r w:rsidR="00CB4D5E">
              <w:t>2.11</w:t>
            </w:r>
            <w:r>
              <w:fldChar w:fldCharType="end"/>
            </w:r>
            <w:r>
              <w:t>)</w:t>
            </w:r>
          </w:p>
          <w:p w:rsidR="00042293" w:rsidRPr="00E54774" w:rsidRDefault="00042293" w:rsidP="00042293">
            <w:pPr>
              <w:rPr>
                <w:u w:val="single"/>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5E47DA" w:rsidRPr="00E54774" w:rsidRDefault="005E47DA" w:rsidP="00E54774">
            <w:pPr>
              <w:spacing w:line="240" w:lineRule="auto"/>
              <w:rPr>
                <w:sz w:val="16"/>
                <w:szCs w:val="16"/>
              </w:rPr>
            </w:pPr>
            <w:r w:rsidRPr="00E54774">
              <w:rPr>
                <w:sz w:val="16"/>
                <w:szCs w:val="16"/>
              </w:rPr>
              <w:tab/>
            </w:r>
            <w:r w:rsidR="00042293" w:rsidRPr="00E54774">
              <w:rPr>
                <w:sz w:val="16"/>
                <w:szCs w:val="16"/>
              </w:rPr>
              <w:t>IMKAD_AantekeningKadastraalObject/tenLasteVan/IMKAD_Perceel/</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./sectie</w:t>
            </w:r>
          </w:p>
          <w:p w:rsidR="00042293" w:rsidRPr="00B97147" w:rsidRDefault="005E47DA" w:rsidP="00E54774">
            <w:pPr>
              <w:spacing w:line="240" w:lineRule="auto"/>
            </w:pPr>
            <w:r w:rsidRPr="00E54774">
              <w:rPr>
                <w:sz w:val="16"/>
                <w:szCs w:val="16"/>
              </w:rPr>
              <w:tab/>
            </w:r>
            <w:r w:rsidR="00042293" w:rsidRPr="00E54774">
              <w:rPr>
                <w:sz w:val="16"/>
                <w:szCs w:val="16"/>
              </w:rPr>
              <w:tab/>
              <w:t>./perceelnummer</w:t>
            </w: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3366FF"/>
              </w:rPr>
            </w:pPr>
            <w:r w:rsidRPr="00E54774">
              <w:rPr>
                <w:color w:val="3366FF"/>
              </w:rPr>
              <w:t>het appartementsrecht/ de appartementsrechten</w:t>
            </w:r>
            <w:r w:rsidRPr="00E54774">
              <w:rPr>
                <w:color w:val="800080"/>
              </w:rPr>
              <w:t xml:space="preserve">, kadastraal bekend </w:t>
            </w:r>
            <w:r w:rsidR="00EC2A86" w:rsidRPr="00E54774">
              <w:rPr>
                <w:rFonts w:cs="Arial"/>
                <w:szCs w:val="18"/>
              </w:rPr>
              <w:fldChar w:fldCharType="begin"/>
            </w:r>
            <w:r w:rsidR="00EC2A86" w:rsidRPr="00E54774">
              <w:rPr>
                <w:rFonts w:cs="Arial"/>
                <w:szCs w:val="18"/>
              </w:rPr>
              <w:instrText xml:space="preserve">MacroButton Nomacro </w:instrText>
            </w:r>
            <w:r w:rsidR="00EC2A86" w:rsidRPr="00E54774">
              <w:rPr>
                <w:rFonts w:cs="Arial"/>
                <w:szCs w:val="18"/>
                <w:effect w:val="none"/>
              </w:rPr>
              <w:instrText>§</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 xml:space="preserve">MacroButton Nomacro </w:instrText>
            </w:r>
            <w:r w:rsidR="00EC2A86" w:rsidRPr="00E54774">
              <w:rPr>
                <w:rFonts w:cs="Arial"/>
                <w:szCs w:val="18"/>
                <w:effect w:val="none"/>
              </w:rPr>
              <w:instrText>§</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 xml:space="preserve">MacroButton Nomacro </w:instrText>
            </w:r>
            <w:r w:rsidR="00EC2A86" w:rsidRPr="00E54774">
              <w:rPr>
                <w:rFonts w:cs="Arial"/>
                <w:szCs w:val="18"/>
                <w:effect w:val="none"/>
              </w:rPr>
              <w:instrText>§</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 xml:space="preserve">MacroButton Nomacro </w:instrText>
            </w:r>
            <w:r w:rsidR="00EC2A86" w:rsidRPr="00E54774">
              <w:rPr>
                <w:rFonts w:cs="Arial"/>
                <w:szCs w:val="18"/>
                <w:effect w:val="none"/>
              </w:rPr>
              <w:instrText>§</w:instrText>
            </w:r>
            <w:r w:rsidR="00EC2A86" w:rsidRPr="00E54774">
              <w:rPr>
                <w:rFonts w:cs="Arial"/>
                <w:szCs w:val="18"/>
              </w:rPr>
              <w:fldChar w:fldCharType="end"/>
            </w:r>
            <w:r>
              <w:t xml:space="preserve"> </w:t>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 xml:space="preserve">MacroButton Nomacro </w:instrText>
            </w:r>
            <w:r w:rsidR="00EC2A86" w:rsidRPr="00E54774">
              <w:rPr>
                <w:rFonts w:cs="Arial"/>
                <w:szCs w:val="18"/>
                <w:effect w:val="none"/>
              </w:rPr>
              <w:instrText>§</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 xml:space="preserve">MacroButton Nomacro </w:instrText>
            </w:r>
            <w:r w:rsidR="00EC2A86" w:rsidRPr="00E54774">
              <w:rPr>
                <w:rFonts w:cs="Arial"/>
                <w:szCs w:val="18"/>
                <w:effect w:val="none"/>
              </w:rPr>
              <w:instrText>§</w:instrText>
            </w:r>
            <w:r w:rsidR="00EC2A86" w:rsidRPr="00E54774">
              <w:rPr>
                <w:rFonts w:cs="Arial"/>
                <w:szCs w:val="18"/>
              </w:rPr>
              <w:fldChar w:fldCharType="end"/>
            </w:r>
          </w:p>
        </w:tc>
        <w:tc>
          <w:tcPr>
            <w:tcW w:w="7371" w:type="dxa"/>
            <w:shd w:val="clear" w:color="auto" w:fill="auto"/>
          </w:tcPr>
          <w:p w:rsidR="00042293" w:rsidRPr="00FA6A98" w:rsidRDefault="00042293" w:rsidP="00042293">
            <w:r>
              <w:t xml:space="preserve">Toelichting zie Erfdienstbaarheden ‘ten </w:t>
            </w:r>
            <w:r w:rsidR="00417533">
              <w:t xml:space="preserve">laste </w:t>
            </w:r>
            <w:r>
              <w:t xml:space="preserve">van’ appartementsrechten. (par </w:t>
            </w:r>
            <w:r>
              <w:fldChar w:fldCharType="begin"/>
            </w:r>
            <w:r>
              <w:instrText xml:space="preserve"> REF _Ref248201983 \r \h </w:instrText>
            </w:r>
            <w:r>
              <w:fldChar w:fldCharType="separate"/>
            </w:r>
            <w:r w:rsidR="00CB4D5E">
              <w:t>2.11</w:t>
            </w:r>
            <w:r>
              <w:fldChar w:fldCharType="end"/>
            </w:r>
            <w:r>
              <w:t>)</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IMKAD_AantekeningKadastraalObject/tenLasteVan/IMKAD_Appartementsrecht/</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./perceelnummer</w:t>
            </w:r>
          </w:p>
          <w:p w:rsidR="00042293" w:rsidRPr="00B97147" w:rsidRDefault="005E47DA" w:rsidP="00E54774">
            <w:pPr>
              <w:spacing w:line="240" w:lineRule="auto"/>
            </w:pPr>
            <w:r w:rsidRPr="00E54774">
              <w:rPr>
                <w:sz w:val="16"/>
                <w:szCs w:val="16"/>
              </w:rPr>
              <w:tab/>
            </w:r>
            <w:r w:rsidR="00042293" w:rsidRPr="00E54774">
              <w:rPr>
                <w:sz w:val="16"/>
                <w:szCs w:val="16"/>
              </w:rPr>
              <w:tab/>
              <w:t>./appartementsindex</w:t>
            </w: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800080"/>
              </w:rPr>
            </w:pPr>
            <w:r w:rsidRPr="00E54774">
              <w:rPr>
                <w:color w:val="800080"/>
              </w:rPr>
              <w:t>.</w:t>
            </w:r>
          </w:p>
        </w:tc>
        <w:tc>
          <w:tcPr>
            <w:tcW w:w="7371" w:type="dxa"/>
            <w:shd w:val="clear" w:color="auto" w:fill="auto"/>
          </w:tcPr>
          <w:p w:rsidR="00042293" w:rsidRDefault="00042293" w:rsidP="00042293"/>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3366FF"/>
              </w:rPr>
            </w:pPr>
            <w:r w:rsidRPr="00E54774">
              <w:rPr>
                <w:color w:val="800080"/>
              </w:rPr>
              <w:t xml:space="preserve">Met betrekking tot deze mandeligheid zijn de volgende bepalingen overeengekomen: </w:t>
            </w:r>
            <w:r w:rsidRPr="00320300">
              <w:t xml:space="preserve">volgt citaat van </w:t>
            </w:r>
            <w:r>
              <w:t>de bepalingen inzake de mandeligheid</w:t>
            </w:r>
          </w:p>
        </w:tc>
        <w:tc>
          <w:tcPr>
            <w:tcW w:w="7371" w:type="dxa"/>
            <w:shd w:val="clear" w:color="auto" w:fill="auto"/>
          </w:tcPr>
          <w:p w:rsidR="00042293" w:rsidRDefault="00042293" w:rsidP="00042293">
            <w:r>
              <w:t xml:space="preserve">Hier wordt de beschrijving van de nieuw te vestigen mandeligheid opgenomen. </w:t>
            </w: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042293" w:rsidP="00E54774">
            <w:pPr>
              <w:spacing w:line="240" w:lineRule="auto"/>
              <w:rPr>
                <w:sz w:val="16"/>
                <w:szCs w:val="16"/>
              </w:rPr>
            </w:pPr>
            <w:r w:rsidRPr="00E54774">
              <w:rPr>
                <w:sz w:val="16"/>
                <w:szCs w:val="16"/>
              </w:rPr>
              <w:tab/>
              <w:t>./omschrijving</w:t>
            </w:r>
          </w:p>
          <w:p w:rsidR="00042293" w:rsidRPr="00E54774" w:rsidRDefault="00042293" w:rsidP="00E54774">
            <w:pPr>
              <w:spacing w:line="240" w:lineRule="auto"/>
              <w:rPr>
                <w:sz w:val="16"/>
                <w:szCs w:val="16"/>
              </w:rPr>
            </w:pPr>
            <w:r w:rsidRPr="00E54774">
              <w:rPr>
                <w:sz w:val="16"/>
                <w:szCs w:val="16"/>
              </w:rPr>
              <w:tab/>
              <w:t>./bestaand(‘false’)</w:t>
            </w:r>
          </w:p>
          <w:p w:rsidR="00042293" w:rsidRPr="00B97147" w:rsidRDefault="00042293" w:rsidP="00E54774">
            <w:pPr>
              <w:spacing w:line="240" w:lineRule="auto"/>
            </w:pPr>
            <w:r w:rsidRPr="00E54774">
              <w:rPr>
                <w:sz w:val="16"/>
                <w:szCs w:val="16"/>
              </w:rPr>
              <w:tab/>
              <w:t>./vervallen(‘false’)</w:t>
            </w:r>
          </w:p>
        </w:tc>
      </w:tr>
    </w:tbl>
    <w:p w:rsidR="00042293" w:rsidRPr="00330D7D" w:rsidRDefault="00042293" w:rsidP="00042293">
      <w:pPr>
        <w:pStyle w:val="Kop2"/>
        <w:numPr>
          <w:ilvl w:val="1"/>
          <w:numId w:val="1"/>
        </w:numPr>
        <w:rPr>
          <w:lang w:val="nl-NL"/>
        </w:rPr>
      </w:pPr>
      <w:bookmarkStart w:id="129" w:name="_Toc358624490"/>
      <w:bookmarkStart w:id="130" w:name="_Toc462994175"/>
      <w:r w:rsidRPr="00330D7D">
        <w:rPr>
          <w:lang w:val="nl-NL"/>
        </w:rPr>
        <w:t>Woonplaatskeuze</w:t>
      </w:r>
      <w:bookmarkEnd w:id="129"/>
      <w:bookmarkEnd w:id="130"/>
      <w:r w:rsidRPr="00330D7D">
        <w:rPr>
          <w:lang w:val="nl-NL"/>
        </w:rPr>
        <w:t xml:space="preserve"> </w:t>
      </w:r>
    </w:p>
    <w:p w:rsidR="00042293" w:rsidRPr="00006273" w:rsidRDefault="00042293" w:rsidP="00042293">
      <w:r w:rsidRPr="00006273">
        <w:t xml:space="preserve">Deze paragraaf is optioneel voor binnenlandse adresssen en verplicht als </w:t>
      </w:r>
      <w:r w:rsidRPr="004E7A50">
        <w:t>één van de partijen een buitenlands adres heeft.</w:t>
      </w:r>
    </w:p>
    <w:p w:rsidR="00042293" w:rsidRPr="0075493F"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350D80"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800080"/>
                <w:u w:val="single"/>
              </w:rPr>
            </w:pPr>
            <w:r w:rsidRPr="00E54774">
              <w:rPr>
                <w:color w:val="800080"/>
                <w:u w:val="single"/>
              </w:rPr>
              <w:t>WOONPLAATSKEUZE</w:t>
            </w:r>
          </w:p>
        </w:tc>
        <w:tc>
          <w:tcPr>
            <w:tcW w:w="7371" w:type="dxa"/>
            <w:shd w:val="clear" w:color="auto" w:fill="auto"/>
          </w:tcPr>
          <w:p w:rsidR="00042293" w:rsidRPr="004E7A50" w:rsidRDefault="00042293" w:rsidP="00E54774">
            <w:pPr>
              <w:spacing w:before="72"/>
            </w:pPr>
          </w:p>
        </w:tc>
      </w:tr>
      <w:tr w:rsidR="00042293" w:rsidRPr="00350D80" w:rsidTr="00E54774">
        <w:tc>
          <w:tcPr>
            <w:tcW w:w="6771" w:type="dxa"/>
            <w:shd w:val="clear" w:color="auto" w:fill="auto"/>
          </w:tcPr>
          <w:p w:rsidR="00042293" w:rsidRPr="00E54774" w:rsidRDefault="00042293" w:rsidP="00E5477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r w:rsidRPr="00E54774">
              <w:rPr>
                <w:color w:val="800080"/>
              </w:rPr>
              <w:t xml:space="preserve">Terzake van de uitvoering van deze overeenkomst, waaronder tevens dient te worden begrepen de inschrijving in de openbare registers, </w:t>
            </w:r>
            <w:r w:rsidRPr="00E54774">
              <w:rPr>
                <w:color w:val="3366FF"/>
              </w:rPr>
              <w:t>alsmede voor de fiscale gevolgen,</w:t>
            </w:r>
            <w:r w:rsidRPr="00E54774">
              <w:rPr>
                <w:color w:val="800080"/>
              </w:rPr>
              <w:t xml:space="preserve"> wordt woonplaats gekozen ten kantore van de bewaarder van deze akte.</w:t>
            </w:r>
          </w:p>
        </w:tc>
        <w:tc>
          <w:tcPr>
            <w:tcW w:w="7371" w:type="dxa"/>
            <w:shd w:val="clear" w:color="auto" w:fill="auto"/>
          </w:tcPr>
          <w:p w:rsidR="00042293" w:rsidRPr="004E7A50" w:rsidRDefault="00042293" w:rsidP="00E54774">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rsidR="00042293" w:rsidRDefault="00042293" w:rsidP="00042293">
            <w:r w:rsidRPr="00E54774">
              <w:rPr>
                <w:rFonts w:cs="Arial"/>
                <w:szCs w:val="18"/>
              </w:rPr>
              <w:t xml:space="preserve">De tekst </w:t>
            </w:r>
            <w:r w:rsidRPr="00E54774">
              <w:rPr>
                <w:color w:val="3366FF"/>
              </w:rPr>
              <w:t xml:space="preserve">alsmede voor de fiscale gevolgen, </w:t>
            </w:r>
            <w:r w:rsidRPr="00350D80">
              <w:t xml:space="preserve">is optioneel. </w:t>
            </w:r>
            <w:r>
              <w:t>Mag ook geheel weggelaten worden.</w:t>
            </w:r>
          </w:p>
          <w:p w:rsidR="00042293" w:rsidRPr="00E54774" w:rsidRDefault="00042293" w:rsidP="00E54774">
            <w:pPr>
              <w:autoSpaceDE w:val="0"/>
              <w:autoSpaceDN w:val="0"/>
              <w:adjustRightInd w:val="0"/>
              <w:spacing w:line="240" w:lineRule="auto"/>
              <w:rPr>
                <w:u w:val="single"/>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//IMKAD_AangebodenStuk/tia_TekstKeuze/</w:t>
            </w:r>
          </w:p>
          <w:p w:rsidR="00042293" w:rsidRPr="00E54774" w:rsidRDefault="00042293" w:rsidP="00E54774">
            <w:pPr>
              <w:spacing w:line="240" w:lineRule="auto"/>
              <w:ind w:left="227"/>
              <w:rPr>
                <w:sz w:val="16"/>
                <w:szCs w:val="16"/>
              </w:rPr>
            </w:pPr>
            <w:r w:rsidRPr="00E54774">
              <w:rPr>
                <w:sz w:val="16"/>
                <w:szCs w:val="16"/>
              </w:rPr>
              <w:t>./tagNaam(‘k_Woonplaatskeuze’)</w:t>
            </w:r>
          </w:p>
          <w:p w:rsidR="00042293" w:rsidRPr="00E54774" w:rsidRDefault="00042293" w:rsidP="00E54774">
            <w:pPr>
              <w:autoSpaceDE w:val="0"/>
              <w:autoSpaceDN w:val="0"/>
              <w:adjustRightInd w:val="0"/>
              <w:spacing w:line="240" w:lineRule="auto"/>
              <w:ind w:left="227"/>
              <w:rPr>
                <w:sz w:val="16"/>
                <w:szCs w:val="16"/>
              </w:rPr>
            </w:pPr>
            <w:r w:rsidRPr="00E54774">
              <w:rPr>
                <w:sz w:val="16"/>
                <w:szCs w:val="16"/>
              </w:rPr>
              <w:t>./tekst</w:t>
            </w:r>
            <w:r w:rsidRPr="00E54774">
              <w:rPr>
                <w:i/>
                <w:sz w:val="16"/>
                <w:szCs w:val="16"/>
              </w:rPr>
              <w:t>(</w:t>
            </w:r>
            <w:r w:rsidRPr="00E54774">
              <w:rPr>
                <w:sz w:val="16"/>
                <w:szCs w:val="16"/>
              </w:rPr>
              <w:t>met de gekozen tekst, al dan niet met de blauwe tekst</w:t>
            </w:r>
            <w:r w:rsidRPr="00E54774">
              <w:rPr>
                <w:i/>
                <w:sz w:val="16"/>
                <w:szCs w:val="16"/>
              </w:rPr>
              <w:t>)</w:t>
            </w:r>
          </w:p>
        </w:tc>
      </w:tr>
    </w:tbl>
    <w:p w:rsidR="00E01029" w:rsidRPr="0011783E" w:rsidRDefault="00E01029" w:rsidP="00E01029">
      <w:pPr>
        <w:pStyle w:val="Kop2"/>
        <w:rPr>
          <w:lang w:val="nl-NL"/>
        </w:rPr>
      </w:pPr>
      <w:bookmarkStart w:id="131" w:name="_Toc462994176"/>
      <w:r w:rsidRPr="0011783E">
        <w:rPr>
          <w:lang w:val="nl-NL"/>
        </w:rPr>
        <w:t>Afsluiting eerste deel</w:t>
      </w:r>
      <w:bookmarkEnd w:id="13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01029" w:rsidRPr="0011783E" w:rsidTr="00E54774">
        <w:tc>
          <w:tcPr>
            <w:tcW w:w="6771" w:type="dxa"/>
            <w:shd w:val="clear" w:color="auto" w:fill="auto"/>
          </w:tcPr>
          <w:p w:rsidR="00E01029" w:rsidRPr="00E54774" w:rsidRDefault="00E01029" w:rsidP="00E54774">
            <w:pPr>
              <w:tabs>
                <w:tab w:val="left" w:pos="-1440"/>
                <w:tab w:val="left" w:pos="-720"/>
                <w:tab w:val="left" w:pos="425"/>
              </w:tabs>
              <w:suppressAutoHyphens/>
              <w:rPr>
                <w:rFonts w:cs="Arial"/>
                <w:b/>
                <w:caps/>
                <w:color w:val="FF0000"/>
              </w:rPr>
            </w:pPr>
            <w:r w:rsidRPr="00E54774">
              <w:rPr>
                <w:rFonts w:cs="Arial"/>
                <w:b/>
                <w:caps/>
                <w:color w:val="FF0000"/>
              </w:rPr>
              <w:t>E</w:t>
            </w:r>
            <w:r w:rsidR="00A16BCF" w:rsidRPr="00E54774">
              <w:rPr>
                <w:rFonts w:cs="Arial"/>
                <w:b/>
                <w:caps/>
                <w:color w:val="FF0000"/>
              </w:rPr>
              <w:t>inde Kadasterdeel</w:t>
            </w:r>
          </w:p>
        </w:tc>
        <w:tc>
          <w:tcPr>
            <w:tcW w:w="7371" w:type="dxa"/>
            <w:shd w:val="clear" w:color="auto" w:fill="auto"/>
          </w:tcPr>
          <w:p w:rsidR="00E01029" w:rsidRPr="0011783E" w:rsidRDefault="00271981" w:rsidP="00E54774">
            <w:pPr>
              <w:spacing w:before="72"/>
            </w:pPr>
            <w:r w:rsidRPr="0011783E">
              <w:t>Vaste tekst</w:t>
            </w:r>
          </w:p>
        </w:tc>
      </w:tr>
    </w:tbl>
    <w:p w:rsidR="00240B8B" w:rsidRDefault="00240B8B" w:rsidP="00240B8B">
      <w:pPr>
        <w:pStyle w:val="Kop2"/>
        <w:keepNext w:val="0"/>
        <w:numPr>
          <w:ilvl w:val="0"/>
          <w:numId w:val="0"/>
        </w:numPr>
        <w:rPr>
          <w:lang w:val="nl-NL"/>
        </w:rPr>
      </w:pPr>
    </w:p>
    <w:p w:rsidR="00E01029" w:rsidRPr="00737F18" w:rsidRDefault="00240B8B" w:rsidP="001E46CD">
      <w:pPr>
        <w:pStyle w:val="Kop2"/>
        <w:keepNext w:val="0"/>
        <w:rPr>
          <w:lang w:val="nl-NL"/>
        </w:rPr>
      </w:pPr>
      <w:r>
        <w:rPr>
          <w:lang w:val="nl-NL"/>
        </w:rPr>
        <w:br w:type="page"/>
      </w:r>
      <w:bookmarkStart w:id="132" w:name="_Toc462994177"/>
      <w:r w:rsidR="00E01029" w:rsidRPr="00737F18">
        <w:rPr>
          <w:lang w:val="nl-NL"/>
        </w:rPr>
        <w:t>Vrije gedeelte</w:t>
      </w:r>
      <w:bookmarkEnd w:id="132"/>
      <w:r w:rsidR="001F6848" w:rsidRPr="00737F18">
        <w:rPr>
          <w:lang w:val="nl-NL"/>
        </w:rPr>
        <w:t xml:space="preserve"> </w:t>
      </w:r>
    </w:p>
    <w:p w:rsidR="00EC369B" w:rsidRDefault="00EC369B" w:rsidP="00EC369B">
      <w:pPr>
        <w:rPr>
          <w:lang w:val="nl"/>
        </w:rPr>
      </w:pPr>
      <w:r>
        <w:rPr>
          <w:lang w:val="nl"/>
        </w:rPr>
        <w:t>Dit gedeelte van de akte bestaat uit vrije tekst met:</w:t>
      </w:r>
    </w:p>
    <w:p w:rsidR="00A16BCF" w:rsidRPr="0075493F" w:rsidRDefault="00A16BCF" w:rsidP="00A16BCF">
      <w:r w:rsidRPr="0075493F">
        <w:t>-</w:t>
      </w:r>
      <w:r w:rsidRPr="0075493F">
        <w:tab/>
        <w:t>(aantal) volmachten</w:t>
      </w:r>
      <w:r w:rsidR="001F6848" w:rsidRPr="0075493F">
        <w:t xml:space="preserve"> </w:t>
      </w:r>
    </w:p>
    <w:p w:rsidR="00A16BCF" w:rsidRPr="00737F18" w:rsidRDefault="00A16BCF" w:rsidP="00A16BCF">
      <w:r w:rsidRPr="00737F18">
        <w:t>-</w:t>
      </w:r>
      <w:r w:rsidRPr="00737F18">
        <w:tab/>
        <w:t>voorafgaande verkrijging</w:t>
      </w:r>
    </w:p>
    <w:p w:rsidR="00A16BCF" w:rsidRPr="00737F18" w:rsidRDefault="00A16BCF" w:rsidP="00A16BCF">
      <w:r w:rsidRPr="00737F18">
        <w:t>-</w:t>
      </w:r>
      <w:r w:rsidRPr="00737F18">
        <w:tab/>
        <w:t xml:space="preserve">omschrijving </w:t>
      </w:r>
      <w:r w:rsidRPr="00737F18">
        <w:rPr>
          <w:u w:val="single"/>
        </w:rPr>
        <w:t>bestaande</w:t>
      </w:r>
      <w:r w:rsidRPr="00737F18">
        <w:t xml:space="preserve"> erfdienstbaarheden</w:t>
      </w:r>
    </w:p>
    <w:p w:rsidR="00A16BCF" w:rsidRPr="00737F18" w:rsidRDefault="00A16BCF" w:rsidP="00A16BCF">
      <w:r w:rsidRPr="00737F18">
        <w:t>-</w:t>
      </w:r>
      <w:r w:rsidRPr="00737F18">
        <w:tab/>
        <w:t>omschrijving bestaande e/of nieuwe kettingbedingen</w:t>
      </w:r>
    </w:p>
    <w:p w:rsidR="00A16BCF" w:rsidRPr="00737F18" w:rsidRDefault="00A16BCF" w:rsidP="00A16BCF">
      <w:r w:rsidRPr="00737F18">
        <w:t>-</w:t>
      </w:r>
      <w:r w:rsidRPr="00737F18">
        <w:tab/>
        <w:t xml:space="preserve">omschrijving </w:t>
      </w:r>
      <w:r w:rsidRPr="00737F18">
        <w:rPr>
          <w:u w:val="single"/>
        </w:rPr>
        <w:t>bestaande</w:t>
      </w:r>
      <w:r w:rsidRPr="00737F18">
        <w:t xml:space="preserve"> kwalitatieve verplichtingen</w:t>
      </w:r>
    </w:p>
    <w:p w:rsidR="00A16BCF" w:rsidRPr="00737F18" w:rsidRDefault="00A16BCF" w:rsidP="00A16BCF">
      <w:r w:rsidRPr="00737F18">
        <w:t>-</w:t>
      </w:r>
      <w:r w:rsidRPr="00737F18">
        <w:tab/>
        <w:t>gebruik registergoed (woonhuis/ beleggingsobject) + geen bezwaren tegen gebruik</w:t>
      </w:r>
    </w:p>
    <w:p w:rsidR="00A16BCF" w:rsidRPr="00737F18" w:rsidRDefault="00A16BCF" w:rsidP="00A16BCF">
      <w:r w:rsidRPr="00737F18">
        <w:t>-</w:t>
      </w:r>
      <w:r w:rsidRPr="00737F18">
        <w:tab/>
        <w:t>volmacht/toestemming echtgenoten (art 1:88 BW)</w:t>
      </w:r>
    </w:p>
    <w:p w:rsidR="00A16BCF" w:rsidRPr="00737F18" w:rsidRDefault="00A16BCF" w:rsidP="00A16BCF">
      <w:r w:rsidRPr="00737F18">
        <w:t>-</w:t>
      </w:r>
      <w:r w:rsidRPr="00737F18">
        <w:tab/>
        <w:t>volmacht hypothecaire inschrijvingen</w:t>
      </w:r>
    </w:p>
    <w:p w:rsidR="00A16BCF" w:rsidRPr="00737F18" w:rsidRDefault="00A16BCF" w:rsidP="00A16BCF">
      <w:r w:rsidRPr="00737F18">
        <w:t>-</w:t>
      </w:r>
      <w:r w:rsidRPr="00737F18">
        <w:tab/>
        <w:t>verklaring: alle ontbindende voorwaarden zijn uitgewerkt</w:t>
      </w:r>
    </w:p>
    <w:p w:rsidR="00A16BCF" w:rsidRPr="00737F18" w:rsidRDefault="00A16BCF" w:rsidP="00A16BCF">
      <w:r w:rsidRPr="00737F18">
        <w:t>-</w:t>
      </w:r>
      <w:r w:rsidRPr="00737F18">
        <w:tab/>
        <w:t>asbest/ tanks, etc</w:t>
      </w:r>
    </w:p>
    <w:p w:rsidR="00A16BCF" w:rsidRPr="00737F18" w:rsidRDefault="00A16BCF" w:rsidP="00A16BCF">
      <w:r w:rsidRPr="00737F18">
        <w:t>-</w:t>
      </w:r>
      <w:r w:rsidRPr="00737F18">
        <w:tab/>
        <w:t>monumenten, c.a.i., beschermd stad-/dorpsgezicht</w:t>
      </w:r>
    </w:p>
    <w:p w:rsidR="00A16BCF" w:rsidRPr="00737F18" w:rsidRDefault="00A16BCF" w:rsidP="00A16BCF">
      <w:r w:rsidRPr="00737F18">
        <w:t>-</w:t>
      </w:r>
      <w:r w:rsidRPr="00737F18">
        <w:tab/>
        <w:t>garanties verkoper (juiste werking)</w:t>
      </w:r>
    </w:p>
    <w:p w:rsidR="00A16BCF" w:rsidRPr="00737F18" w:rsidRDefault="00A16BCF" w:rsidP="00A16BCF">
      <w:r w:rsidRPr="00737F18">
        <w:t>-</w:t>
      </w:r>
      <w:r w:rsidRPr="00737F18">
        <w:tab/>
        <w:t>titelbewijzen en bescheiden</w:t>
      </w:r>
    </w:p>
    <w:p w:rsidR="00A16BCF" w:rsidRPr="00737F18" w:rsidRDefault="00A16BCF" w:rsidP="00A16BCF">
      <w:r w:rsidRPr="00737F18">
        <w:t>-</w:t>
      </w:r>
      <w:r w:rsidRPr="00737F18">
        <w:tab/>
        <w:t>feitelijke levering (aflevering) terstond na ondertekening akte</w:t>
      </w:r>
    </w:p>
    <w:p w:rsidR="00A16BCF" w:rsidRPr="00737F18" w:rsidRDefault="00A16BCF" w:rsidP="00A16BCF">
      <w:r w:rsidRPr="00737F18">
        <w:t>-</w:t>
      </w:r>
      <w:r w:rsidRPr="00737F18">
        <w:tab/>
        <w:t xml:space="preserve">leveringsverplichting, juridische en feitelijke staat </w:t>
      </w:r>
      <w:r w:rsidRPr="00737F18">
        <w:tab/>
      </w:r>
    </w:p>
    <w:p w:rsidR="00A16BCF" w:rsidRPr="00737F18" w:rsidRDefault="00A16BCF" w:rsidP="00A16BCF">
      <w:r w:rsidRPr="00737F18">
        <w:t>-</w:t>
      </w:r>
      <w:r w:rsidRPr="00737F18">
        <w:tab/>
        <w:t>zakelijke lasten en overdrachtsbelasting</w:t>
      </w:r>
    </w:p>
    <w:p w:rsidR="00A16BCF" w:rsidRPr="00737F18" w:rsidRDefault="00A16BCF" w:rsidP="00A16BCF">
      <w:r w:rsidRPr="00737F18">
        <w:t>-</w:t>
      </w:r>
      <w:r w:rsidRPr="00737F18">
        <w:tab/>
        <w:t>tijdstip passeren (wij halen tijdstip uit notarisverklaring)</w:t>
      </w:r>
    </w:p>
    <w:p w:rsidR="00A16BCF" w:rsidRPr="00737F18" w:rsidRDefault="00A16BCF" w:rsidP="00A16BCF">
      <w:r w:rsidRPr="00737F18">
        <w:t>-</w:t>
      </w:r>
      <w:r w:rsidRPr="00737F18">
        <w:tab/>
        <w:t>verrekening diverse bedragen: koopprijs roerende zaken / verrekening Omzetbelasting</w:t>
      </w:r>
    </w:p>
    <w:p w:rsidR="00E01029" w:rsidRDefault="00A16BCF" w:rsidP="00A16BCF">
      <w:pPr>
        <w:rPr>
          <w:lang w:val="en-US"/>
        </w:rPr>
      </w:pPr>
      <w:r w:rsidRPr="00AA0BD4">
        <w:rPr>
          <w:lang w:val="en-US"/>
        </w:rPr>
        <w:t>-</w:t>
      </w:r>
      <w:r w:rsidRPr="00AA0BD4">
        <w:rPr>
          <w:lang w:val="en-US"/>
        </w:rPr>
        <w:tab/>
        <w:t>kwijting</w:t>
      </w:r>
    </w:p>
    <w:p w:rsidR="007D6DCD" w:rsidRDefault="007D6DCD" w:rsidP="00A16BCF">
      <w:pPr>
        <w:rPr>
          <w:lang w:val="en-US"/>
        </w:rPr>
      </w:pPr>
    </w:p>
    <w:p w:rsidR="007D6DCD" w:rsidRPr="00AA0BD4" w:rsidRDefault="007D6DCD" w:rsidP="00A16BCF">
      <w:pPr>
        <w:rPr>
          <w:lang w:val="en-US"/>
        </w:rPr>
      </w:pPr>
    </w:p>
    <w:p w:rsidR="00E30987" w:rsidRDefault="00E30987" w:rsidP="00E30987">
      <w:pPr>
        <w:pStyle w:val="Kop1"/>
        <w:numPr>
          <w:ilvl w:val="0"/>
          <w:numId w:val="1"/>
        </w:numPr>
        <w:spacing w:before="120" w:line="240" w:lineRule="atLeast"/>
        <w:rPr>
          <w:lang w:val="en-US"/>
        </w:rPr>
        <w:sectPr w:rsidR="00E30987" w:rsidSect="00C47CDF">
          <w:headerReference w:type="even" r:id="rId15"/>
          <w:type w:val="oddPage"/>
          <w:pgSz w:w="16838" w:h="11906" w:orient="landscape" w:code="9"/>
          <w:pgMar w:top="3119" w:right="2977" w:bottom="1304" w:left="1304" w:header="567" w:footer="431" w:gutter="0"/>
          <w:cols w:space="708"/>
          <w:formProt w:val="0"/>
        </w:sectPr>
      </w:pPr>
      <w:bookmarkStart w:id="133" w:name="_Toc204052209"/>
      <w:bookmarkStart w:id="134" w:name="_Toc212446972"/>
      <w:bookmarkStart w:id="135" w:name="_Toc212447248"/>
      <w:bookmarkStart w:id="136" w:name="_Toc212446975"/>
      <w:bookmarkStart w:id="137" w:name="_Toc212447251"/>
      <w:bookmarkStart w:id="138" w:name="_Toc212447018"/>
      <w:bookmarkStart w:id="139" w:name="_Toc212447294"/>
      <w:bookmarkStart w:id="140" w:name="_Toc212447019"/>
      <w:bookmarkStart w:id="141" w:name="_Toc212447295"/>
      <w:bookmarkStart w:id="142" w:name="_Toc212447020"/>
      <w:bookmarkStart w:id="143" w:name="_Toc212447296"/>
      <w:bookmarkStart w:id="144" w:name="_Toc212447052"/>
      <w:bookmarkStart w:id="145" w:name="_Toc212447328"/>
      <w:bookmarkStart w:id="146" w:name="_Toc212447054"/>
      <w:bookmarkStart w:id="147" w:name="_Toc212447330"/>
      <w:bookmarkStart w:id="148" w:name="_Toc212447059"/>
      <w:bookmarkStart w:id="149" w:name="_Toc212447335"/>
      <w:bookmarkStart w:id="150" w:name="_Toc212447060"/>
      <w:bookmarkStart w:id="151" w:name="_Toc212447336"/>
      <w:bookmarkStart w:id="152" w:name="_Toc212447062"/>
      <w:bookmarkStart w:id="153" w:name="_Toc212447338"/>
      <w:bookmarkStart w:id="154" w:name="_Toc212447063"/>
      <w:bookmarkStart w:id="155" w:name="_Toc212447339"/>
      <w:bookmarkStart w:id="156" w:name="_Toc212447064"/>
      <w:bookmarkStart w:id="157" w:name="_Toc212447340"/>
      <w:bookmarkStart w:id="158" w:name="_Toc212447069"/>
      <w:bookmarkStart w:id="159" w:name="_Toc212447345"/>
      <w:bookmarkStart w:id="160" w:name="_Toc212447072"/>
      <w:bookmarkStart w:id="161" w:name="_Toc212447348"/>
      <w:bookmarkStart w:id="162" w:name="_Toc212447074"/>
      <w:bookmarkStart w:id="163" w:name="_Toc212447350"/>
      <w:bookmarkStart w:id="164" w:name="_Toc212447075"/>
      <w:bookmarkStart w:id="165" w:name="_Toc212447351"/>
      <w:bookmarkStart w:id="166" w:name="_Toc212447093"/>
      <w:bookmarkStart w:id="167" w:name="_Toc212447369"/>
      <w:bookmarkStart w:id="168" w:name="_Toc212447094"/>
      <w:bookmarkStart w:id="169" w:name="_Toc212447370"/>
      <w:bookmarkStart w:id="170" w:name="_Toc212447095"/>
      <w:bookmarkStart w:id="171" w:name="_Toc212447371"/>
      <w:bookmarkStart w:id="172" w:name="_Toc212447102"/>
      <w:bookmarkStart w:id="173" w:name="_Toc212447378"/>
      <w:bookmarkStart w:id="174" w:name="_Toc212447103"/>
      <w:bookmarkStart w:id="175" w:name="_Toc212447379"/>
      <w:bookmarkStart w:id="176" w:name="_Toc212447104"/>
      <w:bookmarkStart w:id="177" w:name="_Toc212447380"/>
      <w:bookmarkStart w:id="178" w:name="_Toc212447112"/>
      <w:bookmarkStart w:id="179" w:name="_Toc212447388"/>
      <w:bookmarkStart w:id="180" w:name="_Toc212447113"/>
      <w:bookmarkStart w:id="181" w:name="_Toc212447389"/>
      <w:bookmarkStart w:id="182" w:name="_Toc212447114"/>
      <w:bookmarkStart w:id="183" w:name="_Toc212447390"/>
      <w:bookmarkStart w:id="184" w:name="_Toc212447161"/>
      <w:bookmarkStart w:id="185" w:name="_Toc212447437"/>
      <w:bookmarkStart w:id="186" w:name="_Toc212447162"/>
      <w:bookmarkStart w:id="187" w:name="_Toc212447438"/>
      <w:bookmarkStart w:id="188" w:name="_Toc212447163"/>
      <w:bookmarkStart w:id="189" w:name="_Toc212447439"/>
      <w:bookmarkStart w:id="190" w:name="_Toc212447173"/>
      <w:bookmarkStart w:id="191" w:name="_Toc212447449"/>
      <w:bookmarkStart w:id="192" w:name="_Toc212447174"/>
      <w:bookmarkStart w:id="193" w:name="_Toc212447450"/>
      <w:bookmarkStart w:id="194" w:name="_Toc212447175"/>
      <w:bookmarkStart w:id="195" w:name="_Toc212447451"/>
      <w:bookmarkStart w:id="196" w:name="_Toc212447192"/>
      <w:bookmarkStart w:id="197" w:name="_Toc212447468"/>
      <w:bookmarkStart w:id="198" w:name="_Toc282633247"/>
      <w:bookmarkEnd w:id="29"/>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bookmarkEnd w:id="198"/>
    <w:p w:rsidR="00E30987" w:rsidRDefault="00E30987" w:rsidP="00117480"/>
    <w:sectPr w:rsidR="00E30987" w:rsidSect="0054389A">
      <w:type w:val="oddPage"/>
      <w:pgSz w:w="11906" w:h="16838" w:code="9"/>
      <w:pgMar w:top="2977" w:right="1304"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D5E" w:rsidRDefault="00CB4D5E">
      <w:r>
        <w:separator/>
      </w:r>
    </w:p>
  </w:endnote>
  <w:endnote w:type="continuationSeparator" w:id="0">
    <w:p w:rsidR="00CB4D5E" w:rsidRDefault="00CB4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TBC116DF8t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D5E" w:rsidRDefault="00CB4D5E">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D5E" w:rsidRDefault="00CB4D5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D5E" w:rsidRDefault="00CB4D5E">
      <w:r>
        <w:separator/>
      </w:r>
    </w:p>
  </w:footnote>
  <w:footnote w:type="continuationSeparator" w:id="0">
    <w:p w:rsidR="00CB4D5E" w:rsidRDefault="00CB4D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465"/>
    </w:tblGrid>
    <w:tr w:rsidR="00CB4D5E" w:rsidTr="00C03037">
      <w:tblPrEx>
        <w:tblCellMar>
          <w:top w:w="0" w:type="dxa"/>
          <w:bottom w:w="0" w:type="dxa"/>
        </w:tblCellMar>
      </w:tblPrEx>
      <w:tc>
        <w:tcPr>
          <w:tcW w:w="4465" w:type="dxa"/>
        </w:tcPr>
        <w:p w:rsidR="00CB4D5E" w:rsidRDefault="00CB4D5E">
          <w:pPr>
            <w:pStyle w:val="tussenkopje"/>
            <w:spacing w:before="0"/>
          </w:pPr>
          <w:r>
            <w:t>Datum</w:t>
          </w:r>
        </w:p>
      </w:tc>
    </w:tr>
    <w:tr w:rsidR="00CB4D5E" w:rsidTr="00C03037">
      <w:tblPrEx>
        <w:tblCellMar>
          <w:top w:w="0" w:type="dxa"/>
          <w:bottom w:w="0" w:type="dxa"/>
        </w:tblCellMar>
      </w:tblPrEx>
      <w:tc>
        <w:tcPr>
          <w:tcW w:w="4465" w:type="dxa"/>
        </w:tcPr>
        <w:p w:rsidR="00CB4D5E" w:rsidRDefault="00CB4D5E">
          <w:pPr>
            <w:spacing w:line="240" w:lineRule="atLeast"/>
          </w:pPr>
          <w:r>
            <w:fldChar w:fldCharType="begin"/>
          </w:r>
          <w:r>
            <w:instrText xml:space="preserve"> REF Datum \h </w:instrText>
          </w:r>
          <w:r>
            <w:fldChar w:fldCharType="separate"/>
          </w:r>
          <w:r>
            <w:rPr>
              <w:noProof/>
            </w:rPr>
            <w:t>3 maart 2016</w:t>
          </w:r>
          <w:r>
            <w:fldChar w:fldCharType="end"/>
          </w:r>
        </w:p>
      </w:tc>
    </w:tr>
    <w:tr w:rsidR="00CB4D5E" w:rsidTr="00C03037">
      <w:tblPrEx>
        <w:tblCellMar>
          <w:top w:w="0" w:type="dxa"/>
          <w:bottom w:w="0" w:type="dxa"/>
        </w:tblCellMar>
      </w:tblPrEx>
      <w:tc>
        <w:tcPr>
          <w:tcW w:w="4465" w:type="dxa"/>
        </w:tcPr>
        <w:p w:rsidR="00CB4D5E" w:rsidRDefault="00CB4D5E">
          <w:pPr>
            <w:pStyle w:val="tussenkopje"/>
          </w:pPr>
          <w:r>
            <w:t>Titel</w:t>
          </w:r>
        </w:p>
      </w:tc>
    </w:tr>
    <w:tr w:rsidR="00CB4D5E" w:rsidTr="00C03037">
      <w:tblPrEx>
        <w:tblCellMar>
          <w:top w:w="0" w:type="dxa"/>
          <w:bottom w:w="0" w:type="dxa"/>
        </w:tblCellMar>
      </w:tblPrEx>
      <w:tc>
        <w:tcPr>
          <w:tcW w:w="4465" w:type="dxa"/>
        </w:tcPr>
        <w:p w:rsidR="00CB4D5E" w:rsidRPr="00EC369B" w:rsidRDefault="00CB4D5E">
          <w:pPr>
            <w:spacing w:line="240" w:lineRule="atLeast"/>
            <w:rPr>
              <w:noProof/>
            </w:rPr>
          </w:pPr>
          <w:fldSimple w:instr=" STYLEREF Titel \* MERGEFORMAT ">
            <w:r w:rsidR="00525059">
              <w:rPr>
                <w:noProof/>
              </w:rPr>
              <w:t>Toelichting modeldocument Akte van levering</w:t>
            </w:r>
          </w:fldSimple>
        </w:p>
      </w:tc>
    </w:tr>
    <w:tr w:rsidR="00CB4D5E" w:rsidTr="00C03037">
      <w:tblPrEx>
        <w:tblCellMar>
          <w:top w:w="0" w:type="dxa"/>
          <w:bottom w:w="0" w:type="dxa"/>
        </w:tblCellMar>
      </w:tblPrEx>
      <w:tc>
        <w:tcPr>
          <w:tcW w:w="4465" w:type="dxa"/>
        </w:tcPr>
        <w:p w:rsidR="00CB4D5E" w:rsidRDefault="00CB4D5E">
          <w:pPr>
            <w:pStyle w:val="tussenkopje"/>
          </w:pPr>
          <w:r>
            <w:t>Versie</w:t>
          </w:r>
        </w:p>
      </w:tc>
    </w:tr>
    <w:tr w:rsidR="00CB4D5E" w:rsidTr="00C03037">
      <w:tblPrEx>
        <w:tblCellMar>
          <w:top w:w="0" w:type="dxa"/>
          <w:bottom w:w="0" w:type="dxa"/>
        </w:tblCellMar>
      </w:tblPrEx>
      <w:tc>
        <w:tcPr>
          <w:tcW w:w="4465" w:type="dxa"/>
        </w:tcPr>
        <w:p w:rsidR="00CB4D5E" w:rsidRDefault="00CB4D5E">
          <w:pPr>
            <w:spacing w:line="240" w:lineRule="atLeast"/>
          </w:pPr>
          <w:r>
            <w:fldChar w:fldCharType="begin"/>
          </w:r>
          <w:r>
            <w:instrText xml:space="preserve"> REF Versie \h </w:instrText>
          </w:r>
          <w:r>
            <w:fldChar w:fldCharType="separate"/>
          </w:r>
          <w:r>
            <w:rPr>
              <w:noProof/>
            </w:rPr>
            <w:t>4.2.0</w:t>
          </w:r>
          <w:r>
            <w:fldChar w:fldCharType="end"/>
          </w:r>
        </w:p>
      </w:tc>
    </w:tr>
    <w:tr w:rsidR="00CB4D5E" w:rsidTr="00C03037">
      <w:tblPrEx>
        <w:tblCellMar>
          <w:top w:w="0" w:type="dxa"/>
          <w:bottom w:w="0" w:type="dxa"/>
        </w:tblCellMar>
      </w:tblPrEx>
      <w:tc>
        <w:tcPr>
          <w:tcW w:w="4465" w:type="dxa"/>
        </w:tcPr>
        <w:p w:rsidR="00CB4D5E" w:rsidRDefault="00CB4D5E">
          <w:pPr>
            <w:pStyle w:val="tussenkopje"/>
          </w:pPr>
          <w:r>
            <w:t>Blad</w:t>
          </w:r>
        </w:p>
      </w:tc>
    </w:tr>
    <w:tr w:rsidR="00CB4D5E" w:rsidTr="00C03037">
      <w:tblPrEx>
        <w:tblCellMar>
          <w:top w:w="0" w:type="dxa"/>
          <w:bottom w:w="0" w:type="dxa"/>
        </w:tblCellMar>
      </w:tblPrEx>
      <w:tc>
        <w:tcPr>
          <w:tcW w:w="4465" w:type="dxa"/>
        </w:tcPr>
        <w:p w:rsidR="00CB4D5E" w:rsidRDefault="00CB4D5E">
          <w:pPr>
            <w:spacing w:line="240" w:lineRule="atLeast"/>
          </w:pPr>
          <w:r>
            <w:fldChar w:fldCharType="begin"/>
          </w:r>
          <w:r>
            <w:instrText xml:space="preserve"> </w:instrText>
          </w:r>
          <w:r>
            <w:rPr>
              <w:b/>
              <w:bCs/>
            </w:rPr>
            <w:instrText>=</w:instrText>
          </w:r>
          <w:r>
            <w:instrText xml:space="preserve"> -1+</w:instrText>
          </w:r>
          <w:r>
            <w:fldChar w:fldCharType="begin"/>
          </w:r>
          <w:r>
            <w:instrText xml:space="preserve"> PAGE </w:instrText>
          </w:r>
          <w:r>
            <w:fldChar w:fldCharType="separate"/>
          </w:r>
          <w:r w:rsidR="00525059">
            <w:rPr>
              <w:noProof/>
            </w:rPr>
            <w:instrText>7</w:instrText>
          </w:r>
          <w:r>
            <w:fldChar w:fldCharType="end"/>
          </w:r>
          <w:r>
            <w:fldChar w:fldCharType="separate"/>
          </w:r>
          <w:r w:rsidR="00525059">
            <w:rPr>
              <w:noProof/>
            </w:rPr>
            <w:t>6</w:t>
          </w:r>
          <w:r>
            <w:fldChar w:fldCharType="end"/>
          </w:r>
          <w:r>
            <w:t xml:space="preserve"> van </w:t>
          </w:r>
          <w:r>
            <w:fldChar w:fldCharType="begin"/>
          </w:r>
          <w:r>
            <w:instrText xml:space="preserve"> </w:instrText>
          </w:r>
          <w:r>
            <w:rPr>
              <w:b/>
              <w:bCs/>
            </w:rPr>
            <w:instrText>=</w:instrText>
          </w:r>
          <w:r>
            <w:instrText xml:space="preserve"> </w:instrText>
          </w:r>
          <w:fldSimple w:instr=" NUMPAGES ">
            <w:r w:rsidR="00525059">
              <w:rPr>
                <w:noProof/>
              </w:rPr>
              <w:instrText>118</w:instrText>
            </w:r>
          </w:fldSimple>
          <w:r>
            <w:fldChar w:fldCharType="separate"/>
          </w:r>
          <w:r w:rsidR="00525059">
            <w:rPr>
              <w:noProof/>
            </w:rPr>
            <w:t>118</w:t>
          </w:r>
          <w:r>
            <w:fldChar w:fldCharType="end"/>
          </w:r>
          <w:r>
            <w:t xml:space="preserve"> </w:t>
          </w:r>
        </w:p>
      </w:tc>
    </w:tr>
  </w:tbl>
  <w:p w:rsidR="00CB4D5E" w:rsidRDefault="00CB4D5E">
    <w:pPr>
      <w:pStyle w:val="Koptekst"/>
    </w:pPr>
    <w:r>
      <w:rPr>
        <w:noProof/>
        <w:snapToGrid/>
        <w:lang w:eastAsia="nl-NL"/>
      </w:rPr>
      <w:drawing>
        <wp:anchor distT="0" distB="0" distL="114300" distR="114300" simplePos="0" relativeHeight="251657728" behindDoc="1" locked="0" layoutInCell="1" allowOverlap="1">
          <wp:simplePos x="0" y="0"/>
          <wp:positionH relativeFrom="column">
            <wp:posOffset>2138045</wp:posOffset>
          </wp:positionH>
          <wp:positionV relativeFrom="paragraph">
            <wp:posOffset>-100330</wp:posOffset>
          </wp:positionV>
          <wp:extent cx="1333500" cy="1114425"/>
          <wp:effectExtent l="0" t="0" r="0" b="9525"/>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D5E" w:rsidRDefault="00CB4D5E">
    <w:pPr>
      <w:pStyle w:val="Koptekst"/>
    </w:pPr>
    <w:r>
      <w:rPr>
        <w:noProof/>
        <w:snapToGrid/>
        <w:lang w:eastAsia="nl-NL"/>
      </w:rPr>
      <w:drawing>
        <wp:anchor distT="0" distB="0" distL="114300" distR="114300" simplePos="0" relativeHeight="251656704" behindDoc="0" locked="0" layoutInCell="1" allowOverlap="1">
          <wp:simplePos x="0" y="0"/>
          <wp:positionH relativeFrom="page">
            <wp:posOffset>3032760</wp:posOffset>
          </wp:positionH>
          <wp:positionV relativeFrom="page">
            <wp:posOffset>512445</wp:posOffset>
          </wp:positionV>
          <wp:extent cx="942975" cy="190500"/>
          <wp:effectExtent l="0" t="0" r="9525" b="0"/>
          <wp:wrapNone/>
          <wp:docPr id="1" name="Afbeelding 1"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6998" w:tblpY="625"/>
      <w:tblW w:w="0" w:type="auto"/>
      <w:tblCellMar>
        <w:left w:w="70" w:type="dxa"/>
        <w:right w:w="70" w:type="dxa"/>
      </w:tblCellMar>
      <w:tblLook w:val="0000" w:firstRow="0" w:lastRow="0" w:firstColumn="0" w:lastColumn="0" w:noHBand="0" w:noVBand="0"/>
    </w:tblPr>
    <w:tblGrid>
      <w:gridCol w:w="4395"/>
    </w:tblGrid>
    <w:tr w:rsidR="00CB4D5E" w:rsidTr="00C03037">
      <w:tblPrEx>
        <w:tblCellMar>
          <w:top w:w="0" w:type="dxa"/>
          <w:bottom w:w="0" w:type="dxa"/>
        </w:tblCellMar>
      </w:tblPrEx>
      <w:tc>
        <w:tcPr>
          <w:tcW w:w="4395" w:type="dxa"/>
        </w:tcPr>
        <w:p w:rsidR="00CB4D5E" w:rsidRDefault="00CB4D5E" w:rsidP="00C03037">
          <w:pPr>
            <w:pStyle w:val="tussenkopje"/>
            <w:spacing w:before="0"/>
          </w:pPr>
          <w:r>
            <w:t>Datum</w:t>
          </w:r>
        </w:p>
      </w:tc>
    </w:tr>
    <w:bookmarkStart w:id="27" w:name="Datum"/>
    <w:tr w:rsidR="00CB4D5E" w:rsidTr="00C03037">
      <w:tblPrEx>
        <w:tblCellMar>
          <w:top w:w="0" w:type="dxa"/>
          <w:bottom w:w="0" w:type="dxa"/>
        </w:tblCellMar>
      </w:tblPrEx>
      <w:tc>
        <w:tcPr>
          <w:tcW w:w="4395" w:type="dxa"/>
        </w:tcPr>
        <w:p w:rsidR="00CB4D5E" w:rsidRDefault="00CB4D5E" w:rsidP="00C03037">
          <w:pPr>
            <w:spacing w:line="240" w:lineRule="atLeast"/>
          </w:pPr>
          <w:r>
            <w:fldChar w:fldCharType="begin"/>
          </w:r>
          <w:r>
            <w:instrText xml:space="preserve"> STYLEREF Datumopmaakprofiel\l  \* MERGEFORMAT </w:instrText>
          </w:r>
          <w:r>
            <w:fldChar w:fldCharType="separate"/>
          </w:r>
          <w:r w:rsidR="00525059">
            <w:rPr>
              <w:noProof/>
            </w:rPr>
            <w:t>3 maart 2016</w:t>
          </w:r>
          <w:r>
            <w:fldChar w:fldCharType="end"/>
          </w:r>
          <w:bookmarkEnd w:id="27"/>
        </w:p>
      </w:tc>
    </w:tr>
    <w:tr w:rsidR="00CB4D5E" w:rsidTr="00C03037">
      <w:tblPrEx>
        <w:tblCellMar>
          <w:top w:w="0" w:type="dxa"/>
          <w:bottom w:w="0" w:type="dxa"/>
        </w:tblCellMar>
      </w:tblPrEx>
      <w:tc>
        <w:tcPr>
          <w:tcW w:w="4395" w:type="dxa"/>
        </w:tcPr>
        <w:p w:rsidR="00CB4D5E" w:rsidRDefault="00CB4D5E" w:rsidP="00C03037">
          <w:pPr>
            <w:pStyle w:val="tussenkopje"/>
          </w:pPr>
          <w:r>
            <w:t>Titel</w:t>
          </w:r>
        </w:p>
      </w:tc>
    </w:tr>
    <w:tr w:rsidR="00CB4D5E" w:rsidTr="00C03037">
      <w:tblPrEx>
        <w:tblCellMar>
          <w:top w:w="0" w:type="dxa"/>
          <w:bottom w:w="0" w:type="dxa"/>
        </w:tblCellMar>
      </w:tblPrEx>
      <w:tc>
        <w:tcPr>
          <w:tcW w:w="4395" w:type="dxa"/>
        </w:tcPr>
        <w:p w:rsidR="00CB4D5E" w:rsidRPr="00060516" w:rsidRDefault="00CB4D5E" w:rsidP="00C03037">
          <w:pPr>
            <w:spacing w:line="240" w:lineRule="atLeast"/>
          </w:pPr>
          <w:fldSimple w:instr=" STYLEREF Titel \* MERGEFORMAT ">
            <w:r w:rsidR="00525059">
              <w:rPr>
                <w:noProof/>
              </w:rPr>
              <w:t>Toelichting modeldocument Akte van levering</w:t>
            </w:r>
          </w:fldSimple>
        </w:p>
      </w:tc>
    </w:tr>
    <w:tr w:rsidR="00CB4D5E" w:rsidTr="00C03037">
      <w:tblPrEx>
        <w:tblCellMar>
          <w:top w:w="0" w:type="dxa"/>
          <w:bottom w:w="0" w:type="dxa"/>
        </w:tblCellMar>
      </w:tblPrEx>
      <w:trPr>
        <w:trHeight w:val="414"/>
      </w:trPr>
      <w:tc>
        <w:tcPr>
          <w:tcW w:w="4395" w:type="dxa"/>
        </w:tcPr>
        <w:p w:rsidR="00CB4D5E" w:rsidRDefault="00CB4D5E" w:rsidP="00C03037">
          <w:pPr>
            <w:pStyle w:val="tussenkopje"/>
          </w:pPr>
          <w:r>
            <w:t>Versie</w:t>
          </w:r>
        </w:p>
      </w:tc>
    </w:tr>
    <w:bookmarkStart w:id="28" w:name="Versie"/>
    <w:tr w:rsidR="00CB4D5E" w:rsidTr="00C03037">
      <w:tblPrEx>
        <w:tblCellMar>
          <w:top w:w="0" w:type="dxa"/>
          <w:bottom w:w="0" w:type="dxa"/>
        </w:tblCellMar>
      </w:tblPrEx>
      <w:tc>
        <w:tcPr>
          <w:tcW w:w="4395" w:type="dxa"/>
        </w:tcPr>
        <w:p w:rsidR="00CB4D5E" w:rsidRDefault="00CB4D5E" w:rsidP="00C03037">
          <w:pPr>
            <w:spacing w:line="240" w:lineRule="atLeast"/>
          </w:pPr>
          <w:r>
            <w:fldChar w:fldCharType="begin"/>
          </w:r>
          <w:r>
            <w:instrText xml:space="preserve"> STYLEREF Versie\l  \* MERGEFORMAT </w:instrText>
          </w:r>
          <w:r>
            <w:fldChar w:fldCharType="separate"/>
          </w:r>
          <w:r w:rsidR="00525059">
            <w:rPr>
              <w:noProof/>
            </w:rPr>
            <w:t>4.2.0</w:t>
          </w:r>
          <w:r>
            <w:fldChar w:fldCharType="end"/>
          </w:r>
          <w:bookmarkEnd w:id="28"/>
        </w:p>
      </w:tc>
    </w:tr>
    <w:tr w:rsidR="00CB4D5E" w:rsidTr="00C03037">
      <w:tblPrEx>
        <w:tblCellMar>
          <w:top w:w="0" w:type="dxa"/>
          <w:bottom w:w="0" w:type="dxa"/>
        </w:tblCellMar>
      </w:tblPrEx>
      <w:tc>
        <w:tcPr>
          <w:tcW w:w="4395" w:type="dxa"/>
        </w:tcPr>
        <w:p w:rsidR="00CB4D5E" w:rsidRDefault="00CB4D5E" w:rsidP="00C03037">
          <w:pPr>
            <w:pStyle w:val="tussenkopje"/>
          </w:pPr>
          <w:r>
            <w:t>Blad</w:t>
          </w:r>
        </w:p>
      </w:tc>
    </w:tr>
    <w:tr w:rsidR="00CB4D5E" w:rsidTr="00C03037">
      <w:tblPrEx>
        <w:tblCellMar>
          <w:top w:w="0" w:type="dxa"/>
          <w:bottom w:w="0" w:type="dxa"/>
        </w:tblCellMar>
      </w:tblPrEx>
      <w:tc>
        <w:tcPr>
          <w:tcW w:w="4395" w:type="dxa"/>
        </w:tcPr>
        <w:p w:rsidR="00CB4D5E" w:rsidRDefault="00CB4D5E" w:rsidP="00C03037">
          <w:pPr>
            <w:spacing w:line="240" w:lineRule="atLeast"/>
          </w:pPr>
          <w:r>
            <w:fldChar w:fldCharType="begin"/>
          </w:r>
          <w:r>
            <w:instrText xml:space="preserve"> </w:instrText>
          </w:r>
          <w:r>
            <w:rPr>
              <w:b/>
              <w:bCs/>
            </w:rPr>
            <w:instrText>=</w:instrText>
          </w:r>
          <w:r>
            <w:instrText xml:space="preserve"> -1+</w:instrText>
          </w:r>
          <w:r>
            <w:fldChar w:fldCharType="begin"/>
          </w:r>
          <w:r>
            <w:instrText xml:space="preserve"> PAGE  </w:instrText>
          </w:r>
          <w:r>
            <w:fldChar w:fldCharType="separate"/>
          </w:r>
          <w:r w:rsidR="00525059">
            <w:rPr>
              <w:noProof/>
            </w:rPr>
            <w:instrText>117</w:instrText>
          </w:r>
          <w:r>
            <w:fldChar w:fldCharType="end"/>
          </w:r>
          <w:r>
            <w:fldChar w:fldCharType="separate"/>
          </w:r>
          <w:r w:rsidR="00525059">
            <w:rPr>
              <w:noProof/>
            </w:rPr>
            <w:t>116</w:t>
          </w:r>
          <w:r>
            <w:fldChar w:fldCharType="end"/>
          </w:r>
          <w:r>
            <w:t xml:space="preserve"> van </w:t>
          </w:r>
          <w:r>
            <w:fldChar w:fldCharType="begin"/>
          </w:r>
          <w:r>
            <w:instrText xml:space="preserve"> </w:instrText>
          </w:r>
          <w:r>
            <w:rPr>
              <w:b/>
              <w:bCs/>
            </w:rPr>
            <w:instrText>=</w:instrText>
          </w:r>
          <w:r>
            <w:instrText xml:space="preserve"> </w:instrText>
          </w:r>
          <w:fldSimple w:instr=" NUMPAGES ">
            <w:r w:rsidR="00525059">
              <w:rPr>
                <w:noProof/>
              </w:rPr>
              <w:instrText>118</w:instrText>
            </w:r>
          </w:fldSimple>
          <w:r>
            <w:fldChar w:fldCharType="separate"/>
          </w:r>
          <w:r w:rsidR="00525059">
            <w:rPr>
              <w:noProof/>
            </w:rPr>
            <w:t>118</w:t>
          </w:r>
          <w:r>
            <w:fldChar w:fldCharType="end"/>
          </w:r>
          <w:r>
            <w:t xml:space="preserve"> </w:t>
          </w:r>
        </w:p>
      </w:tc>
    </w:tr>
  </w:tbl>
  <w:p w:rsidR="00CB4D5E" w:rsidRDefault="00CB4D5E">
    <w:pPr>
      <w:pStyle w:val="Koptekst"/>
    </w:pPr>
    <w:r>
      <w:rPr>
        <w:noProof/>
        <w:snapToGrid/>
        <w:lang w:eastAsia="nl-NL"/>
      </w:rPr>
      <w:drawing>
        <wp:anchor distT="0" distB="0" distL="114300" distR="114300" simplePos="0" relativeHeight="251658752" behindDoc="1" locked="0" layoutInCell="1" allowOverlap="1" wp14:anchorId="5CD64269" wp14:editId="22BEAFE8">
          <wp:simplePos x="0" y="0"/>
          <wp:positionH relativeFrom="column">
            <wp:posOffset>2099945</wp:posOffset>
          </wp:positionH>
          <wp:positionV relativeFrom="paragraph">
            <wp:posOffset>-100330</wp:posOffset>
          </wp:positionV>
          <wp:extent cx="1333500" cy="1114425"/>
          <wp:effectExtent l="0" t="0" r="0" b="9525"/>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4D5E" w:rsidRDefault="00CB4D5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D5E" w:rsidRDefault="00CB4D5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DC02DF2E"/>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E06413"/>
    <w:multiLevelType w:val="hybridMultilevel"/>
    <w:tmpl w:val="14544B50"/>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 w15:restartNumberingAfterBreak="0">
    <w:nsid w:val="05E37E2E"/>
    <w:multiLevelType w:val="hybridMultilevel"/>
    <w:tmpl w:val="57689E56"/>
    <w:lvl w:ilvl="0" w:tplc="57D87E4A">
      <w:start w:val="1"/>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0970357C"/>
    <w:multiLevelType w:val="hybridMultilevel"/>
    <w:tmpl w:val="053E66DA"/>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015"/>
        </w:tabs>
        <w:ind w:left="1015" w:hanging="360"/>
      </w:pPr>
      <w:rPr>
        <w:rFonts w:hint="default"/>
        <w:color w:val="FF0000"/>
      </w:rPr>
    </w:lvl>
    <w:lvl w:ilvl="2" w:tplc="04130005" w:tentative="1">
      <w:start w:val="1"/>
      <w:numFmt w:val="bullet"/>
      <w:lvlText w:val=""/>
      <w:lvlJc w:val="left"/>
      <w:pPr>
        <w:tabs>
          <w:tab w:val="num" w:pos="1735"/>
        </w:tabs>
        <w:ind w:left="1735" w:hanging="360"/>
      </w:pPr>
      <w:rPr>
        <w:rFonts w:ascii="Wingdings" w:hAnsi="Wingdings" w:hint="default"/>
      </w:rPr>
    </w:lvl>
    <w:lvl w:ilvl="3" w:tplc="04130001" w:tentative="1">
      <w:start w:val="1"/>
      <w:numFmt w:val="bullet"/>
      <w:lvlText w:val=""/>
      <w:lvlJc w:val="left"/>
      <w:pPr>
        <w:tabs>
          <w:tab w:val="num" w:pos="2455"/>
        </w:tabs>
        <w:ind w:left="2455" w:hanging="360"/>
      </w:pPr>
      <w:rPr>
        <w:rFonts w:ascii="Symbol" w:hAnsi="Symbol" w:hint="default"/>
      </w:rPr>
    </w:lvl>
    <w:lvl w:ilvl="4" w:tplc="04130003" w:tentative="1">
      <w:start w:val="1"/>
      <w:numFmt w:val="bullet"/>
      <w:lvlText w:val="o"/>
      <w:lvlJc w:val="left"/>
      <w:pPr>
        <w:tabs>
          <w:tab w:val="num" w:pos="3175"/>
        </w:tabs>
        <w:ind w:left="3175" w:hanging="360"/>
      </w:pPr>
      <w:rPr>
        <w:rFonts w:ascii="Courier New" w:hAnsi="Courier New" w:cs="Courier New" w:hint="default"/>
      </w:rPr>
    </w:lvl>
    <w:lvl w:ilvl="5" w:tplc="04130005" w:tentative="1">
      <w:start w:val="1"/>
      <w:numFmt w:val="bullet"/>
      <w:lvlText w:val=""/>
      <w:lvlJc w:val="left"/>
      <w:pPr>
        <w:tabs>
          <w:tab w:val="num" w:pos="3895"/>
        </w:tabs>
        <w:ind w:left="3895" w:hanging="360"/>
      </w:pPr>
      <w:rPr>
        <w:rFonts w:ascii="Wingdings" w:hAnsi="Wingdings" w:hint="default"/>
      </w:rPr>
    </w:lvl>
    <w:lvl w:ilvl="6" w:tplc="04130001" w:tentative="1">
      <w:start w:val="1"/>
      <w:numFmt w:val="bullet"/>
      <w:lvlText w:val=""/>
      <w:lvlJc w:val="left"/>
      <w:pPr>
        <w:tabs>
          <w:tab w:val="num" w:pos="4615"/>
        </w:tabs>
        <w:ind w:left="4615" w:hanging="360"/>
      </w:pPr>
      <w:rPr>
        <w:rFonts w:ascii="Symbol" w:hAnsi="Symbol" w:hint="default"/>
      </w:rPr>
    </w:lvl>
    <w:lvl w:ilvl="7" w:tplc="04130003" w:tentative="1">
      <w:start w:val="1"/>
      <w:numFmt w:val="bullet"/>
      <w:lvlText w:val="o"/>
      <w:lvlJc w:val="left"/>
      <w:pPr>
        <w:tabs>
          <w:tab w:val="num" w:pos="5335"/>
        </w:tabs>
        <w:ind w:left="5335" w:hanging="360"/>
      </w:pPr>
      <w:rPr>
        <w:rFonts w:ascii="Courier New" w:hAnsi="Courier New" w:cs="Courier New" w:hint="default"/>
      </w:rPr>
    </w:lvl>
    <w:lvl w:ilvl="8" w:tplc="04130005" w:tentative="1">
      <w:start w:val="1"/>
      <w:numFmt w:val="bullet"/>
      <w:lvlText w:val=""/>
      <w:lvlJc w:val="left"/>
      <w:pPr>
        <w:tabs>
          <w:tab w:val="num" w:pos="6055"/>
        </w:tabs>
        <w:ind w:left="6055" w:hanging="360"/>
      </w:pPr>
      <w:rPr>
        <w:rFonts w:ascii="Wingdings" w:hAnsi="Wingdings" w:hint="default"/>
      </w:rPr>
    </w:lvl>
  </w:abstractNum>
  <w:abstractNum w:abstractNumId="4" w15:restartNumberingAfterBreak="0">
    <w:nsid w:val="0B086B7C"/>
    <w:multiLevelType w:val="hybridMultilevel"/>
    <w:tmpl w:val="6FC6781A"/>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6" w15:restartNumberingAfterBreak="0">
    <w:nsid w:val="1B553BD3"/>
    <w:multiLevelType w:val="hybridMultilevel"/>
    <w:tmpl w:val="9AC04CE6"/>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B427DE"/>
    <w:multiLevelType w:val="hybridMultilevel"/>
    <w:tmpl w:val="36DC1342"/>
    <w:lvl w:ilvl="0" w:tplc="DCD6B868">
      <w:numFmt w:val="bullet"/>
      <w:lvlText w:val="-"/>
      <w:lvlJc w:val="left"/>
      <w:pPr>
        <w:tabs>
          <w:tab w:val="num" w:pos="360"/>
        </w:tabs>
        <w:ind w:left="360" w:hanging="360"/>
      </w:pPr>
      <w:rPr>
        <w:rFonts w:ascii="Courier New" w:eastAsia="Times New Roman" w:hAnsi="Courier New" w:cs="Courier New"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E9277FA"/>
    <w:multiLevelType w:val="hybridMultilevel"/>
    <w:tmpl w:val="0B701512"/>
    <w:lvl w:ilvl="0" w:tplc="65D4E4DE">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27DF5667"/>
    <w:multiLevelType w:val="hybridMultilevel"/>
    <w:tmpl w:val="FE8A88D2"/>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391FC4"/>
    <w:multiLevelType w:val="hybridMultilevel"/>
    <w:tmpl w:val="DD662BA4"/>
    <w:lvl w:ilvl="0" w:tplc="57D87E4A">
      <w:start w:val="1"/>
      <w:numFmt w:val="decimal"/>
      <w:lvlText w:val="%1."/>
      <w:lvlJc w:val="left"/>
      <w:pPr>
        <w:tabs>
          <w:tab w:val="num" w:pos="360"/>
        </w:tabs>
        <w:ind w:left="360" w:hanging="360"/>
      </w:pPr>
      <w:rPr>
        <w:rFonts w:hint="default"/>
        <w:color w:val="FF0000"/>
      </w:rPr>
    </w:lvl>
    <w:lvl w:ilvl="1" w:tplc="4D260C8C">
      <w:start w:val="1"/>
      <w:numFmt w:val="bullet"/>
      <w:lvlText w:val="-"/>
      <w:lvlJc w:val="left"/>
      <w:pPr>
        <w:tabs>
          <w:tab w:val="num" w:pos="1440"/>
        </w:tabs>
        <w:ind w:left="1440" w:hanging="360"/>
      </w:pPr>
      <w:rPr>
        <w:rFonts w:ascii="Arial" w:hAnsi="Arial" w:hint="default"/>
        <w:color w:val="FF000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2E51063C"/>
    <w:multiLevelType w:val="hybridMultilevel"/>
    <w:tmpl w:val="D892D662"/>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12"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5177AB4"/>
    <w:multiLevelType w:val="hybridMultilevel"/>
    <w:tmpl w:val="5A087CE0"/>
    <w:lvl w:ilvl="0" w:tplc="4D260C8C">
      <w:start w:val="1"/>
      <w:numFmt w:val="bullet"/>
      <w:lvlText w:val="-"/>
      <w:lvlJc w:val="left"/>
      <w:pPr>
        <w:tabs>
          <w:tab w:val="num" w:pos="785"/>
        </w:tabs>
        <w:ind w:left="785" w:hanging="360"/>
      </w:pPr>
      <w:rPr>
        <w:rFonts w:ascii="Arial" w:hAnsi="Arial" w:hint="default"/>
      </w:rPr>
    </w:lvl>
    <w:lvl w:ilvl="1" w:tplc="04130003" w:tentative="1">
      <w:start w:val="1"/>
      <w:numFmt w:val="bullet"/>
      <w:lvlText w:val="o"/>
      <w:lvlJc w:val="left"/>
      <w:pPr>
        <w:tabs>
          <w:tab w:val="num" w:pos="1865"/>
        </w:tabs>
        <w:ind w:left="1865" w:hanging="360"/>
      </w:pPr>
      <w:rPr>
        <w:rFonts w:ascii="Courier New" w:hAnsi="Courier New" w:cs="Courier New" w:hint="default"/>
      </w:rPr>
    </w:lvl>
    <w:lvl w:ilvl="2" w:tplc="04130005" w:tentative="1">
      <w:start w:val="1"/>
      <w:numFmt w:val="bullet"/>
      <w:lvlText w:val=""/>
      <w:lvlJc w:val="left"/>
      <w:pPr>
        <w:tabs>
          <w:tab w:val="num" w:pos="2585"/>
        </w:tabs>
        <w:ind w:left="2585" w:hanging="360"/>
      </w:pPr>
      <w:rPr>
        <w:rFonts w:ascii="Wingdings" w:hAnsi="Wingdings" w:hint="default"/>
      </w:rPr>
    </w:lvl>
    <w:lvl w:ilvl="3" w:tplc="04130001" w:tentative="1">
      <w:start w:val="1"/>
      <w:numFmt w:val="bullet"/>
      <w:lvlText w:val=""/>
      <w:lvlJc w:val="left"/>
      <w:pPr>
        <w:tabs>
          <w:tab w:val="num" w:pos="3305"/>
        </w:tabs>
        <w:ind w:left="3305" w:hanging="360"/>
      </w:pPr>
      <w:rPr>
        <w:rFonts w:ascii="Symbol" w:hAnsi="Symbol" w:hint="default"/>
      </w:rPr>
    </w:lvl>
    <w:lvl w:ilvl="4" w:tplc="04130003" w:tentative="1">
      <w:start w:val="1"/>
      <w:numFmt w:val="bullet"/>
      <w:lvlText w:val="o"/>
      <w:lvlJc w:val="left"/>
      <w:pPr>
        <w:tabs>
          <w:tab w:val="num" w:pos="4025"/>
        </w:tabs>
        <w:ind w:left="4025" w:hanging="360"/>
      </w:pPr>
      <w:rPr>
        <w:rFonts w:ascii="Courier New" w:hAnsi="Courier New" w:cs="Courier New" w:hint="default"/>
      </w:rPr>
    </w:lvl>
    <w:lvl w:ilvl="5" w:tplc="04130005" w:tentative="1">
      <w:start w:val="1"/>
      <w:numFmt w:val="bullet"/>
      <w:lvlText w:val=""/>
      <w:lvlJc w:val="left"/>
      <w:pPr>
        <w:tabs>
          <w:tab w:val="num" w:pos="4745"/>
        </w:tabs>
        <w:ind w:left="4745" w:hanging="360"/>
      </w:pPr>
      <w:rPr>
        <w:rFonts w:ascii="Wingdings" w:hAnsi="Wingdings" w:hint="default"/>
      </w:rPr>
    </w:lvl>
    <w:lvl w:ilvl="6" w:tplc="04130001" w:tentative="1">
      <w:start w:val="1"/>
      <w:numFmt w:val="bullet"/>
      <w:lvlText w:val=""/>
      <w:lvlJc w:val="left"/>
      <w:pPr>
        <w:tabs>
          <w:tab w:val="num" w:pos="5465"/>
        </w:tabs>
        <w:ind w:left="5465" w:hanging="360"/>
      </w:pPr>
      <w:rPr>
        <w:rFonts w:ascii="Symbol" w:hAnsi="Symbol" w:hint="default"/>
      </w:rPr>
    </w:lvl>
    <w:lvl w:ilvl="7" w:tplc="04130003" w:tentative="1">
      <w:start w:val="1"/>
      <w:numFmt w:val="bullet"/>
      <w:lvlText w:val="o"/>
      <w:lvlJc w:val="left"/>
      <w:pPr>
        <w:tabs>
          <w:tab w:val="num" w:pos="6185"/>
        </w:tabs>
        <w:ind w:left="6185" w:hanging="360"/>
      </w:pPr>
      <w:rPr>
        <w:rFonts w:ascii="Courier New" w:hAnsi="Courier New" w:cs="Courier New" w:hint="default"/>
      </w:rPr>
    </w:lvl>
    <w:lvl w:ilvl="8" w:tplc="04130005" w:tentative="1">
      <w:start w:val="1"/>
      <w:numFmt w:val="bullet"/>
      <w:lvlText w:val=""/>
      <w:lvlJc w:val="left"/>
      <w:pPr>
        <w:tabs>
          <w:tab w:val="num" w:pos="6905"/>
        </w:tabs>
        <w:ind w:left="6905" w:hanging="360"/>
      </w:pPr>
      <w:rPr>
        <w:rFonts w:ascii="Wingdings" w:hAnsi="Wingdings" w:hint="default"/>
      </w:rPr>
    </w:lvl>
  </w:abstractNum>
  <w:abstractNum w:abstractNumId="14" w15:restartNumberingAfterBreak="0">
    <w:nsid w:val="37B732C8"/>
    <w:multiLevelType w:val="hybridMultilevel"/>
    <w:tmpl w:val="ADD69FEA"/>
    <w:lvl w:ilvl="0" w:tplc="BC4A0CAE">
      <w:numFmt w:val="bullet"/>
      <w:lvlText w:val="-"/>
      <w:lvlJc w:val="left"/>
      <w:pPr>
        <w:tabs>
          <w:tab w:val="num" w:pos="720"/>
        </w:tabs>
        <w:ind w:left="720" w:hanging="360"/>
      </w:pPr>
      <w:rPr>
        <w:rFonts w:ascii="Arial" w:eastAsia="Times New Roman" w:hAnsi="Arial" w:cs="Aria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BC6DB4"/>
    <w:multiLevelType w:val="hybridMultilevel"/>
    <w:tmpl w:val="BB2279C0"/>
    <w:lvl w:ilvl="0" w:tplc="9B549106">
      <w:start w:val="1"/>
      <w:numFmt w:val="bullet"/>
      <w:lvlText w:val="-"/>
      <w:lvlJc w:val="left"/>
      <w:pPr>
        <w:tabs>
          <w:tab w:val="num" w:pos="357"/>
        </w:tabs>
        <w:ind w:left="357" w:hanging="357"/>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A75C2B"/>
    <w:multiLevelType w:val="hybridMultilevel"/>
    <w:tmpl w:val="59BC004E"/>
    <w:lvl w:ilvl="0" w:tplc="4D260C8C">
      <w:start w:val="1"/>
      <w:numFmt w:val="bullet"/>
      <w:lvlText w:val="-"/>
      <w:lvlJc w:val="left"/>
      <w:pPr>
        <w:tabs>
          <w:tab w:val="num" w:pos="360"/>
        </w:tabs>
        <w:ind w:left="360" w:hanging="360"/>
      </w:pPr>
      <w:rPr>
        <w:rFonts w:ascii="Arial" w:hAnsi="Arial" w:hint="default"/>
        <w:color w:val="FF0000"/>
      </w:rPr>
    </w:lvl>
    <w:lvl w:ilvl="1" w:tplc="4D260C8C">
      <w:start w:val="1"/>
      <w:numFmt w:val="bullet"/>
      <w:lvlText w:val="-"/>
      <w:lvlJc w:val="left"/>
      <w:pPr>
        <w:tabs>
          <w:tab w:val="num" w:pos="1080"/>
        </w:tabs>
        <w:ind w:left="1080" w:hanging="360"/>
      </w:pPr>
      <w:rPr>
        <w:rFonts w:ascii="Arial" w:hAnsi="Arial" w:hint="default"/>
        <w:color w:val="FF0000"/>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7" w15:restartNumberingAfterBreak="0">
    <w:nsid w:val="40A23819"/>
    <w:multiLevelType w:val="hybridMultilevel"/>
    <w:tmpl w:val="A5C638F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107ABE"/>
    <w:multiLevelType w:val="hybridMultilevel"/>
    <w:tmpl w:val="2708BCC0"/>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19"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5B85583"/>
    <w:multiLevelType w:val="hybridMultilevel"/>
    <w:tmpl w:val="AEC8CE5E"/>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1" w15:restartNumberingAfterBreak="0">
    <w:nsid w:val="461C6AEE"/>
    <w:multiLevelType w:val="hybridMultilevel"/>
    <w:tmpl w:val="00FAF738"/>
    <w:lvl w:ilvl="0" w:tplc="4D260C8C">
      <w:start w:val="1"/>
      <w:numFmt w:val="bullet"/>
      <w:lvlText w:val="-"/>
      <w:lvlJc w:val="left"/>
      <w:pPr>
        <w:tabs>
          <w:tab w:val="num" w:pos="360"/>
        </w:tabs>
        <w:ind w:left="360" w:hanging="360"/>
      </w:pPr>
      <w:rPr>
        <w:rFonts w:ascii="Arial" w:hAnsi="Arial" w:hint="default"/>
        <w:color w:val="FF0000"/>
      </w:rPr>
    </w:lvl>
    <w:lvl w:ilvl="1" w:tplc="4D260C8C">
      <w:start w:val="1"/>
      <w:numFmt w:val="bullet"/>
      <w:lvlText w:val="-"/>
      <w:lvlJc w:val="left"/>
      <w:pPr>
        <w:tabs>
          <w:tab w:val="num" w:pos="1440"/>
        </w:tabs>
        <w:ind w:left="1440" w:hanging="360"/>
      </w:pPr>
      <w:rPr>
        <w:rFonts w:ascii="Arial" w:hAnsi="Arial" w:hint="default"/>
        <w:color w:val="FF000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517F4491"/>
    <w:multiLevelType w:val="hybridMultilevel"/>
    <w:tmpl w:val="491C330E"/>
    <w:lvl w:ilvl="0" w:tplc="0413000F">
      <w:start w:val="1"/>
      <w:numFmt w:val="decimal"/>
      <w:lvlText w:val="%1."/>
      <w:lvlJc w:val="left"/>
      <w:pPr>
        <w:tabs>
          <w:tab w:val="num" w:pos="720"/>
        </w:tabs>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903B67"/>
    <w:multiLevelType w:val="hybridMultilevel"/>
    <w:tmpl w:val="3A16A78A"/>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0728ED"/>
    <w:multiLevelType w:val="hybridMultilevel"/>
    <w:tmpl w:val="9AE23C0A"/>
    <w:lvl w:ilvl="0" w:tplc="360CBB1C">
      <w:start w:val="25"/>
      <w:numFmt w:val="bullet"/>
      <w:lvlText w:val="-"/>
      <w:lvlJc w:val="left"/>
      <w:pPr>
        <w:tabs>
          <w:tab w:val="num" w:pos="360"/>
        </w:tabs>
        <w:ind w:left="360" w:hanging="360"/>
      </w:pPr>
      <w:rPr>
        <w:rFonts w:ascii="Arial" w:eastAsia="Times New Roman" w:hAnsi="Aria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15:restartNumberingAfterBreak="0">
    <w:nsid w:val="563462D3"/>
    <w:multiLevelType w:val="hybridMultilevel"/>
    <w:tmpl w:val="E5741772"/>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6" w15:restartNumberingAfterBreak="0">
    <w:nsid w:val="568F7A42"/>
    <w:multiLevelType w:val="hybridMultilevel"/>
    <w:tmpl w:val="351E32EA"/>
    <w:lvl w:ilvl="0" w:tplc="52D2CCAA">
      <w:start w:val="3"/>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5ADE39CA"/>
    <w:multiLevelType w:val="hybridMultilevel"/>
    <w:tmpl w:val="5BCE407A"/>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440"/>
        </w:tabs>
        <w:ind w:left="1440" w:hanging="360"/>
      </w:pPr>
      <w:rPr>
        <w:rFonts w:hint="default"/>
        <w:color w:val="FF0000"/>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B8B3C7B"/>
    <w:multiLevelType w:val="hybridMultilevel"/>
    <w:tmpl w:val="9DA0721A"/>
    <w:lvl w:ilvl="0" w:tplc="DCD6B868">
      <w:numFmt w:val="bullet"/>
      <w:lvlText w:val="-"/>
      <w:lvlJc w:val="left"/>
      <w:pPr>
        <w:tabs>
          <w:tab w:val="num" w:pos="720"/>
        </w:tabs>
        <w:ind w:left="720" w:hanging="360"/>
      </w:pPr>
      <w:rPr>
        <w:rFonts w:ascii="Courier New" w:eastAsia="Times New Roman" w:hAnsi="Courier New" w:cs="Courier New" w:hint="default"/>
      </w:rPr>
    </w:lvl>
    <w:lvl w:ilvl="1" w:tplc="04130001">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3103B2"/>
    <w:multiLevelType w:val="hybridMultilevel"/>
    <w:tmpl w:val="A20AC57A"/>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DEC6F68"/>
    <w:multiLevelType w:val="hybridMultilevel"/>
    <w:tmpl w:val="4EA6AEE4"/>
    <w:lvl w:ilvl="0" w:tplc="360CBB1C">
      <w:start w:val="25"/>
      <w:numFmt w:val="bullet"/>
      <w:lvlText w:val="-"/>
      <w:lvlJc w:val="left"/>
      <w:pPr>
        <w:tabs>
          <w:tab w:val="num" w:pos="360"/>
        </w:tabs>
        <w:ind w:left="360" w:hanging="360"/>
      </w:pPr>
      <w:rPr>
        <w:rFonts w:ascii="Arial" w:eastAsia="Times New Roman"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CE01A3"/>
    <w:multiLevelType w:val="hybridMultilevel"/>
    <w:tmpl w:val="E12A9DB0"/>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440"/>
        </w:tabs>
        <w:ind w:left="1440" w:hanging="360"/>
      </w:pPr>
      <w:rPr>
        <w:rFonts w:hint="default"/>
        <w:color w:val="FF0000"/>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5E56C0"/>
    <w:multiLevelType w:val="hybridMultilevel"/>
    <w:tmpl w:val="CA6AF30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33" w15:restartNumberingAfterBreak="0">
    <w:nsid w:val="67E178E5"/>
    <w:multiLevelType w:val="hybridMultilevel"/>
    <w:tmpl w:val="0F94F354"/>
    <w:lvl w:ilvl="0" w:tplc="9BF0C826">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68AF457E"/>
    <w:multiLevelType w:val="hybridMultilevel"/>
    <w:tmpl w:val="5B88C816"/>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35" w15:restartNumberingAfterBreak="0">
    <w:nsid w:val="6BF73067"/>
    <w:multiLevelType w:val="hybridMultilevel"/>
    <w:tmpl w:val="DDD6ECC2"/>
    <w:lvl w:ilvl="0" w:tplc="0413000F">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36" w15:restartNumberingAfterBreak="0">
    <w:nsid w:val="6D563CEC"/>
    <w:multiLevelType w:val="hybridMultilevel"/>
    <w:tmpl w:val="AF00332C"/>
    <w:lvl w:ilvl="0" w:tplc="AD32CA0C">
      <w:start w:val="7"/>
      <w:numFmt w:val="bullet"/>
      <w:lvlText w:val="-"/>
      <w:lvlJc w:val="left"/>
      <w:pPr>
        <w:tabs>
          <w:tab w:val="num" w:pos="360"/>
        </w:tabs>
        <w:ind w:left="360" w:hanging="360"/>
      </w:pPr>
      <w:rPr>
        <w:rFonts w:ascii="Times New Roman" w:eastAsia="Times New Roman" w:hAnsi="Times New Roman" w:cs="Times New Roman" w:hint="default"/>
        <w:color w:val="FF0000"/>
      </w:rPr>
    </w:lvl>
    <w:lvl w:ilvl="1" w:tplc="04130001">
      <w:start w:val="1"/>
      <w:numFmt w:val="bullet"/>
      <w:lvlText w:val=""/>
      <w:lvlJc w:val="left"/>
      <w:pPr>
        <w:tabs>
          <w:tab w:val="num" w:pos="1080"/>
        </w:tabs>
        <w:ind w:left="1080" w:hanging="360"/>
      </w:pPr>
      <w:rPr>
        <w:rFonts w:ascii="Symbol" w:hAnsi="Symbol"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8" w15:restartNumberingAfterBreak="0">
    <w:nsid w:val="6F19718F"/>
    <w:multiLevelType w:val="hybridMultilevel"/>
    <w:tmpl w:val="9C945870"/>
    <w:lvl w:ilvl="0" w:tplc="DCD6B868">
      <w:numFmt w:val="bullet"/>
      <w:lvlText w:val="-"/>
      <w:lvlJc w:val="left"/>
      <w:pPr>
        <w:tabs>
          <w:tab w:val="num" w:pos="360"/>
        </w:tabs>
        <w:ind w:left="360" w:hanging="360"/>
      </w:pPr>
      <w:rPr>
        <w:rFonts w:ascii="Courier New" w:eastAsia="Times New Roman" w:hAnsi="Courier New" w:cs="Courier New"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16D2DBD"/>
    <w:multiLevelType w:val="hybridMultilevel"/>
    <w:tmpl w:val="E56ABF06"/>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40" w15:restartNumberingAfterBreak="0">
    <w:nsid w:val="77D4519D"/>
    <w:multiLevelType w:val="hybridMultilevel"/>
    <w:tmpl w:val="9630379A"/>
    <w:lvl w:ilvl="0" w:tplc="57D87E4A">
      <w:start w:val="1"/>
      <w:numFmt w:val="decimal"/>
      <w:lvlText w:val="%1."/>
      <w:lvlJc w:val="left"/>
      <w:pPr>
        <w:tabs>
          <w:tab w:val="num" w:pos="360"/>
        </w:tabs>
        <w:ind w:left="360" w:hanging="360"/>
      </w:pPr>
      <w:rPr>
        <w:rFonts w:hint="default"/>
        <w:color w:val="FF0000"/>
      </w:rPr>
    </w:lvl>
    <w:lvl w:ilvl="1" w:tplc="4D260C8C">
      <w:start w:val="1"/>
      <w:numFmt w:val="bullet"/>
      <w:lvlText w:val="-"/>
      <w:lvlJc w:val="left"/>
      <w:pPr>
        <w:tabs>
          <w:tab w:val="num" w:pos="1080"/>
        </w:tabs>
        <w:ind w:left="1080" w:hanging="360"/>
      </w:pPr>
      <w:rPr>
        <w:rFonts w:ascii="Arial" w:hAnsi="Arial" w:hint="default"/>
        <w:color w:val="FF0000"/>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1" w15:restartNumberingAfterBreak="0">
    <w:nsid w:val="7A7C4818"/>
    <w:multiLevelType w:val="hybridMultilevel"/>
    <w:tmpl w:val="EC6A4C8E"/>
    <w:lvl w:ilvl="0" w:tplc="4D260C8C">
      <w:start w:val="1"/>
      <w:numFmt w:val="bullet"/>
      <w:lvlText w:val="-"/>
      <w:lvlJc w:val="left"/>
      <w:pPr>
        <w:tabs>
          <w:tab w:val="num" w:pos="360"/>
        </w:tabs>
        <w:ind w:left="360" w:hanging="360"/>
      </w:pPr>
      <w:rPr>
        <w:rFonts w:ascii="Arial" w:hAnsi="Arial" w:hint="default"/>
        <w:color w:val="FF0000"/>
      </w:rPr>
    </w:lvl>
    <w:lvl w:ilvl="1" w:tplc="04130019" w:tentative="1">
      <w:start w:val="1"/>
      <w:numFmt w:val="lowerLetter"/>
      <w:lvlText w:val="%2."/>
      <w:lvlJc w:val="left"/>
      <w:pPr>
        <w:tabs>
          <w:tab w:val="num" w:pos="360"/>
        </w:tabs>
        <w:ind w:left="360" w:hanging="360"/>
      </w:pPr>
    </w:lvl>
    <w:lvl w:ilvl="2" w:tplc="0413001B" w:tentative="1">
      <w:start w:val="1"/>
      <w:numFmt w:val="lowerRoman"/>
      <w:lvlText w:val="%3."/>
      <w:lvlJc w:val="right"/>
      <w:pPr>
        <w:tabs>
          <w:tab w:val="num" w:pos="1080"/>
        </w:tabs>
        <w:ind w:left="1080" w:hanging="180"/>
      </w:pPr>
    </w:lvl>
    <w:lvl w:ilvl="3" w:tplc="0413000F" w:tentative="1">
      <w:start w:val="1"/>
      <w:numFmt w:val="decimal"/>
      <w:lvlText w:val="%4."/>
      <w:lvlJc w:val="left"/>
      <w:pPr>
        <w:tabs>
          <w:tab w:val="num" w:pos="1800"/>
        </w:tabs>
        <w:ind w:left="1800" w:hanging="360"/>
      </w:pPr>
    </w:lvl>
    <w:lvl w:ilvl="4" w:tplc="04130019" w:tentative="1">
      <w:start w:val="1"/>
      <w:numFmt w:val="lowerLetter"/>
      <w:lvlText w:val="%5."/>
      <w:lvlJc w:val="left"/>
      <w:pPr>
        <w:tabs>
          <w:tab w:val="num" w:pos="2520"/>
        </w:tabs>
        <w:ind w:left="2520" w:hanging="360"/>
      </w:pPr>
    </w:lvl>
    <w:lvl w:ilvl="5" w:tplc="0413001B" w:tentative="1">
      <w:start w:val="1"/>
      <w:numFmt w:val="lowerRoman"/>
      <w:lvlText w:val="%6."/>
      <w:lvlJc w:val="right"/>
      <w:pPr>
        <w:tabs>
          <w:tab w:val="num" w:pos="3240"/>
        </w:tabs>
        <w:ind w:left="3240" w:hanging="180"/>
      </w:pPr>
    </w:lvl>
    <w:lvl w:ilvl="6" w:tplc="0413000F" w:tentative="1">
      <w:start w:val="1"/>
      <w:numFmt w:val="decimal"/>
      <w:lvlText w:val="%7."/>
      <w:lvlJc w:val="left"/>
      <w:pPr>
        <w:tabs>
          <w:tab w:val="num" w:pos="3960"/>
        </w:tabs>
        <w:ind w:left="3960" w:hanging="360"/>
      </w:pPr>
    </w:lvl>
    <w:lvl w:ilvl="7" w:tplc="04130019" w:tentative="1">
      <w:start w:val="1"/>
      <w:numFmt w:val="lowerLetter"/>
      <w:lvlText w:val="%8."/>
      <w:lvlJc w:val="left"/>
      <w:pPr>
        <w:tabs>
          <w:tab w:val="num" w:pos="4680"/>
        </w:tabs>
        <w:ind w:left="4680" w:hanging="360"/>
      </w:pPr>
    </w:lvl>
    <w:lvl w:ilvl="8" w:tplc="0413001B" w:tentative="1">
      <w:start w:val="1"/>
      <w:numFmt w:val="lowerRoman"/>
      <w:lvlText w:val="%9."/>
      <w:lvlJc w:val="right"/>
      <w:pPr>
        <w:tabs>
          <w:tab w:val="num" w:pos="5400"/>
        </w:tabs>
        <w:ind w:left="5400" w:hanging="180"/>
      </w:pPr>
    </w:lvl>
  </w:abstractNum>
  <w:abstractNum w:abstractNumId="42" w15:restartNumberingAfterBreak="0">
    <w:nsid w:val="7C372B45"/>
    <w:multiLevelType w:val="hybridMultilevel"/>
    <w:tmpl w:val="783C09CA"/>
    <w:lvl w:ilvl="0" w:tplc="7A7ED7E6">
      <w:start w:val="3"/>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360"/>
        </w:tabs>
        <w:ind w:left="360" w:hanging="360"/>
      </w:pPr>
    </w:lvl>
    <w:lvl w:ilvl="2" w:tplc="0413001B" w:tentative="1">
      <w:start w:val="1"/>
      <w:numFmt w:val="lowerRoman"/>
      <w:lvlText w:val="%3."/>
      <w:lvlJc w:val="right"/>
      <w:pPr>
        <w:tabs>
          <w:tab w:val="num" w:pos="1080"/>
        </w:tabs>
        <w:ind w:left="1080" w:hanging="180"/>
      </w:pPr>
    </w:lvl>
    <w:lvl w:ilvl="3" w:tplc="0413000F" w:tentative="1">
      <w:start w:val="1"/>
      <w:numFmt w:val="decimal"/>
      <w:lvlText w:val="%4."/>
      <w:lvlJc w:val="left"/>
      <w:pPr>
        <w:tabs>
          <w:tab w:val="num" w:pos="1800"/>
        </w:tabs>
        <w:ind w:left="1800" w:hanging="360"/>
      </w:pPr>
    </w:lvl>
    <w:lvl w:ilvl="4" w:tplc="04130019" w:tentative="1">
      <w:start w:val="1"/>
      <w:numFmt w:val="lowerLetter"/>
      <w:lvlText w:val="%5."/>
      <w:lvlJc w:val="left"/>
      <w:pPr>
        <w:tabs>
          <w:tab w:val="num" w:pos="2520"/>
        </w:tabs>
        <w:ind w:left="2520" w:hanging="360"/>
      </w:pPr>
    </w:lvl>
    <w:lvl w:ilvl="5" w:tplc="0413001B" w:tentative="1">
      <w:start w:val="1"/>
      <w:numFmt w:val="lowerRoman"/>
      <w:lvlText w:val="%6."/>
      <w:lvlJc w:val="right"/>
      <w:pPr>
        <w:tabs>
          <w:tab w:val="num" w:pos="3240"/>
        </w:tabs>
        <w:ind w:left="3240" w:hanging="180"/>
      </w:pPr>
    </w:lvl>
    <w:lvl w:ilvl="6" w:tplc="0413000F" w:tentative="1">
      <w:start w:val="1"/>
      <w:numFmt w:val="decimal"/>
      <w:lvlText w:val="%7."/>
      <w:lvlJc w:val="left"/>
      <w:pPr>
        <w:tabs>
          <w:tab w:val="num" w:pos="3960"/>
        </w:tabs>
        <w:ind w:left="3960" w:hanging="360"/>
      </w:pPr>
    </w:lvl>
    <w:lvl w:ilvl="7" w:tplc="04130019" w:tentative="1">
      <w:start w:val="1"/>
      <w:numFmt w:val="lowerLetter"/>
      <w:lvlText w:val="%8."/>
      <w:lvlJc w:val="left"/>
      <w:pPr>
        <w:tabs>
          <w:tab w:val="num" w:pos="4680"/>
        </w:tabs>
        <w:ind w:left="4680" w:hanging="360"/>
      </w:pPr>
    </w:lvl>
    <w:lvl w:ilvl="8" w:tplc="0413001B" w:tentative="1">
      <w:start w:val="1"/>
      <w:numFmt w:val="lowerRoman"/>
      <w:lvlText w:val="%9."/>
      <w:lvlJc w:val="right"/>
      <w:pPr>
        <w:tabs>
          <w:tab w:val="num" w:pos="5400"/>
        </w:tabs>
        <w:ind w:left="5400" w:hanging="180"/>
      </w:pPr>
    </w:lvl>
  </w:abstractNum>
  <w:abstractNum w:abstractNumId="43" w15:restartNumberingAfterBreak="0">
    <w:nsid w:val="7F3856D4"/>
    <w:multiLevelType w:val="hybridMultilevel"/>
    <w:tmpl w:val="9BB4EC0A"/>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num w:numId="1">
    <w:abstractNumId w:val="37"/>
  </w:num>
  <w:num w:numId="2">
    <w:abstractNumId w:val="37"/>
  </w:num>
  <w:num w:numId="3">
    <w:abstractNumId w:val="35"/>
  </w:num>
  <w:num w:numId="4">
    <w:abstractNumId w:val="19"/>
  </w:num>
  <w:num w:numId="5">
    <w:abstractNumId w:val="0"/>
  </w:num>
  <w:num w:numId="6">
    <w:abstractNumId w:val="12"/>
  </w:num>
  <w:num w:numId="7">
    <w:abstractNumId w:val="36"/>
  </w:num>
  <w:num w:numId="8">
    <w:abstractNumId w:val="28"/>
  </w:num>
  <w:num w:numId="9">
    <w:abstractNumId w:val="17"/>
  </w:num>
  <w:num w:numId="10">
    <w:abstractNumId w:val="23"/>
  </w:num>
  <w:num w:numId="11">
    <w:abstractNumId w:val="5"/>
  </w:num>
  <w:num w:numId="12">
    <w:abstractNumId w:val="40"/>
  </w:num>
  <w:num w:numId="13">
    <w:abstractNumId w:val="16"/>
  </w:num>
  <w:num w:numId="14">
    <w:abstractNumId w:val="10"/>
  </w:num>
  <w:num w:numId="15">
    <w:abstractNumId w:val="21"/>
  </w:num>
  <w:num w:numId="16">
    <w:abstractNumId w:val="26"/>
  </w:num>
  <w:num w:numId="17">
    <w:abstractNumId w:val="13"/>
  </w:num>
  <w:num w:numId="18">
    <w:abstractNumId w:val="2"/>
  </w:num>
  <w:num w:numId="19">
    <w:abstractNumId w:val="4"/>
  </w:num>
  <w:num w:numId="20">
    <w:abstractNumId w:val="38"/>
  </w:num>
  <w:num w:numId="21">
    <w:abstractNumId w:val="7"/>
  </w:num>
  <w:num w:numId="22">
    <w:abstractNumId w:val="6"/>
  </w:num>
  <w:num w:numId="23">
    <w:abstractNumId w:val="42"/>
  </w:num>
  <w:num w:numId="24">
    <w:abstractNumId w:val="27"/>
  </w:num>
  <w:num w:numId="25">
    <w:abstractNumId w:val="41"/>
  </w:num>
  <w:num w:numId="26">
    <w:abstractNumId w:val="31"/>
  </w:num>
  <w:num w:numId="27">
    <w:abstractNumId w:val="3"/>
  </w:num>
  <w:num w:numId="28">
    <w:abstractNumId w:val="9"/>
  </w:num>
  <w:num w:numId="29">
    <w:abstractNumId w:val="29"/>
  </w:num>
  <w:num w:numId="30">
    <w:abstractNumId w:val="24"/>
  </w:num>
  <w:num w:numId="31">
    <w:abstractNumId w:val="30"/>
  </w:num>
  <w:num w:numId="32">
    <w:abstractNumId w:val="20"/>
  </w:num>
  <w:num w:numId="33">
    <w:abstractNumId w:val="18"/>
  </w:num>
  <w:num w:numId="34">
    <w:abstractNumId w:val="39"/>
  </w:num>
  <w:num w:numId="35">
    <w:abstractNumId w:val="11"/>
  </w:num>
  <w:num w:numId="36">
    <w:abstractNumId w:val="43"/>
  </w:num>
  <w:num w:numId="37">
    <w:abstractNumId w:val="34"/>
  </w:num>
  <w:num w:numId="38">
    <w:abstractNumId w:val="15"/>
  </w:num>
  <w:num w:numId="39">
    <w:abstractNumId w:val="33"/>
  </w:num>
  <w:num w:numId="40">
    <w:abstractNumId w:val="1"/>
  </w:num>
  <w:num w:numId="41">
    <w:abstractNumId w:val="32"/>
  </w:num>
  <w:num w:numId="42">
    <w:abstractNumId w:val="8"/>
  </w:num>
  <w:num w:numId="43">
    <w:abstractNumId w:val="22"/>
  </w:num>
  <w:num w:numId="44">
    <w:abstractNumId w:val="25"/>
  </w:num>
  <w:num w:numId="45">
    <w:abstractNumId w:val="0"/>
  </w:num>
  <w:num w:numId="4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176B"/>
    <w:rsid w:val="00003BB9"/>
    <w:rsid w:val="00003BF2"/>
    <w:rsid w:val="00005407"/>
    <w:rsid w:val="000054C1"/>
    <w:rsid w:val="000055BB"/>
    <w:rsid w:val="0000590B"/>
    <w:rsid w:val="00006273"/>
    <w:rsid w:val="0000797C"/>
    <w:rsid w:val="00012025"/>
    <w:rsid w:val="0001243A"/>
    <w:rsid w:val="00012703"/>
    <w:rsid w:val="0001338A"/>
    <w:rsid w:val="0001364E"/>
    <w:rsid w:val="00013E73"/>
    <w:rsid w:val="00014187"/>
    <w:rsid w:val="0001524B"/>
    <w:rsid w:val="000168C1"/>
    <w:rsid w:val="0001778E"/>
    <w:rsid w:val="00017CF6"/>
    <w:rsid w:val="00020FD1"/>
    <w:rsid w:val="0002125B"/>
    <w:rsid w:val="00022EE4"/>
    <w:rsid w:val="000233C4"/>
    <w:rsid w:val="000238C0"/>
    <w:rsid w:val="000240EA"/>
    <w:rsid w:val="00024D1D"/>
    <w:rsid w:val="00025B0C"/>
    <w:rsid w:val="00027FA1"/>
    <w:rsid w:val="0003063D"/>
    <w:rsid w:val="00030857"/>
    <w:rsid w:val="00032442"/>
    <w:rsid w:val="00033BFD"/>
    <w:rsid w:val="000340FA"/>
    <w:rsid w:val="00034CFA"/>
    <w:rsid w:val="00034E10"/>
    <w:rsid w:val="0003681C"/>
    <w:rsid w:val="00037563"/>
    <w:rsid w:val="00037E3F"/>
    <w:rsid w:val="000400E1"/>
    <w:rsid w:val="0004124D"/>
    <w:rsid w:val="000413E8"/>
    <w:rsid w:val="00042293"/>
    <w:rsid w:val="00043A9B"/>
    <w:rsid w:val="00043E82"/>
    <w:rsid w:val="0004466F"/>
    <w:rsid w:val="00050522"/>
    <w:rsid w:val="00050609"/>
    <w:rsid w:val="00050E6C"/>
    <w:rsid w:val="000519B7"/>
    <w:rsid w:val="00052254"/>
    <w:rsid w:val="0005347B"/>
    <w:rsid w:val="0005380C"/>
    <w:rsid w:val="00053F3D"/>
    <w:rsid w:val="0005424A"/>
    <w:rsid w:val="000544E7"/>
    <w:rsid w:val="000547E5"/>
    <w:rsid w:val="00055EF9"/>
    <w:rsid w:val="00056C53"/>
    <w:rsid w:val="00057927"/>
    <w:rsid w:val="000579C5"/>
    <w:rsid w:val="00057D2B"/>
    <w:rsid w:val="00057E18"/>
    <w:rsid w:val="000600AE"/>
    <w:rsid w:val="00060516"/>
    <w:rsid w:val="00060B61"/>
    <w:rsid w:val="000613F2"/>
    <w:rsid w:val="00063A89"/>
    <w:rsid w:val="00064009"/>
    <w:rsid w:val="00064024"/>
    <w:rsid w:val="00064DED"/>
    <w:rsid w:val="000653A8"/>
    <w:rsid w:val="000662FD"/>
    <w:rsid w:val="000670F8"/>
    <w:rsid w:val="000677AC"/>
    <w:rsid w:val="00067BB3"/>
    <w:rsid w:val="00070286"/>
    <w:rsid w:val="0007096C"/>
    <w:rsid w:val="00071674"/>
    <w:rsid w:val="00072360"/>
    <w:rsid w:val="000738C3"/>
    <w:rsid w:val="0007565C"/>
    <w:rsid w:val="000756EC"/>
    <w:rsid w:val="00075EB1"/>
    <w:rsid w:val="00082BF7"/>
    <w:rsid w:val="00083121"/>
    <w:rsid w:val="00084711"/>
    <w:rsid w:val="00086015"/>
    <w:rsid w:val="00090725"/>
    <w:rsid w:val="00090F8B"/>
    <w:rsid w:val="00091C57"/>
    <w:rsid w:val="00091C7D"/>
    <w:rsid w:val="00091F73"/>
    <w:rsid w:val="00092791"/>
    <w:rsid w:val="00092BAD"/>
    <w:rsid w:val="00093876"/>
    <w:rsid w:val="00093CFA"/>
    <w:rsid w:val="000975A1"/>
    <w:rsid w:val="000A0E63"/>
    <w:rsid w:val="000A0EA1"/>
    <w:rsid w:val="000A1DDE"/>
    <w:rsid w:val="000A1F29"/>
    <w:rsid w:val="000A4854"/>
    <w:rsid w:val="000A593D"/>
    <w:rsid w:val="000A5BAD"/>
    <w:rsid w:val="000A64F0"/>
    <w:rsid w:val="000A70AC"/>
    <w:rsid w:val="000B0184"/>
    <w:rsid w:val="000B1D90"/>
    <w:rsid w:val="000B218D"/>
    <w:rsid w:val="000B3DF7"/>
    <w:rsid w:val="000B5075"/>
    <w:rsid w:val="000B5B83"/>
    <w:rsid w:val="000B6139"/>
    <w:rsid w:val="000B74F1"/>
    <w:rsid w:val="000C1749"/>
    <w:rsid w:val="000C6096"/>
    <w:rsid w:val="000C639C"/>
    <w:rsid w:val="000C6C00"/>
    <w:rsid w:val="000C7087"/>
    <w:rsid w:val="000D1286"/>
    <w:rsid w:val="000D2AFB"/>
    <w:rsid w:val="000D2B74"/>
    <w:rsid w:val="000D2D1E"/>
    <w:rsid w:val="000D3BDA"/>
    <w:rsid w:val="000D6C3B"/>
    <w:rsid w:val="000E036E"/>
    <w:rsid w:val="000E052E"/>
    <w:rsid w:val="000E079F"/>
    <w:rsid w:val="000E0CF2"/>
    <w:rsid w:val="000E0DE1"/>
    <w:rsid w:val="000E16C5"/>
    <w:rsid w:val="000E2DF2"/>
    <w:rsid w:val="000E4943"/>
    <w:rsid w:val="000E6682"/>
    <w:rsid w:val="000E6BC2"/>
    <w:rsid w:val="000E781A"/>
    <w:rsid w:val="000F0137"/>
    <w:rsid w:val="000F085B"/>
    <w:rsid w:val="000F115C"/>
    <w:rsid w:val="000F28B4"/>
    <w:rsid w:val="000F3292"/>
    <w:rsid w:val="000F392C"/>
    <w:rsid w:val="000F3DA7"/>
    <w:rsid w:val="000F49D2"/>
    <w:rsid w:val="000F4B92"/>
    <w:rsid w:val="000F509C"/>
    <w:rsid w:val="000F55FC"/>
    <w:rsid w:val="000F6429"/>
    <w:rsid w:val="000F702C"/>
    <w:rsid w:val="000F750C"/>
    <w:rsid w:val="000F79A2"/>
    <w:rsid w:val="00101503"/>
    <w:rsid w:val="00101C61"/>
    <w:rsid w:val="00101F52"/>
    <w:rsid w:val="00102295"/>
    <w:rsid w:val="0010365E"/>
    <w:rsid w:val="00106C1F"/>
    <w:rsid w:val="00106F44"/>
    <w:rsid w:val="00107EBC"/>
    <w:rsid w:val="001100FB"/>
    <w:rsid w:val="00111C77"/>
    <w:rsid w:val="00112681"/>
    <w:rsid w:val="00115978"/>
    <w:rsid w:val="00115FB7"/>
    <w:rsid w:val="0011696F"/>
    <w:rsid w:val="00117480"/>
    <w:rsid w:val="001175C0"/>
    <w:rsid w:val="0011783E"/>
    <w:rsid w:val="00120D00"/>
    <w:rsid w:val="0012350D"/>
    <w:rsid w:val="00123A02"/>
    <w:rsid w:val="00123E8D"/>
    <w:rsid w:val="00125341"/>
    <w:rsid w:val="00125386"/>
    <w:rsid w:val="00126834"/>
    <w:rsid w:val="001278E4"/>
    <w:rsid w:val="0013330F"/>
    <w:rsid w:val="00133B7F"/>
    <w:rsid w:val="00135A64"/>
    <w:rsid w:val="00135DA4"/>
    <w:rsid w:val="00135EDC"/>
    <w:rsid w:val="00137615"/>
    <w:rsid w:val="00137B6C"/>
    <w:rsid w:val="00137BBF"/>
    <w:rsid w:val="0014005C"/>
    <w:rsid w:val="00140CFC"/>
    <w:rsid w:val="001418AA"/>
    <w:rsid w:val="00141AB9"/>
    <w:rsid w:val="0014218F"/>
    <w:rsid w:val="00142928"/>
    <w:rsid w:val="00142B34"/>
    <w:rsid w:val="00143148"/>
    <w:rsid w:val="001435FB"/>
    <w:rsid w:val="00143BC1"/>
    <w:rsid w:val="00143C46"/>
    <w:rsid w:val="00143E8D"/>
    <w:rsid w:val="00144B08"/>
    <w:rsid w:val="001454E7"/>
    <w:rsid w:val="00145611"/>
    <w:rsid w:val="00145FC8"/>
    <w:rsid w:val="001461D9"/>
    <w:rsid w:val="0014622E"/>
    <w:rsid w:val="00146425"/>
    <w:rsid w:val="001476AD"/>
    <w:rsid w:val="00147B57"/>
    <w:rsid w:val="001504E5"/>
    <w:rsid w:val="001514FA"/>
    <w:rsid w:val="00152B9E"/>
    <w:rsid w:val="0015346B"/>
    <w:rsid w:val="001536C4"/>
    <w:rsid w:val="00154B89"/>
    <w:rsid w:val="0015500C"/>
    <w:rsid w:val="0015507F"/>
    <w:rsid w:val="001568AE"/>
    <w:rsid w:val="00156B8A"/>
    <w:rsid w:val="00160D52"/>
    <w:rsid w:val="001612AA"/>
    <w:rsid w:val="001623C5"/>
    <w:rsid w:val="00162932"/>
    <w:rsid w:val="00163151"/>
    <w:rsid w:val="001638FF"/>
    <w:rsid w:val="00164370"/>
    <w:rsid w:val="0016460E"/>
    <w:rsid w:val="00166603"/>
    <w:rsid w:val="0016697E"/>
    <w:rsid w:val="00166B8A"/>
    <w:rsid w:val="001677DE"/>
    <w:rsid w:val="00170799"/>
    <w:rsid w:val="0017212E"/>
    <w:rsid w:val="001728D6"/>
    <w:rsid w:val="00172C11"/>
    <w:rsid w:val="00173A63"/>
    <w:rsid w:val="001743D2"/>
    <w:rsid w:val="00174D69"/>
    <w:rsid w:val="00175A99"/>
    <w:rsid w:val="00175CEB"/>
    <w:rsid w:val="00175FD3"/>
    <w:rsid w:val="0018011A"/>
    <w:rsid w:val="00181329"/>
    <w:rsid w:val="00181D62"/>
    <w:rsid w:val="00182BC3"/>
    <w:rsid w:val="00182CCA"/>
    <w:rsid w:val="00183622"/>
    <w:rsid w:val="0018387C"/>
    <w:rsid w:val="00183944"/>
    <w:rsid w:val="001840F6"/>
    <w:rsid w:val="0018417A"/>
    <w:rsid w:val="0018609A"/>
    <w:rsid w:val="00186292"/>
    <w:rsid w:val="00186773"/>
    <w:rsid w:val="001870D7"/>
    <w:rsid w:val="00187578"/>
    <w:rsid w:val="00187C3F"/>
    <w:rsid w:val="00190175"/>
    <w:rsid w:val="00192D50"/>
    <w:rsid w:val="00193017"/>
    <w:rsid w:val="0019340B"/>
    <w:rsid w:val="001937D4"/>
    <w:rsid w:val="00193C60"/>
    <w:rsid w:val="001948B9"/>
    <w:rsid w:val="00194D48"/>
    <w:rsid w:val="0019608E"/>
    <w:rsid w:val="00197141"/>
    <w:rsid w:val="00197696"/>
    <w:rsid w:val="001A03BB"/>
    <w:rsid w:val="001A0476"/>
    <w:rsid w:val="001A0E25"/>
    <w:rsid w:val="001A3C5E"/>
    <w:rsid w:val="001A469E"/>
    <w:rsid w:val="001A4C2F"/>
    <w:rsid w:val="001A5981"/>
    <w:rsid w:val="001A72E7"/>
    <w:rsid w:val="001B223C"/>
    <w:rsid w:val="001B314C"/>
    <w:rsid w:val="001B508E"/>
    <w:rsid w:val="001B605A"/>
    <w:rsid w:val="001B6420"/>
    <w:rsid w:val="001B6703"/>
    <w:rsid w:val="001B77C0"/>
    <w:rsid w:val="001C037C"/>
    <w:rsid w:val="001C11CE"/>
    <w:rsid w:val="001C23D9"/>
    <w:rsid w:val="001C2750"/>
    <w:rsid w:val="001C27EA"/>
    <w:rsid w:val="001C2A0F"/>
    <w:rsid w:val="001C3C84"/>
    <w:rsid w:val="001C5A4D"/>
    <w:rsid w:val="001C5AF5"/>
    <w:rsid w:val="001C5B22"/>
    <w:rsid w:val="001C5C0C"/>
    <w:rsid w:val="001C66AC"/>
    <w:rsid w:val="001C6C62"/>
    <w:rsid w:val="001C72DF"/>
    <w:rsid w:val="001C77D6"/>
    <w:rsid w:val="001C7DCC"/>
    <w:rsid w:val="001C7FDB"/>
    <w:rsid w:val="001D0D0F"/>
    <w:rsid w:val="001D2375"/>
    <w:rsid w:val="001D2EC6"/>
    <w:rsid w:val="001D3797"/>
    <w:rsid w:val="001D3942"/>
    <w:rsid w:val="001D41C5"/>
    <w:rsid w:val="001D6F42"/>
    <w:rsid w:val="001D7CF3"/>
    <w:rsid w:val="001E3F63"/>
    <w:rsid w:val="001E46CD"/>
    <w:rsid w:val="001E4EF9"/>
    <w:rsid w:val="001E513D"/>
    <w:rsid w:val="001E52C8"/>
    <w:rsid w:val="001E547A"/>
    <w:rsid w:val="001E6834"/>
    <w:rsid w:val="001E7127"/>
    <w:rsid w:val="001E7D93"/>
    <w:rsid w:val="001E7E94"/>
    <w:rsid w:val="001F067E"/>
    <w:rsid w:val="001F0E67"/>
    <w:rsid w:val="001F1804"/>
    <w:rsid w:val="001F3919"/>
    <w:rsid w:val="001F46A7"/>
    <w:rsid w:val="001F5487"/>
    <w:rsid w:val="001F65A6"/>
    <w:rsid w:val="001F6848"/>
    <w:rsid w:val="001F6D6C"/>
    <w:rsid w:val="001F7CB8"/>
    <w:rsid w:val="001F7DAA"/>
    <w:rsid w:val="002009E2"/>
    <w:rsid w:val="002019F0"/>
    <w:rsid w:val="00201BDE"/>
    <w:rsid w:val="00203E69"/>
    <w:rsid w:val="00203F22"/>
    <w:rsid w:val="00204470"/>
    <w:rsid w:val="00204AC0"/>
    <w:rsid w:val="00204FF8"/>
    <w:rsid w:val="00205037"/>
    <w:rsid w:val="00206CC4"/>
    <w:rsid w:val="0021075A"/>
    <w:rsid w:val="00211350"/>
    <w:rsid w:val="00211C1A"/>
    <w:rsid w:val="002125ED"/>
    <w:rsid w:val="002127B6"/>
    <w:rsid w:val="00215E8F"/>
    <w:rsid w:val="00215FB6"/>
    <w:rsid w:val="0021680B"/>
    <w:rsid w:val="00216CC5"/>
    <w:rsid w:val="00216E52"/>
    <w:rsid w:val="00220EE9"/>
    <w:rsid w:val="00222047"/>
    <w:rsid w:val="00222A25"/>
    <w:rsid w:val="00222B3A"/>
    <w:rsid w:val="0022338C"/>
    <w:rsid w:val="00223447"/>
    <w:rsid w:val="00223E9B"/>
    <w:rsid w:val="00227198"/>
    <w:rsid w:val="002278EA"/>
    <w:rsid w:val="0023346B"/>
    <w:rsid w:val="002335C5"/>
    <w:rsid w:val="002336AC"/>
    <w:rsid w:val="00233F67"/>
    <w:rsid w:val="0023524F"/>
    <w:rsid w:val="00235ACD"/>
    <w:rsid w:val="00235E43"/>
    <w:rsid w:val="0023615F"/>
    <w:rsid w:val="00236AF8"/>
    <w:rsid w:val="002372EA"/>
    <w:rsid w:val="00237816"/>
    <w:rsid w:val="00237F87"/>
    <w:rsid w:val="00237F97"/>
    <w:rsid w:val="0024096C"/>
    <w:rsid w:val="00240B8B"/>
    <w:rsid w:val="00240E2F"/>
    <w:rsid w:val="0024125D"/>
    <w:rsid w:val="00241C89"/>
    <w:rsid w:val="00242238"/>
    <w:rsid w:val="00242602"/>
    <w:rsid w:val="00242D34"/>
    <w:rsid w:val="00243923"/>
    <w:rsid w:val="00243B3E"/>
    <w:rsid w:val="00243B70"/>
    <w:rsid w:val="00243CFF"/>
    <w:rsid w:val="00244A4B"/>
    <w:rsid w:val="00244CE3"/>
    <w:rsid w:val="00245794"/>
    <w:rsid w:val="00245D4E"/>
    <w:rsid w:val="00247E61"/>
    <w:rsid w:val="00251D75"/>
    <w:rsid w:val="00254B68"/>
    <w:rsid w:val="0025542B"/>
    <w:rsid w:val="00256363"/>
    <w:rsid w:val="00256B40"/>
    <w:rsid w:val="00256D71"/>
    <w:rsid w:val="00257BD7"/>
    <w:rsid w:val="002600CB"/>
    <w:rsid w:val="00260A83"/>
    <w:rsid w:val="00260D6E"/>
    <w:rsid w:val="0026132F"/>
    <w:rsid w:val="002613C3"/>
    <w:rsid w:val="00264D5D"/>
    <w:rsid w:val="0026511B"/>
    <w:rsid w:val="00265726"/>
    <w:rsid w:val="0026576D"/>
    <w:rsid w:val="002704E6"/>
    <w:rsid w:val="00271388"/>
    <w:rsid w:val="00271981"/>
    <w:rsid w:val="00271CA2"/>
    <w:rsid w:val="002727A7"/>
    <w:rsid w:val="002732A6"/>
    <w:rsid w:val="00273437"/>
    <w:rsid w:val="00273BA4"/>
    <w:rsid w:val="00274555"/>
    <w:rsid w:val="0027491F"/>
    <w:rsid w:val="00274DD2"/>
    <w:rsid w:val="0027574F"/>
    <w:rsid w:val="00275C0B"/>
    <w:rsid w:val="00276333"/>
    <w:rsid w:val="00280B9A"/>
    <w:rsid w:val="00281E2A"/>
    <w:rsid w:val="00281F42"/>
    <w:rsid w:val="002868BD"/>
    <w:rsid w:val="0029050E"/>
    <w:rsid w:val="00290A98"/>
    <w:rsid w:val="00292D6C"/>
    <w:rsid w:val="002930DF"/>
    <w:rsid w:val="00293544"/>
    <w:rsid w:val="00293AEB"/>
    <w:rsid w:val="00294BD4"/>
    <w:rsid w:val="00294DC4"/>
    <w:rsid w:val="002954AE"/>
    <w:rsid w:val="00296D6F"/>
    <w:rsid w:val="002972E0"/>
    <w:rsid w:val="00297BA3"/>
    <w:rsid w:val="002A010E"/>
    <w:rsid w:val="002A321E"/>
    <w:rsid w:val="002A38A7"/>
    <w:rsid w:val="002A3B61"/>
    <w:rsid w:val="002A407E"/>
    <w:rsid w:val="002A4B2B"/>
    <w:rsid w:val="002A5698"/>
    <w:rsid w:val="002A5B0E"/>
    <w:rsid w:val="002A79E4"/>
    <w:rsid w:val="002A7BBF"/>
    <w:rsid w:val="002A7DBF"/>
    <w:rsid w:val="002B09E9"/>
    <w:rsid w:val="002B0CE9"/>
    <w:rsid w:val="002B2AEE"/>
    <w:rsid w:val="002B2EFF"/>
    <w:rsid w:val="002B38B4"/>
    <w:rsid w:val="002B41FF"/>
    <w:rsid w:val="002B6478"/>
    <w:rsid w:val="002B6673"/>
    <w:rsid w:val="002C0D0A"/>
    <w:rsid w:val="002C177B"/>
    <w:rsid w:val="002C2532"/>
    <w:rsid w:val="002C2E70"/>
    <w:rsid w:val="002C4773"/>
    <w:rsid w:val="002C4984"/>
    <w:rsid w:val="002C531E"/>
    <w:rsid w:val="002C5B1A"/>
    <w:rsid w:val="002C78C0"/>
    <w:rsid w:val="002D0C6A"/>
    <w:rsid w:val="002D12D9"/>
    <w:rsid w:val="002D15CC"/>
    <w:rsid w:val="002D185F"/>
    <w:rsid w:val="002D1F86"/>
    <w:rsid w:val="002D239D"/>
    <w:rsid w:val="002D5153"/>
    <w:rsid w:val="002D6423"/>
    <w:rsid w:val="002D6A21"/>
    <w:rsid w:val="002D6F14"/>
    <w:rsid w:val="002D7314"/>
    <w:rsid w:val="002E2386"/>
    <w:rsid w:val="002E2C0E"/>
    <w:rsid w:val="002E4CBA"/>
    <w:rsid w:val="002E71D9"/>
    <w:rsid w:val="002F1011"/>
    <w:rsid w:val="002F1915"/>
    <w:rsid w:val="002F2C0C"/>
    <w:rsid w:val="002F5651"/>
    <w:rsid w:val="002F75FD"/>
    <w:rsid w:val="003008D7"/>
    <w:rsid w:val="00300E22"/>
    <w:rsid w:val="00301055"/>
    <w:rsid w:val="00302379"/>
    <w:rsid w:val="00302638"/>
    <w:rsid w:val="00302867"/>
    <w:rsid w:val="00302E35"/>
    <w:rsid w:val="0030327B"/>
    <w:rsid w:val="00303F4E"/>
    <w:rsid w:val="00305352"/>
    <w:rsid w:val="00306394"/>
    <w:rsid w:val="00306A2F"/>
    <w:rsid w:val="00307F40"/>
    <w:rsid w:val="00310519"/>
    <w:rsid w:val="003105C9"/>
    <w:rsid w:val="00311013"/>
    <w:rsid w:val="0031131E"/>
    <w:rsid w:val="0031274A"/>
    <w:rsid w:val="00312EAA"/>
    <w:rsid w:val="00313117"/>
    <w:rsid w:val="00314249"/>
    <w:rsid w:val="0031618B"/>
    <w:rsid w:val="0031723A"/>
    <w:rsid w:val="00321695"/>
    <w:rsid w:val="0032282B"/>
    <w:rsid w:val="003228A3"/>
    <w:rsid w:val="00322B74"/>
    <w:rsid w:val="00322F52"/>
    <w:rsid w:val="0032396A"/>
    <w:rsid w:val="003241D1"/>
    <w:rsid w:val="0032463E"/>
    <w:rsid w:val="003246A7"/>
    <w:rsid w:val="003256C1"/>
    <w:rsid w:val="00325C66"/>
    <w:rsid w:val="0032740A"/>
    <w:rsid w:val="00327795"/>
    <w:rsid w:val="00327851"/>
    <w:rsid w:val="00330D7D"/>
    <w:rsid w:val="00332572"/>
    <w:rsid w:val="00332CC7"/>
    <w:rsid w:val="003334F4"/>
    <w:rsid w:val="00333680"/>
    <w:rsid w:val="00334E16"/>
    <w:rsid w:val="00335290"/>
    <w:rsid w:val="00335A59"/>
    <w:rsid w:val="00336898"/>
    <w:rsid w:val="0033708C"/>
    <w:rsid w:val="00341AA8"/>
    <w:rsid w:val="00342997"/>
    <w:rsid w:val="00343045"/>
    <w:rsid w:val="0034498F"/>
    <w:rsid w:val="00345B4A"/>
    <w:rsid w:val="003463B0"/>
    <w:rsid w:val="0034670F"/>
    <w:rsid w:val="00346F69"/>
    <w:rsid w:val="00347421"/>
    <w:rsid w:val="0034768E"/>
    <w:rsid w:val="00347B1E"/>
    <w:rsid w:val="00347F1C"/>
    <w:rsid w:val="00350031"/>
    <w:rsid w:val="00350244"/>
    <w:rsid w:val="003505C8"/>
    <w:rsid w:val="00350D80"/>
    <w:rsid w:val="00351D66"/>
    <w:rsid w:val="003526F4"/>
    <w:rsid w:val="00352F14"/>
    <w:rsid w:val="003531E5"/>
    <w:rsid w:val="0035361F"/>
    <w:rsid w:val="003536A6"/>
    <w:rsid w:val="00354EB8"/>
    <w:rsid w:val="00354FB7"/>
    <w:rsid w:val="003555B3"/>
    <w:rsid w:val="003557FA"/>
    <w:rsid w:val="00356314"/>
    <w:rsid w:val="003568FD"/>
    <w:rsid w:val="0035789A"/>
    <w:rsid w:val="003601C7"/>
    <w:rsid w:val="00360470"/>
    <w:rsid w:val="003608EB"/>
    <w:rsid w:val="003609DE"/>
    <w:rsid w:val="00360ABE"/>
    <w:rsid w:val="00361271"/>
    <w:rsid w:val="00361B70"/>
    <w:rsid w:val="00361FAA"/>
    <w:rsid w:val="003647F2"/>
    <w:rsid w:val="003657ED"/>
    <w:rsid w:val="0036595A"/>
    <w:rsid w:val="003666F2"/>
    <w:rsid w:val="00367AE9"/>
    <w:rsid w:val="00367E8B"/>
    <w:rsid w:val="003704C1"/>
    <w:rsid w:val="0037135B"/>
    <w:rsid w:val="003732BA"/>
    <w:rsid w:val="00373DF9"/>
    <w:rsid w:val="00373F0E"/>
    <w:rsid w:val="0037540A"/>
    <w:rsid w:val="003765C0"/>
    <w:rsid w:val="003768AB"/>
    <w:rsid w:val="003775A0"/>
    <w:rsid w:val="003776FB"/>
    <w:rsid w:val="00381059"/>
    <w:rsid w:val="00381ED6"/>
    <w:rsid w:val="00382478"/>
    <w:rsid w:val="003840A5"/>
    <w:rsid w:val="003847F2"/>
    <w:rsid w:val="00384A50"/>
    <w:rsid w:val="00385639"/>
    <w:rsid w:val="00385977"/>
    <w:rsid w:val="0038658C"/>
    <w:rsid w:val="003915F5"/>
    <w:rsid w:val="00391CA8"/>
    <w:rsid w:val="00392E5E"/>
    <w:rsid w:val="003933EF"/>
    <w:rsid w:val="00393742"/>
    <w:rsid w:val="00393D01"/>
    <w:rsid w:val="00394540"/>
    <w:rsid w:val="00395173"/>
    <w:rsid w:val="00396D59"/>
    <w:rsid w:val="00397512"/>
    <w:rsid w:val="003A1F7A"/>
    <w:rsid w:val="003A218A"/>
    <w:rsid w:val="003A4165"/>
    <w:rsid w:val="003A45C1"/>
    <w:rsid w:val="003A4966"/>
    <w:rsid w:val="003A4FEA"/>
    <w:rsid w:val="003A529E"/>
    <w:rsid w:val="003A52F1"/>
    <w:rsid w:val="003A5ADD"/>
    <w:rsid w:val="003B0334"/>
    <w:rsid w:val="003B0BED"/>
    <w:rsid w:val="003B149A"/>
    <w:rsid w:val="003B22EF"/>
    <w:rsid w:val="003B2B6B"/>
    <w:rsid w:val="003B2D7A"/>
    <w:rsid w:val="003B2FE2"/>
    <w:rsid w:val="003B40E5"/>
    <w:rsid w:val="003B41C2"/>
    <w:rsid w:val="003B47E3"/>
    <w:rsid w:val="003B755A"/>
    <w:rsid w:val="003B7DA1"/>
    <w:rsid w:val="003C0D49"/>
    <w:rsid w:val="003C13B5"/>
    <w:rsid w:val="003C236F"/>
    <w:rsid w:val="003C244F"/>
    <w:rsid w:val="003C4C90"/>
    <w:rsid w:val="003C6DCD"/>
    <w:rsid w:val="003C7A2B"/>
    <w:rsid w:val="003D0221"/>
    <w:rsid w:val="003D12BB"/>
    <w:rsid w:val="003D1A74"/>
    <w:rsid w:val="003D2C7D"/>
    <w:rsid w:val="003D3F1D"/>
    <w:rsid w:val="003D427E"/>
    <w:rsid w:val="003D48B0"/>
    <w:rsid w:val="003D5617"/>
    <w:rsid w:val="003D7E5D"/>
    <w:rsid w:val="003E0444"/>
    <w:rsid w:val="003E10E8"/>
    <w:rsid w:val="003E245D"/>
    <w:rsid w:val="003E2625"/>
    <w:rsid w:val="003E39E7"/>
    <w:rsid w:val="003E3EB2"/>
    <w:rsid w:val="003E5C36"/>
    <w:rsid w:val="003E7B00"/>
    <w:rsid w:val="003F1362"/>
    <w:rsid w:val="003F16D4"/>
    <w:rsid w:val="003F1F36"/>
    <w:rsid w:val="003F211C"/>
    <w:rsid w:val="003F346F"/>
    <w:rsid w:val="003F4E96"/>
    <w:rsid w:val="003F52AF"/>
    <w:rsid w:val="003F5CA7"/>
    <w:rsid w:val="003F5E8F"/>
    <w:rsid w:val="003F73F3"/>
    <w:rsid w:val="003F7CA5"/>
    <w:rsid w:val="003F7E5B"/>
    <w:rsid w:val="0040002C"/>
    <w:rsid w:val="00400B3D"/>
    <w:rsid w:val="00400F38"/>
    <w:rsid w:val="004013CE"/>
    <w:rsid w:val="0040184E"/>
    <w:rsid w:val="00403F05"/>
    <w:rsid w:val="00405482"/>
    <w:rsid w:val="00406019"/>
    <w:rsid w:val="004101FE"/>
    <w:rsid w:val="00410EBB"/>
    <w:rsid w:val="00411112"/>
    <w:rsid w:val="00411E6A"/>
    <w:rsid w:val="00412AEC"/>
    <w:rsid w:val="00413575"/>
    <w:rsid w:val="00413690"/>
    <w:rsid w:val="004137F0"/>
    <w:rsid w:val="00414114"/>
    <w:rsid w:val="00415DC6"/>
    <w:rsid w:val="00417533"/>
    <w:rsid w:val="00420E96"/>
    <w:rsid w:val="0042301B"/>
    <w:rsid w:val="00423172"/>
    <w:rsid w:val="0042356E"/>
    <w:rsid w:val="00424041"/>
    <w:rsid w:val="004242FF"/>
    <w:rsid w:val="00424B75"/>
    <w:rsid w:val="00424F11"/>
    <w:rsid w:val="004250DC"/>
    <w:rsid w:val="004256AA"/>
    <w:rsid w:val="00425B56"/>
    <w:rsid w:val="00425CFF"/>
    <w:rsid w:val="004271B9"/>
    <w:rsid w:val="00427317"/>
    <w:rsid w:val="004301A9"/>
    <w:rsid w:val="004304F5"/>
    <w:rsid w:val="0043116E"/>
    <w:rsid w:val="004314CB"/>
    <w:rsid w:val="00432145"/>
    <w:rsid w:val="0043252D"/>
    <w:rsid w:val="0043260A"/>
    <w:rsid w:val="00432AB9"/>
    <w:rsid w:val="00433741"/>
    <w:rsid w:val="00433935"/>
    <w:rsid w:val="00433974"/>
    <w:rsid w:val="00433D41"/>
    <w:rsid w:val="00435BC0"/>
    <w:rsid w:val="004374F8"/>
    <w:rsid w:val="00437F0D"/>
    <w:rsid w:val="00440E88"/>
    <w:rsid w:val="00441820"/>
    <w:rsid w:val="00441934"/>
    <w:rsid w:val="00441EB6"/>
    <w:rsid w:val="00442132"/>
    <w:rsid w:val="00444458"/>
    <w:rsid w:val="0044527B"/>
    <w:rsid w:val="00445730"/>
    <w:rsid w:val="00445C14"/>
    <w:rsid w:val="004461BB"/>
    <w:rsid w:val="00446F1B"/>
    <w:rsid w:val="00447B01"/>
    <w:rsid w:val="0045070F"/>
    <w:rsid w:val="00451303"/>
    <w:rsid w:val="004515D8"/>
    <w:rsid w:val="00451894"/>
    <w:rsid w:val="00452C44"/>
    <w:rsid w:val="004546D9"/>
    <w:rsid w:val="00455180"/>
    <w:rsid w:val="00455CB3"/>
    <w:rsid w:val="00456351"/>
    <w:rsid w:val="00456E51"/>
    <w:rsid w:val="004575E7"/>
    <w:rsid w:val="00457A6E"/>
    <w:rsid w:val="00460231"/>
    <w:rsid w:val="00461EAF"/>
    <w:rsid w:val="004620AC"/>
    <w:rsid w:val="00462F19"/>
    <w:rsid w:val="00463B71"/>
    <w:rsid w:val="00464EC4"/>
    <w:rsid w:val="00464F43"/>
    <w:rsid w:val="00465153"/>
    <w:rsid w:val="0046607A"/>
    <w:rsid w:val="00466942"/>
    <w:rsid w:val="004711FE"/>
    <w:rsid w:val="0047240E"/>
    <w:rsid w:val="0047297F"/>
    <w:rsid w:val="00473278"/>
    <w:rsid w:val="00473655"/>
    <w:rsid w:val="004737CE"/>
    <w:rsid w:val="0047415C"/>
    <w:rsid w:val="0047522E"/>
    <w:rsid w:val="00475DE6"/>
    <w:rsid w:val="00475EBA"/>
    <w:rsid w:val="00475FFA"/>
    <w:rsid w:val="004768AA"/>
    <w:rsid w:val="00477EC3"/>
    <w:rsid w:val="00480879"/>
    <w:rsid w:val="00481D9D"/>
    <w:rsid w:val="00481DDE"/>
    <w:rsid w:val="00482E89"/>
    <w:rsid w:val="0048391A"/>
    <w:rsid w:val="00484488"/>
    <w:rsid w:val="004861C2"/>
    <w:rsid w:val="004868E4"/>
    <w:rsid w:val="00486EFE"/>
    <w:rsid w:val="00487737"/>
    <w:rsid w:val="00490120"/>
    <w:rsid w:val="00490FD4"/>
    <w:rsid w:val="0049193B"/>
    <w:rsid w:val="004924D3"/>
    <w:rsid w:val="00492FD4"/>
    <w:rsid w:val="0049506A"/>
    <w:rsid w:val="00495400"/>
    <w:rsid w:val="00496193"/>
    <w:rsid w:val="0049725F"/>
    <w:rsid w:val="004A044A"/>
    <w:rsid w:val="004A083A"/>
    <w:rsid w:val="004A1631"/>
    <w:rsid w:val="004A19E7"/>
    <w:rsid w:val="004A1A02"/>
    <w:rsid w:val="004A1FCD"/>
    <w:rsid w:val="004A2762"/>
    <w:rsid w:val="004A29E9"/>
    <w:rsid w:val="004A33B5"/>
    <w:rsid w:val="004A3FCD"/>
    <w:rsid w:val="004A49BE"/>
    <w:rsid w:val="004A5359"/>
    <w:rsid w:val="004A5E6D"/>
    <w:rsid w:val="004A7D35"/>
    <w:rsid w:val="004B0970"/>
    <w:rsid w:val="004B0ECC"/>
    <w:rsid w:val="004B2142"/>
    <w:rsid w:val="004B23A7"/>
    <w:rsid w:val="004B6BCA"/>
    <w:rsid w:val="004B6E45"/>
    <w:rsid w:val="004B6ED2"/>
    <w:rsid w:val="004C01A5"/>
    <w:rsid w:val="004C0C11"/>
    <w:rsid w:val="004C15E5"/>
    <w:rsid w:val="004C2DB7"/>
    <w:rsid w:val="004C2ED2"/>
    <w:rsid w:val="004C5CC5"/>
    <w:rsid w:val="004C5D65"/>
    <w:rsid w:val="004C649A"/>
    <w:rsid w:val="004C6DC4"/>
    <w:rsid w:val="004D01ED"/>
    <w:rsid w:val="004D0B16"/>
    <w:rsid w:val="004D0B1A"/>
    <w:rsid w:val="004D2321"/>
    <w:rsid w:val="004D2C41"/>
    <w:rsid w:val="004D389F"/>
    <w:rsid w:val="004D3AF9"/>
    <w:rsid w:val="004D4029"/>
    <w:rsid w:val="004D40C8"/>
    <w:rsid w:val="004D41D3"/>
    <w:rsid w:val="004D4A64"/>
    <w:rsid w:val="004D51B4"/>
    <w:rsid w:val="004D5C06"/>
    <w:rsid w:val="004D5E82"/>
    <w:rsid w:val="004D621C"/>
    <w:rsid w:val="004D7113"/>
    <w:rsid w:val="004E05F8"/>
    <w:rsid w:val="004E2917"/>
    <w:rsid w:val="004E35D4"/>
    <w:rsid w:val="004E3E7D"/>
    <w:rsid w:val="004E48F7"/>
    <w:rsid w:val="004E5200"/>
    <w:rsid w:val="004E71D3"/>
    <w:rsid w:val="004E7A50"/>
    <w:rsid w:val="004E7B0D"/>
    <w:rsid w:val="004F00EF"/>
    <w:rsid w:val="004F0AC1"/>
    <w:rsid w:val="004F2955"/>
    <w:rsid w:val="004F3765"/>
    <w:rsid w:val="004F3B63"/>
    <w:rsid w:val="004F5959"/>
    <w:rsid w:val="004F5AFE"/>
    <w:rsid w:val="004F6006"/>
    <w:rsid w:val="004F788D"/>
    <w:rsid w:val="00501ED2"/>
    <w:rsid w:val="00502096"/>
    <w:rsid w:val="005041E6"/>
    <w:rsid w:val="005044B4"/>
    <w:rsid w:val="005046F7"/>
    <w:rsid w:val="00507EFE"/>
    <w:rsid w:val="00511FE3"/>
    <w:rsid w:val="00512504"/>
    <w:rsid w:val="005133A9"/>
    <w:rsid w:val="0051376E"/>
    <w:rsid w:val="00513F77"/>
    <w:rsid w:val="005148F8"/>
    <w:rsid w:val="00514B31"/>
    <w:rsid w:val="0051696E"/>
    <w:rsid w:val="00516CF8"/>
    <w:rsid w:val="00517FEA"/>
    <w:rsid w:val="005207A8"/>
    <w:rsid w:val="00522041"/>
    <w:rsid w:val="00522CEC"/>
    <w:rsid w:val="00523D76"/>
    <w:rsid w:val="00524C04"/>
    <w:rsid w:val="00524C2F"/>
    <w:rsid w:val="00524C99"/>
    <w:rsid w:val="00525059"/>
    <w:rsid w:val="00531163"/>
    <w:rsid w:val="00531A3F"/>
    <w:rsid w:val="00531F6B"/>
    <w:rsid w:val="0053442D"/>
    <w:rsid w:val="00535B44"/>
    <w:rsid w:val="00536F38"/>
    <w:rsid w:val="00537322"/>
    <w:rsid w:val="00537B15"/>
    <w:rsid w:val="00541438"/>
    <w:rsid w:val="00541AEA"/>
    <w:rsid w:val="00542247"/>
    <w:rsid w:val="00542330"/>
    <w:rsid w:val="005425E4"/>
    <w:rsid w:val="005429FD"/>
    <w:rsid w:val="0054373C"/>
    <w:rsid w:val="0054389A"/>
    <w:rsid w:val="005500C3"/>
    <w:rsid w:val="00550571"/>
    <w:rsid w:val="00552BA7"/>
    <w:rsid w:val="005532F2"/>
    <w:rsid w:val="00554A06"/>
    <w:rsid w:val="00555525"/>
    <w:rsid w:val="005555A9"/>
    <w:rsid w:val="0055683B"/>
    <w:rsid w:val="00557A59"/>
    <w:rsid w:val="00557D72"/>
    <w:rsid w:val="00560389"/>
    <w:rsid w:val="0056066B"/>
    <w:rsid w:val="00560898"/>
    <w:rsid w:val="00560A63"/>
    <w:rsid w:val="0056263E"/>
    <w:rsid w:val="00562D0F"/>
    <w:rsid w:val="005638C7"/>
    <w:rsid w:val="00563942"/>
    <w:rsid w:val="00563964"/>
    <w:rsid w:val="0056486E"/>
    <w:rsid w:val="00564CA5"/>
    <w:rsid w:val="00566EB3"/>
    <w:rsid w:val="00567659"/>
    <w:rsid w:val="00570163"/>
    <w:rsid w:val="00571E14"/>
    <w:rsid w:val="00571F9E"/>
    <w:rsid w:val="0057448A"/>
    <w:rsid w:val="00575328"/>
    <w:rsid w:val="00577653"/>
    <w:rsid w:val="00580692"/>
    <w:rsid w:val="0058189E"/>
    <w:rsid w:val="005818FE"/>
    <w:rsid w:val="005820F4"/>
    <w:rsid w:val="0058229C"/>
    <w:rsid w:val="00582C72"/>
    <w:rsid w:val="00582CBF"/>
    <w:rsid w:val="005845F6"/>
    <w:rsid w:val="00585FF3"/>
    <w:rsid w:val="00586529"/>
    <w:rsid w:val="00586A49"/>
    <w:rsid w:val="00590120"/>
    <w:rsid w:val="0059075C"/>
    <w:rsid w:val="0059116F"/>
    <w:rsid w:val="00592767"/>
    <w:rsid w:val="0059408C"/>
    <w:rsid w:val="005940BD"/>
    <w:rsid w:val="0059427B"/>
    <w:rsid w:val="005942AA"/>
    <w:rsid w:val="00594E1B"/>
    <w:rsid w:val="00594F7E"/>
    <w:rsid w:val="00595851"/>
    <w:rsid w:val="00596FE4"/>
    <w:rsid w:val="00597241"/>
    <w:rsid w:val="005A1F19"/>
    <w:rsid w:val="005A3E17"/>
    <w:rsid w:val="005A45EA"/>
    <w:rsid w:val="005A46CE"/>
    <w:rsid w:val="005A56B6"/>
    <w:rsid w:val="005A585E"/>
    <w:rsid w:val="005A5A84"/>
    <w:rsid w:val="005A6191"/>
    <w:rsid w:val="005A6A34"/>
    <w:rsid w:val="005A6E00"/>
    <w:rsid w:val="005A72EB"/>
    <w:rsid w:val="005A7C38"/>
    <w:rsid w:val="005B0440"/>
    <w:rsid w:val="005B0664"/>
    <w:rsid w:val="005B3C79"/>
    <w:rsid w:val="005B4857"/>
    <w:rsid w:val="005B48B3"/>
    <w:rsid w:val="005B4A2D"/>
    <w:rsid w:val="005B5275"/>
    <w:rsid w:val="005B5324"/>
    <w:rsid w:val="005C158E"/>
    <w:rsid w:val="005C2382"/>
    <w:rsid w:val="005C29E0"/>
    <w:rsid w:val="005C2D13"/>
    <w:rsid w:val="005C2F5E"/>
    <w:rsid w:val="005C349F"/>
    <w:rsid w:val="005C365A"/>
    <w:rsid w:val="005C4114"/>
    <w:rsid w:val="005C59D8"/>
    <w:rsid w:val="005C63A5"/>
    <w:rsid w:val="005C7703"/>
    <w:rsid w:val="005C79F5"/>
    <w:rsid w:val="005D0B27"/>
    <w:rsid w:val="005D173C"/>
    <w:rsid w:val="005D4227"/>
    <w:rsid w:val="005D50CB"/>
    <w:rsid w:val="005D5EB8"/>
    <w:rsid w:val="005D6BD9"/>
    <w:rsid w:val="005E3609"/>
    <w:rsid w:val="005E47DA"/>
    <w:rsid w:val="005E5FBC"/>
    <w:rsid w:val="005E60ED"/>
    <w:rsid w:val="005E66BB"/>
    <w:rsid w:val="005E6771"/>
    <w:rsid w:val="005F07D4"/>
    <w:rsid w:val="005F080D"/>
    <w:rsid w:val="005F0B64"/>
    <w:rsid w:val="005F141A"/>
    <w:rsid w:val="005F152A"/>
    <w:rsid w:val="005F1A54"/>
    <w:rsid w:val="005F1AF6"/>
    <w:rsid w:val="005F1D03"/>
    <w:rsid w:val="005F23FC"/>
    <w:rsid w:val="005F28EF"/>
    <w:rsid w:val="005F3053"/>
    <w:rsid w:val="005F3260"/>
    <w:rsid w:val="005F369C"/>
    <w:rsid w:val="005F4BE0"/>
    <w:rsid w:val="005F4EB7"/>
    <w:rsid w:val="005F63FF"/>
    <w:rsid w:val="005F6640"/>
    <w:rsid w:val="005F68C1"/>
    <w:rsid w:val="005F7501"/>
    <w:rsid w:val="005F7D53"/>
    <w:rsid w:val="0060057B"/>
    <w:rsid w:val="00601BF4"/>
    <w:rsid w:val="00601FDC"/>
    <w:rsid w:val="006032B9"/>
    <w:rsid w:val="00605BDD"/>
    <w:rsid w:val="00606082"/>
    <w:rsid w:val="00607528"/>
    <w:rsid w:val="00607CB8"/>
    <w:rsid w:val="00610FA5"/>
    <w:rsid w:val="00612E1C"/>
    <w:rsid w:val="00613D6C"/>
    <w:rsid w:val="00613E4B"/>
    <w:rsid w:val="006149A9"/>
    <w:rsid w:val="00614CEA"/>
    <w:rsid w:val="00615570"/>
    <w:rsid w:val="00615C8B"/>
    <w:rsid w:val="00615D0A"/>
    <w:rsid w:val="00617031"/>
    <w:rsid w:val="006174A3"/>
    <w:rsid w:val="00620EE8"/>
    <w:rsid w:val="006226DB"/>
    <w:rsid w:val="006235F1"/>
    <w:rsid w:val="00623C7E"/>
    <w:rsid w:val="00623F79"/>
    <w:rsid w:val="006241C2"/>
    <w:rsid w:val="0062573F"/>
    <w:rsid w:val="00625DBC"/>
    <w:rsid w:val="0062641F"/>
    <w:rsid w:val="006271AF"/>
    <w:rsid w:val="00627961"/>
    <w:rsid w:val="00627978"/>
    <w:rsid w:val="00630963"/>
    <w:rsid w:val="00631428"/>
    <w:rsid w:val="00631B2F"/>
    <w:rsid w:val="00631BC5"/>
    <w:rsid w:val="00634F32"/>
    <w:rsid w:val="0063566B"/>
    <w:rsid w:val="00635924"/>
    <w:rsid w:val="00635EC5"/>
    <w:rsid w:val="00637177"/>
    <w:rsid w:val="00640051"/>
    <w:rsid w:val="006400C7"/>
    <w:rsid w:val="00640670"/>
    <w:rsid w:val="00641061"/>
    <w:rsid w:val="006417CB"/>
    <w:rsid w:val="006427E1"/>
    <w:rsid w:val="00642A1C"/>
    <w:rsid w:val="0064402C"/>
    <w:rsid w:val="006446D4"/>
    <w:rsid w:val="00645042"/>
    <w:rsid w:val="00645BA8"/>
    <w:rsid w:val="00645F51"/>
    <w:rsid w:val="0064643C"/>
    <w:rsid w:val="006508FD"/>
    <w:rsid w:val="00650D61"/>
    <w:rsid w:val="0065186E"/>
    <w:rsid w:val="0065205F"/>
    <w:rsid w:val="00653021"/>
    <w:rsid w:val="00654ADF"/>
    <w:rsid w:val="00654D50"/>
    <w:rsid w:val="006556AD"/>
    <w:rsid w:val="0065584A"/>
    <w:rsid w:val="00656109"/>
    <w:rsid w:val="00656C23"/>
    <w:rsid w:val="00656CCA"/>
    <w:rsid w:val="00656D3E"/>
    <w:rsid w:val="00657753"/>
    <w:rsid w:val="00657CDA"/>
    <w:rsid w:val="00660458"/>
    <w:rsid w:val="00660FAA"/>
    <w:rsid w:val="00661162"/>
    <w:rsid w:val="006611EC"/>
    <w:rsid w:val="00661C2E"/>
    <w:rsid w:val="006621A0"/>
    <w:rsid w:val="00663505"/>
    <w:rsid w:val="00663EEC"/>
    <w:rsid w:val="00665BA1"/>
    <w:rsid w:val="00665E8D"/>
    <w:rsid w:val="00665FC6"/>
    <w:rsid w:val="00667EC5"/>
    <w:rsid w:val="006706C0"/>
    <w:rsid w:val="00670D50"/>
    <w:rsid w:val="00671C27"/>
    <w:rsid w:val="006721A2"/>
    <w:rsid w:val="00672300"/>
    <w:rsid w:val="00672A19"/>
    <w:rsid w:val="006733A1"/>
    <w:rsid w:val="00673F99"/>
    <w:rsid w:val="00675420"/>
    <w:rsid w:val="00680FDB"/>
    <w:rsid w:val="00681649"/>
    <w:rsid w:val="00685AD7"/>
    <w:rsid w:val="006862CB"/>
    <w:rsid w:val="00686D01"/>
    <w:rsid w:val="006870A4"/>
    <w:rsid w:val="006916F6"/>
    <w:rsid w:val="006919F5"/>
    <w:rsid w:val="00692DC4"/>
    <w:rsid w:val="00693289"/>
    <w:rsid w:val="00694A38"/>
    <w:rsid w:val="0069515A"/>
    <w:rsid w:val="0069569A"/>
    <w:rsid w:val="00695CA7"/>
    <w:rsid w:val="00697BEB"/>
    <w:rsid w:val="006A0719"/>
    <w:rsid w:val="006A2020"/>
    <w:rsid w:val="006A3183"/>
    <w:rsid w:val="006A5E5C"/>
    <w:rsid w:val="006A5F93"/>
    <w:rsid w:val="006A6275"/>
    <w:rsid w:val="006A6283"/>
    <w:rsid w:val="006A7006"/>
    <w:rsid w:val="006B0731"/>
    <w:rsid w:val="006B1B9A"/>
    <w:rsid w:val="006B4F5C"/>
    <w:rsid w:val="006B5274"/>
    <w:rsid w:val="006B544F"/>
    <w:rsid w:val="006B5FBA"/>
    <w:rsid w:val="006B779E"/>
    <w:rsid w:val="006C0152"/>
    <w:rsid w:val="006C16F7"/>
    <w:rsid w:val="006C1E89"/>
    <w:rsid w:val="006C30E1"/>
    <w:rsid w:val="006C4231"/>
    <w:rsid w:val="006C53D5"/>
    <w:rsid w:val="006C5FA7"/>
    <w:rsid w:val="006C616D"/>
    <w:rsid w:val="006C61A7"/>
    <w:rsid w:val="006C796F"/>
    <w:rsid w:val="006C7EE1"/>
    <w:rsid w:val="006D09FE"/>
    <w:rsid w:val="006D1058"/>
    <w:rsid w:val="006D10CF"/>
    <w:rsid w:val="006D11BD"/>
    <w:rsid w:val="006D35A4"/>
    <w:rsid w:val="006D3E57"/>
    <w:rsid w:val="006D4DB7"/>
    <w:rsid w:val="006D511D"/>
    <w:rsid w:val="006D55FC"/>
    <w:rsid w:val="006D663A"/>
    <w:rsid w:val="006D6EF6"/>
    <w:rsid w:val="006D773F"/>
    <w:rsid w:val="006E1E07"/>
    <w:rsid w:val="006E26A8"/>
    <w:rsid w:val="006E4E2D"/>
    <w:rsid w:val="006E66CC"/>
    <w:rsid w:val="006E67F1"/>
    <w:rsid w:val="006E78AB"/>
    <w:rsid w:val="006E7A99"/>
    <w:rsid w:val="006F161C"/>
    <w:rsid w:val="006F1795"/>
    <w:rsid w:val="006F1D12"/>
    <w:rsid w:val="006F334A"/>
    <w:rsid w:val="006F4259"/>
    <w:rsid w:val="006F4791"/>
    <w:rsid w:val="006F58E3"/>
    <w:rsid w:val="006F5E03"/>
    <w:rsid w:val="006F6037"/>
    <w:rsid w:val="006F67B2"/>
    <w:rsid w:val="006F7774"/>
    <w:rsid w:val="006F7EA4"/>
    <w:rsid w:val="00700B00"/>
    <w:rsid w:val="00701B83"/>
    <w:rsid w:val="007029F7"/>
    <w:rsid w:val="00702B5A"/>
    <w:rsid w:val="00702E1F"/>
    <w:rsid w:val="0070456B"/>
    <w:rsid w:val="00704730"/>
    <w:rsid w:val="00705B97"/>
    <w:rsid w:val="007065EB"/>
    <w:rsid w:val="00706EFD"/>
    <w:rsid w:val="00707993"/>
    <w:rsid w:val="00710C3D"/>
    <w:rsid w:val="00711795"/>
    <w:rsid w:val="0071272A"/>
    <w:rsid w:val="00712745"/>
    <w:rsid w:val="00712F5F"/>
    <w:rsid w:val="007139C0"/>
    <w:rsid w:val="00714384"/>
    <w:rsid w:val="00714393"/>
    <w:rsid w:val="0071493B"/>
    <w:rsid w:val="00714B8D"/>
    <w:rsid w:val="007160FE"/>
    <w:rsid w:val="00716505"/>
    <w:rsid w:val="00716D74"/>
    <w:rsid w:val="00717114"/>
    <w:rsid w:val="0071774F"/>
    <w:rsid w:val="00720257"/>
    <w:rsid w:val="00720837"/>
    <w:rsid w:val="00720A13"/>
    <w:rsid w:val="00721ACE"/>
    <w:rsid w:val="00721F94"/>
    <w:rsid w:val="007220ED"/>
    <w:rsid w:val="007224C4"/>
    <w:rsid w:val="00723705"/>
    <w:rsid w:val="00723C71"/>
    <w:rsid w:val="00723CEE"/>
    <w:rsid w:val="00723E21"/>
    <w:rsid w:val="00725F82"/>
    <w:rsid w:val="0072655F"/>
    <w:rsid w:val="0072681C"/>
    <w:rsid w:val="00726BDC"/>
    <w:rsid w:val="00726E71"/>
    <w:rsid w:val="007307B8"/>
    <w:rsid w:val="00731107"/>
    <w:rsid w:val="007320D6"/>
    <w:rsid w:val="00732597"/>
    <w:rsid w:val="00733645"/>
    <w:rsid w:val="00736988"/>
    <w:rsid w:val="00736ED2"/>
    <w:rsid w:val="007378C5"/>
    <w:rsid w:val="00737F18"/>
    <w:rsid w:val="00743E96"/>
    <w:rsid w:val="00744102"/>
    <w:rsid w:val="00744CE5"/>
    <w:rsid w:val="007475CC"/>
    <w:rsid w:val="00747700"/>
    <w:rsid w:val="00747E47"/>
    <w:rsid w:val="00750F4B"/>
    <w:rsid w:val="00751B26"/>
    <w:rsid w:val="00752CA0"/>
    <w:rsid w:val="00753004"/>
    <w:rsid w:val="007531B6"/>
    <w:rsid w:val="00754175"/>
    <w:rsid w:val="00754564"/>
    <w:rsid w:val="00754838"/>
    <w:rsid w:val="0075493F"/>
    <w:rsid w:val="00755DE9"/>
    <w:rsid w:val="007564D5"/>
    <w:rsid w:val="0075734D"/>
    <w:rsid w:val="00761024"/>
    <w:rsid w:val="007613B6"/>
    <w:rsid w:val="00761716"/>
    <w:rsid w:val="00761E46"/>
    <w:rsid w:val="00762963"/>
    <w:rsid w:val="00762EBA"/>
    <w:rsid w:val="00763436"/>
    <w:rsid w:val="0076481B"/>
    <w:rsid w:val="00765439"/>
    <w:rsid w:val="007662B6"/>
    <w:rsid w:val="00770366"/>
    <w:rsid w:val="00770911"/>
    <w:rsid w:val="00771385"/>
    <w:rsid w:val="00771E59"/>
    <w:rsid w:val="00771E92"/>
    <w:rsid w:val="007728AE"/>
    <w:rsid w:val="007745B8"/>
    <w:rsid w:val="007746FB"/>
    <w:rsid w:val="007751CE"/>
    <w:rsid w:val="0077624D"/>
    <w:rsid w:val="007762D5"/>
    <w:rsid w:val="007765D4"/>
    <w:rsid w:val="00776818"/>
    <w:rsid w:val="007803DB"/>
    <w:rsid w:val="0078168D"/>
    <w:rsid w:val="007823B9"/>
    <w:rsid w:val="00782AFD"/>
    <w:rsid w:val="007847E2"/>
    <w:rsid w:val="007851FF"/>
    <w:rsid w:val="00785704"/>
    <w:rsid w:val="00790209"/>
    <w:rsid w:val="007907D5"/>
    <w:rsid w:val="00790F6F"/>
    <w:rsid w:val="00791131"/>
    <w:rsid w:val="007933A9"/>
    <w:rsid w:val="00795568"/>
    <w:rsid w:val="007959E2"/>
    <w:rsid w:val="0079636F"/>
    <w:rsid w:val="0079728D"/>
    <w:rsid w:val="007A03E1"/>
    <w:rsid w:val="007A0C8C"/>
    <w:rsid w:val="007A1DE6"/>
    <w:rsid w:val="007A1FC4"/>
    <w:rsid w:val="007A2B2C"/>
    <w:rsid w:val="007A310F"/>
    <w:rsid w:val="007A3235"/>
    <w:rsid w:val="007A4533"/>
    <w:rsid w:val="007A46DA"/>
    <w:rsid w:val="007A50E8"/>
    <w:rsid w:val="007A6B0A"/>
    <w:rsid w:val="007A6FB4"/>
    <w:rsid w:val="007B06C5"/>
    <w:rsid w:val="007B19C6"/>
    <w:rsid w:val="007B3630"/>
    <w:rsid w:val="007B388D"/>
    <w:rsid w:val="007B3F13"/>
    <w:rsid w:val="007B4DB6"/>
    <w:rsid w:val="007B51E0"/>
    <w:rsid w:val="007B5C48"/>
    <w:rsid w:val="007B68E4"/>
    <w:rsid w:val="007B7475"/>
    <w:rsid w:val="007B78E2"/>
    <w:rsid w:val="007B7FDD"/>
    <w:rsid w:val="007C02C5"/>
    <w:rsid w:val="007C1545"/>
    <w:rsid w:val="007C24B7"/>
    <w:rsid w:val="007C3650"/>
    <w:rsid w:val="007C36F6"/>
    <w:rsid w:val="007C414F"/>
    <w:rsid w:val="007C425F"/>
    <w:rsid w:val="007C6597"/>
    <w:rsid w:val="007C6816"/>
    <w:rsid w:val="007C69F2"/>
    <w:rsid w:val="007C6C01"/>
    <w:rsid w:val="007D1472"/>
    <w:rsid w:val="007D1809"/>
    <w:rsid w:val="007D1B7A"/>
    <w:rsid w:val="007D1C8D"/>
    <w:rsid w:val="007D22F5"/>
    <w:rsid w:val="007D2EBA"/>
    <w:rsid w:val="007D3375"/>
    <w:rsid w:val="007D4126"/>
    <w:rsid w:val="007D5399"/>
    <w:rsid w:val="007D62BB"/>
    <w:rsid w:val="007D6DCD"/>
    <w:rsid w:val="007E0E97"/>
    <w:rsid w:val="007E1766"/>
    <w:rsid w:val="007E18CB"/>
    <w:rsid w:val="007E3A85"/>
    <w:rsid w:val="007E4227"/>
    <w:rsid w:val="007E50DF"/>
    <w:rsid w:val="007E5BB9"/>
    <w:rsid w:val="007E61AF"/>
    <w:rsid w:val="007E7838"/>
    <w:rsid w:val="007E7F35"/>
    <w:rsid w:val="007F0289"/>
    <w:rsid w:val="007F0C3A"/>
    <w:rsid w:val="007F0E2A"/>
    <w:rsid w:val="007F22AF"/>
    <w:rsid w:val="007F30AD"/>
    <w:rsid w:val="007F319F"/>
    <w:rsid w:val="007F4DD2"/>
    <w:rsid w:val="007F550F"/>
    <w:rsid w:val="0080114F"/>
    <w:rsid w:val="008012D9"/>
    <w:rsid w:val="008018F6"/>
    <w:rsid w:val="00802872"/>
    <w:rsid w:val="00803A56"/>
    <w:rsid w:val="00804116"/>
    <w:rsid w:val="008041CD"/>
    <w:rsid w:val="00804BF2"/>
    <w:rsid w:val="00805603"/>
    <w:rsid w:val="00805EE3"/>
    <w:rsid w:val="0081078E"/>
    <w:rsid w:val="008107F1"/>
    <w:rsid w:val="00810BED"/>
    <w:rsid w:val="0081108A"/>
    <w:rsid w:val="00812C0D"/>
    <w:rsid w:val="00812E26"/>
    <w:rsid w:val="0081376A"/>
    <w:rsid w:val="00813D11"/>
    <w:rsid w:val="00813F05"/>
    <w:rsid w:val="0081570B"/>
    <w:rsid w:val="00815E6F"/>
    <w:rsid w:val="008161DF"/>
    <w:rsid w:val="00816292"/>
    <w:rsid w:val="00817041"/>
    <w:rsid w:val="00817BC0"/>
    <w:rsid w:val="00820642"/>
    <w:rsid w:val="00820A34"/>
    <w:rsid w:val="00820ADF"/>
    <w:rsid w:val="00820D74"/>
    <w:rsid w:val="00820E57"/>
    <w:rsid w:val="00821B85"/>
    <w:rsid w:val="00822600"/>
    <w:rsid w:val="00824FB9"/>
    <w:rsid w:val="0082523F"/>
    <w:rsid w:val="0082646C"/>
    <w:rsid w:val="0082670D"/>
    <w:rsid w:val="008273E3"/>
    <w:rsid w:val="008277A0"/>
    <w:rsid w:val="00827FF2"/>
    <w:rsid w:val="008315FB"/>
    <w:rsid w:val="00833FD7"/>
    <w:rsid w:val="008343CB"/>
    <w:rsid w:val="00834A2B"/>
    <w:rsid w:val="00834F44"/>
    <w:rsid w:val="00835FC6"/>
    <w:rsid w:val="00836657"/>
    <w:rsid w:val="008403DB"/>
    <w:rsid w:val="0084254D"/>
    <w:rsid w:val="0084312D"/>
    <w:rsid w:val="008431DB"/>
    <w:rsid w:val="008441BA"/>
    <w:rsid w:val="008443DC"/>
    <w:rsid w:val="00844BE2"/>
    <w:rsid w:val="00844BF8"/>
    <w:rsid w:val="0084599A"/>
    <w:rsid w:val="00845F6B"/>
    <w:rsid w:val="00846CE2"/>
    <w:rsid w:val="00850336"/>
    <w:rsid w:val="00851F8B"/>
    <w:rsid w:val="008525D3"/>
    <w:rsid w:val="00853FAF"/>
    <w:rsid w:val="0085653D"/>
    <w:rsid w:val="00856DF7"/>
    <w:rsid w:val="00857032"/>
    <w:rsid w:val="00857129"/>
    <w:rsid w:val="0085722F"/>
    <w:rsid w:val="00857271"/>
    <w:rsid w:val="00860295"/>
    <w:rsid w:val="00861403"/>
    <w:rsid w:val="0086262C"/>
    <w:rsid w:val="0086274E"/>
    <w:rsid w:val="008627D8"/>
    <w:rsid w:val="00862C55"/>
    <w:rsid w:val="00865591"/>
    <w:rsid w:val="008661E4"/>
    <w:rsid w:val="008662A3"/>
    <w:rsid w:val="008669CB"/>
    <w:rsid w:val="008672EF"/>
    <w:rsid w:val="008672F8"/>
    <w:rsid w:val="0086799B"/>
    <w:rsid w:val="00867D0F"/>
    <w:rsid w:val="008703A0"/>
    <w:rsid w:val="008707EE"/>
    <w:rsid w:val="00871454"/>
    <w:rsid w:val="00871954"/>
    <w:rsid w:val="00871F9E"/>
    <w:rsid w:val="00873435"/>
    <w:rsid w:val="0087356D"/>
    <w:rsid w:val="008743DD"/>
    <w:rsid w:val="0087638F"/>
    <w:rsid w:val="00877634"/>
    <w:rsid w:val="00877676"/>
    <w:rsid w:val="008821B5"/>
    <w:rsid w:val="00882A5B"/>
    <w:rsid w:val="00882B6B"/>
    <w:rsid w:val="00883301"/>
    <w:rsid w:val="008834D5"/>
    <w:rsid w:val="00884C45"/>
    <w:rsid w:val="00885516"/>
    <w:rsid w:val="0088569A"/>
    <w:rsid w:val="00886C64"/>
    <w:rsid w:val="00887E2F"/>
    <w:rsid w:val="008926C6"/>
    <w:rsid w:val="00892967"/>
    <w:rsid w:val="008929DD"/>
    <w:rsid w:val="00892C98"/>
    <w:rsid w:val="00893251"/>
    <w:rsid w:val="008934B7"/>
    <w:rsid w:val="00893BB4"/>
    <w:rsid w:val="00893C74"/>
    <w:rsid w:val="00894BFF"/>
    <w:rsid w:val="00895CC1"/>
    <w:rsid w:val="00896D6F"/>
    <w:rsid w:val="00897286"/>
    <w:rsid w:val="008A16CD"/>
    <w:rsid w:val="008A2FB0"/>
    <w:rsid w:val="008A36D0"/>
    <w:rsid w:val="008A37B5"/>
    <w:rsid w:val="008A4390"/>
    <w:rsid w:val="008A4CE1"/>
    <w:rsid w:val="008A5DB7"/>
    <w:rsid w:val="008A65D6"/>
    <w:rsid w:val="008B080B"/>
    <w:rsid w:val="008B23BF"/>
    <w:rsid w:val="008B31EF"/>
    <w:rsid w:val="008B32CE"/>
    <w:rsid w:val="008B598E"/>
    <w:rsid w:val="008B5E28"/>
    <w:rsid w:val="008B6116"/>
    <w:rsid w:val="008B7E4B"/>
    <w:rsid w:val="008C022A"/>
    <w:rsid w:val="008C0899"/>
    <w:rsid w:val="008C30B9"/>
    <w:rsid w:val="008C3AB2"/>
    <w:rsid w:val="008C70F2"/>
    <w:rsid w:val="008C73EF"/>
    <w:rsid w:val="008C748D"/>
    <w:rsid w:val="008C7D0C"/>
    <w:rsid w:val="008D1728"/>
    <w:rsid w:val="008D27CB"/>
    <w:rsid w:val="008D2A3F"/>
    <w:rsid w:val="008D32BA"/>
    <w:rsid w:val="008D35B0"/>
    <w:rsid w:val="008D36C9"/>
    <w:rsid w:val="008D3D96"/>
    <w:rsid w:val="008D3FA0"/>
    <w:rsid w:val="008D453B"/>
    <w:rsid w:val="008D4B3A"/>
    <w:rsid w:val="008D51FF"/>
    <w:rsid w:val="008D62D5"/>
    <w:rsid w:val="008D64AF"/>
    <w:rsid w:val="008D67DD"/>
    <w:rsid w:val="008D6F0F"/>
    <w:rsid w:val="008E3710"/>
    <w:rsid w:val="008E3815"/>
    <w:rsid w:val="008E3A22"/>
    <w:rsid w:val="008E567A"/>
    <w:rsid w:val="008E5B0F"/>
    <w:rsid w:val="008E6F69"/>
    <w:rsid w:val="008E7A4D"/>
    <w:rsid w:val="008F0647"/>
    <w:rsid w:val="008F0950"/>
    <w:rsid w:val="008F3DFE"/>
    <w:rsid w:val="0090007F"/>
    <w:rsid w:val="00902897"/>
    <w:rsid w:val="00902EDD"/>
    <w:rsid w:val="00903407"/>
    <w:rsid w:val="009035DC"/>
    <w:rsid w:val="00903997"/>
    <w:rsid w:val="00903E2E"/>
    <w:rsid w:val="00904803"/>
    <w:rsid w:val="00904BB1"/>
    <w:rsid w:val="00904C55"/>
    <w:rsid w:val="00905F2E"/>
    <w:rsid w:val="00906D04"/>
    <w:rsid w:val="00907826"/>
    <w:rsid w:val="00907AA1"/>
    <w:rsid w:val="009103E1"/>
    <w:rsid w:val="009110E6"/>
    <w:rsid w:val="009112D3"/>
    <w:rsid w:val="00912E18"/>
    <w:rsid w:val="009153C9"/>
    <w:rsid w:val="00916FD7"/>
    <w:rsid w:val="0091743C"/>
    <w:rsid w:val="009205EA"/>
    <w:rsid w:val="0092141E"/>
    <w:rsid w:val="00921AFF"/>
    <w:rsid w:val="009223D5"/>
    <w:rsid w:val="009228E1"/>
    <w:rsid w:val="00922A62"/>
    <w:rsid w:val="009267CE"/>
    <w:rsid w:val="00926D9F"/>
    <w:rsid w:val="009308A9"/>
    <w:rsid w:val="0093173C"/>
    <w:rsid w:val="00933A5A"/>
    <w:rsid w:val="0093443F"/>
    <w:rsid w:val="0093491F"/>
    <w:rsid w:val="009361D4"/>
    <w:rsid w:val="0093705A"/>
    <w:rsid w:val="00937590"/>
    <w:rsid w:val="009379FD"/>
    <w:rsid w:val="00940930"/>
    <w:rsid w:val="00941010"/>
    <w:rsid w:val="00941756"/>
    <w:rsid w:val="00941C83"/>
    <w:rsid w:val="00941DAC"/>
    <w:rsid w:val="009431CA"/>
    <w:rsid w:val="00943446"/>
    <w:rsid w:val="00944012"/>
    <w:rsid w:val="00945070"/>
    <w:rsid w:val="00945297"/>
    <w:rsid w:val="00945B46"/>
    <w:rsid w:val="00945EF8"/>
    <w:rsid w:val="00946F55"/>
    <w:rsid w:val="00947D55"/>
    <w:rsid w:val="0095015B"/>
    <w:rsid w:val="0095242D"/>
    <w:rsid w:val="009528AE"/>
    <w:rsid w:val="00953394"/>
    <w:rsid w:val="00953520"/>
    <w:rsid w:val="009546C6"/>
    <w:rsid w:val="00954B34"/>
    <w:rsid w:val="00955FFA"/>
    <w:rsid w:val="00956113"/>
    <w:rsid w:val="00956145"/>
    <w:rsid w:val="00957268"/>
    <w:rsid w:val="00957AA9"/>
    <w:rsid w:val="00957BCE"/>
    <w:rsid w:val="00960294"/>
    <w:rsid w:val="009604DB"/>
    <w:rsid w:val="009621F7"/>
    <w:rsid w:val="00962C4F"/>
    <w:rsid w:val="00963CAF"/>
    <w:rsid w:val="0096407E"/>
    <w:rsid w:val="009648CF"/>
    <w:rsid w:val="00966A55"/>
    <w:rsid w:val="00966EEF"/>
    <w:rsid w:val="00966F64"/>
    <w:rsid w:val="0097087B"/>
    <w:rsid w:val="00970D32"/>
    <w:rsid w:val="00970EC4"/>
    <w:rsid w:val="00970F24"/>
    <w:rsid w:val="00971E22"/>
    <w:rsid w:val="009725DF"/>
    <w:rsid w:val="00972ECA"/>
    <w:rsid w:val="00974574"/>
    <w:rsid w:val="00975FF6"/>
    <w:rsid w:val="009809B3"/>
    <w:rsid w:val="00980E7F"/>
    <w:rsid w:val="00982252"/>
    <w:rsid w:val="00983355"/>
    <w:rsid w:val="009836ED"/>
    <w:rsid w:val="00984039"/>
    <w:rsid w:val="0098430A"/>
    <w:rsid w:val="00984362"/>
    <w:rsid w:val="0098493B"/>
    <w:rsid w:val="0098574A"/>
    <w:rsid w:val="00985A63"/>
    <w:rsid w:val="00985AD4"/>
    <w:rsid w:val="00986EFA"/>
    <w:rsid w:val="00987133"/>
    <w:rsid w:val="0098771A"/>
    <w:rsid w:val="00987DBC"/>
    <w:rsid w:val="00987F73"/>
    <w:rsid w:val="009901EA"/>
    <w:rsid w:val="0099042C"/>
    <w:rsid w:val="00991E47"/>
    <w:rsid w:val="00991F26"/>
    <w:rsid w:val="00992AF9"/>
    <w:rsid w:val="00992EDB"/>
    <w:rsid w:val="0099488A"/>
    <w:rsid w:val="009959AF"/>
    <w:rsid w:val="00995BCD"/>
    <w:rsid w:val="0099639C"/>
    <w:rsid w:val="00996C52"/>
    <w:rsid w:val="00996CA9"/>
    <w:rsid w:val="00996EB5"/>
    <w:rsid w:val="009974D8"/>
    <w:rsid w:val="0099758D"/>
    <w:rsid w:val="009979AE"/>
    <w:rsid w:val="009A0155"/>
    <w:rsid w:val="009A13AD"/>
    <w:rsid w:val="009A210A"/>
    <w:rsid w:val="009A3384"/>
    <w:rsid w:val="009A361B"/>
    <w:rsid w:val="009A427D"/>
    <w:rsid w:val="009A5AE7"/>
    <w:rsid w:val="009A73A4"/>
    <w:rsid w:val="009A7909"/>
    <w:rsid w:val="009B0C15"/>
    <w:rsid w:val="009B1DE1"/>
    <w:rsid w:val="009B268A"/>
    <w:rsid w:val="009B2740"/>
    <w:rsid w:val="009B2938"/>
    <w:rsid w:val="009B41AA"/>
    <w:rsid w:val="009B497A"/>
    <w:rsid w:val="009B55AD"/>
    <w:rsid w:val="009B597C"/>
    <w:rsid w:val="009B5EE3"/>
    <w:rsid w:val="009B62CA"/>
    <w:rsid w:val="009B6E8E"/>
    <w:rsid w:val="009C0B2B"/>
    <w:rsid w:val="009C160F"/>
    <w:rsid w:val="009C1B5A"/>
    <w:rsid w:val="009C2330"/>
    <w:rsid w:val="009C241B"/>
    <w:rsid w:val="009C35BE"/>
    <w:rsid w:val="009C3EC1"/>
    <w:rsid w:val="009C6DAB"/>
    <w:rsid w:val="009C6E48"/>
    <w:rsid w:val="009D19CB"/>
    <w:rsid w:val="009D19DE"/>
    <w:rsid w:val="009D2EA6"/>
    <w:rsid w:val="009D3064"/>
    <w:rsid w:val="009D3781"/>
    <w:rsid w:val="009D3ABF"/>
    <w:rsid w:val="009D3FBA"/>
    <w:rsid w:val="009D4DCF"/>
    <w:rsid w:val="009D4E5B"/>
    <w:rsid w:val="009D504C"/>
    <w:rsid w:val="009D57DA"/>
    <w:rsid w:val="009D61CC"/>
    <w:rsid w:val="009D63C4"/>
    <w:rsid w:val="009D65A9"/>
    <w:rsid w:val="009D721E"/>
    <w:rsid w:val="009E015D"/>
    <w:rsid w:val="009E0D75"/>
    <w:rsid w:val="009E18A9"/>
    <w:rsid w:val="009E1B76"/>
    <w:rsid w:val="009E1DC6"/>
    <w:rsid w:val="009E2E81"/>
    <w:rsid w:val="009E3361"/>
    <w:rsid w:val="009E5015"/>
    <w:rsid w:val="009E66C9"/>
    <w:rsid w:val="009E7D32"/>
    <w:rsid w:val="009F0AF9"/>
    <w:rsid w:val="009F11B0"/>
    <w:rsid w:val="009F1A2A"/>
    <w:rsid w:val="009F26A9"/>
    <w:rsid w:val="009F61E0"/>
    <w:rsid w:val="009F6C1F"/>
    <w:rsid w:val="009F7BDA"/>
    <w:rsid w:val="009F7F7F"/>
    <w:rsid w:val="00A00B54"/>
    <w:rsid w:val="00A00B56"/>
    <w:rsid w:val="00A01609"/>
    <w:rsid w:val="00A01C9C"/>
    <w:rsid w:val="00A01F87"/>
    <w:rsid w:val="00A03E3E"/>
    <w:rsid w:val="00A05B4D"/>
    <w:rsid w:val="00A06D0D"/>
    <w:rsid w:val="00A06D46"/>
    <w:rsid w:val="00A10DB5"/>
    <w:rsid w:val="00A10DDD"/>
    <w:rsid w:val="00A11A4B"/>
    <w:rsid w:val="00A14E63"/>
    <w:rsid w:val="00A15158"/>
    <w:rsid w:val="00A153E1"/>
    <w:rsid w:val="00A16BCF"/>
    <w:rsid w:val="00A176EE"/>
    <w:rsid w:val="00A1772F"/>
    <w:rsid w:val="00A2016A"/>
    <w:rsid w:val="00A23280"/>
    <w:rsid w:val="00A23A76"/>
    <w:rsid w:val="00A2420D"/>
    <w:rsid w:val="00A24805"/>
    <w:rsid w:val="00A2517F"/>
    <w:rsid w:val="00A254B6"/>
    <w:rsid w:val="00A260D9"/>
    <w:rsid w:val="00A26A68"/>
    <w:rsid w:val="00A2714C"/>
    <w:rsid w:val="00A274A1"/>
    <w:rsid w:val="00A27F75"/>
    <w:rsid w:val="00A313E5"/>
    <w:rsid w:val="00A31400"/>
    <w:rsid w:val="00A31CF6"/>
    <w:rsid w:val="00A32C20"/>
    <w:rsid w:val="00A33615"/>
    <w:rsid w:val="00A33E51"/>
    <w:rsid w:val="00A37B9F"/>
    <w:rsid w:val="00A415EF"/>
    <w:rsid w:val="00A425A7"/>
    <w:rsid w:val="00A426EE"/>
    <w:rsid w:val="00A439DE"/>
    <w:rsid w:val="00A445C2"/>
    <w:rsid w:val="00A45EB9"/>
    <w:rsid w:val="00A46273"/>
    <w:rsid w:val="00A5100F"/>
    <w:rsid w:val="00A518E0"/>
    <w:rsid w:val="00A531BD"/>
    <w:rsid w:val="00A540ED"/>
    <w:rsid w:val="00A542F5"/>
    <w:rsid w:val="00A5437F"/>
    <w:rsid w:val="00A54ECD"/>
    <w:rsid w:val="00A57683"/>
    <w:rsid w:val="00A5775C"/>
    <w:rsid w:val="00A60133"/>
    <w:rsid w:val="00A603C2"/>
    <w:rsid w:val="00A6058A"/>
    <w:rsid w:val="00A60DCB"/>
    <w:rsid w:val="00A6108D"/>
    <w:rsid w:val="00A6231F"/>
    <w:rsid w:val="00A62A66"/>
    <w:rsid w:val="00A63F7C"/>
    <w:rsid w:val="00A63F99"/>
    <w:rsid w:val="00A677C3"/>
    <w:rsid w:val="00A67A91"/>
    <w:rsid w:val="00A70B1E"/>
    <w:rsid w:val="00A70ED7"/>
    <w:rsid w:val="00A71645"/>
    <w:rsid w:val="00A721EC"/>
    <w:rsid w:val="00A72D1E"/>
    <w:rsid w:val="00A73B72"/>
    <w:rsid w:val="00A75D44"/>
    <w:rsid w:val="00A76093"/>
    <w:rsid w:val="00A7641F"/>
    <w:rsid w:val="00A773E1"/>
    <w:rsid w:val="00A77494"/>
    <w:rsid w:val="00A80E33"/>
    <w:rsid w:val="00A820EB"/>
    <w:rsid w:val="00A828A4"/>
    <w:rsid w:val="00A829AA"/>
    <w:rsid w:val="00A82D49"/>
    <w:rsid w:val="00A83E82"/>
    <w:rsid w:val="00A84790"/>
    <w:rsid w:val="00A84992"/>
    <w:rsid w:val="00A86CC9"/>
    <w:rsid w:val="00A87594"/>
    <w:rsid w:val="00A90337"/>
    <w:rsid w:val="00A903E2"/>
    <w:rsid w:val="00A91762"/>
    <w:rsid w:val="00A91931"/>
    <w:rsid w:val="00A91FDD"/>
    <w:rsid w:val="00A92EFA"/>
    <w:rsid w:val="00A9325A"/>
    <w:rsid w:val="00A94258"/>
    <w:rsid w:val="00A94F29"/>
    <w:rsid w:val="00A97AB7"/>
    <w:rsid w:val="00A97B5C"/>
    <w:rsid w:val="00AA071C"/>
    <w:rsid w:val="00AA0BD4"/>
    <w:rsid w:val="00AA0C8B"/>
    <w:rsid w:val="00AA0F30"/>
    <w:rsid w:val="00AA425B"/>
    <w:rsid w:val="00AA4DF4"/>
    <w:rsid w:val="00AA51B3"/>
    <w:rsid w:val="00AA59D5"/>
    <w:rsid w:val="00AA59EE"/>
    <w:rsid w:val="00AA64DA"/>
    <w:rsid w:val="00AA6E81"/>
    <w:rsid w:val="00AA6F67"/>
    <w:rsid w:val="00AA7E79"/>
    <w:rsid w:val="00AB05B9"/>
    <w:rsid w:val="00AB091C"/>
    <w:rsid w:val="00AB135B"/>
    <w:rsid w:val="00AB170F"/>
    <w:rsid w:val="00AB1834"/>
    <w:rsid w:val="00AB335D"/>
    <w:rsid w:val="00AB338B"/>
    <w:rsid w:val="00AB3619"/>
    <w:rsid w:val="00AB45B9"/>
    <w:rsid w:val="00AB4B3F"/>
    <w:rsid w:val="00AB4D1B"/>
    <w:rsid w:val="00AB5F83"/>
    <w:rsid w:val="00AC142D"/>
    <w:rsid w:val="00AC1462"/>
    <w:rsid w:val="00AC15F5"/>
    <w:rsid w:val="00AC1CA7"/>
    <w:rsid w:val="00AC2161"/>
    <w:rsid w:val="00AC2AA7"/>
    <w:rsid w:val="00AC3185"/>
    <w:rsid w:val="00AC464D"/>
    <w:rsid w:val="00AC4B3B"/>
    <w:rsid w:val="00AC4CE7"/>
    <w:rsid w:val="00AC5085"/>
    <w:rsid w:val="00AC66D2"/>
    <w:rsid w:val="00AD0366"/>
    <w:rsid w:val="00AD0482"/>
    <w:rsid w:val="00AD0C0B"/>
    <w:rsid w:val="00AD2360"/>
    <w:rsid w:val="00AD3431"/>
    <w:rsid w:val="00AD4928"/>
    <w:rsid w:val="00AD49B5"/>
    <w:rsid w:val="00AD4CE1"/>
    <w:rsid w:val="00AD4E06"/>
    <w:rsid w:val="00AD53AD"/>
    <w:rsid w:val="00AE1BE8"/>
    <w:rsid w:val="00AE1EF2"/>
    <w:rsid w:val="00AE1F33"/>
    <w:rsid w:val="00AE215D"/>
    <w:rsid w:val="00AE499F"/>
    <w:rsid w:val="00AE7522"/>
    <w:rsid w:val="00AE7B5A"/>
    <w:rsid w:val="00AF1998"/>
    <w:rsid w:val="00AF2D90"/>
    <w:rsid w:val="00AF2E7F"/>
    <w:rsid w:val="00AF3D38"/>
    <w:rsid w:val="00AF4AC3"/>
    <w:rsid w:val="00AF6129"/>
    <w:rsid w:val="00AF6A44"/>
    <w:rsid w:val="00AF709B"/>
    <w:rsid w:val="00AF75B2"/>
    <w:rsid w:val="00B01553"/>
    <w:rsid w:val="00B01647"/>
    <w:rsid w:val="00B02AFA"/>
    <w:rsid w:val="00B02C76"/>
    <w:rsid w:val="00B03664"/>
    <w:rsid w:val="00B036FC"/>
    <w:rsid w:val="00B056D3"/>
    <w:rsid w:val="00B059EA"/>
    <w:rsid w:val="00B05F20"/>
    <w:rsid w:val="00B06143"/>
    <w:rsid w:val="00B0682B"/>
    <w:rsid w:val="00B06C58"/>
    <w:rsid w:val="00B07003"/>
    <w:rsid w:val="00B0707D"/>
    <w:rsid w:val="00B07173"/>
    <w:rsid w:val="00B07953"/>
    <w:rsid w:val="00B1121E"/>
    <w:rsid w:val="00B112D7"/>
    <w:rsid w:val="00B1165E"/>
    <w:rsid w:val="00B1176D"/>
    <w:rsid w:val="00B1182D"/>
    <w:rsid w:val="00B12134"/>
    <w:rsid w:val="00B12466"/>
    <w:rsid w:val="00B13F36"/>
    <w:rsid w:val="00B14174"/>
    <w:rsid w:val="00B14B4E"/>
    <w:rsid w:val="00B151BC"/>
    <w:rsid w:val="00B153EF"/>
    <w:rsid w:val="00B16678"/>
    <w:rsid w:val="00B17F02"/>
    <w:rsid w:val="00B20D1C"/>
    <w:rsid w:val="00B21A66"/>
    <w:rsid w:val="00B22D9E"/>
    <w:rsid w:val="00B252B0"/>
    <w:rsid w:val="00B260E0"/>
    <w:rsid w:val="00B30064"/>
    <w:rsid w:val="00B31466"/>
    <w:rsid w:val="00B317C5"/>
    <w:rsid w:val="00B32975"/>
    <w:rsid w:val="00B3300D"/>
    <w:rsid w:val="00B33289"/>
    <w:rsid w:val="00B377BE"/>
    <w:rsid w:val="00B377EF"/>
    <w:rsid w:val="00B37D6A"/>
    <w:rsid w:val="00B428D3"/>
    <w:rsid w:val="00B43172"/>
    <w:rsid w:val="00B43ED9"/>
    <w:rsid w:val="00B45341"/>
    <w:rsid w:val="00B457AA"/>
    <w:rsid w:val="00B45BF1"/>
    <w:rsid w:val="00B466C6"/>
    <w:rsid w:val="00B46A71"/>
    <w:rsid w:val="00B50010"/>
    <w:rsid w:val="00B52854"/>
    <w:rsid w:val="00B54BCE"/>
    <w:rsid w:val="00B554C1"/>
    <w:rsid w:val="00B56E10"/>
    <w:rsid w:val="00B57422"/>
    <w:rsid w:val="00B57A92"/>
    <w:rsid w:val="00B60676"/>
    <w:rsid w:val="00B60733"/>
    <w:rsid w:val="00B60E42"/>
    <w:rsid w:val="00B63541"/>
    <w:rsid w:val="00B63911"/>
    <w:rsid w:val="00B63C28"/>
    <w:rsid w:val="00B646E8"/>
    <w:rsid w:val="00B66925"/>
    <w:rsid w:val="00B66D26"/>
    <w:rsid w:val="00B671C6"/>
    <w:rsid w:val="00B677DE"/>
    <w:rsid w:val="00B67E95"/>
    <w:rsid w:val="00B72305"/>
    <w:rsid w:val="00B72835"/>
    <w:rsid w:val="00B72D26"/>
    <w:rsid w:val="00B76BFE"/>
    <w:rsid w:val="00B77C3A"/>
    <w:rsid w:val="00B80334"/>
    <w:rsid w:val="00B8039A"/>
    <w:rsid w:val="00B82410"/>
    <w:rsid w:val="00B829E2"/>
    <w:rsid w:val="00B83463"/>
    <w:rsid w:val="00B83BBD"/>
    <w:rsid w:val="00B85832"/>
    <w:rsid w:val="00B85949"/>
    <w:rsid w:val="00B85CC2"/>
    <w:rsid w:val="00B8696F"/>
    <w:rsid w:val="00B90A0B"/>
    <w:rsid w:val="00B91362"/>
    <w:rsid w:val="00B9281F"/>
    <w:rsid w:val="00B92D59"/>
    <w:rsid w:val="00B931C6"/>
    <w:rsid w:val="00B93B24"/>
    <w:rsid w:val="00B93CA8"/>
    <w:rsid w:val="00B941D1"/>
    <w:rsid w:val="00B949C3"/>
    <w:rsid w:val="00B94CFC"/>
    <w:rsid w:val="00B94F44"/>
    <w:rsid w:val="00B95E5B"/>
    <w:rsid w:val="00B9602E"/>
    <w:rsid w:val="00B97147"/>
    <w:rsid w:val="00B973B7"/>
    <w:rsid w:val="00B9764E"/>
    <w:rsid w:val="00B97771"/>
    <w:rsid w:val="00BA011E"/>
    <w:rsid w:val="00BA0BFF"/>
    <w:rsid w:val="00BA0CD0"/>
    <w:rsid w:val="00BA2CA5"/>
    <w:rsid w:val="00BA312F"/>
    <w:rsid w:val="00BA5809"/>
    <w:rsid w:val="00BB06FA"/>
    <w:rsid w:val="00BB1196"/>
    <w:rsid w:val="00BB1429"/>
    <w:rsid w:val="00BB1A7A"/>
    <w:rsid w:val="00BB2131"/>
    <w:rsid w:val="00BB2356"/>
    <w:rsid w:val="00BB2CC5"/>
    <w:rsid w:val="00BB31A2"/>
    <w:rsid w:val="00BB4213"/>
    <w:rsid w:val="00BB511E"/>
    <w:rsid w:val="00BB6282"/>
    <w:rsid w:val="00BB62EE"/>
    <w:rsid w:val="00BB7A6A"/>
    <w:rsid w:val="00BB7A75"/>
    <w:rsid w:val="00BC0C76"/>
    <w:rsid w:val="00BC0E70"/>
    <w:rsid w:val="00BC1341"/>
    <w:rsid w:val="00BC1492"/>
    <w:rsid w:val="00BC1796"/>
    <w:rsid w:val="00BC24EE"/>
    <w:rsid w:val="00BC280B"/>
    <w:rsid w:val="00BC2D71"/>
    <w:rsid w:val="00BC2DC8"/>
    <w:rsid w:val="00BC4174"/>
    <w:rsid w:val="00BC45D4"/>
    <w:rsid w:val="00BC5E1E"/>
    <w:rsid w:val="00BC6798"/>
    <w:rsid w:val="00BC6A5C"/>
    <w:rsid w:val="00BC6C9D"/>
    <w:rsid w:val="00BC739A"/>
    <w:rsid w:val="00BC7AB3"/>
    <w:rsid w:val="00BD024D"/>
    <w:rsid w:val="00BD08D1"/>
    <w:rsid w:val="00BD103F"/>
    <w:rsid w:val="00BD217D"/>
    <w:rsid w:val="00BD2918"/>
    <w:rsid w:val="00BD2E56"/>
    <w:rsid w:val="00BD2EC4"/>
    <w:rsid w:val="00BD75E7"/>
    <w:rsid w:val="00BE076A"/>
    <w:rsid w:val="00BE09D9"/>
    <w:rsid w:val="00BE0AD2"/>
    <w:rsid w:val="00BE122F"/>
    <w:rsid w:val="00BE31DA"/>
    <w:rsid w:val="00BE4E88"/>
    <w:rsid w:val="00BE53D9"/>
    <w:rsid w:val="00BE5EA2"/>
    <w:rsid w:val="00BE66B2"/>
    <w:rsid w:val="00BE72E6"/>
    <w:rsid w:val="00BF0120"/>
    <w:rsid w:val="00BF1753"/>
    <w:rsid w:val="00BF18B4"/>
    <w:rsid w:val="00BF287F"/>
    <w:rsid w:val="00BF33A2"/>
    <w:rsid w:val="00BF38CF"/>
    <w:rsid w:val="00BF4117"/>
    <w:rsid w:val="00BF6551"/>
    <w:rsid w:val="00BF694E"/>
    <w:rsid w:val="00BF7071"/>
    <w:rsid w:val="00BF7BA5"/>
    <w:rsid w:val="00C002DE"/>
    <w:rsid w:val="00C019B0"/>
    <w:rsid w:val="00C0203F"/>
    <w:rsid w:val="00C02627"/>
    <w:rsid w:val="00C02E0B"/>
    <w:rsid w:val="00C02E63"/>
    <w:rsid w:val="00C03037"/>
    <w:rsid w:val="00C03355"/>
    <w:rsid w:val="00C049B8"/>
    <w:rsid w:val="00C0504E"/>
    <w:rsid w:val="00C054F4"/>
    <w:rsid w:val="00C0610C"/>
    <w:rsid w:val="00C06E21"/>
    <w:rsid w:val="00C07528"/>
    <w:rsid w:val="00C07547"/>
    <w:rsid w:val="00C075B7"/>
    <w:rsid w:val="00C07643"/>
    <w:rsid w:val="00C07899"/>
    <w:rsid w:val="00C104DC"/>
    <w:rsid w:val="00C10718"/>
    <w:rsid w:val="00C108CC"/>
    <w:rsid w:val="00C10BF2"/>
    <w:rsid w:val="00C11311"/>
    <w:rsid w:val="00C11630"/>
    <w:rsid w:val="00C13138"/>
    <w:rsid w:val="00C15241"/>
    <w:rsid w:val="00C16A4C"/>
    <w:rsid w:val="00C172F5"/>
    <w:rsid w:val="00C203EF"/>
    <w:rsid w:val="00C21D0C"/>
    <w:rsid w:val="00C242AE"/>
    <w:rsid w:val="00C25E8D"/>
    <w:rsid w:val="00C262AF"/>
    <w:rsid w:val="00C26BE6"/>
    <w:rsid w:val="00C2703B"/>
    <w:rsid w:val="00C30867"/>
    <w:rsid w:val="00C314B5"/>
    <w:rsid w:val="00C31CCD"/>
    <w:rsid w:val="00C322AE"/>
    <w:rsid w:val="00C33AB5"/>
    <w:rsid w:val="00C343A8"/>
    <w:rsid w:val="00C37BD3"/>
    <w:rsid w:val="00C401BF"/>
    <w:rsid w:val="00C4065F"/>
    <w:rsid w:val="00C417D7"/>
    <w:rsid w:val="00C418F7"/>
    <w:rsid w:val="00C41AD3"/>
    <w:rsid w:val="00C41E69"/>
    <w:rsid w:val="00C42109"/>
    <w:rsid w:val="00C423D6"/>
    <w:rsid w:val="00C44A54"/>
    <w:rsid w:val="00C44E25"/>
    <w:rsid w:val="00C44F49"/>
    <w:rsid w:val="00C472B9"/>
    <w:rsid w:val="00C474CB"/>
    <w:rsid w:val="00C47CDF"/>
    <w:rsid w:val="00C5082B"/>
    <w:rsid w:val="00C50B45"/>
    <w:rsid w:val="00C51BE2"/>
    <w:rsid w:val="00C51CC5"/>
    <w:rsid w:val="00C51D10"/>
    <w:rsid w:val="00C528B2"/>
    <w:rsid w:val="00C528B3"/>
    <w:rsid w:val="00C52A00"/>
    <w:rsid w:val="00C54181"/>
    <w:rsid w:val="00C5418A"/>
    <w:rsid w:val="00C55379"/>
    <w:rsid w:val="00C57069"/>
    <w:rsid w:val="00C57EDF"/>
    <w:rsid w:val="00C60B26"/>
    <w:rsid w:val="00C628FC"/>
    <w:rsid w:val="00C62C21"/>
    <w:rsid w:val="00C62EB7"/>
    <w:rsid w:val="00C640B3"/>
    <w:rsid w:val="00C64750"/>
    <w:rsid w:val="00C655DD"/>
    <w:rsid w:val="00C65668"/>
    <w:rsid w:val="00C66889"/>
    <w:rsid w:val="00C66ACB"/>
    <w:rsid w:val="00C67111"/>
    <w:rsid w:val="00C67D34"/>
    <w:rsid w:val="00C710E9"/>
    <w:rsid w:val="00C712FB"/>
    <w:rsid w:val="00C7344E"/>
    <w:rsid w:val="00C74081"/>
    <w:rsid w:val="00C764CA"/>
    <w:rsid w:val="00C76F7F"/>
    <w:rsid w:val="00C81878"/>
    <w:rsid w:val="00C81DE6"/>
    <w:rsid w:val="00C81EE3"/>
    <w:rsid w:val="00C81FB6"/>
    <w:rsid w:val="00C8243B"/>
    <w:rsid w:val="00C82729"/>
    <w:rsid w:val="00C82C00"/>
    <w:rsid w:val="00C83355"/>
    <w:rsid w:val="00C8378D"/>
    <w:rsid w:val="00C83CD7"/>
    <w:rsid w:val="00C8435E"/>
    <w:rsid w:val="00C84AD3"/>
    <w:rsid w:val="00C85978"/>
    <w:rsid w:val="00C873F0"/>
    <w:rsid w:val="00C87EBD"/>
    <w:rsid w:val="00C90364"/>
    <w:rsid w:val="00C9068C"/>
    <w:rsid w:val="00C91788"/>
    <w:rsid w:val="00C91A50"/>
    <w:rsid w:val="00C932E8"/>
    <w:rsid w:val="00C93599"/>
    <w:rsid w:val="00C93CAA"/>
    <w:rsid w:val="00C93ED2"/>
    <w:rsid w:val="00C943AF"/>
    <w:rsid w:val="00C9554A"/>
    <w:rsid w:val="00C95ABD"/>
    <w:rsid w:val="00C9690E"/>
    <w:rsid w:val="00C97F6E"/>
    <w:rsid w:val="00CA05E4"/>
    <w:rsid w:val="00CA1D7E"/>
    <w:rsid w:val="00CA2E64"/>
    <w:rsid w:val="00CA4698"/>
    <w:rsid w:val="00CA5939"/>
    <w:rsid w:val="00CA6025"/>
    <w:rsid w:val="00CA67E8"/>
    <w:rsid w:val="00CB1DD5"/>
    <w:rsid w:val="00CB3539"/>
    <w:rsid w:val="00CB36BC"/>
    <w:rsid w:val="00CB4D5E"/>
    <w:rsid w:val="00CB582D"/>
    <w:rsid w:val="00CB5B60"/>
    <w:rsid w:val="00CC02C3"/>
    <w:rsid w:val="00CC109B"/>
    <w:rsid w:val="00CC169E"/>
    <w:rsid w:val="00CC191A"/>
    <w:rsid w:val="00CC21A2"/>
    <w:rsid w:val="00CC2FBE"/>
    <w:rsid w:val="00CC3068"/>
    <w:rsid w:val="00CC4392"/>
    <w:rsid w:val="00CC4830"/>
    <w:rsid w:val="00CC4BB7"/>
    <w:rsid w:val="00CC4CB7"/>
    <w:rsid w:val="00CC5571"/>
    <w:rsid w:val="00CC5847"/>
    <w:rsid w:val="00CD059F"/>
    <w:rsid w:val="00CD0B3F"/>
    <w:rsid w:val="00CD0C22"/>
    <w:rsid w:val="00CD10EA"/>
    <w:rsid w:val="00CD1549"/>
    <w:rsid w:val="00CD1959"/>
    <w:rsid w:val="00CD1A58"/>
    <w:rsid w:val="00CD1A91"/>
    <w:rsid w:val="00CD204F"/>
    <w:rsid w:val="00CD2732"/>
    <w:rsid w:val="00CD2EF0"/>
    <w:rsid w:val="00CD44E9"/>
    <w:rsid w:val="00CD45F6"/>
    <w:rsid w:val="00CD4FC3"/>
    <w:rsid w:val="00CD501F"/>
    <w:rsid w:val="00CD521B"/>
    <w:rsid w:val="00CD7637"/>
    <w:rsid w:val="00CE00B4"/>
    <w:rsid w:val="00CE05F2"/>
    <w:rsid w:val="00CE1992"/>
    <w:rsid w:val="00CE1D64"/>
    <w:rsid w:val="00CE202F"/>
    <w:rsid w:val="00CE24D3"/>
    <w:rsid w:val="00CE2F1E"/>
    <w:rsid w:val="00CE4A43"/>
    <w:rsid w:val="00CE52B1"/>
    <w:rsid w:val="00CE5D7E"/>
    <w:rsid w:val="00CE7A44"/>
    <w:rsid w:val="00CF008D"/>
    <w:rsid w:val="00CF0670"/>
    <w:rsid w:val="00CF16FE"/>
    <w:rsid w:val="00CF1FF2"/>
    <w:rsid w:val="00CF27DE"/>
    <w:rsid w:val="00CF2AD8"/>
    <w:rsid w:val="00CF342F"/>
    <w:rsid w:val="00CF3754"/>
    <w:rsid w:val="00CF3D5C"/>
    <w:rsid w:val="00CF40D5"/>
    <w:rsid w:val="00CF4290"/>
    <w:rsid w:val="00CF5E6E"/>
    <w:rsid w:val="00CF70CF"/>
    <w:rsid w:val="00D000D9"/>
    <w:rsid w:val="00D003AE"/>
    <w:rsid w:val="00D0295C"/>
    <w:rsid w:val="00D02FC1"/>
    <w:rsid w:val="00D03C7B"/>
    <w:rsid w:val="00D045CD"/>
    <w:rsid w:val="00D04DD1"/>
    <w:rsid w:val="00D04E2A"/>
    <w:rsid w:val="00D051D7"/>
    <w:rsid w:val="00D05632"/>
    <w:rsid w:val="00D05C36"/>
    <w:rsid w:val="00D10470"/>
    <w:rsid w:val="00D106BC"/>
    <w:rsid w:val="00D10A2C"/>
    <w:rsid w:val="00D121C2"/>
    <w:rsid w:val="00D13197"/>
    <w:rsid w:val="00D13608"/>
    <w:rsid w:val="00D13680"/>
    <w:rsid w:val="00D14333"/>
    <w:rsid w:val="00D16DF3"/>
    <w:rsid w:val="00D204BE"/>
    <w:rsid w:val="00D2061F"/>
    <w:rsid w:val="00D20EEA"/>
    <w:rsid w:val="00D222F8"/>
    <w:rsid w:val="00D22638"/>
    <w:rsid w:val="00D226E6"/>
    <w:rsid w:val="00D22F22"/>
    <w:rsid w:val="00D24658"/>
    <w:rsid w:val="00D26467"/>
    <w:rsid w:val="00D27FBA"/>
    <w:rsid w:val="00D306B7"/>
    <w:rsid w:val="00D30AB9"/>
    <w:rsid w:val="00D30B29"/>
    <w:rsid w:val="00D30EDA"/>
    <w:rsid w:val="00D31203"/>
    <w:rsid w:val="00D313D0"/>
    <w:rsid w:val="00D317C0"/>
    <w:rsid w:val="00D3210C"/>
    <w:rsid w:val="00D332F2"/>
    <w:rsid w:val="00D336A3"/>
    <w:rsid w:val="00D339CB"/>
    <w:rsid w:val="00D33EF3"/>
    <w:rsid w:val="00D34917"/>
    <w:rsid w:val="00D356F3"/>
    <w:rsid w:val="00D35F5D"/>
    <w:rsid w:val="00D35FC9"/>
    <w:rsid w:val="00D36188"/>
    <w:rsid w:val="00D3685C"/>
    <w:rsid w:val="00D368A3"/>
    <w:rsid w:val="00D3720C"/>
    <w:rsid w:val="00D40FC8"/>
    <w:rsid w:val="00D41505"/>
    <w:rsid w:val="00D41974"/>
    <w:rsid w:val="00D41D37"/>
    <w:rsid w:val="00D41D7F"/>
    <w:rsid w:val="00D425CA"/>
    <w:rsid w:val="00D42612"/>
    <w:rsid w:val="00D426A6"/>
    <w:rsid w:val="00D4326D"/>
    <w:rsid w:val="00D447FD"/>
    <w:rsid w:val="00D44E24"/>
    <w:rsid w:val="00D45F78"/>
    <w:rsid w:val="00D47681"/>
    <w:rsid w:val="00D47988"/>
    <w:rsid w:val="00D47ACC"/>
    <w:rsid w:val="00D50437"/>
    <w:rsid w:val="00D51AA6"/>
    <w:rsid w:val="00D5570A"/>
    <w:rsid w:val="00D55752"/>
    <w:rsid w:val="00D57254"/>
    <w:rsid w:val="00D574B4"/>
    <w:rsid w:val="00D60E24"/>
    <w:rsid w:val="00D61C6F"/>
    <w:rsid w:val="00D64CC4"/>
    <w:rsid w:val="00D6542B"/>
    <w:rsid w:val="00D65EE1"/>
    <w:rsid w:val="00D662AE"/>
    <w:rsid w:val="00D66D6D"/>
    <w:rsid w:val="00D70275"/>
    <w:rsid w:val="00D70C03"/>
    <w:rsid w:val="00D70E16"/>
    <w:rsid w:val="00D71B56"/>
    <w:rsid w:val="00D724B5"/>
    <w:rsid w:val="00D72B24"/>
    <w:rsid w:val="00D74B64"/>
    <w:rsid w:val="00D750AC"/>
    <w:rsid w:val="00D75546"/>
    <w:rsid w:val="00D757FF"/>
    <w:rsid w:val="00D77047"/>
    <w:rsid w:val="00D770BC"/>
    <w:rsid w:val="00D7732B"/>
    <w:rsid w:val="00D776D1"/>
    <w:rsid w:val="00D77B41"/>
    <w:rsid w:val="00D81E88"/>
    <w:rsid w:val="00D8207E"/>
    <w:rsid w:val="00D82D0D"/>
    <w:rsid w:val="00D8308B"/>
    <w:rsid w:val="00D8472C"/>
    <w:rsid w:val="00D84997"/>
    <w:rsid w:val="00D84BC8"/>
    <w:rsid w:val="00D85219"/>
    <w:rsid w:val="00D85292"/>
    <w:rsid w:val="00D85DE3"/>
    <w:rsid w:val="00D86CEA"/>
    <w:rsid w:val="00D900FC"/>
    <w:rsid w:val="00D9028F"/>
    <w:rsid w:val="00D92AE2"/>
    <w:rsid w:val="00D93059"/>
    <w:rsid w:val="00D93DC7"/>
    <w:rsid w:val="00D9695C"/>
    <w:rsid w:val="00D97EC8"/>
    <w:rsid w:val="00DA1EF3"/>
    <w:rsid w:val="00DA30D3"/>
    <w:rsid w:val="00DA3497"/>
    <w:rsid w:val="00DA3542"/>
    <w:rsid w:val="00DA3B4A"/>
    <w:rsid w:val="00DA5A83"/>
    <w:rsid w:val="00DA5F5F"/>
    <w:rsid w:val="00DA6621"/>
    <w:rsid w:val="00DA6FD2"/>
    <w:rsid w:val="00DB0E9D"/>
    <w:rsid w:val="00DB1969"/>
    <w:rsid w:val="00DB3AF1"/>
    <w:rsid w:val="00DB3D93"/>
    <w:rsid w:val="00DB4471"/>
    <w:rsid w:val="00DB4A59"/>
    <w:rsid w:val="00DB6215"/>
    <w:rsid w:val="00DB625B"/>
    <w:rsid w:val="00DB62D9"/>
    <w:rsid w:val="00DB69EB"/>
    <w:rsid w:val="00DB75C4"/>
    <w:rsid w:val="00DC04BA"/>
    <w:rsid w:val="00DC101F"/>
    <w:rsid w:val="00DC17F1"/>
    <w:rsid w:val="00DC55F8"/>
    <w:rsid w:val="00DC6594"/>
    <w:rsid w:val="00DD0037"/>
    <w:rsid w:val="00DD104A"/>
    <w:rsid w:val="00DD1317"/>
    <w:rsid w:val="00DD2C04"/>
    <w:rsid w:val="00DD3A48"/>
    <w:rsid w:val="00DD6D27"/>
    <w:rsid w:val="00DD74C9"/>
    <w:rsid w:val="00DD7E3A"/>
    <w:rsid w:val="00DE0DE4"/>
    <w:rsid w:val="00DE171E"/>
    <w:rsid w:val="00DE17C1"/>
    <w:rsid w:val="00DE3F0B"/>
    <w:rsid w:val="00DE4CC2"/>
    <w:rsid w:val="00DE504C"/>
    <w:rsid w:val="00DE5133"/>
    <w:rsid w:val="00DE5238"/>
    <w:rsid w:val="00DE6603"/>
    <w:rsid w:val="00DE6F98"/>
    <w:rsid w:val="00DF0563"/>
    <w:rsid w:val="00DF0B6F"/>
    <w:rsid w:val="00DF1203"/>
    <w:rsid w:val="00DF1378"/>
    <w:rsid w:val="00DF224E"/>
    <w:rsid w:val="00DF22E6"/>
    <w:rsid w:val="00DF23BE"/>
    <w:rsid w:val="00DF50FF"/>
    <w:rsid w:val="00DF52CC"/>
    <w:rsid w:val="00DF57F7"/>
    <w:rsid w:val="00DF73F0"/>
    <w:rsid w:val="00E0085C"/>
    <w:rsid w:val="00E01029"/>
    <w:rsid w:val="00E01FF7"/>
    <w:rsid w:val="00E03C78"/>
    <w:rsid w:val="00E04482"/>
    <w:rsid w:val="00E0465D"/>
    <w:rsid w:val="00E0795F"/>
    <w:rsid w:val="00E1172D"/>
    <w:rsid w:val="00E1211E"/>
    <w:rsid w:val="00E125DE"/>
    <w:rsid w:val="00E135AF"/>
    <w:rsid w:val="00E1390C"/>
    <w:rsid w:val="00E13CD7"/>
    <w:rsid w:val="00E1426B"/>
    <w:rsid w:val="00E1435A"/>
    <w:rsid w:val="00E14384"/>
    <w:rsid w:val="00E14A9C"/>
    <w:rsid w:val="00E14C4A"/>
    <w:rsid w:val="00E15077"/>
    <w:rsid w:val="00E15675"/>
    <w:rsid w:val="00E16282"/>
    <w:rsid w:val="00E179AE"/>
    <w:rsid w:val="00E21ED4"/>
    <w:rsid w:val="00E22E0C"/>
    <w:rsid w:val="00E23FD7"/>
    <w:rsid w:val="00E25068"/>
    <w:rsid w:val="00E25663"/>
    <w:rsid w:val="00E2584A"/>
    <w:rsid w:val="00E26F1B"/>
    <w:rsid w:val="00E2738D"/>
    <w:rsid w:val="00E304EF"/>
    <w:rsid w:val="00E30987"/>
    <w:rsid w:val="00E326F4"/>
    <w:rsid w:val="00E356A6"/>
    <w:rsid w:val="00E361D2"/>
    <w:rsid w:val="00E4082E"/>
    <w:rsid w:val="00E41284"/>
    <w:rsid w:val="00E4168B"/>
    <w:rsid w:val="00E43372"/>
    <w:rsid w:val="00E43407"/>
    <w:rsid w:val="00E445ED"/>
    <w:rsid w:val="00E44FDF"/>
    <w:rsid w:val="00E45E90"/>
    <w:rsid w:val="00E461A8"/>
    <w:rsid w:val="00E463AB"/>
    <w:rsid w:val="00E46B9D"/>
    <w:rsid w:val="00E47DD0"/>
    <w:rsid w:val="00E504FF"/>
    <w:rsid w:val="00E50A96"/>
    <w:rsid w:val="00E5111E"/>
    <w:rsid w:val="00E51FD4"/>
    <w:rsid w:val="00E5281E"/>
    <w:rsid w:val="00E538D2"/>
    <w:rsid w:val="00E5390A"/>
    <w:rsid w:val="00E54774"/>
    <w:rsid w:val="00E54C73"/>
    <w:rsid w:val="00E56042"/>
    <w:rsid w:val="00E56821"/>
    <w:rsid w:val="00E5715F"/>
    <w:rsid w:val="00E6044E"/>
    <w:rsid w:val="00E608C3"/>
    <w:rsid w:val="00E6095E"/>
    <w:rsid w:val="00E62415"/>
    <w:rsid w:val="00E6242D"/>
    <w:rsid w:val="00E62942"/>
    <w:rsid w:val="00E62BA0"/>
    <w:rsid w:val="00E6374C"/>
    <w:rsid w:val="00E63E9C"/>
    <w:rsid w:val="00E64E9F"/>
    <w:rsid w:val="00E651BF"/>
    <w:rsid w:val="00E656E8"/>
    <w:rsid w:val="00E659B3"/>
    <w:rsid w:val="00E662BD"/>
    <w:rsid w:val="00E70F66"/>
    <w:rsid w:val="00E723A7"/>
    <w:rsid w:val="00E72DE8"/>
    <w:rsid w:val="00E735B9"/>
    <w:rsid w:val="00E7411D"/>
    <w:rsid w:val="00E74482"/>
    <w:rsid w:val="00E749A2"/>
    <w:rsid w:val="00E75F96"/>
    <w:rsid w:val="00E76A91"/>
    <w:rsid w:val="00E7722E"/>
    <w:rsid w:val="00E77709"/>
    <w:rsid w:val="00E80F72"/>
    <w:rsid w:val="00E81FF3"/>
    <w:rsid w:val="00E824EC"/>
    <w:rsid w:val="00E8274E"/>
    <w:rsid w:val="00E8320C"/>
    <w:rsid w:val="00E83671"/>
    <w:rsid w:val="00E8645D"/>
    <w:rsid w:val="00E86A51"/>
    <w:rsid w:val="00E913E4"/>
    <w:rsid w:val="00E91926"/>
    <w:rsid w:val="00E92D89"/>
    <w:rsid w:val="00E93480"/>
    <w:rsid w:val="00E93A46"/>
    <w:rsid w:val="00E977E8"/>
    <w:rsid w:val="00EA0D41"/>
    <w:rsid w:val="00EA1B92"/>
    <w:rsid w:val="00EA36AD"/>
    <w:rsid w:val="00EA4843"/>
    <w:rsid w:val="00EA4C0F"/>
    <w:rsid w:val="00EA4CEA"/>
    <w:rsid w:val="00EA6CC4"/>
    <w:rsid w:val="00EB0C23"/>
    <w:rsid w:val="00EB11BA"/>
    <w:rsid w:val="00EB1907"/>
    <w:rsid w:val="00EB1C67"/>
    <w:rsid w:val="00EB24FC"/>
    <w:rsid w:val="00EB3304"/>
    <w:rsid w:val="00EB3315"/>
    <w:rsid w:val="00EB366C"/>
    <w:rsid w:val="00EB5103"/>
    <w:rsid w:val="00EB5734"/>
    <w:rsid w:val="00EC017F"/>
    <w:rsid w:val="00EC134F"/>
    <w:rsid w:val="00EC285E"/>
    <w:rsid w:val="00EC2A86"/>
    <w:rsid w:val="00EC369B"/>
    <w:rsid w:val="00EC6673"/>
    <w:rsid w:val="00EC6AF9"/>
    <w:rsid w:val="00ED028F"/>
    <w:rsid w:val="00ED335C"/>
    <w:rsid w:val="00ED55B2"/>
    <w:rsid w:val="00ED6A10"/>
    <w:rsid w:val="00ED6DAF"/>
    <w:rsid w:val="00ED6DD2"/>
    <w:rsid w:val="00ED721F"/>
    <w:rsid w:val="00ED7766"/>
    <w:rsid w:val="00ED7D75"/>
    <w:rsid w:val="00EE0A26"/>
    <w:rsid w:val="00EE11DA"/>
    <w:rsid w:val="00EE2C0E"/>
    <w:rsid w:val="00EE36C7"/>
    <w:rsid w:val="00EE3CF7"/>
    <w:rsid w:val="00EE4301"/>
    <w:rsid w:val="00EE4EAB"/>
    <w:rsid w:val="00EE68EE"/>
    <w:rsid w:val="00EE6953"/>
    <w:rsid w:val="00EE6EED"/>
    <w:rsid w:val="00EE7350"/>
    <w:rsid w:val="00EE7538"/>
    <w:rsid w:val="00EE7F04"/>
    <w:rsid w:val="00EF40AE"/>
    <w:rsid w:val="00EF4BB1"/>
    <w:rsid w:val="00EF545A"/>
    <w:rsid w:val="00EF65FE"/>
    <w:rsid w:val="00F00304"/>
    <w:rsid w:val="00F01396"/>
    <w:rsid w:val="00F013FD"/>
    <w:rsid w:val="00F01AB2"/>
    <w:rsid w:val="00F02A3F"/>
    <w:rsid w:val="00F03260"/>
    <w:rsid w:val="00F0385E"/>
    <w:rsid w:val="00F03BA2"/>
    <w:rsid w:val="00F03DED"/>
    <w:rsid w:val="00F03F50"/>
    <w:rsid w:val="00F04E05"/>
    <w:rsid w:val="00F057BC"/>
    <w:rsid w:val="00F065C8"/>
    <w:rsid w:val="00F06A7B"/>
    <w:rsid w:val="00F06CE6"/>
    <w:rsid w:val="00F07290"/>
    <w:rsid w:val="00F0756C"/>
    <w:rsid w:val="00F07E56"/>
    <w:rsid w:val="00F10B13"/>
    <w:rsid w:val="00F111CE"/>
    <w:rsid w:val="00F11BAD"/>
    <w:rsid w:val="00F126C0"/>
    <w:rsid w:val="00F133AC"/>
    <w:rsid w:val="00F13E75"/>
    <w:rsid w:val="00F14165"/>
    <w:rsid w:val="00F1444B"/>
    <w:rsid w:val="00F166DF"/>
    <w:rsid w:val="00F17DC9"/>
    <w:rsid w:val="00F20055"/>
    <w:rsid w:val="00F20238"/>
    <w:rsid w:val="00F20C45"/>
    <w:rsid w:val="00F20C51"/>
    <w:rsid w:val="00F20FEB"/>
    <w:rsid w:val="00F2384A"/>
    <w:rsid w:val="00F23A5D"/>
    <w:rsid w:val="00F23B1E"/>
    <w:rsid w:val="00F23D0A"/>
    <w:rsid w:val="00F254F9"/>
    <w:rsid w:val="00F261C1"/>
    <w:rsid w:val="00F2660D"/>
    <w:rsid w:val="00F26653"/>
    <w:rsid w:val="00F26DD3"/>
    <w:rsid w:val="00F2766B"/>
    <w:rsid w:val="00F30815"/>
    <w:rsid w:val="00F30B20"/>
    <w:rsid w:val="00F30FC5"/>
    <w:rsid w:val="00F322DD"/>
    <w:rsid w:val="00F32975"/>
    <w:rsid w:val="00F33730"/>
    <w:rsid w:val="00F35A9A"/>
    <w:rsid w:val="00F35ABB"/>
    <w:rsid w:val="00F365BF"/>
    <w:rsid w:val="00F3770A"/>
    <w:rsid w:val="00F37CAB"/>
    <w:rsid w:val="00F4025B"/>
    <w:rsid w:val="00F41934"/>
    <w:rsid w:val="00F436F8"/>
    <w:rsid w:val="00F45AB1"/>
    <w:rsid w:val="00F45F45"/>
    <w:rsid w:val="00F47335"/>
    <w:rsid w:val="00F47D03"/>
    <w:rsid w:val="00F5014B"/>
    <w:rsid w:val="00F50E83"/>
    <w:rsid w:val="00F516E7"/>
    <w:rsid w:val="00F5275B"/>
    <w:rsid w:val="00F53159"/>
    <w:rsid w:val="00F53B19"/>
    <w:rsid w:val="00F545D7"/>
    <w:rsid w:val="00F57647"/>
    <w:rsid w:val="00F57D69"/>
    <w:rsid w:val="00F601D9"/>
    <w:rsid w:val="00F620A5"/>
    <w:rsid w:val="00F621E1"/>
    <w:rsid w:val="00F622DE"/>
    <w:rsid w:val="00F62DF7"/>
    <w:rsid w:val="00F638DE"/>
    <w:rsid w:val="00F63E36"/>
    <w:rsid w:val="00F6445B"/>
    <w:rsid w:val="00F64AC3"/>
    <w:rsid w:val="00F64C72"/>
    <w:rsid w:val="00F65CE4"/>
    <w:rsid w:val="00F665CB"/>
    <w:rsid w:val="00F66798"/>
    <w:rsid w:val="00F66AB7"/>
    <w:rsid w:val="00F66C83"/>
    <w:rsid w:val="00F67049"/>
    <w:rsid w:val="00F67B67"/>
    <w:rsid w:val="00F67F8B"/>
    <w:rsid w:val="00F67FEE"/>
    <w:rsid w:val="00F70363"/>
    <w:rsid w:val="00F70552"/>
    <w:rsid w:val="00F71C31"/>
    <w:rsid w:val="00F72359"/>
    <w:rsid w:val="00F72DE7"/>
    <w:rsid w:val="00F72E22"/>
    <w:rsid w:val="00F738E9"/>
    <w:rsid w:val="00F73B4B"/>
    <w:rsid w:val="00F75611"/>
    <w:rsid w:val="00F76D84"/>
    <w:rsid w:val="00F76E0A"/>
    <w:rsid w:val="00F8140F"/>
    <w:rsid w:val="00F81ABA"/>
    <w:rsid w:val="00F82666"/>
    <w:rsid w:val="00F83654"/>
    <w:rsid w:val="00F857B1"/>
    <w:rsid w:val="00F85806"/>
    <w:rsid w:val="00F85B0D"/>
    <w:rsid w:val="00F862FC"/>
    <w:rsid w:val="00F867D6"/>
    <w:rsid w:val="00F86BA1"/>
    <w:rsid w:val="00F8703F"/>
    <w:rsid w:val="00F90AFB"/>
    <w:rsid w:val="00F92038"/>
    <w:rsid w:val="00F92610"/>
    <w:rsid w:val="00F92FC1"/>
    <w:rsid w:val="00F931DD"/>
    <w:rsid w:val="00F9495C"/>
    <w:rsid w:val="00F94C23"/>
    <w:rsid w:val="00F959B4"/>
    <w:rsid w:val="00F95D3A"/>
    <w:rsid w:val="00F9662C"/>
    <w:rsid w:val="00F97092"/>
    <w:rsid w:val="00F976A2"/>
    <w:rsid w:val="00FA0CEB"/>
    <w:rsid w:val="00FA1A99"/>
    <w:rsid w:val="00FA2D04"/>
    <w:rsid w:val="00FA2DAE"/>
    <w:rsid w:val="00FA4984"/>
    <w:rsid w:val="00FA4DF1"/>
    <w:rsid w:val="00FA5CBC"/>
    <w:rsid w:val="00FA66B5"/>
    <w:rsid w:val="00FA6FDF"/>
    <w:rsid w:val="00FB0E21"/>
    <w:rsid w:val="00FB13E7"/>
    <w:rsid w:val="00FB1DC1"/>
    <w:rsid w:val="00FB3179"/>
    <w:rsid w:val="00FB37A1"/>
    <w:rsid w:val="00FB381A"/>
    <w:rsid w:val="00FB3E20"/>
    <w:rsid w:val="00FB5E12"/>
    <w:rsid w:val="00FB6CC0"/>
    <w:rsid w:val="00FB7538"/>
    <w:rsid w:val="00FB76DB"/>
    <w:rsid w:val="00FB7917"/>
    <w:rsid w:val="00FC0BF6"/>
    <w:rsid w:val="00FC12D4"/>
    <w:rsid w:val="00FC1B72"/>
    <w:rsid w:val="00FC282F"/>
    <w:rsid w:val="00FC432B"/>
    <w:rsid w:val="00FC4605"/>
    <w:rsid w:val="00FC4C84"/>
    <w:rsid w:val="00FC6B11"/>
    <w:rsid w:val="00FC6E75"/>
    <w:rsid w:val="00FC6FB1"/>
    <w:rsid w:val="00FC722B"/>
    <w:rsid w:val="00FC7A46"/>
    <w:rsid w:val="00FC7D67"/>
    <w:rsid w:val="00FD05E6"/>
    <w:rsid w:val="00FD18B0"/>
    <w:rsid w:val="00FD1A7A"/>
    <w:rsid w:val="00FD3823"/>
    <w:rsid w:val="00FD4179"/>
    <w:rsid w:val="00FD42C6"/>
    <w:rsid w:val="00FD5639"/>
    <w:rsid w:val="00FD5A12"/>
    <w:rsid w:val="00FD5C29"/>
    <w:rsid w:val="00FD6758"/>
    <w:rsid w:val="00FD675B"/>
    <w:rsid w:val="00FD6E23"/>
    <w:rsid w:val="00FD71F0"/>
    <w:rsid w:val="00FD752F"/>
    <w:rsid w:val="00FE0931"/>
    <w:rsid w:val="00FE0C4D"/>
    <w:rsid w:val="00FE15C1"/>
    <w:rsid w:val="00FE1684"/>
    <w:rsid w:val="00FE1909"/>
    <w:rsid w:val="00FE2555"/>
    <w:rsid w:val="00FE2A74"/>
    <w:rsid w:val="00FE3BB6"/>
    <w:rsid w:val="00FE3D76"/>
    <w:rsid w:val="00FE5B33"/>
    <w:rsid w:val="00FE7F0E"/>
    <w:rsid w:val="00FF1BD9"/>
    <w:rsid w:val="00FF2E0D"/>
    <w:rsid w:val="00FF44E8"/>
    <w:rsid w:val="00FF4DAB"/>
    <w:rsid w:val="00FF4E1B"/>
    <w:rsid w:val="00FF695F"/>
    <w:rsid w:val="00FF7308"/>
    <w:rsid w:val="00FF7D70"/>
    <w:rsid w:val="00FF7E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time"/>
  <w:smartTagType w:namespaceuri="urn:schemas-microsoft-com:office:smarttags" w:name="date"/>
  <w:shapeDefaults>
    <o:shapedefaults v:ext="edit" spidmax="3074"/>
    <o:shapelayout v:ext="edit">
      <o:idmap v:ext="edit" data="1"/>
    </o:shapelayout>
  </w:shapeDefaults>
  <w:decimalSymbol w:val=","/>
  <w:listSeparator w:val=";"/>
  <w15:chartTrackingRefBased/>
  <w15:docId w15:val="{7DE61DCA-239C-4E95-9453-1DA38A5A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Rood"/>
    <w:qFormat/>
    <w:rsid w:val="009A73A4"/>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left" w:pos="1588"/>
      </w:tabs>
      <w:spacing w:before="24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customStyle="1" w:styleId="VoettekstChar">
    <w:name w:val="Voettekst Char"/>
    <w:link w:val="Voettekst"/>
    <w:rsid w:val="00F06A7B"/>
    <w:rPr>
      <w:rFonts w:ascii="Arial" w:hAnsi="Arial"/>
      <w:snapToGrid w:val="0"/>
      <w:kern w:val="28"/>
      <w:sz w:val="18"/>
      <w:lang w:val="nl-NL" w:eastAsia="en-US" w:bidi="ar-SA"/>
    </w:rPr>
  </w:style>
  <w:style w:type="character" w:styleId="Zwaar">
    <w:name w:val="Strong"/>
    <w:qFormat/>
    <w:rsid w:val="00761E46"/>
    <w:rPr>
      <w:b/>
      <w:bCs/>
    </w:rPr>
  </w:style>
  <w:style w:type="character" w:styleId="Nadruk">
    <w:name w:val="Emphasis"/>
    <w:qFormat/>
    <w:rsid w:val="00761E46"/>
    <w:rPr>
      <w:i/>
      <w:iCs/>
    </w:rPr>
  </w:style>
  <w:style w:type="paragraph" w:styleId="Plattetekst">
    <w:name w:val="Body Text"/>
    <w:basedOn w:val="Standaard"/>
    <w:rsid w:val="00DB0E9D"/>
    <w:pPr>
      <w:spacing w:after="120" w:line="240" w:lineRule="auto"/>
    </w:pPr>
    <w:rPr>
      <w:rFonts w:ascii="Times New Roman" w:hAnsi="Times New Roman"/>
      <w:snapToGrid/>
      <w:kern w:val="0"/>
      <w:sz w:val="24"/>
      <w:szCs w:val="24"/>
      <w:lang w:eastAsia="nl-NL"/>
    </w:rPr>
  </w:style>
  <w:style w:type="paragraph" w:styleId="Documentstructuur">
    <w:name w:val="Document Map"/>
    <w:basedOn w:val="Standaard"/>
    <w:semiHidden/>
    <w:rsid w:val="00884C45"/>
    <w:pPr>
      <w:shd w:val="clear" w:color="auto" w:fill="000080"/>
    </w:pPr>
    <w:rPr>
      <w:rFonts w:ascii="Tahoma" w:hAnsi="Tahoma" w:cs="Tahoma"/>
      <w:sz w:val="20"/>
    </w:rPr>
  </w:style>
  <w:style w:type="character" w:customStyle="1" w:styleId="m1">
    <w:name w:val="m1"/>
    <w:rsid w:val="00F254F9"/>
    <w:rPr>
      <w:color w:val="0000FF"/>
    </w:rPr>
  </w:style>
  <w:style w:type="character" w:customStyle="1" w:styleId="t1">
    <w:name w:val="t1"/>
    <w:rsid w:val="00F254F9"/>
    <w:rPr>
      <w:color w:val="990000"/>
    </w:rPr>
  </w:style>
  <w:style w:type="character" w:customStyle="1" w:styleId="b1">
    <w:name w:val="b1"/>
    <w:rsid w:val="00F254F9"/>
    <w:rPr>
      <w:rFonts w:ascii="Courier New" w:hAnsi="Courier New" w:cs="Courier New" w:hint="default"/>
      <w:b/>
      <w:bCs/>
      <w:strike w:val="0"/>
      <w:dstrike w:val="0"/>
      <w:color w:val="FF0000"/>
      <w:u w:val="none"/>
      <w:effect w:val="none"/>
    </w:rPr>
  </w:style>
  <w:style w:type="character" w:customStyle="1" w:styleId="tx1">
    <w:name w:val="tx1"/>
    <w:rsid w:val="00F254F9"/>
    <w:rPr>
      <w:b/>
      <w:bCs/>
    </w:rPr>
  </w:style>
  <w:style w:type="paragraph" w:styleId="Bijschrift">
    <w:name w:val="caption"/>
    <w:basedOn w:val="Standaard"/>
    <w:next w:val="Standaard"/>
    <w:qFormat/>
    <w:rsid w:val="00AC142D"/>
    <w:rPr>
      <w:b/>
      <w:bCs/>
      <w:sz w:val="20"/>
    </w:rPr>
  </w:style>
  <w:style w:type="character" w:customStyle="1" w:styleId="Kop1Char">
    <w:name w:val="Kop 1 Char"/>
    <w:link w:val="Kop1"/>
    <w:rsid w:val="00E30987"/>
    <w:rPr>
      <w:rFonts w:ascii="Arial" w:hAnsi="Arial"/>
      <w:b/>
      <w:bCs/>
      <w:snapToGrid w:val="0"/>
      <w:kern w:val="28"/>
      <w:lang w:val="nl"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867827">
      <w:bodyDiv w:val="1"/>
      <w:marLeft w:val="0"/>
      <w:marRight w:val="360"/>
      <w:marTop w:val="0"/>
      <w:marBottom w:val="0"/>
      <w:divBdr>
        <w:top w:val="none" w:sz="0" w:space="0" w:color="auto"/>
        <w:left w:val="none" w:sz="0" w:space="0" w:color="auto"/>
        <w:bottom w:val="none" w:sz="0" w:space="0" w:color="auto"/>
        <w:right w:val="none" w:sz="0" w:space="0" w:color="auto"/>
      </w:divBdr>
      <w:divsChild>
        <w:div w:id="1841962490">
          <w:marLeft w:val="240"/>
          <w:marRight w:val="240"/>
          <w:marTop w:val="0"/>
          <w:marBottom w:val="0"/>
          <w:divBdr>
            <w:top w:val="none" w:sz="0" w:space="0" w:color="auto"/>
            <w:left w:val="none" w:sz="0" w:space="0" w:color="auto"/>
            <w:bottom w:val="none" w:sz="0" w:space="0" w:color="auto"/>
            <w:right w:val="none" w:sz="0" w:space="0" w:color="auto"/>
          </w:divBdr>
          <w:divsChild>
            <w:div w:id="1567715729">
              <w:marLeft w:val="0"/>
              <w:marRight w:val="0"/>
              <w:marTop w:val="0"/>
              <w:marBottom w:val="0"/>
              <w:divBdr>
                <w:top w:val="none" w:sz="0" w:space="0" w:color="auto"/>
                <w:left w:val="none" w:sz="0" w:space="0" w:color="auto"/>
                <w:bottom w:val="none" w:sz="0" w:space="0" w:color="auto"/>
                <w:right w:val="none" w:sz="0" w:space="0" w:color="auto"/>
              </w:divBdr>
              <w:divsChild>
                <w:div w:id="131216123">
                  <w:marLeft w:val="240"/>
                  <w:marRight w:val="240"/>
                  <w:marTop w:val="0"/>
                  <w:marBottom w:val="0"/>
                  <w:divBdr>
                    <w:top w:val="none" w:sz="0" w:space="0" w:color="auto"/>
                    <w:left w:val="none" w:sz="0" w:space="0" w:color="auto"/>
                    <w:bottom w:val="none" w:sz="0" w:space="0" w:color="auto"/>
                    <w:right w:val="none" w:sz="0" w:space="0" w:color="auto"/>
                  </w:divBdr>
                  <w:divsChild>
                    <w:div w:id="1363436768">
                      <w:marLeft w:val="0"/>
                      <w:marRight w:val="0"/>
                      <w:marTop w:val="0"/>
                      <w:marBottom w:val="0"/>
                      <w:divBdr>
                        <w:top w:val="none" w:sz="0" w:space="0" w:color="auto"/>
                        <w:left w:val="none" w:sz="0" w:space="0" w:color="auto"/>
                        <w:bottom w:val="none" w:sz="0" w:space="0" w:color="auto"/>
                        <w:right w:val="none" w:sz="0" w:space="0" w:color="auto"/>
                      </w:divBdr>
                      <w:divsChild>
                        <w:div w:id="225335652">
                          <w:marLeft w:val="240"/>
                          <w:marRight w:val="240"/>
                          <w:marTop w:val="0"/>
                          <w:marBottom w:val="0"/>
                          <w:divBdr>
                            <w:top w:val="none" w:sz="0" w:space="0" w:color="auto"/>
                            <w:left w:val="none" w:sz="0" w:space="0" w:color="auto"/>
                            <w:bottom w:val="none" w:sz="0" w:space="0" w:color="auto"/>
                            <w:right w:val="none" w:sz="0" w:space="0" w:color="auto"/>
                          </w:divBdr>
                          <w:divsChild>
                            <w:div w:id="1277450563">
                              <w:marLeft w:val="240"/>
                              <w:marRight w:val="0"/>
                              <w:marTop w:val="0"/>
                              <w:marBottom w:val="0"/>
                              <w:divBdr>
                                <w:top w:val="none" w:sz="0" w:space="0" w:color="auto"/>
                                <w:left w:val="none" w:sz="0" w:space="0" w:color="auto"/>
                                <w:bottom w:val="none" w:sz="0" w:space="0" w:color="auto"/>
                                <w:right w:val="none" w:sz="0" w:space="0" w:color="auto"/>
                              </w:divBdr>
                            </w:div>
                            <w:div w:id="1343971275">
                              <w:marLeft w:val="0"/>
                              <w:marRight w:val="0"/>
                              <w:marTop w:val="0"/>
                              <w:marBottom w:val="0"/>
                              <w:divBdr>
                                <w:top w:val="none" w:sz="0" w:space="0" w:color="auto"/>
                                <w:left w:val="none" w:sz="0" w:space="0" w:color="auto"/>
                                <w:bottom w:val="none" w:sz="0" w:space="0" w:color="auto"/>
                                <w:right w:val="none" w:sz="0" w:space="0" w:color="auto"/>
                              </w:divBdr>
                              <w:divsChild>
                                <w:div w:id="1300115992">
                                  <w:marLeft w:val="240"/>
                                  <w:marRight w:val="240"/>
                                  <w:marTop w:val="0"/>
                                  <w:marBottom w:val="0"/>
                                  <w:divBdr>
                                    <w:top w:val="none" w:sz="0" w:space="0" w:color="auto"/>
                                    <w:left w:val="none" w:sz="0" w:space="0" w:color="auto"/>
                                    <w:bottom w:val="none" w:sz="0" w:space="0" w:color="auto"/>
                                    <w:right w:val="none" w:sz="0" w:space="0" w:color="auto"/>
                                  </w:divBdr>
                                  <w:divsChild>
                                    <w:div w:id="176845820">
                                      <w:marLeft w:val="240"/>
                                      <w:marRight w:val="0"/>
                                      <w:marTop w:val="0"/>
                                      <w:marBottom w:val="0"/>
                                      <w:divBdr>
                                        <w:top w:val="none" w:sz="0" w:space="0" w:color="auto"/>
                                        <w:left w:val="none" w:sz="0" w:space="0" w:color="auto"/>
                                        <w:bottom w:val="none" w:sz="0" w:space="0" w:color="auto"/>
                                        <w:right w:val="none" w:sz="0" w:space="0" w:color="auto"/>
                                      </w:divBdr>
                                    </w:div>
                                    <w:div w:id="1409495059">
                                      <w:marLeft w:val="0"/>
                                      <w:marRight w:val="0"/>
                                      <w:marTop w:val="0"/>
                                      <w:marBottom w:val="0"/>
                                      <w:divBdr>
                                        <w:top w:val="none" w:sz="0" w:space="0" w:color="auto"/>
                                        <w:left w:val="none" w:sz="0" w:space="0" w:color="auto"/>
                                        <w:bottom w:val="none" w:sz="0" w:space="0" w:color="auto"/>
                                        <w:right w:val="none" w:sz="0" w:space="0" w:color="auto"/>
                                      </w:divBdr>
                                      <w:divsChild>
                                        <w:div w:id="1125539465">
                                          <w:marLeft w:val="0"/>
                                          <w:marRight w:val="0"/>
                                          <w:marTop w:val="0"/>
                                          <w:marBottom w:val="0"/>
                                          <w:divBdr>
                                            <w:top w:val="none" w:sz="0" w:space="0" w:color="auto"/>
                                            <w:left w:val="none" w:sz="0" w:space="0" w:color="auto"/>
                                            <w:bottom w:val="none" w:sz="0" w:space="0" w:color="auto"/>
                                            <w:right w:val="none" w:sz="0" w:space="0" w:color="auto"/>
                                          </w:divBdr>
                                        </w:div>
                                        <w:div w:id="1451433034">
                                          <w:marLeft w:val="240"/>
                                          <w:marRight w:val="240"/>
                                          <w:marTop w:val="0"/>
                                          <w:marBottom w:val="0"/>
                                          <w:divBdr>
                                            <w:top w:val="none" w:sz="0" w:space="0" w:color="auto"/>
                                            <w:left w:val="none" w:sz="0" w:space="0" w:color="auto"/>
                                            <w:bottom w:val="none" w:sz="0" w:space="0" w:color="auto"/>
                                            <w:right w:val="none" w:sz="0" w:space="0" w:color="auto"/>
                                          </w:divBdr>
                                          <w:divsChild>
                                            <w:div w:id="680475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722">
                          <w:marLeft w:val="240"/>
                          <w:marRight w:val="240"/>
                          <w:marTop w:val="0"/>
                          <w:marBottom w:val="0"/>
                          <w:divBdr>
                            <w:top w:val="none" w:sz="0" w:space="0" w:color="auto"/>
                            <w:left w:val="none" w:sz="0" w:space="0" w:color="auto"/>
                            <w:bottom w:val="none" w:sz="0" w:space="0" w:color="auto"/>
                            <w:right w:val="none" w:sz="0" w:space="0" w:color="auto"/>
                          </w:divBdr>
                          <w:divsChild>
                            <w:div w:id="30811730">
                              <w:marLeft w:val="0"/>
                              <w:marRight w:val="0"/>
                              <w:marTop w:val="0"/>
                              <w:marBottom w:val="0"/>
                              <w:divBdr>
                                <w:top w:val="none" w:sz="0" w:space="0" w:color="auto"/>
                                <w:left w:val="none" w:sz="0" w:space="0" w:color="auto"/>
                                <w:bottom w:val="none" w:sz="0" w:space="0" w:color="auto"/>
                                <w:right w:val="none" w:sz="0" w:space="0" w:color="auto"/>
                              </w:divBdr>
                              <w:divsChild>
                                <w:div w:id="51775625">
                                  <w:marLeft w:val="0"/>
                                  <w:marRight w:val="0"/>
                                  <w:marTop w:val="0"/>
                                  <w:marBottom w:val="0"/>
                                  <w:divBdr>
                                    <w:top w:val="none" w:sz="0" w:space="0" w:color="auto"/>
                                    <w:left w:val="none" w:sz="0" w:space="0" w:color="auto"/>
                                    <w:bottom w:val="none" w:sz="0" w:space="0" w:color="auto"/>
                                    <w:right w:val="none" w:sz="0" w:space="0" w:color="auto"/>
                                  </w:divBdr>
                                </w:div>
                                <w:div w:id="901137643">
                                  <w:marLeft w:val="240"/>
                                  <w:marRight w:val="240"/>
                                  <w:marTop w:val="0"/>
                                  <w:marBottom w:val="0"/>
                                  <w:divBdr>
                                    <w:top w:val="none" w:sz="0" w:space="0" w:color="auto"/>
                                    <w:left w:val="none" w:sz="0" w:space="0" w:color="auto"/>
                                    <w:bottom w:val="none" w:sz="0" w:space="0" w:color="auto"/>
                                    <w:right w:val="none" w:sz="0" w:space="0" w:color="auto"/>
                                  </w:divBdr>
                                  <w:divsChild>
                                    <w:div w:id="366608952">
                                      <w:marLeft w:val="0"/>
                                      <w:marRight w:val="0"/>
                                      <w:marTop w:val="0"/>
                                      <w:marBottom w:val="0"/>
                                      <w:divBdr>
                                        <w:top w:val="none" w:sz="0" w:space="0" w:color="auto"/>
                                        <w:left w:val="none" w:sz="0" w:space="0" w:color="auto"/>
                                        <w:bottom w:val="none" w:sz="0" w:space="0" w:color="auto"/>
                                        <w:right w:val="none" w:sz="0" w:space="0" w:color="auto"/>
                                      </w:divBdr>
                                      <w:divsChild>
                                        <w:div w:id="874536533">
                                          <w:marLeft w:val="0"/>
                                          <w:marRight w:val="0"/>
                                          <w:marTop w:val="0"/>
                                          <w:marBottom w:val="0"/>
                                          <w:divBdr>
                                            <w:top w:val="none" w:sz="0" w:space="0" w:color="auto"/>
                                            <w:left w:val="none" w:sz="0" w:space="0" w:color="auto"/>
                                            <w:bottom w:val="none" w:sz="0" w:space="0" w:color="auto"/>
                                            <w:right w:val="none" w:sz="0" w:space="0" w:color="auto"/>
                                          </w:divBdr>
                                        </w:div>
                                        <w:div w:id="1002657115">
                                          <w:marLeft w:val="240"/>
                                          <w:marRight w:val="240"/>
                                          <w:marTop w:val="0"/>
                                          <w:marBottom w:val="0"/>
                                          <w:divBdr>
                                            <w:top w:val="none" w:sz="0" w:space="0" w:color="auto"/>
                                            <w:left w:val="none" w:sz="0" w:space="0" w:color="auto"/>
                                            <w:bottom w:val="none" w:sz="0" w:space="0" w:color="auto"/>
                                            <w:right w:val="none" w:sz="0" w:space="0" w:color="auto"/>
                                          </w:divBdr>
                                          <w:divsChild>
                                            <w:div w:id="3431687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9952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8493809">
                              <w:marLeft w:val="240"/>
                              <w:marRight w:val="0"/>
                              <w:marTop w:val="0"/>
                              <w:marBottom w:val="0"/>
                              <w:divBdr>
                                <w:top w:val="none" w:sz="0" w:space="0" w:color="auto"/>
                                <w:left w:val="none" w:sz="0" w:space="0" w:color="auto"/>
                                <w:bottom w:val="none" w:sz="0" w:space="0" w:color="auto"/>
                                <w:right w:val="none" w:sz="0" w:space="0" w:color="auto"/>
                              </w:divBdr>
                            </w:div>
                          </w:divsChild>
                        </w:div>
                        <w:div w:id="1408847118">
                          <w:marLeft w:val="240"/>
                          <w:marRight w:val="240"/>
                          <w:marTop w:val="0"/>
                          <w:marBottom w:val="0"/>
                          <w:divBdr>
                            <w:top w:val="none" w:sz="0" w:space="0" w:color="auto"/>
                            <w:left w:val="none" w:sz="0" w:space="0" w:color="auto"/>
                            <w:bottom w:val="none" w:sz="0" w:space="0" w:color="auto"/>
                            <w:right w:val="none" w:sz="0" w:space="0" w:color="auto"/>
                          </w:divBdr>
                          <w:divsChild>
                            <w:div w:id="241794962">
                              <w:marLeft w:val="240"/>
                              <w:marRight w:val="0"/>
                              <w:marTop w:val="0"/>
                              <w:marBottom w:val="0"/>
                              <w:divBdr>
                                <w:top w:val="none" w:sz="0" w:space="0" w:color="auto"/>
                                <w:left w:val="none" w:sz="0" w:space="0" w:color="auto"/>
                                <w:bottom w:val="none" w:sz="0" w:space="0" w:color="auto"/>
                                <w:right w:val="none" w:sz="0" w:space="0" w:color="auto"/>
                              </w:divBdr>
                            </w:div>
                            <w:div w:id="371618102">
                              <w:marLeft w:val="0"/>
                              <w:marRight w:val="0"/>
                              <w:marTop w:val="0"/>
                              <w:marBottom w:val="0"/>
                              <w:divBdr>
                                <w:top w:val="none" w:sz="0" w:space="0" w:color="auto"/>
                                <w:left w:val="none" w:sz="0" w:space="0" w:color="auto"/>
                                <w:bottom w:val="none" w:sz="0" w:space="0" w:color="auto"/>
                                <w:right w:val="none" w:sz="0" w:space="0" w:color="auto"/>
                              </w:divBdr>
                              <w:divsChild>
                                <w:div w:id="1691639541">
                                  <w:marLeft w:val="240"/>
                                  <w:marRight w:val="240"/>
                                  <w:marTop w:val="0"/>
                                  <w:marBottom w:val="0"/>
                                  <w:divBdr>
                                    <w:top w:val="none" w:sz="0" w:space="0" w:color="auto"/>
                                    <w:left w:val="none" w:sz="0" w:space="0" w:color="auto"/>
                                    <w:bottom w:val="none" w:sz="0" w:space="0" w:color="auto"/>
                                    <w:right w:val="none" w:sz="0" w:space="0" w:color="auto"/>
                                  </w:divBdr>
                                  <w:divsChild>
                                    <w:div w:id="952899665">
                                      <w:marLeft w:val="240"/>
                                      <w:marRight w:val="0"/>
                                      <w:marTop w:val="0"/>
                                      <w:marBottom w:val="0"/>
                                      <w:divBdr>
                                        <w:top w:val="none" w:sz="0" w:space="0" w:color="auto"/>
                                        <w:left w:val="none" w:sz="0" w:space="0" w:color="auto"/>
                                        <w:bottom w:val="none" w:sz="0" w:space="0" w:color="auto"/>
                                        <w:right w:val="none" w:sz="0" w:space="0" w:color="auto"/>
                                      </w:divBdr>
                                    </w:div>
                                    <w:div w:id="1674454084">
                                      <w:marLeft w:val="0"/>
                                      <w:marRight w:val="0"/>
                                      <w:marTop w:val="0"/>
                                      <w:marBottom w:val="0"/>
                                      <w:divBdr>
                                        <w:top w:val="none" w:sz="0" w:space="0" w:color="auto"/>
                                        <w:left w:val="none" w:sz="0" w:space="0" w:color="auto"/>
                                        <w:bottom w:val="none" w:sz="0" w:space="0" w:color="auto"/>
                                        <w:right w:val="none" w:sz="0" w:space="0" w:color="auto"/>
                                      </w:divBdr>
                                      <w:divsChild>
                                        <w:div w:id="129515253">
                                          <w:marLeft w:val="0"/>
                                          <w:marRight w:val="0"/>
                                          <w:marTop w:val="0"/>
                                          <w:marBottom w:val="0"/>
                                          <w:divBdr>
                                            <w:top w:val="none" w:sz="0" w:space="0" w:color="auto"/>
                                            <w:left w:val="none" w:sz="0" w:space="0" w:color="auto"/>
                                            <w:bottom w:val="none" w:sz="0" w:space="0" w:color="auto"/>
                                            <w:right w:val="none" w:sz="0" w:space="0" w:color="auto"/>
                                          </w:divBdr>
                                        </w:div>
                                        <w:div w:id="334770540">
                                          <w:marLeft w:val="240"/>
                                          <w:marRight w:val="240"/>
                                          <w:marTop w:val="0"/>
                                          <w:marBottom w:val="0"/>
                                          <w:divBdr>
                                            <w:top w:val="none" w:sz="0" w:space="0" w:color="auto"/>
                                            <w:left w:val="none" w:sz="0" w:space="0" w:color="auto"/>
                                            <w:bottom w:val="none" w:sz="0" w:space="0" w:color="auto"/>
                                            <w:right w:val="none" w:sz="0" w:space="0" w:color="auto"/>
                                          </w:divBdr>
                                          <w:divsChild>
                                            <w:div w:id="1489637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1429">
                          <w:marLeft w:val="240"/>
                          <w:marRight w:val="240"/>
                          <w:marTop w:val="0"/>
                          <w:marBottom w:val="0"/>
                          <w:divBdr>
                            <w:top w:val="none" w:sz="0" w:space="0" w:color="auto"/>
                            <w:left w:val="none" w:sz="0" w:space="0" w:color="auto"/>
                            <w:bottom w:val="none" w:sz="0" w:space="0" w:color="auto"/>
                            <w:right w:val="none" w:sz="0" w:space="0" w:color="auto"/>
                          </w:divBdr>
                          <w:divsChild>
                            <w:div w:id="1404061961">
                              <w:marLeft w:val="0"/>
                              <w:marRight w:val="0"/>
                              <w:marTop w:val="0"/>
                              <w:marBottom w:val="0"/>
                              <w:divBdr>
                                <w:top w:val="none" w:sz="0" w:space="0" w:color="auto"/>
                                <w:left w:val="none" w:sz="0" w:space="0" w:color="auto"/>
                                <w:bottom w:val="none" w:sz="0" w:space="0" w:color="auto"/>
                                <w:right w:val="none" w:sz="0" w:space="0" w:color="auto"/>
                              </w:divBdr>
                              <w:divsChild>
                                <w:div w:id="183248374">
                                  <w:marLeft w:val="0"/>
                                  <w:marRight w:val="0"/>
                                  <w:marTop w:val="0"/>
                                  <w:marBottom w:val="0"/>
                                  <w:divBdr>
                                    <w:top w:val="none" w:sz="0" w:space="0" w:color="auto"/>
                                    <w:left w:val="none" w:sz="0" w:space="0" w:color="auto"/>
                                    <w:bottom w:val="none" w:sz="0" w:space="0" w:color="auto"/>
                                    <w:right w:val="none" w:sz="0" w:space="0" w:color="auto"/>
                                  </w:divBdr>
                                </w:div>
                                <w:div w:id="326439707">
                                  <w:marLeft w:val="240"/>
                                  <w:marRight w:val="240"/>
                                  <w:marTop w:val="0"/>
                                  <w:marBottom w:val="0"/>
                                  <w:divBdr>
                                    <w:top w:val="none" w:sz="0" w:space="0" w:color="auto"/>
                                    <w:left w:val="none" w:sz="0" w:space="0" w:color="auto"/>
                                    <w:bottom w:val="none" w:sz="0" w:space="0" w:color="auto"/>
                                    <w:right w:val="none" w:sz="0" w:space="0" w:color="auto"/>
                                  </w:divBdr>
                                  <w:divsChild>
                                    <w:div w:id="981495406">
                                      <w:marLeft w:val="240"/>
                                      <w:marRight w:val="0"/>
                                      <w:marTop w:val="0"/>
                                      <w:marBottom w:val="0"/>
                                      <w:divBdr>
                                        <w:top w:val="none" w:sz="0" w:space="0" w:color="auto"/>
                                        <w:left w:val="none" w:sz="0" w:space="0" w:color="auto"/>
                                        <w:bottom w:val="none" w:sz="0" w:space="0" w:color="auto"/>
                                        <w:right w:val="none" w:sz="0" w:space="0" w:color="auto"/>
                                      </w:divBdr>
                                    </w:div>
                                    <w:div w:id="1443651334">
                                      <w:marLeft w:val="0"/>
                                      <w:marRight w:val="0"/>
                                      <w:marTop w:val="0"/>
                                      <w:marBottom w:val="0"/>
                                      <w:divBdr>
                                        <w:top w:val="none" w:sz="0" w:space="0" w:color="auto"/>
                                        <w:left w:val="none" w:sz="0" w:space="0" w:color="auto"/>
                                        <w:bottom w:val="none" w:sz="0" w:space="0" w:color="auto"/>
                                        <w:right w:val="none" w:sz="0" w:space="0" w:color="auto"/>
                                      </w:divBdr>
                                      <w:divsChild>
                                        <w:div w:id="1496339000">
                                          <w:marLeft w:val="0"/>
                                          <w:marRight w:val="0"/>
                                          <w:marTop w:val="0"/>
                                          <w:marBottom w:val="0"/>
                                          <w:divBdr>
                                            <w:top w:val="none" w:sz="0" w:space="0" w:color="auto"/>
                                            <w:left w:val="none" w:sz="0" w:space="0" w:color="auto"/>
                                            <w:bottom w:val="none" w:sz="0" w:space="0" w:color="auto"/>
                                            <w:right w:val="none" w:sz="0" w:space="0" w:color="auto"/>
                                          </w:divBdr>
                                        </w:div>
                                        <w:div w:id="1966962769">
                                          <w:marLeft w:val="240"/>
                                          <w:marRight w:val="240"/>
                                          <w:marTop w:val="0"/>
                                          <w:marBottom w:val="0"/>
                                          <w:divBdr>
                                            <w:top w:val="none" w:sz="0" w:space="0" w:color="auto"/>
                                            <w:left w:val="none" w:sz="0" w:space="0" w:color="auto"/>
                                            <w:bottom w:val="none" w:sz="0" w:space="0" w:color="auto"/>
                                            <w:right w:val="none" w:sz="0" w:space="0" w:color="auto"/>
                                          </w:divBdr>
                                          <w:divsChild>
                                            <w:div w:id="1957019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02091">
                              <w:marLeft w:val="240"/>
                              <w:marRight w:val="0"/>
                              <w:marTop w:val="0"/>
                              <w:marBottom w:val="0"/>
                              <w:divBdr>
                                <w:top w:val="none" w:sz="0" w:space="0" w:color="auto"/>
                                <w:left w:val="none" w:sz="0" w:space="0" w:color="auto"/>
                                <w:bottom w:val="none" w:sz="0" w:space="0" w:color="auto"/>
                                <w:right w:val="none" w:sz="0" w:space="0" w:color="auto"/>
                              </w:divBdr>
                            </w:div>
                          </w:divsChild>
                        </w:div>
                        <w:div w:id="2067071198">
                          <w:marLeft w:val="240"/>
                          <w:marRight w:val="240"/>
                          <w:marTop w:val="0"/>
                          <w:marBottom w:val="0"/>
                          <w:divBdr>
                            <w:top w:val="none" w:sz="0" w:space="0" w:color="auto"/>
                            <w:left w:val="none" w:sz="0" w:space="0" w:color="auto"/>
                            <w:bottom w:val="none" w:sz="0" w:space="0" w:color="auto"/>
                            <w:right w:val="none" w:sz="0" w:space="0" w:color="auto"/>
                          </w:divBdr>
                          <w:divsChild>
                            <w:div w:id="599874946">
                              <w:marLeft w:val="240"/>
                              <w:marRight w:val="0"/>
                              <w:marTop w:val="0"/>
                              <w:marBottom w:val="0"/>
                              <w:divBdr>
                                <w:top w:val="none" w:sz="0" w:space="0" w:color="auto"/>
                                <w:left w:val="none" w:sz="0" w:space="0" w:color="auto"/>
                                <w:bottom w:val="none" w:sz="0" w:space="0" w:color="auto"/>
                                <w:right w:val="none" w:sz="0" w:space="0" w:color="auto"/>
                              </w:divBdr>
                            </w:div>
                            <w:div w:id="1932464606">
                              <w:marLeft w:val="0"/>
                              <w:marRight w:val="0"/>
                              <w:marTop w:val="0"/>
                              <w:marBottom w:val="0"/>
                              <w:divBdr>
                                <w:top w:val="none" w:sz="0" w:space="0" w:color="auto"/>
                                <w:left w:val="none" w:sz="0" w:space="0" w:color="auto"/>
                                <w:bottom w:val="none" w:sz="0" w:space="0" w:color="auto"/>
                                <w:right w:val="none" w:sz="0" w:space="0" w:color="auto"/>
                              </w:divBdr>
                              <w:divsChild>
                                <w:div w:id="998383701">
                                  <w:marLeft w:val="0"/>
                                  <w:marRight w:val="0"/>
                                  <w:marTop w:val="0"/>
                                  <w:marBottom w:val="0"/>
                                  <w:divBdr>
                                    <w:top w:val="none" w:sz="0" w:space="0" w:color="auto"/>
                                    <w:left w:val="none" w:sz="0" w:space="0" w:color="auto"/>
                                    <w:bottom w:val="none" w:sz="0" w:space="0" w:color="auto"/>
                                    <w:right w:val="none" w:sz="0" w:space="0" w:color="auto"/>
                                  </w:divBdr>
                                </w:div>
                                <w:div w:id="1227111777">
                                  <w:marLeft w:val="240"/>
                                  <w:marRight w:val="240"/>
                                  <w:marTop w:val="0"/>
                                  <w:marBottom w:val="0"/>
                                  <w:divBdr>
                                    <w:top w:val="none" w:sz="0" w:space="0" w:color="auto"/>
                                    <w:left w:val="none" w:sz="0" w:space="0" w:color="auto"/>
                                    <w:bottom w:val="none" w:sz="0" w:space="0" w:color="auto"/>
                                    <w:right w:val="none" w:sz="0" w:space="0" w:color="auto"/>
                                  </w:divBdr>
                                  <w:divsChild>
                                    <w:div w:id="2028561313">
                                      <w:marLeft w:val="240"/>
                                      <w:marRight w:val="0"/>
                                      <w:marTop w:val="0"/>
                                      <w:marBottom w:val="0"/>
                                      <w:divBdr>
                                        <w:top w:val="none" w:sz="0" w:space="0" w:color="auto"/>
                                        <w:left w:val="none" w:sz="0" w:space="0" w:color="auto"/>
                                        <w:bottom w:val="none" w:sz="0" w:space="0" w:color="auto"/>
                                        <w:right w:val="none" w:sz="0" w:space="0" w:color="auto"/>
                                      </w:divBdr>
                                    </w:div>
                                    <w:div w:id="2122532524">
                                      <w:marLeft w:val="0"/>
                                      <w:marRight w:val="0"/>
                                      <w:marTop w:val="0"/>
                                      <w:marBottom w:val="0"/>
                                      <w:divBdr>
                                        <w:top w:val="none" w:sz="0" w:space="0" w:color="auto"/>
                                        <w:left w:val="none" w:sz="0" w:space="0" w:color="auto"/>
                                        <w:bottom w:val="none" w:sz="0" w:space="0" w:color="auto"/>
                                        <w:right w:val="none" w:sz="0" w:space="0" w:color="auto"/>
                                      </w:divBdr>
                                      <w:divsChild>
                                        <w:div w:id="134682121">
                                          <w:marLeft w:val="240"/>
                                          <w:marRight w:val="240"/>
                                          <w:marTop w:val="0"/>
                                          <w:marBottom w:val="0"/>
                                          <w:divBdr>
                                            <w:top w:val="none" w:sz="0" w:space="0" w:color="auto"/>
                                            <w:left w:val="none" w:sz="0" w:space="0" w:color="auto"/>
                                            <w:bottom w:val="none" w:sz="0" w:space="0" w:color="auto"/>
                                            <w:right w:val="none" w:sz="0" w:space="0" w:color="auto"/>
                                          </w:divBdr>
                                          <w:divsChild>
                                            <w:div w:id="757945190">
                                              <w:marLeft w:val="240"/>
                                              <w:marRight w:val="0"/>
                                              <w:marTop w:val="0"/>
                                              <w:marBottom w:val="0"/>
                                              <w:divBdr>
                                                <w:top w:val="none" w:sz="0" w:space="0" w:color="auto"/>
                                                <w:left w:val="none" w:sz="0" w:space="0" w:color="auto"/>
                                                <w:bottom w:val="none" w:sz="0" w:space="0" w:color="auto"/>
                                                <w:right w:val="none" w:sz="0" w:space="0" w:color="auto"/>
                                              </w:divBdr>
                                            </w:div>
                                          </w:divsChild>
                                        </w:div>
                                        <w:div w:id="20191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777979">
      <w:bodyDiv w:val="1"/>
      <w:marLeft w:val="0"/>
      <w:marRight w:val="360"/>
      <w:marTop w:val="0"/>
      <w:marBottom w:val="0"/>
      <w:divBdr>
        <w:top w:val="none" w:sz="0" w:space="0" w:color="auto"/>
        <w:left w:val="none" w:sz="0" w:space="0" w:color="auto"/>
        <w:bottom w:val="none" w:sz="0" w:space="0" w:color="auto"/>
        <w:right w:val="none" w:sz="0" w:space="0" w:color="auto"/>
      </w:divBdr>
      <w:divsChild>
        <w:div w:id="732854883">
          <w:marLeft w:val="240"/>
          <w:marRight w:val="240"/>
          <w:marTop w:val="0"/>
          <w:marBottom w:val="0"/>
          <w:divBdr>
            <w:top w:val="none" w:sz="0" w:space="0" w:color="auto"/>
            <w:left w:val="none" w:sz="0" w:space="0" w:color="auto"/>
            <w:bottom w:val="none" w:sz="0" w:space="0" w:color="auto"/>
            <w:right w:val="none" w:sz="0" w:space="0" w:color="auto"/>
          </w:divBdr>
          <w:divsChild>
            <w:div w:id="462890001">
              <w:marLeft w:val="0"/>
              <w:marRight w:val="0"/>
              <w:marTop w:val="0"/>
              <w:marBottom w:val="0"/>
              <w:divBdr>
                <w:top w:val="none" w:sz="0" w:space="0" w:color="auto"/>
                <w:left w:val="none" w:sz="0" w:space="0" w:color="auto"/>
                <w:bottom w:val="none" w:sz="0" w:space="0" w:color="auto"/>
                <w:right w:val="none" w:sz="0" w:space="0" w:color="auto"/>
              </w:divBdr>
              <w:divsChild>
                <w:div w:id="997803747">
                  <w:marLeft w:val="240"/>
                  <w:marRight w:val="240"/>
                  <w:marTop w:val="0"/>
                  <w:marBottom w:val="0"/>
                  <w:divBdr>
                    <w:top w:val="none" w:sz="0" w:space="0" w:color="auto"/>
                    <w:left w:val="none" w:sz="0" w:space="0" w:color="auto"/>
                    <w:bottom w:val="none" w:sz="0" w:space="0" w:color="auto"/>
                    <w:right w:val="none" w:sz="0" w:space="0" w:color="auto"/>
                  </w:divBdr>
                  <w:divsChild>
                    <w:div w:id="1341008020">
                      <w:marLeft w:val="0"/>
                      <w:marRight w:val="0"/>
                      <w:marTop w:val="0"/>
                      <w:marBottom w:val="0"/>
                      <w:divBdr>
                        <w:top w:val="none" w:sz="0" w:space="0" w:color="auto"/>
                        <w:left w:val="none" w:sz="0" w:space="0" w:color="auto"/>
                        <w:bottom w:val="none" w:sz="0" w:space="0" w:color="auto"/>
                        <w:right w:val="none" w:sz="0" w:space="0" w:color="auto"/>
                      </w:divBdr>
                      <w:divsChild>
                        <w:div w:id="580411814">
                          <w:marLeft w:val="240"/>
                          <w:marRight w:val="240"/>
                          <w:marTop w:val="0"/>
                          <w:marBottom w:val="0"/>
                          <w:divBdr>
                            <w:top w:val="none" w:sz="0" w:space="0" w:color="auto"/>
                            <w:left w:val="none" w:sz="0" w:space="0" w:color="auto"/>
                            <w:bottom w:val="none" w:sz="0" w:space="0" w:color="auto"/>
                            <w:right w:val="none" w:sz="0" w:space="0" w:color="auto"/>
                          </w:divBdr>
                          <w:divsChild>
                            <w:div w:id="1046174801">
                              <w:marLeft w:val="0"/>
                              <w:marRight w:val="0"/>
                              <w:marTop w:val="0"/>
                              <w:marBottom w:val="0"/>
                              <w:divBdr>
                                <w:top w:val="none" w:sz="0" w:space="0" w:color="auto"/>
                                <w:left w:val="none" w:sz="0" w:space="0" w:color="auto"/>
                                <w:bottom w:val="none" w:sz="0" w:space="0" w:color="auto"/>
                                <w:right w:val="none" w:sz="0" w:space="0" w:color="auto"/>
                              </w:divBdr>
                              <w:divsChild>
                                <w:div w:id="507911743">
                                  <w:marLeft w:val="240"/>
                                  <w:marRight w:val="240"/>
                                  <w:marTop w:val="0"/>
                                  <w:marBottom w:val="0"/>
                                  <w:divBdr>
                                    <w:top w:val="none" w:sz="0" w:space="0" w:color="auto"/>
                                    <w:left w:val="none" w:sz="0" w:space="0" w:color="auto"/>
                                    <w:bottom w:val="none" w:sz="0" w:space="0" w:color="auto"/>
                                    <w:right w:val="none" w:sz="0" w:space="0" w:color="auto"/>
                                  </w:divBdr>
                                  <w:divsChild>
                                    <w:div w:id="1545869124">
                                      <w:marLeft w:val="240"/>
                                      <w:marRight w:val="0"/>
                                      <w:marTop w:val="0"/>
                                      <w:marBottom w:val="0"/>
                                      <w:divBdr>
                                        <w:top w:val="none" w:sz="0" w:space="0" w:color="auto"/>
                                        <w:left w:val="none" w:sz="0" w:space="0" w:color="auto"/>
                                        <w:bottom w:val="none" w:sz="0" w:space="0" w:color="auto"/>
                                        <w:right w:val="none" w:sz="0" w:space="0" w:color="auto"/>
                                      </w:divBdr>
                                    </w:div>
                                  </w:divsChild>
                                </w:div>
                                <w:div w:id="703480835">
                                  <w:marLeft w:val="240"/>
                                  <w:marRight w:val="240"/>
                                  <w:marTop w:val="0"/>
                                  <w:marBottom w:val="0"/>
                                  <w:divBdr>
                                    <w:top w:val="none" w:sz="0" w:space="0" w:color="auto"/>
                                    <w:left w:val="none" w:sz="0" w:space="0" w:color="auto"/>
                                    <w:bottom w:val="none" w:sz="0" w:space="0" w:color="auto"/>
                                    <w:right w:val="none" w:sz="0" w:space="0" w:color="auto"/>
                                  </w:divBdr>
                                  <w:divsChild>
                                    <w:div w:id="1875774656">
                                      <w:marLeft w:val="240"/>
                                      <w:marRight w:val="0"/>
                                      <w:marTop w:val="0"/>
                                      <w:marBottom w:val="0"/>
                                      <w:divBdr>
                                        <w:top w:val="none" w:sz="0" w:space="0" w:color="auto"/>
                                        <w:left w:val="none" w:sz="0" w:space="0" w:color="auto"/>
                                        <w:bottom w:val="none" w:sz="0" w:space="0" w:color="auto"/>
                                        <w:right w:val="none" w:sz="0" w:space="0" w:color="auto"/>
                                      </w:divBdr>
                                    </w:div>
                                  </w:divsChild>
                                </w:div>
                                <w:div w:id="1204245798">
                                  <w:marLeft w:val="240"/>
                                  <w:marRight w:val="240"/>
                                  <w:marTop w:val="0"/>
                                  <w:marBottom w:val="0"/>
                                  <w:divBdr>
                                    <w:top w:val="none" w:sz="0" w:space="0" w:color="auto"/>
                                    <w:left w:val="none" w:sz="0" w:space="0" w:color="auto"/>
                                    <w:bottom w:val="none" w:sz="0" w:space="0" w:color="auto"/>
                                    <w:right w:val="none" w:sz="0" w:space="0" w:color="auto"/>
                                  </w:divBdr>
                                  <w:divsChild>
                                    <w:div w:id="1199195553">
                                      <w:marLeft w:val="240"/>
                                      <w:marRight w:val="0"/>
                                      <w:marTop w:val="0"/>
                                      <w:marBottom w:val="0"/>
                                      <w:divBdr>
                                        <w:top w:val="none" w:sz="0" w:space="0" w:color="auto"/>
                                        <w:left w:val="none" w:sz="0" w:space="0" w:color="auto"/>
                                        <w:bottom w:val="none" w:sz="0" w:space="0" w:color="auto"/>
                                        <w:right w:val="none" w:sz="0" w:space="0" w:color="auto"/>
                                      </w:divBdr>
                                    </w:div>
                                  </w:divsChild>
                                </w:div>
                                <w:div w:id="1356923253">
                                  <w:marLeft w:val="240"/>
                                  <w:marRight w:val="240"/>
                                  <w:marTop w:val="0"/>
                                  <w:marBottom w:val="0"/>
                                  <w:divBdr>
                                    <w:top w:val="none" w:sz="0" w:space="0" w:color="auto"/>
                                    <w:left w:val="none" w:sz="0" w:space="0" w:color="auto"/>
                                    <w:bottom w:val="none" w:sz="0" w:space="0" w:color="auto"/>
                                    <w:right w:val="none" w:sz="0" w:space="0" w:color="auto"/>
                                  </w:divBdr>
                                  <w:divsChild>
                                    <w:div w:id="948052730">
                                      <w:marLeft w:val="240"/>
                                      <w:marRight w:val="0"/>
                                      <w:marTop w:val="0"/>
                                      <w:marBottom w:val="0"/>
                                      <w:divBdr>
                                        <w:top w:val="none" w:sz="0" w:space="0" w:color="auto"/>
                                        <w:left w:val="none" w:sz="0" w:space="0" w:color="auto"/>
                                        <w:bottom w:val="none" w:sz="0" w:space="0" w:color="auto"/>
                                        <w:right w:val="none" w:sz="0" w:space="0" w:color="auto"/>
                                      </w:divBdr>
                                    </w:div>
                                  </w:divsChild>
                                </w:div>
                                <w:div w:id="1874689712">
                                  <w:marLeft w:val="240"/>
                                  <w:marRight w:val="240"/>
                                  <w:marTop w:val="0"/>
                                  <w:marBottom w:val="0"/>
                                  <w:divBdr>
                                    <w:top w:val="none" w:sz="0" w:space="0" w:color="auto"/>
                                    <w:left w:val="none" w:sz="0" w:space="0" w:color="auto"/>
                                    <w:bottom w:val="none" w:sz="0" w:space="0" w:color="auto"/>
                                    <w:right w:val="none" w:sz="0" w:space="0" w:color="auto"/>
                                  </w:divBdr>
                                  <w:divsChild>
                                    <w:div w:id="938677252">
                                      <w:marLeft w:val="240"/>
                                      <w:marRight w:val="0"/>
                                      <w:marTop w:val="0"/>
                                      <w:marBottom w:val="0"/>
                                      <w:divBdr>
                                        <w:top w:val="none" w:sz="0" w:space="0" w:color="auto"/>
                                        <w:left w:val="none" w:sz="0" w:space="0" w:color="auto"/>
                                        <w:bottom w:val="none" w:sz="0" w:space="0" w:color="auto"/>
                                        <w:right w:val="none" w:sz="0" w:space="0" w:color="auto"/>
                                      </w:divBdr>
                                    </w:div>
                                  </w:divsChild>
                                </w:div>
                                <w:div w:id="1901213801">
                                  <w:marLeft w:val="240"/>
                                  <w:marRight w:val="240"/>
                                  <w:marTop w:val="0"/>
                                  <w:marBottom w:val="0"/>
                                  <w:divBdr>
                                    <w:top w:val="none" w:sz="0" w:space="0" w:color="auto"/>
                                    <w:left w:val="none" w:sz="0" w:space="0" w:color="auto"/>
                                    <w:bottom w:val="none" w:sz="0" w:space="0" w:color="auto"/>
                                    <w:right w:val="none" w:sz="0" w:space="0" w:color="auto"/>
                                  </w:divBdr>
                                  <w:divsChild>
                                    <w:div w:id="1459572044">
                                      <w:marLeft w:val="240"/>
                                      <w:marRight w:val="0"/>
                                      <w:marTop w:val="0"/>
                                      <w:marBottom w:val="0"/>
                                      <w:divBdr>
                                        <w:top w:val="none" w:sz="0" w:space="0" w:color="auto"/>
                                        <w:left w:val="none" w:sz="0" w:space="0" w:color="auto"/>
                                        <w:bottom w:val="none" w:sz="0" w:space="0" w:color="auto"/>
                                        <w:right w:val="none" w:sz="0" w:space="0" w:color="auto"/>
                                      </w:divBdr>
                                    </w:div>
                                  </w:divsChild>
                                </w:div>
                                <w:div w:id="1909919937">
                                  <w:marLeft w:val="240"/>
                                  <w:marRight w:val="240"/>
                                  <w:marTop w:val="0"/>
                                  <w:marBottom w:val="0"/>
                                  <w:divBdr>
                                    <w:top w:val="none" w:sz="0" w:space="0" w:color="auto"/>
                                    <w:left w:val="none" w:sz="0" w:space="0" w:color="auto"/>
                                    <w:bottom w:val="none" w:sz="0" w:space="0" w:color="auto"/>
                                    <w:right w:val="none" w:sz="0" w:space="0" w:color="auto"/>
                                  </w:divBdr>
                                  <w:divsChild>
                                    <w:div w:id="1745370703">
                                      <w:marLeft w:val="240"/>
                                      <w:marRight w:val="0"/>
                                      <w:marTop w:val="0"/>
                                      <w:marBottom w:val="0"/>
                                      <w:divBdr>
                                        <w:top w:val="none" w:sz="0" w:space="0" w:color="auto"/>
                                        <w:left w:val="none" w:sz="0" w:space="0" w:color="auto"/>
                                        <w:bottom w:val="none" w:sz="0" w:space="0" w:color="auto"/>
                                        <w:right w:val="none" w:sz="0" w:space="0" w:color="auto"/>
                                      </w:divBdr>
                                    </w:div>
                                  </w:divsChild>
                                </w:div>
                                <w:div w:id="1946189261">
                                  <w:marLeft w:val="240"/>
                                  <w:marRight w:val="240"/>
                                  <w:marTop w:val="0"/>
                                  <w:marBottom w:val="0"/>
                                  <w:divBdr>
                                    <w:top w:val="none" w:sz="0" w:space="0" w:color="auto"/>
                                    <w:left w:val="none" w:sz="0" w:space="0" w:color="auto"/>
                                    <w:bottom w:val="none" w:sz="0" w:space="0" w:color="auto"/>
                                    <w:right w:val="none" w:sz="0" w:space="0" w:color="auto"/>
                                  </w:divBdr>
                                  <w:divsChild>
                                    <w:div w:id="12900877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DT50\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096C1-65A7-4745-9973-B2DD4BA1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60</TotalTime>
  <Pages>118</Pages>
  <Words>18192</Words>
  <Characters>160955</Characters>
  <Application>Microsoft Office Word</Application>
  <DocSecurity>0</DocSecurity>
  <Lines>1341</Lines>
  <Paragraphs>357</Paragraphs>
  <ScaleCrop>false</ScaleCrop>
  <HeadingPairs>
    <vt:vector size="2" baseType="variant">
      <vt:variant>
        <vt:lpstr>Titel</vt:lpstr>
      </vt:variant>
      <vt:variant>
        <vt:i4>1</vt:i4>
      </vt:variant>
    </vt:vector>
  </HeadingPairs>
  <TitlesOfParts>
    <vt:vector size="1" baseType="lpstr">
      <vt:lpstr>Rapport</vt:lpstr>
    </vt:vector>
  </TitlesOfParts>
  <Company>Kadaster</Company>
  <LinksUpToDate>false</LinksUpToDate>
  <CharactersWithSpaces>178790</CharactersWithSpaces>
  <SharedDoc>false</SharedDoc>
  <HLinks>
    <vt:vector size="246" baseType="variant">
      <vt:variant>
        <vt:i4>1966140</vt:i4>
      </vt:variant>
      <vt:variant>
        <vt:i4>257</vt:i4>
      </vt:variant>
      <vt:variant>
        <vt:i4>0</vt:i4>
      </vt:variant>
      <vt:variant>
        <vt:i4>5</vt:i4>
      </vt:variant>
      <vt:variant>
        <vt:lpwstr/>
      </vt:variant>
      <vt:variant>
        <vt:lpwstr>_Toc433022981</vt:lpwstr>
      </vt:variant>
      <vt:variant>
        <vt:i4>1966140</vt:i4>
      </vt:variant>
      <vt:variant>
        <vt:i4>251</vt:i4>
      </vt:variant>
      <vt:variant>
        <vt:i4>0</vt:i4>
      </vt:variant>
      <vt:variant>
        <vt:i4>5</vt:i4>
      </vt:variant>
      <vt:variant>
        <vt:lpwstr/>
      </vt:variant>
      <vt:variant>
        <vt:lpwstr>_Toc433022980</vt:lpwstr>
      </vt:variant>
      <vt:variant>
        <vt:i4>1114172</vt:i4>
      </vt:variant>
      <vt:variant>
        <vt:i4>245</vt:i4>
      </vt:variant>
      <vt:variant>
        <vt:i4>0</vt:i4>
      </vt:variant>
      <vt:variant>
        <vt:i4>5</vt:i4>
      </vt:variant>
      <vt:variant>
        <vt:lpwstr/>
      </vt:variant>
      <vt:variant>
        <vt:lpwstr>_Toc433022979</vt:lpwstr>
      </vt:variant>
      <vt:variant>
        <vt:i4>1114172</vt:i4>
      </vt:variant>
      <vt:variant>
        <vt:i4>239</vt:i4>
      </vt:variant>
      <vt:variant>
        <vt:i4>0</vt:i4>
      </vt:variant>
      <vt:variant>
        <vt:i4>5</vt:i4>
      </vt:variant>
      <vt:variant>
        <vt:lpwstr/>
      </vt:variant>
      <vt:variant>
        <vt:lpwstr>_Toc433022978</vt:lpwstr>
      </vt:variant>
      <vt:variant>
        <vt:i4>1114172</vt:i4>
      </vt:variant>
      <vt:variant>
        <vt:i4>233</vt:i4>
      </vt:variant>
      <vt:variant>
        <vt:i4>0</vt:i4>
      </vt:variant>
      <vt:variant>
        <vt:i4>5</vt:i4>
      </vt:variant>
      <vt:variant>
        <vt:lpwstr/>
      </vt:variant>
      <vt:variant>
        <vt:lpwstr>_Toc433022977</vt:lpwstr>
      </vt:variant>
      <vt:variant>
        <vt:i4>1114172</vt:i4>
      </vt:variant>
      <vt:variant>
        <vt:i4>227</vt:i4>
      </vt:variant>
      <vt:variant>
        <vt:i4>0</vt:i4>
      </vt:variant>
      <vt:variant>
        <vt:i4>5</vt:i4>
      </vt:variant>
      <vt:variant>
        <vt:lpwstr/>
      </vt:variant>
      <vt:variant>
        <vt:lpwstr>_Toc433022976</vt:lpwstr>
      </vt:variant>
      <vt:variant>
        <vt:i4>1114172</vt:i4>
      </vt:variant>
      <vt:variant>
        <vt:i4>221</vt:i4>
      </vt:variant>
      <vt:variant>
        <vt:i4>0</vt:i4>
      </vt:variant>
      <vt:variant>
        <vt:i4>5</vt:i4>
      </vt:variant>
      <vt:variant>
        <vt:lpwstr/>
      </vt:variant>
      <vt:variant>
        <vt:lpwstr>_Toc433022975</vt:lpwstr>
      </vt:variant>
      <vt:variant>
        <vt:i4>1114172</vt:i4>
      </vt:variant>
      <vt:variant>
        <vt:i4>215</vt:i4>
      </vt:variant>
      <vt:variant>
        <vt:i4>0</vt:i4>
      </vt:variant>
      <vt:variant>
        <vt:i4>5</vt:i4>
      </vt:variant>
      <vt:variant>
        <vt:lpwstr/>
      </vt:variant>
      <vt:variant>
        <vt:lpwstr>_Toc433022974</vt:lpwstr>
      </vt:variant>
      <vt:variant>
        <vt:i4>1114172</vt:i4>
      </vt:variant>
      <vt:variant>
        <vt:i4>209</vt:i4>
      </vt:variant>
      <vt:variant>
        <vt:i4>0</vt:i4>
      </vt:variant>
      <vt:variant>
        <vt:i4>5</vt:i4>
      </vt:variant>
      <vt:variant>
        <vt:lpwstr/>
      </vt:variant>
      <vt:variant>
        <vt:lpwstr>_Toc433022973</vt:lpwstr>
      </vt:variant>
      <vt:variant>
        <vt:i4>1114172</vt:i4>
      </vt:variant>
      <vt:variant>
        <vt:i4>203</vt:i4>
      </vt:variant>
      <vt:variant>
        <vt:i4>0</vt:i4>
      </vt:variant>
      <vt:variant>
        <vt:i4>5</vt:i4>
      </vt:variant>
      <vt:variant>
        <vt:lpwstr/>
      </vt:variant>
      <vt:variant>
        <vt:lpwstr>_Toc433022972</vt:lpwstr>
      </vt:variant>
      <vt:variant>
        <vt:i4>1114172</vt:i4>
      </vt:variant>
      <vt:variant>
        <vt:i4>197</vt:i4>
      </vt:variant>
      <vt:variant>
        <vt:i4>0</vt:i4>
      </vt:variant>
      <vt:variant>
        <vt:i4>5</vt:i4>
      </vt:variant>
      <vt:variant>
        <vt:lpwstr/>
      </vt:variant>
      <vt:variant>
        <vt:lpwstr>_Toc433022971</vt:lpwstr>
      </vt:variant>
      <vt:variant>
        <vt:i4>1114172</vt:i4>
      </vt:variant>
      <vt:variant>
        <vt:i4>191</vt:i4>
      </vt:variant>
      <vt:variant>
        <vt:i4>0</vt:i4>
      </vt:variant>
      <vt:variant>
        <vt:i4>5</vt:i4>
      </vt:variant>
      <vt:variant>
        <vt:lpwstr/>
      </vt:variant>
      <vt:variant>
        <vt:lpwstr>_Toc433022970</vt:lpwstr>
      </vt:variant>
      <vt:variant>
        <vt:i4>1048636</vt:i4>
      </vt:variant>
      <vt:variant>
        <vt:i4>185</vt:i4>
      </vt:variant>
      <vt:variant>
        <vt:i4>0</vt:i4>
      </vt:variant>
      <vt:variant>
        <vt:i4>5</vt:i4>
      </vt:variant>
      <vt:variant>
        <vt:lpwstr/>
      </vt:variant>
      <vt:variant>
        <vt:lpwstr>_Toc433022969</vt:lpwstr>
      </vt:variant>
      <vt:variant>
        <vt:i4>1048636</vt:i4>
      </vt:variant>
      <vt:variant>
        <vt:i4>179</vt:i4>
      </vt:variant>
      <vt:variant>
        <vt:i4>0</vt:i4>
      </vt:variant>
      <vt:variant>
        <vt:i4>5</vt:i4>
      </vt:variant>
      <vt:variant>
        <vt:lpwstr/>
      </vt:variant>
      <vt:variant>
        <vt:lpwstr>_Toc433022968</vt:lpwstr>
      </vt:variant>
      <vt:variant>
        <vt:i4>1048636</vt:i4>
      </vt:variant>
      <vt:variant>
        <vt:i4>173</vt:i4>
      </vt:variant>
      <vt:variant>
        <vt:i4>0</vt:i4>
      </vt:variant>
      <vt:variant>
        <vt:i4>5</vt:i4>
      </vt:variant>
      <vt:variant>
        <vt:lpwstr/>
      </vt:variant>
      <vt:variant>
        <vt:lpwstr>_Toc433022967</vt:lpwstr>
      </vt:variant>
      <vt:variant>
        <vt:i4>1048636</vt:i4>
      </vt:variant>
      <vt:variant>
        <vt:i4>167</vt:i4>
      </vt:variant>
      <vt:variant>
        <vt:i4>0</vt:i4>
      </vt:variant>
      <vt:variant>
        <vt:i4>5</vt:i4>
      </vt:variant>
      <vt:variant>
        <vt:lpwstr/>
      </vt:variant>
      <vt:variant>
        <vt:lpwstr>_Toc433022966</vt:lpwstr>
      </vt:variant>
      <vt:variant>
        <vt:i4>1048636</vt:i4>
      </vt:variant>
      <vt:variant>
        <vt:i4>161</vt:i4>
      </vt:variant>
      <vt:variant>
        <vt:i4>0</vt:i4>
      </vt:variant>
      <vt:variant>
        <vt:i4>5</vt:i4>
      </vt:variant>
      <vt:variant>
        <vt:lpwstr/>
      </vt:variant>
      <vt:variant>
        <vt:lpwstr>_Toc433022965</vt:lpwstr>
      </vt:variant>
      <vt:variant>
        <vt:i4>1048636</vt:i4>
      </vt:variant>
      <vt:variant>
        <vt:i4>155</vt:i4>
      </vt:variant>
      <vt:variant>
        <vt:i4>0</vt:i4>
      </vt:variant>
      <vt:variant>
        <vt:i4>5</vt:i4>
      </vt:variant>
      <vt:variant>
        <vt:lpwstr/>
      </vt:variant>
      <vt:variant>
        <vt:lpwstr>_Toc433022964</vt:lpwstr>
      </vt:variant>
      <vt:variant>
        <vt:i4>1048636</vt:i4>
      </vt:variant>
      <vt:variant>
        <vt:i4>149</vt:i4>
      </vt:variant>
      <vt:variant>
        <vt:i4>0</vt:i4>
      </vt:variant>
      <vt:variant>
        <vt:i4>5</vt:i4>
      </vt:variant>
      <vt:variant>
        <vt:lpwstr/>
      </vt:variant>
      <vt:variant>
        <vt:lpwstr>_Toc433022963</vt:lpwstr>
      </vt:variant>
      <vt:variant>
        <vt:i4>1048636</vt:i4>
      </vt:variant>
      <vt:variant>
        <vt:i4>143</vt:i4>
      </vt:variant>
      <vt:variant>
        <vt:i4>0</vt:i4>
      </vt:variant>
      <vt:variant>
        <vt:i4>5</vt:i4>
      </vt:variant>
      <vt:variant>
        <vt:lpwstr/>
      </vt:variant>
      <vt:variant>
        <vt:lpwstr>_Toc433022962</vt:lpwstr>
      </vt:variant>
      <vt:variant>
        <vt:i4>1048636</vt:i4>
      </vt:variant>
      <vt:variant>
        <vt:i4>137</vt:i4>
      </vt:variant>
      <vt:variant>
        <vt:i4>0</vt:i4>
      </vt:variant>
      <vt:variant>
        <vt:i4>5</vt:i4>
      </vt:variant>
      <vt:variant>
        <vt:lpwstr/>
      </vt:variant>
      <vt:variant>
        <vt:lpwstr>_Toc433022961</vt:lpwstr>
      </vt:variant>
      <vt:variant>
        <vt:i4>1048636</vt:i4>
      </vt:variant>
      <vt:variant>
        <vt:i4>131</vt:i4>
      </vt:variant>
      <vt:variant>
        <vt:i4>0</vt:i4>
      </vt:variant>
      <vt:variant>
        <vt:i4>5</vt:i4>
      </vt:variant>
      <vt:variant>
        <vt:lpwstr/>
      </vt:variant>
      <vt:variant>
        <vt:lpwstr>_Toc433022960</vt:lpwstr>
      </vt:variant>
      <vt:variant>
        <vt:i4>1245244</vt:i4>
      </vt:variant>
      <vt:variant>
        <vt:i4>125</vt:i4>
      </vt:variant>
      <vt:variant>
        <vt:i4>0</vt:i4>
      </vt:variant>
      <vt:variant>
        <vt:i4>5</vt:i4>
      </vt:variant>
      <vt:variant>
        <vt:lpwstr/>
      </vt:variant>
      <vt:variant>
        <vt:lpwstr>_Toc433022959</vt:lpwstr>
      </vt:variant>
      <vt:variant>
        <vt:i4>1245244</vt:i4>
      </vt:variant>
      <vt:variant>
        <vt:i4>119</vt:i4>
      </vt:variant>
      <vt:variant>
        <vt:i4>0</vt:i4>
      </vt:variant>
      <vt:variant>
        <vt:i4>5</vt:i4>
      </vt:variant>
      <vt:variant>
        <vt:lpwstr/>
      </vt:variant>
      <vt:variant>
        <vt:lpwstr>_Toc433022958</vt:lpwstr>
      </vt:variant>
      <vt:variant>
        <vt:i4>1245244</vt:i4>
      </vt:variant>
      <vt:variant>
        <vt:i4>113</vt:i4>
      </vt:variant>
      <vt:variant>
        <vt:i4>0</vt:i4>
      </vt:variant>
      <vt:variant>
        <vt:i4>5</vt:i4>
      </vt:variant>
      <vt:variant>
        <vt:lpwstr/>
      </vt:variant>
      <vt:variant>
        <vt:lpwstr>_Toc433022957</vt:lpwstr>
      </vt:variant>
      <vt:variant>
        <vt:i4>1245244</vt:i4>
      </vt:variant>
      <vt:variant>
        <vt:i4>107</vt:i4>
      </vt:variant>
      <vt:variant>
        <vt:i4>0</vt:i4>
      </vt:variant>
      <vt:variant>
        <vt:i4>5</vt:i4>
      </vt:variant>
      <vt:variant>
        <vt:lpwstr/>
      </vt:variant>
      <vt:variant>
        <vt:lpwstr>_Toc433022956</vt:lpwstr>
      </vt:variant>
      <vt:variant>
        <vt:i4>1245244</vt:i4>
      </vt:variant>
      <vt:variant>
        <vt:i4>101</vt:i4>
      </vt:variant>
      <vt:variant>
        <vt:i4>0</vt:i4>
      </vt:variant>
      <vt:variant>
        <vt:i4>5</vt:i4>
      </vt:variant>
      <vt:variant>
        <vt:lpwstr/>
      </vt:variant>
      <vt:variant>
        <vt:lpwstr>_Toc433022955</vt:lpwstr>
      </vt:variant>
      <vt:variant>
        <vt:i4>1245244</vt:i4>
      </vt:variant>
      <vt:variant>
        <vt:i4>95</vt:i4>
      </vt:variant>
      <vt:variant>
        <vt:i4>0</vt:i4>
      </vt:variant>
      <vt:variant>
        <vt:i4>5</vt:i4>
      </vt:variant>
      <vt:variant>
        <vt:lpwstr/>
      </vt:variant>
      <vt:variant>
        <vt:lpwstr>_Toc433022954</vt:lpwstr>
      </vt:variant>
      <vt:variant>
        <vt:i4>1245244</vt:i4>
      </vt:variant>
      <vt:variant>
        <vt:i4>89</vt:i4>
      </vt:variant>
      <vt:variant>
        <vt:i4>0</vt:i4>
      </vt:variant>
      <vt:variant>
        <vt:i4>5</vt:i4>
      </vt:variant>
      <vt:variant>
        <vt:lpwstr/>
      </vt:variant>
      <vt:variant>
        <vt:lpwstr>_Toc433022953</vt:lpwstr>
      </vt:variant>
      <vt:variant>
        <vt:i4>1245244</vt:i4>
      </vt:variant>
      <vt:variant>
        <vt:i4>83</vt:i4>
      </vt:variant>
      <vt:variant>
        <vt:i4>0</vt:i4>
      </vt:variant>
      <vt:variant>
        <vt:i4>5</vt:i4>
      </vt:variant>
      <vt:variant>
        <vt:lpwstr/>
      </vt:variant>
      <vt:variant>
        <vt:lpwstr>_Toc433022952</vt:lpwstr>
      </vt:variant>
      <vt:variant>
        <vt:i4>1245244</vt:i4>
      </vt:variant>
      <vt:variant>
        <vt:i4>77</vt:i4>
      </vt:variant>
      <vt:variant>
        <vt:i4>0</vt:i4>
      </vt:variant>
      <vt:variant>
        <vt:i4>5</vt:i4>
      </vt:variant>
      <vt:variant>
        <vt:lpwstr/>
      </vt:variant>
      <vt:variant>
        <vt:lpwstr>_Toc433022951</vt:lpwstr>
      </vt:variant>
      <vt:variant>
        <vt:i4>1245244</vt:i4>
      </vt:variant>
      <vt:variant>
        <vt:i4>71</vt:i4>
      </vt:variant>
      <vt:variant>
        <vt:i4>0</vt:i4>
      </vt:variant>
      <vt:variant>
        <vt:i4>5</vt:i4>
      </vt:variant>
      <vt:variant>
        <vt:lpwstr/>
      </vt:variant>
      <vt:variant>
        <vt:lpwstr>_Toc433022950</vt:lpwstr>
      </vt:variant>
      <vt:variant>
        <vt:i4>1179708</vt:i4>
      </vt:variant>
      <vt:variant>
        <vt:i4>65</vt:i4>
      </vt:variant>
      <vt:variant>
        <vt:i4>0</vt:i4>
      </vt:variant>
      <vt:variant>
        <vt:i4>5</vt:i4>
      </vt:variant>
      <vt:variant>
        <vt:lpwstr/>
      </vt:variant>
      <vt:variant>
        <vt:lpwstr>_Toc433022949</vt:lpwstr>
      </vt:variant>
      <vt:variant>
        <vt:i4>1179708</vt:i4>
      </vt:variant>
      <vt:variant>
        <vt:i4>59</vt:i4>
      </vt:variant>
      <vt:variant>
        <vt:i4>0</vt:i4>
      </vt:variant>
      <vt:variant>
        <vt:i4>5</vt:i4>
      </vt:variant>
      <vt:variant>
        <vt:lpwstr/>
      </vt:variant>
      <vt:variant>
        <vt:lpwstr>_Toc433022948</vt:lpwstr>
      </vt:variant>
      <vt:variant>
        <vt:i4>1179708</vt:i4>
      </vt:variant>
      <vt:variant>
        <vt:i4>53</vt:i4>
      </vt:variant>
      <vt:variant>
        <vt:i4>0</vt:i4>
      </vt:variant>
      <vt:variant>
        <vt:i4>5</vt:i4>
      </vt:variant>
      <vt:variant>
        <vt:lpwstr/>
      </vt:variant>
      <vt:variant>
        <vt:lpwstr>_Toc433022947</vt:lpwstr>
      </vt:variant>
      <vt:variant>
        <vt:i4>1179708</vt:i4>
      </vt:variant>
      <vt:variant>
        <vt:i4>47</vt:i4>
      </vt:variant>
      <vt:variant>
        <vt:i4>0</vt:i4>
      </vt:variant>
      <vt:variant>
        <vt:i4>5</vt:i4>
      </vt:variant>
      <vt:variant>
        <vt:lpwstr/>
      </vt:variant>
      <vt:variant>
        <vt:lpwstr>_Toc433022946</vt:lpwstr>
      </vt:variant>
      <vt:variant>
        <vt:i4>1179708</vt:i4>
      </vt:variant>
      <vt:variant>
        <vt:i4>41</vt:i4>
      </vt:variant>
      <vt:variant>
        <vt:i4>0</vt:i4>
      </vt:variant>
      <vt:variant>
        <vt:i4>5</vt:i4>
      </vt:variant>
      <vt:variant>
        <vt:lpwstr/>
      </vt:variant>
      <vt:variant>
        <vt:lpwstr>_Toc433022945</vt:lpwstr>
      </vt:variant>
      <vt:variant>
        <vt:i4>1179708</vt:i4>
      </vt:variant>
      <vt:variant>
        <vt:i4>35</vt:i4>
      </vt:variant>
      <vt:variant>
        <vt:i4>0</vt:i4>
      </vt:variant>
      <vt:variant>
        <vt:i4>5</vt:i4>
      </vt:variant>
      <vt:variant>
        <vt:lpwstr/>
      </vt:variant>
      <vt:variant>
        <vt:lpwstr>_Toc433022944</vt:lpwstr>
      </vt:variant>
      <vt:variant>
        <vt:i4>1179708</vt:i4>
      </vt:variant>
      <vt:variant>
        <vt:i4>29</vt:i4>
      </vt:variant>
      <vt:variant>
        <vt:i4>0</vt:i4>
      </vt:variant>
      <vt:variant>
        <vt:i4>5</vt:i4>
      </vt:variant>
      <vt:variant>
        <vt:lpwstr/>
      </vt:variant>
      <vt:variant>
        <vt:lpwstr>_Toc433022943</vt:lpwstr>
      </vt:variant>
      <vt:variant>
        <vt:i4>1179708</vt:i4>
      </vt:variant>
      <vt:variant>
        <vt:i4>23</vt:i4>
      </vt:variant>
      <vt:variant>
        <vt:i4>0</vt:i4>
      </vt:variant>
      <vt:variant>
        <vt:i4>5</vt:i4>
      </vt:variant>
      <vt:variant>
        <vt:lpwstr/>
      </vt:variant>
      <vt:variant>
        <vt:lpwstr>_Toc433022942</vt:lpwstr>
      </vt:variant>
      <vt:variant>
        <vt:i4>1179708</vt:i4>
      </vt:variant>
      <vt:variant>
        <vt:i4>17</vt:i4>
      </vt:variant>
      <vt:variant>
        <vt:i4>0</vt:i4>
      </vt:variant>
      <vt:variant>
        <vt:i4>5</vt:i4>
      </vt:variant>
      <vt:variant>
        <vt:lpwstr/>
      </vt:variant>
      <vt:variant>
        <vt:lpwstr>_Toc433022941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3</cp:revision>
  <cp:lastPrinted>2014-01-08T14:43:00Z</cp:lastPrinted>
  <dcterms:created xsi:type="dcterms:W3CDTF">2016-09-30T08:16:00Z</dcterms:created>
  <dcterms:modified xsi:type="dcterms:W3CDTF">2016-09-30T09:16:00Z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3.3</vt:lpwstr>
  </property>
</Properties>
</file>