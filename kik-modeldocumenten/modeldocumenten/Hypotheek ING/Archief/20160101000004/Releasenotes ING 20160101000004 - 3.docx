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B57389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B57389" w:rsidRPr="00981691" w:rsidRDefault="00B57389" w:rsidP="00B57389">
            <w:pPr>
              <w:pStyle w:val="Directie"/>
            </w:pPr>
            <w:bookmarkStart w:id="0" w:name="bmDirectie"/>
            <w:bookmarkEnd w:id="0"/>
            <w:r>
              <w:t>Landregistratie en Geografie</w:t>
            </w:r>
          </w:p>
        </w:tc>
        <w:tc>
          <w:tcPr>
            <w:tcW w:w="4140" w:type="dxa"/>
          </w:tcPr>
          <w:p w:rsidR="00B57389" w:rsidRPr="00981691" w:rsidRDefault="00B57389" w:rsidP="00B57389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B57389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B57389" w:rsidRPr="00981691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Materiebeleid Product- en Procesbeheer</w:t>
            </w:r>
          </w:p>
        </w:tc>
        <w:tc>
          <w:tcPr>
            <w:tcW w:w="4140" w:type="dxa"/>
          </w:tcPr>
          <w:p w:rsidR="00B57389" w:rsidRPr="00981691" w:rsidRDefault="00A73C2B" w:rsidP="00811E8D">
            <w:pPr>
              <w:pStyle w:val="Datum"/>
            </w:pPr>
            <w:bookmarkStart w:id="2" w:name="bmDatum"/>
            <w:bookmarkEnd w:id="2"/>
            <w:r w:rsidRPr="00A73C2B">
              <w:t>7 december 2017</w:t>
            </w:r>
          </w:p>
        </w:tc>
      </w:tr>
      <w:tr w:rsidR="00B57389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  <w:tr w:rsidR="00B57389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</w:tbl>
    <w:p w:rsidR="00296F66" w:rsidRPr="00296F66" w:rsidRDefault="00296F66" w:rsidP="00296F66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blPrEx>
          <w:tblCellMar>
            <w:top w:w="0" w:type="dxa"/>
            <w:bottom w:w="0" w:type="dxa"/>
          </w:tblCellMar>
        </w:tblPrEx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r>
              <w:rPr>
                <w:b/>
                <w:color w:val="FFFFFF"/>
                <w:sz w:val="24"/>
              </w:rPr>
              <w:t xml:space="preserve">Releasenotes </w:t>
            </w:r>
          </w:p>
        </w:tc>
      </w:tr>
      <w:tr w:rsidR="003D14CE" w:rsidRPr="008D210A" w:rsidTr="002878F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3D14CE" w:rsidRPr="008D210A" w:rsidRDefault="003D14CE" w:rsidP="0067244A">
            <w:pPr>
              <w:spacing w:before="60"/>
              <w:rPr>
                <w:b/>
              </w:rPr>
            </w:pPr>
            <w:r>
              <w:rPr>
                <w:b/>
              </w:rPr>
              <w:t>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4CE" w:rsidRPr="002A57A6" w:rsidRDefault="005E4112" w:rsidP="00654B79">
            <w:pPr>
              <w:spacing w:before="60"/>
              <w:rPr>
                <w:i/>
              </w:rPr>
            </w:pPr>
            <w:r>
              <w:rPr>
                <w:i/>
              </w:rPr>
              <w:t>ING</w:t>
            </w:r>
            <w:r w:rsidR="003D14CE">
              <w:rPr>
                <w:i/>
              </w:rPr>
              <w:t xml:space="preserve"> </w:t>
            </w:r>
            <w:proofErr w:type="spellStart"/>
            <w:r w:rsidR="003D14CE">
              <w:rPr>
                <w:i/>
              </w:rPr>
              <w:t>stylesheetnummer</w:t>
            </w:r>
            <w:proofErr w:type="spellEnd"/>
            <w:r w:rsidR="003D14CE">
              <w:rPr>
                <w:i/>
              </w:rPr>
              <w:t xml:space="preserve"> 201</w:t>
            </w:r>
            <w:r>
              <w:rPr>
                <w:i/>
              </w:rPr>
              <w:t>601</w:t>
            </w:r>
            <w:r w:rsidR="003D14CE">
              <w:rPr>
                <w:i/>
              </w:rPr>
              <w:t>010000</w:t>
            </w:r>
            <w:r>
              <w:rPr>
                <w:i/>
              </w:rPr>
              <w:t>04</w:t>
            </w:r>
            <w:r w:rsidR="00A0799A">
              <w:rPr>
                <w:i/>
              </w:rPr>
              <w:t xml:space="preserve"> implementatienummer </w:t>
            </w:r>
            <w:r w:rsidR="00A73C2B">
              <w:rPr>
                <w:i/>
              </w:rPr>
              <w:t>3</w:t>
            </w:r>
          </w:p>
        </w:tc>
      </w:tr>
      <w:tr w:rsidR="00D15122" w:rsidRPr="008D210A" w:rsidTr="00D15122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A73C2B" w:rsidP="00811E8D">
            <w:pPr>
              <w:spacing w:before="60"/>
              <w:rPr>
                <w:i/>
              </w:rPr>
            </w:pPr>
            <w:r w:rsidRPr="00A73C2B">
              <w:rPr>
                <w:i/>
              </w:rPr>
              <w:t>7 december 2017</w:t>
            </w:r>
          </w:p>
        </w:tc>
      </w:tr>
      <w:tr w:rsidR="0067244A" w:rsidRPr="008D210A" w:rsidTr="0054123B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A76AA9" w:rsidRDefault="0067244A" w:rsidP="003277BD"/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3" w:name="bmStartpunt"/>
      <w:bookmarkEnd w:id="3"/>
    </w:p>
    <w:p w:rsidR="0067244A" w:rsidRDefault="0097491D" w:rsidP="0067244A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267618" w:rsidRDefault="00267618" w:rsidP="0032415F">
      <w:pPr>
        <w:ind w:hanging="180"/>
      </w:pPr>
    </w:p>
    <w:p w:rsidR="00654B79" w:rsidRPr="006B2BF6" w:rsidRDefault="00654B79" w:rsidP="00654B79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 xml:space="preserve">TB Equivalentieverklaring aanpassing tekstkeuze </w:t>
      </w:r>
      <w:proofErr w:type="spellStart"/>
      <w:r>
        <w:rPr>
          <w:b/>
          <w:color w:val="000080"/>
        </w:rPr>
        <w:t>k_MeervoudStuk</w:t>
      </w:r>
      <w:proofErr w:type="spellEnd"/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654B79" w:rsidTr="008E0287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B79" w:rsidRDefault="00654B79" w:rsidP="008E0287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B79" w:rsidRDefault="00654B79" w:rsidP="008E0287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B79" w:rsidRDefault="00654B79" w:rsidP="008E0287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654B79" w:rsidRPr="00715738" w:rsidTr="00A73C2B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B79" w:rsidRDefault="00A73C2B" w:rsidP="008E0287">
            <w:pPr>
              <w:rPr>
                <w:rFonts w:cs="Arial"/>
                <w:kern w:val="0"/>
                <w:szCs w:val="18"/>
              </w:rPr>
            </w:pPr>
            <w:r w:rsidRPr="00A73C2B">
              <w:rPr>
                <w:rFonts w:cs="Arial"/>
                <w:kern w:val="0"/>
                <w:szCs w:val="18"/>
              </w:rPr>
              <w:t>AA-3613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B79" w:rsidRDefault="00A73C2B" w:rsidP="008E0287">
            <w:pPr>
              <w:rPr>
                <w:rFonts w:cs="Arial"/>
                <w:kern w:val="0"/>
                <w:szCs w:val="18"/>
              </w:rPr>
            </w:pPr>
            <w:r w:rsidRPr="00A73C2B">
              <w:rPr>
                <w:rFonts w:cs="Arial"/>
                <w:kern w:val="0"/>
                <w:szCs w:val="18"/>
              </w:rPr>
              <w:t>In de tekstblokken Aanhef en Equivalentieverklaring is nu ook waarneming van een niet vacant pr</w:t>
            </w:r>
            <w:bookmarkStart w:id="4" w:name="_GoBack"/>
            <w:bookmarkEnd w:id="4"/>
            <w:r w:rsidRPr="00A73C2B">
              <w:rPr>
                <w:rFonts w:cs="Arial"/>
                <w:kern w:val="0"/>
                <w:szCs w:val="18"/>
              </w:rPr>
              <w:t>otocol of kantoor mogelijk.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B79" w:rsidRPr="00715738" w:rsidRDefault="00A73C2B" w:rsidP="008E0287">
            <w:pPr>
              <w:rPr>
                <w:rFonts w:cs="Arial"/>
                <w:kern w:val="0"/>
                <w:szCs w:val="18"/>
              </w:rPr>
            </w:pPr>
            <w:r w:rsidRPr="00A73C2B">
              <w:rPr>
                <w:rFonts w:cs="Arial"/>
                <w:kern w:val="0"/>
                <w:szCs w:val="18"/>
              </w:rPr>
              <w:t>Tekstblok, Toelichting, Stylesheet en Backend controle</w:t>
            </w:r>
          </w:p>
        </w:tc>
      </w:tr>
    </w:tbl>
    <w:p w:rsidR="00654B79" w:rsidRPr="00715738" w:rsidRDefault="00654B79" w:rsidP="00654B79">
      <w:pPr>
        <w:snapToGrid w:val="0"/>
        <w:rPr>
          <w:b/>
          <w:snapToGrid/>
          <w:color w:val="000080"/>
        </w:rPr>
      </w:pPr>
    </w:p>
    <w:p w:rsidR="00654B79" w:rsidRPr="006B2BF6" w:rsidRDefault="00654B79" w:rsidP="00654B79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654B79" w:rsidRPr="006E0817" w:rsidTr="008E0287">
        <w:tc>
          <w:tcPr>
            <w:tcW w:w="6912" w:type="dxa"/>
            <w:shd w:val="clear" w:color="auto" w:fill="D9D9D9"/>
          </w:tcPr>
          <w:p w:rsidR="00654B79" w:rsidRPr="006E0817" w:rsidRDefault="00654B79" w:rsidP="008E0287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654B79" w:rsidRPr="006E0817" w:rsidRDefault="00654B79" w:rsidP="008E0287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654B79" w:rsidRPr="006E0817" w:rsidRDefault="00654B79" w:rsidP="008E0287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654B79" w:rsidRPr="006E0817" w:rsidRDefault="00654B79" w:rsidP="008E0287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654B79" w:rsidRPr="006E0817" w:rsidRDefault="00654B79" w:rsidP="008E0287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654B79" w:rsidRPr="006E0817" w:rsidRDefault="00654B79" w:rsidP="008E0287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654B79" w:rsidRPr="005B055B" w:rsidTr="008E0287">
        <w:tc>
          <w:tcPr>
            <w:tcW w:w="6912" w:type="dxa"/>
            <w:shd w:val="clear" w:color="auto" w:fill="auto"/>
          </w:tcPr>
          <w:p w:rsidR="00654B79" w:rsidRPr="00A73C2B" w:rsidRDefault="00654B79" w:rsidP="00654B79">
            <w:pPr>
              <w:rPr>
                <w:szCs w:val="18"/>
              </w:rPr>
            </w:pPr>
            <w:r w:rsidRPr="00A73C2B">
              <w:rPr>
                <w:szCs w:val="18"/>
              </w:rPr>
              <w:t>Modeldocument ING</w:t>
            </w:r>
          </w:p>
        </w:tc>
        <w:tc>
          <w:tcPr>
            <w:tcW w:w="946" w:type="dxa"/>
            <w:shd w:val="clear" w:color="auto" w:fill="auto"/>
          </w:tcPr>
          <w:p w:rsidR="00654B79" w:rsidRPr="00A73C2B" w:rsidRDefault="00654B79" w:rsidP="00654B7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A73C2B">
              <w:rPr>
                <w:szCs w:val="18"/>
                <w:lang w:val="nl-NL"/>
              </w:rPr>
              <w:t>V3.2.0</w:t>
            </w:r>
          </w:p>
        </w:tc>
        <w:tc>
          <w:tcPr>
            <w:tcW w:w="897" w:type="dxa"/>
            <w:shd w:val="clear" w:color="auto" w:fill="auto"/>
          </w:tcPr>
          <w:p w:rsidR="00654B79" w:rsidRPr="00A73C2B" w:rsidRDefault="00654B79" w:rsidP="00A73C2B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A73C2B">
              <w:rPr>
                <w:b/>
                <w:szCs w:val="18"/>
                <w:lang w:val="nl-NL"/>
              </w:rPr>
              <w:t>v3.</w:t>
            </w:r>
            <w:r w:rsidR="00A73C2B" w:rsidRPr="00A73C2B">
              <w:rPr>
                <w:b/>
                <w:szCs w:val="18"/>
                <w:lang w:val="nl-NL"/>
              </w:rPr>
              <w:t>3</w:t>
            </w:r>
            <w:r w:rsidRPr="00A73C2B">
              <w:rPr>
                <w:b/>
                <w:szCs w:val="18"/>
                <w:lang w:val="nl-NL"/>
              </w:rPr>
              <w:t>.0</w:t>
            </w:r>
          </w:p>
        </w:tc>
        <w:tc>
          <w:tcPr>
            <w:tcW w:w="425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A73C2B">
              <w:rPr>
                <w:szCs w:val="18"/>
                <w:lang w:val="nl-NL"/>
              </w:rPr>
              <w:t>X</w:t>
            </w:r>
          </w:p>
        </w:tc>
      </w:tr>
      <w:tr w:rsidR="00654B79" w:rsidRPr="005B055B" w:rsidTr="008E0287">
        <w:tc>
          <w:tcPr>
            <w:tcW w:w="6912" w:type="dxa"/>
            <w:shd w:val="clear" w:color="auto" w:fill="auto"/>
          </w:tcPr>
          <w:p w:rsidR="00654B79" w:rsidRPr="00A73C2B" w:rsidRDefault="00654B79" w:rsidP="008E0287">
            <w:pPr>
              <w:rPr>
                <w:szCs w:val="18"/>
              </w:rPr>
            </w:pPr>
            <w:r w:rsidRPr="00A73C2B">
              <w:rPr>
                <w:szCs w:val="18"/>
              </w:rPr>
              <w:t xml:space="preserve">XSD </w:t>
            </w:r>
            <w:proofErr w:type="spellStart"/>
            <w:r w:rsidRPr="00A73C2B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A73C2B">
              <w:rPr>
                <w:szCs w:val="18"/>
                <w:lang w:val="nl-NL"/>
              </w:rPr>
              <w:t>v6.1.0</w:t>
            </w:r>
          </w:p>
        </w:tc>
        <w:tc>
          <w:tcPr>
            <w:tcW w:w="897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54B79" w:rsidRPr="004F0DBF" w:rsidTr="008E0287">
        <w:tc>
          <w:tcPr>
            <w:tcW w:w="6912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A73C2B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A73C2B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54B79" w:rsidRPr="004F0DBF" w:rsidTr="008E0287">
        <w:tc>
          <w:tcPr>
            <w:tcW w:w="6912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A73C2B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A73C2B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54B79" w:rsidRPr="004F0DBF" w:rsidTr="008E0287">
        <w:tc>
          <w:tcPr>
            <w:tcW w:w="6912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A73C2B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</w:rPr>
            </w:pPr>
            <w:r w:rsidRPr="00A73C2B">
              <w:rPr>
                <w:b/>
                <w:szCs w:val="18"/>
              </w:rPr>
              <w:t>v2.</w:t>
            </w:r>
            <w:r w:rsidR="00A73C2B">
              <w:rPr>
                <w:b/>
                <w:szCs w:val="18"/>
              </w:rPr>
              <w:t>10</w:t>
            </w:r>
          </w:p>
        </w:tc>
        <w:tc>
          <w:tcPr>
            <w:tcW w:w="897" w:type="dxa"/>
            <w:shd w:val="clear" w:color="auto" w:fill="auto"/>
          </w:tcPr>
          <w:p w:rsidR="00654B79" w:rsidRPr="00A73C2B" w:rsidRDefault="00654B79" w:rsidP="00A73C2B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A73C2B">
              <w:rPr>
                <w:b/>
                <w:szCs w:val="18"/>
              </w:rPr>
              <w:t>v3.</w:t>
            </w:r>
            <w:r w:rsidR="00A73C2B">
              <w:rPr>
                <w:b/>
                <w:szCs w:val="18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654B79" w:rsidRPr="00A73C2B" w:rsidRDefault="00A73C2B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654B79" w:rsidRPr="004F0DBF" w:rsidTr="008E0287">
        <w:tc>
          <w:tcPr>
            <w:tcW w:w="6912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A73C2B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A73C2B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A73C2B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654B79" w:rsidRPr="004F0DBF" w:rsidTr="008E0287">
        <w:tc>
          <w:tcPr>
            <w:tcW w:w="6912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A73C2B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A73C2B">
              <w:rPr>
                <w:b/>
                <w:szCs w:val="18"/>
              </w:rPr>
              <w:t>v3.</w:t>
            </w:r>
            <w:r w:rsidR="00A73C2B">
              <w:rPr>
                <w:b/>
                <w:szCs w:val="18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654B79" w:rsidRPr="00A73C2B" w:rsidRDefault="00A73C2B" w:rsidP="00A73C2B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>
              <w:rPr>
                <w:b/>
                <w:szCs w:val="18"/>
              </w:rPr>
              <w:t>v3.7</w:t>
            </w:r>
          </w:p>
        </w:tc>
        <w:tc>
          <w:tcPr>
            <w:tcW w:w="425" w:type="dxa"/>
            <w:shd w:val="clear" w:color="auto" w:fill="auto"/>
          </w:tcPr>
          <w:p w:rsidR="00654B79" w:rsidRPr="00A73C2B" w:rsidRDefault="00A73C2B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654B79" w:rsidRPr="004F0DBF" w:rsidTr="008E0287">
        <w:tc>
          <w:tcPr>
            <w:tcW w:w="6912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A73C2B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A73C2B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A73C2B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654B79" w:rsidRPr="004F0DBF" w:rsidTr="008E0287">
        <w:tc>
          <w:tcPr>
            <w:tcW w:w="6912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A73C2B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A73C2B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A73C2B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654B79" w:rsidRPr="004F0DBF" w:rsidTr="008E0287">
        <w:tc>
          <w:tcPr>
            <w:tcW w:w="6912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A73C2B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A73C2B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A73C2B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1D4397" w:rsidRPr="004F0DBF" w:rsidTr="008E0287">
        <w:tc>
          <w:tcPr>
            <w:tcW w:w="6912" w:type="dxa"/>
            <w:shd w:val="clear" w:color="auto" w:fill="auto"/>
          </w:tcPr>
          <w:p w:rsidR="001D4397" w:rsidRPr="00A73C2B" w:rsidRDefault="001D4397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A73C2B">
              <w:rPr>
                <w:szCs w:val="18"/>
              </w:rPr>
              <w:t>Tekstblok - Overbruggingshypotheek</w:t>
            </w:r>
          </w:p>
        </w:tc>
        <w:tc>
          <w:tcPr>
            <w:tcW w:w="946" w:type="dxa"/>
            <w:shd w:val="clear" w:color="auto" w:fill="auto"/>
          </w:tcPr>
          <w:p w:rsidR="001D4397" w:rsidRPr="00A73C2B" w:rsidRDefault="001D4397" w:rsidP="001D4397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A73C2B">
              <w:rPr>
                <w:szCs w:val="18"/>
              </w:rPr>
              <w:t>v1.4</w:t>
            </w:r>
          </w:p>
        </w:tc>
        <w:tc>
          <w:tcPr>
            <w:tcW w:w="897" w:type="dxa"/>
            <w:shd w:val="clear" w:color="auto" w:fill="auto"/>
          </w:tcPr>
          <w:p w:rsidR="001D4397" w:rsidRPr="00A73C2B" w:rsidRDefault="001D4397" w:rsidP="001D4397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A73C2B">
              <w:rPr>
                <w:szCs w:val="18"/>
              </w:rPr>
              <w:t>v1.3</w:t>
            </w:r>
          </w:p>
        </w:tc>
        <w:tc>
          <w:tcPr>
            <w:tcW w:w="425" w:type="dxa"/>
            <w:shd w:val="clear" w:color="auto" w:fill="auto"/>
          </w:tcPr>
          <w:p w:rsidR="001D4397" w:rsidRPr="00A73C2B" w:rsidRDefault="001D4397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54B79" w:rsidRPr="004F0DBF" w:rsidTr="008E0287">
        <w:tc>
          <w:tcPr>
            <w:tcW w:w="6912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A73C2B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A73C2B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A73C2B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54B79" w:rsidRPr="004F0DBF" w:rsidTr="008E0287">
        <w:tc>
          <w:tcPr>
            <w:tcW w:w="6912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A73C2B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A73C2B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A73C2B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54B79" w:rsidRPr="004F0DBF" w:rsidTr="008E0287">
        <w:tc>
          <w:tcPr>
            <w:tcW w:w="6912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A73C2B">
              <w:rPr>
                <w:szCs w:val="18"/>
              </w:rPr>
              <w:t xml:space="preserve">Tekstblok - Partijnamen in hypotheekakten  </w:t>
            </w:r>
          </w:p>
        </w:tc>
        <w:tc>
          <w:tcPr>
            <w:tcW w:w="946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A73C2B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A73C2B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54B79" w:rsidRPr="004F0DBF" w:rsidTr="008E0287">
        <w:tc>
          <w:tcPr>
            <w:tcW w:w="6912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A73C2B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A73C2B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A73C2B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54B79" w:rsidRPr="004F0DBF" w:rsidTr="008E0287">
        <w:tc>
          <w:tcPr>
            <w:tcW w:w="6912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A73C2B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A73C2B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A73C2B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54B79" w:rsidRPr="004F0DBF" w:rsidTr="008E0287">
        <w:tc>
          <w:tcPr>
            <w:tcW w:w="6912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A73C2B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A73C2B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A73C2B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54B79" w:rsidRPr="004F0DBF" w:rsidTr="008E0287">
        <w:tc>
          <w:tcPr>
            <w:tcW w:w="6912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A73C2B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A73C2B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A73C2B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54B79" w:rsidRPr="004F0DBF" w:rsidTr="008E0287">
        <w:tc>
          <w:tcPr>
            <w:tcW w:w="6912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A73C2B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A73C2B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A73C2B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54B79" w:rsidRPr="004F0DBF" w:rsidTr="008E0287">
        <w:tc>
          <w:tcPr>
            <w:tcW w:w="6912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A73C2B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A73C2B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A73C2B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654B79" w:rsidRPr="00A73C2B" w:rsidRDefault="00654B79" w:rsidP="008E028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654B79" w:rsidRPr="00FC0186" w:rsidRDefault="00654B79" w:rsidP="00654B79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 xml:space="preserve">X = nieuw of 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implementatienummer, vetgedrukte versienummers zijn gewijzigd.</w:t>
      </w:r>
    </w:p>
    <w:p w:rsidR="00654B79" w:rsidRDefault="00654B79" w:rsidP="00654B79"/>
    <w:p w:rsidR="00654B79" w:rsidRDefault="00654B79" w:rsidP="0032415F">
      <w:pPr>
        <w:ind w:hanging="180"/>
      </w:pPr>
    </w:p>
    <w:sectPr w:rsidR="00654B79">
      <w:headerReference w:type="default" r:id="rId7"/>
      <w:headerReference w:type="first" r:id="rId8"/>
      <w:footerReference w:type="first" r:id="rId9"/>
      <w:pgSz w:w="11906" w:h="16838" w:code="9"/>
      <w:pgMar w:top="3056" w:right="1304" w:bottom="1985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A51" w:rsidRDefault="00C22A51">
      <w:r>
        <w:separator/>
      </w:r>
    </w:p>
  </w:endnote>
  <w:endnote w:type="continuationSeparator" w:id="0">
    <w:p w:rsidR="00C22A51" w:rsidRDefault="00C22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BD22CD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FEC">
      <w:rPr>
        <w:sz w:val="14"/>
      </w:rPr>
      <w:t>Bezoekadres</w:t>
    </w:r>
  </w:p>
  <w:p w:rsidR="00757FEC" w:rsidRDefault="00757FEC" w:rsidP="003F39FA">
    <w:pPr>
      <w:pStyle w:val="Voettekst"/>
      <w:spacing w:line="240" w:lineRule="auto"/>
    </w:pPr>
    <w:r>
      <w:t>Hofstraat 110,</w:t>
    </w:r>
  </w:p>
  <w:p w:rsidR="00757FEC" w:rsidRDefault="00757FEC" w:rsidP="003F39FA">
    <w:pPr>
      <w:pStyle w:val="Voettekst"/>
      <w:spacing w:line="240" w:lineRule="auto"/>
    </w:pPr>
    <w:r>
      <w:t>7311 KZ Apeldoorn</w:t>
    </w:r>
  </w:p>
  <w:p w:rsidR="00757FEC" w:rsidRDefault="00757FE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A51" w:rsidRDefault="00C22A51">
      <w:r>
        <w:separator/>
      </w:r>
    </w:p>
  </w:footnote>
  <w:footnote w:type="continuationSeparator" w:id="0">
    <w:p w:rsidR="00C22A51" w:rsidRDefault="00C22A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BD22CD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BD22CD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DA1"/>
    <w:multiLevelType w:val="hybridMultilevel"/>
    <w:tmpl w:val="3112CFEA"/>
    <w:lvl w:ilvl="0" w:tplc="89F285D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Helvetica" w:hAnsi="Helvetic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7A7604"/>
    <w:multiLevelType w:val="multilevel"/>
    <w:tmpl w:val="0C78D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807350"/>
    <w:multiLevelType w:val="hybridMultilevel"/>
    <w:tmpl w:val="AC327D44"/>
    <w:lvl w:ilvl="0" w:tplc="2A124B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99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62C7E53"/>
    <w:multiLevelType w:val="hybridMultilevel"/>
    <w:tmpl w:val="0C78D3AC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276375"/>
    <w:multiLevelType w:val="hybridMultilevel"/>
    <w:tmpl w:val="7944A182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FA107E"/>
    <w:multiLevelType w:val="hybridMultilevel"/>
    <w:tmpl w:val="A5DECC90"/>
    <w:lvl w:ilvl="0" w:tplc="8A72C27C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8"/>
  </w:num>
  <w:num w:numId="19">
    <w:abstractNumId w:val="7"/>
  </w:num>
  <w:num w:numId="20">
    <w:abstractNumId w:val="7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33AFC"/>
    <w:rsid w:val="00083B4D"/>
    <w:rsid w:val="00092C0F"/>
    <w:rsid w:val="000A42EF"/>
    <w:rsid w:val="000C053A"/>
    <w:rsid w:val="000E3351"/>
    <w:rsid w:val="000F3F90"/>
    <w:rsid w:val="00100B12"/>
    <w:rsid w:val="001068F1"/>
    <w:rsid w:val="00107BC7"/>
    <w:rsid w:val="0015712E"/>
    <w:rsid w:val="001629E3"/>
    <w:rsid w:val="00166A84"/>
    <w:rsid w:val="00184A3D"/>
    <w:rsid w:val="0018670E"/>
    <w:rsid w:val="00193BBC"/>
    <w:rsid w:val="00193C20"/>
    <w:rsid w:val="001A726C"/>
    <w:rsid w:val="001D4397"/>
    <w:rsid w:val="001F3655"/>
    <w:rsid w:val="00205477"/>
    <w:rsid w:val="00226A13"/>
    <w:rsid w:val="00253F83"/>
    <w:rsid w:val="0025466D"/>
    <w:rsid w:val="00267618"/>
    <w:rsid w:val="0027223E"/>
    <w:rsid w:val="002878F4"/>
    <w:rsid w:val="00296F66"/>
    <w:rsid w:val="002A57A6"/>
    <w:rsid w:val="0031626E"/>
    <w:rsid w:val="0032415F"/>
    <w:rsid w:val="003277BD"/>
    <w:rsid w:val="00344080"/>
    <w:rsid w:val="00363AC7"/>
    <w:rsid w:val="003768CF"/>
    <w:rsid w:val="003964A4"/>
    <w:rsid w:val="003D14CE"/>
    <w:rsid w:val="003F39FA"/>
    <w:rsid w:val="0040739A"/>
    <w:rsid w:val="004516D5"/>
    <w:rsid w:val="004958FF"/>
    <w:rsid w:val="004E630E"/>
    <w:rsid w:val="00501F22"/>
    <w:rsid w:val="0054123B"/>
    <w:rsid w:val="00573668"/>
    <w:rsid w:val="00587BBC"/>
    <w:rsid w:val="00595A28"/>
    <w:rsid w:val="005A4233"/>
    <w:rsid w:val="005C216E"/>
    <w:rsid w:val="005D78CD"/>
    <w:rsid w:val="005E4112"/>
    <w:rsid w:val="00600791"/>
    <w:rsid w:val="0060731C"/>
    <w:rsid w:val="006365ED"/>
    <w:rsid w:val="00654B79"/>
    <w:rsid w:val="006623AF"/>
    <w:rsid w:val="0067244A"/>
    <w:rsid w:val="006870CC"/>
    <w:rsid w:val="006B2BAC"/>
    <w:rsid w:val="006C22BD"/>
    <w:rsid w:val="006D3859"/>
    <w:rsid w:val="006E28AC"/>
    <w:rsid w:val="006F5C33"/>
    <w:rsid w:val="00710074"/>
    <w:rsid w:val="00750598"/>
    <w:rsid w:val="00753E9C"/>
    <w:rsid w:val="00757FEC"/>
    <w:rsid w:val="007C24AB"/>
    <w:rsid w:val="007D2A6E"/>
    <w:rsid w:val="007D6F2B"/>
    <w:rsid w:val="00811E8D"/>
    <w:rsid w:val="00850508"/>
    <w:rsid w:val="008540F6"/>
    <w:rsid w:val="0085540D"/>
    <w:rsid w:val="00870466"/>
    <w:rsid w:val="0088431E"/>
    <w:rsid w:val="008A53B8"/>
    <w:rsid w:val="008B46FF"/>
    <w:rsid w:val="008E0287"/>
    <w:rsid w:val="00922F80"/>
    <w:rsid w:val="00951CEC"/>
    <w:rsid w:val="00963AAE"/>
    <w:rsid w:val="0097491D"/>
    <w:rsid w:val="00981691"/>
    <w:rsid w:val="009A46D2"/>
    <w:rsid w:val="009B125F"/>
    <w:rsid w:val="009F5B84"/>
    <w:rsid w:val="00A0799A"/>
    <w:rsid w:val="00A73C2B"/>
    <w:rsid w:val="00A76AA9"/>
    <w:rsid w:val="00A92105"/>
    <w:rsid w:val="00AB1F8B"/>
    <w:rsid w:val="00AC3EF7"/>
    <w:rsid w:val="00B15015"/>
    <w:rsid w:val="00B213B8"/>
    <w:rsid w:val="00B3035F"/>
    <w:rsid w:val="00B4199A"/>
    <w:rsid w:val="00B57389"/>
    <w:rsid w:val="00B62DD6"/>
    <w:rsid w:val="00BD22CD"/>
    <w:rsid w:val="00BD5067"/>
    <w:rsid w:val="00C015BF"/>
    <w:rsid w:val="00C212CD"/>
    <w:rsid w:val="00C22A51"/>
    <w:rsid w:val="00C26160"/>
    <w:rsid w:val="00C47E44"/>
    <w:rsid w:val="00C52245"/>
    <w:rsid w:val="00C6007C"/>
    <w:rsid w:val="00C73700"/>
    <w:rsid w:val="00C8038D"/>
    <w:rsid w:val="00C91155"/>
    <w:rsid w:val="00C974B1"/>
    <w:rsid w:val="00CC570F"/>
    <w:rsid w:val="00CD547A"/>
    <w:rsid w:val="00D15122"/>
    <w:rsid w:val="00D31BA0"/>
    <w:rsid w:val="00D37FF2"/>
    <w:rsid w:val="00D44F9C"/>
    <w:rsid w:val="00D50E8C"/>
    <w:rsid w:val="00DB5DB1"/>
    <w:rsid w:val="00DC280B"/>
    <w:rsid w:val="00E241B6"/>
    <w:rsid w:val="00E305A8"/>
    <w:rsid w:val="00E53AC2"/>
    <w:rsid w:val="00E5583F"/>
    <w:rsid w:val="00E94674"/>
    <w:rsid w:val="00EA0FAA"/>
    <w:rsid w:val="00EC0CA7"/>
    <w:rsid w:val="00F41C97"/>
    <w:rsid w:val="00FD682E"/>
    <w:rsid w:val="00FE776A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8AA8EE-9427-4385-8E26-68997865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  <w:rsid w:val="00B4199A"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rsid w:val="00B4199A"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2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3</cp:revision>
  <cp:lastPrinted>1601-01-01T00:00:00Z</cp:lastPrinted>
  <dcterms:created xsi:type="dcterms:W3CDTF">2017-12-08T14:39:00Z</dcterms:created>
  <dcterms:modified xsi:type="dcterms:W3CDTF">2017-12-08T14:41:00Z</dcterms:modified>
</cp:coreProperties>
</file>