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EAF99D" w14:textId="77777777" w:rsidR="003228A3" w:rsidRDefault="003228A3" w:rsidP="00C26BE6"/>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5315"/>
        <w:gridCol w:w="3544"/>
      </w:tblGrid>
      <w:tr w:rsidR="003228A3" w14:paraId="3B8AB479" w14:textId="77777777" w:rsidTr="00025AA2">
        <w:tblPrEx>
          <w:tblCellMar>
            <w:top w:w="0" w:type="dxa"/>
            <w:bottom w:w="0" w:type="dxa"/>
          </w:tblCellMar>
        </w:tblPrEx>
        <w:trPr>
          <w:gridAfter w:val="1"/>
          <w:wAfter w:w="3544" w:type="dxa"/>
        </w:trPr>
        <w:tc>
          <w:tcPr>
            <w:tcW w:w="5315" w:type="dxa"/>
          </w:tcPr>
          <w:p w14:paraId="6F76CC5B" w14:textId="77777777" w:rsidR="003228A3" w:rsidRDefault="003228A3"/>
        </w:tc>
      </w:tr>
      <w:tr w:rsidR="003228A3" w14:paraId="7F5D7F17" w14:textId="77777777" w:rsidTr="00025AA2">
        <w:tblPrEx>
          <w:tblCellMar>
            <w:top w:w="0" w:type="dxa"/>
            <w:bottom w:w="0" w:type="dxa"/>
          </w:tblCellMar>
        </w:tblPrEx>
        <w:trPr>
          <w:gridAfter w:val="1"/>
          <w:wAfter w:w="3544" w:type="dxa"/>
        </w:trPr>
        <w:tc>
          <w:tcPr>
            <w:tcW w:w="5315" w:type="dxa"/>
          </w:tcPr>
          <w:p w14:paraId="533A51B5" w14:textId="77777777" w:rsidR="003228A3" w:rsidRDefault="003228A3"/>
        </w:tc>
      </w:tr>
      <w:tr w:rsidR="003228A3" w:rsidRPr="00343045" w14:paraId="2A41948A" w14:textId="77777777" w:rsidTr="00025AA2">
        <w:tblPrEx>
          <w:tblCellMar>
            <w:top w:w="0" w:type="dxa"/>
            <w:bottom w:w="0" w:type="dxa"/>
          </w:tblCellMar>
        </w:tblPrEx>
        <w:trPr>
          <w:gridAfter w:val="1"/>
          <w:wAfter w:w="3544" w:type="dxa"/>
        </w:trPr>
        <w:tc>
          <w:tcPr>
            <w:tcW w:w="5315" w:type="dxa"/>
          </w:tcPr>
          <w:p w14:paraId="40E19C9A" w14:textId="77777777" w:rsidR="003228A3" w:rsidRPr="00343045" w:rsidRDefault="004A1631">
            <w:pPr>
              <w:pStyle w:val="Eenheid"/>
            </w:pPr>
            <w:bookmarkStart w:id="0" w:name="bmDirectie"/>
            <w:bookmarkEnd w:id="0"/>
            <w:r w:rsidRPr="00343045">
              <w:t>Concernstaf</w:t>
            </w:r>
          </w:p>
        </w:tc>
      </w:tr>
      <w:tr w:rsidR="003228A3" w:rsidRPr="00343045" w14:paraId="7495BC57" w14:textId="77777777" w:rsidTr="00025AA2">
        <w:tblPrEx>
          <w:tblCellMar>
            <w:top w:w="0" w:type="dxa"/>
            <w:bottom w:w="0" w:type="dxa"/>
          </w:tblCellMar>
        </w:tblPrEx>
        <w:trPr>
          <w:gridAfter w:val="1"/>
          <w:wAfter w:w="3544" w:type="dxa"/>
        </w:trPr>
        <w:tc>
          <w:tcPr>
            <w:tcW w:w="5315" w:type="dxa"/>
          </w:tcPr>
          <w:p w14:paraId="30EC4EBF" w14:textId="77777777" w:rsidR="003228A3" w:rsidRPr="00343045" w:rsidRDefault="004A1631">
            <w:pPr>
              <w:pStyle w:val="Afdeling"/>
              <w:rPr>
                <w:sz w:val="20"/>
                <w:lang w:val="nl-NL"/>
              </w:rPr>
            </w:pPr>
            <w:bookmarkStart w:id="1" w:name="bmAfdeling"/>
            <w:bookmarkEnd w:id="1"/>
            <w:r w:rsidRPr="00343045">
              <w:rPr>
                <w:sz w:val="20"/>
                <w:lang w:val="nl-NL"/>
              </w:rPr>
              <w:t>IT-Services</w:t>
            </w:r>
          </w:p>
        </w:tc>
      </w:tr>
      <w:tr w:rsidR="003228A3" w:rsidRPr="00343045" w14:paraId="2A67D71E" w14:textId="77777777" w:rsidTr="00025AA2">
        <w:tblPrEx>
          <w:tblCellMar>
            <w:top w:w="0" w:type="dxa"/>
            <w:bottom w:w="0" w:type="dxa"/>
          </w:tblCellMar>
        </w:tblPrEx>
        <w:trPr>
          <w:gridAfter w:val="1"/>
          <w:wAfter w:w="3544" w:type="dxa"/>
        </w:trPr>
        <w:tc>
          <w:tcPr>
            <w:tcW w:w="5315" w:type="dxa"/>
          </w:tcPr>
          <w:p w14:paraId="2F675655" w14:textId="77777777" w:rsidR="003228A3" w:rsidRPr="00343045" w:rsidRDefault="003228A3">
            <w:pPr>
              <w:spacing w:before="90"/>
              <w:rPr>
                <w:sz w:val="14"/>
              </w:rPr>
            </w:pPr>
          </w:p>
        </w:tc>
      </w:tr>
      <w:tr w:rsidR="003228A3" w:rsidRPr="00343045" w14:paraId="5F7BA5D8" w14:textId="77777777" w:rsidTr="00025AA2">
        <w:tblPrEx>
          <w:tblCellMar>
            <w:top w:w="0" w:type="dxa"/>
            <w:bottom w:w="0" w:type="dxa"/>
          </w:tblCellMar>
        </w:tblPrEx>
        <w:trPr>
          <w:gridAfter w:val="1"/>
          <w:wAfter w:w="3544" w:type="dxa"/>
          <w:trHeight w:val="3804"/>
        </w:trPr>
        <w:tc>
          <w:tcPr>
            <w:tcW w:w="5315" w:type="dxa"/>
            <w:vAlign w:val="bottom"/>
          </w:tcPr>
          <w:p w14:paraId="6CB46460" w14:textId="77777777"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14:paraId="0CCCCC99" w14:textId="77777777" w:rsidTr="00025AA2">
        <w:tblPrEx>
          <w:tblCellMar>
            <w:top w:w="0" w:type="dxa"/>
            <w:bottom w:w="0" w:type="dxa"/>
          </w:tblCellMar>
        </w:tblPrEx>
        <w:trPr>
          <w:gridAfter w:val="1"/>
          <w:wAfter w:w="3544" w:type="dxa"/>
          <w:trHeight w:val="135"/>
        </w:trPr>
        <w:tc>
          <w:tcPr>
            <w:tcW w:w="5315" w:type="dxa"/>
          </w:tcPr>
          <w:p w14:paraId="259629C2" w14:textId="65E3A4A9" w:rsidR="003228A3" w:rsidRPr="00834F63" w:rsidRDefault="005E4756">
            <w:pPr>
              <w:spacing w:before="90"/>
              <w:rPr>
                <w:szCs w:val="18"/>
              </w:rPr>
            </w:pPr>
            <w:r w:rsidRPr="005E4756">
              <w:rPr>
                <w:szCs w:val="18"/>
              </w:rPr>
              <w:t>2016</w:t>
            </w:r>
            <w:bookmarkStart w:id="3" w:name="_GoBack"/>
            <w:bookmarkEnd w:id="3"/>
            <w:r w:rsidRPr="005E4756">
              <w:rPr>
                <w:szCs w:val="18"/>
              </w:rPr>
              <w:t>0701000012</w:t>
            </w:r>
          </w:p>
        </w:tc>
      </w:tr>
      <w:tr w:rsidR="003228A3" w:rsidRPr="00343045" w14:paraId="3648A35C" w14:textId="77777777" w:rsidTr="00025AA2">
        <w:tblPrEx>
          <w:tblCellMar>
            <w:top w:w="0" w:type="dxa"/>
            <w:bottom w:w="0" w:type="dxa"/>
          </w:tblCellMar>
        </w:tblPrEx>
        <w:trPr>
          <w:gridAfter w:val="1"/>
          <w:wAfter w:w="3544" w:type="dxa"/>
          <w:trHeight w:val="181"/>
        </w:trPr>
        <w:tc>
          <w:tcPr>
            <w:tcW w:w="5315" w:type="dxa"/>
          </w:tcPr>
          <w:p w14:paraId="27D1CA3F" w14:textId="77777777" w:rsidR="003228A3" w:rsidRPr="00343045" w:rsidRDefault="003228A3"/>
        </w:tc>
      </w:tr>
      <w:tr w:rsidR="003228A3" w:rsidRPr="00343045" w14:paraId="44CDC894" w14:textId="77777777" w:rsidTr="00025AA2">
        <w:tblPrEx>
          <w:tblCellMar>
            <w:top w:w="0" w:type="dxa"/>
            <w:bottom w:w="0" w:type="dxa"/>
          </w:tblCellMar>
        </w:tblPrEx>
        <w:trPr>
          <w:gridAfter w:val="1"/>
          <w:wAfter w:w="3544" w:type="dxa"/>
        </w:trPr>
        <w:tc>
          <w:tcPr>
            <w:tcW w:w="5315" w:type="dxa"/>
          </w:tcPr>
          <w:p w14:paraId="1BAFDD69" w14:textId="77777777" w:rsidR="003228A3" w:rsidRPr="00343045" w:rsidRDefault="008D0862" w:rsidP="00A77D46">
            <w:pPr>
              <w:pStyle w:val="Titel"/>
              <w:spacing w:line="240" w:lineRule="auto"/>
              <w:rPr>
                <w:lang w:val="nl-NL"/>
              </w:rPr>
            </w:pPr>
            <w:bookmarkStart w:id="4" w:name="bmTitel"/>
            <w:bookmarkEnd w:id="4"/>
            <w:r w:rsidRPr="00343045">
              <w:rPr>
                <w:lang w:val="nl-NL"/>
              </w:rPr>
              <w:t>Toelichting model</w:t>
            </w:r>
            <w:r w:rsidR="00C65477">
              <w:rPr>
                <w:lang w:val="nl-NL"/>
              </w:rPr>
              <w:t>document</w:t>
            </w:r>
            <w:r w:rsidR="004E516B">
              <w:rPr>
                <w:lang w:val="nl-NL"/>
              </w:rPr>
              <w:t xml:space="preserve"> </w:t>
            </w:r>
            <w:r w:rsidR="00612C81">
              <w:rPr>
                <w:lang w:val="nl-NL"/>
              </w:rPr>
              <w:t>Obvion</w:t>
            </w:r>
            <w:r w:rsidR="00286F0E">
              <w:rPr>
                <w:lang w:val="nl-NL"/>
              </w:rPr>
              <w:t xml:space="preserve"> hypotheek</w:t>
            </w:r>
          </w:p>
        </w:tc>
      </w:tr>
      <w:tr w:rsidR="003228A3" w:rsidRPr="00343045" w14:paraId="56DEFF6D" w14:textId="77777777" w:rsidTr="00025AA2">
        <w:tblPrEx>
          <w:tblCellMar>
            <w:top w:w="0" w:type="dxa"/>
            <w:bottom w:w="0" w:type="dxa"/>
          </w:tblCellMar>
        </w:tblPrEx>
        <w:trPr>
          <w:gridAfter w:val="1"/>
          <w:wAfter w:w="3544" w:type="dxa"/>
          <w:trHeight w:val="268"/>
        </w:trPr>
        <w:tc>
          <w:tcPr>
            <w:tcW w:w="5315" w:type="dxa"/>
          </w:tcPr>
          <w:p w14:paraId="2594C1E4" w14:textId="77777777" w:rsidR="003228A3" w:rsidRPr="00343045" w:rsidRDefault="003228A3"/>
        </w:tc>
      </w:tr>
      <w:tr w:rsidR="003228A3" w:rsidRPr="00343045" w14:paraId="60C3331A" w14:textId="77777777" w:rsidTr="00025AA2">
        <w:tblPrEx>
          <w:tblCellMar>
            <w:top w:w="0" w:type="dxa"/>
            <w:bottom w:w="0" w:type="dxa"/>
          </w:tblCellMar>
        </w:tblPrEx>
        <w:trPr>
          <w:gridAfter w:val="1"/>
          <w:wAfter w:w="3544" w:type="dxa"/>
          <w:cantSplit/>
          <w:trHeight w:hRule="exact" w:val="275"/>
        </w:trPr>
        <w:tc>
          <w:tcPr>
            <w:tcW w:w="5315" w:type="dxa"/>
            <w:vAlign w:val="bottom"/>
          </w:tcPr>
          <w:p w14:paraId="43F9C9E5" w14:textId="77777777" w:rsidR="003228A3" w:rsidRPr="00343045" w:rsidRDefault="004A1631">
            <w:pPr>
              <w:pStyle w:val="Ondertitel"/>
              <w:spacing w:line="240" w:lineRule="auto"/>
              <w:rPr>
                <w:sz w:val="18"/>
                <w:lang w:val="nl-NL"/>
              </w:rPr>
            </w:pPr>
            <w:bookmarkStart w:id="5" w:name="bmSubtitel"/>
            <w:bookmarkEnd w:id="5"/>
            <w:r w:rsidRPr="00343045">
              <w:rPr>
                <w:sz w:val="18"/>
                <w:lang w:val="nl-NL"/>
              </w:rPr>
              <w:t>Automatische Akteverwerking</w:t>
            </w:r>
          </w:p>
        </w:tc>
      </w:tr>
      <w:tr w:rsidR="003228A3" w:rsidRPr="00343045" w14:paraId="10CA20AD" w14:textId="77777777" w:rsidTr="00025AA2">
        <w:tblPrEx>
          <w:tblCellMar>
            <w:top w:w="0" w:type="dxa"/>
            <w:bottom w:w="0" w:type="dxa"/>
          </w:tblCellMar>
        </w:tblPrEx>
        <w:trPr>
          <w:gridAfter w:val="1"/>
          <w:wAfter w:w="3544" w:type="dxa"/>
          <w:cantSplit/>
          <w:trHeight w:hRule="exact" w:val="804"/>
        </w:trPr>
        <w:tc>
          <w:tcPr>
            <w:tcW w:w="5315" w:type="dxa"/>
            <w:vAlign w:val="bottom"/>
          </w:tcPr>
          <w:p w14:paraId="3B8C4F47" w14:textId="77777777" w:rsidR="003228A3" w:rsidRPr="00343045" w:rsidRDefault="003228A3"/>
        </w:tc>
      </w:tr>
      <w:tr w:rsidR="003228A3" w:rsidRPr="00343045" w14:paraId="7CC43B5B" w14:textId="77777777" w:rsidTr="00025AA2">
        <w:tblPrEx>
          <w:tblCellMar>
            <w:top w:w="0" w:type="dxa"/>
            <w:bottom w:w="0" w:type="dxa"/>
          </w:tblCellMar>
        </w:tblPrEx>
        <w:trPr>
          <w:gridAfter w:val="1"/>
          <w:wAfter w:w="3544" w:type="dxa"/>
          <w:cantSplit/>
        </w:trPr>
        <w:tc>
          <w:tcPr>
            <w:tcW w:w="5315" w:type="dxa"/>
            <w:vAlign w:val="bottom"/>
          </w:tcPr>
          <w:p w14:paraId="35544412" w14:textId="77777777" w:rsidR="003228A3" w:rsidRPr="00343045" w:rsidRDefault="00755C3E">
            <w:pPr>
              <w:pStyle w:val="tussenkopje"/>
              <w:rPr>
                <w:lang w:val="nl-NL"/>
              </w:rPr>
            </w:pPr>
            <w:r>
              <w:rPr>
                <w:lang w:val="nl-NL"/>
              </w:rPr>
              <w:t>Versie</w:t>
            </w:r>
          </w:p>
        </w:tc>
      </w:tr>
      <w:bookmarkStart w:id="6" w:name="bmAuteurs"/>
      <w:bookmarkEnd w:id="6"/>
      <w:tr w:rsidR="003228A3" w:rsidRPr="00343045" w14:paraId="4063FF6F" w14:textId="77777777" w:rsidTr="00025AA2">
        <w:tblPrEx>
          <w:tblCellMar>
            <w:top w:w="0" w:type="dxa"/>
            <w:bottom w:w="0" w:type="dxa"/>
          </w:tblCellMar>
        </w:tblPrEx>
        <w:trPr>
          <w:gridAfter w:val="1"/>
          <w:wAfter w:w="3544" w:type="dxa"/>
          <w:cantSplit/>
        </w:trPr>
        <w:tc>
          <w:tcPr>
            <w:tcW w:w="5315" w:type="dxa"/>
            <w:vAlign w:val="bottom"/>
          </w:tcPr>
          <w:p w14:paraId="0F260394" w14:textId="6930E13A" w:rsidR="002A010E" w:rsidRPr="00343045" w:rsidRDefault="00F97B70" w:rsidP="008D0862">
            <w:r>
              <w:fldChar w:fldCharType="begin"/>
            </w:r>
            <w:r>
              <w:instrText xml:space="preserve"> REF Versie \h </w:instrText>
            </w:r>
            <w:r>
              <w:fldChar w:fldCharType="separate"/>
            </w:r>
            <w:r w:rsidR="00A20509">
              <w:rPr>
                <w:noProof/>
              </w:rPr>
              <w:t>3.0.0</w:t>
            </w:r>
            <w:r>
              <w:fldChar w:fldCharType="end"/>
            </w:r>
          </w:p>
        </w:tc>
      </w:tr>
      <w:tr w:rsidR="003228A3" w:rsidRPr="00343045" w14:paraId="7941F10E" w14:textId="77777777">
        <w:tblPrEx>
          <w:tblCellMar>
            <w:top w:w="0" w:type="dxa"/>
            <w:bottom w:w="0" w:type="dxa"/>
          </w:tblCellMar>
        </w:tblPrEx>
        <w:trPr>
          <w:cantSplit/>
          <w:trHeight w:hRule="exact" w:val="246"/>
        </w:trPr>
        <w:tc>
          <w:tcPr>
            <w:tcW w:w="8859" w:type="dxa"/>
            <w:gridSpan w:val="2"/>
            <w:vAlign w:val="bottom"/>
          </w:tcPr>
          <w:p w14:paraId="574B27C7" w14:textId="77777777" w:rsidR="003228A3" w:rsidRPr="00343045" w:rsidRDefault="003228A3"/>
        </w:tc>
      </w:tr>
    </w:tbl>
    <w:p w14:paraId="71C99846" w14:textId="77777777" w:rsidR="003228A3" w:rsidRPr="00343045" w:rsidRDefault="003228A3"/>
    <w:p w14:paraId="5DE3AEBD" w14:textId="77777777" w:rsidR="003228A3" w:rsidRPr="00343045" w:rsidRDefault="003228A3">
      <w:pPr>
        <w:sectPr w:rsidR="003228A3" w:rsidRPr="00343045">
          <w:footerReference w:type="first" r:id="rId8"/>
          <w:pgSz w:w="11906" w:h="16838" w:code="9"/>
          <w:pgMar w:top="2977" w:right="1304" w:bottom="1304" w:left="1814" w:header="567" w:footer="431" w:gutter="0"/>
          <w:pgNumType w:start="1"/>
          <w:cols w:space="708"/>
          <w:formProt w:val="0"/>
          <w:titlePg/>
        </w:sectPr>
      </w:pPr>
    </w:p>
    <w:p w14:paraId="02B36580" w14:textId="77777777" w:rsidR="005B4409" w:rsidRDefault="005B4409"/>
    <w:tbl>
      <w:tblPr>
        <w:tblW w:w="5173" w:type="dxa"/>
        <w:tblCellMar>
          <w:left w:w="70" w:type="dxa"/>
          <w:right w:w="70" w:type="dxa"/>
        </w:tblCellMar>
        <w:tblLook w:val="0000" w:firstRow="0" w:lastRow="0" w:firstColumn="0" w:lastColumn="0" w:noHBand="0" w:noVBand="0"/>
      </w:tblPr>
      <w:tblGrid>
        <w:gridCol w:w="5173"/>
      </w:tblGrid>
      <w:tr w:rsidR="003228A3" w:rsidRPr="00343045" w14:paraId="1CE5EF01" w14:textId="77777777">
        <w:tblPrEx>
          <w:tblCellMar>
            <w:top w:w="0" w:type="dxa"/>
            <w:bottom w:w="0" w:type="dxa"/>
          </w:tblCellMar>
        </w:tblPrEx>
        <w:trPr>
          <w:trHeight w:hRule="exact" w:val="332"/>
        </w:trPr>
        <w:tc>
          <w:tcPr>
            <w:tcW w:w="5173" w:type="dxa"/>
            <w:vAlign w:val="bottom"/>
          </w:tcPr>
          <w:p w14:paraId="37499500" w14:textId="77777777" w:rsidR="003228A3" w:rsidRPr="00343045" w:rsidRDefault="003228A3">
            <w:pPr>
              <w:pStyle w:val="kopje"/>
              <w:rPr>
                <w:b w:val="0"/>
                <w:bCs/>
              </w:rPr>
            </w:pPr>
            <w:r w:rsidRPr="00343045">
              <w:t>Versiehistorie</w:t>
            </w:r>
          </w:p>
        </w:tc>
      </w:tr>
    </w:tbl>
    <w:p w14:paraId="3C0EC737" w14:textId="77777777" w:rsidR="003228A3" w:rsidRPr="00343045" w:rsidRDefault="003228A3">
      <w:pPr>
        <w:spacing w:line="14" w:lineRule="exact"/>
      </w:pPr>
    </w:p>
    <w:tbl>
      <w:tblPr>
        <w:tblW w:w="8859" w:type="dxa"/>
        <w:tblCellMar>
          <w:left w:w="70" w:type="dxa"/>
          <w:right w:w="70" w:type="dxa"/>
        </w:tblCellMar>
        <w:tblLook w:val="0000" w:firstRow="0" w:lastRow="0" w:firstColumn="0" w:lastColumn="0" w:noHBand="0" w:noVBand="0"/>
      </w:tblPr>
      <w:tblGrid>
        <w:gridCol w:w="637"/>
        <w:gridCol w:w="1560"/>
        <w:gridCol w:w="1984"/>
        <w:gridCol w:w="4678"/>
        <w:tblGridChange w:id="7">
          <w:tblGrid>
            <w:gridCol w:w="637"/>
            <w:gridCol w:w="1560"/>
            <w:gridCol w:w="1984"/>
            <w:gridCol w:w="4678"/>
          </w:tblGrid>
        </w:tblGridChange>
      </w:tblGrid>
      <w:tr w:rsidR="00C346B8" w:rsidRPr="00343045" w14:paraId="5B9DDB1D" w14:textId="77777777" w:rsidTr="00C15CF7">
        <w:tblPrEx>
          <w:tblCellMar>
            <w:top w:w="0" w:type="dxa"/>
            <w:bottom w:w="0" w:type="dxa"/>
          </w:tblCellMar>
        </w:tblPrEx>
        <w:trPr>
          <w:trHeight w:hRule="exact" w:val="281"/>
          <w:tblHeader/>
        </w:trPr>
        <w:tc>
          <w:tcPr>
            <w:tcW w:w="637" w:type="dxa"/>
            <w:vAlign w:val="bottom"/>
          </w:tcPr>
          <w:p w14:paraId="1DFD5842" w14:textId="77777777" w:rsidR="003228A3" w:rsidRPr="00343045" w:rsidRDefault="003228A3">
            <w:pPr>
              <w:pStyle w:val="tussenkopje"/>
              <w:spacing w:before="0"/>
              <w:rPr>
                <w:lang w:val="nl-NL"/>
              </w:rPr>
            </w:pPr>
            <w:r w:rsidRPr="00343045">
              <w:rPr>
                <w:lang w:val="nl-NL"/>
              </w:rPr>
              <w:t>Versie</w:t>
            </w:r>
          </w:p>
        </w:tc>
        <w:tc>
          <w:tcPr>
            <w:tcW w:w="1560" w:type="dxa"/>
            <w:vAlign w:val="bottom"/>
          </w:tcPr>
          <w:p w14:paraId="1B2F9633" w14:textId="77777777" w:rsidR="003228A3" w:rsidRPr="00343045" w:rsidRDefault="003228A3">
            <w:pPr>
              <w:pStyle w:val="tussenkopje"/>
              <w:spacing w:before="0"/>
              <w:rPr>
                <w:lang w:val="nl-NL"/>
              </w:rPr>
            </w:pPr>
            <w:r w:rsidRPr="00343045">
              <w:rPr>
                <w:lang w:val="nl-NL"/>
              </w:rPr>
              <w:t>Datum</w:t>
            </w:r>
          </w:p>
        </w:tc>
        <w:tc>
          <w:tcPr>
            <w:tcW w:w="1984" w:type="dxa"/>
            <w:vAlign w:val="bottom"/>
          </w:tcPr>
          <w:p w14:paraId="0BA1DB2D" w14:textId="77777777" w:rsidR="003228A3" w:rsidRPr="00343045" w:rsidRDefault="003228A3">
            <w:pPr>
              <w:pStyle w:val="tussenkopje"/>
              <w:spacing w:before="0"/>
              <w:rPr>
                <w:lang w:val="nl-NL"/>
              </w:rPr>
            </w:pPr>
            <w:r w:rsidRPr="00343045">
              <w:rPr>
                <w:lang w:val="nl-NL"/>
              </w:rPr>
              <w:t>Auteur</w:t>
            </w:r>
          </w:p>
        </w:tc>
        <w:tc>
          <w:tcPr>
            <w:tcW w:w="4678" w:type="dxa"/>
            <w:vAlign w:val="bottom"/>
          </w:tcPr>
          <w:p w14:paraId="5B620D1C" w14:textId="77777777" w:rsidR="003228A3" w:rsidRPr="00343045" w:rsidRDefault="003228A3">
            <w:pPr>
              <w:pStyle w:val="tussenkopje"/>
              <w:spacing w:before="0"/>
              <w:rPr>
                <w:lang w:val="nl-NL"/>
              </w:rPr>
            </w:pPr>
            <w:r w:rsidRPr="00343045">
              <w:rPr>
                <w:lang w:val="nl-NL"/>
              </w:rPr>
              <w:t>Opmerking</w:t>
            </w:r>
          </w:p>
        </w:tc>
      </w:tr>
      <w:tr w:rsidR="0085169E" w:rsidRPr="00EB6D63" w14:paraId="23FAA62F" w14:textId="77777777" w:rsidTr="00C15CF7">
        <w:tblPrEx>
          <w:tblCellMar>
            <w:top w:w="0" w:type="dxa"/>
            <w:bottom w:w="0" w:type="dxa"/>
          </w:tblCellMar>
        </w:tblPrEx>
        <w:tc>
          <w:tcPr>
            <w:tcW w:w="637" w:type="dxa"/>
          </w:tcPr>
          <w:p w14:paraId="51EBCF9C" w14:textId="77777777" w:rsidR="0085169E" w:rsidRPr="00EB6D63" w:rsidRDefault="0085169E" w:rsidP="00470FC9">
            <w:pPr>
              <w:pStyle w:val="Kop1Char"/>
              <w:rPr>
                <w:rStyle w:val="Versie0"/>
                <w:bCs/>
                <w:sz w:val="16"/>
                <w:szCs w:val="16"/>
              </w:rPr>
            </w:pPr>
            <w:bookmarkStart w:id="8" w:name="bmVersie"/>
            <w:bookmarkEnd w:id="8"/>
            <w:r w:rsidRPr="00EB6D63">
              <w:rPr>
                <w:rStyle w:val="Versie0"/>
                <w:bCs/>
                <w:sz w:val="16"/>
                <w:szCs w:val="16"/>
              </w:rPr>
              <w:t>2.1</w:t>
            </w:r>
          </w:p>
        </w:tc>
        <w:tc>
          <w:tcPr>
            <w:tcW w:w="1560" w:type="dxa"/>
          </w:tcPr>
          <w:p w14:paraId="5E8878F9" w14:textId="77777777" w:rsidR="0085169E" w:rsidRPr="00EB6D63" w:rsidRDefault="0085169E">
            <w:pPr>
              <w:rPr>
                <w:rStyle w:val="Datumopmaakprofiel"/>
                <w:sz w:val="16"/>
                <w:szCs w:val="16"/>
              </w:rPr>
            </w:pPr>
            <w:r w:rsidRPr="00EB6D63">
              <w:rPr>
                <w:rStyle w:val="Datumopmaakprofiel"/>
                <w:sz w:val="16"/>
                <w:szCs w:val="16"/>
              </w:rPr>
              <w:t>23 december 2014</w:t>
            </w:r>
          </w:p>
        </w:tc>
        <w:tc>
          <w:tcPr>
            <w:tcW w:w="1984" w:type="dxa"/>
          </w:tcPr>
          <w:p w14:paraId="3495D87A" w14:textId="77777777" w:rsidR="0085169E" w:rsidRPr="00EB6D63" w:rsidRDefault="0085169E" w:rsidP="00AD6971">
            <w:pPr>
              <w:rPr>
                <w:sz w:val="16"/>
                <w:szCs w:val="16"/>
                <w:lang w:val="en-US"/>
              </w:rPr>
            </w:pPr>
            <w:r w:rsidRPr="00EB6D63">
              <w:rPr>
                <w:sz w:val="16"/>
                <w:szCs w:val="16"/>
                <w:lang w:val="en-US"/>
              </w:rPr>
              <w:t>Kadaster IT/K</w:t>
            </w:r>
            <w:r w:rsidR="001F711F">
              <w:rPr>
                <w:sz w:val="16"/>
                <w:szCs w:val="16"/>
                <w:lang w:val="en-US"/>
              </w:rPr>
              <w:t>I</w:t>
            </w:r>
            <w:r w:rsidRPr="00EB6D63">
              <w:rPr>
                <w:sz w:val="16"/>
                <w:szCs w:val="16"/>
                <w:lang w:val="en-US"/>
              </w:rPr>
              <w:t>W/AV/AA</w:t>
            </w:r>
          </w:p>
        </w:tc>
        <w:tc>
          <w:tcPr>
            <w:tcW w:w="4678" w:type="dxa"/>
          </w:tcPr>
          <w:p w14:paraId="739E88FF" w14:textId="77777777" w:rsidR="0085169E" w:rsidRPr="00EB6D63" w:rsidRDefault="00EB6D63" w:rsidP="00AD6971">
            <w:pPr>
              <w:snapToGrid w:val="0"/>
              <w:rPr>
                <w:sz w:val="16"/>
                <w:szCs w:val="16"/>
              </w:rPr>
            </w:pPr>
            <w:r w:rsidRPr="00EB6D63">
              <w:rPr>
                <w:rFonts w:cs="Arial"/>
                <w:snapToGrid/>
                <w:kern w:val="0"/>
                <w:sz w:val="16"/>
                <w:szCs w:val="16"/>
                <w:lang w:eastAsia="nl-NL"/>
              </w:rPr>
              <w:t xml:space="preserve">CH-61047 </w:t>
            </w:r>
            <w:r w:rsidR="0085169E" w:rsidRPr="00EB6D63">
              <w:rPr>
                <w:sz w:val="16"/>
                <w:szCs w:val="16"/>
              </w:rPr>
              <w:t>Modeldocument v1.3</w:t>
            </w:r>
            <w:r w:rsidRPr="00EB6D63">
              <w:rPr>
                <w:sz w:val="16"/>
                <w:szCs w:val="16"/>
              </w:rPr>
              <w:t xml:space="preserve"> </w:t>
            </w:r>
            <w:r w:rsidR="001F711F">
              <w:rPr>
                <w:sz w:val="16"/>
                <w:szCs w:val="16"/>
              </w:rPr>
              <w:t>–</w:t>
            </w:r>
            <w:r w:rsidRPr="00EB6D63">
              <w:rPr>
                <w:sz w:val="16"/>
                <w:szCs w:val="16"/>
              </w:rPr>
              <w:t xml:space="preserve"> definitief</w:t>
            </w:r>
          </w:p>
        </w:tc>
      </w:tr>
      <w:tr w:rsidR="001F711F" w:rsidRPr="00EB6D63" w14:paraId="33CBB80C" w14:textId="77777777" w:rsidTr="00C15CF7">
        <w:tblPrEx>
          <w:tblCellMar>
            <w:top w:w="0" w:type="dxa"/>
            <w:bottom w:w="0" w:type="dxa"/>
          </w:tblCellMar>
        </w:tblPrEx>
        <w:tc>
          <w:tcPr>
            <w:tcW w:w="637" w:type="dxa"/>
          </w:tcPr>
          <w:p w14:paraId="61C6232D" w14:textId="77777777" w:rsidR="001F711F" w:rsidRPr="00EB6D63" w:rsidRDefault="001F711F" w:rsidP="00470FC9">
            <w:pPr>
              <w:pStyle w:val="Kop1Char"/>
              <w:rPr>
                <w:rStyle w:val="Versie0"/>
                <w:bCs/>
                <w:sz w:val="16"/>
                <w:szCs w:val="16"/>
              </w:rPr>
            </w:pPr>
            <w:r>
              <w:rPr>
                <w:rStyle w:val="Versie0"/>
                <w:bCs/>
                <w:sz w:val="16"/>
                <w:szCs w:val="16"/>
              </w:rPr>
              <w:t>2.1.1</w:t>
            </w:r>
          </w:p>
        </w:tc>
        <w:tc>
          <w:tcPr>
            <w:tcW w:w="1560" w:type="dxa"/>
          </w:tcPr>
          <w:p w14:paraId="094067D7" w14:textId="77777777" w:rsidR="001F711F" w:rsidRPr="00EB6D63" w:rsidRDefault="002E52D0">
            <w:pPr>
              <w:rPr>
                <w:rStyle w:val="Datumopmaakprofiel"/>
                <w:sz w:val="16"/>
                <w:szCs w:val="16"/>
              </w:rPr>
            </w:pPr>
            <w:r>
              <w:rPr>
                <w:rStyle w:val="Datumopmaakprofiel"/>
                <w:sz w:val="16"/>
                <w:szCs w:val="16"/>
              </w:rPr>
              <w:t>2</w:t>
            </w:r>
            <w:r w:rsidR="001F711F">
              <w:rPr>
                <w:rStyle w:val="Datumopmaakprofiel"/>
                <w:sz w:val="16"/>
                <w:szCs w:val="16"/>
              </w:rPr>
              <w:t xml:space="preserve"> </w:t>
            </w:r>
            <w:r>
              <w:rPr>
                <w:rStyle w:val="Datumopmaakprofiel"/>
                <w:sz w:val="16"/>
                <w:szCs w:val="16"/>
              </w:rPr>
              <w:t>maart</w:t>
            </w:r>
            <w:r w:rsidR="001F711F">
              <w:rPr>
                <w:rStyle w:val="Datumopmaakprofiel"/>
                <w:sz w:val="16"/>
                <w:szCs w:val="16"/>
              </w:rPr>
              <w:t xml:space="preserve"> 2015</w:t>
            </w:r>
          </w:p>
        </w:tc>
        <w:tc>
          <w:tcPr>
            <w:tcW w:w="1984" w:type="dxa"/>
          </w:tcPr>
          <w:p w14:paraId="06DC6B91" w14:textId="77777777" w:rsidR="001F711F" w:rsidRPr="00EB6D63" w:rsidRDefault="001F711F" w:rsidP="00AD6971">
            <w:pPr>
              <w:rPr>
                <w:sz w:val="16"/>
                <w:szCs w:val="16"/>
                <w:lang w:val="en-US"/>
              </w:rPr>
            </w:pPr>
            <w:r w:rsidRPr="00EB6D63">
              <w:rPr>
                <w:sz w:val="16"/>
                <w:szCs w:val="16"/>
                <w:lang w:val="en-US"/>
              </w:rPr>
              <w:t>Kadaster IT/K</w:t>
            </w:r>
            <w:r>
              <w:rPr>
                <w:sz w:val="16"/>
                <w:szCs w:val="16"/>
                <w:lang w:val="en-US"/>
              </w:rPr>
              <w:t>I</w:t>
            </w:r>
            <w:r w:rsidRPr="00EB6D63">
              <w:rPr>
                <w:sz w:val="16"/>
                <w:szCs w:val="16"/>
                <w:lang w:val="en-US"/>
              </w:rPr>
              <w:t>W/AV/AA</w:t>
            </w:r>
          </w:p>
        </w:tc>
        <w:tc>
          <w:tcPr>
            <w:tcW w:w="4678" w:type="dxa"/>
          </w:tcPr>
          <w:p w14:paraId="51173F97" w14:textId="77777777" w:rsidR="001F711F" w:rsidRDefault="001F711F" w:rsidP="00AD6971">
            <w:pPr>
              <w:snapToGrid w:val="0"/>
              <w:rPr>
                <w:rFonts w:cs="Arial"/>
                <w:snapToGrid/>
                <w:kern w:val="0"/>
                <w:sz w:val="16"/>
                <w:szCs w:val="16"/>
                <w:lang w:eastAsia="nl-NL"/>
              </w:rPr>
            </w:pPr>
            <w:r>
              <w:rPr>
                <w:rFonts w:cs="Arial"/>
                <w:snapToGrid/>
                <w:kern w:val="0"/>
                <w:sz w:val="16"/>
                <w:szCs w:val="16"/>
                <w:lang w:eastAsia="nl-NL"/>
              </w:rPr>
              <w:t>CH-61047 Modeldocument v1.4 – definitief, wijzigingen:</w:t>
            </w:r>
          </w:p>
          <w:p w14:paraId="03EF5A40" w14:textId="77777777" w:rsidR="001F711F" w:rsidRDefault="001F711F" w:rsidP="001F711F">
            <w:pPr>
              <w:snapToGrid w:val="0"/>
              <w:rPr>
                <w:rFonts w:cs="Arial"/>
                <w:snapToGrid/>
                <w:kern w:val="0"/>
                <w:sz w:val="16"/>
                <w:szCs w:val="16"/>
                <w:lang w:eastAsia="nl-NL"/>
              </w:rPr>
            </w:pPr>
            <w:r>
              <w:rPr>
                <w:rFonts w:cs="Arial"/>
                <w:snapToGrid/>
                <w:kern w:val="0"/>
                <w:sz w:val="16"/>
                <w:szCs w:val="16"/>
                <w:lang w:eastAsia="nl-NL"/>
              </w:rPr>
              <w:t>- par. 2.4.1 opmaak ‘geldgever’ aangepast, niet meer onderstreept,</w:t>
            </w:r>
          </w:p>
          <w:p w14:paraId="10660D4A" w14:textId="77777777" w:rsidR="001F711F" w:rsidRDefault="001F711F" w:rsidP="001F711F">
            <w:pPr>
              <w:snapToGrid w:val="0"/>
              <w:rPr>
                <w:rFonts w:cs="Arial"/>
                <w:snapToGrid/>
                <w:kern w:val="0"/>
                <w:sz w:val="16"/>
                <w:szCs w:val="16"/>
                <w:lang w:eastAsia="nl-NL"/>
              </w:rPr>
            </w:pPr>
            <w:r>
              <w:rPr>
                <w:rFonts w:cs="Arial"/>
                <w:snapToGrid/>
                <w:kern w:val="0"/>
                <w:sz w:val="16"/>
                <w:szCs w:val="16"/>
                <w:lang w:eastAsia="nl-NL"/>
              </w:rPr>
              <w:t>- par. 2.4.2 Tekstblok Partijnamen in hypotheekakten vervangen door vaste tekst,</w:t>
            </w:r>
            <w:r w:rsidR="006B1016">
              <w:rPr>
                <w:rFonts w:cs="Arial"/>
                <w:snapToGrid/>
                <w:kern w:val="0"/>
                <w:sz w:val="16"/>
                <w:szCs w:val="16"/>
                <w:lang w:eastAsia="nl-NL"/>
              </w:rPr>
              <w:t xml:space="preserve"> </w:t>
            </w:r>
          </w:p>
          <w:p w14:paraId="361880A9" w14:textId="77777777" w:rsidR="003E3D52" w:rsidRDefault="003E3D52" w:rsidP="001F711F">
            <w:pPr>
              <w:snapToGrid w:val="0"/>
              <w:rPr>
                <w:rFonts w:cs="Arial"/>
                <w:snapToGrid/>
                <w:kern w:val="0"/>
                <w:sz w:val="16"/>
                <w:szCs w:val="16"/>
                <w:lang w:eastAsia="nl-NL"/>
              </w:rPr>
            </w:pPr>
            <w:r>
              <w:rPr>
                <w:rFonts w:cs="Arial"/>
                <w:snapToGrid/>
                <w:kern w:val="0"/>
                <w:sz w:val="16"/>
                <w:szCs w:val="16"/>
                <w:lang w:eastAsia="nl-NL"/>
              </w:rPr>
              <w:t xml:space="preserve">- par. 2.9 Tekstblok Overbruggingshypotheek vervangen door </w:t>
            </w:r>
            <w:r w:rsidR="00850854">
              <w:rPr>
                <w:rFonts w:cs="Arial"/>
                <w:snapToGrid/>
                <w:kern w:val="0"/>
                <w:sz w:val="16"/>
                <w:szCs w:val="16"/>
                <w:lang w:eastAsia="nl-NL"/>
              </w:rPr>
              <w:t>een optioneel</w:t>
            </w:r>
            <w:r>
              <w:rPr>
                <w:rFonts w:cs="Arial"/>
                <w:snapToGrid/>
                <w:kern w:val="0"/>
                <w:sz w:val="16"/>
                <w:szCs w:val="16"/>
                <w:lang w:eastAsia="nl-NL"/>
              </w:rPr>
              <w:t xml:space="preserve"> tekst</w:t>
            </w:r>
            <w:r w:rsidR="00850854">
              <w:rPr>
                <w:rFonts w:cs="Arial"/>
                <w:snapToGrid/>
                <w:kern w:val="0"/>
                <w:sz w:val="16"/>
                <w:szCs w:val="16"/>
                <w:lang w:eastAsia="nl-NL"/>
              </w:rPr>
              <w:t>fragment</w:t>
            </w:r>
            <w:r>
              <w:rPr>
                <w:rFonts w:cs="Arial"/>
                <w:snapToGrid/>
                <w:kern w:val="0"/>
                <w:sz w:val="16"/>
                <w:szCs w:val="16"/>
                <w:lang w:eastAsia="nl-NL"/>
              </w:rPr>
              <w:t>,</w:t>
            </w:r>
          </w:p>
          <w:p w14:paraId="650CB6BF" w14:textId="77777777" w:rsidR="00047231" w:rsidRPr="00EB6D63" w:rsidRDefault="00047231" w:rsidP="001F711F">
            <w:pPr>
              <w:snapToGrid w:val="0"/>
              <w:rPr>
                <w:rFonts w:cs="Arial"/>
                <w:snapToGrid/>
                <w:kern w:val="0"/>
                <w:sz w:val="16"/>
                <w:szCs w:val="16"/>
                <w:lang w:eastAsia="nl-NL"/>
              </w:rPr>
            </w:pPr>
            <w:r>
              <w:rPr>
                <w:rFonts w:cs="Arial"/>
                <w:snapToGrid/>
                <w:kern w:val="0"/>
                <w:sz w:val="16"/>
                <w:szCs w:val="16"/>
                <w:lang w:eastAsia="nl-NL"/>
              </w:rPr>
              <w:t>- diverse tekstuele verduidelijkingen.</w:t>
            </w:r>
          </w:p>
        </w:tc>
      </w:tr>
      <w:tr w:rsidR="00025AA2" w:rsidRPr="00EB6D63" w14:paraId="47B8F7E3" w14:textId="77777777" w:rsidTr="00C15CF7">
        <w:tblPrEx>
          <w:tblCellMar>
            <w:top w:w="0" w:type="dxa"/>
            <w:bottom w:w="0" w:type="dxa"/>
          </w:tblCellMar>
        </w:tblPrEx>
        <w:tc>
          <w:tcPr>
            <w:tcW w:w="637" w:type="dxa"/>
          </w:tcPr>
          <w:p w14:paraId="29606519" w14:textId="77777777" w:rsidR="00025AA2" w:rsidRDefault="00025AA2" w:rsidP="00470FC9">
            <w:pPr>
              <w:pStyle w:val="Kop1Char"/>
              <w:rPr>
                <w:rStyle w:val="Versie0"/>
                <w:bCs/>
                <w:sz w:val="16"/>
                <w:szCs w:val="16"/>
              </w:rPr>
            </w:pPr>
            <w:r>
              <w:rPr>
                <w:rStyle w:val="Versie0"/>
                <w:bCs/>
                <w:sz w:val="16"/>
                <w:szCs w:val="16"/>
              </w:rPr>
              <w:t>2.2.0</w:t>
            </w:r>
          </w:p>
        </w:tc>
        <w:tc>
          <w:tcPr>
            <w:tcW w:w="1560" w:type="dxa"/>
          </w:tcPr>
          <w:p w14:paraId="72134785" w14:textId="77777777" w:rsidR="00025AA2" w:rsidRDefault="00025AA2" w:rsidP="00025AA2">
            <w:pPr>
              <w:rPr>
                <w:rStyle w:val="Datumopmaakprofiel"/>
                <w:sz w:val="16"/>
                <w:szCs w:val="16"/>
              </w:rPr>
            </w:pPr>
            <w:r>
              <w:rPr>
                <w:rStyle w:val="Datumopmaakprofiel"/>
                <w:sz w:val="16"/>
                <w:szCs w:val="16"/>
              </w:rPr>
              <w:t>9 december 2015</w:t>
            </w:r>
          </w:p>
        </w:tc>
        <w:tc>
          <w:tcPr>
            <w:tcW w:w="1984" w:type="dxa"/>
          </w:tcPr>
          <w:p w14:paraId="68ABB88B" w14:textId="77777777" w:rsidR="00025AA2" w:rsidRPr="00EB6D63" w:rsidRDefault="00025AA2" w:rsidP="00AD6971">
            <w:pPr>
              <w:rPr>
                <w:sz w:val="16"/>
                <w:szCs w:val="16"/>
                <w:lang w:val="en-US"/>
              </w:rPr>
            </w:pPr>
            <w:r w:rsidRPr="00EB6D63">
              <w:rPr>
                <w:sz w:val="16"/>
                <w:szCs w:val="16"/>
                <w:lang w:val="en-US"/>
              </w:rPr>
              <w:t>Kadaster IT/K</w:t>
            </w:r>
            <w:r>
              <w:rPr>
                <w:sz w:val="16"/>
                <w:szCs w:val="16"/>
                <w:lang w:val="en-US"/>
              </w:rPr>
              <w:t>I</w:t>
            </w:r>
            <w:r w:rsidRPr="00EB6D63">
              <w:rPr>
                <w:sz w:val="16"/>
                <w:szCs w:val="16"/>
                <w:lang w:val="en-US"/>
              </w:rPr>
              <w:t>W/AV/AA</w:t>
            </w:r>
          </w:p>
        </w:tc>
        <w:tc>
          <w:tcPr>
            <w:tcW w:w="4678" w:type="dxa"/>
          </w:tcPr>
          <w:p w14:paraId="1ED396D2" w14:textId="77777777" w:rsidR="00025AA2" w:rsidRDefault="00025AA2" w:rsidP="00025AA2">
            <w:pPr>
              <w:snapToGrid w:val="0"/>
              <w:rPr>
                <w:rFonts w:cs="Arial"/>
                <w:snapToGrid/>
                <w:kern w:val="0"/>
                <w:sz w:val="16"/>
                <w:szCs w:val="16"/>
                <w:lang w:eastAsia="nl-NL"/>
              </w:rPr>
            </w:pPr>
            <w:r>
              <w:rPr>
                <w:rFonts w:cs="Arial"/>
                <w:snapToGrid/>
                <w:kern w:val="0"/>
                <w:sz w:val="16"/>
                <w:szCs w:val="16"/>
                <w:lang w:eastAsia="nl-NL"/>
              </w:rPr>
              <w:t>Modeldocument v1.5.0 – definitief:</w:t>
            </w:r>
          </w:p>
          <w:p w14:paraId="364DC677" w14:textId="77777777" w:rsidR="00025AA2" w:rsidRDefault="00025AA2" w:rsidP="00A77D46">
            <w:pPr>
              <w:snapToGrid w:val="0"/>
              <w:rPr>
                <w:rFonts w:cs="Arial"/>
                <w:snapToGrid/>
                <w:kern w:val="0"/>
                <w:sz w:val="16"/>
                <w:szCs w:val="16"/>
                <w:lang w:eastAsia="nl-NL"/>
              </w:rPr>
            </w:pPr>
            <w:r>
              <w:rPr>
                <w:rFonts w:cs="Arial"/>
                <w:snapToGrid/>
                <w:kern w:val="0"/>
                <w:sz w:val="16"/>
                <w:szCs w:val="16"/>
                <w:lang w:eastAsia="nl-NL"/>
              </w:rPr>
              <w:t>AA-2368 par. 2.6 Hypotheekstelling ‘40%’ aangepast naar ‘veertig procent (40%)’</w:t>
            </w:r>
            <w:r w:rsidR="00A77D46">
              <w:rPr>
                <w:rFonts w:cs="Arial"/>
                <w:snapToGrid/>
                <w:kern w:val="0"/>
                <w:sz w:val="16"/>
                <w:szCs w:val="16"/>
                <w:lang w:eastAsia="nl-NL"/>
              </w:rPr>
              <w:t>,</w:t>
            </w:r>
          </w:p>
          <w:p w14:paraId="60C38457" w14:textId="77777777" w:rsidR="00A77D46" w:rsidRDefault="00A77D46" w:rsidP="00A77D46">
            <w:pPr>
              <w:rPr>
                <w:rFonts w:cs="Arial"/>
                <w:snapToGrid/>
                <w:kern w:val="0"/>
                <w:sz w:val="16"/>
                <w:szCs w:val="16"/>
                <w:lang w:eastAsia="nl-NL"/>
              </w:rPr>
            </w:pPr>
            <w:r w:rsidRPr="00F47BB2">
              <w:rPr>
                <w:sz w:val="16"/>
                <w:szCs w:val="16"/>
              </w:rPr>
              <w:t xml:space="preserve">AA-2397 </w:t>
            </w:r>
            <w:r>
              <w:rPr>
                <w:sz w:val="16"/>
                <w:szCs w:val="16"/>
              </w:rPr>
              <w:t xml:space="preserve">nieuwste versie </w:t>
            </w:r>
            <w:r w:rsidRPr="00F47BB2">
              <w:rPr>
                <w:sz w:val="16"/>
                <w:szCs w:val="16"/>
              </w:rPr>
              <w:t>Tekstblok Partij niet natuurlijk persoon.</w:t>
            </w:r>
          </w:p>
        </w:tc>
      </w:tr>
      <w:tr w:rsidR="00BA3907" w:rsidRPr="00EB6D63" w14:paraId="58264C08" w14:textId="77777777" w:rsidTr="00C15CF7">
        <w:tblPrEx>
          <w:tblCellMar>
            <w:top w:w="0" w:type="dxa"/>
            <w:bottom w:w="0" w:type="dxa"/>
          </w:tblCellMar>
        </w:tblPrEx>
        <w:tc>
          <w:tcPr>
            <w:tcW w:w="637" w:type="dxa"/>
          </w:tcPr>
          <w:p w14:paraId="1E0AAA17" w14:textId="77777777" w:rsidR="00BA3907" w:rsidRDefault="00BA3907" w:rsidP="00470FC9">
            <w:pPr>
              <w:pStyle w:val="Kop1Char"/>
              <w:rPr>
                <w:rStyle w:val="Versie0"/>
                <w:bCs/>
                <w:sz w:val="16"/>
                <w:szCs w:val="16"/>
              </w:rPr>
            </w:pPr>
            <w:r>
              <w:rPr>
                <w:rStyle w:val="Versie0"/>
                <w:bCs/>
                <w:sz w:val="16"/>
                <w:szCs w:val="16"/>
              </w:rPr>
              <w:t>2.3.0</w:t>
            </w:r>
          </w:p>
        </w:tc>
        <w:tc>
          <w:tcPr>
            <w:tcW w:w="1560" w:type="dxa"/>
          </w:tcPr>
          <w:p w14:paraId="1A2BFA0B" w14:textId="77777777" w:rsidR="00BA3907" w:rsidRDefault="00BA3907" w:rsidP="00025AA2">
            <w:pPr>
              <w:rPr>
                <w:rStyle w:val="Datumopmaakprofiel"/>
                <w:sz w:val="16"/>
                <w:szCs w:val="16"/>
              </w:rPr>
            </w:pPr>
            <w:r>
              <w:rPr>
                <w:rStyle w:val="Datumopmaakprofiel"/>
                <w:sz w:val="16"/>
                <w:szCs w:val="16"/>
              </w:rPr>
              <w:t>3 maart 2016</w:t>
            </w:r>
          </w:p>
        </w:tc>
        <w:tc>
          <w:tcPr>
            <w:tcW w:w="1984" w:type="dxa"/>
          </w:tcPr>
          <w:p w14:paraId="242428A0" w14:textId="77777777" w:rsidR="00BA3907" w:rsidRPr="00EB6D63" w:rsidRDefault="00BA3907" w:rsidP="00AD6971">
            <w:pPr>
              <w:rPr>
                <w:sz w:val="16"/>
                <w:szCs w:val="16"/>
                <w:lang w:val="en-US"/>
              </w:rPr>
            </w:pPr>
            <w:r w:rsidRPr="00EB6D63">
              <w:rPr>
                <w:sz w:val="16"/>
                <w:szCs w:val="16"/>
                <w:lang w:val="en-US"/>
              </w:rPr>
              <w:t>Kadaster IT/K</w:t>
            </w:r>
            <w:r>
              <w:rPr>
                <w:sz w:val="16"/>
                <w:szCs w:val="16"/>
                <w:lang w:val="en-US"/>
              </w:rPr>
              <w:t>I</w:t>
            </w:r>
            <w:r w:rsidRPr="00EB6D63">
              <w:rPr>
                <w:sz w:val="16"/>
                <w:szCs w:val="16"/>
                <w:lang w:val="en-US"/>
              </w:rPr>
              <w:t>W/AV/AA</w:t>
            </w:r>
          </w:p>
        </w:tc>
        <w:tc>
          <w:tcPr>
            <w:tcW w:w="4678" w:type="dxa"/>
          </w:tcPr>
          <w:p w14:paraId="1A37578C" w14:textId="77777777" w:rsidR="00BA3907" w:rsidRDefault="00BA3907" w:rsidP="00025AA2">
            <w:pPr>
              <w:snapToGrid w:val="0"/>
              <w:rPr>
                <w:rFonts w:cs="Arial"/>
                <w:snapToGrid/>
                <w:kern w:val="0"/>
                <w:sz w:val="16"/>
                <w:szCs w:val="16"/>
                <w:lang w:eastAsia="nl-NL"/>
              </w:rPr>
            </w:pPr>
            <w:r>
              <w:rPr>
                <w:rFonts w:cs="Arial"/>
                <w:snapToGrid/>
                <w:kern w:val="0"/>
                <w:sz w:val="16"/>
                <w:szCs w:val="16"/>
                <w:lang w:eastAsia="nl-NL"/>
              </w:rPr>
              <w:t>AA-2413 Modeldocument v1.6.0: Geen inhoudelijke wijzigingen.</w:t>
            </w:r>
          </w:p>
        </w:tc>
      </w:tr>
      <w:tr w:rsidR="005E4756" w:rsidRPr="00EB6D63" w14:paraId="64EA0CC4" w14:textId="77777777" w:rsidTr="00C15CF7">
        <w:tblPrEx>
          <w:tblCellMar>
            <w:top w:w="0" w:type="dxa"/>
            <w:bottom w:w="0" w:type="dxa"/>
          </w:tblCellMar>
        </w:tblPrEx>
        <w:tc>
          <w:tcPr>
            <w:tcW w:w="637" w:type="dxa"/>
          </w:tcPr>
          <w:p w14:paraId="503FB542" w14:textId="77777777" w:rsidR="005E4756" w:rsidRDefault="005E4756" w:rsidP="00470FC9">
            <w:pPr>
              <w:pStyle w:val="Kop1Char"/>
              <w:rPr>
                <w:rStyle w:val="Versie0"/>
                <w:bCs/>
                <w:sz w:val="16"/>
                <w:szCs w:val="16"/>
              </w:rPr>
            </w:pPr>
            <w:r>
              <w:rPr>
                <w:rStyle w:val="Versie0"/>
                <w:bCs/>
                <w:sz w:val="16"/>
                <w:szCs w:val="16"/>
              </w:rPr>
              <w:t>3.0</w:t>
            </w:r>
            <w:r w:rsidR="00EC51F1">
              <w:rPr>
                <w:rStyle w:val="Versie0"/>
                <w:bCs/>
                <w:sz w:val="16"/>
                <w:szCs w:val="16"/>
              </w:rPr>
              <w:t>.0</w:t>
            </w:r>
          </w:p>
        </w:tc>
        <w:tc>
          <w:tcPr>
            <w:tcW w:w="1560" w:type="dxa"/>
          </w:tcPr>
          <w:p w14:paraId="37198376" w14:textId="77777777" w:rsidR="005E4756" w:rsidRDefault="005E4756" w:rsidP="00B31AD5">
            <w:pPr>
              <w:rPr>
                <w:rStyle w:val="Datumopmaakprofiel"/>
                <w:sz w:val="16"/>
                <w:szCs w:val="16"/>
              </w:rPr>
            </w:pPr>
            <w:r>
              <w:rPr>
                <w:rStyle w:val="Datumopmaakprofiel"/>
                <w:sz w:val="16"/>
                <w:szCs w:val="16"/>
              </w:rPr>
              <w:t>2</w:t>
            </w:r>
            <w:r w:rsidR="009C4077">
              <w:rPr>
                <w:rStyle w:val="Datumopmaakprofiel"/>
                <w:sz w:val="16"/>
                <w:szCs w:val="16"/>
              </w:rPr>
              <w:t>9</w:t>
            </w:r>
            <w:r>
              <w:rPr>
                <w:rStyle w:val="Datumopmaakprofiel"/>
                <w:sz w:val="16"/>
                <w:szCs w:val="16"/>
              </w:rPr>
              <w:t xml:space="preserve"> juni 2016</w:t>
            </w:r>
          </w:p>
        </w:tc>
        <w:tc>
          <w:tcPr>
            <w:tcW w:w="1984" w:type="dxa"/>
          </w:tcPr>
          <w:p w14:paraId="68D52194" w14:textId="77777777" w:rsidR="005E4756" w:rsidRPr="00EB6D63" w:rsidRDefault="005E4756" w:rsidP="00AD6971">
            <w:pPr>
              <w:rPr>
                <w:sz w:val="16"/>
                <w:szCs w:val="16"/>
                <w:lang w:val="en-US"/>
              </w:rPr>
            </w:pPr>
            <w:r>
              <w:rPr>
                <w:sz w:val="16"/>
                <w:szCs w:val="16"/>
                <w:lang w:val="en-US"/>
              </w:rPr>
              <w:t>IT/LG/AA</w:t>
            </w:r>
          </w:p>
        </w:tc>
        <w:tc>
          <w:tcPr>
            <w:tcW w:w="4678" w:type="dxa"/>
          </w:tcPr>
          <w:p w14:paraId="53761131" w14:textId="77777777" w:rsidR="004E6747" w:rsidRDefault="005E4756" w:rsidP="004E6747">
            <w:pPr>
              <w:snapToGrid w:val="0"/>
              <w:rPr>
                <w:rFonts w:cs="Arial"/>
                <w:snapToGrid/>
                <w:kern w:val="0"/>
                <w:sz w:val="16"/>
                <w:szCs w:val="16"/>
                <w:lang w:eastAsia="nl-NL"/>
              </w:rPr>
            </w:pPr>
            <w:r w:rsidRPr="005E4756">
              <w:rPr>
                <w:rFonts w:cs="Arial"/>
                <w:snapToGrid/>
                <w:kern w:val="0"/>
                <w:sz w:val="16"/>
                <w:szCs w:val="16"/>
                <w:lang w:eastAsia="nl-NL"/>
              </w:rPr>
              <w:t>MD Obvion nieuw modeldocument v</w:t>
            </w:r>
            <w:r w:rsidR="004E6747">
              <w:rPr>
                <w:rFonts w:cs="Arial"/>
                <w:snapToGrid/>
                <w:kern w:val="0"/>
                <w:sz w:val="16"/>
                <w:szCs w:val="16"/>
                <w:lang w:eastAsia="nl-NL"/>
              </w:rPr>
              <w:t>2.0.0</w:t>
            </w:r>
            <w:r>
              <w:rPr>
                <w:rFonts w:cs="Arial"/>
                <w:snapToGrid/>
                <w:kern w:val="0"/>
                <w:sz w:val="16"/>
                <w:szCs w:val="16"/>
                <w:lang w:eastAsia="nl-NL"/>
              </w:rPr>
              <w:t xml:space="preserve">: </w:t>
            </w:r>
          </w:p>
          <w:p w14:paraId="737E6A40" w14:textId="77777777" w:rsidR="004E6747" w:rsidRDefault="004E6747" w:rsidP="004E6747">
            <w:pPr>
              <w:snapToGrid w:val="0"/>
              <w:rPr>
                <w:rFonts w:cs="Arial"/>
                <w:snapToGrid/>
                <w:kern w:val="0"/>
                <w:sz w:val="16"/>
                <w:szCs w:val="16"/>
                <w:lang w:eastAsia="nl-NL"/>
              </w:rPr>
            </w:pPr>
            <w:r>
              <w:rPr>
                <w:rFonts w:cs="Arial"/>
                <w:snapToGrid/>
                <w:kern w:val="0"/>
                <w:sz w:val="16"/>
                <w:szCs w:val="16"/>
                <w:lang w:eastAsia="nl-NL"/>
              </w:rPr>
              <w:t xml:space="preserve">AA-2855 </w:t>
            </w:r>
            <w:r w:rsidR="005E4756" w:rsidRPr="005E4756">
              <w:rPr>
                <w:rFonts w:cs="Arial"/>
                <w:snapToGrid/>
                <w:kern w:val="0"/>
                <w:sz w:val="16"/>
                <w:szCs w:val="16"/>
                <w:lang w:eastAsia="nl-NL"/>
              </w:rPr>
              <w:t>Keuzetekst ‘SVn Starterslening’ toegevoegd</w:t>
            </w:r>
            <w:r w:rsidR="005E4756">
              <w:rPr>
                <w:rFonts w:cs="Arial"/>
                <w:snapToGrid/>
                <w:kern w:val="0"/>
                <w:sz w:val="16"/>
                <w:szCs w:val="16"/>
                <w:lang w:eastAsia="nl-NL"/>
              </w:rPr>
              <w:t xml:space="preserve">, </w:t>
            </w:r>
            <w:r w:rsidR="005E4756" w:rsidRPr="005E4756">
              <w:rPr>
                <w:rFonts w:cs="Arial"/>
                <w:snapToGrid/>
                <w:kern w:val="0"/>
                <w:sz w:val="16"/>
                <w:szCs w:val="16"/>
                <w:lang w:eastAsia="nl-NL"/>
              </w:rPr>
              <w:t>Offerte heet nu ‘Bindend aanbod’</w:t>
            </w:r>
            <w:r w:rsidR="00CB4E99">
              <w:rPr>
                <w:rFonts w:cs="Arial"/>
                <w:snapToGrid/>
                <w:kern w:val="0"/>
                <w:sz w:val="16"/>
                <w:szCs w:val="16"/>
                <w:lang w:eastAsia="nl-NL"/>
              </w:rPr>
              <w:t>.</w:t>
            </w:r>
            <w:r w:rsidR="00B31AD5">
              <w:rPr>
                <w:rFonts w:cs="Arial"/>
                <w:snapToGrid/>
                <w:kern w:val="0"/>
                <w:sz w:val="16"/>
                <w:szCs w:val="16"/>
                <w:lang w:eastAsia="nl-NL"/>
              </w:rPr>
              <w:t xml:space="preserve"> </w:t>
            </w:r>
          </w:p>
          <w:p w14:paraId="53BF1734" w14:textId="77777777" w:rsidR="005E4756" w:rsidRDefault="00B31AD5" w:rsidP="004E6747">
            <w:pPr>
              <w:snapToGrid w:val="0"/>
              <w:rPr>
                <w:rFonts w:cs="Arial"/>
                <w:snapToGrid/>
                <w:kern w:val="0"/>
                <w:sz w:val="16"/>
                <w:szCs w:val="16"/>
                <w:lang w:eastAsia="nl-NL"/>
              </w:rPr>
            </w:pPr>
            <w:r>
              <w:rPr>
                <w:rFonts w:cs="Arial"/>
                <w:snapToGrid/>
                <w:kern w:val="0"/>
                <w:sz w:val="16"/>
                <w:szCs w:val="16"/>
                <w:lang w:eastAsia="nl-NL"/>
              </w:rPr>
              <w:t xml:space="preserve">AA-2914 </w:t>
            </w:r>
            <w:r w:rsidR="004E6747" w:rsidRPr="004E6747">
              <w:rPr>
                <w:rFonts w:cs="Arial"/>
                <w:snapToGrid/>
                <w:kern w:val="0"/>
                <w:sz w:val="16"/>
                <w:szCs w:val="16"/>
                <w:lang w:eastAsia="nl-NL"/>
              </w:rPr>
              <w:t>Keuzeblok Partijnamen Hypotheekakte</w:t>
            </w:r>
            <w:r w:rsidR="006D3C48">
              <w:rPr>
                <w:rFonts w:cs="Arial"/>
                <w:snapToGrid/>
                <w:kern w:val="0"/>
                <w:sz w:val="16"/>
                <w:szCs w:val="16"/>
                <w:lang w:eastAsia="nl-NL"/>
              </w:rPr>
              <w:t xml:space="preserve"> toegevoegd.</w:t>
            </w:r>
          </w:p>
        </w:tc>
      </w:tr>
    </w:tbl>
    <w:p w14:paraId="01F8A41B" w14:textId="77777777" w:rsidR="00010AA1" w:rsidRPr="007356AC" w:rsidRDefault="00010AA1"/>
    <w:p w14:paraId="3ABC5EAD" w14:textId="77777777" w:rsidR="003228A3" w:rsidRPr="007356AC" w:rsidRDefault="003228A3">
      <w:pPr>
        <w:sectPr w:rsidR="003228A3" w:rsidRPr="007356AC">
          <w:headerReference w:type="default" r:id="rId9"/>
          <w:footerReference w:type="default" r:id="rId10"/>
          <w:pgSz w:w="11906" w:h="16838" w:code="9"/>
          <w:pgMar w:top="2977" w:right="1304" w:bottom="1304" w:left="1814" w:header="567" w:footer="431" w:gutter="0"/>
          <w:pgNumType w:start="3"/>
          <w:cols w:space="708"/>
          <w:formProt w:val="0"/>
        </w:sectPr>
      </w:pPr>
    </w:p>
    <w:p w14:paraId="6788D589" w14:textId="77777777" w:rsidR="003228A3" w:rsidRPr="007356AC" w:rsidRDefault="003228A3"/>
    <w:p w14:paraId="0774CC94" w14:textId="77777777" w:rsidR="003228A3" w:rsidRPr="00343045" w:rsidRDefault="003228A3">
      <w:pPr>
        <w:pStyle w:val="Koptekst"/>
        <w:tabs>
          <w:tab w:val="clear" w:pos="4536"/>
          <w:tab w:val="clear" w:pos="9072"/>
        </w:tabs>
        <w:rPr>
          <w:b/>
          <w:bCs w:val="0"/>
        </w:rPr>
      </w:pPr>
      <w:r w:rsidRPr="00343045">
        <w:rPr>
          <w:b/>
          <w:bCs w:val="0"/>
        </w:rPr>
        <w:t>Inhoudsopgave</w:t>
      </w:r>
    </w:p>
    <w:p w14:paraId="26D8FB25" w14:textId="77777777" w:rsidR="003228A3" w:rsidRPr="00343045" w:rsidRDefault="003228A3"/>
    <w:bookmarkStart w:id="9" w:name="bmInhoudsopgave"/>
    <w:bookmarkEnd w:id="9"/>
    <w:p w14:paraId="6D2788D0" w14:textId="77777777" w:rsidR="00AF7D11" w:rsidRPr="0032279F" w:rsidRDefault="004A1631">
      <w:pPr>
        <w:pStyle w:val="Inhopg1"/>
        <w:rPr>
          <w:rFonts w:ascii="Calibri" w:hAnsi="Calibri"/>
          <w:b w:val="0"/>
          <w:bCs w:val="0"/>
          <w:snapToGrid/>
          <w:kern w:val="0"/>
          <w:sz w:val="22"/>
          <w:szCs w:val="22"/>
          <w:lang w:eastAsia="nl-NL"/>
        </w:rPr>
      </w:pPr>
      <w:r w:rsidRPr="00343045">
        <w:fldChar w:fldCharType="begin"/>
      </w:r>
      <w:r w:rsidRPr="00343045">
        <w:instrText xml:space="preserve"> TOC \o "1-4" \h \z \t "Kop 2;2;Kop 3;3;Kop 4;4;Kop 5;5;Trefwoordenregister;1;Bijlagenblad;1;Verzendlijst;1" </w:instrText>
      </w:r>
      <w:r w:rsidRPr="00343045">
        <w:fldChar w:fldCharType="separate"/>
      </w:r>
      <w:hyperlink w:anchor="_Toc454288157" w:history="1">
        <w:r w:rsidR="00AF7D11" w:rsidRPr="00D87117">
          <w:rPr>
            <w:rStyle w:val="Hyperlink"/>
          </w:rPr>
          <w:t>1</w:t>
        </w:r>
        <w:r w:rsidR="00AF7D11" w:rsidRPr="0032279F">
          <w:rPr>
            <w:rFonts w:ascii="Calibri" w:hAnsi="Calibri"/>
            <w:b w:val="0"/>
            <w:bCs w:val="0"/>
            <w:snapToGrid/>
            <w:kern w:val="0"/>
            <w:sz w:val="22"/>
            <w:szCs w:val="22"/>
            <w:lang w:eastAsia="nl-NL"/>
          </w:rPr>
          <w:tab/>
        </w:r>
        <w:r w:rsidR="00AF7D11" w:rsidRPr="00D87117">
          <w:rPr>
            <w:rStyle w:val="Hyperlink"/>
          </w:rPr>
          <w:t>Inleiding</w:t>
        </w:r>
        <w:r w:rsidR="00AF7D11">
          <w:rPr>
            <w:webHidden/>
          </w:rPr>
          <w:tab/>
        </w:r>
        <w:r w:rsidR="00AF7D11">
          <w:rPr>
            <w:webHidden/>
          </w:rPr>
          <w:fldChar w:fldCharType="begin"/>
        </w:r>
        <w:r w:rsidR="00AF7D11">
          <w:rPr>
            <w:webHidden/>
          </w:rPr>
          <w:instrText xml:space="preserve"> PAGEREF _Toc454288157 \h </w:instrText>
        </w:r>
        <w:r w:rsidR="00AF7D11">
          <w:rPr>
            <w:webHidden/>
          </w:rPr>
        </w:r>
        <w:r w:rsidR="00AF7D11">
          <w:rPr>
            <w:webHidden/>
          </w:rPr>
          <w:fldChar w:fldCharType="separate"/>
        </w:r>
        <w:r w:rsidR="00A20509">
          <w:rPr>
            <w:webHidden/>
          </w:rPr>
          <w:t>6</w:t>
        </w:r>
        <w:r w:rsidR="00AF7D11">
          <w:rPr>
            <w:webHidden/>
          </w:rPr>
          <w:fldChar w:fldCharType="end"/>
        </w:r>
      </w:hyperlink>
    </w:p>
    <w:p w14:paraId="20B8939E" w14:textId="77777777" w:rsidR="00AF7D11" w:rsidRPr="0032279F" w:rsidRDefault="00AF7D11">
      <w:pPr>
        <w:pStyle w:val="Inhopg2"/>
        <w:rPr>
          <w:rFonts w:ascii="Calibri" w:hAnsi="Calibri"/>
          <w:snapToGrid/>
          <w:kern w:val="0"/>
          <w:sz w:val="22"/>
          <w:szCs w:val="22"/>
          <w:lang w:eastAsia="nl-NL"/>
        </w:rPr>
      </w:pPr>
      <w:hyperlink w:anchor="_Toc454288158" w:history="1">
        <w:r w:rsidRPr="00D87117">
          <w:rPr>
            <w:rStyle w:val="Hyperlink"/>
          </w:rPr>
          <w:t>1.1</w:t>
        </w:r>
        <w:r w:rsidRPr="0032279F">
          <w:rPr>
            <w:rFonts w:ascii="Calibri" w:hAnsi="Calibri"/>
            <w:snapToGrid/>
            <w:kern w:val="0"/>
            <w:sz w:val="22"/>
            <w:szCs w:val="22"/>
            <w:lang w:eastAsia="nl-NL"/>
          </w:rPr>
          <w:tab/>
        </w:r>
        <w:r w:rsidRPr="00D87117">
          <w:rPr>
            <w:rStyle w:val="Hyperlink"/>
          </w:rPr>
          <w:t>Doel</w:t>
        </w:r>
        <w:r>
          <w:rPr>
            <w:webHidden/>
          </w:rPr>
          <w:tab/>
        </w:r>
        <w:r>
          <w:rPr>
            <w:webHidden/>
          </w:rPr>
          <w:fldChar w:fldCharType="begin"/>
        </w:r>
        <w:r>
          <w:rPr>
            <w:webHidden/>
          </w:rPr>
          <w:instrText xml:space="preserve"> PAGEREF _Toc454288158 \h </w:instrText>
        </w:r>
        <w:r>
          <w:rPr>
            <w:webHidden/>
          </w:rPr>
        </w:r>
        <w:r>
          <w:rPr>
            <w:webHidden/>
          </w:rPr>
          <w:fldChar w:fldCharType="separate"/>
        </w:r>
        <w:r w:rsidR="00A20509">
          <w:rPr>
            <w:webHidden/>
          </w:rPr>
          <w:t>6</w:t>
        </w:r>
        <w:r>
          <w:rPr>
            <w:webHidden/>
          </w:rPr>
          <w:fldChar w:fldCharType="end"/>
        </w:r>
      </w:hyperlink>
    </w:p>
    <w:p w14:paraId="6403D835" w14:textId="77777777" w:rsidR="00AF7D11" w:rsidRPr="0032279F" w:rsidRDefault="00AF7D11">
      <w:pPr>
        <w:pStyle w:val="Inhopg2"/>
        <w:rPr>
          <w:rFonts w:ascii="Calibri" w:hAnsi="Calibri"/>
          <w:snapToGrid/>
          <w:kern w:val="0"/>
          <w:sz w:val="22"/>
          <w:szCs w:val="22"/>
          <w:lang w:eastAsia="nl-NL"/>
        </w:rPr>
      </w:pPr>
      <w:hyperlink w:anchor="_Toc454288159" w:history="1">
        <w:r w:rsidRPr="00D87117">
          <w:rPr>
            <w:rStyle w:val="Hyperlink"/>
          </w:rPr>
          <w:t>1.2</w:t>
        </w:r>
        <w:r w:rsidRPr="0032279F">
          <w:rPr>
            <w:rFonts w:ascii="Calibri" w:hAnsi="Calibri"/>
            <w:snapToGrid/>
            <w:kern w:val="0"/>
            <w:sz w:val="22"/>
            <w:szCs w:val="22"/>
            <w:lang w:eastAsia="nl-NL"/>
          </w:rPr>
          <w:tab/>
        </w:r>
        <w:r w:rsidRPr="00D87117">
          <w:rPr>
            <w:rStyle w:val="Hyperlink"/>
          </w:rPr>
          <w:t>Algemeen</w:t>
        </w:r>
        <w:r>
          <w:rPr>
            <w:webHidden/>
          </w:rPr>
          <w:tab/>
        </w:r>
        <w:r>
          <w:rPr>
            <w:webHidden/>
          </w:rPr>
          <w:fldChar w:fldCharType="begin"/>
        </w:r>
        <w:r>
          <w:rPr>
            <w:webHidden/>
          </w:rPr>
          <w:instrText xml:space="preserve"> PAGEREF _Toc454288159 \h </w:instrText>
        </w:r>
        <w:r>
          <w:rPr>
            <w:webHidden/>
          </w:rPr>
        </w:r>
        <w:r>
          <w:rPr>
            <w:webHidden/>
          </w:rPr>
          <w:fldChar w:fldCharType="separate"/>
        </w:r>
        <w:r w:rsidR="00A20509">
          <w:rPr>
            <w:webHidden/>
          </w:rPr>
          <w:t>6</w:t>
        </w:r>
        <w:r>
          <w:rPr>
            <w:webHidden/>
          </w:rPr>
          <w:fldChar w:fldCharType="end"/>
        </w:r>
      </w:hyperlink>
    </w:p>
    <w:p w14:paraId="028A51DC" w14:textId="77777777" w:rsidR="00AF7D11" w:rsidRPr="0032279F" w:rsidRDefault="00AF7D11">
      <w:pPr>
        <w:pStyle w:val="Inhopg2"/>
        <w:rPr>
          <w:rFonts w:ascii="Calibri" w:hAnsi="Calibri"/>
          <w:snapToGrid/>
          <w:kern w:val="0"/>
          <w:sz w:val="22"/>
          <w:szCs w:val="22"/>
          <w:lang w:eastAsia="nl-NL"/>
        </w:rPr>
      </w:pPr>
      <w:hyperlink w:anchor="_Toc454288160" w:history="1">
        <w:r w:rsidRPr="00D87117">
          <w:rPr>
            <w:rStyle w:val="Hyperlink"/>
          </w:rPr>
          <w:t>1.3</w:t>
        </w:r>
        <w:r w:rsidRPr="0032279F">
          <w:rPr>
            <w:rFonts w:ascii="Calibri" w:hAnsi="Calibri"/>
            <w:snapToGrid/>
            <w:kern w:val="0"/>
            <w:sz w:val="22"/>
            <w:szCs w:val="22"/>
            <w:lang w:eastAsia="nl-NL"/>
          </w:rPr>
          <w:tab/>
        </w:r>
        <w:r w:rsidRPr="00D87117">
          <w:rPr>
            <w:rStyle w:val="Hyperlink"/>
          </w:rPr>
          <w:t>Referenties</w:t>
        </w:r>
        <w:r>
          <w:rPr>
            <w:webHidden/>
          </w:rPr>
          <w:tab/>
        </w:r>
        <w:r>
          <w:rPr>
            <w:webHidden/>
          </w:rPr>
          <w:fldChar w:fldCharType="begin"/>
        </w:r>
        <w:r>
          <w:rPr>
            <w:webHidden/>
          </w:rPr>
          <w:instrText xml:space="preserve"> PAGEREF _Toc454288160 \h </w:instrText>
        </w:r>
        <w:r>
          <w:rPr>
            <w:webHidden/>
          </w:rPr>
        </w:r>
        <w:r>
          <w:rPr>
            <w:webHidden/>
          </w:rPr>
          <w:fldChar w:fldCharType="separate"/>
        </w:r>
        <w:r w:rsidR="00A20509">
          <w:rPr>
            <w:webHidden/>
          </w:rPr>
          <w:t>7</w:t>
        </w:r>
        <w:r>
          <w:rPr>
            <w:webHidden/>
          </w:rPr>
          <w:fldChar w:fldCharType="end"/>
        </w:r>
      </w:hyperlink>
    </w:p>
    <w:p w14:paraId="0F7307EB" w14:textId="77777777" w:rsidR="00AF7D11" w:rsidRPr="0032279F" w:rsidRDefault="00AF7D11">
      <w:pPr>
        <w:pStyle w:val="Inhopg1"/>
        <w:rPr>
          <w:rFonts w:ascii="Calibri" w:hAnsi="Calibri"/>
          <w:b w:val="0"/>
          <w:bCs w:val="0"/>
          <w:snapToGrid/>
          <w:kern w:val="0"/>
          <w:sz w:val="22"/>
          <w:szCs w:val="22"/>
          <w:lang w:eastAsia="nl-NL"/>
        </w:rPr>
      </w:pPr>
      <w:hyperlink w:anchor="_Toc454288161" w:history="1">
        <w:r w:rsidRPr="00D87117">
          <w:rPr>
            <w:rStyle w:val="Hyperlink"/>
          </w:rPr>
          <w:t>2</w:t>
        </w:r>
        <w:r w:rsidRPr="0032279F">
          <w:rPr>
            <w:rFonts w:ascii="Calibri" w:hAnsi="Calibri"/>
            <w:b w:val="0"/>
            <w:bCs w:val="0"/>
            <w:snapToGrid/>
            <w:kern w:val="0"/>
            <w:sz w:val="22"/>
            <w:szCs w:val="22"/>
            <w:lang w:eastAsia="nl-NL"/>
          </w:rPr>
          <w:tab/>
        </w:r>
        <w:r w:rsidRPr="00D87117">
          <w:rPr>
            <w:rStyle w:val="Hyperlink"/>
          </w:rPr>
          <w:t>Obvion Hypotheekakte</w:t>
        </w:r>
        <w:r>
          <w:rPr>
            <w:webHidden/>
          </w:rPr>
          <w:tab/>
        </w:r>
        <w:r>
          <w:rPr>
            <w:webHidden/>
          </w:rPr>
          <w:fldChar w:fldCharType="begin"/>
        </w:r>
        <w:r>
          <w:rPr>
            <w:webHidden/>
          </w:rPr>
          <w:instrText xml:space="preserve"> PAGEREF _Toc454288161 \h </w:instrText>
        </w:r>
        <w:r>
          <w:rPr>
            <w:webHidden/>
          </w:rPr>
        </w:r>
        <w:r>
          <w:rPr>
            <w:webHidden/>
          </w:rPr>
          <w:fldChar w:fldCharType="separate"/>
        </w:r>
        <w:r w:rsidR="00A20509">
          <w:rPr>
            <w:webHidden/>
          </w:rPr>
          <w:t>8</w:t>
        </w:r>
        <w:r>
          <w:rPr>
            <w:webHidden/>
          </w:rPr>
          <w:fldChar w:fldCharType="end"/>
        </w:r>
      </w:hyperlink>
    </w:p>
    <w:p w14:paraId="4B036F2E" w14:textId="77777777" w:rsidR="00AF7D11" w:rsidRPr="0032279F" w:rsidRDefault="00AF7D11">
      <w:pPr>
        <w:pStyle w:val="Inhopg2"/>
        <w:rPr>
          <w:rFonts w:ascii="Calibri" w:hAnsi="Calibri"/>
          <w:snapToGrid/>
          <w:kern w:val="0"/>
          <w:sz w:val="22"/>
          <w:szCs w:val="22"/>
          <w:lang w:eastAsia="nl-NL"/>
        </w:rPr>
      </w:pPr>
      <w:hyperlink w:anchor="_Toc454288162" w:history="1">
        <w:r w:rsidRPr="00D87117">
          <w:rPr>
            <w:rStyle w:val="Hyperlink"/>
          </w:rPr>
          <w:t>2.1</w:t>
        </w:r>
        <w:r w:rsidRPr="0032279F">
          <w:rPr>
            <w:rFonts w:ascii="Calibri" w:hAnsi="Calibri"/>
            <w:snapToGrid/>
            <w:kern w:val="0"/>
            <w:sz w:val="22"/>
            <w:szCs w:val="22"/>
            <w:lang w:eastAsia="nl-NL"/>
          </w:rPr>
          <w:tab/>
        </w:r>
        <w:r w:rsidRPr="00D87117">
          <w:rPr>
            <w:rStyle w:val="Hyperlink"/>
          </w:rPr>
          <w:t>Equivalentieverklaring</w:t>
        </w:r>
        <w:r>
          <w:rPr>
            <w:webHidden/>
          </w:rPr>
          <w:tab/>
        </w:r>
        <w:r>
          <w:rPr>
            <w:webHidden/>
          </w:rPr>
          <w:fldChar w:fldCharType="begin"/>
        </w:r>
        <w:r>
          <w:rPr>
            <w:webHidden/>
          </w:rPr>
          <w:instrText xml:space="preserve"> PAGEREF _Toc454288162 \h </w:instrText>
        </w:r>
        <w:r>
          <w:rPr>
            <w:webHidden/>
          </w:rPr>
        </w:r>
        <w:r>
          <w:rPr>
            <w:webHidden/>
          </w:rPr>
          <w:fldChar w:fldCharType="separate"/>
        </w:r>
        <w:r w:rsidR="00A20509">
          <w:rPr>
            <w:webHidden/>
          </w:rPr>
          <w:t>8</w:t>
        </w:r>
        <w:r>
          <w:rPr>
            <w:webHidden/>
          </w:rPr>
          <w:fldChar w:fldCharType="end"/>
        </w:r>
      </w:hyperlink>
    </w:p>
    <w:p w14:paraId="5DCD1A04" w14:textId="77777777" w:rsidR="00AF7D11" w:rsidRPr="0032279F" w:rsidRDefault="00AF7D11">
      <w:pPr>
        <w:pStyle w:val="Inhopg2"/>
        <w:rPr>
          <w:rFonts w:ascii="Calibri" w:hAnsi="Calibri"/>
          <w:snapToGrid/>
          <w:kern w:val="0"/>
          <w:sz w:val="22"/>
          <w:szCs w:val="22"/>
          <w:lang w:eastAsia="nl-NL"/>
        </w:rPr>
      </w:pPr>
      <w:hyperlink w:anchor="_Toc454288163" w:history="1">
        <w:r w:rsidRPr="00D87117">
          <w:rPr>
            <w:rStyle w:val="Hyperlink"/>
          </w:rPr>
          <w:t>2.2</w:t>
        </w:r>
        <w:r w:rsidRPr="0032279F">
          <w:rPr>
            <w:rFonts w:ascii="Calibri" w:hAnsi="Calibri"/>
            <w:snapToGrid/>
            <w:kern w:val="0"/>
            <w:sz w:val="22"/>
            <w:szCs w:val="22"/>
            <w:lang w:eastAsia="nl-NL"/>
          </w:rPr>
          <w:tab/>
        </w:r>
        <w:r w:rsidRPr="00D87117">
          <w:rPr>
            <w:rStyle w:val="Hyperlink"/>
          </w:rPr>
          <w:t>Titel</w:t>
        </w:r>
        <w:r>
          <w:rPr>
            <w:webHidden/>
          </w:rPr>
          <w:tab/>
        </w:r>
        <w:r>
          <w:rPr>
            <w:webHidden/>
          </w:rPr>
          <w:fldChar w:fldCharType="begin"/>
        </w:r>
        <w:r>
          <w:rPr>
            <w:webHidden/>
          </w:rPr>
          <w:instrText xml:space="preserve"> PAGEREF _Toc454288163 \h </w:instrText>
        </w:r>
        <w:r>
          <w:rPr>
            <w:webHidden/>
          </w:rPr>
        </w:r>
        <w:r>
          <w:rPr>
            <w:webHidden/>
          </w:rPr>
          <w:fldChar w:fldCharType="separate"/>
        </w:r>
        <w:r w:rsidR="00A20509">
          <w:rPr>
            <w:webHidden/>
          </w:rPr>
          <w:t>8</w:t>
        </w:r>
        <w:r>
          <w:rPr>
            <w:webHidden/>
          </w:rPr>
          <w:fldChar w:fldCharType="end"/>
        </w:r>
      </w:hyperlink>
    </w:p>
    <w:p w14:paraId="206BF148" w14:textId="77777777" w:rsidR="00AF7D11" w:rsidRPr="0032279F" w:rsidRDefault="00AF7D11">
      <w:pPr>
        <w:pStyle w:val="Inhopg2"/>
        <w:rPr>
          <w:rFonts w:ascii="Calibri" w:hAnsi="Calibri"/>
          <w:snapToGrid/>
          <w:kern w:val="0"/>
          <w:sz w:val="22"/>
          <w:szCs w:val="22"/>
          <w:lang w:eastAsia="nl-NL"/>
        </w:rPr>
      </w:pPr>
      <w:hyperlink w:anchor="_Toc454288164" w:history="1">
        <w:r w:rsidRPr="00D87117">
          <w:rPr>
            <w:rStyle w:val="Hyperlink"/>
          </w:rPr>
          <w:t>2.3</w:t>
        </w:r>
        <w:r w:rsidRPr="0032279F">
          <w:rPr>
            <w:rFonts w:ascii="Calibri" w:hAnsi="Calibri"/>
            <w:snapToGrid/>
            <w:kern w:val="0"/>
            <w:sz w:val="22"/>
            <w:szCs w:val="22"/>
            <w:lang w:eastAsia="nl-NL"/>
          </w:rPr>
          <w:tab/>
        </w:r>
        <w:r w:rsidRPr="00D87117">
          <w:rPr>
            <w:rStyle w:val="Hyperlink"/>
          </w:rPr>
          <w:t>Aanhef</w:t>
        </w:r>
        <w:r>
          <w:rPr>
            <w:webHidden/>
          </w:rPr>
          <w:tab/>
        </w:r>
        <w:r>
          <w:rPr>
            <w:webHidden/>
          </w:rPr>
          <w:fldChar w:fldCharType="begin"/>
        </w:r>
        <w:r>
          <w:rPr>
            <w:webHidden/>
          </w:rPr>
          <w:instrText xml:space="preserve"> PAGEREF _Toc454288164 \h </w:instrText>
        </w:r>
        <w:r>
          <w:rPr>
            <w:webHidden/>
          </w:rPr>
        </w:r>
        <w:r>
          <w:rPr>
            <w:webHidden/>
          </w:rPr>
          <w:fldChar w:fldCharType="separate"/>
        </w:r>
        <w:r w:rsidR="00A20509">
          <w:rPr>
            <w:webHidden/>
          </w:rPr>
          <w:t>9</w:t>
        </w:r>
        <w:r>
          <w:rPr>
            <w:webHidden/>
          </w:rPr>
          <w:fldChar w:fldCharType="end"/>
        </w:r>
      </w:hyperlink>
    </w:p>
    <w:p w14:paraId="68142B39" w14:textId="77777777" w:rsidR="00AF7D11" w:rsidRPr="0032279F" w:rsidRDefault="00AF7D11">
      <w:pPr>
        <w:pStyle w:val="Inhopg2"/>
        <w:rPr>
          <w:rFonts w:ascii="Calibri" w:hAnsi="Calibri"/>
          <w:snapToGrid/>
          <w:kern w:val="0"/>
          <w:sz w:val="22"/>
          <w:szCs w:val="22"/>
          <w:lang w:eastAsia="nl-NL"/>
        </w:rPr>
      </w:pPr>
      <w:hyperlink w:anchor="_Toc454288165" w:history="1">
        <w:r w:rsidRPr="00D87117">
          <w:rPr>
            <w:rStyle w:val="Hyperlink"/>
          </w:rPr>
          <w:t>2.4</w:t>
        </w:r>
        <w:r w:rsidRPr="0032279F">
          <w:rPr>
            <w:rFonts w:ascii="Calibri" w:hAnsi="Calibri"/>
            <w:snapToGrid/>
            <w:kern w:val="0"/>
            <w:sz w:val="22"/>
            <w:szCs w:val="22"/>
            <w:lang w:eastAsia="nl-NL"/>
          </w:rPr>
          <w:tab/>
        </w:r>
        <w:r w:rsidRPr="00D87117">
          <w:rPr>
            <w:rStyle w:val="Hyperlink"/>
          </w:rPr>
          <w:t>Partijen</w:t>
        </w:r>
        <w:r>
          <w:rPr>
            <w:webHidden/>
          </w:rPr>
          <w:tab/>
        </w:r>
        <w:r>
          <w:rPr>
            <w:webHidden/>
          </w:rPr>
          <w:fldChar w:fldCharType="begin"/>
        </w:r>
        <w:r>
          <w:rPr>
            <w:webHidden/>
          </w:rPr>
          <w:instrText xml:space="preserve"> PAGEREF _Toc454288165 \h </w:instrText>
        </w:r>
        <w:r>
          <w:rPr>
            <w:webHidden/>
          </w:rPr>
        </w:r>
        <w:r>
          <w:rPr>
            <w:webHidden/>
          </w:rPr>
          <w:fldChar w:fldCharType="separate"/>
        </w:r>
        <w:r w:rsidR="00A20509">
          <w:rPr>
            <w:webHidden/>
          </w:rPr>
          <w:t>9</w:t>
        </w:r>
        <w:r>
          <w:rPr>
            <w:webHidden/>
          </w:rPr>
          <w:fldChar w:fldCharType="end"/>
        </w:r>
      </w:hyperlink>
    </w:p>
    <w:p w14:paraId="68CB2244" w14:textId="77777777" w:rsidR="00AF7D11" w:rsidRPr="0032279F" w:rsidRDefault="00AF7D11">
      <w:pPr>
        <w:pStyle w:val="Inhopg3"/>
        <w:rPr>
          <w:rFonts w:ascii="Calibri" w:hAnsi="Calibri"/>
          <w:snapToGrid/>
          <w:kern w:val="0"/>
          <w:sz w:val="22"/>
          <w:szCs w:val="22"/>
          <w:lang w:eastAsia="nl-NL"/>
        </w:rPr>
      </w:pPr>
      <w:hyperlink w:anchor="_Toc454288166" w:history="1">
        <w:r w:rsidRPr="00D87117">
          <w:rPr>
            <w:rStyle w:val="Hyperlink"/>
          </w:rPr>
          <w:t>2.4.1</w:t>
        </w:r>
        <w:r w:rsidRPr="0032279F">
          <w:rPr>
            <w:rFonts w:ascii="Calibri" w:hAnsi="Calibri"/>
            <w:snapToGrid/>
            <w:kern w:val="0"/>
            <w:sz w:val="22"/>
            <w:szCs w:val="22"/>
            <w:lang w:eastAsia="nl-NL"/>
          </w:rPr>
          <w:tab/>
        </w:r>
        <w:r w:rsidRPr="00D87117">
          <w:rPr>
            <w:rStyle w:val="Hyperlink"/>
          </w:rPr>
          <w:t>Geldgever</w:t>
        </w:r>
        <w:r>
          <w:rPr>
            <w:webHidden/>
          </w:rPr>
          <w:tab/>
        </w:r>
        <w:r>
          <w:rPr>
            <w:webHidden/>
          </w:rPr>
          <w:fldChar w:fldCharType="begin"/>
        </w:r>
        <w:r>
          <w:rPr>
            <w:webHidden/>
          </w:rPr>
          <w:instrText xml:space="preserve"> PAGEREF _Toc454288166 \h </w:instrText>
        </w:r>
        <w:r>
          <w:rPr>
            <w:webHidden/>
          </w:rPr>
        </w:r>
        <w:r>
          <w:rPr>
            <w:webHidden/>
          </w:rPr>
          <w:fldChar w:fldCharType="separate"/>
        </w:r>
        <w:r w:rsidR="00A20509">
          <w:rPr>
            <w:webHidden/>
          </w:rPr>
          <w:t>9</w:t>
        </w:r>
        <w:r>
          <w:rPr>
            <w:webHidden/>
          </w:rPr>
          <w:fldChar w:fldCharType="end"/>
        </w:r>
      </w:hyperlink>
    </w:p>
    <w:p w14:paraId="53EE6E82" w14:textId="77777777" w:rsidR="00AF7D11" w:rsidRPr="0032279F" w:rsidRDefault="00AF7D11">
      <w:pPr>
        <w:pStyle w:val="Inhopg3"/>
        <w:rPr>
          <w:rFonts w:ascii="Calibri" w:hAnsi="Calibri"/>
          <w:snapToGrid/>
          <w:kern w:val="0"/>
          <w:sz w:val="22"/>
          <w:szCs w:val="22"/>
          <w:lang w:eastAsia="nl-NL"/>
        </w:rPr>
      </w:pPr>
      <w:hyperlink w:anchor="_Toc454288167" w:history="1">
        <w:r w:rsidRPr="00D87117">
          <w:rPr>
            <w:rStyle w:val="Hyperlink"/>
          </w:rPr>
          <w:t>2.4.2</w:t>
        </w:r>
        <w:r w:rsidRPr="0032279F">
          <w:rPr>
            <w:rFonts w:ascii="Calibri" w:hAnsi="Calibri"/>
            <w:snapToGrid/>
            <w:kern w:val="0"/>
            <w:sz w:val="22"/>
            <w:szCs w:val="22"/>
            <w:lang w:eastAsia="nl-NL"/>
          </w:rPr>
          <w:tab/>
        </w:r>
        <w:r w:rsidRPr="00D87117">
          <w:rPr>
            <w:rStyle w:val="Hyperlink"/>
          </w:rPr>
          <w:t>Geldnemer of hypotheekgever</w:t>
        </w:r>
        <w:r>
          <w:rPr>
            <w:webHidden/>
          </w:rPr>
          <w:tab/>
        </w:r>
        <w:r>
          <w:rPr>
            <w:webHidden/>
          </w:rPr>
          <w:fldChar w:fldCharType="begin"/>
        </w:r>
        <w:r>
          <w:rPr>
            <w:webHidden/>
          </w:rPr>
          <w:instrText xml:space="preserve"> PAGEREF _Toc454288167 \h </w:instrText>
        </w:r>
        <w:r>
          <w:rPr>
            <w:webHidden/>
          </w:rPr>
        </w:r>
        <w:r>
          <w:rPr>
            <w:webHidden/>
          </w:rPr>
          <w:fldChar w:fldCharType="separate"/>
        </w:r>
        <w:r w:rsidR="00A20509">
          <w:rPr>
            <w:webHidden/>
          </w:rPr>
          <w:t>11</w:t>
        </w:r>
        <w:r>
          <w:rPr>
            <w:webHidden/>
          </w:rPr>
          <w:fldChar w:fldCharType="end"/>
        </w:r>
      </w:hyperlink>
    </w:p>
    <w:p w14:paraId="7D1248F7" w14:textId="32FEAE96" w:rsidR="00AF7D11" w:rsidRPr="0032279F" w:rsidRDefault="00AF7D11">
      <w:pPr>
        <w:pStyle w:val="Inhopg3"/>
        <w:rPr>
          <w:rFonts w:ascii="Calibri" w:hAnsi="Calibri"/>
          <w:snapToGrid/>
          <w:kern w:val="0"/>
          <w:sz w:val="22"/>
          <w:szCs w:val="22"/>
          <w:lang w:eastAsia="nl-NL"/>
        </w:rPr>
      </w:pPr>
      <w:hyperlink w:anchor="_Toc454288168" w:history="1">
        <w:r w:rsidRPr="00D87117">
          <w:rPr>
            <w:rStyle w:val="Hyperlink"/>
          </w:rPr>
          <w:t>2.4.3</w:t>
        </w:r>
        <w:r w:rsidRPr="0032279F">
          <w:rPr>
            <w:rFonts w:ascii="Calibri" w:hAnsi="Calibri"/>
            <w:snapToGrid/>
            <w:kern w:val="0"/>
            <w:sz w:val="22"/>
            <w:szCs w:val="22"/>
            <w:lang w:eastAsia="nl-NL"/>
          </w:rPr>
          <w:tab/>
        </w:r>
        <w:r w:rsidRPr="00D87117">
          <w:rPr>
            <w:rStyle w:val="Hyperlink"/>
          </w:rPr>
          <w:t>Afsluiting partijen</w:t>
        </w:r>
        <w:r>
          <w:rPr>
            <w:webHidden/>
          </w:rPr>
          <w:tab/>
        </w:r>
        <w:r>
          <w:rPr>
            <w:webHidden/>
          </w:rPr>
          <w:fldChar w:fldCharType="begin"/>
        </w:r>
        <w:r>
          <w:rPr>
            <w:webHidden/>
          </w:rPr>
          <w:instrText xml:space="preserve"> PAGEREF _Toc454288168 \h </w:instrText>
        </w:r>
        <w:r>
          <w:rPr>
            <w:webHidden/>
          </w:rPr>
        </w:r>
        <w:r>
          <w:rPr>
            <w:webHidden/>
          </w:rPr>
          <w:fldChar w:fldCharType="separate"/>
        </w:r>
        <w:r w:rsidR="00A20509">
          <w:rPr>
            <w:webHidden/>
          </w:rPr>
          <w:t>11</w:t>
        </w:r>
        <w:r>
          <w:rPr>
            <w:webHidden/>
          </w:rPr>
          <w:fldChar w:fldCharType="end"/>
        </w:r>
      </w:hyperlink>
    </w:p>
    <w:p w14:paraId="41862078" w14:textId="31AA85B0" w:rsidR="00AF7D11" w:rsidRPr="0032279F" w:rsidRDefault="00AF7D11">
      <w:pPr>
        <w:pStyle w:val="Inhopg2"/>
        <w:rPr>
          <w:rFonts w:ascii="Calibri" w:hAnsi="Calibri"/>
          <w:snapToGrid/>
          <w:kern w:val="0"/>
          <w:sz w:val="22"/>
          <w:szCs w:val="22"/>
          <w:lang w:eastAsia="nl-NL"/>
        </w:rPr>
      </w:pPr>
      <w:hyperlink w:anchor="_Toc454288169" w:history="1">
        <w:r w:rsidRPr="00D87117">
          <w:rPr>
            <w:rStyle w:val="Hyperlink"/>
          </w:rPr>
          <w:t>2.5</w:t>
        </w:r>
        <w:r w:rsidRPr="0032279F">
          <w:rPr>
            <w:rFonts w:ascii="Calibri" w:hAnsi="Calibri"/>
            <w:snapToGrid/>
            <w:kern w:val="0"/>
            <w:sz w:val="22"/>
            <w:szCs w:val="22"/>
            <w:lang w:eastAsia="nl-NL"/>
          </w:rPr>
          <w:tab/>
        </w:r>
        <w:r w:rsidRPr="00D87117">
          <w:rPr>
            <w:rStyle w:val="Hyperlink"/>
          </w:rPr>
          <w:t>Lening</w:t>
        </w:r>
        <w:r>
          <w:rPr>
            <w:webHidden/>
          </w:rPr>
          <w:tab/>
        </w:r>
        <w:r>
          <w:rPr>
            <w:webHidden/>
          </w:rPr>
          <w:fldChar w:fldCharType="begin"/>
        </w:r>
        <w:r>
          <w:rPr>
            <w:webHidden/>
          </w:rPr>
          <w:instrText xml:space="preserve"> PAGEREF _Toc454288169 \h </w:instrText>
        </w:r>
        <w:r>
          <w:rPr>
            <w:webHidden/>
          </w:rPr>
        </w:r>
        <w:r>
          <w:rPr>
            <w:webHidden/>
          </w:rPr>
          <w:fldChar w:fldCharType="separate"/>
        </w:r>
        <w:r w:rsidR="00A20509">
          <w:rPr>
            <w:webHidden/>
          </w:rPr>
          <w:t>13</w:t>
        </w:r>
        <w:r>
          <w:rPr>
            <w:webHidden/>
          </w:rPr>
          <w:fldChar w:fldCharType="end"/>
        </w:r>
      </w:hyperlink>
    </w:p>
    <w:p w14:paraId="5198756F" w14:textId="75D77AF7" w:rsidR="00AF7D11" w:rsidRPr="0032279F" w:rsidRDefault="00AF7D11">
      <w:pPr>
        <w:pStyle w:val="Inhopg2"/>
        <w:rPr>
          <w:rFonts w:ascii="Calibri" w:hAnsi="Calibri"/>
          <w:snapToGrid/>
          <w:kern w:val="0"/>
          <w:sz w:val="22"/>
          <w:szCs w:val="22"/>
          <w:lang w:eastAsia="nl-NL"/>
        </w:rPr>
      </w:pPr>
      <w:hyperlink w:anchor="_Toc454288170" w:history="1">
        <w:r w:rsidRPr="00D87117">
          <w:rPr>
            <w:rStyle w:val="Hyperlink"/>
          </w:rPr>
          <w:t>2.6</w:t>
        </w:r>
        <w:r w:rsidRPr="0032279F">
          <w:rPr>
            <w:rFonts w:ascii="Calibri" w:hAnsi="Calibri"/>
            <w:snapToGrid/>
            <w:kern w:val="0"/>
            <w:sz w:val="22"/>
            <w:szCs w:val="22"/>
            <w:lang w:eastAsia="nl-NL"/>
          </w:rPr>
          <w:tab/>
        </w:r>
        <w:r w:rsidRPr="00D87117">
          <w:rPr>
            <w:rStyle w:val="Hyperlink"/>
          </w:rPr>
          <w:t>Starterslening</w:t>
        </w:r>
        <w:r>
          <w:rPr>
            <w:webHidden/>
          </w:rPr>
          <w:tab/>
        </w:r>
        <w:r>
          <w:rPr>
            <w:webHidden/>
          </w:rPr>
          <w:fldChar w:fldCharType="begin"/>
        </w:r>
        <w:r>
          <w:rPr>
            <w:webHidden/>
          </w:rPr>
          <w:instrText xml:space="preserve"> PAGEREF _Toc454288170 \h </w:instrText>
        </w:r>
        <w:r>
          <w:rPr>
            <w:webHidden/>
          </w:rPr>
        </w:r>
        <w:r>
          <w:rPr>
            <w:webHidden/>
          </w:rPr>
          <w:fldChar w:fldCharType="separate"/>
        </w:r>
        <w:r w:rsidR="00A20509">
          <w:rPr>
            <w:webHidden/>
          </w:rPr>
          <w:t>32</w:t>
        </w:r>
        <w:r>
          <w:rPr>
            <w:webHidden/>
          </w:rPr>
          <w:fldChar w:fldCharType="end"/>
        </w:r>
      </w:hyperlink>
    </w:p>
    <w:p w14:paraId="60DDF4FF" w14:textId="66954140" w:rsidR="00AF7D11" w:rsidRPr="0032279F" w:rsidRDefault="00AF7D11">
      <w:pPr>
        <w:pStyle w:val="Inhopg2"/>
        <w:rPr>
          <w:rFonts w:ascii="Calibri" w:hAnsi="Calibri"/>
          <w:snapToGrid/>
          <w:kern w:val="0"/>
          <w:sz w:val="22"/>
          <w:szCs w:val="22"/>
          <w:lang w:eastAsia="nl-NL"/>
        </w:rPr>
      </w:pPr>
      <w:hyperlink w:anchor="_Toc454288171" w:history="1">
        <w:r w:rsidRPr="00D87117">
          <w:rPr>
            <w:rStyle w:val="Hyperlink"/>
          </w:rPr>
          <w:t>2.7</w:t>
        </w:r>
        <w:r w:rsidRPr="0032279F">
          <w:rPr>
            <w:rFonts w:ascii="Calibri" w:hAnsi="Calibri"/>
            <w:snapToGrid/>
            <w:kern w:val="0"/>
            <w:sz w:val="22"/>
            <w:szCs w:val="22"/>
            <w:lang w:eastAsia="nl-NL"/>
          </w:rPr>
          <w:tab/>
        </w:r>
        <w:r w:rsidRPr="00D87117">
          <w:rPr>
            <w:rStyle w:val="Hyperlink"/>
          </w:rPr>
          <w:t>Hypotheekstelling en verpanding</w:t>
        </w:r>
        <w:r>
          <w:rPr>
            <w:webHidden/>
          </w:rPr>
          <w:tab/>
        </w:r>
        <w:r>
          <w:rPr>
            <w:webHidden/>
          </w:rPr>
          <w:fldChar w:fldCharType="begin"/>
        </w:r>
        <w:r>
          <w:rPr>
            <w:webHidden/>
          </w:rPr>
          <w:instrText xml:space="preserve"> PAGEREF _Toc454288171 \h </w:instrText>
        </w:r>
        <w:r>
          <w:rPr>
            <w:webHidden/>
          </w:rPr>
        </w:r>
        <w:r>
          <w:rPr>
            <w:webHidden/>
          </w:rPr>
          <w:fldChar w:fldCharType="separate"/>
        </w:r>
        <w:r w:rsidR="00A20509">
          <w:rPr>
            <w:webHidden/>
          </w:rPr>
          <w:t>33</w:t>
        </w:r>
        <w:r>
          <w:rPr>
            <w:webHidden/>
          </w:rPr>
          <w:fldChar w:fldCharType="end"/>
        </w:r>
      </w:hyperlink>
    </w:p>
    <w:p w14:paraId="3E0CB407" w14:textId="06F52745" w:rsidR="00AF7D11" w:rsidRPr="0032279F" w:rsidRDefault="00AF7D11">
      <w:pPr>
        <w:pStyle w:val="Inhopg2"/>
        <w:rPr>
          <w:rFonts w:ascii="Calibri" w:hAnsi="Calibri"/>
          <w:snapToGrid/>
          <w:kern w:val="0"/>
          <w:sz w:val="22"/>
          <w:szCs w:val="22"/>
          <w:lang w:eastAsia="nl-NL"/>
        </w:rPr>
      </w:pPr>
      <w:hyperlink w:anchor="_Toc454288172" w:history="1">
        <w:r w:rsidRPr="00D87117">
          <w:rPr>
            <w:rStyle w:val="Hyperlink"/>
          </w:rPr>
          <w:t>2.8</w:t>
        </w:r>
        <w:r w:rsidRPr="0032279F">
          <w:rPr>
            <w:rFonts w:ascii="Calibri" w:hAnsi="Calibri"/>
            <w:snapToGrid/>
            <w:kern w:val="0"/>
            <w:sz w:val="22"/>
            <w:szCs w:val="22"/>
            <w:lang w:eastAsia="nl-NL"/>
          </w:rPr>
          <w:tab/>
        </w:r>
        <w:r w:rsidRPr="00D87117">
          <w:rPr>
            <w:rStyle w:val="Hyperlink"/>
          </w:rPr>
          <w:t>Onderpand</w:t>
        </w:r>
        <w:r>
          <w:rPr>
            <w:webHidden/>
          </w:rPr>
          <w:tab/>
        </w:r>
        <w:r>
          <w:rPr>
            <w:webHidden/>
          </w:rPr>
          <w:fldChar w:fldCharType="begin"/>
        </w:r>
        <w:r>
          <w:rPr>
            <w:webHidden/>
          </w:rPr>
          <w:instrText xml:space="preserve"> PAGEREF _Toc454288172 \h </w:instrText>
        </w:r>
        <w:r>
          <w:rPr>
            <w:webHidden/>
          </w:rPr>
        </w:r>
        <w:r>
          <w:rPr>
            <w:webHidden/>
          </w:rPr>
          <w:fldChar w:fldCharType="separate"/>
        </w:r>
        <w:r w:rsidR="00A20509">
          <w:rPr>
            <w:webHidden/>
          </w:rPr>
          <w:t>34</w:t>
        </w:r>
        <w:r>
          <w:rPr>
            <w:webHidden/>
          </w:rPr>
          <w:fldChar w:fldCharType="end"/>
        </w:r>
      </w:hyperlink>
    </w:p>
    <w:p w14:paraId="08633EC6" w14:textId="05F02E94" w:rsidR="00AF7D11" w:rsidRPr="0032279F" w:rsidRDefault="00AF7D11">
      <w:pPr>
        <w:pStyle w:val="Inhopg2"/>
        <w:rPr>
          <w:rFonts w:ascii="Calibri" w:hAnsi="Calibri"/>
          <w:snapToGrid/>
          <w:kern w:val="0"/>
          <w:sz w:val="22"/>
          <w:szCs w:val="22"/>
          <w:lang w:eastAsia="nl-NL"/>
        </w:rPr>
      </w:pPr>
      <w:hyperlink w:anchor="_Toc454288173" w:history="1">
        <w:r w:rsidRPr="00D87117">
          <w:rPr>
            <w:rStyle w:val="Hyperlink"/>
          </w:rPr>
          <w:t>2.9</w:t>
        </w:r>
        <w:r w:rsidRPr="0032279F">
          <w:rPr>
            <w:rFonts w:ascii="Calibri" w:hAnsi="Calibri"/>
            <w:snapToGrid/>
            <w:kern w:val="0"/>
            <w:sz w:val="22"/>
            <w:szCs w:val="22"/>
            <w:lang w:eastAsia="nl-NL"/>
          </w:rPr>
          <w:tab/>
        </w:r>
        <w:r w:rsidRPr="00D87117">
          <w:rPr>
            <w:rStyle w:val="Hyperlink"/>
          </w:rPr>
          <w:t>Verklaring</w:t>
        </w:r>
        <w:r>
          <w:rPr>
            <w:webHidden/>
          </w:rPr>
          <w:tab/>
        </w:r>
        <w:r>
          <w:rPr>
            <w:webHidden/>
          </w:rPr>
          <w:fldChar w:fldCharType="begin"/>
        </w:r>
        <w:r>
          <w:rPr>
            <w:webHidden/>
          </w:rPr>
          <w:instrText xml:space="preserve"> PAGEREF _Toc454288173 \h </w:instrText>
        </w:r>
        <w:r>
          <w:rPr>
            <w:webHidden/>
          </w:rPr>
        </w:r>
        <w:r>
          <w:rPr>
            <w:webHidden/>
          </w:rPr>
          <w:fldChar w:fldCharType="separate"/>
        </w:r>
        <w:r w:rsidR="00A20509">
          <w:rPr>
            <w:webHidden/>
          </w:rPr>
          <w:t>35</w:t>
        </w:r>
        <w:r>
          <w:rPr>
            <w:webHidden/>
          </w:rPr>
          <w:fldChar w:fldCharType="end"/>
        </w:r>
      </w:hyperlink>
    </w:p>
    <w:p w14:paraId="626BD751" w14:textId="6A379331" w:rsidR="00AF7D11" w:rsidRPr="0032279F" w:rsidRDefault="00AF7D11">
      <w:pPr>
        <w:pStyle w:val="Inhopg2"/>
        <w:rPr>
          <w:rFonts w:ascii="Calibri" w:hAnsi="Calibri"/>
          <w:snapToGrid/>
          <w:kern w:val="0"/>
          <w:sz w:val="22"/>
          <w:szCs w:val="22"/>
          <w:lang w:eastAsia="nl-NL"/>
        </w:rPr>
      </w:pPr>
      <w:hyperlink w:anchor="_Toc454288174" w:history="1">
        <w:r w:rsidRPr="00D87117">
          <w:rPr>
            <w:rStyle w:val="Hyperlink"/>
          </w:rPr>
          <w:t>2.10</w:t>
        </w:r>
        <w:r w:rsidRPr="0032279F">
          <w:rPr>
            <w:rFonts w:ascii="Calibri" w:hAnsi="Calibri"/>
            <w:snapToGrid/>
            <w:kern w:val="0"/>
            <w:sz w:val="22"/>
            <w:szCs w:val="22"/>
            <w:lang w:eastAsia="nl-NL"/>
          </w:rPr>
          <w:tab/>
        </w:r>
        <w:r w:rsidRPr="00D87117">
          <w:rPr>
            <w:rStyle w:val="Hyperlink"/>
          </w:rPr>
          <w:t>Overbruggingshypotheek</w:t>
        </w:r>
        <w:r>
          <w:rPr>
            <w:webHidden/>
          </w:rPr>
          <w:tab/>
        </w:r>
        <w:r>
          <w:rPr>
            <w:webHidden/>
          </w:rPr>
          <w:fldChar w:fldCharType="begin"/>
        </w:r>
        <w:r>
          <w:rPr>
            <w:webHidden/>
          </w:rPr>
          <w:instrText xml:space="preserve"> PAGEREF _Toc454288174 \h </w:instrText>
        </w:r>
        <w:r>
          <w:rPr>
            <w:webHidden/>
          </w:rPr>
        </w:r>
        <w:r>
          <w:rPr>
            <w:webHidden/>
          </w:rPr>
          <w:fldChar w:fldCharType="separate"/>
        </w:r>
        <w:r w:rsidR="00A20509">
          <w:rPr>
            <w:webHidden/>
          </w:rPr>
          <w:t>36</w:t>
        </w:r>
        <w:r>
          <w:rPr>
            <w:webHidden/>
          </w:rPr>
          <w:fldChar w:fldCharType="end"/>
        </w:r>
      </w:hyperlink>
    </w:p>
    <w:p w14:paraId="5E3030C4" w14:textId="7116BE2D" w:rsidR="00AF7D11" w:rsidRPr="0032279F" w:rsidRDefault="00AF7D11">
      <w:pPr>
        <w:pStyle w:val="Inhopg2"/>
        <w:rPr>
          <w:rFonts w:ascii="Calibri" w:hAnsi="Calibri"/>
          <w:snapToGrid/>
          <w:kern w:val="0"/>
          <w:sz w:val="22"/>
          <w:szCs w:val="22"/>
          <w:lang w:eastAsia="nl-NL"/>
        </w:rPr>
      </w:pPr>
      <w:hyperlink w:anchor="_Toc454288175" w:history="1">
        <w:r w:rsidRPr="00D87117">
          <w:rPr>
            <w:rStyle w:val="Hyperlink"/>
          </w:rPr>
          <w:t>2.11</w:t>
        </w:r>
        <w:r w:rsidRPr="0032279F">
          <w:rPr>
            <w:rFonts w:ascii="Calibri" w:hAnsi="Calibri"/>
            <w:snapToGrid/>
            <w:kern w:val="0"/>
            <w:sz w:val="22"/>
            <w:szCs w:val="22"/>
            <w:lang w:eastAsia="nl-NL"/>
          </w:rPr>
          <w:tab/>
        </w:r>
        <w:r w:rsidRPr="00D87117">
          <w:rPr>
            <w:rStyle w:val="Hyperlink"/>
          </w:rPr>
          <w:t>Afsluiting</w:t>
        </w:r>
        <w:r>
          <w:rPr>
            <w:webHidden/>
          </w:rPr>
          <w:tab/>
        </w:r>
        <w:r>
          <w:rPr>
            <w:webHidden/>
          </w:rPr>
          <w:fldChar w:fldCharType="begin"/>
        </w:r>
        <w:r>
          <w:rPr>
            <w:webHidden/>
          </w:rPr>
          <w:instrText xml:space="preserve"> PAGEREF _Toc454288175 \h </w:instrText>
        </w:r>
        <w:r>
          <w:rPr>
            <w:webHidden/>
          </w:rPr>
        </w:r>
        <w:r>
          <w:rPr>
            <w:webHidden/>
          </w:rPr>
          <w:fldChar w:fldCharType="separate"/>
        </w:r>
        <w:r w:rsidR="00A20509">
          <w:rPr>
            <w:webHidden/>
          </w:rPr>
          <w:t>37</w:t>
        </w:r>
        <w:r>
          <w:rPr>
            <w:webHidden/>
          </w:rPr>
          <w:fldChar w:fldCharType="end"/>
        </w:r>
      </w:hyperlink>
    </w:p>
    <w:p w14:paraId="79CBB015" w14:textId="108ABC76" w:rsidR="00AF7D11" w:rsidRPr="0032279F" w:rsidRDefault="00AF7D11">
      <w:pPr>
        <w:pStyle w:val="Inhopg2"/>
        <w:rPr>
          <w:rFonts w:ascii="Calibri" w:hAnsi="Calibri"/>
          <w:snapToGrid/>
          <w:kern w:val="0"/>
          <w:sz w:val="22"/>
          <w:szCs w:val="22"/>
          <w:lang w:eastAsia="nl-NL"/>
        </w:rPr>
      </w:pPr>
      <w:hyperlink w:anchor="_Toc454288176" w:history="1">
        <w:r w:rsidRPr="00D87117">
          <w:rPr>
            <w:rStyle w:val="Hyperlink"/>
          </w:rPr>
          <w:t>2.12</w:t>
        </w:r>
        <w:r w:rsidRPr="0032279F">
          <w:rPr>
            <w:rFonts w:ascii="Calibri" w:hAnsi="Calibri"/>
            <w:snapToGrid/>
            <w:kern w:val="0"/>
            <w:sz w:val="22"/>
            <w:szCs w:val="22"/>
            <w:lang w:eastAsia="nl-NL"/>
          </w:rPr>
          <w:tab/>
        </w:r>
        <w:r w:rsidRPr="00D87117">
          <w:rPr>
            <w:rStyle w:val="Hyperlink"/>
          </w:rPr>
          <w:t>Woonplaatskeuze</w:t>
        </w:r>
        <w:r>
          <w:rPr>
            <w:webHidden/>
          </w:rPr>
          <w:tab/>
        </w:r>
        <w:r>
          <w:rPr>
            <w:webHidden/>
          </w:rPr>
          <w:fldChar w:fldCharType="begin"/>
        </w:r>
        <w:r>
          <w:rPr>
            <w:webHidden/>
          </w:rPr>
          <w:instrText xml:space="preserve"> PAGEREF _Toc454288176 \h </w:instrText>
        </w:r>
        <w:r>
          <w:rPr>
            <w:webHidden/>
          </w:rPr>
        </w:r>
        <w:r>
          <w:rPr>
            <w:webHidden/>
          </w:rPr>
          <w:fldChar w:fldCharType="separate"/>
        </w:r>
        <w:r w:rsidR="00A20509">
          <w:rPr>
            <w:webHidden/>
          </w:rPr>
          <w:t>38</w:t>
        </w:r>
        <w:r>
          <w:rPr>
            <w:webHidden/>
          </w:rPr>
          <w:fldChar w:fldCharType="end"/>
        </w:r>
      </w:hyperlink>
    </w:p>
    <w:p w14:paraId="162F1084" w14:textId="356CB4F0" w:rsidR="00AF7D11" w:rsidRPr="0032279F" w:rsidRDefault="00AF7D11">
      <w:pPr>
        <w:pStyle w:val="Inhopg2"/>
        <w:rPr>
          <w:rFonts w:ascii="Calibri" w:hAnsi="Calibri"/>
          <w:snapToGrid/>
          <w:kern w:val="0"/>
          <w:sz w:val="22"/>
          <w:szCs w:val="22"/>
          <w:lang w:eastAsia="nl-NL"/>
        </w:rPr>
      </w:pPr>
      <w:hyperlink w:anchor="_Toc454288177" w:history="1">
        <w:r w:rsidRPr="00D87117">
          <w:rPr>
            <w:rStyle w:val="Hyperlink"/>
          </w:rPr>
          <w:t>2.13</w:t>
        </w:r>
        <w:r w:rsidRPr="0032279F">
          <w:rPr>
            <w:rFonts w:ascii="Calibri" w:hAnsi="Calibri"/>
            <w:snapToGrid/>
            <w:kern w:val="0"/>
            <w:sz w:val="22"/>
            <w:szCs w:val="22"/>
            <w:lang w:eastAsia="nl-NL"/>
          </w:rPr>
          <w:tab/>
        </w:r>
        <w:r w:rsidRPr="00D87117">
          <w:rPr>
            <w:rStyle w:val="Hyperlink"/>
          </w:rPr>
          <w:t>Einde kadasterdeel</w:t>
        </w:r>
        <w:r>
          <w:rPr>
            <w:webHidden/>
          </w:rPr>
          <w:tab/>
        </w:r>
        <w:r>
          <w:rPr>
            <w:webHidden/>
          </w:rPr>
          <w:fldChar w:fldCharType="begin"/>
        </w:r>
        <w:r>
          <w:rPr>
            <w:webHidden/>
          </w:rPr>
          <w:instrText xml:space="preserve"> PAGEREF _Toc454288177 \h </w:instrText>
        </w:r>
        <w:r>
          <w:rPr>
            <w:webHidden/>
          </w:rPr>
        </w:r>
        <w:r>
          <w:rPr>
            <w:webHidden/>
          </w:rPr>
          <w:fldChar w:fldCharType="separate"/>
        </w:r>
        <w:r w:rsidR="00A20509">
          <w:rPr>
            <w:webHidden/>
          </w:rPr>
          <w:t>38</w:t>
        </w:r>
        <w:r>
          <w:rPr>
            <w:webHidden/>
          </w:rPr>
          <w:fldChar w:fldCharType="end"/>
        </w:r>
      </w:hyperlink>
    </w:p>
    <w:p w14:paraId="2699473C" w14:textId="26662C43" w:rsidR="00AF7D11" w:rsidRPr="0032279F" w:rsidRDefault="00AF7D11">
      <w:pPr>
        <w:pStyle w:val="Inhopg2"/>
        <w:rPr>
          <w:rFonts w:ascii="Calibri" w:hAnsi="Calibri"/>
          <w:snapToGrid/>
          <w:kern w:val="0"/>
          <w:sz w:val="22"/>
          <w:szCs w:val="22"/>
          <w:lang w:eastAsia="nl-NL"/>
        </w:rPr>
      </w:pPr>
      <w:hyperlink w:anchor="_Toc454288178" w:history="1">
        <w:r w:rsidRPr="00D87117">
          <w:rPr>
            <w:rStyle w:val="Hyperlink"/>
            <w:lang w:val="en-US"/>
          </w:rPr>
          <w:t>2.14</w:t>
        </w:r>
        <w:r w:rsidRPr="0032279F">
          <w:rPr>
            <w:rFonts w:ascii="Calibri" w:hAnsi="Calibri"/>
            <w:snapToGrid/>
            <w:kern w:val="0"/>
            <w:sz w:val="22"/>
            <w:szCs w:val="22"/>
            <w:lang w:eastAsia="nl-NL"/>
          </w:rPr>
          <w:tab/>
        </w:r>
        <w:r w:rsidRPr="00D87117">
          <w:rPr>
            <w:rStyle w:val="Hyperlink"/>
            <w:lang w:val="en-US"/>
          </w:rPr>
          <w:t xml:space="preserve">Vrije </w:t>
        </w:r>
        <w:r w:rsidRPr="00D87117">
          <w:rPr>
            <w:rStyle w:val="Hyperlink"/>
          </w:rPr>
          <w:t>gedeelte</w:t>
        </w:r>
        <w:r>
          <w:rPr>
            <w:webHidden/>
          </w:rPr>
          <w:tab/>
        </w:r>
        <w:r>
          <w:rPr>
            <w:webHidden/>
          </w:rPr>
          <w:fldChar w:fldCharType="begin"/>
        </w:r>
        <w:r>
          <w:rPr>
            <w:webHidden/>
          </w:rPr>
          <w:instrText xml:space="preserve"> PAGEREF _Toc454288178 \h </w:instrText>
        </w:r>
        <w:r>
          <w:rPr>
            <w:webHidden/>
          </w:rPr>
        </w:r>
        <w:r>
          <w:rPr>
            <w:webHidden/>
          </w:rPr>
          <w:fldChar w:fldCharType="separate"/>
        </w:r>
        <w:r w:rsidR="00A20509">
          <w:rPr>
            <w:webHidden/>
          </w:rPr>
          <w:t>39</w:t>
        </w:r>
        <w:r>
          <w:rPr>
            <w:webHidden/>
          </w:rPr>
          <w:fldChar w:fldCharType="end"/>
        </w:r>
      </w:hyperlink>
    </w:p>
    <w:p w14:paraId="030885F4" w14:textId="77777777" w:rsidR="003228A3" w:rsidRPr="00343045" w:rsidRDefault="004A1631">
      <w:r w:rsidRPr="00343045">
        <w:fldChar w:fldCharType="end"/>
      </w:r>
    </w:p>
    <w:p w14:paraId="79079902" w14:textId="77777777" w:rsidR="003228A3" w:rsidRPr="00343045" w:rsidRDefault="003228A3"/>
    <w:p w14:paraId="3385EAD9" w14:textId="77777777" w:rsidR="004A1631" w:rsidRPr="00343045" w:rsidRDefault="004A1631" w:rsidP="004A1631">
      <w:pPr>
        <w:pStyle w:val="Kop1"/>
        <w:numPr>
          <w:ilvl w:val="0"/>
          <w:numId w:val="1"/>
        </w:numPr>
        <w:rPr>
          <w:lang w:val="nl-NL"/>
        </w:rPr>
      </w:pPr>
      <w:bookmarkStart w:id="10" w:name="bmStartpunt"/>
      <w:bookmarkStart w:id="11" w:name="_Toc498316301"/>
      <w:bookmarkStart w:id="12" w:name="_Toc20728828"/>
      <w:bookmarkStart w:id="13" w:name="_Toc179181706"/>
      <w:bookmarkStart w:id="14" w:name="_Toc454288157"/>
      <w:bookmarkEnd w:id="10"/>
      <w:bookmarkEnd w:id="11"/>
      <w:bookmarkEnd w:id="12"/>
      <w:r w:rsidRPr="00343045">
        <w:rPr>
          <w:lang w:val="nl-NL"/>
        </w:rPr>
        <w:lastRenderedPageBreak/>
        <w:t>Inleiding</w:t>
      </w:r>
      <w:bookmarkEnd w:id="14"/>
    </w:p>
    <w:p w14:paraId="338F60D2" w14:textId="77777777" w:rsidR="00987D5A" w:rsidRPr="00343045" w:rsidRDefault="00987D5A" w:rsidP="00987D5A">
      <w:pPr>
        <w:pStyle w:val="Kop2"/>
        <w:numPr>
          <w:ilvl w:val="1"/>
          <w:numId w:val="1"/>
        </w:numPr>
      </w:pPr>
      <w:bookmarkStart w:id="15" w:name="_Toc196114936"/>
      <w:bookmarkStart w:id="16" w:name="_Toc454288158"/>
      <w:r w:rsidRPr="00343045">
        <w:t>Doel</w:t>
      </w:r>
      <w:bookmarkEnd w:id="15"/>
      <w:bookmarkEnd w:id="16"/>
    </w:p>
    <w:p w14:paraId="1E8237E6" w14:textId="77777777" w:rsidR="00F86040" w:rsidRDefault="00F86040" w:rsidP="00987D5A"/>
    <w:p w14:paraId="04A743B5" w14:textId="77777777" w:rsidR="008D0862" w:rsidRDefault="008D0862" w:rsidP="008D0862">
      <w:r w:rsidRPr="00343045">
        <w:t>I</w:t>
      </w:r>
      <w:r>
        <w:t>n dit document wordt beschreven</w:t>
      </w:r>
      <w:r w:rsidRPr="00343045">
        <w:t xml:space="preserve"> hoe het modeldocument voor</w:t>
      </w:r>
      <w:r w:rsidR="00286F0E">
        <w:t xml:space="preserve"> </w:t>
      </w:r>
      <w:r w:rsidR="00A57C37">
        <w:t>Obvion</w:t>
      </w:r>
      <w:r w:rsidRPr="00343045">
        <w:t xml:space="preserve"> </w:t>
      </w:r>
      <w:r>
        <w:t>hypothe</w:t>
      </w:r>
      <w:r w:rsidR="00C723C4">
        <w:t>e</w:t>
      </w:r>
      <w:r>
        <w:t>k</w:t>
      </w:r>
      <w:r w:rsidR="00C723C4">
        <w:t xml:space="preserve">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stylesheet, waarmee van het essentialiabestand een stuk kan worden samengesteld. </w:t>
      </w:r>
    </w:p>
    <w:p w14:paraId="1FDD1F5E" w14:textId="77777777" w:rsidR="00987D5A" w:rsidRPr="00343045" w:rsidRDefault="00987D5A" w:rsidP="00987D5A"/>
    <w:p w14:paraId="01091DDD" w14:textId="77777777" w:rsidR="00447EB0" w:rsidRDefault="00447EB0" w:rsidP="00447EB0">
      <w:pPr>
        <w:pStyle w:val="Kop2"/>
        <w:numPr>
          <w:ilvl w:val="1"/>
          <w:numId w:val="1"/>
        </w:numPr>
      </w:pPr>
      <w:bookmarkStart w:id="17" w:name="_Toc196114937"/>
      <w:bookmarkStart w:id="18" w:name="_Toc212447230"/>
      <w:bookmarkStart w:id="19" w:name="_Toc454288159"/>
      <w:r w:rsidRPr="00343045">
        <w:t>Algemeen</w:t>
      </w:r>
      <w:bookmarkEnd w:id="18"/>
      <w:bookmarkEnd w:id="19"/>
    </w:p>
    <w:p w14:paraId="55CB4A0D" w14:textId="77777777" w:rsidR="009A53F9" w:rsidRDefault="009A53F9" w:rsidP="009A53F9">
      <w:pPr>
        <w:rPr>
          <w:lang w:val="nl"/>
        </w:rPr>
      </w:pPr>
    </w:p>
    <w:p w14:paraId="72E4B95A" w14:textId="77777777"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14:paraId="4BA794D3" w14:textId="77777777" w:rsidR="009A53F9" w:rsidRDefault="009A53F9" w:rsidP="009A53F9">
      <w:pPr>
        <w:rPr>
          <w:lang w:val="nl"/>
        </w:rPr>
      </w:pPr>
    </w:p>
    <w:p w14:paraId="7705487A" w14:textId="77777777" w:rsidR="00447EB0" w:rsidRPr="00343045" w:rsidRDefault="009A53F9" w:rsidP="00447EB0">
      <w:r>
        <w:rPr>
          <w:lang w:val="nl"/>
        </w:rPr>
        <w:t>Voor de toelichting op standaard tekstblokken zie de afzonderlijke beschrijvingen van die tekstblokken.</w:t>
      </w:r>
      <w:r w:rsidRPr="00343045">
        <w:t xml:space="preserve"> </w:t>
      </w:r>
    </w:p>
    <w:bookmarkEnd w:id="17"/>
    <w:p w14:paraId="20BA6AC1" w14:textId="77777777" w:rsidR="00440164" w:rsidRDefault="00440164" w:rsidP="00A06FC5">
      <w:pPr>
        <w:rPr>
          <w:b/>
        </w:rPr>
      </w:pPr>
    </w:p>
    <w:p w14:paraId="2A9E4076" w14:textId="77777777" w:rsidR="00EF395F" w:rsidRDefault="00EF395F" w:rsidP="00A06FC5">
      <w:r w:rsidRPr="00EF395F">
        <w:t>Aanvullende</w:t>
      </w:r>
      <w:r>
        <w:t xml:space="preserve"> presentatie beschrijving:</w:t>
      </w:r>
    </w:p>
    <w:p w14:paraId="141BBA40" w14:textId="77777777"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14:paraId="06C4D264" w14:textId="745AB600"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EC1315" w:rsidRPr="00482EB5">
        <w:rPr>
          <w:noProof/>
          <w:lang w:eastAsia="nl-NL"/>
        </w:rPr>
        <w:drawing>
          <wp:inline distT="0" distB="0" distL="0" distR="0" wp14:anchorId="50F7EB41" wp14:editId="2BF51606">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14:paraId="47C7EF17" w14:textId="77777777" w:rsidR="002B627D" w:rsidRPr="00440164" w:rsidRDefault="002B627D" w:rsidP="00A06FC5">
      <w:pPr>
        <w:rPr>
          <w:b/>
        </w:rPr>
      </w:pPr>
    </w:p>
    <w:p w14:paraId="5C2C1800" w14:textId="77777777" w:rsidR="00BF18B4" w:rsidRPr="00343045" w:rsidRDefault="00493382" w:rsidP="00BF18B4">
      <w:pPr>
        <w:pStyle w:val="Kop2"/>
      </w:pPr>
      <w:bookmarkStart w:id="20" w:name="_Toc191216332"/>
      <w:bookmarkStart w:id="21" w:name="_Toc191373237"/>
      <w:bookmarkStart w:id="22" w:name="_Toc191216333"/>
      <w:bookmarkStart w:id="23" w:name="_Toc191373238"/>
      <w:bookmarkEnd w:id="20"/>
      <w:bookmarkEnd w:id="21"/>
      <w:bookmarkEnd w:id="22"/>
      <w:bookmarkEnd w:id="23"/>
      <w:r>
        <w:br w:type="page"/>
      </w:r>
      <w:bookmarkStart w:id="24" w:name="_Toc454288160"/>
      <w:r w:rsidR="00BF18B4" w:rsidRPr="00343045">
        <w:lastRenderedPageBreak/>
        <w:t>Referenties</w:t>
      </w:r>
      <w:bookmarkEnd w:id="24"/>
    </w:p>
    <w:p w14:paraId="22A19F41" w14:textId="77777777" w:rsidR="00F86040" w:rsidRDefault="00F86040" w:rsidP="00BF18B4">
      <w:pPr>
        <w:rPr>
          <w:lang w:val="nl"/>
        </w:rPr>
      </w:pPr>
    </w:p>
    <w:p w14:paraId="2D673FA1" w14:textId="77777777"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5811"/>
        <w:gridCol w:w="848"/>
        <w:gridCol w:w="1563"/>
        <w:tblGridChange w:id="25">
          <w:tblGrid>
            <w:gridCol w:w="556"/>
            <w:gridCol w:w="5811"/>
            <w:gridCol w:w="848"/>
            <w:gridCol w:w="1563"/>
          </w:tblGrid>
        </w:tblGridChange>
      </w:tblGrid>
      <w:tr w:rsidR="003743B2" w:rsidRPr="002A4B22" w14:paraId="6A94BBC7" w14:textId="77777777" w:rsidTr="002A4B22">
        <w:tc>
          <w:tcPr>
            <w:tcW w:w="556" w:type="dxa"/>
            <w:shd w:val="clear" w:color="auto" w:fill="CCCCCC"/>
          </w:tcPr>
          <w:p w14:paraId="6D00D41C" w14:textId="77777777" w:rsidR="003743B2" w:rsidRPr="002A4B22" w:rsidRDefault="003743B2" w:rsidP="00BF18B4">
            <w:pPr>
              <w:rPr>
                <w:b/>
                <w:lang w:val="nl"/>
              </w:rPr>
            </w:pPr>
            <w:r w:rsidRPr="002A4B22">
              <w:rPr>
                <w:b/>
                <w:lang w:val="nl"/>
              </w:rPr>
              <w:t>ID</w:t>
            </w:r>
          </w:p>
        </w:tc>
        <w:tc>
          <w:tcPr>
            <w:tcW w:w="5953" w:type="dxa"/>
            <w:shd w:val="clear" w:color="auto" w:fill="CCCCCC"/>
          </w:tcPr>
          <w:p w14:paraId="53D62118" w14:textId="77777777" w:rsidR="003743B2" w:rsidRPr="002A4B22" w:rsidRDefault="003743B2" w:rsidP="00BF18B4">
            <w:pPr>
              <w:rPr>
                <w:b/>
                <w:lang w:val="nl"/>
              </w:rPr>
            </w:pPr>
            <w:r w:rsidRPr="002A4B22">
              <w:rPr>
                <w:b/>
                <w:lang w:val="nl"/>
              </w:rPr>
              <w:t>Documentnaam</w:t>
            </w:r>
          </w:p>
        </w:tc>
        <w:tc>
          <w:tcPr>
            <w:tcW w:w="851" w:type="dxa"/>
            <w:shd w:val="clear" w:color="auto" w:fill="CCCCCC"/>
          </w:tcPr>
          <w:p w14:paraId="58C07759" w14:textId="77777777" w:rsidR="003743B2" w:rsidRPr="002A4B22" w:rsidRDefault="003743B2" w:rsidP="00BF18B4">
            <w:pPr>
              <w:rPr>
                <w:b/>
                <w:lang w:val="nl"/>
              </w:rPr>
            </w:pPr>
            <w:r w:rsidRPr="002A4B22">
              <w:rPr>
                <w:b/>
                <w:lang w:val="nl"/>
              </w:rPr>
              <w:t>Versie</w:t>
            </w:r>
          </w:p>
        </w:tc>
        <w:tc>
          <w:tcPr>
            <w:tcW w:w="1590" w:type="dxa"/>
            <w:shd w:val="clear" w:color="auto" w:fill="CCCCCC"/>
          </w:tcPr>
          <w:p w14:paraId="6AAF852B" w14:textId="77777777" w:rsidR="003743B2" w:rsidRPr="002A4B22" w:rsidRDefault="003743B2" w:rsidP="00BF18B4">
            <w:pPr>
              <w:rPr>
                <w:b/>
                <w:lang w:val="nl"/>
              </w:rPr>
            </w:pPr>
            <w:r w:rsidRPr="002A4B22">
              <w:rPr>
                <w:b/>
                <w:lang w:val="nl"/>
              </w:rPr>
              <w:t>Datum</w:t>
            </w:r>
          </w:p>
        </w:tc>
      </w:tr>
      <w:tr w:rsidR="003743B2" w:rsidRPr="002A4B22" w14:paraId="3104B524" w14:textId="77777777" w:rsidTr="002A4B22">
        <w:tc>
          <w:tcPr>
            <w:tcW w:w="556" w:type="dxa"/>
            <w:shd w:val="clear" w:color="auto" w:fill="auto"/>
          </w:tcPr>
          <w:p w14:paraId="66F4B67B" w14:textId="77777777" w:rsidR="003743B2" w:rsidRPr="002A4B22" w:rsidRDefault="003743B2" w:rsidP="00BF18B4">
            <w:pPr>
              <w:rPr>
                <w:lang w:val="nl"/>
              </w:rPr>
            </w:pPr>
            <w:r w:rsidRPr="002C7327">
              <w:t>[1]</w:t>
            </w:r>
          </w:p>
        </w:tc>
        <w:tc>
          <w:tcPr>
            <w:tcW w:w="5953" w:type="dxa"/>
            <w:shd w:val="clear" w:color="auto" w:fill="auto"/>
          </w:tcPr>
          <w:p w14:paraId="550969D2" w14:textId="77777777" w:rsidR="003743B2" w:rsidRPr="002A4B22" w:rsidRDefault="003743B2" w:rsidP="00BF18B4">
            <w:pPr>
              <w:rPr>
                <w:lang w:val="nl"/>
              </w:rPr>
            </w:pPr>
            <w:r w:rsidRPr="00CC0276">
              <w:t xml:space="preserve">Modeldocument </w:t>
            </w:r>
            <w:r w:rsidR="00A57C37">
              <w:t>Obvion</w:t>
            </w:r>
            <w:r w:rsidR="00286F0E">
              <w:t xml:space="preserve"> hypotheek</w:t>
            </w:r>
          </w:p>
        </w:tc>
        <w:tc>
          <w:tcPr>
            <w:tcW w:w="851" w:type="dxa"/>
            <w:shd w:val="clear" w:color="auto" w:fill="auto"/>
          </w:tcPr>
          <w:p w14:paraId="652D6EA9" w14:textId="4B013A35" w:rsidR="003743B2" w:rsidRPr="002A4B22" w:rsidRDefault="00EC51F1" w:rsidP="00C90551">
            <w:pPr>
              <w:rPr>
                <w:lang w:val="nl"/>
              </w:rPr>
            </w:pPr>
            <w:r>
              <w:rPr>
                <w:lang w:val="nl"/>
              </w:rPr>
              <w:t>2.0.0</w:t>
            </w:r>
          </w:p>
        </w:tc>
        <w:tc>
          <w:tcPr>
            <w:tcW w:w="1590" w:type="dxa"/>
            <w:shd w:val="clear" w:color="auto" w:fill="auto"/>
          </w:tcPr>
          <w:p w14:paraId="1AFB2D47" w14:textId="359A750F" w:rsidR="003743B2" w:rsidRPr="002A4B22" w:rsidRDefault="00C90551" w:rsidP="00EC51F1">
            <w:pPr>
              <w:rPr>
                <w:lang w:val="nl"/>
              </w:rPr>
            </w:pPr>
            <w:r>
              <w:rPr>
                <w:rFonts w:cs="Arial"/>
                <w:color w:val="000000"/>
                <w:szCs w:val="18"/>
              </w:rPr>
              <w:t>2</w:t>
            </w:r>
            <w:r w:rsidR="00EC51F1">
              <w:rPr>
                <w:rFonts w:cs="Arial"/>
                <w:color w:val="000000"/>
                <w:szCs w:val="18"/>
              </w:rPr>
              <w:t>9</w:t>
            </w:r>
            <w:r>
              <w:rPr>
                <w:rFonts w:cs="Arial"/>
                <w:color w:val="000000"/>
                <w:szCs w:val="18"/>
              </w:rPr>
              <w:t>-06-2016</w:t>
            </w:r>
          </w:p>
        </w:tc>
      </w:tr>
      <w:tr w:rsidR="003743B2" w:rsidRPr="002A4B22" w14:paraId="6602CDCD" w14:textId="77777777" w:rsidTr="002A4B22">
        <w:tc>
          <w:tcPr>
            <w:tcW w:w="556" w:type="dxa"/>
            <w:shd w:val="clear" w:color="auto" w:fill="auto"/>
          </w:tcPr>
          <w:p w14:paraId="1CA5F056" w14:textId="77777777" w:rsidR="003743B2" w:rsidRPr="002A4B22" w:rsidRDefault="003743B2" w:rsidP="00BF18B4">
            <w:pPr>
              <w:rPr>
                <w:lang w:val="nl"/>
              </w:rPr>
            </w:pPr>
            <w:r w:rsidRPr="00134AAB">
              <w:t>[2]</w:t>
            </w:r>
          </w:p>
        </w:tc>
        <w:tc>
          <w:tcPr>
            <w:tcW w:w="5953" w:type="dxa"/>
            <w:shd w:val="clear" w:color="auto" w:fill="auto"/>
          </w:tcPr>
          <w:p w14:paraId="2501C6F2" w14:textId="77777777" w:rsidR="003743B2" w:rsidRPr="002A4B22" w:rsidRDefault="003743B2" w:rsidP="00BF18B4">
            <w:pPr>
              <w:rPr>
                <w:lang w:val="nl"/>
              </w:rPr>
            </w:pPr>
            <w:r w:rsidRPr="00134AAB">
              <w:t xml:space="preserve">Documentatie standaard tekstblokken: namen van de documenten en de versies daarvan zijn in </w:t>
            </w:r>
            <w:r>
              <w:t>het modeldocument</w:t>
            </w:r>
            <w:r w:rsidRPr="00134AAB">
              <w:t xml:space="preserve"> </w:t>
            </w:r>
            <w:r>
              <w:t xml:space="preserve">[1] </w:t>
            </w:r>
            <w:r w:rsidRPr="00134AAB">
              <w:t>opgenomen</w:t>
            </w:r>
          </w:p>
        </w:tc>
        <w:tc>
          <w:tcPr>
            <w:tcW w:w="851" w:type="dxa"/>
            <w:shd w:val="clear" w:color="auto" w:fill="auto"/>
          </w:tcPr>
          <w:p w14:paraId="5039F220" w14:textId="77777777" w:rsidR="003743B2" w:rsidRPr="002A4B22" w:rsidRDefault="003743B2" w:rsidP="00BF18B4">
            <w:pPr>
              <w:rPr>
                <w:lang w:val="nl"/>
              </w:rPr>
            </w:pPr>
            <w:r>
              <w:t>div.</w:t>
            </w:r>
          </w:p>
        </w:tc>
        <w:tc>
          <w:tcPr>
            <w:tcW w:w="1590" w:type="dxa"/>
            <w:shd w:val="clear" w:color="auto" w:fill="auto"/>
          </w:tcPr>
          <w:p w14:paraId="5A0AA903" w14:textId="77777777" w:rsidR="003743B2" w:rsidRPr="002A4B22" w:rsidRDefault="003743B2" w:rsidP="00BF18B4">
            <w:pPr>
              <w:rPr>
                <w:lang w:val="nl"/>
              </w:rPr>
            </w:pPr>
            <w:r>
              <w:t>div.</w:t>
            </w:r>
          </w:p>
        </w:tc>
      </w:tr>
      <w:tr w:rsidR="003743B2" w:rsidRPr="002A4B22" w14:paraId="5AE2AF89" w14:textId="77777777" w:rsidTr="002A4B22">
        <w:tc>
          <w:tcPr>
            <w:tcW w:w="556" w:type="dxa"/>
            <w:shd w:val="clear" w:color="auto" w:fill="auto"/>
          </w:tcPr>
          <w:p w14:paraId="149E1907" w14:textId="77777777" w:rsidR="003743B2" w:rsidRPr="002A4B22" w:rsidRDefault="003743B2" w:rsidP="00BF18B4">
            <w:pPr>
              <w:rPr>
                <w:lang w:val="nl"/>
              </w:rPr>
            </w:pPr>
            <w:bookmarkStart w:id="26" w:name="AlgemeneAfsprakenDocument"/>
            <w:r>
              <w:t>[3]</w:t>
            </w:r>
            <w:bookmarkEnd w:id="26"/>
          </w:p>
        </w:tc>
        <w:tc>
          <w:tcPr>
            <w:tcW w:w="5953" w:type="dxa"/>
            <w:shd w:val="clear" w:color="auto" w:fill="auto"/>
          </w:tcPr>
          <w:p w14:paraId="1032D612" w14:textId="77777777" w:rsidR="003743B2" w:rsidRPr="002A4B22" w:rsidRDefault="003743B2" w:rsidP="00BF18B4">
            <w:pPr>
              <w:rPr>
                <w:lang w:val="nl"/>
              </w:rPr>
            </w:pPr>
            <w:r w:rsidRPr="00F04F48">
              <w:t>Tekstblok - Algemene afspraken modeldocumenten en tekstblokken</w:t>
            </w:r>
          </w:p>
        </w:tc>
        <w:tc>
          <w:tcPr>
            <w:tcW w:w="851" w:type="dxa"/>
            <w:shd w:val="clear" w:color="auto" w:fill="auto"/>
          </w:tcPr>
          <w:p w14:paraId="094B30AE" w14:textId="77777777" w:rsidR="003743B2" w:rsidRPr="002A4B22" w:rsidRDefault="003743B2" w:rsidP="00BF18B4">
            <w:pPr>
              <w:rPr>
                <w:lang w:val="nl"/>
              </w:rPr>
            </w:pPr>
            <w:r>
              <w:t>2.</w:t>
            </w:r>
            <w:r w:rsidR="007B195A">
              <w:t>5</w:t>
            </w:r>
          </w:p>
        </w:tc>
        <w:tc>
          <w:tcPr>
            <w:tcW w:w="1590" w:type="dxa"/>
            <w:shd w:val="clear" w:color="auto" w:fill="auto"/>
          </w:tcPr>
          <w:p w14:paraId="24974945" w14:textId="77777777" w:rsidR="003743B2" w:rsidRPr="002A4B22" w:rsidRDefault="007B195A" w:rsidP="00C81662">
            <w:pPr>
              <w:rPr>
                <w:lang w:val="nl"/>
              </w:rPr>
            </w:pPr>
            <w:r>
              <w:t>1</w:t>
            </w:r>
            <w:r w:rsidR="006505B3">
              <w:t>2</w:t>
            </w:r>
            <w:r w:rsidR="003743B2">
              <w:t>-0</w:t>
            </w:r>
            <w:r w:rsidR="006505B3">
              <w:t>6</w:t>
            </w:r>
            <w:r w:rsidR="003743B2">
              <w:t>-201</w:t>
            </w:r>
            <w:r w:rsidR="006505B3">
              <w:t>3</w:t>
            </w:r>
          </w:p>
        </w:tc>
      </w:tr>
      <w:tr w:rsidR="0054259B" w:rsidRPr="002A4B22" w14:paraId="009085E4" w14:textId="77777777" w:rsidTr="002A4B22">
        <w:tc>
          <w:tcPr>
            <w:tcW w:w="556" w:type="dxa"/>
            <w:shd w:val="clear" w:color="auto" w:fill="auto"/>
          </w:tcPr>
          <w:p w14:paraId="457501F2" w14:textId="77777777" w:rsidR="0054259B" w:rsidRDefault="0054259B" w:rsidP="00BF18B4">
            <w:bookmarkStart w:id="27" w:name="TC"/>
            <w:r>
              <w:t>[TC]</w:t>
            </w:r>
            <w:bookmarkEnd w:id="27"/>
          </w:p>
        </w:tc>
        <w:tc>
          <w:tcPr>
            <w:tcW w:w="5953" w:type="dxa"/>
            <w:shd w:val="clear" w:color="auto" w:fill="auto"/>
          </w:tcPr>
          <w:p w14:paraId="34D87F53" w14:textId="77777777" w:rsidR="0054259B" w:rsidRDefault="0054259B" w:rsidP="00BF18B4">
            <w:r w:rsidRPr="00362DEE">
              <w:t>Toelichting - Comparitie nummering en layout</w:t>
            </w:r>
          </w:p>
        </w:tc>
        <w:tc>
          <w:tcPr>
            <w:tcW w:w="851" w:type="dxa"/>
            <w:shd w:val="clear" w:color="auto" w:fill="auto"/>
          </w:tcPr>
          <w:p w14:paraId="709967E5" w14:textId="77777777" w:rsidR="0054259B" w:rsidRDefault="00137AD2" w:rsidP="00BF18B4">
            <w:r>
              <w:t>1.1</w:t>
            </w:r>
            <w:r w:rsidR="00AD6971">
              <w:t>.2</w:t>
            </w:r>
          </w:p>
        </w:tc>
        <w:tc>
          <w:tcPr>
            <w:tcW w:w="1590" w:type="dxa"/>
            <w:shd w:val="clear" w:color="auto" w:fill="auto"/>
          </w:tcPr>
          <w:p w14:paraId="4833A6BD" w14:textId="77777777" w:rsidR="0054259B" w:rsidRDefault="00AD6971" w:rsidP="00BF18B4">
            <w:r>
              <w:t>13</w:t>
            </w:r>
            <w:r w:rsidR="005A29D8">
              <w:t>-0</w:t>
            </w:r>
            <w:r>
              <w:t>6</w:t>
            </w:r>
            <w:r w:rsidR="0054259B">
              <w:t>-2014</w:t>
            </w:r>
          </w:p>
        </w:tc>
      </w:tr>
      <w:tr w:rsidR="0054259B" w:rsidRPr="002A4B22" w14:paraId="24E0608F" w14:textId="77777777" w:rsidTr="002A4B22">
        <w:tc>
          <w:tcPr>
            <w:tcW w:w="556" w:type="dxa"/>
            <w:shd w:val="clear" w:color="auto" w:fill="auto"/>
          </w:tcPr>
          <w:p w14:paraId="436D3E84" w14:textId="77777777" w:rsidR="0054259B" w:rsidRDefault="0054259B" w:rsidP="00BF18B4">
            <w:bookmarkStart w:id="28" w:name="XSDStukAlgemeen"/>
            <w:r>
              <w:t>[4]</w:t>
            </w:r>
            <w:bookmarkEnd w:id="28"/>
          </w:p>
        </w:tc>
        <w:tc>
          <w:tcPr>
            <w:tcW w:w="5953" w:type="dxa"/>
            <w:shd w:val="clear" w:color="auto" w:fill="auto"/>
          </w:tcPr>
          <w:p w14:paraId="51041AC1" w14:textId="77777777" w:rsidR="0054259B" w:rsidRPr="00F04F48" w:rsidRDefault="0054259B" w:rsidP="00BF18B4">
            <w:r>
              <w:t xml:space="preserve">Generieke XSD </w:t>
            </w:r>
            <w:r w:rsidRPr="00887623">
              <w:t>StukAlgemeen</w:t>
            </w:r>
          </w:p>
        </w:tc>
        <w:tc>
          <w:tcPr>
            <w:tcW w:w="851" w:type="dxa"/>
            <w:shd w:val="clear" w:color="auto" w:fill="auto"/>
          </w:tcPr>
          <w:p w14:paraId="25834A63" w14:textId="01899CB1" w:rsidR="0054259B" w:rsidRPr="00F04F48" w:rsidRDefault="00573B44" w:rsidP="00BF18B4">
            <w:r>
              <w:t>6.</w:t>
            </w:r>
            <w:r w:rsidR="00FA24C2">
              <w:t>2</w:t>
            </w:r>
            <w:r>
              <w:t>.0</w:t>
            </w:r>
          </w:p>
        </w:tc>
        <w:tc>
          <w:tcPr>
            <w:tcW w:w="1590" w:type="dxa"/>
            <w:shd w:val="clear" w:color="auto" w:fill="auto"/>
          </w:tcPr>
          <w:p w14:paraId="38C97D80" w14:textId="72D3331A" w:rsidR="0054259B" w:rsidRPr="002A4B22" w:rsidRDefault="00FA24C2" w:rsidP="00573B44">
            <w:pPr>
              <w:rPr>
                <w:lang w:val="nl"/>
              </w:rPr>
            </w:pPr>
            <w:r>
              <w:t>15-04</w:t>
            </w:r>
            <w:r w:rsidR="0054259B">
              <w:t>-201</w:t>
            </w:r>
            <w:r w:rsidR="00573B44">
              <w:t>6</w:t>
            </w:r>
          </w:p>
        </w:tc>
      </w:tr>
    </w:tbl>
    <w:p w14:paraId="4EE5053F" w14:textId="77777777" w:rsidR="003743B2" w:rsidRPr="00343045" w:rsidRDefault="003743B2" w:rsidP="00BF18B4">
      <w:pPr>
        <w:rPr>
          <w:lang w:val="nl"/>
        </w:rPr>
      </w:pPr>
    </w:p>
    <w:p w14:paraId="43071DAD" w14:textId="77777777" w:rsidR="008D0862" w:rsidRPr="002C7327" w:rsidRDefault="008D0862" w:rsidP="00075CF1">
      <w:pPr>
        <w:pStyle w:val="streepje"/>
        <w:numPr>
          <w:ilvl w:val="0"/>
          <w:numId w:val="0"/>
        </w:numPr>
        <w:rPr>
          <w:lang w:val="nl-NL"/>
        </w:rPr>
      </w:pPr>
    </w:p>
    <w:p w14:paraId="030A3CE2" w14:textId="77777777" w:rsidR="00075CF1" w:rsidRPr="00134AAB" w:rsidRDefault="00075CF1" w:rsidP="00134AAB">
      <w:pPr>
        <w:pStyle w:val="streepje"/>
        <w:numPr>
          <w:ilvl w:val="0"/>
          <w:numId w:val="0"/>
        </w:numPr>
        <w:rPr>
          <w:lang w:val="nl-NL"/>
        </w:rPr>
      </w:pPr>
    </w:p>
    <w:p w14:paraId="3ACE6512" w14:textId="77777777" w:rsidR="00857117" w:rsidRDefault="00857117" w:rsidP="00857117">
      <w:pPr>
        <w:pStyle w:val="streepje"/>
        <w:numPr>
          <w:ilvl w:val="0"/>
          <w:numId w:val="0"/>
        </w:numPr>
        <w:ind w:left="284" w:hanging="284"/>
      </w:pPr>
    </w:p>
    <w:p w14:paraId="1B083B83" w14:textId="77777777" w:rsidR="00857117" w:rsidRPr="00343045" w:rsidRDefault="00857117" w:rsidP="00857117">
      <w:pPr>
        <w:pStyle w:val="streepje"/>
        <w:numPr>
          <w:ilvl w:val="0"/>
          <w:numId w:val="0"/>
        </w:numPr>
        <w:ind w:left="284" w:hanging="284"/>
        <w:sectPr w:rsidR="00857117" w:rsidRPr="00343045" w:rsidSect="00134AAB">
          <w:headerReference w:type="default" r:id="rId12"/>
          <w:type w:val="oddPage"/>
          <w:pgSz w:w="11906" w:h="16838" w:code="9"/>
          <w:pgMar w:top="3402" w:right="1304" w:bottom="1304" w:left="1814" w:header="567" w:footer="431" w:gutter="0"/>
          <w:cols w:space="708"/>
          <w:formProt w:val="0"/>
        </w:sectPr>
      </w:pPr>
    </w:p>
    <w:p w14:paraId="25DFBE26" w14:textId="77777777" w:rsidR="008D0862" w:rsidRDefault="00A57C37" w:rsidP="008D0862">
      <w:pPr>
        <w:pStyle w:val="Kop1"/>
        <w:numPr>
          <w:ilvl w:val="0"/>
          <w:numId w:val="1"/>
        </w:numPr>
        <w:rPr>
          <w:lang w:val="nl-NL"/>
        </w:rPr>
      </w:pPr>
      <w:bookmarkStart w:id="31" w:name="_Toc454288161"/>
      <w:bookmarkEnd w:id="13"/>
      <w:r>
        <w:rPr>
          <w:lang w:val="nl-NL"/>
        </w:rPr>
        <w:lastRenderedPageBreak/>
        <w:t>Obvion</w:t>
      </w:r>
      <w:r w:rsidR="00286F0E">
        <w:rPr>
          <w:lang w:val="nl-NL"/>
        </w:rPr>
        <w:t xml:space="preserve"> </w:t>
      </w:r>
      <w:r w:rsidR="008D0862">
        <w:rPr>
          <w:lang w:val="nl-NL"/>
        </w:rPr>
        <w:t>Hypotheekakte</w:t>
      </w:r>
      <w:bookmarkEnd w:id="31"/>
    </w:p>
    <w:p w14:paraId="138E7C11" w14:textId="77777777" w:rsidR="008D0862" w:rsidRDefault="008D0862" w:rsidP="008D0862">
      <w:r>
        <w:t xml:space="preserve">In dit hoofdstuk is de structuur van de </w:t>
      </w:r>
      <w:r w:rsidR="00A57C37">
        <w:t>Obvion</w:t>
      </w:r>
      <w:r w:rsidR="00286F0E">
        <w:t xml:space="preserve"> </w:t>
      </w:r>
      <w:r>
        <w:t>hypotheekakte in detail beschreven.</w:t>
      </w:r>
    </w:p>
    <w:p w14:paraId="5C3A5DDC" w14:textId="77777777" w:rsidR="008D0862" w:rsidRPr="0090007F" w:rsidRDefault="008D0862" w:rsidP="008D0862">
      <w:r>
        <w:t>Bij de uitwerking staat ook de mapping naar de elementen in het essentialia bestand vermeld</w:t>
      </w:r>
      <w:r w:rsidR="001F711F">
        <w:t xml:space="preserve"> gebaseerd op </w:t>
      </w:r>
      <w:r w:rsidR="001F711F">
        <w:fldChar w:fldCharType="begin"/>
      </w:r>
      <w:r w:rsidR="001F711F">
        <w:instrText xml:space="preserve"> REF XSDStukAlgemeen \h </w:instrText>
      </w:r>
      <w:r w:rsidR="001F711F">
        <w:fldChar w:fldCharType="separate"/>
      </w:r>
      <w:r w:rsidR="00A20509">
        <w:t>[4]</w:t>
      </w:r>
      <w:r w:rsidR="001F711F">
        <w:fldChar w:fldCharType="end"/>
      </w:r>
      <w:r>
        <w:t xml:space="preserve">. Hierbij wordt eerst het basispad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14:paraId="462F97EA" w14:textId="77777777"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 xml:space="preserve">en. </w:t>
      </w:r>
      <w:r w:rsidR="00EF395F">
        <w:t>De versies van de tekstblokken zijn opgenomen in het modeldocument.</w:t>
      </w:r>
    </w:p>
    <w:p w14:paraId="2AE3C16D" w14:textId="77777777" w:rsidR="005606FC" w:rsidRDefault="005606FC" w:rsidP="00AA1E30"/>
    <w:p w14:paraId="7E804F21" w14:textId="77777777" w:rsidR="008D0862" w:rsidRPr="00343045" w:rsidRDefault="00741213" w:rsidP="008D0862">
      <w:pPr>
        <w:pStyle w:val="Kop2"/>
      </w:pPr>
      <w:bookmarkStart w:id="32" w:name="_Toc246925271"/>
      <w:bookmarkStart w:id="33" w:name="_Toc454288162"/>
      <w:r>
        <w:t>Equivalentiev</w:t>
      </w:r>
      <w:r w:rsidR="008D0862">
        <w:t>erklaring</w:t>
      </w:r>
      <w:bookmarkEnd w:id="32"/>
      <w:bookmarkEnd w:id="33"/>
    </w:p>
    <w:p w14:paraId="1B68B1B5" w14:textId="77777777" w:rsidR="008D0862" w:rsidRDefault="008D0862" w:rsidP="008D0862"/>
    <w:p w14:paraId="1A762507" w14:textId="77777777"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14:paraId="417740D4" w14:textId="77777777" w:rsidR="005217FC" w:rsidRPr="00981826"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8D0862" w:rsidRPr="002E729C" w14:paraId="4DFE4253" w14:textId="77777777" w:rsidTr="002A4B22">
        <w:tc>
          <w:tcPr>
            <w:tcW w:w="2394" w:type="pct"/>
            <w:shd w:val="clear" w:color="auto" w:fill="auto"/>
          </w:tcPr>
          <w:p w14:paraId="16FEE334" w14:textId="77777777" w:rsidR="008D0862" w:rsidRPr="002A4B22" w:rsidRDefault="008D0862" w:rsidP="00A7152A">
            <w:pPr>
              <w:rPr>
                <w:color w:val="FF0000"/>
              </w:rPr>
            </w:pPr>
            <w:r w:rsidRPr="002A4B22">
              <w:rPr>
                <w:rFonts w:cs="Arial"/>
                <w:bCs/>
                <w:color w:val="FF0000"/>
                <w:highlight w:val="yellow"/>
                <w:lang w:val="en-US"/>
              </w:rPr>
              <w:t xml:space="preserve">TEKSTBLOK </w:t>
            </w:r>
            <w:r w:rsidR="00741213" w:rsidRPr="002A4B22">
              <w:rPr>
                <w:rFonts w:cs="Arial"/>
                <w:bCs/>
                <w:color w:val="FF0000"/>
                <w:highlight w:val="yellow"/>
                <w:lang w:val="en-US"/>
              </w:rPr>
              <w:t>EQUIVALENTIE</w:t>
            </w:r>
            <w:r w:rsidR="00A06A27" w:rsidRPr="002A4B22">
              <w:rPr>
                <w:rFonts w:cs="Arial"/>
                <w:bCs/>
                <w:color w:val="FF0000"/>
                <w:highlight w:val="yellow"/>
                <w:lang w:val="en-US"/>
              </w:rPr>
              <w:t>VERKLARING</w:t>
            </w:r>
            <w:r w:rsidR="000E2D2E" w:rsidRPr="002A4B22">
              <w:rPr>
                <w:rFonts w:cs="Arial"/>
                <w:bCs/>
                <w:color w:val="FF0000"/>
                <w:lang w:val="en-US"/>
              </w:rPr>
              <w:t>.</w:t>
            </w:r>
          </w:p>
        </w:tc>
        <w:tc>
          <w:tcPr>
            <w:tcW w:w="2606" w:type="pct"/>
            <w:shd w:val="clear" w:color="auto" w:fill="auto"/>
          </w:tcPr>
          <w:p w14:paraId="4B5F01BB" w14:textId="77777777" w:rsidR="008D0862" w:rsidRDefault="001F711F" w:rsidP="005217FC">
            <w:r w:rsidRPr="002A4B22">
              <w:rPr>
                <w:szCs w:val="18"/>
              </w:rPr>
              <w:t>Verplicht tekstblok. De g</w:t>
            </w:r>
            <w:r w:rsidR="005217FC" w:rsidRPr="002A4B22">
              <w:rPr>
                <w:szCs w:val="18"/>
              </w:rPr>
              <w:t>egevens van de notaris in de rol van verklaarder.</w:t>
            </w:r>
            <w:r>
              <w:t xml:space="preserve"> Dit tekstblok </w:t>
            </w:r>
            <w:r w:rsidR="005217FC">
              <w:t>alleen afdrukken bij het afschrift</w:t>
            </w:r>
            <w:r w:rsidR="006835AE">
              <w:t>.</w:t>
            </w:r>
          </w:p>
          <w:p w14:paraId="16D2337C" w14:textId="77777777" w:rsidR="00057A9E" w:rsidRDefault="00057A9E" w:rsidP="005217FC"/>
          <w:p w14:paraId="190DD9A4" w14:textId="77777777" w:rsidR="00057A9E" w:rsidRPr="002A4B22" w:rsidRDefault="00057A9E" w:rsidP="005217FC">
            <w:pPr>
              <w:rPr>
                <w:u w:val="single"/>
              </w:rPr>
            </w:pPr>
            <w:r w:rsidRPr="002A4B22">
              <w:rPr>
                <w:u w:val="single"/>
              </w:rPr>
              <w:t>Mapping:</w:t>
            </w:r>
          </w:p>
          <w:p w14:paraId="436327E5" w14:textId="77777777" w:rsidR="00057A9E" w:rsidRPr="003146A3" w:rsidRDefault="00057A9E" w:rsidP="002A4B22">
            <w:pPr>
              <w:autoSpaceDE w:val="0"/>
              <w:autoSpaceDN w:val="0"/>
              <w:adjustRightInd w:val="0"/>
              <w:spacing w:line="240" w:lineRule="auto"/>
            </w:pPr>
            <w:r w:rsidRPr="002A4B22">
              <w:rPr>
                <w:sz w:val="16"/>
                <w:szCs w:val="16"/>
                <w:lang w:val="nl"/>
              </w:rPr>
              <w:t>-de mapping is opgenomen in het genoemde tekstblok.</w:t>
            </w:r>
          </w:p>
        </w:tc>
      </w:tr>
    </w:tbl>
    <w:p w14:paraId="2E434498" w14:textId="77777777" w:rsidR="00461839" w:rsidRDefault="00461839" w:rsidP="00C81662">
      <w:pPr>
        <w:pStyle w:val="Kop2"/>
      </w:pPr>
      <w:bookmarkStart w:id="34" w:name="_Toc454288163"/>
      <w:r>
        <w:t>Titel</w:t>
      </w:r>
      <w:bookmarkEnd w:id="34"/>
    </w:p>
    <w:p w14:paraId="65AB37E9" w14:textId="77777777" w:rsidR="00461839" w:rsidRDefault="00461839" w:rsidP="00461839">
      <w:pPr>
        <w:rPr>
          <w:lang w:val="nl"/>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461839" w:rsidRPr="002E729C" w14:paraId="6CF34A5E" w14:textId="77777777" w:rsidTr="002A4B22">
        <w:tc>
          <w:tcPr>
            <w:tcW w:w="2394" w:type="pct"/>
            <w:shd w:val="clear" w:color="auto" w:fill="auto"/>
          </w:tcPr>
          <w:p w14:paraId="748CC46D" w14:textId="77777777" w:rsidR="00461839" w:rsidRPr="002A4B22" w:rsidRDefault="00461839" w:rsidP="002A4B22">
            <w:pPr>
              <w:tabs>
                <w:tab w:val="left" w:pos="-1440"/>
                <w:tab w:val="left" w:pos="-720"/>
              </w:tabs>
              <w:suppressAutoHyphens/>
              <w:rPr>
                <w:rFonts w:ascii="Times New Roman" w:hAnsi="Times New Roman"/>
                <w:color w:val="800080"/>
                <w:highlight w:val="yellow"/>
              </w:rPr>
            </w:pPr>
            <w:r w:rsidRPr="002A4B22">
              <w:rPr>
                <w:color w:val="800080"/>
                <w:highlight w:val="yellow"/>
              </w:rPr>
              <w:t>TEKSTBLOK TITEL HYPOTHEEKAKTEN</w:t>
            </w:r>
          </w:p>
        </w:tc>
        <w:tc>
          <w:tcPr>
            <w:tcW w:w="2606" w:type="pct"/>
            <w:shd w:val="clear" w:color="auto" w:fill="auto"/>
          </w:tcPr>
          <w:p w14:paraId="5758812F" w14:textId="77777777" w:rsidR="00461839" w:rsidRPr="002A4B22" w:rsidRDefault="001F711F" w:rsidP="0093783C">
            <w:pPr>
              <w:rPr>
                <w:szCs w:val="18"/>
              </w:rPr>
            </w:pPr>
            <w:r w:rsidRPr="002A4B22">
              <w:rPr>
                <w:szCs w:val="18"/>
              </w:rPr>
              <w:t>Optioneel tekstblok. De t</w:t>
            </w:r>
            <w:r w:rsidR="00461839" w:rsidRPr="002A4B22">
              <w:rPr>
                <w:szCs w:val="18"/>
              </w:rPr>
              <w:t>itelvelden</w:t>
            </w:r>
            <w:r w:rsidRPr="002A4B22">
              <w:rPr>
                <w:szCs w:val="18"/>
              </w:rPr>
              <w:t xml:space="preserve"> voor een hypotheekakte</w:t>
            </w:r>
            <w:r w:rsidR="00461839" w:rsidRPr="002A4B22">
              <w:rPr>
                <w:szCs w:val="18"/>
              </w:rPr>
              <w:t xml:space="preserve">. </w:t>
            </w:r>
            <w:r w:rsidRPr="002A4B22">
              <w:rPr>
                <w:szCs w:val="18"/>
              </w:rPr>
              <w:t>De o</w:t>
            </w:r>
            <w:r w:rsidR="00461839" w:rsidRPr="002A4B22">
              <w:rPr>
                <w:szCs w:val="18"/>
              </w:rPr>
              <w:t xml:space="preserve">pmaak </w:t>
            </w:r>
            <w:r w:rsidRPr="002A4B22">
              <w:rPr>
                <w:szCs w:val="18"/>
              </w:rPr>
              <w:t xml:space="preserve">is </w:t>
            </w:r>
            <w:r w:rsidR="00461839" w:rsidRPr="002A4B22">
              <w:rPr>
                <w:szCs w:val="18"/>
              </w:rPr>
              <w:t>conform het tekstblok.</w:t>
            </w:r>
          </w:p>
          <w:p w14:paraId="7960BE04" w14:textId="77777777" w:rsidR="00057A9E" w:rsidRPr="002A4B22" w:rsidRDefault="00057A9E" w:rsidP="0093783C">
            <w:pPr>
              <w:rPr>
                <w:szCs w:val="18"/>
              </w:rPr>
            </w:pPr>
          </w:p>
          <w:p w14:paraId="0F668668" w14:textId="77777777" w:rsidR="00057A9E" w:rsidRPr="002A4B22" w:rsidRDefault="00057A9E" w:rsidP="00057A9E">
            <w:pPr>
              <w:rPr>
                <w:u w:val="single"/>
              </w:rPr>
            </w:pPr>
            <w:r w:rsidRPr="002A4B22">
              <w:rPr>
                <w:u w:val="single"/>
              </w:rPr>
              <w:t>Mapping:</w:t>
            </w:r>
          </w:p>
          <w:p w14:paraId="6B3F0D6F" w14:textId="77777777" w:rsidR="00057A9E" w:rsidRPr="002A4B22" w:rsidRDefault="00057A9E" w:rsidP="002A4B22">
            <w:pPr>
              <w:autoSpaceDE w:val="0"/>
              <w:autoSpaceDN w:val="0"/>
              <w:adjustRightInd w:val="0"/>
              <w:spacing w:line="240" w:lineRule="auto"/>
              <w:rPr>
                <w:szCs w:val="18"/>
              </w:rPr>
            </w:pPr>
            <w:r w:rsidRPr="002A4B22">
              <w:rPr>
                <w:sz w:val="16"/>
                <w:szCs w:val="16"/>
                <w:lang w:val="nl"/>
              </w:rPr>
              <w:t>-de mapping is opgenomen in het genoemde tekstblok.</w:t>
            </w:r>
          </w:p>
        </w:tc>
      </w:tr>
    </w:tbl>
    <w:p w14:paraId="4C78D97B" w14:textId="77777777" w:rsidR="005606FC" w:rsidRPr="00343045" w:rsidRDefault="005606FC" w:rsidP="0082410C">
      <w:pPr>
        <w:pStyle w:val="Kop2"/>
        <w:pageBreakBefore/>
      </w:pPr>
      <w:bookmarkStart w:id="35" w:name="_Toc454288164"/>
      <w:r>
        <w:lastRenderedPageBreak/>
        <w:t>Aanhef</w:t>
      </w:r>
      <w:bookmarkEnd w:id="35"/>
    </w:p>
    <w:p w14:paraId="533C1BB9" w14:textId="77777777" w:rsidR="004250DC" w:rsidRPr="00981826" w:rsidRDefault="004250DC" w:rsidP="00981826">
      <w:bookmarkStart w:id="36" w:name="_Toc245786300"/>
      <w:bookmarkEnd w:id="36"/>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21646D" w:rsidRPr="002E729C" w14:paraId="395AC6A0" w14:textId="77777777" w:rsidTr="002A4B22">
        <w:tc>
          <w:tcPr>
            <w:tcW w:w="2394" w:type="pct"/>
            <w:shd w:val="clear" w:color="auto" w:fill="auto"/>
          </w:tcPr>
          <w:p w14:paraId="44007275" w14:textId="77777777" w:rsidR="0021646D" w:rsidRPr="002A4B22" w:rsidRDefault="00AD091E" w:rsidP="002A4B22">
            <w:pPr>
              <w:tabs>
                <w:tab w:val="left" w:pos="-1440"/>
                <w:tab w:val="left" w:pos="-720"/>
              </w:tabs>
              <w:suppressAutoHyphens/>
              <w:rPr>
                <w:rFonts w:ascii="Times New Roman" w:hAnsi="Times New Roman"/>
                <w:color w:val="FF0000"/>
                <w:highlight w:val="yellow"/>
              </w:rPr>
            </w:pPr>
            <w:r w:rsidRPr="002A4B22">
              <w:rPr>
                <w:color w:val="FF0000"/>
                <w:highlight w:val="yellow"/>
              </w:rPr>
              <w:t>TEKSTBLOK AANHEF</w:t>
            </w:r>
            <w:r w:rsidR="000E2D2E" w:rsidRPr="002A4B22">
              <w:rPr>
                <w:rFonts w:ascii="Times New Roman" w:hAnsi="Times New Roman"/>
                <w:color w:val="FF0000"/>
              </w:rPr>
              <w:t>:</w:t>
            </w:r>
          </w:p>
        </w:tc>
        <w:tc>
          <w:tcPr>
            <w:tcW w:w="2606" w:type="pct"/>
            <w:shd w:val="clear" w:color="auto" w:fill="auto"/>
          </w:tcPr>
          <w:p w14:paraId="6033BBB5" w14:textId="77777777" w:rsidR="002B627D" w:rsidRPr="002A4B22" w:rsidRDefault="001F711F" w:rsidP="002E729C">
            <w:pPr>
              <w:rPr>
                <w:szCs w:val="18"/>
              </w:rPr>
            </w:pPr>
            <w:r w:rsidRPr="002A4B22">
              <w:rPr>
                <w:szCs w:val="18"/>
              </w:rPr>
              <w:t>Verplicht tekstblok. De d</w:t>
            </w:r>
            <w:r w:rsidR="0021646D" w:rsidRPr="002A4B22">
              <w:rPr>
                <w:szCs w:val="18"/>
              </w:rPr>
              <w:t xml:space="preserve">etails </w:t>
            </w:r>
            <w:r w:rsidR="002E729C" w:rsidRPr="002A4B22">
              <w:rPr>
                <w:szCs w:val="18"/>
              </w:rPr>
              <w:t xml:space="preserve">van de notaris in de rol van </w:t>
            </w:r>
            <w:r w:rsidR="00A06A27" w:rsidRPr="002A4B22">
              <w:rPr>
                <w:szCs w:val="18"/>
              </w:rPr>
              <w:t>ondertekenaar.</w:t>
            </w:r>
          </w:p>
          <w:p w14:paraId="3BB4FA5A" w14:textId="77777777" w:rsidR="00802F16" w:rsidRPr="002A4B22" w:rsidRDefault="00802F16" w:rsidP="002E729C">
            <w:pPr>
              <w:rPr>
                <w:szCs w:val="18"/>
              </w:rPr>
            </w:pPr>
          </w:p>
          <w:p w14:paraId="28F5223E" w14:textId="77777777" w:rsidR="00BE6340" w:rsidRPr="002A4B22" w:rsidRDefault="00BE6340" w:rsidP="00BE6340">
            <w:pPr>
              <w:rPr>
                <w:u w:val="single"/>
              </w:rPr>
            </w:pPr>
            <w:r w:rsidRPr="002A4B22">
              <w:rPr>
                <w:u w:val="single"/>
              </w:rPr>
              <w:t>Mapping:</w:t>
            </w:r>
          </w:p>
          <w:p w14:paraId="5F2F6C4E" w14:textId="77777777" w:rsidR="00802F16" w:rsidRPr="002A4B22" w:rsidRDefault="00BE6340" w:rsidP="002A4B22">
            <w:pPr>
              <w:autoSpaceDE w:val="0"/>
              <w:autoSpaceDN w:val="0"/>
              <w:adjustRightInd w:val="0"/>
              <w:spacing w:line="240" w:lineRule="auto"/>
              <w:rPr>
                <w:szCs w:val="18"/>
              </w:rPr>
            </w:pPr>
            <w:r w:rsidRPr="002A4B22">
              <w:rPr>
                <w:sz w:val="16"/>
                <w:szCs w:val="16"/>
                <w:lang w:val="nl"/>
              </w:rPr>
              <w:t>-de mapping is opgenomen in het genoemde tekstblok.</w:t>
            </w:r>
          </w:p>
        </w:tc>
      </w:tr>
    </w:tbl>
    <w:p w14:paraId="6A82BD3E" w14:textId="77777777" w:rsidR="00A9324F" w:rsidRPr="002E729C" w:rsidRDefault="00A9324F" w:rsidP="002E729C">
      <w:pPr>
        <w:tabs>
          <w:tab w:val="left" w:pos="6771"/>
        </w:tabs>
        <w:rPr>
          <w:szCs w:val="18"/>
        </w:rPr>
      </w:pPr>
    </w:p>
    <w:p w14:paraId="34A2DA8D" w14:textId="77777777" w:rsidR="00114244" w:rsidRDefault="00900C94" w:rsidP="002E729C">
      <w:pPr>
        <w:pStyle w:val="Kop2"/>
      </w:pPr>
      <w:bookmarkStart w:id="37" w:name="_Ref182807022"/>
      <w:bookmarkStart w:id="38" w:name="_Toc454288165"/>
      <w:r>
        <w:t>Partijen</w:t>
      </w:r>
      <w:bookmarkEnd w:id="38"/>
    </w:p>
    <w:p w14:paraId="66A723B2" w14:textId="77777777" w:rsidR="0054259B" w:rsidRDefault="0054259B" w:rsidP="0054259B">
      <w:r>
        <w:rPr>
          <w:lang w:val="nl"/>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w:t>
      </w:r>
      <w:r w:rsidRPr="0064643C">
        <w:t>Elke partij kan meer personen bevatten.</w:t>
      </w:r>
      <w:r>
        <w:rPr>
          <w:lang w:val="nl"/>
        </w:rPr>
        <w:t xml:space="preserve"> Er moeten twee partijen worden genoemd. </w:t>
      </w:r>
      <w:r>
        <w:t xml:space="preserve">De nummering van partijen en personen wordt toegelicht in </w:t>
      </w:r>
      <w:r>
        <w:fldChar w:fldCharType="begin"/>
      </w:r>
      <w:r>
        <w:instrText xml:space="preserve"> REF TC \h </w:instrText>
      </w:r>
      <w:r>
        <w:fldChar w:fldCharType="separate"/>
      </w:r>
      <w:r w:rsidR="00A20509">
        <w:t>[TC]</w:t>
      </w:r>
      <w:r>
        <w:fldChar w:fldCharType="end"/>
      </w:r>
      <w:r>
        <w:t>.</w:t>
      </w:r>
    </w:p>
    <w:p w14:paraId="351140A7" w14:textId="77777777" w:rsidR="00900C94" w:rsidRDefault="004C7DF9" w:rsidP="00900C94">
      <w:pPr>
        <w:pStyle w:val="Kop3"/>
      </w:pPr>
      <w:bookmarkStart w:id="39" w:name="_Toc454288166"/>
      <w:r>
        <w:t>Geldgever</w:t>
      </w:r>
      <w:bookmarkEnd w:id="39"/>
    </w:p>
    <w:bookmarkEnd w:id="37"/>
    <w:p w14:paraId="71EA0A1A" w14:textId="77777777" w:rsidR="00810374" w:rsidRDefault="00810374" w:rsidP="00810374">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0E2D2E" w:rsidRPr="00123774" w14:paraId="022CA163" w14:textId="77777777" w:rsidTr="002A4B22">
        <w:trPr>
          <w:trHeight w:val="125"/>
        </w:trPr>
        <w:tc>
          <w:tcPr>
            <w:tcW w:w="2394" w:type="pct"/>
            <w:shd w:val="clear" w:color="auto" w:fill="auto"/>
          </w:tcPr>
          <w:p w14:paraId="3A927391" w14:textId="77777777" w:rsidR="000E2D2E" w:rsidRPr="002A4B22" w:rsidRDefault="008174B4" w:rsidP="00351269">
            <w:pPr>
              <w:rPr>
                <w:rFonts w:cs="Arial"/>
                <w:bCs/>
                <w:color w:val="FF0000"/>
                <w:lang w:val="en-US"/>
              </w:rPr>
            </w:pPr>
            <w:r w:rsidRPr="002A4B22">
              <w:rPr>
                <w:rFonts w:cs="Arial"/>
                <w:sz w:val="20"/>
              </w:rPr>
              <w:fldChar w:fldCharType="begin"/>
            </w:r>
            <w:r w:rsidRPr="002A4B22">
              <w:rPr>
                <w:rFonts w:cs="Arial"/>
                <w:sz w:val="20"/>
              </w:rPr>
              <w:instrText xml:space="preserve">MacroButton Nomacro </w:instrText>
            </w:r>
            <w:r w:rsidRPr="002A4B22">
              <w:rPr>
                <w:rFonts w:cs="Arial"/>
                <w:sz w:val="20"/>
                <w:effect w:val="none"/>
              </w:rPr>
              <w:instrText>§</w:instrText>
            </w:r>
            <w:r w:rsidRPr="002A4B22">
              <w:rPr>
                <w:rFonts w:cs="Arial"/>
                <w:sz w:val="20"/>
              </w:rPr>
              <w:fldChar w:fldCharType="end"/>
            </w:r>
            <w:r w:rsidR="00E92DB7" w:rsidRPr="002A4B22">
              <w:rPr>
                <w:rFonts w:ascii="Times New Roman" w:hAnsi="Times New Roman"/>
              </w:rPr>
              <w:t xml:space="preserve"> </w:t>
            </w:r>
            <w:r w:rsidR="000E2D2E" w:rsidRPr="002A4B22">
              <w:rPr>
                <w:rFonts w:cs="Arial"/>
                <w:bCs/>
                <w:color w:val="FF0000"/>
                <w:lang w:val="en-US"/>
              </w:rPr>
              <w:t>1.</w:t>
            </w:r>
          </w:p>
        </w:tc>
        <w:tc>
          <w:tcPr>
            <w:tcW w:w="2606" w:type="pct"/>
            <w:shd w:val="clear" w:color="auto" w:fill="auto"/>
          </w:tcPr>
          <w:p w14:paraId="1F685FB7" w14:textId="77777777" w:rsidR="000E2D2E" w:rsidRPr="002A4B22" w:rsidRDefault="000E2D2E" w:rsidP="002A4B22">
            <w:pPr>
              <w:autoSpaceDE w:val="0"/>
              <w:autoSpaceDN w:val="0"/>
              <w:adjustRightInd w:val="0"/>
              <w:spacing w:line="240" w:lineRule="auto"/>
              <w:rPr>
                <w:snapToGrid/>
                <w:kern w:val="0"/>
                <w:lang w:eastAsia="nl-NL"/>
              </w:rPr>
            </w:pPr>
          </w:p>
        </w:tc>
      </w:tr>
      <w:tr w:rsidR="00F04E20" w:rsidRPr="00123774" w14:paraId="6DEB7B71" w14:textId="77777777" w:rsidTr="002A4B22">
        <w:trPr>
          <w:trHeight w:val="125"/>
        </w:trPr>
        <w:tc>
          <w:tcPr>
            <w:tcW w:w="2394" w:type="pct"/>
            <w:shd w:val="clear" w:color="auto" w:fill="auto"/>
          </w:tcPr>
          <w:p w14:paraId="05380565" w14:textId="77777777" w:rsidR="00F04E20" w:rsidRPr="002A4B22" w:rsidRDefault="008174B4" w:rsidP="00351269">
            <w:pPr>
              <w:rPr>
                <w:color w:val="FF0000"/>
              </w:rPr>
            </w:pPr>
            <w:r w:rsidRPr="002A4B22">
              <w:rPr>
                <w:rFonts w:cs="Arial"/>
                <w:sz w:val="20"/>
              </w:rPr>
              <w:fldChar w:fldCharType="begin"/>
            </w:r>
            <w:r w:rsidRPr="002A4B22">
              <w:rPr>
                <w:rFonts w:cs="Arial"/>
                <w:sz w:val="20"/>
              </w:rPr>
              <w:instrText xml:space="preserve">MacroButton Nomacro </w:instrText>
            </w:r>
            <w:r w:rsidRPr="002A4B22">
              <w:rPr>
                <w:rFonts w:cs="Arial"/>
                <w:sz w:val="20"/>
                <w:effect w:val="none"/>
              </w:rPr>
              <w:instrText>§</w:instrText>
            </w:r>
            <w:r w:rsidRPr="002A4B22">
              <w:rPr>
                <w:rFonts w:cs="Arial"/>
                <w:sz w:val="20"/>
              </w:rPr>
              <w:fldChar w:fldCharType="end"/>
            </w:r>
            <w:r w:rsidR="00F04E20" w:rsidRPr="002A4B22">
              <w:rPr>
                <w:rFonts w:cs="Arial"/>
                <w:bCs/>
                <w:color w:val="FF0000"/>
                <w:highlight w:val="yellow"/>
                <w:lang w:val="en-US"/>
              </w:rPr>
              <w:t>TEKSTBLOK GEVOLMACHTIGDE</w:t>
            </w:r>
            <w:r w:rsidR="000E2D2E" w:rsidRPr="002A4B22">
              <w:rPr>
                <w:rFonts w:cs="Arial"/>
                <w:bCs/>
                <w:color w:val="FF0000"/>
                <w:lang w:val="en-US"/>
              </w:rPr>
              <w:t>:</w:t>
            </w:r>
          </w:p>
        </w:tc>
        <w:tc>
          <w:tcPr>
            <w:tcW w:w="2606" w:type="pct"/>
            <w:shd w:val="clear" w:color="auto" w:fill="auto"/>
          </w:tcPr>
          <w:p w14:paraId="5133B089" w14:textId="77777777" w:rsidR="00A57C37" w:rsidRPr="002A4B22" w:rsidRDefault="00F92C56" w:rsidP="00A57C37">
            <w:pPr>
              <w:rPr>
                <w:snapToGrid/>
                <w:kern w:val="0"/>
                <w:lang w:eastAsia="nl-NL"/>
              </w:rPr>
            </w:pPr>
            <w:r w:rsidRPr="002A4B22">
              <w:rPr>
                <w:snapToGrid/>
                <w:kern w:val="0"/>
                <w:lang w:eastAsia="nl-NL"/>
              </w:rPr>
              <w:t xml:space="preserve">Verplicht </w:t>
            </w:r>
            <w:r w:rsidR="00A57C37" w:rsidRPr="002A4B22">
              <w:rPr>
                <w:snapToGrid/>
                <w:kern w:val="0"/>
                <w:lang w:eastAsia="nl-NL"/>
              </w:rPr>
              <w:t>tekstblok</w:t>
            </w:r>
            <w:r w:rsidRPr="002A4B22">
              <w:rPr>
                <w:snapToGrid/>
                <w:kern w:val="0"/>
                <w:lang w:eastAsia="nl-NL"/>
              </w:rPr>
              <w:t>.</w:t>
            </w:r>
            <w:r w:rsidR="00481ED4" w:rsidRPr="002A4B22">
              <w:rPr>
                <w:snapToGrid/>
                <w:kern w:val="0"/>
                <w:lang w:eastAsia="nl-NL"/>
              </w:rPr>
              <w:t xml:space="preserve"> </w:t>
            </w:r>
            <w:r w:rsidRPr="002A4B22">
              <w:rPr>
                <w:snapToGrid/>
                <w:kern w:val="0"/>
                <w:lang w:eastAsia="nl-NL"/>
              </w:rPr>
              <w:t>E</w:t>
            </w:r>
            <w:r w:rsidR="00A57C37" w:rsidRPr="002A4B22">
              <w:rPr>
                <w:snapToGrid/>
                <w:kern w:val="0"/>
                <w:lang w:eastAsia="nl-NL"/>
              </w:rPr>
              <w:t xml:space="preserve">r </w:t>
            </w:r>
            <w:r w:rsidRPr="002A4B22">
              <w:rPr>
                <w:snapToGrid/>
                <w:kern w:val="0"/>
                <w:lang w:eastAsia="nl-NL"/>
              </w:rPr>
              <w:t xml:space="preserve">treedt </w:t>
            </w:r>
            <w:r w:rsidR="00A57C37" w:rsidRPr="002A4B22">
              <w:rPr>
                <w:snapToGrid/>
                <w:kern w:val="0"/>
                <w:lang w:eastAsia="nl-NL"/>
              </w:rPr>
              <w:t>altijd een gevolmachtigde</w:t>
            </w:r>
            <w:r w:rsidR="004C7DF9" w:rsidRPr="002A4B22">
              <w:rPr>
                <w:snapToGrid/>
                <w:kern w:val="0"/>
                <w:lang w:eastAsia="nl-NL"/>
              </w:rPr>
              <w:t xml:space="preserve"> op partij niveau</w:t>
            </w:r>
            <w:r w:rsidR="00A57C37" w:rsidRPr="002A4B22">
              <w:rPr>
                <w:snapToGrid/>
                <w:kern w:val="0"/>
                <w:lang w:eastAsia="nl-NL"/>
              </w:rPr>
              <w:t xml:space="preserve"> op in naam van de </w:t>
            </w:r>
            <w:r w:rsidR="004C7DF9" w:rsidRPr="002A4B22">
              <w:rPr>
                <w:snapToGrid/>
                <w:kern w:val="0"/>
                <w:lang w:eastAsia="nl-NL"/>
              </w:rPr>
              <w:t>geldgever</w:t>
            </w:r>
            <w:r w:rsidR="00A57C37" w:rsidRPr="002A4B22">
              <w:rPr>
                <w:snapToGrid/>
                <w:kern w:val="0"/>
                <w:lang w:eastAsia="nl-NL"/>
              </w:rPr>
              <w:t>.</w:t>
            </w:r>
            <w:r w:rsidR="00A57C37" w:rsidRPr="002A4B22">
              <w:rPr>
                <w:snapToGrid/>
                <w:kern w:val="0"/>
                <w:lang w:eastAsia="nl-NL"/>
              </w:rPr>
              <w:br/>
            </w:r>
          </w:p>
          <w:p w14:paraId="4708551F" w14:textId="77777777" w:rsidR="00192CB3" w:rsidRPr="002A4B22" w:rsidRDefault="00A57C37" w:rsidP="002A4B22">
            <w:pPr>
              <w:autoSpaceDE w:val="0"/>
              <w:autoSpaceDN w:val="0"/>
              <w:adjustRightInd w:val="0"/>
              <w:spacing w:line="240" w:lineRule="auto"/>
              <w:rPr>
                <w:snapToGrid/>
                <w:kern w:val="0"/>
                <w:sz w:val="16"/>
                <w:szCs w:val="16"/>
                <w:lang w:eastAsia="nl-NL"/>
              </w:rPr>
            </w:pPr>
            <w:r w:rsidRPr="002A4B22">
              <w:rPr>
                <w:snapToGrid/>
                <w:kern w:val="0"/>
                <w:u w:val="single"/>
                <w:lang w:eastAsia="nl-NL"/>
              </w:rPr>
              <w:t>Mapping</w:t>
            </w:r>
            <w:r w:rsidR="00192CB3" w:rsidRPr="002A4B22">
              <w:rPr>
                <w:snapToGrid/>
                <w:kern w:val="0"/>
                <w:u w:val="single"/>
                <w:lang w:eastAsia="nl-NL"/>
              </w:rPr>
              <w:t xml:space="preserve"> gevolmachtigde:</w:t>
            </w:r>
          </w:p>
          <w:p w14:paraId="25B65D41" w14:textId="77777777" w:rsidR="00BE6340" w:rsidRPr="002A4B22" w:rsidRDefault="00A57C37" w:rsidP="002A4B22">
            <w:pPr>
              <w:autoSpaceDE w:val="0"/>
              <w:autoSpaceDN w:val="0"/>
              <w:adjustRightInd w:val="0"/>
              <w:spacing w:line="240" w:lineRule="auto"/>
              <w:rPr>
                <w:snapToGrid/>
                <w:kern w:val="0"/>
                <w:sz w:val="16"/>
                <w:szCs w:val="16"/>
                <w:lang w:eastAsia="nl-NL"/>
              </w:rPr>
            </w:pPr>
            <w:r w:rsidRPr="002A4B22">
              <w:rPr>
                <w:snapToGrid/>
                <w:kern w:val="0"/>
                <w:sz w:val="16"/>
                <w:szCs w:val="16"/>
                <w:lang w:eastAsia="nl-NL"/>
              </w:rPr>
              <w:t>//IMKAD_AangebodenStuk/Partij/Gevolmachtigde</w:t>
            </w:r>
          </w:p>
          <w:p w14:paraId="60245C08" w14:textId="77777777" w:rsidR="00B82B46" w:rsidRPr="002A4B22" w:rsidRDefault="00BE6340" w:rsidP="002A4B22">
            <w:pPr>
              <w:autoSpaceDE w:val="0"/>
              <w:autoSpaceDN w:val="0"/>
              <w:adjustRightInd w:val="0"/>
              <w:spacing w:line="240" w:lineRule="auto"/>
              <w:rPr>
                <w:rFonts w:cs="Arial"/>
                <w:snapToGrid/>
                <w:kern w:val="0"/>
                <w:sz w:val="16"/>
                <w:szCs w:val="16"/>
                <w:lang w:eastAsia="nl-NL"/>
              </w:rPr>
            </w:pPr>
            <w:r w:rsidRPr="002A4B22">
              <w:rPr>
                <w:sz w:val="16"/>
                <w:szCs w:val="16"/>
                <w:lang w:val="nl"/>
              </w:rPr>
              <w:t>-de overige mapping is opgenomen in het genoemde tekstblok.</w:t>
            </w:r>
          </w:p>
        </w:tc>
      </w:tr>
      <w:tr w:rsidR="00D224AB" w:rsidRPr="00123774" w14:paraId="0C5B8D0E" w14:textId="77777777" w:rsidTr="002A4B22">
        <w:trPr>
          <w:trHeight w:val="125"/>
        </w:trPr>
        <w:tc>
          <w:tcPr>
            <w:tcW w:w="2394" w:type="pct"/>
            <w:shd w:val="clear" w:color="auto" w:fill="auto"/>
          </w:tcPr>
          <w:p w14:paraId="7DEB8466" w14:textId="77777777" w:rsidR="00D224AB" w:rsidRPr="002A4B22" w:rsidRDefault="008174B4" w:rsidP="002A4B22">
            <w:pPr>
              <w:ind w:firstLine="300"/>
              <w:rPr>
                <w:rFonts w:ascii="Times New Roman" w:hAnsi="Times New Roman"/>
                <w:color w:val="339966"/>
              </w:rPr>
            </w:pPr>
            <w:r w:rsidRPr="002A4B22">
              <w:rPr>
                <w:rFonts w:cs="Arial"/>
                <w:sz w:val="20"/>
              </w:rPr>
              <w:fldChar w:fldCharType="begin"/>
            </w:r>
            <w:r w:rsidRPr="002A4B22">
              <w:rPr>
                <w:rFonts w:cs="Arial"/>
                <w:sz w:val="20"/>
              </w:rPr>
              <w:instrText xml:space="preserve">MacroButton Nomacro </w:instrText>
            </w:r>
            <w:r w:rsidRPr="002A4B22">
              <w:rPr>
                <w:rFonts w:cs="Arial"/>
                <w:sz w:val="20"/>
                <w:effect w:val="none"/>
              </w:rPr>
              <w:instrText>§</w:instrText>
            </w:r>
            <w:r w:rsidRPr="002A4B22">
              <w:rPr>
                <w:rFonts w:cs="Arial"/>
                <w:sz w:val="20"/>
              </w:rPr>
              <w:fldChar w:fldCharType="end"/>
            </w:r>
            <w:r w:rsidR="00E92DB7" w:rsidRPr="002A4B22">
              <w:rPr>
                <w:rFonts w:ascii="Times New Roman" w:hAnsi="Times New Roman"/>
              </w:rPr>
              <w:t xml:space="preserve"> </w:t>
            </w:r>
            <w:r w:rsidR="00D224AB" w:rsidRPr="002A4B22">
              <w:rPr>
                <w:color w:val="800080"/>
              </w:rPr>
              <w:t>a</w:t>
            </w:r>
            <w:r w:rsidR="007A0772" w:rsidRPr="002A4B22">
              <w:rPr>
                <w:color w:val="800080"/>
              </w:rPr>
              <w:t>.</w:t>
            </w:r>
            <w:r w:rsidRPr="002A4B22">
              <w:rPr>
                <w:rFonts w:cs="Arial"/>
                <w:sz w:val="20"/>
              </w:rPr>
              <w:t xml:space="preserve"> </w:t>
            </w:r>
            <w:r w:rsidRPr="002A4B22">
              <w:rPr>
                <w:rFonts w:cs="Arial"/>
                <w:sz w:val="20"/>
              </w:rPr>
              <w:fldChar w:fldCharType="begin"/>
            </w:r>
            <w:r w:rsidRPr="002A4B22">
              <w:rPr>
                <w:rFonts w:cs="Arial"/>
                <w:sz w:val="20"/>
              </w:rPr>
              <w:instrText xml:space="preserve">MacroButton Nomacro </w:instrText>
            </w:r>
            <w:r w:rsidRPr="002A4B22">
              <w:rPr>
                <w:rFonts w:cs="Arial"/>
                <w:sz w:val="20"/>
                <w:effect w:val="none"/>
              </w:rPr>
              <w:instrText>§</w:instrText>
            </w:r>
            <w:r w:rsidRPr="002A4B22">
              <w:rPr>
                <w:rFonts w:cs="Arial"/>
                <w:sz w:val="20"/>
              </w:rPr>
              <w:fldChar w:fldCharType="end"/>
            </w:r>
            <w:r w:rsidR="00D224AB" w:rsidRPr="002A4B22">
              <w:rPr>
                <w:color w:val="339966"/>
                <w:highlight w:val="yellow"/>
              </w:rPr>
              <w:t>TEKSTBLOK PARTIJ NATUURLIJK</w:t>
            </w:r>
            <w:r w:rsidR="00C64197" w:rsidRPr="002A4B22">
              <w:rPr>
                <w:color w:val="339966"/>
                <w:highlight w:val="yellow"/>
              </w:rPr>
              <w:t xml:space="preserve"> PERSOON</w:t>
            </w:r>
            <w:r w:rsidR="005969C8" w:rsidRPr="002A4B22">
              <w:rPr>
                <w:color w:val="339966"/>
                <w:highlight w:val="yellow"/>
              </w:rPr>
              <w:t xml:space="preserve"> </w:t>
            </w:r>
            <w:r w:rsidR="00A50006" w:rsidRPr="002A4B22">
              <w:rPr>
                <w:color w:val="339966"/>
                <w:highlight w:val="yellow"/>
              </w:rPr>
              <w:t>/</w:t>
            </w:r>
            <w:r w:rsidR="005969C8" w:rsidRPr="002A4B22">
              <w:rPr>
                <w:color w:val="339966"/>
                <w:highlight w:val="yellow"/>
              </w:rPr>
              <w:t xml:space="preserve"> </w:t>
            </w:r>
            <w:r w:rsidR="00A50006" w:rsidRPr="002A4B22">
              <w:rPr>
                <w:color w:val="339966"/>
                <w:highlight w:val="yellow"/>
              </w:rPr>
              <w:t xml:space="preserve">TEKSTBLOK </w:t>
            </w:r>
            <w:r w:rsidR="001E7703" w:rsidRPr="002A4B22">
              <w:rPr>
                <w:color w:val="339966"/>
                <w:highlight w:val="yellow"/>
              </w:rPr>
              <w:tab/>
            </w:r>
            <w:r w:rsidR="001E7703" w:rsidRPr="002A4B22">
              <w:rPr>
                <w:color w:val="339966"/>
                <w:highlight w:val="yellow"/>
              </w:rPr>
              <w:tab/>
            </w:r>
            <w:r w:rsidR="001E7703" w:rsidRPr="002A4B22">
              <w:rPr>
                <w:color w:val="339966"/>
                <w:highlight w:val="yellow"/>
              </w:rPr>
              <w:tab/>
            </w:r>
            <w:r w:rsidR="001E7703" w:rsidRPr="002A4B22">
              <w:rPr>
                <w:color w:val="339966"/>
                <w:highlight w:val="yellow"/>
              </w:rPr>
              <w:tab/>
            </w:r>
            <w:r w:rsidR="001E7703" w:rsidRPr="002A4B22">
              <w:rPr>
                <w:color w:val="339966"/>
                <w:highlight w:val="yellow"/>
              </w:rPr>
              <w:tab/>
            </w:r>
            <w:r w:rsidR="001E7703" w:rsidRPr="002A4B22">
              <w:rPr>
                <w:color w:val="339966"/>
                <w:highlight w:val="yellow"/>
              </w:rPr>
              <w:tab/>
            </w:r>
            <w:r w:rsidR="00430AF7" w:rsidRPr="002A4B22">
              <w:rPr>
                <w:color w:val="339966"/>
                <w:highlight w:val="yellow"/>
              </w:rPr>
              <w:t xml:space="preserve">PARTIJ </w:t>
            </w:r>
            <w:r w:rsidR="00D224AB" w:rsidRPr="002A4B22">
              <w:rPr>
                <w:color w:val="339966"/>
                <w:highlight w:val="yellow"/>
              </w:rPr>
              <w:t>NIET NATUURLIJK</w:t>
            </w:r>
            <w:r w:rsidR="00430AF7" w:rsidRPr="002A4B22">
              <w:rPr>
                <w:color w:val="339966"/>
                <w:highlight w:val="yellow"/>
              </w:rPr>
              <w:t xml:space="preserve"> </w:t>
            </w:r>
            <w:r w:rsidR="00D224AB" w:rsidRPr="002A4B22">
              <w:rPr>
                <w:color w:val="339966"/>
                <w:highlight w:val="yellow"/>
              </w:rPr>
              <w:t>PERSOON</w:t>
            </w:r>
            <w:r w:rsidR="000E2D2E" w:rsidRPr="002A4B22">
              <w:rPr>
                <w:rFonts w:ascii="Times New Roman" w:hAnsi="Times New Roman"/>
                <w:color w:val="FF0000"/>
              </w:rPr>
              <w:t>;</w:t>
            </w:r>
          </w:p>
          <w:p w14:paraId="4F43420D" w14:textId="77777777" w:rsidR="00D224AB" w:rsidRPr="002A4B22" w:rsidRDefault="00D224AB" w:rsidP="00351269">
            <w:pPr>
              <w:rPr>
                <w:rFonts w:cs="Arial"/>
                <w:bCs/>
                <w:color w:val="800080"/>
              </w:rPr>
            </w:pPr>
          </w:p>
        </w:tc>
        <w:tc>
          <w:tcPr>
            <w:tcW w:w="2606" w:type="pct"/>
            <w:shd w:val="clear" w:color="auto" w:fill="auto"/>
          </w:tcPr>
          <w:p w14:paraId="6249D672" w14:textId="77777777" w:rsidR="002B627D" w:rsidRDefault="00D224AB" w:rsidP="004B294C">
            <w:r w:rsidRPr="002A4B22">
              <w:rPr>
                <w:snapToGrid/>
                <w:kern w:val="0"/>
                <w:lang w:eastAsia="nl-NL"/>
              </w:rPr>
              <w:t>Verplichte</w:t>
            </w:r>
            <w:r w:rsidRPr="002A4B22">
              <w:rPr>
                <w:rFonts w:cs="Arial"/>
                <w:snapToGrid/>
                <w:kern w:val="0"/>
                <w:szCs w:val="18"/>
                <w:lang w:eastAsia="nl-NL"/>
              </w:rPr>
              <w:t xml:space="preserve"> keuze </w:t>
            </w:r>
            <w:r w:rsidR="00F92C56" w:rsidRPr="002A4B22">
              <w:rPr>
                <w:rFonts w:cs="Arial"/>
                <w:snapToGrid/>
                <w:kern w:val="0"/>
                <w:szCs w:val="18"/>
                <w:lang w:eastAsia="nl-NL"/>
              </w:rPr>
              <w:t>tussen</w:t>
            </w:r>
            <w:r w:rsidR="00395998" w:rsidRPr="002A4B22">
              <w:rPr>
                <w:rFonts w:cs="Arial"/>
                <w:snapToGrid/>
                <w:kern w:val="0"/>
                <w:szCs w:val="18"/>
                <w:lang w:eastAsia="nl-NL"/>
              </w:rPr>
              <w:t xml:space="preserve"> </w:t>
            </w:r>
            <w:r w:rsidR="001E7703" w:rsidRPr="002A4B22">
              <w:rPr>
                <w:rFonts w:cs="Arial"/>
                <w:snapToGrid/>
                <w:kern w:val="0"/>
                <w:szCs w:val="18"/>
                <w:lang w:eastAsia="nl-NL"/>
              </w:rPr>
              <w:t>2</w:t>
            </w:r>
            <w:r w:rsidRPr="002A4B22">
              <w:rPr>
                <w:rFonts w:cs="Arial"/>
                <w:snapToGrid/>
                <w:kern w:val="0"/>
                <w:szCs w:val="18"/>
                <w:lang w:eastAsia="nl-NL"/>
              </w:rPr>
              <w:t xml:space="preserve"> tekstblokken</w:t>
            </w:r>
            <w:r w:rsidR="00B06926">
              <w:t xml:space="preserve"> met de gegevens van de perso(o)n(en), die tot de partij behoren</w:t>
            </w:r>
            <w:r w:rsidR="00395998">
              <w:t>.</w:t>
            </w:r>
          </w:p>
          <w:p w14:paraId="45B4B891" w14:textId="77777777" w:rsidR="00900C94" w:rsidRDefault="00B06926" w:rsidP="00B06926">
            <w:r>
              <w:t xml:space="preserve">Er moet minimaal één tekstblok </w:t>
            </w:r>
            <w:r w:rsidR="00F92C56">
              <w:t>getoond</w:t>
            </w:r>
            <w:r>
              <w:t xml:space="preserve"> worden. Er mogen meerdere dezelfde of verschillende tekstblokken na elkaar </w:t>
            </w:r>
            <w:r w:rsidR="00F92C56">
              <w:t>getoond</w:t>
            </w:r>
            <w:r>
              <w:t xml:space="preserve"> worden. Alle combinaties zijn toegestaan</w:t>
            </w:r>
            <w:r w:rsidR="00900C94">
              <w:t xml:space="preserve">. Zie </w:t>
            </w:r>
            <w:r w:rsidR="00900C94">
              <w:fldChar w:fldCharType="begin"/>
            </w:r>
            <w:r w:rsidR="00900C94">
              <w:instrText xml:space="preserve"> REF TC \h </w:instrText>
            </w:r>
            <w:r w:rsidR="00900C94">
              <w:fldChar w:fldCharType="separate"/>
            </w:r>
            <w:r w:rsidR="00A20509">
              <w:t>[TC]</w:t>
            </w:r>
            <w:r w:rsidR="00900C94">
              <w:fldChar w:fldCharType="end"/>
            </w:r>
            <w:r w:rsidR="00900C94">
              <w:t xml:space="preserve"> voor de nummering van de partijen.</w:t>
            </w:r>
          </w:p>
          <w:p w14:paraId="411974C2" w14:textId="77777777" w:rsidR="006C3E37" w:rsidRPr="002A4B22" w:rsidRDefault="006C3E37" w:rsidP="006C3E37">
            <w:pPr>
              <w:rPr>
                <w:u w:val="single"/>
              </w:rPr>
            </w:pPr>
          </w:p>
          <w:p w14:paraId="08A10767" w14:textId="77777777" w:rsidR="006F67DC" w:rsidRPr="002A4B22" w:rsidRDefault="006F67DC" w:rsidP="006F67DC">
            <w:pPr>
              <w:rPr>
                <w:szCs w:val="18"/>
                <w:u w:val="single"/>
              </w:rPr>
            </w:pPr>
            <w:r w:rsidRPr="002A4B22">
              <w:rPr>
                <w:szCs w:val="18"/>
                <w:u w:val="single"/>
              </w:rPr>
              <w:t>Mapping persoon:</w:t>
            </w:r>
          </w:p>
          <w:p w14:paraId="24A5B47D" w14:textId="77777777" w:rsidR="006F67DC" w:rsidRPr="002A4B22" w:rsidRDefault="006F67DC" w:rsidP="002A4B22">
            <w:pPr>
              <w:autoSpaceDE w:val="0"/>
              <w:autoSpaceDN w:val="0"/>
              <w:adjustRightInd w:val="0"/>
              <w:spacing w:line="240" w:lineRule="auto"/>
              <w:rPr>
                <w:sz w:val="16"/>
                <w:szCs w:val="16"/>
                <w:lang w:val="nl"/>
              </w:rPr>
            </w:pPr>
            <w:r w:rsidRPr="002A4B22">
              <w:rPr>
                <w:rFonts w:cs="Arial"/>
                <w:snapToGrid/>
                <w:kern w:val="0"/>
                <w:sz w:val="16"/>
                <w:szCs w:val="16"/>
                <w:lang w:eastAsia="nl-NL"/>
              </w:rPr>
              <w:t>//IMKAD_</w:t>
            </w:r>
            <w:r w:rsidRPr="002A4B22">
              <w:rPr>
                <w:snapToGrid/>
                <w:kern w:val="0"/>
                <w:sz w:val="16"/>
                <w:szCs w:val="16"/>
                <w:lang w:eastAsia="nl-NL"/>
              </w:rPr>
              <w:t>AangebodenStuk</w:t>
            </w:r>
            <w:r w:rsidRPr="002A4B22">
              <w:rPr>
                <w:rFonts w:cs="Arial"/>
                <w:snapToGrid/>
                <w:kern w:val="0"/>
                <w:sz w:val="16"/>
                <w:szCs w:val="16"/>
                <w:lang w:eastAsia="nl-NL"/>
              </w:rPr>
              <w:t>/Partij/IMKAD_Persoon</w:t>
            </w:r>
          </w:p>
          <w:p w14:paraId="0409F07D" w14:textId="77777777" w:rsidR="006F67DC" w:rsidRPr="002A4B22" w:rsidRDefault="00F92C56" w:rsidP="002A4B22">
            <w:pPr>
              <w:autoSpaceDE w:val="0"/>
              <w:autoSpaceDN w:val="0"/>
              <w:adjustRightInd w:val="0"/>
              <w:spacing w:line="240" w:lineRule="auto"/>
              <w:rPr>
                <w:szCs w:val="18"/>
                <w:lang w:val="nl"/>
              </w:rPr>
            </w:pPr>
            <w:r w:rsidRPr="002A4B22">
              <w:rPr>
                <w:sz w:val="16"/>
                <w:szCs w:val="16"/>
                <w:lang w:val="nl"/>
              </w:rPr>
              <w:t>-d</w:t>
            </w:r>
            <w:r w:rsidR="006F67DC" w:rsidRPr="002A4B22">
              <w:rPr>
                <w:sz w:val="16"/>
                <w:szCs w:val="16"/>
                <w:lang w:val="nl"/>
              </w:rPr>
              <w:t>e overige mapping is opgenomen in de genoemde tekstblokken.</w:t>
            </w:r>
          </w:p>
        </w:tc>
      </w:tr>
      <w:tr w:rsidR="00286F0E" w:rsidRPr="00123774" w14:paraId="0950566A" w14:textId="77777777" w:rsidTr="002A4B22">
        <w:trPr>
          <w:trHeight w:val="125"/>
        </w:trPr>
        <w:tc>
          <w:tcPr>
            <w:tcW w:w="2394" w:type="pct"/>
            <w:shd w:val="clear" w:color="auto" w:fill="auto"/>
          </w:tcPr>
          <w:p w14:paraId="2F3F1AEB" w14:textId="77777777" w:rsidR="00286F0E" w:rsidRPr="002A4B22" w:rsidRDefault="005F76D4" w:rsidP="002A4B22">
            <w:pPr>
              <w:tabs>
                <w:tab w:val="left" w:pos="-1440"/>
                <w:tab w:val="left" w:pos="-720"/>
                <w:tab w:val="left" w:pos="425"/>
              </w:tabs>
              <w:ind w:left="454"/>
              <w:rPr>
                <w:rFonts w:cs="Arial"/>
                <w:bCs/>
                <w:color w:val="FF0000"/>
                <w:szCs w:val="18"/>
              </w:rPr>
            </w:pPr>
            <w:r w:rsidRPr="002A4B22">
              <w:rPr>
                <w:rFonts w:cs="Arial"/>
                <w:bCs/>
                <w:color w:val="FF0000"/>
                <w:szCs w:val="18"/>
              </w:rPr>
              <w:lastRenderedPageBreak/>
              <w:t xml:space="preserve">hierna te noemen: </w:t>
            </w:r>
            <w:r w:rsidR="002C3665" w:rsidRPr="002A4B22">
              <w:rPr>
                <w:rFonts w:cs="Arial"/>
                <w:bCs/>
                <w:color w:val="FF0000"/>
                <w:szCs w:val="18"/>
              </w:rPr>
              <w:t>'</w:t>
            </w:r>
            <w:r w:rsidRPr="002A4B22">
              <w:rPr>
                <w:rFonts w:cs="Arial"/>
                <w:bCs/>
                <w:color w:val="FF0000"/>
                <w:szCs w:val="18"/>
              </w:rPr>
              <w:t>geldgever</w:t>
            </w:r>
            <w:r w:rsidR="002C3665" w:rsidRPr="002A4B22">
              <w:rPr>
                <w:rFonts w:cs="Arial"/>
                <w:bCs/>
                <w:color w:val="FF0000"/>
                <w:szCs w:val="18"/>
              </w:rPr>
              <w:t>'</w:t>
            </w:r>
            <w:r w:rsidRPr="002A4B22">
              <w:rPr>
                <w:rFonts w:cs="Arial"/>
                <w:bCs/>
                <w:color w:val="FF0000"/>
                <w:szCs w:val="18"/>
              </w:rPr>
              <w:t>;</w:t>
            </w:r>
          </w:p>
        </w:tc>
        <w:tc>
          <w:tcPr>
            <w:tcW w:w="2606" w:type="pct"/>
            <w:shd w:val="clear" w:color="auto" w:fill="auto"/>
          </w:tcPr>
          <w:p w14:paraId="22F87221" w14:textId="77777777" w:rsidR="00286F0E" w:rsidRDefault="00B61F35" w:rsidP="00B61F35">
            <w:r w:rsidRPr="00B61F35">
              <w:t>Verplichte tekst</w:t>
            </w:r>
            <w:r w:rsidR="00F539BC">
              <w:t>.</w:t>
            </w:r>
          </w:p>
          <w:p w14:paraId="303F1DC7" w14:textId="77777777" w:rsidR="00F539BC" w:rsidRDefault="00F539BC" w:rsidP="00B61F35"/>
          <w:p w14:paraId="00662135" w14:textId="77777777" w:rsidR="00F539BC" w:rsidRPr="002A4B22" w:rsidRDefault="00F539BC" w:rsidP="00F539BC">
            <w:pPr>
              <w:rPr>
                <w:u w:val="single"/>
              </w:rPr>
            </w:pPr>
            <w:r w:rsidRPr="002A4B22">
              <w:rPr>
                <w:u w:val="single"/>
              </w:rPr>
              <w:t>Mapping geldgever partij:</w:t>
            </w:r>
          </w:p>
          <w:p w14:paraId="69148D6C" w14:textId="77777777" w:rsidR="00F539BC" w:rsidRPr="002A4B22" w:rsidRDefault="00F539BC" w:rsidP="002A4B22">
            <w:pPr>
              <w:autoSpaceDE w:val="0"/>
              <w:autoSpaceDN w:val="0"/>
              <w:adjustRightInd w:val="0"/>
              <w:spacing w:line="240" w:lineRule="auto"/>
              <w:rPr>
                <w:rFonts w:cs="Arial"/>
                <w:sz w:val="16"/>
                <w:szCs w:val="16"/>
              </w:rPr>
            </w:pPr>
            <w:r w:rsidRPr="002A4B22">
              <w:rPr>
                <w:rFonts w:cs="Arial"/>
                <w:sz w:val="16"/>
                <w:szCs w:val="16"/>
              </w:rPr>
              <w:t>De geldgever-partij is vastgelegd als verkrijger bij het StukdeelHypotheek:</w:t>
            </w:r>
          </w:p>
          <w:p w14:paraId="548257A7" w14:textId="77777777" w:rsidR="00F539BC" w:rsidRPr="002A4B22" w:rsidRDefault="00F539BC" w:rsidP="002A4B22">
            <w:pPr>
              <w:autoSpaceDE w:val="0"/>
              <w:autoSpaceDN w:val="0"/>
              <w:adjustRightInd w:val="0"/>
              <w:spacing w:line="240" w:lineRule="auto"/>
              <w:rPr>
                <w:rFonts w:cs="Arial"/>
                <w:sz w:val="16"/>
                <w:szCs w:val="16"/>
              </w:rPr>
            </w:pPr>
            <w:r w:rsidRPr="002A4B22">
              <w:rPr>
                <w:rFonts w:cs="Arial"/>
                <w:sz w:val="16"/>
                <w:szCs w:val="16"/>
              </w:rPr>
              <w:t>//IMKAD_</w:t>
            </w:r>
            <w:r w:rsidRPr="002A4B22">
              <w:rPr>
                <w:sz w:val="16"/>
                <w:szCs w:val="16"/>
                <w:lang w:val="nl"/>
              </w:rPr>
              <w:t>AangebodenStuk</w:t>
            </w:r>
            <w:r w:rsidRPr="002A4B22">
              <w:rPr>
                <w:rFonts w:cs="Arial"/>
                <w:sz w:val="16"/>
                <w:szCs w:val="16"/>
              </w:rPr>
              <w:t>/StukdeelHypotheek [aanduidingHypotheek = niet aanwezig] /verkrijgerRechtRef [xlink:href="#id geldgever-partij"]</w:t>
            </w:r>
          </w:p>
          <w:p w14:paraId="27698DB7" w14:textId="77777777" w:rsidR="00F539BC" w:rsidRPr="002A4B22" w:rsidRDefault="00F539BC" w:rsidP="002A4B22">
            <w:pPr>
              <w:autoSpaceDE w:val="0"/>
              <w:autoSpaceDN w:val="0"/>
              <w:adjustRightInd w:val="0"/>
              <w:spacing w:line="240" w:lineRule="auto"/>
              <w:rPr>
                <w:rFonts w:cs="Arial"/>
                <w:sz w:val="16"/>
                <w:szCs w:val="16"/>
              </w:rPr>
            </w:pPr>
          </w:p>
          <w:p w14:paraId="176E7C7A" w14:textId="77777777" w:rsidR="00F539BC" w:rsidRPr="002A4B22" w:rsidRDefault="00F539BC" w:rsidP="00F539BC">
            <w:pPr>
              <w:rPr>
                <w:szCs w:val="18"/>
                <w:u w:val="single"/>
              </w:rPr>
            </w:pPr>
            <w:r w:rsidRPr="002A4B22">
              <w:rPr>
                <w:szCs w:val="18"/>
                <w:u w:val="single"/>
              </w:rPr>
              <w:t>Mapping aanduiding geldgever partij:</w:t>
            </w:r>
          </w:p>
          <w:p w14:paraId="04AA0361" w14:textId="77777777" w:rsidR="00F539BC" w:rsidRPr="00B61F35" w:rsidRDefault="00F539BC" w:rsidP="002A4B22">
            <w:pPr>
              <w:autoSpaceDE w:val="0"/>
              <w:autoSpaceDN w:val="0"/>
              <w:adjustRightInd w:val="0"/>
              <w:spacing w:line="240" w:lineRule="auto"/>
            </w:pPr>
            <w:r w:rsidRPr="002A4B22">
              <w:rPr>
                <w:rFonts w:cs="Arial"/>
                <w:snapToGrid/>
                <w:kern w:val="0"/>
                <w:sz w:val="16"/>
                <w:szCs w:val="16"/>
                <w:lang w:eastAsia="nl-NL"/>
              </w:rPr>
              <w:t>//IMKAD_</w:t>
            </w:r>
            <w:r w:rsidRPr="002A4B22">
              <w:rPr>
                <w:snapToGrid/>
                <w:kern w:val="0"/>
                <w:sz w:val="16"/>
                <w:szCs w:val="16"/>
                <w:lang w:eastAsia="nl-NL"/>
              </w:rPr>
              <w:t>AangebodenStuk</w:t>
            </w:r>
            <w:r w:rsidRPr="002A4B22">
              <w:rPr>
                <w:rFonts w:cs="Arial"/>
                <w:snapToGrid/>
                <w:kern w:val="0"/>
                <w:sz w:val="16"/>
                <w:szCs w:val="16"/>
                <w:lang w:eastAsia="nl-NL"/>
              </w:rPr>
              <w:t>/Partij[id geldgever-partij]/aanduidingPartij ‘geldgever’</w:t>
            </w:r>
          </w:p>
        </w:tc>
      </w:tr>
    </w:tbl>
    <w:p w14:paraId="6A0FE07F" w14:textId="77777777" w:rsidR="00B56E10" w:rsidRPr="00123774" w:rsidRDefault="00B56E10" w:rsidP="004250DC"/>
    <w:p w14:paraId="7E24469E" w14:textId="77777777" w:rsidR="00715320" w:rsidRDefault="0054259B" w:rsidP="00900C94">
      <w:pPr>
        <w:pStyle w:val="Kop3"/>
      </w:pPr>
      <w:r>
        <w:br w:type="page"/>
      </w:r>
      <w:bookmarkStart w:id="40" w:name="_Ref390268961"/>
      <w:bookmarkStart w:id="41" w:name="_Toc454288167"/>
      <w:r w:rsidR="00A4458A">
        <w:lastRenderedPageBreak/>
        <w:t>Geldnemer of h</w:t>
      </w:r>
      <w:r w:rsidR="00286F0E">
        <w:t>ypotheek</w:t>
      </w:r>
      <w:r w:rsidR="00084C0A">
        <w:t>gever</w:t>
      </w:r>
      <w:bookmarkEnd w:id="40"/>
      <w:bookmarkEnd w:id="41"/>
    </w:p>
    <w:p w14:paraId="50B61D79" w14:textId="77777777" w:rsidR="00715320" w:rsidRDefault="00715320" w:rsidP="00715320">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0E2D2E" w:rsidRPr="00123774" w14:paraId="79ADEAD3" w14:textId="77777777" w:rsidTr="002A4B22">
        <w:trPr>
          <w:trHeight w:val="125"/>
        </w:trPr>
        <w:tc>
          <w:tcPr>
            <w:tcW w:w="2394" w:type="pct"/>
            <w:shd w:val="clear" w:color="auto" w:fill="auto"/>
          </w:tcPr>
          <w:p w14:paraId="75959162" w14:textId="77777777" w:rsidR="000E2D2E" w:rsidRPr="002A4B22" w:rsidRDefault="008174B4" w:rsidP="000E2D2E">
            <w:pPr>
              <w:rPr>
                <w:rFonts w:cs="Arial"/>
                <w:bCs/>
                <w:color w:val="FF0000"/>
              </w:rPr>
            </w:pPr>
            <w:r w:rsidRPr="002A4B22">
              <w:rPr>
                <w:rFonts w:cs="Arial"/>
                <w:sz w:val="20"/>
              </w:rPr>
              <w:fldChar w:fldCharType="begin"/>
            </w:r>
            <w:r w:rsidRPr="002A4B22">
              <w:rPr>
                <w:rFonts w:cs="Arial"/>
                <w:sz w:val="20"/>
              </w:rPr>
              <w:instrText xml:space="preserve">MacroButton Nomacro </w:instrText>
            </w:r>
            <w:r w:rsidRPr="002A4B22">
              <w:rPr>
                <w:rFonts w:cs="Arial"/>
                <w:sz w:val="20"/>
                <w:effect w:val="none"/>
              </w:rPr>
              <w:instrText>§</w:instrText>
            </w:r>
            <w:r w:rsidRPr="002A4B22">
              <w:rPr>
                <w:rFonts w:cs="Arial"/>
                <w:sz w:val="20"/>
              </w:rPr>
              <w:fldChar w:fldCharType="end"/>
            </w:r>
            <w:r w:rsidR="000E2D2E" w:rsidRPr="002A4B22">
              <w:rPr>
                <w:rFonts w:cs="Arial"/>
                <w:bCs/>
                <w:color w:val="FF0000"/>
              </w:rPr>
              <w:t>2.</w:t>
            </w:r>
          </w:p>
        </w:tc>
        <w:tc>
          <w:tcPr>
            <w:tcW w:w="2606" w:type="pct"/>
            <w:shd w:val="clear" w:color="auto" w:fill="auto"/>
          </w:tcPr>
          <w:p w14:paraId="05F7420F" w14:textId="77777777" w:rsidR="000E2D2E" w:rsidRPr="002A4B22" w:rsidRDefault="000E2D2E" w:rsidP="000E2D2E">
            <w:pPr>
              <w:rPr>
                <w:snapToGrid/>
                <w:kern w:val="0"/>
                <w:lang w:eastAsia="nl-NL"/>
              </w:rPr>
            </w:pPr>
          </w:p>
        </w:tc>
      </w:tr>
      <w:tr w:rsidR="00715320" w:rsidRPr="00123774" w14:paraId="686D65CD" w14:textId="77777777" w:rsidTr="002A4B22">
        <w:trPr>
          <w:trHeight w:val="125"/>
        </w:trPr>
        <w:tc>
          <w:tcPr>
            <w:tcW w:w="2394" w:type="pct"/>
            <w:shd w:val="clear" w:color="auto" w:fill="auto"/>
          </w:tcPr>
          <w:p w14:paraId="20169565" w14:textId="77777777" w:rsidR="00715320" w:rsidRPr="002A4B22" w:rsidRDefault="008174B4" w:rsidP="001754C0">
            <w:pPr>
              <w:rPr>
                <w:color w:val="FF0000"/>
              </w:rPr>
            </w:pPr>
            <w:r w:rsidRPr="002A4B22">
              <w:rPr>
                <w:rFonts w:cs="Arial"/>
                <w:sz w:val="20"/>
              </w:rPr>
              <w:fldChar w:fldCharType="begin"/>
            </w:r>
            <w:r w:rsidRPr="002A4B22">
              <w:rPr>
                <w:rFonts w:cs="Arial"/>
                <w:sz w:val="20"/>
              </w:rPr>
              <w:instrText xml:space="preserve">MacroButton Nomacro </w:instrText>
            </w:r>
            <w:r w:rsidRPr="002A4B22">
              <w:rPr>
                <w:rFonts w:cs="Arial"/>
                <w:sz w:val="20"/>
                <w:effect w:val="none"/>
              </w:rPr>
              <w:instrText>§</w:instrText>
            </w:r>
            <w:r w:rsidRPr="002A4B22">
              <w:rPr>
                <w:rFonts w:cs="Arial"/>
                <w:sz w:val="20"/>
              </w:rPr>
              <w:fldChar w:fldCharType="end"/>
            </w:r>
            <w:r w:rsidR="00715320" w:rsidRPr="002A4B22">
              <w:rPr>
                <w:rFonts w:cs="Arial"/>
                <w:bCs/>
                <w:color w:val="800080"/>
                <w:highlight w:val="yellow"/>
              </w:rPr>
              <w:t>TEKSTBLOK GEVOLMACHTIGDE</w:t>
            </w:r>
            <w:r w:rsidR="000E2D2E" w:rsidRPr="002A4B22">
              <w:rPr>
                <w:rFonts w:cs="Arial"/>
                <w:bCs/>
                <w:color w:val="800080"/>
              </w:rPr>
              <w:t>:</w:t>
            </w:r>
          </w:p>
        </w:tc>
        <w:tc>
          <w:tcPr>
            <w:tcW w:w="2606" w:type="pct"/>
            <w:shd w:val="clear" w:color="auto" w:fill="auto"/>
          </w:tcPr>
          <w:p w14:paraId="1D6DF72B" w14:textId="77777777" w:rsidR="00B82B46" w:rsidRPr="002A4B22" w:rsidRDefault="004C7DF9" w:rsidP="008F0DBB">
            <w:pPr>
              <w:rPr>
                <w:snapToGrid/>
                <w:kern w:val="0"/>
                <w:lang w:eastAsia="nl-NL"/>
              </w:rPr>
            </w:pPr>
            <w:r w:rsidRPr="002A4B22">
              <w:rPr>
                <w:snapToGrid/>
                <w:kern w:val="0"/>
                <w:lang w:eastAsia="nl-NL"/>
              </w:rPr>
              <w:t xml:space="preserve">Optioneel </w:t>
            </w:r>
            <w:r w:rsidR="00286F0E" w:rsidRPr="002A4B22">
              <w:rPr>
                <w:snapToGrid/>
                <w:kern w:val="0"/>
                <w:lang w:eastAsia="nl-NL"/>
              </w:rPr>
              <w:t>tekstblok</w:t>
            </w:r>
            <w:r w:rsidRPr="002A4B22">
              <w:rPr>
                <w:snapToGrid/>
                <w:kern w:val="0"/>
                <w:lang w:eastAsia="nl-NL"/>
              </w:rPr>
              <w:t>.</w:t>
            </w:r>
            <w:r w:rsidR="00286F0E" w:rsidRPr="002A4B22">
              <w:rPr>
                <w:snapToGrid/>
                <w:kern w:val="0"/>
                <w:lang w:eastAsia="nl-NL"/>
              </w:rPr>
              <w:t xml:space="preserve"> </w:t>
            </w:r>
            <w:r w:rsidRPr="002A4B22">
              <w:rPr>
                <w:snapToGrid/>
                <w:kern w:val="0"/>
                <w:lang w:eastAsia="nl-NL"/>
              </w:rPr>
              <w:t xml:space="preserve">Dit tekstblok </w:t>
            </w:r>
            <w:r w:rsidR="00286F0E" w:rsidRPr="002A4B22">
              <w:rPr>
                <w:snapToGrid/>
                <w:kern w:val="0"/>
                <w:lang w:eastAsia="nl-NL"/>
              </w:rPr>
              <w:t xml:space="preserve">wordt </w:t>
            </w:r>
            <w:r w:rsidRPr="002A4B22">
              <w:rPr>
                <w:snapToGrid/>
                <w:kern w:val="0"/>
                <w:lang w:eastAsia="nl-NL"/>
              </w:rPr>
              <w:t>getoond</w:t>
            </w:r>
            <w:r w:rsidR="00286F0E" w:rsidRPr="002A4B22">
              <w:rPr>
                <w:snapToGrid/>
                <w:kern w:val="0"/>
                <w:lang w:eastAsia="nl-NL"/>
              </w:rPr>
              <w:t xml:space="preserve"> wanneer een gevolmachtigde optreedt voor de</w:t>
            </w:r>
            <w:r w:rsidRPr="002A4B22">
              <w:rPr>
                <w:snapToGrid/>
                <w:kern w:val="0"/>
                <w:lang w:eastAsia="nl-NL"/>
              </w:rPr>
              <w:t>ze</w:t>
            </w:r>
            <w:r w:rsidR="00286F0E" w:rsidRPr="002A4B22">
              <w:rPr>
                <w:snapToGrid/>
                <w:kern w:val="0"/>
                <w:lang w:eastAsia="nl-NL"/>
              </w:rPr>
              <w:t xml:space="preserve"> partij.</w:t>
            </w:r>
            <w:r w:rsidR="00286F0E" w:rsidRPr="002A4B22">
              <w:rPr>
                <w:snapToGrid/>
                <w:kern w:val="0"/>
                <w:lang w:eastAsia="nl-NL"/>
              </w:rPr>
              <w:br/>
            </w:r>
          </w:p>
          <w:p w14:paraId="1EAFFE4C" w14:textId="77777777" w:rsidR="00624680" w:rsidRPr="002A4B22" w:rsidRDefault="00B46A96" w:rsidP="00B46A96">
            <w:pPr>
              <w:rPr>
                <w:snapToGrid/>
                <w:kern w:val="0"/>
                <w:u w:val="single"/>
                <w:lang w:eastAsia="nl-NL"/>
              </w:rPr>
            </w:pPr>
            <w:r w:rsidRPr="002A4B22">
              <w:rPr>
                <w:snapToGrid/>
                <w:kern w:val="0"/>
                <w:u w:val="single"/>
                <w:lang w:eastAsia="nl-NL"/>
              </w:rPr>
              <w:t>Mapping</w:t>
            </w:r>
            <w:r w:rsidR="00624680" w:rsidRPr="002A4B22">
              <w:rPr>
                <w:snapToGrid/>
                <w:kern w:val="0"/>
                <w:u w:val="single"/>
                <w:lang w:eastAsia="nl-NL"/>
              </w:rPr>
              <w:t xml:space="preserve"> gevolmachtigde:</w:t>
            </w:r>
          </w:p>
          <w:p w14:paraId="60BB5CA2" w14:textId="77777777" w:rsidR="00B82B46" w:rsidRPr="002A4B22" w:rsidRDefault="00B46A96" w:rsidP="002A4B22">
            <w:pPr>
              <w:autoSpaceDE w:val="0"/>
              <w:autoSpaceDN w:val="0"/>
              <w:adjustRightInd w:val="0"/>
              <w:spacing w:line="240" w:lineRule="auto"/>
              <w:rPr>
                <w:snapToGrid/>
                <w:kern w:val="0"/>
                <w:sz w:val="16"/>
                <w:szCs w:val="16"/>
                <w:lang w:eastAsia="nl-NL"/>
              </w:rPr>
            </w:pPr>
            <w:r w:rsidRPr="002A4B22">
              <w:rPr>
                <w:snapToGrid/>
                <w:kern w:val="0"/>
                <w:sz w:val="16"/>
                <w:szCs w:val="16"/>
                <w:lang w:eastAsia="nl-NL"/>
              </w:rPr>
              <w:t>//IMKAD_</w:t>
            </w:r>
            <w:r w:rsidRPr="002A4B22">
              <w:rPr>
                <w:rFonts w:cs="Arial"/>
                <w:snapToGrid/>
                <w:kern w:val="0"/>
                <w:sz w:val="16"/>
                <w:szCs w:val="16"/>
                <w:lang w:eastAsia="nl-NL"/>
              </w:rPr>
              <w:t>AangebodenStuk</w:t>
            </w:r>
            <w:r w:rsidRPr="002A4B22">
              <w:rPr>
                <w:snapToGrid/>
                <w:kern w:val="0"/>
                <w:sz w:val="16"/>
                <w:szCs w:val="16"/>
                <w:lang w:eastAsia="nl-NL"/>
              </w:rPr>
              <w:t>/Partij/Gevolmachtigde.</w:t>
            </w:r>
          </w:p>
          <w:p w14:paraId="0EDDA771" w14:textId="77777777" w:rsidR="00BE6340" w:rsidRPr="002A4B22" w:rsidRDefault="00BE6340" w:rsidP="002A4B22">
            <w:pPr>
              <w:autoSpaceDE w:val="0"/>
              <w:autoSpaceDN w:val="0"/>
              <w:adjustRightInd w:val="0"/>
              <w:spacing w:line="240" w:lineRule="auto"/>
              <w:rPr>
                <w:rFonts w:cs="Arial"/>
                <w:kern w:val="0"/>
                <w:sz w:val="16"/>
                <w:szCs w:val="16"/>
              </w:rPr>
            </w:pPr>
            <w:r w:rsidRPr="002A4B22">
              <w:rPr>
                <w:sz w:val="16"/>
                <w:szCs w:val="16"/>
                <w:lang w:val="nl"/>
              </w:rPr>
              <w:t>-de overige mapping is opgenomen in het genoemde tekstblok.</w:t>
            </w:r>
          </w:p>
        </w:tc>
      </w:tr>
      <w:tr w:rsidR="00741213" w:rsidRPr="00123774" w14:paraId="1833E25A" w14:textId="77777777" w:rsidTr="002A4B22">
        <w:trPr>
          <w:trHeight w:val="125"/>
        </w:trPr>
        <w:tc>
          <w:tcPr>
            <w:tcW w:w="2394" w:type="pct"/>
            <w:shd w:val="clear" w:color="auto" w:fill="auto"/>
          </w:tcPr>
          <w:p w14:paraId="47E75BD0" w14:textId="77777777" w:rsidR="00741213" w:rsidRPr="002A4B22" w:rsidRDefault="008174B4" w:rsidP="002A4B22">
            <w:pPr>
              <w:ind w:firstLine="300"/>
              <w:rPr>
                <w:rFonts w:ascii="Times New Roman" w:hAnsi="Times New Roman"/>
                <w:color w:val="339966"/>
              </w:rPr>
            </w:pPr>
            <w:r w:rsidRPr="002A4B22">
              <w:rPr>
                <w:rFonts w:cs="Arial"/>
                <w:sz w:val="20"/>
              </w:rPr>
              <w:fldChar w:fldCharType="begin"/>
            </w:r>
            <w:r w:rsidRPr="002A4B22">
              <w:rPr>
                <w:rFonts w:cs="Arial"/>
                <w:sz w:val="20"/>
              </w:rPr>
              <w:instrText xml:space="preserve">MacroButton Nomacro </w:instrText>
            </w:r>
            <w:r w:rsidRPr="002A4B22">
              <w:rPr>
                <w:rFonts w:cs="Arial"/>
                <w:sz w:val="20"/>
                <w:effect w:val="none"/>
              </w:rPr>
              <w:instrText>§</w:instrText>
            </w:r>
            <w:r w:rsidRPr="002A4B22">
              <w:rPr>
                <w:rFonts w:cs="Arial"/>
                <w:sz w:val="20"/>
              </w:rPr>
              <w:fldChar w:fldCharType="end"/>
            </w:r>
            <w:r w:rsidR="00E92DB7" w:rsidRPr="002A4B22">
              <w:rPr>
                <w:rFonts w:ascii="Times New Roman" w:hAnsi="Times New Roman"/>
              </w:rPr>
              <w:t xml:space="preserve"> </w:t>
            </w:r>
            <w:r w:rsidR="00741213" w:rsidRPr="002A4B22">
              <w:rPr>
                <w:color w:val="800080"/>
              </w:rPr>
              <w:t>a</w:t>
            </w:r>
            <w:r w:rsidR="00CE45CE" w:rsidRPr="002A4B22">
              <w:rPr>
                <w:color w:val="800080"/>
              </w:rPr>
              <w:t>.</w:t>
            </w:r>
            <w:r w:rsidR="00741213" w:rsidRPr="002A4B22">
              <w:rPr>
                <w:rFonts w:ascii="Times New Roman" w:hAnsi="Times New Roman"/>
                <w:color w:val="800080"/>
              </w:rPr>
              <w:t xml:space="preserve"> </w:t>
            </w:r>
            <w:r w:rsidRPr="002A4B22">
              <w:rPr>
                <w:rFonts w:cs="Arial"/>
                <w:sz w:val="20"/>
              </w:rPr>
              <w:fldChar w:fldCharType="begin"/>
            </w:r>
            <w:r w:rsidRPr="002A4B22">
              <w:rPr>
                <w:rFonts w:cs="Arial"/>
                <w:sz w:val="20"/>
              </w:rPr>
              <w:instrText xml:space="preserve">MacroButton Nomacro </w:instrText>
            </w:r>
            <w:r w:rsidRPr="002A4B22">
              <w:rPr>
                <w:rFonts w:cs="Arial"/>
                <w:sz w:val="20"/>
                <w:effect w:val="none"/>
              </w:rPr>
              <w:instrText>§</w:instrText>
            </w:r>
            <w:r w:rsidRPr="002A4B22">
              <w:rPr>
                <w:rFonts w:cs="Arial"/>
                <w:sz w:val="20"/>
              </w:rPr>
              <w:fldChar w:fldCharType="end"/>
            </w:r>
            <w:r w:rsidR="00741213" w:rsidRPr="002A4B22">
              <w:rPr>
                <w:color w:val="339966"/>
                <w:highlight w:val="yellow"/>
              </w:rPr>
              <w:t>TEKSTBLOK PARTIJ NATUURLIJK</w:t>
            </w:r>
            <w:r w:rsidR="00C64197" w:rsidRPr="002A4B22">
              <w:rPr>
                <w:color w:val="339966"/>
                <w:highlight w:val="yellow"/>
              </w:rPr>
              <w:t xml:space="preserve"> PERSOON</w:t>
            </w:r>
            <w:r w:rsidR="005969C8" w:rsidRPr="002A4B22">
              <w:rPr>
                <w:color w:val="339966"/>
                <w:highlight w:val="yellow"/>
              </w:rPr>
              <w:t xml:space="preserve"> </w:t>
            </w:r>
            <w:r w:rsidR="00C64197" w:rsidRPr="002A4B22">
              <w:rPr>
                <w:color w:val="339966"/>
                <w:highlight w:val="yellow"/>
              </w:rPr>
              <w:t>/</w:t>
            </w:r>
            <w:r w:rsidR="005969C8" w:rsidRPr="002A4B22">
              <w:rPr>
                <w:color w:val="339966"/>
                <w:highlight w:val="yellow"/>
              </w:rPr>
              <w:t xml:space="preserve"> </w:t>
            </w:r>
            <w:r w:rsidR="00430AF7" w:rsidRPr="002A4B22">
              <w:rPr>
                <w:color w:val="339966"/>
                <w:highlight w:val="yellow"/>
              </w:rPr>
              <w:t>TEKSTBLOK PARTIJ</w:t>
            </w:r>
            <w:r w:rsidR="00A6747B" w:rsidRPr="002A4B22">
              <w:rPr>
                <w:color w:val="339966"/>
                <w:highlight w:val="yellow"/>
              </w:rPr>
              <w:tab/>
            </w:r>
            <w:r w:rsidR="00A6747B" w:rsidRPr="002A4B22">
              <w:rPr>
                <w:color w:val="339966"/>
                <w:highlight w:val="yellow"/>
              </w:rPr>
              <w:tab/>
            </w:r>
            <w:r w:rsidR="00A6747B" w:rsidRPr="002A4B22">
              <w:rPr>
                <w:color w:val="339966"/>
                <w:highlight w:val="yellow"/>
              </w:rPr>
              <w:tab/>
            </w:r>
            <w:r w:rsidR="00430AF7" w:rsidRPr="002A4B22">
              <w:rPr>
                <w:color w:val="339966"/>
                <w:highlight w:val="yellow"/>
              </w:rPr>
              <w:t xml:space="preserve"> </w:t>
            </w:r>
            <w:r w:rsidR="00741213" w:rsidRPr="002A4B22">
              <w:rPr>
                <w:color w:val="339966"/>
                <w:highlight w:val="yellow"/>
              </w:rPr>
              <w:t>NIET NATUURLIJK PERSOON</w:t>
            </w:r>
            <w:r w:rsidR="000E2D2E" w:rsidRPr="002A4B22">
              <w:rPr>
                <w:rFonts w:cs="Arial"/>
                <w:color w:val="FF0000"/>
              </w:rPr>
              <w:t>;</w:t>
            </w:r>
          </w:p>
          <w:p w14:paraId="11BA1B73" w14:textId="77777777" w:rsidR="00741213" w:rsidRPr="002A4B22" w:rsidRDefault="00741213" w:rsidP="00AF1485">
            <w:pPr>
              <w:rPr>
                <w:rFonts w:cs="Arial"/>
                <w:bCs/>
                <w:color w:val="800080"/>
              </w:rPr>
            </w:pPr>
          </w:p>
        </w:tc>
        <w:tc>
          <w:tcPr>
            <w:tcW w:w="2606" w:type="pct"/>
            <w:shd w:val="clear" w:color="auto" w:fill="auto"/>
          </w:tcPr>
          <w:p w14:paraId="2BBBB8EF" w14:textId="77777777" w:rsidR="00C64197" w:rsidRPr="00286F0E" w:rsidRDefault="00741213" w:rsidP="00286F0E">
            <w:r w:rsidRPr="00286F0E">
              <w:t xml:space="preserve">Verplichte keuze </w:t>
            </w:r>
            <w:r w:rsidR="00C64197" w:rsidRPr="00286F0E">
              <w:t>uit</w:t>
            </w:r>
            <w:r w:rsidR="00395998" w:rsidRPr="00286F0E">
              <w:t xml:space="preserve"> </w:t>
            </w:r>
            <w:r w:rsidR="00A6747B" w:rsidRPr="00286F0E">
              <w:t>2</w:t>
            </w:r>
            <w:r w:rsidRPr="00286F0E">
              <w:t xml:space="preserve"> tekstblokken</w:t>
            </w:r>
            <w:r w:rsidR="00C64197" w:rsidRPr="00286F0E">
              <w:t xml:space="preserve"> met de gegevens van de perso(o)n(en), die tot de partij behoren.</w:t>
            </w:r>
          </w:p>
          <w:p w14:paraId="5BB27E77" w14:textId="77777777" w:rsidR="00900C94" w:rsidRDefault="00C64197" w:rsidP="00AF1485">
            <w:r>
              <w:t>Er moet minimaal één tekstblok ingevuld worden. Er mogen meerdere dezelfde of verschillende tekstblokken na elkaar vermeld worden. Alle combinaties zijn toegestaan</w:t>
            </w:r>
            <w:r w:rsidR="00900C94">
              <w:t xml:space="preserve">.  Zie </w:t>
            </w:r>
            <w:r w:rsidR="00900C94">
              <w:fldChar w:fldCharType="begin"/>
            </w:r>
            <w:r w:rsidR="00900C94">
              <w:instrText xml:space="preserve"> REF TC \h </w:instrText>
            </w:r>
            <w:r w:rsidR="00900C94">
              <w:fldChar w:fldCharType="separate"/>
            </w:r>
            <w:r w:rsidR="00A20509">
              <w:t>[TC]</w:t>
            </w:r>
            <w:r w:rsidR="00900C94">
              <w:fldChar w:fldCharType="end"/>
            </w:r>
            <w:r w:rsidR="00900C94">
              <w:t xml:space="preserve"> voor de nummering van de partijen.</w:t>
            </w:r>
          </w:p>
          <w:p w14:paraId="69AA8CAB" w14:textId="77777777" w:rsidR="00E91932" w:rsidRPr="002A4B22" w:rsidRDefault="00E91932" w:rsidP="00AF1485">
            <w:pPr>
              <w:rPr>
                <w:rFonts w:cs="Arial"/>
                <w:snapToGrid/>
                <w:kern w:val="0"/>
                <w:szCs w:val="18"/>
                <w:lang w:eastAsia="nl-NL"/>
              </w:rPr>
            </w:pPr>
          </w:p>
          <w:p w14:paraId="4EE37C79" w14:textId="77777777" w:rsidR="005608A8" w:rsidRPr="002A4B22" w:rsidRDefault="005608A8" w:rsidP="005608A8">
            <w:pPr>
              <w:rPr>
                <w:szCs w:val="18"/>
                <w:u w:val="single"/>
              </w:rPr>
            </w:pPr>
            <w:r w:rsidRPr="002A4B22">
              <w:rPr>
                <w:szCs w:val="18"/>
                <w:u w:val="single"/>
              </w:rPr>
              <w:t xml:space="preserve">Mapping </w:t>
            </w:r>
            <w:r w:rsidR="00DB7594" w:rsidRPr="002A4B22">
              <w:rPr>
                <w:szCs w:val="18"/>
                <w:u w:val="single"/>
              </w:rPr>
              <w:t>persoon</w:t>
            </w:r>
            <w:r w:rsidRPr="002A4B22">
              <w:rPr>
                <w:szCs w:val="18"/>
                <w:u w:val="single"/>
              </w:rPr>
              <w:t>:</w:t>
            </w:r>
          </w:p>
          <w:p w14:paraId="082B0D92" w14:textId="77777777" w:rsidR="00DB7594" w:rsidRPr="002A4B22" w:rsidRDefault="00DB7594" w:rsidP="002A4B22">
            <w:pPr>
              <w:autoSpaceDE w:val="0"/>
              <w:autoSpaceDN w:val="0"/>
              <w:adjustRightInd w:val="0"/>
              <w:spacing w:line="240" w:lineRule="auto"/>
              <w:rPr>
                <w:sz w:val="16"/>
                <w:szCs w:val="16"/>
                <w:lang w:val="nl"/>
              </w:rPr>
            </w:pPr>
            <w:r w:rsidRPr="002A4B22">
              <w:rPr>
                <w:rFonts w:cs="Arial"/>
                <w:snapToGrid/>
                <w:kern w:val="0"/>
                <w:sz w:val="16"/>
                <w:szCs w:val="16"/>
                <w:lang w:eastAsia="nl-NL"/>
              </w:rPr>
              <w:t>//IMKAD_</w:t>
            </w:r>
            <w:r w:rsidRPr="002A4B22">
              <w:rPr>
                <w:snapToGrid/>
                <w:kern w:val="0"/>
                <w:sz w:val="16"/>
                <w:szCs w:val="16"/>
                <w:lang w:eastAsia="nl-NL"/>
              </w:rPr>
              <w:t>AangebodenStuk</w:t>
            </w:r>
            <w:r w:rsidRPr="002A4B22">
              <w:rPr>
                <w:rFonts w:cs="Arial"/>
                <w:snapToGrid/>
                <w:kern w:val="0"/>
                <w:sz w:val="16"/>
                <w:szCs w:val="16"/>
                <w:lang w:eastAsia="nl-NL"/>
              </w:rPr>
              <w:t>/Partij/IMKAD_Persoon</w:t>
            </w:r>
          </w:p>
          <w:p w14:paraId="76B444D2" w14:textId="77777777" w:rsidR="005608A8" w:rsidRPr="00F04F48" w:rsidRDefault="006C3E37" w:rsidP="002A4B22">
            <w:pPr>
              <w:autoSpaceDE w:val="0"/>
              <w:autoSpaceDN w:val="0"/>
              <w:adjustRightInd w:val="0"/>
              <w:spacing w:line="240" w:lineRule="auto"/>
            </w:pPr>
            <w:r w:rsidRPr="002A4B22">
              <w:rPr>
                <w:sz w:val="16"/>
                <w:szCs w:val="16"/>
                <w:lang w:val="nl"/>
              </w:rPr>
              <w:t>-d</w:t>
            </w:r>
            <w:r w:rsidR="005608A8" w:rsidRPr="002A4B22">
              <w:rPr>
                <w:sz w:val="16"/>
                <w:szCs w:val="16"/>
                <w:lang w:val="nl"/>
              </w:rPr>
              <w:t>e overige mapping is opgenomen in de genoemde tekstblokken.</w:t>
            </w:r>
            <w:r w:rsidR="005608A8">
              <w:tab/>
            </w:r>
          </w:p>
          <w:p w14:paraId="7CC121A0" w14:textId="77777777" w:rsidR="00E74CA5" w:rsidRPr="002A4B22" w:rsidRDefault="00E74CA5" w:rsidP="002A4B22">
            <w:pPr>
              <w:autoSpaceDE w:val="0"/>
              <w:autoSpaceDN w:val="0"/>
              <w:adjustRightInd w:val="0"/>
              <w:spacing w:line="240" w:lineRule="auto"/>
              <w:rPr>
                <w:rFonts w:cs="Arial"/>
                <w:snapToGrid/>
                <w:kern w:val="0"/>
                <w:sz w:val="16"/>
                <w:szCs w:val="16"/>
                <w:lang w:eastAsia="nl-NL"/>
              </w:rPr>
            </w:pPr>
          </w:p>
        </w:tc>
      </w:tr>
      <w:tr w:rsidR="00D80785" w:rsidRPr="00123774" w14:paraId="63EF06C5" w14:textId="77777777" w:rsidTr="002A4B22">
        <w:trPr>
          <w:trHeight w:val="125"/>
        </w:trPr>
        <w:tc>
          <w:tcPr>
            <w:tcW w:w="2394" w:type="pct"/>
            <w:shd w:val="clear" w:color="auto" w:fill="auto"/>
          </w:tcPr>
          <w:p w14:paraId="197F477A" w14:textId="77777777" w:rsidR="00B471F0" w:rsidRPr="00A20509" w:rsidRDefault="00B471F0" w:rsidP="002A4B22">
            <w:pPr>
              <w:ind w:firstLine="300"/>
              <w:rPr>
                <w:rFonts w:cs="Arial"/>
                <w:snapToGrid/>
                <w:color w:val="800080"/>
                <w:kern w:val="0"/>
                <w:sz w:val="20"/>
                <w:highlight w:val="darkYellow"/>
                <w:lang w:eastAsia="nl-NL"/>
              </w:rPr>
            </w:pPr>
            <w:r w:rsidRPr="00A20509">
              <w:rPr>
                <w:rFonts w:cs="Arial"/>
                <w:snapToGrid/>
                <w:color w:val="800080"/>
                <w:kern w:val="0"/>
                <w:sz w:val="20"/>
                <w:highlight w:val="darkYellow"/>
                <w:lang w:eastAsia="nl-NL"/>
              </w:rPr>
              <w:t>KEU</w:t>
            </w:r>
            <w:r w:rsidR="00EC51F1" w:rsidRPr="00EC51F1">
              <w:rPr>
                <w:rFonts w:cs="Arial"/>
                <w:snapToGrid/>
                <w:color w:val="800080"/>
                <w:kern w:val="0"/>
                <w:sz w:val="20"/>
                <w:highlight w:val="darkYellow"/>
                <w:lang w:eastAsia="nl-NL"/>
              </w:rPr>
              <w:t>ZEBLOK PARTIJNAMEN HYPOTHEEKAKT</w:t>
            </w:r>
            <w:r w:rsidRPr="00A20509">
              <w:rPr>
                <w:rFonts w:cs="Arial"/>
                <w:snapToGrid/>
                <w:color w:val="800080"/>
                <w:kern w:val="0"/>
                <w:sz w:val="20"/>
                <w:highlight w:val="darkYellow"/>
                <w:lang w:eastAsia="nl-NL"/>
              </w:rPr>
              <w:t>E</w:t>
            </w:r>
          </w:p>
          <w:p w14:paraId="42E5D050" w14:textId="3E0FE357" w:rsidR="00D80785" w:rsidRPr="002A4B22" w:rsidRDefault="00D80785" w:rsidP="002A4B22">
            <w:pPr>
              <w:ind w:firstLine="300"/>
              <w:rPr>
                <w:rFonts w:cs="Arial"/>
                <w:color w:val="800080"/>
                <w:szCs w:val="18"/>
              </w:rPr>
            </w:pPr>
          </w:p>
        </w:tc>
        <w:tc>
          <w:tcPr>
            <w:tcW w:w="2606" w:type="pct"/>
            <w:shd w:val="clear" w:color="auto" w:fill="auto"/>
          </w:tcPr>
          <w:p w14:paraId="172790E9" w14:textId="3E147D1C" w:rsidR="009E15EA" w:rsidRPr="002A4B22" w:rsidRDefault="000F6D2F" w:rsidP="002A4B22">
            <w:pPr>
              <w:autoSpaceDE w:val="0"/>
              <w:autoSpaceDN w:val="0"/>
              <w:adjustRightInd w:val="0"/>
              <w:spacing w:line="240" w:lineRule="auto"/>
              <w:rPr>
                <w:sz w:val="16"/>
                <w:szCs w:val="16"/>
              </w:rPr>
            </w:pPr>
            <w:r>
              <w:rPr>
                <w:szCs w:val="18"/>
              </w:rPr>
              <w:t xml:space="preserve">Zie paragraaf </w:t>
            </w:r>
            <w:r>
              <w:rPr>
                <w:szCs w:val="18"/>
              </w:rPr>
              <w:fldChar w:fldCharType="begin"/>
            </w:r>
            <w:r>
              <w:rPr>
                <w:szCs w:val="18"/>
              </w:rPr>
              <w:instrText xml:space="preserve"> REF _Ref454549849 \r \h </w:instrText>
            </w:r>
            <w:r>
              <w:rPr>
                <w:szCs w:val="18"/>
              </w:rPr>
            </w:r>
            <w:r>
              <w:rPr>
                <w:szCs w:val="18"/>
              </w:rPr>
              <w:fldChar w:fldCharType="separate"/>
            </w:r>
            <w:r w:rsidR="00A20509">
              <w:rPr>
                <w:szCs w:val="18"/>
              </w:rPr>
              <w:t>2.5</w:t>
            </w:r>
            <w:r>
              <w:rPr>
                <w:szCs w:val="18"/>
              </w:rPr>
              <w:fldChar w:fldCharType="end"/>
            </w:r>
            <w:r>
              <w:rPr>
                <w:szCs w:val="18"/>
              </w:rPr>
              <w:t xml:space="preserve"> </w:t>
            </w:r>
            <w:r>
              <w:rPr>
                <w:szCs w:val="18"/>
              </w:rPr>
              <w:fldChar w:fldCharType="begin"/>
            </w:r>
            <w:r>
              <w:rPr>
                <w:szCs w:val="18"/>
              </w:rPr>
              <w:instrText xml:space="preserve"> REF _Ref454549849 \h </w:instrText>
            </w:r>
            <w:r>
              <w:rPr>
                <w:szCs w:val="18"/>
              </w:rPr>
            </w:r>
            <w:r>
              <w:rPr>
                <w:szCs w:val="18"/>
              </w:rPr>
              <w:fldChar w:fldCharType="separate"/>
            </w:r>
            <w:r w:rsidR="00A20509" w:rsidRPr="00EC51F1">
              <w:rPr>
                <w:lang w:val="en-US"/>
              </w:rPr>
              <w:t>K</w:t>
            </w:r>
            <w:r w:rsidR="00A20509">
              <w:rPr>
                <w:lang w:val="en-US"/>
              </w:rPr>
              <w:t>euzeblok P</w:t>
            </w:r>
            <w:r w:rsidR="00A20509" w:rsidRPr="00EC51F1">
              <w:rPr>
                <w:lang w:val="en-US"/>
              </w:rPr>
              <w:t>ar</w:t>
            </w:r>
            <w:r w:rsidR="00A20509">
              <w:rPr>
                <w:lang w:val="en-US"/>
              </w:rPr>
              <w:t>tijnamen H</w:t>
            </w:r>
            <w:r w:rsidR="00A20509" w:rsidRPr="00EC51F1">
              <w:rPr>
                <w:lang w:val="en-US"/>
              </w:rPr>
              <w:t>ypotheekakte</w:t>
            </w:r>
            <w:r>
              <w:rPr>
                <w:szCs w:val="18"/>
              </w:rPr>
              <w:fldChar w:fldCharType="end"/>
            </w:r>
            <w:r>
              <w:rPr>
                <w:szCs w:val="18"/>
              </w:rPr>
              <w:t>.</w:t>
            </w:r>
          </w:p>
        </w:tc>
      </w:tr>
    </w:tbl>
    <w:p w14:paraId="63E3A262" w14:textId="77777777" w:rsidR="00C15CF7" w:rsidRDefault="00C15CF7" w:rsidP="00D80785">
      <w:pPr>
        <w:tabs>
          <w:tab w:val="left" w:pos="6771"/>
        </w:tabs>
        <w:rPr>
          <w:color w:val="FF0000"/>
          <w:szCs w:val="18"/>
        </w:rPr>
      </w:pPr>
    </w:p>
    <w:p w14:paraId="2ED97C3E" w14:textId="146826D2" w:rsidR="00C15CF7" w:rsidRDefault="00C15CF7" w:rsidP="00C15CF7">
      <w:pPr>
        <w:pStyle w:val="Kop3"/>
      </w:pPr>
      <w:bookmarkStart w:id="42" w:name="_Ref412026922"/>
      <w:bookmarkStart w:id="43" w:name="_Ref412026928"/>
      <w:bookmarkStart w:id="44" w:name="_Ref412026932"/>
      <w:bookmarkStart w:id="45" w:name="_Ref412026938"/>
      <w:bookmarkStart w:id="46" w:name="_Toc454288168"/>
      <w:r>
        <w:t>Afsluiting partijen</w:t>
      </w:r>
      <w:bookmarkEnd w:id="42"/>
      <w:bookmarkEnd w:id="43"/>
      <w:bookmarkEnd w:id="44"/>
      <w:bookmarkEnd w:id="45"/>
      <w:bookmarkEnd w:id="46"/>
    </w:p>
    <w:p w14:paraId="68802CEA" w14:textId="77777777" w:rsidR="00C15CF7" w:rsidRPr="004D42E8" w:rsidRDefault="00C15CF7" w:rsidP="00D80785">
      <w:pPr>
        <w:tabs>
          <w:tab w:val="left" w:pos="6771"/>
        </w:tabs>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D80785" w:rsidRPr="00123774" w14:paraId="6EAD6C37" w14:textId="77777777" w:rsidTr="002A4B22">
        <w:trPr>
          <w:trHeight w:val="125"/>
        </w:trPr>
        <w:tc>
          <w:tcPr>
            <w:tcW w:w="2394" w:type="pct"/>
            <w:shd w:val="clear" w:color="auto" w:fill="auto"/>
          </w:tcPr>
          <w:p w14:paraId="1847F769" w14:textId="77777777" w:rsidR="00D80785" w:rsidRPr="002A4B22" w:rsidRDefault="00D80785" w:rsidP="002A4B22">
            <w:pPr>
              <w:tabs>
                <w:tab w:val="left" w:pos="-1440"/>
                <w:tab w:val="left" w:pos="-720"/>
              </w:tabs>
              <w:suppressAutoHyphens/>
              <w:ind w:right="96"/>
              <w:rPr>
                <w:color w:val="FF0000"/>
                <w:szCs w:val="18"/>
              </w:rPr>
            </w:pPr>
            <w:r w:rsidRPr="002A4B22">
              <w:rPr>
                <w:color w:val="FF0000"/>
                <w:szCs w:val="18"/>
              </w:rPr>
              <w:t>Van het bestaan van de aan de comparant</w:t>
            </w:r>
            <w:r w:rsidRPr="002A4B22">
              <w:rPr>
                <w:color w:val="800080"/>
                <w:szCs w:val="18"/>
              </w:rPr>
              <w:t>e</w:t>
            </w:r>
            <w:r w:rsidRPr="002A4B22">
              <w:rPr>
                <w:color w:val="FF0000"/>
                <w:szCs w:val="18"/>
              </w:rPr>
              <w:t xml:space="preserve"> onder 1 genoemd verleende volmacht is mij, notaris, genoegzaam gebleken.</w:t>
            </w:r>
            <w:r w:rsidRPr="002A4B22">
              <w:rPr>
                <w:rFonts w:cs="Arial"/>
                <w:color w:val="FF0000"/>
                <w:szCs w:val="18"/>
              </w:rPr>
              <w:t xml:space="preserve"> </w:t>
            </w:r>
          </w:p>
        </w:tc>
        <w:tc>
          <w:tcPr>
            <w:tcW w:w="2606" w:type="pct"/>
            <w:shd w:val="clear" w:color="auto" w:fill="auto"/>
          </w:tcPr>
          <w:p w14:paraId="1BEB27ED" w14:textId="77777777" w:rsidR="00D80785" w:rsidRPr="004D42E8" w:rsidRDefault="00D80785" w:rsidP="00D80785">
            <w:r w:rsidRPr="004D42E8">
              <w:t xml:space="preserve">Vaste tekst met </w:t>
            </w:r>
            <w:r w:rsidR="00DC2B12">
              <w:t xml:space="preserve">afleidbare </w:t>
            </w:r>
            <w:r w:rsidRPr="004D42E8">
              <w:t>keuze:</w:t>
            </w:r>
          </w:p>
          <w:p w14:paraId="27676C17" w14:textId="77777777" w:rsidR="00D80785" w:rsidRDefault="00D80785" w:rsidP="002A4B22">
            <w:pPr>
              <w:numPr>
                <w:ilvl w:val="0"/>
                <w:numId w:val="6"/>
              </w:numPr>
            </w:pPr>
            <w:r w:rsidRPr="004D42E8">
              <w:t>‘</w:t>
            </w:r>
            <w:r w:rsidRPr="002A4B22">
              <w:rPr>
                <w:color w:val="800080"/>
              </w:rPr>
              <w:t>e</w:t>
            </w:r>
            <w:r w:rsidRPr="004D42E8">
              <w:t xml:space="preserve">’ achter </w:t>
            </w:r>
            <w:r w:rsidRPr="002A4B22">
              <w:rPr>
                <w:color w:val="FF0000"/>
              </w:rPr>
              <w:t>comparant</w:t>
            </w:r>
            <w:r w:rsidRPr="004D42E8">
              <w:t xml:space="preserve"> wordt </w:t>
            </w:r>
            <w:r w:rsidR="00DC2B12">
              <w:t>getoond</w:t>
            </w:r>
            <w:r w:rsidRPr="004D42E8">
              <w:t xml:space="preserve"> als</w:t>
            </w:r>
            <w:r>
              <w:t xml:space="preserve"> de gevolmachtigde van de geldgever-partij </w:t>
            </w:r>
            <w:r w:rsidRPr="004D42E8">
              <w:t>vrouwelijk is</w:t>
            </w:r>
            <w:r>
              <w:t>.</w:t>
            </w:r>
          </w:p>
          <w:p w14:paraId="45AA82A6" w14:textId="77777777" w:rsidR="00A17517" w:rsidRDefault="00A17517" w:rsidP="00A17517"/>
          <w:p w14:paraId="39630168" w14:textId="77777777" w:rsidR="00057A9E" w:rsidRDefault="00057A9E" w:rsidP="00A17517">
            <w:r>
              <w:t>Nb. de geldgever partij onder 1 wordt altijd vertegenwoordigd door precies één gevolmachtigde daarom is er geen meervoudsvorm van comparant(e) mogelijk gemaakt ondanks dat dit wel kan voorkomen in tekstblok Gevolmachtigde.</w:t>
            </w:r>
          </w:p>
          <w:p w14:paraId="2639CA39" w14:textId="77777777" w:rsidR="00057A9E" w:rsidRDefault="00057A9E" w:rsidP="00A17517"/>
          <w:p w14:paraId="120FC593" w14:textId="77777777" w:rsidR="00A17517" w:rsidRPr="002A4B22" w:rsidRDefault="00A17517" w:rsidP="002A4B22">
            <w:pPr>
              <w:autoSpaceDE w:val="0"/>
              <w:autoSpaceDN w:val="0"/>
              <w:adjustRightInd w:val="0"/>
              <w:spacing w:line="240" w:lineRule="auto"/>
              <w:rPr>
                <w:snapToGrid/>
                <w:kern w:val="0"/>
                <w:sz w:val="16"/>
                <w:szCs w:val="16"/>
                <w:lang w:eastAsia="nl-NL"/>
              </w:rPr>
            </w:pPr>
            <w:r w:rsidRPr="002A4B22">
              <w:rPr>
                <w:snapToGrid/>
                <w:kern w:val="0"/>
                <w:u w:val="single"/>
                <w:lang w:eastAsia="nl-NL"/>
              </w:rPr>
              <w:t>Mapping geslacht gevolmachtigde geldgever partij:</w:t>
            </w:r>
          </w:p>
          <w:p w14:paraId="021B5C37" w14:textId="77777777" w:rsidR="00057A9E" w:rsidRPr="002A4B22" w:rsidRDefault="00A17517" w:rsidP="002A4B22">
            <w:pPr>
              <w:autoSpaceDE w:val="0"/>
              <w:autoSpaceDN w:val="0"/>
              <w:adjustRightInd w:val="0"/>
              <w:spacing w:line="240" w:lineRule="auto"/>
              <w:rPr>
                <w:snapToGrid/>
                <w:kern w:val="0"/>
                <w:sz w:val="16"/>
                <w:szCs w:val="16"/>
                <w:lang w:eastAsia="nl-NL"/>
              </w:rPr>
            </w:pPr>
            <w:r w:rsidRPr="002A4B22">
              <w:rPr>
                <w:snapToGrid/>
                <w:kern w:val="0"/>
                <w:sz w:val="16"/>
                <w:szCs w:val="16"/>
                <w:lang w:eastAsia="nl-NL"/>
              </w:rPr>
              <w:t>//IMKAD_</w:t>
            </w:r>
            <w:r w:rsidRPr="002A4B22">
              <w:rPr>
                <w:rFonts w:cs="Arial"/>
                <w:snapToGrid/>
                <w:kern w:val="0"/>
                <w:sz w:val="16"/>
                <w:szCs w:val="16"/>
                <w:lang w:eastAsia="nl-NL"/>
              </w:rPr>
              <w:t>AangebodenStuk</w:t>
            </w:r>
            <w:r w:rsidRPr="002A4B22">
              <w:rPr>
                <w:snapToGrid/>
                <w:kern w:val="0"/>
                <w:sz w:val="16"/>
                <w:szCs w:val="16"/>
                <w:lang w:eastAsia="nl-NL"/>
              </w:rPr>
              <w:t>/Partij[id geldgever-partij]/Gevolmachtigde/gegevens/persoonGegevens</w:t>
            </w:r>
            <w:r w:rsidR="007E337C" w:rsidRPr="002A4B22">
              <w:rPr>
                <w:snapToGrid/>
                <w:kern w:val="0"/>
                <w:sz w:val="16"/>
                <w:szCs w:val="16"/>
                <w:lang w:eastAsia="nl-NL"/>
              </w:rPr>
              <w:t xml:space="preserve"> </w:t>
            </w:r>
            <w:r w:rsidR="007E337C" w:rsidRPr="002A4B22">
              <w:rPr>
                <w:snapToGrid/>
                <w:kern w:val="0"/>
                <w:sz w:val="16"/>
                <w:szCs w:val="16"/>
                <w:lang w:eastAsia="nl-NL"/>
              </w:rPr>
              <w:tab/>
            </w:r>
            <w:r w:rsidRPr="002A4B22">
              <w:rPr>
                <w:snapToGrid/>
                <w:kern w:val="0"/>
                <w:sz w:val="16"/>
                <w:szCs w:val="16"/>
                <w:lang w:eastAsia="nl-NL"/>
              </w:rPr>
              <w:t>/geslacht</w:t>
            </w:r>
          </w:p>
        </w:tc>
      </w:tr>
      <w:tr w:rsidR="00864FC2" w:rsidRPr="00123774" w14:paraId="68E26727" w14:textId="77777777" w:rsidTr="002A4B22">
        <w:trPr>
          <w:trHeight w:val="125"/>
        </w:trPr>
        <w:tc>
          <w:tcPr>
            <w:tcW w:w="2394" w:type="pct"/>
            <w:shd w:val="clear" w:color="auto" w:fill="auto"/>
          </w:tcPr>
          <w:p w14:paraId="0E1D69B4" w14:textId="4DD761D4" w:rsidR="00864FC2" w:rsidRPr="002A4B22" w:rsidRDefault="00864FC2" w:rsidP="000605C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rPr>
            </w:pPr>
            <w:r w:rsidRPr="002A4B22">
              <w:rPr>
                <w:rFonts w:cs="Arial"/>
                <w:color w:val="FF0000"/>
                <w:szCs w:val="18"/>
              </w:rPr>
              <w:lastRenderedPageBreak/>
              <w:t xml:space="preserve">De comparanten verklaren dat hypotheekgever en geldgever zijn overeengekomen dat door hypotheekgever ten behoeve van geldgever tot zekerheid als in deze akte omschreven het recht van hypotheek en pandrecht zal worden gevestigd op de in deze akte en na te melden Algemene Voorwaarden omschreven goederen. Deze overeenkomst blijkt uit een aan deze akte </w:t>
            </w:r>
            <w:r w:rsidRPr="002A4B22">
              <w:rPr>
                <w:rFonts w:cs="Arial"/>
                <w:color w:val="339966"/>
                <w:szCs w:val="18"/>
              </w:rPr>
              <w:t>te</w:t>
            </w:r>
            <w:r w:rsidRPr="002A4B22">
              <w:rPr>
                <w:rFonts w:cs="Arial"/>
                <w:color w:val="FF0000"/>
                <w:szCs w:val="18"/>
              </w:rPr>
              <w:t xml:space="preserve"> </w:t>
            </w:r>
            <w:r w:rsidRPr="002A4B22">
              <w:rPr>
                <w:rFonts w:cs="Arial"/>
                <w:color w:val="339966"/>
                <w:szCs w:val="18"/>
              </w:rPr>
              <w:t>hechten/gehechte</w:t>
            </w:r>
            <w:r w:rsidRPr="002A4B22">
              <w:rPr>
                <w:rFonts w:cs="Arial"/>
                <w:color w:val="FF0000"/>
                <w:szCs w:val="18"/>
              </w:rPr>
              <w:t xml:space="preserve">, door hypotheekgever geaccepteerde, </w:t>
            </w:r>
            <w:r w:rsidR="000605CD">
              <w:rPr>
                <w:rFonts w:cs="Arial"/>
                <w:color w:val="FF0000"/>
                <w:szCs w:val="18"/>
              </w:rPr>
              <w:t>bindend aanbod</w:t>
            </w:r>
            <w:r w:rsidR="000605CD" w:rsidRPr="002A4B22">
              <w:rPr>
                <w:rFonts w:cs="Arial"/>
                <w:color w:val="FF0000"/>
                <w:szCs w:val="18"/>
              </w:rPr>
              <w:t xml:space="preserve"> </w:t>
            </w:r>
            <w:r w:rsidRPr="002A4B22">
              <w:rPr>
                <w:rFonts w:cs="Arial"/>
                <w:color w:val="FF0000"/>
                <w:szCs w:val="18"/>
              </w:rPr>
              <w:t>ter uitvoering waarvan het navolgende is overeengekomen:</w:t>
            </w:r>
          </w:p>
        </w:tc>
        <w:tc>
          <w:tcPr>
            <w:tcW w:w="2606" w:type="pct"/>
            <w:shd w:val="clear" w:color="auto" w:fill="auto"/>
          </w:tcPr>
          <w:p w14:paraId="196CE234" w14:textId="77777777" w:rsidR="00864FC2" w:rsidRDefault="00864FC2" w:rsidP="00D85E42">
            <w:r w:rsidRPr="000974F6">
              <w:t xml:space="preserve">Vaste tekst, </w:t>
            </w:r>
            <w:r w:rsidR="00A862F6">
              <w:t>met gebruikerskeuze tussen tonen</w:t>
            </w:r>
            <w:r>
              <w:t xml:space="preserve"> </w:t>
            </w:r>
            <w:r w:rsidRPr="002A4B22">
              <w:rPr>
                <w:color w:val="339966"/>
              </w:rPr>
              <w:t>te hechten</w:t>
            </w:r>
            <w:r>
              <w:t xml:space="preserve"> </w:t>
            </w:r>
            <w:r w:rsidR="00A862F6">
              <w:t>en</w:t>
            </w:r>
            <w:r>
              <w:t xml:space="preserve"> </w:t>
            </w:r>
            <w:r w:rsidRPr="002A4B22">
              <w:rPr>
                <w:color w:val="339966"/>
              </w:rPr>
              <w:t>gehechte.</w:t>
            </w:r>
          </w:p>
          <w:p w14:paraId="012EA722" w14:textId="77777777" w:rsidR="00864FC2" w:rsidRDefault="00864FC2" w:rsidP="00D85E42"/>
          <w:p w14:paraId="75CE6657" w14:textId="77777777" w:rsidR="00864FC2" w:rsidRPr="002A4B22" w:rsidRDefault="00864FC2" w:rsidP="002A4B22">
            <w:pPr>
              <w:keepNext/>
              <w:rPr>
                <w:szCs w:val="18"/>
                <w:u w:val="single"/>
              </w:rPr>
            </w:pPr>
            <w:r w:rsidRPr="002A4B22">
              <w:rPr>
                <w:szCs w:val="18"/>
                <w:u w:val="single"/>
              </w:rPr>
              <w:t>Mapping</w:t>
            </w:r>
            <w:r w:rsidR="00A862F6" w:rsidRPr="002A4B22">
              <w:rPr>
                <w:szCs w:val="18"/>
                <w:u w:val="single"/>
              </w:rPr>
              <w:t xml:space="preserve"> te hechten/gehechte</w:t>
            </w:r>
            <w:r w:rsidRPr="002A4B22">
              <w:rPr>
                <w:szCs w:val="18"/>
                <w:u w:val="single"/>
              </w:rPr>
              <w:t>:</w:t>
            </w:r>
          </w:p>
          <w:p w14:paraId="0A391125" w14:textId="77777777" w:rsidR="00864FC2" w:rsidRPr="002A4B22" w:rsidRDefault="00864FC2" w:rsidP="002A4B22">
            <w:pPr>
              <w:keepNext/>
              <w:spacing w:line="240" w:lineRule="auto"/>
              <w:rPr>
                <w:sz w:val="16"/>
                <w:szCs w:val="16"/>
              </w:rPr>
            </w:pPr>
            <w:r w:rsidRPr="002A4B22">
              <w:rPr>
                <w:sz w:val="16"/>
                <w:szCs w:val="16"/>
              </w:rPr>
              <w:t>//IMKAD_AangebodenStuk/tia_TekstKeuze/</w:t>
            </w:r>
          </w:p>
          <w:p w14:paraId="4A5368EB" w14:textId="77777777" w:rsidR="00864FC2" w:rsidRPr="002A4B22" w:rsidRDefault="00864FC2" w:rsidP="002A4B22">
            <w:pPr>
              <w:keepNext/>
              <w:spacing w:line="240" w:lineRule="auto"/>
              <w:ind w:left="227"/>
              <w:rPr>
                <w:sz w:val="16"/>
                <w:szCs w:val="16"/>
              </w:rPr>
            </w:pPr>
            <w:r w:rsidRPr="002A4B22">
              <w:rPr>
                <w:sz w:val="16"/>
                <w:szCs w:val="16"/>
              </w:rPr>
              <w:tab/>
              <w:t>./tagNaam(k_Hechten)</w:t>
            </w:r>
          </w:p>
          <w:p w14:paraId="7CECED36" w14:textId="77777777" w:rsidR="00864FC2" w:rsidRPr="002A4B22" w:rsidRDefault="00864FC2" w:rsidP="002A4B22">
            <w:pPr>
              <w:keepNext/>
              <w:autoSpaceDE w:val="0"/>
              <w:autoSpaceDN w:val="0"/>
              <w:adjustRightInd w:val="0"/>
              <w:spacing w:line="240" w:lineRule="auto"/>
              <w:ind w:left="227"/>
              <w:rPr>
                <w:sz w:val="16"/>
                <w:szCs w:val="16"/>
              </w:rPr>
            </w:pPr>
            <w:r w:rsidRPr="002A4B22">
              <w:rPr>
                <w:sz w:val="16"/>
                <w:szCs w:val="16"/>
              </w:rPr>
              <w:tab/>
              <w:t>./tekst (‘te hechten’ of</w:t>
            </w:r>
            <w:r w:rsidR="00A862F6" w:rsidRPr="002A4B22">
              <w:rPr>
                <w:sz w:val="16"/>
                <w:szCs w:val="16"/>
              </w:rPr>
              <w:t xml:space="preserve"> ‘</w:t>
            </w:r>
            <w:r w:rsidRPr="002A4B22">
              <w:rPr>
                <w:sz w:val="16"/>
                <w:szCs w:val="16"/>
              </w:rPr>
              <w:t>gehechte’)</w:t>
            </w:r>
          </w:p>
          <w:p w14:paraId="28553BC3" w14:textId="77777777" w:rsidR="00864FC2" w:rsidRPr="002A4B22" w:rsidRDefault="00864FC2" w:rsidP="002A4B22">
            <w:pPr>
              <w:keepNext/>
              <w:autoSpaceDE w:val="0"/>
              <w:autoSpaceDN w:val="0"/>
              <w:adjustRightInd w:val="0"/>
              <w:spacing w:line="240" w:lineRule="auto"/>
              <w:ind w:left="227"/>
              <w:rPr>
                <w:i/>
                <w:sz w:val="16"/>
                <w:szCs w:val="16"/>
              </w:rPr>
            </w:pPr>
          </w:p>
        </w:tc>
      </w:tr>
    </w:tbl>
    <w:p w14:paraId="509C2FAA" w14:textId="77777777" w:rsidR="00715320" w:rsidRPr="00123774" w:rsidRDefault="00715320" w:rsidP="00715320"/>
    <w:p w14:paraId="12DD6733" w14:textId="77777777" w:rsidR="00301055" w:rsidRPr="00794F7E" w:rsidRDefault="00301055" w:rsidP="00301055"/>
    <w:p w14:paraId="52CCCC38" w14:textId="77777777" w:rsidR="000F6D2F" w:rsidRPr="00EC51F1" w:rsidRDefault="000F6D2F" w:rsidP="000F6D2F">
      <w:pPr>
        <w:pStyle w:val="Kop2"/>
        <w:pageBreakBefore/>
        <w:numPr>
          <w:ilvl w:val="1"/>
          <w:numId w:val="1"/>
        </w:numPr>
        <w:rPr>
          <w:lang w:val="en-US"/>
        </w:rPr>
      </w:pPr>
      <w:bookmarkStart w:id="47" w:name="_Toc454288169"/>
      <w:bookmarkStart w:id="48" w:name="_Ref454549849"/>
      <w:r w:rsidRPr="00EC51F1">
        <w:rPr>
          <w:lang w:val="en-US"/>
        </w:rPr>
        <w:lastRenderedPageBreak/>
        <w:t>K</w:t>
      </w:r>
      <w:r w:rsidR="00EC51F1">
        <w:rPr>
          <w:lang w:val="en-US"/>
        </w:rPr>
        <w:t>euzeblok P</w:t>
      </w:r>
      <w:r w:rsidRPr="00EC51F1">
        <w:rPr>
          <w:lang w:val="en-US"/>
        </w:rPr>
        <w:t>ar</w:t>
      </w:r>
      <w:r w:rsidR="00EC51F1">
        <w:rPr>
          <w:lang w:val="en-US"/>
        </w:rPr>
        <w:t>tijnamen H</w:t>
      </w:r>
      <w:r w:rsidRPr="00EC51F1">
        <w:rPr>
          <w:lang w:val="en-US"/>
        </w:rPr>
        <w:t>ypotheekakte</w:t>
      </w:r>
      <w:bookmarkEnd w:id="48"/>
    </w:p>
    <w:p w14:paraId="15C35F22" w14:textId="77777777" w:rsidR="000F6D2F" w:rsidRPr="00506FDC" w:rsidRDefault="000F6D2F" w:rsidP="000F6D2F"/>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4A7A56" w:rsidRPr="004B1F47" w14:paraId="1AC58263" w14:textId="77777777" w:rsidTr="004A7A56">
        <w:tc>
          <w:tcPr>
            <w:tcW w:w="2282" w:type="pct"/>
            <w:shd w:val="clear" w:color="auto" w:fill="auto"/>
          </w:tcPr>
          <w:p w14:paraId="03254637" w14:textId="77777777" w:rsidR="000F6D2F" w:rsidRPr="004A7A56" w:rsidRDefault="000F6D2F" w:rsidP="004A7A56">
            <w:pPr>
              <w:tabs>
                <w:tab w:val="left" w:pos="-1440"/>
                <w:tab w:val="left" w:pos="-720"/>
                <w:tab w:val="left" w:pos="425"/>
              </w:tabs>
              <w:suppressAutoHyphens/>
              <w:rPr>
                <w:color w:val="FF0000"/>
              </w:rPr>
            </w:pPr>
            <w:r w:rsidRPr="004A7A56">
              <w:rPr>
                <w:rFonts w:cs="Arial"/>
                <w:color w:val="339966"/>
                <w:sz w:val="20"/>
              </w:rPr>
              <w:t>hierna</w:t>
            </w:r>
            <w:r w:rsidRPr="004A7A56">
              <w:rPr>
                <w:rFonts w:cs="Arial"/>
                <w:color w:val="FF0000"/>
                <w:sz w:val="20"/>
              </w:rPr>
              <w:t xml:space="preserve"> </w:t>
            </w:r>
            <w:r w:rsidRPr="004A7A56">
              <w:rPr>
                <w:rFonts w:cs="Arial"/>
                <w:color w:val="800080"/>
                <w:sz w:val="20"/>
              </w:rPr>
              <w:t>zowel tezamen als ieder afzonderlijk</w:t>
            </w:r>
            <w:r w:rsidRPr="004A7A56">
              <w:rPr>
                <w:rFonts w:cs="Arial"/>
                <w:color w:val="FF0000"/>
                <w:sz w:val="20"/>
              </w:rPr>
              <w:t xml:space="preserve"> </w:t>
            </w:r>
            <w:r w:rsidRPr="004A7A56">
              <w:rPr>
                <w:rFonts w:cs="Arial"/>
                <w:color w:val="339966"/>
                <w:sz w:val="20"/>
              </w:rPr>
              <w:t>ook te noemen:</w:t>
            </w:r>
            <w:r w:rsidRPr="004A7A56">
              <w:rPr>
                <w:rFonts w:cs="Arial"/>
                <w:color w:val="008000"/>
                <w:sz w:val="20"/>
              </w:rPr>
              <w:t xml:space="preserve"> </w:t>
            </w:r>
            <w:r w:rsidRPr="004A7A56">
              <w:rPr>
                <w:rFonts w:cs="Arial"/>
                <w:color w:val="66FFFF"/>
                <w:sz w:val="20"/>
              </w:rPr>
              <w:t>‘</w:t>
            </w:r>
            <w:r w:rsidRPr="004A7A56">
              <w:rPr>
                <w:rFonts w:cs="Arial"/>
                <w:color w:val="00FFFF"/>
                <w:sz w:val="20"/>
              </w:rPr>
              <w:t>geldnemer of hypotheekgever’</w:t>
            </w:r>
            <w:r w:rsidR="005079CE">
              <w:rPr>
                <w:rFonts w:cs="Arial"/>
                <w:color w:val="00FFFF"/>
                <w:sz w:val="20"/>
              </w:rPr>
              <w:t xml:space="preserve">. </w:t>
            </w:r>
            <w:r w:rsidRPr="004A7A56">
              <w:rPr>
                <w:rFonts w:cs="Arial"/>
                <w:color w:val="00FFFF"/>
                <w:sz w:val="20"/>
              </w:rPr>
              <w:t xml:space="preserve"> </w:t>
            </w:r>
            <w:r w:rsidRPr="004A7A56">
              <w:rPr>
                <w:rFonts w:cs="Arial"/>
                <w:color w:val="339966"/>
                <w:sz w:val="20"/>
              </w:rPr>
              <w:t>/</w:t>
            </w:r>
            <w:r w:rsidRPr="004A7A56">
              <w:rPr>
                <w:rFonts w:cs="Arial"/>
                <w:color w:val="008000"/>
                <w:sz w:val="20"/>
              </w:rPr>
              <w:t xml:space="preserve"> </w:t>
            </w:r>
            <w:r w:rsidRPr="004A7A56">
              <w:rPr>
                <w:rFonts w:cs="Arial"/>
                <w:sz w:val="20"/>
                <w:lang w:val="en-US"/>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lang w:val="en-US"/>
              </w:rPr>
              <w:fldChar w:fldCharType="end"/>
            </w:r>
            <w:r w:rsidRPr="004A7A56">
              <w:rPr>
                <w:rFonts w:cs="Arial"/>
                <w:color w:val="00FFFF"/>
                <w:sz w:val="20"/>
              </w:rPr>
              <w:t>de verschenen</w:t>
            </w:r>
            <w:r w:rsidRPr="004A7A56">
              <w:rPr>
                <w:rFonts w:cs="Arial"/>
                <w:color w:val="008000"/>
                <w:sz w:val="20"/>
              </w:rPr>
              <w:t xml:space="preserve"> </w:t>
            </w:r>
            <w:r w:rsidRPr="004A7A56">
              <w:rPr>
                <w:rFonts w:cs="Arial"/>
                <w:sz w:val="20"/>
                <w:lang w:val="en-US"/>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lang w:val="en-US"/>
              </w:rPr>
              <w:fldChar w:fldCharType="end"/>
            </w:r>
            <w:r w:rsidRPr="004A7A56">
              <w:rPr>
                <w:rFonts w:cs="Arial"/>
                <w:color w:val="00FFFF"/>
                <w:sz w:val="20"/>
              </w:rPr>
              <w:t>persoon/personen</w:t>
            </w:r>
            <w:r w:rsidRPr="004A7A56">
              <w:rPr>
                <w:rFonts w:cs="Arial"/>
                <w:sz w:val="20"/>
                <w:lang w:val="en-US"/>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lang w:val="en-US"/>
              </w:rPr>
              <w:fldChar w:fldCharType="end"/>
            </w:r>
            <w:r w:rsidRPr="004A7A56">
              <w:rPr>
                <w:rFonts w:cs="Arial"/>
                <w:color w:val="00FFFF"/>
                <w:sz w:val="20"/>
              </w:rPr>
              <w:t xml:space="preserve"> sub</w:t>
            </w:r>
            <w:r w:rsidRPr="004A7A56">
              <w:rPr>
                <w:rFonts w:cs="Arial"/>
                <w:color w:val="008000"/>
                <w:sz w:val="20"/>
              </w:rPr>
              <w:t xml:space="preserve"> </w:t>
            </w:r>
            <w:r w:rsidRPr="004A7A56">
              <w:rPr>
                <w:rFonts w:cs="Arial"/>
                <w:sz w:val="20"/>
                <w:lang w:val="en-US"/>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lang w:val="en-US"/>
              </w:rPr>
              <w:fldChar w:fldCharType="end"/>
            </w:r>
            <w:r w:rsidRPr="004A7A56">
              <w:rPr>
                <w:rFonts w:cs="Arial"/>
                <w:sz w:val="20"/>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rPr>
              <w:fldChar w:fldCharType="end"/>
            </w:r>
            <w:r w:rsidRPr="004A7A56">
              <w:rPr>
                <w:rFonts w:cs="Arial"/>
                <w:color w:val="00FFFF"/>
                <w:sz w:val="20"/>
              </w:rPr>
              <w:t>/</w:t>
            </w:r>
            <w:r w:rsidRPr="004A7A56">
              <w:rPr>
                <w:rFonts w:cs="Arial"/>
                <w:sz w:val="20"/>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rPr>
              <w:fldChar w:fldCharType="end"/>
            </w:r>
            <w:r w:rsidRPr="004A7A56">
              <w:rPr>
                <w:rFonts w:cs="Arial"/>
                <w:sz w:val="20"/>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rPr>
              <w:fldChar w:fldCharType="end"/>
            </w:r>
            <w:r w:rsidRPr="004A7A56">
              <w:rPr>
                <w:rFonts w:cs="Arial"/>
                <w:sz w:val="20"/>
              </w:rPr>
              <w:t>naam rechtspersoon</w:t>
            </w:r>
            <w:r w:rsidRPr="004A7A56">
              <w:rPr>
                <w:rFonts w:cs="Arial"/>
                <w:sz w:val="20"/>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rPr>
              <w:fldChar w:fldCharType="end"/>
            </w:r>
            <w:r w:rsidRPr="004A7A56">
              <w:rPr>
                <w:rFonts w:cs="Arial"/>
                <w:color w:val="800080"/>
                <w:sz w:val="20"/>
              </w:rPr>
              <w:t xml:space="preserve"> </w:t>
            </w:r>
            <w:r w:rsidRPr="004A7A56">
              <w:rPr>
                <w:rFonts w:cs="Arial"/>
                <w:color w:val="00FFFF"/>
                <w:sz w:val="20"/>
              </w:rPr>
              <w:t>/de heer/mevrouw</w:t>
            </w:r>
            <w:r w:rsidRPr="004A7A56">
              <w:rPr>
                <w:rFonts w:cs="Arial"/>
                <w:color w:val="3366FF"/>
                <w:sz w:val="20"/>
              </w:rPr>
              <w:t xml:space="preserve"> </w:t>
            </w:r>
            <w:r w:rsidRPr="004A7A56">
              <w:rPr>
                <w:rFonts w:cs="Arial"/>
                <w:sz w:val="20"/>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rPr>
              <w:fldChar w:fldCharType="end"/>
            </w:r>
            <w:r w:rsidRPr="004A7A56">
              <w:rPr>
                <w:rFonts w:cs="Arial"/>
                <w:sz w:val="20"/>
              </w:rPr>
              <w:t>naam natuurlijk persoon</w:t>
            </w:r>
            <w:r w:rsidRPr="004A7A56">
              <w:rPr>
                <w:rFonts w:cs="Arial"/>
                <w:sz w:val="20"/>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rPr>
              <w:fldChar w:fldCharType="end"/>
            </w:r>
            <w:r w:rsidRPr="004A7A56">
              <w:rPr>
                <w:rFonts w:cs="Arial"/>
                <w:color w:val="800080"/>
                <w:sz w:val="20"/>
              </w:rPr>
              <w:t xml:space="preserve"> voornoemd,</w:t>
            </w:r>
            <w:r w:rsidRPr="004A7A56">
              <w:rPr>
                <w:rFonts w:cs="Arial"/>
                <w:sz w:val="20"/>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rPr>
              <w:fldChar w:fldCharType="end"/>
            </w:r>
            <w:r w:rsidRPr="004A7A56">
              <w:rPr>
                <w:rFonts w:cs="Arial"/>
                <w:sz w:val="20"/>
              </w:rPr>
              <w:t xml:space="preserve"> </w:t>
            </w:r>
            <w:r w:rsidRPr="004A7A56">
              <w:rPr>
                <w:rFonts w:cs="Arial"/>
                <w:color w:val="339966"/>
                <w:sz w:val="20"/>
              </w:rPr>
              <w:t>hierna</w:t>
            </w:r>
            <w:r w:rsidRPr="004A7A56">
              <w:rPr>
                <w:rFonts w:cs="Arial"/>
                <w:color w:val="FF0000"/>
                <w:sz w:val="20"/>
              </w:rPr>
              <w:t xml:space="preserve"> </w:t>
            </w:r>
            <w:r w:rsidRPr="004A7A56">
              <w:rPr>
                <w:rFonts w:cs="Arial"/>
                <w:color w:val="800080"/>
                <w:sz w:val="20"/>
              </w:rPr>
              <w:t>zowel tezamen als ieder afzonderlijk</w:t>
            </w:r>
            <w:r w:rsidRPr="004A7A56">
              <w:rPr>
                <w:rFonts w:cs="Arial"/>
                <w:color w:val="FF0000"/>
                <w:sz w:val="20"/>
              </w:rPr>
              <w:t xml:space="preserve"> </w:t>
            </w:r>
            <w:r w:rsidRPr="004A7A56">
              <w:rPr>
                <w:rFonts w:cs="Arial"/>
                <w:color w:val="339966"/>
                <w:sz w:val="20"/>
              </w:rPr>
              <w:t>ook te noemen: ‘</w:t>
            </w:r>
            <w:r w:rsidR="00252A99" w:rsidRPr="004A7A56">
              <w:rPr>
                <w:rFonts w:cs="Arial"/>
                <w:color w:val="339966"/>
                <w:sz w:val="20"/>
                <w:u w:val="single"/>
              </w:rPr>
              <w:t>geldnemer</w:t>
            </w:r>
            <w:r w:rsidRPr="004A7A56">
              <w:rPr>
                <w:rFonts w:cs="Arial"/>
                <w:color w:val="339966"/>
                <w:sz w:val="20"/>
              </w:rPr>
              <w:t>’ en</w:t>
            </w:r>
            <w:r w:rsidRPr="004A7A56">
              <w:rPr>
                <w:rFonts w:cs="Arial"/>
                <w:color w:val="008000"/>
                <w:sz w:val="20"/>
              </w:rPr>
              <w:t xml:space="preserve"> </w:t>
            </w:r>
            <w:r w:rsidRPr="004A7A56">
              <w:rPr>
                <w:rFonts w:cs="Arial"/>
                <w:sz w:val="20"/>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rPr>
              <w:fldChar w:fldCharType="end"/>
            </w:r>
            <w:r w:rsidRPr="004A7A56">
              <w:rPr>
                <w:rFonts w:cs="Arial"/>
                <w:color w:val="00FFFF"/>
                <w:sz w:val="20"/>
              </w:rPr>
              <w:t>de verschenen</w:t>
            </w:r>
            <w:r w:rsidRPr="004A7A56">
              <w:rPr>
                <w:rFonts w:cs="Arial"/>
                <w:color w:val="008000"/>
                <w:sz w:val="20"/>
              </w:rPr>
              <w:t xml:space="preserve"> </w:t>
            </w:r>
            <w:r w:rsidRPr="004A7A56">
              <w:rPr>
                <w:rFonts w:cs="Arial"/>
                <w:sz w:val="20"/>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rPr>
              <w:fldChar w:fldCharType="end"/>
            </w:r>
            <w:r w:rsidRPr="004A7A56">
              <w:rPr>
                <w:rFonts w:cs="Arial"/>
                <w:color w:val="00FFFF"/>
                <w:sz w:val="20"/>
              </w:rPr>
              <w:t>persoon/personen</w:t>
            </w:r>
            <w:r w:rsidRPr="004A7A56">
              <w:rPr>
                <w:rFonts w:cs="Arial"/>
                <w:sz w:val="20"/>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rPr>
              <w:fldChar w:fldCharType="end"/>
            </w:r>
            <w:r w:rsidRPr="004A7A56">
              <w:rPr>
                <w:rFonts w:cs="Arial"/>
                <w:color w:val="800080"/>
                <w:sz w:val="20"/>
              </w:rPr>
              <w:t xml:space="preserve"> </w:t>
            </w:r>
            <w:r w:rsidRPr="004A7A56">
              <w:rPr>
                <w:rFonts w:cs="Arial"/>
                <w:color w:val="00FFFF"/>
                <w:sz w:val="20"/>
              </w:rPr>
              <w:t>sub</w:t>
            </w:r>
            <w:r w:rsidRPr="004A7A56">
              <w:rPr>
                <w:rFonts w:cs="Arial"/>
                <w:color w:val="800080"/>
                <w:sz w:val="20"/>
              </w:rPr>
              <w:t xml:space="preserve"> </w:t>
            </w:r>
            <w:r w:rsidRPr="004A7A56">
              <w:rPr>
                <w:rFonts w:cs="Arial"/>
                <w:sz w:val="20"/>
                <w:lang w:val="en-US"/>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lang w:val="en-US"/>
              </w:rPr>
              <w:fldChar w:fldCharType="end"/>
            </w:r>
            <w:r w:rsidRPr="004A7A56">
              <w:rPr>
                <w:rFonts w:cs="Arial"/>
                <w:sz w:val="20"/>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rPr>
              <w:fldChar w:fldCharType="end"/>
            </w:r>
            <w:r w:rsidRPr="004A7A56">
              <w:rPr>
                <w:rFonts w:cs="Arial"/>
                <w:color w:val="008000"/>
                <w:sz w:val="20"/>
              </w:rPr>
              <w:t xml:space="preserve"> </w:t>
            </w:r>
            <w:r w:rsidRPr="004A7A56">
              <w:rPr>
                <w:rFonts w:cs="Arial"/>
                <w:color w:val="00FFFF"/>
                <w:sz w:val="20"/>
              </w:rPr>
              <w:t>/</w:t>
            </w:r>
            <w:r w:rsidRPr="004A7A56">
              <w:rPr>
                <w:rFonts w:cs="Arial"/>
                <w:sz w:val="20"/>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rPr>
              <w:fldChar w:fldCharType="end"/>
            </w:r>
            <w:r w:rsidRPr="004A7A56">
              <w:rPr>
                <w:rFonts w:cs="Arial"/>
                <w:sz w:val="20"/>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rPr>
              <w:fldChar w:fldCharType="end"/>
            </w:r>
            <w:r w:rsidRPr="004A7A56">
              <w:rPr>
                <w:rFonts w:cs="Arial"/>
                <w:sz w:val="20"/>
              </w:rPr>
              <w:t>naam rechtspersoon</w:t>
            </w:r>
            <w:r w:rsidRPr="004A7A56">
              <w:rPr>
                <w:rFonts w:cs="Arial"/>
                <w:sz w:val="20"/>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rPr>
              <w:fldChar w:fldCharType="end"/>
            </w:r>
            <w:r w:rsidRPr="004A7A56">
              <w:rPr>
                <w:rFonts w:cs="Arial"/>
                <w:color w:val="800080"/>
                <w:sz w:val="20"/>
              </w:rPr>
              <w:t xml:space="preserve"> </w:t>
            </w:r>
            <w:r w:rsidRPr="004A7A56">
              <w:rPr>
                <w:rFonts w:cs="Arial"/>
                <w:color w:val="00FFFF"/>
                <w:sz w:val="20"/>
              </w:rPr>
              <w:t>/de heer/mevrouw</w:t>
            </w:r>
            <w:r w:rsidRPr="004A7A56">
              <w:rPr>
                <w:rFonts w:cs="Arial"/>
                <w:color w:val="3366FF"/>
                <w:sz w:val="20"/>
              </w:rPr>
              <w:t xml:space="preserve"> </w:t>
            </w:r>
            <w:r w:rsidRPr="004A7A56">
              <w:rPr>
                <w:rFonts w:cs="Arial"/>
                <w:sz w:val="20"/>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rPr>
              <w:fldChar w:fldCharType="end"/>
            </w:r>
            <w:r w:rsidRPr="004A7A56">
              <w:rPr>
                <w:rFonts w:cs="Arial"/>
                <w:sz w:val="20"/>
              </w:rPr>
              <w:t>naam natuurlijk persoon</w:t>
            </w:r>
            <w:r w:rsidRPr="004A7A56">
              <w:rPr>
                <w:rFonts w:cs="Arial"/>
                <w:sz w:val="20"/>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rPr>
              <w:fldChar w:fldCharType="end"/>
            </w:r>
            <w:r w:rsidRPr="004A7A56">
              <w:rPr>
                <w:rFonts w:cs="Arial"/>
                <w:sz w:val="20"/>
              </w:rPr>
              <w:t xml:space="preserve"> </w:t>
            </w:r>
            <w:r w:rsidRPr="004A7A56">
              <w:rPr>
                <w:rFonts w:cs="Arial"/>
                <w:color w:val="800080"/>
                <w:sz w:val="20"/>
              </w:rPr>
              <w:t>voornoemd,</w:t>
            </w:r>
            <w:r w:rsidRPr="004A7A56">
              <w:rPr>
                <w:rFonts w:cs="Arial"/>
                <w:sz w:val="20"/>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rPr>
              <w:fldChar w:fldCharType="end"/>
            </w:r>
            <w:r w:rsidRPr="004A7A56">
              <w:rPr>
                <w:rFonts w:cs="Arial"/>
                <w:sz w:val="20"/>
              </w:rPr>
              <w:t xml:space="preserve"> </w:t>
            </w:r>
            <w:r w:rsidRPr="004A7A56">
              <w:rPr>
                <w:rFonts w:cs="Arial"/>
                <w:color w:val="339966"/>
                <w:sz w:val="20"/>
              </w:rPr>
              <w:t>hierna</w:t>
            </w:r>
            <w:r w:rsidRPr="004A7A56">
              <w:rPr>
                <w:rFonts w:cs="Arial"/>
                <w:color w:val="FF0000"/>
                <w:sz w:val="20"/>
              </w:rPr>
              <w:t xml:space="preserve"> </w:t>
            </w:r>
            <w:r w:rsidRPr="004A7A56">
              <w:rPr>
                <w:rFonts w:cs="Arial"/>
                <w:color w:val="800080"/>
                <w:sz w:val="20"/>
              </w:rPr>
              <w:t>zowel tezamen als ieder afzonderlijk</w:t>
            </w:r>
            <w:r w:rsidRPr="004A7A56">
              <w:rPr>
                <w:rFonts w:cs="Arial"/>
                <w:color w:val="FF0000"/>
                <w:sz w:val="20"/>
              </w:rPr>
              <w:t xml:space="preserve"> </w:t>
            </w:r>
            <w:r w:rsidRPr="004A7A56">
              <w:rPr>
                <w:rFonts w:cs="Arial"/>
                <w:color w:val="339966"/>
                <w:sz w:val="20"/>
              </w:rPr>
              <w:t>ook te noemen: ‘</w:t>
            </w:r>
            <w:r w:rsidR="00252A99" w:rsidRPr="004A7A56">
              <w:rPr>
                <w:rFonts w:cs="Arial"/>
                <w:color w:val="339966"/>
                <w:sz w:val="20"/>
              </w:rPr>
              <w:t>h</w:t>
            </w:r>
            <w:r w:rsidRPr="004A7A56">
              <w:rPr>
                <w:rFonts w:cs="Arial"/>
                <w:color w:val="339966"/>
                <w:sz w:val="20"/>
                <w:u w:val="single"/>
              </w:rPr>
              <w:t>ypotheekgever</w:t>
            </w:r>
            <w:r w:rsidRPr="004A7A56">
              <w:rPr>
                <w:rFonts w:cs="Arial"/>
                <w:color w:val="339966"/>
                <w:sz w:val="20"/>
              </w:rPr>
              <w:t>’</w:t>
            </w:r>
            <w:r w:rsidR="005079CE">
              <w:rPr>
                <w:rFonts w:cs="Arial"/>
                <w:color w:val="339966"/>
                <w:sz w:val="20"/>
              </w:rPr>
              <w:t>.</w:t>
            </w:r>
          </w:p>
        </w:tc>
        <w:tc>
          <w:tcPr>
            <w:tcW w:w="2718" w:type="pct"/>
            <w:shd w:val="clear" w:color="auto" w:fill="auto"/>
          </w:tcPr>
          <w:p w14:paraId="48035B8F" w14:textId="77777777" w:rsidR="000F6D2F" w:rsidRDefault="000F6D2F" w:rsidP="004A7A56">
            <w:r w:rsidRPr="0011383C">
              <w:t xml:space="preserve">Verplichte keuze uit de volgende </w:t>
            </w:r>
            <w:r>
              <w:t xml:space="preserve">2 </w:t>
            </w:r>
            <w:r w:rsidRPr="0011383C">
              <w:t>opties</w:t>
            </w:r>
            <w:r>
              <w:t>, waaruit er 1 gekozen moet worden:</w:t>
            </w:r>
          </w:p>
          <w:p w14:paraId="43DC63E7" w14:textId="77777777" w:rsidR="000F6D2F" w:rsidRPr="00CD7B34" w:rsidRDefault="000F6D2F" w:rsidP="004A7A56">
            <w:pPr>
              <w:pStyle w:val="streepje"/>
              <w:numPr>
                <w:ilvl w:val="0"/>
                <w:numId w:val="21"/>
              </w:numPr>
              <w:ind w:left="227" w:hanging="227"/>
            </w:pPr>
            <w:r w:rsidRPr="004A7A56">
              <w:rPr>
                <w:rFonts w:cs="Arial"/>
                <w:color w:val="339966"/>
                <w:sz w:val="20"/>
              </w:rPr>
              <w:t>hierna</w:t>
            </w:r>
            <w:r w:rsidRPr="004A7A56">
              <w:rPr>
                <w:rFonts w:cs="Arial"/>
                <w:color w:val="FF0000"/>
                <w:sz w:val="20"/>
              </w:rPr>
              <w:t xml:space="preserve"> </w:t>
            </w:r>
            <w:r w:rsidRPr="004A7A56">
              <w:rPr>
                <w:rFonts w:cs="Arial"/>
                <w:color w:val="800080"/>
                <w:sz w:val="20"/>
              </w:rPr>
              <w:t>zowel tezamen als ieder afzonderlijk</w:t>
            </w:r>
            <w:r w:rsidRPr="004A7A56">
              <w:rPr>
                <w:rFonts w:cs="Arial"/>
                <w:color w:val="FF0000"/>
                <w:sz w:val="20"/>
              </w:rPr>
              <w:t xml:space="preserve"> </w:t>
            </w:r>
            <w:r w:rsidRPr="004A7A56">
              <w:rPr>
                <w:rFonts w:cs="Arial"/>
                <w:color w:val="339966"/>
                <w:sz w:val="20"/>
              </w:rPr>
              <w:t>ook te noemen:</w:t>
            </w:r>
            <w:r w:rsidRPr="004A7A56">
              <w:rPr>
                <w:rFonts w:cs="Arial"/>
                <w:color w:val="008000"/>
                <w:sz w:val="20"/>
              </w:rPr>
              <w:t xml:space="preserve"> </w:t>
            </w:r>
            <w:r w:rsidR="00252A99" w:rsidRPr="004A7A56">
              <w:rPr>
                <w:rFonts w:cs="Arial"/>
                <w:color w:val="66FFFF"/>
                <w:sz w:val="20"/>
              </w:rPr>
              <w:t>‘</w:t>
            </w:r>
            <w:r w:rsidR="00252A99" w:rsidRPr="004A7A56">
              <w:rPr>
                <w:rFonts w:cs="Arial"/>
                <w:color w:val="00FFFF"/>
                <w:sz w:val="20"/>
              </w:rPr>
              <w:t>geldnemer of hypotheekgever’</w:t>
            </w:r>
            <w:r w:rsidR="005079CE">
              <w:rPr>
                <w:rFonts w:cs="Arial"/>
                <w:color w:val="00FFFF"/>
                <w:sz w:val="20"/>
              </w:rPr>
              <w:t>.</w:t>
            </w:r>
          </w:p>
          <w:p w14:paraId="78F1756C" w14:textId="77777777" w:rsidR="000F6D2F" w:rsidRPr="00AB3436" w:rsidRDefault="000F6D2F" w:rsidP="004A7A56">
            <w:pPr>
              <w:pStyle w:val="streepje"/>
              <w:numPr>
                <w:ilvl w:val="0"/>
                <w:numId w:val="21"/>
              </w:numPr>
              <w:ind w:left="227" w:hanging="227"/>
            </w:pPr>
            <w:r w:rsidRPr="004A7A56">
              <w:rPr>
                <w:rFonts w:cs="Arial"/>
                <w:sz w:val="20"/>
                <w:lang w:val="en-US"/>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lang w:val="en-US"/>
              </w:rPr>
              <w:fldChar w:fldCharType="end"/>
            </w:r>
            <w:r w:rsidRPr="004A7A56">
              <w:rPr>
                <w:rFonts w:cs="Arial"/>
                <w:color w:val="00FFFF"/>
                <w:sz w:val="20"/>
              </w:rPr>
              <w:t xml:space="preserve">de verschenen </w:t>
            </w:r>
            <w:r w:rsidRPr="004A7A56">
              <w:rPr>
                <w:rFonts w:cs="Arial"/>
                <w:sz w:val="20"/>
                <w:lang w:val="en-US"/>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lang w:val="en-US"/>
              </w:rPr>
              <w:fldChar w:fldCharType="end"/>
            </w:r>
            <w:r w:rsidRPr="004A7A56">
              <w:rPr>
                <w:rFonts w:cs="Arial"/>
                <w:color w:val="00FFFF"/>
                <w:sz w:val="20"/>
              </w:rPr>
              <w:t>persoon/personen</w:t>
            </w:r>
            <w:r w:rsidRPr="004A7A56">
              <w:rPr>
                <w:rFonts w:cs="Arial"/>
                <w:sz w:val="20"/>
                <w:lang w:val="en-US"/>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lang w:val="en-US"/>
              </w:rPr>
              <w:fldChar w:fldCharType="end"/>
            </w:r>
            <w:r w:rsidRPr="004A7A56">
              <w:rPr>
                <w:rFonts w:cs="Arial"/>
                <w:color w:val="00FFFF"/>
                <w:sz w:val="20"/>
              </w:rPr>
              <w:t xml:space="preserve"> sub</w:t>
            </w:r>
            <w:r w:rsidRPr="004A7A56">
              <w:rPr>
                <w:rFonts w:cs="Arial"/>
                <w:color w:val="008000"/>
                <w:sz w:val="20"/>
              </w:rPr>
              <w:t xml:space="preserve"> </w:t>
            </w:r>
            <w:r w:rsidRPr="004A7A56">
              <w:rPr>
                <w:rFonts w:cs="Arial"/>
                <w:sz w:val="20"/>
                <w:lang w:val="en-US"/>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lang w:val="en-US"/>
              </w:rPr>
              <w:fldChar w:fldCharType="end"/>
            </w:r>
            <w:r w:rsidRPr="004A7A56">
              <w:rPr>
                <w:rFonts w:cs="Arial"/>
                <w:sz w:val="20"/>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rPr>
              <w:fldChar w:fldCharType="end"/>
            </w:r>
            <w:r w:rsidRPr="004A7A56">
              <w:rPr>
                <w:rFonts w:cs="Arial"/>
                <w:color w:val="00FFFF"/>
                <w:sz w:val="20"/>
              </w:rPr>
              <w:t>/</w:t>
            </w:r>
            <w:r w:rsidRPr="004A7A56">
              <w:rPr>
                <w:rFonts w:cs="Arial"/>
                <w:sz w:val="20"/>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rPr>
              <w:fldChar w:fldCharType="end"/>
            </w:r>
            <w:r w:rsidRPr="004A7A56">
              <w:rPr>
                <w:rFonts w:cs="Arial"/>
                <w:sz w:val="20"/>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rPr>
              <w:fldChar w:fldCharType="end"/>
            </w:r>
            <w:r w:rsidRPr="004A7A56">
              <w:rPr>
                <w:rFonts w:cs="Arial"/>
                <w:sz w:val="20"/>
              </w:rPr>
              <w:t>naam rechtspersoon</w:t>
            </w:r>
            <w:r w:rsidRPr="004A7A56">
              <w:rPr>
                <w:rFonts w:cs="Arial"/>
                <w:sz w:val="20"/>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rPr>
              <w:fldChar w:fldCharType="end"/>
            </w:r>
            <w:r w:rsidRPr="004A7A56">
              <w:rPr>
                <w:rFonts w:cs="Arial"/>
                <w:color w:val="800080"/>
                <w:sz w:val="20"/>
              </w:rPr>
              <w:t xml:space="preserve"> </w:t>
            </w:r>
            <w:r w:rsidRPr="004A7A56">
              <w:rPr>
                <w:rFonts w:cs="Arial"/>
                <w:color w:val="00FFFF"/>
                <w:sz w:val="20"/>
              </w:rPr>
              <w:t>/de heer/mevrouw</w:t>
            </w:r>
            <w:r w:rsidRPr="004A7A56">
              <w:rPr>
                <w:rFonts w:cs="Arial"/>
                <w:color w:val="3366FF"/>
                <w:sz w:val="20"/>
              </w:rPr>
              <w:t xml:space="preserve"> </w:t>
            </w:r>
            <w:r w:rsidRPr="004A7A56">
              <w:rPr>
                <w:rFonts w:cs="Arial"/>
                <w:sz w:val="20"/>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rPr>
              <w:fldChar w:fldCharType="end"/>
            </w:r>
            <w:r w:rsidRPr="004A7A56">
              <w:rPr>
                <w:rFonts w:cs="Arial"/>
                <w:sz w:val="20"/>
              </w:rPr>
              <w:t>naam natuurlijk persoon</w:t>
            </w:r>
            <w:r w:rsidRPr="004A7A56">
              <w:rPr>
                <w:rFonts w:cs="Arial"/>
                <w:sz w:val="20"/>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rPr>
              <w:fldChar w:fldCharType="end"/>
            </w:r>
            <w:r w:rsidRPr="004A7A56">
              <w:rPr>
                <w:rFonts w:cs="Arial"/>
                <w:color w:val="800080"/>
                <w:sz w:val="20"/>
              </w:rPr>
              <w:t xml:space="preserve"> voornoemd,</w:t>
            </w:r>
            <w:r w:rsidRPr="004A7A56">
              <w:rPr>
                <w:rFonts w:cs="Arial"/>
                <w:sz w:val="20"/>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rPr>
              <w:fldChar w:fldCharType="end"/>
            </w:r>
            <w:r w:rsidRPr="004A7A56">
              <w:rPr>
                <w:rFonts w:cs="Arial"/>
                <w:sz w:val="20"/>
              </w:rPr>
              <w:t xml:space="preserve"> </w:t>
            </w:r>
            <w:r w:rsidRPr="004A7A56">
              <w:rPr>
                <w:rFonts w:cs="Arial"/>
                <w:color w:val="339966"/>
                <w:sz w:val="20"/>
              </w:rPr>
              <w:t>hierna</w:t>
            </w:r>
            <w:r w:rsidRPr="004A7A56">
              <w:rPr>
                <w:rFonts w:cs="Arial"/>
                <w:color w:val="FF0000"/>
                <w:sz w:val="20"/>
              </w:rPr>
              <w:t xml:space="preserve"> </w:t>
            </w:r>
            <w:r w:rsidRPr="004A7A56">
              <w:rPr>
                <w:rFonts w:cs="Arial"/>
                <w:color w:val="800080"/>
                <w:sz w:val="20"/>
              </w:rPr>
              <w:t>zowel tezamen als ieder afzonderlijk</w:t>
            </w:r>
            <w:r w:rsidRPr="004A7A56">
              <w:rPr>
                <w:rFonts w:cs="Arial"/>
                <w:color w:val="FF0000"/>
                <w:sz w:val="20"/>
              </w:rPr>
              <w:t xml:space="preserve"> </w:t>
            </w:r>
            <w:r w:rsidRPr="004A7A56">
              <w:rPr>
                <w:rFonts w:cs="Arial"/>
                <w:color w:val="339966"/>
                <w:sz w:val="20"/>
              </w:rPr>
              <w:t>ook te noemen: ‘</w:t>
            </w:r>
            <w:r w:rsidR="00252A99" w:rsidRPr="004A7A56">
              <w:rPr>
                <w:rFonts w:cs="Arial"/>
                <w:color w:val="339966"/>
                <w:sz w:val="20"/>
                <w:u w:val="single"/>
              </w:rPr>
              <w:t>geldnemer</w:t>
            </w:r>
            <w:r w:rsidR="00252A99" w:rsidRPr="004A7A56">
              <w:rPr>
                <w:rFonts w:cs="Arial"/>
                <w:color w:val="339966"/>
                <w:sz w:val="20"/>
              </w:rPr>
              <w:t>’</w:t>
            </w:r>
            <w:r w:rsidRPr="004A7A56">
              <w:rPr>
                <w:rFonts w:cs="Arial"/>
                <w:color w:val="339966"/>
                <w:sz w:val="20"/>
              </w:rPr>
              <w:t>’ en</w:t>
            </w:r>
            <w:r w:rsidRPr="004A7A56">
              <w:rPr>
                <w:rFonts w:cs="Arial"/>
                <w:color w:val="008000"/>
                <w:sz w:val="20"/>
              </w:rPr>
              <w:t xml:space="preserve"> </w:t>
            </w:r>
            <w:r w:rsidRPr="004A7A56">
              <w:rPr>
                <w:rFonts w:cs="Arial"/>
                <w:sz w:val="20"/>
                <w:lang w:val="en-US"/>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lang w:val="en-US"/>
              </w:rPr>
              <w:fldChar w:fldCharType="end"/>
            </w:r>
            <w:r w:rsidRPr="004A7A56">
              <w:rPr>
                <w:rFonts w:cs="Arial"/>
                <w:color w:val="00FFFF"/>
                <w:sz w:val="20"/>
              </w:rPr>
              <w:t xml:space="preserve">de verschenen </w:t>
            </w:r>
            <w:r w:rsidRPr="004A7A56">
              <w:rPr>
                <w:rFonts w:cs="Arial"/>
                <w:sz w:val="20"/>
                <w:lang w:val="en-US"/>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lang w:val="en-US"/>
              </w:rPr>
              <w:fldChar w:fldCharType="end"/>
            </w:r>
            <w:r w:rsidRPr="004A7A56">
              <w:rPr>
                <w:rFonts w:cs="Arial"/>
                <w:color w:val="00FFFF"/>
                <w:sz w:val="20"/>
              </w:rPr>
              <w:t>persoon/personen</w:t>
            </w:r>
            <w:r w:rsidRPr="004A7A56">
              <w:rPr>
                <w:rFonts w:cs="Arial"/>
                <w:sz w:val="20"/>
                <w:lang w:val="en-US"/>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lang w:val="en-US"/>
              </w:rPr>
              <w:fldChar w:fldCharType="end"/>
            </w:r>
            <w:r w:rsidRPr="004A7A56">
              <w:rPr>
                <w:rFonts w:cs="Arial"/>
                <w:color w:val="00FFFF"/>
                <w:sz w:val="20"/>
              </w:rPr>
              <w:t xml:space="preserve"> sub </w:t>
            </w:r>
            <w:r w:rsidRPr="004A7A56">
              <w:rPr>
                <w:rFonts w:cs="Arial"/>
                <w:sz w:val="20"/>
                <w:lang w:val="en-US"/>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lang w:val="en-US"/>
              </w:rPr>
              <w:fldChar w:fldCharType="end"/>
            </w:r>
            <w:r w:rsidRPr="004A7A56">
              <w:rPr>
                <w:rFonts w:cs="Arial"/>
                <w:sz w:val="20"/>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rPr>
              <w:fldChar w:fldCharType="end"/>
            </w:r>
            <w:r w:rsidRPr="004A7A56">
              <w:rPr>
                <w:rFonts w:cs="Arial"/>
                <w:color w:val="00FFFF"/>
                <w:sz w:val="20"/>
              </w:rPr>
              <w:t>/</w:t>
            </w:r>
            <w:r w:rsidRPr="004A7A56">
              <w:rPr>
                <w:rFonts w:cs="Arial"/>
                <w:sz w:val="20"/>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rPr>
              <w:fldChar w:fldCharType="end"/>
            </w:r>
            <w:r w:rsidRPr="004A7A56">
              <w:rPr>
                <w:rFonts w:cs="Arial"/>
                <w:sz w:val="20"/>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rPr>
              <w:fldChar w:fldCharType="end"/>
            </w:r>
            <w:r w:rsidRPr="004A7A56">
              <w:rPr>
                <w:rFonts w:cs="Arial"/>
                <w:sz w:val="20"/>
              </w:rPr>
              <w:t>naam rechtspersoon</w:t>
            </w:r>
            <w:r w:rsidRPr="004A7A56">
              <w:rPr>
                <w:rFonts w:cs="Arial"/>
                <w:sz w:val="20"/>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rPr>
              <w:fldChar w:fldCharType="end"/>
            </w:r>
            <w:r w:rsidRPr="004A7A56">
              <w:rPr>
                <w:rFonts w:cs="Arial"/>
                <w:color w:val="800080"/>
                <w:sz w:val="20"/>
              </w:rPr>
              <w:t xml:space="preserve"> </w:t>
            </w:r>
            <w:r w:rsidRPr="004A7A56">
              <w:rPr>
                <w:rFonts w:cs="Arial"/>
                <w:color w:val="00FFFF"/>
                <w:sz w:val="20"/>
              </w:rPr>
              <w:t>/de heer/mevrouw</w:t>
            </w:r>
            <w:r w:rsidRPr="004A7A56">
              <w:rPr>
                <w:rFonts w:cs="Arial"/>
                <w:color w:val="3366FF"/>
                <w:sz w:val="20"/>
              </w:rPr>
              <w:t xml:space="preserve"> </w:t>
            </w:r>
            <w:r w:rsidRPr="004A7A56">
              <w:rPr>
                <w:rFonts w:cs="Arial"/>
                <w:sz w:val="20"/>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rPr>
              <w:fldChar w:fldCharType="end"/>
            </w:r>
            <w:r w:rsidRPr="004A7A56">
              <w:rPr>
                <w:rFonts w:cs="Arial"/>
                <w:sz w:val="20"/>
              </w:rPr>
              <w:t>naam natuurlijk persoon</w:t>
            </w:r>
            <w:r w:rsidRPr="004A7A56">
              <w:rPr>
                <w:rFonts w:cs="Arial"/>
                <w:sz w:val="20"/>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rPr>
              <w:fldChar w:fldCharType="end"/>
            </w:r>
            <w:r w:rsidRPr="004A7A56">
              <w:rPr>
                <w:rFonts w:cs="Arial"/>
                <w:color w:val="800080"/>
                <w:sz w:val="20"/>
              </w:rPr>
              <w:t xml:space="preserve"> voornoemd,</w:t>
            </w:r>
            <w:r w:rsidRPr="004A7A56">
              <w:rPr>
                <w:rFonts w:cs="Arial"/>
                <w:sz w:val="20"/>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rPr>
              <w:fldChar w:fldCharType="end"/>
            </w:r>
            <w:r w:rsidRPr="004A7A56">
              <w:rPr>
                <w:rFonts w:cs="Arial"/>
                <w:sz w:val="20"/>
              </w:rPr>
              <w:t xml:space="preserve"> </w:t>
            </w:r>
            <w:r w:rsidRPr="004A7A56">
              <w:rPr>
                <w:rFonts w:cs="Arial"/>
                <w:color w:val="339966"/>
                <w:sz w:val="20"/>
              </w:rPr>
              <w:t>hierna</w:t>
            </w:r>
            <w:r w:rsidRPr="004A7A56">
              <w:rPr>
                <w:rFonts w:cs="Arial"/>
                <w:color w:val="FF0000"/>
                <w:sz w:val="20"/>
              </w:rPr>
              <w:t xml:space="preserve"> </w:t>
            </w:r>
            <w:r w:rsidRPr="004A7A56">
              <w:rPr>
                <w:rFonts w:cs="Arial"/>
                <w:color w:val="800080"/>
                <w:sz w:val="20"/>
              </w:rPr>
              <w:t>zowel tezamen als ieder afzonderlijk</w:t>
            </w:r>
            <w:r w:rsidRPr="004A7A56">
              <w:rPr>
                <w:rFonts w:cs="Arial"/>
                <w:color w:val="FF0000"/>
                <w:sz w:val="20"/>
              </w:rPr>
              <w:t xml:space="preserve"> </w:t>
            </w:r>
            <w:r w:rsidRPr="004A7A56">
              <w:rPr>
                <w:rFonts w:cs="Arial"/>
                <w:color w:val="339966"/>
                <w:sz w:val="20"/>
              </w:rPr>
              <w:t>ook te noemen: ‘</w:t>
            </w:r>
            <w:r w:rsidR="00252A99" w:rsidRPr="004A7A56">
              <w:rPr>
                <w:rFonts w:cs="Arial"/>
                <w:color w:val="339966"/>
                <w:sz w:val="20"/>
                <w:u w:val="single"/>
              </w:rPr>
              <w:t>h</w:t>
            </w:r>
            <w:r w:rsidRPr="004A7A56">
              <w:rPr>
                <w:rFonts w:cs="Arial"/>
                <w:color w:val="339966"/>
                <w:sz w:val="20"/>
                <w:u w:val="single"/>
              </w:rPr>
              <w:t>ypotheekgever</w:t>
            </w:r>
            <w:r w:rsidRPr="004A7A56">
              <w:rPr>
                <w:rFonts w:cs="Arial"/>
                <w:color w:val="339966"/>
                <w:sz w:val="20"/>
              </w:rPr>
              <w:t>’</w:t>
            </w:r>
            <w:r w:rsidR="005079CE">
              <w:rPr>
                <w:rFonts w:cs="Arial"/>
                <w:color w:val="339966"/>
                <w:sz w:val="20"/>
              </w:rPr>
              <w:t>.</w:t>
            </w:r>
          </w:p>
          <w:p w14:paraId="6232AEA3" w14:textId="77777777" w:rsidR="000F6D2F" w:rsidRDefault="000F6D2F" w:rsidP="004A7A56">
            <w:pPr>
              <w:pStyle w:val="streepje"/>
              <w:numPr>
                <w:ilvl w:val="0"/>
                <w:numId w:val="0"/>
              </w:numPr>
            </w:pPr>
          </w:p>
          <w:p w14:paraId="4D628D8A" w14:textId="77777777" w:rsidR="000F6D2F" w:rsidRDefault="000F6D2F" w:rsidP="004A7A56">
            <w:pPr>
              <w:pStyle w:val="streepje"/>
              <w:numPr>
                <w:ilvl w:val="0"/>
                <w:numId w:val="0"/>
              </w:numPr>
            </w:pPr>
            <w:r>
              <w:t xml:space="preserve">De details van elke keuze worden hierna in de paragrafen </w:t>
            </w:r>
            <w:r w:rsidRPr="00C869E4">
              <w:t xml:space="preserve">‘optie </w:t>
            </w:r>
            <w:smartTag w:uri="urn:schemas-microsoft-com:office:smarttags" w:element="metricconverter">
              <w:smartTagPr>
                <w:attr w:name="ProductID" w:val="1’"/>
              </w:smartTagPr>
              <w:r w:rsidRPr="00C869E4">
                <w:t>1’</w:t>
              </w:r>
            </w:smartTag>
            <w:r w:rsidRPr="00C869E4">
              <w:t xml:space="preserve"> en ‘optie </w:t>
            </w:r>
            <w:smartTag w:uri="urn:schemas-microsoft-com:office:smarttags" w:element="metricconverter">
              <w:smartTagPr>
                <w:attr w:name="ProductID" w:val="2’"/>
              </w:smartTagPr>
              <w:r w:rsidRPr="00C869E4">
                <w:t>2’</w:t>
              </w:r>
            </w:smartTag>
            <w:r>
              <w:t xml:space="preserve"> toegelicht.</w:t>
            </w:r>
          </w:p>
          <w:p w14:paraId="58DCB74E" w14:textId="77777777" w:rsidR="000F6D2F" w:rsidRDefault="000F6D2F" w:rsidP="004A7A56">
            <w:pPr>
              <w:pStyle w:val="streepje"/>
              <w:numPr>
                <w:ilvl w:val="0"/>
                <w:numId w:val="0"/>
              </w:numPr>
            </w:pPr>
          </w:p>
          <w:p w14:paraId="267112D0" w14:textId="77777777" w:rsidR="000F6D2F" w:rsidRPr="004A7A56" w:rsidRDefault="000F6D2F" w:rsidP="004A7A56">
            <w:pPr>
              <w:pStyle w:val="streepje"/>
              <w:numPr>
                <w:ilvl w:val="0"/>
                <w:numId w:val="0"/>
              </w:numPr>
              <w:rPr>
                <w:snapToGrid/>
                <w:kern w:val="0"/>
                <w:szCs w:val="18"/>
                <w:lang w:eastAsia="nl-NL"/>
              </w:rPr>
            </w:pPr>
            <w:r>
              <w:t xml:space="preserve">Bij het samenstellen van de akte wordt de keuze bepaald op basis van </w:t>
            </w:r>
            <w:r w:rsidRPr="004A7A56">
              <w:rPr>
                <w:rFonts w:cs="Arial"/>
                <w:snapToGrid/>
                <w:kern w:val="0"/>
                <w:szCs w:val="18"/>
                <w:lang w:eastAsia="nl-NL"/>
              </w:rPr>
              <w:t>IMKAD_AangebodenStuk/StukdeelHypotheek/ vervreemderRechtRef/Partij</w:t>
            </w:r>
            <w:r w:rsidRPr="004A7A56">
              <w:rPr>
                <w:snapToGrid/>
                <w:kern w:val="0"/>
                <w:szCs w:val="18"/>
                <w:highlight w:val="white"/>
                <w:lang w:eastAsia="nl-NL"/>
              </w:rPr>
              <w:t>/aanduidingPartij</w:t>
            </w:r>
            <w:r w:rsidRPr="004A7A56">
              <w:rPr>
                <w:snapToGrid/>
                <w:kern w:val="0"/>
                <w:szCs w:val="18"/>
                <w:lang w:eastAsia="nl-NL"/>
              </w:rPr>
              <w:t>:</w:t>
            </w:r>
          </w:p>
          <w:p w14:paraId="5AEB897B" w14:textId="77777777" w:rsidR="000F6D2F" w:rsidRDefault="000F6D2F" w:rsidP="004A7A56">
            <w:pPr>
              <w:pStyle w:val="streepje"/>
            </w:pPr>
            <w:r w:rsidRPr="004A7A56">
              <w:rPr>
                <w:snapToGrid/>
                <w:kern w:val="0"/>
                <w:lang w:eastAsia="nl-NL"/>
              </w:rPr>
              <w:t xml:space="preserve">indien ‘Aanduiding per persoon’: </w:t>
            </w:r>
            <w:r w:rsidR="002624D9">
              <w:rPr>
                <w:snapToGrid/>
                <w:kern w:val="0"/>
                <w:lang w:eastAsia="nl-NL"/>
              </w:rPr>
              <w:t xml:space="preserve">paragraaf </w:t>
            </w:r>
            <w:r w:rsidR="002624D9">
              <w:rPr>
                <w:snapToGrid/>
                <w:kern w:val="0"/>
                <w:lang w:eastAsia="nl-NL"/>
              </w:rPr>
              <w:fldChar w:fldCharType="begin"/>
            </w:r>
            <w:r w:rsidR="002624D9">
              <w:rPr>
                <w:snapToGrid/>
                <w:kern w:val="0"/>
                <w:lang w:eastAsia="nl-NL"/>
              </w:rPr>
              <w:instrText xml:space="preserve"> REF _Ref454977035 \r \h </w:instrText>
            </w:r>
            <w:r w:rsidR="002624D9">
              <w:rPr>
                <w:snapToGrid/>
                <w:kern w:val="0"/>
                <w:lang w:eastAsia="nl-NL"/>
              </w:rPr>
            </w:r>
            <w:r w:rsidR="002624D9">
              <w:rPr>
                <w:snapToGrid/>
                <w:kern w:val="0"/>
                <w:lang w:eastAsia="nl-NL"/>
              </w:rPr>
              <w:fldChar w:fldCharType="separate"/>
            </w:r>
            <w:r w:rsidR="00A20509">
              <w:rPr>
                <w:snapToGrid/>
                <w:kern w:val="0"/>
                <w:lang w:eastAsia="nl-NL"/>
              </w:rPr>
              <w:t>2.5.2</w:t>
            </w:r>
            <w:r w:rsidR="002624D9">
              <w:rPr>
                <w:snapToGrid/>
                <w:kern w:val="0"/>
                <w:lang w:eastAsia="nl-NL"/>
              </w:rPr>
              <w:fldChar w:fldCharType="end"/>
            </w:r>
            <w:r w:rsidR="002624D9">
              <w:rPr>
                <w:snapToGrid/>
                <w:kern w:val="0"/>
                <w:lang w:eastAsia="nl-NL"/>
              </w:rPr>
              <w:t xml:space="preserve"> </w:t>
            </w:r>
            <w:r w:rsidR="009C4077">
              <w:rPr>
                <w:snapToGrid/>
                <w:kern w:val="0"/>
                <w:lang w:eastAsia="nl-NL"/>
              </w:rPr>
              <w:fldChar w:fldCharType="begin"/>
            </w:r>
            <w:r w:rsidR="009C4077">
              <w:rPr>
                <w:snapToGrid/>
                <w:kern w:val="0"/>
                <w:lang w:eastAsia="nl-NL"/>
              </w:rPr>
              <w:instrText xml:space="preserve"> REF _Ref454981348 \h </w:instrText>
            </w:r>
            <w:r w:rsidR="009C4077">
              <w:rPr>
                <w:snapToGrid/>
                <w:kern w:val="0"/>
                <w:lang w:eastAsia="nl-NL"/>
              </w:rPr>
            </w:r>
            <w:r w:rsidR="009C4077">
              <w:rPr>
                <w:snapToGrid/>
                <w:kern w:val="0"/>
                <w:lang w:eastAsia="nl-NL"/>
              </w:rPr>
              <w:fldChar w:fldCharType="separate"/>
            </w:r>
            <w:r w:rsidR="00A20509">
              <w:t>Optie 2: partijnaam voor personen</w:t>
            </w:r>
            <w:r w:rsidR="009C4077">
              <w:rPr>
                <w:snapToGrid/>
                <w:kern w:val="0"/>
                <w:lang w:eastAsia="nl-NL"/>
              </w:rPr>
              <w:fldChar w:fldCharType="end"/>
            </w:r>
            <w:r w:rsidR="002624D9">
              <w:rPr>
                <w:snapToGrid/>
                <w:kern w:val="0"/>
                <w:lang w:eastAsia="nl-NL"/>
              </w:rPr>
              <w:t xml:space="preserve"> </w:t>
            </w:r>
          </w:p>
          <w:p w14:paraId="19061E4F" w14:textId="77777777" w:rsidR="000F6D2F" w:rsidRPr="0011383C" w:rsidRDefault="000F6D2F" w:rsidP="009C4077">
            <w:pPr>
              <w:pStyle w:val="streepje"/>
            </w:pPr>
            <w:r>
              <w:t xml:space="preserve">anders: </w:t>
            </w:r>
            <w:r w:rsidR="002624D9">
              <w:t xml:space="preserve">pargraaf </w:t>
            </w:r>
            <w:r w:rsidR="002624D9">
              <w:fldChar w:fldCharType="begin"/>
            </w:r>
            <w:r w:rsidR="002624D9">
              <w:instrText xml:space="preserve"> REF _Ref454977077 \r \h </w:instrText>
            </w:r>
            <w:r w:rsidR="002624D9">
              <w:fldChar w:fldCharType="separate"/>
            </w:r>
            <w:r w:rsidR="00A20509">
              <w:t>2.5.1</w:t>
            </w:r>
            <w:r w:rsidR="002624D9">
              <w:fldChar w:fldCharType="end"/>
            </w:r>
            <w:r w:rsidR="002624D9">
              <w:t xml:space="preserve"> </w:t>
            </w:r>
            <w:r w:rsidR="009C4077">
              <w:rPr>
                <w:snapToGrid/>
                <w:kern w:val="0"/>
                <w:lang w:eastAsia="nl-NL"/>
              </w:rPr>
              <w:fldChar w:fldCharType="begin"/>
            </w:r>
            <w:r w:rsidR="009C4077">
              <w:rPr>
                <w:snapToGrid/>
                <w:kern w:val="0"/>
                <w:lang w:eastAsia="nl-NL"/>
              </w:rPr>
              <w:instrText xml:space="preserve"> REF _Ref454981353 \h </w:instrText>
            </w:r>
            <w:r w:rsidR="009C4077">
              <w:rPr>
                <w:snapToGrid/>
                <w:kern w:val="0"/>
                <w:lang w:eastAsia="nl-NL"/>
              </w:rPr>
            </w:r>
            <w:r w:rsidR="009C4077">
              <w:rPr>
                <w:snapToGrid/>
                <w:kern w:val="0"/>
                <w:lang w:eastAsia="nl-NL"/>
              </w:rPr>
              <w:fldChar w:fldCharType="separate"/>
            </w:r>
            <w:r w:rsidR="00A20509">
              <w:t>Optie 1: partijnaam voor de partij</w:t>
            </w:r>
            <w:r w:rsidR="009C4077">
              <w:rPr>
                <w:snapToGrid/>
                <w:kern w:val="0"/>
                <w:lang w:eastAsia="nl-NL"/>
              </w:rPr>
              <w:fldChar w:fldCharType="end"/>
            </w:r>
          </w:p>
        </w:tc>
      </w:tr>
    </w:tbl>
    <w:p w14:paraId="2627C098" w14:textId="77777777" w:rsidR="000F6D2F" w:rsidRDefault="000F6D2F" w:rsidP="000F6D2F">
      <w:pPr>
        <w:pStyle w:val="Kop3"/>
        <w:numPr>
          <w:ilvl w:val="2"/>
          <w:numId w:val="1"/>
        </w:numPr>
      </w:pPr>
      <w:r>
        <w:br w:type="page"/>
      </w:r>
      <w:bookmarkStart w:id="49" w:name="_Toc381267866"/>
      <w:bookmarkStart w:id="50" w:name="_Ref454977077"/>
      <w:bookmarkStart w:id="51" w:name="_Ref454981353"/>
      <w:r>
        <w:lastRenderedPageBreak/>
        <w:t>Optie 1: partijnaam voor de partij</w:t>
      </w:r>
      <w:bookmarkEnd w:id="49"/>
      <w:bookmarkEnd w:id="50"/>
      <w:bookmarkEnd w:id="51"/>
    </w:p>
    <w:p w14:paraId="5E145CA3" w14:textId="77777777" w:rsidR="000F6D2F" w:rsidRPr="00D50923" w:rsidRDefault="000F6D2F" w:rsidP="000F6D2F">
      <w:pPr>
        <w:rPr>
          <w:lang w:val="nl"/>
        </w:rPr>
      </w:pPr>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4A7A56" w:rsidRPr="004A7A56" w14:paraId="7D72EA2B" w14:textId="77777777" w:rsidTr="004A7A56">
        <w:tc>
          <w:tcPr>
            <w:tcW w:w="2282" w:type="pct"/>
            <w:shd w:val="clear" w:color="auto" w:fill="auto"/>
          </w:tcPr>
          <w:p w14:paraId="4E32B5C0" w14:textId="77777777" w:rsidR="000F6D2F" w:rsidRPr="004A7A56" w:rsidRDefault="000F6D2F" w:rsidP="004A7A56">
            <w:pPr>
              <w:keepNext/>
              <w:tabs>
                <w:tab w:val="left" w:pos="-1440"/>
                <w:tab w:val="left" w:pos="-720"/>
                <w:tab w:val="left" w:pos="425"/>
              </w:tabs>
              <w:suppressAutoHyphens/>
              <w:rPr>
                <w:i/>
              </w:rPr>
            </w:pPr>
            <w:r w:rsidRPr="004A7A56">
              <w:rPr>
                <w:i/>
              </w:rPr>
              <w:t>Optie 1:</w:t>
            </w:r>
          </w:p>
        </w:tc>
        <w:tc>
          <w:tcPr>
            <w:tcW w:w="2718" w:type="pct"/>
            <w:shd w:val="clear" w:color="auto" w:fill="auto"/>
          </w:tcPr>
          <w:p w14:paraId="0A736D1B" w14:textId="77777777" w:rsidR="000F6D2F" w:rsidRPr="009E6698" w:rsidRDefault="000F6D2F" w:rsidP="004A7A56">
            <w:r w:rsidRPr="009E6698">
              <w:t xml:space="preserve">Optie 1 </w:t>
            </w:r>
            <w:r>
              <w:t>wordt getoond wanneer</w:t>
            </w:r>
            <w:r w:rsidRPr="009E6698">
              <w:t xml:space="preserve"> aan de onderstaande mapping wordt voldaan:</w:t>
            </w:r>
          </w:p>
          <w:p w14:paraId="092D5CEF" w14:textId="77777777" w:rsidR="000F6D2F" w:rsidRPr="00C5172B" w:rsidRDefault="000F6D2F" w:rsidP="004A7A56">
            <w:pPr>
              <w:keepNext/>
              <w:spacing w:line="240" w:lineRule="auto"/>
            </w:pPr>
          </w:p>
          <w:p w14:paraId="2C52F22D" w14:textId="77777777" w:rsidR="000F6D2F" w:rsidRDefault="000F6D2F" w:rsidP="004A7A56">
            <w:pPr>
              <w:keepNext/>
              <w:spacing w:line="240" w:lineRule="auto"/>
            </w:pPr>
            <w:r w:rsidRPr="004A7A56">
              <w:rPr>
                <w:u w:val="single"/>
              </w:rPr>
              <w:t>Mapping</w:t>
            </w:r>
            <w:r w:rsidRPr="00AF2256">
              <w:t>:</w:t>
            </w:r>
          </w:p>
          <w:p w14:paraId="0521686A" w14:textId="77777777" w:rsidR="000F6D2F" w:rsidRPr="004A7A56" w:rsidRDefault="000F6D2F" w:rsidP="004A7A56">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6DAF6998" w14:textId="77777777" w:rsidR="000F6D2F" w:rsidRPr="004A7A56" w:rsidRDefault="000F6D2F" w:rsidP="004A7A56">
            <w:pPr>
              <w:autoSpaceDE w:val="0"/>
              <w:autoSpaceDN w:val="0"/>
              <w:adjustRightInd w:val="0"/>
              <w:spacing w:line="240" w:lineRule="auto"/>
              <w:rPr>
                <w:i/>
              </w:rPr>
            </w:pPr>
            <w:r w:rsidRPr="004A7A56">
              <w:rPr>
                <w:snapToGrid/>
                <w:kern w:val="0"/>
                <w:sz w:val="16"/>
                <w:szCs w:val="16"/>
                <w:lang w:eastAsia="nl-NL"/>
              </w:rPr>
              <w:tab/>
              <w:t>./</w:t>
            </w:r>
            <w:r w:rsidRPr="004A7A56">
              <w:rPr>
                <w:rFonts w:cs="Arial"/>
                <w:snapToGrid/>
                <w:kern w:val="0"/>
                <w:sz w:val="16"/>
                <w:szCs w:val="16"/>
                <w:lang w:eastAsia="nl-NL"/>
              </w:rPr>
              <w:t>aanduidingPartij</w:t>
            </w:r>
            <w:r w:rsidRPr="004A7A56">
              <w:rPr>
                <w:snapToGrid/>
                <w:kern w:val="0"/>
                <w:sz w:val="16"/>
                <w:szCs w:val="16"/>
                <w:lang w:eastAsia="nl-NL"/>
              </w:rPr>
              <w:t>(</w:t>
            </w:r>
            <w:r w:rsidR="00252A99" w:rsidRPr="004A7A56">
              <w:rPr>
                <w:snapToGrid/>
                <w:kern w:val="0"/>
                <w:sz w:val="16"/>
                <w:szCs w:val="16"/>
                <w:lang w:eastAsia="nl-NL"/>
              </w:rPr>
              <w:t>‘geldnemer of hypotheekgever’</w:t>
            </w:r>
            <w:r w:rsidRPr="004A7A56">
              <w:rPr>
                <w:snapToGrid/>
                <w:kern w:val="0"/>
                <w:sz w:val="16"/>
                <w:szCs w:val="16"/>
                <w:lang w:eastAsia="nl-NL"/>
              </w:rPr>
              <w:t>)</w:t>
            </w:r>
          </w:p>
        </w:tc>
      </w:tr>
      <w:tr w:rsidR="004A7A56" w:rsidRPr="003B6EB8" w14:paraId="0A7C1D64" w14:textId="77777777" w:rsidTr="004A7A56">
        <w:tc>
          <w:tcPr>
            <w:tcW w:w="2282" w:type="pct"/>
            <w:shd w:val="clear" w:color="auto" w:fill="auto"/>
          </w:tcPr>
          <w:p w14:paraId="3C8E80DD" w14:textId="77777777" w:rsidR="000F6D2F" w:rsidRPr="004A7A56" w:rsidRDefault="000F6D2F" w:rsidP="004A7A56">
            <w:pPr>
              <w:keepNext/>
              <w:tabs>
                <w:tab w:val="left" w:pos="-1440"/>
                <w:tab w:val="left" w:pos="-720"/>
                <w:tab w:val="left" w:pos="425"/>
              </w:tabs>
              <w:suppressAutoHyphens/>
              <w:rPr>
                <w:color w:val="3366FF"/>
              </w:rPr>
            </w:pPr>
            <w:r w:rsidRPr="004A7A56">
              <w:rPr>
                <w:rFonts w:cs="Arial"/>
                <w:color w:val="339966"/>
                <w:sz w:val="20"/>
              </w:rPr>
              <w:t>hierna</w:t>
            </w:r>
            <w:r w:rsidRPr="004A7A56">
              <w:rPr>
                <w:rFonts w:cs="Arial"/>
                <w:color w:val="800080"/>
                <w:sz w:val="20"/>
              </w:rPr>
              <w:t xml:space="preserve"> zowel tezamen als ieder afzonderlijk</w:t>
            </w:r>
            <w:r w:rsidRPr="004A7A56">
              <w:rPr>
                <w:rFonts w:cs="Arial"/>
                <w:color w:val="008000"/>
                <w:sz w:val="20"/>
              </w:rPr>
              <w:t xml:space="preserve"> </w:t>
            </w:r>
            <w:r w:rsidRPr="004A7A56">
              <w:rPr>
                <w:rFonts w:cs="Arial"/>
                <w:color w:val="339966"/>
                <w:sz w:val="20"/>
              </w:rPr>
              <w:t>ook te noemen:</w:t>
            </w:r>
          </w:p>
        </w:tc>
        <w:tc>
          <w:tcPr>
            <w:tcW w:w="2718" w:type="pct"/>
            <w:shd w:val="clear" w:color="auto" w:fill="auto"/>
          </w:tcPr>
          <w:p w14:paraId="41F260E6" w14:textId="77777777" w:rsidR="000F6D2F" w:rsidRPr="00343045" w:rsidRDefault="000F6D2F" w:rsidP="004A7A56">
            <w:pPr>
              <w:keepNext/>
            </w:pPr>
            <w:r>
              <w:t>Vaste tekst</w:t>
            </w:r>
            <w:r w:rsidRPr="004A7A56">
              <w:rPr>
                <w:szCs w:val="18"/>
              </w:rPr>
              <w:t>, waarbij de paarse tekst weggelaten wordt als er maar één persoon (aantal personen met tia_IndGerechtigde = true) behoort tot de partij.</w:t>
            </w:r>
          </w:p>
        </w:tc>
      </w:tr>
      <w:tr w:rsidR="004A7A56" w:rsidRPr="00051929" w14:paraId="1F850B60" w14:textId="77777777" w:rsidTr="004A7A56">
        <w:tc>
          <w:tcPr>
            <w:tcW w:w="2282" w:type="pct"/>
            <w:shd w:val="clear" w:color="auto" w:fill="auto"/>
          </w:tcPr>
          <w:p w14:paraId="568043E4" w14:textId="77777777" w:rsidR="000F6D2F" w:rsidRPr="004A7A56" w:rsidRDefault="00252A99" w:rsidP="004A7A56">
            <w:pPr>
              <w:keepNext/>
              <w:rPr>
                <w:color w:val="FF0000"/>
              </w:rPr>
            </w:pPr>
            <w:r w:rsidRPr="004A7A56">
              <w:rPr>
                <w:rFonts w:cs="Arial"/>
                <w:color w:val="00FFFF"/>
                <w:sz w:val="20"/>
                <w:u w:val="single"/>
              </w:rPr>
              <w:t>‘geldnemer of hypotheekgever’</w:t>
            </w:r>
          </w:p>
        </w:tc>
        <w:tc>
          <w:tcPr>
            <w:tcW w:w="2718" w:type="pct"/>
            <w:shd w:val="clear" w:color="auto" w:fill="auto"/>
          </w:tcPr>
          <w:p w14:paraId="11B9755F" w14:textId="77777777" w:rsidR="000F6D2F" w:rsidRDefault="000F6D2F" w:rsidP="004A7A56">
            <w:pPr>
              <w:keepNext/>
              <w:spacing w:before="72"/>
            </w:pPr>
            <w:r>
              <w:t>Verplichte keuze met de volgende opties:</w:t>
            </w:r>
          </w:p>
          <w:p w14:paraId="12D87470" w14:textId="77777777" w:rsidR="000F6D2F" w:rsidRDefault="00252A99" w:rsidP="004A7A56">
            <w:pPr>
              <w:pStyle w:val="streepje"/>
            </w:pPr>
            <w:r w:rsidRPr="004A7A56">
              <w:rPr>
                <w:color w:val="00FFFF"/>
              </w:rPr>
              <w:t xml:space="preserve">‘geldnemer of hypotheekgever’ </w:t>
            </w:r>
            <w:r w:rsidRPr="004A7A56">
              <w:rPr>
                <w:color w:val="00FFFF"/>
              </w:rPr>
              <w:br/>
            </w:r>
          </w:p>
          <w:p w14:paraId="14F7A5A3" w14:textId="77777777" w:rsidR="000F6D2F" w:rsidRDefault="000F6D2F" w:rsidP="004A7A56">
            <w:pPr>
              <w:keepNext/>
              <w:spacing w:line="240" w:lineRule="auto"/>
            </w:pPr>
            <w:r w:rsidRPr="004A7A56">
              <w:rPr>
                <w:u w:val="single"/>
              </w:rPr>
              <w:t>Mapping</w:t>
            </w:r>
            <w:r w:rsidRPr="00AF2256">
              <w:t>:</w:t>
            </w:r>
          </w:p>
          <w:p w14:paraId="7B9A137C"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60EA81DE" w14:textId="77777777" w:rsidR="000F6D2F" w:rsidRPr="004A7A56" w:rsidRDefault="00252A99" w:rsidP="004A7A56">
            <w:pPr>
              <w:autoSpaceDE w:val="0"/>
              <w:autoSpaceDN w:val="0"/>
              <w:adjustRightInd w:val="0"/>
              <w:spacing w:line="240" w:lineRule="auto"/>
              <w:rPr>
                <w:sz w:val="16"/>
                <w:szCs w:val="16"/>
              </w:rPr>
            </w:pPr>
            <w:r w:rsidRPr="004A7A56">
              <w:rPr>
                <w:snapToGrid/>
                <w:kern w:val="0"/>
                <w:sz w:val="16"/>
                <w:szCs w:val="16"/>
                <w:lang w:eastAsia="nl-NL"/>
              </w:rPr>
              <w:tab/>
              <w:t>./aanduidingPartij(‘geldnemer of hypotheekgever’</w:t>
            </w:r>
            <w:r w:rsidR="000F6D2F" w:rsidRPr="004A7A56">
              <w:rPr>
                <w:snapToGrid/>
                <w:kern w:val="0"/>
                <w:sz w:val="16"/>
                <w:szCs w:val="16"/>
                <w:lang w:eastAsia="nl-NL"/>
              </w:rPr>
              <w:t>)</w:t>
            </w:r>
          </w:p>
        </w:tc>
      </w:tr>
    </w:tbl>
    <w:p w14:paraId="4E1220AA" w14:textId="77777777" w:rsidR="000F6D2F" w:rsidRDefault="000F6D2F" w:rsidP="000F6D2F">
      <w:pPr>
        <w:tabs>
          <w:tab w:val="left" w:pos="4449"/>
        </w:tabs>
      </w:pPr>
    </w:p>
    <w:p w14:paraId="287BFBD7" w14:textId="77777777" w:rsidR="000F6D2F" w:rsidRPr="00D50923" w:rsidRDefault="000F6D2F" w:rsidP="000F6D2F">
      <w:pPr>
        <w:pStyle w:val="Kop3"/>
        <w:numPr>
          <w:ilvl w:val="2"/>
          <w:numId w:val="1"/>
        </w:numPr>
      </w:pPr>
      <w:r>
        <w:br w:type="page"/>
      </w:r>
      <w:bookmarkStart w:id="52" w:name="_Toc381267867"/>
      <w:bookmarkStart w:id="53" w:name="_Ref454977035"/>
      <w:bookmarkStart w:id="54" w:name="_Ref454981348"/>
      <w:r>
        <w:lastRenderedPageBreak/>
        <w:t>Optie 2: partijnaam voor personen</w:t>
      </w:r>
      <w:bookmarkEnd w:id="52"/>
      <w:bookmarkEnd w:id="53"/>
      <w:bookmarkEnd w:id="54"/>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4A7A56" w:rsidRPr="00051929" w14:paraId="545C25EF" w14:textId="77777777" w:rsidTr="004A7A56">
        <w:tc>
          <w:tcPr>
            <w:tcW w:w="2282" w:type="pct"/>
            <w:shd w:val="clear" w:color="auto" w:fill="auto"/>
          </w:tcPr>
          <w:p w14:paraId="37793807" w14:textId="77777777" w:rsidR="000F6D2F" w:rsidRPr="004A7A56" w:rsidRDefault="000F6D2F" w:rsidP="004A7A56">
            <w:pPr>
              <w:keepNext/>
              <w:rPr>
                <w:color w:val="FF0000"/>
              </w:rPr>
            </w:pPr>
            <w:r w:rsidRPr="004A7A56">
              <w:rPr>
                <w:i/>
              </w:rPr>
              <w:lastRenderedPageBreak/>
              <w:t>Optie 2:</w:t>
            </w:r>
          </w:p>
        </w:tc>
        <w:tc>
          <w:tcPr>
            <w:tcW w:w="2718" w:type="pct"/>
            <w:shd w:val="clear" w:color="auto" w:fill="auto"/>
          </w:tcPr>
          <w:p w14:paraId="406744FA" w14:textId="77777777" w:rsidR="000F6D2F" w:rsidRDefault="000F6D2F" w:rsidP="004A7A56">
            <w:r w:rsidRPr="009E6698">
              <w:t xml:space="preserve">Optie 2 </w:t>
            </w:r>
            <w:r>
              <w:t>wordt getoond wanneer</w:t>
            </w:r>
            <w:r w:rsidRPr="009E6698">
              <w:t xml:space="preserve"> aan de onderstaande mapping wordt voldaan</w:t>
            </w:r>
            <w:r>
              <w:t>.</w:t>
            </w:r>
          </w:p>
          <w:p w14:paraId="54CDFBE4" w14:textId="77777777" w:rsidR="000F6D2F" w:rsidRDefault="000F6D2F" w:rsidP="004A7A56"/>
          <w:p w14:paraId="7D454832" w14:textId="77777777" w:rsidR="000F6D2F" w:rsidRDefault="000F6D2F" w:rsidP="004A7A56">
            <w:r>
              <w:t>Een persoon kan behoren tot de partij:</w:t>
            </w:r>
          </w:p>
          <w:p w14:paraId="65EF955B" w14:textId="77777777" w:rsidR="000F6D2F" w:rsidRDefault="006211F3" w:rsidP="006211F3">
            <w:pPr>
              <w:pStyle w:val="streepje"/>
            </w:pPr>
            <w:r>
              <w:t xml:space="preserve">de </w:t>
            </w:r>
            <w:r w:rsidRPr="006211F3">
              <w:t xml:space="preserve">geldnemer </w:t>
            </w:r>
            <w:r w:rsidR="000F6D2F">
              <w:t>(partijOnderdeel: ‘</w:t>
            </w:r>
            <w:r w:rsidRPr="006211F3">
              <w:t>geldnemer</w:t>
            </w:r>
            <w:r w:rsidR="000F6D2F">
              <w:t>’)</w:t>
            </w:r>
          </w:p>
          <w:p w14:paraId="3341B32E" w14:textId="77777777" w:rsidR="000F6D2F" w:rsidRDefault="000F6D2F" w:rsidP="004A7A56">
            <w:pPr>
              <w:pStyle w:val="streepje"/>
            </w:pPr>
            <w:r>
              <w:t>d</w:t>
            </w:r>
            <w:r w:rsidR="006211F3">
              <w:t>e h</w:t>
            </w:r>
            <w:r>
              <w:t>ypotheekgever (partijOnderdeel: ‘</w:t>
            </w:r>
            <w:r w:rsidR="006211F3">
              <w:t>h</w:t>
            </w:r>
            <w:r>
              <w:t>ypotheekgever’)</w:t>
            </w:r>
          </w:p>
          <w:p w14:paraId="7A83AD7F" w14:textId="77777777" w:rsidR="000F6D2F" w:rsidRDefault="000F6D2F" w:rsidP="004A7A56">
            <w:pPr>
              <w:pStyle w:val="streepje"/>
            </w:pPr>
            <w:r>
              <w:t>tot beiden (partijOnderdeel: ‘</w:t>
            </w:r>
            <w:r w:rsidR="006211F3">
              <w:t>beiden</w:t>
            </w:r>
            <w:r>
              <w:t>’)</w:t>
            </w:r>
          </w:p>
          <w:p w14:paraId="28A3CD69" w14:textId="77777777" w:rsidR="000F6D2F" w:rsidRDefault="000F6D2F" w:rsidP="004A7A56">
            <w:pPr>
              <w:pStyle w:val="streepje"/>
              <w:numPr>
                <w:ilvl w:val="0"/>
                <w:numId w:val="0"/>
              </w:numPr>
            </w:pPr>
          </w:p>
          <w:p w14:paraId="2F0BFAC1" w14:textId="77777777" w:rsidR="000F6D2F" w:rsidRDefault="000F6D2F" w:rsidP="004A7A56">
            <w:pPr>
              <w:pStyle w:val="streepje"/>
              <w:numPr>
                <w:ilvl w:val="0"/>
                <w:numId w:val="0"/>
              </w:numPr>
            </w:pPr>
            <w:r>
              <w:t xml:space="preserve">Voor alle gerechtigde personen </w:t>
            </w:r>
            <w:r w:rsidRPr="004A7A56">
              <w:rPr>
                <w:szCs w:val="18"/>
              </w:rPr>
              <w:t xml:space="preserve">(personen met tia_IndGerechtigde = true) </w:t>
            </w:r>
            <w:r>
              <w:t>binnen de vervreemdende partij moet het partijOnderdeel opgenomen zijn, en anders niet.</w:t>
            </w:r>
          </w:p>
          <w:p w14:paraId="799F8E22" w14:textId="77777777" w:rsidR="000F6D2F" w:rsidRDefault="000F6D2F" w:rsidP="004A7A56">
            <w:pPr>
              <w:pStyle w:val="streepje"/>
              <w:numPr>
                <w:ilvl w:val="0"/>
                <w:numId w:val="0"/>
              </w:numPr>
            </w:pPr>
          </w:p>
          <w:p w14:paraId="791CAE40" w14:textId="77777777" w:rsidR="000F6D2F" w:rsidRDefault="000F6D2F" w:rsidP="004A7A56">
            <w:pPr>
              <w:pStyle w:val="streepje"/>
              <w:numPr>
                <w:ilvl w:val="0"/>
                <w:numId w:val="0"/>
              </w:numPr>
            </w:pPr>
            <w:r>
              <w:t>De personen binnen een partij kunnen met een naam of nummer aangeduid worden, de gekozen optie wordt voor alle personen binnen de partij met partijOnderdeel gevuld getoond.</w:t>
            </w:r>
          </w:p>
          <w:p w14:paraId="5C55CFD9" w14:textId="77777777" w:rsidR="000F6D2F" w:rsidRPr="004A7A56" w:rsidRDefault="000F6D2F" w:rsidP="004A7A56">
            <w:pPr>
              <w:pStyle w:val="streepje"/>
              <w:numPr>
                <w:ilvl w:val="0"/>
                <w:numId w:val="0"/>
              </w:numPr>
              <w:rPr>
                <w:lang w:val="nl-NL"/>
              </w:rPr>
            </w:pPr>
          </w:p>
          <w:p w14:paraId="6313A8BF" w14:textId="77777777" w:rsidR="000F6D2F" w:rsidRDefault="000F6D2F" w:rsidP="004A7A56">
            <w:pPr>
              <w:spacing w:line="240" w:lineRule="auto"/>
            </w:pPr>
            <w:r w:rsidRPr="004A7A56">
              <w:rPr>
                <w:u w:val="single"/>
              </w:rPr>
              <w:t>Mapping</w:t>
            </w:r>
            <w:r w:rsidRPr="00AF2256">
              <w:t>:</w:t>
            </w:r>
          </w:p>
          <w:p w14:paraId="043D9D54"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4AC94F3F" w14:textId="77777777" w:rsidR="000F6D2F" w:rsidRPr="004A7A56" w:rsidRDefault="000F6D2F" w:rsidP="004A7A56">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27F1F26A"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highlight w:val="white"/>
                <w:lang w:eastAsia="nl-NL"/>
              </w:rPr>
              <w:tab/>
              <w:t>./</w:t>
            </w:r>
            <w:r w:rsidRPr="004A7A56">
              <w:rPr>
                <w:rFonts w:cs="Arial"/>
                <w:snapToGrid/>
                <w:kern w:val="0"/>
                <w:sz w:val="16"/>
                <w:szCs w:val="16"/>
                <w:lang w:eastAsia="nl-NL"/>
              </w:rPr>
              <w:t>aanduidingPartij</w:t>
            </w:r>
            <w:r w:rsidRPr="004A7A56">
              <w:rPr>
                <w:snapToGrid/>
                <w:kern w:val="0"/>
                <w:sz w:val="16"/>
                <w:szCs w:val="16"/>
                <w:lang w:eastAsia="nl-NL"/>
              </w:rPr>
              <w:t>(‘Aanduiding per persoon’)</w:t>
            </w:r>
          </w:p>
          <w:p w14:paraId="07ED8DC6"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./tekstKeuze</w:t>
            </w:r>
          </w:p>
          <w:p w14:paraId="3F64A06C"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./tagNaam(‘k_VerwijzingPersoon’)</w:t>
            </w:r>
          </w:p>
          <w:p w14:paraId="126B319E"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./tekst(‘nummer’ of ‘naam’)</w:t>
            </w:r>
          </w:p>
          <w:p w14:paraId="355B40D5" w14:textId="77777777" w:rsidR="000F6D2F" w:rsidRPr="004A7A56" w:rsidRDefault="000F6D2F" w:rsidP="004A7A56">
            <w:pPr>
              <w:autoSpaceDE w:val="0"/>
              <w:autoSpaceDN w:val="0"/>
              <w:adjustRightInd w:val="0"/>
              <w:spacing w:line="240" w:lineRule="auto"/>
              <w:rPr>
                <w:snapToGrid/>
                <w:kern w:val="0"/>
                <w:sz w:val="16"/>
                <w:szCs w:val="16"/>
                <w:lang w:eastAsia="nl-NL"/>
              </w:rPr>
            </w:pPr>
          </w:p>
          <w:p w14:paraId="08D2FB55"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-persoon binnen partij</w:t>
            </w:r>
          </w:p>
          <w:p w14:paraId="21009817"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 xml:space="preserve">- //StukdeelHypotheek/vervreemderRechtRef/Partij/IMKAD_Persoon </w:t>
            </w:r>
          </w:p>
          <w:p w14:paraId="2ED76447"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 //StukdeelHypotheek/vervreemderRechtRef/Partij/</w:t>
            </w:r>
          </w:p>
          <w:p w14:paraId="182EBAEE"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IMKAD_Persoon/GerelateerdPersoon/IMKAD_Persoon</w:t>
            </w:r>
          </w:p>
          <w:p w14:paraId="53C60CB5"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 xml:space="preserve">- //StukdeelHypotheek/vervreemderRechtRef/Partij/IMKAD_Persoon </w:t>
            </w:r>
            <w:r w:rsidRPr="004A7A56">
              <w:rPr>
                <w:rFonts w:cs="Arial"/>
                <w:snapToGrid/>
                <w:kern w:val="0"/>
                <w:sz w:val="16"/>
                <w:szCs w:val="16"/>
                <w:lang w:eastAsia="nl-NL"/>
              </w:rPr>
              <w:tab/>
              <w:t>/GerelateerdPersoon/IMKAD_Persoon/GerelateerdPersoon/</w:t>
            </w:r>
          </w:p>
          <w:p w14:paraId="6FE26A32"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IMKAD_Persoon</w:t>
            </w:r>
          </w:p>
          <w:p w14:paraId="5C10F653"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waarbij:</w:t>
            </w:r>
          </w:p>
          <w:p w14:paraId="11C6B93A"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./tia_</w:t>
            </w:r>
            <w:r w:rsidRPr="004A7A56">
              <w:rPr>
                <w:rFonts w:cs="Arial"/>
                <w:snapToGrid/>
                <w:kern w:val="0"/>
                <w:sz w:val="16"/>
                <w:szCs w:val="16"/>
                <w:lang w:eastAsia="nl-NL"/>
              </w:rPr>
              <w:t>PartijOnderdeel</w:t>
            </w:r>
            <w:r w:rsidRPr="004A7A56">
              <w:rPr>
                <w:snapToGrid/>
                <w:kern w:val="0"/>
                <w:sz w:val="16"/>
                <w:szCs w:val="16"/>
                <w:lang w:eastAsia="nl-NL"/>
              </w:rPr>
              <w:t>(‘</w:t>
            </w:r>
            <w:r w:rsidR="0025553B">
              <w:rPr>
                <w:snapToGrid/>
                <w:kern w:val="0"/>
                <w:sz w:val="16"/>
                <w:szCs w:val="16"/>
                <w:lang w:eastAsia="nl-NL"/>
              </w:rPr>
              <w:t>geldnemer</w:t>
            </w:r>
            <w:r w:rsidRPr="004A7A56">
              <w:rPr>
                <w:snapToGrid/>
                <w:kern w:val="0"/>
                <w:sz w:val="16"/>
                <w:szCs w:val="16"/>
                <w:lang w:eastAsia="nl-NL"/>
              </w:rPr>
              <w:t>) of</w:t>
            </w:r>
          </w:p>
          <w:p w14:paraId="0FBCAF34"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highlight w:val="white"/>
                <w:lang w:eastAsia="nl-NL"/>
              </w:rPr>
              <w:tab/>
              <w:t>./tia_</w:t>
            </w:r>
            <w:r w:rsidRPr="004A7A56">
              <w:rPr>
                <w:rFonts w:cs="Arial"/>
                <w:snapToGrid/>
                <w:kern w:val="0"/>
                <w:sz w:val="16"/>
                <w:szCs w:val="16"/>
                <w:lang w:eastAsia="nl-NL"/>
              </w:rPr>
              <w:t>PartijOnderdeel</w:t>
            </w:r>
            <w:r w:rsidRPr="004A7A56">
              <w:rPr>
                <w:snapToGrid/>
                <w:kern w:val="0"/>
                <w:sz w:val="16"/>
                <w:szCs w:val="16"/>
                <w:lang w:eastAsia="nl-NL"/>
              </w:rPr>
              <w:t>(‘</w:t>
            </w:r>
            <w:r w:rsidR="006211F3">
              <w:rPr>
                <w:snapToGrid/>
                <w:kern w:val="0"/>
                <w:sz w:val="16"/>
                <w:szCs w:val="16"/>
                <w:lang w:eastAsia="nl-NL"/>
              </w:rPr>
              <w:t>h</w:t>
            </w:r>
            <w:r w:rsidRPr="004A7A56">
              <w:rPr>
                <w:snapToGrid/>
                <w:kern w:val="0"/>
                <w:sz w:val="16"/>
                <w:szCs w:val="16"/>
                <w:lang w:eastAsia="nl-NL"/>
              </w:rPr>
              <w:t>ypotheekgever’) of</w:t>
            </w:r>
          </w:p>
          <w:p w14:paraId="549A1C28"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./tia_</w:t>
            </w:r>
            <w:r w:rsidRPr="004A7A56">
              <w:rPr>
                <w:rFonts w:cs="Arial"/>
                <w:snapToGrid/>
                <w:kern w:val="0"/>
                <w:sz w:val="16"/>
                <w:szCs w:val="16"/>
                <w:lang w:eastAsia="nl-NL"/>
              </w:rPr>
              <w:t>PartijOnderdeel</w:t>
            </w:r>
            <w:r w:rsidRPr="004A7A56">
              <w:rPr>
                <w:snapToGrid/>
                <w:kern w:val="0"/>
                <w:sz w:val="16"/>
                <w:szCs w:val="16"/>
                <w:lang w:eastAsia="nl-NL"/>
              </w:rPr>
              <w:t>(‘</w:t>
            </w:r>
            <w:r w:rsidR="006211F3">
              <w:rPr>
                <w:snapToGrid/>
                <w:kern w:val="0"/>
                <w:sz w:val="16"/>
                <w:szCs w:val="16"/>
                <w:lang w:eastAsia="nl-NL"/>
              </w:rPr>
              <w:t>beiden</w:t>
            </w:r>
            <w:r w:rsidRPr="004A7A56">
              <w:rPr>
                <w:snapToGrid/>
                <w:kern w:val="0"/>
                <w:sz w:val="16"/>
                <w:szCs w:val="16"/>
                <w:lang w:eastAsia="nl-NL"/>
              </w:rPr>
              <w:t>’)</w:t>
            </w:r>
          </w:p>
          <w:p w14:paraId="37370233" w14:textId="77777777" w:rsidR="000F6D2F" w:rsidRPr="004A7A56" w:rsidRDefault="000F6D2F" w:rsidP="004A7A56">
            <w:pPr>
              <w:autoSpaceDE w:val="0"/>
              <w:autoSpaceDN w:val="0"/>
              <w:adjustRightInd w:val="0"/>
              <w:spacing w:line="240" w:lineRule="auto"/>
              <w:rPr>
                <w:lang w:val="nl"/>
              </w:rPr>
            </w:pPr>
          </w:p>
        </w:tc>
      </w:tr>
    </w:tbl>
    <w:p w14:paraId="6E281FA2" w14:textId="77777777" w:rsidR="000F6D2F" w:rsidRDefault="006211F3" w:rsidP="000F6D2F">
      <w:pPr>
        <w:pStyle w:val="Kop4"/>
        <w:pageBreakBefore/>
        <w:numPr>
          <w:ilvl w:val="3"/>
          <w:numId w:val="1"/>
        </w:numPr>
        <w:tabs>
          <w:tab w:val="clear" w:pos="864"/>
          <w:tab w:val="left" w:pos="1021"/>
        </w:tabs>
        <w:ind w:left="0" w:firstLine="0"/>
      </w:pPr>
      <w:r>
        <w:lastRenderedPageBreak/>
        <w:t>geldnemer</w:t>
      </w:r>
    </w:p>
    <w:p w14:paraId="14527394" w14:textId="77777777" w:rsidR="000F6D2F" w:rsidRPr="00C869E4" w:rsidRDefault="000F6D2F" w:rsidP="000F6D2F">
      <w:pPr>
        <w:pStyle w:val="Kop5"/>
        <w:numPr>
          <w:ilvl w:val="4"/>
          <w:numId w:val="1"/>
        </w:numPr>
        <w:tabs>
          <w:tab w:val="clear" w:pos="1008"/>
          <w:tab w:val="left" w:pos="1021"/>
        </w:tabs>
        <w:ind w:left="0" w:firstLine="0"/>
      </w:pPr>
      <w:bookmarkStart w:id="55" w:name="_Ref378921405"/>
      <w:r>
        <w:t>Aanduiding</w:t>
      </w:r>
      <w:r w:rsidRPr="00F64879">
        <w:t xml:space="preserve"> </w:t>
      </w:r>
      <w:r>
        <w:t xml:space="preserve">persoon </w:t>
      </w:r>
      <w:r w:rsidRPr="00F64879">
        <w:t>met nummer</w:t>
      </w:r>
      <w:bookmarkEnd w:id="55"/>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4A7A56" w:rsidRPr="00051929" w14:paraId="024E87D1" w14:textId="77777777" w:rsidTr="004A7A56">
        <w:tc>
          <w:tcPr>
            <w:tcW w:w="2282" w:type="pct"/>
            <w:shd w:val="clear" w:color="auto" w:fill="auto"/>
          </w:tcPr>
          <w:p w14:paraId="3A28B3A2" w14:textId="77777777" w:rsidR="000F6D2F" w:rsidRPr="004A7A56" w:rsidRDefault="000F6D2F" w:rsidP="004A7A56">
            <w:pPr>
              <w:rPr>
                <w:rFonts w:cs="Arial"/>
                <w:sz w:val="20"/>
                <w:lang w:val="en-US"/>
              </w:rPr>
            </w:pPr>
          </w:p>
        </w:tc>
        <w:tc>
          <w:tcPr>
            <w:tcW w:w="2718" w:type="pct"/>
            <w:shd w:val="clear" w:color="auto" w:fill="auto"/>
          </w:tcPr>
          <w:p w14:paraId="4680108A" w14:textId="77777777" w:rsidR="000F6D2F" w:rsidRDefault="000F6D2F" w:rsidP="004A7A56">
            <w:pPr>
              <w:keepNext/>
            </w:pPr>
            <w:r>
              <w:t>Deze variant wordt getoond indien er op partijniveau is aangegeven dat de personen met een nummer worden aangeduid.</w:t>
            </w:r>
          </w:p>
          <w:p w14:paraId="3A074AEF" w14:textId="77777777" w:rsidR="000F6D2F" w:rsidRDefault="000F6D2F" w:rsidP="004A7A56">
            <w:pPr>
              <w:keepNext/>
            </w:pPr>
          </w:p>
          <w:p w14:paraId="44D293A2" w14:textId="77777777" w:rsidR="000F6D2F" w:rsidRDefault="000F6D2F" w:rsidP="004A7A56">
            <w:pPr>
              <w:pStyle w:val="streepje"/>
              <w:numPr>
                <w:ilvl w:val="0"/>
                <w:numId w:val="0"/>
              </w:numPr>
            </w:pPr>
            <w:r>
              <w:t>Restricties tbv aanduiding persoon met nummer:</w:t>
            </w:r>
          </w:p>
          <w:p w14:paraId="5D767B67" w14:textId="77777777" w:rsidR="000F6D2F" w:rsidRDefault="000F6D2F" w:rsidP="004A7A56">
            <w:pPr>
              <w:keepNext/>
            </w:pPr>
            <w:r>
              <w:t>mag alleen getoond worden wanneer binnen de vervreemdende partij alle personen zelf bij de notaris verschijnen en gerechtigde zijn. Dit is alleen het geval wanneer binnen een partij geen enkele persoon wordt vertegenwoordigd door een andere persoon of gevolmachtigde. Bevat de partij personen die wel vertegenwoordigd worden dan wordt de gehele tekst niet getoond.</w:t>
            </w:r>
          </w:p>
          <w:p w14:paraId="2568F82F" w14:textId="77777777" w:rsidR="000F6D2F" w:rsidRDefault="000F6D2F" w:rsidP="004A7A56">
            <w:pPr>
              <w:keepNext/>
            </w:pPr>
          </w:p>
          <w:p w14:paraId="4705EDC7" w14:textId="77777777" w:rsidR="000F6D2F" w:rsidRPr="00C05FBF" w:rsidRDefault="000F6D2F" w:rsidP="004A7A56">
            <w:pPr>
              <w:spacing w:line="240" w:lineRule="auto"/>
            </w:pPr>
          </w:p>
          <w:p w14:paraId="497FC8CE" w14:textId="77777777" w:rsidR="000F6D2F" w:rsidRDefault="000F6D2F" w:rsidP="004A7A56">
            <w:pPr>
              <w:spacing w:line="240" w:lineRule="auto"/>
            </w:pPr>
            <w:r w:rsidRPr="004A7A56">
              <w:rPr>
                <w:u w:val="single"/>
              </w:rPr>
              <w:t>Mapping</w:t>
            </w:r>
            <w:r w:rsidRPr="00AF2256">
              <w:t>:</w:t>
            </w:r>
          </w:p>
          <w:p w14:paraId="464754B0"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3988B336" w14:textId="77777777" w:rsidR="000F6D2F" w:rsidRPr="004A7A56" w:rsidRDefault="000F6D2F" w:rsidP="004A7A56">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4C4FFF33"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./tekstKeuze</w:t>
            </w:r>
          </w:p>
          <w:p w14:paraId="33FE268A"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./tagNaam(‘k_VerwijzingPersoon’)</w:t>
            </w:r>
          </w:p>
          <w:p w14:paraId="38193BE6"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./tekst(‘nummer’)</w:t>
            </w:r>
          </w:p>
          <w:p w14:paraId="3B1BB023" w14:textId="77777777" w:rsidR="000F6D2F" w:rsidRPr="004A7A56" w:rsidRDefault="000F6D2F" w:rsidP="004A7A56">
            <w:pPr>
              <w:autoSpaceDE w:val="0"/>
              <w:autoSpaceDN w:val="0"/>
              <w:adjustRightInd w:val="0"/>
              <w:spacing w:line="240" w:lineRule="auto"/>
              <w:rPr>
                <w:snapToGrid/>
                <w:kern w:val="0"/>
                <w:sz w:val="16"/>
                <w:szCs w:val="16"/>
                <w:lang w:eastAsia="nl-NL"/>
              </w:rPr>
            </w:pPr>
          </w:p>
          <w:p w14:paraId="3040F06E" w14:textId="77777777" w:rsidR="000F6D2F" w:rsidRPr="004A7A56" w:rsidRDefault="000F6D2F" w:rsidP="004A7A56">
            <w:pPr>
              <w:autoSpaceDE w:val="0"/>
              <w:autoSpaceDN w:val="0"/>
              <w:adjustRightInd w:val="0"/>
              <w:spacing w:line="240" w:lineRule="auto"/>
              <w:rPr>
                <w:u w:val="single"/>
                <w:lang w:val="nl"/>
              </w:rPr>
            </w:pPr>
            <w:r w:rsidRPr="004A7A56">
              <w:rPr>
                <w:u w:val="single"/>
                <w:lang w:val="nl"/>
              </w:rPr>
              <w:t>Mapping aanduiding persoon met nummer wordt niet getoond:</w:t>
            </w:r>
          </w:p>
          <w:p w14:paraId="46546AE7" w14:textId="77777777" w:rsidR="000F6D2F" w:rsidRPr="004A7A56" w:rsidRDefault="000F6D2F" w:rsidP="004A7A56">
            <w:pPr>
              <w:autoSpaceDE w:val="0"/>
              <w:autoSpaceDN w:val="0"/>
              <w:adjustRightInd w:val="0"/>
              <w:spacing w:line="240" w:lineRule="auto"/>
              <w:rPr>
                <w:sz w:val="16"/>
                <w:szCs w:val="16"/>
              </w:rPr>
            </w:pPr>
            <w:r w:rsidRPr="004A7A56">
              <w:rPr>
                <w:sz w:val="16"/>
                <w:szCs w:val="16"/>
              </w:rPr>
              <w:t>-de volgende mapping mag niet voorkomen binnen de partij en/of voor de personen binnen de partij:</w:t>
            </w:r>
          </w:p>
          <w:p w14:paraId="2F95E993" w14:textId="77777777" w:rsidR="000F6D2F" w:rsidRPr="004A7A56" w:rsidRDefault="000F6D2F" w:rsidP="004A7A56">
            <w:pPr>
              <w:autoSpaceDE w:val="0"/>
              <w:autoSpaceDN w:val="0"/>
              <w:adjustRightInd w:val="0"/>
              <w:spacing w:line="240" w:lineRule="auto"/>
              <w:rPr>
                <w:sz w:val="16"/>
                <w:szCs w:val="16"/>
              </w:rPr>
            </w:pPr>
            <w:r w:rsidRPr="004A7A56">
              <w:rPr>
                <w:sz w:val="16"/>
                <w:szCs w:val="16"/>
              </w:rPr>
              <w:t>//Partij/Gevolmachtigde/Hoedanigheid/</w:t>
            </w:r>
          </w:p>
          <w:p w14:paraId="252E7516" w14:textId="77777777" w:rsidR="000F6D2F" w:rsidRDefault="000F6D2F" w:rsidP="004A7A56">
            <w:pPr>
              <w:autoSpaceDE w:val="0"/>
              <w:autoSpaceDN w:val="0"/>
              <w:adjustRightInd w:val="0"/>
              <w:spacing w:line="240" w:lineRule="auto"/>
            </w:pPr>
            <w:r w:rsidRPr="004A7A56">
              <w:rPr>
                <w:sz w:val="16"/>
                <w:szCs w:val="16"/>
              </w:rPr>
              <w:t>//Partij/Hoedanigheid/wordtVertegenwoordigdRef xlink href [id]</w:t>
            </w:r>
          </w:p>
        </w:tc>
      </w:tr>
      <w:tr w:rsidR="004A7A56" w:rsidRPr="00051929" w14:paraId="7C3248D1" w14:textId="77777777" w:rsidTr="004A7A56">
        <w:tc>
          <w:tcPr>
            <w:tcW w:w="2282" w:type="pct"/>
            <w:shd w:val="clear" w:color="auto" w:fill="auto"/>
          </w:tcPr>
          <w:p w14:paraId="19BD0098" w14:textId="77777777" w:rsidR="000F6D2F" w:rsidRPr="004A7A56" w:rsidRDefault="000F6D2F" w:rsidP="004A7A56">
            <w:pPr>
              <w:rPr>
                <w:color w:val="00FFFF"/>
              </w:rPr>
            </w:pPr>
            <w:r w:rsidRPr="004A7A56">
              <w:rPr>
                <w:rFonts w:cs="Arial"/>
                <w:sz w:val="20"/>
                <w:lang w:val="en-US"/>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lang w:val="en-US"/>
              </w:rPr>
              <w:fldChar w:fldCharType="end"/>
            </w:r>
            <w:r w:rsidRPr="004A7A56">
              <w:rPr>
                <w:rFonts w:cs="Arial"/>
                <w:color w:val="00FFFF"/>
                <w:sz w:val="20"/>
              </w:rPr>
              <w:t>de verschenen</w:t>
            </w:r>
          </w:p>
        </w:tc>
        <w:tc>
          <w:tcPr>
            <w:tcW w:w="2718" w:type="pct"/>
            <w:shd w:val="clear" w:color="auto" w:fill="auto"/>
          </w:tcPr>
          <w:p w14:paraId="02CC8C62" w14:textId="77777777" w:rsidR="000F6D2F" w:rsidRPr="004D205C" w:rsidRDefault="000F6D2F" w:rsidP="004A7A56">
            <w:pPr>
              <w:spacing w:before="72"/>
            </w:pPr>
            <w:r>
              <w:t>Vaste tekst binnen deze variant.</w:t>
            </w:r>
          </w:p>
        </w:tc>
      </w:tr>
      <w:tr w:rsidR="004A7A56" w:rsidRPr="00051929" w14:paraId="3CF8112A" w14:textId="77777777" w:rsidTr="004A7A56">
        <w:tc>
          <w:tcPr>
            <w:tcW w:w="2282" w:type="pct"/>
            <w:shd w:val="clear" w:color="auto" w:fill="auto"/>
          </w:tcPr>
          <w:p w14:paraId="30206321" w14:textId="77777777" w:rsidR="000F6D2F" w:rsidRPr="004A7A56" w:rsidRDefault="000F6D2F" w:rsidP="004A7A56">
            <w:pPr>
              <w:rPr>
                <w:color w:val="00FFFF"/>
              </w:rPr>
            </w:pPr>
            <w:r w:rsidRPr="004A7A56">
              <w:rPr>
                <w:rFonts w:cs="Arial"/>
                <w:sz w:val="20"/>
                <w:lang w:val="en-US"/>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lang w:val="en-US"/>
              </w:rPr>
              <w:fldChar w:fldCharType="end"/>
            </w:r>
            <w:r w:rsidRPr="004A7A56">
              <w:rPr>
                <w:rFonts w:cs="Arial"/>
                <w:color w:val="00FFFF"/>
                <w:sz w:val="20"/>
              </w:rPr>
              <w:t>persoon/personen</w:t>
            </w:r>
            <w:r w:rsidRPr="004A7A56">
              <w:rPr>
                <w:rFonts w:cs="Arial"/>
                <w:sz w:val="20"/>
                <w:lang w:val="en-US"/>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lang w:val="en-US"/>
              </w:rPr>
              <w:fldChar w:fldCharType="end"/>
            </w:r>
          </w:p>
        </w:tc>
        <w:tc>
          <w:tcPr>
            <w:tcW w:w="2718" w:type="pct"/>
            <w:shd w:val="clear" w:color="auto" w:fill="auto"/>
          </w:tcPr>
          <w:p w14:paraId="6587B470" w14:textId="77777777" w:rsidR="000F6D2F" w:rsidRPr="004A7A56" w:rsidRDefault="000F6D2F" w:rsidP="004A7A56">
            <w:pPr>
              <w:keepNext/>
              <w:rPr>
                <w:szCs w:val="18"/>
              </w:rPr>
            </w:pPr>
            <w:r>
              <w:t>Verplichte keuze binnen deze variant, die automatisch wordt afgeleid</w:t>
            </w:r>
            <w:r w:rsidRPr="004A7A56">
              <w:rPr>
                <w:szCs w:val="18"/>
              </w:rPr>
              <w:t xml:space="preserve"> van het aantal personen met de aanduiding ‘</w:t>
            </w:r>
            <w:r w:rsidR="00941713">
              <w:rPr>
                <w:szCs w:val="18"/>
              </w:rPr>
              <w:t>geldnemer</w:t>
            </w:r>
            <w:r w:rsidRPr="004A7A56">
              <w:rPr>
                <w:szCs w:val="18"/>
              </w:rPr>
              <w:t>’ of ‘</w:t>
            </w:r>
            <w:r w:rsidR="00941713">
              <w:rPr>
                <w:szCs w:val="18"/>
              </w:rPr>
              <w:t>beiden</w:t>
            </w:r>
            <w:r w:rsidRPr="004A7A56">
              <w:rPr>
                <w:szCs w:val="18"/>
              </w:rPr>
              <w:t>’:</w:t>
            </w:r>
          </w:p>
          <w:p w14:paraId="22222985" w14:textId="77777777" w:rsidR="000F6D2F" w:rsidRDefault="000F6D2F" w:rsidP="004A7A56">
            <w:pPr>
              <w:pStyle w:val="streepje"/>
            </w:pPr>
            <w:r>
              <w:t>‘persoon’, ingeval van 1 persoon</w:t>
            </w:r>
          </w:p>
          <w:p w14:paraId="139F9E53" w14:textId="77777777" w:rsidR="000F6D2F" w:rsidRDefault="000F6D2F" w:rsidP="004A7A56">
            <w:pPr>
              <w:pStyle w:val="streepje"/>
            </w:pPr>
            <w:r>
              <w:t>‘personen’, ingeval van 2 of meer personen</w:t>
            </w:r>
          </w:p>
          <w:p w14:paraId="6D8982CF" w14:textId="77777777" w:rsidR="000F6D2F" w:rsidRDefault="000F6D2F" w:rsidP="004A7A56">
            <w:pPr>
              <w:spacing w:line="240" w:lineRule="auto"/>
            </w:pPr>
          </w:p>
          <w:p w14:paraId="4F6C22EE" w14:textId="77777777" w:rsidR="000F6D2F" w:rsidRDefault="000F6D2F" w:rsidP="004A7A56">
            <w:pPr>
              <w:pStyle w:val="streepje"/>
              <w:numPr>
                <w:ilvl w:val="0"/>
                <w:numId w:val="0"/>
              </w:numPr>
            </w:pPr>
            <w:r w:rsidRPr="004A7A56">
              <w:rPr>
                <w:u w:val="single"/>
              </w:rPr>
              <w:t>Mapping</w:t>
            </w:r>
            <w:r w:rsidRPr="00AF2256">
              <w:t>:</w:t>
            </w:r>
          </w:p>
          <w:p w14:paraId="0284D550" w14:textId="77777777" w:rsidR="000F6D2F" w:rsidRPr="004A7A56" w:rsidRDefault="000F6D2F" w:rsidP="00941713">
            <w:pPr>
              <w:autoSpaceDE w:val="0"/>
              <w:autoSpaceDN w:val="0"/>
              <w:adjustRightInd w:val="0"/>
              <w:spacing w:line="240" w:lineRule="auto"/>
              <w:rPr>
                <w:sz w:val="16"/>
                <w:szCs w:val="16"/>
              </w:rPr>
            </w:pPr>
            <w:r w:rsidRPr="004A7A56">
              <w:rPr>
                <w:sz w:val="16"/>
                <w:szCs w:val="16"/>
              </w:rPr>
              <w:t xml:space="preserve">Zie </w:t>
            </w:r>
            <w:r w:rsidRPr="004A7A56">
              <w:rPr>
                <w:rFonts w:cs="Arial"/>
                <w:snapToGrid/>
                <w:kern w:val="0"/>
                <w:sz w:val="16"/>
                <w:szCs w:val="16"/>
                <w:lang w:eastAsia="nl-NL"/>
              </w:rPr>
              <w:t>volgende</w:t>
            </w:r>
            <w:r w:rsidRPr="004A7A56">
              <w:rPr>
                <w:sz w:val="16"/>
                <w:szCs w:val="16"/>
              </w:rPr>
              <w:t xml:space="preserve"> mapping </w:t>
            </w:r>
            <w:r w:rsidRPr="004A7A56">
              <w:rPr>
                <w:snapToGrid/>
                <w:kern w:val="0"/>
                <w:sz w:val="16"/>
                <w:szCs w:val="16"/>
                <w:lang w:eastAsia="nl-NL"/>
              </w:rPr>
              <w:t>partij-persoon ‘</w:t>
            </w:r>
            <w:r w:rsidR="00941713">
              <w:rPr>
                <w:snapToGrid/>
                <w:kern w:val="0"/>
                <w:sz w:val="16"/>
                <w:szCs w:val="16"/>
                <w:lang w:eastAsia="nl-NL"/>
              </w:rPr>
              <w:t>geldnemer</w:t>
            </w:r>
            <w:r w:rsidRPr="004A7A56">
              <w:rPr>
                <w:snapToGrid/>
                <w:kern w:val="0"/>
                <w:sz w:val="16"/>
                <w:szCs w:val="16"/>
                <w:lang w:eastAsia="nl-NL"/>
              </w:rPr>
              <w:t>’</w:t>
            </w:r>
          </w:p>
        </w:tc>
      </w:tr>
      <w:tr w:rsidR="004A7A56" w:rsidRPr="00051929" w14:paraId="346C4A94" w14:textId="77777777" w:rsidTr="004A7A56">
        <w:tc>
          <w:tcPr>
            <w:tcW w:w="2282" w:type="pct"/>
            <w:shd w:val="clear" w:color="auto" w:fill="auto"/>
          </w:tcPr>
          <w:p w14:paraId="13B74D75" w14:textId="77777777" w:rsidR="000F6D2F" w:rsidRPr="004A7A56" w:rsidRDefault="000F6D2F" w:rsidP="004A7A56">
            <w:pPr>
              <w:rPr>
                <w:color w:val="00FFFF"/>
              </w:rPr>
            </w:pPr>
            <w:r w:rsidRPr="004A7A56">
              <w:rPr>
                <w:rFonts w:cs="Arial"/>
                <w:color w:val="00FFFF"/>
                <w:sz w:val="20"/>
              </w:rPr>
              <w:lastRenderedPageBreak/>
              <w:t>sub</w:t>
            </w:r>
          </w:p>
        </w:tc>
        <w:tc>
          <w:tcPr>
            <w:tcW w:w="2718" w:type="pct"/>
            <w:shd w:val="clear" w:color="auto" w:fill="auto"/>
          </w:tcPr>
          <w:p w14:paraId="7A2339C6" w14:textId="77777777" w:rsidR="000F6D2F" w:rsidRPr="004A7A56" w:rsidRDefault="000F6D2F" w:rsidP="004A7A56">
            <w:pPr>
              <w:keepNext/>
              <w:rPr>
                <w:sz w:val="16"/>
                <w:szCs w:val="16"/>
              </w:rPr>
            </w:pPr>
            <w:r>
              <w:t>Vaste tekst binnen deze variant.</w:t>
            </w:r>
          </w:p>
        </w:tc>
      </w:tr>
      <w:tr w:rsidR="004A7A56" w:rsidRPr="00051929" w14:paraId="4F4E8C72" w14:textId="77777777" w:rsidTr="004A7A56">
        <w:tc>
          <w:tcPr>
            <w:tcW w:w="2282" w:type="pct"/>
            <w:shd w:val="clear" w:color="auto" w:fill="auto"/>
          </w:tcPr>
          <w:p w14:paraId="3975EE1A" w14:textId="77777777" w:rsidR="000F6D2F" w:rsidRPr="004A7A56" w:rsidRDefault="000F6D2F" w:rsidP="004A7A56">
            <w:pPr>
              <w:rPr>
                <w:color w:val="FF0000"/>
              </w:rPr>
            </w:pPr>
            <w:r w:rsidRPr="004A7A56">
              <w:rPr>
                <w:rFonts w:cs="Arial"/>
                <w:sz w:val="20"/>
                <w:lang w:val="en-US"/>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lang w:val="en-US"/>
              </w:rPr>
              <w:fldChar w:fldCharType="end"/>
            </w:r>
            <w:r w:rsidRPr="004A7A56">
              <w:rPr>
                <w:rFonts w:cs="Arial"/>
                <w:sz w:val="20"/>
                <w:lang w:val="en-US"/>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lang w:val="en-US"/>
              </w:rPr>
              <w:fldChar w:fldCharType="end"/>
            </w:r>
          </w:p>
        </w:tc>
        <w:tc>
          <w:tcPr>
            <w:tcW w:w="2718" w:type="pct"/>
            <w:shd w:val="clear" w:color="auto" w:fill="auto"/>
          </w:tcPr>
          <w:p w14:paraId="7C3C2938" w14:textId="77777777" w:rsidR="000F6D2F" w:rsidRDefault="000F6D2F" w:rsidP="004A7A56">
            <w:pPr>
              <w:keepNext/>
            </w:pPr>
            <w:r>
              <w:t>Verplichte tekst binnen deze variant die meerdere keren voor kan komen.</w:t>
            </w:r>
          </w:p>
          <w:p w14:paraId="2B063804" w14:textId="77777777" w:rsidR="000F6D2F" w:rsidRDefault="000F6D2F" w:rsidP="004A7A56">
            <w:pPr>
              <w:spacing w:line="240" w:lineRule="auto"/>
            </w:pPr>
          </w:p>
          <w:p w14:paraId="289FAFDF" w14:textId="77777777" w:rsidR="000F6D2F" w:rsidRPr="004A7A56" w:rsidRDefault="000F6D2F" w:rsidP="004A7A56">
            <w:pPr>
              <w:keepNext/>
              <w:rPr>
                <w:rFonts w:cs="Arial"/>
                <w:snapToGrid/>
                <w:kern w:val="0"/>
                <w:szCs w:val="18"/>
                <w:lang w:eastAsia="nl-NL"/>
              </w:rPr>
            </w:pPr>
            <w:r w:rsidRPr="004A7A56">
              <w:rPr>
                <w:rFonts w:cs="Arial"/>
                <w:snapToGrid/>
                <w:kern w:val="0"/>
                <w:szCs w:val="18"/>
                <w:lang w:eastAsia="nl-NL"/>
              </w:rPr>
              <w:t>Verwijzing naar één of meer personen met de aanduiding ‘</w:t>
            </w:r>
            <w:r w:rsidR="002D5FC4">
              <w:rPr>
                <w:rFonts w:cs="Arial"/>
                <w:snapToGrid/>
                <w:kern w:val="0"/>
                <w:szCs w:val="18"/>
                <w:lang w:eastAsia="nl-NL"/>
              </w:rPr>
              <w:t>geldnemer</w:t>
            </w:r>
            <w:r w:rsidRPr="004A7A56">
              <w:rPr>
                <w:rFonts w:cs="Arial"/>
                <w:snapToGrid/>
                <w:kern w:val="0"/>
                <w:szCs w:val="18"/>
                <w:lang w:eastAsia="nl-NL"/>
              </w:rPr>
              <w:t>’ of ‘</w:t>
            </w:r>
            <w:r w:rsidR="002D5FC4">
              <w:rPr>
                <w:rFonts w:cs="Arial"/>
                <w:snapToGrid/>
                <w:kern w:val="0"/>
                <w:szCs w:val="18"/>
                <w:lang w:eastAsia="nl-NL"/>
              </w:rPr>
              <w:t>beiden</w:t>
            </w:r>
            <w:r w:rsidRPr="004A7A56">
              <w:rPr>
                <w:rFonts w:cs="Arial"/>
                <w:snapToGrid/>
                <w:kern w:val="0"/>
                <w:szCs w:val="18"/>
                <w:lang w:eastAsia="nl-NL"/>
              </w:rPr>
              <w:t xml:space="preserve">’ door vermelding van het nummer waaronder de persoon in de comparitie in de akte is vermeld (bijvoorbeeld 1a of 1c2). </w:t>
            </w:r>
          </w:p>
          <w:p w14:paraId="112ABD41" w14:textId="77777777" w:rsidR="000F6D2F" w:rsidRDefault="000F6D2F" w:rsidP="004A7A56">
            <w:pPr>
              <w:spacing w:line="240" w:lineRule="auto"/>
            </w:pPr>
          </w:p>
          <w:p w14:paraId="2FAB25C7" w14:textId="77777777" w:rsidR="000F6D2F" w:rsidRPr="004A7A56" w:rsidRDefault="000F6D2F" w:rsidP="004A7A56">
            <w:pPr>
              <w:keepNext/>
              <w:rPr>
                <w:rFonts w:cs="Arial"/>
                <w:snapToGrid/>
                <w:kern w:val="0"/>
                <w:szCs w:val="18"/>
                <w:lang w:eastAsia="nl-NL"/>
              </w:rPr>
            </w:pPr>
            <w:r w:rsidRPr="004A7A56">
              <w:rPr>
                <w:rFonts w:cs="Arial"/>
                <w:snapToGrid/>
                <w:kern w:val="0"/>
                <w:szCs w:val="18"/>
                <w:lang w:eastAsia="nl-NL"/>
              </w:rPr>
              <w:t>Wanneer meer personen onder een nummer/letter combinatie worden genoemd in de akte wordt dit nummer éénmaal vermeld.</w:t>
            </w:r>
          </w:p>
          <w:p w14:paraId="53D521DA" w14:textId="77777777" w:rsidR="000F6D2F" w:rsidRDefault="000F6D2F" w:rsidP="004A7A56">
            <w:pPr>
              <w:keepNext/>
            </w:pPr>
          </w:p>
          <w:p w14:paraId="32808AE1" w14:textId="77777777" w:rsidR="000F6D2F" w:rsidRDefault="000F6D2F" w:rsidP="004A7A56">
            <w:pPr>
              <w:keepNext/>
            </w:pPr>
            <w:r>
              <w:t>Meerdere voorkomens worden onderling gescheiden door een komma en de laatste twee door het woord ‘en’. De voorkomens worden weergegeven in de volgorde zoals ze in de voorgaande tekst getoond zijn.</w:t>
            </w:r>
          </w:p>
          <w:p w14:paraId="085C95AF" w14:textId="77777777" w:rsidR="000F6D2F" w:rsidRDefault="000F6D2F" w:rsidP="004A7A56">
            <w:pPr>
              <w:keepNext/>
            </w:pPr>
          </w:p>
          <w:p w14:paraId="62E71A09" w14:textId="77777777" w:rsidR="000F6D2F" w:rsidRPr="004A7A56" w:rsidRDefault="000F6D2F" w:rsidP="004A7A56">
            <w:pPr>
              <w:rPr>
                <w:szCs w:val="18"/>
                <w:u w:val="single"/>
              </w:rPr>
            </w:pPr>
            <w:r w:rsidRPr="004A7A56">
              <w:rPr>
                <w:szCs w:val="18"/>
                <w:u w:val="single"/>
              </w:rPr>
              <w:t>Mapping persoon ‘</w:t>
            </w:r>
            <w:r w:rsidR="001E18FB" w:rsidRPr="001E18FB">
              <w:rPr>
                <w:szCs w:val="18"/>
                <w:u w:val="single"/>
              </w:rPr>
              <w:t>geldnemer</w:t>
            </w:r>
            <w:r w:rsidR="001E18FB">
              <w:rPr>
                <w:szCs w:val="18"/>
                <w:u w:val="single"/>
              </w:rPr>
              <w:t>’</w:t>
            </w:r>
            <w:r w:rsidRPr="004A7A56">
              <w:rPr>
                <w:szCs w:val="18"/>
                <w:u w:val="single"/>
              </w:rPr>
              <w:t>:</w:t>
            </w:r>
          </w:p>
          <w:p w14:paraId="56DEC5B4"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3B535C96"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w:t>
            </w:r>
          </w:p>
          <w:p w14:paraId="0813CA4D"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w:t>
            </w:r>
            <w:r w:rsidRPr="004A7A56">
              <w:rPr>
                <w:rFonts w:cs="Arial"/>
                <w:snapToGrid/>
                <w:kern w:val="0"/>
                <w:sz w:val="16"/>
                <w:szCs w:val="16"/>
                <w:lang w:eastAsia="nl-NL"/>
              </w:rPr>
              <w:t>PartijOnderdeel</w:t>
            </w:r>
            <w:r w:rsidRPr="004A7A56">
              <w:rPr>
                <w:snapToGrid/>
                <w:kern w:val="0"/>
                <w:sz w:val="16"/>
                <w:szCs w:val="16"/>
                <w:lang w:eastAsia="nl-NL"/>
              </w:rPr>
              <w:t>(‘</w:t>
            </w:r>
            <w:r w:rsidR="001E18FB" w:rsidRPr="001E18FB">
              <w:rPr>
                <w:snapToGrid/>
                <w:kern w:val="0"/>
                <w:sz w:val="16"/>
                <w:szCs w:val="16"/>
                <w:lang w:eastAsia="nl-NL"/>
              </w:rPr>
              <w:t>geldnemer</w:t>
            </w:r>
            <w:r w:rsidRPr="004A7A56">
              <w:rPr>
                <w:snapToGrid/>
                <w:kern w:val="0"/>
                <w:sz w:val="16"/>
                <w:szCs w:val="16"/>
                <w:lang w:eastAsia="nl-NL"/>
              </w:rPr>
              <w:t>’) of</w:t>
            </w:r>
          </w:p>
          <w:p w14:paraId="7A449D59"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./tia_</w:t>
            </w:r>
            <w:r w:rsidRPr="004A7A56">
              <w:rPr>
                <w:rFonts w:cs="Arial"/>
                <w:snapToGrid/>
                <w:kern w:val="0"/>
                <w:sz w:val="16"/>
                <w:szCs w:val="16"/>
                <w:lang w:eastAsia="nl-NL"/>
              </w:rPr>
              <w:t>PartijOnderdeel</w:t>
            </w:r>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14:paraId="35555412" w14:textId="77777777" w:rsidR="000F6D2F" w:rsidRPr="004A7A56" w:rsidRDefault="000F6D2F" w:rsidP="004A7A56">
            <w:pPr>
              <w:keepNext/>
              <w:rPr>
                <w:snapToGrid/>
                <w:kern w:val="0"/>
                <w:sz w:val="16"/>
                <w:szCs w:val="16"/>
                <w:lang w:eastAsia="nl-NL"/>
              </w:rPr>
            </w:pPr>
            <w:r w:rsidRPr="004A7A56">
              <w:rPr>
                <w:snapToGrid/>
                <w:kern w:val="0"/>
                <w:sz w:val="16"/>
                <w:szCs w:val="16"/>
                <w:lang w:eastAsia="nl-NL"/>
              </w:rPr>
              <w:t>of</w:t>
            </w:r>
          </w:p>
          <w:p w14:paraId="25871061"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498C2AE9"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w:t>
            </w:r>
          </w:p>
          <w:p w14:paraId="21570609"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./tia_Partij</w:t>
            </w:r>
            <w:r w:rsidRPr="004A7A56">
              <w:rPr>
                <w:snapToGrid/>
                <w:kern w:val="0"/>
                <w:sz w:val="16"/>
                <w:szCs w:val="16"/>
                <w:lang w:eastAsia="nl-NL"/>
              </w:rPr>
              <w:t>Onderdeel(‘</w:t>
            </w:r>
            <w:r w:rsidR="001E18FB" w:rsidRPr="001E18FB">
              <w:rPr>
                <w:snapToGrid/>
                <w:kern w:val="0"/>
                <w:sz w:val="16"/>
                <w:szCs w:val="16"/>
                <w:lang w:eastAsia="nl-NL"/>
              </w:rPr>
              <w:t>geldnemer</w:t>
            </w:r>
            <w:r w:rsidRPr="004A7A56">
              <w:rPr>
                <w:snapToGrid/>
                <w:kern w:val="0"/>
                <w:sz w:val="16"/>
                <w:szCs w:val="16"/>
                <w:lang w:eastAsia="nl-NL"/>
              </w:rPr>
              <w:t>’) of</w:t>
            </w:r>
          </w:p>
          <w:p w14:paraId="228F557F"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./tia_</w:t>
            </w:r>
            <w:r w:rsidRPr="004A7A56">
              <w:rPr>
                <w:snapToGrid/>
                <w:kern w:val="0"/>
                <w:sz w:val="16"/>
                <w:szCs w:val="16"/>
                <w:highlight w:val="white"/>
                <w:lang w:eastAsia="nl-NL"/>
              </w:rPr>
              <w:t>PartijOnderdeel</w:t>
            </w:r>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14:paraId="6FCFB4E3"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0E5B5ACF"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61B771DE"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 GerelateerdPersoon/IMKAD_Persoon</w:t>
            </w:r>
          </w:p>
          <w:p w14:paraId="5598341A"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./tia_Partij</w:t>
            </w:r>
            <w:r w:rsidRPr="004A7A56">
              <w:rPr>
                <w:snapToGrid/>
                <w:kern w:val="0"/>
                <w:sz w:val="16"/>
                <w:szCs w:val="16"/>
                <w:lang w:eastAsia="nl-NL"/>
              </w:rPr>
              <w:t>Onderdeel(‘</w:t>
            </w:r>
            <w:r w:rsidR="001E18FB" w:rsidRPr="001E18FB">
              <w:rPr>
                <w:snapToGrid/>
                <w:kern w:val="0"/>
                <w:sz w:val="16"/>
                <w:szCs w:val="16"/>
                <w:lang w:eastAsia="nl-NL"/>
              </w:rPr>
              <w:t>geldnemer</w:t>
            </w:r>
            <w:r w:rsidRPr="004A7A56">
              <w:rPr>
                <w:snapToGrid/>
                <w:kern w:val="0"/>
                <w:sz w:val="16"/>
                <w:szCs w:val="16"/>
                <w:lang w:eastAsia="nl-NL"/>
              </w:rPr>
              <w:t>’) of</w:t>
            </w:r>
          </w:p>
          <w:p w14:paraId="4B13BD36" w14:textId="77777777" w:rsidR="000F6D2F" w:rsidRPr="00A94643" w:rsidRDefault="000F6D2F" w:rsidP="001E18FB">
            <w:pPr>
              <w:autoSpaceDE w:val="0"/>
              <w:autoSpaceDN w:val="0"/>
              <w:adjustRightInd w:val="0"/>
              <w:spacing w:line="240" w:lineRule="auto"/>
            </w:pPr>
            <w:r w:rsidRPr="004A7A56">
              <w:rPr>
                <w:snapToGrid/>
                <w:kern w:val="0"/>
                <w:sz w:val="16"/>
                <w:szCs w:val="16"/>
                <w:lang w:eastAsia="nl-NL"/>
              </w:rPr>
              <w:lastRenderedPageBreak/>
              <w:tab/>
              <w:t>./tia_</w:t>
            </w:r>
            <w:r w:rsidRPr="004A7A56">
              <w:rPr>
                <w:snapToGrid/>
                <w:kern w:val="0"/>
                <w:sz w:val="16"/>
                <w:szCs w:val="16"/>
                <w:highlight w:val="white"/>
                <w:lang w:eastAsia="nl-NL"/>
              </w:rPr>
              <w:t>PartijOnderdeel</w:t>
            </w:r>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tc>
      </w:tr>
    </w:tbl>
    <w:p w14:paraId="136EC45D" w14:textId="77777777" w:rsidR="000F6D2F" w:rsidRDefault="000F6D2F" w:rsidP="000F6D2F"/>
    <w:p w14:paraId="1B6FDA30" w14:textId="77777777" w:rsidR="000F6D2F" w:rsidRPr="00EE3508" w:rsidRDefault="000F6D2F" w:rsidP="000F6D2F">
      <w:pPr>
        <w:pStyle w:val="Kop5"/>
        <w:numPr>
          <w:ilvl w:val="4"/>
          <w:numId w:val="1"/>
        </w:numPr>
        <w:tabs>
          <w:tab w:val="clear" w:pos="1008"/>
          <w:tab w:val="left" w:pos="1021"/>
        </w:tabs>
        <w:ind w:left="0" w:firstLine="0"/>
      </w:pPr>
      <w:r>
        <w:t xml:space="preserve">Aanduiding persoon </w:t>
      </w:r>
      <w:r w:rsidRPr="00F64879">
        <w:t>met n</w:t>
      </w:r>
      <w:r>
        <w:t>aa</w:t>
      </w:r>
      <w:r w:rsidRPr="00F64879">
        <w:t>m</w:t>
      </w:r>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4A7A56" w:rsidRPr="00051929" w14:paraId="4A81DC68" w14:textId="77777777" w:rsidTr="004A7A56">
        <w:tc>
          <w:tcPr>
            <w:tcW w:w="2282" w:type="pct"/>
            <w:shd w:val="clear" w:color="auto" w:fill="auto"/>
          </w:tcPr>
          <w:p w14:paraId="2D1211F8" w14:textId="77777777" w:rsidR="000F6D2F" w:rsidRPr="004A7A56" w:rsidRDefault="000F6D2F" w:rsidP="004A7A56">
            <w:pPr>
              <w:rPr>
                <w:rFonts w:cs="Arial"/>
                <w:sz w:val="20"/>
              </w:rPr>
            </w:pPr>
          </w:p>
        </w:tc>
        <w:tc>
          <w:tcPr>
            <w:tcW w:w="2718" w:type="pct"/>
            <w:shd w:val="clear" w:color="auto" w:fill="auto"/>
          </w:tcPr>
          <w:p w14:paraId="29482938" w14:textId="77777777" w:rsidR="000F6D2F" w:rsidRDefault="000F6D2F" w:rsidP="004A7A56">
            <w:pPr>
              <w:spacing w:line="240" w:lineRule="auto"/>
            </w:pPr>
            <w:r>
              <w:t>Deze variant wordt getoond indien er op partijniveau is aangegeven dat de personen met een naam worden aangeduid.</w:t>
            </w:r>
          </w:p>
          <w:p w14:paraId="5061FFD1" w14:textId="77777777" w:rsidR="000F6D2F" w:rsidRDefault="000F6D2F" w:rsidP="004A7A56">
            <w:pPr>
              <w:spacing w:line="240" w:lineRule="auto"/>
            </w:pPr>
          </w:p>
          <w:p w14:paraId="5A9FD0C9" w14:textId="77777777" w:rsidR="000F6D2F" w:rsidRPr="00C05FBF" w:rsidRDefault="000F6D2F" w:rsidP="004A7A56">
            <w:pPr>
              <w:spacing w:line="240" w:lineRule="auto"/>
            </w:pPr>
          </w:p>
          <w:p w14:paraId="4019A362" w14:textId="77777777" w:rsidR="000F6D2F" w:rsidRDefault="000F6D2F" w:rsidP="004A7A56">
            <w:pPr>
              <w:spacing w:line="240" w:lineRule="auto"/>
            </w:pPr>
            <w:r w:rsidRPr="004A7A56">
              <w:rPr>
                <w:u w:val="single"/>
              </w:rPr>
              <w:t>Mapping</w:t>
            </w:r>
            <w:r w:rsidRPr="00AF2256">
              <w:t>:</w:t>
            </w:r>
          </w:p>
          <w:p w14:paraId="329DC3D0"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696DDAE7" w14:textId="77777777" w:rsidR="000F6D2F" w:rsidRPr="004A7A56" w:rsidRDefault="000F6D2F" w:rsidP="004A7A56">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3673AFAD"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./tekstKeuze</w:t>
            </w:r>
          </w:p>
          <w:p w14:paraId="0F275EEF"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./tagNaam(‘k_VerwijzingPersoon’)</w:t>
            </w:r>
          </w:p>
          <w:p w14:paraId="7471BD8E" w14:textId="77777777" w:rsidR="000F6D2F" w:rsidRDefault="000F6D2F" w:rsidP="004A7A56">
            <w:pPr>
              <w:autoSpaceDE w:val="0"/>
              <w:autoSpaceDN w:val="0"/>
              <w:adjustRightInd w:val="0"/>
              <w:spacing w:line="240" w:lineRule="auto"/>
            </w:pPr>
            <w:r w:rsidRPr="004A7A56">
              <w:rPr>
                <w:snapToGrid/>
                <w:kern w:val="0"/>
                <w:sz w:val="16"/>
                <w:szCs w:val="16"/>
                <w:lang w:eastAsia="nl-NL"/>
              </w:rPr>
              <w:tab/>
            </w:r>
            <w:r w:rsidRPr="004A7A56">
              <w:rPr>
                <w:snapToGrid/>
                <w:kern w:val="0"/>
                <w:sz w:val="16"/>
                <w:szCs w:val="16"/>
                <w:lang w:eastAsia="nl-NL"/>
              </w:rPr>
              <w:tab/>
              <w:t>./tekst(‘naam’)</w:t>
            </w:r>
          </w:p>
        </w:tc>
      </w:tr>
      <w:tr w:rsidR="004A7A56" w:rsidRPr="00051929" w14:paraId="258BB792" w14:textId="77777777" w:rsidTr="004A7A56">
        <w:tc>
          <w:tcPr>
            <w:tcW w:w="2282" w:type="pct"/>
            <w:shd w:val="clear" w:color="auto" w:fill="auto"/>
          </w:tcPr>
          <w:p w14:paraId="72F16A4E" w14:textId="77777777" w:rsidR="000F6D2F" w:rsidRPr="00EE3508" w:rsidRDefault="000F6D2F" w:rsidP="004A7A56">
            <w:r w:rsidRPr="00EE3A93">
              <w:fldChar w:fldCharType="begin"/>
            </w:r>
            <w:r w:rsidRPr="00EE3A93">
              <w:instrText xml:space="preserve">MacroButton Nomacro </w:instrText>
            </w:r>
            <w:r w:rsidRPr="004A7A56">
              <w:rPr>
                <w:effect w:val="none"/>
              </w:rPr>
              <w:instrText>§</w:instrText>
            </w:r>
            <w:r w:rsidRPr="00EE3A93">
              <w:fldChar w:fldCharType="end"/>
            </w:r>
            <w:r w:rsidRPr="00EE3A93">
              <w:fldChar w:fldCharType="begin"/>
            </w:r>
            <w:r w:rsidRPr="00EE3A93">
              <w:instrText xml:space="preserve">MacroButton Nomacro </w:instrText>
            </w:r>
            <w:r w:rsidRPr="004A7A56">
              <w:rPr>
                <w:effect w:val="none"/>
              </w:rPr>
              <w:instrText>§</w:instrText>
            </w:r>
            <w:r w:rsidRPr="00EE3A93">
              <w:fldChar w:fldCharType="end"/>
            </w:r>
            <w:r w:rsidRPr="00E05BBC">
              <w:t>naam rechtspersoon</w:t>
            </w:r>
            <w:r w:rsidRPr="00EE3A93">
              <w:fldChar w:fldCharType="begin"/>
            </w:r>
            <w:r w:rsidRPr="00EE3A93">
              <w:instrText xml:space="preserve">MacroButton Nomacro </w:instrText>
            </w:r>
            <w:r w:rsidRPr="004A7A56">
              <w:rPr>
                <w:effect w:val="none"/>
              </w:rPr>
              <w:instrText>§</w:instrText>
            </w:r>
            <w:r w:rsidRPr="00EE3A93">
              <w:fldChar w:fldCharType="end"/>
            </w:r>
            <w:r w:rsidRPr="004A7A56">
              <w:rPr>
                <w:color w:val="800080"/>
              </w:rPr>
              <w:t xml:space="preserve"> </w:t>
            </w:r>
            <w:r w:rsidRPr="004A7A56">
              <w:rPr>
                <w:color w:val="00FFFF"/>
              </w:rPr>
              <w:t>/de heer/mevrouw</w:t>
            </w:r>
            <w:r w:rsidRPr="004A7A56">
              <w:rPr>
                <w:color w:val="3366FF"/>
              </w:rPr>
              <w:t xml:space="preserve"> </w:t>
            </w:r>
            <w:r w:rsidRPr="00EE3A93">
              <w:fldChar w:fldCharType="begin"/>
            </w:r>
            <w:r w:rsidRPr="00EE3A93">
              <w:instrText xml:space="preserve">MacroButton Nomacro </w:instrText>
            </w:r>
            <w:r w:rsidRPr="004A7A56">
              <w:rPr>
                <w:effect w:val="none"/>
              </w:rPr>
              <w:instrText>§</w:instrText>
            </w:r>
            <w:r w:rsidRPr="00EE3A93">
              <w:fldChar w:fldCharType="end"/>
            </w:r>
            <w:r w:rsidRPr="00E05BBC">
              <w:t>naam natuurlijk persoon</w:t>
            </w:r>
            <w:r w:rsidRPr="00EE3A93">
              <w:fldChar w:fldCharType="begin"/>
            </w:r>
            <w:r w:rsidRPr="00EE3A93">
              <w:instrText xml:space="preserve">MacroButton Nomacro </w:instrText>
            </w:r>
            <w:r w:rsidRPr="004A7A56">
              <w:rPr>
                <w:effect w:val="none"/>
              </w:rPr>
              <w:instrText>§</w:instrText>
            </w:r>
            <w:r w:rsidRPr="00EE3A93">
              <w:fldChar w:fldCharType="end"/>
            </w:r>
          </w:p>
        </w:tc>
        <w:tc>
          <w:tcPr>
            <w:tcW w:w="2718" w:type="pct"/>
            <w:shd w:val="clear" w:color="auto" w:fill="auto"/>
          </w:tcPr>
          <w:p w14:paraId="32881B16" w14:textId="77777777" w:rsidR="000F6D2F" w:rsidRDefault="000F6D2F" w:rsidP="004A7A56">
            <w:pPr>
              <w:pStyle w:val="streepje"/>
              <w:numPr>
                <w:ilvl w:val="0"/>
                <w:numId w:val="0"/>
              </w:numPr>
              <w:spacing w:line="240" w:lineRule="atLeast"/>
            </w:pPr>
            <w:r>
              <w:t>Verplichte tekst binnen deze variant die meerdere keren voor kan komen.</w:t>
            </w:r>
          </w:p>
          <w:p w14:paraId="2A83F26F" w14:textId="77777777" w:rsidR="000F6D2F" w:rsidRPr="00BB085A" w:rsidRDefault="000F6D2F" w:rsidP="004A7A56">
            <w:pPr>
              <w:pStyle w:val="streepje"/>
              <w:numPr>
                <w:ilvl w:val="0"/>
                <w:numId w:val="0"/>
              </w:numPr>
              <w:spacing w:line="240" w:lineRule="auto"/>
            </w:pPr>
          </w:p>
          <w:p w14:paraId="22F86531" w14:textId="77777777" w:rsidR="000F6D2F" w:rsidRDefault="000F6D2F" w:rsidP="004A7A56">
            <w:pPr>
              <w:pStyle w:val="streepje"/>
              <w:numPr>
                <w:ilvl w:val="0"/>
                <w:numId w:val="0"/>
              </w:numPr>
              <w:spacing w:line="240" w:lineRule="atLeast"/>
            </w:pPr>
            <w:r>
              <w:t>Een opsomming van de namen van de natuurlijke en niet natuurlijke personen</w:t>
            </w:r>
            <w:r w:rsidRPr="004A7A56">
              <w:rPr>
                <w:rFonts w:cs="Arial"/>
                <w:snapToGrid/>
                <w:kern w:val="0"/>
                <w:szCs w:val="18"/>
                <w:lang w:eastAsia="nl-NL"/>
              </w:rPr>
              <w:t xml:space="preserve"> met de aanduiding ‘</w:t>
            </w:r>
            <w:r w:rsidR="002D5FC4">
              <w:rPr>
                <w:rFonts w:cs="Arial"/>
                <w:snapToGrid/>
                <w:kern w:val="0"/>
                <w:szCs w:val="18"/>
                <w:lang w:eastAsia="nl-NL"/>
              </w:rPr>
              <w:t>geldnermer</w:t>
            </w:r>
            <w:r w:rsidRPr="004A7A56">
              <w:rPr>
                <w:rFonts w:cs="Arial"/>
                <w:snapToGrid/>
                <w:kern w:val="0"/>
                <w:szCs w:val="18"/>
                <w:lang w:eastAsia="nl-NL"/>
              </w:rPr>
              <w:t>’ of ‘</w:t>
            </w:r>
            <w:r w:rsidR="002D5FC4">
              <w:rPr>
                <w:rFonts w:cs="Arial"/>
                <w:snapToGrid/>
                <w:kern w:val="0"/>
                <w:szCs w:val="18"/>
                <w:lang w:eastAsia="nl-NL"/>
              </w:rPr>
              <w:t>beiden</w:t>
            </w:r>
            <w:r w:rsidRPr="004A7A56">
              <w:rPr>
                <w:rFonts w:cs="Arial"/>
                <w:snapToGrid/>
                <w:kern w:val="0"/>
                <w:szCs w:val="18"/>
                <w:lang w:eastAsia="nl-NL"/>
              </w:rPr>
              <w:t>’</w:t>
            </w:r>
            <w:r>
              <w:t>.</w:t>
            </w:r>
          </w:p>
          <w:p w14:paraId="2E4ECC9D" w14:textId="77777777" w:rsidR="000F6D2F" w:rsidRDefault="000F6D2F" w:rsidP="004A7A56">
            <w:pPr>
              <w:pStyle w:val="streepje"/>
              <w:numPr>
                <w:ilvl w:val="0"/>
                <w:numId w:val="0"/>
              </w:numPr>
              <w:spacing w:line="240" w:lineRule="auto"/>
            </w:pPr>
          </w:p>
          <w:p w14:paraId="200C6546" w14:textId="77777777" w:rsidR="000F6D2F" w:rsidRDefault="000F6D2F" w:rsidP="004A7A56">
            <w:pPr>
              <w:pStyle w:val="streepje"/>
              <w:numPr>
                <w:ilvl w:val="0"/>
                <w:numId w:val="0"/>
              </w:numPr>
              <w:spacing w:line="240" w:lineRule="atLeast"/>
            </w:pPr>
            <w:r>
              <w:t>De keuze voor ‘</w:t>
            </w:r>
            <w:r w:rsidRPr="004A7A56">
              <w:rPr>
                <w:color w:val="00FFFF"/>
              </w:rPr>
              <w:t>de heer</w:t>
            </w:r>
            <w:r>
              <w:t>’ of ‘</w:t>
            </w:r>
            <w:r w:rsidRPr="004A7A56">
              <w:rPr>
                <w:color w:val="00FFFF"/>
              </w:rPr>
              <w:t>mevrouw</w:t>
            </w:r>
            <w:r>
              <w:t>’ wordt gemaakt op basis van het geslacht van de persoon.</w:t>
            </w:r>
          </w:p>
          <w:p w14:paraId="1695F7CA" w14:textId="77777777" w:rsidR="000F6D2F" w:rsidRDefault="000F6D2F" w:rsidP="004A7A56">
            <w:pPr>
              <w:pStyle w:val="streepje"/>
              <w:numPr>
                <w:ilvl w:val="0"/>
                <w:numId w:val="0"/>
              </w:numPr>
              <w:spacing w:line="240" w:lineRule="auto"/>
            </w:pPr>
          </w:p>
          <w:p w14:paraId="124FAD31" w14:textId="77777777" w:rsidR="000F6D2F" w:rsidRDefault="000F6D2F" w:rsidP="004A7A56">
            <w:pPr>
              <w:pStyle w:val="streepje"/>
              <w:numPr>
                <w:ilvl w:val="0"/>
                <w:numId w:val="0"/>
              </w:numPr>
              <w:spacing w:line="240" w:lineRule="atLeast"/>
            </w:pPr>
            <w:r w:rsidRPr="004A7A56">
              <w:rPr>
                <w:lang w:val="nl-NL"/>
              </w:rPr>
              <w:t>M</w:t>
            </w:r>
            <w:r>
              <w:t>eer personen worden onderling gescheiden door een komma en de laatste twee door het woord ‘en’. De personen worden weergegeven in de volgorde zoals ze in de voorgaande tekst getoond zijn.</w:t>
            </w:r>
          </w:p>
          <w:p w14:paraId="15B3FC1B" w14:textId="77777777" w:rsidR="000F6D2F" w:rsidRDefault="000F6D2F" w:rsidP="004A7A56">
            <w:pPr>
              <w:pStyle w:val="streepje"/>
              <w:numPr>
                <w:ilvl w:val="0"/>
                <w:numId w:val="0"/>
              </w:numPr>
              <w:spacing w:line="240" w:lineRule="auto"/>
            </w:pPr>
          </w:p>
          <w:p w14:paraId="34DB6057" w14:textId="77777777" w:rsidR="000F6D2F" w:rsidRDefault="000F6D2F" w:rsidP="004A7A56">
            <w:pPr>
              <w:pStyle w:val="streepje"/>
              <w:numPr>
                <w:ilvl w:val="0"/>
                <w:numId w:val="0"/>
              </w:numPr>
              <w:spacing w:line="240" w:lineRule="atLeast"/>
            </w:pPr>
            <w:r w:rsidRPr="004A7A56">
              <w:rPr>
                <w:u w:val="single"/>
              </w:rPr>
              <w:t>Mapping persoon ‘</w:t>
            </w:r>
            <w:r w:rsidR="002D5FC4">
              <w:rPr>
                <w:u w:val="single"/>
              </w:rPr>
              <w:t>geldnemer</w:t>
            </w:r>
            <w:r w:rsidRPr="004A7A56">
              <w:rPr>
                <w:u w:val="single"/>
              </w:rPr>
              <w:t>’:</w:t>
            </w:r>
          </w:p>
          <w:p w14:paraId="5F0BBCD9"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6058C977"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w:t>
            </w:r>
          </w:p>
          <w:p w14:paraId="4935C501"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w:t>
            </w:r>
            <w:r w:rsidRPr="004A7A56">
              <w:rPr>
                <w:rFonts w:cs="Arial"/>
                <w:snapToGrid/>
                <w:kern w:val="0"/>
                <w:sz w:val="16"/>
                <w:szCs w:val="16"/>
                <w:lang w:eastAsia="nl-NL"/>
              </w:rPr>
              <w:t>PartijOnderdeel</w:t>
            </w:r>
            <w:r w:rsidRPr="004A7A56">
              <w:rPr>
                <w:snapToGrid/>
                <w:kern w:val="0"/>
                <w:sz w:val="16"/>
                <w:szCs w:val="16"/>
                <w:lang w:eastAsia="nl-NL"/>
              </w:rPr>
              <w:t>(‘</w:t>
            </w:r>
            <w:r w:rsidR="001E18FB" w:rsidRPr="001E18FB">
              <w:rPr>
                <w:snapToGrid/>
                <w:kern w:val="0"/>
                <w:sz w:val="16"/>
                <w:szCs w:val="16"/>
                <w:lang w:eastAsia="nl-NL"/>
              </w:rPr>
              <w:t>geldnemer</w:t>
            </w:r>
            <w:r w:rsidRPr="004A7A56">
              <w:rPr>
                <w:snapToGrid/>
                <w:kern w:val="0"/>
                <w:sz w:val="16"/>
                <w:szCs w:val="16"/>
                <w:lang w:eastAsia="nl-NL"/>
              </w:rPr>
              <w:t>’) of</w:t>
            </w:r>
          </w:p>
          <w:p w14:paraId="2ED38AFC"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./tia_</w:t>
            </w:r>
            <w:r w:rsidRPr="004A7A56">
              <w:rPr>
                <w:rFonts w:cs="Arial"/>
                <w:snapToGrid/>
                <w:kern w:val="0"/>
                <w:sz w:val="16"/>
                <w:szCs w:val="16"/>
                <w:lang w:eastAsia="nl-NL"/>
              </w:rPr>
              <w:t>PartijOnderdeel</w:t>
            </w:r>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14:paraId="0487B44D" w14:textId="77777777" w:rsidR="000F6D2F" w:rsidRPr="004A7A56" w:rsidRDefault="000F6D2F" w:rsidP="004A7A56">
            <w:pPr>
              <w:keepNext/>
              <w:rPr>
                <w:snapToGrid/>
                <w:kern w:val="0"/>
                <w:sz w:val="16"/>
                <w:szCs w:val="16"/>
                <w:lang w:eastAsia="nl-NL"/>
              </w:rPr>
            </w:pPr>
            <w:r w:rsidRPr="004A7A56">
              <w:rPr>
                <w:snapToGrid/>
                <w:kern w:val="0"/>
                <w:sz w:val="16"/>
                <w:szCs w:val="16"/>
                <w:lang w:eastAsia="nl-NL"/>
              </w:rPr>
              <w:t>of</w:t>
            </w:r>
          </w:p>
          <w:p w14:paraId="651C9DC6"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15DDB0CA"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w:t>
            </w:r>
          </w:p>
          <w:p w14:paraId="74D3F285"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./tia_Partij</w:t>
            </w:r>
            <w:r w:rsidRPr="004A7A56">
              <w:rPr>
                <w:snapToGrid/>
                <w:kern w:val="0"/>
                <w:sz w:val="16"/>
                <w:szCs w:val="16"/>
                <w:lang w:eastAsia="nl-NL"/>
              </w:rPr>
              <w:t>Onderdeel(‘</w:t>
            </w:r>
            <w:r w:rsidR="001E18FB" w:rsidRPr="001E18FB">
              <w:rPr>
                <w:snapToGrid/>
                <w:kern w:val="0"/>
                <w:sz w:val="16"/>
                <w:szCs w:val="16"/>
                <w:lang w:eastAsia="nl-NL"/>
              </w:rPr>
              <w:t>geldnemer</w:t>
            </w:r>
            <w:r w:rsidRPr="004A7A56">
              <w:rPr>
                <w:snapToGrid/>
                <w:kern w:val="0"/>
                <w:sz w:val="16"/>
                <w:szCs w:val="16"/>
                <w:lang w:eastAsia="nl-NL"/>
              </w:rPr>
              <w:t>’) of</w:t>
            </w:r>
          </w:p>
          <w:p w14:paraId="020BE0EA"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lastRenderedPageBreak/>
              <w:tab/>
              <w:t>./tia_</w:t>
            </w:r>
            <w:r w:rsidRPr="004A7A56">
              <w:rPr>
                <w:snapToGrid/>
                <w:kern w:val="0"/>
                <w:sz w:val="16"/>
                <w:szCs w:val="16"/>
                <w:highlight w:val="white"/>
                <w:lang w:eastAsia="nl-NL"/>
              </w:rPr>
              <w:t>PartijOnderdeel</w:t>
            </w:r>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14:paraId="1CC02995"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1307F1EE"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32D8F5CD"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 GerelateerdPersoon/IMKAD_Persoon</w:t>
            </w:r>
          </w:p>
          <w:p w14:paraId="485A981B"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./tia_Partij</w:t>
            </w:r>
            <w:r w:rsidRPr="004A7A56">
              <w:rPr>
                <w:snapToGrid/>
                <w:kern w:val="0"/>
                <w:sz w:val="16"/>
                <w:szCs w:val="16"/>
                <w:lang w:eastAsia="nl-NL"/>
              </w:rPr>
              <w:t>Onderdeel(‘</w:t>
            </w:r>
            <w:r w:rsidR="001E18FB" w:rsidRPr="001E18FB">
              <w:rPr>
                <w:snapToGrid/>
                <w:kern w:val="0"/>
                <w:sz w:val="16"/>
                <w:szCs w:val="16"/>
                <w:lang w:eastAsia="nl-NL"/>
              </w:rPr>
              <w:t>geldnemer</w:t>
            </w:r>
            <w:r w:rsidRPr="004A7A56">
              <w:rPr>
                <w:snapToGrid/>
                <w:kern w:val="0"/>
                <w:sz w:val="16"/>
                <w:szCs w:val="16"/>
                <w:lang w:eastAsia="nl-NL"/>
              </w:rPr>
              <w:t>’) of</w:t>
            </w:r>
          </w:p>
          <w:p w14:paraId="568A2D75"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./tia_</w:t>
            </w:r>
            <w:r w:rsidRPr="004A7A56">
              <w:rPr>
                <w:snapToGrid/>
                <w:kern w:val="0"/>
                <w:sz w:val="16"/>
                <w:szCs w:val="16"/>
                <w:highlight w:val="white"/>
                <w:lang w:eastAsia="nl-NL"/>
              </w:rPr>
              <w:t>PartijOnderdeel</w:t>
            </w:r>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14:paraId="0DFEBFB1" w14:textId="77777777" w:rsidR="000F6D2F" w:rsidRPr="004A7A56" w:rsidRDefault="000F6D2F" w:rsidP="004A7A56">
            <w:pPr>
              <w:autoSpaceDE w:val="0"/>
              <w:autoSpaceDN w:val="0"/>
              <w:adjustRightInd w:val="0"/>
              <w:spacing w:line="240" w:lineRule="auto"/>
              <w:rPr>
                <w:snapToGrid/>
                <w:kern w:val="0"/>
                <w:sz w:val="16"/>
                <w:szCs w:val="16"/>
                <w:lang w:eastAsia="nl-NL"/>
              </w:rPr>
            </w:pPr>
          </w:p>
          <w:p w14:paraId="010CA925" w14:textId="77777777" w:rsidR="000F6D2F" w:rsidRPr="004A7A56" w:rsidRDefault="000F6D2F" w:rsidP="004A7A56">
            <w:pPr>
              <w:autoSpaceDE w:val="0"/>
              <w:autoSpaceDN w:val="0"/>
              <w:adjustRightInd w:val="0"/>
              <w:spacing w:line="240" w:lineRule="auto"/>
              <w:rPr>
                <w:snapToGrid/>
                <w:kern w:val="0"/>
                <w:sz w:val="16"/>
                <w:szCs w:val="16"/>
                <w:lang w:eastAsia="nl-NL"/>
              </w:rPr>
            </w:pPr>
          </w:p>
          <w:p w14:paraId="5DC19AA0" w14:textId="77777777" w:rsidR="000F6D2F" w:rsidRPr="004A7A56" w:rsidRDefault="000F6D2F" w:rsidP="004A7A56">
            <w:pPr>
              <w:spacing w:line="240" w:lineRule="atLeast"/>
              <w:rPr>
                <w:rFonts w:cs="Arial"/>
                <w:snapToGrid/>
                <w:szCs w:val="18"/>
                <w:u w:val="single"/>
              </w:rPr>
            </w:pPr>
            <w:r w:rsidRPr="004A7A56">
              <w:rPr>
                <w:rFonts w:cs="Arial"/>
                <w:snapToGrid/>
                <w:szCs w:val="18"/>
                <w:u w:val="single"/>
              </w:rPr>
              <w:t>Mapping naam rechtspersoon:</w:t>
            </w:r>
          </w:p>
          <w:p w14:paraId="6755D014" w14:textId="77777777" w:rsidR="000F6D2F" w:rsidRPr="004A7A56" w:rsidRDefault="000F6D2F" w:rsidP="004A7A56">
            <w:pPr>
              <w:spacing w:line="240" w:lineRule="auto"/>
              <w:rPr>
                <w:i/>
                <w:sz w:val="16"/>
                <w:szCs w:val="16"/>
              </w:rPr>
            </w:pPr>
            <w:r w:rsidRPr="004A7A56">
              <w:rPr>
                <w:i/>
                <w:sz w:val="16"/>
                <w:szCs w:val="16"/>
              </w:rPr>
              <w:t>-</w:t>
            </w:r>
            <w:r w:rsidRPr="004A7A56">
              <w:rPr>
                <w:sz w:val="16"/>
                <w:szCs w:val="16"/>
              </w:rPr>
              <w:t>indien aanwezig</w:t>
            </w:r>
          </w:p>
          <w:p w14:paraId="621C8068" w14:textId="77777777" w:rsidR="000F6D2F" w:rsidRPr="004A7A56" w:rsidRDefault="000F6D2F" w:rsidP="004A7A56">
            <w:pPr>
              <w:spacing w:line="240" w:lineRule="auto"/>
              <w:rPr>
                <w:sz w:val="16"/>
                <w:szCs w:val="16"/>
              </w:rPr>
            </w:pPr>
            <w:r w:rsidRPr="004A7A56">
              <w:rPr>
                <w:sz w:val="16"/>
                <w:szCs w:val="16"/>
              </w:rPr>
              <w:t>//IMKAD_Persoon/tia_AanduidingPersoon</w:t>
            </w:r>
          </w:p>
          <w:p w14:paraId="7A76FA42" w14:textId="77777777" w:rsidR="000F6D2F" w:rsidRPr="004A7A56" w:rsidRDefault="000F6D2F" w:rsidP="004A7A56">
            <w:pPr>
              <w:spacing w:line="240" w:lineRule="auto"/>
              <w:rPr>
                <w:i/>
                <w:sz w:val="16"/>
                <w:szCs w:val="16"/>
              </w:rPr>
            </w:pPr>
            <w:r w:rsidRPr="004A7A56">
              <w:rPr>
                <w:i/>
                <w:sz w:val="16"/>
                <w:szCs w:val="16"/>
              </w:rPr>
              <w:t>-</w:t>
            </w:r>
            <w:r w:rsidRPr="004A7A56">
              <w:rPr>
                <w:sz w:val="16"/>
                <w:szCs w:val="16"/>
              </w:rPr>
              <w:t>anders</w:t>
            </w:r>
          </w:p>
          <w:p w14:paraId="416BA612" w14:textId="77777777" w:rsidR="000F6D2F" w:rsidRPr="004A7A56" w:rsidRDefault="000F6D2F" w:rsidP="004A7A56">
            <w:pPr>
              <w:spacing w:line="240" w:lineRule="auto"/>
              <w:rPr>
                <w:rFonts w:cs="Arial"/>
                <w:sz w:val="16"/>
                <w:szCs w:val="16"/>
              </w:rPr>
            </w:pPr>
            <w:r w:rsidRPr="004A7A56">
              <w:rPr>
                <w:sz w:val="16"/>
                <w:szCs w:val="16"/>
              </w:rPr>
              <w:t>//IMKAD_Persoon/tia_Gegevens/NHR_Rechtspersoon/</w:t>
            </w:r>
          </w:p>
          <w:p w14:paraId="59CED030" w14:textId="77777777" w:rsidR="000F6D2F" w:rsidRPr="004A7A56" w:rsidRDefault="000F6D2F" w:rsidP="004A7A56">
            <w:pPr>
              <w:spacing w:line="240" w:lineRule="auto"/>
              <w:ind w:left="227"/>
              <w:rPr>
                <w:sz w:val="16"/>
                <w:szCs w:val="16"/>
              </w:rPr>
            </w:pPr>
            <w:r w:rsidRPr="004A7A56">
              <w:rPr>
                <w:sz w:val="16"/>
                <w:szCs w:val="16"/>
              </w:rPr>
              <w:t>./statutaireNaam</w:t>
            </w:r>
          </w:p>
          <w:p w14:paraId="6E159E7F" w14:textId="77777777" w:rsidR="000F6D2F" w:rsidRDefault="000F6D2F" w:rsidP="004A7A56">
            <w:pPr>
              <w:pStyle w:val="streepje"/>
              <w:numPr>
                <w:ilvl w:val="0"/>
                <w:numId w:val="0"/>
              </w:numPr>
              <w:spacing w:line="240" w:lineRule="auto"/>
            </w:pPr>
          </w:p>
          <w:p w14:paraId="4E6E5EE7" w14:textId="77777777" w:rsidR="000F6D2F" w:rsidRPr="004A7A56" w:rsidRDefault="000F6D2F" w:rsidP="004A7A56">
            <w:pPr>
              <w:pStyle w:val="streepje"/>
              <w:numPr>
                <w:ilvl w:val="0"/>
                <w:numId w:val="0"/>
              </w:numPr>
              <w:spacing w:line="240" w:lineRule="auto"/>
              <w:rPr>
                <w:szCs w:val="18"/>
                <w:u w:val="single"/>
                <w:lang w:val="nl-NL"/>
              </w:rPr>
            </w:pPr>
            <w:r w:rsidRPr="004A7A56">
              <w:rPr>
                <w:szCs w:val="18"/>
                <w:u w:val="single"/>
                <w:lang w:val="nl-NL"/>
              </w:rPr>
              <w:t>Mapping naam persoon ingezetene:</w:t>
            </w:r>
          </w:p>
          <w:p w14:paraId="7B3BABFD" w14:textId="77777777" w:rsidR="000F6D2F" w:rsidRPr="004A7A56" w:rsidRDefault="000F6D2F" w:rsidP="004A7A56">
            <w:pPr>
              <w:spacing w:line="240" w:lineRule="auto"/>
              <w:rPr>
                <w:sz w:val="16"/>
                <w:szCs w:val="16"/>
              </w:rPr>
            </w:pPr>
            <w:r w:rsidRPr="004A7A56">
              <w:rPr>
                <w:sz w:val="16"/>
                <w:szCs w:val="16"/>
              </w:rPr>
              <w:t>-indien aanwezig</w:t>
            </w:r>
          </w:p>
          <w:p w14:paraId="3B421494" w14:textId="77777777" w:rsidR="000F6D2F" w:rsidRPr="004A7A56" w:rsidRDefault="000F6D2F" w:rsidP="004A7A56">
            <w:pPr>
              <w:spacing w:line="240" w:lineRule="auto"/>
              <w:rPr>
                <w:sz w:val="16"/>
                <w:szCs w:val="16"/>
              </w:rPr>
            </w:pPr>
            <w:r w:rsidRPr="004A7A56">
              <w:rPr>
                <w:sz w:val="16"/>
                <w:szCs w:val="16"/>
              </w:rPr>
              <w:t>//IMKAD_Persoon/tia_Gegevens/IMKAD_KadNatuurlijkPersoon</w:t>
            </w:r>
          </w:p>
          <w:p w14:paraId="711C3B6B" w14:textId="77777777" w:rsidR="000F6D2F" w:rsidRPr="004A7A56" w:rsidRDefault="000F6D2F" w:rsidP="004A7A56">
            <w:pPr>
              <w:spacing w:line="240" w:lineRule="auto"/>
              <w:ind w:left="227"/>
              <w:rPr>
                <w:sz w:val="16"/>
                <w:szCs w:val="16"/>
              </w:rPr>
            </w:pPr>
            <w:r w:rsidRPr="004A7A56">
              <w:rPr>
                <w:sz w:val="16"/>
                <w:szCs w:val="16"/>
              </w:rPr>
              <w:t>./voornamen</w:t>
            </w:r>
          </w:p>
          <w:p w14:paraId="632066EA" w14:textId="77777777" w:rsidR="000F6D2F" w:rsidRPr="004A7A56" w:rsidRDefault="000F6D2F" w:rsidP="004A7A56">
            <w:pPr>
              <w:spacing w:line="240" w:lineRule="auto"/>
              <w:ind w:left="227"/>
              <w:rPr>
                <w:sz w:val="16"/>
                <w:szCs w:val="16"/>
              </w:rPr>
            </w:pPr>
            <w:r w:rsidRPr="004A7A56">
              <w:rPr>
                <w:sz w:val="16"/>
                <w:szCs w:val="16"/>
              </w:rPr>
              <w:t>./voorvoegselsgeslachtsnaam</w:t>
            </w:r>
          </w:p>
          <w:p w14:paraId="6D190056" w14:textId="77777777" w:rsidR="000F6D2F" w:rsidRPr="004A7A56" w:rsidRDefault="000F6D2F" w:rsidP="004A7A56">
            <w:pPr>
              <w:spacing w:line="240" w:lineRule="auto"/>
              <w:ind w:left="227"/>
              <w:rPr>
                <w:sz w:val="16"/>
                <w:szCs w:val="16"/>
              </w:rPr>
            </w:pPr>
            <w:r w:rsidRPr="004A7A56">
              <w:rPr>
                <w:sz w:val="16"/>
                <w:szCs w:val="16"/>
              </w:rPr>
              <w:t>./geslachtsnaam</w:t>
            </w:r>
          </w:p>
          <w:p w14:paraId="732EE192" w14:textId="77777777" w:rsidR="000F6D2F" w:rsidRPr="004A7A56" w:rsidRDefault="000F6D2F" w:rsidP="004A7A56">
            <w:pPr>
              <w:spacing w:line="240" w:lineRule="auto"/>
              <w:rPr>
                <w:sz w:val="16"/>
                <w:szCs w:val="16"/>
              </w:rPr>
            </w:pPr>
            <w:r w:rsidRPr="004A7A56">
              <w:rPr>
                <w:sz w:val="16"/>
                <w:szCs w:val="16"/>
              </w:rPr>
              <w:t>-anders</w:t>
            </w:r>
          </w:p>
          <w:p w14:paraId="68908177" w14:textId="77777777" w:rsidR="000F6D2F" w:rsidRPr="004A7A56" w:rsidRDefault="000F6D2F" w:rsidP="004A7A56">
            <w:pPr>
              <w:spacing w:line="240" w:lineRule="auto"/>
              <w:rPr>
                <w:sz w:val="16"/>
                <w:szCs w:val="16"/>
              </w:rPr>
            </w:pPr>
            <w:r w:rsidRPr="004A7A56">
              <w:rPr>
                <w:sz w:val="16"/>
                <w:szCs w:val="16"/>
              </w:rPr>
              <w:t>//IMKAD_Persoon/tia_Gegevens/GBA_Ingezetene/</w:t>
            </w:r>
          </w:p>
          <w:p w14:paraId="0AC3B3EF" w14:textId="77777777" w:rsidR="000F6D2F" w:rsidRPr="004A7A56" w:rsidRDefault="000F6D2F" w:rsidP="004A7A56">
            <w:pPr>
              <w:spacing w:line="240" w:lineRule="auto"/>
              <w:ind w:left="227"/>
              <w:rPr>
                <w:sz w:val="16"/>
                <w:szCs w:val="16"/>
              </w:rPr>
            </w:pPr>
            <w:r w:rsidRPr="004A7A56">
              <w:rPr>
                <w:sz w:val="16"/>
                <w:szCs w:val="16"/>
              </w:rPr>
              <w:t>./naam/voornamen</w:t>
            </w:r>
          </w:p>
          <w:p w14:paraId="10DA9B6A" w14:textId="77777777" w:rsidR="000F6D2F" w:rsidRPr="004A7A56" w:rsidRDefault="000F6D2F" w:rsidP="004A7A56">
            <w:pPr>
              <w:spacing w:line="240" w:lineRule="auto"/>
              <w:ind w:left="227"/>
              <w:rPr>
                <w:sz w:val="16"/>
                <w:szCs w:val="16"/>
              </w:rPr>
            </w:pPr>
            <w:r w:rsidRPr="004A7A56">
              <w:rPr>
                <w:sz w:val="16"/>
                <w:szCs w:val="16"/>
              </w:rPr>
              <w:t>./tia_VoorvoegselsNaam</w:t>
            </w:r>
          </w:p>
          <w:p w14:paraId="2D88DED7" w14:textId="77777777" w:rsidR="000F6D2F" w:rsidRPr="004A7A56" w:rsidRDefault="000F6D2F" w:rsidP="004A7A56">
            <w:pPr>
              <w:spacing w:line="240" w:lineRule="auto"/>
              <w:ind w:left="227"/>
              <w:rPr>
                <w:sz w:val="16"/>
                <w:szCs w:val="16"/>
              </w:rPr>
            </w:pPr>
            <w:r w:rsidRPr="004A7A56">
              <w:rPr>
                <w:sz w:val="16"/>
                <w:szCs w:val="16"/>
              </w:rPr>
              <w:t>./tia_NaamZonderVoorvoegsels</w:t>
            </w:r>
          </w:p>
          <w:p w14:paraId="76D9B3D2" w14:textId="77777777" w:rsidR="000F6D2F" w:rsidRPr="004A7A56" w:rsidRDefault="000F6D2F" w:rsidP="004A7A56">
            <w:pPr>
              <w:spacing w:line="240" w:lineRule="auto"/>
              <w:rPr>
                <w:szCs w:val="18"/>
                <w:u w:val="single"/>
              </w:rPr>
            </w:pPr>
          </w:p>
          <w:p w14:paraId="18D477B4" w14:textId="77777777" w:rsidR="000F6D2F" w:rsidRPr="004A7A56" w:rsidRDefault="000F6D2F" w:rsidP="004A7A56">
            <w:pPr>
              <w:spacing w:line="240" w:lineRule="auto"/>
              <w:rPr>
                <w:szCs w:val="18"/>
                <w:u w:val="single"/>
              </w:rPr>
            </w:pPr>
            <w:r w:rsidRPr="004A7A56">
              <w:rPr>
                <w:szCs w:val="18"/>
                <w:u w:val="single"/>
              </w:rPr>
              <w:t>Mapping geslacht ingezetene (in beide gevallen):</w:t>
            </w:r>
          </w:p>
          <w:p w14:paraId="2A00E3F9" w14:textId="77777777" w:rsidR="000F6D2F" w:rsidRPr="004A7A56" w:rsidRDefault="000F6D2F" w:rsidP="004A7A56">
            <w:pPr>
              <w:spacing w:line="240" w:lineRule="auto"/>
              <w:rPr>
                <w:sz w:val="16"/>
                <w:szCs w:val="16"/>
              </w:rPr>
            </w:pPr>
            <w:r w:rsidRPr="004A7A56">
              <w:rPr>
                <w:sz w:val="16"/>
                <w:szCs w:val="16"/>
              </w:rPr>
              <w:t>//IMKAD_Persoon/tia_Gegevens/GBA_Ingezetene/</w:t>
            </w:r>
          </w:p>
          <w:p w14:paraId="7F36880B" w14:textId="77777777" w:rsidR="000F6D2F" w:rsidRPr="004A7A56" w:rsidRDefault="000F6D2F" w:rsidP="004A7A56">
            <w:pPr>
              <w:spacing w:line="240" w:lineRule="auto"/>
              <w:ind w:left="227"/>
              <w:rPr>
                <w:sz w:val="16"/>
                <w:szCs w:val="16"/>
              </w:rPr>
            </w:pPr>
            <w:r w:rsidRPr="004A7A56">
              <w:rPr>
                <w:sz w:val="16"/>
                <w:szCs w:val="16"/>
              </w:rPr>
              <w:t>./geslacht</w:t>
            </w:r>
          </w:p>
          <w:p w14:paraId="6A0DFDDD" w14:textId="77777777" w:rsidR="000F6D2F" w:rsidRPr="004A7A56" w:rsidRDefault="000F6D2F" w:rsidP="004A7A56">
            <w:pPr>
              <w:spacing w:line="240" w:lineRule="auto"/>
              <w:rPr>
                <w:sz w:val="16"/>
                <w:szCs w:val="16"/>
              </w:rPr>
            </w:pPr>
          </w:p>
          <w:p w14:paraId="35D0E878" w14:textId="77777777" w:rsidR="000F6D2F" w:rsidRPr="004A7A56" w:rsidRDefault="000F6D2F" w:rsidP="004A7A56">
            <w:pPr>
              <w:pStyle w:val="streepje"/>
              <w:numPr>
                <w:ilvl w:val="0"/>
                <w:numId w:val="0"/>
              </w:numPr>
              <w:spacing w:line="240" w:lineRule="auto"/>
              <w:rPr>
                <w:szCs w:val="18"/>
                <w:u w:val="single"/>
                <w:lang w:val="nl-NL"/>
              </w:rPr>
            </w:pPr>
            <w:r w:rsidRPr="004A7A56">
              <w:rPr>
                <w:szCs w:val="18"/>
                <w:u w:val="single"/>
                <w:lang w:val="nl-NL"/>
              </w:rPr>
              <w:t>Mapping naam en geslacht niet ingezetene:</w:t>
            </w:r>
          </w:p>
          <w:p w14:paraId="2A730DA0" w14:textId="77777777" w:rsidR="000F6D2F" w:rsidRPr="004A7A56" w:rsidRDefault="000F6D2F" w:rsidP="004A7A56">
            <w:pPr>
              <w:spacing w:line="240" w:lineRule="auto"/>
              <w:rPr>
                <w:sz w:val="16"/>
              </w:rPr>
            </w:pPr>
            <w:r w:rsidRPr="004A7A56">
              <w:rPr>
                <w:sz w:val="16"/>
                <w:szCs w:val="16"/>
              </w:rPr>
              <w:t>//IMKAD_Persoon /IMKAD</w:t>
            </w:r>
            <w:r w:rsidRPr="004A7A56">
              <w:rPr>
                <w:sz w:val="16"/>
              </w:rPr>
              <w:t>_NietIngezetene/</w:t>
            </w:r>
          </w:p>
          <w:p w14:paraId="1ADE7849" w14:textId="77777777" w:rsidR="000F6D2F" w:rsidRPr="004A7A56" w:rsidRDefault="000F6D2F" w:rsidP="004A7A56">
            <w:pPr>
              <w:spacing w:line="240" w:lineRule="auto"/>
              <w:ind w:left="227"/>
              <w:rPr>
                <w:sz w:val="16"/>
                <w:szCs w:val="16"/>
              </w:rPr>
            </w:pPr>
            <w:r w:rsidRPr="004A7A56">
              <w:rPr>
                <w:sz w:val="16"/>
              </w:rPr>
              <w:t>./</w:t>
            </w:r>
            <w:r w:rsidRPr="004A7A56">
              <w:rPr>
                <w:sz w:val="16"/>
                <w:szCs w:val="16"/>
              </w:rPr>
              <w:t>voornamen</w:t>
            </w:r>
          </w:p>
          <w:p w14:paraId="63B95518" w14:textId="77777777" w:rsidR="000F6D2F" w:rsidRPr="004A7A56" w:rsidRDefault="000F6D2F" w:rsidP="004A7A56">
            <w:pPr>
              <w:spacing w:line="240" w:lineRule="auto"/>
              <w:ind w:left="227"/>
              <w:rPr>
                <w:sz w:val="16"/>
                <w:szCs w:val="16"/>
              </w:rPr>
            </w:pPr>
            <w:r w:rsidRPr="004A7A56">
              <w:rPr>
                <w:sz w:val="16"/>
                <w:szCs w:val="16"/>
              </w:rPr>
              <w:t>./voorvoegsels</w:t>
            </w:r>
          </w:p>
          <w:p w14:paraId="58026BFC" w14:textId="77777777" w:rsidR="000F6D2F" w:rsidRPr="004A7A56" w:rsidRDefault="000F6D2F" w:rsidP="004A7A56">
            <w:pPr>
              <w:spacing w:line="240" w:lineRule="auto"/>
              <w:ind w:left="227"/>
              <w:rPr>
                <w:sz w:val="16"/>
                <w:szCs w:val="16"/>
              </w:rPr>
            </w:pPr>
            <w:r w:rsidRPr="004A7A56">
              <w:rPr>
                <w:sz w:val="16"/>
                <w:szCs w:val="16"/>
              </w:rPr>
              <w:t>./geslachtsnaam</w:t>
            </w:r>
          </w:p>
          <w:p w14:paraId="6FF57C75" w14:textId="77777777" w:rsidR="000F6D2F" w:rsidRPr="004A7A56" w:rsidRDefault="000F6D2F" w:rsidP="004A7A56">
            <w:pPr>
              <w:spacing w:line="240" w:lineRule="auto"/>
              <w:ind w:left="227"/>
              <w:rPr>
                <w:rFonts w:cs="Arial"/>
                <w:snapToGrid/>
                <w:kern w:val="0"/>
                <w:szCs w:val="18"/>
                <w:lang w:eastAsia="nl-NL"/>
              </w:rPr>
            </w:pPr>
            <w:r w:rsidRPr="004A7A56">
              <w:rPr>
                <w:sz w:val="16"/>
                <w:szCs w:val="16"/>
              </w:rPr>
              <w:t>./geslacht</w:t>
            </w:r>
          </w:p>
          <w:p w14:paraId="37B49382" w14:textId="77777777" w:rsidR="000F6D2F" w:rsidRPr="004A7A56" w:rsidRDefault="000F6D2F" w:rsidP="004A7A56">
            <w:pPr>
              <w:autoSpaceDE w:val="0"/>
              <w:autoSpaceDN w:val="0"/>
              <w:adjustRightInd w:val="0"/>
              <w:spacing w:line="240" w:lineRule="auto"/>
              <w:rPr>
                <w:sz w:val="16"/>
                <w:szCs w:val="16"/>
              </w:rPr>
            </w:pPr>
          </w:p>
        </w:tc>
      </w:tr>
      <w:tr w:rsidR="004A7A56" w:rsidRPr="00051929" w14:paraId="52966170" w14:textId="77777777" w:rsidTr="004A7A56">
        <w:tc>
          <w:tcPr>
            <w:tcW w:w="2282" w:type="pct"/>
            <w:shd w:val="clear" w:color="auto" w:fill="auto"/>
          </w:tcPr>
          <w:p w14:paraId="7C0E319B" w14:textId="77777777" w:rsidR="000F6D2F" w:rsidRPr="004A7A56" w:rsidRDefault="000F6D2F" w:rsidP="004A7A56">
            <w:pPr>
              <w:rPr>
                <w:rFonts w:cs="Arial"/>
                <w:sz w:val="20"/>
              </w:rPr>
            </w:pPr>
            <w:r w:rsidRPr="004A7A56">
              <w:rPr>
                <w:rFonts w:cs="Arial"/>
                <w:color w:val="800080"/>
                <w:sz w:val="20"/>
              </w:rPr>
              <w:lastRenderedPageBreak/>
              <w:t>voornoemd,</w:t>
            </w:r>
          </w:p>
        </w:tc>
        <w:tc>
          <w:tcPr>
            <w:tcW w:w="2718" w:type="pct"/>
            <w:shd w:val="clear" w:color="auto" w:fill="auto"/>
          </w:tcPr>
          <w:p w14:paraId="4791F1C8" w14:textId="77777777" w:rsidR="000F6D2F" w:rsidRDefault="000F6D2F" w:rsidP="004A7A56">
            <w:pPr>
              <w:keepNext/>
            </w:pPr>
            <w:r>
              <w:t>Optionele tekst.</w:t>
            </w:r>
          </w:p>
          <w:p w14:paraId="44F563D7" w14:textId="77777777" w:rsidR="000F6D2F" w:rsidRDefault="000F6D2F" w:rsidP="004A7A56">
            <w:pPr>
              <w:keepNext/>
            </w:pPr>
          </w:p>
          <w:p w14:paraId="15041550" w14:textId="77777777" w:rsidR="000F6D2F" w:rsidRDefault="000F6D2F" w:rsidP="004A7A56">
            <w:pPr>
              <w:pStyle w:val="streepje"/>
              <w:numPr>
                <w:ilvl w:val="0"/>
                <w:numId w:val="0"/>
              </w:numPr>
            </w:pPr>
            <w:r w:rsidRPr="004A7A56">
              <w:rPr>
                <w:u w:val="single"/>
              </w:rPr>
              <w:t>Mapping</w:t>
            </w:r>
            <w:r w:rsidRPr="00AF2256">
              <w:t>:</w:t>
            </w:r>
          </w:p>
          <w:p w14:paraId="58B2483F" w14:textId="77777777" w:rsidR="000F6D2F" w:rsidRPr="004A7A56" w:rsidRDefault="000F6D2F" w:rsidP="004A7A56">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4A8A7CD7"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./tekstKeuze</w:t>
            </w:r>
          </w:p>
          <w:p w14:paraId="3DE429C9" w14:textId="77777777" w:rsidR="000F6D2F" w:rsidRPr="004A7A56" w:rsidRDefault="000F6D2F" w:rsidP="004A7A56">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./tagNaam(‘k_SchuldenaarVoornoemd’)</w:t>
            </w:r>
          </w:p>
          <w:p w14:paraId="7523CA26" w14:textId="77777777" w:rsidR="000F6D2F" w:rsidRPr="004A7A56" w:rsidRDefault="000F6D2F" w:rsidP="004A7A56">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./tekst(‘voornoemd’)</w:t>
            </w:r>
          </w:p>
          <w:p w14:paraId="790F149A" w14:textId="77777777" w:rsidR="000F6D2F" w:rsidRDefault="000F6D2F" w:rsidP="004A7A56">
            <w:pPr>
              <w:autoSpaceDE w:val="0"/>
              <w:autoSpaceDN w:val="0"/>
              <w:adjustRightInd w:val="0"/>
              <w:spacing w:line="240" w:lineRule="auto"/>
            </w:pPr>
          </w:p>
        </w:tc>
      </w:tr>
    </w:tbl>
    <w:p w14:paraId="6E24EB83" w14:textId="77777777" w:rsidR="000F6D2F" w:rsidRDefault="000F6D2F" w:rsidP="000F6D2F"/>
    <w:p w14:paraId="196BFB06" w14:textId="77777777" w:rsidR="000F6D2F" w:rsidRDefault="000F6D2F" w:rsidP="000F6D2F">
      <w:pPr>
        <w:pStyle w:val="Kop5"/>
        <w:numPr>
          <w:ilvl w:val="4"/>
          <w:numId w:val="1"/>
        </w:numPr>
        <w:tabs>
          <w:tab w:val="clear" w:pos="1008"/>
          <w:tab w:val="left" w:pos="1021"/>
        </w:tabs>
        <w:ind w:left="0" w:firstLine="0"/>
      </w:pPr>
      <w:r>
        <w:br w:type="page"/>
      </w:r>
      <w:r>
        <w:lastRenderedPageBreak/>
        <w:t xml:space="preserve">Afsluiting </w:t>
      </w:r>
      <w:r w:rsidR="002D5FC4">
        <w:t>geldnermer</w:t>
      </w:r>
    </w:p>
    <w:p w14:paraId="5E89E786" w14:textId="77777777" w:rsidR="000F6D2F" w:rsidRPr="0026478C" w:rsidRDefault="000F6D2F" w:rsidP="000F6D2F">
      <w:r>
        <w:t xml:space="preserve">Deze tekst wordt altijd getoond als afsluiting van de </w:t>
      </w:r>
      <w:r w:rsidR="002D5FC4">
        <w:t>geldnemer</w:t>
      </w:r>
      <w:r>
        <w:t>.</w:t>
      </w:r>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4A7A56" w:rsidRPr="00051929" w14:paraId="64EA7A7F" w14:textId="77777777" w:rsidTr="004A7A56">
        <w:tc>
          <w:tcPr>
            <w:tcW w:w="2282" w:type="pct"/>
            <w:shd w:val="clear" w:color="auto" w:fill="auto"/>
          </w:tcPr>
          <w:p w14:paraId="6B83F16B" w14:textId="77777777" w:rsidR="000F6D2F" w:rsidRPr="004A7A56" w:rsidRDefault="000F6D2F" w:rsidP="004A7A56">
            <w:pPr>
              <w:rPr>
                <w:color w:val="FF0000"/>
              </w:rPr>
            </w:pPr>
            <w:r w:rsidRPr="004A7A56">
              <w:rPr>
                <w:rFonts w:cs="Arial"/>
                <w:color w:val="339966"/>
                <w:sz w:val="20"/>
              </w:rPr>
              <w:t>hierna</w:t>
            </w:r>
            <w:r w:rsidRPr="004A7A56">
              <w:rPr>
                <w:rFonts w:cs="Arial"/>
                <w:color w:val="FF0000"/>
                <w:sz w:val="20"/>
              </w:rPr>
              <w:t xml:space="preserve"> </w:t>
            </w:r>
            <w:r w:rsidRPr="004A7A56">
              <w:rPr>
                <w:rFonts w:cs="Arial"/>
                <w:color w:val="800080"/>
                <w:sz w:val="20"/>
              </w:rPr>
              <w:t>zowel tezamen als ieder afzonderlijk</w:t>
            </w:r>
            <w:r w:rsidRPr="004A7A56">
              <w:rPr>
                <w:rFonts w:cs="Arial"/>
                <w:color w:val="FF0000"/>
                <w:sz w:val="20"/>
              </w:rPr>
              <w:t xml:space="preserve"> </w:t>
            </w:r>
            <w:r w:rsidRPr="004A7A56">
              <w:rPr>
                <w:rFonts w:cs="Arial"/>
                <w:color w:val="339966"/>
                <w:sz w:val="20"/>
              </w:rPr>
              <w:t>ook te noemen: ‘</w:t>
            </w:r>
            <w:r w:rsidR="001E18FB" w:rsidRPr="001E18FB">
              <w:rPr>
                <w:rFonts w:cs="Arial"/>
                <w:color w:val="339966"/>
                <w:sz w:val="20"/>
                <w:u w:val="single"/>
              </w:rPr>
              <w:t>geldnemer</w:t>
            </w:r>
            <w:r w:rsidRPr="004A7A56">
              <w:rPr>
                <w:rFonts w:cs="Arial"/>
                <w:color w:val="339966"/>
                <w:sz w:val="20"/>
              </w:rPr>
              <w:t>’ en</w:t>
            </w:r>
          </w:p>
        </w:tc>
        <w:tc>
          <w:tcPr>
            <w:tcW w:w="2718" w:type="pct"/>
            <w:shd w:val="clear" w:color="auto" w:fill="auto"/>
          </w:tcPr>
          <w:p w14:paraId="3FD18BBC" w14:textId="77777777" w:rsidR="000F6D2F" w:rsidRPr="00A94643" w:rsidRDefault="000F6D2F" w:rsidP="004A7A56">
            <w:pPr>
              <w:keepNext/>
            </w:pPr>
            <w:r>
              <w:t>Vaste tekst</w:t>
            </w:r>
            <w:r w:rsidRPr="004A7A56">
              <w:rPr>
                <w:szCs w:val="18"/>
              </w:rPr>
              <w:t>, waarbij de paarse tekst weggelaten wordt als er in het voorgaande maar één persoon is vermeld.</w:t>
            </w:r>
          </w:p>
        </w:tc>
      </w:tr>
    </w:tbl>
    <w:p w14:paraId="126A33C1" w14:textId="77777777" w:rsidR="000F6D2F" w:rsidRDefault="000F6D2F" w:rsidP="000F6D2F">
      <w:pPr>
        <w:pStyle w:val="Kop4"/>
        <w:pageBreakBefore/>
        <w:numPr>
          <w:ilvl w:val="3"/>
          <w:numId w:val="1"/>
        </w:numPr>
        <w:tabs>
          <w:tab w:val="clear" w:pos="864"/>
          <w:tab w:val="left" w:pos="1021"/>
        </w:tabs>
        <w:ind w:left="0" w:firstLine="0"/>
      </w:pPr>
      <w:r>
        <w:lastRenderedPageBreak/>
        <w:t>Hypotheekgever</w:t>
      </w:r>
    </w:p>
    <w:p w14:paraId="0F502FE2" w14:textId="77777777" w:rsidR="000F6D2F" w:rsidRPr="00BB085A" w:rsidRDefault="000F6D2F" w:rsidP="000F6D2F">
      <w:pPr>
        <w:pStyle w:val="Kop5"/>
        <w:numPr>
          <w:ilvl w:val="4"/>
          <w:numId w:val="1"/>
        </w:numPr>
        <w:tabs>
          <w:tab w:val="clear" w:pos="1008"/>
          <w:tab w:val="left" w:pos="1021"/>
        </w:tabs>
        <w:ind w:left="0" w:firstLine="0"/>
      </w:pPr>
      <w:r>
        <w:t xml:space="preserve">Aanduiding persoon </w:t>
      </w:r>
      <w:r w:rsidRPr="00F64879">
        <w:t>met nummer</w:t>
      </w:r>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4A7A56" w:rsidRPr="00051929" w14:paraId="56794189" w14:textId="77777777" w:rsidTr="004A7A56">
        <w:tc>
          <w:tcPr>
            <w:tcW w:w="2282" w:type="pct"/>
            <w:shd w:val="clear" w:color="auto" w:fill="auto"/>
          </w:tcPr>
          <w:p w14:paraId="1249B07E" w14:textId="77777777" w:rsidR="000F6D2F" w:rsidRPr="004A7A56" w:rsidRDefault="000F6D2F" w:rsidP="004A7A56">
            <w:pPr>
              <w:rPr>
                <w:rFonts w:cs="Arial"/>
                <w:sz w:val="20"/>
                <w:lang w:val="en-US"/>
              </w:rPr>
            </w:pPr>
          </w:p>
        </w:tc>
        <w:tc>
          <w:tcPr>
            <w:tcW w:w="2718" w:type="pct"/>
            <w:shd w:val="clear" w:color="auto" w:fill="auto"/>
          </w:tcPr>
          <w:p w14:paraId="30049EE0" w14:textId="77777777" w:rsidR="000F6D2F" w:rsidRDefault="000F6D2F" w:rsidP="004A7A56">
            <w:pPr>
              <w:pStyle w:val="streepje"/>
              <w:numPr>
                <w:ilvl w:val="0"/>
                <w:numId w:val="0"/>
              </w:numPr>
            </w:pPr>
            <w:r>
              <w:t>Deze variant wordt getoond indien er op partijniveau is aangegeven dat de personen met een nummer worden aangeduid.</w:t>
            </w:r>
          </w:p>
          <w:p w14:paraId="3C4FCDB1" w14:textId="77777777" w:rsidR="000F6D2F" w:rsidRDefault="000F6D2F" w:rsidP="004A7A56">
            <w:pPr>
              <w:spacing w:line="240" w:lineRule="auto"/>
            </w:pPr>
          </w:p>
          <w:p w14:paraId="5C92E2BB" w14:textId="77777777" w:rsidR="000F6D2F" w:rsidRDefault="000F6D2F" w:rsidP="004A7A56">
            <w:pPr>
              <w:spacing w:line="240" w:lineRule="auto"/>
            </w:pPr>
          </w:p>
          <w:p w14:paraId="0A10FB33" w14:textId="77777777" w:rsidR="000F6D2F" w:rsidRDefault="000F6D2F" w:rsidP="004A7A56">
            <w:pPr>
              <w:pStyle w:val="streepje"/>
              <w:numPr>
                <w:ilvl w:val="0"/>
                <w:numId w:val="0"/>
              </w:numPr>
            </w:pPr>
            <w:r>
              <w:t>Restricties tbv aanduiding persoon met nummer:</w:t>
            </w:r>
          </w:p>
          <w:p w14:paraId="48819025" w14:textId="77777777" w:rsidR="000F6D2F" w:rsidRDefault="000F6D2F" w:rsidP="004A7A56">
            <w:pPr>
              <w:keepNext/>
            </w:pPr>
            <w:r>
              <w:t>mag alleen getoond worden wanneer binnen de partij alle personen zelf bij de notaris verschijnen en gerechtigde zijn. Dit is alleen het geval wanneer binnen een partij geen enkele persoon wordt vertegenwoordigd door een andere persoon of gevolmachtigde. Is dit wel het geval dan wordt de gehele tekst niet getoond.</w:t>
            </w:r>
          </w:p>
          <w:p w14:paraId="2D83B342" w14:textId="77777777" w:rsidR="000F6D2F" w:rsidRDefault="000F6D2F" w:rsidP="004A7A56">
            <w:pPr>
              <w:spacing w:line="240" w:lineRule="auto"/>
            </w:pPr>
          </w:p>
          <w:p w14:paraId="3080C052" w14:textId="77777777" w:rsidR="000F6D2F" w:rsidRPr="00C05FBF" w:rsidRDefault="000F6D2F" w:rsidP="004A7A56">
            <w:pPr>
              <w:spacing w:line="240" w:lineRule="auto"/>
            </w:pPr>
          </w:p>
          <w:p w14:paraId="565EDF5B" w14:textId="77777777" w:rsidR="000F6D2F" w:rsidRDefault="000F6D2F" w:rsidP="004A7A56">
            <w:pPr>
              <w:spacing w:line="240" w:lineRule="auto"/>
            </w:pPr>
            <w:r w:rsidRPr="004A7A56">
              <w:rPr>
                <w:u w:val="single"/>
              </w:rPr>
              <w:t>Mapping</w:t>
            </w:r>
            <w:r w:rsidRPr="00AF2256">
              <w:t>:</w:t>
            </w:r>
          </w:p>
          <w:p w14:paraId="10AB9089"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20D48F85" w14:textId="77777777" w:rsidR="000F6D2F" w:rsidRPr="004A7A56" w:rsidRDefault="000F6D2F" w:rsidP="004A7A56">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15929A31"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./tekstKeuze</w:t>
            </w:r>
          </w:p>
          <w:p w14:paraId="3431F81C" w14:textId="77777777" w:rsidR="000F6D2F" w:rsidRPr="004A7A56" w:rsidRDefault="000F6D2F" w:rsidP="004A7A56">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./tagNaam(‘k_VerwijzingPersoon’)</w:t>
            </w:r>
          </w:p>
          <w:p w14:paraId="7C080763" w14:textId="77777777" w:rsidR="000F6D2F" w:rsidRPr="004A7A56" w:rsidRDefault="000F6D2F" w:rsidP="004A7A56">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./tekst(‘nummer’)</w:t>
            </w:r>
          </w:p>
          <w:p w14:paraId="5B104A2A" w14:textId="77777777" w:rsidR="000F6D2F" w:rsidRDefault="000F6D2F" w:rsidP="004A7A56">
            <w:pPr>
              <w:autoSpaceDE w:val="0"/>
              <w:autoSpaceDN w:val="0"/>
              <w:adjustRightInd w:val="0"/>
              <w:spacing w:line="240" w:lineRule="auto"/>
            </w:pPr>
          </w:p>
          <w:p w14:paraId="1AFA0800" w14:textId="77777777" w:rsidR="000F6D2F" w:rsidRPr="004A7A56" w:rsidRDefault="000F6D2F" w:rsidP="004A7A56">
            <w:pPr>
              <w:autoSpaceDE w:val="0"/>
              <w:autoSpaceDN w:val="0"/>
              <w:adjustRightInd w:val="0"/>
              <w:spacing w:line="240" w:lineRule="auto"/>
              <w:rPr>
                <w:u w:val="single"/>
                <w:lang w:val="nl"/>
              </w:rPr>
            </w:pPr>
            <w:r w:rsidRPr="004A7A56">
              <w:rPr>
                <w:u w:val="single"/>
                <w:lang w:val="nl"/>
              </w:rPr>
              <w:t>Mapping aanduiding persoon met nummer niet mogelijk:</w:t>
            </w:r>
          </w:p>
          <w:p w14:paraId="05119A35" w14:textId="77777777" w:rsidR="000F6D2F" w:rsidRPr="004A7A56" w:rsidRDefault="000F6D2F" w:rsidP="004A7A56">
            <w:pPr>
              <w:autoSpaceDE w:val="0"/>
              <w:autoSpaceDN w:val="0"/>
              <w:adjustRightInd w:val="0"/>
              <w:spacing w:line="240" w:lineRule="auto"/>
              <w:rPr>
                <w:sz w:val="16"/>
                <w:szCs w:val="16"/>
              </w:rPr>
            </w:pPr>
            <w:r w:rsidRPr="004A7A56">
              <w:rPr>
                <w:sz w:val="16"/>
                <w:szCs w:val="16"/>
              </w:rPr>
              <w:t>-de volgende mapping mag niet voorkomen binnen de partij en/of voor de personen binnen de partij:</w:t>
            </w:r>
          </w:p>
          <w:p w14:paraId="0F558B32" w14:textId="77777777" w:rsidR="000F6D2F" w:rsidRPr="004A7A56" w:rsidRDefault="000F6D2F" w:rsidP="004A7A56">
            <w:pPr>
              <w:autoSpaceDE w:val="0"/>
              <w:autoSpaceDN w:val="0"/>
              <w:adjustRightInd w:val="0"/>
              <w:spacing w:line="240" w:lineRule="auto"/>
              <w:rPr>
                <w:sz w:val="16"/>
                <w:szCs w:val="16"/>
              </w:rPr>
            </w:pPr>
            <w:r w:rsidRPr="004A7A56">
              <w:rPr>
                <w:sz w:val="16"/>
                <w:szCs w:val="16"/>
              </w:rPr>
              <w:t>//Partij/Gevolmachtigde/Hoedanigheid/</w:t>
            </w:r>
          </w:p>
          <w:p w14:paraId="5FC9A985" w14:textId="77777777" w:rsidR="000F6D2F" w:rsidRDefault="000F6D2F" w:rsidP="004A7A56">
            <w:pPr>
              <w:autoSpaceDE w:val="0"/>
              <w:autoSpaceDN w:val="0"/>
              <w:adjustRightInd w:val="0"/>
              <w:spacing w:line="240" w:lineRule="auto"/>
            </w:pPr>
            <w:r w:rsidRPr="004A7A56">
              <w:rPr>
                <w:sz w:val="16"/>
                <w:szCs w:val="16"/>
              </w:rPr>
              <w:t>//Partij/Hoedanigheid/wordtVertegenwoordigdRef xlink href [id]</w:t>
            </w:r>
          </w:p>
        </w:tc>
      </w:tr>
      <w:tr w:rsidR="004A7A56" w:rsidRPr="00BB085A" w14:paraId="4ADF9489" w14:textId="77777777" w:rsidTr="004A7A56">
        <w:tblPrEx>
          <w:tblLook w:val="01E0" w:firstRow="1" w:lastRow="1" w:firstColumn="1" w:lastColumn="1" w:noHBand="0" w:noVBand="0"/>
        </w:tblPrEx>
        <w:tc>
          <w:tcPr>
            <w:tcW w:w="2282" w:type="pct"/>
            <w:tcBorders>
              <w:top w:val="single" w:sz="6" w:space="0" w:color="auto"/>
              <w:left w:val="single" w:sz="6" w:space="0" w:color="auto"/>
              <w:bottom w:val="single" w:sz="6" w:space="0" w:color="auto"/>
              <w:right w:val="single" w:sz="6" w:space="0" w:color="auto"/>
            </w:tcBorders>
            <w:shd w:val="clear" w:color="auto" w:fill="FFFFFF"/>
          </w:tcPr>
          <w:p w14:paraId="04D40608" w14:textId="77777777" w:rsidR="000F6D2F" w:rsidRPr="004A7A56" w:rsidRDefault="000F6D2F" w:rsidP="004A7A56">
            <w:pPr>
              <w:rPr>
                <w:color w:val="00FFFF"/>
              </w:rPr>
            </w:pPr>
            <w:r w:rsidRPr="004A7A56">
              <w:rPr>
                <w:rFonts w:cs="Arial"/>
                <w:sz w:val="20"/>
                <w:lang w:val="en-US"/>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lang w:val="en-US"/>
              </w:rPr>
              <w:fldChar w:fldCharType="end"/>
            </w:r>
            <w:r w:rsidRPr="004A7A56">
              <w:rPr>
                <w:rFonts w:cs="Arial"/>
                <w:color w:val="00FFFF"/>
                <w:sz w:val="20"/>
              </w:rPr>
              <w:t>de verschenen</w:t>
            </w:r>
          </w:p>
        </w:tc>
        <w:tc>
          <w:tcPr>
            <w:tcW w:w="2718" w:type="pct"/>
            <w:tcBorders>
              <w:top w:val="single" w:sz="6" w:space="0" w:color="auto"/>
              <w:left w:val="single" w:sz="6" w:space="0" w:color="auto"/>
              <w:bottom w:val="single" w:sz="6" w:space="0" w:color="auto"/>
              <w:right w:val="single" w:sz="6" w:space="0" w:color="auto"/>
            </w:tcBorders>
            <w:shd w:val="clear" w:color="auto" w:fill="FFFFFF"/>
          </w:tcPr>
          <w:p w14:paraId="54F80B8A" w14:textId="77777777" w:rsidR="000F6D2F" w:rsidRPr="00BB085A" w:rsidRDefault="000F6D2F" w:rsidP="004A7A56">
            <w:pPr>
              <w:spacing w:before="72"/>
            </w:pPr>
            <w:r w:rsidRPr="00BB085A">
              <w:t>Vaste tekst binnen deze variant.</w:t>
            </w:r>
          </w:p>
        </w:tc>
      </w:tr>
      <w:tr w:rsidR="004A7A56" w:rsidRPr="00051929" w14:paraId="3E6B26C4" w14:textId="77777777" w:rsidTr="004A7A56">
        <w:tc>
          <w:tcPr>
            <w:tcW w:w="2282" w:type="pct"/>
            <w:tcBorders>
              <w:top w:val="single" w:sz="6" w:space="0" w:color="auto"/>
            </w:tcBorders>
            <w:shd w:val="clear" w:color="auto" w:fill="auto"/>
          </w:tcPr>
          <w:p w14:paraId="7E5218B8" w14:textId="77777777" w:rsidR="000F6D2F" w:rsidRPr="004A7A56" w:rsidRDefault="000F6D2F" w:rsidP="004A7A56">
            <w:pPr>
              <w:rPr>
                <w:color w:val="00FFFF"/>
              </w:rPr>
            </w:pPr>
            <w:r w:rsidRPr="004A7A56">
              <w:rPr>
                <w:rFonts w:cs="Arial"/>
                <w:sz w:val="20"/>
                <w:lang w:val="en-US"/>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lang w:val="en-US"/>
              </w:rPr>
              <w:fldChar w:fldCharType="end"/>
            </w:r>
            <w:r w:rsidRPr="004A7A56">
              <w:rPr>
                <w:rFonts w:cs="Arial"/>
                <w:color w:val="00FFFF"/>
                <w:sz w:val="20"/>
              </w:rPr>
              <w:t>persoon/personen</w:t>
            </w:r>
            <w:r w:rsidRPr="004A7A56">
              <w:rPr>
                <w:rFonts w:cs="Arial"/>
                <w:sz w:val="20"/>
                <w:lang w:val="en-US"/>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lang w:val="en-US"/>
              </w:rPr>
              <w:fldChar w:fldCharType="end"/>
            </w:r>
          </w:p>
        </w:tc>
        <w:tc>
          <w:tcPr>
            <w:tcW w:w="2718" w:type="pct"/>
            <w:tcBorders>
              <w:top w:val="single" w:sz="6" w:space="0" w:color="auto"/>
            </w:tcBorders>
            <w:shd w:val="clear" w:color="auto" w:fill="auto"/>
          </w:tcPr>
          <w:p w14:paraId="2E8B3997" w14:textId="77777777" w:rsidR="000F6D2F" w:rsidRDefault="000F6D2F" w:rsidP="004A7A56">
            <w:pPr>
              <w:spacing w:before="72"/>
            </w:pPr>
            <w:r>
              <w:t xml:space="preserve">Verplichte keuze binnen deze variant, die automatisch wordt afgeleid </w:t>
            </w:r>
          </w:p>
          <w:p w14:paraId="2E2D1B51" w14:textId="77777777" w:rsidR="000F6D2F" w:rsidRPr="004A7A56" w:rsidRDefault="000F6D2F" w:rsidP="004A7A56">
            <w:pPr>
              <w:keepNext/>
              <w:rPr>
                <w:szCs w:val="18"/>
              </w:rPr>
            </w:pPr>
            <w:r w:rsidRPr="004A7A56">
              <w:rPr>
                <w:szCs w:val="18"/>
              </w:rPr>
              <w:t>van het aantal partij-personen met de aanduiding ‘</w:t>
            </w:r>
            <w:r w:rsidR="002D5FC4">
              <w:rPr>
                <w:szCs w:val="18"/>
              </w:rPr>
              <w:t>h</w:t>
            </w:r>
            <w:r w:rsidRPr="004A7A56">
              <w:rPr>
                <w:szCs w:val="18"/>
              </w:rPr>
              <w:t>ypotheekgever’ of ‘</w:t>
            </w:r>
            <w:r w:rsidR="002D5FC4">
              <w:rPr>
                <w:rFonts w:cs="Arial"/>
                <w:snapToGrid/>
                <w:kern w:val="0"/>
                <w:szCs w:val="18"/>
                <w:lang w:eastAsia="nl-NL"/>
              </w:rPr>
              <w:t>beiden’</w:t>
            </w:r>
            <w:r w:rsidRPr="004A7A56">
              <w:rPr>
                <w:szCs w:val="18"/>
              </w:rPr>
              <w:t>:</w:t>
            </w:r>
          </w:p>
          <w:p w14:paraId="137DB484" w14:textId="77777777" w:rsidR="000F6D2F" w:rsidRDefault="000F6D2F" w:rsidP="004A7A56">
            <w:pPr>
              <w:pStyle w:val="streepje"/>
            </w:pPr>
            <w:r>
              <w:t>‘persoon’, ingeval van 1 persoon</w:t>
            </w:r>
          </w:p>
          <w:p w14:paraId="5882E75F" w14:textId="77777777" w:rsidR="000F6D2F" w:rsidRDefault="000F6D2F" w:rsidP="004A7A56">
            <w:pPr>
              <w:pStyle w:val="streepje"/>
            </w:pPr>
            <w:r>
              <w:t>‘personen’, ingeval van 2 of meer personen</w:t>
            </w:r>
          </w:p>
          <w:p w14:paraId="30F302ED" w14:textId="77777777" w:rsidR="000F6D2F" w:rsidRDefault="000F6D2F" w:rsidP="004A7A56">
            <w:pPr>
              <w:pStyle w:val="streepje"/>
              <w:numPr>
                <w:ilvl w:val="0"/>
                <w:numId w:val="0"/>
              </w:numPr>
            </w:pPr>
          </w:p>
          <w:p w14:paraId="75C408A6" w14:textId="77777777" w:rsidR="000F6D2F" w:rsidRDefault="000F6D2F" w:rsidP="004A7A56">
            <w:pPr>
              <w:pStyle w:val="streepje"/>
              <w:numPr>
                <w:ilvl w:val="0"/>
                <w:numId w:val="0"/>
              </w:numPr>
            </w:pPr>
            <w:r w:rsidRPr="004A7A56">
              <w:rPr>
                <w:u w:val="single"/>
              </w:rPr>
              <w:t>Mapping</w:t>
            </w:r>
            <w:r w:rsidRPr="00AF2256">
              <w:t>:</w:t>
            </w:r>
          </w:p>
          <w:p w14:paraId="7C8CBE3D" w14:textId="77777777" w:rsidR="000F6D2F" w:rsidRPr="00A94643" w:rsidRDefault="000F6D2F" w:rsidP="002D5FC4">
            <w:pPr>
              <w:autoSpaceDE w:val="0"/>
              <w:autoSpaceDN w:val="0"/>
              <w:adjustRightInd w:val="0"/>
              <w:spacing w:line="240" w:lineRule="auto"/>
            </w:pPr>
            <w:r w:rsidRPr="004A7A56">
              <w:rPr>
                <w:sz w:val="16"/>
                <w:szCs w:val="16"/>
              </w:rPr>
              <w:t xml:space="preserve">Zie volgende mapping </w:t>
            </w:r>
            <w:r w:rsidRPr="004A7A56">
              <w:rPr>
                <w:snapToGrid/>
                <w:kern w:val="0"/>
                <w:sz w:val="16"/>
                <w:szCs w:val="16"/>
                <w:lang w:eastAsia="nl-NL"/>
              </w:rPr>
              <w:t>partij-persoon ‘</w:t>
            </w:r>
            <w:r w:rsidR="002D5FC4">
              <w:rPr>
                <w:snapToGrid/>
                <w:kern w:val="0"/>
                <w:sz w:val="16"/>
                <w:szCs w:val="16"/>
                <w:lang w:eastAsia="nl-NL"/>
              </w:rPr>
              <w:t>h</w:t>
            </w:r>
            <w:r w:rsidRPr="004A7A56">
              <w:rPr>
                <w:snapToGrid/>
                <w:kern w:val="0"/>
                <w:sz w:val="16"/>
                <w:szCs w:val="16"/>
                <w:lang w:eastAsia="nl-NL"/>
              </w:rPr>
              <w:t>ypotheekgever’</w:t>
            </w:r>
          </w:p>
        </w:tc>
      </w:tr>
      <w:tr w:rsidR="004A7A56" w:rsidRPr="00051929" w14:paraId="5DFC1793" w14:textId="77777777" w:rsidTr="004A7A56">
        <w:tc>
          <w:tcPr>
            <w:tcW w:w="2282" w:type="pct"/>
            <w:shd w:val="clear" w:color="auto" w:fill="auto"/>
          </w:tcPr>
          <w:p w14:paraId="2FBB09BE" w14:textId="77777777" w:rsidR="000F6D2F" w:rsidRPr="004A7A56" w:rsidRDefault="000F6D2F" w:rsidP="004A7A56">
            <w:pPr>
              <w:rPr>
                <w:color w:val="00FFFF"/>
              </w:rPr>
            </w:pPr>
            <w:r w:rsidRPr="004A7A56">
              <w:rPr>
                <w:rFonts w:cs="Arial"/>
                <w:color w:val="00FFFF"/>
                <w:sz w:val="20"/>
              </w:rPr>
              <w:lastRenderedPageBreak/>
              <w:t>sub</w:t>
            </w:r>
          </w:p>
        </w:tc>
        <w:tc>
          <w:tcPr>
            <w:tcW w:w="2718" w:type="pct"/>
            <w:shd w:val="clear" w:color="auto" w:fill="auto"/>
          </w:tcPr>
          <w:p w14:paraId="35717E03" w14:textId="77777777" w:rsidR="000F6D2F" w:rsidRPr="004A7A56" w:rsidRDefault="000F6D2F" w:rsidP="004A7A56">
            <w:pPr>
              <w:rPr>
                <w:sz w:val="16"/>
                <w:szCs w:val="16"/>
              </w:rPr>
            </w:pPr>
            <w:r>
              <w:t>Vaste tekst binnen deze variant.</w:t>
            </w:r>
          </w:p>
        </w:tc>
      </w:tr>
      <w:tr w:rsidR="004A7A56" w:rsidRPr="00051929" w14:paraId="24ADAB49" w14:textId="77777777" w:rsidTr="004A7A56">
        <w:tc>
          <w:tcPr>
            <w:tcW w:w="2282" w:type="pct"/>
            <w:shd w:val="clear" w:color="auto" w:fill="auto"/>
          </w:tcPr>
          <w:p w14:paraId="2B213E1E" w14:textId="77777777" w:rsidR="000F6D2F" w:rsidRPr="004A7A56" w:rsidRDefault="000F6D2F" w:rsidP="004A7A56">
            <w:pPr>
              <w:rPr>
                <w:color w:val="FF0000"/>
              </w:rPr>
            </w:pPr>
            <w:r w:rsidRPr="004A7A56">
              <w:rPr>
                <w:rFonts w:cs="Arial"/>
                <w:sz w:val="20"/>
                <w:lang w:val="en-US"/>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lang w:val="en-US"/>
              </w:rPr>
              <w:fldChar w:fldCharType="end"/>
            </w:r>
            <w:r w:rsidRPr="004A7A56">
              <w:rPr>
                <w:rFonts w:cs="Arial"/>
                <w:sz w:val="20"/>
                <w:lang w:val="en-US"/>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lang w:val="en-US"/>
              </w:rPr>
              <w:fldChar w:fldCharType="end"/>
            </w:r>
          </w:p>
        </w:tc>
        <w:tc>
          <w:tcPr>
            <w:tcW w:w="2718" w:type="pct"/>
            <w:shd w:val="clear" w:color="auto" w:fill="auto"/>
          </w:tcPr>
          <w:p w14:paraId="3558C4F7" w14:textId="77777777" w:rsidR="000F6D2F" w:rsidRDefault="000F6D2F" w:rsidP="004A7A56">
            <w:pPr>
              <w:keepNext/>
            </w:pPr>
            <w:r>
              <w:t>Verplichte tekst die meerdere keren voor kan komen.</w:t>
            </w:r>
          </w:p>
          <w:p w14:paraId="2988F6D2" w14:textId="77777777" w:rsidR="000F6D2F" w:rsidRDefault="000F6D2F" w:rsidP="004A7A56">
            <w:pPr>
              <w:keepNext/>
            </w:pPr>
          </w:p>
          <w:p w14:paraId="0671ADE2" w14:textId="77777777" w:rsidR="000F6D2F" w:rsidRPr="004A7A56" w:rsidRDefault="000F6D2F" w:rsidP="004A7A56">
            <w:pPr>
              <w:keepNext/>
              <w:rPr>
                <w:rFonts w:cs="Arial"/>
                <w:snapToGrid/>
                <w:kern w:val="0"/>
                <w:szCs w:val="18"/>
                <w:lang w:eastAsia="nl-NL"/>
              </w:rPr>
            </w:pPr>
            <w:r w:rsidRPr="004A7A56">
              <w:rPr>
                <w:rFonts w:cs="Arial"/>
                <w:snapToGrid/>
                <w:kern w:val="0"/>
                <w:szCs w:val="18"/>
                <w:lang w:eastAsia="nl-NL"/>
              </w:rPr>
              <w:t xml:space="preserve">Verwijzing naar één of meer personen door vermelding van het nummer waaronder de personen in de akte zijn vermeld (bijvoorbeeld 1b of 1c1). </w:t>
            </w:r>
          </w:p>
          <w:p w14:paraId="5228778A" w14:textId="77777777" w:rsidR="000F6D2F" w:rsidRPr="004A7A56" w:rsidRDefault="000F6D2F" w:rsidP="004A7A56">
            <w:pPr>
              <w:keepNext/>
              <w:rPr>
                <w:rFonts w:cs="Arial"/>
                <w:snapToGrid/>
                <w:kern w:val="0"/>
                <w:szCs w:val="18"/>
                <w:lang w:eastAsia="nl-NL"/>
              </w:rPr>
            </w:pPr>
          </w:p>
          <w:p w14:paraId="757ECB10" w14:textId="77777777" w:rsidR="000F6D2F" w:rsidRPr="004A7A56" w:rsidRDefault="000F6D2F" w:rsidP="004A7A56">
            <w:pPr>
              <w:keepNext/>
              <w:rPr>
                <w:rFonts w:cs="Arial"/>
                <w:snapToGrid/>
                <w:kern w:val="0"/>
                <w:szCs w:val="18"/>
                <w:lang w:eastAsia="nl-NL"/>
              </w:rPr>
            </w:pPr>
            <w:r w:rsidRPr="004A7A56">
              <w:rPr>
                <w:rFonts w:cs="Arial"/>
                <w:snapToGrid/>
                <w:kern w:val="0"/>
                <w:szCs w:val="18"/>
                <w:lang w:eastAsia="nl-NL"/>
              </w:rPr>
              <w:t>Wanneer meer personen onder een nummer/letter combinatie worden genoemd in de akte wordt dit nummer éénmaal vermeld.</w:t>
            </w:r>
          </w:p>
          <w:p w14:paraId="1C410E2A" w14:textId="77777777" w:rsidR="000F6D2F" w:rsidRDefault="000F6D2F" w:rsidP="004A7A56">
            <w:pPr>
              <w:keepNext/>
            </w:pPr>
          </w:p>
          <w:p w14:paraId="06C923B9" w14:textId="77777777" w:rsidR="000F6D2F" w:rsidRDefault="000F6D2F" w:rsidP="004A7A56">
            <w:pPr>
              <w:keepNext/>
            </w:pPr>
            <w:r>
              <w:t>Meerdere voorkomens worden onderling gescheiden door een komma en de laatste twee door het woord ‘en’. De voorkomens worden weergegeven in de volgorde zoals ze in de voorgaande tekst getoond zijn.</w:t>
            </w:r>
          </w:p>
          <w:p w14:paraId="6D6C281A" w14:textId="77777777" w:rsidR="000F6D2F" w:rsidRPr="004A7A56" w:rsidRDefault="000F6D2F" w:rsidP="004A7A56">
            <w:pPr>
              <w:autoSpaceDE w:val="0"/>
              <w:autoSpaceDN w:val="0"/>
              <w:adjustRightInd w:val="0"/>
              <w:spacing w:line="240" w:lineRule="auto"/>
              <w:rPr>
                <w:snapToGrid/>
                <w:kern w:val="0"/>
                <w:sz w:val="16"/>
                <w:szCs w:val="16"/>
                <w:lang w:eastAsia="nl-NL"/>
              </w:rPr>
            </w:pPr>
          </w:p>
          <w:p w14:paraId="694B5A9D" w14:textId="77777777" w:rsidR="000F6D2F" w:rsidRPr="004A7A56" w:rsidRDefault="000F6D2F" w:rsidP="004A7A56">
            <w:pPr>
              <w:keepNext/>
              <w:rPr>
                <w:szCs w:val="18"/>
                <w:u w:val="single"/>
              </w:rPr>
            </w:pPr>
            <w:r w:rsidRPr="004A7A56">
              <w:rPr>
                <w:szCs w:val="18"/>
                <w:u w:val="single"/>
              </w:rPr>
              <w:t>Mapping partij-persoon ‘Hypotheekgever’:</w:t>
            </w:r>
          </w:p>
          <w:p w14:paraId="0AE02BE7"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//StukdeelHypotheek/vervreemderRechtRef/Partij/IMKAD_Persoon</w:t>
            </w:r>
          </w:p>
          <w:p w14:paraId="550101DA"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./tia_Partij</w:t>
            </w:r>
            <w:r w:rsidRPr="004A7A56">
              <w:rPr>
                <w:snapToGrid/>
                <w:kern w:val="0"/>
                <w:sz w:val="16"/>
                <w:szCs w:val="16"/>
                <w:lang w:eastAsia="nl-NL"/>
              </w:rPr>
              <w:t>Onderdeel(‘</w:t>
            </w:r>
            <w:r w:rsidR="001E18FB">
              <w:rPr>
                <w:snapToGrid/>
                <w:kern w:val="0"/>
                <w:sz w:val="16"/>
                <w:szCs w:val="16"/>
                <w:lang w:eastAsia="nl-NL"/>
              </w:rPr>
              <w:t>h</w:t>
            </w:r>
            <w:r w:rsidRPr="004A7A56">
              <w:rPr>
                <w:snapToGrid/>
                <w:kern w:val="0"/>
                <w:sz w:val="16"/>
                <w:szCs w:val="16"/>
                <w:lang w:eastAsia="nl-NL"/>
              </w:rPr>
              <w:t>ypotheekgever’) of</w:t>
            </w:r>
          </w:p>
          <w:p w14:paraId="22B0E63C"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./tia_</w:t>
            </w:r>
            <w:r w:rsidRPr="004A7A56">
              <w:rPr>
                <w:snapToGrid/>
                <w:kern w:val="0"/>
                <w:sz w:val="16"/>
                <w:szCs w:val="16"/>
                <w:highlight w:val="white"/>
                <w:lang w:eastAsia="nl-NL"/>
              </w:rPr>
              <w:t>PartijOnderdeel</w:t>
            </w:r>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14:paraId="777D3DB2" w14:textId="77777777" w:rsidR="000F6D2F" w:rsidRPr="004A7A56" w:rsidRDefault="000F6D2F" w:rsidP="004A7A56">
            <w:pPr>
              <w:keepNext/>
              <w:rPr>
                <w:snapToGrid/>
                <w:kern w:val="0"/>
                <w:sz w:val="16"/>
                <w:szCs w:val="16"/>
                <w:lang w:eastAsia="nl-NL"/>
              </w:rPr>
            </w:pPr>
            <w:r w:rsidRPr="004A7A56">
              <w:rPr>
                <w:snapToGrid/>
                <w:kern w:val="0"/>
                <w:sz w:val="16"/>
                <w:szCs w:val="16"/>
                <w:lang w:eastAsia="nl-NL"/>
              </w:rPr>
              <w:t>of</w:t>
            </w:r>
          </w:p>
          <w:p w14:paraId="1AB4D4D2"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r w:rsidRPr="004A7A56">
              <w:rPr>
                <w:snapToGrid/>
                <w:kern w:val="0"/>
                <w:sz w:val="16"/>
                <w:szCs w:val="16"/>
                <w:highlight w:val="white"/>
                <w:lang w:eastAsia="nl-NL"/>
              </w:rPr>
              <w:t>StukdeelHypotheek</w:t>
            </w:r>
            <w:r w:rsidRPr="004A7A56">
              <w:rPr>
                <w:rFonts w:cs="Arial"/>
                <w:snapToGrid/>
                <w:kern w:val="0"/>
                <w:sz w:val="16"/>
                <w:szCs w:val="16"/>
                <w:lang w:eastAsia="nl-NL"/>
              </w:rPr>
              <w:t>/vervreemderRechtRef/Partij/</w:t>
            </w:r>
          </w:p>
          <w:p w14:paraId="26553935" w14:textId="77777777" w:rsidR="000F6D2F" w:rsidRPr="004A7A56" w:rsidRDefault="000F6D2F" w:rsidP="004A7A56">
            <w:pPr>
              <w:autoSpaceDE w:val="0"/>
              <w:autoSpaceDN w:val="0"/>
              <w:adjustRightInd w:val="0"/>
              <w:spacing w:line="240" w:lineRule="auto"/>
              <w:ind w:left="227"/>
              <w:rPr>
                <w:rFonts w:cs="Arial"/>
                <w:snapToGrid/>
                <w:kern w:val="0"/>
                <w:sz w:val="16"/>
                <w:szCs w:val="16"/>
                <w:lang w:eastAsia="nl-NL"/>
              </w:rPr>
            </w:pPr>
            <w:r w:rsidRPr="004A7A56">
              <w:rPr>
                <w:rFonts w:cs="Arial"/>
                <w:snapToGrid/>
                <w:kern w:val="0"/>
                <w:sz w:val="16"/>
                <w:szCs w:val="16"/>
                <w:lang w:eastAsia="nl-NL"/>
              </w:rPr>
              <w:t>IMKAD_Persoon/</w:t>
            </w:r>
            <w:r w:rsidRPr="004A7A56">
              <w:rPr>
                <w:snapToGrid/>
                <w:kern w:val="0"/>
                <w:sz w:val="16"/>
                <w:szCs w:val="16"/>
                <w:highlight w:val="white"/>
                <w:lang w:eastAsia="nl-NL"/>
              </w:rPr>
              <w:t>GerelateerdPersoon</w:t>
            </w:r>
            <w:r w:rsidRPr="004A7A56">
              <w:rPr>
                <w:rFonts w:cs="Arial"/>
                <w:snapToGrid/>
                <w:kern w:val="0"/>
                <w:sz w:val="16"/>
                <w:szCs w:val="16"/>
                <w:lang w:eastAsia="nl-NL"/>
              </w:rPr>
              <w:t>/IMKAD_Persoon</w:t>
            </w:r>
          </w:p>
          <w:p w14:paraId="2E807395"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./tia_Partij</w:t>
            </w:r>
            <w:r w:rsidRPr="004A7A56">
              <w:rPr>
                <w:snapToGrid/>
                <w:kern w:val="0"/>
                <w:sz w:val="16"/>
                <w:szCs w:val="16"/>
                <w:lang w:eastAsia="nl-NL"/>
              </w:rPr>
              <w:t>Onderdeel(‘</w:t>
            </w:r>
            <w:r w:rsidR="001E18FB">
              <w:rPr>
                <w:snapToGrid/>
                <w:kern w:val="0"/>
                <w:sz w:val="16"/>
                <w:szCs w:val="16"/>
                <w:lang w:eastAsia="nl-NL"/>
              </w:rPr>
              <w:t>h</w:t>
            </w:r>
            <w:r w:rsidRPr="004A7A56">
              <w:rPr>
                <w:snapToGrid/>
                <w:kern w:val="0"/>
                <w:sz w:val="16"/>
                <w:szCs w:val="16"/>
                <w:lang w:eastAsia="nl-NL"/>
              </w:rPr>
              <w:t>ypotheekgever’) of</w:t>
            </w:r>
          </w:p>
          <w:p w14:paraId="10DEDFFE"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./tia_</w:t>
            </w:r>
            <w:r w:rsidRPr="004A7A56">
              <w:rPr>
                <w:snapToGrid/>
                <w:kern w:val="0"/>
                <w:sz w:val="16"/>
                <w:szCs w:val="16"/>
                <w:highlight w:val="white"/>
                <w:lang w:eastAsia="nl-NL"/>
              </w:rPr>
              <w:t>PartijOnderdeel</w:t>
            </w:r>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14:paraId="5143C3FA"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2FC22A35"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46DA0BAB"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 GerelateerdPersoon/IMKAD_Persoon</w:t>
            </w:r>
          </w:p>
          <w:p w14:paraId="35FE85D9"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./tia_Partij</w:t>
            </w:r>
            <w:r w:rsidRPr="004A7A56">
              <w:rPr>
                <w:snapToGrid/>
                <w:kern w:val="0"/>
                <w:sz w:val="16"/>
                <w:szCs w:val="16"/>
                <w:lang w:eastAsia="nl-NL"/>
              </w:rPr>
              <w:t>Onderdeel(‘</w:t>
            </w:r>
            <w:r w:rsidR="001E18FB">
              <w:rPr>
                <w:snapToGrid/>
                <w:kern w:val="0"/>
                <w:sz w:val="16"/>
                <w:szCs w:val="16"/>
                <w:lang w:eastAsia="nl-NL"/>
              </w:rPr>
              <w:t>h</w:t>
            </w:r>
            <w:r w:rsidRPr="004A7A56">
              <w:rPr>
                <w:snapToGrid/>
                <w:kern w:val="0"/>
                <w:sz w:val="16"/>
                <w:szCs w:val="16"/>
                <w:lang w:eastAsia="nl-NL"/>
              </w:rPr>
              <w:t>ypotheekgever’) of</w:t>
            </w:r>
          </w:p>
          <w:p w14:paraId="0061B0CD"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./tia_</w:t>
            </w:r>
            <w:r w:rsidRPr="004A7A56">
              <w:rPr>
                <w:snapToGrid/>
                <w:kern w:val="0"/>
                <w:sz w:val="16"/>
                <w:szCs w:val="16"/>
                <w:highlight w:val="white"/>
                <w:lang w:eastAsia="nl-NL"/>
              </w:rPr>
              <w:t>PartijOnderdeel</w:t>
            </w:r>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14:paraId="3EC84937" w14:textId="77777777" w:rsidR="000F6D2F" w:rsidRPr="00A94643" w:rsidRDefault="000F6D2F" w:rsidP="004A7A56">
            <w:pPr>
              <w:autoSpaceDE w:val="0"/>
              <w:autoSpaceDN w:val="0"/>
              <w:adjustRightInd w:val="0"/>
              <w:spacing w:line="240" w:lineRule="auto"/>
            </w:pPr>
          </w:p>
        </w:tc>
      </w:tr>
    </w:tbl>
    <w:p w14:paraId="3590CB63" w14:textId="77777777" w:rsidR="000F6D2F" w:rsidRDefault="000F6D2F" w:rsidP="000F6D2F"/>
    <w:p w14:paraId="0ED773D4" w14:textId="77777777" w:rsidR="000F6D2F" w:rsidRPr="00EE3508" w:rsidRDefault="000F6D2F" w:rsidP="000F6D2F">
      <w:pPr>
        <w:pStyle w:val="Kop5"/>
        <w:numPr>
          <w:ilvl w:val="4"/>
          <w:numId w:val="1"/>
        </w:numPr>
        <w:tabs>
          <w:tab w:val="clear" w:pos="1008"/>
          <w:tab w:val="left" w:pos="1021"/>
        </w:tabs>
        <w:ind w:left="0" w:firstLine="0"/>
      </w:pPr>
      <w:r>
        <w:t xml:space="preserve">Aanduiding persoon </w:t>
      </w:r>
      <w:r w:rsidRPr="00F64879">
        <w:t>met n</w:t>
      </w:r>
      <w:r>
        <w:t>aa</w:t>
      </w:r>
      <w:r w:rsidRPr="00F64879">
        <w:t>m</w:t>
      </w:r>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4A7A56" w:rsidRPr="00051929" w14:paraId="18234962" w14:textId="77777777" w:rsidTr="004A7A56">
        <w:tc>
          <w:tcPr>
            <w:tcW w:w="2282" w:type="pct"/>
            <w:shd w:val="clear" w:color="auto" w:fill="auto"/>
          </w:tcPr>
          <w:p w14:paraId="7A833DD7" w14:textId="77777777" w:rsidR="000F6D2F" w:rsidRPr="004A7A56" w:rsidRDefault="000F6D2F" w:rsidP="004A7A56">
            <w:pPr>
              <w:rPr>
                <w:rFonts w:cs="Arial"/>
                <w:sz w:val="20"/>
              </w:rPr>
            </w:pPr>
          </w:p>
        </w:tc>
        <w:tc>
          <w:tcPr>
            <w:tcW w:w="2718" w:type="pct"/>
            <w:shd w:val="clear" w:color="auto" w:fill="auto"/>
          </w:tcPr>
          <w:p w14:paraId="17E8594B" w14:textId="77777777" w:rsidR="000F6D2F" w:rsidRDefault="000F6D2F" w:rsidP="004A7A56">
            <w:pPr>
              <w:spacing w:line="240" w:lineRule="auto"/>
            </w:pPr>
            <w:r>
              <w:t>Deze variant wordt getoond indien er op partijniveau is aangegeven dat de personen met naam worden aangeduid.</w:t>
            </w:r>
          </w:p>
          <w:p w14:paraId="47B65335" w14:textId="77777777" w:rsidR="000F6D2F" w:rsidRPr="004A7A56" w:rsidRDefault="000F6D2F" w:rsidP="004A7A56">
            <w:pPr>
              <w:autoSpaceDE w:val="0"/>
              <w:autoSpaceDN w:val="0"/>
              <w:adjustRightInd w:val="0"/>
              <w:spacing w:line="240" w:lineRule="auto"/>
              <w:rPr>
                <w:snapToGrid/>
                <w:kern w:val="0"/>
                <w:sz w:val="16"/>
                <w:szCs w:val="16"/>
                <w:lang w:eastAsia="nl-NL"/>
              </w:rPr>
            </w:pPr>
          </w:p>
          <w:p w14:paraId="38A3049A" w14:textId="77777777" w:rsidR="000F6D2F" w:rsidRDefault="000F6D2F" w:rsidP="004A7A56">
            <w:pPr>
              <w:spacing w:line="240" w:lineRule="auto"/>
            </w:pPr>
            <w:r w:rsidRPr="004A7A56">
              <w:rPr>
                <w:u w:val="single"/>
              </w:rPr>
              <w:t>Mapping</w:t>
            </w:r>
            <w:r w:rsidRPr="00AF2256">
              <w:t>:</w:t>
            </w:r>
          </w:p>
          <w:p w14:paraId="60F45472"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185884B7" w14:textId="77777777" w:rsidR="000F6D2F" w:rsidRPr="004A7A56" w:rsidRDefault="000F6D2F" w:rsidP="004A7A56">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16E81828"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./tekstKeuze</w:t>
            </w:r>
          </w:p>
          <w:p w14:paraId="60F3686F" w14:textId="77777777" w:rsidR="000F6D2F" w:rsidRPr="004A7A56" w:rsidRDefault="000F6D2F" w:rsidP="004A7A56">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./tagNaam(‘k_VerwijzingPersoon’)</w:t>
            </w:r>
          </w:p>
          <w:p w14:paraId="74FA431D" w14:textId="77777777" w:rsidR="000F6D2F" w:rsidRPr="004A7A56" w:rsidRDefault="000F6D2F" w:rsidP="004A7A56">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./tekst(‘naam’)</w:t>
            </w:r>
          </w:p>
          <w:p w14:paraId="3FED92BE" w14:textId="77777777" w:rsidR="000F6D2F" w:rsidRDefault="000F6D2F" w:rsidP="004A7A56">
            <w:pPr>
              <w:autoSpaceDE w:val="0"/>
              <w:autoSpaceDN w:val="0"/>
              <w:adjustRightInd w:val="0"/>
              <w:spacing w:line="240" w:lineRule="auto"/>
            </w:pPr>
          </w:p>
        </w:tc>
      </w:tr>
      <w:tr w:rsidR="004A7A56" w:rsidRPr="00051929" w14:paraId="286C4C9F" w14:textId="77777777" w:rsidTr="004A7A56">
        <w:tc>
          <w:tcPr>
            <w:tcW w:w="2282" w:type="pct"/>
            <w:shd w:val="clear" w:color="auto" w:fill="auto"/>
          </w:tcPr>
          <w:p w14:paraId="1CC2FD96" w14:textId="77777777" w:rsidR="000F6D2F" w:rsidRPr="00EE3508" w:rsidRDefault="000F6D2F" w:rsidP="004A7A56">
            <w:r w:rsidRPr="00EE3A93">
              <w:fldChar w:fldCharType="begin"/>
            </w:r>
            <w:r w:rsidRPr="00EE3A93">
              <w:instrText xml:space="preserve">MacroButton Nomacro </w:instrText>
            </w:r>
            <w:r w:rsidRPr="004A7A56">
              <w:rPr>
                <w:effect w:val="none"/>
              </w:rPr>
              <w:instrText>§</w:instrText>
            </w:r>
            <w:r w:rsidRPr="00EE3A93">
              <w:fldChar w:fldCharType="end"/>
            </w:r>
            <w:r w:rsidRPr="00EE3A93">
              <w:fldChar w:fldCharType="begin"/>
            </w:r>
            <w:r w:rsidRPr="00EE3A93">
              <w:instrText xml:space="preserve">MacroButton Nomacro </w:instrText>
            </w:r>
            <w:r w:rsidRPr="004A7A56">
              <w:rPr>
                <w:effect w:val="none"/>
              </w:rPr>
              <w:instrText>§</w:instrText>
            </w:r>
            <w:r w:rsidRPr="00EE3A93">
              <w:fldChar w:fldCharType="end"/>
            </w:r>
            <w:r w:rsidRPr="00E05BBC">
              <w:t>naam rechtspersoon</w:t>
            </w:r>
            <w:r w:rsidRPr="00EE3A93">
              <w:fldChar w:fldCharType="begin"/>
            </w:r>
            <w:r w:rsidRPr="00EE3A93">
              <w:instrText xml:space="preserve">MacroButton Nomacro </w:instrText>
            </w:r>
            <w:r w:rsidRPr="004A7A56">
              <w:rPr>
                <w:effect w:val="none"/>
              </w:rPr>
              <w:instrText>§</w:instrText>
            </w:r>
            <w:r w:rsidRPr="00EE3A93">
              <w:fldChar w:fldCharType="end"/>
            </w:r>
            <w:r w:rsidRPr="004A7A56">
              <w:rPr>
                <w:color w:val="800080"/>
              </w:rPr>
              <w:t xml:space="preserve"> </w:t>
            </w:r>
            <w:r w:rsidRPr="004A7A56">
              <w:rPr>
                <w:color w:val="00FFFF"/>
              </w:rPr>
              <w:t>/de heer/mevrouw</w:t>
            </w:r>
            <w:r w:rsidRPr="004A7A56">
              <w:rPr>
                <w:color w:val="3366FF"/>
              </w:rPr>
              <w:t xml:space="preserve"> </w:t>
            </w:r>
            <w:r w:rsidRPr="00EE3A93">
              <w:fldChar w:fldCharType="begin"/>
            </w:r>
            <w:r w:rsidRPr="00EE3A93">
              <w:instrText xml:space="preserve">MacroButton Nomacro </w:instrText>
            </w:r>
            <w:r w:rsidRPr="004A7A56">
              <w:rPr>
                <w:effect w:val="none"/>
              </w:rPr>
              <w:instrText>§</w:instrText>
            </w:r>
            <w:r w:rsidRPr="00EE3A93">
              <w:fldChar w:fldCharType="end"/>
            </w:r>
            <w:r w:rsidRPr="00E05BBC">
              <w:t>naam natuurlijk persoon</w:t>
            </w:r>
            <w:r w:rsidRPr="00EE3A93">
              <w:fldChar w:fldCharType="begin"/>
            </w:r>
            <w:r w:rsidRPr="00EE3A93">
              <w:instrText xml:space="preserve">MacroButton Nomacro </w:instrText>
            </w:r>
            <w:r w:rsidRPr="004A7A56">
              <w:rPr>
                <w:effect w:val="none"/>
              </w:rPr>
              <w:instrText>§</w:instrText>
            </w:r>
            <w:r w:rsidRPr="00EE3A93">
              <w:fldChar w:fldCharType="end"/>
            </w:r>
          </w:p>
        </w:tc>
        <w:tc>
          <w:tcPr>
            <w:tcW w:w="2718" w:type="pct"/>
            <w:shd w:val="clear" w:color="auto" w:fill="auto"/>
          </w:tcPr>
          <w:p w14:paraId="7F8713D1" w14:textId="77777777" w:rsidR="000F6D2F" w:rsidRDefault="000F6D2F" w:rsidP="004A7A56">
            <w:pPr>
              <w:pStyle w:val="streepje"/>
              <w:numPr>
                <w:ilvl w:val="0"/>
                <w:numId w:val="0"/>
              </w:numPr>
              <w:spacing w:line="240" w:lineRule="atLeast"/>
            </w:pPr>
            <w:r>
              <w:t>Verplichte tekst binnen deze variant die meerdere keren voor kan komen.</w:t>
            </w:r>
          </w:p>
          <w:p w14:paraId="7C103F32" w14:textId="77777777" w:rsidR="000F6D2F" w:rsidRPr="00BB085A" w:rsidRDefault="000F6D2F" w:rsidP="004A7A56">
            <w:pPr>
              <w:pStyle w:val="streepje"/>
              <w:numPr>
                <w:ilvl w:val="0"/>
                <w:numId w:val="0"/>
              </w:numPr>
              <w:spacing w:line="240" w:lineRule="auto"/>
            </w:pPr>
          </w:p>
          <w:p w14:paraId="16554E30" w14:textId="77777777" w:rsidR="000F6D2F" w:rsidRDefault="000F6D2F" w:rsidP="004A7A56">
            <w:pPr>
              <w:pStyle w:val="streepje"/>
              <w:numPr>
                <w:ilvl w:val="0"/>
                <w:numId w:val="0"/>
              </w:numPr>
              <w:spacing w:line="240" w:lineRule="atLeast"/>
            </w:pPr>
            <w:r>
              <w:t>Een opsomming van de namen van de natuurlijke en niet natuurlijke personen</w:t>
            </w:r>
            <w:r w:rsidRPr="004A7A56">
              <w:rPr>
                <w:rFonts w:cs="Arial"/>
                <w:snapToGrid/>
                <w:kern w:val="0"/>
                <w:szCs w:val="18"/>
                <w:lang w:eastAsia="nl-NL"/>
              </w:rPr>
              <w:t xml:space="preserve"> met de aanduiding ‘</w:t>
            </w:r>
            <w:r w:rsidR="00873579">
              <w:rPr>
                <w:rFonts w:cs="Arial"/>
                <w:snapToGrid/>
                <w:kern w:val="0"/>
                <w:szCs w:val="18"/>
                <w:lang w:eastAsia="nl-NL"/>
              </w:rPr>
              <w:t>h</w:t>
            </w:r>
            <w:r w:rsidRPr="004A7A56">
              <w:rPr>
                <w:rFonts w:cs="Arial"/>
                <w:snapToGrid/>
                <w:kern w:val="0"/>
                <w:szCs w:val="18"/>
                <w:lang w:eastAsia="nl-NL"/>
              </w:rPr>
              <w:t>ypotheekgever’ of ‘</w:t>
            </w:r>
            <w:r w:rsidR="00873579">
              <w:rPr>
                <w:rFonts w:cs="Arial"/>
                <w:snapToGrid/>
                <w:kern w:val="0"/>
                <w:szCs w:val="18"/>
                <w:lang w:eastAsia="nl-NL"/>
              </w:rPr>
              <w:t>beiden</w:t>
            </w:r>
            <w:r w:rsidRPr="004A7A56">
              <w:rPr>
                <w:rFonts w:cs="Arial"/>
                <w:snapToGrid/>
                <w:kern w:val="0"/>
                <w:szCs w:val="18"/>
                <w:lang w:eastAsia="nl-NL"/>
              </w:rPr>
              <w:t>’</w:t>
            </w:r>
            <w:r>
              <w:t>.</w:t>
            </w:r>
          </w:p>
          <w:p w14:paraId="61A54600" w14:textId="77777777" w:rsidR="000F6D2F" w:rsidRDefault="000F6D2F" w:rsidP="004A7A56">
            <w:pPr>
              <w:pStyle w:val="streepje"/>
              <w:numPr>
                <w:ilvl w:val="0"/>
                <w:numId w:val="0"/>
              </w:numPr>
              <w:spacing w:line="240" w:lineRule="auto"/>
            </w:pPr>
          </w:p>
          <w:p w14:paraId="1C7B618B" w14:textId="77777777" w:rsidR="000F6D2F" w:rsidRDefault="000F6D2F" w:rsidP="004A7A56">
            <w:pPr>
              <w:pStyle w:val="streepje"/>
              <w:numPr>
                <w:ilvl w:val="0"/>
                <w:numId w:val="0"/>
              </w:numPr>
              <w:spacing w:line="240" w:lineRule="atLeast"/>
            </w:pPr>
            <w:r>
              <w:t>De keuze voor ‘</w:t>
            </w:r>
            <w:r w:rsidRPr="004A7A56">
              <w:rPr>
                <w:color w:val="00FFFF"/>
              </w:rPr>
              <w:t>de heer</w:t>
            </w:r>
            <w:r>
              <w:t>’ of ‘</w:t>
            </w:r>
            <w:r w:rsidRPr="004A7A56">
              <w:rPr>
                <w:color w:val="00FFFF"/>
              </w:rPr>
              <w:t>mevrouw</w:t>
            </w:r>
            <w:r>
              <w:t>’ wordt gemaakt op basis van het geslacht van de persoon.</w:t>
            </w:r>
          </w:p>
          <w:p w14:paraId="4459C86B" w14:textId="77777777" w:rsidR="000F6D2F" w:rsidRDefault="000F6D2F" w:rsidP="004A7A56">
            <w:pPr>
              <w:pStyle w:val="streepje"/>
              <w:numPr>
                <w:ilvl w:val="0"/>
                <w:numId w:val="0"/>
              </w:numPr>
              <w:spacing w:line="240" w:lineRule="auto"/>
            </w:pPr>
          </w:p>
          <w:p w14:paraId="436A902E" w14:textId="77777777" w:rsidR="000F6D2F" w:rsidRDefault="000F6D2F" w:rsidP="004A7A56">
            <w:pPr>
              <w:pStyle w:val="streepje"/>
              <w:numPr>
                <w:ilvl w:val="0"/>
                <w:numId w:val="0"/>
              </w:numPr>
              <w:spacing w:line="240" w:lineRule="atLeast"/>
            </w:pPr>
            <w:r w:rsidRPr="004A7A56">
              <w:rPr>
                <w:lang w:val="nl-NL"/>
              </w:rPr>
              <w:t>M</w:t>
            </w:r>
            <w:r>
              <w:t>eer personen worden onderling gescheiden door een komma en de laatste twee door het woord ‘en’. De personen worden weergegeven in de volgorde zoals ze in de voorgaande tekst getoond zijn.</w:t>
            </w:r>
          </w:p>
          <w:p w14:paraId="6A2A1059" w14:textId="77777777" w:rsidR="000F6D2F" w:rsidRDefault="000F6D2F" w:rsidP="004A7A56">
            <w:pPr>
              <w:pStyle w:val="streepje"/>
              <w:numPr>
                <w:ilvl w:val="0"/>
                <w:numId w:val="0"/>
              </w:numPr>
              <w:spacing w:line="240" w:lineRule="auto"/>
            </w:pPr>
          </w:p>
          <w:p w14:paraId="6AC205CA" w14:textId="77777777" w:rsidR="000F6D2F" w:rsidRDefault="000F6D2F" w:rsidP="004A7A56">
            <w:pPr>
              <w:pStyle w:val="streepje"/>
              <w:numPr>
                <w:ilvl w:val="0"/>
                <w:numId w:val="0"/>
              </w:numPr>
              <w:spacing w:line="240" w:lineRule="atLeast"/>
            </w:pPr>
            <w:r w:rsidRPr="004A7A56">
              <w:rPr>
                <w:u w:val="single"/>
              </w:rPr>
              <w:t>Mapping persoon ‘Hypotheekgever’:</w:t>
            </w:r>
          </w:p>
          <w:p w14:paraId="3064FFF5"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//StukdeelHypotheek/vervreemderRechtRef/Partij/IMKAD_Persoon</w:t>
            </w:r>
          </w:p>
          <w:p w14:paraId="2DBC3139"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./tia_Partij</w:t>
            </w:r>
            <w:r w:rsidRPr="004A7A56">
              <w:rPr>
                <w:snapToGrid/>
                <w:kern w:val="0"/>
                <w:sz w:val="16"/>
                <w:szCs w:val="16"/>
                <w:lang w:eastAsia="nl-NL"/>
              </w:rPr>
              <w:t>Onderdeel(‘</w:t>
            </w:r>
            <w:r w:rsidR="001E18FB">
              <w:rPr>
                <w:snapToGrid/>
                <w:kern w:val="0"/>
                <w:sz w:val="16"/>
                <w:szCs w:val="16"/>
                <w:lang w:eastAsia="nl-NL"/>
              </w:rPr>
              <w:t>h</w:t>
            </w:r>
            <w:r w:rsidRPr="004A7A56">
              <w:rPr>
                <w:snapToGrid/>
                <w:kern w:val="0"/>
                <w:sz w:val="16"/>
                <w:szCs w:val="16"/>
                <w:lang w:eastAsia="nl-NL"/>
              </w:rPr>
              <w:t>ypotheekgever’) of</w:t>
            </w:r>
          </w:p>
          <w:p w14:paraId="27B91BAB"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./tia_</w:t>
            </w:r>
            <w:r w:rsidRPr="004A7A56">
              <w:rPr>
                <w:snapToGrid/>
                <w:kern w:val="0"/>
                <w:sz w:val="16"/>
                <w:szCs w:val="16"/>
                <w:highlight w:val="white"/>
                <w:lang w:eastAsia="nl-NL"/>
              </w:rPr>
              <w:t>PartijOnderdeel</w:t>
            </w:r>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14:paraId="03673F4C" w14:textId="77777777" w:rsidR="000F6D2F" w:rsidRPr="004A7A56" w:rsidRDefault="000F6D2F" w:rsidP="004A7A56">
            <w:pPr>
              <w:keepNext/>
              <w:rPr>
                <w:snapToGrid/>
                <w:kern w:val="0"/>
                <w:sz w:val="16"/>
                <w:szCs w:val="16"/>
                <w:lang w:eastAsia="nl-NL"/>
              </w:rPr>
            </w:pPr>
            <w:r w:rsidRPr="004A7A56">
              <w:rPr>
                <w:snapToGrid/>
                <w:kern w:val="0"/>
                <w:sz w:val="16"/>
                <w:szCs w:val="16"/>
                <w:lang w:eastAsia="nl-NL"/>
              </w:rPr>
              <w:t>of</w:t>
            </w:r>
          </w:p>
          <w:p w14:paraId="2AF407B9"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r w:rsidRPr="004A7A56">
              <w:rPr>
                <w:snapToGrid/>
                <w:kern w:val="0"/>
                <w:sz w:val="16"/>
                <w:szCs w:val="16"/>
                <w:highlight w:val="white"/>
                <w:lang w:eastAsia="nl-NL"/>
              </w:rPr>
              <w:t>StukdeelHypotheek</w:t>
            </w:r>
            <w:r w:rsidRPr="004A7A56">
              <w:rPr>
                <w:rFonts w:cs="Arial"/>
                <w:snapToGrid/>
                <w:kern w:val="0"/>
                <w:sz w:val="16"/>
                <w:szCs w:val="16"/>
                <w:lang w:eastAsia="nl-NL"/>
              </w:rPr>
              <w:t>/vervreemderRechtRef/Partij/</w:t>
            </w:r>
          </w:p>
          <w:p w14:paraId="6ED91820" w14:textId="77777777" w:rsidR="000F6D2F" w:rsidRPr="004A7A56" w:rsidRDefault="000F6D2F" w:rsidP="004A7A56">
            <w:pPr>
              <w:autoSpaceDE w:val="0"/>
              <w:autoSpaceDN w:val="0"/>
              <w:adjustRightInd w:val="0"/>
              <w:spacing w:line="240" w:lineRule="auto"/>
              <w:ind w:left="227"/>
              <w:rPr>
                <w:rFonts w:cs="Arial"/>
                <w:snapToGrid/>
                <w:kern w:val="0"/>
                <w:sz w:val="16"/>
                <w:szCs w:val="16"/>
                <w:lang w:eastAsia="nl-NL"/>
              </w:rPr>
            </w:pPr>
            <w:r w:rsidRPr="004A7A56">
              <w:rPr>
                <w:rFonts w:cs="Arial"/>
                <w:snapToGrid/>
                <w:kern w:val="0"/>
                <w:sz w:val="16"/>
                <w:szCs w:val="16"/>
                <w:lang w:eastAsia="nl-NL"/>
              </w:rPr>
              <w:t>IMKAD_Persoon/</w:t>
            </w:r>
            <w:r w:rsidRPr="004A7A56">
              <w:rPr>
                <w:snapToGrid/>
                <w:kern w:val="0"/>
                <w:sz w:val="16"/>
                <w:szCs w:val="16"/>
                <w:highlight w:val="white"/>
                <w:lang w:eastAsia="nl-NL"/>
              </w:rPr>
              <w:t>GerelateerdPersoon</w:t>
            </w:r>
            <w:r w:rsidRPr="004A7A56">
              <w:rPr>
                <w:rFonts w:cs="Arial"/>
                <w:snapToGrid/>
                <w:kern w:val="0"/>
                <w:sz w:val="16"/>
                <w:szCs w:val="16"/>
                <w:lang w:eastAsia="nl-NL"/>
              </w:rPr>
              <w:t>/IMKAD_Persoon</w:t>
            </w:r>
          </w:p>
          <w:p w14:paraId="197F6E40"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./tia_Partij</w:t>
            </w:r>
            <w:r w:rsidRPr="004A7A56">
              <w:rPr>
                <w:snapToGrid/>
                <w:kern w:val="0"/>
                <w:sz w:val="16"/>
                <w:szCs w:val="16"/>
                <w:lang w:eastAsia="nl-NL"/>
              </w:rPr>
              <w:t>Onderdeel(‘</w:t>
            </w:r>
            <w:r w:rsidR="001E18FB">
              <w:rPr>
                <w:snapToGrid/>
                <w:kern w:val="0"/>
                <w:sz w:val="16"/>
                <w:szCs w:val="16"/>
                <w:lang w:eastAsia="nl-NL"/>
              </w:rPr>
              <w:t>h</w:t>
            </w:r>
            <w:r w:rsidRPr="004A7A56">
              <w:rPr>
                <w:snapToGrid/>
                <w:kern w:val="0"/>
                <w:sz w:val="16"/>
                <w:szCs w:val="16"/>
                <w:lang w:eastAsia="nl-NL"/>
              </w:rPr>
              <w:t>ypotheekgever’) of</w:t>
            </w:r>
          </w:p>
          <w:p w14:paraId="48B55302"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./tia_</w:t>
            </w:r>
            <w:r w:rsidRPr="004A7A56">
              <w:rPr>
                <w:snapToGrid/>
                <w:kern w:val="0"/>
                <w:sz w:val="16"/>
                <w:szCs w:val="16"/>
                <w:highlight w:val="white"/>
                <w:lang w:eastAsia="nl-NL"/>
              </w:rPr>
              <w:t>PartijOnderdeel</w:t>
            </w:r>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14:paraId="6F3E51AF"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44D09E3C"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lastRenderedPageBreak/>
              <w:t>//StukdeelHypotheek/vervreemderRechtRef/Partij/</w:t>
            </w:r>
          </w:p>
          <w:p w14:paraId="125340C9"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 GerelateerdPersoon/IMKAD_Persoon</w:t>
            </w:r>
          </w:p>
          <w:p w14:paraId="1EE92275"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./tia_Partij</w:t>
            </w:r>
            <w:r w:rsidRPr="004A7A56">
              <w:rPr>
                <w:snapToGrid/>
                <w:kern w:val="0"/>
                <w:sz w:val="16"/>
                <w:szCs w:val="16"/>
                <w:lang w:eastAsia="nl-NL"/>
              </w:rPr>
              <w:t>Onderdeel(‘</w:t>
            </w:r>
            <w:r w:rsidR="001E18FB">
              <w:rPr>
                <w:snapToGrid/>
                <w:kern w:val="0"/>
                <w:sz w:val="16"/>
                <w:szCs w:val="16"/>
                <w:lang w:eastAsia="nl-NL"/>
              </w:rPr>
              <w:t>h</w:t>
            </w:r>
            <w:r w:rsidRPr="004A7A56">
              <w:rPr>
                <w:snapToGrid/>
                <w:kern w:val="0"/>
                <w:sz w:val="16"/>
                <w:szCs w:val="16"/>
                <w:lang w:eastAsia="nl-NL"/>
              </w:rPr>
              <w:t>ypotheekgever’) of</w:t>
            </w:r>
          </w:p>
          <w:p w14:paraId="70DBA842"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./tia_</w:t>
            </w:r>
            <w:r w:rsidRPr="004A7A56">
              <w:rPr>
                <w:snapToGrid/>
                <w:kern w:val="0"/>
                <w:sz w:val="16"/>
                <w:szCs w:val="16"/>
                <w:highlight w:val="white"/>
                <w:lang w:eastAsia="nl-NL"/>
              </w:rPr>
              <w:t>PartijOnderdeel</w:t>
            </w:r>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14:paraId="35D2F04D" w14:textId="77777777" w:rsidR="000F6D2F" w:rsidRPr="004A7A56" w:rsidRDefault="000F6D2F" w:rsidP="004A7A56">
            <w:pPr>
              <w:autoSpaceDE w:val="0"/>
              <w:autoSpaceDN w:val="0"/>
              <w:adjustRightInd w:val="0"/>
              <w:spacing w:line="240" w:lineRule="auto"/>
              <w:rPr>
                <w:snapToGrid/>
                <w:kern w:val="0"/>
                <w:sz w:val="16"/>
                <w:szCs w:val="16"/>
                <w:lang w:eastAsia="nl-NL"/>
              </w:rPr>
            </w:pPr>
          </w:p>
          <w:p w14:paraId="78598B6B" w14:textId="77777777" w:rsidR="000F6D2F" w:rsidRDefault="000F6D2F" w:rsidP="004A7A56">
            <w:pPr>
              <w:pStyle w:val="streepje"/>
              <w:numPr>
                <w:ilvl w:val="0"/>
                <w:numId w:val="0"/>
              </w:numPr>
              <w:spacing w:line="240" w:lineRule="auto"/>
            </w:pPr>
          </w:p>
          <w:p w14:paraId="1E4672B9" w14:textId="77777777" w:rsidR="000F6D2F" w:rsidRPr="004A7A56" w:rsidRDefault="000F6D2F" w:rsidP="004A7A56">
            <w:pPr>
              <w:spacing w:line="240" w:lineRule="atLeast"/>
              <w:rPr>
                <w:rFonts w:cs="Arial"/>
                <w:snapToGrid/>
                <w:szCs w:val="18"/>
                <w:u w:val="single"/>
              </w:rPr>
            </w:pPr>
            <w:r w:rsidRPr="004A7A56">
              <w:rPr>
                <w:rFonts w:cs="Arial"/>
                <w:snapToGrid/>
                <w:szCs w:val="18"/>
                <w:u w:val="single"/>
              </w:rPr>
              <w:t>Mapping naam rechtspersoon:</w:t>
            </w:r>
          </w:p>
          <w:p w14:paraId="0FABD796" w14:textId="77777777" w:rsidR="000F6D2F" w:rsidRPr="004A7A56" w:rsidRDefault="000F6D2F" w:rsidP="004A7A56">
            <w:pPr>
              <w:spacing w:line="240" w:lineRule="auto"/>
              <w:rPr>
                <w:i/>
                <w:sz w:val="16"/>
                <w:szCs w:val="16"/>
              </w:rPr>
            </w:pPr>
            <w:r w:rsidRPr="004A7A56">
              <w:rPr>
                <w:i/>
                <w:sz w:val="16"/>
                <w:szCs w:val="16"/>
              </w:rPr>
              <w:t>-</w:t>
            </w:r>
            <w:r w:rsidRPr="004A7A56">
              <w:rPr>
                <w:sz w:val="16"/>
                <w:szCs w:val="16"/>
              </w:rPr>
              <w:t>indien aanwezig</w:t>
            </w:r>
          </w:p>
          <w:p w14:paraId="4E7A47B2" w14:textId="77777777" w:rsidR="000F6D2F" w:rsidRPr="004A7A56" w:rsidRDefault="000F6D2F" w:rsidP="004A7A56">
            <w:pPr>
              <w:spacing w:line="240" w:lineRule="auto"/>
              <w:rPr>
                <w:sz w:val="16"/>
                <w:szCs w:val="16"/>
              </w:rPr>
            </w:pPr>
            <w:r w:rsidRPr="004A7A56">
              <w:rPr>
                <w:sz w:val="16"/>
                <w:szCs w:val="16"/>
              </w:rPr>
              <w:t>//IMKAD_Persoon/tia_AanduidingPersoon</w:t>
            </w:r>
          </w:p>
          <w:p w14:paraId="441D45F7" w14:textId="77777777" w:rsidR="000F6D2F" w:rsidRPr="004A7A56" w:rsidRDefault="000F6D2F" w:rsidP="004A7A56">
            <w:pPr>
              <w:spacing w:line="240" w:lineRule="auto"/>
              <w:rPr>
                <w:i/>
                <w:sz w:val="16"/>
                <w:szCs w:val="16"/>
              </w:rPr>
            </w:pPr>
            <w:r w:rsidRPr="004A7A56">
              <w:rPr>
                <w:i/>
                <w:sz w:val="16"/>
                <w:szCs w:val="16"/>
              </w:rPr>
              <w:t>-</w:t>
            </w:r>
            <w:r w:rsidRPr="004A7A56">
              <w:rPr>
                <w:sz w:val="16"/>
                <w:szCs w:val="16"/>
              </w:rPr>
              <w:t>anders</w:t>
            </w:r>
          </w:p>
          <w:p w14:paraId="3211E774" w14:textId="77777777" w:rsidR="000F6D2F" w:rsidRPr="004A7A56" w:rsidRDefault="000F6D2F" w:rsidP="004A7A56">
            <w:pPr>
              <w:spacing w:line="240" w:lineRule="auto"/>
              <w:rPr>
                <w:rFonts w:cs="Arial"/>
                <w:sz w:val="16"/>
                <w:szCs w:val="16"/>
              </w:rPr>
            </w:pPr>
            <w:r w:rsidRPr="004A7A56">
              <w:rPr>
                <w:sz w:val="16"/>
                <w:szCs w:val="16"/>
              </w:rPr>
              <w:t>//IMKAD_Persoon/tia_Gegevens/NHR_Rechtspersoon/</w:t>
            </w:r>
          </w:p>
          <w:p w14:paraId="73E914FE" w14:textId="77777777" w:rsidR="000F6D2F" w:rsidRPr="004A7A56" w:rsidRDefault="000F6D2F" w:rsidP="004A7A56">
            <w:pPr>
              <w:spacing w:line="240" w:lineRule="auto"/>
              <w:ind w:left="227"/>
              <w:rPr>
                <w:sz w:val="16"/>
                <w:szCs w:val="16"/>
              </w:rPr>
            </w:pPr>
            <w:r w:rsidRPr="004A7A56">
              <w:rPr>
                <w:sz w:val="16"/>
                <w:szCs w:val="16"/>
              </w:rPr>
              <w:t>./statutaireNaam</w:t>
            </w:r>
          </w:p>
          <w:p w14:paraId="4FD75BE5" w14:textId="77777777" w:rsidR="000F6D2F" w:rsidRPr="004A7A56" w:rsidRDefault="000F6D2F" w:rsidP="004A7A56">
            <w:pPr>
              <w:spacing w:line="240" w:lineRule="auto"/>
              <w:rPr>
                <w:sz w:val="16"/>
                <w:szCs w:val="16"/>
              </w:rPr>
            </w:pPr>
          </w:p>
          <w:p w14:paraId="13ED3157" w14:textId="77777777" w:rsidR="000F6D2F" w:rsidRPr="004A7A56" w:rsidRDefault="000F6D2F" w:rsidP="004A7A56">
            <w:pPr>
              <w:pStyle w:val="streepje"/>
              <w:numPr>
                <w:ilvl w:val="0"/>
                <w:numId w:val="0"/>
              </w:numPr>
              <w:spacing w:line="240" w:lineRule="auto"/>
              <w:rPr>
                <w:szCs w:val="18"/>
                <w:u w:val="single"/>
                <w:lang w:val="nl-NL"/>
              </w:rPr>
            </w:pPr>
            <w:r w:rsidRPr="004A7A56">
              <w:rPr>
                <w:szCs w:val="18"/>
                <w:u w:val="single"/>
                <w:lang w:val="nl-NL"/>
              </w:rPr>
              <w:t>Mapping naam persoon ingezetene:</w:t>
            </w:r>
          </w:p>
          <w:p w14:paraId="0D8AA595" w14:textId="77777777" w:rsidR="000F6D2F" w:rsidRPr="004A7A56" w:rsidRDefault="000F6D2F" w:rsidP="004A7A56">
            <w:pPr>
              <w:spacing w:line="240" w:lineRule="auto"/>
              <w:rPr>
                <w:sz w:val="16"/>
                <w:szCs w:val="16"/>
              </w:rPr>
            </w:pPr>
            <w:r w:rsidRPr="004A7A56">
              <w:rPr>
                <w:sz w:val="16"/>
                <w:szCs w:val="16"/>
              </w:rPr>
              <w:t>-indien aanwezig</w:t>
            </w:r>
          </w:p>
          <w:p w14:paraId="1AFF09D7" w14:textId="77777777" w:rsidR="000F6D2F" w:rsidRPr="004A7A56" w:rsidRDefault="000F6D2F" w:rsidP="004A7A56">
            <w:pPr>
              <w:spacing w:line="240" w:lineRule="auto"/>
              <w:rPr>
                <w:sz w:val="16"/>
                <w:szCs w:val="16"/>
              </w:rPr>
            </w:pPr>
            <w:r w:rsidRPr="004A7A56">
              <w:rPr>
                <w:sz w:val="16"/>
                <w:szCs w:val="16"/>
              </w:rPr>
              <w:t>//IMKAD_Persoon/tia_Gegevens/IMKAD_KadNatuurlijkPersoon</w:t>
            </w:r>
          </w:p>
          <w:p w14:paraId="4529463C" w14:textId="77777777" w:rsidR="000F6D2F" w:rsidRPr="004A7A56" w:rsidRDefault="000F6D2F" w:rsidP="004A7A56">
            <w:pPr>
              <w:spacing w:line="240" w:lineRule="auto"/>
              <w:ind w:left="227"/>
              <w:rPr>
                <w:sz w:val="16"/>
                <w:szCs w:val="16"/>
              </w:rPr>
            </w:pPr>
            <w:r w:rsidRPr="004A7A56">
              <w:rPr>
                <w:sz w:val="16"/>
                <w:szCs w:val="16"/>
              </w:rPr>
              <w:t>./voornamen</w:t>
            </w:r>
          </w:p>
          <w:p w14:paraId="5B78506D" w14:textId="77777777" w:rsidR="000F6D2F" w:rsidRPr="004A7A56" w:rsidRDefault="000F6D2F" w:rsidP="004A7A56">
            <w:pPr>
              <w:spacing w:line="240" w:lineRule="auto"/>
              <w:ind w:left="227"/>
              <w:rPr>
                <w:sz w:val="16"/>
                <w:szCs w:val="16"/>
              </w:rPr>
            </w:pPr>
            <w:r w:rsidRPr="004A7A56">
              <w:rPr>
                <w:sz w:val="16"/>
                <w:szCs w:val="16"/>
              </w:rPr>
              <w:t>./voorvoegselsgeslachtsnaam</w:t>
            </w:r>
          </w:p>
          <w:p w14:paraId="31B23D44" w14:textId="77777777" w:rsidR="000F6D2F" w:rsidRPr="004A7A56" w:rsidRDefault="000F6D2F" w:rsidP="004A7A56">
            <w:pPr>
              <w:spacing w:line="240" w:lineRule="auto"/>
              <w:ind w:left="227"/>
              <w:rPr>
                <w:sz w:val="16"/>
                <w:szCs w:val="16"/>
              </w:rPr>
            </w:pPr>
            <w:r w:rsidRPr="004A7A56">
              <w:rPr>
                <w:sz w:val="16"/>
                <w:szCs w:val="16"/>
              </w:rPr>
              <w:t>./geslachtsnaam</w:t>
            </w:r>
          </w:p>
          <w:p w14:paraId="1DE5211D" w14:textId="77777777" w:rsidR="000F6D2F" w:rsidRPr="004A7A56" w:rsidRDefault="000F6D2F" w:rsidP="004A7A56">
            <w:pPr>
              <w:spacing w:line="240" w:lineRule="auto"/>
              <w:rPr>
                <w:sz w:val="16"/>
                <w:szCs w:val="16"/>
              </w:rPr>
            </w:pPr>
            <w:r w:rsidRPr="004A7A56">
              <w:rPr>
                <w:sz w:val="16"/>
                <w:szCs w:val="16"/>
              </w:rPr>
              <w:t>-anders</w:t>
            </w:r>
          </w:p>
          <w:p w14:paraId="7A340CFB" w14:textId="77777777" w:rsidR="000F6D2F" w:rsidRPr="004A7A56" w:rsidRDefault="000F6D2F" w:rsidP="004A7A56">
            <w:pPr>
              <w:spacing w:line="240" w:lineRule="auto"/>
              <w:rPr>
                <w:sz w:val="16"/>
                <w:szCs w:val="16"/>
              </w:rPr>
            </w:pPr>
            <w:r w:rsidRPr="004A7A56">
              <w:rPr>
                <w:sz w:val="16"/>
                <w:szCs w:val="16"/>
              </w:rPr>
              <w:t>//IMKAD_Persoon/tia_Gegevens/GBA_Ingezetene/</w:t>
            </w:r>
          </w:p>
          <w:p w14:paraId="39E2E2E8" w14:textId="77777777" w:rsidR="000F6D2F" w:rsidRPr="004A7A56" w:rsidRDefault="000F6D2F" w:rsidP="004A7A56">
            <w:pPr>
              <w:spacing w:line="240" w:lineRule="auto"/>
              <w:ind w:left="227"/>
              <w:rPr>
                <w:sz w:val="16"/>
                <w:szCs w:val="16"/>
              </w:rPr>
            </w:pPr>
            <w:r w:rsidRPr="004A7A56">
              <w:rPr>
                <w:sz w:val="16"/>
                <w:szCs w:val="16"/>
              </w:rPr>
              <w:t>./naam/voornamen</w:t>
            </w:r>
          </w:p>
          <w:p w14:paraId="5027C382" w14:textId="77777777" w:rsidR="000F6D2F" w:rsidRPr="004A7A56" w:rsidRDefault="000F6D2F" w:rsidP="004A7A56">
            <w:pPr>
              <w:spacing w:line="240" w:lineRule="auto"/>
              <w:ind w:left="227"/>
              <w:rPr>
                <w:sz w:val="16"/>
                <w:szCs w:val="16"/>
              </w:rPr>
            </w:pPr>
            <w:r w:rsidRPr="004A7A56">
              <w:rPr>
                <w:sz w:val="16"/>
                <w:szCs w:val="16"/>
              </w:rPr>
              <w:t>./tia_VoorvoegselsNaam</w:t>
            </w:r>
          </w:p>
          <w:p w14:paraId="20843B47" w14:textId="77777777" w:rsidR="000F6D2F" w:rsidRPr="004A7A56" w:rsidRDefault="000F6D2F" w:rsidP="004A7A56">
            <w:pPr>
              <w:spacing w:line="240" w:lineRule="auto"/>
              <w:ind w:left="227"/>
              <w:rPr>
                <w:sz w:val="16"/>
                <w:szCs w:val="16"/>
              </w:rPr>
            </w:pPr>
            <w:r w:rsidRPr="004A7A56">
              <w:rPr>
                <w:sz w:val="16"/>
                <w:szCs w:val="16"/>
              </w:rPr>
              <w:t>./tia_NaamZonderVoorvoegsels</w:t>
            </w:r>
          </w:p>
          <w:p w14:paraId="0BE2DF99" w14:textId="77777777" w:rsidR="000F6D2F" w:rsidRPr="0036404C" w:rsidRDefault="000F6D2F" w:rsidP="004A7A56">
            <w:pPr>
              <w:pStyle w:val="streepje"/>
              <w:numPr>
                <w:ilvl w:val="0"/>
                <w:numId w:val="0"/>
              </w:numPr>
              <w:spacing w:line="240" w:lineRule="auto"/>
            </w:pPr>
          </w:p>
          <w:p w14:paraId="19A8AB07" w14:textId="77777777" w:rsidR="000F6D2F" w:rsidRPr="004A7A56" w:rsidRDefault="000F6D2F" w:rsidP="004A7A56">
            <w:pPr>
              <w:spacing w:line="240" w:lineRule="auto"/>
              <w:rPr>
                <w:szCs w:val="18"/>
                <w:u w:val="single"/>
              </w:rPr>
            </w:pPr>
            <w:r w:rsidRPr="004A7A56">
              <w:rPr>
                <w:szCs w:val="18"/>
                <w:u w:val="single"/>
              </w:rPr>
              <w:t>Mapping geslacht ingezetene (in beide gevallen):</w:t>
            </w:r>
          </w:p>
          <w:p w14:paraId="76B5F917" w14:textId="77777777" w:rsidR="000F6D2F" w:rsidRPr="004A7A56" w:rsidRDefault="000F6D2F" w:rsidP="004A7A56">
            <w:pPr>
              <w:spacing w:line="240" w:lineRule="auto"/>
              <w:rPr>
                <w:sz w:val="16"/>
                <w:szCs w:val="16"/>
              </w:rPr>
            </w:pPr>
            <w:r w:rsidRPr="004A7A56">
              <w:rPr>
                <w:sz w:val="16"/>
                <w:szCs w:val="16"/>
              </w:rPr>
              <w:t>//IMKAD_Persoon/tia_Gegevens/GBA_Ingezetene/</w:t>
            </w:r>
          </w:p>
          <w:p w14:paraId="3E21E77C" w14:textId="77777777" w:rsidR="000F6D2F" w:rsidRPr="004A7A56" w:rsidRDefault="000F6D2F" w:rsidP="004A7A56">
            <w:pPr>
              <w:spacing w:line="240" w:lineRule="auto"/>
              <w:ind w:left="227"/>
              <w:rPr>
                <w:sz w:val="16"/>
                <w:szCs w:val="16"/>
              </w:rPr>
            </w:pPr>
            <w:r w:rsidRPr="004A7A56">
              <w:rPr>
                <w:sz w:val="16"/>
                <w:szCs w:val="16"/>
              </w:rPr>
              <w:t>./geslacht</w:t>
            </w:r>
          </w:p>
          <w:p w14:paraId="35BA4AE7" w14:textId="77777777" w:rsidR="000F6D2F" w:rsidRPr="004A7A56" w:rsidRDefault="000F6D2F" w:rsidP="004A7A56">
            <w:pPr>
              <w:spacing w:line="240" w:lineRule="auto"/>
              <w:rPr>
                <w:sz w:val="16"/>
                <w:szCs w:val="16"/>
              </w:rPr>
            </w:pPr>
          </w:p>
          <w:p w14:paraId="46D84500" w14:textId="77777777" w:rsidR="000F6D2F" w:rsidRPr="004A7A56" w:rsidRDefault="000F6D2F" w:rsidP="004A7A56">
            <w:pPr>
              <w:pStyle w:val="streepje"/>
              <w:numPr>
                <w:ilvl w:val="0"/>
                <w:numId w:val="0"/>
              </w:numPr>
              <w:spacing w:line="240" w:lineRule="auto"/>
              <w:rPr>
                <w:szCs w:val="18"/>
                <w:u w:val="single"/>
                <w:lang w:val="nl-NL"/>
              </w:rPr>
            </w:pPr>
            <w:r w:rsidRPr="004A7A56">
              <w:rPr>
                <w:szCs w:val="18"/>
                <w:u w:val="single"/>
                <w:lang w:val="nl-NL"/>
              </w:rPr>
              <w:t>Mapping naam en geslacht niet ingezetene:</w:t>
            </w:r>
          </w:p>
          <w:p w14:paraId="71DBFCF8" w14:textId="77777777" w:rsidR="000F6D2F" w:rsidRPr="004A7A56" w:rsidRDefault="000F6D2F" w:rsidP="004A7A56">
            <w:pPr>
              <w:spacing w:line="240" w:lineRule="auto"/>
              <w:rPr>
                <w:sz w:val="16"/>
              </w:rPr>
            </w:pPr>
            <w:r w:rsidRPr="004A7A56">
              <w:rPr>
                <w:sz w:val="16"/>
                <w:szCs w:val="16"/>
              </w:rPr>
              <w:t>//IMKAD_Persoon /IMKAD</w:t>
            </w:r>
            <w:r w:rsidRPr="004A7A56">
              <w:rPr>
                <w:sz w:val="16"/>
              </w:rPr>
              <w:t>_NietIngezetene/</w:t>
            </w:r>
          </w:p>
          <w:p w14:paraId="1F84AC7C" w14:textId="77777777" w:rsidR="000F6D2F" w:rsidRPr="004A7A56" w:rsidRDefault="000F6D2F" w:rsidP="004A7A56">
            <w:pPr>
              <w:spacing w:line="240" w:lineRule="auto"/>
              <w:ind w:left="227"/>
              <w:rPr>
                <w:sz w:val="16"/>
                <w:szCs w:val="16"/>
              </w:rPr>
            </w:pPr>
            <w:r w:rsidRPr="004A7A56">
              <w:rPr>
                <w:sz w:val="16"/>
              </w:rPr>
              <w:t>./</w:t>
            </w:r>
            <w:r w:rsidRPr="004A7A56">
              <w:rPr>
                <w:sz w:val="16"/>
                <w:szCs w:val="16"/>
              </w:rPr>
              <w:t>voornamen</w:t>
            </w:r>
          </w:p>
          <w:p w14:paraId="3FD9C439" w14:textId="77777777" w:rsidR="000F6D2F" w:rsidRPr="004A7A56" w:rsidRDefault="000F6D2F" w:rsidP="004A7A56">
            <w:pPr>
              <w:spacing w:line="240" w:lineRule="auto"/>
              <w:ind w:left="227"/>
              <w:rPr>
                <w:sz w:val="16"/>
                <w:szCs w:val="16"/>
              </w:rPr>
            </w:pPr>
            <w:r w:rsidRPr="004A7A56">
              <w:rPr>
                <w:sz w:val="16"/>
                <w:szCs w:val="16"/>
              </w:rPr>
              <w:t>./voorvoegsels</w:t>
            </w:r>
          </w:p>
          <w:p w14:paraId="20499ADF" w14:textId="77777777" w:rsidR="000F6D2F" w:rsidRPr="004A7A56" w:rsidRDefault="000F6D2F" w:rsidP="004A7A56">
            <w:pPr>
              <w:spacing w:line="240" w:lineRule="auto"/>
              <w:ind w:left="227"/>
              <w:rPr>
                <w:sz w:val="16"/>
                <w:szCs w:val="16"/>
              </w:rPr>
            </w:pPr>
            <w:r w:rsidRPr="004A7A56">
              <w:rPr>
                <w:sz w:val="16"/>
                <w:szCs w:val="16"/>
              </w:rPr>
              <w:t>./geslachtsnaam</w:t>
            </w:r>
          </w:p>
          <w:p w14:paraId="42C72086" w14:textId="77777777" w:rsidR="000F6D2F" w:rsidRPr="004A7A56" w:rsidRDefault="000F6D2F" w:rsidP="004A7A56">
            <w:pPr>
              <w:spacing w:line="240" w:lineRule="auto"/>
              <w:ind w:left="227"/>
              <w:rPr>
                <w:rFonts w:cs="Arial"/>
                <w:snapToGrid/>
                <w:kern w:val="0"/>
                <w:szCs w:val="18"/>
                <w:lang w:eastAsia="nl-NL"/>
              </w:rPr>
            </w:pPr>
            <w:r w:rsidRPr="004A7A56">
              <w:rPr>
                <w:sz w:val="16"/>
                <w:szCs w:val="16"/>
              </w:rPr>
              <w:t>./geslacht</w:t>
            </w:r>
          </w:p>
          <w:p w14:paraId="6C378167" w14:textId="77777777" w:rsidR="000F6D2F" w:rsidRPr="004A7A56" w:rsidRDefault="000F6D2F" w:rsidP="004A7A56">
            <w:pPr>
              <w:autoSpaceDE w:val="0"/>
              <w:autoSpaceDN w:val="0"/>
              <w:adjustRightInd w:val="0"/>
              <w:spacing w:line="240" w:lineRule="auto"/>
              <w:rPr>
                <w:sz w:val="16"/>
                <w:szCs w:val="16"/>
              </w:rPr>
            </w:pPr>
          </w:p>
        </w:tc>
      </w:tr>
      <w:tr w:rsidR="004A7A56" w:rsidRPr="00051929" w14:paraId="3861088B" w14:textId="77777777" w:rsidTr="004A7A56">
        <w:tc>
          <w:tcPr>
            <w:tcW w:w="2282" w:type="pct"/>
            <w:shd w:val="clear" w:color="auto" w:fill="auto"/>
          </w:tcPr>
          <w:p w14:paraId="5DC44182" w14:textId="77777777" w:rsidR="000F6D2F" w:rsidRPr="004A7A56" w:rsidRDefault="000F6D2F" w:rsidP="004A7A56">
            <w:pPr>
              <w:rPr>
                <w:rFonts w:cs="Arial"/>
                <w:sz w:val="20"/>
              </w:rPr>
            </w:pPr>
            <w:r w:rsidRPr="004A7A56">
              <w:rPr>
                <w:rFonts w:cs="Arial"/>
                <w:color w:val="800080"/>
                <w:sz w:val="20"/>
              </w:rPr>
              <w:lastRenderedPageBreak/>
              <w:t>voornoemd,</w:t>
            </w:r>
          </w:p>
        </w:tc>
        <w:tc>
          <w:tcPr>
            <w:tcW w:w="2718" w:type="pct"/>
            <w:shd w:val="clear" w:color="auto" w:fill="auto"/>
          </w:tcPr>
          <w:p w14:paraId="4D11F895" w14:textId="77777777" w:rsidR="000F6D2F" w:rsidRDefault="000F6D2F" w:rsidP="004A7A56">
            <w:pPr>
              <w:keepNext/>
            </w:pPr>
            <w:r>
              <w:t>Optionele tekst.</w:t>
            </w:r>
          </w:p>
          <w:p w14:paraId="457A5C99" w14:textId="77777777" w:rsidR="000F6D2F" w:rsidRDefault="000F6D2F" w:rsidP="004A7A56">
            <w:pPr>
              <w:keepNext/>
            </w:pPr>
          </w:p>
          <w:p w14:paraId="023F25B7" w14:textId="77777777" w:rsidR="000F6D2F" w:rsidRDefault="000F6D2F" w:rsidP="004A7A56">
            <w:pPr>
              <w:pStyle w:val="streepje"/>
              <w:numPr>
                <w:ilvl w:val="0"/>
                <w:numId w:val="0"/>
              </w:numPr>
            </w:pPr>
            <w:r w:rsidRPr="004A7A56">
              <w:rPr>
                <w:u w:val="single"/>
              </w:rPr>
              <w:t>Mapping</w:t>
            </w:r>
            <w:r w:rsidRPr="00AF2256">
              <w:t>:</w:t>
            </w:r>
          </w:p>
          <w:p w14:paraId="4B967F93" w14:textId="77777777" w:rsidR="000F6D2F" w:rsidRPr="004A7A56" w:rsidRDefault="000F6D2F" w:rsidP="004A7A56">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67A8F6AE"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./tekstKeuze</w:t>
            </w:r>
          </w:p>
          <w:p w14:paraId="580C5E9B" w14:textId="77777777" w:rsidR="000F6D2F" w:rsidRPr="004A7A56" w:rsidRDefault="000F6D2F" w:rsidP="004A7A56">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./tagNaam(‘k_HypotheekgeverVoornoemd’)</w:t>
            </w:r>
          </w:p>
          <w:p w14:paraId="6D9641A3" w14:textId="77777777" w:rsidR="000F6D2F" w:rsidRDefault="000F6D2F" w:rsidP="004A7A56">
            <w:pPr>
              <w:autoSpaceDE w:val="0"/>
              <w:autoSpaceDN w:val="0"/>
              <w:adjustRightInd w:val="0"/>
              <w:spacing w:line="240" w:lineRule="auto"/>
              <w:ind w:left="227"/>
            </w:pPr>
            <w:r w:rsidRPr="004A7A56">
              <w:rPr>
                <w:snapToGrid/>
                <w:kern w:val="0"/>
                <w:sz w:val="16"/>
                <w:szCs w:val="16"/>
                <w:lang w:eastAsia="nl-NL"/>
              </w:rPr>
              <w:tab/>
              <w:t>./tekst(‘voornoemd’)</w:t>
            </w:r>
          </w:p>
        </w:tc>
      </w:tr>
    </w:tbl>
    <w:p w14:paraId="7D919FEC" w14:textId="77777777" w:rsidR="000F6D2F" w:rsidRDefault="000F6D2F" w:rsidP="000F6D2F">
      <w:pPr>
        <w:pStyle w:val="Kop5"/>
        <w:numPr>
          <w:ilvl w:val="4"/>
          <w:numId w:val="1"/>
        </w:numPr>
        <w:tabs>
          <w:tab w:val="clear" w:pos="1008"/>
          <w:tab w:val="left" w:pos="1021"/>
        </w:tabs>
        <w:ind w:left="0" w:firstLine="0"/>
      </w:pPr>
      <w:r>
        <w:t>Afsluiting Hypotheekgever</w:t>
      </w:r>
    </w:p>
    <w:p w14:paraId="56B1225C" w14:textId="77777777" w:rsidR="000F6D2F" w:rsidRDefault="000F6D2F" w:rsidP="000F6D2F">
      <w:r>
        <w:t xml:space="preserve">Deze tekst wordt altijd getoond als afsluiting van </w:t>
      </w:r>
      <w:r w:rsidR="00873579">
        <w:t>h</w:t>
      </w:r>
      <w:r>
        <w:t>ypotheekgever.</w:t>
      </w:r>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4A7A56" w:rsidRPr="00B30791" w14:paraId="6A6527EB" w14:textId="77777777" w:rsidTr="004A7A56">
        <w:tc>
          <w:tcPr>
            <w:tcW w:w="2282" w:type="pct"/>
            <w:shd w:val="clear" w:color="auto" w:fill="auto"/>
          </w:tcPr>
          <w:p w14:paraId="6480068D" w14:textId="77777777" w:rsidR="000F6D2F" w:rsidRPr="004A7A56" w:rsidRDefault="000F6D2F" w:rsidP="001E18FB">
            <w:pPr>
              <w:rPr>
                <w:color w:val="339966"/>
              </w:rPr>
            </w:pPr>
            <w:r w:rsidRPr="004A7A56">
              <w:rPr>
                <w:rFonts w:cs="Arial"/>
                <w:color w:val="339966"/>
                <w:sz w:val="20"/>
              </w:rPr>
              <w:t>hierna</w:t>
            </w:r>
            <w:r w:rsidRPr="004A7A56">
              <w:rPr>
                <w:rFonts w:cs="Arial"/>
                <w:color w:val="FF0000"/>
                <w:sz w:val="20"/>
              </w:rPr>
              <w:t xml:space="preserve"> </w:t>
            </w:r>
            <w:r w:rsidRPr="004A7A56">
              <w:rPr>
                <w:rFonts w:cs="Arial"/>
                <w:color w:val="800080"/>
                <w:sz w:val="20"/>
              </w:rPr>
              <w:t>zowel tezamen als ieder afzonderlijk</w:t>
            </w:r>
            <w:r w:rsidRPr="004A7A56">
              <w:rPr>
                <w:rFonts w:cs="Arial"/>
                <w:color w:val="FF0000"/>
                <w:sz w:val="20"/>
              </w:rPr>
              <w:t xml:space="preserve"> </w:t>
            </w:r>
            <w:r w:rsidRPr="004A7A56">
              <w:rPr>
                <w:rFonts w:cs="Arial"/>
                <w:color w:val="339966"/>
                <w:sz w:val="20"/>
              </w:rPr>
              <w:t>ook te noemen: ‘</w:t>
            </w:r>
            <w:r w:rsidR="001E18FB">
              <w:rPr>
                <w:rFonts w:cs="Arial"/>
                <w:color w:val="339966"/>
                <w:sz w:val="20"/>
                <w:u w:val="single"/>
              </w:rPr>
              <w:t>h</w:t>
            </w:r>
            <w:r w:rsidRPr="004A7A56">
              <w:rPr>
                <w:rFonts w:cs="Arial"/>
                <w:color w:val="339966"/>
                <w:sz w:val="20"/>
                <w:u w:val="single"/>
              </w:rPr>
              <w:t>ypotheekgever</w:t>
            </w:r>
            <w:r w:rsidRPr="004A7A56">
              <w:rPr>
                <w:rFonts w:cs="Arial"/>
                <w:color w:val="339966"/>
                <w:sz w:val="20"/>
              </w:rPr>
              <w:t>’</w:t>
            </w:r>
          </w:p>
        </w:tc>
        <w:tc>
          <w:tcPr>
            <w:tcW w:w="2718" w:type="pct"/>
            <w:shd w:val="clear" w:color="auto" w:fill="auto"/>
          </w:tcPr>
          <w:p w14:paraId="1E8834FA" w14:textId="77777777" w:rsidR="000F6D2F" w:rsidRPr="004A7A56" w:rsidRDefault="000F6D2F" w:rsidP="004A7A56">
            <w:pPr>
              <w:rPr>
                <w:i/>
              </w:rPr>
            </w:pPr>
            <w:r>
              <w:t>Vaste tekst</w:t>
            </w:r>
            <w:r w:rsidRPr="004A7A56">
              <w:rPr>
                <w:szCs w:val="18"/>
              </w:rPr>
              <w:t>, waarbij de paarse tekst weggelaten wordt als er in het voorgaande maar één persoon is vermeld.</w:t>
            </w:r>
          </w:p>
        </w:tc>
      </w:tr>
    </w:tbl>
    <w:p w14:paraId="45B95F0D" w14:textId="77777777" w:rsidR="000F6D2F" w:rsidRPr="001E2AFE" w:rsidRDefault="000F6D2F" w:rsidP="000F6D2F"/>
    <w:p w14:paraId="73805926" w14:textId="77777777" w:rsidR="00A03E3E" w:rsidRPr="00343045" w:rsidRDefault="00864FC2" w:rsidP="00A6747B">
      <w:pPr>
        <w:pStyle w:val="Kop2"/>
        <w:pageBreakBefore/>
      </w:pPr>
      <w:r>
        <w:lastRenderedPageBreak/>
        <w:t>Lening</w:t>
      </w:r>
      <w:bookmarkEnd w:id="47"/>
    </w:p>
    <w:p w14:paraId="1DE9086F" w14:textId="77777777" w:rsidR="00A03E3E" w:rsidRPr="00343045" w:rsidRDefault="00A03E3E" w:rsidP="00A03E3E">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24B54" w:rsidRPr="00343045" w14:paraId="4FE0BF44" w14:textId="77777777" w:rsidTr="002A4B22">
        <w:tc>
          <w:tcPr>
            <w:tcW w:w="6771" w:type="dxa"/>
            <w:shd w:val="clear" w:color="auto" w:fill="auto"/>
          </w:tcPr>
          <w:p w14:paraId="0FF54718" w14:textId="77777777" w:rsidR="00864FC2" w:rsidRPr="002A4B22" w:rsidRDefault="00864FC2"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u w:val="single"/>
              </w:rPr>
            </w:pPr>
            <w:r w:rsidRPr="002A4B22">
              <w:rPr>
                <w:rFonts w:cs="Arial"/>
                <w:color w:val="FF0000"/>
                <w:szCs w:val="18"/>
                <w:u w:val="single"/>
              </w:rPr>
              <w:t>LENING</w:t>
            </w:r>
          </w:p>
          <w:p w14:paraId="4FB5231C" w14:textId="77777777" w:rsidR="00864FC2" w:rsidRPr="002A4B22" w:rsidRDefault="00864FC2"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rPr>
            </w:pPr>
            <w:r w:rsidRPr="002A4B22">
              <w:rPr>
                <w:rFonts w:cs="Arial"/>
                <w:color w:val="FF0000"/>
                <w:szCs w:val="18"/>
              </w:rPr>
              <w:t>Geldnemer verklaart ter leen te hebben ontvangen van geldgever en mitsdien aan geldgever</w:t>
            </w:r>
            <w:r w:rsidR="002C3665" w:rsidRPr="002A4B22">
              <w:rPr>
                <w:rFonts w:cs="Arial"/>
                <w:color w:val="FF0000"/>
                <w:szCs w:val="18"/>
              </w:rPr>
              <w:t xml:space="preserve"> </w:t>
            </w:r>
            <w:r w:rsidR="002C3665" w:rsidRPr="002A4B22">
              <w:rPr>
                <w:rFonts w:cs="Arial"/>
                <w:color w:val="800080"/>
                <w:szCs w:val="18"/>
              </w:rPr>
              <w:t>hoofdelijk</w:t>
            </w:r>
            <w:r w:rsidRPr="002A4B22">
              <w:rPr>
                <w:rFonts w:cs="Arial"/>
                <w:color w:val="FF0000"/>
                <w:szCs w:val="18"/>
              </w:rPr>
              <w:t xml:space="preserve"> schuldig te zijn een bedrag van </w:t>
            </w:r>
            <w:r w:rsidRPr="002A4B22">
              <w:rPr>
                <w:rFonts w:cs="Arial"/>
                <w:szCs w:val="18"/>
              </w:rPr>
              <w:fldChar w:fldCharType="begin"/>
            </w:r>
            <w:r w:rsidRPr="002A4B22">
              <w:rPr>
                <w:rFonts w:cs="Arial"/>
                <w:szCs w:val="18"/>
              </w:rPr>
              <w:instrText xml:space="preserve">MacroButton Nomacro </w:instrText>
            </w:r>
            <w:r w:rsidRPr="002A4B22">
              <w:rPr>
                <w:rFonts w:cs="Arial"/>
                <w:szCs w:val="18"/>
                <w:effect w:val="none"/>
              </w:rPr>
              <w:instrText>§</w:instrText>
            </w:r>
            <w:r w:rsidRPr="002A4B22">
              <w:rPr>
                <w:rFonts w:cs="Arial"/>
                <w:szCs w:val="18"/>
              </w:rPr>
              <w:fldChar w:fldCharType="end"/>
            </w:r>
            <w:r w:rsidRPr="002A4B22">
              <w:rPr>
                <w:rFonts w:cs="Arial"/>
                <w:color w:val="000000"/>
                <w:szCs w:val="18"/>
              </w:rPr>
              <w:t>leningbedrag voluit in letters (leningbedrag in cijfers)</w:t>
            </w:r>
            <w:r w:rsidRPr="002A4B22">
              <w:rPr>
                <w:rFonts w:cs="Arial"/>
                <w:szCs w:val="18"/>
              </w:rPr>
              <w:fldChar w:fldCharType="begin"/>
            </w:r>
            <w:r w:rsidRPr="002A4B22">
              <w:rPr>
                <w:rFonts w:cs="Arial"/>
                <w:szCs w:val="18"/>
              </w:rPr>
              <w:instrText xml:space="preserve">MacroButton Nomacro </w:instrText>
            </w:r>
            <w:r w:rsidRPr="002A4B22">
              <w:rPr>
                <w:rFonts w:cs="Arial"/>
                <w:szCs w:val="18"/>
                <w:effect w:val="none"/>
              </w:rPr>
              <w:instrText>§</w:instrText>
            </w:r>
            <w:r w:rsidRPr="002A4B22">
              <w:rPr>
                <w:rFonts w:cs="Arial"/>
                <w:szCs w:val="18"/>
              </w:rPr>
              <w:fldChar w:fldCharType="end"/>
            </w:r>
            <w:r w:rsidRPr="002A4B22">
              <w:rPr>
                <w:rFonts w:cs="Arial"/>
                <w:color w:val="FF0000"/>
                <w:szCs w:val="18"/>
              </w:rPr>
              <w:t xml:space="preserve"> hierna te noemen: hoofdsom.</w:t>
            </w:r>
          </w:p>
          <w:p w14:paraId="7310B645" w14:textId="77777777" w:rsidR="00E24B54" w:rsidRPr="002A4B22" w:rsidRDefault="00E24B54" w:rsidP="002A4B22">
            <w:pPr>
              <w:tabs>
                <w:tab w:val="left" w:pos="374"/>
                <w:tab w:val="left" w:pos="3600"/>
                <w:tab w:val="left" w:pos="4320"/>
                <w:tab w:val="left" w:pos="5040"/>
                <w:tab w:val="left" w:pos="5760"/>
                <w:tab w:val="left" w:pos="6480"/>
                <w:tab w:val="left" w:pos="7200"/>
                <w:tab w:val="left" w:pos="7920"/>
                <w:tab w:val="left" w:pos="8640"/>
                <w:tab w:val="left" w:pos="9360"/>
              </w:tabs>
              <w:suppressAutoHyphens/>
              <w:ind w:left="374" w:hanging="374"/>
              <w:rPr>
                <w:color w:val="800080"/>
              </w:rPr>
            </w:pPr>
          </w:p>
        </w:tc>
        <w:tc>
          <w:tcPr>
            <w:tcW w:w="7371" w:type="dxa"/>
            <w:shd w:val="clear" w:color="auto" w:fill="auto"/>
          </w:tcPr>
          <w:p w14:paraId="632D71BF" w14:textId="77777777" w:rsidR="00A862F6" w:rsidRPr="00864FC2" w:rsidRDefault="00864FC2" w:rsidP="002A4B22">
            <w:pPr>
              <w:spacing w:before="72"/>
            </w:pPr>
            <w:r>
              <w:t>Vaste tekst</w:t>
            </w:r>
            <w:r w:rsidR="00A862F6">
              <w:t>, met gebruikerskeuze voor</w:t>
            </w:r>
            <w:r w:rsidR="00E64BFC">
              <w:t xml:space="preserve"> </w:t>
            </w:r>
            <w:r w:rsidR="00A862F6">
              <w:t xml:space="preserve">tonen </w:t>
            </w:r>
            <w:r w:rsidR="00A862F6" w:rsidRPr="002A4B22">
              <w:rPr>
                <w:color w:val="800080"/>
              </w:rPr>
              <w:t>hoofdelijk</w:t>
            </w:r>
            <w:r>
              <w:t>.</w:t>
            </w:r>
            <w:r w:rsidR="00A862F6">
              <w:t xml:space="preserve"> </w:t>
            </w:r>
          </w:p>
          <w:p w14:paraId="61718FD1" w14:textId="77777777" w:rsidR="007C342E" w:rsidRDefault="007C342E" w:rsidP="002A4B22">
            <w:pPr>
              <w:spacing w:before="72"/>
            </w:pPr>
          </w:p>
          <w:p w14:paraId="5CA72030" w14:textId="77777777" w:rsidR="002C3665" w:rsidRPr="002A4B22" w:rsidRDefault="002C3665" w:rsidP="002A4B22">
            <w:pPr>
              <w:keepNext/>
              <w:rPr>
                <w:szCs w:val="18"/>
                <w:u w:val="single"/>
              </w:rPr>
            </w:pPr>
            <w:r w:rsidRPr="002A4B22">
              <w:rPr>
                <w:szCs w:val="18"/>
                <w:u w:val="single"/>
              </w:rPr>
              <w:t>Mapping</w:t>
            </w:r>
            <w:r w:rsidR="00A862F6" w:rsidRPr="002A4B22">
              <w:rPr>
                <w:szCs w:val="18"/>
                <w:u w:val="single"/>
              </w:rPr>
              <w:t xml:space="preserve"> hoofdelijk</w:t>
            </w:r>
            <w:r w:rsidRPr="002A4B22">
              <w:rPr>
                <w:szCs w:val="18"/>
                <w:u w:val="single"/>
              </w:rPr>
              <w:t>:</w:t>
            </w:r>
          </w:p>
          <w:p w14:paraId="128AB46C" w14:textId="77777777" w:rsidR="002C3665" w:rsidRPr="002A4B22" w:rsidRDefault="002C3665" w:rsidP="002A4B22">
            <w:pPr>
              <w:keepNext/>
              <w:spacing w:line="240" w:lineRule="auto"/>
              <w:rPr>
                <w:sz w:val="16"/>
                <w:szCs w:val="16"/>
              </w:rPr>
            </w:pPr>
            <w:r w:rsidRPr="002A4B22">
              <w:rPr>
                <w:sz w:val="16"/>
                <w:szCs w:val="16"/>
              </w:rPr>
              <w:t>//IMKAD_AangebodenStuk/tia_TekstKeuze/</w:t>
            </w:r>
          </w:p>
          <w:p w14:paraId="6E3844AF" w14:textId="77777777" w:rsidR="00864FC2" w:rsidRPr="002A4B22" w:rsidRDefault="002C3665" w:rsidP="002A4B22">
            <w:pPr>
              <w:keepNext/>
              <w:spacing w:line="240" w:lineRule="auto"/>
              <w:ind w:left="227"/>
              <w:rPr>
                <w:sz w:val="16"/>
                <w:szCs w:val="16"/>
              </w:rPr>
            </w:pPr>
            <w:r w:rsidRPr="002A4B22">
              <w:rPr>
                <w:sz w:val="16"/>
                <w:szCs w:val="16"/>
              </w:rPr>
              <w:tab/>
              <w:t>./tagNaam(k_Hoofdelijk)</w:t>
            </w:r>
            <w:r w:rsidRPr="002A4B22">
              <w:rPr>
                <w:sz w:val="16"/>
                <w:szCs w:val="16"/>
              </w:rPr>
              <w:br/>
            </w:r>
            <w:r w:rsidRPr="002A4B22">
              <w:rPr>
                <w:sz w:val="16"/>
                <w:szCs w:val="16"/>
              </w:rPr>
              <w:tab/>
              <w:t>./tekst (‘hoofdelijk’)</w:t>
            </w:r>
          </w:p>
          <w:p w14:paraId="7FAFE947" w14:textId="77777777" w:rsidR="00864FC2" w:rsidRPr="002A4B22" w:rsidRDefault="00864FC2" w:rsidP="002A4B22">
            <w:pPr>
              <w:spacing w:before="72"/>
              <w:rPr>
                <w:u w:val="single"/>
              </w:rPr>
            </w:pPr>
            <w:r w:rsidRPr="002A4B22">
              <w:rPr>
                <w:u w:val="single"/>
              </w:rPr>
              <w:t xml:space="preserve">Mapping </w:t>
            </w:r>
            <w:r w:rsidR="00E64BFC" w:rsidRPr="002A4B22">
              <w:rPr>
                <w:u w:val="single"/>
              </w:rPr>
              <w:t>leningbedrag</w:t>
            </w:r>
            <w:r w:rsidRPr="002A4B22">
              <w:rPr>
                <w:u w:val="single"/>
              </w:rPr>
              <w:t>:</w:t>
            </w:r>
          </w:p>
          <w:p w14:paraId="1A9544CD" w14:textId="77777777" w:rsidR="00B46A96" w:rsidRPr="002A4B22" w:rsidRDefault="00864FC2" w:rsidP="002A4B22">
            <w:pPr>
              <w:keepNext/>
              <w:spacing w:line="240" w:lineRule="auto"/>
              <w:rPr>
                <w:rFonts w:cs="Arial"/>
                <w:sz w:val="16"/>
                <w:szCs w:val="16"/>
              </w:rPr>
            </w:pPr>
            <w:r w:rsidRPr="002A4B22">
              <w:rPr>
                <w:sz w:val="16"/>
              </w:rPr>
              <w:t>//</w:t>
            </w:r>
            <w:r w:rsidRPr="002A4B22">
              <w:rPr>
                <w:sz w:val="16"/>
                <w:szCs w:val="16"/>
              </w:rPr>
              <w:t>IMKAD</w:t>
            </w:r>
            <w:r w:rsidRPr="002A4B22">
              <w:rPr>
                <w:sz w:val="16"/>
              </w:rPr>
              <w:t xml:space="preserve">_AangebodenStuk/StukdeelHypotheek </w:t>
            </w:r>
            <w:r w:rsidRPr="002A4B22">
              <w:rPr>
                <w:rFonts w:cs="Arial"/>
                <w:sz w:val="16"/>
                <w:szCs w:val="16"/>
              </w:rPr>
              <w:t>[aanduidingHypotheek = niet aanwezig]</w:t>
            </w:r>
          </w:p>
          <w:p w14:paraId="6B7D37A0" w14:textId="77777777" w:rsidR="00864FC2" w:rsidRPr="002A4B22" w:rsidRDefault="00B46A96" w:rsidP="002A4B22">
            <w:pPr>
              <w:keepNext/>
              <w:spacing w:line="240" w:lineRule="auto"/>
              <w:rPr>
                <w:sz w:val="16"/>
              </w:rPr>
            </w:pPr>
            <w:r w:rsidRPr="002A4B22">
              <w:rPr>
                <w:sz w:val="16"/>
              </w:rPr>
              <w:tab/>
              <w:t>.</w:t>
            </w:r>
            <w:r w:rsidR="00864FC2" w:rsidRPr="002A4B22">
              <w:rPr>
                <w:sz w:val="16"/>
              </w:rPr>
              <w:t>/</w:t>
            </w:r>
            <w:r w:rsidRPr="002A4B22">
              <w:rPr>
                <w:sz w:val="16"/>
              </w:rPr>
              <w:t>bedragLening</w:t>
            </w:r>
            <w:r w:rsidR="00864FC2" w:rsidRPr="002A4B22">
              <w:rPr>
                <w:sz w:val="16"/>
              </w:rPr>
              <w:t>/som</w:t>
            </w:r>
            <w:r w:rsidR="00864FC2" w:rsidRPr="003B6EB8" w:rsidDel="00C46A8C">
              <w:t xml:space="preserve"> </w:t>
            </w:r>
          </w:p>
          <w:p w14:paraId="3DCBD615" w14:textId="77777777" w:rsidR="0085155A" w:rsidRPr="002A4B22" w:rsidRDefault="00864FC2" w:rsidP="002A4B22">
            <w:pPr>
              <w:keepNext/>
              <w:spacing w:line="240" w:lineRule="auto"/>
              <w:rPr>
                <w:szCs w:val="18"/>
                <w:u w:val="single"/>
              </w:rPr>
            </w:pPr>
            <w:r w:rsidRPr="002A4B22">
              <w:rPr>
                <w:sz w:val="16"/>
              </w:rPr>
              <w:tab/>
            </w:r>
            <w:r w:rsidRPr="002A4B22">
              <w:rPr>
                <w:sz w:val="16"/>
                <w:szCs w:val="16"/>
              </w:rPr>
              <w:t>./</w:t>
            </w:r>
            <w:r w:rsidR="00B46A96" w:rsidRPr="002A4B22">
              <w:rPr>
                <w:sz w:val="16"/>
                <w:szCs w:val="16"/>
              </w:rPr>
              <w:t>bedragLening/</w:t>
            </w:r>
            <w:r w:rsidRPr="002A4B22">
              <w:rPr>
                <w:sz w:val="16"/>
                <w:szCs w:val="16"/>
              </w:rPr>
              <w:t>valuta</w:t>
            </w:r>
          </w:p>
        </w:tc>
      </w:tr>
      <w:tr w:rsidR="00864FC2" w:rsidRPr="00343045" w14:paraId="32C9EE20" w14:textId="77777777" w:rsidTr="002A4B22">
        <w:tc>
          <w:tcPr>
            <w:tcW w:w="6771" w:type="dxa"/>
            <w:shd w:val="clear" w:color="auto" w:fill="auto"/>
          </w:tcPr>
          <w:p w14:paraId="7C167329" w14:textId="77777777" w:rsidR="00864FC2" w:rsidRPr="002A4B22" w:rsidRDefault="00864FC2"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u w:val="single"/>
              </w:rPr>
            </w:pPr>
            <w:r w:rsidRPr="002A4B22">
              <w:rPr>
                <w:rFonts w:cs="Arial"/>
                <w:color w:val="FF0000"/>
                <w:szCs w:val="18"/>
                <w:u w:val="single"/>
              </w:rPr>
              <w:t>LENINGGEGEVENS</w:t>
            </w:r>
          </w:p>
          <w:p w14:paraId="044CD579" w14:textId="77777777" w:rsidR="00864FC2" w:rsidRPr="002A4B22" w:rsidRDefault="00864FC2" w:rsidP="002A4B22">
            <w:pPr>
              <w:widowControl w:val="0"/>
              <w:numPr>
                <w:ilvl w:val="0"/>
                <w:numId w:val="7"/>
              </w:numPr>
              <w:tabs>
                <w:tab w:val="clear" w:pos="717"/>
                <w:tab w:val="left" w:pos="0"/>
                <w:tab w:val="num" w:pos="37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uto"/>
              <w:ind w:hanging="717"/>
              <w:rPr>
                <w:rFonts w:cs="Arial"/>
                <w:color w:val="FF0000"/>
                <w:szCs w:val="18"/>
              </w:rPr>
            </w:pPr>
            <w:r w:rsidRPr="002A4B22">
              <w:rPr>
                <w:rFonts w:cs="Arial"/>
                <w:color w:val="FF0000"/>
                <w:szCs w:val="18"/>
                <w:u w:val="single"/>
              </w:rPr>
              <w:t>Looptijd en aflossing</w:t>
            </w:r>
          </w:p>
          <w:p w14:paraId="12A633E3" w14:textId="2C14E83E" w:rsidR="00864FC2" w:rsidRPr="002A4B22" w:rsidRDefault="00864FC2" w:rsidP="002A4B22">
            <w:pPr>
              <w:tabs>
                <w:tab w:val="left" w:pos="374"/>
                <w:tab w:val="left" w:pos="3600"/>
                <w:tab w:val="left" w:pos="4320"/>
                <w:tab w:val="left" w:pos="5040"/>
                <w:tab w:val="left" w:pos="5760"/>
                <w:tab w:val="left" w:pos="6480"/>
                <w:tab w:val="left" w:pos="7200"/>
                <w:tab w:val="left" w:pos="7920"/>
                <w:tab w:val="left" w:pos="8640"/>
                <w:tab w:val="left" w:pos="9360"/>
              </w:tabs>
              <w:suppressAutoHyphens/>
              <w:ind w:left="374"/>
              <w:rPr>
                <w:rFonts w:cs="Arial"/>
                <w:color w:val="FF0000"/>
                <w:szCs w:val="18"/>
              </w:rPr>
            </w:pPr>
            <w:r w:rsidRPr="002A4B22">
              <w:rPr>
                <w:rFonts w:cs="Arial"/>
                <w:color w:val="FF0000"/>
                <w:szCs w:val="18"/>
              </w:rPr>
              <w:t xml:space="preserve">De lening heeft een looptijd en een aflossingswijze zoals in </w:t>
            </w:r>
            <w:r w:rsidR="00A646D8">
              <w:rPr>
                <w:rFonts w:cs="Arial"/>
                <w:color w:val="FF0000"/>
                <w:szCs w:val="18"/>
              </w:rPr>
              <w:t xml:space="preserve">het </w:t>
            </w:r>
            <w:r w:rsidR="000605CD">
              <w:rPr>
                <w:rFonts w:cs="Arial"/>
                <w:color w:val="FF0000"/>
                <w:szCs w:val="18"/>
              </w:rPr>
              <w:t>bindend aanbod</w:t>
            </w:r>
            <w:r w:rsidRPr="002A4B22">
              <w:rPr>
                <w:rFonts w:cs="Arial"/>
                <w:color w:val="FF0000"/>
                <w:szCs w:val="18"/>
              </w:rPr>
              <w:t xml:space="preserve"> is bepaald, danwel eventueel nader tussen partijen zal worden overeengekomen.</w:t>
            </w:r>
          </w:p>
          <w:p w14:paraId="0D215666" w14:textId="77777777" w:rsidR="00864FC2" w:rsidRPr="002A4B22" w:rsidRDefault="00864FC2" w:rsidP="002A4B22">
            <w:pPr>
              <w:widowControl w:val="0"/>
              <w:numPr>
                <w:ilvl w:val="0"/>
                <w:numId w:val="7"/>
              </w:numPr>
              <w:tabs>
                <w:tab w:val="left" w:pos="374"/>
                <w:tab w:val="left" w:pos="3600"/>
                <w:tab w:val="left" w:pos="4320"/>
                <w:tab w:val="left" w:pos="5040"/>
                <w:tab w:val="left" w:pos="5760"/>
                <w:tab w:val="left" w:pos="6480"/>
                <w:tab w:val="left" w:pos="7200"/>
                <w:tab w:val="left" w:pos="7920"/>
                <w:tab w:val="left" w:pos="8640"/>
                <w:tab w:val="left" w:pos="9360"/>
              </w:tabs>
              <w:suppressAutoHyphens/>
              <w:spacing w:line="240" w:lineRule="auto"/>
              <w:ind w:hanging="717"/>
              <w:rPr>
                <w:rFonts w:cs="Arial"/>
                <w:color w:val="FF0000"/>
                <w:szCs w:val="18"/>
              </w:rPr>
            </w:pPr>
            <w:r w:rsidRPr="002A4B22">
              <w:rPr>
                <w:rFonts w:cs="Arial"/>
                <w:color w:val="FF0000"/>
                <w:szCs w:val="18"/>
                <w:u w:val="single"/>
              </w:rPr>
              <w:t>Rente</w:t>
            </w:r>
          </w:p>
          <w:p w14:paraId="52FC2CBE" w14:textId="77777777" w:rsidR="00864FC2" w:rsidRPr="002A4B22" w:rsidRDefault="00864FC2" w:rsidP="002A4B22">
            <w:pPr>
              <w:tabs>
                <w:tab w:val="left" w:pos="374"/>
                <w:tab w:val="left" w:pos="3600"/>
                <w:tab w:val="left" w:pos="4320"/>
                <w:tab w:val="left" w:pos="5040"/>
                <w:tab w:val="left" w:pos="5760"/>
                <w:tab w:val="left" w:pos="6480"/>
                <w:tab w:val="left" w:pos="7200"/>
                <w:tab w:val="left" w:pos="7920"/>
                <w:tab w:val="left" w:pos="8640"/>
                <w:tab w:val="left" w:pos="9360"/>
              </w:tabs>
              <w:suppressAutoHyphens/>
              <w:ind w:left="374"/>
              <w:rPr>
                <w:rFonts w:cs="Arial"/>
                <w:color w:val="FF0000"/>
                <w:szCs w:val="18"/>
              </w:rPr>
            </w:pPr>
            <w:r w:rsidRPr="002A4B22">
              <w:rPr>
                <w:rFonts w:cs="Arial"/>
                <w:color w:val="FF0000"/>
                <w:szCs w:val="18"/>
              </w:rPr>
              <w:t>Geldnemer is voor het eerst vanaf de datum omschreven in de Algemene Voorwaarden tot het einde van de desbetreffende maand naar het overeengekomen percentage rente verschuldigd, berekend over de hoofdsom. De rente wordt voor iedere volgende maand tot en met het einde van de looptijd van de geldlening naar het overeengekomen percentage berekend over de schuld per het einde van de daaraan voorafgaande maand. Bij de saldobepaling van de schuld zullen eventueel verschuldigde maar niet betaalde rente, kosten en andere bedragen bij de schuld worden geteld.</w:t>
            </w:r>
          </w:p>
          <w:p w14:paraId="2F4D5CE0" w14:textId="77777777" w:rsidR="0085169E" w:rsidRPr="002A4B22" w:rsidRDefault="0085169E" w:rsidP="002A4B22">
            <w:pPr>
              <w:widowControl w:val="0"/>
              <w:numPr>
                <w:ilvl w:val="0"/>
                <w:numId w:val="7"/>
              </w:numPr>
              <w:tabs>
                <w:tab w:val="clear" w:pos="717"/>
                <w:tab w:val="num" w:pos="0"/>
                <w:tab w:val="left" w:pos="374"/>
                <w:tab w:val="left" w:pos="3600"/>
                <w:tab w:val="left" w:pos="4320"/>
                <w:tab w:val="left" w:pos="5040"/>
                <w:tab w:val="left" w:pos="5760"/>
                <w:tab w:val="left" w:pos="6480"/>
                <w:tab w:val="left" w:pos="7200"/>
                <w:tab w:val="left" w:pos="7920"/>
                <w:tab w:val="left" w:pos="8640"/>
                <w:tab w:val="left" w:pos="9360"/>
              </w:tabs>
              <w:suppressAutoHyphens/>
              <w:spacing w:line="240" w:lineRule="auto"/>
              <w:ind w:left="0" w:firstLine="0"/>
              <w:rPr>
                <w:rFonts w:cs="Arial"/>
                <w:color w:val="FF0000"/>
                <w:szCs w:val="18"/>
                <w:u w:val="single"/>
              </w:rPr>
            </w:pPr>
            <w:r w:rsidRPr="002A4B22">
              <w:rPr>
                <w:rFonts w:cs="Arial"/>
                <w:color w:val="FF0000"/>
                <w:szCs w:val="18"/>
                <w:u w:val="single"/>
              </w:rPr>
              <w:t>Verhogingen</w:t>
            </w:r>
          </w:p>
          <w:p w14:paraId="45F0CDC6" w14:textId="77777777" w:rsidR="0085169E" w:rsidRPr="002A4B22" w:rsidRDefault="0085169E" w:rsidP="002A4B22">
            <w:pPr>
              <w:tabs>
                <w:tab w:val="left" w:pos="374"/>
                <w:tab w:val="left" w:pos="3600"/>
                <w:tab w:val="left" w:pos="4320"/>
                <w:tab w:val="left" w:pos="5040"/>
                <w:tab w:val="left" w:pos="5760"/>
                <w:tab w:val="left" w:pos="6480"/>
                <w:tab w:val="left" w:pos="7200"/>
                <w:tab w:val="left" w:pos="7920"/>
                <w:tab w:val="left" w:pos="8640"/>
                <w:tab w:val="left" w:pos="9360"/>
              </w:tabs>
              <w:suppressAutoHyphens/>
              <w:ind w:left="374"/>
              <w:rPr>
                <w:rFonts w:cs="Arial"/>
                <w:color w:val="FF0000"/>
                <w:szCs w:val="18"/>
              </w:rPr>
            </w:pPr>
            <w:r w:rsidRPr="002A4B22">
              <w:rPr>
                <w:rFonts w:cs="Arial"/>
                <w:color w:val="FF0000"/>
                <w:szCs w:val="18"/>
              </w:rPr>
              <w:t xml:space="preserve">De lening kan worden verhoogd als voldaan wordt aan de door geldgever op dat moment voor soortgelijke geldleningen vastgestelde financieringscriteria. </w:t>
            </w:r>
            <w:r w:rsidRPr="002A4B22">
              <w:rPr>
                <w:rFonts w:cs="Arial"/>
                <w:color w:val="FF0000"/>
                <w:szCs w:val="18"/>
              </w:rPr>
              <w:lastRenderedPageBreak/>
              <w:t>Een verhoging van de lening wordt verwerkt door het toevoegen van één of meer nieuwe leningdelen. Bij een verhoging worden op alle leningdelen de op dat moment geldende (nieuwe) Algemene Voorwaarden van geldgever van kracht.</w:t>
            </w:r>
          </w:p>
          <w:p w14:paraId="4212FAF3" w14:textId="77777777" w:rsidR="00422E80" w:rsidRPr="002A4B22" w:rsidRDefault="00422E80" w:rsidP="002A4B22">
            <w:pPr>
              <w:tabs>
                <w:tab w:val="left" w:pos="374"/>
                <w:tab w:val="left" w:pos="3600"/>
                <w:tab w:val="left" w:pos="4320"/>
                <w:tab w:val="left" w:pos="5040"/>
                <w:tab w:val="left" w:pos="5760"/>
                <w:tab w:val="left" w:pos="6480"/>
                <w:tab w:val="left" w:pos="7200"/>
                <w:tab w:val="left" w:pos="7920"/>
                <w:tab w:val="left" w:pos="8640"/>
                <w:tab w:val="left" w:pos="9360"/>
              </w:tabs>
              <w:suppressAutoHyphens/>
              <w:ind w:left="374"/>
              <w:rPr>
                <w:rFonts w:cs="Arial"/>
                <w:color w:val="FF0000"/>
                <w:szCs w:val="18"/>
              </w:rPr>
            </w:pPr>
          </w:p>
        </w:tc>
        <w:tc>
          <w:tcPr>
            <w:tcW w:w="7371" w:type="dxa"/>
            <w:shd w:val="clear" w:color="auto" w:fill="auto"/>
          </w:tcPr>
          <w:p w14:paraId="6D3203D5" w14:textId="77777777" w:rsidR="00864FC2" w:rsidRPr="00422E80" w:rsidRDefault="00864FC2" w:rsidP="002A4B22">
            <w:pPr>
              <w:spacing w:before="72"/>
            </w:pPr>
            <w:r>
              <w:lastRenderedPageBreak/>
              <w:t>Vaste tekst.</w:t>
            </w:r>
          </w:p>
        </w:tc>
      </w:tr>
      <w:tr w:rsidR="002311A6" w:rsidRPr="00343045" w14:paraId="246DAC49" w14:textId="77777777" w:rsidTr="002A4B22">
        <w:tc>
          <w:tcPr>
            <w:tcW w:w="6771" w:type="dxa"/>
            <w:shd w:val="clear" w:color="auto" w:fill="auto"/>
          </w:tcPr>
          <w:p w14:paraId="07C12343" w14:textId="77777777" w:rsidR="002311A6" w:rsidRPr="002A4B22" w:rsidRDefault="002311A6" w:rsidP="002A4B22">
            <w:pPr>
              <w:widowControl w:val="0"/>
              <w:numPr>
                <w:ilvl w:val="0"/>
                <w:numId w:val="7"/>
              </w:numPr>
              <w:tabs>
                <w:tab w:val="clear" w:pos="717"/>
                <w:tab w:val="num" w:pos="0"/>
                <w:tab w:val="left" w:pos="374"/>
                <w:tab w:val="left" w:pos="3600"/>
                <w:tab w:val="left" w:pos="4320"/>
                <w:tab w:val="left" w:pos="5040"/>
                <w:tab w:val="left" w:pos="5760"/>
                <w:tab w:val="left" w:pos="6480"/>
                <w:tab w:val="left" w:pos="7200"/>
                <w:tab w:val="left" w:pos="7920"/>
                <w:tab w:val="left" w:pos="8640"/>
                <w:tab w:val="left" w:pos="9360"/>
              </w:tabs>
              <w:suppressAutoHyphens/>
              <w:spacing w:line="240" w:lineRule="auto"/>
              <w:ind w:left="0" w:firstLine="0"/>
              <w:rPr>
                <w:rFonts w:cs="Arial"/>
                <w:color w:val="FF0000"/>
                <w:szCs w:val="18"/>
              </w:rPr>
            </w:pPr>
            <w:r w:rsidRPr="002A4B22">
              <w:rPr>
                <w:rFonts w:cs="Arial"/>
                <w:color w:val="FF0000"/>
                <w:szCs w:val="18"/>
                <w:u w:val="single"/>
              </w:rPr>
              <w:t>Overige bepalingen</w:t>
            </w:r>
          </w:p>
          <w:p w14:paraId="17726875" w14:textId="391E5788" w:rsidR="002311A6" w:rsidRPr="002A4B22" w:rsidRDefault="002311A6" w:rsidP="002A4B22">
            <w:pPr>
              <w:tabs>
                <w:tab w:val="left" w:pos="374"/>
                <w:tab w:val="left" w:pos="3600"/>
                <w:tab w:val="left" w:pos="4320"/>
                <w:tab w:val="left" w:pos="5040"/>
                <w:tab w:val="left" w:pos="5760"/>
                <w:tab w:val="left" w:pos="6480"/>
                <w:tab w:val="left" w:pos="7200"/>
                <w:tab w:val="left" w:pos="7920"/>
                <w:tab w:val="left" w:pos="8640"/>
                <w:tab w:val="left" w:pos="9360"/>
              </w:tabs>
              <w:suppressAutoHyphens/>
              <w:ind w:left="374" w:hanging="374"/>
              <w:rPr>
                <w:rFonts w:cs="Arial"/>
                <w:color w:val="FF0000"/>
                <w:szCs w:val="18"/>
              </w:rPr>
            </w:pPr>
            <w:r w:rsidRPr="002A4B22">
              <w:rPr>
                <w:rFonts w:cs="Arial"/>
                <w:color w:val="FF0000"/>
                <w:szCs w:val="18"/>
              </w:rPr>
              <w:tab/>
              <w:t xml:space="preserve">Op deze lening zijn van toepassing de Algemene Voorwaarden zoals in de aan deze akte </w:t>
            </w:r>
            <w:r w:rsidRPr="002A4B22">
              <w:rPr>
                <w:rFonts w:cs="Arial"/>
                <w:color w:val="339966"/>
                <w:szCs w:val="18"/>
              </w:rPr>
              <w:t>te</w:t>
            </w:r>
            <w:r w:rsidRPr="002A4B22">
              <w:rPr>
                <w:rFonts w:cs="Arial"/>
                <w:color w:val="FF0000"/>
                <w:szCs w:val="18"/>
              </w:rPr>
              <w:t xml:space="preserve"> </w:t>
            </w:r>
            <w:r w:rsidRPr="002A4B22">
              <w:rPr>
                <w:rFonts w:cs="Arial"/>
                <w:color w:val="339966"/>
                <w:szCs w:val="18"/>
              </w:rPr>
              <w:t>hechten/gehechte</w:t>
            </w:r>
            <w:r w:rsidRPr="002A4B22">
              <w:rPr>
                <w:rFonts w:cs="Arial"/>
                <w:color w:val="FF0000"/>
                <w:szCs w:val="18"/>
              </w:rPr>
              <w:t xml:space="preserve"> </w:t>
            </w:r>
            <w:r w:rsidR="000605CD">
              <w:rPr>
                <w:rFonts w:cs="Arial"/>
                <w:color w:val="FF0000"/>
                <w:szCs w:val="18"/>
              </w:rPr>
              <w:t>bindend aanbod</w:t>
            </w:r>
            <w:r w:rsidRPr="002A4B22">
              <w:rPr>
                <w:rFonts w:cs="Arial"/>
                <w:color w:val="FF0000"/>
                <w:szCs w:val="18"/>
              </w:rPr>
              <w:t xml:space="preserve"> genoemd. </w:t>
            </w:r>
          </w:p>
          <w:p w14:paraId="1B1DFCF0" w14:textId="77777777" w:rsidR="002311A6" w:rsidRPr="002A4B22" w:rsidRDefault="002311A6"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u w:val="single"/>
              </w:rPr>
            </w:pPr>
          </w:p>
        </w:tc>
        <w:tc>
          <w:tcPr>
            <w:tcW w:w="7371" w:type="dxa"/>
            <w:shd w:val="clear" w:color="auto" w:fill="auto"/>
          </w:tcPr>
          <w:p w14:paraId="687D5203" w14:textId="77777777" w:rsidR="00422E80" w:rsidRDefault="00422E80" w:rsidP="002311A6">
            <w:r>
              <w:t>Vaste</w:t>
            </w:r>
            <w:r w:rsidR="002311A6" w:rsidRPr="004D42E8">
              <w:t xml:space="preserve"> tekst</w:t>
            </w:r>
            <w:r w:rsidR="00A862F6">
              <w:t xml:space="preserve"> met afleidbare keuze tussen tonen </w:t>
            </w:r>
            <w:r w:rsidR="00A862F6" w:rsidRPr="002A4B22">
              <w:rPr>
                <w:color w:val="339966"/>
              </w:rPr>
              <w:t>te hechten</w:t>
            </w:r>
            <w:r w:rsidR="00A862F6">
              <w:t xml:space="preserve"> en </w:t>
            </w:r>
            <w:r w:rsidR="00A862F6" w:rsidRPr="002A4B22">
              <w:rPr>
                <w:color w:val="339966"/>
              </w:rPr>
              <w:t>gehechte</w:t>
            </w:r>
            <w:r w:rsidR="002311A6">
              <w:t xml:space="preserve">. </w:t>
            </w:r>
          </w:p>
          <w:p w14:paraId="2AC01A3A" w14:textId="77777777" w:rsidR="00422E80" w:rsidRDefault="00422E80" w:rsidP="00422E80"/>
          <w:p w14:paraId="26BAF472" w14:textId="5B8FC9F4" w:rsidR="00422E80" w:rsidRDefault="00422E80" w:rsidP="00422E80">
            <w:r>
              <w:t>Het tonen van ‘te hechten’ of 'gehechte' is een gebruikerskeuze</w:t>
            </w:r>
            <w:r w:rsidR="00BE6AD0">
              <w:t xml:space="preserve"> die identiek is aan de keuze in </w:t>
            </w:r>
            <w:r w:rsidR="00A4458A" w:rsidRPr="002A4B22">
              <w:rPr>
                <w:szCs w:val="18"/>
              </w:rPr>
              <w:fldChar w:fldCharType="begin"/>
            </w:r>
            <w:r w:rsidR="00A4458A" w:rsidRPr="002A4B22">
              <w:rPr>
                <w:szCs w:val="18"/>
              </w:rPr>
              <w:instrText xml:space="preserve"> REF _Ref412026932 \w \h </w:instrText>
            </w:r>
            <w:r w:rsidR="00A4458A" w:rsidRPr="002A4B22">
              <w:rPr>
                <w:szCs w:val="18"/>
              </w:rPr>
            </w:r>
            <w:r w:rsidR="00E64BFC" w:rsidRPr="002A4B22">
              <w:rPr>
                <w:szCs w:val="18"/>
              </w:rPr>
              <w:instrText xml:space="preserve"> \* MERGEFORMAT </w:instrText>
            </w:r>
            <w:r w:rsidR="00A4458A" w:rsidRPr="002A4B22">
              <w:rPr>
                <w:szCs w:val="18"/>
              </w:rPr>
              <w:fldChar w:fldCharType="separate"/>
            </w:r>
            <w:r w:rsidR="00A20509">
              <w:rPr>
                <w:szCs w:val="18"/>
              </w:rPr>
              <w:t>2.4.3</w:t>
            </w:r>
            <w:r w:rsidR="00A4458A" w:rsidRPr="002A4B22">
              <w:rPr>
                <w:szCs w:val="18"/>
              </w:rPr>
              <w:fldChar w:fldCharType="end"/>
            </w:r>
            <w:r w:rsidR="00A4458A" w:rsidRPr="002A4B22">
              <w:rPr>
                <w:sz w:val="16"/>
                <w:szCs w:val="16"/>
              </w:rPr>
              <w:t xml:space="preserve"> </w:t>
            </w:r>
            <w:r w:rsidR="00A4458A" w:rsidRPr="002A4B22">
              <w:rPr>
                <w:sz w:val="16"/>
                <w:szCs w:val="16"/>
              </w:rPr>
              <w:fldChar w:fldCharType="begin"/>
            </w:r>
            <w:r w:rsidR="00A4458A" w:rsidRPr="002A4B22">
              <w:rPr>
                <w:sz w:val="16"/>
                <w:szCs w:val="16"/>
              </w:rPr>
              <w:instrText xml:space="preserve"> REF _Ref412026938 \h </w:instrText>
            </w:r>
            <w:r w:rsidR="00A4458A" w:rsidRPr="002A4B22">
              <w:rPr>
                <w:sz w:val="16"/>
                <w:szCs w:val="16"/>
              </w:rPr>
            </w:r>
            <w:r w:rsidR="00A4458A" w:rsidRPr="002A4B22">
              <w:rPr>
                <w:sz w:val="16"/>
                <w:szCs w:val="16"/>
              </w:rPr>
              <w:instrText xml:space="preserve"> \* MERGEFORMAT </w:instrText>
            </w:r>
            <w:r w:rsidR="00A4458A" w:rsidRPr="002A4B22">
              <w:rPr>
                <w:sz w:val="16"/>
                <w:szCs w:val="16"/>
              </w:rPr>
              <w:fldChar w:fldCharType="separate"/>
            </w:r>
            <w:r w:rsidR="00A20509">
              <w:t>Afsluiting partijen</w:t>
            </w:r>
            <w:r w:rsidR="00A4458A" w:rsidRPr="002A4B22">
              <w:rPr>
                <w:sz w:val="16"/>
                <w:szCs w:val="16"/>
              </w:rPr>
              <w:fldChar w:fldCharType="end"/>
            </w:r>
            <w:r w:rsidR="00BE6AD0">
              <w:t>)</w:t>
            </w:r>
          </w:p>
          <w:p w14:paraId="6D4076EE" w14:textId="77777777" w:rsidR="00422E80" w:rsidRDefault="00422E80" w:rsidP="00422E80"/>
          <w:p w14:paraId="5D1F672B" w14:textId="77777777" w:rsidR="00981735" w:rsidRPr="002A4B22" w:rsidRDefault="00422E80" w:rsidP="002A4B22">
            <w:pPr>
              <w:keepNext/>
              <w:rPr>
                <w:szCs w:val="18"/>
                <w:u w:val="single"/>
              </w:rPr>
            </w:pPr>
            <w:r w:rsidRPr="002A4B22">
              <w:rPr>
                <w:szCs w:val="18"/>
                <w:u w:val="single"/>
              </w:rPr>
              <w:t>Mapping</w:t>
            </w:r>
            <w:r w:rsidR="00981735" w:rsidRPr="002A4B22">
              <w:rPr>
                <w:szCs w:val="18"/>
                <w:u w:val="single"/>
              </w:rPr>
              <w:t xml:space="preserve"> te hechten/gehechte</w:t>
            </w:r>
            <w:r w:rsidRPr="002A4B22">
              <w:rPr>
                <w:szCs w:val="18"/>
                <w:u w:val="single"/>
              </w:rPr>
              <w:t>:</w:t>
            </w:r>
          </w:p>
          <w:p w14:paraId="18C5CD3E" w14:textId="7CEC43FA" w:rsidR="00422E80" w:rsidRPr="002A4B22" w:rsidRDefault="00981735" w:rsidP="002A4B22">
            <w:pPr>
              <w:keepNext/>
              <w:rPr>
                <w:sz w:val="16"/>
                <w:szCs w:val="16"/>
              </w:rPr>
            </w:pPr>
            <w:r w:rsidRPr="002A4B22">
              <w:rPr>
                <w:sz w:val="16"/>
                <w:szCs w:val="16"/>
              </w:rPr>
              <w:t>-zie ‘mapping te hechten/</w:t>
            </w:r>
            <w:r w:rsidRPr="002A4B22">
              <w:rPr>
                <w:rFonts w:cs="Arial"/>
                <w:sz w:val="16"/>
                <w:szCs w:val="16"/>
              </w:rPr>
              <w:t>gehechte’</w:t>
            </w:r>
            <w:r w:rsidRPr="002A4B22">
              <w:rPr>
                <w:sz w:val="16"/>
                <w:szCs w:val="16"/>
              </w:rPr>
              <w:t xml:space="preserve"> in par. </w:t>
            </w:r>
            <w:r w:rsidR="00A4458A" w:rsidRPr="002A4B22">
              <w:rPr>
                <w:sz w:val="16"/>
                <w:szCs w:val="16"/>
              </w:rPr>
              <w:fldChar w:fldCharType="begin"/>
            </w:r>
            <w:r w:rsidR="00A4458A" w:rsidRPr="002A4B22">
              <w:rPr>
                <w:sz w:val="16"/>
                <w:szCs w:val="16"/>
              </w:rPr>
              <w:instrText xml:space="preserve"> REF _Ref412026932 \w \h </w:instrText>
            </w:r>
            <w:r w:rsidR="00A4458A" w:rsidRPr="002A4B22">
              <w:rPr>
                <w:sz w:val="16"/>
                <w:szCs w:val="16"/>
              </w:rPr>
            </w:r>
            <w:r w:rsidR="00E64BFC" w:rsidRPr="002A4B22">
              <w:rPr>
                <w:sz w:val="16"/>
                <w:szCs w:val="16"/>
              </w:rPr>
              <w:instrText xml:space="preserve"> \* MERGEFORMAT </w:instrText>
            </w:r>
            <w:r w:rsidR="00A4458A" w:rsidRPr="002A4B22">
              <w:rPr>
                <w:sz w:val="16"/>
                <w:szCs w:val="16"/>
              </w:rPr>
              <w:fldChar w:fldCharType="separate"/>
            </w:r>
            <w:r w:rsidR="00A20509">
              <w:rPr>
                <w:sz w:val="16"/>
                <w:szCs w:val="16"/>
              </w:rPr>
              <w:t>2.4.3</w:t>
            </w:r>
            <w:r w:rsidR="00A4458A" w:rsidRPr="002A4B22">
              <w:rPr>
                <w:sz w:val="16"/>
                <w:szCs w:val="16"/>
              </w:rPr>
              <w:fldChar w:fldCharType="end"/>
            </w:r>
            <w:r w:rsidR="00A4458A" w:rsidRPr="002A4B22">
              <w:rPr>
                <w:sz w:val="16"/>
                <w:szCs w:val="16"/>
              </w:rPr>
              <w:t xml:space="preserve"> </w:t>
            </w:r>
            <w:r w:rsidR="00A4458A" w:rsidRPr="002A4B22">
              <w:rPr>
                <w:sz w:val="16"/>
                <w:szCs w:val="16"/>
              </w:rPr>
              <w:fldChar w:fldCharType="begin"/>
            </w:r>
            <w:r w:rsidR="00A4458A" w:rsidRPr="002A4B22">
              <w:rPr>
                <w:sz w:val="16"/>
                <w:szCs w:val="16"/>
              </w:rPr>
              <w:instrText xml:space="preserve"> REF _Ref412026938 \h </w:instrText>
            </w:r>
            <w:r w:rsidR="00A4458A" w:rsidRPr="002A4B22">
              <w:rPr>
                <w:sz w:val="16"/>
                <w:szCs w:val="16"/>
              </w:rPr>
            </w:r>
            <w:r w:rsidR="00E64BFC" w:rsidRPr="002A4B22">
              <w:rPr>
                <w:sz w:val="16"/>
                <w:szCs w:val="16"/>
              </w:rPr>
              <w:instrText xml:space="preserve"> \* MERGEFORMAT </w:instrText>
            </w:r>
            <w:r w:rsidR="00A4458A" w:rsidRPr="002A4B22">
              <w:rPr>
                <w:sz w:val="16"/>
                <w:szCs w:val="16"/>
              </w:rPr>
              <w:fldChar w:fldCharType="separate"/>
            </w:r>
            <w:r w:rsidR="00A20509" w:rsidRPr="00A20509">
              <w:rPr>
                <w:sz w:val="16"/>
                <w:szCs w:val="16"/>
              </w:rPr>
              <w:t>Afsluiting partijen</w:t>
            </w:r>
            <w:r w:rsidR="00A4458A" w:rsidRPr="002A4B22">
              <w:rPr>
                <w:sz w:val="16"/>
                <w:szCs w:val="16"/>
              </w:rPr>
              <w:fldChar w:fldCharType="end"/>
            </w:r>
          </w:p>
          <w:p w14:paraId="775F7739" w14:textId="77777777" w:rsidR="002311A6" w:rsidRDefault="002311A6" w:rsidP="002A4B22">
            <w:pPr>
              <w:autoSpaceDE w:val="0"/>
              <w:autoSpaceDN w:val="0"/>
              <w:adjustRightInd w:val="0"/>
              <w:spacing w:line="240" w:lineRule="auto"/>
            </w:pPr>
          </w:p>
        </w:tc>
      </w:tr>
      <w:tr w:rsidR="00BC7F78" w:rsidRPr="00343045" w14:paraId="32B081A6" w14:textId="77777777" w:rsidTr="002A4B22">
        <w:tc>
          <w:tcPr>
            <w:tcW w:w="6771" w:type="dxa"/>
            <w:shd w:val="clear" w:color="auto" w:fill="auto"/>
          </w:tcPr>
          <w:p w14:paraId="1E7739A0" w14:textId="77777777" w:rsidR="00BC7F78" w:rsidRPr="002A4B22" w:rsidRDefault="00BC7F78" w:rsidP="002A4B22">
            <w:pPr>
              <w:widowControl w:val="0"/>
              <w:tabs>
                <w:tab w:val="left" w:pos="374"/>
                <w:tab w:val="left" w:pos="3600"/>
                <w:tab w:val="left" w:pos="4320"/>
                <w:tab w:val="left" w:pos="5040"/>
                <w:tab w:val="left" w:pos="5760"/>
                <w:tab w:val="left" w:pos="6480"/>
                <w:tab w:val="left" w:pos="7200"/>
                <w:tab w:val="left" w:pos="7920"/>
                <w:tab w:val="left" w:pos="8640"/>
                <w:tab w:val="left" w:pos="9360"/>
              </w:tabs>
              <w:suppressAutoHyphens/>
              <w:spacing w:line="240" w:lineRule="auto"/>
              <w:rPr>
                <w:rFonts w:cs="Arial"/>
                <w:color w:val="FF0000"/>
                <w:szCs w:val="18"/>
                <w:u w:val="single"/>
              </w:rPr>
            </w:pPr>
            <w:r w:rsidRPr="002A4B22">
              <w:rPr>
                <w:rFonts w:cs="Arial"/>
                <w:color w:val="FF0000"/>
                <w:szCs w:val="18"/>
              </w:rPr>
              <w:tab/>
              <w:t>Comparant</w:t>
            </w:r>
            <w:r w:rsidRPr="002A4B22">
              <w:rPr>
                <w:rFonts w:cs="Arial"/>
                <w:color w:val="800080"/>
                <w:szCs w:val="18"/>
              </w:rPr>
              <w:t>e</w:t>
            </w:r>
            <w:r w:rsidRPr="002A4B22">
              <w:rPr>
                <w:rFonts w:cs="Arial"/>
                <w:color w:val="3366FF"/>
                <w:szCs w:val="18"/>
              </w:rPr>
              <w:t>n</w:t>
            </w:r>
            <w:r w:rsidRPr="002A4B22">
              <w:rPr>
                <w:rFonts w:cs="Arial"/>
                <w:color w:val="FF0000"/>
                <w:szCs w:val="18"/>
              </w:rPr>
              <w:t xml:space="preserve"> sub 2 (en/of hypotheekgever) </w:t>
            </w:r>
            <w:r w:rsidRPr="002A4B22">
              <w:rPr>
                <w:rFonts w:cs="Arial"/>
                <w:color w:val="339966"/>
                <w:szCs w:val="18"/>
              </w:rPr>
              <w:t>verklaart/verklaren</w:t>
            </w:r>
            <w:r w:rsidRPr="002A4B22">
              <w:rPr>
                <w:rFonts w:cs="Arial"/>
                <w:color w:val="FF0000"/>
                <w:szCs w:val="18"/>
              </w:rPr>
              <w:t xml:space="preserve"> een </w:t>
            </w:r>
            <w:r w:rsidRPr="002A4B22">
              <w:rPr>
                <w:rFonts w:cs="Arial"/>
                <w:color w:val="FF0000"/>
                <w:szCs w:val="18"/>
              </w:rPr>
              <w:tab/>
              <w:t xml:space="preserve">exemplaar van deze Algemene Voorwaarden te hebben ontvangen </w:t>
            </w:r>
            <w:r w:rsidRPr="002A4B22">
              <w:rPr>
                <w:rFonts w:cs="Arial"/>
                <w:color w:val="FF0000"/>
                <w:szCs w:val="18"/>
              </w:rPr>
              <w:tab/>
              <w:t>en met de inhoud daarvan akkoord te gaan.</w:t>
            </w:r>
          </w:p>
        </w:tc>
        <w:tc>
          <w:tcPr>
            <w:tcW w:w="7371" w:type="dxa"/>
            <w:shd w:val="clear" w:color="auto" w:fill="auto"/>
          </w:tcPr>
          <w:p w14:paraId="5EEA5F14" w14:textId="77777777" w:rsidR="00BC7F78" w:rsidRDefault="00BC7F78" w:rsidP="00BC7F78">
            <w:r>
              <w:t>Vaste tekst</w:t>
            </w:r>
            <w:r w:rsidR="00101970">
              <w:t>, die direct achter de voorgaande tekst getoond moet worden.</w:t>
            </w:r>
            <w:r w:rsidR="00981735">
              <w:t xml:space="preserve"> Met afleidbare keuze voor tonen </w:t>
            </w:r>
            <w:r w:rsidR="00981735" w:rsidRPr="002A4B22">
              <w:rPr>
                <w:color w:val="FF0000"/>
              </w:rPr>
              <w:t>Comparant</w:t>
            </w:r>
            <w:r w:rsidR="00981735" w:rsidRPr="002A4B22">
              <w:rPr>
                <w:color w:val="800080"/>
              </w:rPr>
              <w:t>e</w:t>
            </w:r>
            <w:r w:rsidR="00981735" w:rsidRPr="002A4B22">
              <w:rPr>
                <w:color w:val="3366FF"/>
              </w:rPr>
              <w:t>n</w:t>
            </w:r>
            <w:r w:rsidR="00981735">
              <w:t xml:space="preserve"> en tonen </w:t>
            </w:r>
            <w:r w:rsidR="00981735" w:rsidRPr="002A4B22">
              <w:rPr>
                <w:color w:val="339966"/>
              </w:rPr>
              <w:t xml:space="preserve">verklaart </w:t>
            </w:r>
            <w:r w:rsidR="00981735" w:rsidRPr="00981735">
              <w:t>of</w:t>
            </w:r>
            <w:r w:rsidR="00981735" w:rsidRPr="002A4B22">
              <w:rPr>
                <w:color w:val="339966"/>
              </w:rPr>
              <w:t xml:space="preserve"> verklaren</w:t>
            </w:r>
            <w:r w:rsidR="00981735">
              <w:t>.</w:t>
            </w:r>
          </w:p>
          <w:p w14:paraId="604E65B2" w14:textId="77777777" w:rsidR="00981735" w:rsidRDefault="00981735" w:rsidP="00BC7F78"/>
          <w:p w14:paraId="3AA038ED" w14:textId="77777777" w:rsidR="00BC7F78" w:rsidRDefault="00BC7F78" w:rsidP="002A4B22">
            <w:pPr>
              <w:numPr>
                <w:ilvl w:val="0"/>
                <w:numId w:val="6"/>
              </w:numPr>
            </w:pPr>
            <w:r w:rsidRPr="004D42E8">
              <w:t xml:space="preserve"> ‘</w:t>
            </w:r>
            <w:r w:rsidRPr="002A4B22">
              <w:rPr>
                <w:rFonts w:cs="Arial"/>
                <w:color w:val="993366"/>
                <w:sz w:val="20"/>
              </w:rPr>
              <w:t>e</w:t>
            </w:r>
            <w:r w:rsidRPr="004D42E8">
              <w:t xml:space="preserve">’ achter </w:t>
            </w:r>
            <w:r w:rsidRPr="002A4B22">
              <w:rPr>
                <w:rFonts w:cs="Arial"/>
                <w:color w:val="FF0000"/>
                <w:szCs w:val="18"/>
              </w:rPr>
              <w:t>Comparant</w:t>
            </w:r>
            <w:r w:rsidRPr="004D42E8">
              <w:t xml:space="preserve"> wordt </w:t>
            </w:r>
            <w:r>
              <w:t>getoond wanneer</w:t>
            </w:r>
            <w:r w:rsidRPr="004D42E8">
              <w:t>:</w:t>
            </w:r>
            <w:r>
              <w:tab/>
            </w:r>
          </w:p>
          <w:p w14:paraId="2FB4BF14" w14:textId="77777777" w:rsidR="00BC7F78" w:rsidRPr="004D42E8" w:rsidRDefault="00BC7F78" w:rsidP="002A4B22">
            <w:pPr>
              <w:numPr>
                <w:ilvl w:val="1"/>
                <w:numId w:val="6"/>
              </w:numPr>
            </w:pPr>
            <w:r>
              <w:t>er één gevolmachtigde bij de hypotheek</w:t>
            </w:r>
            <w:r w:rsidR="00C15CF7">
              <w:t>g</w:t>
            </w:r>
            <w:r>
              <w:t>e</w:t>
            </w:r>
            <w:r w:rsidR="00C15CF7">
              <w:t>v</w:t>
            </w:r>
            <w:r>
              <w:t xml:space="preserve">er-partij is en het geslacht van deze persoon </w:t>
            </w:r>
            <w:r w:rsidRPr="004D42E8">
              <w:t>vrouwelijk is</w:t>
            </w:r>
            <w:r>
              <w:t>,</w:t>
            </w:r>
          </w:p>
          <w:p w14:paraId="44133A15" w14:textId="77777777" w:rsidR="00BC7F78" w:rsidRPr="004D42E8" w:rsidRDefault="00BC7F78" w:rsidP="002A4B22">
            <w:pPr>
              <w:numPr>
                <w:ilvl w:val="1"/>
                <w:numId w:val="6"/>
              </w:numPr>
            </w:pPr>
            <w:r>
              <w:t>er geen gevolmachtigde bij de hypotheek</w:t>
            </w:r>
            <w:r w:rsidR="00C15CF7">
              <w:t>g</w:t>
            </w:r>
            <w:r>
              <w:t>e</w:t>
            </w:r>
            <w:r w:rsidR="00C15CF7">
              <w:t>v</w:t>
            </w:r>
            <w:r>
              <w:t>er-partij is en de hypotheek</w:t>
            </w:r>
            <w:r w:rsidR="00C15CF7">
              <w:t>g</w:t>
            </w:r>
            <w:r>
              <w:t>e</w:t>
            </w:r>
            <w:r w:rsidR="00C15CF7">
              <w:t>v</w:t>
            </w:r>
            <w:r>
              <w:t>er-partij bevat één vrouwelijke natuurlijk persoon.</w:t>
            </w:r>
          </w:p>
          <w:p w14:paraId="30A80CF9" w14:textId="77777777" w:rsidR="00BC7F78" w:rsidRPr="004D42E8" w:rsidRDefault="00BC7F78" w:rsidP="002A4B22">
            <w:pPr>
              <w:numPr>
                <w:ilvl w:val="0"/>
                <w:numId w:val="6"/>
              </w:numPr>
            </w:pPr>
            <w:r w:rsidRPr="002A4B22">
              <w:rPr>
                <w:rFonts w:cs="Arial"/>
                <w:color w:val="FF0000"/>
                <w:szCs w:val="18"/>
              </w:rPr>
              <w:t>Comparant</w:t>
            </w:r>
            <w:r w:rsidRPr="004D42E8">
              <w:t xml:space="preserve"> wordt </w:t>
            </w:r>
            <w:r>
              <w:t>getoond wanneer</w:t>
            </w:r>
            <w:r w:rsidRPr="004D42E8">
              <w:t>:</w:t>
            </w:r>
          </w:p>
          <w:p w14:paraId="3A068207" w14:textId="77777777" w:rsidR="00BC7F78" w:rsidRDefault="00BC7F78" w:rsidP="002A4B22">
            <w:pPr>
              <w:numPr>
                <w:ilvl w:val="1"/>
                <w:numId w:val="6"/>
              </w:numPr>
            </w:pPr>
            <w:r>
              <w:t>er één gevolmachtigde bij de hypotheek</w:t>
            </w:r>
            <w:r w:rsidR="00C15CF7">
              <w:t>g</w:t>
            </w:r>
            <w:r>
              <w:t>e</w:t>
            </w:r>
            <w:r w:rsidR="00C15CF7">
              <w:t>v</w:t>
            </w:r>
            <w:r>
              <w:t>er-partij is en het geslacht van deze gevolmachtigde mannelijk is,</w:t>
            </w:r>
          </w:p>
          <w:p w14:paraId="26B70AA8" w14:textId="77777777" w:rsidR="00BC7F78" w:rsidRDefault="00BC7F78" w:rsidP="002A4B22">
            <w:pPr>
              <w:numPr>
                <w:ilvl w:val="1"/>
                <w:numId w:val="6"/>
              </w:numPr>
            </w:pPr>
            <w:r>
              <w:t>er geen gevolmachtigde bij de hypotheek</w:t>
            </w:r>
            <w:r w:rsidR="00C15CF7">
              <w:t>g</w:t>
            </w:r>
            <w:r>
              <w:t>e</w:t>
            </w:r>
            <w:r w:rsidR="00C15CF7">
              <w:t>v</w:t>
            </w:r>
            <w:r>
              <w:t>er-partij is en de hypotheek</w:t>
            </w:r>
            <w:r w:rsidR="00C15CF7">
              <w:t>g</w:t>
            </w:r>
            <w:r>
              <w:t>e</w:t>
            </w:r>
            <w:r w:rsidR="00C15CF7">
              <w:t>v</w:t>
            </w:r>
            <w:r>
              <w:t xml:space="preserve">er-partij bevat één mannelijke </w:t>
            </w:r>
            <w:r w:rsidR="00C15CF7">
              <w:t xml:space="preserve">natuurlijk </w:t>
            </w:r>
            <w:r>
              <w:t>persoon.</w:t>
            </w:r>
          </w:p>
          <w:p w14:paraId="572086C7" w14:textId="77777777" w:rsidR="00BC7F78" w:rsidRDefault="00BC7F78" w:rsidP="002A4B22">
            <w:pPr>
              <w:numPr>
                <w:ilvl w:val="0"/>
                <w:numId w:val="6"/>
              </w:numPr>
            </w:pPr>
            <w:r w:rsidRPr="002A4B22">
              <w:rPr>
                <w:rFonts w:cs="Arial"/>
                <w:color w:val="FF0000"/>
                <w:szCs w:val="18"/>
              </w:rPr>
              <w:lastRenderedPageBreak/>
              <w:t>Comparant</w:t>
            </w:r>
            <w:r w:rsidRPr="002A4B22">
              <w:rPr>
                <w:color w:val="800080"/>
                <w:szCs w:val="18"/>
              </w:rPr>
              <w:t>e</w:t>
            </w:r>
            <w:r w:rsidR="00D36084" w:rsidRPr="002A4B22">
              <w:rPr>
                <w:rFonts w:cs="Arial"/>
                <w:color w:val="3366FF"/>
                <w:szCs w:val="18"/>
              </w:rPr>
              <w:t>n</w:t>
            </w:r>
            <w:r>
              <w:t xml:space="preserve"> wordt getoond in alle andere gevallen (</w:t>
            </w:r>
            <w:r w:rsidR="001E2BC9">
              <w:t xml:space="preserve">voor </w:t>
            </w:r>
            <w:r>
              <w:t xml:space="preserve">de partij </w:t>
            </w:r>
            <w:r w:rsidR="001E2BC9">
              <w:t xml:space="preserve">verschijnen </w:t>
            </w:r>
            <w:r>
              <w:t>meer</w:t>
            </w:r>
            <w:r w:rsidR="001E2BC9">
              <w:t>dere</w:t>
            </w:r>
            <w:r>
              <w:t xml:space="preserve"> natuurlijk</w:t>
            </w:r>
            <w:r w:rsidR="001E2BC9">
              <w:t>e</w:t>
            </w:r>
            <w:r>
              <w:t xml:space="preserve"> person</w:t>
            </w:r>
            <w:r w:rsidR="001E2BC9">
              <w:t>en</w:t>
            </w:r>
            <w:r>
              <w:t>).</w:t>
            </w:r>
          </w:p>
          <w:p w14:paraId="15DF5F88" w14:textId="77777777" w:rsidR="00C15CF7" w:rsidRDefault="00C15CF7" w:rsidP="00981735"/>
          <w:p w14:paraId="356092B7" w14:textId="77777777" w:rsidR="00981735" w:rsidRDefault="00981735" w:rsidP="002A4B22">
            <w:pPr>
              <w:autoSpaceDE w:val="0"/>
              <w:autoSpaceDN w:val="0"/>
              <w:adjustRightInd w:val="0"/>
              <w:spacing w:line="240" w:lineRule="auto"/>
            </w:pPr>
            <w:r>
              <w:t>De keuze voor '</w:t>
            </w:r>
            <w:r w:rsidRPr="002A4B22">
              <w:rPr>
                <w:color w:val="339966"/>
              </w:rPr>
              <w:t>verklaart</w:t>
            </w:r>
            <w:r>
              <w:t>' of '</w:t>
            </w:r>
            <w:r w:rsidRPr="002A4B22">
              <w:rPr>
                <w:color w:val="339966"/>
              </w:rPr>
              <w:t>verklaren</w:t>
            </w:r>
            <w:r>
              <w:t>' wordt afgeleid van de comparant(en), voor:</w:t>
            </w:r>
          </w:p>
          <w:p w14:paraId="54E933B2" w14:textId="77777777" w:rsidR="00981735" w:rsidRDefault="00981735" w:rsidP="002A4B22">
            <w:pPr>
              <w:numPr>
                <w:ilvl w:val="0"/>
                <w:numId w:val="6"/>
              </w:numPr>
            </w:pPr>
            <w:r w:rsidRPr="002A4B22">
              <w:rPr>
                <w:color w:val="FF0000"/>
              </w:rPr>
              <w:t>Comparant</w:t>
            </w:r>
            <w:r w:rsidRPr="00BC7F78">
              <w:t xml:space="preserve"> </w:t>
            </w:r>
            <w:r>
              <w:t xml:space="preserve">of </w:t>
            </w:r>
            <w:r w:rsidRPr="002A4B22">
              <w:rPr>
                <w:color w:val="FF0000"/>
              </w:rPr>
              <w:t>Comparant</w:t>
            </w:r>
            <w:r w:rsidRPr="002A4B22">
              <w:rPr>
                <w:color w:val="800080"/>
              </w:rPr>
              <w:t>e</w:t>
            </w:r>
            <w:r>
              <w:t xml:space="preserve">: </w:t>
            </w:r>
            <w:r w:rsidRPr="002A4B22">
              <w:rPr>
                <w:color w:val="339966"/>
              </w:rPr>
              <w:t>verklaart</w:t>
            </w:r>
            <w:r w:rsidRPr="00981735">
              <w:t>,</w:t>
            </w:r>
          </w:p>
          <w:p w14:paraId="11711CDE" w14:textId="77777777" w:rsidR="00981735" w:rsidRDefault="00981735" w:rsidP="002A4B22">
            <w:pPr>
              <w:numPr>
                <w:ilvl w:val="0"/>
                <w:numId w:val="6"/>
              </w:numPr>
            </w:pPr>
            <w:r w:rsidRPr="002A4B22">
              <w:rPr>
                <w:color w:val="FF0000"/>
              </w:rPr>
              <w:t>Comparant</w:t>
            </w:r>
            <w:r w:rsidRPr="002A4B22">
              <w:rPr>
                <w:color w:val="800080"/>
              </w:rPr>
              <w:t>en</w:t>
            </w:r>
            <w:r>
              <w:t xml:space="preserve">: </w:t>
            </w:r>
            <w:r w:rsidRPr="002A4B22">
              <w:rPr>
                <w:color w:val="339966"/>
              </w:rPr>
              <w:t>verklaren</w:t>
            </w:r>
            <w:r w:rsidRPr="00981735">
              <w:t>.</w:t>
            </w:r>
          </w:p>
          <w:p w14:paraId="3B6D2506" w14:textId="77777777" w:rsidR="00981735" w:rsidRPr="00422E80" w:rsidRDefault="00981735" w:rsidP="00981735"/>
          <w:p w14:paraId="65322FBE" w14:textId="77777777" w:rsidR="00BC7F78" w:rsidRPr="002A4B22" w:rsidRDefault="00BC7F78" w:rsidP="002A4B22">
            <w:pPr>
              <w:autoSpaceDE w:val="0"/>
              <w:autoSpaceDN w:val="0"/>
              <w:adjustRightInd w:val="0"/>
              <w:spacing w:line="240" w:lineRule="auto"/>
              <w:rPr>
                <w:szCs w:val="18"/>
                <w:u w:val="single"/>
              </w:rPr>
            </w:pPr>
            <w:r w:rsidRPr="002A4B22">
              <w:rPr>
                <w:szCs w:val="18"/>
                <w:u w:val="single"/>
              </w:rPr>
              <w:t>Mapping Comparant:</w:t>
            </w:r>
          </w:p>
          <w:p w14:paraId="515E80B0" w14:textId="77777777" w:rsidR="00BC7F78" w:rsidRPr="002A4B22" w:rsidRDefault="00BC7F78" w:rsidP="002A4B22">
            <w:pPr>
              <w:autoSpaceDE w:val="0"/>
              <w:autoSpaceDN w:val="0"/>
              <w:adjustRightInd w:val="0"/>
              <w:spacing w:line="240" w:lineRule="auto"/>
              <w:rPr>
                <w:rFonts w:cs="Arial"/>
                <w:sz w:val="16"/>
                <w:szCs w:val="16"/>
              </w:rPr>
            </w:pPr>
            <w:r w:rsidRPr="002A4B22">
              <w:rPr>
                <w:rFonts w:cs="Arial"/>
                <w:sz w:val="16"/>
                <w:szCs w:val="16"/>
              </w:rPr>
              <w:t>-partij bevat één gevolmachtigde op partij niveau</w:t>
            </w:r>
          </w:p>
          <w:p w14:paraId="317BB2A9" w14:textId="77777777" w:rsidR="00BC7F78" w:rsidRPr="002A4B22" w:rsidRDefault="00BC7F78" w:rsidP="002A4B22">
            <w:pPr>
              <w:autoSpaceDE w:val="0"/>
              <w:autoSpaceDN w:val="0"/>
              <w:adjustRightInd w:val="0"/>
              <w:spacing w:line="240" w:lineRule="auto"/>
              <w:rPr>
                <w:rFonts w:cs="Arial"/>
                <w:snapToGrid/>
                <w:kern w:val="0"/>
                <w:sz w:val="16"/>
                <w:szCs w:val="16"/>
                <w:lang w:eastAsia="nl-NL"/>
              </w:rPr>
            </w:pPr>
            <w:r w:rsidRPr="002A4B22">
              <w:rPr>
                <w:rFonts w:cs="Arial"/>
                <w:sz w:val="16"/>
                <w:szCs w:val="16"/>
              </w:rPr>
              <w:t>//IMKAD_</w:t>
            </w:r>
            <w:r w:rsidRPr="002A4B22">
              <w:rPr>
                <w:sz w:val="16"/>
                <w:szCs w:val="16"/>
                <w:lang w:val="nl"/>
              </w:rPr>
              <w:t>AangebodenStuk</w:t>
            </w:r>
            <w:r w:rsidRPr="002A4B22">
              <w:rPr>
                <w:rFonts w:cs="Arial"/>
                <w:sz w:val="16"/>
                <w:szCs w:val="16"/>
              </w:rPr>
              <w:t>/StukdeelHypotheek [aanduidingHypotheek = niet aanwezig] /ver</w:t>
            </w:r>
            <w:r w:rsidR="00C15CF7" w:rsidRPr="002A4B22">
              <w:rPr>
                <w:rFonts w:cs="Arial"/>
                <w:sz w:val="16"/>
                <w:szCs w:val="16"/>
              </w:rPr>
              <w:t>vreemd</w:t>
            </w:r>
            <w:r w:rsidRPr="002A4B22">
              <w:rPr>
                <w:rFonts w:cs="Arial"/>
                <w:sz w:val="16"/>
                <w:szCs w:val="16"/>
              </w:rPr>
              <w:t>erRechtRef [</w:t>
            </w:r>
            <w:r w:rsidRPr="002A4B22">
              <w:rPr>
                <w:rFonts w:cs="Arial"/>
                <w:snapToGrid/>
                <w:kern w:val="0"/>
                <w:sz w:val="16"/>
                <w:szCs w:val="16"/>
                <w:lang w:eastAsia="nl-NL"/>
              </w:rPr>
              <w:t>xlink:href="#id partij"]</w:t>
            </w:r>
          </w:p>
          <w:p w14:paraId="7181C540" w14:textId="77777777" w:rsidR="00BC7F78" w:rsidRPr="002A4B22" w:rsidRDefault="00BC7F78" w:rsidP="002A4B22">
            <w:pPr>
              <w:autoSpaceDE w:val="0"/>
              <w:autoSpaceDN w:val="0"/>
              <w:adjustRightInd w:val="0"/>
              <w:spacing w:line="240" w:lineRule="auto"/>
              <w:rPr>
                <w:rFonts w:cs="Arial"/>
                <w:sz w:val="16"/>
                <w:szCs w:val="16"/>
              </w:rPr>
            </w:pPr>
            <w:r w:rsidRPr="002A4B22">
              <w:rPr>
                <w:rFonts w:cs="Arial"/>
                <w:snapToGrid/>
                <w:kern w:val="0"/>
                <w:sz w:val="16"/>
                <w:szCs w:val="16"/>
                <w:lang w:eastAsia="nl-NL"/>
              </w:rPr>
              <w:t>//Partij [id]/Gevolmachtigde</w:t>
            </w:r>
          </w:p>
          <w:p w14:paraId="1A790982" w14:textId="77777777" w:rsidR="00BC7F78" w:rsidRPr="002A4B22" w:rsidRDefault="00BC7F78" w:rsidP="002A4B22">
            <w:pPr>
              <w:autoSpaceDE w:val="0"/>
              <w:autoSpaceDN w:val="0"/>
              <w:adjustRightInd w:val="0"/>
              <w:spacing w:line="240" w:lineRule="auto"/>
              <w:rPr>
                <w:rFonts w:cs="Arial"/>
                <w:sz w:val="16"/>
                <w:szCs w:val="16"/>
              </w:rPr>
            </w:pPr>
          </w:p>
          <w:p w14:paraId="306E9160" w14:textId="77777777" w:rsidR="00BC7F78" w:rsidRPr="002A4B22" w:rsidRDefault="00BC7F78" w:rsidP="002A4B22">
            <w:pPr>
              <w:autoSpaceDE w:val="0"/>
              <w:autoSpaceDN w:val="0"/>
              <w:adjustRightInd w:val="0"/>
              <w:spacing w:line="240" w:lineRule="auto"/>
              <w:rPr>
                <w:rFonts w:cs="Arial"/>
                <w:sz w:val="16"/>
                <w:szCs w:val="16"/>
              </w:rPr>
            </w:pPr>
            <w:r w:rsidRPr="002A4B22">
              <w:rPr>
                <w:rFonts w:cs="Arial"/>
                <w:sz w:val="16"/>
                <w:szCs w:val="16"/>
              </w:rPr>
              <w:t>-partij bevat geen gevolmachtigde op partij niveau en één natuurlijk persoon</w:t>
            </w:r>
          </w:p>
          <w:p w14:paraId="1CCBDEDA" w14:textId="77777777" w:rsidR="00BC7F78" w:rsidRPr="002A4B22" w:rsidRDefault="00BC7F78" w:rsidP="002A4B22">
            <w:pPr>
              <w:autoSpaceDE w:val="0"/>
              <w:autoSpaceDN w:val="0"/>
              <w:adjustRightInd w:val="0"/>
              <w:spacing w:line="240" w:lineRule="auto"/>
              <w:rPr>
                <w:rFonts w:cs="Arial"/>
                <w:snapToGrid/>
                <w:kern w:val="0"/>
                <w:sz w:val="16"/>
                <w:szCs w:val="16"/>
                <w:lang w:eastAsia="nl-NL"/>
              </w:rPr>
            </w:pPr>
            <w:r w:rsidRPr="002A4B22">
              <w:rPr>
                <w:rFonts w:cs="Arial"/>
                <w:sz w:val="16"/>
                <w:szCs w:val="16"/>
              </w:rPr>
              <w:t>//IMKAD_</w:t>
            </w:r>
            <w:r w:rsidRPr="002A4B22">
              <w:rPr>
                <w:sz w:val="16"/>
                <w:szCs w:val="16"/>
                <w:lang w:val="nl"/>
              </w:rPr>
              <w:t>AangebodenStuk</w:t>
            </w:r>
            <w:r w:rsidRPr="002A4B22">
              <w:rPr>
                <w:rFonts w:cs="Arial"/>
                <w:sz w:val="16"/>
                <w:szCs w:val="16"/>
              </w:rPr>
              <w:t>/StukdeelHypotheek [aanduidingHypotheek = niet aanwezig] /ver</w:t>
            </w:r>
            <w:r w:rsidR="00C15CF7" w:rsidRPr="002A4B22">
              <w:rPr>
                <w:rFonts w:cs="Arial"/>
                <w:sz w:val="16"/>
                <w:szCs w:val="16"/>
              </w:rPr>
              <w:t>vreemd</w:t>
            </w:r>
            <w:r w:rsidRPr="002A4B22">
              <w:rPr>
                <w:rFonts w:cs="Arial"/>
                <w:sz w:val="16"/>
                <w:szCs w:val="16"/>
              </w:rPr>
              <w:t>erRechtRef [</w:t>
            </w:r>
            <w:r w:rsidRPr="002A4B22">
              <w:rPr>
                <w:rFonts w:cs="Arial"/>
                <w:snapToGrid/>
                <w:kern w:val="0"/>
                <w:sz w:val="16"/>
                <w:szCs w:val="16"/>
                <w:lang w:eastAsia="nl-NL"/>
              </w:rPr>
              <w:t>xlink:href="#id partij"]</w:t>
            </w:r>
          </w:p>
          <w:p w14:paraId="543115E7" w14:textId="77777777" w:rsidR="00BC7F78" w:rsidRPr="002A4B22" w:rsidRDefault="00BC7F78" w:rsidP="002A4B22">
            <w:pPr>
              <w:autoSpaceDE w:val="0"/>
              <w:autoSpaceDN w:val="0"/>
              <w:adjustRightInd w:val="0"/>
              <w:spacing w:line="240" w:lineRule="auto"/>
              <w:rPr>
                <w:rFonts w:cs="Arial"/>
                <w:snapToGrid/>
                <w:kern w:val="0"/>
                <w:sz w:val="16"/>
                <w:szCs w:val="16"/>
                <w:lang w:eastAsia="nl-NL"/>
              </w:rPr>
            </w:pPr>
            <w:r w:rsidRPr="002A4B22">
              <w:rPr>
                <w:rFonts w:cs="Arial"/>
                <w:snapToGrid/>
                <w:kern w:val="0"/>
                <w:sz w:val="16"/>
                <w:szCs w:val="16"/>
                <w:lang w:eastAsia="nl-NL"/>
              </w:rPr>
              <w:t>//Partij [id]/IMKAD_Persoon [is GBA_Ingezetene of IMKAD_NietIngezetene]</w:t>
            </w:r>
          </w:p>
          <w:p w14:paraId="7A222E68" w14:textId="77777777" w:rsidR="00BC7F78" w:rsidRPr="002A4B22" w:rsidRDefault="00BC7F78" w:rsidP="002A4B22">
            <w:pPr>
              <w:autoSpaceDE w:val="0"/>
              <w:autoSpaceDN w:val="0"/>
              <w:adjustRightInd w:val="0"/>
              <w:spacing w:line="240" w:lineRule="auto"/>
              <w:rPr>
                <w:rFonts w:cs="Arial"/>
                <w:snapToGrid/>
                <w:kern w:val="0"/>
                <w:sz w:val="16"/>
                <w:szCs w:val="16"/>
                <w:lang w:eastAsia="nl-NL"/>
              </w:rPr>
            </w:pPr>
            <w:r w:rsidRPr="002A4B22">
              <w:rPr>
                <w:rFonts w:cs="Arial"/>
                <w:snapToGrid/>
                <w:kern w:val="0"/>
                <w:sz w:val="16"/>
                <w:szCs w:val="16"/>
                <w:lang w:eastAsia="nl-NL"/>
              </w:rPr>
              <w:t xml:space="preserve">of </w:t>
            </w:r>
          </w:p>
          <w:p w14:paraId="0C5B56C7" w14:textId="77777777" w:rsidR="00BC7F78" w:rsidRPr="002A4B22" w:rsidRDefault="00BC7F78" w:rsidP="002A4B22">
            <w:pPr>
              <w:autoSpaceDE w:val="0"/>
              <w:autoSpaceDN w:val="0"/>
              <w:adjustRightInd w:val="0"/>
              <w:spacing w:line="240" w:lineRule="auto"/>
              <w:rPr>
                <w:rFonts w:cs="Arial"/>
                <w:snapToGrid/>
                <w:kern w:val="0"/>
                <w:sz w:val="16"/>
                <w:szCs w:val="16"/>
                <w:lang w:eastAsia="nl-NL"/>
              </w:rPr>
            </w:pPr>
            <w:r w:rsidRPr="002A4B22">
              <w:rPr>
                <w:rFonts w:cs="Arial"/>
                <w:snapToGrid/>
                <w:kern w:val="0"/>
                <w:sz w:val="16"/>
                <w:szCs w:val="16"/>
                <w:lang w:eastAsia="nl-NL"/>
              </w:rPr>
              <w:t>//Partij [id]/IMKAD_Persoon [is NHR_Rechtspersoon]/GerelateerdPersoon/IMKAD_Persoon [is GBA_Ingezetene of IMKAD_NietIngezetene]</w:t>
            </w:r>
          </w:p>
          <w:p w14:paraId="271CC1AC" w14:textId="77777777" w:rsidR="00BC7F78" w:rsidRPr="002A4B22" w:rsidRDefault="00BC7F78" w:rsidP="002A4B22">
            <w:pPr>
              <w:autoSpaceDE w:val="0"/>
              <w:autoSpaceDN w:val="0"/>
              <w:adjustRightInd w:val="0"/>
              <w:spacing w:line="240" w:lineRule="auto"/>
              <w:rPr>
                <w:szCs w:val="18"/>
                <w:u w:val="single"/>
              </w:rPr>
            </w:pPr>
          </w:p>
          <w:p w14:paraId="153EB1DD" w14:textId="77777777" w:rsidR="00BC7F78" w:rsidRPr="002A4B22" w:rsidRDefault="00BC7F78" w:rsidP="002A4B22">
            <w:pPr>
              <w:autoSpaceDE w:val="0"/>
              <w:autoSpaceDN w:val="0"/>
              <w:adjustRightInd w:val="0"/>
              <w:spacing w:line="240" w:lineRule="auto"/>
              <w:rPr>
                <w:sz w:val="16"/>
                <w:szCs w:val="16"/>
              </w:rPr>
            </w:pPr>
            <w:r w:rsidRPr="002A4B22">
              <w:rPr>
                <w:sz w:val="16"/>
                <w:szCs w:val="16"/>
              </w:rPr>
              <w:t>-en het geslacht van deze persoon is mannelijk</w:t>
            </w:r>
          </w:p>
          <w:p w14:paraId="213A1E9D" w14:textId="77777777" w:rsidR="00BC7F78" w:rsidRPr="002A4B22" w:rsidRDefault="00BC7F78" w:rsidP="002A4B22">
            <w:pPr>
              <w:autoSpaceDE w:val="0"/>
              <w:autoSpaceDN w:val="0"/>
              <w:adjustRightInd w:val="0"/>
              <w:spacing w:line="240" w:lineRule="auto"/>
              <w:rPr>
                <w:sz w:val="16"/>
                <w:szCs w:val="16"/>
              </w:rPr>
            </w:pPr>
            <w:r w:rsidRPr="002A4B22">
              <w:rPr>
                <w:sz w:val="16"/>
                <w:szCs w:val="16"/>
              </w:rPr>
              <w:t>//GBA_Ingezetene/geslacht/geslachtsaanduiding [Man]</w:t>
            </w:r>
          </w:p>
          <w:p w14:paraId="4DB530C5" w14:textId="77777777" w:rsidR="00BC7F78" w:rsidRPr="002A4B22" w:rsidRDefault="00BC7F78" w:rsidP="002A4B22">
            <w:pPr>
              <w:autoSpaceDE w:val="0"/>
              <w:autoSpaceDN w:val="0"/>
              <w:adjustRightInd w:val="0"/>
              <w:spacing w:line="240" w:lineRule="auto"/>
              <w:rPr>
                <w:szCs w:val="18"/>
                <w:u w:val="single"/>
              </w:rPr>
            </w:pPr>
            <w:r w:rsidRPr="002A4B22">
              <w:rPr>
                <w:sz w:val="16"/>
                <w:szCs w:val="16"/>
              </w:rPr>
              <w:t>//IMKAD_NietIngezetene/geslacht [Man]</w:t>
            </w:r>
          </w:p>
          <w:p w14:paraId="3B1CD733" w14:textId="77777777" w:rsidR="00BC7F78" w:rsidRPr="002A4B22" w:rsidRDefault="00BC7F78" w:rsidP="002A4B22">
            <w:pPr>
              <w:autoSpaceDE w:val="0"/>
              <w:autoSpaceDN w:val="0"/>
              <w:adjustRightInd w:val="0"/>
              <w:spacing w:line="240" w:lineRule="auto"/>
              <w:rPr>
                <w:sz w:val="16"/>
                <w:szCs w:val="16"/>
              </w:rPr>
            </w:pPr>
          </w:p>
          <w:p w14:paraId="5C788D00" w14:textId="77777777" w:rsidR="00BC7F78" w:rsidRPr="002A4B22" w:rsidRDefault="00BC7F78" w:rsidP="002A4B22">
            <w:pPr>
              <w:autoSpaceDE w:val="0"/>
              <w:autoSpaceDN w:val="0"/>
              <w:adjustRightInd w:val="0"/>
              <w:spacing w:line="240" w:lineRule="auto"/>
              <w:rPr>
                <w:szCs w:val="18"/>
                <w:u w:val="single"/>
              </w:rPr>
            </w:pPr>
            <w:r w:rsidRPr="002A4B22">
              <w:rPr>
                <w:szCs w:val="18"/>
                <w:u w:val="single"/>
              </w:rPr>
              <w:t>Mapping Comparante:</w:t>
            </w:r>
          </w:p>
          <w:p w14:paraId="17C63229" w14:textId="77777777" w:rsidR="00BC7F78" w:rsidRPr="002A4B22" w:rsidRDefault="00BC7F78" w:rsidP="002A4B22">
            <w:pPr>
              <w:autoSpaceDE w:val="0"/>
              <w:autoSpaceDN w:val="0"/>
              <w:adjustRightInd w:val="0"/>
              <w:spacing w:line="240" w:lineRule="auto"/>
              <w:rPr>
                <w:rFonts w:cs="Arial"/>
                <w:sz w:val="16"/>
                <w:szCs w:val="16"/>
              </w:rPr>
            </w:pPr>
            <w:r w:rsidRPr="002A4B22">
              <w:rPr>
                <w:rFonts w:cs="Arial"/>
                <w:sz w:val="16"/>
                <w:szCs w:val="16"/>
              </w:rPr>
              <w:t>-partij bevat één gevolmachtigde</w:t>
            </w:r>
            <w:r w:rsidR="001E2BC9" w:rsidRPr="002A4B22">
              <w:rPr>
                <w:rFonts w:cs="Arial"/>
                <w:sz w:val="16"/>
                <w:szCs w:val="16"/>
              </w:rPr>
              <w:t xml:space="preserve"> op partij niveau</w:t>
            </w:r>
          </w:p>
          <w:p w14:paraId="297F1DB9" w14:textId="77777777" w:rsidR="00BC7F78" w:rsidRPr="002A4B22" w:rsidRDefault="00BC7F78" w:rsidP="002A4B22">
            <w:pPr>
              <w:autoSpaceDE w:val="0"/>
              <w:autoSpaceDN w:val="0"/>
              <w:adjustRightInd w:val="0"/>
              <w:spacing w:line="240" w:lineRule="auto"/>
              <w:rPr>
                <w:rFonts w:cs="Arial"/>
                <w:snapToGrid/>
                <w:kern w:val="0"/>
                <w:sz w:val="16"/>
                <w:szCs w:val="16"/>
                <w:lang w:eastAsia="nl-NL"/>
              </w:rPr>
            </w:pPr>
            <w:r w:rsidRPr="002A4B22">
              <w:rPr>
                <w:rFonts w:cs="Arial"/>
                <w:sz w:val="16"/>
                <w:szCs w:val="16"/>
              </w:rPr>
              <w:t>//IMKAD_</w:t>
            </w:r>
            <w:r w:rsidRPr="002A4B22">
              <w:rPr>
                <w:sz w:val="16"/>
                <w:szCs w:val="16"/>
                <w:lang w:val="nl"/>
              </w:rPr>
              <w:t>AangebodenStuk</w:t>
            </w:r>
            <w:r w:rsidRPr="002A4B22">
              <w:rPr>
                <w:rFonts w:cs="Arial"/>
                <w:sz w:val="16"/>
                <w:szCs w:val="16"/>
              </w:rPr>
              <w:t>/StukdeelHypotheek [aanduidingHypotheek = niet aanwezig] /ver</w:t>
            </w:r>
            <w:r w:rsidR="00C15CF7" w:rsidRPr="002A4B22">
              <w:rPr>
                <w:rFonts w:cs="Arial"/>
                <w:sz w:val="16"/>
                <w:szCs w:val="16"/>
              </w:rPr>
              <w:t>vreemde</w:t>
            </w:r>
            <w:r w:rsidRPr="002A4B22">
              <w:rPr>
                <w:rFonts w:cs="Arial"/>
                <w:sz w:val="16"/>
                <w:szCs w:val="16"/>
              </w:rPr>
              <w:t>rRechtRef [</w:t>
            </w:r>
            <w:r w:rsidRPr="002A4B22">
              <w:rPr>
                <w:rFonts w:cs="Arial"/>
                <w:snapToGrid/>
                <w:kern w:val="0"/>
                <w:sz w:val="16"/>
                <w:szCs w:val="16"/>
                <w:lang w:eastAsia="nl-NL"/>
              </w:rPr>
              <w:t>xlink:href="#id partij"]</w:t>
            </w:r>
          </w:p>
          <w:p w14:paraId="0CA3F8FC" w14:textId="77777777" w:rsidR="00BC7F78" w:rsidRPr="002A4B22" w:rsidRDefault="00BC7F78" w:rsidP="002A4B22">
            <w:pPr>
              <w:autoSpaceDE w:val="0"/>
              <w:autoSpaceDN w:val="0"/>
              <w:adjustRightInd w:val="0"/>
              <w:spacing w:line="240" w:lineRule="auto"/>
              <w:rPr>
                <w:rFonts w:cs="Arial"/>
                <w:snapToGrid/>
                <w:kern w:val="0"/>
                <w:sz w:val="16"/>
                <w:szCs w:val="16"/>
                <w:lang w:eastAsia="nl-NL"/>
              </w:rPr>
            </w:pPr>
            <w:r w:rsidRPr="002A4B22">
              <w:rPr>
                <w:rFonts w:cs="Arial"/>
                <w:snapToGrid/>
                <w:kern w:val="0"/>
                <w:sz w:val="16"/>
                <w:szCs w:val="16"/>
                <w:lang w:eastAsia="nl-NL"/>
              </w:rPr>
              <w:t>//Partij [id]/Gevolmachtigde</w:t>
            </w:r>
          </w:p>
          <w:p w14:paraId="0993868F" w14:textId="77777777" w:rsidR="00BC7F78" w:rsidRPr="002A4B22" w:rsidRDefault="00BC7F78" w:rsidP="002A4B22">
            <w:pPr>
              <w:autoSpaceDE w:val="0"/>
              <w:autoSpaceDN w:val="0"/>
              <w:adjustRightInd w:val="0"/>
              <w:spacing w:line="240" w:lineRule="auto"/>
              <w:rPr>
                <w:rFonts w:cs="Arial"/>
                <w:sz w:val="16"/>
                <w:szCs w:val="16"/>
              </w:rPr>
            </w:pPr>
          </w:p>
          <w:p w14:paraId="7B9DD976" w14:textId="77777777" w:rsidR="00BC7F78" w:rsidRPr="002A4B22" w:rsidRDefault="00BC7F78" w:rsidP="002A4B22">
            <w:pPr>
              <w:autoSpaceDE w:val="0"/>
              <w:autoSpaceDN w:val="0"/>
              <w:adjustRightInd w:val="0"/>
              <w:spacing w:line="240" w:lineRule="auto"/>
              <w:rPr>
                <w:rFonts w:cs="Arial"/>
                <w:sz w:val="16"/>
                <w:szCs w:val="16"/>
              </w:rPr>
            </w:pPr>
            <w:r w:rsidRPr="002A4B22">
              <w:rPr>
                <w:rFonts w:cs="Arial"/>
                <w:sz w:val="16"/>
                <w:szCs w:val="16"/>
              </w:rPr>
              <w:t>-partij bevat geen gevolmachtigde</w:t>
            </w:r>
            <w:r w:rsidR="001E2BC9" w:rsidRPr="002A4B22">
              <w:rPr>
                <w:rFonts w:cs="Arial"/>
                <w:sz w:val="16"/>
                <w:szCs w:val="16"/>
              </w:rPr>
              <w:t xml:space="preserve"> op partij niveau</w:t>
            </w:r>
            <w:r w:rsidRPr="002A4B22">
              <w:rPr>
                <w:rFonts w:cs="Arial"/>
                <w:sz w:val="16"/>
                <w:szCs w:val="16"/>
              </w:rPr>
              <w:t xml:space="preserve"> en één natuurlijk persoon</w:t>
            </w:r>
          </w:p>
          <w:p w14:paraId="71AC88F0" w14:textId="77777777" w:rsidR="00BC7F78" w:rsidRPr="002A4B22" w:rsidRDefault="00BC7F78" w:rsidP="002A4B22">
            <w:pPr>
              <w:autoSpaceDE w:val="0"/>
              <w:autoSpaceDN w:val="0"/>
              <w:adjustRightInd w:val="0"/>
              <w:spacing w:line="240" w:lineRule="auto"/>
              <w:rPr>
                <w:rFonts w:cs="Arial"/>
                <w:snapToGrid/>
                <w:kern w:val="0"/>
                <w:sz w:val="16"/>
                <w:szCs w:val="16"/>
                <w:lang w:eastAsia="nl-NL"/>
              </w:rPr>
            </w:pPr>
            <w:r w:rsidRPr="002A4B22">
              <w:rPr>
                <w:rFonts w:cs="Arial"/>
                <w:sz w:val="16"/>
                <w:szCs w:val="16"/>
              </w:rPr>
              <w:t>//IMKAD_</w:t>
            </w:r>
            <w:r w:rsidRPr="002A4B22">
              <w:rPr>
                <w:sz w:val="16"/>
                <w:szCs w:val="16"/>
                <w:lang w:val="nl"/>
              </w:rPr>
              <w:t>AangebodenStuk</w:t>
            </w:r>
            <w:r w:rsidRPr="002A4B22">
              <w:rPr>
                <w:rFonts w:cs="Arial"/>
                <w:sz w:val="16"/>
                <w:szCs w:val="16"/>
              </w:rPr>
              <w:t>/StukdeelHypotheek [aanduidingHypotheek = niet aanwezig] /ver</w:t>
            </w:r>
            <w:r w:rsidR="00C15CF7" w:rsidRPr="002A4B22">
              <w:rPr>
                <w:rFonts w:cs="Arial"/>
                <w:sz w:val="16"/>
                <w:szCs w:val="16"/>
              </w:rPr>
              <w:t>vreemd</w:t>
            </w:r>
            <w:r w:rsidRPr="002A4B22">
              <w:rPr>
                <w:rFonts w:cs="Arial"/>
                <w:sz w:val="16"/>
                <w:szCs w:val="16"/>
              </w:rPr>
              <w:t>erRechtRef [</w:t>
            </w:r>
            <w:r w:rsidRPr="002A4B22">
              <w:rPr>
                <w:rFonts w:cs="Arial"/>
                <w:snapToGrid/>
                <w:kern w:val="0"/>
                <w:sz w:val="16"/>
                <w:szCs w:val="16"/>
                <w:lang w:eastAsia="nl-NL"/>
              </w:rPr>
              <w:t>xlink:href="#id partij"]</w:t>
            </w:r>
          </w:p>
          <w:p w14:paraId="030E4FCF" w14:textId="77777777" w:rsidR="00BC7F78" w:rsidRPr="002A4B22" w:rsidRDefault="00BC7F78" w:rsidP="002A4B22">
            <w:pPr>
              <w:autoSpaceDE w:val="0"/>
              <w:autoSpaceDN w:val="0"/>
              <w:adjustRightInd w:val="0"/>
              <w:spacing w:line="240" w:lineRule="auto"/>
              <w:rPr>
                <w:rFonts w:cs="Arial"/>
                <w:snapToGrid/>
                <w:kern w:val="0"/>
                <w:sz w:val="16"/>
                <w:szCs w:val="16"/>
                <w:lang w:eastAsia="nl-NL"/>
              </w:rPr>
            </w:pPr>
            <w:r w:rsidRPr="002A4B22">
              <w:rPr>
                <w:rFonts w:cs="Arial"/>
                <w:snapToGrid/>
                <w:kern w:val="0"/>
                <w:sz w:val="16"/>
                <w:szCs w:val="16"/>
                <w:lang w:eastAsia="nl-NL"/>
              </w:rPr>
              <w:t>//Partij [id]/IMKAD_Persoon [is GBA_Ingezetene of IMKAD_NietIngezetene]</w:t>
            </w:r>
          </w:p>
          <w:p w14:paraId="57186BF9" w14:textId="77777777" w:rsidR="002C3665" w:rsidRPr="002A4B22" w:rsidRDefault="002C3665" w:rsidP="002A4B22">
            <w:pPr>
              <w:autoSpaceDE w:val="0"/>
              <w:autoSpaceDN w:val="0"/>
              <w:adjustRightInd w:val="0"/>
              <w:spacing w:line="240" w:lineRule="auto"/>
              <w:rPr>
                <w:rFonts w:cs="Arial"/>
                <w:snapToGrid/>
                <w:kern w:val="0"/>
                <w:sz w:val="16"/>
                <w:szCs w:val="16"/>
                <w:lang w:eastAsia="nl-NL"/>
              </w:rPr>
            </w:pPr>
            <w:r w:rsidRPr="002A4B22">
              <w:rPr>
                <w:rFonts w:cs="Arial"/>
                <w:snapToGrid/>
                <w:kern w:val="0"/>
                <w:sz w:val="16"/>
                <w:szCs w:val="16"/>
                <w:lang w:eastAsia="nl-NL"/>
              </w:rPr>
              <w:t xml:space="preserve">of </w:t>
            </w:r>
          </w:p>
          <w:p w14:paraId="5EF31D01" w14:textId="77777777" w:rsidR="002C3665" w:rsidRPr="002A4B22" w:rsidRDefault="002C3665" w:rsidP="002A4B22">
            <w:pPr>
              <w:autoSpaceDE w:val="0"/>
              <w:autoSpaceDN w:val="0"/>
              <w:adjustRightInd w:val="0"/>
              <w:spacing w:line="240" w:lineRule="auto"/>
              <w:rPr>
                <w:szCs w:val="18"/>
                <w:u w:val="single"/>
              </w:rPr>
            </w:pPr>
            <w:r w:rsidRPr="002A4B22">
              <w:rPr>
                <w:rFonts w:cs="Arial"/>
                <w:snapToGrid/>
                <w:kern w:val="0"/>
                <w:sz w:val="16"/>
                <w:szCs w:val="16"/>
                <w:lang w:eastAsia="nl-NL"/>
              </w:rPr>
              <w:lastRenderedPageBreak/>
              <w:t>//Partij [id]/IMKAD_Persoon [is NHR_Rechtspersoon]/GerelateerdPersoon/IMKAD_Persoon [is GBA_Ingezetene of IMKAD_NietIngezetene]</w:t>
            </w:r>
          </w:p>
          <w:p w14:paraId="2FAC8F46" w14:textId="77777777" w:rsidR="002C3665" w:rsidRPr="002A4B22" w:rsidRDefault="002C3665" w:rsidP="002A4B22">
            <w:pPr>
              <w:autoSpaceDE w:val="0"/>
              <w:autoSpaceDN w:val="0"/>
              <w:adjustRightInd w:val="0"/>
              <w:spacing w:line="240" w:lineRule="auto"/>
              <w:rPr>
                <w:sz w:val="16"/>
                <w:szCs w:val="16"/>
              </w:rPr>
            </w:pPr>
          </w:p>
          <w:p w14:paraId="0A013717" w14:textId="77777777" w:rsidR="002C3665" w:rsidRPr="002A4B22" w:rsidRDefault="002C3665" w:rsidP="002A4B22">
            <w:pPr>
              <w:autoSpaceDE w:val="0"/>
              <w:autoSpaceDN w:val="0"/>
              <w:adjustRightInd w:val="0"/>
              <w:spacing w:line="240" w:lineRule="auto"/>
              <w:rPr>
                <w:sz w:val="16"/>
                <w:szCs w:val="16"/>
              </w:rPr>
            </w:pPr>
            <w:r w:rsidRPr="002A4B22">
              <w:rPr>
                <w:sz w:val="16"/>
                <w:szCs w:val="16"/>
              </w:rPr>
              <w:t>-en het geslacht van deze persoon is vrouwelijk</w:t>
            </w:r>
          </w:p>
          <w:p w14:paraId="6BAB2BD8" w14:textId="77777777" w:rsidR="002C3665" w:rsidRPr="002A4B22" w:rsidRDefault="002C3665" w:rsidP="002A4B22">
            <w:pPr>
              <w:autoSpaceDE w:val="0"/>
              <w:autoSpaceDN w:val="0"/>
              <w:adjustRightInd w:val="0"/>
              <w:spacing w:line="240" w:lineRule="auto"/>
              <w:rPr>
                <w:sz w:val="16"/>
                <w:szCs w:val="16"/>
              </w:rPr>
            </w:pPr>
            <w:r w:rsidRPr="002A4B22">
              <w:rPr>
                <w:sz w:val="16"/>
                <w:szCs w:val="16"/>
              </w:rPr>
              <w:t>//GBA_Ingezetene/geslacht/geslachtsaanduiding [Vrouw]</w:t>
            </w:r>
          </w:p>
          <w:p w14:paraId="20BDEA0B" w14:textId="77777777" w:rsidR="002C3665" w:rsidRPr="002A4B22" w:rsidRDefault="002C3665" w:rsidP="002A4B22">
            <w:pPr>
              <w:autoSpaceDE w:val="0"/>
              <w:autoSpaceDN w:val="0"/>
              <w:adjustRightInd w:val="0"/>
              <w:spacing w:line="240" w:lineRule="auto"/>
              <w:rPr>
                <w:szCs w:val="18"/>
                <w:u w:val="single"/>
              </w:rPr>
            </w:pPr>
            <w:r w:rsidRPr="002A4B22">
              <w:rPr>
                <w:sz w:val="16"/>
                <w:szCs w:val="16"/>
              </w:rPr>
              <w:t>//IMKAD_NietIngezetene/geslacht [Vrouw]</w:t>
            </w:r>
          </w:p>
          <w:p w14:paraId="30C8631E" w14:textId="77777777" w:rsidR="002C3665" w:rsidRPr="002A4B22" w:rsidRDefault="002C3665" w:rsidP="002A4B22">
            <w:pPr>
              <w:autoSpaceDE w:val="0"/>
              <w:autoSpaceDN w:val="0"/>
              <w:adjustRightInd w:val="0"/>
              <w:spacing w:line="240" w:lineRule="auto"/>
              <w:rPr>
                <w:szCs w:val="18"/>
                <w:u w:val="single"/>
              </w:rPr>
            </w:pPr>
          </w:p>
          <w:p w14:paraId="128F3571" w14:textId="77777777" w:rsidR="002C3665" w:rsidRPr="002A4B22" w:rsidRDefault="002C3665" w:rsidP="002A4B22">
            <w:pPr>
              <w:autoSpaceDE w:val="0"/>
              <w:autoSpaceDN w:val="0"/>
              <w:adjustRightInd w:val="0"/>
              <w:spacing w:line="240" w:lineRule="auto"/>
              <w:rPr>
                <w:szCs w:val="18"/>
                <w:u w:val="single"/>
              </w:rPr>
            </w:pPr>
            <w:r w:rsidRPr="002A4B22">
              <w:rPr>
                <w:szCs w:val="18"/>
                <w:u w:val="single"/>
              </w:rPr>
              <w:t>Mapping comparanten:</w:t>
            </w:r>
          </w:p>
          <w:p w14:paraId="1B01E4BA" w14:textId="77777777" w:rsidR="00BC7F78" w:rsidRDefault="002C3665" w:rsidP="002A4B22">
            <w:pPr>
              <w:autoSpaceDE w:val="0"/>
              <w:autoSpaceDN w:val="0"/>
              <w:adjustRightInd w:val="0"/>
              <w:spacing w:line="240" w:lineRule="auto"/>
            </w:pPr>
            <w:r w:rsidRPr="002A4B22">
              <w:rPr>
                <w:sz w:val="16"/>
                <w:szCs w:val="16"/>
              </w:rPr>
              <w:t>-alle overige situaties</w:t>
            </w:r>
          </w:p>
        </w:tc>
      </w:tr>
    </w:tbl>
    <w:p w14:paraId="386A7B1F" w14:textId="77777777" w:rsidR="00FD42C6" w:rsidRPr="00343045" w:rsidRDefault="00FD42C6" w:rsidP="00FD42C6"/>
    <w:p w14:paraId="6802287B" w14:textId="77777777" w:rsidR="005E4756" w:rsidRDefault="005E4756" w:rsidP="005E4756">
      <w:pPr>
        <w:pStyle w:val="Kop2"/>
        <w:rPr>
          <w:lang w:val="nl-NL"/>
        </w:rPr>
      </w:pPr>
      <w:bookmarkStart w:id="56" w:name="_Toc385496545"/>
      <w:bookmarkStart w:id="57" w:name="_Toc265506405"/>
      <w:bookmarkStart w:id="58" w:name="_Toc454288170"/>
      <w:r>
        <w:rPr>
          <w:lang w:val="nl-NL"/>
        </w:rPr>
        <w:t>Starterslening</w:t>
      </w:r>
      <w:bookmarkEnd w:id="56"/>
      <w:bookmarkEnd w:id="57"/>
      <w:bookmarkEnd w:id="58"/>
    </w:p>
    <w:p w14:paraId="35D7D6D1" w14:textId="77777777" w:rsidR="005E4756" w:rsidRDefault="005E4756" w:rsidP="005E4756"/>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5E4756" w14:paraId="39C94F40" w14:textId="77777777" w:rsidTr="005E4756">
        <w:tc>
          <w:tcPr>
            <w:tcW w:w="6771" w:type="dxa"/>
            <w:tcBorders>
              <w:top w:val="single" w:sz="4" w:space="0" w:color="auto"/>
              <w:left w:val="single" w:sz="4" w:space="0" w:color="auto"/>
              <w:bottom w:val="nil"/>
              <w:right w:val="single" w:sz="4" w:space="0" w:color="auto"/>
            </w:tcBorders>
            <w:hideMark/>
          </w:tcPr>
          <w:p w14:paraId="3458EB7D" w14:textId="77777777" w:rsidR="005E4756" w:rsidRDefault="005E4756">
            <w:pPr>
              <w:rPr>
                <w:b/>
              </w:rPr>
            </w:pPr>
            <w:r>
              <w:rPr>
                <w:b/>
              </w:rPr>
              <w:t>Modeldocument tekst</w:t>
            </w:r>
          </w:p>
        </w:tc>
        <w:tc>
          <w:tcPr>
            <w:tcW w:w="7371" w:type="dxa"/>
            <w:tcBorders>
              <w:top w:val="single" w:sz="4" w:space="0" w:color="auto"/>
              <w:left w:val="single" w:sz="4" w:space="0" w:color="auto"/>
              <w:bottom w:val="nil"/>
              <w:right w:val="single" w:sz="4" w:space="0" w:color="auto"/>
            </w:tcBorders>
            <w:hideMark/>
          </w:tcPr>
          <w:p w14:paraId="524EF2E6" w14:textId="77777777" w:rsidR="005E4756" w:rsidRDefault="005E4756">
            <w:pPr>
              <w:rPr>
                <w:b/>
              </w:rPr>
            </w:pPr>
            <w:r>
              <w:rPr>
                <w:b/>
              </w:rPr>
              <w:t>Toelichting</w:t>
            </w:r>
          </w:p>
        </w:tc>
      </w:tr>
    </w:tbl>
    <w:p w14:paraId="7AF22117" w14:textId="77777777" w:rsidR="005E4756" w:rsidRDefault="005E4756" w:rsidP="005E4756">
      <w:pPr>
        <w:rPr>
          <w:vanish/>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5E4756" w14:paraId="34CC02BD" w14:textId="77777777" w:rsidTr="00A20509">
        <w:tc>
          <w:tcPr>
            <w:tcW w:w="2394" w:type="pct"/>
            <w:tcBorders>
              <w:top w:val="single" w:sz="6" w:space="0" w:color="000000"/>
              <w:left w:val="single" w:sz="6" w:space="0" w:color="000000"/>
              <w:bottom w:val="single" w:sz="6" w:space="0" w:color="000000"/>
              <w:right w:val="single" w:sz="6" w:space="0" w:color="000000"/>
            </w:tcBorders>
            <w:hideMark/>
          </w:tcPr>
          <w:p w14:paraId="35EC5D34" w14:textId="77777777" w:rsidR="001E1B49" w:rsidRDefault="00B81AC2" w:rsidP="00A20509">
            <w:pPr>
              <w:tabs>
                <w:tab w:val="left" w:pos="-720"/>
                <w:tab w:val="left" w:pos="0"/>
                <w:tab w:val="left" w:pos="720"/>
              </w:tabs>
              <w:suppressAutoHyphens/>
              <w:ind w:left="374" w:hanging="374"/>
              <w:rPr>
                <w:rFonts w:cs="Arial"/>
                <w:color w:val="800080"/>
                <w:u w:val="single"/>
              </w:rPr>
            </w:pPr>
            <w:r>
              <w:rPr>
                <w:rFonts w:cs="Arial"/>
                <w:color w:val="800080"/>
                <w:u w:val="single"/>
              </w:rPr>
              <w:t>V.</w:t>
            </w:r>
            <w:r>
              <w:t xml:space="preserve"> </w:t>
            </w:r>
            <w:r>
              <w:tab/>
            </w:r>
            <w:r w:rsidR="005E4756">
              <w:rPr>
                <w:rFonts w:cs="Arial"/>
                <w:color w:val="800080"/>
                <w:u w:val="single"/>
              </w:rPr>
              <w:t>SVn Starterslening</w:t>
            </w:r>
          </w:p>
          <w:p w14:paraId="47C05275" w14:textId="77777777" w:rsidR="005E4756" w:rsidRPr="00A20509" w:rsidRDefault="005E4756" w:rsidP="00A20509">
            <w:pPr>
              <w:tabs>
                <w:tab w:val="left" w:pos="-720"/>
                <w:tab w:val="left" w:pos="426"/>
                <w:tab w:val="left" w:pos="720"/>
              </w:tabs>
              <w:suppressAutoHyphens/>
              <w:ind w:left="374"/>
              <w:rPr>
                <w:rFonts w:cs="Arial"/>
                <w:color w:val="800080"/>
                <w:u w:val="single"/>
              </w:rPr>
            </w:pPr>
            <w:r>
              <w:rPr>
                <w:rFonts w:cs="Arial"/>
                <w:color w:val="800080"/>
              </w:rPr>
              <w:t xml:space="preserve">In verband met de door de Stichting Stimuleringsfonds Volkshuisvesting Nederlandse Gemeenten (SVn) te verstrekken Starterslening, heeft </w:t>
            </w:r>
            <w:r w:rsidR="00873579">
              <w:rPr>
                <w:rFonts w:cs="Arial"/>
                <w:color w:val="800080"/>
              </w:rPr>
              <w:t>geldgever</w:t>
            </w:r>
            <w:r>
              <w:rPr>
                <w:rFonts w:cs="Arial"/>
                <w:color w:val="800080"/>
              </w:rPr>
              <w:t xml:space="preserve"> zich jegens SVn en Stichting Waarborgfonds Eigen Woningen (WEW) verplicht, na het ingaan van de lening geen gelden meer onder verband van de eerste hypotheekstelling ter leen te verstrekken aan de </w:t>
            </w:r>
            <w:r w:rsidR="00873579">
              <w:rPr>
                <w:rFonts w:cs="Arial"/>
                <w:color w:val="800080"/>
              </w:rPr>
              <w:t>geldnermer</w:t>
            </w:r>
            <w:r>
              <w:rPr>
                <w:rFonts w:cs="Arial"/>
                <w:color w:val="800080"/>
              </w:rPr>
              <w:t xml:space="preserve">. Tevens heeft </w:t>
            </w:r>
            <w:r w:rsidR="00873579">
              <w:rPr>
                <w:rFonts w:cs="Arial"/>
                <w:color w:val="800080"/>
              </w:rPr>
              <w:t>geldgever</w:t>
            </w:r>
            <w:r>
              <w:rPr>
                <w:rFonts w:cs="Arial"/>
                <w:color w:val="800080"/>
              </w:rPr>
              <w:t xml:space="preserve"> zich jegens SVn en WEW verplicht reeds afgeloste bedragen op de lening, onder verband van de eerste hypotheekstelling, niet opnieuw te laten opnemen door de </w:t>
            </w:r>
            <w:r w:rsidR="00873579">
              <w:rPr>
                <w:rFonts w:cs="Arial"/>
                <w:color w:val="800080"/>
              </w:rPr>
              <w:t>geldnermer</w:t>
            </w:r>
            <w:r>
              <w:rPr>
                <w:rFonts w:cs="Arial"/>
                <w:color w:val="800080"/>
              </w:rPr>
              <w:t xml:space="preserve">. Voormelde verplichtingen rusten op </w:t>
            </w:r>
            <w:r w:rsidR="00873579">
              <w:rPr>
                <w:rFonts w:cs="Arial"/>
                <w:color w:val="800080"/>
              </w:rPr>
              <w:t>geldgever</w:t>
            </w:r>
            <w:r>
              <w:rPr>
                <w:rFonts w:cs="Arial"/>
                <w:color w:val="800080"/>
              </w:rPr>
              <w:t xml:space="preserve"> uitsluitend zolang de bij SVn aangegane Starterslening niet volledig is afgelost.</w:t>
            </w:r>
          </w:p>
        </w:tc>
        <w:tc>
          <w:tcPr>
            <w:tcW w:w="2606" w:type="pct"/>
            <w:tcBorders>
              <w:top w:val="single" w:sz="6" w:space="0" w:color="000000"/>
              <w:left w:val="single" w:sz="6" w:space="0" w:color="000000"/>
              <w:bottom w:val="single" w:sz="6" w:space="0" w:color="000000"/>
              <w:right w:val="single" w:sz="6" w:space="0" w:color="000000"/>
            </w:tcBorders>
          </w:tcPr>
          <w:p w14:paraId="38281FAE" w14:textId="77777777" w:rsidR="005E4756" w:rsidRDefault="005E4756">
            <w:pPr>
              <w:rPr>
                <w:u w:val="single"/>
              </w:rPr>
            </w:pPr>
            <w:r>
              <w:rPr>
                <w:lang w:val="nl"/>
              </w:rPr>
              <w:t>Optionele keuzetekst om aan te geven dat een ‘starterslening’ van toepassing is, mag ook weggelaten worden.</w:t>
            </w:r>
          </w:p>
          <w:p w14:paraId="7654337E" w14:textId="77777777" w:rsidR="005E4756" w:rsidRDefault="005E4756">
            <w:pPr>
              <w:rPr>
                <w:u w:val="single"/>
              </w:rPr>
            </w:pPr>
          </w:p>
          <w:p w14:paraId="17486E73" w14:textId="77777777" w:rsidR="005E4756" w:rsidRDefault="005E4756">
            <w:pPr>
              <w:rPr>
                <w:u w:val="single"/>
              </w:rPr>
            </w:pPr>
            <w:r>
              <w:rPr>
                <w:u w:val="single"/>
              </w:rPr>
              <w:t>Mapping:</w:t>
            </w:r>
          </w:p>
          <w:p w14:paraId="50C1E70D" w14:textId="77777777" w:rsidR="005E4756" w:rsidRDefault="005E4756">
            <w:pPr>
              <w:rPr>
                <w:sz w:val="16"/>
                <w:szCs w:val="16"/>
              </w:rPr>
            </w:pPr>
            <w:r>
              <w:rPr>
                <w:sz w:val="16"/>
                <w:szCs w:val="16"/>
              </w:rPr>
              <w:t>//IMKAD_AangebodenStuk/tia_TekstKeuze/</w:t>
            </w:r>
          </w:p>
          <w:p w14:paraId="39C9BD2F" w14:textId="77777777" w:rsidR="005E4756" w:rsidRDefault="005E4756">
            <w:pPr>
              <w:spacing w:before="72" w:line="240" w:lineRule="auto"/>
              <w:rPr>
                <w:sz w:val="16"/>
                <w:szCs w:val="16"/>
              </w:rPr>
            </w:pPr>
            <w:r>
              <w:rPr>
                <w:sz w:val="16"/>
                <w:szCs w:val="16"/>
              </w:rPr>
              <w:t>./tagNaam('k_SVnStarterslening')</w:t>
            </w:r>
          </w:p>
          <w:p w14:paraId="0B6B774A" w14:textId="77777777" w:rsidR="005E4756" w:rsidRDefault="005E4756">
            <w:r>
              <w:rPr>
                <w:sz w:val="16"/>
                <w:szCs w:val="16"/>
              </w:rPr>
              <w:t>./tekst = (‘true’ = tekst wordt wel getoond; ‘false’ = tekst wordt niet getoond)</w:t>
            </w:r>
          </w:p>
        </w:tc>
      </w:tr>
    </w:tbl>
    <w:p w14:paraId="1191D0A0" w14:textId="77777777" w:rsidR="005E4756" w:rsidRDefault="005E4756" w:rsidP="005E4756">
      <w:pPr>
        <w:rPr>
          <w:lang w:val="nl"/>
        </w:rPr>
      </w:pPr>
    </w:p>
    <w:p w14:paraId="21FD33F0" w14:textId="77777777" w:rsidR="00D75B53" w:rsidRPr="00343045" w:rsidRDefault="005E4756" w:rsidP="00A20509">
      <w:pPr>
        <w:pStyle w:val="Kop2"/>
        <w:pageBreakBefore/>
      </w:pPr>
      <w:r>
        <w:lastRenderedPageBreak/>
        <w:t xml:space="preserve"> </w:t>
      </w:r>
      <w:bookmarkStart w:id="59" w:name="_Toc454288171"/>
      <w:r w:rsidR="00D75B53">
        <w:t>Hypotheek</w:t>
      </w:r>
      <w:r w:rsidR="00BC7F78">
        <w:t>stelling en verpanding</w:t>
      </w:r>
      <w:bookmarkEnd w:id="59"/>
    </w:p>
    <w:p w14:paraId="09BE3F4E" w14:textId="77777777" w:rsidR="00D75B53" w:rsidRPr="00343045" w:rsidRDefault="00D75B53" w:rsidP="00D75B53">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D75B53" w:rsidRPr="00343045" w14:paraId="6CE084D4" w14:textId="77777777" w:rsidTr="002A4B22">
        <w:tc>
          <w:tcPr>
            <w:tcW w:w="6771" w:type="dxa"/>
            <w:shd w:val="clear" w:color="auto" w:fill="auto"/>
          </w:tcPr>
          <w:p w14:paraId="628F40E4" w14:textId="77777777" w:rsidR="00450C54" w:rsidRPr="002A4B22" w:rsidRDefault="00450C54" w:rsidP="002A4B22">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rPr>
            </w:pPr>
            <w:r w:rsidRPr="002A4B22">
              <w:rPr>
                <w:rFonts w:cs="Arial"/>
                <w:color w:val="FF0000"/>
                <w:szCs w:val="18"/>
                <w:u w:val="single"/>
              </w:rPr>
              <w:t>HYPOTHEEKSTELLING EN VERPANDING</w:t>
            </w:r>
            <w:r w:rsidRPr="002A4B22">
              <w:rPr>
                <w:rFonts w:cs="Arial"/>
                <w:color w:val="FF0000"/>
                <w:szCs w:val="18"/>
              </w:rPr>
              <w:tab/>
            </w:r>
          </w:p>
          <w:p w14:paraId="2CB95574" w14:textId="77777777" w:rsidR="00D75B53" w:rsidRPr="002A4B22" w:rsidRDefault="00450C54"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rPr>
            </w:pPr>
            <w:r w:rsidRPr="002A4B22">
              <w:rPr>
                <w:rFonts w:cs="Arial"/>
                <w:color w:val="FF0000"/>
                <w:szCs w:val="18"/>
              </w:rPr>
              <w:t xml:space="preserve">Tot zekerheid voor de terugbetaling van al hetgeen geldgever blijkens zijn administratie nu of in de toekomst van geldnemer te vorderen heeft of zal hebben uit welke hoofde ook, waaronder met name begrepen hetgeen geldgever te vorderen heeft of zal hebben op grond van de in deze akte geconstateerde geldlening en (eventueel) nog te verstrekken geldlening(en), de betaling van de verschuldigde rente, vergoedingen en kosten, verleent hypotheekgever tot een bedrag van </w:t>
            </w:r>
            <w:r w:rsidRPr="002A4B22">
              <w:rPr>
                <w:rFonts w:cs="Arial"/>
                <w:color w:val="000000"/>
                <w:szCs w:val="18"/>
              </w:rPr>
              <w:fldChar w:fldCharType="begin"/>
            </w:r>
            <w:r w:rsidRPr="002A4B22">
              <w:rPr>
                <w:rFonts w:cs="Arial"/>
                <w:color w:val="000000"/>
                <w:szCs w:val="18"/>
              </w:rPr>
              <w:instrText xml:space="preserve">MacroButton Nomacro </w:instrText>
            </w:r>
            <w:r w:rsidRPr="002A4B22">
              <w:rPr>
                <w:rFonts w:cs="Arial"/>
                <w:color w:val="000000"/>
                <w:szCs w:val="18"/>
                <w:effect w:val="none"/>
              </w:rPr>
              <w:instrText>§</w:instrText>
            </w:r>
            <w:r w:rsidRPr="002A4B22">
              <w:rPr>
                <w:rFonts w:cs="Arial"/>
                <w:color w:val="000000"/>
                <w:szCs w:val="18"/>
              </w:rPr>
              <w:fldChar w:fldCharType="end"/>
            </w:r>
            <w:r w:rsidRPr="002A4B22">
              <w:rPr>
                <w:rFonts w:cs="Arial"/>
                <w:color w:val="000000"/>
                <w:szCs w:val="18"/>
              </w:rPr>
              <w:t>hypotheekbedrag</w:t>
            </w:r>
            <w:r w:rsidR="00D36084" w:rsidRPr="002A4B22">
              <w:rPr>
                <w:rFonts w:cs="Arial"/>
                <w:color w:val="000000"/>
                <w:szCs w:val="18"/>
              </w:rPr>
              <w:t xml:space="preserve"> voluit</w:t>
            </w:r>
            <w:r w:rsidRPr="002A4B22">
              <w:rPr>
                <w:rFonts w:cs="Arial"/>
                <w:color w:val="000000"/>
                <w:szCs w:val="18"/>
              </w:rPr>
              <w:t xml:space="preserve"> in </w:t>
            </w:r>
            <w:r w:rsidR="00D36084" w:rsidRPr="002A4B22">
              <w:rPr>
                <w:rFonts w:cs="Arial"/>
                <w:szCs w:val="18"/>
              </w:rPr>
              <w:t>letters</w:t>
            </w:r>
            <w:r w:rsidRPr="002A4B22">
              <w:rPr>
                <w:rFonts w:cs="Arial"/>
                <w:szCs w:val="18"/>
              </w:rPr>
              <w:t xml:space="preserve"> (hypotheekbedrag in</w:t>
            </w:r>
            <w:r w:rsidR="00D36084" w:rsidRPr="002A4B22">
              <w:rPr>
                <w:rFonts w:cs="Arial"/>
                <w:szCs w:val="18"/>
              </w:rPr>
              <w:t xml:space="preserve"> cijfers</w:t>
            </w:r>
            <w:r w:rsidRPr="002A4B22">
              <w:rPr>
                <w:rFonts w:cs="Arial"/>
                <w:szCs w:val="18"/>
              </w:rPr>
              <w:t>)</w:t>
            </w:r>
            <w:r w:rsidR="00D36084" w:rsidRPr="002A4B22">
              <w:rPr>
                <w:rFonts w:cs="Arial"/>
                <w:color w:val="000000"/>
                <w:szCs w:val="18"/>
              </w:rPr>
              <w:fldChar w:fldCharType="begin"/>
            </w:r>
            <w:r w:rsidR="00D36084" w:rsidRPr="002A4B22">
              <w:rPr>
                <w:rFonts w:cs="Arial"/>
                <w:color w:val="000000"/>
                <w:szCs w:val="18"/>
              </w:rPr>
              <w:instrText xml:space="preserve">MacroButton Nomacro </w:instrText>
            </w:r>
            <w:r w:rsidR="00D36084" w:rsidRPr="002A4B22">
              <w:rPr>
                <w:rFonts w:cs="Arial"/>
                <w:color w:val="000000"/>
                <w:szCs w:val="18"/>
                <w:effect w:val="none"/>
              </w:rPr>
              <w:instrText>§</w:instrText>
            </w:r>
            <w:r w:rsidR="00D36084" w:rsidRPr="002A4B22">
              <w:rPr>
                <w:rFonts w:cs="Arial"/>
                <w:color w:val="000000"/>
                <w:szCs w:val="18"/>
              </w:rPr>
              <w:fldChar w:fldCharType="end"/>
            </w:r>
            <w:r w:rsidRPr="002A4B22">
              <w:rPr>
                <w:rFonts w:cs="Arial"/>
                <w:color w:val="FF0000"/>
                <w:szCs w:val="18"/>
              </w:rPr>
              <w:t xml:space="preserve">, te vermeerderen met de rente over drie jaren, vergoedingen en kosten, die tezamen worden begroot op </w:t>
            </w:r>
            <w:r w:rsidRPr="002A4B22">
              <w:rPr>
                <w:rFonts w:cs="Arial"/>
                <w:color w:val="000000"/>
                <w:szCs w:val="18"/>
              </w:rPr>
              <w:fldChar w:fldCharType="begin"/>
            </w:r>
            <w:r w:rsidRPr="002A4B22">
              <w:rPr>
                <w:rFonts w:cs="Arial"/>
                <w:color w:val="000000"/>
                <w:szCs w:val="18"/>
              </w:rPr>
              <w:instrText xml:space="preserve">MacroButton Nomacro </w:instrText>
            </w:r>
            <w:r w:rsidRPr="002A4B22">
              <w:rPr>
                <w:rFonts w:cs="Arial"/>
                <w:color w:val="000000"/>
                <w:szCs w:val="18"/>
                <w:effect w:val="none"/>
              </w:rPr>
              <w:instrText>§</w:instrText>
            </w:r>
            <w:r w:rsidRPr="002A4B22">
              <w:rPr>
                <w:rFonts w:cs="Arial"/>
                <w:color w:val="000000"/>
                <w:szCs w:val="18"/>
              </w:rPr>
              <w:fldChar w:fldCharType="end"/>
            </w:r>
            <w:r w:rsidRPr="002A4B22">
              <w:rPr>
                <w:rFonts w:cs="Arial"/>
                <w:szCs w:val="18"/>
              </w:rPr>
              <w:t>40% van hypotheekbedrag</w:t>
            </w:r>
            <w:r w:rsidR="00D36084" w:rsidRPr="002A4B22">
              <w:rPr>
                <w:rFonts w:cs="Arial"/>
                <w:szCs w:val="18"/>
              </w:rPr>
              <w:t xml:space="preserve"> voluit</w:t>
            </w:r>
            <w:r w:rsidRPr="002A4B22">
              <w:rPr>
                <w:rFonts w:cs="Arial"/>
                <w:szCs w:val="18"/>
              </w:rPr>
              <w:t xml:space="preserve"> in </w:t>
            </w:r>
            <w:r w:rsidR="00D36084" w:rsidRPr="002A4B22">
              <w:rPr>
                <w:rFonts w:cs="Arial"/>
                <w:szCs w:val="18"/>
              </w:rPr>
              <w:t xml:space="preserve">letters (40% van hypotheekbedrag in </w:t>
            </w:r>
            <w:r w:rsidRPr="002A4B22">
              <w:rPr>
                <w:rFonts w:cs="Arial"/>
                <w:szCs w:val="18"/>
              </w:rPr>
              <w:t>cijfers</w:t>
            </w:r>
            <w:r w:rsidR="00D36084" w:rsidRPr="002A4B22">
              <w:rPr>
                <w:rFonts w:cs="Arial"/>
                <w:szCs w:val="18"/>
              </w:rPr>
              <w:t>)</w:t>
            </w:r>
            <w:r w:rsidRPr="002A4B22">
              <w:rPr>
                <w:rFonts w:cs="Arial"/>
                <w:color w:val="000000"/>
                <w:szCs w:val="18"/>
              </w:rPr>
              <w:fldChar w:fldCharType="begin"/>
            </w:r>
            <w:r w:rsidRPr="002A4B22">
              <w:rPr>
                <w:rFonts w:cs="Arial"/>
                <w:color w:val="000000"/>
                <w:szCs w:val="18"/>
              </w:rPr>
              <w:instrText xml:space="preserve">MacroButton Nomacro </w:instrText>
            </w:r>
            <w:r w:rsidRPr="002A4B22">
              <w:rPr>
                <w:rFonts w:cs="Arial"/>
                <w:color w:val="000000"/>
                <w:szCs w:val="18"/>
                <w:effect w:val="none"/>
              </w:rPr>
              <w:instrText>§</w:instrText>
            </w:r>
            <w:r w:rsidRPr="002A4B22">
              <w:rPr>
                <w:rFonts w:cs="Arial"/>
                <w:color w:val="000000"/>
                <w:szCs w:val="18"/>
              </w:rPr>
              <w:fldChar w:fldCharType="end"/>
            </w:r>
            <w:r w:rsidRPr="002A4B22">
              <w:rPr>
                <w:rFonts w:cs="Arial"/>
                <w:color w:val="FF0000"/>
                <w:szCs w:val="18"/>
              </w:rPr>
              <w:t xml:space="preserve">, zijnde </w:t>
            </w:r>
            <w:r w:rsidR="00481ED4" w:rsidRPr="002A4B22">
              <w:rPr>
                <w:rFonts w:cs="Arial"/>
                <w:color w:val="FF0000"/>
                <w:szCs w:val="18"/>
              </w:rPr>
              <w:t xml:space="preserve">veertig </w:t>
            </w:r>
            <w:r w:rsidR="00BA66CE">
              <w:rPr>
                <w:rFonts w:cs="Arial"/>
                <w:color w:val="FF0000"/>
                <w:szCs w:val="18"/>
              </w:rPr>
              <w:t xml:space="preserve">procent </w:t>
            </w:r>
            <w:r w:rsidR="00481ED4" w:rsidRPr="002A4B22">
              <w:rPr>
                <w:rFonts w:cs="Arial"/>
                <w:color w:val="FF0000"/>
                <w:szCs w:val="18"/>
              </w:rPr>
              <w:t>(</w:t>
            </w:r>
            <w:r w:rsidRPr="002A4B22">
              <w:rPr>
                <w:rFonts w:cs="Arial"/>
                <w:color w:val="FF0000"/>
                <w:szCs w:val="18"/>
              </w:rPr>
              <w:t>40%</w:t>
            </w:r>
            <w:r w:rsidR="00481ED4" w:rsidRPr="002A4B22">
              <w:rPr>
                <w:rFonts w:cs="Arial"/>
                <w:color w:val="FF0000"/>
                <w:szCs w:val="18"/>
              </w:rPr>
              <w:t>)</w:t>
            </w:r>
            <w:r w:rsidRPr="002A4B22">
              <w:rPr>
                <w:rFonts w:cs="Arial"/>
                <w:color w:val="FF0000"/>
                <w:szCs w:val="18"/>
              </w:rPr>
              <w:t xml:space="preserve"> van het hiervoor genoemde bedrag, derhalve in totaal voor een bedrag van </w:t>
            </w:r>
            <w:r w:rsidRPr="002A4B22">
              <w:rPr>
                <w:rFonts w:cs="Arial"/>
                <w:color w:val="000000"/>
                <w:szCs w:val="18"/>
              </w:rPr>
              <w:fldChar w:fldCharType="begin"/>
            </w:r>
            <w:r w:rsidRPr="002A4B22">
              <w:rPr>
                <w:rFonts w:cs="Arial"/>
                <w:color w:val="000000"/>
                <w:szCs w:val="18"/>
              </w:rPr>
              <w:instrText xml:space="preserve">MacroButton Nomacro </w:instrText>
            </w:r>
            <w:r w:rsidRPr="002A4B22">
              <w:rPr>
                <w:rFonts w:cs="Arial"/>
                <w:color w:val="000000"/>
                <w:szCs w:val="18"/>
                <w:effect w:val="none"/>
              </w:rPr>
              <w:instrText>§</w:instrText>
            </w:r>
            <w:r w:rsidRPr="002A4B22">
              <w:rPr>
                <w:rFonts w:cs="Arial"/>
                <w:color w:val="000000"/>
                <w:szCs w:val="18"/>
              </w:rPr>
              <w:fldChar w:fldCharType="end"/>
            </w:r>
            <w:r w:rsidRPr="002A4B22">
              <w:rPr>
                <w:rFonts w:cs="Arial"/>
                <w:color w:val="000000"/>
                <w:szCs w:val="18"/>
              </w:rPr>
              <w:t>1</w:t>
            </w:r>
            <w:r w:rsidRPr="002A4B22">
              <w:rPr>
                <w:rFonts w:cs="Arial"/>
                <w:szCs w:val="18"/>
              </w:rPr>
              <w:t xml:space="preserve">40% van hypotheekbedrag </w:t>
            </w:r>
            <w:r w:rsidR="00D36084" w:rsidRPr="002A4B22">
              <w:rPr>
                <w:rFonts w:cs="Arial"/>
                <w:szCs w:val="18"/>
              </w:rPr>
              <w:t xml:space="preserve">voluit in letters (140% van hypotheekbedrag </w:t>
            </w:r>
            <w:r w:rsidRPr="002A4B22">
              <w:rPr>
                <w:rFonts w:cs="Arial"/>
                <w:szCs w:val="18"/>
              </w:rPr>
              <w:t>in cijfers</w:t>
            </w:r>
            <w:r w:rsidR="00D36084" w:rsidRPr="002A4B22">
              <w:rPr>
                <w:rFonts w:cs="Arial"/>
                <w:szCs w:val="18"/>
              </w:rPr>
              <w:t>)</w:t>
            </w:r>
            <w:r w:rsidRPr="002A4B22">
              <w:rPr>
                <w:rFonts w:cs="Arial"/>
                <w:color w:val="000000"/>
                <w:szCs w:val="18"/>
              </w:rPr>
              <w:fldChar w:fldCharType="begin"/>
            </w:r>
            <w:r w:rsidRPr="002A4B22">
              <w:rPr>
                <w:rFonts w:cs="Arial"/>
                <w:color w:val="000000"/>
                <w:szCs w:val="18"/>
              </w:rPr>
              <w:instrText xml:space="preserve">MacroButton Nomacro </w:instrText>
            </w:r>
            <w:r w:rsidRPr="002A4B22">
              <w:rPr>
                <w:rFonts w:cs="Arial"/>
                <w:color w:val="000000"/>
                <w:szCs w:val="18"/>
                <w:effect w:val="none"/>
              </w:rPr>
              <w:instrText>§</w:instrText>
            </w:r>
            <w:r w:rsidRPr="002A4B22">
              <w:rPr>
                <w:rFonts w:cs="Arial"/>
                <w:color w:val="000000"/>
                <w:szCs w:val="18"/>
              </w:rPr>
              <w:fldChar w:fldCharType="end"/>
            </w:r>
            <w:r w:rsidR="00D36084" w:rsidRPr="002A4B22">
              <w:rPr>
                <w:rFonts w:cs="Arial"/>
                <w:color w:val="FF0000"/>
                <w:szCs w:val="18"/>
              </w:rPr>
              <w:t xml:space="preserve">, </w:t>
            </w:r>
            <w:r w:rsidRPr="002A4B22">
              <w:rPr>
                <w:rFonts w:cs="Arial"/>
                <w:color w:val="FF0000"/>
                <w:szCs w:val="18"/>
              </w:rPr>
              <w:t xml:space="preserve">recht van </w:t>
            </w:r>
            <w:r w:rsidRPr="002A4B22">
              <w:rPr>
                <w:rFonts w:cs="Arial"/>
                <w:color w:val="000000"/>
                <w:szCs w:val="18"/>
              </w:rPr>
              <w:fldChar w:fldCharType="begin"/>
            </w:r>
            <w:r w:rsidRPr="002A4B22">
              <w:rPr>
                <w:rFonts w:cs="Arial"/>
                <w:color w:val="000000"/>
                <w:szCs w:val="18"/>
              </w:rPr>
              <w:instrText xml:space="preserve">MacroButton Nomacro </w:instrText>
            </w:r>
            <w:r w:rsidRPr="002A4B22">
              <w:rPr>
                <w:rFonts w:cs="Arial"/>
                <w:color w:val="000000"/>
                <w:szCs w:val="18"/>
                <w:effect w:val="none"/>
              </w:rPr>
              <w:instrText>§</w:instrText>
            </w:r>
            <w:r w:rsidRPr="002A4B22">
              <w:rPr>
                <w:rFonts w:cs="Arial"/>
                <w:color w:val="000000"/>
                <w:szCs w:val="18"/>
              </w:rPr>
              <w:fldChar w:fldCharType="end"/>
            </w:r>
            <w:r w:rsidRPr="002A4B22">
              <w:rPr>
                <w:rFonts w:cs="Arial"/>
                <w:color w:val="000000"/>
                <w:szCs w:val="18"/>
              </w:rPr>
              <w:t>telwoord</w:t>
            </w:r>
            <w:r w:rsidRPr="002A4B22">
              <w:rPr>
                <w:rFonts w:cs="Arial"/>
                <w:color w:val="000000"/>
                <w:szCs w:val="18"/>
              </w:rPr>
              <w:fldChar w:fldCharType="begin"/>
            </w:r>
            <w:r w:rsidRPr="002A4B22">
              <w:rPr>
                <w:rFonts w:cs="Arial"/>
                <w:color w:val="000000"/>
                <w:szCs w:val="18"/>
              </w:rPr>
              <w:instrText xml:space="preserve">MacroButton Nomacro </w:instrText>
            </w:r>
            <w:r w:rsidRPr="002A4B22">
              <w:rPr>
                <w:rFonts w:cs="Arial"/>
                <w:color w:val="000000"/>
                <w:szCs w:val="18"/>
                <w:effect w:val="none"/>
              </w:rPr>
              <w:instrText>§</w:instrText>
            </w:r>
            <w:r w:rsidRPr="002A4B22">
              <w:rPr>
                <w:rFonts w:cs="Arial"/>
                <w:color w:val="000000"/>
                <w:szCs w:val="18"/>
              </w:rPr>
              <w:fldChar w:fldCharType="end"/>
            </w:r>
            <w:r w:rsidRPr="002A4B22">
              <w:rPr>
                <w:rFonts w:cs="Arial"/>
                <w:color w:val="000000"/>
                <w:szCs w:val="18"/>
              </w:rPr>
              <w:t xml:space="preserve"> </w:t>
            </w:r>
            <w:r w:rsidRPr="002A4B22">
              <w:rPr>
                <w:rFonts w:cs="Arial"/>
                <w:color w:val="FF0000"/>
                <w:szCs w:val="18"/>
              </w:rPr>
              <w:t>hypotheek op het navolgende registergoed:</w:t>
            </w:r>
          </w:p>
        </w:tc>
        <w:tc>
          <w:tcPr>
            <w:tcW w:w="7371" w:type="dxa"/>
            <w:shd w:val="clear" w:color="auto" w:fill="auto"/>
          </w:tcPr>
          <w:p w14:paraId="5D1008D3" w14:textId="77777777" w:rsidR="0053644F" w:rsidRDefault="00450C54" w:rsidP="002A4B22">
            <w:pPr>
              <w:keepNext/>
              <w:spacing w:line="240" w:lineRule="auto"/>
            </w:pPr>
            <w:r>
              <w:t>Vaste tekst.</w:t>
            </w:r>
          </w:p>
          <w:p w14:paraId="4B2F5DA5" w14:textId="77777777" w:rsidR="00450C54" w:rsidRDefault="00450C54" w:rsidP="002A4B22">
            <w:pPr>
              <w:keepNext/>
              <w:spacing w:line="240" w:lineRule="auto"/>
            </w:pPr>
          </w:p>
          <w:p w14:paraId="7328585B" w14:textId="77777777" w:rsidR="00693529" w:rsidRPr="002A4B22" w:rsidRDefault="00693529" w:rsidP="002A4B22">
            <w:pPr>
              <w:spacing w:line="240" w:lineRule="auto"/>
              <w:rPr>
                <w:szCs w:val="18"/>
                <w:u w:val="single"/>
              </w:rPr>
            </w:pPr>
            <w:r w:rsidRPr="002A4B22">
              <w:rPr>
                <w:szCs w:val="18"/>
                <w:u w:val="single"/>
              </w:rPr>
              <w:t>Mapping hypotheekbedrag:</w:t>
            </w:r>
          </w:p>
          <w:p w14:paraId="6DD29DF5" w14:textId="77777777" w:rsidR="00693529" w:rsidRPr="002A4B22" w:rsidRDefault="00693529" w:rsidP="002A4B22">
            <w:pPr>
              <w:spacing w:line="240" w:lineRule="auto"/>
              <w:rPr>
                <w:sz w:val="16"/>
                <w:szCs w:val="16"/>
              </w:rPr>
            </w:pPr>
            <w:r w:rsidRPr="002A4B22">
              <w:rPr>
                <w:rFonts w:cs="Arial"/>
                <w:sz w:val="16"/>
                <w:szCs w:val="16"/>
              </w:rPr>
              <w:t>//IMKAD_AangebodenStuk/StukdeelHypotheek [aanduidingHypotheek = leeg of niet aanwezig]</w:t>
            </w:r>
            <w:r w:rsidRPr="002A4B22">
              <w:rPr>
                <w:sz w:val="16"/>
                <w:szCs w:val="16"/>
              </w:rPr>
              <w:t xml:space="preserve"> </w:t>
            </w:r>
            <w:r w:rsidR="00BE6AD0" w:rsidRPr="002A4B22">
              <w:rPr>
                <w:sz w:val="16"/>
                <w:szCs w:val="16"/>
              </w:rPr>
              <w:tab/>
              <w:t>.</w:t>
            </w:r>
            <w:r w:rsidRPr="002A4B22">
              <w:rPr>
                <w:sz w:val="16"/>
                <w:szCs w:val="16"/>
              </w:rPr>
              <w:t>/hoofdsom/</w:t>
            </w:r>
            <w:r w:rsidRPr="002A4B22">
              <w:rPr>
                <w:rFonts w:cs="Arial"/>
                <w:sz w:val="16"/>
                <w:szCs w:val="16"/>
              </w:rPr>
              <w:t>som</w:t>
            </w:r>
            <w:r w:rsidRPr="002A4B22" w:rsidDel="00C46A8C">
              <w:rPr>
                <w:sz w:val="16"/>
                <w:szCs w:val="16"/>
              </w:rPr>
              <w:t xml:space="preserve"> </w:t>
            </w:r>
          </w:p>
          <w:p w14:paraId="4402A66E" w14:textId="77777777" w:rsidR="00450C54" w:rsidRPr="002A4B22" w:rsidRDefault="00693529" w:rsidP="002A4B22">
            <w:pPr>
              <w:spacing w:line="240" w:lineRule="auto"/>
              <w:rPr>
                <w:sz w:val="16"/>
                <w:szCs w:val="16"/>
              </w:rPr>
            </w:pPr>
            <w:r w:rsidRPr="002A4B22">
              <w:rPr>
                <w:sz w:val="16"/>
                <w:szCs w:val="16"/>
              </w:rPr>
              <w:tab/>
              <w:t>./</w:t>
            </w:r>
            <w:r w:rsidR="00BE6AD0" w:rsidRPr="002A4B22">
              <w:rPr>
                <w:sz w:val="16"/>
                <w:szCs w:val="16"/>
              </w:rPr>
              <w:t>hoofdsom/</w:t>
            </w:r>
            <w:r w:rsidRPr="002A4B22">
              <w:rPr>
                <w:sz w:val="16"/>
                <w:szCs w:val="16"/>
              </w:rPr>
              <w:t>valuta</w:t>
            </w:r>
          </w:p>
          <w:p w14:paraId="34B7AF7D" w14:textId="77777777" w:rsidR="00BE6AD0" w:rsidRPr="002A4B22" w:rsidRDefault="00BE6AD0" w:rsidP="002A4B22">
            <w:pPr>
              <w:spacing w:line="240" w:lineRule="auto"/>
              <w:rPr>
                <w:sz w:val="16"/>
                <w:szCs w:val="16"/>
              </w:rPr>
            </w:pPr>
          </w:p>
          <w:p w14:paraId="05D42CF9" w14:textId="77777777" w:rsidR="00BE6AD0" w:rsidRPr="002A4B22" w:rsidRDefault="00BE6AD0" w:rsidP="002A4B22">
            <w:pPr>
              <w:spacing w:line="240" w:lineRule="auto"/>
              <w:rPr>
                <w:sz w:val="16"/>
                <w:szCs w:val="16"/>
              </w:rPr>
            </w:pPr>
            <w:r w:rsidRPr="002A4B22">
              <w:rPr>
                <w:szCs w:val="18"/>
                <w:u w:val="single"/>
              </w:rPr>
              <w:t>Mapping 40% van hypotheekbedrag</w:t>
            </w:r>
            <w:r w:rsidR="00B52AF5" w:rsidRPr="002A4B22">
              <w:rPr>
                <w:szCs w:val="18"/>
                <w:u w:val="single"/>
              </w:rPr>
              <w:t>:</w:t>
            </w:r>
            <w:r w:rsidRPr="002A4B22">
              <w:rPr>
                <w:sz w:val="16"/>
                <w:szCs w:val="16"/>
              </w:rPr>
              <w:br/>
            </w:r>
            <w:r w:rsidRPr="002A4B22">
              <w:rPr>
                <w:rFonts w:cs="Arial"/>
                <w:sz w:val="16"/>
                <w:szCs w:val="16"/>
              </w:rPr>
              <w:t>//IMKAD_AangebodenStuk/StukdeelHypotheek [aanduidingHypotheek = niet aanwezig]</w:t>
            </w:r>
          </w:p>
          <w:p w14:paraId="37CE08C6" w14:textId="77777777" w:rsidR="00BE6AD0" w:rsidRPr="002A4B22" w:rsidRDefault="00BE6AD0" w:rsidP="002A4B22">
            <w:pPr>
              <w:spacing w:line="240" w:lineRule="auto"/>
              <w:rPr>
                <w:sz w:val="16"/>
                <w:szCs w:val="16"/>
              </w:rPr>
            </w:pPr>
            <w:r w:rsidRPr="002A4B22">
              <w:rPr>
                <w:sz w:val="16"/>
                <w:szCs w:val="16"/>
              </w:rPr>
              <w:tab/>
              <w:t>./bedragRente/som</w:t>
            </w:r>
          </w:p>
          <w:p w14:paraId="7633763C" w14:textId="77777777" w:rsidR="00BE6AD0" w:rsidRPr="002A4B22" w:rsidRDefault="00BE6AD0" w:rsidP="002A4B22">
            <w:pPr>
              <w:spacing w:line="240" w:lineRule="auto"/>
              <w:rPr>
                <w:sz w:val="16"/>
                <w:szCs w:val="16"/>
              </w:rPr>
            </w:pPr>
            <w:r w:rsidRPr="002A4B22">
              <w:rPr>
                <w:sz w:val="16"/>
                <w:szCs w:val="16"/>
              </w:rPr>
              <w:tab/>
              <w:t>./bedragRente/valuta</w:t>
            </w:r>
            <w:r w:rsidRPr="002A4B22">
              <w:rPr>
                <w:sz w:val="16"/>
                <w:szCs w:val="16"/>
              </w:rPr>
              <w:br/>
            </w:r>
            <w:r w:rsidRPr="002A4B22">
              <w:rPr>
                <w:sz w:val="16"/>
                <w:szCs w:val="16"/>
              </w:rPr>
              <w:br/>
            </w:r>
            <w:r w:rsidRPr="002A4B22">
              <w:rPr>
                <w:szCs w:val="18"/>
                <w:u w:val="single"/>
              </w:rPr>
              <w:t>Mapping 140% van hypotheekbedrag</w:t>
            </w:r>
            <w:r w:rsidR="00B52AF5" w:rsidRPr="002A4B22">
              <w:rPr>
                <w:szCs w:val="18"/>
                <w:u w:val="single"/>
              </w:rPr>
              <w:t>:</w:t>
            </w:r>
          </w:p>
          <w:p w14:paraId="2F4BC1A0" w14:textId="77777777" w:rsidR="00BE6AD0" w:rsidRPr="002A4B22" w:rsidRDefault="00BE6AD0" w:rsidP="002A4B22">
            <w:pPr>
              <w:spacing w:line="240" w:lineRule="auto"/>
              <w:rPr>
                <w:sz w:val="16"/>
                <w:szCs w:val="16"/>
              </w:rPr>
            </w:pPr>
            <w:r w:rsidRPr="002A4B22">
              <w:rPr>
                <w:rFonts w:cs="Arial"/>
                <w:sz w:val="16"/>
                <w:szCs w:val="16"/>
              </w:rPr>
              <w:t>//IMKAD_AangebodenStuk/StukdeelHypotheek [aanduidingHypotheek = niet aanwezig]</w:t>
            </w:r>
          </w:p>
          <w:p w14:paraId="084FEB46" w14:textId="77777777" w:rsidR="00BE6AD0" w:rsidRPr="002A4B22" w:rsidRDefault="00BE6AD0" w:rsidP="002A4B22">
            <w:pPr>
              <w:spacing w:line="240" w:lineRule="auto"/>
              <w:rPr>
                <w:sz w:val="16"/>
                <w:szCs w:val="16"/>
              </w:rPr>
            </w:pPr>
            <w:r w:rsidRPr="002A4B22">
              <w:rPr>
                <w:sz w:val="16"/>
                <w:szCs w:val="16"/>
              </w:rPr>
              <w:tab/>
              <w:t>./bedragTotaal/som</w:t>
            </w:r>
          </w:p>
          <w:p w14:paraId="7D018F3A" w14:textId="77777777" w:rsidR="00BE6AD0" w:rsidRPr="002A4B22" w:rsidRDefault="00BE6AD0" w:rsidP="002A4B22">
            <w:pPr>
              <w:spacing w:line="240" w:lineRule="auto"/>
              <w:rPr>
                <w:sz w:val="16"/>
                <w:szCs w:val="16"/>
              </w:rPr>
            </w:pPr>
            <w:r w:rsidRPr="002A4B22">
              <w:rPr>
                <w:sz w:val="16"/>
                <w:szCs w:val="16"/>
              </w:rPr>
              <w:tab/>
              <w:t>./bedragTotaal/valuta</w:t>
            </w:r>
          </w:p>
          <w:p w14:paraId="3FE0AA1E" w14:textId="77777777" w:rsidR="00693529" w:rsidRPr="002A4B22" w:rsidRDefault="00693529" w:rsidP="002A4B22">
            <w:pPr>
              <w:spacing w:line="240" w:lineRule="auto"/>
              <w:rPr>
                <w:sz w:val="16"/>
                <w:szCs w:val="16"/>
              </w:rPr>
            </w:pPr>
          </w:p>
          <w:p w14:paraId="28EB1917" w14:textId="77777777" w:rsidR="00693529" w:rsidRPr="002A4B22" w:rsidRDefault="00693529" w:rsidP="002A4B22">
            <w:pPr>
              <w:spacing w:line="240" w:lineRule="auto"/>
              <w:rPr>
                <w:szCs w:val="18"/>
                <w:u w:val="single"/>
              </w:rPr>
            </w:pPr>
            <w:r w:rsidRPr="002A4B22">
              <w:rPr>
                <w:szCs w:val="18"/>
                <w:u w:val="single"/>
              </w:rPr>
              <w:t>Mapping telwoord:</w:t>
            </w:r>
          </w:p>
          <w:p w14:paraId="5E2E592D" w14:textId="77777777" w:rsidR="00693529" w:rsidRPr="002A4B22" w:rsidRDefault="00693529" w:rsidP="002A4B22">
            <w:pPr>
              <w:spacing w:line="240" w:lineRule="auto"/>
              <w:rPr>
                <w:sz w:val="16"/>
                <w:szCs w:val="16"/>
              </w:rPr>
            </w:pPr>
            <w:r w:rsidRPr="002A4B22">
              <w:rPr>
                <w:rFonts w:cs="Arial"/>
                <w:sz w:val="16"/>
                <w:szCs w:val="16"/>
              </w:rPr>
              <w:t>//IMKAD_AangebodenStuk/StukdeelHypotheek [aanduidingHypotheek = leeg of niet aanwezig]</w:t>
            </w:r>
          </w:p>
          <w:p w14:paraId="331FFAAD" w14:textId="77777777" w:rsidR="00693529" w:rsidRPr="00693529" w:rsidRDefault="00693529" w:rsidP="002A4B22">
            <w:pPr>
              <w:spacing w:line="240" w:lineRule="auto"/>
            </w:pPr>
            <w:r w:rsidRPr="002A4B22">
              <w:rPr>
                <w:sz w:val="16"/>
                <w:szCs w:val="16"/>
              </w:rPr>
              <w:tab/>
              <w:t>./</w:t>
            </w:r>
            <w:r w:rsidRPr="002A4B22">
              <w:rPr>
                <w:rFonts w:cs="Arial"/>
                <w:sz w:val="16"/>
                <w:szCs w:val="16"/>
              </w:rPr>
              <w:t>rangordeHypotheek</w:t>
            </w:r>
          </w:p>
        </w:tc>
      </w:tr>
    </w:tbl>
    <w:p w14:paraId="7C54ABE1" w14:textId="77777777" w:rsidR="007E7B46" w:rsidRPr="00693529" w:rsidRDefault="007E7B46">
      <w:pPr>
        <w:rPr>
          <w:highlight w:val="yellow"/>
        </w:rPr>
      </w:pPr>
    </w:p>
    <w:p w14:paraId="5752C21C" w14:textId="77777777" w:rsidR="00407923" w:rsidRDefault="00407923" w:rsidP="00145092"/>
    <w:p w14:paraId="1CED9141" w14:textId="77777777" w:rsidR="00C80891" w:rsidRDefault="00693529" w:rsidP="00F45F65">
      <w:pPr>
        <w:pStyle w:val="Kop2"/>
      </w:pPr>
      <w:r>
        <w:br w:type="page"/>
      </w:r>
      <w:bookmarkStart w:id="60" w:name="_Toc454288172"/>
      <w:r w:rsidR="00C80891">
        <w:lastRenderedPageBreak/>
        <w:t>Onderpand</w:t>
      </w:r>
      <w:bookmarkEnd w:id="60"/>
    </w:p>
    <w:p w14:paraId="60EA1F5C" w14:textId="77777777" w:rsidR="00C80891" w:rsidRPr="00343045" w:rsidRDefault="00C80891" w:rsidP="00F45F65">
      <w:pPr>
        <w:keepNext/>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14:paraId="17EBF450" w14:textId="77777777" w:rsidTr="002A4B22">
        <w:tc>
          <w:tcPr>
            <w:tcW w:w="6771" w:type="dxa"/>
            <w:shd w:val="clear" w:color="auto" w:fill="auto"/>
          </w:tcPr>
          <w:p w14:paraId="10C207D5" w14:textId="77777777" w:rsidR="00D23C77" w:rsidRPr="002A4B22" w:rsidRDefault="00D23C77" w:rsidP="008E49AE">
            <w:pPr>
              <w:rPr>
                <w:color w:val="FF0000"/>
                <w:szCs w:val="18"/>
              </w:rPr>
            </w:pPr>
            <w:r w:rsidRPr="002A4B22">
              <w:rPr>
                <w:color w:val="FF0000"/>
                <w:szCs w:val="18"/>
                <w:highlight w:val="yellow"/>
              </w:rPr>
              <w:t>TEKSTBLOK RECHT</w:t>
            </w:r>
            <w:r w:rsidRPr="002A4B22">
              <w:rPr>
                <w:color w:val="FF0000"/>
                <w:szCs w:val="18"/>
              </w:rPr>
              <w:t xml:space="preserve"> </w:t>
            </w:r>
            <w:r w:rsidRPr="002A4B22">
              <w:rPr>
                <w:color w:val="FF0000"/>
                <w:szCs w:val="18"/>
                <w:highlight w:val="yellow"/>
              </w:rPr>
              <w:t>TEKSTBLOK REGISTERGOED</w:t>
            </w:r>
            <w:r w:rsidR="00C170F4" w:rsidRPr="002A4B22">
              <w:rPr>
                <w:rFonts w:ascii="Times New Roman" w:hAnsi="Times New Roman"/>
                <w:color w:val="FF0000"/>
                <w:szCs w:val="18"/>
              </w:rPr>
              <w:t>;</w:t>
            </w:r>
          </w:p>
          <w:p w14:paraId="7EB33012" w14:textId="77777777" w:rsidR="00C80891" w:rsidRPr="002A4B22" w:rsidRDefault="00C80891"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Cs w:val="18"/>
                <w:u w:val="single"/>
              </w:rPr>
            </w:pPr>
          </w:p>
        </w:tc>
        <w:tc>
          <w:tcPr>
            <w:tcW w:w="7371" w:type="dxa"/>
            <w:shd w:val="clear" w:color="auto" w:fill="auto"/>
          </w:tcPr>
          <w:p w14:paraId="3B481D7F" w14:textId="77777777" w:rsidR="00002261" w:rsidRPr="00124E96" w:rsidRDefault="00863CA0" w:rsidP="00124E96">
            <w:r>
              <w:t>Herhalende c</w:t>
            </w:r>
            <w:r w:rsidR="00C80891">
              <w:t xml:space="preserve">ombinatie van </w:t>
            </w:r>
            <w:r w:rsidR="00BE6340">
              <w:t xml:space="preserve">minimaal </w:t>
            </w:r>
            <w:r w:rsidR="00002261">
              <w:t xml:space="preserve">één </w:t>
            </w:r>
            <w:r w:rsidR="00C80891">
              <w:t xml:space="preserve">TEKSTBLOK RECHT </w:t>
            </w:r>
            <w:r w:rsidR="00C80891" w:rsidRPr="00124E96">
              <w:t xml:space="preserve">met </w:t>
            </w:r>
            <w:r w:rsidR="00002261" w:rsidRPr="00124E96">
              <w:t xml:space="preserve">één </w:t>
            </w:r>
            <w:r w:rsidR="00C80891" w:rsidRPr="00124E96">
              <w:t>TEKSTBLOK REGIS</w:t>
            </w:r>
            <w:r w:rsidR="006C772B" w:rsidRPr="00124E96">
              <w:t>T</w:t>
            </w:r>
            <w:r w:rsidR="00C80891" w:rsidRPr="00124E96">
              <w:t>ERGOED</w:t>
            </w:r>
            <w:r w:rsidR="00A93C75">
              <w:t>,</w:t>
            </w:r>
            <w:r w:rsidR="00002261" w:rsidRPr="00124E96">
              <w:t xml:space="preserve"> </w:t>
            </w:r>
            <w:r w:rsidR="00A93C75">
              <w:t>wanneer er meer dan één combinatie wordt getoond dan wordt de tekst per combinatie voorafgegaan door een opvolgende letter</w:t>
            </w:r>
            <w:r w:rsidR="00A93C75" w:rsidRPr="002A4B22">
              <w:rPr>
                <w:lang w:val="nl"/>
              </w:rPr>
              <w:t xml:space="preserve"> beginnend bij ‘a.’.</w:t>
            </w:r>
          </w:p>
          <w:p w14:paraId="58A06DD2" w14:textId="77777777" w:rsidR="00002261" w:rsidRDefault="00002261" w:rsidP="001754C0"/>
          <w:p w14:paraId="1DA20595" w14:textId="77777777" w:rsidR="006C772B" w:rsidRPr="002A4B22" w:rsidRDefault="00C80891" w:rsidP="001754C0">
            <w:pPr>
              <w:rPr>
                <w:lang w:val="nl"/>
              </w:rPr>
            </w:pPr>
            <w:r>
              <w:t>Van TEKSTBLOK REGIS</w:t>
            </w:r>
            <w:r w:rsidR="006C772B">
              <w:t>T</w:t>
            </w:r>
            <w:r>
              <w:t xml:space="preserve">ERGOED zijn alleen </w:t>
            </w:r>
            <w:r w:rsidR="006C772B">
              <w:t>de objecten perceel, appartementsrecht, netwerk en schip van toepassing.</w:t>
            </w:r>
            <w:r w:rsidR="008174B4" w:rsidRPr="002A4B22">
              <w:rPr>
                <w:lang w:val="nl"/>
              </w:rPr>
              <w:t xml:space="preserve"> </w:t>
            </w:r>
          </w:p>
          <w:p w14:paraId="6BBCD501" w14:textId="77777777" w:rsidR="00077617" w:rsidRPr="002A4B22" w:rsidRDefault="00077617" w:rsidP="001754C0">
            <w:pPr>
              <w:rPr>
                <w:lang w:val="nl"/>
              </w:rPr>
            </w:pPr>
          </w:p>
          <w:p w14:paraId="46448A30" w14:textId="77777777" w:rsidR="00077617" w:rsidRPr="002A4B22" w:rsidRDefault="00077617" w:rsidP="001754C0">
            <w:pPr>
              <w:rPr>
                <w:u w:val="single"/>
                <w:lang w:val="nl"/>
              </w:rPr>
            </w:pPr>
            <w:r w:rsidRPr="002A4B22">
              <w:rPr>
                <w:u w:val="single"/>
                <w:lang w:val="nl"/>
              </w:rPr>
              <w:t>Mapping</w:t>
            </w:r>
            <w:r w:rsidR="00BE6340" w:rsidRPr="002A4B22">
              <w:rPr>
                <w:u w:val="single"/>
                <w:lang w:val="nl"/>
              </w:rPr>
              <w:t xml:space="preserve"> recht en registergoed</w:t>
            </w:r>
            <w:r w:rsidRPr="002A4B22">
              <w:rPr>
                <w:u w:val="single"/>
                <w:lang w:val="nl"/>
              </w:rPr>
              <w:t>:</w:t>
            </w:r>
          </w:p>
          <w:p w14:paraId="4E7632F8" w14:textId="77777777" w:rsidR="006C772B" w:rsidRPr="002A4B22" w:rsidRDefault="00077617" w:rsidP="002A4B22">
            <w:pPr>
              <w:spacing w:line="240" w:lineRule="auto"/>
              <w:rPr>
                <w:sz w:val="16"/>
                <w:szCs w:val="16"/>
              </w:rPr>
            </w:pPr>
            <w:r w:rsidRPr="002A4B22">
              <w:rPr>
                <w:sz w:val="16"/>
                <w:szCs w:val="16"/>
              </w:rPr>
              <w:t>//IMKAD_AangebodenStuk/Stukdeel</w:t>
            </w:r>
            <w:r w:rsidR="00892DF9" w:rsidRPr="002A4B22">
              <w:rPr>
                <w:sz w:val="16"/>
                <w:szCs w:val="16"/>
              </w:rPr>
              <w:t>Hypotheek</w:t>
            </w:r>
            <w:r w:rsidR="007723BF" w:rsidRPr="002A4B22">
              <w:rPr>
                <w:sz w:val="16"/>
                <w:szCs w:val="16"/>
              </w:rPr>
              <w:t xml:space="preserve"> </w:t>
            </w:r>
            <w:r w:rsidR="007723BF" w:rsidRPr="002A4B22">
              <w:rPr>
                <w:rFonts w:cs="Arial"/>
                <w:sz w:val="16"/>
                <w:szCs w:val="16"/>
              </w:rPr>
              <w:t xml:space="preserve">[aanduidingHypotheek = </w:t>
            </w:r>
            <w:r w:rsidR="00287CB3" w:rsidRPr="002A4B22">
              <w:rPr>
                <w:rFonts w:cs="Arial"/>
                <w:sz w:val="16"/>
                <w:szCs w:val="16"/>
              </w:rPr>
              <w:t>niet aanwezig</w:t>
            </w:r>
            <w:r w:rsidR="007723BF" w:rsidRPr="002A4B22">
              <w:rPr>
                <w:rFonts w:cs="Arial"/>
                <w:sz w:val="16"/>
                <w:szCs w:val="16"/>
              </w:rPr>
              <w:t xml:space="preserve">] </w:t>
            </w:r>
            <w:r w:rsidR="00863CA0" w:rsidRPr="002A4B22">
              <w:rPr>
                <w:rFonts w:cs="Arial"/>
                <w:sz w:val="16"/>
                <w:szCs w:val="16"/>
              </w:rPr>
              <w:tab/>
            </w:r>
            <w:r w:rsidRPr="002A4B22">
              <w:rPr>
                <w:sz w:val="16"/>
                <w:szCs w:val="16"/>
              </w:rPr>
              <w:t>/IMKAD_ZakelijkRecht</w:t>
            </w:r>
          </w:p>
          <w:p w14:paraId="278E44A3" w14:textId="77777777" w:rsidR="00863CA0" w:rsidRPr="00943EC1" w:rsidRDefault="00BE6340" w:rsidP="002A4B22">
            <w:pPr>
              <w:spacing w:line="240" w:lineRule="auto"/>
            </w:pPr>
            <w:r w:rsidRPr="002A4B22">
              <w:rPr>
                <w:sz w:val="16"/>
                <w:szCs w:val="16"/>
                <w:lang w:val="nl"/>
              </w:rPr>
              <w:t>-de overige mapping is opgenomen in het genoemde tekstblokken.</w:t>
            </w:r>
          </w:p>
        </w:tc>
      </w:tr>
      <w:tr w:rsidR="00C80891" w:rsidRPr="00343045" w14:paraId="15A1E0A1" w14:textId="77777777" w:rsidTr="002A4B22">
        <w:tc>
          <w:tcPr>
            <w:tcW w:w="6771" w:type="dxa"/>
            <w:shd w:val="clear" w:color="auto" w:fill="auto"/>
          </w:tcPr>
          <w:p w14:paraId="52086565" w14:textId="77777777" w:rsidR="00C80891" w:rsidRPr="002A4B22" w:rsidRDefault="00693529"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Cs w:val="18"/>
                <w:u w:val="single"/>
              </w:rPr>
            </w:pPr>
            <w:r w:rsidRPr="002A4B22">
              <w:rPr>
                <w:color w:val="FF0000"/>
                <w:szCs w:val="18"/>
              </w:rPr>
              <w:t>(</w:t>
            </w:r>
            <w:r w:rsidR="00D23C77" w:rsidRPr="002A4B22">
              <w:rPr>
                <w:color w:val="FF0000"/>
                <w:szCs w:val="18"/>
              </w:rPr>
              <w:t>hierna te noemen</w:t>
            </w:r>
            <w:r w:rsidRPr="002A4B22">
              <w:rPr>
                <w:color w:val="FF0000"/>
                <w:szCs w:val="18"/>
              </w:rPr>
              <w:t xml:space="preserve"> onderpand)</w:t>
            </w:r>
            <w:r w:rsidR="00C170F4" w:rsidRPr="002A4B22">
              <w:rPr>
                <w:color w:val="FF0000"/>
                <w:szCs w:val="18"/>
              </w:rPr>
              <w:t>.</w:t>
            </w:r>
          </w:p>
        </w:tc>
        <w:tc>
          <w:tcPr>
            <w:tcW w:w="7371" w:type="dxa"/>
            <w:shd w:val="clear" w:color="auto" w:fill="auto"/>
          </w:tcPr>
          <w:p w14:paraId="2726C6B5" w14:textId="77777777" w:rsidR="00C80891" w:rsidRPr="00943EC1" w:rsidRDefault="00863CA0" w:rsidP="006C772B">
            <w:r>
              <w:t>Vaste tekst.</w:t>
            </w:r>
            <w:r w:rsidR="00C170F4">
              <w:t xml:space="preserve"> </w:t>
            </w:r>
          </w:p>
        </w:tc>
      </w:tr>
    </w:tbl>
    <w:p w14:paraId="7E332FEA" w14:textId="77777777" w:rsidR="002606D8" w:rsidRDefault="002606D8"/>
    <w:p w14:paraId="0CC22364" w14:textId="77777777" w:rsidR="008D50EA" w:rsidRDefault="005121C0" w:rsidP="008D50EA">
      <w:pPr>
        <w:pStyle w:val="Kop2"/>
      </w:pPr>
      <w:r>
        <w:br w:type="page"/>
      </w:r>
      <w:r w:rsidR="008D50EA" w:rsidRPr="008D50EA">
        <w:lastRenderedPageBreak/>
        <w:t xml:space="preserve"> </w:t>
      </w:r>
      <w:bookmarkStart w:id="61" w:name="_Toc454288173"/>
      <w:r w:rsidR="005B6C76">
        <w:t>Verklar</w:t>
      </w:r>
      <w:r w:rsidR="008D50EA">
        <w:t>ing</w:t>
      </w:r>
      <w:bookmarkEnd w:id="61"/>
    </w:p>
    <w:p w14:paraId="0ED45EB7" w14:textId="77777777" w:rsidR="005121C0" w:rsidRPr="008D50EA" w:rsidRDefault="005121C0" w:rsidP="008D50EA"/>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2606D8" w:rsidRPr="00343045" w14:paraId="3D571D98" w14:textId="77777777" w:rsidTr="002A4B22">
        <w:tc>
          <w:tcPr>
            <w:tcW w:w="6771" w:type="dxa"/>
            <w:shd w:val="clear" w:color="auto" w:fill="auto"/>
          </w:tcPr>
          <w:p w14:paraId="04424C7B" w14:textId="77777777" w:rsidR="003E3D52" w:rsidRPr="002A4B22" w:rsidRDefault="003E3D52"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Arial"/>
                <w:color w:val="FF0000"/>
                <w:szCs w:val="18"/>
              </w:rPr>
            </w:pPr>
            <w:r w:rsidRPr="002A4B22">
              <w:rPr>
                <w:rFonts w:cs="Arial"/>
                <w:color w:val="FF0000"/>
                <w:szCs w:val="18"/>
              </w:rPr>
              <w:t xml:space="preserve">Hypotheekgever </w:t>
            </w:r>
            <w:r w:rsidRPr="002A4B22">
              <w:rPr>
                <w:rFonts w:cs="Arial"/>
                <w:snapToGrid/>
                <w:color w:val="FF0000"/>
                <w:szCs w:val="18"/>
              </w:rPr>
              <w:t>verklaart</w:t>
            </w:r>
            <w:r w:rsidRPr="002A4B22">
              <w:rPr>
                <w:rFonts w:cs="Arial"/>
                <w:color w:val="FF0000"/>
                <w:szCs w:val="18"/>
              </w:rPr>
              <w:t xml:space="preserve"> voorts:</w:t>
            </w:r>
          </w:p>
          <w:p w14:paraId="7E7CAE6C" w14:textId="77777777" w:rsidR="003E3D52" w:rsidRPr="002A4B22" w:rsidRDefault="003E3D52" w:rsidP="002A4B22">
            <w:pPr>
              <w:numPr>
                <w:ilvl w:val="0"/>
                <w:numId w:val="11"/>
              </w:numPr>
              <w:tabs>
                <w:tab w:val="left" w:pos="0"/>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2340"/>
              <w:rPr>
                <w:rFonts w:cs="Arial"/>
                <w:color w:val="FF0000"/>
                <w:szCs w:val="18"/>
              </w:rPr>
            </w:pPr>
            <w:r w:rsidRPr="002A4B22">
              <w:rPr>
                <w:rFonts w:cs="Arial"/>
                <w:color w:val="FF0000"/>
                <w:szCs w:val="18"/>
              </w:rPr>
              <w:t>met betrekking tot voormeld onderpand volledig beschikkingsbevoegd te zijn;</w:t>
            </w:r>
          </w:p>
          <w:p w14:paraId="103C57BA" w14:textId="77777777" w:rsidR="003E3D52" w:rsidRPr="002A4B22" w:rsidRDefault="003E3D52" w:rsidP="002A4B22">
            <w:pPr>
              <w:numPr>
                <w:ilvl w:val="0"/>
                <w:numId w:val="11"/>
              </w:numPr>
              <w:tabs>
                <w:tab w:val="clear" w:pos="2340"/>
                <w:tab w:val="left" w:pos="0"/>
                <w:tab w:val="num"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84" w:hanging="284"/>
              <w:rPr>
                <w:rFonts w:cs="Arial"/>
                <w:color w:val="FF0000"/>
                <w:szCs w:val="18"/>
              </w:rPr>
            </w:pPr>
            <w:r w:rsidRPr="002A4B22">
              <w:rPr>
                <w:rFonts w:cs="Arial"/>
                <w:color w:val="FF0000"/>
                <w:szCs w:val="18"/>
              </w:rPr>
              <w:t xml:space="preserve">dat voormeld onderpand niet is belast met beslagen en niet is verhuurd noch anderszins in gebruik of genot is afgestaan aan derden; </w:t>
            </w:r>
          </w:p>
          <w:p w14:paraId="75FE4306" w14:textId="77777777" w:rsidR="003E3D52" w:rsidRPr="002A4B22" w:rsidRDefault="003E3D52" w:rsidP="002A4B22">
            <w:pPr>
              <w:numPr>
                <w:ilvl w:val="0"/>
                <w:numId w:val="11"/>
              </w:numPr>
              <w:tabs>
                <w:tab w:val="clear" w:pos="2340"/>
                <w:tab w:val="left" w:pos="0"/>
                <w:tab w:val="num"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84" w:hanging="284"/>
              <w:rPr>
                <w:rFonts w:cs="Arial"/>
                <w:color w:val="FF0000"/>
                <w:szCs w:val="18"/>
              </w:rPr>
            </w:pPr>
            <w:r w:rsidRPr="002A4B22">
              <w:rPr>
                <w:rFonts w:cs="Arial"/>
                <w:color w:val="FF0000"/>
                <w:szCs w:val="18"/>
              </w:rPr>
              <w:t>dat op voormeld onderpand geen (andere) beperkte rechten rusten;</w:t>
            </w:r>
          </w:p>
          <w:p w14:paraId="365E2FD2" w14:textId="77777777" w:rsidR="002606D8" w:rsidRPr="002A4B22" w:rsidRDefault="003E3D52" w:rsidP="002A4B22">
            <w:pPr>
              <w:numPr>
                <w:ilvl w:val="0"/>
                <w:numId w:val="11"/>
              </w:numPr>
              <w:tabs>
                <w:tab w:val="clear" w:pos="2340"/>
                <w:tab w:val="left" w:pos="0"/>
                <w:tab w:val="num"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84" w:hanging="284"/>
              <w:rPr>
                <w:rFonts w:cs="Arial"/>
                <w:color w:val="FF0000"/>
                <w:szCs w:val="18"/>
              </w:rPr>
            </w:pPr>
            <w:r w:rsidRPr="002A4B22">
              <w:rPr>
                <w:rFonts w:cs="Arial"/>
                <w:color w:val="FF0000"/>
                <w:szCs w:val="18"/>
              </w:rPr>
              <w:t>dat ten aanzien van voormeld onderpand geen kwalitatieve verplichtingen gelden die moeten worden geacht de zekerheidswaarde van het onderpand te beperken.</w:t>
            </w:r>
          </w:p>
        </w:tc>
        <w:tc>
          <w:tcPr>
            <w:tcW w:w="7371" w:type="dxa"/>
            <w:shd w:val="clear" w:color="auto" w:fill="auto"/>
          </w:tcPr>
          <w:p w14:paraId="565D61D5" w14:textId="77777777" w:rsidR="00ED11D4" w:rsidRPr="002A4B22" w:rsidRDefault="002606D8" w:rsidP="002A4B22">
            <w:pPr>
              <w:spacing w:line="240" w:lineRule="auto"/>
              <w:rPr>
                <w:sz w:val="16"/>
                <w:szCs w:val="16"/>
              </w:rPr>
            </w:pPr>
            <w:r>
              <w:t>Vaste tekst</w:t>
            </w:r>
            <w:r w:rsidR="004F0BEA">
              <w:t>.</w:t>
            </w:r>
            <w:r>
              <w:t xml:space="preserve"> </w:t>
            </w:r>
          </w:p>
          <w:p w14:paraId="577EFA59" w14:textId="77777777" w:rsidR="002606D8" w:rsidRPr="00943EC1" w:rsidRDefault="002606D8" w:rsidP="002A4B22">
            <w:pPr>
              <w:spacing w:line="240" w:lineRule="auto"/>
            </w:pPr>
          </w:p>
        </w:tc>
      </w:tr>
    </w:tbl>
    <w:p w14:paraId="52173452" w14:textId="77777777" w:rsidR="00287CB3" w:rsidRDefault="00287CB3">
      <w:r>
        <w:br w:type="page"/>
      </w:r>
    </w:p>
    <w:p w14:paraId="5F3F2167" w14:textId="77777777" w:rsidR="0054259B" w:rsidRDefault="0054259B" w:rsidP="0054259B">
      <w:pPr>
        <w:pStyle w:val="Kop2"/>
      </w:pPr>
      <w:bookmarkStart w:id="62" w:name="_Ref381015996"/>
      <w:bookmarkStart w:id="63" w:name="_Ref381460432"/>
      <w:bookmarkStart w:id="64" w:name="_Toc454288174"/>
      <w:r>
        <w:lastRenderedPageBreak/>
        <w:t>Overbruggingshypotheek</w:t>
      </w:r>
      <w:bookmarkEnd w:id="62"/>
      <w:bookmarkEnd w:id="63"/>
      <w:bookmarkEnd w:id="64"/>
    </w:p>
    <w:p w14:paraId="13F150AD" w14:textId="77777777" w:rsidR="0054259B" w:rsidRDefault="0054259B"/>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978"/>
        <w:gridCol w:w="7164"/>
      </w:tblGrid>
      <w:tr w:rsidR="000974F6" w:rsidRPr="00343045" w14:paraId="3B564C5B" w14:textId="77777777" w:rsidTr="002A4B22">
        <w:tc>
          <w:tcPr>
            <w:tcW w:w="6771" w:type="dxa"/>
            <w:shd w:val="clear" w:color="auto" w:fill="auto"/>
          </w:tcPr>
          <w:p w14:paraId="2BB0B1AC" w14:textId="77777777" w:rsidR="00535779" w:rsidRPr="002A4B22" w:rsidRDefault="00535779" w:rsidP="002A4B22">
            <w:pPr>
              <w:autoSpaceDE w:val="0"/>
              <w:autoSpaceDN w:val="0"/>
              <w:adjustRightInd w:val="0"/>
              <w:rPr>
                <w:rFonts w:cs="Arial"/>
                <w:color w:val="3366FF"/>
                <w:szCs w:val="18"/>
                <w:u w:val="single"/>
              </w:rPr>
            </w:pPr>
            <w:r w:rsidRPr="002A4B22">
              <w:rPr>
                <w:rFonts w:cs="Arial"/>
                <w:color w:val="3366FF"/>
                <w:szCs w:val="18"/>
                <w:u w:val="single"/>
              </w:rPr>
              <w:t>OVERBRUGGINGSHYPOTHEEK</w:t>
            </w:r>
            <w:r w:rsidRPr="002A4B22">
              <w:rPr>
                <w:rFonts w:cs="Arial"/>
                <w:color w:val="3366FF"/>
                <w:szCs w:val="18"/>
              </w:rPr>
              <w:t>/</w:t>
            </w:r>
            <w:r w:rsidRPr="002A4B22">
              <w:rPr>
                <w:rFonts w:cs="Arial"/>
                <w:color w:val="3366FF"/>
                <w:szCs w:val="18"/>
                <w:u w:val="single"/>
              </w:rPr>
              <w:t>Overbruggingslening</w:t>
            </w:r>
            <w:r w:rsidRPr="002A4B22">
              <w:rPr>
                <w:rFonts w:cs="Arial"/>
                <w:color w:val="3366FF"/>
                <w:szCs w:val="18"/>
              </w:rPr>
              <w:t>/</w:t>
            </w:r>
            <w:r w:rsidRPr="002A4B22">
              <w:rPr>
                <w:rFonts w:cs="Arial"/>
                <w:color w:val="3366FF"/>
                <w:szCs w:val="18"/>
                <w:u w:val="single"/>
              </w:rPr>
              <w:t>OVERBRUGGINGSLENING</w:t>
            </w:r>
          </w:p>
          <w:p w14:paraId="349CEF7F" w14:textId="77777777" w:rsidR="000974F6" w:rsidRPr="002A4B22" w:rsidRDefault="00535779" w:rsidP="002A4B22">
            <w:pPr>
              <w:autoSpaceDE w:val="0"/>
              <w:autoSpaceDN w:val="0"/>
              <w:adjustRightInd w:val="0"/>
              <w:rPr>
                <w:rFonts w:cs="Arial"/>
                <w:color w:val="800080"/>
                <w:szCs w:val="18"/>
              </w:rPr>
            </w:pPr>
            <w:r w:rsidRPr="002A4B22">
              <w:rPr>
                <w:rFonts w:cs="Arial"/>
                <w:color w:val="800080"/>
                <w:szCs w:val="18"/>
              </w:rPr>
              <w:t xml:space="preserve">Voorts verleent geldnemer, tot </w:t>
            </w:r>
            <w:r w:rsidRPr="002A4B22">
              <w:rPr>
                <w:rFonts w:cs="Arial"/>
                <w:color w:val="3366FF"/>
                <w:szCs w:val="18"/>
              </w:rPr>
              <w:t>meerdere</w:t>
            </w:r>
            <w:r w:rsidRPr="002A4B22">
              <w:rPr>
                <w:rFonts w:cs="Arial"/>
                <w:color w:val="800080"/>
                <w:szCs w:val="18"/>
              </w:rPr>
              <w:t xml:space="preserve"> zekerheid voor de betaling van de schuld als hierboven vermeld, bij deze aan geldgever, die van geldnemer</w:t>
            </w:r>
            <w:r w:rsidRPr="002A4B22">
              <w:rPr>
                <w:rFonts w:cs="Arial"/>
                <w:color w:val="FF0000"/>
                <w:szCs w:val="18"/>
              </w:rPr>
              <w:t xml:space="preserve"> </w:t>
            </w:r>
            <w:r w:rsidRPr="002A4B22">
              <w:rPr>
                <w:rFonts w:cs="Arial"/>
                <w:color w:val="800080"/>
                <w:szCs w:val="18"/>
              </w:rPr>
              <w:t xml:space="preserve">aanvaardt, het recht van </w:t>
            </w:r>
            <w:r w:rsidRPr="002A4B22">
              <w:rPr>
                <w:rFonts w:cs="Arial"/>
                <w:color w:val="000000"/>
                <w:szCs w:val="18"/>
              </w:rPr>
              <w:fldChar w:fldCharType="begin"/>
            </w:r>
            <w:r w:rsidRPr="002A4B22">
              <w:rPr>
                <w:rFonts w:cs="Arial"/>
                <w:color w:val="000000"/>
                <w:szCs w:val="18"/>
              </w:rPr>
              <w:instrText xml:space="preserve">MacroButton Nomacro </w:instrText>
            </w:r>
            <w:r w:rsidRPr="002A4B22">
              <w:rPr>
                <w:rFonts w:cs="Arial"/>
                <w:color w:val="000000"/>
                <w:szCs w:val="18"/>
                <w:effect w:val="none"/>
              </w:rPr>
              <w:instrText>§</w:instrText>
            </w:r>
            <w:r w:rsidRPr="002A4B22">
              <w:rPr>
                <w:rFonts w:cs="Arial"/>
                <w:color w:val="000000"/>
                <w:szCs w:val="18"/>
              </w:rPr>
              <w:fldChar w:fldCharType="end"/>
            </w:r>
            <w:r w:rsidRPr="002A4B22">
              <w:rPr>
                <w:rFonts w:cs="Arial"/>
                <w:color w:val="3366FF"/>
                <w:szCs w:val="18"/>
              </w:rPr>
              <w:t>telwoord</w:t>
            </w:r>
            <w:r w:rsidRPr="002A4B22">
              <w:rPr>
                <w:rFonts w:cs="Arial"/>
                <w:color w:val="000000"/>
                <w:szCs w:val="18"/>
              </w:rPr>
              <w:fldChar w:fldCharType="begin"/>
            </w:r>
            <w:r w:rsidRPr="002A4B22">
              <w:rPr>
                <w:rFonts w:cs="Arial"/>
                <w:color w:val="000000"/>
                <w:szCs w:val="18"/>
              </w:rPr>
              <w:instrText xml:space="preserve">MacroButton Nomacro </w:instrText>
            </w:r>
            <w:r w:rsidRPr="002A4B22">
              <w:rPr>
                <w:rFonts w:cs="Arial"/>
                <w:color w:val="000000"/>
                <w:szCs w:val="18"/>
                <w:effect w:val="none"/>
              </w:rPr>
              <w:instrText>§</w:instrText>
            </w:r>
            <w:r w:rsidRPr="002A4B22">
              <w:rPr>
                <w:rFonts w:cs="Arial"/>
                <w:color w:val="000000"/>
                <w:szCs w:val="18"/>
              </w:rPr>
              <w:fldChar w:fldCharType="end"/>
            </w:r>
            <w:r w:rsidRPr="002A4B22">
              <w:rPr>
                <w:rFonts w:cs="Arial"/>
                <w:color w:val="800080"/>
                <w:szCs w:val="18"/>
              </w:rPr>
              <w:t xml:space="preserve"> hypotheek op het navolgende onderpand:</w:t>
            </w:r>
          </w:p>
        </w:tc>
        <w:tc>
          <w:tcPr>
            <w:tcW w:w="7371" w:type="dxa"/>
            <w:shd w:val="clear" w:color="auto" w:fill="auto"/>
          </w:tcPr>
          <w:p w14:paraId="039CB714" w14:textId="77777777" w:rsidR="00BE6340" w:rsidRDefault="00BE6340" w:rsidP="002A4B22">
            <w:pPr>
              <w:spacing w:before="72"/>
            </w:pPr>
            <w:r>
              <w:t>Geheel o</w:t>
            </w:r>
            <w:r w:rsidR="00850854">
              <w:t>ptionele tekst.</w:t>
            </w:r>
            <w:r w:rsidR="00853AAE">
              <w:t xml:space="preserve"> </w:t>
            </w:r>
            <w:r w:rsidR="000F550B">
              <w:t>De gegevens met betrekking tot de</w:t>
            </w:r>
            <w:r w:rsidR="00853AAE">
              <w:t xml:space="preserve"> overbruggingsh</w:t>
            </w:r>
            <w:r w:rsidR="009A21A5">
              <w:t>ypotheek</w:t>
            </w:r>
            <w:r w:rsidR="000F550B">
              <w:t xml:space="preserve"> worden getoond</w:t>
            </w:r>
            <w:r>
              <w:t xml:space="preserve"> wanneer hiervoor gekozen is</w:t>
            </w:r>
            <w:r w:rsidR="000F550B">
              <w:t>.</w:t>
            </w:r>
          </w:p>
          <w:p w14:paraId="2E2828DF" w14:textId="77777777" w:rsidR="00BE6340" w:rsidRDefault="00BE6340" w:rsidP="002A4B22">
            <w:pPr>
              <w:spacing w:before="72"/>
            </w:pPr>
          </w:p>
          <w:p w14:paraId="55B4CC1A" w14:textId="77777777" w:rsidR="006A799E" w:rsidRDefault="00BE6340" w:rsidP="002A4B22">
            <w:pPr>
              <w:spacing w:before="72"/>
            </w:pPr>
            <w:r>
              <w:t xml:space="preserve">Wanneer de overbruggingshypotheek getoond wordt dan bestaat deze uit </w:t>
            </w:r>
            <w:r w:rsidR="009A21A5">
              <w:t xml:space="preserve">vaste tekst, </w:t>
            </w:r>
            <w:r w:rsidR="00535779">
              <w:t>met een verplichte gebruikerskeuze voor de titel</w:t>
            </w:r>
            <w:r>
              <w:t xml:space="preserve"> en </w:t>
            </w:r>
            <w:r w:rsidR="00850854">
              <w:t xml:space="preserve">optionele </w:t>
            </w:r>
            <w:r w:rsidR="009A21A5">
              <w:t>gebruikerskeuze</w:t>
            </w:r>
            <w:r>
              <w:t>s</w:t>
            </w:r>
            <w:r w:rsidR="00535779">
              <w:t xml:space="preserve"> voor het tonen van </w:t>
            </w:r>
            <w:r w:rsidR="00535779" w:rsidRPr="002A4B22">
              <w:rPr>
                <w:color w:val="3366FF"/>
              </w:rPr>
              <w:t>meerdere</w:t>
            </w:r>
            <w:r w:rsidR="00535779">
              <w:t xml:space="preserve"> en het telwoord</w:t>
            </w:r>
            <w:r w:rsidR="00850854">
              <w:t>.</w:t>
            </w:r>
            <w:r w:rsidR="009A21A5">
              <w:t xml:space="preserve"> </w:t>
            </w:r>
          </w:p>
          <w:p w14:paraId="1406DA2A" w14:textId="77777777" w:rsidR="00E8566C" w:rsidRPr="002A4B22" w:rsidRDefault="00E8566C" w:rsidP="00E8566C">
            <w:pPr>
              <w:rPr>
                <w:sz w:val="20"/>
                <w:u w:val="single"/>
                <w:lang w:val="nl"/>
              </w:rPr>
            </w:pPr>
          </w:p>
          <w:p w14:paraId="65EC3321" w14:textId="77777777" w:rsidR="003E3D52" w:rsidRPr="002A4B22" w:rsidRDefault="003E3D52" w:rsidP="00E8566C">
            <w:pPr>
              <w:rPr>
                <w:sz w:val="20"/>
                <w:u w:val="single"/>
                <w:lang w:val="nl"/>
              </w:rPr>
            </w:pPr>
            <w:r w:rsidRPr="002A4B22">
              <w:rPr>
                <w:sz w:val="20"/>
                <w:u w:val="single"/>
                <w:lang w:val="nl"/>
              </w:rPr>
              <w:t>Mapping tonen overbruggingshypotheek:</w:t>
            </w:r>
          </w:p>
          <w:p w14:paraId="317269D5" w14:textId="77777777" w:rsidR="003E3D52" w:rsidRPr="002A4B22" w:rsidRDefault="003E3D52" w:rsidP="002A4B22">
            <w:pPr>
              <w:spacing w:line="240" w:lineRule="auto"/>
              <w:rPr>
                <w:rFonts w:cs="Arial"/>
                <w:sz w:val="16"/>
                <w:szCs w:val="16"/>
              </w:rPr>
            </w:pPr>
            <w:r w:rsidRPr="002A4B22">
              <w:rPr>
                <w:sz w:val="16"/>
                <w:szCs w:val="16"/>
              </w:rPr>
              <w:t>//IMKAD_AangebodenStuk/StukdeelHypotheek</w:t>
            </w:r>
            <w:r w:rsidRPr="002A4B22">
              <w:rPr>
                <w:rFonts w:cs="Arial"/>
                <w:sz w:val="16"/>
                <w:szCs w:val="16"/>
              </w:rPr>
              <w:t xml:space="preserve">[aanduidingHypotheek = ‘overbruggingshypotheek’] </w:t>
            </w:r>
          </w:p>
          <w:p w14:paraId="0D52D8FD" w14:textId="77777777" w:rsidR="00853AAE" w:rsidRPr="002A4B22" w:rsidRDefault="00853AAE" w:rsidP="002A4B22">
            <w:pPr>
              <w:spacing w:line="240" w:lineRule="auto"/>
              <w:rPr>
                <w:rFonts w:cs="Arial"/>
                <w:sz w:val="16"/>
                <w:szCs w:val="16"/>
              </w:rPr>
            </w:pPr>
            <w:r w:rsidRPr="002A4B22">
              <w:rPr>
                <w:rFonts w:cs="Arial"/>
                <w:sz w:val="16"/>
                <w:szCs w:val="16"/>
              </w:rPr>
              <w:t>-is aanwezig</w:t>
            </w:r>
          </w:p>
          <w:p w14:paraId="3E5B15C3" w14:textId="77777777" w:rsidR="003E3D52" w:rsidRPr="002A4B22" w:rsidRDefault="003E3D52" w:rsidP="002A4B22">
            <w:pPr>
              <w:spacing w:line="240" w:lineRule="auto"/>
              <w:rPr>
                <w:rFonts w:cs="Arial"/>
                <w:sz w:val="16"/>
                <w:szCs w:val="16"/>
              </w:rPr>
            </w:pPr>
          </w:p>
          <w:p w14:paraId="475EA7FD" w14:textId="77777777" w:rsidR="00853AAE" w:rsidRPr="002A4B22" w:rsidRDefault="00853AAE" w:rsidP="002A4B22">
            <w:pPr>
              <w:spacing w:line="240" w:lineRule="auto"/>
              <w:rPr>
                <w:rFonts w:cs="Arial"/>
                <w:sz w:val="16"/>
                <w:szCs w:val="16"/>
              </w:rPr>
            </w:pPr>
            <w:r w:rsidRPr="002A4B22">
              <w:rPr>
                <w:sz w:val="20"/>
                <w:u w:val="single"/>
                <w:lang w:val="nl"/>
              </w:rPr>
              <w:t>Mapping titel</w:t>
            </w:r>
          </w:p>
          <w:p w14:paraId="155F800F" w14:textId="77777777" w:rsidR="003E3D52" w:rsidRPr="002A4B22" w:rsidRDefault="00853AAE" w:rsidP="002A4B22">
            <w:pPr>
              <w:spacing w:line="240" w:lineRule="auto"/>
              <w:rPr>
                <w:rFonts w:cs="Arial"/>
                <w:sz w:val="16"/>
                <w:szCs w:val="16"/>
              </w:rPr>
            </w:pPr>
            <w:r w:rsidRPr="002A4B22">
              <w:rPr>
                <w:sz w:val="16"/>
                <w:szCs w:val="16"/>
              </w:rPr>
              <w:t>//IMKAD_AangebodenStuk/StukdeelHypotheek</w:t>
            </w:r>
            <w:r w:rsidRPr="002A4B22">
              <w:rPr>
                <w:rFonts w:cs="Arial"/>
                <w:sz w:val="16"/>
                <w:szCs w:val="16"/>
              </w:rPr>
              <w:t>[aanduidingHypotheek = ‘overbruggingshypotheek’]</w:t>
            </w:r>
            <w:r w:rsidR="003E3D52" w:rsidRPr="002A4B22">
              <w:rPr>
                <w:sz w:val="16"/>
                <w:szCs w:val="16"/>
              </w:rPr>
              <w:t>/tekstkeuze</w:t>
            </w:r>
          </w:p>
          <w:p w14:paraId="0BC08F8D" w14:textId="77777777" w:rsidR="003E3D52" w:rsidRPr="002A4B22" w:rsidRDefault="003E3D52" w:rsidP="002A4B22">
            <w:pPr>
              <w:spacing w:line="240" w:lineRule="auto"/>
              <w:rPr>
                <w:sz w:val="16"/>
                <w:szCs w:val="16"/>
              </w:rPr>
            </w:pPr>
            <w:r w:rsidRPr="002A4B22">
              <w:rPr>
                <w:sz w:val="16"/>
                <w:szCs w:val="16"/>
              </w:rPr>
              <w:tab/>
              <w:t>./tagNaam(‘k_TitelOverbrugging’)</w:t>
            </w:r>
          </w:p>
          <w:p w14:paraId="754FCE5D" w14:textId="77777777" w:rsidR="003E3D52" w:rsidRPr="002A4B22" w:rsidRDefault="003E3D52" w:rsidP="002A4B22">
            <w:pPr>
              <w:spacing w:line="240" w:lineRule="auto"/>
              <w:rPr>
                <w:sz w:val="20"/>
                <w:u w:val="single"/>
              </w:rPr>
            </w:pPr>
            <w:r w:rsidRPr="002A4B22">
              <w:rPr>
                <w:sz w:val="16"/>
                <w:szCs w:val="16"/>
              </w:rPr>
              <w:tab/>
              <w:t>./tekst (</w:t>
            </w:r>
            <w:r w:rsidR="00853AAE" w:rsidRPr="002A4B22">
              <w:rPr>
                <w:sz w:val="16"/>
                <w:szCs w:val="16"/>
              </w:rPr>
              <w:t xml:space="preserve">OVERBRUGGINGSHYPOTHEEK of Overbruggingslening of </w:t>
            </w:r>
            <w:r w:rsidR="00853AAE" w:rsidRPr="002A4B22">
              <w:rPr>
                <w:sz w:val="16"/>
                <w:szCs w:val="16"/>
              </w:rPr>
              <w:tab/>
              <w:t>OVERBRUGGINGSLENING</w:t>
            </w:r>
            <w:r w:rsidRPr="002A4B22">
              <w:rPr>
                <w:sz w:val="16"/>
                <w:szCs w:val="16"/>
              </w:rPr>
              <w:t>)</w:t>
            </w:r>
          </w:p>
          <w:p w14:paraId="11ACC431" w14:textId="77777777" w:rsidR="00853AAE" w:rsidRPr="002A4B22" w:rsidRDefault="00853AAE" w:rsidP="002A4B22">
            <w:pPr>
              <w:spacing w:line="240" w:lineRule="auto"/>
              <w:rPr>
                <w:sz w:val="20"/>
                <w:u w:val="single"/>
                <w:lang w:val="nl"/>
              </w:rPr>
            </w:pPr>
          </w:p>
          <w:p w14:paraId="2BEF4FC3" w14:textId="77777777" w:rsidR="00853AAE" w:rsidRPr="002A4B22" w:rsidRDefault="00853AAE" w:rsidP="002A4B22">
            <w:pPr>
              <w:spacing w:line="240" w:lineRule="auto"/>
              <w:rPr>
                <w:sz w:val="16"/>
                <w:szCs w:val="16"/>
              </w:rPr>
            </w:pPr>
            <w:r w:rsidRPr="002A4B22">
              <w:rPr>
                <w:sz w:val="20"/>
                <w:u w:val="single"/>
                <w:lang w:val="nl"/>
              </w:rPr>
              <w:t>Mapping meerdere:</w:t>
            </w:r>
          </w:p>
          <w:p w14:paraId="16D3BC04" w14:textId="77777777" w:rsidR="00853AAE" w:rsidRPr="002A4B22" w:rsidRDefault="00853AAE" w:rsidP="002A4B22">
            <w:pPr>
              <w:spacing w:line="240" w:lineRule="auto"/>
              <w:rPr>
                <w:sz w:val="16"/>
                <w:szCs w:val="16"/>
              </w:rPr>
            </w:pPr>
            <w:r w:rsidRPr="002A4B22">
              <w:rPr>
                <w:sz w:val="16"/>
                <w:szCs w:val="16"/>
              </w:rPr>
              <w:t>//IMKAD_AangebodenStuk/StukdeelHypotheek</w:t>
            </w:r>
            <w:r w:rsidRPr="002A4B22">
              <w:rPr>
                <w:rFonts w:cs="Arial"/>
                <w:sz w:val="16"/>
                <w:szCs w:val="16"/>
              </w:rPr>
              <w:t xml:space="preserve">[aanduidingHypotheek = ‘overbruggingshypotheek’] </w:t>
            </w:r>
            <w:r w:rsidRPr="002A4B22">
              <w:rPr>
                <w:sz w:val="16"/>
                <w:szCs w:val="16"/>
              </w:rPr>
              <w:t>/tekstkeuze</w:t>
            </w:r>
            <w:r w:rsidRPr="002A4B22">
              <w:rPr>
                <w:sz w:val="16"/>
                <w:szCs w:val="16"/>
              </w:rPr>
              <w:tab/>
            </w:r>
          </w:p>
          <w:p w14:paraId="53E0A691" w14:textId="77777777" w:rsidR="00853AAE" w:rsidRPr="002A4B22" w:rsidRDefault="00853AAE" w:rsidP="002A4B22">
            <w:pPr>
              <w:spacing w:line="240" w:lineRule="auto"/>
              <w:rPr>
                <w:sz w:val="16"/>
                <w:szCs w:val="16"/>
              </w:rPr>
            </w:pPr>
            <w:r w:rsidRPr="002A4B22">
              <w:rPr>
                <w:sz w:val="16"/>
                <w:szCs w:val="16"/>
              </w:rPr>
              <w:tab/>
              <w:t>./tagNaam(‘k_ZekerheidOverbrugging’)</w:t>
            </w:r>
          </w:p>
          <w:p w14:paraId="6C62DC98" w14:textId="77777777" w:rsidR="00853AAE" w:rsidRPr="002A4B22" w:rsidRDefault="00853AAE" w:rsidP="002A4B22">
            <w:pPr>
              <w:spacing w:line="240" w:lineRule="auto"/>
              <w:rPr>
                <w:sz w:val="16"/>
                <w:szCs w:val="16"/>
              </w:rPr>
            </w:pPr>
            <w:r w:rsidRPr="002A4B22">
              <w:rPr>
                <w:sz w:val="16"/>
                <w:szCs w:val="16"/>
              </w:rPr>
              <w:tab/>
              <w:t>./tekst (‘meerdere’)</w:t>
            </w:r>
          </w:p>
          <w:p w14:paraId="27B59DD8" w14:textId="77777777" w:rsidR="00853AAE" w:rsidRPr="002A4B22" w:rsidRDefault="00853AAE" w:rsidP="002A4B22">
            <w:pPr>
              <w:spacing w:line="240" w:lineRule="auto"/>
              <w:rPr>
                <w:sz w:val="16"/>
                <w:szCs w:val="16"/>
              </w:rPr>
            </w:pPr>
          </w:p>
          <w:p w14:paraId="7D752D39" w14:textId="77777777" w:rsidR="00853AAE" w:rsidRPr="002A4B22" w:rsidRDefault="00853AAE" w:rsidP="002A4B22">
            <w:pPr>
              <w:pStyle w:val="streepje"/>
              <w:numPr>
                <w:ilvl w:val="0"/>
                <w:numId w:val="0"/>
              </w:numPr>
              <w:spacing w:line="240" w:lineRule="auto"/>
              <w:rPr>
                <w:lang w:val="nl-NL"/>
              </w:rPr>
            </w:pPr>
            <w:r w:rsidRPr="002A4B22">
              <w:rPr>
                <w:u w:val="single"/>
                <w:lang w:val="nl-NL"/>
              </w:rPr>
              <w:t>Mapping telwoord</w:t>
            </w:r>
            <w:r w:rsidRPr="002A4B22">
              <w:rPr>
                <w:lang w:val="nl-NL"/>
              </w:rPr>
              <w:t>:</w:t>
            </w:r>
          </w:p>
          <w:p w14:paraId="1354E809" w14:textId="77777777" w:rsidR="000974F6" w:rsidRPr="002A4B22" w:rsidRDefault="00853AAE" w:rsidP="002A4B22">
            <w:pPr>
              <w:pStyle w:val="streepje"/>
              <w:numPr>
                <w:ilvl w:val="0"/>
                <w:numId w:val="0"/>
              </w:numPr>
              <w:spacing w:line="240" w:lineRule="auto"/>
              <w:rPr>
                <w:rFonts w:cs="Arial"/>
                <w:sz w:val="16"/>
                <w:szCs w:val="16"/>
              </w:rPr>
            </w:pPr>
            <w:r w:rsidRPr="002A4B22">
              <w:rPr>
                <w:sz w:val="16"/>
                <w:szCs w:val="16"/>
              </w:rPr>
              <w:t>//IMKAD_AangebodenStuk/StukdeelHypotheek</w:t>
            </w:r>
            <w:r w:rsidRPr="002A4B22">
              <w:rPr>
                <w:rFonts w:cs="Arial"/>
                <w:sz w:val="16"/>
                <w:szCs w:val="16"/>
              </w:rPr>
              <w:t>[aanduidingHypotheek = ‘overbruggingshypotheek’]</w:t>
            </w:r>
            <w:r w:rsidRPr="002A4B22">
              <w:rPr>
                <w:sz w:val="16"/>
                <w:szCs w:val="16"/>
              </w:rPr>
              <w:t>/rangordeHypotheek</w:t>
            </w:r>
            <w:r w:rsidRPr="002A4B22" w:rsidDel="00853AAE">
              <w:rPr>
                <w:sz w:val="16"/>
                <w:szCs w:val="16"/>
              </w:rPr>
              <w:t xml:space="preserve"> </w:t>
            </w:r>
          </w:p>
        </w:tc>
      </w:tr>
      <w:tr w:rsidR="00057A9E" w:rsidRPr="00343045" w14:paraId="6EF77458" w14:textId="77777777" w:rsidTr="002A4B22">
        <w:tc>
          <w:tcPr>
            <w:tcW w:w="6771" w:type="dxa"/>
            <w:shd w:val="clear" w:color="auto" w:fill="auto"/>
          </w:tcPr>
          <w:p w14:paraId="78BC038A" w14:textId="77777777" w:rsidR="00057A9E" w:rsidRPr="002A4B22" w:rsidRDefault="00057A9E" w:rsidP="002A4B22">
            <w:pPr>
              <w:autoSpaceDE w:val="0"/>
              <w:autoSpaceDN w:val="0"/>
              <w:adjustRightInd w:val="0"/>
              <w:rPr>
                <w:rFonts w:cs="Arial"/>
                <w:color w:val="3366FF"/>
                <w:szCs w:val="18"/>
                <w:u w:val="single"/>
              </w:rPr>
            </w:pPr>
            <w:r w:rsidRPr="002A4B22">
              <w:rPr>
                <w:rFonts w:cs="Arial"/>
                <w:color w:val="800080"/>
                <w:szCs w:val="18"/>
                <w:highlight w:val="yellow"/>
              </w:rPr>
              <w:t>TEKSTBLOK RECHT</w:t>
            </w:r>
            <w:r w:rsidRPr="002A4B22">
              <w:rPr>
                <w:rFonts w:cs="Arial"/>
                <w:color w:val="800080"/>
                <w:szCs w:val="18"/>
              </w:rPr>
              <w:t xml:space="preserve"> </w:t>
            </w:r>
            <w:r w:rsidRPr="002A4B22">
              <w:rPr>
                <w:rFonts w:cs="Arial"/>
                <w:color w:val="800080"/>
                <w:szCs w:val="18"/>
                <w:highlight w:val="yellow"/>
              </w:rPr>
              <w:t>TEKSTBLOK REGISTERGOED</w:t>
            </w:r>
            <w:r w:rsidRPr="002A4B22">
              <w:rPr>
                <w:rFonts w:cs="Arial"/>
                <w:color w:val="800080"/>
                <w:szCs w:val="18"/>
              </w:rPr>
              <w:t>.</w:t>
            </w:r>
          </w:p>
        </w:tc>
        <w:tc>
          <w:tcPr>
            <w:tcW w:w="7371" w:type="dxa"/>
            <w:shd w:val="clear" w:color="auto" w:fill="auto"/>
          </w:tcPr>
          <w:p w14:paraId="5FE0C615" w14:textId="77777777" w:rsidR="00057A9E" w:rsidRPr="00124E96" w:rsidRDefault="00057A9E" w:rsidP="00057A9E">
            <w:r>
              <w:t xml:space="preserve">Herhalende combinatie van minimaal één TEKSTBLOK RECHT </w:t>
            </w:r>
            <w:r w:rsidRPr="00124E96">
              <w:t>met één TEKSTBLOK REGISTERGOED</w:t>
            </w:r>
            <w:r>
              <w:t xml:space="preserve">, </w:t>
            </w:r>
            <w:r w:rsidR="00A93C75">
              <w:t xml:space="preserve">wanneer er meer dan één combinatie wordt getoond dan wordt de </w:t>
            </w:r>
            <w:r w:rsidR="00A93C75">
              <w:lastRenderedPageBreak/>
              <w:t>tekst per combinatie voorafgegaan door een opvolgende letter</w:t>
            </w:r>
            <w:r w:rsidR="00A93C75" w:rsidRPr="002A4B22">
              <w:rPr>
                <w:lang w:val="nl"/>
              </w:rPr>
              <w:t xml:space="preserve"> beginnend bij ‘a.’.</w:t>
            </w:r>
            <w:r w:rsidRPr="00124E96">
              <w:t xml:space="preserve"> </w:t>
            </w:r>
            <w:r w:rsidR="00A93C75">
              <w:t xml:space="preserve"> De laatste combinatie wordt afgesloten met een ‘.’, alle voorgaande met een ‘;’.</w:t>
            </w:r>
          </w:p>
          <w:p w14:paraId="4D1C04B2" w14:textId="77777777" w:rsidR="00057A9E" w:rsidRDefault="00057A9E" w:rsidP="00057A9E"/>
          <w:p w14:paraId="46ECFE2D" w14:textId="77777777" w:rsidR="00057A9E" w:rsidRDefault="00057A9E" w:rsidP="00057A9E">
            <w:r>
              <w:t>Van TEKSTBLOK REGISTERGOED zijn alleen de objecten perceel, appartementsrecht, netwerk en schip van toepassing.</w:t>
            </w:r>
          </w:p>
          <w:p w14:paraId="0CDFD234" w14:textId="77777777" w:rsidR="00057A9E" w:rsidRPr="002A4B22" w:rsidRDefault="00057A9E" w:rsidP="00057A9E">
            <w:pPr>
              <w:rPr>
                <w:lang w:val="nl"/>
              </w:rPr>
            </w:pPr>
          </w:p>
          <w:p w14:paraId="018FBDCE" w14:textId="77777777" w:rsidR="00057A9E" w:rsidRPr="002A4B22" w:rsidRDefault="00057A9E" w:rsidP="00057A9E">
            <w:pPr>
              <w:rPr>
                <w:sz w:val="20"/>
                <w:u w:val="single"/>
                <w:lang w:val="nl"/>
              </w:rPr>
            </w:pPr>
            <w:r w:rsidRPr="002A4B22">
              <w:rPr>
                <w:sz w:val="20"/>
                <w:u w:val="single"/>
                <w:lang w:val="nl"/>
              </w:rPr>
              <w:t>Mapping recht en registergoed:</w:t>
            </w:r>
          </w:p>
          <w:p w14:paraId="0271420F" w14:textId="77777777" w:rsidR="00057A9E" w:rsidRPr="002A4B22" w:rsidRDefault="00057A9E" w:rsidP="002A4B22">
            <w:pPr>
              <w:pStyle w:val="streepje"/>
              <w:numPr>
                <w:ilvl w:val="0"/>
                <w:numId w:val="0"/>
              </w:numPr>
              <w:spacing w:line="240" w:lineRule="auto"/>
              <w:rPr>
                <w:sz w:val="16"/>
                <w:szCs w:val="16"/>
              </w:rPr>
            </w:pPr>
            <w:r w:rsidRPr="002A4B22">
              <w:rPr>
                <w:sz w:val="16"/>
                <w:szCs w:val="16"/>
              </w:rPr>
              <w:t>//IMKAD_AangebodenStuk/StukdeelHypotheek</w:t>
            </w:r>
            <w:r w:rsidRPr="002A4B22">
              <w:rPr>
                <w:rFonts w:cs="Arial"/>
                <w:sz w:val="16"/>
                <w:szCs w:val="16"/>
              </w:rPr>
              <w:t>[aanduidingHypotheek = ‘overbruggingshypotheek’]</w:t>
            </w:r>
            <w:r w:rsidRPr="002A4B22">
              <w:rPr>
                <w:sz w:val="16"/>
                <w:szCs w:val="16"/>
              </w:rPr>
              <w:t>/IMKAD_ZakelijkRecht</w:t>
            </w:r>
          </w:p>
          <w:p w14:paraId="4DFFF218" w14:textId="77777777" w:rsidR="00057A9E" w:rsidRDefault="00BE6340" w:rsidP="002A4B22">
            <w:pPr>
              <w:pStyle w:val="streepje"/>
              <w:numPr>
                <w:ilvl w:val="0"/>
                <w:numId w:val="0"/>
              </w:numPr>
              <w:spacing w:line="240" w:lineRule="auto"/>
            </w:pPr>
            <w:r w:rsidRPr="002A4B22">
              <w:rPr>
                <w:sz w:val="16"/>
                <w:szCs w:val="16"/>
              </w:rPr>
              <w:t>-de overige mapping is opgenomen in de genoemde tekstblokken.</w:t>
            </w:r>
          </w:p>
        </w:tc>
      </w:tr>
    </w:tbl>
    <w:p w14:paraId="26373B99" w14:textId="77777777" w:rsidR="00C80891" w:rsidRDefault="00C80891" w:rsidP="000F550B">
      <w:pPr>
        <w:pStyle w:val="Kop2"/>
      </w:pPr>
      <w:bookmarkStart w:id="65" w:name="_Toc454288175"/>
      <w:r>
        <w:lastRenderedPageBreak/>
        <w:t>Afsluiting</w:t>
      </w:r>
      <w:bookmarkEnd w:id="65"/>
    </w:p>
    <w:p w14:paraId="2FF61827" w14:textId="77777777" w:rsidR="00C80891" w:rsidRPr="00C80891" w:rsidRDefault="00C80891" w:rsidP="00C80891">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14:paraId="0072DA65" w14:textId="77777777" w:rsidTr="002A4B22">
        <w:tc>
          <w:tcPr>
            <w:tcW w:w="6771" w:type="dxa"/>
            <w:shd w:val="clear" w:color="auto" w:fill="auto"/>
          </w:tcPr>
          <w:p w14:paraId="0F095328" w14:textId="77777777" w:rsidR="00C80891" w:rsidRPr="002A4B22" w:rsidRDefault="00D36084"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Arial"/>
                <w:color w:val="008000"/>
                <w:szCs w:val="18"/>
              </w:rPr>
            </w:pPr>
            <w:r w:rsidRPr="002A4B22">
              <w:rPr>
                <w:rFonts w:cs="Arial"/>
                <w:color w:val="FF0000"/>
                <w:szCs w:val="18"/>
              </w:rPr>
              <w:t>De comparant</w:t>
            </w:r>
            <w:r w:rsidRPr="002A4B22">
              <w:rPr>
                <w:rFonts w:cs="Arial"/>
                <w:color w:val="800080"/>
                <w:szCs w:val="18"/>
              </w:rPr>
              <w:t>e</w:t>
            </w:r>
            <w:r w:rsidRPr="002A4B22">
              <w:rPr>
                <w:rFonts w:cs="Arial"/>
                <w:color w:val="FF0000"/>
                <w:szCs w:val="18"/>
              </w:rPr>
              <w:t xml:space="preserve"> onder 1 genoemd verklaart </w:t>
            </w:r>
            <w:r w:rsidR="008A64F1" w:rsidRPr="002A4B22">
              <w:rPr>
                <w:rFonts w:cs="Arial"/>
                <w:snapToGrid/>
                <w:color w:val="FF0000"/>
                <w:szCs w:val="18"/>
              </w:rPr>
              <w:t xml:space="preserve">de hiervoor vermelde schuldbekentenis met hypotheekstelling alsmede de hierna vermelde verpandingen en overdracht van rechten onder de daarbij gemaakte bedingen alsmede de (eventuele) borgstelling(en) </w:t>
            </w:r>
            <w:r w:rsidRPr="002A4B22">
              <w:rPr>
                <w:rFonts w:cs="Arial"/>
                <w:color w:val="FF0000"/>
                <w:szCs w:val="18"/>
              </w:rPr>
              <w:t>voor en ten behoeve van geldgever aan te nemen.</w:t>
            </w:r>
          </w:p>
        </w:tc>
        <w:tc>
          <w:tcPr>
            <w:tcW w:w="7371" w:type="dxa"/>
            <w:shd w:val="clear" w:color="auto" w:fill="auto"/>
          </w:tcPr>
          <w:p w14:paraId="73C7E7D7" w14:textId="77777777" w:rsidR="003E02D2" w:rsidRPr="004D42E8" w:rsidRDefault="003E02D2" w:rsidP="003E02D2">
            <w:r w:rsidRPr="004D42E8">
              <w:t xml:space="preserve">Vaste tekst met </w:t>
            </w:r>
            <w:r w:rsidR="00A4458A">
              <w:t xml:space="preserve">afleidbare </w:t>
            </w:r>
            <w:r w:rsidRPr="004D42E8">
              <w:t>keuze</w:t>
            </w:r>
            <w:r w:rsidR="00A4458A">
              <w:t>.</w:t>
            </w:r>
          </w:p>
          <w:p w14:paraId="571619CA" w14:textId="77777777" w:rsidR="00A4458A" w:rsidRDefault="00A4458A" w:rsidP="003E02D2"/>
          <w:p w14:paraId="05E84FCD" w14:textId="1AB3224B" w:rsidR="00A4458A" w:rsidRDefault="00A4458A" w:rsidP="003E02D2">
            <w:r>
              <w:t xml:space="preserve">De afleiding voor </w:t>
            </w:r>
            <w:r w:rsidRPr="002A4B22">
              <w:rPr>
                <w:color w:val="FF0000"/>
              </w:rPr>
              <w:t>comparant</w:t>
            </w:r>
            <w:r w:rsidRPr="002A4B22">
              <w:rPr>
                <w:color w:val="800080"/>
              </w:rPr>
              <w:t>e</w:t>
            </w:r>
            <w:r>
              <w:t xml:space="preserve"> is hetzelfde als in paragraaf </w:t>
            </w:r>
            <w:r w:rsidRPr="002A4B22">
              <w:rPr>
                <w:szCs w:val="18"/>
              </w:rPr>
              <w:fldChar w:fldCharType="begin"/>
            </w:r>
            <w:r w:rsidRPr="002A4B22">
              <w:rPr>
                <w:szCs w:val="18"/>
              </w:rPr>
              <w:instrText xml:space="preserve"> REF _Ref412026932 \w \h </w:instrText>
            </w:r>
            <w:r w:rsidRPr="002A4B22">
              <w:rPr>
                <w:szCs w:val="18"/>
              </w:rPr>
            </w:r>
            <w:r w:rsidR="00E64BFC" w:rsidRPr="002A4B22">
              <w:rPr>
                <w:szCs w:val="18"/>
              </w:rPr>
              <w:instrText xml:space="preserve"> \* MERGEFORMAT </w:instrText>
            </w:r>
            <w:r w:rsidRPr="002A4B22">
              <w:rPr>
                <w:szCs w:val="18"/>
              </w:rPr>
              <w:fldChar w:fldCharType="separate"/>
            </w:r>
            <w:r w:rsidR="00A20509">
              <w:rPr>
                <w:szCs w:val="18"/>
              </w:rPr>
              <w:t>2.4.3</w:t>
            </w:r>
            <w:r w:rsidRPr="002A4B22">
              <w:rPr>
                <w:szCs w:val="18"/>
              </w:rPr>
              <w:fldChar w:fldCharType="end"/>
            </w:r>
            <w:r w:rsidRPr="002A4B22">
              <w:rPr>
                <w:sz w:val="16"/>
                <w:szCs w:val="16"/>
              </w:rPr>
              <w:t xml:space="preserve"> </w:t>
            </w:r>
            <w:r w:rsidRPr="002A4B22">
              <w:rPr>
                <w:sz w:val="16"/>
                <w:szCs w:val="16"/>
              </w:rPr>
              <w:fldChar w:fldCharType="begin"/>
            </w:r>
            <w:r w:rsidRPr="002A4B22">
              <w:rPr>
                <w:sz w:val="16"/>
                <w:szCs w:val="16"/>
              </w:rPr>
              <w:instrText xml:space="preserve"> REF _Ref412026938 \h </w:instrText>
            </w:r>
            <w:r w:rsidRPr="002A4B22">
              <w:rPr>
                <w:sz w:val="16"/>
                <w:szCs w:val="16"/>
              </w:rPr>
            </w:r>
            <w:r w:rsidR="0084351E" w:rsidRPr="002A4B22">
              <w:rPr>
                <w:sz w:val="16"/>
                <w:szCs w:val="16"/>
              </w:rPr>
              <w:instrText xml:space="preserve"> \* MERGEFORMAT </w:instrText>
            </w:r>
            <w:r w:rsidRPr="002A4B22">
              <w:rPr>
                <w:sz w:val="16"/>
                <w:szCs w:val="16"/>
              </w:rPr>
              <w:fldChar w:fldCharType="separate"/>
            </w:r>
            <w:r w:rsidR="00A20509">
              <w:t>Afsluiting partijen</w:t>
            </w:r>
            <w:r w:rsidRPr="002A4B22">
              <w:rPr>
                <w:sz w:val="16"/>
                <w:szCs w:val="16"/>
              </w:rPr>
              <w:fldChar w:fldCharType="end"/>
            </w:r>
            <w:r w:rsidRPr="002A4B22">
              <w:rPr>
                <w:sz w:val="16"/>
                <w:szCs w:val="16"/>
              </w:rPr>
              <w:t>.</w:t>
            </w:r>
          </w:p>
          <w:p w14:paraId="3C4A10CA" w14:textId="77777777" w:rsidR="003E02D2" w:rsidRPr="002A4B22" w:rsidRDefault="003E02D2" w:rsidP="003E02D2">
            <w:pPr>
              <w:rPr>
                <w:szCs w:val="18"/>
              </w:rPr>
            </w:pPr>
          </w:p>
        </w:tc>
      </w:tr>
    </w:tbl>
    <w:p w14:paraId="51311355" w14:textId="77777777" w:rsidR="00BE6340" w:rsidRPr="00BA3907" w:rsidRDefault="00BE6340" w:rsidP="005E4756"/>
    <w:p w14:paraId="62BF7806" w14:textId="77777777" w:rsidR="00850854" w:rsidRDefault="00BE6340" w:rsidP="00535779">
      <w:pPr>
        <w:pStyle w:val="Kop2"/>
      </w:pPr>
      <w:r>
        <w:br w:type="page"/>
      </w:r>
      <w:bookmarkStart w:id="66" w:name="_Toc454288176"/>
      <w:r w:rsidR="00850854">
        <w:lastRenderedPageBreak/>
        <w:t>Woonplaatskeuze</w:t>
      </w:r>
      <w:bookmarkEnd w:id="66"/>
    </w:p>
    <w:p w14:paraId="666C62CE" w14:textId="77777777" w:rsidR="000F550B" w:rsidRPr="000F550B" w:rsidRDefault="000F550B" w:rsidP="000F550B">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14:paraId="4188245F" w14:textId="77777777" w:rsidTr="002A4B22">
        <w:tc>
          <w:tcPr>
            <w:tcW w:w="6771" w:type="dxa"/>
            <w:shd w:val="clear" w:color="auto" w:fill="auto"/>
          </w:tcPr>
          <w:p w14:paraId="671776DD" w14:textId="77777777" w:rsidR="00693529" w:rsidRPr="002A4B22" w:rsidRDefault="00693529"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cs="Arial"/>
                <w:color w:val="800080"/>
                <w:szCs w:val="18"/>
                <w:u w:val="single"/>
              </w:rPr>
            </w:pPr>
            <w:r w:rsidRPr="002A4B22">
              <w:rPr>
                <w:rFonts w:cs="Arial"/>
                <w:color w:val="800080"/>
                <w:szCs w:val="18"/>
                <w:u w:val="single"/>
              </w:rPr>
              <w:t>Woonplaatskeuze</w:t>
            </w:r>
          </w:p>
          <w:p w14:paraId="0A37EA0F" w14:textId="77777777" w:rsidR="00C80891" w:rsidRPr="002A4B22" w:rsidRDefault="0085169E"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800080"/>
                <w:szCs w:val="18"/>
              </w:rPr>
            </w:pPr>
            <w:r w:rsidRPr="002A4B22">
              <w:rPr>
                <w:rFonts w:cs="Arial"/>
                <w:color w:val="800080"/>
                <w:szCs w:val="18"/>
              </w:rPr>
              <w:t>D</w:t>
            </w:r>
            <w:r w:rsidR="00693529" w:rsidRPr="002A4B22">
              <w:rPr>
                <w:rFonts w:cs="Arial"/>
                <w:color w:val="800080"/>
                <w:szCs w:val="18"/>
              </w:rPr>
              <w:t xml:space="preserve">e comparanten </w:t>
            </w:r>
            <w:r w:rsidRPr="002A4B22">
              <w:rPr>
                <w:rFonts w:cs="Arial"/>
                <w:color w:val="800080"/>
                <w:szCs w:val="18"/>
              </w:rPr>
              <w:t xml:space="preserve">verklaren </w:t>
            </w:r>
            <w:r w:rsidR="00693529" w:rsidRPr="002A4B22">
              <w:rPr>
                <w:rFonts w:cs="Arial"/>
                <w:color w:val="800080"/>
                <w:szCs w:val="18"/>
              </w:rPr>
              <w:t>te dezer zake woonplaats te kiezen te</w:t>
            </w:r>
            <w:r w:rsidR="00880280" w:rsidRPr="002A4B22">
              <w:rPr>
                <w:rFonts w:cs="Arial"/>
                <w:color w:val="800080"/>
                <w:szCs w:val="18"/>
              </w:rPr>
              <w:t>n</w:t>
            </w:r>
            <w:r w:rsidR="00693529" w:rsidRPr="002A4B22">
              <w:rPr>
                <w:rFonts w:cs="Arial"/>
                <w:color w:val="800080"/>
                <w:szCs w:val="18"/>
              </w:rPr>
              <w:t xml:space="preserve"> kantore van de notaris, bewaarder deze</w:t>
            </w:r>
            <w:r w:rsidR="003E02D2" w:rsidRPr="002A4B22">
              <w:rPr>
                <w:rFonts w:cs="Arial"/>
                <w:color w:val="800080"/>
                <w:szCs w:val="18"/>
              </w:rPr>
              <w:t>r</w:t>
            </w:r>
            <w:r w:rsidR="00693529" w:rsidRPr="002A4B22">
              <w:rPr>
                <w:rFonts w:cs="Arial"/>
                <w:color w:val="800080"/>
                <w:szCs w:val="18"/>
              </w:rPr>
              <w:t xml:space="preserve"> akte.</w:t>
            </w:r>
          </w:p>
        </w:tc>
        <w:tc>
          <w:tcPr>
            <w:tcW w:w="7371" w:type="dxa"/>
            <w:shd w:val="clear" w:color="auto" w:fill="auto"/>
          </w:tcPr>
          <w:p w14:paraId="1E1AF8E6" w14:textId="77777777" w:rsidR="00E31BE8" w:rsidRPr="002A4B22" w:rsidRDefault="00865E4C" w:rsidP="002A4B22">
            <w:pPr>
              <w:spacing w:before="72"/>
              <w:rPr>
                <w:szCs w:val="18"/>
              </w:rPr>
            </w:pPr>
            <w:r w:rsidRPr="002A4B22">
              <w:rPr>
                <w:szCs w:val="18"/>
              </w:rPr>
              <w:t xml:space="preserve">Optionele tekst. </w:t>
            </w:r>
            <w:r w:rsidR="00E31BE8" w:rsidRPr="002A4B22">
              <w:rPr>
                <w:szCs w:val="18"/>
              </w:rPr>
              <w:t>De</w:t>
            </w:r>
            <w:r w:rsidRPr="002A4B22">
              <w:rPr>
                <w:szCs w:val="18"/>
              </w:rPr>
              <w:t xml:space="preserve"> woonplaatskeuze</w:t>
            </w:r>
            <w:r w:rsidR="00E31BE8" w:rsidRPr="002A4B22">
              <w:rPr>
                <w:szCs w:val="18"/>
              </w:rPr>
              <w:t xml:space="preserve"> is verplicht </w:t>
            </w:r>
            <w:r w:rsidRPr="002A4B22">
              <w:rPr>
                <w:szCs w:val="18"/>
              </w:rPr>
              <w:t>wanneer</w:t>
            </w:r>
            <w:r w:rsidR="00E31BE8" w:rsidRPr="002A4B22">
              <w:rPr>
                <w:szCs w:val="18"/>
              </w:rPr>
              <w:t xml:space="preserve"> één van de personen uit één van de partijen een buitenlands adres heeft (</w:t>
            </w:r>
            <w:r w:rsidRPr="002A4B22">
              <w:rPr>
                <w:szCs w:val="18"/>
              </w:rPr>
              <w:t>h</w:t>
            </w:r>
            <w:r w:rsidR="00E31BE8" w:rsidRPr="002A4B22">
              <w:rPr>
                <w:szCs w:val="18"/>
              </w:rPr>
              <w:t xml:space="preserve">et modeldocument </w:t>
            </w:r>
            <w:r w:rsidRPr="002A4B22">
              <w:rPr>
                <w:szCs w:val="18"/>
              </w:rPr>
              <w:t xml:space="preserve">en de stylesheet </w:t>
            </w:r>
            <w:r w:rsidR="00E31BE8" w:rsidRPr="002A4B22">
              <w:rPr>
                <w:szCs w:val="18"/>
              </w:rPr>
              <w:t>dwing</w:t>
            </w:r>
            <w:r w:rsidRPr="002A4B22">
              <w:rPr>
                <w:szCs w:val="18"/>
              </w:rPr>
              <w:t>en</w:t>
            </w:r>
            <w:r w:rsidR="00E31BE8" w:rsidRPr="002A4B22">
              <w:rPr>
                <w:szCs w:val="18"/>
              </w:rPr>
              <w:t xml:space="preserve"> dit niet af)</w:t>
            </w:r>
            <w:r w:rsidRPr="002A4B22">
              <w:rPr>
                <w:szCs w:val="18"/>
              </w:rPr>
              <w:t>.</w:t>
            </w:r>
          </w:p>
          <w:p w14:paraId="0BCB52EB" w14:textId="77777777" w:rsidR="008174B4" w:rsidRPr="002A4B22" w:rsidRDefault="008174B4" w:rsidP="002A4B22">
            <w:pPr>
              <w:keepNext/>
              <w:spacing w:before="72"/>
              <w:rPr>
                <w:szCs w:val="18"/>
              </w:rPr>
            </w:pPr>
          </w:p>
          <w:p w14:paraId="1238C02A" w14:textId="77777777" w:rsidR="006C772B" w:rsidRPr="002A4B22" w:rsidRDefault="006C772B" w:rsidP="002A4B22">
            <w:pPr>
              <w:keepNext/>
              <w:spacing w:before="72"/>
              <w:rPr>
                <w:szCs w:val="18"/>
              </w:rPr>
            </w:pPr>
            <w:r w:rsidRPr="002A4B22">
              <w:rPr>
                <w:szCs w:val="18"/>
              </w:rPr>
              <w:t xml:space="preserve">De woonplaatskeuze heeft betrekking op alle comparanten, zowel de </w:t>
            </w:r>
            <w:r w:rsidR="00A4458A" w:rsidRPr="002A4B22">
              <w:rPr>
                <w:szCs w:val="18"/>
              </w:rPr>
              <w:t xml:space="preserve">geldgever als de geldnemer of </w:t>
            </w:r>
            <w:r w:rsidRPr="002A4B22">
              <w:rPr>
                <w:szCs w:val="18"/>
              </w:rPr>
              <w:t>hypotheekgever.</w:t>
            </w:r>
          </w:p>
          <w:p w14:paraId="2630C6FA" w14:textId="77777777" w:rsidR="001B48BB" w:rsidRPr="002A4B22" w:rsidRDefault="001B48BB" w:rsidP="002A4B22">
            <w:pPr>
              <w:keepNext/>
              <w:spacing w:before="72"/>
              <w:rPr>
                <w:szCs w:val="18"/>
              </w:rPr>
            </w:pPr>
          </w:p>
          <w:p w14:paraId="384E35BE" w14:textId="77777777" w:rsidR="001B48BB" w:rsidRPr="002A4B22" w:rsidRDefault="001B48BB" w:rsidP="002A4B22">
            <w:pPr>
              <w:keepNext/>
              <w:rPr>
                <w:szCs w:val="18"/>
                <w:u w:val="single"/>
              </w:rPr>
            </w:pPr>
            <w:r w:rsidRPr="002A4B22">
              <w:rPr>
                <w:szCs w:val="18"/>
                <w:u w:val="single"/>
              </w:rPr>
              <w:t>Mapping:</w:t>
            </w:r>
          </w:p>
          <w:p w14:paraId="2B709A75" w14:textId="77777777" w:rsidR="001B48BB" w:rsidRPr="002A4B22" w:rsidRDefault="001B48BB" w:rsidP="002A4B22">
            <w:pPr>
              <w:keepNext/>
              <w:spacing w:line="240" w:lineRule="auto"/>
              <w:rPr>
                <w:sz w:val="16"/>
                <w:szCs w:val="16"/>
              </w:rPr>
            </w:pPr>
            <w:r w:rsidRPr="002A4B22">
              <w:rPr>
                <w:sz w:val="16"/>
                <w:szCs w:val="16"/>
              </w:rPr>
              <w:t>//IMKAD_AangebodenStuk/tia_TekstKeuze</w:t>
            </w:r>
          </w:p>
          <w:p w14:paraId="19E24B94" w14:textId="77777777" w:rsidR="001B48BB" w:rsidRPr="002A4B22" w:rsidRDefault="001B48BB" w:rsidP="002A4B22">
            <w:pPr>
              <w:keepNext/>
              <w:spacing w:line="240" w:lineRule="auto"/>
              <w:ind w:left="227"/>
              <w:rPr>
                <w:sz w:val="16"/>
                <w:szCs w:val="16"/>
              </w:rPr>
            </w:pPr>
            <w:r w:rsidRPr="002A4B22">
              <w:rPr>
                <w:sz w:val="16"/>
                <w:szCs w:val="16"/>
              </w:rPr>
              <w:t>./tagNaam(‘k_Woonplaatskeuze’)</w:t>
            </w:r>
          </w:p>
          <w:p w14:paraId="197A34C6" w14:textId="77777777" w:rsidR="001B48BB" w:rsidRPr="002A4B22" w:rsidRDefault="001B48BB" w:rsidP="002A4B22">
            <w:pPr>
              <w:keepNext/>
              <w:autoSpaceDE w:val="0"/>
              <w:autoSpaceDN w:val="0"/>
              <w:adjustRightInd w:val="0"/>
              <w:spacing w:line="240" w:lineRule="auto"/>
              <w:ind w:left="227"/>
              <w:rPr>
                <w:i/>
                <w:sz w:val="16"/>
                <w:szCs w:val="16"/>
              </w:rPr>
            </w:pPr>
            <w:r w:rsidRPr="002A4B22">
              <w:rPr>
                <w:sz w:val="16"/>
                <w:szCs w:val="16"/>
              </w:rPr>
              <w:t>./tekst</w:t>
            </w:r>
            <w:r w:rsidRPr="002A4B22">
              <w:rPr>
                <w:i/>
                <w:sz w:val="16"/>
                <w:szCs w:val="16"/>
              </w:rPr>
              <w:t>(met de gekozen tekst zonder de koptekst)</w:t>
            </w:r>
          </w:p>
          <w:p w14:paraId="004758C4" w14:textId="77777777" w:rsidR="00865E4C" w:rsidRPr="002A4B22" w:rsidRDefault="00865E4C" w:rsidP="002A4B22">
            <w:pPr>
              <w:keepNext/>
              <w:autoSpaceDE w:val="0"/>
              <w:autoSpaceDN w:val="0"/>
              <w:adjustRightInd w:val="0"/>
              <w:spacing w:line="240" w:lineRule="auto"/>
              <w:rPr>
                <w:i/>
                <w:sz w:val="16"/>
                <w:szCs w:val="16"/>
              </w:rPr>
            </w:pPr>
          </w:p>
          <w:p w14:paraId="4C24F998" w14:textId="77777777" w:rsidR="00C80891" w:rsidRPr="002A4B22" w:rsidRDefault="008174B4" w:rsidP="002A4B22">
            <w:pPr>
              <w:keepNext/>
              <w:autoSpaceDE w:val="0"/>
              <w:autoSpaceDN w:val="0"/>
              <w:adjustRightInd w:val="0"/>
              <w:spacing w:line="240" w:lineRule="auto"/>
              <w:rPr>
                <w:szCs w:val="18"/>
              </w:rPr>
            </w:pPr>
            <w:r w:rsidRPr="002A4B22">
              <w:rPr>
                <w:i/>
                <w:sz w:val="16"/>
                <w:szCs w:val="16"/>
              </w:rPr>
              <w:t>-d</w:t>
            </w:r>
            <w:r w:rsidR="001B48BB" w:rsidRPr="002A4B22">
              <w:rPr>
                <w:i/>
                <w:sz w:val="16"/>
                <w:szCs w:val="16"/>
              </w:rPr>
              <w:t>e koptekst ‘</w:t>
            </w:r>
            <w:r w:rsidR="001B48BB" w:rsidRPr="002A4B22">
              <w:rPr>
                <w:i/>
                <w:sz w:val="16"/>
                <w:szCs w:val="16"/>
                <w:u w:val="single"/>
              </w:rPr>
              <w:t>Woonplaatskeuze</w:t>
            </w:r>
            <w:r w:rsidR="00BA53C4" w:rsidRPr="002A4B22">
              <w:rPr>
                <w:i/>
                <w:sz w:val="16"/>
                <w:szCs w:val="16"/>
                <w:u w:val="single"/>
              </w:rPr>
              <w:t xml:space="preserve"> </w:t>
            </w:r>
            <w:r w:rsidR="001B48BB" w:rsidRPr="002A4B22">
              <w:rPr>
                <w:i/>
                <w:sz w:val="16"/>
                <w:szCs w:val="16"/>
              </w:rPr>
              <w:t>’wordt niet in de keuzetekst opgenomen, maar dient getoond te worden als de ‘tekst’ bij de betreffende tagnaam is ingevuld.</w:t>
            </w:r>
          </w:p>
        </w:tc>
      </w:tr>
    </w:tbl>
    <w:p w14:paraId="1EE824CF" w14:textId="77777777" w:rsidR="000F550B" w:rsidRDefault="000F550B"/>
    <w:p w14:paraId="4AD8D9F0" w14:textId="77777777" w:rsidR="000F550B" w:rsidRDefault="000F550B" w:rsidP="000F550B">
      <w:pPr>
        <w:pStyle w:val="Kop2"/>
      </w:pPr>
      <w:bookmarkStart w:id="67" w:name="_Toc454288177"/>
      <w:r>
        <w:t>Einde kadasterdeel</w:t>
      </w:r>
      <w:bookmarkEnd w:id="67"/>
    </w:p>
    <w:p w14:paraId="7C2DA3A0" w14:textId="77777777" w:rsidR="000F550B" w:rsidRPr="000F550B" w:rsidRDefault="000F550B" w:rsidP="000F550B">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14:paraId="2F07AB11" w14:textId="77777777" w:rsidTr="002A4B22">
        <w:tc>
          <w:tcPr>
            <w:tcW w:w="6771" w:type="dxa"/>
            <w:shd w:val="clear" w:color="auto" w:fill="auto"/>
          </w:tcPr>
          <w:p w14:paraId="7DEB305A" w14:textId="77777777" w:rsidR="00C80891" w:rsidRPr="002A4B22" w:rsidRDefault="00D23C77"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Cs w:val="18"/>
              </w:rPr>
            </w:pPr>
            <w:r w:rsidRPr="002A4B22">
              <w:rPr>
                <w:color w:val="FF0000"/>
                <w:szCs w:val="18"/>
              </w:rPr>
              <w:t>EINDE KADASTERDEEL</w:t>
            </w:r>
          </w:p>
        </w:tc>
        <w:tc>
          <w:tcPr>
            <w:tcW w:w="7371" w:type="dxa"/>
            <w:shd w:val="clear" w:color="auto" w:fill="auto"/>
          </w:tcPr>
          <w:p w14:paraId="42AAD705" w14:textId="77777777" w:rsidR="00C80891" w:rsidRPr="002A4B22" w:rsidRDefault="00865E4C" w:rsidP="001754C0">
            <w:pPr>
              <w:rPr>
                <w:szCs w:val="18"/>
              </w:rPr>
            </w:pPr>
            <w:r w:rsidRPr="002A4B22">
              <w:rPr>
                <w:szCs w:val="18"/>
              </w:rPr>
              <w:t xml:space="preserve">Vaste </w:t>
            </w:r>
            <w:r w:rsidR="0000015B" w:rsidRPr="002A4B22">
              <w:rPr>
                <w:szCs w:val="18"/>
              </w:rPr>
              <w:t>tekst.</w:t>
            </w:r>
          </w:p>
        </w:tc>
      </w:tr>
    </w:tbl>
    <w:p w14:paraId="543A7342" w14:textId="77777777" w:rsidR="00BE6340" w:rsidRPr="005E4756" w:rsidRDefault="00BE6340" w:rsidP="005E4756">
      <w:bookmarkStart w:id="68" w:name="_Toc248216324"/>
    </w:p>
    <w:p w14:paraId="61647AC6" w14:textId="77777777" w:rsidR="0000015B" w:rsidRPr="00D6596D" w:rsidRDefault="00BE6340" w:rsidP="00535779">
      <w:pPr>
        <w:pStyle w:val="Kop2"/>
        <w:rPr>
          <w:lang w:val="en-US"/>
        </w:rPr>
      </w:pPr>
      <w:r>
        <w:rPr>
          <w:lang w:val="en-US"/>
        </w:rPr>
        <w:br w:type="page"/>
      </w:r>
      <w:bookmarkStart w:id="69" w:name="_Toc454288178"/>
      <w:r w:rsidR="0000015B" w:rsidRPr="00D6596D">
        <w:rPr>
          <w:lang w:val="en-US"/>
        </w:rPr>
        <w:lastRenderedPageBreak/>
        <w:t xml:space="preserve">Vrije </w:t>
      </w:r>
      <w:r w:rsidR="0000015B" w:rsidRPr="000F550B">
        <w:t>gedeelte</w:t>
      </w:r>
      <w:bookmarkEnd w:id="68"/>
      <w:bookmarkEnd w:id="69"/>
    </w:p>
    <w:p w14:paraId="66C6E8ED" w14:textId="77777777" w:rsidR="0000015B" w:rsidRPr="00D6596D" w:rsidRDefault="0000015B" w:rsidP="0000015B">
      <w:pPr>
        <w:rPr>
          <w:lang w:val="en-US"/>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0015B" w:rsidRPr="00A10B2A" w14:paraId="469D09B2" w14:textId="77777777" w:rsidTr="002A4B22">
        <w:tc>
          <w:tcPr>
            <w:tcW w:w="6771" w:type="dxa"/>
            <w:shd w:val="clear" w:color="auto" w:fill="auto"/>
          </w:tcPr>
          <w:p w14:paraId="77E2B49F" w14:textId="77777777" w:rsidR="0000015B" w:rsidRPr="002A4B22" w:rsidRDefault="0000015B" w:rsidP="00012F09">
            <w:pPr>
              <w:rPr>
                <w:rFonts w:cs="Arial"/>
                <w:color w:val="999999"/>
              </w:rPr>
            </w:pPr>
          </w:p>
        </w:tc>
        <w:tc>
          <w:tcPr>
            <w:tcW w:w="7371" w:type="dxa"/>
            <w:shd w:val="clear" w:color="auto" w:fill="auto"/>
          </w:tcPr>
          <w:p w14:paraId="4F382083" w14:textId="77777777" w:rsidR="0000015B" w:rsidRPr="00343045" w:rsidRDefault="0000015B" w:rsidP="002A4B22">
            <w:pPr>
              <w:spacing w:before="72"/>
            </w:pPr>
            <w:r w:rsidRPr="00343045">
              <w:t>Dit is vrije tekst, die als geheel opgenomen kan worden in het es</w:t>
            </w:r>
            <w:r>
              <w:t xml:space="preserve">sentialiabestand. Het Kadaster </w:t>
            </w:r>
            <w:r w:rsidRPr="00343045">
              <w:t>doet hier niets mee.</w:t>
            </w:r>
          </w:p>
          <w:p w14:paraId="37441908" w14:textId="77777777" w:rsidR="0000015B" w:rsidRDefault="0000015B" w:rsidP="002A4B22">
            <w:pPr>
              <w:spacing w:before="72"/>
            </w:pPr>
            <w:r>
              <w:t>De Kadaster stylesheet</w:t>
            </w:r>
            <w:r w:rsidRPr="00343045">
              <w:t xml:space="preserve"> biedt geen ondersteuning voor het invullen van variabelen uit dit tekstdeel.</w:t>
            </w:r>
            <w:r w:rsidRPr="00A10B2A">
              <w:t xml:space="preserve"> </w:t>
            </w:r>
          </w:p>
          <w:p w14:paraId="4A8120C5" w14:textId="77777777" w:rsidR="00266366" w:rsidRDefault="00266366" w:rsidP="002A4B22">
            <w:pPr>
              <w:spacing w:before="72"/>
            </w:pPr>
          </w:p>
          <w:p w14:paraId="56D30FBD" w14:textId="77777777" w:rsidR="00266366" w:rsidRPr="002A4B22" w:rsidRDefault="00266366" w:rsidP="002A4B22">
            <w:pPr>
              <w:spacing w:before="72"/>
              <w:rPr>
                <w:u w:val="single"/>
              </w:rPr>
            </w:pPr>
            <w:r w:rsidRPr="002A4B22">
              <w:rPr>
                <w:u w:val="single"/>
              </w:rPr>
              <w:t>Mapping:</w:t>
            </w:r>
          </w:p>
          <w:p w14:paraId="7A0FAE42" w14:textId="77777777" w:rsidR="00266366" w:rsidRPr="00A10B2A" w:rsidRDefault="00266366" w:rsidP="002A4B22">
            <w:pPr>
              <w:keepNext/>
              <w:spacing w:line="240" w:lineRule="auto"/>
            </w:pPr>
            <w:r w:rsidRPr="002A4B22">
              <w:rPr>
                <w:sz w:val="16"/>
                <w:szCs w:val="16"/>
              </w:rPr>
              <w:t>//IMKAD_Aangebodenstuk/tia_TekstTweedeDeel</w:t>
            </w:r>
          </w:p>
        </w:tc>
      </w:tr>
    </w:tbl>
    <w:p w14:paraId="1189C4EA" w14:textId="77777777" w:rsidR="00E31BE8" w:rsidRDefault="00E31BE8" w:rsidP="0099378C">
      <w:pPr>
        <w:tabs>
          <w:tab w:val="left" w:pos="-1440"/>
          <w:tab w:val="left" w:pos="-720"/>
          <w:tab w:val="left" w:pos="425"/>
        </w:tabs>
        <w:suppressAutoHyphens/>
      </w:pPr>
    </w:p>
    <w:p w14:paraId="6D53F0EA" w14:textId="77777777" w:rsidR="00E31BE8" w:rsidRPr="008E4889" w:rsidRDefault="00E31BE8" w:rsidP="00B75D8D">
      <w:pPr>
        <w:tabs>
          <w:tab w:val="left" w:pos="-1440"/>
          <w:tab w:val="left" w:pos="-720"/>
          <w:tab w:val="left" w:pos="425"/>
        </w:tabs>
        <w:suppressAutoHyphens/>
      </w:pPr>
    </w:p>
    <w:sectPr w:rsidR="00E31BE8" w:rsidRPr="008E4889" w:rsidSect="00B75D8D">
      <w:pgSz w:w="16838" w:h="11906" w:orient="landscape" w:code="9"/>
      <w:pgMar w:top="2977" w:right="2977" w:bottom="1304" w:left="1304" w:header="567" w:footer="431" w:gutter="0"/>
      <w:cols w:space="708"/>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B8DD41" w14:textId="77777777" w:rsidR="002D29FE" w:rsidRDefault="002D29FE">
      <w:r>
        <w:separator/>
      </w:r>
    </w:p>
  </w:endnote>
  <w:endnote w:type="continuationSeparator" w:id="0">
    <w:p w14:paraId="37544A22" w14:textId="77777777" w:rsidR="002D29FE" w:rsidRDefault="002D29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E874EA" w14:textId="77777777" w:rsidR="00A4458A" w:rsidRDefault="00A4458A">
    <w:pPr>
      <w:pStyle w:val="Voettekst"/>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7BAFD6" w14:textId="77777777" w:rsidR="00A4458A" w:rsidRDefault="00A4458A">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0D3169" w14:textId="77777777" w:rsidR="002D29FE" w:rsidRDefault="002D29FE">
      <w:r>
        <w:separator/>
      </w:r>
    </w:p>
  </w:footnote>
  <w:footnote w:type="continuationSeparator" w:id="0">
    <w:p w14:paraId="11CFFA75" w14:textId="77777777" w:rsidR="002D29FE" w:rsidRDefault="002D29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A4458A" w14:paraId="6ECCAA28" w14:textId="77777777">
      <w:tblPrEx>
        <w:tblCellMar>
          <w:top w:w="0" w:type="dxa"/>
          <w:bottom w:w="0" w:type="dxa"/>
        </w:tblCellMar>
      </w:tblPrEx>
      <w:tc>
        <w:tcPr>
          <w:tcW w:w="4181" w:type="dxa"/>
        </w:tcPr>
        <w:p w14:paraId="34CB1AB7" w14:textId="77777777" w:rsidR="00A4458A" w:rsidRDefault="00A4458A">
          <w:pPr>
            <w:pStyle w:val="tussenkopje"/>
            <w:spacing w:before="0"/>
          </w:pPr>
          <w:r>
            <w:t>Datum</w:t>
          </w:r>
        </w:p>
      </w:tc>
    </w:tr>
    <w:tr w:rsidR="00A4458A" w14:paraId="2DD7A1FF" w14:textId="77777777">
      <w:tblPrEx>
        <w:tblCellMar>
          <w:top w:w="0" w:type="dxa"/>
          <w:bottom w:w="0" w:type="dxa"/>
        </w:tblCellMar>
      </w:tblPrEx>
      <w:tc>
        <w:tcPr>
          <w:tcW w:w="4181" w:type="dxa"/>
        </w:tcPr>
        <w:p w14:paraId="3CA8ABE7" w14:textId="65375BBB" w:rsidR="00A4458A" w:rsidRDefault="004E6747" w:rsidP="00573B44">
          <w:pPr>
            <w:spacing w:line="240" w:lineRule="atLeast"/>
          </w:pPr>
          <w:r>
            <w:fldChar w:fldCharType="begin"/>
          </w:r>
          <w:r>
            <w:instrText xml:space="preserve"> REF Datum \h </w:instrText>
          </w:r>
          <w:r>
            <w:fldChar w:fldCharType="separate"/>
          </w:r>
          <w:r w:rsidR="00A20509">
            <w:rPr>
              <w:noProof/>
            </w:rPr>
            <w:t>29 juni 2016</w:t>
          </w:r>
          <w:r>
            <w:fldChar w:fldCharType="end"/>
          </w:r>
        </w:p>
      </w:tc>
    </w:tr>
    <w:tr w:rsidR="00A4458A" w14:paraId="606730CB" w14:textId="77777777">
      <w:tblPrEx>
        <w:tblCellMar>
          <w:top w:w="0" w:type="dxa"/>
          <w:bottom w:w="0" w:type="dxa"/>
        </w:tblCellMar>
      </w:tblPrEx>
      <w:tc>
        <w:tcPr>
          <w:tcW w:w="4181" w:type="dxa"/>
        </w:tcPr>
        <w:p w14:paraId="446E8EC0" w14:textId="77777777" w:rsidR="00A4458A" w:rsidRDefault="00A4458A">
          <w:pPr>
            <w:pStyle w:val="tussenkopje"/>
          </w:pPr>
          <w:r>
            <w:t>Titel</w:t>
          </w:r>
        </w:p>
      </w:tc>
    </w:tr>
    <w:tr w:rsidR="00A4458A" w14:paraId="167CA26F" w14:textId="77777777">
      <w:tblPrEx>
        <w:tblCellMar>
          <w:top w:w="0" w:type="dxa"/>
          <w:bottom w:w="0" w:type="dxa"/>
        </w:tblCellMar>
      </w:tblPrEx>
      <w:tc>
        <w:tcPr>
          <w:tcW w:w="4181" w:type="dxa"/>
        </w:tcPr>
        <w:p w14:paraId="71C7BBCD" w14:textId="77777777" w:rsidR="00A4458A" w:rsidRDefault="00A4458A">
          <w:pPr>
            <w:spacing w:line="240" w:lineRule="atLeast"/>
          </w:pPr>
          <w:fldSimple w:instr=" STYLEREF Titel \* MERGEFORMAT ">
            <w:r w:rsidR="00A20509">
              <w:rPr>
                <w:noProof/>
              </w:rPr>
              <w:t>Toelichting modeldocument Obvion hypotheek</w:t>
            </w:r>
          </w:fldSimple>
        </w:p>
      </w:tc>
    </w:tr>
    <w:tr w:rsidR="00A4458A" w14:paraId="5953D83B" w14:textId="77777777">
      <w:tblPrEx>
        <w:tblCellMar>
          <w:top w:w="0" w:type="dxa"/>
          <w:bottom w:w="0" w:type="dxa"/>
        </w:tblCellMar>
      </w:tblPrEx>
      <w:tc>
        <w:tcPr>
          <w:tcW w:w="4181" w:type="dxa"/>
        </w:tcPr>
        <w:p w14:paraId="467032A6" w14:textId="77777777" w:rsidR="00A4458A" w:rsidRDefault="00A4458A">
          <w:pPr>
            <w:pStyle w:val="tussenkopje"/>
          </w:pPr>
          <w:r>
            <w:t>Versie</w:t>
          </w:r>
        </w:p>
      </w:tc>
    </w:tr>
    <w:tr w:rsidR="00A4458A" w14:paraId="5B013A4F" w14:textId="77777777">
      <w:tblPrEx>
        <w:tblCellMar>
          <w:top w:w="0" w:type="dxa"/>
          <w:bottom w:w="0" w:type="dxa"/>
        </w:tblCellMar>
      </w:tblPrEx>
      <w:tc>
        <w:tcPr>
          <w:tcW w:w="4181" w:type="dxa"/>
        </w:tcPr>
        <w:p w14:paraId="009B25AE" w14:textId="3CC85BEF" w:rsidR="00A4458A" w:rsidRDefault="004E6747" w:rsidP="00573B44">
          <w:pPr>
            <w:spacing w:line="240" w:lineRule="atLeast"/>
          </w:pPr>
          <w:r>
            <w:fldChar w:fldCharType="begin"/>
          </w:r>
          <w:r>
            <w:instrText xml:space="preserve"> REF Versie \h </w:instrText>
          </w:r>
          <w:r>
            <w:fldChar w:fldCharType="separate"/>
          </w:r>
          <w:r w:rsidR="00A20509">
            <w:rPr>
              <w:noProof/>
            </w:rPr>
            <w:t>3.0.0</w:t>
          </w:r>
          <w:r>
            <w:fldChar w:fldCharType="end"/>
          </w:r>
        </w:p>
      </w:tc>
    </w:tr>
    <w:tr w:rsidR="00A4458A" w14:paraId="3FD6BBB3" w14:textId="77777777">
      <w:tblPrEx>
        <w:tblCellMar>
          <w:top w:w="0" w:type="dxa"/>
          <w:bottom w:w="0" w:type="dxa"/>
        </w:tblCellMar>
      </w:tblPrEx>
      <w:tc>
        <w:tcPr>
          <w:tcW w:w="4181" w:type="dxa"/>
        </w:tcPr>
        <w:p w14:paraId="5926C815" w14:textId="77777777" w:rsidR="00A4458A" w:rsidRDefault="00A4458A">
          <w:pPr>
            <w:pStyle w:val="tussenkopje"/>
          </w:pPr>
          <w:r>
            <w:t>Blad</w:t>
          </w:r>
        </w:p>
      </w:tc>
    </w:tr>
    <w:tr w:rsidR="00A4458A" w14:paraId="07CD5093" w14:textId="77777777">
      <w:tblPrEx>
        <w:tblCellMar>
          <w:top w:w="0" w:type="dxa"/>
          <w:bottom w:w="0" w:type="dxa"/>
        </w:tblCellMar>
      </w:tblPrEx>
      <w:tc>
        <w:tcPr>
          <w:tcW w:w="4181" w:type="dxa"/>
        </w:tcPr>
        <w:p w14:paraId="2BEB9559" w14:textId="77777777" w:rsidR="00A4458A" w:rsidRDefault="00A4458A">
          <w:pPr>
            <w:spacing w:line="240" w:lineRule="atLeast"/>
          </w:pPr>
          <w:r>
            <w:fldChar w:fldCharType="begin"/>
          </w:r>
          <w:r>
            <w:instrText xml:space="preserve"> PAGE  \* MERGEFORMAT </w:instrText>
          </w:r>
          <w:r>
            <w:fldChar w:fldCharType="separate"/>
          </w:r>
          <w:r w:rsidR="00A20509">
            <w:rPr>
              <w:noProof/>
            </w:rPr>
            <w:t>3</w:t>
          </w:r>
          <w:r>
            <w:fldChar w:fldCharType="end"/>
          </w:r>
          <w:r>
            <w:t xml:space="preserve"> van </w:t>
          </w:r>
          <w:r>
            <w:fldChar w:fldCharType="begin"/>
          </w:r>
          <w:r>
            <w:instrText xml:space="preserve"> = 1+</w:instrText>
          </w:r>
          <w:fldSimple w:instr=" NUMPAGES   \* MERGEFORMAT ">
            <w:r w:rsidR="00A20509">
              <w:rPr>
                <w:noProof/>
              </w:rPr>
              <w:instrText>38</w:instrText>
            </w:r>
          </w:fldSimple>
          <w:r>
            <w:instrText xml:space="preserve"> </w:instrText>
          </w:r>
          <w:r>
            <w:fldChar w:fldCharType="separate"/>
          </w:r>
          <w:r w:rsidR="00A20509">
            <w:rPr>
              <w:noProof/>
            </w:rPr>
            <w:t>39</w:t>
          </w:r>
          <w:r>
            <w:fldChar w:fldCharType="end"/>
          </w:r>
          <w:r>
            <w:t xml:space="preserve"> </w:t>
          </w:r>
        </w:p>
      </w:tc>
    </w:tr>
  </w:tbl>
  <w:p w14:paraId="6A98D7B0" w14:textId="65282A9E" w:rsidR="00A4458A" w:rsidRDefault="00EC1315">
    <w:pPr>
      <w:pStyle w:val="Koptekst"/>
    </w:pPr>
    <w:r>
      <w:rPr>
        <w:noProof/>
        <w:snapToGrid/>
        <w:lang w:eastAsia="nl-NL"/>
      </w:rPr>
      <w:drawing>
        <wp:anchor distT="0" distB="0" distL="114300" distR="114300" simplePos="0" relativeHeight="251657216" behindDoc="1" locked="0" layoutInCell="1" allowOverlap="1" wp14:anchorId="76B78DE3" wp14:editId="5A03F704">
          <wp:simplePos x="0" y="0"/>
          <wp:positionH relativeFrom="column">
            <wp:posOffset>2138045</wp:posOffset>
          </wp:positionH>
          <wp:positionV relativeFrom="paragraph">
            <wp:posOffset>-100330</wp:posOffset>
          </wp:positionV>
          <wp:extent cx="1333500" cy="1114425"/>
          <wp:effectExtent l="0" t="0" r="0" b="9525"/>
          <wp:wrapNone/>
          <wp:docPr id="49" name="Afbeelding 49"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A4458A" w14:paraId="2409B44F" w14:textId="77777777">
      <w:tblPrEx>
        <w:tblCellMar>
          <w:top w:w="0" w:type="dxa"/>
          <w:bottom w:w="0" w:type="dxa"/>
        </w:tblCellMar>
      </w:tblPrEx>
      <w:tc>
        <w:tcPr>
          <w:tcW w:w="4181" w:type="dxa"/>
        </w:tcPr>
        <w:p w14:paraId="72C2537C" w14:textId="77777777" w:rsidR="00A4458A" w:rsidRDefault="00A4458A">
          <w:pPr>
            <w:pStyle w:val="tussenkopje"/>
            <w:spacing w:before="0"/>
          </w:pPr>
          <w:r>
            <w:t>Datum</w:t>
          </w:r>
        </w:p>
      </w:tc>
    </w:tr>
    <w:bookmarkStart w:id="29" w:name="Datum"/>
    <w:tr w:rsidR="00A4458A" w14:paraId="5C0FA295" w14:textId="77777777">
      <w:tblPrEx>
        <w:tblCellMar>
          <w:top w:w="0" w:type="dxa"/>
          <w:bottom w:w="0" w:type="dxa"/>
        </w:tblCellMar>
      </w:tblPrEx>
      <w:tc>
        <w:tcPr>
          <w:tcW w:w="4181" w:type="dxa"/>
        </w:tcPr>
        <w:p w14:paraId="235702B5" w14:textId="77777777" w:rsidR="00A4458A" w:rsidRDefault="00A4458A" w:rsidP="00101970">
          <w:pPr>
            <w:spacing w:line="240" w:lineRule="atLeast"/>
          </w:pPr>
          <w:r>
            <w:fldChar w:fldCharType="begin"/>
          </w:r>
          <w:r>
            <w:instrText xml:space="preserve"> STYLEREF Datumopmaakprofiel\l  \* MERGEFORMAT </w:instrText>
          </w:r>
          <w:r w:rsidR="005E4756">
            <w:fldChar w:fldCharType="separate"/>
          </w:r>
          <w:r w:rsidR="00A20509">
            <w:rPr>
              <w:noProof/>
            </w:rPr>
            <w:t>29 juni 2016</w:t>
          </w:r>
          <w:r>
            <w:fldChar w:fldCharType="end"/>
          </w:r>
          <w:bookmarkEnd w:id="29"/>
        </w:p>
      </w:tc>
    </w:tr>
    <w:tr w:rsidR="00A4458A" w14:paraId="63B7E209" w14:textId="77777777">
      <w:tblPrEx>
        <w:tblCellMar>
          <w:top w:w="0" w:type="dxa"/>
          <w:bottom w:w="0" w:type="dxa"/>
        </w:tblCellMar>
      </w:tblPrEx>
      <w:tc>
        <w:tcPr>
          <w:tcW w:w="4181" w:type="dxa"/>
        </w:tcPr>
        <w:p w14:paraId="5EDD1D3F" w14:textId="77777777" w:rsidR="00A4458A" w:rsidRDefault="00A4458A">
          <w:pPr>
            <w:pStyle w:val="tussenkopje"/>
          </w:pPr>
          <w:r>
            <w:t>Titel</w:t>
          </w:r>
        </w:p>
      </w:tc>
    </w:tr>
    <w:tr w:rsidR="00A4458A" w14:paraId="38C91D08" w14:textId="77777777">
      <w:tblPrEx>
        <w:tblCellMar>
          <w:top w:w="0" w:type="dxa"/>
          <w:bottom w:w="0" w:type="dxa"/>
        </w:tblCellMar>
      </w:tblPrEx>
      <w:tc>
        <w:tcPr>
          <w:tcW w:w="4181" w:type="dxa"/>
        </w:tcPr>
        <w:p w14:paraId="20675F8B" w14:textId="77777777" w:rsidR="00A4458A" w:rsidRPr="00435110" w:rsidRDefault="00A4458A">
          <w:pPr>
            <w:spacing w:line="240" w:lineRule="atLeast"/>
          </w:pPr>
          <w:fldSimple w:instr=" STYLEREF Titel \* MERGEFORMAT ">
            <w:r w:rsidR="00A20509">
              <w:rPr>
                <w:noProof/>
              </w:rPr>
              <w:t>Toelichting modeldocument Obvion hypotheek</w:t>
            </w:r>
          </w:fldSimple>
        </w:p>
      </w:tc>
    </w:tr>
    <w:tr w:rsidR="00A4458A" w14:paraId="35D8AF07" w14:textId="77777777">
      <w:tblPrEx>
        <w:tblCellMar>
          <w:top w:w="0" w:type="dxa"/>
          <w:bottom w:w="0" w:type="dxa"/>
        </w:tblCellMar>
      </w:tblPrEx>
      <w:tc>
        <w:tcPr>
          <w:tcW w:w="4181" w:type="dxa"/>
        </w:tcPr>
        <w:p w14:paraId="166B84F7" w14:textId="77777777" w:rsidR="00A4458A" w:rsidRDefault="00A4458A">
          <w:pPr>
            <w:pStyle w:val="tussenkopje"/>
          </w:pPr>
          <w:r>
            <w:t>Versie</w:t>
          </w:r>
        </w:p>
      </w:tc>
    </w:tr>
    <w:bookmarkStart w:id="30" w:name="Versie"/>
    <w:tr w:rsidR="00A4458A" w14:paraId="50EB32E9" w14:textId="77777777">
      <w:tblPrEx>
        <w:tblCellMar>
          <w:top w:w="0" w:type="dxa"/>
          <w:bottom w:w="0" w:type="dxa"/>
        </w:tblCellMar>
      </w:tblPrEx>
      <w:tc>
        <w:tcPr>
          <w:tcW w:w="4181" w:type="dxa"/>
        </w:tcPr>
        <w:p w14:paraId="54BF7B54" w14:textId="77777777" w:rsidR="00A4458A" w:rsidRDefault="00A4458A">
          <w:pPr>
            <w:spacing w:line="240" w:lineRule="atLeast"/>
          </w:pPr>
          <w:r>
            <w:fldChar w:fldCharType="begin"/>
          </w:r>
          <w:r>
            <w:instrText xml:space="preserve"> STYLEREF Versie\l  \* MERGEFORMAT </w:instrText>
          </w:r>
          <w:r w:rsidR="005E4756">
            <w:fldChar w:fldCharType="separate"/>
          </w:r>
          <w:r w:rsidR="00A20509">
            <w:rPr>
              <w:noProof/>
            </w:rPr>
            <w:t>3.0.0</w:t>
          </w:r>
          <w:r>
            <w:fldChar w:fldCharType="end"/>
          </w:r>
          <w:bookmarkEnd w:id="30"/>
        </w:p>
      </w:tc>
    </w:tr>
    <w:tr w:rsidR="00A4458A" w14:paraId="0E454FCA" w14:textId="77777777">
      <w:tblPrEx>
        <w:tblCellMar>
          <w:top w:w="0" w:type="dxa"/>
          <w:bottom w:w="0" w:type="dxa"/>
        </w:tblCellMar>
      </w:tblPrEx>
      <w:tc>
        <w:tcPr>
          <w:tcW w:w="4181" w:type="dxa"/>
        </w:tcPr>
        <w:p w14:paraId="6A0CF5F9" w14:textId="77777777" w:rsidR="00A4458A" w:rsidRDefault="00A4458A">
          <w:pPr>
            <w:pStyle w:val="tussenkopje"/>
          </w:pPr>
          <w:r>
            <w:t>Blad</w:t>
          </w:r>
        </w:p>
      </w:tc>
    </w:tr>
    <w:tr w:rsidR="00A4458A" w14:paraId="2CC2184D" w14:textId="77777777">
      <w:tblPrEx>
        <w:tblCellMar>
          <w:top w:w="0" w:type="dxa"/>
          <w:bottom w:w="0" w:type="dxa"/>
        </w:tblCellMar>
      </w:tblPrEx>
      <w:tc>
        <w:tcPr>
          <w:tcW w:w="4181" w:type="dxa"/>
        </w:tcPr>
        <w:p w14:paraId="1412B54D" w14:textId="77777777" w:rsidR="00A4458A" w:rsidRDefault="00A4458A">
          <w:pPr>
            <w:spacing w:line="240" w:lineRule="atLeast"/>
          </w:pPr>
          <w:r>
            <w:fldChar w:fldCharType="begin"/>
          </w:r>
          <w:r>
            <w:instrText xml:space="preserve"> PAGE  \* MERGEFORMAT </w:instrText>
          </w:r>
          <w:r>
            <w:fldChar w:fldCharType="separate"/>
          </w:r>
          <w:r w:rsidR="00A20509">
            <w:rPr>
              <w:noProof/>
            </w:rPr>
            <w:t>5</w:t>
          </w:r>
          <w:r>
            <w:fldChar w:fldCharType="end"/>
          </w:r>
          <w:r>
            <w:t xml:space="preserve"> van </w:t>
          </w:r>
          <w:r>
            <w:fldChar w:fldCharType="begin"/>
          </w:r>
          <w:r>
            <w:instrText xml:space="preserve"> = 1+</w:instrText>
          </w:r>
          <w:fldSimple w:instr=" NUMPAGES   \* MERGEFORMAT ">
            <w:r w:rsidR="00A20509">
              <w:rPr>
                <w:noProof/>
              </w:rPr>
              <w:instrText>38</w:instrText>
            </w:r>
          </w:fldSimple>
          <w:r>
            <w:instrText xml:space="preserve"> </w:instrText>
          </w:r>
          <w:r>
            <w:fldChar w:fldCharType="separate"/>
          </w:r>
          <w:r w:rsidR="00A20509">
            <w:rPr>
              <w:noProof/>
            </w:rPr>
            <w:t>39</w:t>
          </w:r>
          <w:r>
            <w:fldChar w:fldCharType="end"/>
          </w:r>
          <w:r>
            <w:t xml:space="preserve"> </w:t>
          </w:r>
        </w:p>
      </w:tc>
    </w:tr>
  </w:tbl>
  <w:p w14:paraId="2D2B06D5" w14:textId="0D18BA13" w:rsidR="00A4458A" w:rsidRDefault="00EC1315">
    <w:pPr>
      <w:pStyle w:val="Koptekst"/>
    </w:pPr>
    <w:r>
      <w:rPr>
        <w:noProof/>
        <w:snapToGrid/>
        <w:lang w:eastAsia="nl-NL"/>
      </w:rPr>
      <w:drawing>
        <wp:anchor distT="0" distB="0" distL="114300" distR="114300" simplePos="0" relativeHeight="251658240" behindDoc="1" locked="0" layoutInCell="1" allowOverlap="1" wp14:anchorId="7ACB2430" wp14:editId="341B0EEF">
          <wp:simplePos x="0" y="0"/>
          <wp:positionH relativeFrom="column">
            <wp:posOffset>2099945</wp:posOffset>
          </wp:positionH>
          <wp:positionV relativeFrom="paragraph">
            <wp:posOffset>-100330</wp:posOffset>
          </wp:positionV>
          <wp:extent cx="1333500" cy="1114425"/>
          <wp:effectExtent l="0" t="0" r="0" b="9525"/>
          <wp:wrapNone/>
          <wp:docPr id="51" name="Afbeelding 5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2" w15:restartNumberingAfterBreak="0">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3"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4BF53334"/>
    <w:multiLevelType w:val="hybridMultilevel"/>
    <w:tmpl w:val="8A1CD428"/>
    <w:lvl w:ilvl="0" w:tplc="C4D01D42">
      <w:start w:val="3"/>
      <w:numFmt w:val="bullet"/>
      <w:lvlText w:val="-"/>
      <w:lvlJc w:val="left"/>
      <w:pPr>
        <w:tabs>
          <w:tab w:val="num" w:pos="720"/>
        </w:tabs>
        <w:ind w:left="720" w:hanging="360"/>
      </w:pPr>
      <w:rPr>
        <w:rFonts w:ascii="Arial" w:eastAsia="Times New Roman" w:hAnsi="Arial" w:cs="Aria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F8F66AB"/>
    <w:multiLevelType w:val="hybridMultilevel"/>
    <w:tmpl w:val="0B4EEC08"/>
    <w:lvl w:ilvl="0" w:tplc="0C78BB88">
      <w:start w:val="18"/>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8" w15:restartNumberingAfterBreak="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9" w15:restartNumberingAfterBreak="0">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70343E0D"/>
    <w:multiLevelType w:val="hybridMultilevel"/>
    <w:tmpl w:val="BDF63792"/>
    <w:lvl w:ilvl="0" w:tplc="0413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5F2175A"/>
    <w:multiLevelType w:val="hybridMultilevel"/>
    <w:tmpl w:val="FDA2B70C"/>
    <w:lvl w:ilvl="0" w:tplc="E94A459A">
      <w:start w:val="1"/>
      <w:numFmt w:val="lowerLetter"/>
      <w:lvlText w:val="%1."/>
      <w:lvlJc w:val="left"/>
      <w:pPr>
        <w:tabs>
          <w:tab w:val="num" w:pos="2340"/>
        </w:tabs>
        <w:ind w:left="234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8"/>
  </w:num>
  <w:num w:numId="2">
    <w:abstractNumId w:val="8"/>
  </w:num>
  <w:num w:numId="3">
    <w:abstractNumId w:val="7"/>
  </w:num>
  <w:num w:numId="4">
    <w:abstractNumId w:val="3"/>
  </w:num>
  <w:num w:numId="5">
    <w:abstractNumId w:val="0"/>
  </w:num>
  <w:num w:numId="6">
    <w:abstractNumId w:val="1"/>
  </w:num>
  <w:num w:numId="7">
    <w:abstractNumId w:val="9"/>
  </w:num>
  <w:num w:numId="8">
    <w:abstractNumId w:val="2"/>
  </w:num>
  <w:num w:numId="9">
    <w:abstractNumId w:val="6"/>
  </w:num>
  <w:num w:numId="10">
    <w:abstractNumId w:val="5"/>
  </w:num>
  <w:num w:numId="11">
    <w:abstractNumId w:val="11"/>
  </w:num>
  <w:num w:numId="12">
    <w:abstractNumId w:val="8"/>
  </w:num>
  <w:num w:numId="13">
    <w:abstractNumId w:val="8"/>
  </w:num>
  <w:num w:numId="14">
    <w:abstractNumId w:val="8"/>
  </w:num>
  <w:num w:numId="15">
    <w:abstractNumId w:val="8"/>
  </w:num>
  <w:num w:numId="16">
    <w:abstractNumId w:val="8"/>
  </w:num>
  <w:num w:numId="17">
    <w:abstractNumId w:val="8"/>
  </w:num>
  <w:num w:numId="18">
    <w:abstractNumId w:val="0"/>
  </w:num>
  <w:num w:numId="19">
    <w:abstractNumId w:val="0"/>
  </w:num>
  <w:num w:numId="20">
    <w:abstractNumId w:val="4"/>
  </w:num>
  <w:num w:numId="21">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nl-NL" w:vendorID="9" w:dllVersion="512" w:checkStyle="1"/>
  <w:activeWritingStyle w:appName="MSWord" w:lang="nl-NL" w:vendorID="1" w:dllVersion="512" w:checkStyle="1"/>
  <w:activeWritingStyle w:appName="MSWord" w:lang="nl"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27"/>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1stTray" w:val="Blanco"/>
    <w:docVar w:name="Paper2ndTray" w:val="Blanco"/>
  </w:docVars>
  <w:rsids>
    <w:rsidRoot w:val="004A1631"/>
    <w:rsid w:val="0000015B"/>
    <w:rsid w:val="00001DA5"/>
    <w:rsid w:val="00002261"/>
    <w:rsid w:val="000022F8"/>
    <w:rsid w:val="00003165"/>
    <w:rsid w:val="000037F0"/>
    <w:rsid w:val="00005407"/>
    <w:rsid w:val="00006CD8"/>
    <w:rsid w:val="00010577"/>
    <w:rsid w:val="00010AA1"/>
    <w:rsid w:val="00011618"/>
    <w:rsid w:val="00012F09"/>
    <w:rsid w:val="0001338A"/>
    <w:rsid w:val="00013A7C"/>
    <w:rsid w:val="0001524B"/>
    <w:rsid w:val="000168C1"/>
    <w:rsid w:val="00017916"/>
    <w:rsid w:val="00017959"/>
    <w:rsid w:val="000214A5"/>
    <w:rsid w:val="00021522"/>
    <w:rsid w:val="000216FE"/>
    <w:rsid w:val="00021FB6"/>
    <w:rsid w:val="000221DD"/>
    <w:rsid w:val="0002427D"/>
    <w:rsid w:val="0002539C"/>
    <w:rsid w:val="00025AA2"/>
    <w:rsid w:val="00025B0C"/>
    <w:rsid w:val="00026BBD"/>
    <w:rsid w:val="000274A9"/>
    <w:rsid w:val="000278CB"/>
    <w:rsid w:val="00030190"/>
    <w:rsid w:val="00030CF3"/>
    <w:rsid w:val="000327FE"/>
    <w:rsid w:val="000400E1"/>
    <w:rsid w:val="0004124D"/>
    <w:rsid w:val="000459CD"/>
    <w:rsid w:val="00046BDB"/>
    <w:rsid w:val="00047231"/>
    <w:rsid w:val="00050715"/>
    <w:rsid w:val="0005138B"/>
    <w:rsid w:val="00051F75"/>
    <w:rsid w:val="00052234"/>
    <w:rsid w:val="00052254"/>
    <w:rsid w:val="000523FA"/>
    <w:rsid w:val="00052956"/>
    <w:rsid w:val="0005347B"/>
    <w:rsid w:val="00054004"/>
    <w:rsid w:val="000544E7"/>
    <w:rsid w:val="00055A87"/>
    <w:rsid w:val="00055EF9"/>
    <w:rsid w:val="000564E7"/>
    <w:rsid w:val="00056536"/>
    <w:rsid w:val="00056C53"/>
    <w:rsid w:val="00057378"/>
    <w:rsid w:val="000579C5"/>
    <w:rsid w:val="00057A9E"/>
    <w:rsid w:val="000605CD"/>
    <w:rsid w:val="00060B61"/>
    <w:rsid w:val="00061D50"/>
    <w:rsid w:val="00063294"/>
    <w:rsid w:val="00063A89"/>
    <w:rsid w:val="000657C0"/>
    <w:rsid w:val="000670F8"/>
    <w:rsid w:val="000671DB"/>
    <w:rsid w:val="00067720"/>
    <w:rsid w:val="000677AC"/>
    <w:rsid w:val="00067812"/>
    <w:rsid w:val="0006794F"/>
    <w:rsid w:val="00067BB3"/>
    <w:rsid w:val="00071954"/>
    <w:rsid w:val="00072278"/>
    <w:rsid w:val="00073639"/>
    <w:rsid w:val="000749AD"/>
    <w:rsid w:val="00075CF1"/>
    <w:rsid w:val="00076DC4"/>
    <w:rsid w:val="00077617"/>
    <w:rsid w:val="00077A26"/>
    <w:rsid w:val="00082A23"/>
    <w:rsid w:val="00083121"/>
    <w:rsid w:val="00084C0A"/>
    <w:rsid w:val="00085E96"/>
    <w:rsid w:val="0008708F"/>
    <w:rsid w:val="00090725"/>
    <w:rsid w:val="000911E2"/>
    <w:rsid w:val="0009268D"/>
    <w:rsid w:val="00093CFA"/>
    <w:rsid w:val="00093DCF"/>
    <w:rsid w:val="000974F6"/>
    <w:rsid w:val="000A01CD"/>
    <w:rsid w:val="000A0356"/>
    <w:rsid w:val="000A0E63"/>
    <w:rsid w:val="000A0EA1"/>
    <w:rsid w:val="000A70AC"/>
    <w:rsid w:val="000A77B3"/>
    <w:rsid w:val="000A787C"/>
    <w:rsid w:val="000B1694"/>
    <w:rsid w:val="000B530F"/>
    <w:rsid w:val="000B691C"/>
    <w:rsid w:val="000B74F1"/>
    <w:rsid w:val="000C4C66"/>
    <w:rsid w:val="000D1B5D"/>
    <w:rsid w:val="000D1FDF"/>
    <w:rsid w:val="000D1FE3"/>
    <w:rsid w:val="000D3BDA"/>
    <w:rsid w:val="000D3C60"/>
    <w:rsid w:val="000D417E"/>
    <w:rsid w:val="000D4B08"/>
    <w:rsid w:val="000D5E8B"/>
    <w:rsid w:val="000D6CAC"/>
    <w:rsid w:val="000E079F"/>
    <w:rsid w:val="000E0CF2"/>
    <w:rsid w:val="000E0DE1"/>
    <w:rsid w:val="000E2D2E"/>
    <w:rsid w:val="000E4058"/>
    <w:rsid w:val="000E43B2"/>
    <w:rsid w:val="000E4BB4"/>
    <w:rsid w:val="000F0D7F"/>
    <w:rsid w:val="000F0EA5"/>
    <w:rsid w:val="000F550B"/>
    <w:rsid w:val="000F6D2F"/>
    <w:rsid w:val="000F702C"/>
    <w:rsid w:val="000F79A2"/>
    <w:rsid w:val="00101970"/>
    <w:rsid w:val="00102295"/>
    <w:rsid w:val="00106786"/>
    <w:rsid w:val="00106F44"/>
    <w:rsid w:val="001078CB"/>
    <w:rsid w:val="00110CA7"/>
    <w:rsid w:val="00114244"/>
    <w:rsid w:val="0011696F"/>
    <w:rsid w:val="00116C5D"/>
    <w:rsid w:val="0011798B"/>
    <w:rsid w:val="00117B86"/>
    <w:rsid w:val="001219DE"/>
    <w:rsid w:val="00123774"/>
    <w:rsid w:val="00124E96"/>
    <w:rsid w:val="0012509E"/>
    <w:rsid w:val="00133C71"/>
    <w:rsid w:val="00134AAB"/>
    <w:rsid w:val="00135DA4"/>
    <w:rsid w:val="00136E60"/>
    <w:rsid w:val="00137AD2"/>
    <w:rsid w:val="00137BBF"/>
    <w:rsid w:val="001427C4"/>
    <w:rsid w:val="00142B34"/>
    <w:rsid w:val="00144B08"/>
    <w:rsid w:val="00145092"/>
    <w:rsid w:val="00145406"/>
    <w:rsid w:val="001461D9"/>
    <w:rsid w:val="0014622E"/>
    <w:rsid w:val="001469A9"/>
    <w:rsid w:val="00150FAF"/>
    <w:rsid w:val="001514FA"/>
    <w:rsid w:val="00152351"/>
    <w:rsid w:val="00152FAD"/>
    <w:rsid w:val="00154B89"/>
    <w:rsid w:val="0015507F"/>
    <w:rsid w:val="001567E6"/>
    <w:rsid w:val="00156B8A"/>
    <w:rsid w:val="00156B93"/>
    <w:rsid w:val="00161192"/>
    <w:rsid w:val="00161B8D"/>
    <w:rsid w:val="001638FF"/>
    <w:rsid w:val="00170D29"/>
    <w:rsid w:val="00171107"/>
    <w:rsid w:val="00171114"/>
    <w:rsid w:val="0017212E"/>
    <w:rsid w:val="00173D7E"/>
    <w:rsid w:val="00173E4A"/>
    <w:rsid w:val="001743D2"/>
    <w:rsid w:val="001754C0"/>
    <w:rsid w:val="00175FD3"/>
    <w:rsid w:val="00176FDA"/>
    <w:rsid w:val="0018011A"/>
    <w:rsid w:val="00182410"/>
    <w:rsid w:val="00183622"/>
    <w:rsid w:val="00187530"/>
    <w:rsid w:val="001909FD"/>
    <w:rsid w:val="00192CB3"/>
    <w:rsid w:val="001948B9"/>
    <w:rsid w:val="00194EA5"/>
    <w:rsid w:val="0019702F"/>
    <w:rsid w:val="00197230"/>
    <w:rsid w:val="00197A69"/>
    <w:rsid w:val="001A0476"/>
    <w:rsid w:val="001A0CC3"/>
    <w:rsid w:val="001A2B0C"/>
    <w:rsid w:val="001A2E0E"/>
    <w:rsid w:val="001A33F5"/>
    <w:rsid w:val="001A4C08"/>
    <w:rsid w:val="001A52DD"/>
    <w:rsid w:val="001A5981"/>
    <w:rsid w:val="001A72F0"/>
    <w:rsid w:val="001A7EEA"/>
    <w:rsid w:val="001B0354"/>
    <w:rsid w:val="001B0DF9"/>
    <w:rsid w:val="001B35AA"/>
    <w:rsid w:val="001B439C"/>
    <w:rsid w:val="001B48BB"/>
    <w:rsid w:val="001B6420"/>
    <w:rsid w:val="001B7E02"/>
    <w:rsid w:val="001C2750"/>
    <w:rsid w:val="001C4839"/>
    <w:rsid w:val="001C6F72"/>
    <w:rsid w:val="001C722D"/>
    <w:rsid w:val="001C72DF"/>
    <w:rsid w:val="001C77FB"/>
    <w:rsid w:val="001C7DCC"/>
    <w:rsid w:val="001D0A65"/>
    <w:rsid w:val="001D0E69"/>
    <w:rsid w:val="001D0F74"/>
    <w:rsid w:val="001D1884"/>
    <w:rsid w:val="001D2DD6"/>
    <w:rsid w:val="001D5ECE"/>
    <w:rsid w:val="001D7FEC"/>
    <w:rsid w:val="001E03D6"/>
    <w:rsid w:val="001E0F5F"/>
    <w:rsid w:val="001E18FB"/>
    <w:rsid w:val="001E1B49"/>
    <w:rsid w:val="001E2BC9"/>
    <w:rsid w:val="001E5C53"/>
    <w:rsid w:val="001E7703"/>
    <w:rsid w:val="001F0E67"/>
    <w:rsid w:val="001F3EAD"/>
    <w:rsid w:val="001F46A7"/>
    <w:rsid w:val="001F7092"/>
    <w:rsid w:val="001F711F"/>
    <w:rsid w:val="001F79D4"/>
    <w:rsid w:val="001F7DAA"/>
    <w:rsid w:val="00203E69"/>
    <w:rsid w:val="00210539"/>
    <w:rsid w:val="0021075A"/>
    <w:rsid w:val="00210E51"/>
    <w:rsid w:val="0021170D"/>
    <w:rsid w:val="0021478F"/>
    <w:rsid w:val="0021646D"/>
    <w:rsid w:val="0021680B"/>
    <w:rsid w:val="002222C7"/>
    <w:rsid w:val="00222497"/>
    <w:rsid w:val="00222BF9"/>
    <w:rsid w:val="0022338C"/>
    <w:rsid w:val="00226576"/>
    <w:rsid w:val="00227854"/>
    <w:rsid w:val="00230AF8"/>
    <w:rsid w:val="002311A6"/>
    <w:rsid w:val="002318D3"/>
    <w:rsid w:val="00231954"/>
    <w:rsid w:val="002319CA"/>
    <w:rsid w:val="00232007"/>
    <w:rsid w:val="00232021"/>
    <w:rsid w:val="002323D1"/>
    <w:rsid w:val="00236AF8"/>
    <w:rsid w:val="002428E4"/>
    <w:rsid w:val="002433FD"/>
    <w:rsid w:val="00244A4B"/>
    <w:rsid w:val="00244CE3"/>
    <w:rsid w:val="0024626E"/>
    <w:rsid w:val="00246D91"/>
    <w:rsid w:val="00247519"/>
    <w:rsid w:val="00247E61"/>
    <w:rsid w:val="0025138A"/>
    <w:rsid w:val="00251994"/>
    <w:rsid w:val="00252A99"/>
    <w:rsid w:val="002544F0"/>
    <w:rsid w:val="00254B68"/>
    <w:rsid w:val="00254C4D"/>
    <w:rsid w:val="0025553B"/>
    <w:rsid w:val="00255DE0"/>
    <w:rsid w:val="002606D8"/>
    <w:rsid w:val="002616DF"/>
    <w:rsid w:val="002623DE"/>
    <w:rsid w:val="002624D9"/>
    <w:rsid w:val="00264552"/>
    <w:rsid w:val="0026511B"/>
    <w:rsid w:val="002654CD"/>
    <w:rsid w:val="0026576D"/>
    <w:rsid w:val="00266366"/>
    <w:rsid w:val="00273437"/>
    <w:rsid w:val="00273BA4"/>
    <w:rsid w:val="0027554A"/>
    <w:rsid w:val="00276333"/>
    <w:rsid w:val="002764A9"/>
    <w:rsid w:val="00280B9A"/>
    <w:rsid w:val="002812ED"/>
    <w:rsid w:val="00283475"/>
    <w:rsid w:val="00284690"/>
    <w:rsid w:val="00285BAF"/>
    <w:rsid w:val="00286F0E"/>
    <w:rsid w:val="00287C40"/>
    <w:rsid w:val="00287CB3"/>
    <w:rsid w:val="00294DC4"/>
    <w:rsid w:val="00295D48"/>
    <w:rsid w:val="002A010E"/>
    <w:rsid w:val="002A1A93"/>
    <w:rsid w:val="002A3524"/>
    <w:rsid w:val="002A3A2A"/>
    <w:rsid w:val="002A4B22"/>
    <w:rsid w:val="002A4B2B"/>
    <w:rsid w:val="002A61D1"/>
    <w:rsid w:val="002A66ED"/>
    <w:rsid w:val="002A73CA"/>
    <w:rsid w:val="002A78C8"/>
    <w:rsid w:val="002A7BBF"/>
    <w:rsid w:val="002A7EF0"/>
    <w:rsid w:val="002B2EFF"/>
    <w:rsid w:val="002B5054"/>
    <w:rsid w:val="002B627D"/>
    <w:rsid w:val="002B6BB8"/>
    <w:rsid w:val="002B7FF0"/>
    <w:rsid w:val="002C01BF"/>
    <w:rsid w:val="002C023F"/>
    <w:rsid w:val="002C0368"/>
    <w:rsid w:val="002C177B"/>
    <w:rsid w:val="002C3665"/>
    <w:rsid w:val="002C53A4"/>
    <w:rsid w:val="002C68F9"/>
    <w:rsid w:val="002C7327"/>
    <w:rsid w:val="002D29FE"/>
    <w:rsid w:val="002D38C8"/>
    <w:rsid w:val="002D5FC4"/>
    <w:rsid w:val="002D6CC8"/>
    <w:rsid w:val="002D6F14"/>
    <w:rsid w:val="002E0C80"/>
    <w:rsid w:val="002E0D2E"/>
    <w:rsid w:val="002E0F5E"/>
    <w:rsid w:val="002E52D0"/>
    <w:rsid w:val="002E5438"/>
    <w:rsid w:val="002E71D9"/>
    <w:rsid w:val="002E7245"/>
    <w:rsid w:val="002E729C"/>
    <w:rsid w:val="002F3F0E"/>
    <w:rsid w:val="002F4536"/>
    <w:rsid w:val="002F4EA2"/>
    <w:rsid w:val="002F552A"/>
    <w:rsid w:val="003008D7"/>
    <w:rsid w:val="00301055"/>
    <w:rsid w:val="003064B2"/>
    <w:rsid w:val="003067B8"/>
    <w:rsid w:val="0031090A"/>
    <w:rsid w:val="00311849"/>
    <w:rsid w:val="003137E5"/>
    <w:rsid w:val="003146A3"/>
    <w:rsid w:val="00314C5B"/>
    <w:rsid w:val="00321695"/>
    <w:rsid w:val="00322024"/>
    <w:rsid w:val="0032279F"/>
    <w:rsid w:val="003228A3"/>
    <w:rsid w:val="003232CB"/>
    <w:rsid w:val="00323A41"/>
    <w:rsid w:val="0032463E"/>
    <w:rsid w:val="003271EF"/>
    <w:rsid w:val="00327795"/>
    <w:rsid w:val="00327851"/>
    <w:rsid w:val="00330790"/>
    <w:rsid w:val="003311E8"/>
    <w:rsid w:val="003313DD"/>
    <w:rsid w:val="00333AE2"/>
    <w:rsid w:val="00334298"/>
    <w:rsid w:val="00334569"/>
    <w:rsid w:val="00336895"/>
    <w:rsid w:val="00336FD9"/>
    <w:rsid w:val="00337F83"/>
    <w:rsid w:val="003429F5"/>
    <w:rsid w:val="00343045"/>
    <w:rsid w:val="00346394"/>
    <w:rsid w:val="00347F1C"/>
    <w:rsid w:val="00350244"/>
    <w:rsid w:val="003505C8"/>
    <w:rsid w:val="00351269"/>
    <w:rsid w:val="00352B64"/>
    <w:rsid w:val="00352F14"/>
    <w:rsid w:val="00354EB8"/>
    <w:rsid w:val="003555B3"/>
    <w:rsid w:val="003557FA"/>
    <w:rsid w:val="00357804"/>
    <w:rsid w:val="0035789A"/>
    <w:rsid w:val="00360A30"/>
    <w:rsid w:val="00362D45"/>
    <w:rsid w:val="00365364"/>
    <w:rsid w:val="003657ED"/>
    <w:rsid w:val="00367AE9"/>
    <w:rsid w:val="00367E8B"/>
    <w:rsid w:val="003704C1"/>
    <w:rsid w:val="00371DED"/>
    <w:rsid w:val="003724DE"/>
    <w:rsid w:val="003743B2"/>
    <w:rsid w:val="00375206"/>
    <w:rsid w:val="00377B4A"/>
    <w:rsid w:val="003801DE"/>
    <w:rsid w:val="00381059"/>
    <w:rsid w:val="00382478"/>
    <w:rsid w:val="00386F1D"/>
    <w:rsid w:val="00394A27"/>
    <w:rsid w:val="00395998"/>
    <w:rsid w:val="003A00AA"/>
    <w:rsid w:val="003A2043"/>
    <w:rsid w:val="003A3BF5"/>
    <w:rsid w:val="003A3E4B"/>
    <w:rsid w:val="003A4165"/>
    <w:rsid w:val="003A5ADD"/>
    <w:rsid w:val="003B0BED"/>
    <w:rsid w:val="003B0CDC"/>
    <w:rsid w:val="003B149A"/>
    <w:rsid w:val="003B22EF"/>
    <w:rsid w:val="003B236B"/>
    <w:rsid w:val="003B3F21"/>
    <w:rsid w:val="003B4767"/>
    <w:rsid w:val="003B4D38"/>
    <w:rsid w:val="003B589C"/>
    <w:rsid w:val="003B755A"/>
    <w:rsid w:val="003C0D49"/>
    <w:rsid w:val="003C2F33"/>
    <w:rsid w:val="003C335E"/>
    <w:rsid w:val="003C350C"/>
    <w:rsid w:val="003C40F8"/>
    <w:rsid w:val="003C71C6"/>
    <w:rsid w:val="003D001E"/>
    <w:rsid w:val="003D1F7E"/>
    <w:rsid w:val="003D2811"/>
    <w:rsid w:val="003D297C"/>
    <w:rsid w:val="003D3F1D"/>
    <w:rsid w:val="003D6744"/>
    <w:rsid w:val="003E02D2"/>
    <w:rsid w:val="003E0444"/>
    <w:rsid w:val="003E1358"/>
    <w:rsid w:val="003E1B71"/>
    <w:rsid w:val="003E1B85"/>
    <w:rsid w:val="003E3D52"/>
    <w:rsid w:val="003E4811"/>
    <w:rsid w:val="003E7298"/>
    <w:rsid w:val="003E7B00"/>
    <w:rsid w:val="003F29FF"/>
    <w:rsid w:val="003F4E96"/>
    <w:rsid w:val="003F56B0"/>
    <w:rsid w:val="003F57C4"/>
    <w:rsid w:val="003F628D"/>
    <w:rsid w:val="00402BAD"/>
    <w:rsid w:val="00403EF7"/>
    <w:rsid w:val="004055F3"/>
    <w:rsid w:val="00407923"/>
    <w:rsid w:val="0041098C"/>
    <w:rsid w:val="00410E29"/>
    <w:rsid w:val="004112A3"/>
    <w:rsid w:val="00413575"/>
    <w:rsid w:val="00413F3C"/>
    <w:rsid w:val="00414114"/>
    <w:rsid w:val="00414CB1"/>
    <w:rsid w:val="0041690C"/>
    <w:rsid w:val="00422E80"/>
    <w:rsid w:val="00423D45"/>
    <w:rsid w:val="004247E2"/>
    <w:rsid w:val="004250DC"/>
    <w:rsid w:val="00430AF7"/>
    <w:rsid w:val="00431E1C"/>
    <w:rsid w:val="00432145"/>
    <w:rsid w:val="00432C02"/>
    <w:rsid w:val="00433741"/>
    <w:rsid w:val="00433D41"/>
    <w:rsid w:val="00434E6E"/>
    <w:rsid w:val="00435110"/>
    <w:rsid w:val="00440164"/>
    <w:rsid w:val="00441820"/>
    <w:rsid w:val="00442132"/>
    <w:rsid w:val="00444458"/>
    <w:rsid w:val="004457A2"/>
    <w:rsid w:val="00445C03"/>
    <w:rsid w:val="00445C14"/>
    <w:rsid w:val="004471D6"/>
    <w:rsid w:val="00447EB0"/>
    <w:rsid w:val="00450C54"/>
    <w:rsid w:val="00451113"/>
    <w:rsid w:val="00455CB3"/>
    <w:rsid w:val="00456E66"/>
    <w:rsid w:val="00460231"/>
    <w:rsid w:val="00461839"/>
    <w:rsid w:val="00462DFD"/>
    <w:rsid w:val="00462F19"/>
    <w:rsid w:val="0046378E"/>
    <w:rsid w:val="00465153"/>
    <w:rsid w:val="00466E91"/>
    <w:rsid w:val="00467C17"/>
    <w:rsid w:val="00470565"/>
    <w:rsid w:val="00470E00"/>
    <w:rsid w:val="00470FC9"/>
    <w:rsid w:val="00472F6D"/>
    <w:rsid w:val="00473278"/>
    <w:rsid w:val="00473655"/>
    <w:rsid w:val="00475FFA"/>
    <w:rsid w:val="00481DDE"/>
    <w:rsid w:val="00481ED4"/>
    <w:rsid w:val="00482E89"/>
    <w:rsid w:val="0048327F"/>
    <w:rsid w:val="0048391A"/>
    <w:rsid w:val="00484488"/>
    <w:rsid w:val="004868E4"/>
    <w:rsid w:val="00490150"/>
    <w:rsid w:val="004905BC"/>
    <w:rsid w:val="0049193B"/>
    <w:rsid w:val="00493382"/>
    <w:rsid w:val="00494482"/>
    <w:rsid w:val="0049725F"/>
    <w:rsid w:val="004977A4"/>
    <w:rsid w:val="004A1631"/>
    <w:rsid w:val="004A1A02"/>
    <w:rsid w:val="004A29E9"/>
    <w:rsid w:val="004A3412"/>
    <w:rsid w:val="004A72B5"/>
    <w:rsid w:val="004A7A56"/>
    <w:rsid w:val="004B1525"/>
    <w:rsid w:val="004B1940"/>
    <w:rsid w:val="004B23A7"/>
    <w:rsid w:val="004B294C"/>
    <w:rsid w:val="004B4235"/>
    <w:rsid w:val="004B6BCA"/>
    <w:rsid w:val="004B6E45"/>
    <w:rsid w:val="004C0C11"/>
    <w:rsid w:val="004C31B3"/>
    <w:rsid w:val="004C431D"/>
    <w:rsid w:val="004C6C22"/>
    <w:rsid w:val="004C7DF9"/>
    <w:rsid w:val="004D01ED"/>
    <w:rsid w:val="004D0487"/>
    <w:rsid w:val="004D2C41"/>
    <w:rsid w:val="004D2C96"/>
    <w:rsid w:val="004D3E80"/>
    <w:rsid w:val="004D4029"/>
    <w:rsid w:val="004D42E8"/>
    <w:rsid w:val="004D4A64"/>
    <w:rsid w:val="004D6A6A"/>
    <w:rsid w:val="004D7113"/>
    <w:rsid w:val="004D7494"/>
    <w:rsid w:val="004D7774"/>
    <w:rsid w:val="004E19A6"/>
    <w:rsid w:val="004E29FD"/>
    <w:rsid w:val="004E48F7"/>
    <w:rsid w:val="004E5144"/>
    <w:rsid w:val="004E516B"/>
    <w:rsid w:val="004E5200"/>
    <w:rsid w:val="004E6389"/>
    <w:rsid w:val="004E6464"/>
    <w:rsid w:val="004E6747"/>
    <w:rsid w:val="004E7352"/>
    <w:rsid w:val="004E7C99"/>
    <w:rsid w:val="004F0BEA"/>
    <w:rsid w:val="004F163F"/>
    <w:rsid w:val="004F29C8"/>
    <w:rsid w:val="004F40D2"/>
    <w:rsid w:val="004F6006"/>
    <w:rsid w:val="004F6658"/>
    <w:rsid w:val="004F7C98"/>
    <w:rsid w:val="00500158"/>
    <w:rsid w:val="005024DA"/>
    <w:rsid w:val="005044B4"/>
    <w:rsid w:val="00504B56"/>
    <w:rsid w:val="005079CE"/>
    <w:rsid w:val="005101F6"/>
    <w:rsid w:val="00511282"/>
    <w:rsid w:val="00511FE3"/>
    <w:rsid w:val="005121C0"/>
    <w:rsid w:val="0051376E"/>
    <w:rsid w:val="0051435A"/>
    <w:rsid w:val="0051696E"/>
    <w:rsid w:val="005170F7"/>
    <w:rsid w:val="0052049A"/>
    <w:rsid w:val="00520E34"/>
    <w:rsid w:val="005217FC"/>
    <w:rsid w:val="00526035"/>
    <w:rsid w:val="00530050"/>
    <w:rsid w:val="00531A3F"/>
    <w:rsid w:val="00531FA6"/>
    <w:rsid w:val="0053442D"/>
    <w:rsid w:val="00535779"/>
    <w:rsid w:val="0053644F"/>
    <w:rsid w:val="0053650E"/>
    <w:rsid w:val="0053769B"/>
    <w:rsid w:val="00537B39"/>
    <w:rsid w:val="00542330"/>
    <w:rsid w:val="0054259B"/>
    <w:rsid w:val="005425E4"/>
    <w:rsid w:val="005429FD"/>
    <w:rsid w:val="0054368D"/>
    <w:rsid w:val="00543B8D"/>
    <w:rsid w:val="00545E42"/>
    <w:rsid w:val="00545F53"/>
    <w:rsid w:val="005502A2"/>
    <w:rsid w:val="0055443F"/>
    <w:rsid w:val="00555525"/>
    <w:rsid w:val="005555A9"/>
    <w:rsid w:val="00557D72"/>
    <w:rsid w:val="0056022E"/>
    <w:rsid w:val="00560389"/>
    <w:rsid w:val="005606FC"/>
    <w:rsid w:val="005608A8"/>
    <w:rsid w:val="00561641"/>
    <w:rsid w:val="005638C7"/>
    <w:rsid w:val="00563964"/>
    <w:rsid w:val="0056417F"/>
    <w:rsid w:val="00564CA5"/>
    <w:rsid w:val="00565CD0"/>
    <w:rsid w:val="0056737C"/>
    <w:rsid w:val="0057194F"/>
    <w:rsid w:val="005734AC"/>
    <w:rsid w:val="00573B44"/>
    <w:rsid w:val="00575DBE"/>
    <w:rsid w:val="00575E7C"/>
    <w:rsid w:val="00582089"/>
    <w:rsid w:val="00582B1F"/>
    <w:rsid w:val="00582CBF"/>
    <w:rsid w:val="00583EC9"/>
    <w:rsid w:val="005855A5"/>
    <w:rsid w:val="00590757"/>
    <w:rsid w:val="005907B8"/>
    <w:rsid w:val="0059099B"/>
    <w:rsid w:val="00590FA3"/>
    <w:rsid w:val="0059427B"/>
    <w:rsid w:val="005942AA"/>
    <w:rsid w:val="00594EE3"/>
    <w:rsid w:val="00594F7E"/>
    <w:rsid w:val="005969C8"/>
    <w:rsid w:val="00596AF6"/>
    <w:rsid w:val="00597241"/>
    <w:rsid w:val="005A27A3"/>
    <w:rsid w:val="005A29D8"/>
    <w:rsid w:val="005A3A06"/>
    <w:rsid w:val="005A3E17"/>
    <w:rsid w:val="005A56B6"/>
    <w:rsid w:val="005A6E00"/>
    <w:rsid w:val="005A7FE9"/>
    <w:rsid w:val="005B0440"/>
    <w:rsid w:val="005B090E"/>
    <w:rsid w:val="005B1532"/>
    <w:rsid w:val="005B27C3"/>
    <w:rsid w:val="005B27E9"/>
    <w:rsid w:val="005B3511"/>
    <w:rsid w:val="005B4409"/>
    <w:rsid w:val="005B48B3"/>
    <w:rsid w:val="005B6C76"/>
    <w:rsid w:val="005C59D8"/>
    <w:rsid w:val="005C63A5"/>
    <w:rsid w:val="005C6D02"/>
    <w:rsid w:val="005D5CAA"/>
    <w:rsid w:val="005D5EB8"/>
    <w:rsid w:val="005D66F2"/>
    <w:rsid w:val="005D6866"/>
    <w:rsid w:val="005D7EC4"/>
    <w:rsid w:val="005E12E7"/>
    <w:rsid w:val="005E1382"/>
    <w:rsid w:val="005E45C1"/>
    <w:rsid w:val="005E4756"/>
    <w:rsid w:val="005E5755"/>
    <w:rsid w:val="005E58C8"/>
    <w:rsid w:val="005E60ED"/>
    <w:rsid w:val="005E62AD"/>
    <w:rsid w:val="005E7E8E"/>
    <w:rsid w:val="005F07D4"/>
    <w:rsid w:val="005F0AD1"/>
    <w:rsid w:val="005F3260"/>
    <w:rsid w:val="005F3F78"/>
    <w:rsid w:val="005F47C4"/>
    <w:rsid w:val="005F63FF"/>
    <w:rsid w:val="005F76D4"/>
    <w:rsid w:val="00602DFD"/>
    <w:rsid w:val="00612C81"/>
    <w:rsid w:val="006132C8"/>
    <w:rsid w:val="006137B5"/>
    <w:rsid w:val="006149A9"/>
    <w:rsid w:val="00614FA5"/>
    <w:rsid w:val="00616CF2"/>
    <w:rsid w:val="00616D7E"/>
    <w:rsid w:val="006174A3"/>
    <w:rsid w:val="00620140"/>
    <w:rsid w:val="006211F3"/>
    <w:rsid w:val="00623747"/>
    <w:rsid w:val="006241C2"/>
    <w:rsid w:val="00624680"/>
    <w:rsid w:val="00625687"/>
    <w:rsid w:val="0062641F"/>
    <w:rsid w:val="00626EA6"/>
    <w:rsid w:val="00627198"/>
    <w:rsid w:val="00630963"/>
    <w:rsid w:val="00634341"/>
    <w:rsid w:val="00635924"/>
    <w:rsid w:val="00636E87"/>
    <w:rsid w:val="006373AB"/>
    <w:rsid w:val="00640670"/>
    <w:rsid w:val="00641FD0"/>
    <w:rsid w:val="00643277"/>
    <w:rsid w:val="006434A2"/>
    <w:rsid w:val="006434FE"/>
    <w:rsid w:val="0064486E"/>
    <w:rsid w:val="00645042"/>
    <w:rsid w:val="00645F51"/>
    <w:rsid w:val="006504B4"/>
    <w:rsid w:val="006505B3"/>
    <w:rsid w:val="00654D50"/>
    <w:rsid w:val="00655A3D"/>
    <w:rsid w:val="00660770"/>
    <w:rsid w:val="00665404"/>
    <w:rsid w:val="0067044B"/>
    <w:rsid w:val="006706C0"/>
    <w:rsid w:val="00672CA7"/>
    <w:rsid w:val="00674638"/>
    <w:rsid w:val="0067509B"/>
    <w:rsid w:val="0067567D"/>
    <w:rsid w:val="00680BA3"/>
    <w:rsid w:val="00680FDB"/>
    <w:rsid w:val="0068128C"/>
    <w:rsid w:val="00681649"/>
    <w:rsid w:val="006828F7"/>
    <w:rsid w:val="006835AE"/>
    <w:rsid w:val="00685089"/>
    <w:rsid w:val="0068609A"/>
    <w:rsid w:val="00686B57"/>
    <w:rsid w:val="00686F66"/>
    <w:rsid w:val="006870A4"/>
    <w:rsid w:val="006905DE"/>
    <w:rsid w:val="00690CAE"/>
    <w:rsid w:val="006915CA"/>
    <w:rsid w:val="0069213E"/>
    <w:rsid w:val="00692DC4"/>
    <w:rsid w:val="00692E0C"/>
    <w:rsid w:val="00693529"/>
    <w:rsid w:val="006935BD"/>
    <w:rsid w:val="006947F3"/>
    <w:rsid w:val="00696D9D"/>
    <w:rsid w:val="006A0719"/>
    <w:rsid w:val="006A2B59"/>
    <w:rsid w:val="006A5F93"/>
    <w:rsid w:val="006A6706"/>
    <w:rsid w:val="006A7006"/>
    <w:rsid w:val="006A7079"/>
    <w:rsid w:val="006A799E"/>
    <w:rsid w:val="006B0731"/>
    <w:rsid w:val="006B0DD1"/>
    <w:rsid w:val="006B1016"/>
    <w:rsid w:val="006B184F"/>
    <w:rsid w:val="006B1B9A"/>
    <w:rsid w:val="006B24BB"/>
    <w:rsid w:val="006B2B18"/>
    <w:rsid w:val="006C1E75"/>
    <w:rsid w:val="006C1E89"/>
    <w:rsid w:val="006C34AB"/>
    <w:rsid w:val="006C3613"/>
    <w:rsid w:val="006C3E37"/>
    <w:rsid w:val="006C416B"/>
    <w:rsid w:val="006C60D4"/>
    <w:rsid w:val="006C616D"/>
    <w:rsid w:val="006C772B"/>
    <w:rsid w:val="006C7780"/>
    <w:rsid w:val="006D1058"/>
    <w:rsid w:val="006D11BD"/>
    <w:rsid w:val="006D3268"/>
    <w:rsid w:val="006D3C48"/>
    <w:rsid w:val="006D663A"/>
    <w:rsid w:val="006E26A8"/>
    <w:rsid w:val="006E3C6D"/>
    <w:rsid w:val="006E78AB"/>
    <w:rsid w:val="006F1254"/>
    <w:rsid w:val="006F3164"/>
    <w:rsid w:val="006F3BC1"/>
    <w:rsid w:val="006F41C7"/>
    <w:rsid w:val="006F4259"/>
    <w:rsid w:val="006F425A"/>
    <w:rsid w:val="006F4504"/>
    <w:rsid w:val="006F67B2"/>
    <w:rsid w:val="006F67DC"/>
    <w:rsid w:val="00700FE8"/>
    <w:rsid w:val="007016EF"/>
    <w:rsid w:val="00701B83"/>
    <w:rsid w:val="00702E1F"/>
    <w:rsid w:val="00704BF2"/>
    <w:rsid w:val="0070517C"/>
    <w:rsid w:val="00705A8A"/>
    <w:rsid w:val="0071272A"/>
    <w:rsid w:val="00712F54"/>
    <w:rsid w:val="0071493B"/>
    <w:rsid w:val="00714B8D"/>
    <w:rsid w:val="00715320"/>
    <w:rsid w:val="00716D74"/>
    <w:rsid w:val="00720A13"/>
    <w:rsid w:val="00721ACE"/>
    <w:rsid w:val="007224C4"/>
    <w:rsid w:val="00723052"/>
    <w:rsid w:val="00723E21"/>
    <w:rsid w:val="00724CA2"/>
    <w:rsid w:val="00725F82"/>
    <w:rsid w:val="007260A0"/>
    <w:rsid w:val="0072655F"/>
    <w:rsid w:val="00726BDC"/>
    <w:rsid w:val="00726E71"/>
    <w:rsid w:val="007312B4"/>
    <w:rsid w:val="007316B3"/>
    <w:rsid w:val="00732597"/>
    <w:rsid w:val="00734961"/>
    <w:rsid w:val="00735290"/>
    <w:rsid w:val="007356AC"/>
    <w:rsid w:val="0073637B"/>
    <w:rsid w:val="007363AA"/>
    <w:rsid w:val="00736ED2"/>
    <w:rsid w:val="00737BA7"/>
    <w:rsid w:val="0074002C"/>
    <w:rsid w:val="00740D1F"/>
    <w:rsid w:val="00741213"/>
    <w:rsid w:val="007533B1"/>
    <w:rsid w:val="00754564"/>
    <w:rsid w:val="007554EB"/>
    <w:rsid w:val="00755C3E"/>
    <w:rsid w:val="00761024"/>
    <w:rsid w:val="0076352A"/>
    <w:rsid w:val="0076481B"/>
    <w:rsid w:val="00765439"/>
    <w:rsid w:val="0076689E"/>
    <w:rsid w:val="0076737C"/>
    <w:rsid w:val="00770911"/>
    <w:rsid w:val="00771385"/>
    <w:rsid w:val="007723BF"/>
    <w:rsid w:val="007728AE"/>
    <w:rsid w:val="0077441D"/>
    <w:rsid w:val="007744CB"/>
    <w:rsid w:val="00776031"/>
    <w:rsid w:val="007765D4"/>
    <w:rsid w:val="00776604"/>
    <w:rsid w:val="00776818"/>
    <w:rsid w:val="00777D1F"/>
    <w:rsid w:val="00777D39"/>
    <w:rsid w:val="00781F53"/>
    <w:rsid w:val="007823B9"/>
    <w:rsid w:val="00782BAC"/>
    <w:rsid w:val="007836F7"/>
    <w:rsid w:val="007848CE"/>
    <w:rsid w:val="00785704"/>
    <w:rsid w:val="00787F3E"/>
    <w:rsid w:val="0079196B"/>
    <w:rsid w:val="00794F7E"/>
    <w:rsid w:val="0079728D"/>
    <w:rsid w:val="007A0772"/>
    <w:rsid w:val="007A1DC6"/>
    <w:rsid w:val="007A1DE6"/>
    <w:rsid w:val="007A3235"/>
    <w:rsid w:val="007A4533"/>
    <w:rsid w:val="007A4EDD"/>
    <w:rsid w:val="007B15F8"/>
    <w:rsid w:val="007B195A"/>
    <w:rsid w:val="007B3630"/>
    <w:rsid w:val="007B4DB6"/>
    <w:rsid w:val="007B7475"/>
    <w:rsid w:val="007B78E2"/>
    <w:rsid w:val="007C0720"/>
    <w:rsid w:val="007C0CD7"/>
    <w:rsid w:val="007C0DEF"/>
    <w:rsid w:val="007C0E64"/>
    <w:rsid w:val="007C24B7"/>
    <w:rsid w:val="007C342E"/>
    <w:rsid w:val="007C40F2"/>
    <w:rsid w:val="007D1472"/>
    <w:rsid w:val="007D1C8D"/>
    <w:rsid w:val="007D22F5"/>
    <w:rsid w:val="007D3375"/>
    <w:rsid w:val="007D5E19"/>
    <w:rsid w:val="007E1766"/>
    <w:rsid w:val="007E337C"/>
    <w:rsid w:val="007E384F"/>
    <w:rsid w:val="007E3A85"/>
    <w:rsid w:val="007E4227"/>
    <w:rsid w:val="007E57C6"/>
    <w:rsid w:val="007E5B24"/>
    <w:rsid w:val="007E61AF"/>
    <w:rsid w:val="007E7050"/>
    <w:rsid w:val="007E725F"/>
    <w:rsid w:val="007E7B46"/>
    <w:rsid w:val="007F0E2A"/>
    <w:rsid w:val="007F1398"/>
    <w:rsid w:val="007F1EA1"/>
    <w:rsid w:val="007F304E"/>
    <w:rsid w:val="007F3A76"/>
    <w:rsid w:val="007F50E6"/>
    <w:rsid w:val="007F7C8E"/>
    <w:rsid w:val="0080057B"/>
    <w:rsid w:val="008012D9"/>
    <w:rsid w:val="00801612"/>
    <w:rsid w:val="008016B8"/>
    <w:rsid w:val="00802F16"/>
    <w:rsid w:val="00803FB4"/>
    <w:rsid w:val="00804E07"/>
    <w:rsid w:val="008051D8"/>
    <w:rsid w:val="00805603"/>
    <w:rsid w:val="008058D2"/>
    <w:rsid w:val="008060A8"/>
    <w:rsid w:val="00810374"/>
    <w:rsid w:val="00810686"/>
    <w:rsid w:val="00810AC1"/>
    <w:rsid w:val="00810BED"/>
    <w:rsid w:val="008124C2"/>
    <w:rsid w:val="00812C0D"/>
    <w:rsid w:val="00813558"/>
    <w:rsid w:val="00813806"/>
    <w:rsid w:val="00813D11"/>
    <w:rsid w:val="00813F05"/>
    <w:rsid w:val="008174B4"/>
    <w:rsid w:val="008175CC"/>
    <w:rsid w:val="008215D2"/>
    <w:rsid w:val="0082410C"/>
    <w:rsid w:val="00827835"/>
    <w:rsid w:val="00827CAE"/>
    <w:rsid w:val="008315FB"/>
    <w:rsid w:val="0083186D"/>
    <w:rsid w:val="00834366"/>
    <w:rsid w:val="00834A2B"/>
    <w:rsid w:val="00834F63"/>
    <w:rsid w:val="00835E23"/>
    <w:rsid w:val="00837F88"/>
    <w:rsid w:val="0084312D"/>
    <w:rsid w:val="0084351E"/>
    <w:rsid w:val="008444C3"/>
    <w:rsid w:val="00850854"/>
    <w:rsid w:val="0085155A"/>
    <w:rsid w:val="0085169E"/>
    <w:rsid w:val="008525D3"/>
    <w:rsid w:val="00853AAE"/>
    <w:rsid w:val="008541CA"/>
    <w:rsid w:val="0085637E"/>
    <w:rsid w:val="00857117"/>
    <w:rsid w:val="00860282"/>
    <w:rsid w:val="00860295"/>
    <w:rsid w:val="00862260"/>
    <w:rsid w:val="00863CA0"/>
    <w:rsid w:val="00864FC2"/>
    <w:rsid w:val="00865E4C"/>
    <w:rsid w:val="008669CB"/>
    <w:rsid w:val="008671BD"/>
    <w:rsid w:val="00870088"/>
    <w:rsid w:val="0087021F"/>
    <w:rsid w:val="00870A9E"/>
    <w:rsid w:val="00871317"/>
    <w:rsid w:val="00871454"/>
    <w:rsid w:val="00871E15"/>
    <w:rsid w:val="00873579"/>
    <w:rsid w:val="00877DBB"/>
    <w:rsid w:val="00880280"/>
    <w:rsid w:val="008802D1"/>
    <w:rsid w:val="00881020"/>
    <w:rsid w:val="00882D7A"/>
    <w:rsid w:val="008834FC"/>
    <w:rsid w:val="0088569A"/>
    <w:rsid w:val="00887860"/>
    <w:rsid w:val="00887E2F"/>
    <w:rsid w:val="008904B7"/>
    <w:rsid w:val="00890B4B"/>
    <w:rsid w:val="00891073"/>
    <w:rsid w:val="00891650"/>
    <w:rsid w:val="00892AA3"/>
    <w:rsid w:val="00892DF9"/>
    <w:rsid w:val="00893251"/>
    <w:rsid w:val="00894123"/>
    <w:rsid w:val="0089567D"/>
    <w:rsid w:val="00896F5F"/>
    <w:rsid w:val="00897F39"/>
    <w:rsid w:val="008A1977"/>
    <w:rsid w:val="008A2FB0"/>
    <w:rsid w:val="008A36D0"/>
    <w:rsid w:val="008A4126"/>
    <w:rsid w:val="008A4390"/>
    <w:rsid w:val="008A441D"/>
    <w:rsid w:val="008A4CE1"/>
    <w:rsid w:val="008A5DB7"/>
    <w:rsid w:val="008A6166"/>
    <w:rsid w:val="008A64F1"/>
    <w:rsid w:val="008A74EE"/>
    <w:rsid w:val="008B0190"/>
    <w:rsid w:val="008B0F2B"/>
    <w:rsid w:val="008B32CE"/>
    <w:rsid w:val="008B4421"/>
    <w:rsid w:val="008B4CF2"/>
    <w:rsid w:val="008B50A0"/>
    <w:rsid w:val="008B571F"/>
    <w:rsid w:val="008B6518"/>
    <w:rsid w:val="008B6D4D"/>
    <w:rsid w:val="008C022A"/>
    <w:rsid w:val="008C1658"/>
    <w:rsid w:val="008C39DC"/>
    <w:rsid w:val="008C3AB2"/>
    <w:rsid w:val="008C6569"/>
    <w:rsid w:val="008C70F2"/>
    <w:rsid w:val="008C748D"/>
    <w:rsid w:val="008D0530"/>
    <w:rsid w:val="008D0862"/>
    <w:rsid w:val="008D186D"/>
    <w:rsid w:val="008D32BA"/>
    <w:rsid w:val="008D35B0"/>
    <w:rsid w:val="008D3FA0"/>
    <w:rsid w:val="008D50EA"/>
    <w:rsid w:val="008D55C9"/>
    <w:rsid w:val="008D590F"/>
    <w:rsid w:val="008D67DD"/>
    <w:rsid w:val="008D6F0F"/>
    <w:rsid w:val="008D7768"/>
    <w:rsid w:val="008E29EC"/>
    <w:rsid w:val="008E3710"/>
    <w:rsid w:val="008E4889"/>
    <w:rsid w:val="008E49AE"/>
    <w:rsid w:val="008E785D"/>
    <w:rsid w:val="008F0647"/>
    <w:rsid w:val="008F0950"/>
    <w:rsid w:val="008F0DBB"/>
    <w:rsid w:val="008F1FDF"/>
    <w:rsid w:val="008F5BF0"/>
    <w:rsid w:val="008F5C75"/>
    <w:rsid w:val="00900234"/>
    <w:rsid w:val="00900C94"/>
    <w:rsid w:val="00902EDD"/>
    <w:rsid w:val="00903477"/>
    <w:rsid w:val="00904BB1"/>
    <w:rsid w:val="00905BA6"/>
    <w:rsid w:val="00905F2E"/>
    <w:rsid w:val="00906CFB"/>
    <w:rsid w:val="00907259"/>
    <w:rsid w:val="00907AA1"/>
    <w:rsid w:val="009103E1"/>
    <w:rsid w:val="00912E18"/>
    <w:rsid w:val="00913F97"/>
    <w:rsid w:val="009153C9"/>
    <w:rsid w:val="00922AD1"/>
    <w:rsid w:val="00924EA1"/>
    <w:rsid w:val="009254F9"/>
    <w:rsid w:val="009267CE"/>
    <w:rsid w:val="009278FE"/>
    <w:rsid w:val="009316DE"/>
    <w:rsid w:val="00932622"/>
    <w:rsid w:val="00935028"/>
    <w:rsid w:val="0093783C"/>
    <w:rsid w:val="00940930"/>
    <w:rsid w:val="00941010"/>
    <w:rsid w:val="00941407"/>
    <w:rsid w:val="00941713"/>
    <w:rsid w:val="009419D9"/>
    <w:rsid w:val="00943446"/>
    <w:rsid w:val="00943EC1"/>
    <w:rsid w:val="00945297"/>
    <w:rsid w:val="00945B46"/>
    <w:rsid w:val="009516CA"/>
    <w:rsid w:val="00951C88"/>
    <w:rsid w:val="0095242D"/>
    <w:rsid w:val="00952E2E"/>
    <w:rsid w:val="00953FBA"/>
    <w:rsid w:val="009546C6"/>
    <w:rsid w:val="00957634"/>
    <w:rsid w:val="00957AA9"/>
    <w:rsid w:val="00960C13"/>
    <w:rsid w:val="0096239F"/>
    <w:rsid w:val="00963592"/>
    <w:rsid w:val="00963CAF"/>
    <w:rsid w:val="00964DC8"/>
    <w:rsid w:val="00966198"/>
    <w:rsid w:val="00967C22"/>
    <w:rsid w:val="0097071F"/>
    <w:rsid w:val="00970BF3"/>
    <w:rsid w:val="009712DC"/>
    <w:rsid w:val="00971E22"/>
    <w:rsid w:val="009725DF"/>
    <w:rsid w:val="00975FF6"/>
    <w:rsid w:val="00976172"/>
    <w:rsid w:val="0098160A"/>
    <w:rsid w:val="00981735"/>
    <w:rsid w:val="00981826"/>
    <w:rsid w:val="00981B09"/>
    <w:rsid w:val="00982252"/>
    <w:rsid w:val="00982FF9"/>
    <w:rsid w:val="0098430A"/>
    <w:rsid w:val="009843B9"/>
    <w:rsid w:val="00984700"/>
    <w:rsid w:val="0098493B"/>
    <w:rsid w:val="00984C51"/>
    <w:rsid w:val="00985AD4"/>
    <w:rsid w:val="00987520"/>
    <w:rsid w:val="0098771A"/>
    <w:rsid w:val="00987D5A"/>
    <w:rsid w:val="00987FE9"/>
    <w:rsid w:val="00993532"/>
    <w:rsid w:val="0099378C"/>
    <w:rsid w:val="00993DFE"/>
    <w:rsid w:val="0099488A"/>
    <w:rsid w:val="00994D6A"/>
    <w:rsid w:val="00995BCD"/>
    <w:rsid w:val="0099627E"/>
    <w:rsid w:val="0099720E"/>
    <w:rsid w:val="009A0155"/>
    <w:rsid w:val="009A1023"/>
    <w:rsid w:val="009A13AD"/>
    <w:rsid w:val="009A21A5"/>
    <w:rsid w:val="009A3629"/>
    <w:rsid w:val="009A53F9"/>
    <w:rsid w:val="009A7909"/>
    <w:rsid w:val="009B15D1"/>
    <w:rsid w:val="009B1DE1"/>
    <w:rsid w:val="009B6496"/>
    <w:rsid w:val="009C2330"/>
    <w:rsid w:val="009C3875"/>
    <w:rsid w:val="009C4077"/>
    <w:rsid w:val="009C4D4E"/>
    <w:rsid w:val="009C6E48"/>
    <w:rsid w:val="009D0ED2"/>
    <w:rsid w:val="009D19DE"/>
    <w:rsid w:val="009D59B7"/>
    <w:rsid w:val="009E015D"/>
    <w:rsid w:val="009E15EA"/>
    <w:rsid w:val="009E18A9"/>
    <w:rsid w:val="009E1DC6"/>
    <w:rsid w:val="009E4B5D"/>
    <w:rsid w:val="009E4CC3"/>
    <w:rsid w:val="009E7D32"/>
    <w:rsid w:val="009F0AF9"/>
    <w:rsid w:val="009F11B0"/>
    <w:rsid w:val="009F183E"/>
    <w:rsid w:val="009F1A2A"/>
    <w:rsid w:val="009F1F59"/>
    <w:rsid w:val="009F3487"/>
    <w:rsid w:val="009F656E"/>
    <w:rsid w:val="00A03E3E"/>
    <w:rsid w:val="00A0596D"/>
    <w:rsid w:val="00A06A27"/>
    <w:rsid w:val="00A06FC5"/>
    <w:rsid w:val="00A104D4"/>
    <w:rsid w:val="00A10DB5"/>
    <w:rsid w:val="00A10DDD"/>
    <w:rsid w:val="00A13BD9"/>
    <w:rsid w:val="00A14E63"/>
    <w:rsid w:val="00A15158"/>
    <w:rsid w:val="00A15E89"/>
    <w:rsid w:val="00A165FB"/>
    <w:rsid w:val="00A17517"/>
    <w:rsid w:val="00A176EE"/>
    <w:rsid w:val="00A2016A"/>
    <w:rsid w:val="00A20509"/>
    <w:rsid w:val="00A224AF"/>
    <w:rsid w:val="00A2420D"/>
    <w:rsid w:val="00A24232"/>
    <w:rsid w:val="00A24805"/>
    <w:rsid w:val="00A254B6"/>
    <w:rsid w:val="00A260D9"/>
    <w:rsid w:val="00A26C4E"/>
    <w:rsid w:val="00A31CF6"/>
    <w:rsid w:val="00A34CA6"/>
    <w:rsid w:val="00A353B6"/>
    <w:rsid w:val="00A3728D"/>
    <w:rsid w:val="00A41B7F"/>
    <w:rsid w:val="00A425A7"/>
    <w:rsid w:val="00A427EF"/>
    <w:rsid w:val="00A4458A"/>
    <w:rsid w:val="00A455B9"/>
    <w:rsid w:val="00A50006"/>
    <w:rsid w:val="00A5100F"/>
    <w:rsid w:val="00A520FB"/>
    <w:rsid w:val="00A542F5"/>
    <w:rsid w:val="00A577DF"/>
    <w:rsid w:val="00A57C37"/>
    <w:rsid w:val="00A60133"/>
    <w:rsid w:val="00A60F54"/>
    <w:rsid w:val="00A6260D"/>
    <w:rsid w:val="00A646D8"/>
    <w:rsid w:val="00A65BE0"/>
    <w:rsid w:val="00A6747B"/>
    <w:rsid w:val="00A7152A"/>
    <w:rsid w:val="00A747B2"/>
    <w:rsid w:val="00A75B31"/>
    <w:rsid w:val="00A75BCD"/>
    <w:rsid w:val="00A77031"/>
    <w:rsid w:val="00A77D46"/>
    <w:rsid w:val="00A808B0"/>
    <w:rsid w:val="00A80986"/>
    <w:rsid w:val="00A82849"/>
    <w:rsid w:val="00A84C5E"/>
    <w:rsid w:val="00A862F6"/>
    <w:rsid w:val="00A908CE"/>
    <w:rsid w:val="00A909FA"/>
    <w:rsid w:val="00A90D72"/>
    <w:rsid w:val="00A9324F"/>
    <w:rsid w:val="00A93C75"/>
    <w:rsid w:val="00A94258"/>
    <w:rsid w:val="00A95868"/>
    <w:rsid w:val="00A961DE"/>
    <w:rsid w:val="00A96AA7"/>
    <w:rsid w:val="00AA0C8B"/>
    <w:rsid w:val="00AA1E30"/>
    <w:rsid w:val="00AA41A3"/>
    <w:rsid w:val="00AA4F98"/>
    <w:rsid w:val="00AA6946"/>
    <w:rsid w:val="00AB05B9"/>
    <w:rsid w:val="00AB3619"/>
    <w:rsid w:val="00AB4182"/>
    <w:rsid w:val="00AB4C6A"/>
    <w:rsid w:val="00AB51F1"/>
    <w:rsid w:val="00AC15F5"/>
    <w:rsid w:val="00AC1C0D"/>
    <w:rsid w:val="00AC1CA7"/>
    <w:rsid w:val="00AC242C"/>
    <w:rsid w:val="00AC391E"/>
    <w:rsid w:val="00AC7455"/>
    <w:rsid w:val="00AC7EAD"/>
    <w:rsid w:val="00AD0366"/>
    <w:rsid w:val="00AD091E"/>
    <w:rsid w:val="00AD0C0B"/>
    <w:rsid w:val="00AD2810"/>
    <w:rsid w:val="00AD31C0"/>
    <w:rsid w:val="00AD53AD"/>
    <w:rsid w:val="00AD6971"/>
    <w:rsid w:val="00AD706A"/>
    <w:rsid w:val="00AD775A"/>
    <w:rsid w:val="00AD78E4"/>
    <w:rsid w:val="00AE1F33"/>
    <w:rsid w:val="00AE7522"/>
    <w:rsid w:val="00AF1485"/>
    <w:rsid w:val="00AF26BC"/>
    <w:rsid w:val="00AF2DB4"/>
    <w:rsid w:val="00AF4AC3"/>
    <w:rsid w:val="00AF5C22"/>
    <w:rsid w:val="00AF709B"/>
    <w:rsid w:val="00AF7D11"/>
    <w:rsid w:val="00B01BF3"/>
    <w:rsid w:val="00B030A1"/>
    <w:rsid w:val="00B036FC"/>
    <w:rsid w:val="00B03909"/>
    <w:rsid w:val="00B06143"/>
    <w:rsid w:val="00B06521"/>
    <w:rsid w:val="00B06926"/>
    <w:rsid w:val="00B06C58"/>
    <w:rsid w:val="00B07321"/>
    <w:rsid w:val="00B07718"/>
    <w:rsid w:val="00B10333"/>
    <w:rsid w:val="00B13F36"/>
    <w:rsid w:val="00B153EF"/>
    <w:rsid w:val="00B15C82"/>
    <w:rsid w:val="00B17C14"/>
    <w:rsid w:val="00B24E92"/>
    <w:rsid w:val="00B252B0"/>
    <w:rsid w:val="00B31AD5"/>
    <w:rsid w:val="00B31F44"/>
    <w:rsid w:val="00B34BFB"/>
    <w:rsid w:val="00B3612E"/>
    <w:rsid w:val="00B36240"/>
    <w:rsid w:val="00B377EF"/>
    <w:rsid w:val="00B37A61"/>
    <w:rsid w:val="00B42C78"/>
    <w:rsid w:val="00B43E81"/>
    <w:rsid w:val="00B454AF"/>
    <w:rsid w:val="00B45BF1"/>
    <w:rsid w:val="00B466C6"/>
    <w:rsid w:val="00B46A96"/>
    <w:rsid w:val="00B471F0"/>
    <w:rsid w:val="00B50010"/>
    <w:rsid w:val="00B50068"/>
    <w:rsid w:val="00B526E2"/>
    <w:rsid w:val="00B52AF5"/>
    <w:rsid w:val="00B5508E"/>
    <w:rsid w:val="00B56E10"/>
    <w:rsid w:val="00B57422"/>
    <w:rsid w:val="00B57AD5"/>
    <w:rsid w:val="00B60321"/>
    <w:rsid w:val="00B61F35"/>
    <w:rsid w:val="00B651CE"/>
    <w:rsid w:val="00B67BD7"/>
    <w:rsid w:val="00B70FFC"/>
    <w:rsid w:val="00B71379"/>
    <w:rsid w:val="00B71F4A"/>
    <w:rsid w:val="00B734DA"/>
    <w:rsid w:val="00B74916"/>
    <w:rsid w:val="00B755F1"/>
    <w:rsid w:val="00B75A63"/>
    <w:rsid w:val="00B75D8D"/>
    <w:rsid w:val="00B76BFE"/>
    <w:rsid w:val="00B77C3A"/>
    <w:rsid w:val="00B80334"/>
    <w:rsid w:val="00B80742"/>
    <w:rsid w:val="00B80E18"/>
    <w:rsid w:val="00B81AC2"/>
    <w:rsid w:val="00B82B46"/>
    <w:rsid w:val="00B82DB8"/>
    <w:rsid w:val="00B83BBD"/>
    <w:rsid w:val="00B92D59"/>
    <w:rsid w:val="00B93B24"/>
    <w:rsid w:val="00B94F44"/>
    <w:rsid w:val="00B95D2F"/>
    <w:rsid w:val="00B95E5B"/>
    <w:rsid w:val="00B973B7"/>
    <w:rsid w:val="00B977A5"/>
    <w:rsid w:val="00BA0BFF"/>
    <w:rsid w:val="00BA160C"/>
    <w:rsid w:val="00BA29F9"/>
    <w:rsid w:val="00BA312F"/>
    <w:rsid w:val="00BA368A"/>
    <w:rsid w:val="00BA3907"/>
    <w:rsid w:val="00BA53C4"/>
    <w:rsid w:val="00BA66CE"/>
    <w:rsid w:val="00BA6F05"/>
    <w:rsid w:val="00BA7BFC"/>
    <w:rsid w:val="00BA7E48"/>
    <w:rsid w:val="00BB06FA"/>
    <w:rsid w:val="00BB1196"/>
    <w:rsid w:val="00BB1429"/>
    <w:rsid w:val="00BB2356"/>
    <w:rsid w:val="00BB31A2"/>
    <w:rsid w:val="00BB3B4E"/>
    <w:rsid w:val="00BB62EE"/>
    <w:rsid w:val="00BC0C76"/>
    <w:rsid w:val="00BC1341"/>
    <w:rsid w:val="00BC1796"/>
    <w:rsid w:val="00BC1E9A"/>
    <w:rsid w:val="00BC739A"/>
    <w:rsid w:val="00BC7AB3"/>
    <w:rsid w:val="00BC7F78"/>
    <w:rsid w:val="00BD0EF8"/>
    <w:rsid w:val="00BD103F"/>
    <w:rsid w:val="00BD2EC4"/>
    <w:rsid w:val="00BD58B7"/>
    <w:rsid w:val="00BE0AD2"/>
    <w:rsid w:val="00BE122F"/>
    <w:rsid w:val="00BE4437"/>
    <w:rsid w:val="00BE53D9"/>
    <w:rsid w:val="00BE6340"/>
    <w:rsid w:val="00BE6AD0"/>
    <w:rsid w:val="00BE726A"/>
    <w:rsid w:val="00BF029E"/>
    <w:rsid w:val="00BF1548"/>
    <w:rsid w:val="00BF18B4"/>
    <w:rsid w:val="00BF25DD"/>
    <w:rsid w:val="00BF6098"/>
    <w:rsid w:val="00BF6551"/>
    <w:rsid w:val="00BF6BB9"/>
    <w:rsid w:val="00C0203F"/>
    <w:rsid w:val="00C07528"/>
    <w:rsid w:val="00C07899"/>
    <w:rsid w:val="00C10BF2"/>
    <w:rsid w:val="00C1144F"/>
    <w:rsid w:val="00C12CC8"/>
    <w:rsid w:val="00C13BE9"/>
    <w:rsid w:val="00C15569"/>
    <w:rsid w:val="00C15CF7"/>
    <w:rsid w:val="00C170F4"/>
    <w:rsid w:val="00C21877"/>
    <w:rsid w:val="00C22D47"/>
    <w:rsid w:val="00C2417A"/>
    <w:rsid w:val="00C26BE6"/>
    <w:rsid w:val="00C2731B"/>
    <w:rsid w:val="00C30BF5"/>
    <w:rsid w:val="00C343A8"/>
    <w:rsid w:val="00C346B8"/>
    <w:rsid w:val="00C34D8A"/>
    <w:rsid w:val="00C378E0"/>
    <w:rsid w:val="00C4166F"/>
    <w:rsid w:val="00C417D7"/>
    <w:rsid w:val="00C418F7"/>
    <w:rsid w:val="00C41F4D"/>
    <w:rsid w:val="00C423D6"/>
    <w:rsid w:val="00C43294"/>
    <w:rsid w:val="00C44E25"/>
    <w:rsid w:val="00C45D8C"/>
    <w:rsid w:val="00C474CB"/>
    <w:rsid w:val="00C4795E"/>
    <w:rsid w:val="00C50B45"/>
    <w:rsid w:val="00C50C08"/>
    <w:rsid w:val="00C52A00"/>
    <w:rsid w:val="00C53068"/>
    <w:rsid w:val="00C533F0"/>
    <w:rsid w:val="00C57CCC"/>
    <w:rsid w:val="00C626FA"/>
    <w:rsid w:val="00C62C21"/>
    <w:rsid w:val="00C64197"/>
    <w:rsid w:val="00C64D37"/>
    <w:rsid w:val="00C65477"/>
    <w:rsid w:val="00C663A8"/>
    <w:rsid w:val="00C66ACB"/>
    <w:rsid w:val="00C70B2A"/>
    <w:rsid w:val="00C70C13"/>
    <w:rsid w:val="00C70CBC"/>
    <w:rsid w:val="00C712FB"/>
    <w:rsid w:val="00C723C4"/>
    <w:rsid w:val="00C724AE"/>
    <w:rsid w:val="00C7291E"/>
    <w:rsid w:val="00C72AF1"/>
    <w:rsid w:val="00C72DC7"/>
    <w:rsid w:val="00C73176"/>
    <w:rsid w:val="00C764CA"/>
    <w:rsid w:val="00C800DB"/>
    <w:rsid w:val="00C80891"/>
    <w:rsid w:val="00C809A8"/>
    <w:rsid w:val="00C80E82"/>
    <w:rsid w:val="00C81662"/>
    <w:rsid w:val="00C81878"/>
    <w:rsid w:val="00C81DE6"/>
    <w:rsid w:val="00C81EE3"/>
    <w:rsid w:val="00C871F6"/>
    <w:rsid w:val="00C90551"/>
    <w:rsid w:val="00C91CF7"/>
    <w:rsid w:val="00C91F36"/>
    <w:rsid w:val="00C92F87"/>
    <w:rsid w:val="00C939BA"/>
    <w:rsid w:val="00C94212"/>
    <w:rsid w:val="00C94C2E"/>
    <w:rsid w:val="00C95ABD"/>
    <w:rsid w:val="00C97F6E"/>
    <w:rsid w:val="00CA2832"/>
    <w:rsid w:val="00CA2E64"/>
    <w:rsid w:val="00CA5888"/>
    <w:rsid w:val="00CB0856"/>
    <w:rsid w:val="00CB156C"/>
    <w:rsid w:val="00CB1DD5"/>
    <w:rsid w:val="00CB4E99"/>
    <w:rsid w:val="00CB53A9"/>
    <w:rsid w:val="00CB5622"/>
    <w:rsid w:val="00CB72AE"/>
    <w:rsid w:val="00CC0276"/>
    <w:rsid w:val="00CC0F8A"/>
    <w:rsid w:val="00CC109B"/>
    <w:rsid w:val="00CC2543"/>
    <w:rsid w:val="00CC27FB"/>
    <w:rsid w:val="00CC2D21"/>
    <w:rsid w:val="00CC44C5"/>
    <w:rsid w:val="00CC4BB7"/>
    <w:rsid w:val="00CC6BC9"/>
    <w:rsid w:val="00CC6D18"/>
    <w:rsid w:val="00CD1549"/>
    <w:rsid w:val="00CD1A91"/>
    <w:rsid w:val="00CD47B7"/>
    <w:rsid w:val="00CD521B"/>
    <w:rsid w:val="00CD567B"/>
    <w:rsid w:val="00CD732D"/>
    <w:rsid w:val="00CE066E"/>
    <w:rsid w:val="00CE091C"/>
    <w:rsid w:val="00CE45CE"/>
    <w:rsid w:val="00CE4A43"/>
    <w:rsid w:val="00CE52B1"/>
    <w:rsid w:val="00CE5DF9"/>
    <w:rsid w:val="00CE5E87"/>
    <w:rsid w:val="00CE7706"/>
    <w:rsid w:val="00CF10EB"/>
    <w:rsid w:val="00CF2030"/>
    <w:rsid w:val="00CF34AC"/>
    <w:rsid w:val="00CF3754"/>
    <w:rsid w:val="00CF40D5"/>
    <w:rsid w:val="00CF56E2"/>
    <w:rsid w:val="00CF5E6E"/>
    <w:rsid w:val="00CF65DD"/>
    <w:rsid w:val="00CF70CF"/>
    <w:rsid w:val="00CF7DBB"/>
    <w:rsid w:val="00CF7F30"/>
    <w:rsid w:val="00D00D96"/>
    <w:rsid w:val="00D02FC1"/>
    <w:rsid w:val="00D03245"/>
    <w:rsid w:val="00D049D4"/>
    <w:rsid w:val="00D05632"/>
    <w:rsid w:val="00D058E1"/>
    <w:rsid w:val="00D05E3F"/>
    <w:rsid w:val="00D07EE0"/>
    <w:rsid w:val="00D106BC"/>
    <w:rsid w:val="00D11BCE"/>
    <w:rsid w:val="00D121C2"/>
    <w:rsid w:val="00D13197"/>
    <w:rsid w:val="00D13680"/>
    <w:rsid w:val="00D14577"/>
    <w:rsid w:val="00D17A67"/>
    <w:rsid w:val="00D204BE"/>
    <w:rsid w:val="00D2146E"/>
    <w:rsid w:val="00D224AB"/>
    <w:rsid w:val="00D2346E"/>
    <w:rsid w:val="00D23C77"/>
    <w:rsid w:val="00D2552B"/>
    <w:rsid w:val="00D26F24"/>
    <w:rsid w:val="00D27289"/>
    <w:rsid w:val="00D275C8"/>
    <w:rsid w:val="00D3236F"/>
    <w:rsid w:val="00D324EB"/>
    <w:rsid w:val="00D32AE2"/>
    <w:rsid w:val="00D332F2"/>
    <w:rsid w:val="00D339CB"/>
    <w:rsid w:val="00D356F3"/>
    <w:rsid w:val="00D358DF"/>
    <w:rsid w:val="00D36084"/>
    <w:rsid w:val="00D3761A"/>
    <w:rsid w:val="00D37D81"/>
    <w:rsid w:val="00D40164"/>
    <w:rsid w:val="00D4071D"/>
    <w:rsid w:val="00D40FC8"/>
    <w:rsid w:val="00D41505"/>
    <w:rsid w:val="00D41E36"/>
    <w:rsid w:val="00D425CA"/>
    <w:rsid w:val="00D42612"/>
    <w:rsid w:val="00D431B1"/>
    <w:rsid w:val="00D4592B"/>
    <w:rsid w:val="00D45F78"/>
    <w:rsid w:val="00D46098"/>
    <w:rsid w:val="00D463D2"/>
    <w:rsid w:val="00D47F4B"/>
    <w:rsid w:val="00D53029"/>
    <w:rsid w:val="00D5437D"/>
    <w:rsid w:val="00D5570A"/>
    <w:rsid w:val="00D55752"/>
    <w:rsid w:val="00D55DDB"/>
    <w:rsid w:val="00D5660E"/>
    <w:rsid w:val="00D61C6F"/>
    <w:rsid w:val="00D6439C"/>
    <w:rsid w:val="00D67864"/>
    <w:rsid w:val="00D678E5"/>
    <w:rsid w:val="00D71087"/>
    <w:rsid w:val="00D71B56"/>
    <w:rsid w:val="00D75068"/>
    <w:rsid w:val="00D75B53"/>
    <w:rsid w:val="00D77047"/>
    <w:rsid w:val="00D77500"/>
    <w:rsid w:val="00D776D1"/>
    <w:rsid w:val="00D80785"/>
    <w:rsid w:val="00D83CCC"/>
    <w:rsid w:val="00D841A8"/>
    <w:rsid w:val="00D84466"/>
    <w:rsid w:val="00D8472C"/>
    <w:rsid w:val="00D84FD1"/>
    <w:rsid w:val="00D858B0"/>
    <w:rsid w:val="00D858F1"/>
    <w:rsid w:val="00D85E42"/>
    <w:rsid w:val="00D912FD"/>
    <w:rsid w:val="00D93191"/>
    <w:rsid w:val="00D94093"/>
    <w:rsid w:val="00D94578"/>
    <w:rsid w:val="00D946B3"/>
    <w:rsid w:val="00DA2B05"/>
    <w:rsid w:val="00DA2D8A"/>
    <w:rsid w:val="00DA3505"/>
    <w:rsid w:val="00DA3542"/>
    <w:rsid w:val="00DA3B4A"/>
    <w:rsid w:val="00DA5F5F"/>
    <w:rsid w:val="00DA7367"/>
    <w:rsid w:val="00DB024B"/>
    <w:rsid w:val="00DB06FE"/>
    <w:rsid w:val="00DB1969"/>
    <w:rsid w:val="00DB3AF1"/>
    <w:rsid w:val="00DB6076"/>
    <w:rsid w:val="00DB69EB"/>
    <w:rsid w:val="00DB7594"/>
    <w:rsid w:val="00DB7EEE"/>
    <w:rsid w:val="00DC2861"/>
    <w:rsid w:val="00DC2B12"/>
    <w:rsid w:val="00DD104A"/>
    <w:rsid w:val="00DD1E5E"/>
    <w:rsid w:val="00DD2376"/>
    <w:rsid w:val="00DD3945"/>
    <w:rsid w:val="00DD3A48"/>
    <w:rsid w:val="00DD5789"/>
    <w:rsid w:val="00DD6C4D"/>
    <w:rsid w:val="00DD7E3A"/>
    <w:rsid w:val="00DE0CC7"/>
    <w:rsid w:val="00DE113A"/>
    <w:rsid w:val="00DE4C27"/>
    <w:rsid w:val="00DE5238"/>
    <w:rsid w:val="00DE5429"/>
    <w:rsid w:val="00DE65F6"/>
    <w:rsid w:val="00DE6F98"/>
    <w:rsid w:val="00DE7191"/>
    <w:rsid w:val="00DF04CE"/>
    <w:rsid w:val="00DF2635"/>
    <w:rsid w:val="00DF716E"/>
    <w:rsid w:val="00DF73F0"/>
    <w:rsid w:val="00DF7C3E"/>
    <w:rsid w:val="00E01066"/>
    <w:rsid w:val="00E01BE8"/>
    <w:rsid w:val="00E01DA1"/>
    <w:rsid w:val="00E03058"/>
    <w:rsid w:val="00E035F9"/>
    <w:rsid w:val="00E03EC6"/>
    <w:rsid w:val="00E04482"/>
    <w:rsid w:val="00E0465D"/>
    <w:rsid w:val="00E05B9C"/>
    <w:rsid w:val="00E106F9"/>
    <w:rsid w:val="00E1071B"/>
    <w:rsid w:val="00E1172D"/>
    <w:rsid w:val="00E13CCD"/>
    <w:rsid w:val="00E1645D"/>
    <w:rsid w:val="00E16FAF"/>
    <w:rsid w:val="00E20E39"/>
    <w:rsid w:val="00E21ED4"/>
    <w:rsid w:val="00E23FD7"/>
    <w:rsid w:val="00E24B54"/>
    <w:rsid w:val="00E25068"/>
    <w:rsid w:val="00E253ED"/>
    <w:rsid w:val="00E266AB"/>
    <w:rsid w:val="00E26B32"/>
    <w:rsid w:val="00E30291"/>
    <w:rsid w:val="00E31BE8"/>
    <w:rsid w:val="00E335DA"/>
    <w:rsid w:val="00E337FF"/>
    <w:rsid w:val="00E34C5A"/>
    <w:rsid w:val="00E35E0C"/>
    <w:rsid w:val="00E4082E"/>
    <w:rsid w:val="00E41284"/>
    <w:rsid w:val="00E414C6"/>
    <w:rsid w:val="00E445ED"/>
    <w:rsid w:val="00E44FDF"/>
    <w:rsid w:val="00E45F7C"/>
    <w:rsid w:val="00E463AB"/>
    <w:rsid w:val="00E47405"/>
    <w:rsid w:val="00E509D4"/>
    <w:rsid w:val="00E52E3F"/>
    <w:rsid w:val="00E54C73"/>
    <w:rsid w:val="00E550F3"/>
    <w:rsid w:val="00E562BC"/>
    <w:rsid w:val="00E5680E"/>
    <w:rsid w:val="00E61992"/>
    <w:rsid w:val="00E61A1E"/>
    <w:rsid w:val="00E61D9B"/>
    <w:rsid w:val="00E622E6"/>
    <w:rsid w:val="00E64BFC"/>
    <w:rsid w:val="00E7092E"/>
    <w:rsid w:val="00E72DE8"/>
    <w:rsid w:val="00E74084"/>
    <w:rsid w:val="00E74CA5"/>
    <w:rsid w:val="00E77709"/>
    <w:rsid w:val="00E777EF"/>
    <w:rsid w:val="00E8274E"/>
    <w:rsid w:val="00E83F75"/>
    <w:rsid w:val="00E8566C"/>
    <w:rsid w:val="00E91926"/>
    <w:rsid w:val="00E91932"/>
    <w:rsid w:val="00E92D89"/>
    <w:rsid w:val="00E92DB7"/>
    <w:rsid w:val="00E9460F"/>
    <w:rsid w:val="00E9465E"/>
    <w:rsid w:val="00E94D30"/>
    <w:rsid w:val="00E95C16"/>
    <w:rsid w:val="00E96872"/>
    <w:rsid w:val="00EA0C3C"/>
    <w:rsid w:val="00EA4CEA"/>
    <w:rsid w:val="00EA6360"/>
    <w:rsid w:val="00EA6BA1"/>
    <w:rsid w:val="00EA7A23"/>
    <w:rsid w:val="00EB0093"/>
    <w:rsid w:val="00EB0C23"/>
    <w:rsid w:val="00EB0F1D"/>
    <w:rsid w:val="00EB1C67"/>
    <w:rsid w:val="00EB5734"/>
    <w:rsid w:val="00EB5DA4"/>
    <w:rsid w:val="00EB6720"/>
    <w:rsid w:val="00EB6D63"/>
    <w:rsid w:val="00EB7248"/>
    <w:rsid w:val="00EB7E83"/>
    <w:rsid w:val="00EC1315"/>
    <w:rsid w:val="00EC3AE9"/>
    <w:rsid w:val="00EC51F1"/>
    <w:rsid w:val="00ED11D4"/>
    <w:rsid w:val="00ED1632"/>
    <w:rsid w:val="00ED1833"/>
    <w:rsid w:val="00ED20A1"/>
    <w:rsid w:val="00EE0A26"/>
    <w:rsid w:val="00EE11DA"/>
    <w:rsid w:val="00EE1956"/>
    <w:rsid w:val="00EE31E2"/>
    <w:rsid w:val="00EE3CF7"/>
    <w:rsid w:val="00EE4433"/>
    <w:rsid w:val="00EE5B68"/>
    <w:rsid w:val="00EE5C91"/>
    <w:rsid w:val="00EE7009"/>
    <w:rsid w:val="00EE7F04"/>
    <w:rsid w:val="00EF0E92"/>
    <w:rsid w:val="00EF2FF0"/>
    <w:rsid w:val="00EF395F"/>
    <w:rsid w:val="00EF4136"/>
    <w:rsid w:val="00EF4155"/>
    <w:rsid w:val="00EF5285"/>
    <w:rsid w:val="00EF68AD"/>
    <w:rsid w:val="00EF709C"/>
    <w:rsid w:val="00EF7EEF"/>
    <w:rsid w:val="00F0385E"/>
    <w:rsid w:val="00F039DC"/>
    <w:rsid w:val="00F04E05"/>
    <w:rsid w:val="00F04E20"/>
    <w:rsid w:val="00F04F48"/>
    <w:rsid w:val="00F065C8"/>
    <w:rsid w:val="00F07079"/>
    <w:rsid w:val="00F0712A"/>
    <w:rsid w:val="00F07617"/>
    <w:rsid w:val="00F111CE"/>
    <w:rsid w:val="00F13E75"/>
    <w:rsid w:val="00F169B1"/>
    <w:rsid w:val="00F20055"/>
    <w:rsid w:val="00F20AD1"/>
    <w:rsid w:val="00F20C45"/>
    <w:rsid w:val="00F2175A"/>
    <w:rsid w:val="00F22F9C"/>
    <w:rsid w:val="00F2384A"/>
    <w:rsid w:val="00F23ABD"/>
    <w:rsid w:val="00F26DD3"/>
    <w:rsid w:val="00F272C4"/>
    <w:rsid w:val="00F2766B"/>
    <w:rsid w:val="00F33082"/>
    <w:rsid w:val="00F33B42"/>
    <w:rsid w:val="00F35A90"/>
    <w:rsid w:val="00F35ABB"/>
    <w:rsid w:val="00F36B99"/>
    <w:rsid w:val="00F36D96"/>
    <w:rsid w:val="00F37CAB"/>
    <w:rsid w:val="00F401D3"/>
    <w:rsid w:val="00F41988"/>
    <w:rsid w:val="00F436F8"/>
    <w:rsid w:val="00F44907"/>
    <w:rsid w:val="00F452C6"/>
    <w:rsid w:val="00F45F65"/>
    <w:rsid w:val="00F50E83"/>
    <w:rsid w:val="00F50F6F"/>
    <w:rsid w:val="00F510A4"/>
    <w:rsid w:val="00F53159"/>
    <w:rsid w:val="00F539BC"/>
    <w:rsid w:val="00F53B19"/>
    <w:rsid w:val="00F560A3"/>
    <w:rsid w:val="00F608FA"/>
    <w:rsid w:val="00F60A2B"/>
    <w:rsid w:val="00F620A5"/>
    <w:rsid w:val="00F6213C"/>
    <w:rsid w:val="00F621E1"/>
    <w:rsid w:val="00F62DF7"/>
    <w:rsid w:val="00F638DE"/>
    <w:rsid w:val="00F63D38"/>
    <w:rsid w:val="00F65CE4"/>
    <w:rsid w:val="00F665CB"/>
    <w:rsid w:val="00F66AB7"/>
    <w:rsid w:val="00F66C83"/>
    <w:rsid w:val="00F67B67"/>
    <w:rsid w:val="00F70363"/>
    <w:rsid w:val="00F71561"/>
    <w:rsid w:val="00F738E9"/>
    <w:rsid w:val="00F81DB3"/>
    <w:rsid w:val="00F82666"/>
    <w:rsid w:val="00F83654"/>
    <w:rsid w:val="00F83CC8"/>
    <w:rsid w:val="00F847F8"/>
    <w:rsid w:val="00F85066"/>
    <w:rsid w:val="00F85806"/>
    <w:rsid w:val="00F85838"/>
    <w:rsid w:val="00F86040"/>
    <w:rsid w:val="00F8685C"/>
    <w:rsid w:val="00F8703F"/>
    <w:rsid w:val="00F92038"/>
    <w:rsid w:val="00F92C56"/>
    <w:rsid w:val="00F948D6"/>
    <w:rsid w:val="00F95D3A"/>
    <w:rsid w:val="00F97B70"/>
    <w:rsid w:val="00FA106D"/>
    <w:rsid w:val="00FA1A99"/>
    <w:rsid w:val="00FA1F06"/>
    <w:rsid w:val="00FA24C2"/>
    <w:rsid w:val="00FA2DAE"/>
    <w:rsid w:val="00FA592E"/>
    <w:rsid w:val="00FB2038"/>
    <w:rsid w:val="00FB2D4E"/>
    <w:rsid w:val="00FB3E20"/>
    <w:rsid w:val="00FB3FD6"/>
    <w:rsid w:val="00FB5E12"/>
    <w:rsid w:val="00FB6CC0"/>
    <w:rsid w:val="00FB7917"/>
    <w:rsid w:val="00FC0BF6"/>
    <w:rsid w:val="00FC17D9"/>
    <w:rsid w:val="00FC2059"/>
    <w:rsid w:val="00FC3085"/>
    <w:rsid w:val="00FC3903"/>
    <w:rsid w:val="00FC7CCE"/>
    <w:rsid w:val="00FD1381"/>
    <w:rsid w:val="00FD13DF"/>
    <w:rsid w:val="00FD18B0"/>
    <w:rsid w:val="00FD3009"/>
    <w:rsid w:val="00FD42C6"/>
    <w:rsid w:val="00FD752F"/>
    <w:rsid w:val="00FD7D31"/>
    <w:rsid w:val="00FE0E86"/>
    <w:rsid w:val="00FE5B33"/>
    <w:rsid w:val="00FF2943"/>
    <w:rsid w:val="00FF3F50"/>
    <w:rsid w:val="00FF4AF4"/>
    <w:rsid w:val="00FF4E1B"/>
    <w:rsid w:val="00FF5909"/>
    <w:rsid w:val="00FF5A0D"/>
    <w:rsid w:val="00FF5B44"/>
    <w:rsid w:val="00FF7308"/>
    <w:rsid w:val="00FF75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o:shapelayout v:ext="edit">
      <o:idmap v:ext="edit" data="1"/>
    </o:shapelayout>
  </w:shapeDefaults>
  <w:decimalSymbol w:val=","/>
  <w:listSeparator w:val=";"/>
  <w14:docId w14:val="30027442"/>
  <w15:chartTrackingRefBased/>
  <w15:docId w15:val="{8DB260B2-6C34-43B0-990F-FDC4F51DC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Voor:  3,6 pt"/>
    <w:qFormat/>
    <w:rsid w:val="00A17517"/>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semiHidden/>
  </w:style>
  <w:style w:type="table" w:default="1" w:styleId="Standaardtabel">
    <w:name w:val="Normal Table"/>
    <w:semiHidden/>
    <w:tblPr>
      <w:tblInd w:w="0" w:type="dxa"/>
      <w:tblCellMar>
        <w:top w:w="0" w:type="dxa"/>
        <w:left w:w="108" w:type="dxa"/>
        <w:bottom w:w="0" w:type="dxa"/>
        <w:right w:w="108" w:type="dxa"/>
      </w:tblCellMar>
    </w:tblPr>
  </w:style>
  <w:style w:type="numbering" w:default="1" w:styleId="Geenlijst">
    <w:name w:val="No List"/>
    <w:semiHidden/>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semiHidden/>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semiHidden/>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8782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SDT50\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43DF9-43AF-483A-BCE3-BB4D61C1D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dubbelzijdig.dot</Template>
  <TotalTime>4</TotalTime>
  <Pages>38</Pages>
  <Words>3991</Words>
  <Characters>34469</Characters>
  <Application>Microsoft Office Word</Application>
  <DocSecurity>0</DocSecurity>
  <Lines>287</Lines>
  <Paragraphs>76</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38384</CharactersWithSpaces>
  <SharedDoc>false</SharedDoc>
  <HLinks>
    <vt:vector size="132" baseType="variant">
      <vt:variant>
        <vt:i4>2031673</vt:i4>
      </vt:variant>
      <vt:variant>
        <vt:i4>131</vt:i4>
      </vt:variant>
      <vt:variant>
        <vt:i4>0</vt:i4>
      </vt:variant>
      <vt:variant>
        <vt:i4>5</vt:i4>
      </vt:variant>
      <vt:variant>
        <vt:lpwstr/>
      </vt:variant>
      <vt:variant>
        <vt:lpwstr>_Toc454288178</vt:lpwstr>
      </vt:variant>
      <vt:variant>
        <vt:i4>2031673</vt:i4>
      </vt:variant>
      <vt:variant>
        <vt:i4>125</vt:i4>
      </vt:variant>
      <vt:variant>
        <vt:i4>0</vt:i4>
      </vt:variant>
      <vt:variant>
        <vt:i4>5</vt:i4>
      </vt:variant>
      <vt:variant>
        <vt:lpwstr/>
      </vt:variant>
      <vt:variant>
        <vt:lpwstr>_Toc454288177</vt:lpwstr>
      </vt:variant>
      <vt:variant>
        <vt:i4>2031673</vt:i4>
      </vt:variant>
      <vt:variant>
        <vt:i4>119</vt:i4>
      </vt:variant>
      <vt:variant>
        <vt:i4>0</vt:i4>
      </vt:variant>
      <vt:variant>
        <vt:i4>5</vt:i4>
      </vt:variant>
      <vt:variant>
        <vt:lpwstr/>
      </vt:variant>
      <vt:variant>
        <vt:lpwstr>_Toc454288176</vt:lpwstr>
      </vt:variant>
      <vt:variant>
        <vt:i4>2031673</vt:i4>
      </vt:variant>
      <vt:variant>
        <vt:i4>113</vt:i4>
      </vt:variant>
      <vt:variant>
        <vt:i4>0</vt:i4>
      </vt:variant>
      <vt:variant>
        <vt:i4>5</vt:i4>
      </vt:variant>
      <vt:variant>
        <vt:lpwstr/>
      </vt:variant>
      <vt:variant>
        <vt:lpwstr>_Toc454288175</vt:lpwstr>
      </vt:variant>
      <vt:variant>
        <vt:i4>2031673</vt:i4>
      </vt:variant>
      <vt:variant>
        <vt:i4>107</vt:i4>
      </vt:variant>
      <vt:variant>
        <vt:i4>0</vt:i4>
      </vt:variant>
      <vt:variant>
        <vt:i4>5</vt:i4>
      </vt:variant>
      <vt:variant>
        <vt:lpwstr/>
      </vt:variant>
      <vt:variant>
        <vt:lpwstr>_Toc454288174</vt:lpwstr>
      </vt:variant>
      <vt:variant>
        <vt:i4>2031673</vt:i4>
      </vt:variant>
      <vt:variant>
        <vt:i4>101</vt:i4>
      </vt:variant>
      <vt:variant>
        <vt:i4>0</vt:i4>
      </vt:variant>
      <vt:variant>
        <vt:i4>5</vt:i4>
      </vt:variant>
      <vt:variant>
        <vt:lpwstr/>
      </vt:variant>
      <vt:variant>
        <vt:lpwstr>_Toc454288173</vt:lpwstr>
      </vt:variant>
      <vt:variant>
        <vt:i4>2031673</vt:i4>
      </vt:variant>
      <vt:variant>
        <vt:i4>95</vt:i4>
      </vt:variant>
      <vt:variant>
        <vt:i4>0</vt:i4>
      </vt:variant>
      <vt:variant>
        <vt:i4>5</vt:i4>
      </vt:variant>
      <vt:variant>
        <vt:lpwstr/>
      </vt:variant>
      <vt:variant>
        <vt:lpwstr>_Toc454288172</vt:lpwstr>
      </vt:variant>
      <vt:variant>
        <vt:i4>2031673</vt:i4>
      </vt:variant>
      <vt:variant>
        <vt:i4>89</vt:i4>
      </vt:variant>
      <vt:variant>
        <vt:i4>0</vt:i4>
      </vt:variant>
      <vt:variant>
        <vt:i4>5</vt:i4>
      </vt:variant>
      <vt:variant>
        <vt:lpwstr/>
      </vt:variant>
      <vt:variant>
        <vt:lpwstr>_Toc454288171</vt:lpwstr>
      </vt:variant>
      <vt:variant>
        <vt:i4>2031673</vt:i4>
      </vt:variant>
      <vt:variant>
        <vt:i4>83</vt:i4>
      </vt:variant>
      <vt:variant>
        <vt:i4>0</vt:i4>
      </vt:variant>
      <vt:variant>
        <vt:i4>5</vt:i4>
      </vt:variant>
      <vt:variant>
        <vt:lpwstr/>
      </vt:variant>
      <vt:variant>
        <vt:lpwstr>_Toc454288170</vt:lpwstr>
      </vt:variant>
      <vt:variant>
        <vt:i4>1966137</vt:i4>
      </vt:variant>
      <vt:variant>
        <vt:i4>77</vt:i4>
      </vt:variant>
      <vt:variant>
        <vt:i4>0</vt:i4>
      </vt:variant>
      <vt:variant>
        <vt:i4>5</vt:i4>
      </vt:variant>
      <vt:variant>
        <vt:lpwstr/>
      </vt:variant>
      <vt:variant>
        <vt:lpwstr>_Toc454288169</vt:lpwstr>
      </vt:variant>
      <vt:variant>
        <vt:i4>1966137</vt:i4>
      </vt:variant>
      <vt:variant>
        <vt:i4>71</vt:i4>
      </vt:variant>
      <vt:variant>
        <vt:i4>0</vt:i4>
      </vt:variant>
      <vt:variant>
        <vt:i4>5</vt:i4>
      </vt:variant>
      <vt:variant>
        <vt:lpwstr/>
      </vt:variant>
      <vt:variant>
        <vt:lpwstr>_Toc454288168</vt:lpwstr>
      </vt:variant>
      <vt:variant>
        <vt:i4>1966137</vt:i4>
      </vt:variant>
      <vt:variant>
        <vt:i4>65</vt:i4>
      </vt:variant>
      <vt:variant>
        <vt:i4>0</vt:i4>
      </vt:variant>
      <vt:variant>
        <vt:i4>5</vt:i4>
      </vt:variant>
      <vt:variant>
        <vt:lpwstr/>
      </vt:variant>
      <vt:variant>
        <vt:lpwstr>_Toc454288167</vt:lpwstr>
      </vt:variant>
      <vt:variant>
        <vt:i4>1966137</vt:i4>
      </vt:variant>
      <vt:variant>
        <vt:i4>59</vt:i4>
      </vt:variant>
      <vt:variant>
        <vt:i4>0</vt:i4>
      </vt:variant>
      <vt:variant>
        <vt:i4>5</vt:i4>
      </vt:variant>
      <vt:variant>
        <vt:lpwstr/>
      </vt:variant>
      <vt:variant>
        <vt:lpwstr>_Toc454288166</vt:lpwstr>
      </vt:variant>
      <vt:variant>
        <vt:i4>1966137</vt:i4>
      </vt:variant>
      <vt:variant>
        <vt:i4>53</vt:i4>
      </vt:variant>
      <vt:variant>
        <vt:i4>0</vt:i4>
      </vt:variant>
      <vt:variant>
        <vt:i4>5</vt:i4>
      </vt:variant>
      <vt:variant>
        <vt:lpwstr/>
      </vt:variant>
      <vt:variant>
        <vt:lpwstr>_Toc454288165</vt:lpwstr>
      </vt:variant>
      <vt:variant>
        <vt:i4>1966137</vt:i4>
      </vt:variant>
      <vt:variant>
        <vt:i4>47</vt:i4>
      </vt:variant>
      <vt:variant>
        <vt:i4>0</vt:i4>
      </vt:variant>
      <vt:variant>
        <vt:i4>5</vt:i4>
      </vt:variant>
      <vt:variant>
        <vt:lpwstr/>
      </vt:variant>
      <vt:variant>
        <vt:lpwstr>_Toc454288164</vt:lpwstr>
      </vt:variant>
      <vt:variant>
        <vt:i4>1966137</vt:i4>
      </vt:variant>
      <vt:variant>
        <vt:i4>41</vt:i4>
      </vt:variant>
      <vt:variant>
        <vt:i4>0</vt:i4>
      </vt:variant>
      <vt:variant>
        <vt:i4>5</vt:i4>
      </vt:variant>
      <vt:variant>
        <vt:lpwstr/>
      </vt:variant>
      <vt:variant>
        <vt:lpwstr>_Toc454288163</vt:lpwstr>
      </vt:variant>
      <vt:variant>
        <vt:i4>1966137</vt:i4>
      </vt:variant>
      <vt:variant>
        <vt:i4>35</vt:i4>
      </vt:variant>
      <vt:variant>
        <vt:i4>0</vt:i4>
      </vt:variant>
      <vt:variant>
        <vt:i4>5</vt:i4>
      </vt:variant>
      <vt:variant>
        <vt:lpwstr/>
      </vt:variant>
      <vt:variant>
        <vt:lpwstr>_Toc454288162</vt:lpwstr>
      </vt:variant>
      <vt:variant>
        <vt:i4>1966137</vt:i4>
      </vt:variant>
      <vt:variant>
        <vt:i4>29</vt:i4>
      </vt:variant>
      <vt:variant>
        <vt:i4>0</vt:i4>
      </vt:variant>
      <vt:variant>
        <vt:i4>5</vt:i4>
      </vt:variant>
      <vt:variant>
        <vt:lpwstr/>
      </vt:variant>
      <vt:variant>
        <vt:lpwstr>_Toc454288161</vt:lpwstr>
      </vt:variant>
      <vt:variant>
        <vt:i4>1966137</vt:i4>
      </vt:variant>
      <vt:variant>
        <vt:i4>23</vt:i4>
      </vt:variant>
      <vt:variant>
        <vt:i4>0</vt:i4>
      </vt:variant>
      <vt:variant>
        <vt:i4>5</vt:i4>
      </vt:variant>
      <vt:variant>
        <vt:lpwstr/>
      </vt:variant>
      <vt:variant>
        <vt:lpwstr>_Toc454288160</vt:lpwstr>
      </vt:variant>
      <vt:variant>
        <vt:i4>1900601</vt:i4>
      </vt:variant>
      <vt:variant>
        <vt:i4>17</vt:i4>
      </vt:variant>
      <vt:variant>
        <vt:i4>0</vt:i4>
      </vt:variant>
      <vt:variant>
        <vt:i4>5</vt:i4>
      </vt:variant>
      <vt:variant>
        <vt:lpwstr/>
      </vt:variant>
      <vt:variant>
        <vt:lpwstr>_Toc454288159</vt:lpwstr>
      </vt:variant>
      <vt:variant>
        <vt:i4>1900601</vt:i4>
      </vt:variant>
      <vt:variant>
        <vt:i4>11</vt:i4>
      </vt:variant>
      <vt:variant>
        <vt:i4>0</vt:i4>
      </vt:variant>
      <vt:variant>
        <vt:i4>5</vt:i4>
      </vt:variant>
      <vt:variant>
        <vt:lpwstr/>
      </vt:variant>
      <vt:variant>
        <vt:lpwstr>_Toc454288158</vt:lpwstr>
      </vt:variant>
      <vt:variant>
        <vt:i4>1900601</vt:i4>
      </vt:variant>
      <vt:variant>
        <vt:i4>5</vt:i4>
      </vt:variant>
      <vt:variant>
        <vt:i4>0</vt:i4>
      </vt:variant>
      <vt:variant>
        <vt:i4>5</vt:i4>
      </vt:variant>
      <vt:variant>
        <vt:lpwstr/>
      </vt:variant>
      <vt:variant>
        <vt:lpwstr>_Toc454288157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Laan, Jan-Bart</cp:lastModifiedBy>
  <cp:revision>3</cp:revision>
  <cp:lastPrinted>2014-08-22T12:00:00Z</cp:lastPrinted>
  <dcterms:created xsi:type="dcterms:W3CDTF">2016-09-30T11:28:00Z</dcterms:created>
  <dcterms:modified xsi:type="dcterms:W3CDTF">2016-09-30T11:32:00Z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