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E34D23" w:rsidP="00236793">
            <w:pPr>
              <w:pStyle w:val="Datum"/>
            </w:pPr>
            <w:bookmarkStart w:id="2" w:name="bmDatum"/>
            <w:bookmarkEnd w:id="2"/>
            <w:r w:rsidRPr="00E34D23">
              <w:t>december 2017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0A2047" w:rsidP="00462463">
            <w:pPr>
              <w:spacing w:before="60"/>
              <w:rPr>
                <w:i/>
              </w:rPr>
            </w:pPr>
            <w:proofErr w:type="spellStart"/>
            <w:r>
              <w:rPr>
                <w:i/>
              </w:rPr>
              <w:t>Obvion</w:t>
            </w:r>
            <w:proofErr w:type="spellEnd"/>
            <w:r>
              <w:rPr>
                <w:i/>
              </w:rPr>
              <w:t xml:space="preserve"> </w:t>
            </w:r>
            <w:r w:rsidR="0014260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6313FD" w:rsidRPr="006313FD">
              <w:rPr>
                <w:rFonts w:cs="Arial"/>
                <w:i/>
                <w:sz w:val="20"/>
              </w:rPr>
              <w:t>201</w:t>
            </w:r>
            <w:r>
              <w:rPr>
                <w:rFonts w:cs="Arial"/>
                <w:i/>
                <w:sz w:val="20"/>
              </w:rPr>
              <w:t>607</w:t>
            </w:r>
            <w:r w:rsidR="00142605">
              <w:rPr>
                <w:rFonts w:cs="Arial"/>
                <w:i/>
                <w:sz w:val="20"/>
              </w:rPr>
              <w:t>01</w:t>
            </w:r>
            <w:r w:rsidR="006313FD" w:rsidRPr="006313FD">
              <w:rPr>
                <w:rFonts w:cs="Arial"/>
                <w:i/>
                <w:sz w:val="20"/>
              </w:rPr>
              <w:t>0000</w:t>
            </w:r>
            <w:r w:rsidR="00142605">
              <w:rPr>
                <w:rFonts w:cs="Arial"/>
                <w:i/>
                <w:sz w:val="20"/>
              </w:rPr>
              <w:t>1</w:t>
            </w:r>
            <w:r>
              <w:rPr>
                <w:rFonts w:cs="Arial"/>
                <w:i/>
                <w:sz w:val="20"/>
              </w:rPr>
              <w:t xml:space="preserve">2 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B658C1">
              <w:rPr>
                <w:rFonts w:cs="Arial"/>
                <w:i/>
                <w:sz w:val="20"/>
              </w:rPr>
              <w:t>4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E34D23" w:rsidP="00236793">
            <w:pPr>
              <w:spacing w:before="60"/>
              <w:rPr>
                <w:i/>
              </w:rPr>
            </w:pPr>
            <w:r w:rsidRPr="00E34D23">
              <w:rPr>
                <w:i/>
              </w:rPr>
              <w:t>december 2017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991C3C" w:rsidRDefault="00991C3C" w:rsidP="00991C3C">
      <w:pPr>
        <w:snapToGrid w:val="0"/>
        <w:rPr>
          <w:b/>
          <w:snapToGrid/>
          <w:color w:val="000080"/>
          <w:lang w:val="en-US"/>
        </w:rPr>
      </w:pPr>
    </w:p>
    <w:p w:rsidR="00991C3C" w:rsidRPr="006B2BF6" w:rsidRDefault="00E34D23" w:rsidP="00E34D23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E34D23">
        <w:rPr>
          <w:b/>
          <w:color w:val="000080"/>
        </w:rPr>
        <w:t>Aanhef en Equivalentieverklaring: Waarneming van een niet vacant protocol of kantoor</w:t>
      </w:r>
    </w:p>
    <w:tbl>
      <w:tblPr>
        <w:tblW w:w="92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5295"/>
        <w:gridCol w:w="2970"/>
      </w:tblGrid>
      <w:tr w:rsidR="00991C3C" w:rsidTr="003749CB">
        <w:trPr>
          <w:trHeight w:val="357"/>
        </w:trPr>
        <w:tc>
          <w:tcPr>
            <w:tcW w:w="94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9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991C3C" w:rsidRPr="00715738" w:rsidTr="00236793">
        <w:trPr>
          <w:trHeight w:val="449"/>
        </w:trPr>
        <w:tc>
          <w:tcPr>
            <w:tcW w:w="9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E34D23" w:rsidP="00462463">
            <w:pPr>
              <w:rPr>
                <w:rFonts w:cs="Arial"/>
                <w:kern w:val="0"/>
                <w:szCs w:val="18"/>
              </w:rPr>
            </w:pPr>
            <w:r w:rsidRPr="00E34D23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047" w:rsidRDefault="00E34D23" w:rsidP="00293E2E">
            <w:pPr>
              <w:snapToGrid w:val="0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 </w:t>
            </w:r>
            <w:r w:rsidRPr="00E34D23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Pr="00715738" w:rsidRDefault="00E34D23" w:rsidP="00462463">
            <w:pPr>
              <w:rPr>
                <w:rFonts w:cs="Arial"/>
                <w:kern w:val="0"/>
                <w:szCs w:val="18"/>
              </w:rPr>
            </w:pPr>
            <w:r w:rsidRPr="00E34D23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142605" w:rsidRDefault="00142605" w:rsidP="00142605">
      <w:pPr>
        <w:snapToGrid w:val="0"/>
        <w:rPr>
          <w:b/>
          <w:color w:val="000080"/>
        </w:rPr>
      </w:pPr>
    </w:p>
    <w:p w:rsidR="003749CB" w:rsidRDefault="003749CB" w:rsidP="00142605">
      <w:pPr>
        <w:snapToGrid w:val="0"/>
        <w:rPr>
          <w:b/>
          <w:color w:val="000080"/>
        </w:rPr>
      </w:pPr>
    </w:p>
    <w:p w:rsidR="00991C3C" w:rsidRPr="00142605" w:rsidRDefault="00991C3C" w:rsidP="0014260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142605"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E20780" w:rsidRPr="006E0817" w:rsidTr="003B5A12">
        <w:tc>
          <w:tcPr>
            <w:tcW w:w="6912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440BA" w:rsidRPr="005B055B" w:rsidTr="003B5A12">
        <w:tc>
          <w:tcPr>
            <w:tcW w:w="6912" w:type="dxa"/>
            <w:shd w:val="clear" w:color="auto" w:fill="auto"/>
          </w:tcPr>
          <w:p w:rsidR="006440BA" w:rsidRPr="00236793" w:rsidRDefault="006440BA" w:rsidP="006440BA">
            <w:pPr>
              <w:rPr>
                <w:szCs w:val="18"/>
              </w:rPr>
            </w:pPr>
            <w:r w:rsidRPr="00236793">
              <w:rPr>
                <w:szCs w:val="18"/>
              </w:rPr>
              <w:t xml:space="preserve">Modeldocument </w:t>
            </w:r>
            <w:proofErr w:type="spellStart"/>
            <w:r w:rsidRPr="00236793">
              <w:rPr>
                <w:szCs w:val="18"/>
              </w:rPr>
              <w:t>Obvion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440BA" w:rsidRPr="00236793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36793">
              <w:rPr>
                <w:szCs w:val="18"/>
                <w:lang w:val="nl-NL"/>
              </w:rPr>
              <w:t>V2.0.0</w:t>
            </w:r>
          </w:p>
        </w:tc>
        <w:tc>
          <w:tcPr>
            <w:tcW w:w="897" w:type="dxa"/>
            <w:shd w:val="clear" w:color="auto" w:fill="auto"/>
          </w:tcPr>
          <w:p w:rsidR="006440BA" w:rsidRPr="00E34D23" w:rsidRDefault="006440BA" w:rsidP="00E34D2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E34D23">
              <w:rPr>
                <w:b/>
                <w:szCs w:val="18"/>
                <w:lang w:val="nl-NL"/>
              </w:rPr>
              <w:t>V3.</w:t>
            </w:r>
            <w:r w:rsidR="00E34D23" w:rsidRPr="00E34D23">
              <w:rPr>
                <w:b/>
                <w:szCs w:val="18"/>
                <w:lang w:val="nl-NL"/>
              </w:rPr>
              <w:t>1</w:t>
            </w:r>
            <w:r w:rsidRPr="00E34D23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440BA" w:rsidRPr="00236793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5B055B" w:rsidTr="003B5A12">
        <w:tc>
          <w:tcPr>
            <w:tcW w:w="6912" w:type="dxa"/>
            <w:shd w:val="clear" w:color="auto" w:fill="auto"/>
          </w:tcPr>
          <w:p w:rsidR="006440BA" w:rsidRPr="00236793" w:rsidRDefault="006440BA" w:rsidP="006440BA">
            <w:pPr>
              <w:rPr>
                <w:szCs w:val="18"/>
              </w:rPr>
            </w:pPr>
            <w:r w:rsidRPr="00236793">
              <w:rPr>
                <w:szCs w:val="18"/>
              </w:rPr>
              <w:t xml:space="preserve">XSD </w:t>
            </w:r>
            <w:proofErr w:type="spellStart"/>
            <w:r w:rsidRPr="00236793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440BA" w:rsidRPr="00236793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36793">
              <w:rPr>
                <w:szCs w:val="18"/>
                <w:lang w:val="nl-NL"/>
              </w:rPr>
              <w:t>v6.2.0</w:t>
            </w:r>
          </w:p>
        </w:tc>
        <w:tc>
          <w:tcPr>
            <w:tcW w:w="897" w:type="dxa"/>
            <w:shd w:val="clear" w:color="auto" w:fill="auto"/>
          </w:tcPr>
          <w:p w:rsidR="006440BA" w:rsidRPr="00236793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440BA" w:rsidRPr="00236793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6440BA" w:rsidRPr="00E34D23" w:rsidRDefault="00E34D23" w:rsidP="006440B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6440BA" w:rsidRPr="00E34D23" w:rsidRDefault="00E34D23" w:rsidP="00E34D2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v3.4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6440BA" w:rsidRPr="00E34D23" w:rsidRDefault="006440BA" w:rsidP="006440B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E34D23">
              <w:rPr>
                <w:b/>
                <w:szCs w:val="18"/>
              </w:rPr>
              <w:t>v3.</w:t>
            </w:r>
            <w:r w:rsidR="00E34D23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6440BA" w:rsidRPr="00E34D23" w:rsidRDefault="006440BA" w:rsidP="00E34D2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E34D23">
              <w:rPr>
                <w:b/>
                <w:szCs w:val="18"/>
              </w:rPr>
              <w:t>v3.</w:t>
            </w:r>
            <w:r w:rsidR="00E34D23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Gevolmachtigde </w:t>
            </w:r>
            <w:bookmarkStart w:id="4" w:name="_GoBack"/>
            <w:bookmarkEnd w:id="4"/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991C3C" w:rsidRPr="00FC0186" w:rsidRDefault="00991C3C" w:rsidP="00991C3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</w:t>
      </w:r>
      <w:r w:rsidR="006440BA">
        <w:rPr>
          <w:szCs w:val="18"/>
          <w:lang w:val="nl-NL"/>
        </w:rPr>
        <w:t xml:space="preserve"> </w:t>
      </w:r>
      <w:r>
        <w:rPr>
          <w:szCs w:val="18"/>
          <w:lang w:val="nl-NL"/>
        </w:rPr>
        <w:t xml:space="preserve">of </w:t>
      </w:r>
      <w:r w:rsidR="006440BA">
        <w:rPr>
          <w:szCs w:val="18"/>
          <w:lang w:val="nl-NL"/>
        </w:rPr>
        <w:t xml:space="preserve"> </w:t>
      </w:r>
      <w:r>
        <w:rPr>
          <w:szCs w:val="18"/>
          <w:lang w:val="nl-NL"/>
        </w:rPr>
        <w:t xml:space="preserve">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991C3C" w:rsidRDefault="00991C3C" w:rsidP="00D506D7"/>
    <w:sectPr w:rsidR="00991C3C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C1" w:rsidRDefault="00305BC1">
      <w:r>
        <w:separator/>
      </w:r>
    </w:p>
  </w:endnote>
  <w:endnote w:type="continuationSeparator" w:id="0">
    <w:p w:rsidR="00305BC1" w:rsidRDefault="0030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9F0F95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C1" w:rsidRDefault="00305BC1">
      <w:r>
        <w:separator/>
      </w:r>
    </w:p>
  </w:footnote>
  <w:footnote w:type="continuationSeparator" w:id="0">
    <w:p w:rsidR="00305BC1" w:rsidRDefault="00305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9F0F95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9F0F95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45624740"/>
    <w:lvl w:ilvl="0" w:tplc="E662C7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B2532E"/>
    <w:multiLevelType w:val="hybridMultilevel"/>
    <w:tmpl w:val="888E2DD4"/>
    <w:lvl w:ilvl="0" w:tplc="AD38BF76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5"/>
  </w:num>
  <w:num w:numId="6">
    <w:abstractNumId w:val="3"/>
  </w:num>
  <w:num w:numId="7">
    <w:abstractNumId w:val="15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0003B"/>
    <w:rsid w:val="000203E3"/>
    <w:rsid w:val="00020AFC"/>
    <w:rsid w:val="00045346"/>
    <w:rsid w:val="000461EB"/>
    <w:rsid w:val="00092C0F"/>
    <w:rsid w:val="000A2047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225AC"/>
    <w:rsid w:val="001400A3"/>
    <w:rsid w:val="00142605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B2BCD"/>
    <w:rsid w:val="001C36B5"/>
    <w:rsid w:val="001D78E6"/>
    <w:rsid w:val="001E3518"/>
    <w:rsid w:val="002038D1"/>
    <w:rsid w:val="00205477"/>
    <w:rsid w:val="00236793"/>
    <w:rsid w:val="00264DDB"/>
    <w:rsid w:val="00267618"/>
    <w:rsid w:val="0026770B"/>
    <w:rsid w:val="00293E2E"/>
    <w:rsid w:val="002A57A6"/>
    <w:rsid w:val="002D319B"/>
    <w:rsid w:val="002D4862"/>
    <w:rsid w:val="002F1C14"/>
    <w:rsid w:val="002F3A37"/>
    <w:rsid w:val="00305BC1"/>
    <w:rsid w:val="0032171C"/>
    <w:rsid w:val="0032415F"/>
    <w:rsid w:val="00330770"/>
    <w:rsid w:val="003321A3"/>
    <w:rsid w:val="00340CBF"/>
    <w:rsid w:val="00350893"/>
    <w:rsid w:val="00363AC7"/>
    <w:rsid w:val="003749CB"/>
    <w:rsid w:val="00390061"/>
    <w:rsid w:val="003B5A12"/>
    <w:rsid w:val="003C0D1F"/>
    <w:rsid w:val="003C2FBA"/>
    <w:rsid w:val="003F39FA"/>
    <w:rsid w:val="003F599E"/>
    <w:rsid w:val="004017BC"/>
    <w:rsid w:val="0040739A"/>
    <w:rsid w:val="00412E6B"/>
    <w:rsid w:val="0045038F"/>
    <w:rsid w:val="004576C6"/>
    <w:rsid w:val="00462463"/>
    <w:rsid w:val="004641D8"/>
    <w:rsid w:val="00477156"/>
    <w:rsid w:val="00482419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3EB8"/>
    <w:rsid w:val="006252C5"/>
    <w:rsid w:val="00626D66"/>
    <w:rsid w:val="00626E29"/>
    <w:rsid w:val="006313FD"/>
    <w:rsid w:val="006440BA"/>
    <w:rsid w:val="00655645"/>
    <w:rsid w:val="00663737"/>
    <w:rsid w:val="0067244A"/>
    <w:rsid w:val="00676790"/>
    <w:rsid w:val="006D3859"/>
    <w:rsid w:val="006F1D94"/>
    <w:rsid w:val="0071630D"/>
    <w:rsid w:val="00736AB3"/>
    <w:rsid w:val="00750657"/>
    <w:rsid w:val="007615DB"/>
    <w:rsid w:val="0078036F"/>
    <w:rsid w:val="00797953"/>
    <w:rsid w:val="007C36DE"/>
    <w:rsid w:val="007D2A6E"/>
    <w:rsid w:val="00817F98"/>
    <w:rsid w:val="00837884"/>
    <w:rsid w:val="008474E7"/>
    <w:rsid w:val="00850508"/>
    <w:rsid w:val="008517E2"/>
    <w:rsid w:val="00853D0A"/>
    <w:rsid w:val="008540F6"/>
    <w:rsid w:val="0085540D"/>
    <w:rsid w:val="0087220D"/>
    <w:rsid w:val="00882937"/>
    <w:rsid w:val="00882F64"/>
    <w:rsid w:val="00886B3D"/>
    <w:rsid w:val="0089648A"/>
    <w:rsid w:val="008A07FB"/>
    <w:rsid w:val="008A53B8"/>
    <w:rsid w:val="008B46FF"/>
    <w:rsid w:val="008B708C"/>
    <w:rsid w:val="008D1A72"/>
    <w:rsid w:val="008E3AB3"/>
    <w:rsid w:val="00911037"/>
    <w:rsid w:val="00912364"/>
    <w:rsid w:val="0091248D"/>
    <w:rsid w:val="00922F80"/>
    <w:rsid w:val="009257B7"/>
    <w:rsid w:val="00963AAE"/>
    <w:rsid w:val="0097491D"/>
    <w:rsid w:val="00980924"/>
    <w:rsid w:val="00980E29"/>
    <w:rsid w:val="00981691"/>
    <w:rsid w:val="009867DF"/>
    <w:rsid w:val="00991C3C"/>
    <w:rsid w:val="00991D12"/>
    <w:rsid w:val="009B2007"/>
    <w:rsid w:val="009B5E43"/>
    <w:rsid w:val="009E12E3"/>
    <w:rsid w:val="009E6A85"/>
    <w:rsid w:val="009F0F95"/>
    <w:rsid w:val="00A0663B"/>
    <w:rsid w:val="00A0750F"/>
    <w:rsid w:val="00A103BC"/>
    <w:rsid w:val="00A11FCF"/>
    <w:rsid w:val="00A307C8"/>
    <w:rsid w:val="00A506D6"/>
    <w:rsid w:val="00A71A35"/>
    <w:rsid w:val="00A975EF"/>
    <w:rsid w:val="00AB68AB"/>
    <w:rsid w:val="00AE73CE"/>
    <w:rsid w:val="00B068EF"/>
    <w:rsid w:val="00B15015"/>
    <w:rsid w:val="00B4023C"/>
    <w:rsid w:val="00B4199A"/>
    <w:rsid w:val="00B62DD6"/>
    <w:rsid w:val="00B658C1"/>
    <w:rsid w:val="00B76799"/>
    <w:rsid w:val="00BC1DAB"/>
    <w:rsid w:val="00BC3E0E"/>
    <w:rsid w:val="00BD5D1F"/>
    <w:rsid w:val="00C212CD"/>
    <w:rsid w:val="00C2288E"/>
    <w:rsid w:val="00C25DD9"/>
    <w:rsid w:val="00C329CD"/>
    <w:rsid w:val="00C34111"/>
    <w:rsid w:val="00C353DE"/>
    <w:rsid w:val="00C41270"/>
    <w:rsid w:val="00C52245"/>
    <w:rsid w:val="00C546DD"/>
    <w:rsid w:val="00C75F9D"/>
    <w:rsid w:val="00C80233"/>
    <w:rsid w:val="00C8038D"/>
    <w:rsid w:val="00C87FD8"/>
    <w:rsid w:val="00C974B1"/>
    <w:rsid w:val="00CA7B7C"/>
    <w:rsid w:val="00CC6168"/>
    <w:rsid w:val="00CC67A9"/>
    <w:rsid w:val="00CE3B59"/>
    <w:rsid w:val="00CE5B2B"/>
    <w:rsid w:val="00CF0339"/>
    <w:rsid w:val="00CF0C97"/>
    <w:rsid w:val="00D0124B"/>
    <w:rsid w:val="00D15122"/>
    <w:rsid w:val="00D30F07"/>
    <w:rsid w:val="00D506D7"/>
    <w:rsid w:val="00D50E8C"/>
    <w:rsid w:val="00D5120C"/>
    <w:rsid w:val="00D57284"/>
    <w:rsid w:val="00D64325"/>
    <w:rsid w:val="00D773DE"/>
    <w:rsid w:val="00D94930"/>
    <w:rsid w:val="00DB4F35"/>
    <w:rsid w:val="00DB5DB1"/>
    <w:rsid w:val="00DF5AE3"/>
    <w:rsid w:val="00E1688F"/>
    <w:rsid w:val="00E1703D"/>
    <w:rsid w:val="00E20780"/>
    <w:rsid w:val="00E26C78"/>
    <w:rsid w:val="00E34D23"/>
    <w:rsid w:val="00E51F02"/>
    <w:rsid w:val="00E52A50"/>
    <w:rsid w:val="00E54322"/>
    <w:rsid w:val="00E566C4"/>
    <w:rsid w:val="00E61EE0"/>
    <w:rsid w:val="00EA4414"/>
    <w:rsid w:val="00EB0B4E"/>
    <w:rsid w:val="00ED3190"/>
    <w:rsid w:val="00F0650E"/>
    <w:rsid w:val="00F36C0A"/>
    <w:rsid w:val="00F53630"/>
    <w:rsid w:val="00F627A6"/>
    <w:rsid w:val="00F77248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D42385-D292-4400-8CC9-C03DC35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E5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27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cp:lastPrinted>2015-10-20T07:55:00Z</cp:lastPrinted>
  <dcterms:created xsi:type="dcterms:W3CDTF">2017-12-08T14:47:00Z</dcterms:created>
  <dcterms:modified xsi:type="dcterms:W3CDTF">2017-12-08T15:14:00Z</dcterms:modified>
</cp:coreProperties>
</file>