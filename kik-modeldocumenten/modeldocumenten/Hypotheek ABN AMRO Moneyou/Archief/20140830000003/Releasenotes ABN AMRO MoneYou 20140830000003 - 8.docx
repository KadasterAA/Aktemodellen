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C92089" w:rsidP="00107BC7">
            <w:pPr>
              <w:pStyle w:val="Datum"/>
            </w:pPr>
            <w:bookmarkStart w:id="2" w:name="bmDatum"/>
            <w:bookmarkEnd w:id="2"/>
            <w:r w:rsidRPr="00C92089">
              <w:t>december 2017</w:t>
            </w: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4347C0" w:rsidTr="008E3AB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4347C0" w:rsidRDefault="00BD5D1F" w:rsidP="0064729C">
            <w:pPr>
              <w:spacing w:before="60"/>
              <w:rPr>
                <w:i/>
                <w:lang w:val="en-US"/>
              </w:rPr>
            </w:pPr>
            <w:r w:rsidRPr="004347C0">
              <w:rPr>
                <w:i/>
                <w:lang w:val="en-US"/>
              </w:rPr>
              <w:t xml:space="preserve">ABN AMRO </w:t>
            </w:r>
            <w:proofErr w:type="spellStart"/>
            <w:r w:rsidR="00B26884" w:rsidRPr="004347C0">
              <w:rPr>
                <w:i/>
                <w:lang w:val="en-US"/>
              </w:rPr>
              <w:t>MoneYou</w:t>
            </w:r>
            <w:proofErr w:type="spellEnd"/>
            <w:r w:rsidR="00FB1815" w:rsidRPr="004347C0">
              <w:rPr>
                <w:i/>
                <w:lang w:val="en-US"/>
              </w:rPr>
              <w:t xml:space="preserve"> </w:t>
            </w:r>
            <w:proofErr w:type="spellStart"/>
            <w:r w:rsidR="00FB1815" w:rsidRPr="004347C0">
              <w:rPr>
                <w:i/>
                <w:lang w:val="en-US"/>
              </w:rPr>
              <w:t>stylesheetnummer</w:t>
            </w:r>
            <w:proofErr w:type="spellEnd"/>
            <w:r w:rsidR="00FB1815" w:rsidRPr="004347C0">
              <w:rPr>
                <w:i/>
                <w:lang w:val="en-US"/>
              </w:rPr>
              <w:t xml:space="preserve"> </w:t>
            </w:r>
            <w:r w:rsidR="006313FD" w:rsidRPr="004347C0">
              <w:rPr>
                <w:rFonts w:cs="Arial"/>
                <w:i/>
                <w:sz w:val="20"/>
                <w:lang w:val="en-US"/>
              </w:rPr>
              <w:t>2014083000000</w:t>
            </w:r>
            <w:r w:rsidR="00B26884" w:rsidRPr="004347C0">
              <w:rPr>
                <w:rFonts w:cs="Arial"/>
                <w:i/>
                <w:sz w:val="20"/>
                <w:lang w:val="en-US"/>
              </w:rPr>
              <w:t>3</w:t>
            </w:r>
            <w:r w:rsidR="00FB1815" w:rsidRPr="004347C0">
              <w:rPr>
                <w:rFonts w:cs="Arial"/>
                <w:i/>
                <w:sz w:val="20"/>
                <w:lang w:val="en-US"/>
              </w:rPr>
              <w:t xml:space="preserve"> </w:t>
            </w:r>
            <w:proofErr w:type="spellStart"/>
            <w:r w:rsidR="00FB1815" w:rsidRPr="004347C0">
              <w:rPr>
                <w:rFonts w:cs="Arial"/>
                <w:i/>
                <w:sz w:val="20"/>
                <w:lang w:val="en-US"/>
              </w:rPr>
              <w:t>implementatienummer</w:t>
            </w:r>
            <w:proofErr w:type="spellEnd"/>
            <w:r w:rsidR="00FB1815" w:rsidRPr="004347C0">
              <w:rPr>
                <w:rFonts w:cs="Arial"/>
                <w:i/>
                <w:sz w:val="20"/>
                <w:lang w:val="en-US"/>
              </w:rPr>
              <w:t xml:space="preserve"> </w:t>
            </w:r>
            <w:r w:rsidR="00C92089">
              <w:rPr>
                <w:rFonts w:cs="Arial"/>
                <w:i/>
                <w:sz w:val="20"/>
                <w:lang w:val="en-US"/>
              </w:rPr>
              <w:t>8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C92089" w:rsidP="0067244A">
            <w:pPr>
              <w:spacing w:before="60"/>
              <w:rPr>
                <w:i/>
              </w:rPr>
            </w:pPr>
            <w:r w:rsidRPr="00C92089">
              <w:rPr>
                <w:i/>
              </w:rPr>
              <w:t>december 2017</w:t>
            </w:r>
          </w:p>
        </w:tc>
      </w:tr>
      <w:tr w:rsidR="0067244A" w:rsidRPr="008D210A" w:rsidTr="00BD5D1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32171C" w:rsidRDefault="0032171C" w:rsidP="00D506D7"/>
    <w:p w:rsidR="0064729C" w:rsidRPr="006B2BF6" w:rsidRDefault="00C92089" w:rsidP="00C92089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C92089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64729C" w:rsidTr="009E7A3C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29C" w:rsidRDefault="0064729C" w:rsidP="009E7A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29C" w:rsidRDefault="0064729C" w:rsidP="009E7A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29C" w:rsidRDefault="0064729C" w:rsidP="009E7A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64729C" w:rsidRPr="00715738" w:rsidTr="00C92089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9C" w:rsidRDefault="00C92089" w:rsidP="009E7A3C">
            <w:pPr>
              <w:rPr>
                <w:rFonts w:cs="Arial"/>
                <w:kern w:val="0"/>
                <w:szCs w:val="18"/>
              </w:rPr>
            </w:pPr>
            <w:r w:rsidRPr="00C92089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9C" w:rsidRDefault="00C92089" w:rsidP="009E7A3C">
            <w:pPr>
              <w:rPr>
                <w:rFonts w:cs="Arial"/>
                <w:kern w:val="0"/>
                <w:szCs w:val="18"/>
              </w:rPr>
            </w:pPr>
            <w:r w:rsidRPr="00C92089">
              <w:rPr>
                <w:rFonts w:cs="Arial"/>
                <w:kern w:val="0"/>
                <w:szCs w:val="18"/>
              </w:rPr>
              <w:t>In de tekstblokken Aanhef en Equivalentieverklaring is nu ook waarneming van een ni</w:t>
            </w:r>
            <w:bookmarkStart w:id="4" w:name="_GoBack"/>
            <w:bookmarkEnd w:id="4"/>
            <w:r w:rsidRPr="00C92089">
              <w:rPr>
                <w:rFonts w:cs="Arial"/>
                <w:kern w:val="0"/>
                <w:szCs w:val="18"/>
              </w:rPr>
              <w:t>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9C" w:rsidRPr="00715738" w:rsidRDefault="00C92089" w:rsidP="009E7A3C">
            <w:pPr>
              <w:rPr>
                <w:rFonts w:cs="Arial"/>
                <w:kern w:val="0"/>
                <w:szCs w:val="18"/>
              </w:rPr>
            </w:pPr>
            <w:r w:rsidRPr="00C92089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64729C" w:rsidRPr="006E0817" w:rsidRDefault="0064729C" w:rsidP="0064729C">
      <w:pPr>
        <w:snapToGrid w:val="0"/>
        <w:rPr>
          <w:b/>
          <w:snapToGrid/>
          <w:color w:val="000080"/>
        </w:rPr>
      </w:pPr>
    </w:p>
    <w:p w:rsidR="0064729C" w:rsidRPr="006B2BF6" w:rsidRDefault="0064729C" w:rsidP="0064729C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64729C" w:rsidRPr="006E0817" w:rsidTr="009E7A3C">
        <w:tc>
          <w:tcPr>
            <w:tcW w:w="6912" w:type="dxa"/>
            <w:shd w:val="clear" w:color="auto" w:fill="D9D9D9"/>
          </w:tcPr>
          <w:p w:rsidR="0064729C" w:rsidRPr="006E0817" w:rsidRDefault="0064729C" w:rsidP="009E7A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64729C" w:rsidRPr="006E0817" w:rsidRDefault="0064729C" w:rsidP="009E7A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64729C" w:rsidRPr="006E0817" w:rsidRDefault="0064729C" w:rsidP="009E7A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64729C" w:rsidRPr="006E0817" w:rsidRDefault="0064729C" w:rsidP="009E7A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64729C" w:rsidRPr="006E0817" w:rsidRDefault="0064729C" w:rsidP="009E7A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64729C" w:rsidRPr="006E0817" w:rsidRDefault="0064729C" w:rsidP="009E7A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4729C" w:rsidRPr="005B055B" w:rsidTr="009E7A3C">
        <w:tc>
          <w:tcPr>
            <w:tcW w:w="6912" w:type="dxa"/>
            <w:shd w:val="clear" w:color="auto" w:fill="auto"/>
          </w:tcPr>
          <w:p w:rsidR="0064729C" w:rsidRPr="00C92089" w:rsidRDefault="0064729C" w:rsidP="0064729C">
            <w:pPr>
              <w:rPr>
                <w:szCs w:val="18"/>
              </w:rPr>
            </w:pPr>
            <w:r w:rsidRPr="00C92089">
              <w:rPr>
                <w:szCs w:val="18"/>
              </w:rPr>
              <w:t xml:space="preserve">Modeldocument ABN AMRO </w:t>
            </w:r>
            <w:proofErr w:type="spellStart"/>
            <w:r w:rsidRPr="00C92089">
              <w:rPr>
                <w:szCs w:val="18"/>
              </w:rPr>
              <w:t>MoneYou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64729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  <w:lang w:val="nl-NL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C9208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C92089">
              <w:rPr>
                <w:b/>
                <w:szCs w:val="18"/>
                <w:lang w:val="nl-NL"/>
              </w:rPr>
              <w:t>v3.</w:t>
            </w:r>
            <w:r w:rsidR="00C92089">
              <w:rPr>
                <w:b/>
                <w:szCs w:val="18"/>
                <w:lang w:val="nl-NL"/>
              </w:rPr>
              <w:t>5</w:t>
            </w:r>
            <w:r w:rsidRPr="00C92089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  <w:lang w:val="nl-NL"/>
              </w:rPr>
              <w:t>X</w:t>
            </w:r>
          </w:p>
        </w:tc>
      </w:tr>
      <w:tr w:rsidR="0064729C" w:rsidRPr="005B055B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rPr>
                <w:szCs w:val="18"/>
              </w:rPr>
            </w:pPr>
            <w:r w:rsidRPr="00C92089">
              <w:rPr>
                <w:szCs w:val="18"/>
              </w:rPr>
              <w:t xml:space="preserve">XSD </w:t>
            </w:r>
            <w:proofErr w:type="spellStart"/>
            <w:r w:rsidRPr="00C92089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C92089" w:rsidP="009E7A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C9208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C92089">
              <w:rPr>
                <w:b/>
                <w:szCs w:val="18"/>
              </w:rPr>
              <w:t>v3.</w:t>
            </w:r>
            <w:r w:rsidR="00C92089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C92089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92089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C92089">
              <w:rPr>
                <w:b/>
                <w:szCs w:val="18"/>
              </w:rPr>
              <w:t>v3.</w:t>
            </w:r>
            <w:r w:rsidR="00C92089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C9208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C92089">
              <w:rPr>
                <w:b/>
                <w:szCs w:val="18"/>
              </w:rPr>
              <w:t>v3.</w:t>
            </w:r>
            <w:r w:rsidR="00C92089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C92089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92089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92089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92089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92089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92089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92089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E043F" w:rsidRPr="004F0DBF" w:rsidTr="009E7A3C">
        <w:tc>
          <w:tcPr>
            <w:tcW w:w="6912" w:type="dxa"/>
            <w:shd w:val="clear" w:color="auto" w:fill="auto"/>
          </w:tcPr>
          <w:p w:rsidR="00BE043F" w:rsidRPr="00C92089" w:rsidRDefault="00BE043F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BE043F" w:rsidRPr="00C92089" w:rsidRDefault="00BE043F" w:rsidP="00BE043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BE043F" w:rsidRPr="00C92089" w:rsidRDefault="00BE043F" w:rsidP="00BE043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BE043F" w:rsidRPr="00C92089" w:rsidRDefault="00BE043F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729C" w:rsidRPr="004F0DBF" w:rsidTr="009E7A3C">
        <w:tc>
          <w:tcPr>
            <w:tcW w:w="6912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92089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92089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64729C" w:rsidRPr="00C92089" w:rsidRDefault="0064729C" w:rsidP="009E7A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64729C" w:rsidRPr="00FC0186" w:rsidRDefault="0064729C" w:rsidP="0064729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64729C" w:rsidRDefault="0064729C" w:rsidP="0064729C"/>
    <w:p w:rsidR="0064729C" w:rsidRDefault="0064729C" w:rsidP="00D506D7"/>
    <w:sectPr w:rsidR="0064729C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EAA" w:rsidRDefault="00DE3EAA">
      <w:r>
        <w:separator/>
      </w:r>
    </w:p>
  </w:endnote>
  <w:endnote w:type="continuationSeparator" w:id="0">
    <w:p w:rsidR="00DE3EAA" w:rsidRDefault="00DE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D1592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EAA" w:rsidRDefault="00DE3EAA">
      <w:r>
        <w:separator/>
      </w:r>
    </w:p>
  </w:footnote>
  <w:footnote w:type="continuationSeparator" w:id="0">
    <w:p w:rsidR="00DE3EAA" w:rsidRDefault="00DE3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D1592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D1592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5E3ED9DA"/>
    <w:lvl w:ilvl="0" w:tplc="0C48A5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37619"/>
    <w:rsid w:val="00045346"/>
    <w:rsid w:val="000461EB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2A4D"/>
    <w:rsid w:val="00107423"/>
    <w:rsid w:val="00107BC7"/>
    <w:rsid w:val="001225AC"/>
    <w:rsid w:val="001400A3"/>
    <w:rsid w:val="0015712E"/>
    <w:rsid w:val="00162BE4"/>
    <w:rsid w:val="00184A3D"/>
    <w:rsid w:val="00184ED4"/>
    <w:rsid w:val="0018670E"/>
    <w:rsid w:val="001870B4"/>
    <w:rsid w:val="00193BBC"/>
    <w:rsid w:val="00193C20"/>
    <w:rsid w:val="001A618F"/>
    <w:rsid w:val="001C36B5"/>
    <w:rsid w:val="001D1592"/>
    <w:rsid w:val="001D78E6"/>
    <w:rsid w:val="001E3518"/>
    <w:rsid w:val="002038D1"/>
    <w:rsid w:val="00205477"/>
    <w:rsid w:val="00264DDB"/>
    <w:rsid w:val="00267618"/>
    <w:rsid w:val="0026770B"/>
    <w:rsid w:val="00285B07"/>
    <w:rsid w:val="002A57A6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826DA"/>
    <w:rsid w:val="00385EF1"/>
    <w:rsid w:val="00390061"/>
    <w:rsid w:val="003F39FA"/>
    <w:rsid w:val="003F599E"/>
    <w:rsid w:val="004017BC"/>
    <w:rsid w:val="0040739A"/>
    <w:rsid w:val="00412E6B"/>
    <w:rsid w:val="004347C0"/>
    <w:rsid w:val="004576C6"/>
    <w:rsid w:val="00477156"/>
    <w:rsid w:val="00482419"/>
    <w:rsid w:val="00484E66"/>
    <w:rsid w:val="00491F9C"/>
    <w:rsid w:val="004D0747"/>
    <w:rsid w:val="004E4784"/>
    <w:rsid w:val="004F2926"/>
    <w:rsid w:val="00501BB6"/>
    <w:rsid w:val="00556BE7"/>
    <w:rsid w:val="00561888"/>
    <w:rsid w:val="00572746"/>
    <w:rsid w:val="005755F6"/>
    <w:rsid w:val="005914AC"/>
    <w:rsid w:val="00593743"/>
    <w:rsid w:val="005D78CD"/>
    <w:rsid w:val="005F0D35"/>
    <w:rsid w:val="005F554C"/>
    <w:rsid w:val="00600791"/>
    <w:rsid w:val="00626D66"/>
    <w:rsid w:val="00626E29"/>
    <w:rsid w:val="006313FD"/>
    <w:rsid w:val="0064729C"/>
    <w:rsid w:val="00655645"/>
    <w:rsid w:val="0067244A"/>
    <w:rsid w:val="006D3859"/>
    <w:rsid w:val="006F1D94"/>
    <w:rsid w:val="0071630D"/>
    <w:rsid w:val="00736AB3"/>
    <w:rsid w:val="00746CAC"/>
    <w:rsid w:val="0078036F"/>
    <w:rsid w:val="00785D3E"/>
    <w:rsid w:val="00797953"/>
    <w:rsid w:val="007D2A6E"/>
    <w:rsid w:val="00837884"/>
    <w:rsid w:val="008409BA"/>
    <w:rsid w:val="00850508"/>
    <w:rsid w:val="008517E2"/>
    <w:rsid w:val="00853D0A"/>
    <w:rsid w:val="008540F6"/>
    <w:rsid w:val="0085540D"/>
    <w:rsid w:val="008769A7"/>
    <w:rsid w:val="00882937"/>
    <w:rsid w:val="00882F64"/>
    <w:rsid w:val="008976A3"/>
    <w:rsid w:val="008A07FB"/>
    <w:rsid w:val="008A53B8"/>
    <w:rsid w:val="008B46FF"/>
    <w:rsid w:val="008B708C"/>
    <w:rsid w:val="008D1A72"/>
    <w:rsid w:val="008E3AB3"/>
    <w:rsid w:val="00912364"/>
    <w:rsid w:val="0091248D"/>
    <w:rsid w:val="00922F80"/>
    <w:rsid w:val="009257B7"/>
    <w:rsid w:val="00953B69"/>
    <w:rsid w:val="00963AAE"/>
    <w:rsid w:val="0097491D"/>
    <w:rsid w:val="00980924"/>
    <w:rsid w:val="00981691"/>
    <w:rsid w:val="009867DF"/>
    <w:rsid w:val="009A1A3E"/>
    <w:rsid w:val="009B5E43"/>
    <w:rsid w:val="009E12E3"/>
    <w:rsid w:val="009E6A85"/>
    <w:rsid w:val="009E7A3C"/>
    <w:rsid w:val="00A103BC"/>
    <w:rsid w:val="00A506D6"/>
    <w:rsid w:val="00A71A35"/>
    <w:rsid w:val="00A975EF"/>
    <w:rsid w:val="00AB68AB"/>
    <w:rsid w:val="00AE73CE"/>
    <w:rsid w:val="00AF390F"/>
    <w:rsid w:val="00B068EF"/>
    <w:rsid w:val="00B15015"/>
    <w:rsid w:val="00B26884"/>
    <w:rsid w:val="00B4023C"/>
    <w:rsid w:val="00B4190E"/>
    <w:rsid w:val="00B4199A"/>
    <w:rsid w:val="00B62DD6"/>
    <w:rsid w:val="00B76799"/>
    <w:rsid w:val="00BC1DAB"/>
    <w:rsid w:val="00BD42AF"/>
    <w:rsid w:val="00BD5D1F"/>
    <w:rsid w:val="00BE043F"/>
    <w:rsid w:val="00C212CD"/>
    <w:rsid w:val="00C2288E"/>
    <w:rsid w:val="00C25DD9"/>
    <w:rsid w:val="00C329CD"/>
    <w:rsid w:val="00C34111"/>
    <w:rsid w:val="00C353DE"/>
    <w:rsid w:val="00C52245"/>
    <w:rsid w:val="00C546DD"/>
    <w:rsid w:val="00C75F9D"/>
    <w:rsid w:val="00C80233"/>
    <w:rsid w:val="00C8038D"/>
    <w:rsid w:val="00C87FD8"/>
    <w:rsid w:val="00C92089"/>
    <w:rsid w:val="00C974B1"/>
    <w:rsid w:val="00CA7B7C"/>
    <w:rsid w:val="00CB4C6F"/>
    <w:rsid w:val="00CC6168"/>
    <w:rsid w:val="00CC67A9"/>
    <w:rsid w:val="00CF0339"/>
    <w:rsid w:val="00CF0C97"/>
    <w:rsid w:val="00D0124B"/>
    <w:rsid w:val="00D15122"/>
    <w:rsid w:val="00D506D7"/>
    <w:rsid w:val="00D50E8C"/>
    <w:rsid w:val="00D5120C"/>
    <w:rsid w:val="00D773DE"/>
    <w:rsid w:val="00D94930"/>
    <w:rsid w:val="00DB4F35"/>
    <w:rsid w:val="00DB5DB1"/>
    <w:rsid w:val="00DE3EAA"/>
    <w:rsid w:val="00E26C78"/>
    <w:rsid w:val="00E51F02"/>
    <w:rsid w:val="00E52A50"/>
    <w:rsid w:val="00E54322"/>
    <w:rsid w:val="00E566C4"/>
    <w:rsid w:val="00EA4414"/>
    <w:rsid w:val="00EB0B4E"/>
    <w:rsid w:val="00EC021D"/>
    <w:rsid w:val="00F0650E"/>
    <w:rsid w:val="00F36C0A"/>
    <w:rsid w:val="00F77248"/>
    <w:rsid w:val="00FB0DF5"/>
    <w:rsid w:val="00FB1815"/>
    <w:rsid w:val="00FC4238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40A7C4-65AC-4FB9-998B-418DBA4C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3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3</cp:revision>
  <cp:lastPrinted>2015-10-20T07:55:00Z</cp:lastPrinted>
  <dcterms:created xsi:type="dcterms:W3CDTF">2017-12-08T14:05:00Z</dcterms:created>
  <dcterms:modified xsi:type="dcterms:W3CDTF">2017-12-08T14:08:00Z</dcterms:modified>
</cp:coreProperties>
</file>