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D2088">
        <w:tblPrEx>
          <w:tblCellMar>
            <w:top w:w="0" w:type="dxa"/>
            <w:bottom w:w="0" w:type="dxa"/>
          </w:tblCellMar>
        </w:tblPrEx>
        <w:trPr>
          <w:gridAfter w:val="1"/>
          <w:wAfter w:w="3686" w:type="dxa"/>
        </w:trPr>
        <w:tc>
          <w:tcPr>
            <w:tcW w:w="5173" w:type="dxa"/>
          </w:tcPr>
          <w:p w:rsidR="003228A3" w:rsidRPr="00AA0BD4" w:rsidRDefault="003228A3">
            <w:pPr>
              <w:rPr>
                <w:lang w:val="en-US"/>
              </w:rPr>
            </w:pPr>
          </w:p>
        </w:tc>
      </w:tr>
      <w:tr w:rsidR="003228A3" w:rsidRPr="00AA0BD4" w:rsidTr="00CD2088">
        <w:tblPrEx>
          <w:tblCellMar>
            <w:top w:w="0" w:type="dxa"/>
            <w:bottom w:w="0" w:type="dxa"/>
          </w:tblCellMar>
        </w:tblPrEx>
        <w:trPr>
          <w:gridAfter w:val="1"/>
          <w:wAfter w:w="3686" w:type="dxa"/>
        </w:trPr>
        <w:tc>
          <w:tcPr>
            <w:tcW w:w="5173" w:type="dxa"/>
          </w:tcPr>
          <w:p w:rsidR="003228A3" w:rsidRPr="00AA0BD4" w:rsidRDefault="003228A3">
            <w:pPr>
              <w:rPr>
                <w:lang w:val="en-US"/>
              </w:rPr>
            </w:pPr>
          </w:p>
        </w:tc>
      </w:tr>
      <w:tr w:rsidR="003228A3" w:rsidRPr="00AA0BD4" w:rsidTr="00CD2088">
        <w:tblPrEx>
          <w:tblCellMar>
            <w:top w:w="0" w:type="dxa"/>
            <w:bottom w:w="0" w:type="dxa"/>
          </w:tblCellMar>
        </w:tblPrEx>
        <w:trPr>
          <w:gridAfter w:val="1"/>
          <w:wAfter w:w="3686" w:type="dxa"/>
        </w:trPr>
        <w:tc>
          <w:tcPr>
            <w:tcW w:w="5173" w:type="dxa"/>
          </w:tcPr>
          <w:p w:rsidR="003228A3" w:rsidRPr="00AA0BD4" w:rsidRDefault="004A1631">
            <w:pPr>
              <w:pStyle w:val="Eenheid"/>
              <w:rPr>
                <w:lang w:val="en-US"/>
              </w:rPr>
            </w:pPr>
            <w:bookmarkStart w:id="0" w:name="bmDirectie"/>
            <w:bookmarkEnd w:id="0"/>
            <w:r w:rsidRPr="00AA0BD4">
              <w:rPr>
                <w:lang w:val="en-US"/>
              </w:rPr>
              <w:t>Concernstaf</w:t>
            </w:r>
          </w:p>
        </w:tc>
      </w:tr>
      <w:tr w:rsidR="003228A3" w:rsidRPr="00AA0BD4" w:rsidTr="00CD2088">
        <w:tblPrEx>
          <w:tblCellMar>
            <w:top w:w="0" w:type="dxa"/>
            <w:bottom w:w="0" w:type="dxa"/>
          </w:tblCellMar>
        </w:tblPrEx>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D2088">
        <w:tblPrEx>
          <w:tblCellMar>
            <w:top w:w="0" w:type="dxa"/>
            <w:bottom w:w="0" w:type="dxa"/>
          </w:tblCellMar>
        </w:tblPrEx>
        <w:trPr>
          <w:gridAfter w:val="1"/>
          <w:wAfter w:w="3686" w:type="dxa"/>
        </w:trPr>
        <w:tc>
          <w:tcPr>
            <w:tcW w:w="5173" w:type="dxa"/>
          </w:tcPr>
          <w:p w:rsidR="003228A3" w:rsidRPr="00AA0BD4" w:rsidRDefault="003228A3">
            <w:pPr>
              <w:spacing w:before="90"/>
              <w:rPr>
                <w:sz w:val="14"/>
                <w:lang w:val="en-US"/>
              </w:rPr>
            </w:pPr>
          </w:p>
        </w:tc>
      </w:tr>
      <w:tr w:rsidR="003228A3" w:rsidRPr="00AA0BD4" w:rsidTr="00CD2088">
        <w:tblPrEx>
          <w:tblCellMar>
            <w:top w:w="0" w:type="dxa"/>
            <w:bottom w:w="0" w:type="dxa"/>
          </w:tblCellMar>
        </w:tblPrEx>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D2088">
        <w:tblPrEx>
          <w:tblCellMar>
            <w:top w:w="0" w:type="dxa"/>
            <w:bottom w:w="0" w:type="dxa"/>
          </w:tblCellMar>
        </w:tblPrEx>
        <w:trPr>
          <w:gridAfter w:val="1"/>
          <w:wAfter w:w="3686" w:type="dxa"/>
          <w:trHeight w:val="135"/>
        </w:trPr>
        <w:tc>
          <w:tcPr>
            <w:tcW w:w="5173" w:type="dxa"/>
          </w:tcPr>
          <w:p w:rsidR="003228A3" w:rsidRPr="00593656" w:rsidRDefault="00884694">
            <w:pPr>
              <w:spacing w:before="90"/>
              <w:rPr>
                <w:szCs w:val="18"/>
                <w:lang w:val="en-US"/>
              </w:rPr>
            </w:pPr>
            <w:r w:rsidRPr="00593656">
              <w:rPr>
                <w:szCs w:val="18"/>
              </w:rPr>
              <w:t>20150</w:t>
            </w:r>
            <w:bookmarkStart w:id="3" w:name="_GoBack"/>
            <w:bookmarkEnd w:id="3"/>
            <w:r w:rsidRPr="00593656">
              <w:rPr>
                <w:szCs w:val="18"/>
              </w:rPr>
              <w:t>801000009</w:t>
            </w:r>
          </w:p>
        </w:tc>
      </w:tr>
      <w:tr w:rsidR="003228A3" w:rsidRPr="00AA0BD4" w:rsidTr="00CD2088">
        <w:tblPrEx>
          <w:tblCellMar>
            <w:top w:w="0" w:type="dxa"/>
            <w:bottom w:w="0" w:type="dxa"/>
          </w:tblCellMar>
        </w:tblPrEx>
        <w:trPr>
          <w:gridAfter w:val="1"/>
          <w:wAfter w:w="3686" w:type="dxa"/>
          <w:trHeight w:val="181"/>
        </w:trPr>
        <w:tc>
          <w:tcPr>
            <w:tcW w:w="5173" w:type="dxa"/>
          </w:tcPr>
          <w:p w:rsidR="003228A3" w:rsidRPr="00AA0BD4" w:rsidRDefault="003228A3">
            <w:pPr>
              <w:rPr>
                <w:lang w:val="en-US"/>
              </w:rPr>
            </w:pPr>
          </w:p>
        </w:tc>
      </w:tr>
      <w:tr w:rsidR="003228A3" w:rsidRPr="00737F18" w:rsidTr="00CD2088">
        <w:tblPrEx>
          <w:tblCellMar>
            <w:top w:w="0" w:type="dxa"/>
            <w:bottom w:w="0" w:type="dxa"/>
          </w:tblCellMar>
        </w:tblPrEx>
        <w:trPr>
          <w:gridAfter w:val="1"/>
          <w:wAfter w:w="3686" w:type="dxa"/>
        </w:trPr>
        <w:tc>
          <w:tcPr>
            <w:tcW w:w="5173" w:type="dxa"/>
          </w:tcPr>
          <w:p w:rsidR="003228A3" w:rsidRPr="00737F18" w:rsidRDefault="004A1631" w:rsidP="0076002F">
            <w:pPr>
              <w:pStyle w:val="Titel"/>
              <w:spacing w:line="240" w:lineRule="auto"/>
              <w:rPr>
                <w:lang w:val="nl-NL"/>
              </w:rPr>
            </w:pPr>
            <w:bookmarkStart w:id="4" w:name="bmTitel"/>
            <w:bookmarkEnd w:id="4"/>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rsidTr="00CD2088">
        <w:tblPrEx>
          <w:tblCellMar>
            <w:top w:w="0" w:type="dxa"/>
            <w:bottom w:w="0" w:type="dxa"/>
          </w:tblCellMar>
        </w:tblPrEx>
        <w:trPr>
          <w:gridAfter w:val="1"/>
          <w:wAfter w:w="3686" w:type="dxa"/>
          <w:trHeight w:val="268"/>
        </w:trPr>
        <w:tc>
          <w:tcPr>
            <w:tcW w:w="5173" w:type="dxa"/>
          </w:tcPr>
          <w:p w:rsidR="00403F05" w:rsidRPr="00836657" w:rsidRDefault="00403F05" w:rsidP="00BF694E"/>
        </w:tc>
      </w:tr>
      <w:tr w:rsidR="003228A3" w:rsidRPr="00737F18" w:rsidTr="00CD2088">
        <w:tblPrEx>
          <w:tblCellMar>
            <w:top w:w="0" w:type="dxa"/>
            <w:bottom w:w="0" w:type="dxa"/>
          </w:tblCellMar>
        </w:tblPrEx>
        <w:trPr>
          <w:gridAfter w:val="1"/>
          <w:wAfter w:w="3686" w:type="dxa"/>
          <w:cantSplit/>
          <w:trHeight w:hRule="exact" w:val="275"/>
        </w:trPr>
        <w:tc>
          <w:tcPr>
            <w:tcW w:w="5173" w:type="dxa"/>
            <w:vAlign w:val="bottom"/>
          </w:tcPr>
          <w:p w:rsidR="003228A3" w:rsidRPr="00737F18" w:rsidRDefault="004A1631" w:rsidP="002A0691">
            <w:pPr>
              <w:pStyle w:val="Subtitel"/>
              <w:framePr w:hSpace="0" w:wrap="auto" w:vAnchor="margin" w:hAnchor="text" w:yAlign="inline"/>
            </w:pPr>
            <w:bookmarkStart w:id="5" w:name="bmSubtitel"/>
            <w:bookmarkEnd w:id="5"/>
            <w:r w:rsidRPr="00737F18">
              <w:t>Automatische Akteverwerking</w:t>
            </w:r>
            <w:r w:rsidR="00403F05" w:rsidRPr="00737F18">
              <w:t xml:space="preserve"> </w:t>
            </w:r>
          </w:p>
          <w:p w:rsidR="00403F05" w:rsidRPr="00737F18" w:rsidRDefault="00403F05">
            <w:pPr>
              <w:pStyle w:val="Ondertitel"/>
              <w:spacing w:line="240" w:lineRule="auto"/>
              <w:rPr>
                <w:sz w:val="18"/>
                <w:lang w:val="nl-NL"/>
              </w:rPr>
            </w:pPr>
          </w:p>
          <w:p w:rsidR="00403F05" w:rsidRPr="00737F18" w:rsidRDefault="00403F05">
            <w:pPr>
              <w:pStyle w:val="Ondertitel"/>
              <w:spacing w:line="240" w:lineRule="auto"/>
              <w:rPr>
                <w:sz w:val="18"/>
                <w:lang w:val="nl-NL"/>
              </w:rPr>
            </w:pPr>
          </w:p>
        </w:tc>
      </w:tr>
      <w:tr w:rsidR="003228A3" w:rsidRPr="00737F18" w:rsidTr="00CD2088">
        <w:tblPrEx>
          <w:tblCellMar>
            <w:top w:w="0" w:type="dxa"/>
            <w:bottom w:w="0" w:type="dxa"/>
          </w:tblCellMar>
        </w:tblPrEx>
        <w:trPr>
          <w:gridAfter w:val="1"/>
          <w:wAfter w:w="3686" w:type="dxa"/>
          <w:cantSplit/>
          <w:trHeight w:hRule="exact" w:val="804"/>
        </w:trPr>
        <w:tc>
          <w:tcPr>
            <w:tcW w:w="5173" w:type="dxa"/>
            <w:vAlign w:val="bottom"/>
          </w:tcPr>
          <w:p w:rsidR="003228A3" w:rsidRPr="00737F18" w:rsidRDefault="003228A3"/>
        </w:tc>
      </w:tr>
      <w:tr w:rsidR="003228A3" w:rsidRPr="00836657" w:rsidTr="00CD2088">
        <w:tblPrEx>
          <w:tblCellMar>
            <w:top w:w="0" w:type="dxa"/>
            <w:bottom w:w="0" w:type="dxa"/>
          </w:tblCellMar>
        </w:tblPrEx>
        <w:trPr>
          <w:gridAfter w:val="1"/>
          <w:wAfter w:w="3686" w:type="dxa"/>
          <w:cantSplit/>
        </w:trPr>
        <w:tc>
          <w:tcPr>
            <w:tcW w:w="5173" w:type="dxa"/>
            <w:vAlign w:val="bottom"/>
          </w:tcPr>
          <w:p w:rsidR="003228A3" w:rsidRPr="00836657" w:rsidRDefault="003957A1">
            <w:pPr>
              <w:pStyle w:val="tussenkopje"/>
              <w:rPr>
                <w:lang w:val="nl-NL"/>
              </w:rPr>
            </w:pPr>
            <w:r>
              <w:rPr>
                <w:lang w:val="nl-NL"/>
              </w:rPr>
              <w:t>Versie</w:t>
            </w:r>
          </w:p>
        </w:tc>
      </w:tr>
      <w:bookmarkStart w:id="6" w:name="bmAuteurs"/>
      <w:bookmarkEnd w:id="6"/>
      <w:tr w:rsidR="003228A3" w:rsidRPr="00836657" w:rsidTr="00CD2088">
        <w:tblPrEx>
          <w:tblCellMar>
            <w:top w:w="0" w:type="dxa"/>
            <w:bottom w:w="0" w:type="dxa"/>
          </w:tblCellMar>
        </w:tblPrEx>
        <w:trPr>
          <w:gridAfter w:val="1"/>
          <w:wAfter w:w="3686" w:type="dxa"/>
          <w:cantSplit/>
        </w:trPr>
        <w:tc>
          <w:tcPr>
            <w:tcW w:w="5173" w:type="dxa"/>
            <w:vAlign w:val="bottom"/>
          </w:tcPr>
          <w:p w:rsidR="00836657" w:rsidRPr="00836657" w:rsidRDefault="00D76AD6">
            <w:r>
              <w:fldChar w:fldCharType="begin"/>
            </w:r>
            <w:r>
              <w:instrText xml:space="preserve"> REF Versie \h </w:instrText>
            </w:r>
            <w:r>
              <w:fldChar w:fldCharType="separate"/>
            </w:r>
            <w:r w:rsidR="00CD2088">
              <w:rPr>
                <w:noProof/>
              </w:rPr>
              <w:t>3.8.0</w:t>
            </w:r>
            <w:r>
              <w:fldChar w:fldCharType="end"/>
            </w:r>
          </w:p>
        </w:tc>
      </w:tr>
      <w:tr w:rsidR="003228A3" w:rsidRPr="00836657" w:rsidTr="00CD2088">
        <w:tblPrEx>
          <w:tblCellMar>
            <w:top w:w="0" w:type="dxa"/>
            <w:bottom w:w="0" w:type="dxa"/>
          </w:tblCellMar>
        </w:tblPrEx>
        <w:trPr>
          <w:cantSplit/>
          <w:trHeight w:hRule="exact" w:val="246"/>
        </w:trPr>
        <w:tc>
          <w:tcPr>
            <w:tcW w:w="8859" w:type="dxa"/>
            <w:gridSpan w:val="2"/>
            <w:vAlign w:val="bottom"/>
          </w:tcPr>
          <w:p w:rsidR="003228A3" w:rsidRPr="00836657" w:rsidRDefault="003228A3"/>
        </w:tc>
      </w:tr>
    </w:tbl>
    <w:p w:rsidR="003228A3" w:rsidRPr="00836657" w:rsidRDefault="003228A3"/>
    <w:p w:rsidR="00CD2088" w:rsidRDefault="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Default="00CD2088" w:rsidP="00CD2088">
      <w:pPr>
        <w:tabs>
          <w:tab w:val="left" w:pos="2753"/>
        </w:tabs>
      </w:pPr>
      <w:r>
        <w:tab/>
      </w:r>
    </w:p>
    <w:p w:rsidR="003228A3" w:rsidRPr="00CD2088" w:rsidRDefault="00CD2088" w:rsidP="00CD2088">
      <w:pPr>
        <w:tabs>
          <w:tab w:val="left" w:pos="2753"/>
        </w:tabs>
        <w:sectPr w:rsidR="003228A3" w:rsidRPr="00CD2088">
          <w:headerReference w:type="first" r:id="rId7"/>
          <w:footerReference w:type="first" r:id="rId8"/>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D2088">
        <w:tblPrEx>
          <w:tblCellMar>
            <w:top w:w="0" w:type="dxa"/>
            <w:bottom w:w="0" w:type="dxa"/>
          </w:tblCellMar>
        </w:tblPrEx>
        <w:trPr>
          <w:gridAfter w:val="2"/>
          <w:wAfter w:w="4395" w:type="dxa"/>
        </w:trPr>
        <w:tc>
          <w:tcPr>
            <w:tcW w:w="5173" w:type="dxa"/>
          </w:tcPr>
          <w:p w:rsidR="003228A3" w:rsidRPr="00836657" w:rsidRDefault="003228A3"/>
        </w:tc>
      </w:tr>
      <w:tr w:rsidR="003228A3" w:rsidRPr="00836657" w:rsidTr="00CD2088">
        <w:tblPrEx>
          <w:tblCellMar>
            <w:top w:w="0" w:type="dxa"/>
            <w:bottom w:w="0" w:type="dxa"/>
          </w:tblCellMar>
        </w:tblPrEx>
        <w:trPr>
          <w:gridAfter w:val="2"/>
          <w:wAfter w:w="4395" w:type="dxa"/>
        </w:trPr>
        <w:tc>
          <w:tcPr>
            <w:tcW w:w="5173" w:type="dxa"/>
          </w:tcPr>
          <w:p w:rsidR="003228A3" w:rsidRPr="00836657" w:rsidRDefault="003228A3"/>
        </w:tc>
      </w:tr>
      <w:tr w:rsidR="003228A3" w:rsidRPr="00E06BB8" w:rsidTr="00CD2088">
        <w:tblPrEx>
          <w:tblCellMar>
            <w:top w:w="0" w:type="dxa"/>
            <w:bottom w:w="0" w:type="dxa"/>
          </w:tblCellMar>
        </w:tblPrEx>
        <w:trPr>
          <w:gridAfter w:val="2"/>
          <w:wAfter w:w="4395" w:type="dxa"/>
        </w:trPr>
        <w:tc>
          <w:tcPr>
            <w:tcW w:w="5173" w:type="dxa"/>
          </w:tcPr>
          <w:p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004A1631" w:rsidRPr="00AA0BD4">
              <w:rPr>
                <w:b/>
                <w:bCs/>
                <w:sz w:val="20"/>
                <w:lang w:val="en-US"/>
              </w:rPr>
              <w:fldChar w:fldCharType="separate"/>
            </w:r>
            <w:r w:rsidR="00CD2088">
              <w:rPr>
                <w:b/>
                <w:bCs/>
                <w:noProof/>
                <w:sz w:val="20"/>
              </w:rPr>
              <w:t>Concernstaf</w:t>
            </w:r>
            <w:r w:rsidRPr="00AA0BD4">
              <w:rPr>
                <w:b/>
                <w:bCs/>
                <w:sz w:val="20"/>
                <w:lang w:val="en-US"/>
              </w:rPr>
              <w:fldChar w:fldCharType="end"/>
            </w:r>
          </w:p>
        </w:tc>
      </w:tr>
      <w:tr w:rsidR="003228A3" w:rsidRPr="00AA0BD4" w:rsidTr="00CD2088">
        <w:tblPrEx>
          <w:tblCellMar>
            <w:top w:w="0" w:type="dxa"/>
            <w:bottom w:w="0" w:type="dxa"/>
          </w:tblCellMar>
        </w:tblPrEx>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004A1631" w:rsidRPr="00AA0BD4">
              <w:rPr>
                <w:b/>
                <w:bCs/>
                <w:sz w:val="20"/>
                <w:lang w:val="en-US"/>
              </w:rPr>
              <w:fldChar w:fldCharType="separate"/>
            </w:r>
            <w:r w:rsidR="00CD2088">
              <w:rPr>
                <w:b/>
                <w:bCs/>
                <w:noProof/>
                <w:sz w:val="20"/>
                <w:lang w:val="en-US"/>
              </w:rPr>
              <w:t>IT-Services</w:t>
            </w:r>
            <w:r w:rsidRPr="00AA0BD4">
              <w:rPr>
                <w:b/>
                <w:bCs/>
                <w:sz w:val="20"/>
                <w:lang w:val="en-US"/>
              </w:rPr>
              <w:fldChar w:fldCharType="end"/>
            </w:r>
          </w:p>
        </w:tc>
      </w:tr>
      <w:tr w:rsidR="003228A3" w:rsidRPr="00AA0BD4" w:rsidTr="00CD2088">
        <w:tblPrEx>
          <w:tblCellMar>
            <w:top w:w="0" w:type="dxa"/>
            <w:bottom w:w="0" w:type="dxa"/>
          </w:tblCellMar>
        </w:tblPrEx>
        <w:trPr>
          <w:gridAfter w:val="2"/>
          <w:wAfter w:w="4395" w:type="dxa"/>
        </w:trPr>
        <w:tc>
          <w:tcPr>
            <w:tcW w:w="5173" w:type="dxa"/>
          </w:tcPr>
          <w:p w:rsidR="003228A3" w:rsidRPr="00AA0BD4" w:rsidRDefault="003228A3">
            <w:pPr>
              <w:rPr>
                <w:lang w:val="en-US"/>
              </w:rPr>
            </w:pPr>
          </w:p>
        </w:tc>
      </w:tr>
      <w:tr w:rsidR="003228A3" w:rsidRPr="00AA0BD4" w:rsidTr="00CD2088">
        <w:tblPrEx>
          <w:tblCellMar>
            <w:top w:w="0" w:type="dxa"/>
            <w:bottom w:w="0" w:type="dxa"/>
          </w:tblCellMar>
        </w:tblPrEx>
        <w:trPr>
          <w:gridAfter w:val="2"/>
          <w:wAfter w:w="4395" w:type="dxa"/>
          <w:trHeight w:val="3958"/>
        </w:trPr>
        <w:tc>
          <w:tcPr>
            <w:tcW w:w="5173" w:type="dxa"/>
            <w:vAlign w:val="bottom"/>
          </w:tcPr>
          <w:p w:rsidR="003228A3" w:rsidRPr="00AA0BD4" w:rsidRDefault="003228A3">
            <w:pPr>
              <w:rPr>
                <w:lang w:val="en-US"/>
              </w:rPr>
            </w:pPr>
          </w:p>
        </w:tc>
      </w:tr>
      <w:tr w:rsidR="003228A3" w:rsidRPr="00AA0BD4" w:rsidTr="00CD2088">
        <w:tblPrEx>
          <w:tblCellMar>
            <w:top w:w="0" w:type="dxa"/>
            <w:bottom w:w="0" w:type="dxa"/>
          </w:tblCellMar>
        </w:tblPrEx>
        <w:trPr>
          <w:trHeight w:val="448"/>
        </w:trPr>
        <w:tc>
          <w:tcPr>
            <w:tcW w:w="9568" w:type="dxa"/>
            <w:gridSpan w:val="3"/>
          </w:tcPr>
          <w:p w:rsidR="003228A3" w:rsidRPr="00AA0BD4" w:rsidRDefault="003228A3">
            <w:pPr>
              <w:rPr>
                <w:lang w:val="en-US"/>
              </w:rPr>
            </w:pPr>
          </w:p>
        </w:tc>
      </w:tr>
      <w:tr w:rsidR="003228A3" w:rsidRPr="00737F18" w:rsidTr="00CD2088">
        <w:tblPrEx>
          <w:tblCellMar>
            <w:top w:w="0" w:type="dxa"/>
            <w:bottom w:w="0" w:type="dxa"/>
          </w:tblCellMar>
        </w:tblPrEx>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004A1631" w:rsidRPr="00AA0BD4">
              <w:rPr>
                <w:b/>
                <w:bCs/>
                <w:sz w:val="20"/>
                <w:lang w:val="en-US"/>
              </w:rPr>
              <w:fldChar w:fldCharType="separate"/>
            </w:r>
            <w:r w:rsidR="00CD2088">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rsidTr="00CD2088">
        <w:tblPrEx>
          <w:tblCellMar>
            <w:top w:w="0" w:type="dxa"/>
            <w:bottom w:w="0" w:type="dxa"/>
          </w:tblCellMar>
        </w:tblPrEx>
        <w:trPr>
          <w:gridAfter w:val="2"/>
          <w:wAfter w:w="4395" w:type="dxa"/>
        </w:trPr>
        <w:tc>
          <w:tcPr>
            <w:tcW w:w="5173" w:type="dxa"/>
          </w:tcPr>
          <w:p w:rsidR="003228A3" w:rsidRPr="00737F18" w:rsidRDefault="003228A3"/>
        </w:tc>
      </w:tr>
      <w:tr w:rsidR="003228A3" w:rsidRPr="00F20C51" w:rsidTr="00CD2088">
        <w:tblPrEx>
          <w:tblCellMar>
            <w:top w:w="0" w:type="dxa"/>
            <w:bottom w:w="0" w:type="dxa"/>
          </w:tblCellMar>
        </w:tblPrEx>
        <w:trPr>
          <w:gridAfter w:val="2"/>
          <w:wAfter w:w="4395" w:type="dxa"/>
          <w:trHeight w:val="268"/>
        </w:trPr>
        <w:tc>
          <w:tcPr>
            <w:tcW w:w="5173" w:type="dxa"/>
          </w:tcPr>
          <w:p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rsidTr="00CD2088">
        <w:tblPrEx>
          <w:tblCellMar>
            <w:top w:w="0" w:type="dxa"/>
            <w:bottom w:w="0" w:type="dxa"/>
          </w:tblCellMar>
        </w:tblPrEx>
        <w:trPr>
          <w:gridAfter w:val="2"/>
          <w:wAfter w:w="4395" w:type="dxa"/>
          <w:trHeight w:hRule="exact" w:val="345"/>
        </w:trPr>
        <w:tc>
          <w:tcPr>
            <w:tcW w:w="5173" w:type="dxa"/>
            <w:vAlign w:val="bottom"/>
          </w:tcPr>
          <w:p w:rsidR="003228A3" w:rsidRPr="00F20C51" w:rsidRDefault="003228A3"/>
        </w:tc>
      </w:tr>
      <w:tr w:rsidR="003228A3" w:rsidRPr="00AA0BD4" w:rsidTr="00CD2088">
        <w:tblPrEx>
          <w:tblCellMar>
            <w:top w:w="0" w:type="dxa"/>
            <w:bottom w:w="0" w:type="dxa"/>
          </w:tblCellMar>
        </w:tblPrEx>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D2088">
        <w:tblPrEx>
          <w:tblCellMar>
            <w:top w:w="0" w:type="dxa"/>
            <w:bottom w:w="0" w:type="dxa"/>
          </w:tblCellMar>
        </w:tblPrEx>
        <w:trPr>
          <w:gridAfter w:val="2"/>
          <w:wAfter w:w="4395" w:type="dxa"/>
          <w:trHeight w:val="244"/>
        </w:trPr>
        <w:tc>
          <w:tcPr>
            <w:tcW w:w="5173" w:type="dxa"/>
            <w:vAlign w:val="bottom"/>
          </w:tcPr>
          <w:p w:rsidR="003228A3" w:rsidRPr="00AA0BD4" w:rsidRDefault="006D1C06">
            <w:pPr>
              <w:rPr>
                <w:lang w:val="en-US"/>
              </w:rPr>
            </w:pPr>
            <w:bookmarkStart w:id="7" w:name="bmOpdrachtgever"/>
            <w:bookmarkEnd w:id="7"/>
            <w:r>
              <w:rPr>
                <w:lang w:val="en-US"/>
              </w:rPr>
              <w:t>Kadaster RZ/PPB</w:t>
            </w:r>
          </w:p>
        </w:tc>
      </w:tr>
      <w:tr w:rsidR="003228A3" w:rsidRPr="00AA0BD4" w:rsidTr="00CD2088">
        <w:tblPrEx>
          <w:tblCellMar>
            <w:top w:w="0" w:type="dxa"/>
            <w:bottom w:w="0" w:type="dxa"/>
          </w:tblCellMar>
        </w:tblPrEx>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D2088">
        <w:tblPrEx>
          <w:tblCellMar>
            <w:top w:w="0" w:type="dxa"/>
            <w:bottom w:w="0" w:type="dxa"/>
          </w:tblCellMar>
        </w:tblPrEx>
        <w:trPr>
          <w:gridAfter w:val="2"/>
          <w:wAfter w:w="4395" w:type="dxa"/>
          <w:trHeight w:val="244"/>
        </w:trPr>
        <w:tc>
          <w:tcPr>
            <w:tcW w:w="5173" w:type="dxa"/>
            <w:vAlign w:val="bottom"/>
          </w:tcPr>
          <w:p w:rsidR="003228A3" w:rsidRPr="00AA0BD4" w:rsidRDefault="006D1C06">
            <w:pPr>
              <w:rPr>
                <w:lang w:val="en-US"/>
              </w:rPr>
            </w:pPr>
            <w:bookmarkStart w:id="8" w:name="bmStatus"/>
            <w:bookmarkEnd w:id="8"/>
            <w:r>
              <w:rPr>
                <w:lang w:val="en-US"/>
              </w:rPr>
              <w:t>Defintief</w:t>
            </w:r>
          </w:p>
        </w:tc>
      </w:tr>
      <w:tr w:rsidR="003228A3" w:rsidRPr="00AA0BD4" w:rsidTr="00CD2088">
        <w:tblPrEx>
          <w:tblCellMar>
            <w:top w:w="0" w:type="dxa"/>
            <w:bottom w:w="0" w:type="dxa"/>
          </w:tblCellMar>
        </w:tblPrEx>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D2088">
        <w:tblPrEx>
          <w:tblCellMar>
            <w:top w:w="0" w:type="dxa"/>
            <w:bottom w:w="0" w:type="dxa"/>
          </w:tblCellMar>
        </w:tblPrEx>
        <w:trPr>
          <w:gridAfter w:val="2"/>
          <w:wAfter w:w="4395" w:type="dxa"/>
          <w:trHeight w:val="238"/>
        </w:trPr>
        <w:tc>
          <w:tcPr>
            <w:tcW w:w="5173" w:type="dxa"/>
            <w:vAlign w:val="bottom"/>
          </w:tcPr>
          <w:p w:rsidR="003228A3" w:rsidRPr="00AA0BD4" w:rsidRDefault="003228A3">
            <w:pPr>
              <w:rPr>
                <w:lang w:val="en-US"/>
              </w:rPr>
            </w:pPr>
            <w:bookmarkStart w:id="9" w:name="bmVerspreiding"/>
            <w:bookmarkEnd w:id="9"/>
          </w:p>
        </w:tc>
      </w:tr>
      <w:tr w:rsidR="003228A3" w:rsidRPr="00AA0BD4" w:rsidTr="00CD2088">
        <w:tblPrEx>
          <w:tblCellMar>
            <w:top w:w="0" w:type="dxa"/>
            <w:bottom w:w="0" w:type="dxa"/>
          </w:tblCellMar>
        </w:tblPrEx>
        <w:trPr>
          <w:gridAfter w:val="1"/>
          <w:wAfter w:w="709" w:type="dxa"/>
          <w:trHeight w:hRule="exact" w:val="246"/>
        </w:trPr>
        <w:tc>
          <w:tcPr>
            <w:tcW w:w="8859" w:type="dxa"/>
            <w:gridSpan w:val="2"/>
            <w:vAlign w:val="bottom"/>
          </w:tcPr>
          <w:p w:rsidR="003228A3" w:rsidRPr="00AA0BD4" w:rsidRDefault="003228A3">
            <w:pPr>
              <w:rPr>
                <w:lang w:val="en-US"/>
              </w:rPr>
            </w:pPr>
          </w:p>
        </w:tc>
      </w:tr>
    </w:tbl>
    <w:p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D2088">
        <w:tblPrEx>
          <w:tblCellMar>
            <w:top w:w="0" w:type="dxa"/>
            <w:bottom w:w="0" w:type="dxa"/>
          </w:tblCellMar>
        </w:tblPrEx>
        <w:trPr>
          <w:trHeight w:hRule="exact" w:val="332"/>
        </w:trPr>
        <w:tc>
          <w:tcPr>
            <w:tcW w:w="5173" w:type="dxa"/>
            <w:vAlign w:val="bottom"/>
          </w:tcPr>
          <w:p w:rsidR="003228A3" w:rsidRPr="00AA0BD4" w:rsidRDefault="003228A3" w:rsidP="003957A1">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9284" w:type="dxa"/>
        <w:tblCellMar>
          <w:left w:w="0" w:type="dxa"/>
          <w:right w:w="70" w:type="dxa"/>
        </w:tblCellMar>
        <w:tblLook w:val="0000" w:firstRow="0" w:lastRow="0" w:firstColumn="0" w:lastColumn="0" w:noHBand="0" w:noVBand="0"/>
      </w:tblPr>
      <w:tblGrid>
        <w:gridCol w:w="537"/>
        <w:gridCol w:w="1502"/>
        <w:gridCol w:w="1292"/>
        <w:gridCol w:w="5953"/>
      </w:tblGrid>
      <w:tr w:rsidR="003228A3" w:rsidRPr="00AA0BD4" w:rsidTr="00CD2088">
        <w:tblPrEx>
          <w:tblCellMar>
            <w:top w:w="0" w:type="dxa"/>
            <w:bottom w:w="0" w:type="dxa"/>
          </w:tblCellMar>
        </w:tblPrEx>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502" w:type="dxa"/>
            <w:vAlign w:val="bottom"/>
          </w:tcPr>
          <w:p w:rsidR="003228A3" w:rsidRPr="00AA0BD4" w:rsidRDefault="003228A3">
            <w:pPr>
              <w:pStyle w:val="tussenkopje"/>
              <w:spacing w:before="0"/>
              <w:rPr>
                <w:lang w:val="en-US"/>
              </w:rPr>
            </w:pPr>
            <w:r w:rsidRPr="00AA0BD4">
              <w:rPr>
                <w:lang w:val="en-US"/>
              </w:rPr>
              <w:t>Datum</w:t>
            </w:r>
          </w:p>
        </w:tc>
        <w:tc>
          <w:tcPr>
            <w:tcW w:w="1292" w:type="dxa"/>
            <w:vAlign w:val="bottom"/>
          </w:tcPr>
          <w:p w:rsidR="003228A3" w:rsidRPr="00AA0BD4" w:rsidRDefault="003228A3">
            <w:pPr>
              <w:pStyle w:val="tussenkopje"/>
              <w:spacing w:before="0"/>
              <w:rPr>
                <w:lang w:val="en-US"/>
              </w:rPr>
            </w:pPr>
            <w:r w:rsidRPr="00AA0BD4">
              <w:rPr>
                <w:lang w:val="en-US"/>
              </w:rPr>
              <w:t>Auteur</w:t>
            </w:r>
          </w:p>
        </w:tc>
        <w:tc>
          <w:tcPr>
            <w:tcW w:w="5953" w:type="dxa"/>
            <w:vAlign w:val="center"/>
          </w:tcPr>
          <w:p w:rsidR="003228A3" w:rsidRPr="00AA0BD4" w:rsidRDefault="003228A3" w:rsidP="00817041">
            <w:pPr>
              <w:pStyle w:val="tussenkopje"/>
              <w:spacing w:before="0"/>
              <w:rPr>
                <w:lang w:val="en-US"/>
              </w:rPr>
            </w:pPr>
            <w:r w:rsidRPr="00AA0BD4">
              <w:rPr>
                <w:lang w:val="en-US"/>
              </w:rPr>
              <w:t>Opmerking</w:t>
            </w:r>
          </w:p>
        </w:tc>
      </w:tr>
      <w:tr w:rsidR="003E66EC" w:rsidRPr="00B86644" w:rsidTr="00CD2088">
        <w:tblPrEx>
          <w:tblCellMar>
            <w:top w:w="0" w:type="dxa"/>
            <w:bottom w:w="0" w:type="dxa"/>
          </w:tblCellMar>
        </w:tblPrEx>
        <w:tc>
          <w:tcPr>
            <w:tcW w:w="537" w:type="dxa"/>
          </w:tcPr>
          <w:p w:rsidR="003E66EC" w:rsidRDefault="003E66EC" w:rsidP="00003BF2">
            <w:pPr>
              <w:pStyle w:val="Koptekst"/>
              <w:tabs>
                <w:tab w:val="clear" w:pos="4536"/>
                <w:tab w:val="clear" w:pos="9072"/>
              </w:tabs>
              <w:spacing w:line="280" w:lineRule="atLeast"/>
              <w:rPr>
                <w:rStyle w:val="Versie0"/>
                <w:sz w:val="16"/>
                <w:szCs w:val="16"/>
                <w:lang w:val="en-US"/>
              </w:rPr>
            </w:pPr>
            <w:bookmarkStart w:id="10" w:name="bmVersie"/>
            <w:bookmarkEnd w:id="10"/>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r w:rsidR="00A37981">
              <w:rPr>
                <w:rStyle w:val="Datumopmaakprofiel"/>
                <w:sz w:val="16"/>
                <w:szCs w:val="16"/>
                <w:lang w:val="en-US"/>
              </w:rPr>
              <w:t>augustus</w:t>
            </w:r>
            <w:r w:rsidR="003E66EC">
              <w:rPr>
                <w:rStyle w:val="Datumopmaakprofiel"/>
                <w:sz w:val="16"/>
                <w:szCs w:val="16"/>
                <w:lang w:val="en-US"/>
              </w:rPr>
              <w:t xml:space="preserve"> 2015</w:t>
            </w:r>
          </w:p>
        </w:tc>
        <w:tc>
          <w:tcPr>
            <w:tcW w:w="1292" w:type="dxa"/>
          </w:tcPr>
          <w:p w:rsidR="003E66EC" w:rsidRDefault="003E66EC" w:rsidP="003E66EC">
            <w:pPr>
              <w:rPr>
                <w:sz w:val="16"/>
                <w:szCs w:val="16"/>
                <w:lang w:val="en-US"/>
              </w:rPr>
            </w:pPr>
            <w:r>
              <w:rPr>
                <w:sz w:val="16"/>
                <w:szCs w:val="16"/>
                <w:lang w:val="en-US"/>
              </w:rPr>
              <w:t>Kadaster</w:t>
            </w:r>
          </w:p>
          <w:p w:rsidR="003E66EC" w:rsidRDefault="003E66EC" w:rsidP="003E66EC">
            <w:pPr>
              <w:rPr>
                <w:sz w:val="16"/>
                <w:szCs w:val="16"/>
                <w:lang w:val="en-US"/>
              </w:rPr>
            </w:pPr>
            <w:r>
              <w:rPr>
                <w:sz w:val="16"/>
                <w:szCs w:val="16"/>
                <w:lang w:val="en-US"/>
              </w:rPr>
              <w:t>IT/KIW/AV/AA</w:t>
            </w:r>
          </w:p>
        </w:tc>
        <w:tc>
          <w:tcPr>
            <w:tcW w:w="5953" w:type="dxa"/>
          </w:tcPr>
          <w:p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rsidR="00D4315D" w:rsidRDefault="00D4315D" w:rsidP="00D4315D">
            <w:pPr>
              <w:rPr>
                <w:sz w:val="16"/>
                <w:szCs w:val="16"/>
              </w:rPr>
            </w:pPr>
            <w:r>
              <w:rPr>
                <w:sz w:val="16"/>
                <w:szCs w:val="16"/>
              </w:rPr>
              <w:t xml:space="preserve">- AA-1529 par. 2.5 nieuw en par. </w:t>
            </w:r>
            <w:smartTag w:uri="urn:schemas-microsoft-com:office:smarttags" w:element="time">
              <w:smartTagPr>
                <w:attr w:name="Hour" w:val="2"/>
                <w:attr w:name="Minute" w:val="10"/>
              </w:smartTagPr>
              <w:r>
                <w:rPr>
                  <w:sz w:val="16"/>
                  <w:szCs w:val="16"/>
                </w:rPr>
                <w:t>2.10</w:t>
              </w:r>
            </w:smartTag>
            <w:r>
              <w:rPr>
                <w:sz w:val="16"/>
                <w:szCs w:val="16"/>
              </w:rPr>
              <w:t xml:space="preserve"> aangepaste tekst,</w:t>
            </w:r>
          </w:p>
          <w:p w:rsidR="00D4315D" w:rsidRDefault="00D4315D" w:rsidP="00D4315D">
            <w:pPr>
              <w:rPr>
                <w:sz w:val="16"/>
                <w:szCs w:val="16"/>
              </w:rPr>
            </w:pPr>
            <w:r>
              <w:rPr>
                <w:sz w:val="16"/>
                <w:szCs w:val="16"/>
              </w:rPr>
              <w:t xml:space="preserve">- AA-1972 par. 2.4.2 uittreden venno(o)t(en) nieuw toegevoegd, </w:t>
            </w:r>
          </w:p>
          <w:p w:rsidR="00D4315D" w:rsidRDefault="00D4315D" w:rsidP="00D4315D">
            <w:pPr>
              <w:rPr>
                <w:sz w:val="16"/>
                <w:szCs w:val="16"/>
              </w:rPr>
            </w:pPr>
            <w:r>
              <w:rPr>
                <w:sz w:val="16"/>
                <w:szCs w:val="16"/>
              </w:rPr>
              <w:t>- AA-1967 par. 2.4.3 wijzigingen in beëindiging huwelijk,</w:t>
            </w:r>
          </w:p>
          <w:p w:rsidR="00D4315D" w:rsidRDefault="00D4315D" w:rsidP="00D4315D">
            <w:pPr>
              <w:rPr>
                <w:sz w:val="16"/>
                <w:szCs w:val="16"/>
              </w:rPr>
            </w:pPr>
            <w:r>
              <w:rPr>
                <w:sz w:val="16"/>
                <w:szCs w:val="16"/>
              </w:rPr>
              <w:t>- AA-1968 par. 2.4.4 wijzigingen in beëindiging geregistreerd partnerschap,</w:t>
            </w:r>
          </w:p>
          <w:p w:rsidR="00D4315D" w:rsidRDefault="00D4315D" w:rsidP="00D4315D">
            <w:pPr>
              <w:rPr>
                <w:sz w:val="16"/>
                <w:szCs w:val="16"/>
              </w:rPr>
            </w:pPr>
            <w:r>
              <w:rPr>
                <w:sz w:val="16"/>
                <w:szCs w:val="16"/>
              </w:rPr>
              <w:t>- AA-1969 par. 2.4.5 wijzigingen in beëindiging gemeenschap algemeen,</w:t>
            </w:r>
          </w:p>
          <w:p w:rsidR="00C0041D" w:rsidRDefault="00D4315D" w:rsidP="00D4315D">
            <w:pPr>
              <w:rPr>
                <w:sz w:val="16"/>
                <w:szCs w:val="16"/>
              </w:rPr>
            </w:pPr>
            <w:r>
              <w:rPr>
                <w:sz w:val="16"/>
                <w:szCs w:val="16"/>
              </w:rPr>
              <w:t>- AA-1970 par. 2.9 extra gebruikerskeuze in verdeling</w:t>
            </w:r>
            <w:r w:rsidR="00A37981">
              <w:rPr>
                <w:sz w:val="16"/>
                <w:szCs w:val="16"/>
              </w:rPr>
              <w:t>,</w:t>
            </w:r>
          </w:p>
          <w:p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rsidTr="00CD2088">
        <w:tblPrEx>
          <w:tblCellMar>
            <w:top w:w="0" w:type="dxa"/>
            <w:bottom w:w="0" w:type="dxa"/>
          </w:tblCellMar>
        </w:tblPrEx>
        <w:tc>
          <w:tcPr>
            <w:tcW w:w="537" w:type="dxa"/>
          </w:tcPr>
          <w:p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december 2015</w:t>
            </w:r>
          </w:p>
        </w:tc>
        <w:tc>
          <w:tcPr>
            <w:tcW w:w="1292" w:type="dxa"/>
          </w:tcPr>
          <w:p w:rsidR="0076002F" w:rsidRDefault="0076002F" w:rsidP="0076002F">
            <w:pPr>
              <w:rPr>
                <w:sz w:val="16"/>
                <w:szCs w:val="16"/>
                <w:lang w:val="en-US"/>
              </w:rPr>
            </w:pPr>
            <w:r>
              <w:rPr>
                <w:sz w:val="16"/>
                <w:szCs w:val="16"/>
                <w:lang w:val="en-US"/>
              </w:rPr>
              <w:t>Kadaster</w:t>
            </w:r>
          </w:p>
          <w:p w:rsidR="0076002F" w:rsidRDefault="0076002F" w:rsidP="0076002F">
            <w:pPr>
              <w:rPr>
                <w:sz w:val="16"/>
                <w:szCs w:val="16"/>
                <w:lang w:val="en-US"/>
              </w:rPr>
            </w:pPr>
            <w:r>
              <w:rPr>
                <w:sz w:val="16"/>
                <w:szCs w:val="16"/>
                <w:lang w:val="en-US"/>
              </w:rPr>
              <w:t>IT/KIW/AV/AA</w:t>
            </w:r>
          </w:p>
        </w:tc>
        <w:tc>
          <w:tcPr>
            <w:tcW w:w="5953" w:type="dxa"/>
          </w:tcPr>
          <w:p w:rsidR="0076002F" w:rsidRDefault="0076002F" w:rsidP="00D4315D">
            <w:pPr>
              <w:rPr>
                <w:sz w:val="16"/>
                <w:szCs w:val="16"/>
              </w:rPr>
            </w:pPr>
            <w:r>
              <w:rPr>
                <w:sz w:val="16"/>
                <w:szCs w:val="16"/>
              </w:rPr>
              <w:t>20150801000009 modeldocument</w:t>
            </w:r>
            <w:r w:rsidR="00D522E8">
              <w:rPr>
                <w:sz w:val="16"/>
                <w:szCs w:val="16"/>
              </w:rPr>
              <w:t xml:space="preserve"> v3.3.0 – definitief:</w:t>
            </w:r>
          </w:p>
          <w:p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rsidTr="00CD2088">
        <w:tblPrEx>
          <w:tblCellMar>
            <w:top w:w="0" w:type="dxa"/>
            <w:bottom w:w="0" w:type="dxa"/>
          </w:tblCellMar>
        </w:tblPrEx>
        <w:tc>
          <w:tcPr>
            <w:tcW w:w="537" w:type="dxa"/>
          </w:tcPr>
          <w:p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januari 2016</w:t>
            </w:r>
          </w:p>
        </w:tc>
        <w:tc>
          <w:tcPr>
            <w:tcW w:w="1292" w:type="dxa"/>
          </w:tcPr>
          <w:p w:rsidR="00035773" w:rsidRDefault="00035773" w:rsidP="00035773">
            <w:pPr>
              <w:rPr>
                <w:sz w:val="16"/>
                <w:szCs w:val="16"/>
                <w:lang w:val="en-US"/>
              </w:rPr>
            </w:pPr>
            <w:r>
              <w:rPr>
                <w:sz w:val="16"/>
                <w:szCs w:val="16"/>
                <w:lang w:val="en-US"/>
              </w:rPr>
              <w:t>Kadaster</w:t>
            </w:r>
          </w:p>
          <w:p w:rsidR="00035773" w:rsidRDefault="00035773" w:rsidP="00035773">
            <w:pPr>
              <w:rPr>
                <w:sz w:val="16"/>
                <w:szCs w:val="16"/>
                <w:lang w:val="en-US"/>
              </w:rPr>
            </w:pPr>
            <w:r>
              <w:rPr>
                <w:sz w:val="16"/>
                <w:szCs w:val="16"/>
                <w:lang w:val="en-US"/>
              </w:rPr>
              <w:t>IT/KIW/AV/AA</w:t>
            </w:r>
          </w:p>
        </w:tc>
        <w:tc>
          <w:tcPr>
            <w:tcW w:w="5953" w:type="dxa"/>
          </w:tcPr>
          <w:p w:rsidR="00035773" w:rsidRDefault="00035773" w:rsidP="00035773">
            <w:pPr>
              <w:rPr>
                <w:sz w:val="16"/>
                <w:szCs w:val="16"/>
              </w:rPr>
            </w:pPr>
            <w:r>
              <w:rPr>
                <w:sz w:val="16"/>
                <w:szCs w:val="16"/>
              </w:rPr>
              <w:t>20150801000009 modeldocument v3.4.0 – definitief:</w:t>
            </w:r>
          </w:p>
          <w:p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rsidTr="00CD2088">
        <w:tblPrEx>
          <w:tblCellMar>
            <w:top w:w="0" w:type="dxa"/>
            <w:bottom w:w="0" w:type="dxa"/>
          </w:tblCellMar>
        </w:tblPrEx>
        <w:tc>
          <w:tcPr>
            <w:tcW w:w="537" w:type="dxa"/>
          </w:tcPr>
          <w:p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rsidR="009C64E7" w:rsidRDefault="009C64E7" w:rsidP="009C64E7">
            <w:pPr>
              <w:rPr>
                <w:rStyle w:val="Datumopmaakprofiel"/>
                <w:sz w:val="16"/>
                <w:szCs w:val="16"/>
                <w:lang w:val="en-US"/>
              </w:rPr>
            </w:pPr>
            <w:r>
              <w:rPr>
                <w:rStyle w:val="Datumopmaakprofiel"/>
                <w:sz w:val="16"/>
                <w:szCs w:val="16"/>
                <w:lang w:val="en-US"/>
              </w:rPr>
              <w:t>3 maart 2016</w:t>
            </w:r>
          </w:p>
        </w:tc>
        <w:tc>
          <w:tcPr>
            <w:tcW w:w="1292" w:type="dxa"/>
          </w:tcPr>
          <w:p w:rsidR="009C64E7" w:rsidRDefault="009C64E7" w:rsidP="009C64E7">
            <w:pPr>
              <w:rPr>
                <w:sz w:val="16"/>
                <w:szCs w:val="16"/>
                <w:lang w:val="en-US"/>
              </w:rPr>
            </w:pPr>
            <w:r>
              <w:rPr>
                <w:sz w:val="16"/>
                <w:szCs w:val="16"/>
                <w:lang w:val="en-US"/>
              </w:rPr>
              <w:t>IT/KIW/AV/AA</w:t>
            </w:r>
          </w:p>
        </w:tc>
        <w:tc>
          <w:tcPr>
            <w:tcW w:w="5953" w:type="dxa"/>
          </w:tcPr>
          <w:p w:rsidR="009C64E7" w:rsidRDefault="009C64E7" w:rsidP="009C64E7">
            <w:pPr>
              <w:rPr>
                <w:sz w:val="16"/>
                <w:szCs w:val="16"/>
              </w:rPr>
            </w:pPr>
            <w:r>
              <w:rPr>
                <w:sz w:val="16"/>
                <w:szCs w:val="16"/>
              </w:rPr>
              <w:t>20150801000009 modeldocument v3.5.0: AA-2413 Geen inhoudelijke wijzigingen</w:t>
            </w:r>
          </w:p>
        </w:tc>
      </w:tr>
    </w:tbl>
    <w:p w:rsidR="001B314C" w:rsidRPr="00B86644" w:rsidRDefault="001B314C"/>
    <w:tbl>
      <w:tblPr>
        <w:tblW w:w="5173" w:type="dxa"/>
        <w:tblCellMar>
          <w:left w:w="0" w:type="dxa"/>
          <w:right w:w="70" w:type="dxa"/>
        </w:tblCellMar>
        <w:tblLook w:val="0000" w:firstRow="0" w:lastRow="0" w:firstColumn="0" w:lastColumn="0" w:noHBand="0" w:noVBand="0"/>
      </w:tblPr>
      <w:tblGrid>
        <w:gridCol w:w="5173"/>
      </w:tblGrid>
      <w:tr w:rsidR="003228A3" w:rsidRPr="00FD26A6" w:rsidTr="00CD2088">
        <w:tblPrEx>
          <w:tblCellMar>
            <w:top w:w="0" w:type="dxa"/>
            <w:bottom w:w="0" w:type="dxa"/>
          </w:tblCellMar>
        </w:tblPrEx>
        <w:trPr>
          <w:cantSplit/>
          <w:trHeight w:hRule="exact" w:val="562"/>
        </w:trPr>
        <w:tc>
          <w:tcPr>
            <w:tcW w:w="5173" w:type="dxa"/>
            <w:vAlign w:val="bottom"/>
          </w:tcPr>
          <w:p w:rsidR="003228A3" w:rsidRPr="00FD26A6" w:rsidRDefault="003228A3">
            <w:pPr>
              <w:pStyle w:val="kopje"/>
            </w:pPr>
            <w:r w:rsidRPr="00FD26A6">
              <w:t>Recensiehistorie</w:t>
            </w:r>
          </w:p>
        </w:tc>
      </w:tr>
    </w:tbl>
    <w:p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rsidTr="00CD2088">
        <w:tblPrEx>
          <w:tblCellMar>
            <w:top w:w="0" w:type="dxa"/>
            <w:bottom w:w="0" w:type="dxa"/>
          </w:tblCellMar>
        </w:tblPrEx>
        <w:trPr>
          <w:cantSplit/>
          <w:trHeight w:hRule="exact" w:val="281"/>
          <w:tblHeader/>
        </w:trPr>
        <w:tc>
          <w:tcPr>
            <w:tcW w:w="779" w:type="dxa"/>
            <w:vAlign w:val="bottom"/>
          </w:tcPr>
          <w:p w:rsidR="003228A3" w:rsidRPr="00FD26A6" w:rsidRDefault="003228A3">
            <w:pPr>
              <w:pStyle w:val="tussenkopje"/>
              <w:spacing w:before="0"/>
              <w:rPr>
                <w:lang w:val="nl-NL"/>
              </w:rPr>
            </w:pPr>
            <w:r w:rsidRPr="00FD26A6">
              <w:rPr>
                <w:lang w:val="nl-NL"/>
              </w:rPr>
              <w:t>Versie</w:t>
            </w:r>
          </w:p>
        </w:tc>
        <w:tc>
          <w:tcPr>
            <w:tcW w:w="1701" w:type="dxa"/>
            <w:vAlign w:val="bottom"/>
          </w:tcPr>
          <w:p w:rsidR="003228A3" w:rsidRPr="00FD26A6" w:rsidRDefault="003228A3">
            <w:pPr>
              <w:pStyle w:val="tussenkopje"/>
              <w:spacing w:before="0"/>
              <w:rPr>
                <w:lang w:val="nl-NL"/>
              </w:rPr>
            </w:pPr>
            <w:r w:rsidRPr="00FD26A6">
              <w:rPr>
                <w:lang w:val="nl-NL"/>
              </w:rPr>
              <w:t>Datum</w:t>
            </w:r>
          </w:p>
        </w:tc>
        <w:tc>
          <w:tcPr>
            <w:tcW w:w="3402" w:type="dxa"/>
            <w:vAlign w:val="bottom"/>
          </w:tcPr>
          <w:p w:rsidR="003228A3" w:rsidRPr="00FD26A6" w:rsidRDefault="003228A3">
            <w:pPr>
              <w:pStyle w:val="tussenkopje"/>
              <w:spacing w:before="0"/>
              <w:rPr>
                <w:lang w:val="nl-NL"/>
              </w:rPr>
            </w:pPr>
            <w:r w:rsidRPr="00FD26A6">
              <w:rPr>
                <w:lang w:val="nl-NL"/>
              </w:rPr>
              <w:t>Recensent</w:t>
            </w:r>
          </w:p>
        </w:tc>
        <w:tc>
          <w:tcPr>
            <w:tcW w:w="2977" w:type="dxa"/>
            <w:vAlign w:val="bottom"/>
          </w:tcPr>
          <w:p w:rsidR="003228A3" w:rsidRPr="00FD26A6" w:rsidRDefault="003228A3">
            <w:pPr>
              <w:pStyle w:val="tussenkopje"/>
              <w:spacing w:before="0"/>
              <w:rPr>
                <w:lang w:val="nl-NL"/>
              </w:rPr>
            </w:pPr>
            <w:r w:rsidRPr="00FD26A6">
              <w:rPr>
                <w:lang w:val="nl-NL"/>
              </w:rPr>
              <w:t>Opmerking</w:t>
            </w:r>
          </w:p>
        </w:tc>
      </w:tr>
      <w:tr w:rsidR="003228A3" w:rsidRPr="00FD26A6" w:rsidTr="00CD2088">
        <w:tblPrEx>
          <w:tblCellMar>
            <w:top w:w="0" w:type="dxa"/>
            <w:bottom w:w="0" w:type="dxa"/>
          </w:tblCellMar>
        </w:tblPrEx>
        <w:trPr>
          <w:cantSplit/>
        </w:trPr>
        <w:tc>
          <w:tcPr>
            <w:tcW w:w="779" w:type="dxa"/>
          </w:tcPr>
          <w:p w:rsidR="003228A3" w:rsidRPr="00FD26A6" w:rsidRDefault="001C77D6">
            <w:r w:rsidRPr="00FD26A6">
              <w:t>N.v.t.</w:t>
            </w:r>
          </w:p>
        </w:tc>
        <w:tc>
          <w:tcPr>
            <w:tcW w:w="1701" w:type="dxa"/>
          </w:tcPr>
          <w:p w:rsidR="003228A3" w:rsidRPr="00FD26A6" w:rsidRDefault="003228A3"/>
        </w:tc>
        <w:tc>
          <w:tcPr>
            <w:tcW w:w="3402" w:type="dxa"/>
          </w:tcPr>
          <w:p w:rsidR="003228A3" w:rsidRPr="00FD26A6" w:rsidRDefault="003228A3"/>
        </w:tc>
        <w:tc>
          <w:tcPr>
            <w:tcW w:w="2977" w:type="dxa"/>
          </w:tcPr>
          <w:p w:rsidR="003228A3" w:rsidRPr="00FD26A6" w:rsidRDefault="003228A3"/>
        </w:tc>
      </w:tr>
    </w:tbl>
    <w:p w:rsidR="003228A3" w:rsidRPr="00FD26A6" w:rsidRDefault="003228A3">
      <w:pPr>
        <w:sectPr w:rsidR="003228A3" w:rsidRPr="00FD26A6" w:rsidSect="0018286C">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FD26A6" w:rsidRDefault="003228A3">
      <w:pPr>
        <w:pStyle w:val="Koptekst"/>
        <w:tabs>
          <w:tab w:val="clear" w:pos="4536"/>
          <w:tab w:val="clear" w:pos="9072"/>
        </w:tabs>
        <w:rPr>
          <w:b/>
          <w:bCs w:val="0"/>
        </w:rPr>
      </w:pPr>
      <w:r w:rsidRPr="00FD26A6">
        <w:rPr>
          <w:b/>
          <w:bCs w:val="0"/>
        </w:rPr>
        <w:lastRenderedPageBreak/>
        <w:t>Inhoudsopgave</w:t>
      </w:r>
    </w:p>
    <w:p w:rsidR="003228A3" w:rsidRPr="00FD26A6" w:rsidRDefault="003228A3"/>
    <w:bookmarkStart w:id="12" w:name="bmInhoudsopgave"/>
    <w:bookmarkEnd w:id="12"/>
    <w:p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CD2088">
          <w:rPr>
            <w:webHidden/>
          </w:rPr>
          <w:t>6</w:t>
        </w:r>
        <w:r w:rsidR="00CD2088">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29" w:history="1">
        <w:r w:rsidRPr="005E5B0E">
          <w:rPr>
            <w:rStyle w:val="Hyperlink"/>
            <w:lang w:val="en-US"/>
          </w:rPr>
          <w:t>1.1</w:t>
        </w:r>
        <w:r>
          <w:rPr>
            <w:rFonts w:asciiTheme="minorHAnsi" w:eastAsiaTheme="minorEastAsia" w:hAnsiTheme="minorHAnsi" w:cstheme="minorBidi"/>
            <w:snapToGrid/>
            <w:kern w:val="0"/>
            <w:sz w:val="22"/>
            <w:szCs w:val="22"/>
            <w:lang w:eastAsia="nl-NL"/>
          </w:rPr>
          <w:tab/>
        </w:r>
        <w:r w:rsidRPr="005E5B0E">
          <w:rPr>
            <w:rStyle w:val="Hyperlink"/>
            <w:lang w:val="en-US"/>
          </w:rPr>
          <w:t>Doel</w:t>
        </w:r>
        <w:r>
          <w:rPr>
            <w:webHidden/>
          </w:rPr>
          <w:tab/>
        </w:r>
        <w:r>
          <w:rPr>
            <w:webHidden/>
          </w:rPr>
          <w:fldChar w:fldCharType="begin"/>
        </w:r>
        <w:r>
          <w:rPr>
            <w:webHidden/>
          </w:rPr>
          <w:instrText xml:space="preserve"> PAGEREF _Toc462997729 \h </w:instrText>
        </w:r>
        <w:r>
          <w:rPr>
            <w:webHidden/>
          </w:rPr>
        </w:r>
        <w:r>
          <w:rPr>
            <w:webHidden/>
          </w:rPr>
          <w:fldChar w:fldCharType="separate"/>
        </w:r>
        <w:r>
          <w:rPr>
            <w:webHidden/>
          </w:rPr>
          <w:t>6</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30" w:history="1">
        <w:r w:rsidRPr="005E5B0E">
          <w:rPr>
            <w:rStyle w:val="Hyperlink"/>
            <w:lang w:val="en-US"/>
          </w:rPr>
          <w:t>1.2</w:t>
        </w:r>
        <w:r>
          <w:rPr>
            <w:rFonts w:asciiTheme="minorHAnsi" w:eastAsiaTheme="minorEastAsia" w:hAnsiTheme="minorHAnsi" w:cstheme="minorBidi"/>
            <w:snapToGrid/>
            <w:kern w:val="0"/>
            <w:sz w:val="22"/>
            <w:szCs w:val="22"/>
            <w:lang w:eastAsia="nl-NL"/>
          </w:rPr>
          <w:tab/>
        </w:r>
        <w:r w:rsidRPr="005E5B0E">
          <w:rPr>
            <w:rStyle w:val="Hyperlink"/>
            <w:lang w:val="en-US"/>
          </w:rPr>
          <w:t>Algemeen</w:t>
        </w:r>
        <w:r>
          <w:rPr>
            <w:webHidden/>
          </w:rPr>
          <w:tab/>
        </w:r>
        <w:r>
          <w:rPr>
            <w:webHidden/>
          </w:rPr>
          <w:fldChar w:fldCharType="begin"/>
        </w:r>
        <w:r>
          <w:rPr>
            <w:webHidden/>
          </w:rPr>
          <w:instrText xml:space="preserve"> PAGEREF _Toc462997730 \h </w:instrText>
        </w:r>
        <w:r>
          <w:rPr>
            <w:webHidden/>
          </w:rPr>
        </w:r>
        <w:r>
          <w:rPr>
            <w:webHidden/>
          </w:rPr>
          <w:fldChar w:fldCharType="separate"/>
        </w:r>
        <w:r>
          <w:rPr>
            <w:webHidden/>
          </w:rPr>
          <w:t>6</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31" w:history="1">
        <w:r w:rsidRPr="005E5B0E">
          <w:rPr>
            <w:rStyle w:val="Hyperlink"/>
            <w:lang w:val="en-US"/>
          </w:rPr>
          <w:t>1.3</w:t>
        </w:r>
        <w:r>
          <w:rPr>
            <w:rFonts w:asciiTheme="minorHAnsi" w:eastAsiaTheme="minorEastAsia" w:hAnsiTheme="minorHAnsi" w:cstheme="minorBidi"/>
            <w:snapToGrid/>
            <w:kern w:val="0"/>
            <w:sz w:val="22"/>
            <w:szCs w:val="22"/>
            <w:lang w:eastAsia="nl-NL"/>
          </w:rPr>
          <w:tab/>
        </w:r>
        <w:r w:rsidRPr="005E5B0E">
          <w:rPr>
            <w:rStyle w:val="Hyperlink"/>
            <w:lang w:val="en-US"/>
          </w:rPr>
          <w:t>Referenties</w:t>
        </w:r>
        <w:r>
          <w:rPr>
            <w:webHidden/>
          </w:rPr>
          <w:tab/>
        </w:r>
        <w:r>
          <w:rPr>
            <w:webHidden/>
          </w:rPr>
          <w:fldChar w:fldCharType="begin"/>
        </w:r>
        <w:r>
          <w:rPr>
            <w:webHidden/>
          </w:rPr>
          <w:instrText xml:space="preserve"> PAGEREF _Toc462997731 \h </w:instrText>
        </w:r>
        <w:r>
          <w:rPr>
            <w:webHidden/>
          </w:rPr>
        </w:r>
        <w:r>
          <w:rPr>
            <w:webHidden/>
          </w:rPr>
          <w:fldChar w:fldCharType="separate"/>
        </w:r>
        <w:r>
          <w:rPr>
            <w:webHidden/>
          </w:rPr>
          <w:t>6</w:t>
        </w:r>
        <w:r>
          <w:rPr>
            <w:webHidden/>
          </w:rPr>
          <w:fldChar w:fldCharType="end"/>
        </w:r>
      </w:hyperlink>
    </w:p>
    <w:p w:rsidR="00CD2088" w:rsidRDefault="00CD2088">
      <w:pPr>
        <w:pStyle w:val="Inhopg1"/>
        <w:rPr>
          <w:rFonts w:asciiTheme="minorHAnsi" w:eastAsiaTheme="minorEastAsia" w:hAnsiTheme="minorHAnsi" w:cstheme="minorBidi"/>
          <w:b w:val="0"/>
          <w:bCs w:val="0"/>
          <w:snapToGrid/>
          <w:kern w:val="0"/>
          <w:sz w:val="22"/>
          <w:szCs w:val="22"/>
          <w:lang w:eastAsia="nl-NL"/>
        </w:rPr>
      </w:pPr>
      <w:hyperlink w:anchor="_Toc462997732" w:history="1">
        <w:r w:rsidRPr="005E5B0E">
          <w:rPr>
            <w:rStyle w:val="Hyperlink"/>
          </w:rPr>
          <w:t>2</w:t>
        </w:r>
        <w:r>
          <w:rPr>
            <w:rFonts w:asciiTheme="minorHAnsi" w:eastAsiaTheme="minorEastAsia" w:hAnsiTheme="minorHAnsi" w:cstheme="minorBidi"/>
            <w:b w:val="0"/>
            <w:bCs w:val="0"/>
            <w:snapToGrid/>
            <w:kern w:val="0"/>
            <w:sz w:val="22"/>
            <w:szCs w:val="22"/>
            <w:lang w:eastAsia="nl-NL"/>
          </w:rPr>
          <w:tab/>
        </w:r>
        <w:r w:rsidRPr="005E5B0E">
          <w:rPr>
            <w:rStyle w:val="Hyperlink"/>
          </w:rPr>
          <w:t>Akte van verdeling</w:t>
        </w:r>
        <w:r>
          <w:rPr>
            <w:webHidden/>
          </w:rPr>
          <w:tab/>
        </w:r>
        <w:r>
          <w:rPr>
            <w:webHidden/>
          </w:rPr>
          <w:fldChar w:fldCharType="begin"/>
        </w:r>
        <w:r>
          <w:rPr>
            <w:webHidden/>
          </w:rPr>
          <w:instrText xml:space="preserve"> PAGEREF _Toc462997732 \h </w:instrText>
        </w:r>
        <w:r>
          <w:rPr>
            <w:webHidden/>
          </w:rPr>
        </w:r>
        <w:r>
          <w:rPr>
            <w:webHidden/>
          </w:rPr>
          <w:fldChar w:fldCharType="separate"/>
        </w:r>
        <w:r>
          <w:rPr>
            <w:webHidden/>
          </w:rPr>
          <w:t>7</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33" w:history="1">
        <w:r w:rsidRPr="005E5B0E">
          <w:rPr>
            <w:rStyle w:val="Hyperlink"/>
            <w:lang w:val="en-US"/>
          </w:rPr>
          <w:t>2.1</w:t>
        </w:r>
        <w:r>
          <w:rPr>
            <w:rFonts w:asciiTheme="minorHAnsi" w:eastAsiaTheme="minorEastAsia" w:hAnsiTheme="minorHAnsi" w:cstheme="minorBidi"/>
            <w:snapToGrid/>
            <w:kern w:val="0"/>
            <w:sz w:val="22"/>
            <w:szCs w:val="22"/>
            <w:lang w:eastAsia="nl-NL"/>
          </w:rPr>
          <w:tab/>
        </w:r>
        <w:r w:rsidRPr="005E5B0E">
          <w:rPr>
            <w:rStyle w:val="Hyperlink"/>
            <w:lang w:val="en-US"/>
          </w:rPr>
          <w:t>Equivalentieverklaring</w:t>
        </w:r>
        <w:r>
          <w:rPr>
            <w:webHidden/>
          </w:rPr>
          <w:tab/>
        </w:r>
        <w:r>
          <w:rPr>
            <w:webHidden/>
          </w:rPr>
          <w:fldChar w:fldCharType="begin"/>
        </w:r>
        <w:r>
          <w:rPr>
            <w:webHidden/>
          </w:rPr>
          <w:instrText xml:space="preserve"> PAGEREF _Toc462997733 \h </w:instrText>
        </w:r>
        <w:r>
          <w:rPr>
            <w:webHidden/>
          </w:rPr>
        </w:r>
        <w:r>
          <w:rPr>
            <w:webHidden/>
          </w:rPr>
          <w:fldChar w:fldCharType="separate"/>
        </w:r>
        <w:r>
          <w:rPr>
            <w:webHidden/>
          </w:rPr>
          <w:t>7</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34" w:history="1">
        <w:r w:rsidRPr="005E5B0E">
          <w:rPr>
            <w:rStyle w:val="Hyperlink"/>
          </w:rPr>
          <w:t>2.2</w:t>
        </w:r>
        <w:r>
          <w:rPr>
            <w:rFonts w:asciiTheme="minorHAnsi" w:eastAsiaTheme="minorEastAsia" w:hAnsiTheme="minorHAnsi" w:cstheme="minorBidi"/>
            <w:snapToGrid/>
            <w:kern w:val="0"/>
            <w:sz w:val="22"/>
            <w:szCs w:val="22"/>
            <w:lang w:eastAsia="nl-NL"/>
          </w:rPr>
          <w:tab/>
        </w:r>
        <w:r w:rsidRPr="005E5B0E">
          <w:rPr>
            <w:rStyle w:val="Hyperlink"/>
          </w:rPr>
          <w:t>Aanhef</w:t>
        </w:r>
        <w:r>
          <w:rPr>
            <w:webHidden/>
          </w:rPr>
          <w:tab/>
        </w:r>
        <w:r>
          <w:rPr>
            <w:webHidden/>
          </w:rPr>
          <w:fldChar w:fldCharType="begin"/>
        </w:r>
        <w:r>
          <w:rPr>
            <w:webHidden/>
          </w:rPr>
          <w:instrText xml:space="preserve"> PAGEREF _Toc462997734 \h </w:instrText>
        </w:r>
        <w:r>
          <w:rPr>
            <w:webHidden/>
          </w:rPr>
        </w:r>
        <w:r>
          <w:rPr>
            <w:webHidden/>
          </w:rPr>
          <w:fldChar w:fldCharType="separate"/>
        </w:r>
        <w:r>
          <w:rPr>
            <w:webHidden/>
          </w:rPr>
          <w:t>8</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35" w:history="1">
        <w:r w:rsidRPr="005E5B0E">
          <w:rPr>
            <w:rStyle w:val="Hyperlink"/>
          </w:rPr>
          <w:t>2.3</w:t>
        </w:r>
        <w:r>
          <w:rPr>
            <w:rFonts w:asciiTheme="minorHAnsi" w:eastAsiaTheme="minorEastAsia" w:hAnsiTheme="minorHAnsi" w:cstheme="minorBidi"/>
            <w:snapToGrid/>
            <w:kern w:val="0"/>
            <w:sz w:val="22"/>
            <w:szCs w:val="22"/>
            <w:lang w:eastAsia="nl-NL"/>
          </w:rPr>
          <w:tab/>
        </w:r>
        <w:r w:rsidRPr="005E5B0E">
          <w:rPr>
            <w:rStyle w:val="Hyperlink"/>
          </w:rPr>
          <w:t>Partijen</w:t>
        </w:r>
        <w:r>
          <w:rPr>
            <w:webHidden/>
          </w:rPr>
          <w:tab/>
        </w:r>
        <w:r>
          <w:rPr>
            <w:webHidden/>
          </w:rPr>
          <w:fldChar w:fldCharType="begin"/>
        </w:r>
        <w:r>
          <w:rPr>
            <w:webHidden/>
          </w:rPr>
          <w:instrText xml:space="preserve"> PAGEREF _Toc462997735 \h </w:instrText>
        </w:r>
        <w:r>
          <w:rPr>
            <w:webHidden/>
          </w:rPr>
        </w:r>
        <w:r>
          <w:rPr>
            <w:webHidden/>
          </w:rPr>
          <w:fldChar w:fldCharType="separate"/>
        </w:r>
        <w:r>
          <w:rPr>
            <w:webHidden/>
          </w:rPr>
          <w:t>9</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36" w:history="1">
        <w:r w:rsidRPr="005E5B0E">
          <w:rPr>
            <w:rStyle w:val="Hyperlink"/>
            <w:lang w:val="en-US"/>
          </w:rPr>
          <w:t>2.4</w:t>
        </w:r>
        <w:r>
          <w:rPr>
            <w:rFonts w:asciiTheme="minorHAnsi" w:eastAsiaTheme="minorEastAsia" w:hAnsiTheme="minorHAnsi" w:cstheme="minorBidi"/>
            <w:snapToGrid/>
            <w:kern w:val="0"/>
            <w:sz w:val="22"/>
            <w:szCs w:val="22"/>
            <w:lang w:eastAsia="nl-NL"/>
          </w:rPr>
          <w:tab/>
        </w:r>
        <w:r w:rsidRPr="005E5B0E">
          <w:rPr>
            <w:rStyle w:val="Hyperlink"/>
            <w:lang w:val="en-US"/>
          </w:rPr>
          <w:t>Keuzeblok Soort verdeling</w:t>
        </w:r>
        <w:r>
          <w:rPr>
            <w:webHidden/>
          </w:rPr>
          <w:tab/>
        </w:r>
        <w:r>
          <w:rPr>
            <w:webHidden/>
          </w:rPr>
          <w:fldChar w:fldCharType="begin"/>
        </w:r>
        <w:r>
          <w:rPr>
            <w:webHidden/>
          </w:rPr>
          <w:instrText xml:space="preserve"> PAGEREF _Toc462997736 \h </w:instrText>
        </w:r>
        <w:r>
          <w:rPr>
            <w:webHidden/>
          </w:rPr>
        </w:r>
        <w:r>
          <w:rPr>
            <w:webHidden/>
          </w:rPr>
          <w:fldChar w:fldCharType="separate"/>
        </w:r>
        <w:r>
          <w:rPr>
            <w:webHidden/>
          </w:rPr>
          <w:t>13</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37" w:history="1">
        <w:r w:rsidRPr="005E5B0E">
          <w:rPr>
            <w:rStyle w:val="Hyperlink"/>
          </w:rPr>
          <w:t>2.4.1</w:t>
        </w:r>
        <w:r>
          <w:rPr>
            <w:rFonts w:asciiTheme="minorHAnsi" w:eastAsiaTheme="minorEastAsia" w:hAnsiTheme="minorHAnsi" w:cstheme="minorBidi"/>
            <w:snapToGrid/>
            <w:kern w:val="0"/>
            <w:sz w:val="22"/>
            <w:szCs w:val="22"/>
            <w:lang w:eastAsia="nl-NL"/>
          </w:rPr>
          <w:tab/>
        </w:r>
        <w:r w:rsidRPr="005E5B0E">
          <w:rPr>
            <w:rStyle w:val="Hyperlink"/>
          </w:rPr>
          <w:t>Variant a beëindiging vennootschap</w:t>
        </w:r>
        <w:r>
          <w:rPr>
            <w:webHidden/>
          </w:rPr>
          <w:tab/>
        </w:r>
        <w:r>
          <w:rPr>
            <w:webHidden/>
          </w:rPr>
          <w:fldChar w:fldCharType="begin"/>
        </w:r>
        <w:r>
          <w:rPr>
            <w:webHidden/>
          </w:rPr>
          <w:instrText xml:space="preserve"> PAGEREF _Toc462997737 \h </w:instrText>
        </w:r>
        <w:r>
          <w:rPr>
            <w:webHidden/>
          </w:rPr>
        </w:r>
        <w:r>
          <w:rPr>
            <w:webHidden/>
          </w:rPr>
          <w:fldChar w:fldCharType="separate"/>
        </w:r>
        <w:r>
          <w:rPr>
            <w:webHidden/>
          </w:rPr>
          <w:t>13</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38" w:history="1">
        <w:r w:rsidRPr="005E5B0E">
          <w:rPr>
            <w:rStyle w:val="Hyperlink"/>
          </w:rPr>
          <w:t>2.4.2</w:t>
        </w:r>
        <w:r>
          <w:rPr>
            <w:rFonts w:asciiTheme="minorHAnsi" w:eastAsiaTheme="minorEastAsia" w:hAnsiTheme="minorHAnsi" w:cstheme="minorBidi"/>
            <w:snapToGrid/>
            <w:kern w:val="0"/>
            <w:sz w:val="22"/>
            <w:szCs w:val="22"/>
            <w:lang w:eastAsia="nl-NL"/>
          </w:rPr>
          <w:tab/>
        </w:r>
        <w:r w:rsidRPr="005E5B0E">
          <w:rPr>
            <w:rStyle w:val="Hyperlink"/>
          </w:rPr>
          <w:t>Variant b uittreding venno(o)t(en)</w:t>
        </w:r>
        <w:r>
          <w:rPr>
            <w:webHidden/>
          </w:rPr>
          <w:tab/>
        </w:r>
        <w:r>
          <w:rPr>
            <w:webHidden/>
          </w:rPr>
          <w:fldChar w:fldCharType="begin"/>
        </w:r>
        <w:r>
          <w:rPr>
            <w:webHidden/>
          </w:rPr>
          <w:instrText xml:space="preserve"> PAGEREF _Toc462997738 \h </w:instrText>
        </w:r>
        <w:r>
          <w:rPr>
            <w:webHidden/>
          </w:rPr>
        </w:r>
        <w:r>
          <w:rPr>
            <w:webHidden/>
          </w:rPr>
          <w:fldChar w:fldCharType="separate"/>
        </w:r>
        <w:r>
          <w:rPr>
            <w:webHidden/>
          </w:rPr>
          <w:t>15</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39" w:history="1">
        <w:r w:rsidRPr="005E5B0E">
          <w:rPr>
            <w:rStyle w:val="Hyperlink"/>
          </w:rPr>
          <w:t>2.4.3</w:t>
        </w:r>
        <w:r>
          <w:rPr>
            <w:rFonts w:asciiTheme="minorHAnsi" w:eastAsiaTheme="minorEastAsia" w:hAnsiTheme="minorHAnsi" w:cstheme="minorBidi"/>
            <w:snapToGrid/>
            <w:kern w:val="0"/>
            <w:sz w:val="22"/>
            <w:szCs w:val="22"/>
            <w:lang w:eastAsia="nl-NL"/>
          </w:rPr>
          <w:tab/>
        </w:r>
        <w:r w:rsidRPr="005E5B0E">
          <w:rPr>
            <w:rStyle w:val="Hyperlink"/>
          </w:rPr>
          <w:t>Variant c beëindiging huwelijk</w:t>
        </w:r>
        <w:r>
          <w:rPr>
            <w:webHidden/>
          </w:rPr>
          <w:tab/>
        </w:r>
        <w:r>
          <w:rPr>
            <w:webHidden/>
          </w:rPr>
          <w:fldChar w:fldCharType="begin"/>
        </w:r>
        <w:r>
          <w:rPr>
            <w:webHidden/>
          </w:rPr>
          <w:instrText xml:space="preserve"> PAGEREF _Toc462997739 \h </w:instrText>
        </w:r>
        <w:r>
          <w:rPr>
            <w:webHidden/>
          </w:rPr>
        </w:r>
        <w:r>
          <w:rPr>
            <w:webHidden/>
          </w:rPr>
          <w:fldChar w:fldCharType="separate"/>
        </w:r>
        <w:r>
          <w:rPr>
            <w:webHidden/>
          </w:rPr>
          <w:t>18</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40" w:history="1">
        <w:r w:rsidRPr="005E5B0E">
          <w:rPr>
            <w:rStyle w:val="Hyperlink"/>
          </w:rPr>
          <w:t>2.4.4</w:t>
        </w:r>
        <w:r>
          <w:rPr>
            <w:rFonts w:asciiTheme="minorHAnsi" w:eastAsiaTheme="minorEastAsia" w:hAnsiTheme="minorHAnsi" w:cstheme="minorBidi"/>
            <w:snapToGrid/>
            <w:kern w:val="0"/>
            <w:sz w:val="22"/>
            <w:szCs w:val="22"/>
            <w:lang w:eastAsia="nl-NL"/>
          </w:rPr>
          <w:tab/>
        </w:r>
        <w:r w:rsidRPr="005E5B0E">
          <w:rPr>
            <w:rStyle w:val="Hyperlink"/>
          </w:rPr>
          <w:t>Variant d beëindiging geregistreerd partnerschap</w:t>
        </w:r>
        <w:r>
          <w:rPr>
            <w:webHidden/>
          </w:rPr>
          <w:tab/>
        </w:r>
        <w:r>
          <w:rPr>
            <w:webHidden/>
          </w:rPr>
          <w:fldChar w:fldCharType="begin"/>
        </w:r>
        <w:r>
          <w:rPr>
            <w:webHidden/>
          </w:rPr>
          <w:instrText xml:space="preserve"> PAGEREF _Toc462997740 \h </w:instrText>
        </w:r>
        <w:r>
          <w:rPr>
            <w:webHidden/>
          </w:rPr>
        </w:r>
        <w:r>
          <w:rPr>
            <w:webHidden/>
          </w:rPr>
          <w:fldChar w:fldCharType="separate"/>
        </w:r>
        <w:r>
          <w:rPr>
            <w:webHidden/>
          </w:rPr>
          <w:t>22</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41" w:history="1">
        <w:r w:rsidRPr="005E5B0E">
          <w:rPr>
            <w:rStyle w:val="Hyperlink"/>
          </w:rPr>
          <w:t>2.4.5</w:t>
        </w:r>
        <w:r>
          <w:rPr>
            <w:rFonts w:asciiTheme="minorHAnsi" w:eastAsiaTheme="minorEastAsia" w:hAnsiTheme="minorHAnsi" w:cstheme="minorBidi"/>
            <w:snapToGrid/>
            <w:kern w:val="0"/>
            <w:sz w:val="22"/>
            <w:szCs w:val="22"/>
            <w:lang w:eastAsia="nl-NL"/>
          </w:rPr>
          <w:tab/>
        </w:r>
        <w:r w:rsidRPr="005E5B0E">
          <w:rPr>
            <w:rStyle w:val="Hyperlink"/>
          </w:rPr>
          <w:t>Variant e beëindiging gemeenschap algemeen</w:t>
        </w:r>
        <w:r>
          <w:rPr>
            <w:webHidden/>
          </w:rPr>
          <w:tab/>
        </w:r>
        <w:r>
          <w:rPr>
            <w:webHidden/>
          </w:rPr>
          <w:fldChar w:fldCharType="begin"/>
        </w:r>
        <w:r>
          <w:rPr>
            <w:webHidden/>
          </w:rPr>
          <w:instrText xml:space="preserve"> PAGEREF _Toc462997741 \h </w:instrText>
        </w:r>
        <w:r>
          <w:rPr>
            <w:webHidden/>
          </w:rPr>
        </w:r>
        <w:r>
          <w:rPr>
            <w:webHidden/>
          </w:rPr>
          <w:fldChar w:fldCharType="separate"/>
        </w:r>
        <w:r>
          <w:rPr>
            <w:webHidden/>
          </w:rPr>
          <w:t>25</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42" w:history="1">
        <w:r w:rsidRPr="005E5B0E">
          <w:rPr>
            <w:rStyle w:val="Hyperlink"/>
            <w:lang w:val="en-US"/>
          </w:rPr>
          <w:t>2.5</w:t>
        </w:r>
        <w:r>
          <w:rPr>
            <w:rFonts w:asciiTheme="minorHAnsi" w:eastAsiaTheme="minorEastAsia" w:hAnsiTheme="minorHAnsi" w:cstheme="minorBidi"/>
            <w:snapToGrid/>
            <w:kern w:val="0"/>
            <w:sz w:val="22"/>
            <w:szCs w:val="22"/>
            <w:lang w:eastAsia="nl-NL"/>
          </w:rPr>
          <w:tab/>
        </w:r>
        <w:r w:rsidRPr="005E5B0E">
          <w:rPr>
            <w:rStyle w:val="Hyperlink"/>
            <w:lang w:val="en-US"/>
          </w:rPr>
          <w:t>Verdeling en levering registergoederen</w:t>
        </w:r>
        <w:r>
          <w:rPr>
            <w:webHidden/>
          </w:rPr>
          <w:tab/>
        </w:r>
        <w:r>
          <w:rPr>
            <w:webHidden/>
          </w:rPr>
          <w:fldChar w:fldCharType="begin"/>
        </w:r>
        <w:r>
          <w:rPr>
            <w:webHidden/>
          </w:rPr>
          <w:instrText xml:space="preserve"> PAGEREF _Toc462997742 \h </w:instrText>
        </w:r>
        <w:r>
          <w:rPr>
            <w:webHidden/>
          </w:rPr>
        </w:r>
        <w:r>
          <w:rPr>
            <w:webHidden/>
          </w:rPr>
          <w:fldChar w:fldCharType="separate"/>
        </w:r>
        <w:r>
          <w:rPr>
            <w:webHidden/>
          </w:rPr>
          <w:t>26</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43" w:history="1">
        <w:r w:rsidRPr="005E5B0E">
          <w:rPr>
            <w:rStyle w:val="Hyperlink"/>
            <w:lang w:val="en-US"/>
          </w:rPr>
          <w:t>2.6</w:t>
        </w:r>
        <w:r>
          <w:rPr>
            <w:rFonts w:asciiTheme="minorHAnsi" w:eastAsiaTheme="minorEastAsia" w:hAnsiTheme="minorHAnsi" w:cstheme="minorBidi"/>
            <w:snapToGrid/>
            <w:kern w:val="0"/>
            <w:sz w:val="22"/>
            <w:szCs w:val="22"/>
            <w:lang w:eastAsia="nl-NL"/>
          </w:rPr>
          <w:tab/>
        </w:r>
        <w:r w:rsidRPr="005E5B0E">
          <w:rPr>
            <w:rStyle w:val="Hyperlink"/>
            <w:lang w:val="en-US"/>
          </w:rPr>
          <w:t>Registergoederen</w:t>
        </w:r>
        <w:r>
          <w:rPr>
            <w:webHidden/>
          </w:rPr>
          <w:tab/>
        </w:r>
        <w:r>
          <w:rPr>
            <w:webHidden/>
          </w:rPr>
          <w:fldChar w:fldCharType="begin"/>
        </w:r>
        <w:r>
          <w:rPr>
            <w:webHidden/>
          </w:rPr>
          <w:instrText xml:space="preserve"> PAGEREF _Toc462997743 \h </w:instrText>
        </w:r>
        <w:r>
          <w:rPr>
            <w:webHidden/>
          </w:rPr>
        </w:r>
        <w:r>
          <w:rPr>
            <w:webHidden/>
          </w:rPr>
          <w:fldChar w:fldCharType="separate"/>
        </w:r>
        <w:r>
          <w:rPr>
            <w:webHidden/>
          </w:rPr>
          <w:t>27</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44" w:history="1">
        <w:r w:rsidRPr="005E5B0E">
          <w:rPr>
            <w:rStyle w:val="Hyperlink"/>
            <w:lang w:val="en-US"/>
          </w:rPr>
          <w:t>2.7</w:t>
        </w:r>
        <w:r>
          <w:rPr>
            <w:rFonts w:asciiTheme="minorHAnsi" w:eastAsiaTheme="minorEastAsia" w:hAnsiTheme="minorHAnsi" w:cstheme="minorBidi"/>
            <w:snapToGrid/>
            <w:kern w:val="0"/>
            <w:sz w:val="22"/>
            <w:szCs w:val="22"/>
            <w:lang w:eastAsia="nl-NL"/>
          </w:rPr>
          <w:tab/>
        </w:r>
        <w:r w:rsidRPr="005E5B0E">
          <w:rPr>
            <w:rStyle w:val="Hyperlink"/>
            <w:lang w:val="en-US"/>
          </w:rPr>
          <w:t>Keuzeblok benaming registergoed</w:t>
        </w:r>
        <w:r>
          <w:rPr>
            <w:webHidden/>
          </w:rPr>
          <w:tab/>
        </w:r>
        <w:r>
          <w:rPr>
            <w:webHidden/>
          </w:rPr>
          <w:fldChar w:fldCharType="begin"/>
        </w:r>
        <w:r>
          <w:rPr>
            <w:webHidden/>
          </w:rPr>
          <w:instrText xml:space="preserve"> PAGEREF _Toc462997744 \h </w:instrText>
        </w:r>
        <w:r>
          <w:rPr>
            <w:webHidden/>
          </w:rPr>
        </w:r>
        <w:r>
          <w:rPr>
            <w:webHidden/>
          </w:rPr>
          <w:fldChar w:fldCharType="separate"/>
        </w:r>
        <w:r>
          <w:rPr>
            <w:webHidden/>
          </w:rPr>
          <w:t>28</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45" w:history="1">
        <w:r w:rsidRPr="005E5B0E">
          <w:rPr>
            <w:rStyle w:val="Hyperlink"/>
          </w:rPr>
          <w:t>2.7.1</w:t>
        </w:r>
        <w:r>
          <w:rPr>
            <w:rFonts w:asciiTheme="minorHAnsi" w:eastAsiaTheme="minorEastAsia" w:hAnsiTheme="minorHAnsi" w:cstheme="minorBidi"/>
            <w:snapToGrid/>
            <w:kern w:val="0"/>
            <w:sz w:val="22"/>
            <w:szCs w:val="22"/>
            <w:lang w:eastAsia="nl-NL"/>
          </w:rPr>
          <w:tab/>
        </w:r>
        <w:r w:rsidRPr="005E5B0E">
          <w:rPr>
            <w:rStyle w:val="Hyperlink"/>
          </w:rPr>
          <w:t>Variant a gezamenlijke naam voor alle registergoederen</w:t>
        </w:r>
        <w:r>
          <w:rPr>
            <w:webHidden/>
          </w:rPr>
          <w:tab/>
        </w:r>
        <w:r>
          <w:rPr>
            <w:webHidden/>
          </w:rPr>
          <w:fldChar w:fldCharType="begin"/>
        </w:r>
        <w:r>
          <w:rPr>
            <w:webHidden/>
          </w:rPr>
          <w:instrText xml:space="preserve"> PAGEREF _Toc462997745 \h </w:instrText>
        </w:r>
        <w:r>
          <w:rPr>
            <w:webHidden/>
          </w:rPr>
        </w:r>
        <w:r>
          <w:rPr>
            <w:webHidden/>
          </w:rPr>
          <w:fldChar w:fldCharType="separate"/>
        </w:r>
        <w:r>
          <w:rPr>
            <w:webHidden/>
          </w:rPr>
          <w:t>28</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46" w:history="1">
        <w:r w:rsidRPr="005E5B0E">
          <w:rPr>
            <w:rStyle w:val="Hyperlink"/>
          </w:rPr>
          <w:t>2.7.2</w:t>
        </w:r>
        <w:r>
          <w:rPr>
            <w:rFonts w:asciiTheme="minorHAnsi" w:eastAsiaTheme="minorEastAsia" w:hAnsiTheme="minorHAnsi" w:cstheme="minorBidi"/>
            <w:snapToGrid/>
            <w:kern w:val="0"/>
            <w:sz w:val="22"/>
            <w:szCs w:val="22"/>
            <w:lang w:eastAsia="nl-NL"/>
          </w:rPr>
          <w:tab/>
        </w:r>
        <w:r w:rsidRPr="005E5B0E">
          <w:rPr>
            <w:rStyle w:val="Hyperlink"/>
          </w:rPr>
          <w:t>Variant b naam per registergoed met volgnummer</w:t>
        </w:r>
        <w:r>
          <w:rPr>
            <w:webHidden/>
          </w:rPr>
          <w:tab/>
        </w:r>
        <w:r>
          <w:rPr>
            <w:webHidden/>
          </w:rPr>
          <w:fldChar w:fldCharType="begin"/>
        </w:r>
        <w:r>
          <w:rPr>
            <w:webHidden/>
          </w:rPr>
          <w:instrText xml:space="preserve"> PAGEREF _Toc462997746 \h </w:instrText>
        </w:r>
        <w:r>
          <w:rPr>
            <w:webHidden/>
          </w:rPr>
        </w:r>
        <w:r>
          <w:rPr>
            <w:webHidden/>
          </w:rPr>
          <w:fldChar w:fldCharType="separate"/>
        </w:r>
        <w:r>
          <w:rPr>
            <w:webHidden/>
          </w:rPr>
          <w:t>29</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47" w:history="1">
        <w:r w:rsidRPr="005E5B0E">
          <w:rPr>
            <w:rStyle w:val="Hyperlink"/>
          </w:rPr>
          <w:t>2.8</w:t>
        </w:r>
        <w:r>
          <w:rPr>
            <w:rFonts w:asciiTheme="minorHAnsi" w:eastAsiaTheme="minorEastAsia" w:hAnsiTheme="minorHAnsi" w:cstheme="minorBidi"/>
            <w:snapToGrid/>
            <w:kern w:val="0"/>
            <w:sz w:val="22"/>
            <w:szCs w:val="22"/>
            <w:lang w:eastAsia="nl-NL"/>
          </w:rPr>
          <w:tab/>
        </w:r>
        <w:r w:rsidRPr="005E5B0E">
          <w:rPr>
            <w:rStyle w:val="Hyperlink"/>
          </w:rPr>
          <w:t>Erfpachtcanon</w:t>
        </w:r>
        <w:r>
          <w:rPr>
            <w:webHidden/>
          </w:rPr>
          <w:tab/>
        </w:r>
        <w:r>
          <w:rPr>
            <w:webHidden/>
          </w:rPr>
          <w:fldChar w:fldCharType="begin"/>
        </w:r>
        <w:r>
          <w:rPr>
            <w:webHidden/>
          </w:rPr>
          <w:instrText xml:space="preserve"> PAGEREF _Toc462997747 \h </w:instrText>
        </w:r>
        <w:r>
          <w:rPr>
            <w:webHidden/>
          </w:rPr>
        </w:r>
        <w:r>
          <w:rPr>
            <w:webHidden/>
          </w:rPr>
          <w:fldChar w:fldCharType="separate"/>
        </w:r>
        <w:r>
          <w:rPr>
            <w:webHidden/>
          </w:rPr>
          <w:t>29</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48" w:history="1">
        <w:r w:rsidRPr="005E5B0E">
          <w:rPr>
            <w:rStyle w:val="Hyperlink"/>
          </w:rPr>
          <w:t>2.9</w:t>
        </w:r>
        <w:r>
          <w:rPr>
            <w:rFonts w:asciiTheme="minorHAnsi" w:eastAsiaTheme="minorEastAsia" w:hAnsiTheme="minorHAnsi" w:cstheme="minorBidi"/>
            <w:snapToGrid/>
            <w:kern w:val="0"/>
            <w:sz w:val="22"/>
            <w:szCs w:val="22"/>
            <w:lang w:eastAsia="nl-NL"/>
          </w:rPr>
          <w:tab/>
        </w:r>
        <w:r w:rsidRPr="005E5B0E">
          <w:rPr>
            <w:rStyle w:val="Hyperlink"/>
          </w:rPr>
          <w:t>Verdeling</w:t>
        </w:r>
        <w:r>
          <w:rPr>
            <w:webHidden/>
          </w:rPr>
          <w:tab/>
        </w:r>
        <w:r>
          <w:rPr>
            <w:webHidden/>
          </w:rPr>
          <w:fldChar w:fldCharType="begin"/>
        </w:r>
        <w:r>
          <w:rPr>
            <w:webHidden/>
          </w:rPr>
          <w:instrText xml:space="preserve"> PAGEREF _Toc462997748 \h </w:instrText>
        </w:r>
        <w:r>
          <w:rPr>
            <w:webHidden/>
          </w:rPr>
        </w:r>
        <w:r>
          <w:rPr>
            <w:webHidden/>
          </w:rPr>
          <w:fldChar w:fldCharType="separate"/>
        </w:r>
        <w:r>
          <w:rPr>
            <w:webHidden/>
          </w:rPr>
          <w:t>30</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49" w:history="1">
        <w:r w:rsidRPr="005E5B0E">
          <w:rPr>
            <w:rStyle w:val="Hyperlink"/>
          </w:rPr>
          <w:t>2.9.1</w:t>
        </w:r>
        <w:r>
          <w:rPr>
            <w:rFonts w:asciiTheme="minorHAnsi" w:eastAsiaTheme="minorEastAsia" w:hAnsiTheme="minorHAnsi" w:cstheme="minorBidi"/>
            <w:snapToGrid/>
            <w:kern w:val="0"/>
            <w:sz w:val="22"/>
            <w:szCs w:val="22"/>
            <w:lang w:eastAsia="nl-NL"/>
          </w:rPr>
          <w:tab/>
        </w:r>
        <w:r w:rsidRPr="005E5B0E">
          <w:rPr>
            <w:rStyle w:val="Hyperlink"/>
          </w:rPr>
          <w:t>Variant a Verdeling alle registergoederen aan alle verkrijger-partijen</w:t>
        </w:r>
        <w:r>
          <w:rPr>
            <w:webHidden/>
          </w:rPr>
          <w:tab/>
        </w:r>
        <w:r>
          <w:rPr>
            <w:webHidden/>
          </w:rPr>
          <w:fldChar w:fldCharType="begin"/>
        </w:r>
        <w:r>
          <w:rPr>
            <w:webHidden/>
          </w:rPr>
          <w:instrText xml:space="preserve"> PAGEREF _Toc462997749 \h </w:instrText>
        </w:r>
        <w:r>
          <w:rPr>
            <w:webHidden/>
          </w:rPr>
        </w:r>
        <w:r>
          <w:rPr>
            <w:webHidden/>
          </w:rPr>
          <w:fldChar w:fldCharType="separate"/>
        </w:r>
        <w:r>
          <w:rPr>
            <w:webHidden/>
          </w:rPr>
          <w:t>30</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50" w:history="1">
        <w:r w:rsidRPr="005E5B0E">
          <w:rPr>
            <w:rStyle w:val="Hyperlink"/>
          </w:rPr>
          <w:t>2.9.2</w:t>
        </w:r>
        <w:r>
          <w:rPr>
            <w:rFonts w:asciiTheme="minorHAnsi" w:eastAsiaTheme="minorEastAsia" w:hAnsiTheme="minorHAnsi" w:cstheme="minorBidi"/>
            <w:snapToGrid/>
            <w:kern w:val="0"/>
            <w:sz w:val="22"/>
            <w:szCs w:val="22"/>
            <w:lang w:eastAsia="nl-NL"/>
          </w:rPr>
          <w:tab/>
        </w:r>
        <w:r w:rsidRPr="005E5B0E">
          <w:rPr>
            <w:rStyle w:val="Hyperlink"/>
          </w:rPr>
          <w:t>Variant b Verdeling per registergoed en per verkrijger-partij</w:t>
        </w:r>
        <w:r>
          <w:rPr>
            <w:webHidden/>
          </w:rPr>
          <w:tab/>
        </w:r>
        <w:r>
          <w:rPr>
            <w:webHidden/>
          </w:rPr>
          <w:fldChar w:fldCharType="begin"/>
        </w:r>
        <w:r>
          <w:rPr>
            <w:webHidden/>
          </w:rPr>
          <w:instrText xml:space="preserve"> PAGEREF _Toc462997750 \h </w:instrText>
        </w:r>
        <w:r>
          <w:rPr>
            <w:webHidden/>
          </w:rPr>
        </w:r>
        <w:r>
          <w:rPr>
            <w:webHidden/>
          </w:rPr>
          <w:fldChar w:fldCharType="separate"/>
        </w:r>
        <w:r>
          <w:rPr>
            <w:webHidden/>
          </w:rPr>
          <w:t>31</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51" w:history="1">
        <w:r w:rsidRPr="005E5B0E">
          <w:rPr>
            <w:rStyle w:val="Hyperlink"/>
            <w:lang w:val="en-US"/>
          </w:rPr>
          <w:t>2.10</w:t>
        </w:r>
        <w:r>
          <w:rPr>
            <w:rFonts w:asciiTheme="minorHAnsi" w:eastAsiaTheme="minorEastAsia" w:hAnsiTheme="minorHAnsi" w:cstheme="minorBidi"/>
            <w:snapToGrid/>
            <w:kern w:val="0"/>
            <w:sz w:val="22"/>
            <w:szCs w:val="22"/>
            <w:lang w:eastAsia="nl-NL"/>
          </w:rPr>
          <w:tab/>
        </w:r>
        <w:r w:rsidRPr="005E5B0E">
          <w:rPr>
            <w:rStyle w:val="Hyperlink"/>
            <w:lang w:val="en-US"/>
          </w:rPr>
          <w:t>Keuzeblok Levering</w:t>
        </w:r>
        <w:r>
          <w:rPr>
            <w:webHidden/>
          </w:rPr>
          <w:tab/>
        </w:r>
        <w:r>
          <w:rPr>
            <w:webHidden/>
          </w:rPr>
          <w:fldChar w:fldCharType="begin"/>
        </w:r>
        <w:r>
          <w:rPr>
            <w:webHidden/>
          </w:rPr>
          <w:instrText xml:space="preserve"> PAGEREF _Toc462997751 \h </w:instrText>
        </w:r>
        <w:r>
          <w:rPr>
            <w:webHidden/>
          </w:rPr>
        </w:r>
        <w:r>
          <w:rPr>
            <w:webHidden/>
          </w:rPr>
          <w:fldChar w:fldCharType="separate"/>
        </w:r>
        <w:r>
          <w:rPr>
            <w:webHidden/>
          </w:rPr>
          <w:t>33</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52" w:history="1">
        <w:r w:rsidRPr="005E5B0E">
          <w:rPr>
            <w:rStyle w:val="Hyperlink"/>
          </w:rPr>
          <w:t>2.10.1</w:t>
        </w:r>
        <w:r>
          <w:rPr>
            <w:rFonts w:asciiTheme="minorHAnsi" w:eastAsiaTheme="minorEastAsia" w:hAnsiTheme="minorHAnsi" w:cstheme="minorBidi"/>
            <w:snapToGrid/>
            <w:kern w:val="0"/>
            <w:sz w:val="22"/>
            <w:szCs w:val="22"/>
            <w:lang w:eastAsia="nl-NL"/>
          </w:rPr>
          <w:tab/>
        </w:r>
        <w:r w:rsidRPr="005E5B0E">
          <w:rPr>
            <w:rStyle w:val="Hyperlink"/>
          </w:rPr>
          <w:t>Variant a Levering registergoederen aan verkrijger-partijen met gelijke aandelen</w:t>
        </w:r>
        <w:r>
          <w:rPr>
            <w:webHidden/>
          </w:rPr>
          <w:tab/>
        </w:r>
        <w:r>
          <w:rPr>
            <w:webHidden/>
          </w:rPr>
          <w:fldChar w:fldCharType="begin"/>
        </w:r>
        <w:r>
          <w:rPr>
            <w:webHidden/>
          </w:rPr>
          <w:instrText xml:space="preserve"> PAGEREF _Toc462997752 \h </w:instrText>
        </w:r>
        <w:r>
          <w:rPr>
            <w:webHidden/>
          </w:rPr>
        </w:r>
        <w:r>
          <w:rPr>
            <w:webHidden/>
          </w:rPr>
          <w:fldChar w:fldCharType="separate"/>
        </w:r>
        <w:r>
          <w:rPr>
            <w:webHidden/>
          </w:rPr>
          <w:t>35</w:t>
        </w:r>
        <w:r>
          <w:rPr>
            <w:webHidden/>
          </w:rPr>
          <w:fldChar w:fldCharType="end"/>
        </w:r>
      </w:hyperlink>
    </w:p>
    <w:p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3" w:history="1">
        <w:r w:rsidRPr="005E5B0E">
          <w:rPr>
            <w:rStyle w:val="Hyperlink"/>
          </w:rPr>
          <w:t>2.10.1.1</w:t>
        </w:r>
        <w:r>
          <w:rPr>
            <w:rFonts w:asciiTheme="minorHAnsi" w:eastAsiaTheme="minorEastAsia" w:hAnsiTheme="minorHAnsi" w:cstheme="minorBidi"/>
            <w:i w:val="0"/>
            <w:snapToGrid/>
            <w:kern w:val="0"/>
            <w:sz w:val="22"/>
            <w:szCs w:val="22"/>
            <w:lang w:val="nl-NL" w:eastAsia="nl-NL"/>
          </w:rPr>
          <w:tab/>
        </w:r>
        <w:r w:rsidRPr="005E5B0E">
          <w:rPr>
            <w:rStyle w:val="Hyperlink"/>
          </w:rPr>
          <w:t>Variant a1 Levering alle registergoederen aan alle verkrijger-partijen</w:t>
        </w:r>
        <w:r>
          <w:rPr>
            <w:webHidden/>
          </w:rPr>
          <w:tab/>
        </w:r>
        <w:r>
          <w:rPr>
            <w:webHidden/>
          </w:rPr>
          <w:fldChar w:fldCharType="begin"/>
        </w:r>
        <w:r>
          <w:rPr>
            <w:webHidden/>
          </w:rPr>
          <w:instrText xml:space="preserve"> PAGEREF _Toc462997753 \h </w:instrText>
        </w:r>
        <w:r>
          <w:rPr>
            <w:webHidden/>
          </w:rPr>
        </w:r>
        <w:r>
          <w:rPr>
            <w:webHidden/>
          </w:rPr>
          <w:fldChar w:fldCharType="separate"/>
        </w:r>
        <w:r>
          <w:rPr>
            <w:webHidden/>
          </w:rPr>
          <w:t>35</w:t>
        </w:r>
        <w:r>
          <w:rPr>
            <w:webHidden/>
          </w:rPr>
          <w:fldChar w:fldCharType="end"/>
        </w:r>
      </w:hyperlink>
    </w:p>
    <w:p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4" w:history="1">
        <w:r w:rsidRPr="005E5B0E">
          <w:rPr>
            <w:rStyle w:val="Hyperlink"/>
          </w:rPr>
          <w:t>2.10.1.2</w:t>
        </w:r>
        <w:r>
          <w:rPr>
            <w:rFonts w:asciiTheme="minorHAnsi" w:eastAsiaTheme="minorEastAsia" w:hAnsiTheme="minorHAnsi" w:cstheme="minorBidi"/>
            <w:i w:val="0"/>
            <w:snapToGrid/>
            <w:kern w:val="0"/>
            <w:sz w:val="22"/>
            <w:szCs w:val="22"/>
            <w:lang w:val="nl-NL" w:eastAsia="nl-NL"/>
          </w:rPr>
          <w:tab/>
        </w:r>
        <w:r w:rsidRPr="005E5B0E">
          <w:rPr>
            <w:rStyle w:val="Hyperlink"/>
          </w:rPr>
          <w:t>Variant a2 Toedeling per registergoed aan één of meer verkrijger-partijen</w:t>
        </w:r>
        <w:r>
          <w:rPr>
            <w:webHidden/>
          </w:rPr>
          <w:tab/>
        </w:r>
        <w:r>
          <w:rPr>
            <w:webHidden/>
          </w:rPr>
          <w:fldChar w:fldCharType="begin"/>
        </w:r>
        <w:r>
          <w:rPr>
            <w:webHidden/>
          </w:rPr>
          <w:instrText xml:space="preserve"> PAGEREF _Toc462997754 \h </w:instrText>
        </w:r>
        <w:r>
          <w:rPr>
            <w:webHidden/>
          </w:rPr>
        </w:r>
        <w:r>
          <w:rPr>
            <w:webHidden/>
          </w:rPr>
          <w:fldChar w:fldCharType="separate"/>
        </w:r>
        <w:r>
          <w:rPr>
            <w:webHidden/>
          </w:rPr>
          <w:t>38</w:t>
        </w:r>
        <w:r>
          <w:rPr>
            <w:webHidden/>
          </w:rPr>
          <w:fldChar w:fldCharType="end"/>
        </w:r>
      </w:hyperlink>
    </w:p>
    <w:p w:rsidR="00CD2088" w:rsidRDefault="00CD2088">
      <w:pPr>
        <w:pStyle w:val="Inhopg3"/>
        <w:rPr>
          <w:rFonts w:asciiTheme="minorHAnsi" w:eastAsiaTheme="minorEastAsia" w:hAnsiTheme="minorHAnsi" w:cstheme="minorBidi"/>
          <w:snapToGrid/>
          <w:kern w:val="0"/>
          <w:sz w:val="22"/>
          <w:szCs w:val="22"/>
          <w:lang w:eastAsia="nl-NL"/>
        </w:rPr>
      </w:pPr>
      <w:hyperlink w:anchor="_Toc462997755" w:history="1">
        <w:r w:rsidRPr="005E5B0E">
          <w:rPr>
            <w:rStyle w:val="Hyperlink"/>
          </w:rPr>
          <w:t>2.10.2</w:t>
        </w:r>
        <w:r>
          <w:rPr>
            <w:rFonts w:asciiTheme="minorHAnsi" w:eastAsiaTheme="minorEastAsia" w:hAnsiTheme="minorHAnsi" w:cstheme="minorBidi"/>
            <w:snapToGrid/>
            <w:kern w:val="0"/>
            <w:sz w:val="22"/>
            <w:szCs w:val="22"/>
            <w:lang w:eastAsia="nl-NL"/>
          </w:rPr>
          <w:tab/>
        </w:r>
        <w:r w:rsidRPr="005E5B0E">
          <w:rPr>
            <w:rStyle w:val="Hyperlink"/>
          </w:rPr>
          <w:t>Variant b Toedeling per registergoed of alle registergoederen aan verkrijger-personen</w:t>
        </w:r>
        <w:r>
          <w:rPr>
            <w:webHidden/>
          </w:rPr>
          <w:tab/>
        </w:r>
        <w:r>
          <w:rPr>
            <w:webHidden/>
          </w:rPr>
          <w:fldChar w:fldCharType="begin"/>
        </w:r>
        <w:r>
          <w:rPr>
            <w:webHidden/>
          </w:rPr>
          <w:instrText xml:space="preserve"> PAGEREF _Toc462997755 \h </w:instrText>
        </w:r>
        <w:r>
          <w:rPr>
            <w:webHidden/>
          </w:rPr>
        </w:r>
        <w:r>
          <w:rPr>
            <w:webHidden/>
          </w:rPr>
          <w:fldChar w:fldCharType="separate"/>
        </w:r>
        <w:r>
          <w:rPr>
            <w:webHidden/>
          </w:rPr>
          <w:t>42</w:t>
        </w:r>
        <w:r>
          <w:rPr>
            <w:webHidden/>
          </w:rPr>
          <w:fldChar w:fldCharType="end"/>
        </w:r>
      </w:hyperlink>
    </w:p>
    <w:p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6" w:history="1">
        <w:r w:rsidRPr="005E5B0E">
          <w:rPr>
            <w:rStyle w:val="Hyperlink"/>
          </w:rPr>
          <w:t>2.10.2.1</w:t>
        </w:r>
        <w:r>
          <w:rPr>
            <w:rFonts w:asciiTheme="minorHAnsi" w:eastAsiaTheme="minorEastAsia" w:hAnsiTheme="minorHAnsi" w:cstheme="minorBidi"/>
            <w:i w:val="0"/>
            <w:snapToGrid/>
            <w:kern w:val="0"/>
            <w:sz w:val="22"/>
            <w:szCs w:val="22"/>
            <w:lang w:val="nl-NL" w:eastAsia="nl-NL"/>
          </w:rPr>
          <w:tab/>
        </w:r>
        <w:r w:rsidRPr="005E5B0E">
          <w:rPr>
            <w:rStyle w:val="Hyperlink"/>
          </w:rPr>
          <w:t>Variant b1 Toedeling alle registergoederen aan personen uit één verkrijger-partij</w:t>
        </w:r>
        <w:r>
          <w:rPr>
            <w:webHidden/>
          </w:rPr>
          <w:tab/>
        </w:r>
        <w:r>
          <w:rPr>
            <w:webHidden/>
          </w:rPr>
          <w:fldChar w:fldCharType="begin"/>
        </w:r>
        <w:r>
          <w:rPr>
            <w:webHidden/>
          </w:rPr>
          <w:instrText xml:space="preserve"> PAGEREF _Toc462997756 \h </w:instrText>
        </w:r>
        <w:r>
          <w:rPr>
            <w:webHidden/>
          </w:rPr>
        </w:r>
        <w:r>
          <w:rPr>
            <w:webHidden/>
          </w:rPr>
          <w:fldChar w:fldCharType="separate"/>
        </w:r>
        <w:r>
          <w:rPr>
            <w:webHidden/>
          </w:rPr>
          <w:t>43</w:t>
        </w:r>
        <w:r>
          <w:rPr>
            <w:webHidden/>
          </w:rPr>
          <w:fldChar w:fldCharType="end"/>
        </w:r>
      </w:hyperlink>
    </w:p>
    <w:p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7" w:history="1">
        <w:r w:rsidRPr="005E5B0E">
          <w:rPr>
            <w:rStyle w:val="Hyperlink"/>
          </w:rPr>
          <w:t>2.10.2.2</w:t>
        </w:r>
        <w:r>
          <w:rPr>
            <w:rFonts w:asciiTheme="minorHAnsi" w:eastAsiaTheme="minorEastAsia" w:hAnsiTheme="minorHAnsi" w:cstheme="minorBidi"/>
            <w:i w:val="0"/>
            <w:snapToGrid/>
            <w:kern w:val="0"/>
            <w:sz w:val="22"/>
            <w:szCs w:val="22"/>
            <w:lang w:val="nl-NL" w:eastAsia="nl-NL"/>
          </w:rPr>
          <w:tab/>
        </w:r>
        <w:r w:rsidRPr="005E5B0E">
          <w:rPr>
            <w:rStyle w:val="Hyperlink"/>
          </w:rPr>
          <w:t>Variant b2 Toedeling per registergoed aan personen uit één of meer verkrijger-partijen</w:t>
        </w:r>
        <w:r>
          <w:rPr>
            <w:webHidden/>
          </w:rPr>
          <w:tab/>
        </w:r>
        <w:r>
          <w:rPr>
            <w:webHidden/>
          </w:rPr>
          <w:fldChar w:fldCharType="begin"/>
        </w:r>
        <w:r>
          <w:rPr>
            <w:webHidden/>
          </w:rPr>
          <w:instrText xml:space="preserve"> PAGEREF _Toc462997757 \h </w:instrText>
        </w:r>
        <w:r>
          <w:rPr>
            <w:webHidden/>
          </w:rPr>
        </w:r>
        <w:r>
          <w:rPr>
            <w:webHidden/>
          </w:rPr>
          <w:fldChar w:fldCharType="separate"/>
        </w:r>
        <w:r>
          <w:rPr>
            <w:webHidden/>
          </w:rPr>
          <w:t>45</w:t>
        </w:r>
        <w:r>
          <w:rPr>
            <w:webHidden/>
          </w:rPr>
          <w:fldChar w:fldCharType="end"/>
        </w:r>
      </w:hyperlink>
    </w:p>
    <w:p w:rsidR="00CD2088" w:rsidRDefault="00CD2088">
      <w:pPr>
        <w:pStyle w:val="Inhopg4"/>
        <w:rPr>
          <w:rFonts w:asciiTheme="minorHAnsi" w:eastAsiaTheme="minorEastAsia" w:hAnsiTheme="minorHAnsi" w:cstheme="minorBidi"/>
          <w:i w:val="0"/>
          <w:snapToGrid/>
          <w:kern w:val="0"/>
          <w:sz w:val="22"/>
          <w:szCs w:val="22"/>
          <w:lang w:val="nl-NL" w:eastAsia="nl-NL"/>
        </w:rPr>
      </w:pPr>
      <w:hyperlink w:anchor="_Toc462997758" w:history="1">
        <w:r w:rsidRPr="005E5B0E">
          <w:rPr>
            <w:rStyle w:val="Hyperlink"/>
          </w:rPr>
          <w:t>2.10.2.3</w:t>
        </w:r>
        <w:r>
          <w:rPr>
            <w:rFonts w:asciiTheme="minorHAnsi" w:eastAsiaTheme="minorEastAsia" w:hAnsiTheme="minorHAnsi" w:cstheme="minorBidi"/>
            <w:i w:val="0"/>
            <w:snapToGrid/>
            <w:kern w:val="0"/>
            <w:sz w:val="22"/>
            <w:szCs w:val="22"/>
            <w:lang w:val="nl-NL" w:eastAsia="nl-NL"/>
          </w:rPr>
          <w:tab/>
        </w:r>
        <w:r w:rsidRPr="005E5B0E">
          <w:rPr>
            <w:rStyle w:val="Hyperlink"/>
          </w:rPr>
          <w:t>Varianten b1 of b2 met gevolmachtigde</w:t>
        </w:r>
        <w:r>
          <w:rPr>
            <w:webHidden/>
          </w:rPr>
          <w:tab/>
        </w:r>
        <w:r>
          <w:rPr>
            <w:webHidden/>
          </w:rPr>
          <w:fldChar w:fldCharType="begin"/>
        </w:r>
        <w:r>
          <w:rPr>
            <w:webHidden/>
          </w:rPr>
          <w:instrText xml:space="preserve"> PAGEREF _Toc462997758 \h </w:instrText>
        </w:r>
        <w:r>
          <w:rPr>
            <w:webHidden/>
          </w:rPr>
        </w:r>
        <w:r>
          <w:rPr>
            <w:webHidden/>
          </w:rPr>
          <w:fldChar w:fldCharType="separate"/>
        </w:r>
        <w:r>
          <w:rPr>
            <w:webHidden/>
          </w:rPr>
          <w:t>48</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59" w:history="1">
        <w:r w:rsidRPr="005E5B0E">
          <w:rPr>
            <w:rStyle w:val="Hyperlink"/>
            <w:lang w:val="en-US"/>
          </w:rPr>
          <w:t>2.11</w:t>
        </w:r>
        <w:r>
          <w:rPr>
            <w:rFonts w:asciiTheme="minorHAnsi" w:eastAsiaTheme="minorEastAsia" w:hAnsiTheme="minorHAnsi" w:cstheme="minorBidi"/>
            <w:snapToGrid/>
            <w:kern w:val="0"/>
            <w:sz w:val="22"/>
            <w:szCs w:val="22"/>
            <w:lang w:eastAsia="nl-NL"/>
          </w:rPr>
          <w:tab/>
        </w:r>
        <w:r w:rsidRPr="005E5B0E">
          <w:rPr>
            <w:rStyle w:val="Hyperlink"/>
            <w:lang w:val="en-US"/>
          </w:rPr>
          <w:t>Woonplaatskeuze</w:t>
        </w:r>
        <w:r>
          <w:rPr>
            <w:webHidden/>
          </w:rPr>
          <w:tab/>
        </w:r>
        <w:r>
          <w:rPr>
            <w:webHidden/>
          </w:rPr>
          <w:fldChar w:fldCharType="begin"/>
        </w:r>
        <w:r>
          <w:rPr>
            <w:webHidden/>
          </w:rPr>
          <w:instrText xml:space="preserve"> PAGEREF _Toc462997759 \h </w:instrText>
        </w:r>
        <w:r>
          <w:rPr>
            <w:webHidden/>
          </w:rPr>
        </w:r>
        <w:r>
          <w:rPr>
            <w:webHidden/>
          </w:rPr>
          <w:fldChar w:fldCharType="separate"/>
        </w:r>
        <w:r>
          <w:rPr>
            <w:webHidden/>
          </w:rPr>
          <w:t>52</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60" w:history="1">
        <w:r w:rsidRPr="005E5B0E">
          <w:rPr>
            <w:rStyle w:val="Hyperlink"/>
          </w:rPr>
          <w:t>2.12</w:t>
        </w:r>
        <w:r>
          <w:rPr>
            <w:rFonts w:asciiTheme="minorHAnsi" w:eastAsiaTheme="minorEastAsia" w:hAnsiTheme="minorHAnsi" w:cstheme="minorBidi"/>
            <w:snapToGrid/>
            <w:kern w:val="0"/>
            <w:sz w:val="22"/>
            <w:szCs w:val="22"/>
            <w:lang w:eastAsia="nl-NL"/>
          </w:rPr>
          <w:tab/>
        </w:r>
        <w:r w:rsidRPr="005E5B0E">
          <w:rPr>
            <w:rStyle w:val="Hyperlink"/>
          </w:rPr>
          <w:t>Afsluiting eerste deel</w:t>
        </w:r>
        <w:r>
          <w:rPr>
            <w:webHidden/>
          </w:rPr>
          <w:tab/>
        </w:r>
        <w:r>
          <w:rPr>
            <w:webHidden/>
          </w:rPr>
          <w:fldChar w:fldCharType="begin"/>
        </w:r>
        <w:r>
          <w:rPr>
            <w:webHidden/>
          </w:rPr>
          <w:instrText xml:space="preserve"> PAGEREF _Toc462997760 \h </w:instrText>
        </w:r>
        <w:r>
          <w:rPr>
            <w:webHidden/>
          </w:rPr>
        </w:r>
        <w:r>
          <w:rPr>
            <w:webHidden/>
          </w:rPr>
          <w:fldChar w:fldCharType="separate"/>
        </w:r>
        <w:r>
          <w:rPr>
            <w:webHidden/>
          </w:rPr>
          <w:t>53</w:t>
        </w:r>
        <w:r>
          <w:rPr>
            <w:webHidden/>
          </w:rPr>
          <w:fldChar w:fldCharType="end"/>
        </w:r>
      </w:hyperlink>
    </w:p>
    <w:p w:rsidR="00CD2088" w:rsidRDefault="00CD2088">
      <w:pPr>
        <w:pStyle w:val="Inhopg2"/>
        <w:rPr>
          <w:rFonts w:asciiTheme="minorHAnsi" w:eastAsiaTheme="minorEastAsia" w:hAnsiTheme="minorHAnsi" w:cstheme="minorBidi"/>
          <w:snapToGrid/>
          <w:kern w:val="0"/>
          <w:sz w:val="22"/>
          <w:szCs w:val="22"/>
          <w:lang w:eastAsia="nl-NL"/>
        </w:rPr>
      </w:pPr>
      <w:hyperlink w:anchor="_Toc462997761" w:history="1">
        <w:r w:rsidRPr="005E5B0E">
          <w:rPr>
            <w:rStyle w:val="Hyperlink"/>
          </w:rPr>
          <w:t>2.13</w:t>
        </w:r>
        <w:r>
          <w:rPr>
            <w:rFonts w:asciiTheme="minorHAnsi" w:eastAsiaTheme="minorEastAsia" w:hAnsiTheme="minorHAnsi" w:cstheme="minorBidi"/>
            <w:snapToGrid/>
            <w:kern w:val="0"/>
            <w:sz w:val="22"/>
            <w:szCs w:val="22"/>
            <w:lang w:eastAsia="nl-NL"/>
          </w:rPr>
          <w:tab/>
        </w:r>
        <w:r w:rsidRPr="005E5B0E">
          <w:rPr>
            <w:rStyle w:val="Hyperlink"/>
          </w:rPr>
          <w:t>Vrije gedeelte</w:t>
        </w:r>
        <w:r>
          <w:rPr>
            <w:webHidden/>
          </w:rPr>
          <w:tab/>
        </w:r>
        <w:r>
          <w:rPr>
            <w:webHidden/>
          </w:rPr>
          <w:fldChar w:fldCharType="begin"/>
        </w:r>
        <w:r>
          <w:rPr>
            <w:webHidden/>
          </w:rPr>
          <w:instrText xml:space="preserve"> PAGEREF _Toc462997761 \h </w:instrText>
        </w:r>
        <w:r>
          <w:rPr>
            <w:webHidden/>
          </w:rPr>
        </w:r>
        <w:r>
          <w:rPr>
            <w:webHidden/>
          </w:rPr>
          <w:fldChar w:fldCharType="separate"/>
        </w:r>
        <w:r>
          <w:rPr>
            <w:webHidden/>
          </w:rPr>
          <w:t>53</w:t>
        </w:r>
        <w:r>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pPr>
    </w:p>
    <w:p w:rsidR="003228A3" w:rsidRPr="00AA0BD4" w:rsidRDefault="003228A3">
      <w:pPr>
        <w:rPr>
          <w:lang w:val="en-US"/>
        </w:rPr>
        <w:sectPr w:rsidR="003228A3" w:rsidRPr="00AA0BD4" w:rsidSect="008F7C6E">
          <w:headerReference w:type="first" r:id="rId11"/>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3" w:name="_Toc498316301"/>
      <w:bookmarkStart w:id="14" w:name="_Toc20728828"/>
      <w:bookmarkStart w:id="15" w:name="_Toc179181706"/>
      <w:bookmarkStart w:id="16" w:name="_Toc462997728"/>
      <w:bookmarkEnd w:id="13"/>
      <w:bookmarkEnd w:id="14"/>
      <w:r w:rsidRPr="00AA0BD4">
        <w:rPr>
          <w:lang w:val="en-US"/>
        </w:rPr>
        <w:lastRenderedPageBreak/>
        <w:t>In</w:t>
      </w:r>
      <w:r w:rsidR="00BF694E">
        <w:rPr>
          <w:lang w:val="en-US"/>
        </w:rPr>
        <w:t>leiding</w:t>
      </w:r>
      <w:bookmarkEnd w:id="16"/>
    </w:p>
    <w:p w:rsidR="00BF18B4" w:rsidRDefault="00BF694E" w:rsidP="00BF18B4">
      <w:pPr>
        <w:pStyle w:val="Kop2"/>
        <w:rPr>
          <w:lang w:val="en-US"/>
        </w:rPr>
      </w:pPr>
      <w:bookmarkStart w:id="17" w:name="_Toc462997729"/>
      <w:r>
        <w:rPr>
          <w:lang w:val="en-US"/>
        </w:rPr>
        <w:t>Doel</w:t>
      </w:r>
      <w:bookmarkEnd w:id="17"/>
    </w:p>
    <w:p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w:t>
      </w:r>
    </w:p>
    <w:p w:rsidR="00BF18B4" w:rsidRDefault="00BF694E" w:rsidP="00BF18B4">
      <w:pPr>
        <w:pStyle w:val="Kop2"/>
        <w:rPr>
          <w:lang w:val="en-US"/>
        </w:rPr>
      </w:pPr>
      <w:bookmarkStart w:id="18" w:name="_Ref248201860"/>
      <w:bookmarkStart w:id="19" w:name="_Toc462997730"/>
      <w:r>
        <w:rPr>
          <w:lang w:val="en-US"/>
        </w:rPr>
        <w:t>Algemeen</w:t>
      </w:r>
      <w:bookmarkEnd w:id="18"/>
      <w:bookmarkEnd w:id="19"/>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2C4788" w:rsidP="00496193">
      <w:pPr>
        <w:ind w:left="227"/>
        <w:rPr>
          <w:lang w:val="en-US"/>
        </w:rPr>
      </w:pPr>
      <w:r w:rsidRPr="00E570BF">
        <w:rPr>
          <w:noProof/>
          <w:lang w:eastAsia="nl-NL"/>
        </w:rPr>
        <w:drawing>
          <wp:inline distT="0" distB="0" distL="0" distR="0" wp14:anchorId="32C603CA" wp14:editId="718C1D58">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rsidR="00BF18B4" w:rsidRDefault="00BF18B4" w:rsidP="00BF18B4">
      <w:pPr>
        <w:pStyle w:val="Kop2"/>
        <w:rPr>
          <w:lang w:val="en-US"/>
        </w:rPr>
      </w:pPr>
      <w:bookmarkStart w:id="20" w:name="_Toc245783925"/>
      <w:bookmarkStart w:id="21" w:name="_Toc245783926"/>
      <w:bookmarkStart w:id="22" w:name="_Toc462997731"/>
      <w:bookmarkEnd w:id="20"/>
      <w:bookmarkEnd w:id="21"/>
      <w:r w:rsidRPr="00AA0BD4">
        <w:rPr>
          <w:lang w:val="en-US"/>
        </w:rPr>
        <w:t>Referenties</w:t>
      </w:r>
      <w:bookmarkEnd w:id="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004CD" w:rsidRPr="00904A4A" w:rsidTr="00E54D4B">
        <w:tblPrEx>
          <w:tblCellMar>
            <w:top w:w="0" w:type="dxa"/>
            <w:bottom w:w="0" w:type="dxa"/>
          </w:tblCellMar>
        </w:tblPrEx>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3004CD" w:rsidRDefault="003004CD" w:rsidP="00E54D4B">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Datum</w:t>
            </w:r>
          </w:p>
        </w:tc>
      </w:tr>
      <w:tr w:rsidR="003004CD" w:rsidRPr="00FA1ECF" w:rsidTr="00E54D4B">
        <w:tblPrEx>
          <w:tblCellMar>
            <w:top w:w="0" w:type="dxa"/>
            <w:bottom w:w="0" w:type="dxa"/>
          </w:tblCellMar>
        </w:tblPrEx>
        <w:tc>
          <w:tcPr>
            <w:tcW w:w="1050" w:type="dxa"/>
            <w:tcBorders>
              <w:top w:val="single" w:sz="4" w:space="0" w:color="auto"/>
              <w:bottom w:val="single" w:sz="4" w:space="0" w:color="auto"/>
            </w:tcBorders>
          </w:tcPr>
          <w:p w:rsidR="003004CD" w:rsidRDefault="003004CD" w:rsidP="00E54D4B">
            <w:bookmarkStart w:id="23" w:name="ModeldocumentABNAMROAAB"/>
            <w:r>
              <w:t>[</w:t>
            </w:r>
            <w:bookmarkStart w:id="24" w:name="ModeldocumentRabobank"/>
            <w:r>
              <w:t>MDA</w:t>
            </w:r>
            <w:bookmarkEnd w:id="24"/>
            <w:r>
              <w:t>VD]</w:t>
            </w:r>
            <w:bookmarkEnd w:id="23"/>
          </w:p>
        </w:tc>
        <w:tc>
          <w:tcPr>
            <w:tcW w:w="5430" w:type="dxa"/>
            <w:tcBorders>
              <w:top w:val="single" w:sz="4" w:space="0" w:color="auto"/>
              <w:bottom w:val="single" w:sz="4" w:space="0" w:color="auto"/>
            </w:tcBorders>
          </w:tcPr>
          <w:p w:rsidR="003004CD" w:rsidRPr="001E08AA" w:rsidRDefault="003004CD" w:rsidP="00E54D4B">
            <w:r w:rsidRPr="001E08AA">
              <w:t xml:space="preserve">Modeldocument </w:t>
            </w:r>
            <w:r>
              <w:t>Akte van verdeling</w:t>
            </w:r>
          </w:p>
        </w:tc>
        <w:tc>
          <w:tcPr>
            <w:tcW w:w="1260" w:type="dxa"/>
            <w:tcBorders>
              <w:top w:val="single" w:sz="4" w:space="0" w:color="auto"/>
              <w:bottom w:val="single" w:sz="4" w:space="0" w:color="auto"/>
            </w:tcBorders>
          </w:tcPr>
          <w:p w:rsidR="003004CD" w:rsidRDefault="00D02BC3" w:rsidP="00A66640">
            <w:r>
              <w:t>3</w:t>
            </w:r>
            <w:r w:rsidR="003E66EC">
              <w:t>.</w:t>
            </w:r>
            <w:r w:rsidR="00A66640">
              <w:t>5</w:t>
            </w:r>
            <w:r w:rsidR="003E66EC">
              <w:t>.</w:t>
            </w:r>
            <w:r>
              <w:t>0</w:t>
            </w:r>
          </w:p>
        </w:tc>
        <w:tc>
          <w:tcPr>
            <w:tcW w:w="1359" w:type="dxa"/>
            <w:tcBorders>
              <w:top w:val="single" w:sz="4" w:space="0" w:color="auto"/>
              <w:bottom w:val="single" w:sz="4" w:space="0" w:color="auto"/>
            </w:tcBorders>
          </w:tcPr>
          <w:p w:rsidR="003004CD" w:rsidRDefault="00A66640" w:rsidP="00A66640">
            <w:r>
              <w:t>03</w:t>
            </w:r>
            <w:r w:rsidR="00FB3B82">
              <w:t>-</w:t>
            </w:r>
            <w:r w:rsidR="00B054AF">
              <w:t>0</w:t>
            </w:r>
            <w:r>
              <w:t>3</w:t>
            </w:r>
            <w:r w:rsidR="00E57E32">
              <w:t>-201</w:t>
            </w:r>
            <w:r w:rsidR="00B054AF">
              <w:t>6</w:t>
            </w:r>
          </w:p>
        </w:tc>
      </w:tr>
      <w:tr w:rsidR="003004CD" w:rsidRPr="00FA1ECF" w:rsidTr="00E54D4B">
        <w:tblPrEx>
          <w:tblCellMar>
            <w:top w:w="0" w:type="dxa"/>
            <w:bottom w:w="0" w:type="dxa"/>
          </w:tblCellMar>
        </w:tblPrEx>
        <w:tc>
          <w:tcPr>
            <w:tcW w:w="1050" w:type="dxa"/>
            <w:tcBorders>
              <w:top w:val="single" w:sz="4" w:space="0" w:color="auto"/>
              <w:bottom w:val="single" w:sz="4" w:space="0" w:color="auto"/>
            </w:tcBorders>
          </w:tcPr>
          <w:p w:rsidR="003004CD" w:rsidRPr="001646B0" w:rsidRDefault="003004CD" w:rsidP="00E54D4B">
            <w:bookmarkStart w:id="25" w:name="ToelichtingTekstblok"/>
            <w:r>
              <w:t>[TMD]</w:t>
            </w:r>
            <w:bookmarkEnd w:id="25"/>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c>
          <w:tcPr>
            <w:tcW w:w="1260" w:type="dxa"/>
            <w:tcBorders>
              <w:top w:val="single" w:sz="4" w:space="0" w:color="auto"/>
              <w:bottom w:val="single" w:sz="4" w:space="0" w:color="auto"/>
            </w:tcBorders>
          </w:tcPr>
          <w:p w:rsidR="003004CD" w:rsidRPr="00981449" w:rsidRDefault="003004CD" w:rsidP="00E54D4B">
            <w:pPr>
              <w:rPr>
                <w:vanish/>
              </w:rPr>
            </w:pPr>
            <w:r>
              <w:t>div.</w:t>
            </w:r>
          </w:p>
        </w:tc>
        <w:tc>
          <w:tcPr>
            <w:tcW w:w="1359" w:type="dxa"/>
            <w:tcBorders>
              <w:top w:val="single" w:sz="4" w:space="0" w:color="auto"/>
              <w:bottom w:val="single" w:sz="4" w:space="0" w:color="auto"/>
            </w:tcBorders>
          </w:tcPr>
          <w:p w:rsidR="003004CD" w:rsidRPr="00981449" w:rsidRDefault="003004CD" w:rsidP="00E54D4B">
            <w:pPr>
              <w:rPr>
                <w:vanish/>
              </w:rPr>
            </w:pPr>
            <w:r>
              <w:t>div.</w:t>
            </w:r>
          </w:p>
        </w:tc>
      </w:tr>
      <w:tr w:rsidR="003004CD" w:rsidRPr="00FA1ECF" w:rsidTr="00E54D4B">
        <w:tblPrEx>
          <w:tblCellMar>
            <w:top w:w="0" w:type="dxa"/>
            <w:bottom w:w="0" w:type="dxa"/>
          </w:tblCellMar>
        </w:tblPrEx>
        <w:tc>
          <w:tcPr>
            <w:tcW w:w="1050" w:type="dxa"/>
            <w:tcBorders>
              <w:top w:val="single" w:sz="4" w:space="0" w:color="auto"/>
              <w:bottom w:val="single" w:sz="4" w:space="0" w:color="auto"/>
            </w:tcBorders>
          </w:tcPr>
          <w:p w:rsidR="003004CD" w:rsidRDefault="003004CD" w:rsidP="00E54D4B">
            <w:bookmarkStart w:id="26" w:name="TekstblokAlgemeneAfspraken"/>
            <w:r>
              <w:t>[TBAA]</w:t>
            </w:r>
            <w:bookmarkEnd w:id="26"/>
          </w:p>
        </w:tc>
        <w:tc>
          <w:tcPr>
            <w:tcW w:w="5430" w:type="dxa"/>
            <w:tcBorders>
              <w:top w:val="single" w:sz="4" w:space="0" w:color="auto"/>
              <w:bottom w:val="single" w:sz="4" w:space="0" w:color="auto"/>
            </w:tcBorders>
          </w:tcPr>
          <w:p w:rsidR="003004CD" w:rsidRDefault="003004CD" w:rsidP="00E54D4B">
            <w:r w:rsidRPr="00F04F48">
              <w:t>Tekstblok - Algemene afspraken modeldocumenten en tekstblokken</w:t>
            </w:r>
          </w:p>
        </w:tc>
        <w:tc>
          <w:tcPr>
            <w:tcW w:w="1260" w:type="dxa"/>
            <w:tcBorders>
              <w:top w:val="single" w:sz="4" w:space="0" w:color="auto"/>
              <w:bottom w:val="single" w:sz="4" w:space="0" w:color="auto"/>
            </w:tcBorders>
          </w:tcPr>
          <w:p w:rsidR="003004CD" w:rsidRDefault="003004CD" w:rsidP="00E54D4B">
            <w:r>
              <w:t>2.</w:t>
            </w:r>
            <w:r w:rsidR="00BA5326">
              <w:t>5</w:t>
            </w:r>
          </w:p>
        </w:tc>
        <w:tc>
          <w:tcPr>
            <w:tcW w:w="1359" w:type="dxa"/>
            <w:tcBorders>
              <w:top w:val="single" w:sz="4" w:space="0" w:color="auto"/>
              <w:bottom w:val="single" w:sz="4" w:space="0" w:color="auto"/>
            </w:tcBorders>
          </w:tcPr>
          <w:p w:rsidR="003004CD" w:rsidRDefault="00BA5326" w:rsidP="00E54D4B">
            <w:smartTag w:uri="urn:schemas-microsoft-com:office:smarttags" w:element="date">
              <w:smartTagPr>
                <w:attr w:name="ls" w:val="trans"/>
                <w:attr w:name="Month" w:val="06"/>
                <w:attr w:name="Day" w:val="12"/>
                <w:attr w:name="Year" w:val="2013"/>
              </w:smartTagPr>
              <w:r>
                <w:t>1</w:t>
              </w:r>
              <w:r w:rsidR="006D1C06">
                <w:t>2</w:t>
              </w:r>
              <w:r w:rsidR="003004CD">
                <w:t>-0</w:t>
              </w:r>
              <w:r w:rsidR="006D1C06">
                <w:t>6</w:t>
              </w:r>
              <w:r w:rsidR="003004CD">
                <w:t>-201</w:t>
              </w:r>
              <w:r>
                <w:t>3</w:t>
              </w:r>
            </w:smartTag>
          </w:p>
        </w:tc>
      </w:tr>
      <w:tr w:rsidR="00362DEE" w:rsidRPr="00FA1ECF" w:rsidTr="00E54D4B">
        <w:tblPrEx>
          <w:tblCellMar>
            <w:top w:w="0" w:type="dxa"/>
            <w:bottom w:w="0" w:type="dxa"/>
          </w:tblCellMar>
        </w:tblPrEx>
        <w:tc>
          <w:tcPr>
            <w:tcW w:w="1050" w:type="dxa"/>
            <w:tcBorders>
              <w:top w:val="single" w:sz="4" w:space="0" w:color="auto"/>
              <w:bottom w:val="single" w:sz="4" w:space="0" w:color="auto"/>
            </w:tcBorders>
          </w:tcPr>
          <w:p w:rsidR="00362DEE" w:rsidRDefault="00362DEE" w:rsidP="00E54D4B">
            <w:bookmarkStart w:id="27" w:name="TC"/>
            <w:r>
              <w:t>[</w:t>
            </w:r>
            <w:r w:rsidR="00C44274">
              <w:t>TC</w:t>
            </w:r>
            <w:r>
              <w:t>]</w:t>
            </w:r>
            <w:bookmarkEnd w:id="27"/>
          </w:p>
        </w:tc>
        <w:tc>
          <w:tcPr>
            <w:tcW w:w="5430" w:type="dxa"/>
            <w:tcBorders>
              <w:top w:val="single" w:sz="4" w:space="0" w:color="auto"/>
              <w:bottom w:val="single" w:sz="4" w:space="0" w:color="auto"/>
            </w:tcBorders>
          </w:tcPr>
          <w:p w:rsidR="00362DEE" w:rsidRPr="00362DEE" w:rsidRDefault="00362DEE" w:rsidP="00E54D4B">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362DEE" w:rsidRDefault="00C44274" w:rsidP="00E54D4B">
            <w:r>
              <w:t>1.</w:t>
            </w:r>
            <w:r w:rsidR="00BB14B0">
              <w:t>1</w:t>
            </w:r>
            <w:r w:rsidR="00FD26A6">
              <w:t>.2</w:t>
            </w:r>
          </w:p>
        </w:tc>
        <w:tc>
          <w:tcPr>
            <w:tcW w:w="1359" w:type="dxa"/>
            <w:tcBorders>
              <w:top w:val="single" w:sz="4" w:space="0" w:color="auto"/>
              <w:bottom w:val="single" w:sz="4" w:space="0" w:color="auto"/>
            </w:tcBorders>
          </w:tcPr>
          <w:p w:rsidR="00362DEE" w:rsidRDefault="00FD26A6" w:rsidP="00E54D4B">
            <w:smartTag w:uri="urn:schemas-microsoft-com:office:smarttags" w:element="date">
              <w:smartTagPr>
                <w:attr w:name="ls" w:val="trans"/>
                <w:attr w:name="Month" w:val="06"/>
                <w:attr w:name="Day" w:val="13"/>
                <w:attr w:name="Year" w:val="2014"/>
              </w:smartTagPr>
              <w:r>
                <w:t>13</w:t>
              </w:r>
              <w:r w:rsidR="00F80337">
                <w:t>-0</w:t>
              </w:r>
              <w:r>
                <w:t>6</w:t>
              </w:r>
              <w:r w:rsidR="00F80337">
                <w:t>-2014</w:t>
              </w:r>
            </w:smartTag>
          </w:p>
        </w:tc>
      </w:tr>
      <w:tr w:rsidR="003004CD" w:rsidRPr="00FA1ECF" w:rsidTr="00E54D4B">
        <w:tblPrEx>
          <w:tblCellMar>
            <w:top w:w="0" w:type="dxa"/>
            <w:bottom w:w="0" w:type="dxa"/>
          </w:tblCellMar>
        </w:tblPrEx>
        <w:tc>
          <w:tcPr>
            <w:tcW w:w="1050" w:type="dxa"/>
            <w:tcBorders>
              <w:top w:val="single" w:sz="4" w:space="0" w:color="auto"/>
              <w:bottom w:val="single" w:sz="4" w:space="0" w:color="auto"/>
            </w:tcBorders>
          </w:tcPr>
          <w:p w:rsidR="003004CD" w:rsidRDefault="003004CD" w:rsidP="00E54D4B">
            <w:bookmarkStart w:id="28" w:name="XSDStukAlgemeen"/>
            <w:r>
              <w:t>[XSDSA]</w:t>
            </w:r>
            <w:bookmarkEnd w:id="28"/>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3004CD" w:rsidRDefault="00922E2D" w:rsidP="00E54D4B">
            <w:r>
              <w:t>3.0.0</w:t>
            </w:r>
          </w:p>
        </w:tc>
        <w:tc>
          <w:tcPr>
            <w:tcW w:w="1359" w:type="dxa"/>
            <w:tcBorders>
              <w:top w:val="single" w:sz="4" w:space="0" w:color="auto"/>
              <w:bottom w:val="single" w:sz="4" w:space="0" w:color="auto"/>
            </w:tcBorders>
          </w:tcPr>
          <w:p w:rsidR="003004CD" w:rsidRDefault="00922E2D" w:rsidP="00E54D4B">
            <w:smartTag w:uri="urn:schemas-microsoft-com:office:smarttags" w:element="date">
              <w:smartTagPr>
                <w:attr w:name="ls" w:val="trans"/>
                <w:attr w:name="Month" w:val="07"/>
                <w:attr w:name="Day" w:val="10"/>
                <w:attr w:name="Year" w:val="2015"/>
              </w:smartTagPr>
              <w:r>
                <w:t>10</w:t>
              </w:r>
              <w:r w:rsidR="00FD26A6">
                <w:t>-0</w:t>
              </w:r>
              <w:r w:rsidR="003E66EC">
                <w:t>7</w:t>
              </w:r>
              <w:r w:rsidR="00B862CE">
                <w:t>-201</w:t>
              </w:r>
              <w:r w:rsidR="003E66EC">
                <w:t>5</w:t>
              </w:r>
            </w:smartTag>
          </w:p>
        </w:tc>
      </w:tr>
    </w:tbl>
    <w:p w:rsidR="000C6096" w:rsidRPr="00247182" w:rsidRDefault="000C6096" w:rsidP="000C6096">
      <w:pPr>
        <w:pStyle w:val="streepje"/>
        <w:numPr>
          <w:ilvl w:val="0"/>
          <w:numId w:val="0"/>
        </w:numPr>
        <w:rPr>
          <w:lang w:val="nl-NL"/>
        </w:rPr>
      </w:pPr>
    </w:p>
    <w:p w:rsidR="000C6096" w:rsidRPr="00737F18" w:rsidRDefault="000C6096" w:rsidP="007378C5">
      <w:pPr>
        <w:pStyle w:val="streepje"/>
        <w:numPr>
          <w:ilvl w:val="0"/>
          <w:numId w:val="0"/>
        </w:numPr>
        <w:rPr>
          <w:lang w:val="nl-NL"/>
        </w:rPr>
        <w:sectPr w:rsidR="000C6096" w:rsidRPr="00737F18" w:rsidSect="0018286C">
          <w:headerReference w:type="default" r:id="rId13"/>
          <w:pgSz w:w="11906" w:h="16838" w:code="9"/>
          <w:pgMar w:top="2977" w:right="1304" w:bottom="1304" w:left="1814" w:header="567" w:footer="431" w:gutter="0"/>
          <w:cols w:space="708"/>
          <w:formProt w:val="0"/>
        </w:sectPr>
      </w:pPr>
    </w:p>
    <w:p w:rsidR="004A1631" w:rsidRDefault="00175CEB" w:rsidP="004A1631">
      <w:pPr>
        <w:pStyle w:val="Kop1"/>
        <w:numPr>
          <w:ilvl w:val="0"/>
          <w:numId w:val="1"/>
        </w:numPr>
        <w:rPr>
          <w:lang w:val="nl-NL"/>
        </w:rPr>
      </w:pPr>
      <w:bookmarkStart w:id="30" w:name="_Toc462997732"/>
      <w:bookmarkEnd w:id="15"/>
      <w:r w:rsidRPr="00737F18">
        <w:rPr>
          <w:lang w:val="nl-NL"/>
        </w:rPr>
        <w:lastRenderedPageBreak/>
        <w:t xml:space="preserve">Akte van </w:t>
      </w:r>
      <w:r w:rsidR="00A83EBA">
        <w:rPr>
          <w:lang w:val="nl-NL"/>
        </w:rPr>
        <w:t>verdeling</w:t>
      </w:r>
      <w:bookmarkEnd w:id="30"/>
    </w:p>
    <w:p w:rsidR="00271981" w:rsidRDefault="00271981" w:rsidP="00271981">
      <w:r>
        <w:t xml:space="preserve">In dit hoofdstuk worden de delen van de akte van </w:t>
      </w:r>
      <w:r w:rsidR="00A83EBA">
        <w:t>verdeling</w:t>
      </w:r>
      <w:r>
        <w:t xml:space="preserve"> toegelicht die niet vanzelfsprekend zijn, zoals:</w:t>
      </w:r>
    </w:p>
    <w:p w:rsidR="00271981" w:rsidRDefault="00271981" w:rsidP="00271981">
      <w:pPr>
        <w:numPr>
          <w:ilvl w:val="0"/>
          <w:numId w:val="8"/>
        </w:numPr>
      </w:pPr>
      <w:r>
        <w:t>Keuzes die met elkaar samenhangen</w:t>
      </w:r>
    </w:p>
    <w:p w:rsidR="00271981" w:rsidRDefault="00271981" w:rsidP="00271981">
      <w:pPr>
        <w:numPr>
          <w:ilvl w:val="0"/>
          <w:numId w:val="8"/>
        </w:numPr>
      </w:pPr>
      <w:r>
        <w:t>Delen van de tekst die kunnen worden herhaald</w:t>
      </w:r>
    </w:p>
    <w:p w:rsidR="00271981" w:rsidRDefault="00271981" w:rsidP="00271981">
      <w:pPr>
        <w:numPr>
          <w:ilvl w:val="0"/>
          <w:numId w:val="8"/>
        </w:numPr>
      </w:pPr>
      <w:r>
        <w:t>Delen van de tekst die afhankelijk van elkaar zijn</w:t>
      </w:r>
    </w:p>
    <w:p w:rsidR="00EF4BB1" w:rsidRPr="00271981" w:rsidRDefault="00271981" w:rsidP="0090007F">
      <w:pPr>
        <w:numPr>
          <w:ilvl w:val="0"/>
          <w:numId w:val="8"/>
        </w:numPr>
      </w:pPr>
      <w:r>
        <w:t>Delen van de tekst die elkaar uitsluiten</w:t>
      </w:r>
    </w:p>
    <w:p w:rsidR="00886C64" w:rsidRPr="00AA0BD4" w:rsidRDefault="000B0184" w:rsidP="00886C64">
      <w:pPr>
        <w:pStyle w:val="Kop2"/>
        <w:rPr>
          <w:lang w:val="en-US"/>
        </w:rPr>
      </w:pPr>
      <w:bookmarkStart w:id="31" w:name="_Toc212446957"/>
      <w:bookmarkStart w:id="32" w:name="_Toc212447233"/>
      <w:bookmarkStart w:id="33" w:name="_Toc462997733"/>
      <w:bookmarkEnd w:id="31"/>
      <w:bookmarkEnd w:id="32"/>
      <w:r w:rsidRPr="00AA0BD4">
        <w:rPr>
          <w:lang w:val="en-US"/>
        </w:rPr>
        <w:t>Equivalentiev</w:t>
      </w:r>
      <w:r w:rsidR="00886C64" w:rsidRPr="00AA0BD4">
        <w:rPr>
          <w:lang w:val="en-US"/>
        </w:rPr>
        <w:t>erklaring</w:t>
      </w:r>
      <w:bookmarkEnd w:id="33"/>
    </w:p>
    <w:p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sidR="00006273">
        <w:rPr>
          <w:lang w:val="en-US"/>
        </w:rPr>
        <w:fldChar w:fldCharType="begin"/>
      </w:r>
      <w:r w:rsidR="00006273">
        <w:rPr>
          <w:lang w:val="en-US"/>
        </w:rPr>
        <w:instrText xml:space="preserve"> REF _Ref248201860 \r \h </w:instrText>
      </w:r>
      <w:r w:rsidR="00D3685C" w:rsidRPr="00006273">
        <w:rPr>
          <w:lang w:val="en-US"/>
        </w:rPr>
      </w:r>
      <w:r w:rsidR="00006273">
        <w:rPr>
          <w:lang w:val="en-US"/>
        </w:rPr>
        <w:fldChar w:fldCharType="separate"/>
      </w:r>
      <w:r w:rsidR="00CD2088">
        <w:rPr>
          <w:lang w:val="en-US"/>
        </w:rPr>
        <w:t>1.2</w:t>
      </w:r>
      <w:r w:rsidR="00006273">
        <w:rPr>
          <w:lang w:val="en-US"/>
        </w:rPr>
        <w:fldChar w:fldCharType="end"/>
      </w:r>
      <w:r>
        <w:rPr>
          <w:lang w:val="en-US"/>
        </w:rPr>
        <w:t xml:space="preserve"> voor een voorbeeld</w:t>
      </w:r>
      <w:r w:rsidR="00EE6EED">
        <w:rPr>
          <w:lang w:val="en-US"/>
        </w:rPr>
        <w:t xml:space="preserve">. </w:t>
      </w:r>
    </w:p>
    <w:p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056D3" w:rsidRPr="00A00B54" w:rsidTr="007E0AB2">
        <w:tc>
          <w:tcPr>
            <w:tcW w:w="2394" w:type="pct"/>
            <w:shd w:val="clear" w:color="auto" w:fill="auto"/>
          </w:tcPr>
          <w:p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rsidR="00A00B54" w:rsidRPr="007E0AB2" w:rsidRDefault="00A00B54" w:rsidP="00A00B54">
            <w:pPr>
              <w:rPr>
                <w:i/>
              </w:rPr>
            </w:pPr>
            <w:r w:rsidRPr="007E0AB2">
              <w:rPr>
                <w:szCs w:val="18"/>
              </w:rPr>
              <w:t>Gegevens van de (waarnemend) notaris die als verklaarder optreedt.</w:t>
            </w:r>
            <w:r w:rsidRPr="007E0AB2">
              <w:rPr>
                <w:i/>
              </w:rPr>
              <w:t xml:space="preserve"> </w:t>
            </w:r>
          </w:p>
          <w:p w:rsidR="00B056D3" w:rsidRPr="00A00B54" w:rsidRDefault="00B056D3" w:rsidP="007E0AB2">
            <w:pPr>
              <w:autoSpaceDE w:val="0"/>
              <w:autoSpaceDN w:val="0"/>
              <w:adjustRightInd w:val="0"/>
              <w:spacing w:line="240" w:lineRule="auto"/>
            </w:pPr>
          </w:p>
        </w:tc>
      </w:tr>
      <w:tr w:rsidR="009B5EE3" w:rsidRPr="00496193" w:rsidTr="007E0AB2">
        <w:tc>
          <w:tcPr>
            <w:tcW w:w="2394" w:type="pct"/>
            <w:shd w:val="clear" w:color="auto" w:fill="auto"/>
          </w:tcPr>
          <w:p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rsidR="00F17DC9" w:rsidRPr="0075493F" w:rsidRDefault="00970D32" w:rsidP="005F3053">
            <w:r w:rsidRPr="0075493F">
              <w:t>2 keuzeteksten waaruit er 1 gekozen moet worden:</w:t>
            </w:r>
            <w:r w:rsidR="00F17DC9" w:rsidRPr="0075493F">
              <w:t xml:space="preserve"> </w:t>
            </w:r>
          </w:p>
          <w:p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rsidR="007F0C3A" w:rsidRPr="007E0AB2" w:rsidRDefault="007F0C3A" w:rsidP="00EB1907">
            <w:pPr>
              <w:rPr>
                <w:lang w:val="nl"/>
              </w:rPr>
            </w:pPr>
          </w:p>
          <w:p w:rsidR="00E22E0C" w:rsidRPr="007E0AB2" w:rsidRDefault="00E22E0C" w:rsidP="00E22E0C">
            <w:pPr>
              <w:rPr>
                <w:u w:val="single"/>
              </w:rPr>
            </w:pPr>
            <w:r w:rsidRPr="007E0AB2">
              <w:rPr>
                <w:u w:val="single"/>
              </w:rPr>
              <w:t>Mapping:</w:t>
            </w:r>
          </w:p>
          <w:p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AangebodenStuk/tia_TekstKeuze</w:t>
            </w:r>
            <w:r w:rsidR="0035212B" w:rsidRPr="007E0AB2">
              <w:rPr>
                <w:sz w:val="16"/>
                <w:szCs w:val="16"/>
              </w:rPr>
              <w:t>/</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tagNaam(k_VerklaringWvg)</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rsidR="001C66AC" w:rsidRPr="007E0AB2" w:rsidRDefault="001C66AC" w:rsidP="007E0AB2">
            <w:pPr>
              <w:spacing w:line="240" w:lineRule="auto"/>
              <w:rPr>
                <w:sz w:val="16"/>
                <w:szCs w:val="16"/>
              </w:rPr>
            </w:pPr>
          </w:p>
        </w:tc>
      </w:tr>
    </w:tbl>
    <w:p w:rsidR="00886C64" w:rsidRPr="00496193" w:rsidRDefault="00886C64" w:rsidP="007762D5">
      <w:pPr>
        <w:spacing w:line="240" w:lineRule="auto"/>
      </w:pPr>
    </w:p>
    <w:p w:rsidR="004250DC" w:rsidRPr="00B32975" w:rsidRDefault="004250DC" w:rsidP="004250DC">
      <w:pPr>
        <w:pStyle w:val="Kop2"/>
        <w:rPr>
          <w:lang w:val="nl-NL"/>
        </w:rPr>
      </w:pPr>
      <w:bookmarkStart w:id="34" w:name="_Ref222569708"/>
      <w:bookmarkStart w:id="35" w:name="_Ref222569718"/>
      <w:bookmarkStart w:id="36" w:name="_Toc462997734"/>
      <w:r w:rsidRPr="00B32975">
        <w:rPr>
          <w:lang w:val="nl-NL"/>
        </w:rPr>
        <w:lastRenderedPageBreak/>
        <w:t>Aanhef</w:t>
      </w:r>
      <w:bookmarkEnd w:id="34"/>
      <w:bookmarkEnd w:id="35"/>
      <w:bookmarkEnd w:id="36"/>
      <w:r w:rsidR="00F17DC9" w:rsidRPr="00B32975">
        <w:rPr>
          <w:lang w:val="nl-NL"/>
        </w:rPr>
        <w:t xml:space="preserve"> </w:t>
      </w:r>
    </w:p>
    <w:p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C66AC" w:rsidRPr="00737F18" w:rsidTr="007E0AB2">
        <w:tc>
          <w:tcPr>
            <w:tcW w:w="2394" w:type="pct"/>
            <w:shd w:val="clear" w:color="auto" w:fill="auto"/>
          </w:tcPr>
          <w:p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p>
          <w:p w:rsidR="001C66AC" w:rsidRPr="007E0AB2" w:rsidRDefault="001C66AC" w:rsidP="007E0AB2">
            <w:pPr>
              <w:tabs>
                <w:tab w:val="left" w:pos="-1440"/>
                <w:tab w:val="left" w:pos="-720"/>
              </w:tabs>
              <w:suppressAutoHyphens/>
              <w:rPr>
                <w:color w:val="FF0000"/>
              </w:rPr>
            </w:pPr>
          </w:p>
        </w:tc>
        <w:tc>
          <w:tcPr>
            <w:tcW w:w="2606" w:type="pct"/>
            <w:shd w:val="clear" w:color="auto" w:fill="auto"/>
          </w:tcPr>
          <w:p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rsidR="00667A54" w:rsidRDefault="00667A54" w:rsidP="001C66AC"/>
          <w:p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rsidR="00667A54" w:rsidRDefault="00667A54" w:rsidP="00970D32"/>
          <w:p w:rsidR="001C66AC" w:rsidRDefault="00DD0037" w:rsidP="00970D32">
            <w:r>
              <w:t>De tekst moet gecentreerd weergegeven worden.</w:t>
            </w:r>
          </w:p>
          <w:p w:rsidR="00667A54" w:rsidRPr="007E0AB2" w:rsidRDefault="00667A54" w:rsidP="00233F67">
            <w:pPr>
              <w:rPr>
                <w:u w:val="single"/>
              </w:rPr>
            </w:pPr>
          </w:p>
          <w:p w:rsidR="00233F67" w:rsidRPr="007E0AB2" w:rsidRDefault="00233F67" w:rsidP="00233F67">
            <w:pPr>
              <w:rPr>
                <w:u w:val="single"/>
              </w:rPr>
            </w:pPr>
            <w:r w:rsidRPr="007E0AB2">
              <w:rPr>
                <w:u w:val="single"/>
              </w:rPr>
              <w:t>Mapping</w:t>
            </w:r>
            <w:r w:rsidR="00551E46" w:rsidRPr="007E0AB2">
              <w:rPr>
                <w:u w:val="single"/>
              </w:rPr>
              <w:t xml:space="preserve"> titel</w:t>
            </w:r>
            <w:r w:rsidRPr="007E0AB2">
              <w:rPr>
                <w:u w:val="single"/>
              </w:rPr>
              <w:t>:</w:t>
            </w:r>
          </w:p>
          <w:p w:rsidR="00233F67" w:rsidRPr="007E0AB2" w:rsidRDefault="006D09FE" w:rsidP="007E0AB2">
            <w:pPr>
              <w:spacing w:line="240" w:lineRule="auto"/>
              <w:rPr>
                <w:sz w:val="16"/>
                <w:szCs w:val="16"/>
              </w:rPr>
            </w:pPr>
            <w:r w:rsidRPr="007E0AB2">
              <w:rPr>
                <w:sz w:val="16"/>
                <w:szCs w:val="16"/>
              </w:rPr>
              <w:t>/</w:t>
            </w:r>
            <w:r w:rsidR="00233F67" w:rsidRPr="007E0AB2">
              <w:rPr>
                <w:sz w:val="16"/>
                <w:szCs w:val="16"/>
              </w:rPr>
              <w:t>/IMKAD_AangebodenStuk/tia_TekstKeuze</w:t>
            </w:r>
            <w:r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tagNaam(k_</w:t>
            </w:r>
            <w:r w:rsidR="00451303" w:rsidRPr="007E0AB2">
              <w:rPr>
                <w:sz w:val="16"/>
                <w:szCs w:val="16"/>
              </w:rPr>
              <w:t>Titel</w:t>
            </w:r>
            <w:r w:rsidR="000A3174" w:rsidRPr="007E0AB2">
              <w:rPr>
                <w:sz w:val="16"/>
                <w:szCs w:val="16"/>
              </w:rPr>
              <w:t>Akte</w:t>
            </w:r>
            <w:r w:rsidR="00233F67"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rsidR="00EE1199" w:rsidRPr="007E0AB2" w:rsidRDefault="00EE1199" w:rsidP="007E0AB2">
            <w:pPr>
              <w:spacing w:line="240" w:lineRule="auto"/>
              <w:rPr>
                <w:sz w:val="16"/>
                <w:szCs w:val="16"/>
              </w:rPr>
            </w:pPr>
          </w:p>
        </w:tc>
      </w:tr>
      <w:tr w:rsidR="006A0719" w:rsidRPr="00737F18" w:rsidTr="007E0AB2">
        <w:tc>
          <w:tcPr>
            <w:tcW w:w="2394" w:type="pct"/>
            <w:shd w:val="clear" w:color="auto" w:fill="auto"/>
          </w:tcPr>
          <w:p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lang w:val="en-US"/>
              </w:rPr>
              <w:t xml:space="preserve"> omschrijving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p>
        </w:tc>
        <w:tc>
          <w:tcPr>
            <w:tcW w:w="2606" w:type="pct"/>
            <w:shd w:val="clear" w:color="auto" w:fill="auto"/>
          </w:tcPr>
          <w:p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rsidR="00E22E0C" w:rsidRPr="007E0AB2" w:rsidRDefault="00E22E0C" w:rsidP="00E22E0C">
            <w:pPr>
              <w:rPr>
                <w:u w:val="single"/>
              </w:rPr>
            </w:pPr>
          </w:p>
          <w:p w:rsidR="00E22E0C" w:rsidRPr="007E0AB2" w:rsidRDefault="00E22E0C" w:rsidP="00E22E0C">
            <w:pPr>
              <w:rPr>
                <w:u w:val="single"/>
              </w:rPr>
            </w:pPr>
            <w:r w:rsidRPr="007E0AB2">
              <w:rPr>
                <w:u w:val="single"/>
              </w:rPr>
              <w:t>Mapping:</w:t>
            </w:r>
          </w:p>
          <w:p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w:t>
            </w:r>
          </w:p>
          <w:p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r w:rsidR="00E22E0C" w:rsidRPr="007E0AB2">
              <w:rPr>
                <w:sz w:val="16"/>
                <w:szCs w:val="16"/>
              </w:rPr>
              <w:t>tia_OmschrijvingKenmerk</w:t>
            </w:r>
          </w:p>
        </w:tc>
      </w:tr>
      <w:tr w:rsidR="00665BA1" w:rsidRPr="00970D32" w:rsidTr="007E0AB2">
        <w:tc>
          <w:tcPr>
            <w:tcW w:w="2394" w:type="pct"/>
            <w:shd w:val="clear" w:color="auto" w:fill="auto"/>
          </w:tcPr>
          <w:p w:rsidR="00665BA1" w:rsidRPr="007E0AB2" w:rsidRDefault="00665BA1" w:rsidP="001A469E">
            <w:pPr>
              <w:rPr>
                <w:color w:val="FF0000"/>
              </w:rPr>
            </w:pPr>
            <w:r w:rsidRPr="007E0AB2">
              <w:rPr>
                <w:rFonts w:cs="Arial"/>
                <w:bCs/>
                <w:color w:val="FF0000"/>
                <w:highlight w:val="yellow"/>
              </w:rPr>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rsidR="00970D32" w:rsidRPr="007E0AB2" w:rsidRDefault="00970D32" w:rsidP="00970D32">
            <w:pPr>
              <w:rPr>
                <w:i/>
              </w:rPr>
            </w:pPr>
            <w:r w:rsidRPr="007E0AB2">
              <w:rPr>
                <w:szCs w:val="18"/>
              </w:rPr>
              <w:t>Gegevens van de (waarnemend) notaris die als ondertekenaar optreedt.</w:t>
            </w:r>
            <w:r w:rsidRPr="007E0AB2">
              <w:rPr>
                <w:i/>
              </w:rPr>
              <w:t xml:space="preserve"> </w:t>
            </w:r>
          </w:p>
          <w:p w:rsidR="00665BA1" w:rsidRPr="00970D32" w:rsidRDefault="00665BA1" w:rsidP="007E0AB2">
            <w:pPr>
              <w:autoSpaceDE w:val="0"/>
              <w:autoSpaceDN w:val="0"/>
              <w:adjustRightInd w:val="0"/>
              <w:spacing w:line="240" w:lineRule="auto"/>
            </w:pPr>
          </w:p>
        </w:tc>
      </w:tr>
    </w:tbl>
    <w:p w:rsidR="004250DC" w:rsidRPr="00970D32" w:rsidRDefault="004250DC" w:rsidP="004250DC"/>
    <w:p w:rsidR="00361B70" w:rsidRPr="00737F18" w:rsidRDefault="00165AC8" w:rsidP="004250DC">
      <w:pPr>
        <w:pStyle w:val="Kop2"/>
        <w:rPr>
          <w:lang w:val="nl-NL"/>
        </w:rPr>
      </w:pPr>
      <w:bookmarkStart w:id="37" w:name="_Ref182807022"/>
      <w:bookmarkStart w:id="38" w:name="_Ref363629576"/>
      <w:bookmarkStart w:id="39" w:name="_Toc462997735"/>
      <w:r>
        <w:rPr>
          <w:lang w:val="nl-NL"/>
        </w:rPr>
        <w:t>Partijen</w:t>
      </w:r>
      <w:bookmarkEnd w:id="38"/>
      <w:bookmarkEnd w:id="39"/>
    </w:p>
    <w:p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rsidR="00D03205" w:rsidRDefault="00D03205" w:rsidP="00D03205">
      <w:pPr>
        <w:rPr>
          <w:lang w:val="nl"/>
        </w:rPr>
      </w:pPr>
      <w:r>
        <w:rPr>
          <w:lang w:val="nl"/>
        </w:rPr>
        <w:t xml:space="preserve">Er moeten minimaal twee partijen worden genoemd. De volgorde waarin de partijen vermeld worden, is niet van belang. </w:t>
      </w:r>
    </w:p>
    <w:p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CD2088">
        <w:t>[TC]</w:t>
      </w:r>
      <w:r w:rsidR="00585701">
        <w:fldChar w:fldCharType="end"/>
      </w:r>
      <w:r w:rsidR="00585701">
        <w:t>.</w:t>
      </w:r>
    </w:p>
    <w:p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61B70" w:rsidRPr="000E6BC2" w:rsidTr="007E0AB2">
        <w:tc>
          <w:tcPr>
            <w:tcW w:w="2394" w:type="pct"/>
            <w:shd w:val="clear" w:color="auto" w:fill="auto"/>
          </w:tcPr>
          <w:p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rsidR="00361B70" w:rsidRPr="00A54ECD" w:rsidRDefault="00361B70" w:rsidP="00361B70"/>
        </w:tc>
        <w:tc>
          <w:tcPr>
            <w:tcW w:w="2606" w:type="pct"/>
            <w:shd w:val="clear" w:color="auto" w:fill="auto"/>
          </w:tcPr>
          <w:p w:rsidR="000E6BC2" w:rsidRPr="007E0AB2" w:rsidRDefault="000E6BC2" w:rsidP="000E6BC2">
            <w:pPr>
              <w:rPr>
                <w:lang w:val="nl"/>
              </w:rPr>
            </w:pPr>
            <w:r w:rsidRPr="007E0AB2">
              <w:rPr>
                <w:lang w:val="nl"/>
              </w:rPr>
              <w:t>Deze alinea is optioneel en wordt alleen vermeld wanneer een gevolmachtigde optreedt voor de genoemde partij.</w:t>
            </w:r>
          </w:p>
          <w:p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rsidR="00B0707D" w:rsidRPr="007E0AB2" w:rsidRDefault="00B0707D" w:rsidP="007E0AB2">
            <w:pPr>
              <w:spacing w:line="240" w:lineRule="auto"/>
              <w:rPr>
                <w:u w:val="single"/>
              </w:rPr>
            </w:pPr>
            <w:r w:rsidRPr="007E0AB2">
              <w:rPr>
                <w:u w:val="single"/>
              </w:rPr>
              <w:t>Mapping:</w:t>
            </w:r>
          </w:p>
          <w:p w:rsidR="00397D56" w:rsidRPr="007E0AB2" w:rsidRDefault="00B0707D" w:rsidP="007E0AB2">
            <w:pPr>
              <w:spacing w:line="240" w:lineRule="auto"/>
              <w:rPr>
                <w:sz w:val="16"/>
                <w:szCs w:val="16"/>
              </w:rPr>
            </w:pPr>
            <w:r w:rsidRPr="007E0AB2">
              <w:rPr>
                <w:sz w:val="16"/>
                <w:szCs w:val="16"/>
              </w:rPr>
              <w:t>//IMKAD_AangebodenStuk/Partij/Gevolmachtigde</w:t>
            </w:r>
            <w:r w:rsidR="00397D56" w:rsidRPr="007E0AB2">
              <w:rPr>
                <w:sz w:val="16"/>
                <w:szCs w:val="16"/>
              </w:rPr>
              <w:t>/vertegenwoordigtRef [xlink:href="id van de hoedanigheid]</w:t>
            </w:r>
          </w:p>
          <w:p w:rsidR="00B0707D" w:rsidRPr="007E0AB2" w:rsidRDefault="00397D56" w:rsidP="007E0AB2">
            <w:pPr>
              <w:spacing w:line="240" w:lineRule="auto"/>
              <w:rPr>
                <w:sz w:val="16"/>
                <w:szCs w:val="16"/>
              </w:rPr>
            </w:pPr>
            <w:r w:rsidRPr="007E0AB2">
              <w:rPr>
                <w:sz w:val="16"/>
                <w:szCs w:val="16"/>
              </w:rPr>
              <w:t>//Hoedanigheid[id]</w:t>
            </w:r>
            <w:r w:rsidRPr="007E0AB2">
              <w:rPr>
                <w:rFonts w:cs="Arial"/>
                <w:sz w:val="16"/>
                <w:szCs w:val="16"/>
              </w:rPr>
              <w:t xml:space="preserve"> geen ./wordtVertegenwoordigdRef aanwezig</w:t>
            </w:r>
          </w:p>
          <w:p w:rsidR="00397D56" w:rsidRPr="007E0AB2" w:rsidRDefault="00397D56" w:rsidP="007E0AB2">
            <w:pPr>
              <w:autoSpaceDE w:val="0"/>
              <w:autoSpaceDN w:val="0"/>
              <w:adjustRightInd w:val="0"/>
              <w:spacing w:line="240" w:lineRule="auto"/>
              <w:rPr>
                <w:sz w:val="16"/>
                <w:szCs w:val="16"/>
                <w:lang w:val="nl"/>
              </w:rPr>
            </w:pPr>
          </w:p>
          <w:p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rsidTr="007E0AB2">
        <w:tc>
          <w:tcPr>
            <w:tcW w:w="2394" w:type="pct"/>
            <w:shd w:val="clear" w:color="auto" w:fill="auto"/>
          </w:tcPr>
          <w:p w:rsidR="00361B70" w:rsidRPr="00737F18" w:rsidRDefault="00A95DCD" w:rsidP="00361B70">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rsidR="005F1A54" w:rsidRDefault="007B7FDD" w:rsidP="00A91FDD">
            <w:r>
              <w:t xml:space="preserve">Verplichte keuze uit </w:t>
            </w:r>
            <w:r w:rsidR="00CD10EA">
              <w:t>2</w:t>
            </w:r>
            <w:r>
              <w:t xml:space="preserve"> tekstblokken met de gegevens van de perso</w:t>
            </w:r>
            <w:r w:rsidR="006E67F1">
              <w:t>(o)</w:t>
            </w:r>
            <w:r>
              <w:t>n</w:t>
            </w:r>
            <w:r w:rsidR="006E67F1">
              <w:t>(</w:t>
            </w:r>
            <w:r>
              <w:t>en</w:t>
            </w:r>
            <w:r w:rsidR="006E67F1">
              <w:t>)</w:t>
            </w:r>
            <w:r>
              <w:t>, die tot de partij behoren.</w:t>
            </w:r>
          </w:p>
          <w:p w:rsidR="007B7FDD" w:rsidRDefault="007B7FDD" w:rsidP="00A91FDD">
            <w:r>
              <w:t>Er moet minimaal één tekstblok ingevuld worden.</w:t>
            </w:r>
          </w:p>
          <w:p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rsidR="00360ABE" w:rsidRDefault="00360ABE" w:rsidP="00A91FDD"/>
          <w:p w:rsidR="00360ABE" w:rsidRPr="007E0AB2" w:rsidRDefault="00360ABE" w:rsidP="007E0AB2">
            <w:pPr>
              <w:spacing w:line="240" w:lineRule="auto"/>
              <w:rPr>
                <w:u w:val="single"/>
              </w:rPr>
            </w:pPr>
            <w:r w:rsidRPr="007E0AB2">
              <w:rPr>
                <w:u w:val="single"/>
              </w:rPr>
              <w:t>Mapping:</w:t>
            </w:r>
          </w:p>
          <w:p w:rsidR="00360ABE" w:rsidRPr="007E0AB2" w:rsidRDefault="00360ABE" w:rsidP="007E0AB2">
            <w:pPr>
              <w:spacing w:line="240" w:lineRule="auto"/>
              <w:rPr>
                <w:sz w:val="16"/>
                <w:szCs w:val="16"/>
              </w:rPr>
            </w:pPr>
            <w:r w:rsidRPr="007E0AB2">
              <w:rPr>
                <w:sz w:val="16"/>
                <w:szCs w:val="16"/>
              </w:rPr>
              <w:t>//IMKAD_AangebodenStuk/Partij/IMKAD_Persoon</w:t>
            </w:r>
          </w:p>
          <w:p w:rsidR="00485D63" w:rsidRPr="007E0AB2" w:rsidRDefault="00485D63" w:rsidP="007E0AB2">
            <w:pPr>
              <w:spacing w:line="240" w:lineRule="auto"/>
              <w:rPr>
                <w:sz w:val="16"/>
                <w:szCs w:val="16"/>
              </w:rPr>
            </w:pPr>
          </w:p>
          <w:p w:rsidR="00360ABE" w:rsidRPr="007E0AB2" w:rsidRDefault="00360ABE" w:rsidP="007E0AB2">
            <w:pPr>
              <w:spacing w:line="240" w:lineRule="auto"/>
              <w:rPr>
                <w:sz w:val="16"/>
                <w:szCs w:val="16"/>
                <w:lang w:val="nl"/>
              </w:rPr>
            </w:pPr>
            <w:r w:rsidRPr="007E0AB2">
              <w:rPr>
                <w:sz w:val="16"/>
                <w:szCs w:val="16"/>
                <w:lang w:val="nl"/>
              </w:rPr>
              <w:lastRenderedPageBreak/>
              <w:t>De overige mapping is opgenomen in de genoemde tekstblokken.</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lastRenderedPageBreak/>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rsidR="003E66EC" w:rsidRPr="007E0AB2" w:rsidRDefault="003E66EC" w:rsidP="00A079BE">
            <w:pPr>
              <w:rPr>
                <w:szCs w:val="18"/>
              </w:rPr>
            </w:pPr>
          </w:p>
          <w:p w:rsidR="003E66EC" w:rsidRPr="007E0AB2" w:rsidRDefault="003E66EC" w:rsidP="00A079BE">
            <w:pPr>
              <w:rPr>
                <w:szCs w:val="18"/>
                <w:u w:val="single"/>
              </w:rPr>
            </w:pPr>
            <w:r w:rsidRPr="007E0AB2">
              <w:rPr>
                <w:szCs w:val="18"/>
                <w:u w:val="single"/>
              </w:rPr>
              <w:t>Mapping</w:t>
            </w:r>
            <w:r w:rsidR="005A7AEE" w:rsidRPr="007E0AB2">
              <w:rPr>
                <w:szCs w:val="18"/>
                <w:u w:val="single"/>
              </w:rPr>
              <w:t xml:space="preserve"> gerechtigde personen binnen deze partij</w:t>
            </w:r>
            <w:r w:rsidRPr="007E0AB2">
              <w:rPr>
                <w:szCs w:val="18"/>
                <w:u w:val="single"/>
              </w:rPr>
              <w:t>:</w:t>
            </w:r>
          </w:p>
          <w:p w:rsidR="005A7AEE" w:rsidRPr="007E0AB2" w:rsidRDefault="005A7AEE" w:rsidP="00A079BE">
            <w:pPr>
              <w:rPr>
                <w:sz w:val="16"/>
                <w:szCs w:val="16"/>
              </w:rPr>
            </w:pPr>
            <w:r w:rsidRPr="007E0AB2">
              <w:rPr>
                <w:sz w:val="16"/>
                <w:szCs w:val="16"/>
              </w:rPr>
              <w:t>/Partij</w:t>
            </w:r>
          </w:p>
          <w:p w:rsidR="003E66EC" w:rsidRPr="007E0AB2" w:rsidRDefault="005A7AEE" w:rsidP="00A079BE">
            <w:pPr>
              <w:rPr>
                <w:szCs w:val="18"/>
              </w:rPr>
            </w:pPr>
            <w:r w:rsidRPr="007E0AB2">
              <w:rPr>
                <w:sz w:val="16"/>
                <w:szCs w:val="16"/>
              </w:rPr>
              <w:t>//IMKAD_Persoon/tia_IndGerechtigde=true</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rsidR="000C2892" w:rsidRPr="007E0AB2" w:rsidRDefault="000C2892" w:rsidP="000C2892">
            <w:pPr>
              <w:rPr>
                <w:szCs w:val="18"/>
              </w:rPr>
            </w:pPr>
            <w:r w:rsidRPr="007E0AB2">
              <w:rPr>
                <w:szCs w:val="18"/>
              </w:rPr>
              <w:t xml:space="preserve">Aanduiding van de partij, waarmee verder in de akte aan deze partij gerefereerd wordt. </w:t>
            </w:r>
          </w:p>
          <w:p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rsidR="000C2892" w:rsidRPr="00A01F87" w:rsidRDefault="000C2892" w:rsidP="007E0AB2">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rsidR="000C2892" w:rsidRPr="00A01F87"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Pr="005F1A54">
              <w:t>aan te duiden.</w:t>
            </w:r>
            <w:r>
              <w:t xml:space="preserve"> 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rsidR="000C2892" w:rsidRPr="007E0AB2" w:rsidRDefault="000C2892" w:rsidP="000C2892">
            <w:pPr>
              <w:rPr>
                <w:szCs w:val="18"/>
              </w:rPr>
            </w:pPr>
          </w:p>
          <w:p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rsidR="00D03205" w:rsidRPr="007E0AB2" w:rsidRDefault="00D03205" w:rsidP="000C2892">
            <w:pPr>
              <w:rPr>
                <w:szCs w:val="18"/>
              </w:rPr>
            </w:pPr>
          </w:p>
          <w:p w:rsidR="000C2892" w:rsidRPr="007E0AB2" w:rsidRDefault="000C2892" w:rsidP="000C2892">
            <w:pPr>
              <w:rPr>
                <w:u w:val="single"/>
              </w:rPr>
            </w:pPr>
            <w:r w:rsidRPr="007E0AB2">
              <w:rPr>
                <w:u w:val="single"/>
              </w:rPr>
              <w:t>Mapping:</w:t>
            </w:r>
          </w:p>
          <w:p w:rsidR="000C2892" w:rsidRPr="007E0AB2" w:rsidRDefault="000C2892" w:rsidP="007E0AB2">
            <w:pPr>
              <w:spacing w:line="240" w:lineRule="auto"/>
              <w:rPr>
                <w:sz w:val="16"/>
                <w:szCs w:val="16"/>
              </w:rPr>
            </w:pPr>
            <w:r w:rsidRPr="007E0AB2">
              <w:rPr>
                <w:sz w:val="16"/>
                <w:szCs w:val="16"/>
              </w:rPr>
              <w:t>//IMKAD_AangebodenStuk/Partij</w:t>
            </w:r>
            <w:r w:rsidR="00667A54" w:rsidRPr="007E0AB2">
              <w:rPr>
                <w:sz w:val="16"/>
                <w:szCs w:val="16"/>
              </w:rPr>
              <w:t xml:space="preserve"> [attribute: id (met een unieke identificatie van de partij)]</w:t>
            </w:r>
            <w:r w:rsidRPr="007E0AB2">
              <w:rPr>
                <w:sz w:val="16"/>
                <w:szCs w:val="16"/>
              </w:rPr>
              <w:t>/</w:t>
            </w:r>
          </w:p>
          <w:p w:rsidR="002F24AA" w:rsidRPr="00FB2C02" w:rsidRDefault="00667A54" w:rsidP="007E0AB2">
            <w:pPr>
              <w:spacing w:line="240" w:lineRule="auto"/>
              <w:rPr>
                <w:sz w:val="16"/>
                <w:szCs w:val="16"/>
              </w:rPr>
            </w:pPr>
            <w:r w:rsidRPr="007E0AB2">
              <w:rPr>
                <w:sz w:val="16"/>
                <w:szCs w:val="16"/>
              </w:rPr>
              <w:tab/>
            </w:r>
            <w:r w:rsidR="000C2892" w:rsidRPr="007E0AB2">
              <w:rPr>
                <w:sz w:val="16"/>
                <w:szCs w:val="16"/>
              </w:rPr>
              <w:t>./aanduidingPartij</w:t>
            </w:r>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rsidTr="007E0AB2">
        <w:tc>
          <w:tcPr>
            <w:tcW w:w="2394" w:type="pct"/>
            <w:shd w:val="clear" w:color="auto" w:fill="auto"/>
          </w:tcPr>
          <w:p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tab/>
              <w:t xml:space="preserve">     </w:t>
            </w:r>
            <w:r w:rsidRPr="007E0AB2">
              <w:rPr>
                <w:rFonts w:cs="Arial"/>
                <w:color w:val="FF0000"/>
              </w:rPr>
              <w:t>en</w:t>
            </w:r>
          </w:p>
        </w:tc>
        <w:tc>
          <w:tcPr>
            <w:tcW w:w="2606" w:type="pct"/>
            <w:shd w:val="clear" w:color="auto" w:fill="auto"/>
          </w:tcPr>
          <w:p w:rsidR="009836ED" w:rsidRPr="007E0AB2" w:rsidRDefault="003B0FFE" w:rsidP="008672F8">
            <w:pPr>
              <w:rPr>
                <w:szCs w:val="18"/>
              </w:rPr>
            </w:pPr>
            <w:r w:rsidRPr="007E0AB2">
              <w:rPr>
                <w:szCs w:val="18"/>
              </w:rPr>
              <w:t>Vaste tekst.</w:t>
            </w:r>
          </w:p>
        </w:tc>
      </w:tr>
      <w:tr w:rsidR="009979AE" w:rsidRPr="00D13608" w:rsidTr="007E0AB2">
        <w:tc>
          <w:tcPr>
            <w:tcW w:w="2394" w:type="pct"/>
            <w:shd w:val="clear" w:color="auto" w:fill="auto"/>
          </w:tcPr>
          <w:p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rsidR="009979AE" w:rsidRPr="00A54ECD" w:rsidRDefault="009979AE" w:rsidP="00EC6AF9"/>
        </w:tc>
        <w:tc>
          <w:tcPr>
            <w:tcW w:w="2606" w:type="pct"/>
            <w:shd w:val="clear" w:color="auto" w:fill="auto"/>
          </w:tcPr>
          <w:p w:rsidR="00E62BA0" w:rsidRPr="007E0AB2" w:rsidRDefault="005F1A54" w:rsidP="00A01F87">
            <w:pPr>
              <w:rPr>
                <w:snapToGrid/>
              </w:rPr>
            </w:pPr>
            <w:r w:rsidRPr="007E0AB2">
              <w:rPr>
                <w:szCs w:val="18"/>
              </w:rPr>
              <w:t>Voor toelichting zie dezelfde tekst bij de eerste partij.</w:t>
            </w:r>
          </w:p>
        </w:tc>
      </w:tr>
      <w:tr w:rsidR="009979AE" w:rsidRPr="00D13608" w:rsidTr="007E0AB2">
        <w:tc>
          <w:tcPr>
            <w:tcW w:w="2394" w:type="pct"/>
            <w:shd w:val="clear" w:color="auto" w:fill="auto"/>
          </w:tcPr>
          <w:p w:rsidR="009979AE" w:rsidRPr="00737F18" w:rsidRDefault="00A95DCD" w:rsidP="00EC6AF9">
            <w:r w:rsidRPr="007E0AB2">
              <w:rPr>
                <w:rFonts w:cs="Arial"/>
              </w:rPr>
              <w:lastRenderedPageBreak/>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rsidR="00E62BA0" w:rsidRPr="007E0AB2" w:rsidRDefault="005F1A54" w:rsidP="00EC6AF9">
            <w:pPr>
              <w:rPr>
                <w:szCs w:val="18"/>
              </w:rPr>
            </w:pPr>
            <w:r w:rsidRPr="007E0AB2">
              <w:rPr>
                <w:szCs w:val="18"/>
              </w:rPr>
              <w:t xml:space="preserve">Voor toelichting zie dezelfde tekst bij de eerste partij. </w:t>
            </w:r>
          </w:p>
          <w:p w:rsidR="00BF1D5A" w:rsidRPr="00D13608" w:rsidRDefault="00BF1D5A" w:rsidP="007E0AB2">
            <w:pPr>
              <w:spacing w:line="240" w:lineRule="auto"/>
            </w:pP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945CF4" w:rsidRPr="007E0AB2">
              <w:rPr>
                <w:rFonts w:cs="Arial"/>
                <w:color w:val="FF0000"/>
                <w:szCs w:val="18"/>
              </w:rPr>
              <w:t>.</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p w:rsidR="0024678D" w:rsidRPr="007E0AB2" w:rsidRDefault="0024678D" w:rsidP="008672F8">
            <w:pPr>
              <w:rPr>
                <w:szCs w:val="18"/>
              </w:rPr>
            </w:pPr>
            <w:r w:rsidRPr="007E0AB2">
              <w:rPr>
                <w:szCs w:val="18"/>
              </w:rPr>
              <w:t>De laatste partij wordt afgesloten met een punt.</w:t>
            </w:r>
          </w:p>
        </w:tc>
      </w:tr>
      <w:tr w:rsidR="00945CF4" w:rsidRPr="007E0AB2" w:rsidTr="007E0AB2">
        <w:tc>
          <w:tcPr>
            <w:tcW w:w="2394" w:type="pct"/>
            <w:shd w:val="clear" w:color="auto" w:fill="auto"/>
          </w:tcPr>
          <w:p w:rsidR="00945CF4" w:rsidRPr="007E0AB2" w:rsidRDefault="009A54E3" w:rsidP="003B0FFE">
            <w:pPr>
              <w:rPr>
                <w:rFonts w:cs="Arial"/>
                <w:color w:val="FF0000"/>
                <w:szCs w:val="18"/>
              </w:rPr>
            </w:pPr>
            <w:r w:rsidRPr="007E0AB2">
              <w:rPr>
                <w:rFonts w:cs="Arial"/>
                <w:color w:val="339966"/>
              </w:rPr>
              <w:t>Vervreemder / Verkrijger / Partij [volgletter]</w:t>
            </w:r>
            <w:r w:rsidRPr="007E0AB2">
              <w:rPr>
                <w:rFonts w:cs="Arial"/>
                <w:color w:val="800080"/>
              </w:rPr>
              <w:t xml:space="preserve">, vervreemder / verkrijger / partij [volgletter] </w:t>
            </w:r>
            <w:r w:rsidRPr="007E0AB2">
              <w:rPr>
                <w:rFonts w:cs="Arial"/>
                <w:color w:val="FF0000"/>
              </w:rPr>
              <w:t xml:space="preserve">en </w:t>
            </w:r>
            <w:r w:rsidRPr="007E0AB2">
              <w:rPr>
                <w:rFonts w:cs="Arial"/>
                <w:color w:val="339966"/>
              </w:rPr>
              <w:t>vervreemder / verkrijger / partij [volgletter]</w:t>
            </w:r>
            <w:r w:rsidRPr="007E0AB2">
              <w:rPr>
                <w:rFonts w:cs="Arial"/>
                <w:color w:val="FF0000"/>
              </w:rPr>
              <w:t xml:space="preserve">, samen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rsidTr="007E0AB2">
        <w:tc>
          <w:tcPr>
            <w:tcW w:w="2394" w:type="pct"/>
            <w:shd w:val="clear" w:color="auto" w:fill="auto"/>
          </w:tcPr>
          <w:p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Pr="007E0AB2">
              <w:rPr>
                <w:rFonts w:cs="Arial"/>
                <w:color w:val="FF000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rsidR="00945CF4" w:rsidRPr="007E0AB2" w:rsidRDefault="00945CF4" w:rsidP="003B0FFE">
            <w:pPr>
              <w:rPr>
                <w:rFonts w:cs="Arial"/>
                <w:color w:val="FF0000"/>
                <w:szCs w:val="18"/>
              </w:rPr>
            </w:pPr>
          </w:p>
        </w:tc>
        <w:tc>
          <w:tcPr>
            <w:tcW w:w="2606" w:type="pct"/>
            <w:shd w:val="clear" w:color="auto" w:fill="auto"/>
          </w:tcPr>
          <w:p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rsidR="000E157A" w:rsidRPr="007E0AB2" w:rsidRDefault="000E157A" w:rsidP="008672F8">
            <w:pPr>
              <w:rPr>
                <w:szCs w:val="18"/>
              </w:rPr>
            </w:pPr>
          </w:p>
          <w:p w:rsidR="000E157A" w:rsidRPr="007E0AB2" w:rsidRDefault="000E157A" w:rsidP="008672F8">
            <w:pPr>
              <w:rPr>
                <w:szCs w:val="18"/>
              </w:rPr>
            </w:pPr>
            <w:r w:rsidRPr="007E0AB2">
              <w:rPr>
                <w:szCs w:val="18"/>
              </w:rPr>
              <w:t>De tekst ‘</w:t>
            </w:r>
            <w:r w:rsidRPr="007E0AB2">
              <w:rPr>
                <w:rFonts w:cs="Arial"/>
                <w:color w:val="800080"/>
                <w:szCs w:val="18"/>
              </w:rPr>
              <w:t>handelend als gemeld,</w:t>
            </w:r>
            <w:r w:rsidRPr="007E0AB2">
              <w:rPr>
                <w:szCs w:val="18"/>
              </w:rPr>
              <w:t>’ is optioneel.</w:t>
            </w:r>
          </w:p>
          <w:p w:rsidR="00945CF4" w:rsidRPr="007E0AB2" w:rsidRDefault="00945CF4" w:rsidP="008672F8">
            <w:pPr>
              <w:rPr>
                <w:szCs w:val="18"/>
              </w:rPr>
            </w:pPr>
          </w:p>
          <w:p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rsidR="00FA0797" w:rsidRPr="007E0AB2" w:rsidRDefault="00FA0797" w:rsidP="007E0AB2">
            <w:pPr>
              <w:numPr>
                <w:ilvl w:val="0"/>
                <w:numId w:val="16"/>
              </w:numPr>
              <w:rPr>
                <w:color w:val="339966"/>
                <w:szCs w:val="18"/>
              </w:rPr>
            </w:pPr>
            <w:r w:rsidRPr="007E0AB2">
              <w:rPr>
                <w:color w:val="339966"/>
                <w:szCs w:val="18"/>
              </w:rPr>
              <w:t>verklaren</w:t>
            </w:r>
          </w:p>
          <w:p w:rsidR="00FA0797" w:rsidRPr="007E0AB2" w:rsidRDefault="00FA0797" w:rsidP="007E0AB2">
            <w:pPr>
              <w:numPr>
                <w:ilvl w:val="0"/>
                <w:numId w:val="16"/>
              </w:numPr>
              <w:rPr>
                <w:color w:val="339966"/>
                <w:szCs w:val="18"/>
              </w:rPr>
            </w:pPr>
            <w:r w:rsidRPr="007E0AB2">
              <w:rPr>
                <w:color w:val="339966"/>
                <w:szCs w:val="18"/>
              </w:rPr>
              <w:t>verklaarden</w:t>
            </w:r>
          </w:p>
          <w:p w:rsidR="00FA0797" w:rsidRPr="007E0AB2" w:rsidRDefault="00FA0797" w:rsidP="008672F8">
            <w:pPr>
              <w:rPr>
                <w:szCs w:val="18"/>
              </w:rPr>
            </w:pPr>
          </w:p>
          <w:p w:rsidR="00FA0797" w:rsidRPr="007E0AB2" w:rsidRDefault="00FA0797" w:rsidP="00FA0797">
            <w:pPr>
              <w:rPr>
                <w:u w:val="single"/>
              </w:rPr>
            </w:pPr>
            <w:r w:rsidRPr="007E0AB2">
              <w:rPr>
                <w:u w:val="single"/>
              </w:rPr>
              <w:t>Mapping:</w:t>
            </w:r>
          </w:p>
          <w:p w:rsidR="00FA0797" w:rsidRPr="007E0AB2" w:rsidRDefault="00FA0797" w:rsidP="007E0AB2">
            <w:pPr>
              <w:spacing w:line="240" w:lineRule="auto"/>
              <w:rPr>
                <w:sz w:val="16"/>
                <w:szCs w:val="16"/>
              </w:rPr>
            </w:pPr>
            <w:r w:rsidRPr="007E0AB2">
              <w:rPr>
                <w:sz w:val="16"/>
                <w:szCs w:val="16"/>
              </w:rPr>
              <w:t>//IMKAD_AangebodenStuk/tia_TekstKeuze/</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./tagNaam(k_Verschenen)</w:t>
            </w:r>
          </w:p>
          <w:p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rsidR="009874FB" w:rsidRPr="007E0AB2" w:rsidRDefault="009874FB" w:rsidP="007E0AB2">
            <w:pPr>
              <w:spacing w:line="240" w:lineRule="auto"/>
              <w:rPr>
                <w:sz w:val="16"/>
                <w:szCs w:val="16"/>
              </w:rPr>
            </w:pPr>
          </w:p>
          <w:p w:rsidR="00725C0E" w:rsidRPr="007E0AB2" w:rsidRDefault="00725C0E" w:rsidP="007E0AB2">
            <w:pPr>
              <w:spacing w:line="240" w:lineRule="auto"/>
              <w:rPr>
                <w:sz w:val="16"/>
                <w:szCs w:val="16"/>
              </w:rPr>
            </w:pPr>
            <w:r w:rsidRPr="007E0AB2">
              <w:rPr>
                <w:sz w:val="16"/>
                <w:szCs w:val="16"/>
              </w:rPr>
              <w:t>//IMKAD_AangebodenStuk/tia_TekstKeuze/</w:t>
            </w:r>
          </w:p>
          <w:p w:rsidR="00725C0E" w:rsidRPr="007E0AB2" w:rsidRDefault="009874FB" w:rsidP="007E0AB2">
            <w:pPr>
              <w:spacing w:line="240" w:lineRule="auto"/>
              <w:rPr>
                <w:sz w:val="16"/>
                <w:szCs w:val="16"/>
              </w:rPr>
            </w:pPr>
            <w:r w:rsidRPr="007E0AB2">
              <w:rPr>
                <w:sz w:val="16"/>
                <w:szCs w:val="16"/>
              </w:rPr>
              <w:tab/>
            </w:r>
            <w:r w:rsidR="00725C0E" w:rsidRPr="007E0AB2">
              <w:rPr>
                <w:sz w:val="16"/>
                <w:szCs w:val="16"/>
              </w:rPr>
              <w:t>./tagNaam(k_Handelend)</w:t>
            </w:r>
          </w:p>
          <w:p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rsidR="009874FB" w:rsidRPr="007E0AB2" w:rsidRDefault="009874FB" w:rsidP="007E0AB2">
            <w:pPr>
              <w:spacing w:line="240" w:lineRule="auto"/>
              <w:rPr>
                <w:sz w:val="16"/>
                <w:szCs w:val="16"/>
              </w:rPr>
            </w:pPr>
          </w:p>
          <w:p w:rsidR="00FA0797" w:rsidRPr="007E0AB2" w:rsidRDefault="00FA0797" w:rsidP="007E0AB2">
            <w:pPr>
              <w:spacing w:line="240" w:lineRule="auto"/>
              <w:rPr>
                <w:sz w:val="16"/>
                <w:szCs w:val="16"/>
              </w:rPr>
            </w:pPr>
            <w:r w:rsidRPr="007E0AB2">
              <w:rPr>
                <w:sz w:val="16"/>
                <w:szCs w:val="16"/>
              </w:rPr>
              <w:t>//IMKAD_AangebodenStuk/tia_TekstKeuze/</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./tagNaam(k_Verklaring)</w:t>
            </w:r>
          </w:p>
          <w:p w:rsidR="00FA0797" w:rsidRPr="007E0AB2" w:rsidRDefault="00FA0797" w:rsidP="007E0AB2">
            <w:pPr>
              <w:spacing w:line="240" w:lineRule="auto"/>
              <w:ind w:left="227"/>
              <w:rPr>
                <w:sz w:val="16"/>
                <w:szCs w:val="16"/>
              </w:rPr>
            </w:pPr>
            <w:r w:rsidRPr="007E0AB2">
              <w:rPr>
                <w:sz w:val="16"/>
                <w:szCs w:val="16"/>
              </w:rPr>
              <w:lastRenderedPageBreak/>
              <w:t>./tekst (‘</w:t>
            </w:r>
            <w:r w:rsidRPr="007E0AB2">
              <w:rPr>
                <w:rFonts w:cs="Arial"/>
                <w:sz w:val="16"/>
                <w:szCs w:val="16"/>
              </w:rPr>
              <w:t>verklaren’, ‘verklaarden</w:t>
            </w:r>
            <w:r w:rsidRPr="007E0AB2">
              <w:rPr>
                <w:rFonts w:cs="Arial"/>
              </w:rPr>
              <w:t>’)</w:t>
            </w:r>
          </w:p>
          <w:p w:rsidR="00FA0797" w:rsidRPr="007E0AB2" w:rsidRDefault="00FA0797" w:rsidP="008672F8">
            <w:pPr>
              <w:rPr>
                <w:szCs w:val="18"/>
              </w:rPr>
            </w:pPr>
          </w:p>
        </w:tc>
      </w:tr>
    </w:tbl>
    <w:p w:rsidR="0090007F" w:rsidRDefault="007C3554" w:rsidP="0090007F">
      <w:pPr>
        <w:pStyle w:val="Kop2"/>
        <w:rPr>
          <w:lang w:val="en-US"/>
        </w:rPr>
      </w:pPr>
      <w:bookmarkStart w:id="40" w:name="_Toc424113055"/>
      <w:bookmarkStart w:id="41" w:name="_Toc424125450"/>
      <w:bookmarkStart w:id="42" w:name="_Toc424128871"/>
      <w:bookmarkStart w:id="43" w:name="_Ref255289393"/>
      <w:bookmarkStart w:id="44" w:name="_Ref306104025"/>
      <w:bookmarkEnd w:id="40"/>
      <w:bookmarkEnd w:id="41"/>
      <w:bookmarkEnd w:id="42"/>
      <w:r>
        <w:rPr>
          <w:lang w:val="en-US"/>
        </w:rPr>
        <w:lastRenderedPageBreak/>
        <w:br w:type="page"/>
      </w:r>
      <w:bookmarkStart w:id="45" w:name="_Toc462997736"/>
      <w:r w:rsidR="00AB4B3F">
        <w:rPr>
          <w:lang w:val="en-US"/>
        </w:rPr>
        <w:lastRenderedPageBreak/>
        <w:t xml:space="preserve">Keuzeblok </w:t>
      </w:r>
      <w:bookmarkEnd w:id="43"/>
      <w:r w:rsidR="00FA0797">
        <w:rPr>
          <w:lang w:val="en-US"/>
        </w:rPr>
        <w:t>Soort v</w:t>
      </w:r>
      <w:r w:rsidR="00A53781">
        <w:rPr>
          <w:lang w:val="en-US"/>
        </w:rPr>
        <w:t>erdeling</w:t>
      </w:r>
      <w:bookmarkEnd w:id="44"/>
      <w:bookmarkEnd w:id="45"/>
    </w:p>
    <w:p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rsidTr="007E0AB2">
        <w:tc>
          <w:tcPr>
            <w:tcW w:w="6771" w:type="dxa"/>
            <w:shd w:val="clear" w:color="auto" w:fill="auto"/>
          </w:tcPr>
          <w:p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rsidR="00D724B5" w:rsidRPr="006919F5" w:rsidRDefault="00D724B5" w:rsidP="00D724B5"/>
          <w:p w:rsidR="00A53781" w:rsidRPr="007E0AB2" w:rsidRDefault="00D724B5" w:rsidP="00D724B5">
            <w:pPr>
              <w:rPr>
                <w:u w:val="single"/>
              </w:rPr>
            </w:pPr>
            <w:r w:rsidRPr="007E0AB2">
              <w:rPr>
                <w:u w:val="single"/>
              </w:rPr>
              <w:t>Mapping</w:t>
            </w:r>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rsidR="00C22E6C" w:rsidRPr="007E0AB2" w:rsidRDefault="00036FDD"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p>
          <w:p w:rsidR="00E305B7" w:rsidRPr="007E0AB2" w:rsidRDefault="00E305B7" w:rsidP="007E0AB2">
            <w:pPr>
              <w:spacing w:line="240" w:lineRule="auto"/>
              <w:rPr>
                <w:sz w:val="16"/>
                <w:szCs w:val="16"/>
              </w:rPr>
            </w:pPr>
          </w:p>
          <w:p w:rsidR="00C22775" w:rsidRPr="007E0AB2" w:rsidRDefault="00C22775" w:rsidP="00C22775">
            <w:pPr>
              <w:rPr>
                <w:u w:val="single"/>
              </w:rPr>
            </w:pPr>
            <w:r w:rsidRPr="007E0AB2">
              <w:rPr>
                <w:u w:val="single"/>
              </w:rPr>
              <w:t>Mapping variant b uittreding venno(o)t(en):</w:t>
            </w:r>
          </w:p>
          <w:p w:rsidR="00C22775" w:rsidRPr="007E0AB2" w:rsidRDefault="00C22775" w:rsidP="007E0AB2">
            <w:pPr>
              <w:spacing w:line="240" w:lineRule="auto"/>
              <w:rPr>
                <w:sz w:val="16"/>
                <w:szCs w:val="16"/>
              </w:rPr>
            </w:pPr>
            <w:r w:rsidRPr="007E0AB2">
              <w:rPr>
                <w:sz w:val="16"/>
                <w:szCs w:val="16"/>
              </w:rPr>
              <w:t>//IMKAD_AangebodenStuk/StukdeelVerdeling</w:t>
            </w:r>
            <w:r w:rsidR="008845A9" w:rsidRPr="007E0AB2">
              <w:rPr>
                <w:sz w:val="16"/>
                <w:szCs w:val="16"/>
              </w:rPr>
              <w:t>Uittreding</w:t>
            </w:r>
            <w:r w:rsidRPr="007E0AB2">
              <w:rPr>
                <w:sz w:val="16"/>
                <w:szCs w:val="16"/>
              </w:rPr>
              <w:t>Vennoten</w:t>
            </w:r>
          </w:p>
          <w:p w:rsidR="00C22775" w:rsidRPr="007E0AB2" w:rsidRDefault="00C22775" w:rsidP="007E0AB2">
            <w:pPr>
              <w:spacing w:line="240" w:lineRule="auto"/>
              <w:rPr>
                <w:sz w:val="16"/>
                <w:szCs w:val="16"/>
              </w:rPr>
            </w:pPr>
          </w:p>
          <w:p w:rsidR="00E305B7" w:rsidRPr="007E0AB2" w:rsidRDefault="00E305B7" w:rsidP="00E305B7">
            <w:pPr>
              <w:rPr>
                <w:u w:val="single"/>
              </w:rPr>
            </w:pPr>
            <w:r w:rsidRPr="007E0AB2">
              <w:rPr>
                <w:u w:val="single"/>
              </w:rPr>
              <w:t xml:space="preserve">Mapping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rsidR="00A53781" w:rsidRPr="007E0AB2" w:rsidRDefault="00A53781" w:rsidP="007E0AB2">
            <w:pPr>
              <w:spacing w:line="240" w:lineRule="auto"/>
              <w:rPr>
                <w:sz w:val="16"/>
                <w:szCs w:val="16"/>
              </w:rPr>
            </w:pPr>
            <w:r w:rsidRPr="007E0AB2">
              <w:rPr>
                <w:sz w:val="16"/>
                <w:szCs w:val="16"/>
              </w:rPr>
              <w:t>//IMKAD_AangebodenStuk/StukdeelVerdelingHuwelijk</w:t>
            </w:r>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rsidR="00A53781" w:rsidRPr="007E0AB2" w:rsidRDefault="00A53781" w:rsidP="007E0AB2">
            <w:pPr>
              <w:spacing w:line="240" w:lineRule="auto"/>
              <w:rPr>
                <w:sz w:val="16"/>
                <w:szCs w:val="16"/>
              </w:rPr>
            </w:pPr>
            <w:r w:rsidRPr="007E0AB2">
              <w:rPr>
                <w:sz w:val="16"/>
                <w:szCs w:val="16"/>
              </w:rPr>
              <w:t>//IMKAD_AangebodenStuk/StukdeelVerdelingPartnerschap</w:t>
            </w:r>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rsidR="00A53781" w:rsidRPr="007E0AB2" w:rsidRDefault="00A53781" w:rsidP="007E0AB2">
            <w:pPr>
              <w:spacing w:line="240" w:lineRule="auto"/>
              <w:rPr>
                <w:sz w:val="16"/>
                <w:szCs w:val="16"/>
              </w:rPr>
            </w:pPr>
            <w:r w:rsidRPr="007E0AB2">
              <w:rPr>
                <w:sz w:val="16"/>
                <w:szCs w:val="16"/>
              </w:rPr>
              <w:t>//IMKAD_AangebodenStuk/StukdeelVerdelingGemeenschap</w:t>
            </w:r>
          </w:p>
          <w:p w:rsidR="00AF6922" w:rsidRPr="007E0AB2" w:rsidRDefault="00AF6922" w:rsidP="007E0AB2">
            <w:pPr>
              <w:spacing w:line="240" w:lineRule="auto"/>
              <w:rPr>
                <w:sz w:val="16"/>
                <w:szCs w:val="16"/>
              </w:rPr>
            </w:pPr>
          </w:p>
          <w:p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StukdeelVerdeling aangeduid als “StukdeelVerdeling*’; hiermee worden alle soorten bedoeld. </w:t>
            </w:r>
          </w:p>
          <w:p w:rsidR="00AF6922" w:rsidRPr="007E0AB2" w:rsidRDefault="00AF6922" w:rsidP="007E0AB2">
            <w:pPr>
              <w:spacing w:line="240" w:lineRule="auto"/>
              <w:rPr>
                <w:sz w:val="16"/>
                <w:szCs w:val="16"/>
              </w:rPr>
            </w:pPr>
          </w:p>
        </w:tc>
      </w:tr>
    </w:tbl>
    <w:p w:rsidR="00D724B5" w:rsidRPr="00D724B5" w:rsidRDefault="00D724B5" w:rsidP="00D724B5"/>
    <w:p w:rsidR="00AB4B3F" w:rsidRDefault="00AB4B3F" w:rsidP="00A53781">
      <w:pPr>
        <w:pStyle w:val="Kop3"/>
      </w:pPr>
      <w:bookmarkStart w:id="46" w:name="_Toc462997737"/>
      <w:r>
        <w:t xml:space="preserve">Variant </w:t>
      </w:r>
      <w:r w:rsidR="00591048">
        <w:t xml:space="preserve">a </w:t>
      </w:r>
      <w:r w:rsidR="00C22775">
        <w:t xml:space="preserve">beëindiging </w:t>
      </w:r>
      <w:r w:rsidR="00591048">
        <w:t>vennootschap</w:t>
      </w:r>
      <w:bookmarkEnd w:id="46"/>
    </w:p>
    <w:p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rsidTr="007E0AB2">
        <w:tc>
          <w:tcPr>
            <w:tcW w:w="6771" w:type="dxa"/>
            <w:shd w:val="clear" w:color="auto" w:fill="auto"/>
          </w:tcPr>
          <w:p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90007F" w:rsidRPr="007E0AB2" w:rsidRDefault="001D3797" w:rsidP="007E0AB2">
            <w:pPr>
              <w:spacing w:before="72"/>
              <w:rPr>
                <w:lang w:val="en-US"/>
              </w:rPr>
            </w:pPr>
            <w:r w:rsidRPr="007E0AB2">
              <w:rPr>
                <w:lang w:val="en-US"/>
              </w:rPr>
              <w:t>Vaste tekst.</w:t>
            </w:r>
          </w:p>
        </w:tc>
      </w:tr>
      <w:tr w:rsidR="00591048" w:rsidRPr="00737F18" w:rsidTr="007E0AB2">
        <w:tc>
          <w:tcPr>
            <w:tcW w:w="6771" w:type="dxa"/>
            <w:shd w:val="clear" w:color="auto" w:fill="auto"/>
          </w:tcPr>
          <w:p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800080"/>
              </w:rPr>
              <w:t>,</w:t>
            </w:r>
            <w:r w:rsidR="00453EB2" w:rsidRPr="007E0AB2">
              <w:rPr>
                <w:rFonts w:cs="Arial"/>
                <w:color w:val="800080"/>
              </w:rPr>
              <w:t xml:space="preserve"> </w:t>
            </w:r>
            <w:r w:rsidR="00453EB2" w:rsidRPr="007E0AB2">
              <w:rPr>
                <w:rFonts w:cs="Arial"/>
                <w:color w:val="800080"/>
              </w:rPr>
              <w:lastRenderedPageBreak/>
              <w:t xml:space="preserve">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 xml:space="preserve">MacroButton Nomacro </w:instrText>
            </w:r>
            <w:r w:rsidR="00453EB2" w:rsidRPr="007E0AB2">
              <w:rPr>
                <w:rFonts w:cs="Arial"/>
                <w:effect w:val="none"/>
              </w:rPr>
              <w:instrText>§</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 xml:space="preserve">MacroButton Nomacro </w:instrText>
            </w:r>
            <w:r w:rsidR="00453EB2" w:rsidRPr="007E0AB2">
              <w:rPr>
                <w:rFonts w:cs="Arial"/>
                <w:effect w:val="none"/>
              </w:rPr>
              <w:instrText>§</w:instrText>
            </w:r>
            <w:r w:rsidR="00453EB2" w:rsidRPr="007E0AB2">
              <w:rPr>
                <w:rFonts w:cs="Arial"/>
                <w:lang w:val="en-US"/>
              </w:rPr>
              <w:fldChar w:fldCharType="end"/>
            </w:r>
            <w:r w:rsidR="00453EB2"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591048">
            <w:pPr>
              <w:rPr>
                <w:szCs w:val="18"/>
              </w:rPr>
            </w:pPr>
            <w:r w:rsidRPr="007E0AB2">
              <w:rPr>
                <w:szCs w:val="18"/>
              </w:rPr>
              <w:lastRenderedPageBreak/>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rsidR="00453EB2" w:rsidRPr="007E0AB2" w:rsidRDefault="00453EB2" w:rsidP="007E0AB2">
            <w:pPr>
              <w:ind w:left="227"/>
              <w:rPr>
                <w:rFonts w:cs="Arial"/>
                <w:color w:val="008000"/>
              </w:rPr>
            </w:pPr>
            <w:r w:rsidRPr="007E0AB2">
              <w:rPr>
                <w:rFonts w:cs="Arial"/>
                <w:color w:val="008000"/>
              </w:rPr>
              <w:lastRenderedPageBreak/>
              <w:t xml:space="preserve">- </w:t>
            </w:r>
            <w:r w:rsidRPr="007E0AB2">
              <w:rPr>
                <w:rFonts w:cs="Arial"/>
                <w:color w:val="339966"/>
              </w:rPr>
              <w:t>commanditaire vennootschap</w:t>
            </w:r>
          </w:p>
          <w:p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rsidR="00453EB2" w:rsidRPr="007E0AB2" w:rsidRDefault="00453EB2" w:rsidP="00591048">
            <w:pPr>
              <w:rPr>
                <w:rFonts w:cs="Arial"/>
              </w:rPr>
            </w:pPr>
            <w:r w:rsidRPr="007E0AB2">
              <w:rPr>
                <w:rFonts w:cs="Arial"/>
              </w:rPr>
              <w:t>- het nummer van het handelsregister is optioneel;</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rsidR="00453EB2" w:rsidRPr="007E0AB2" w:rsidRDefault="00453EB2" w:rsidP="00591048">
            <w:pPr>
              <w:rPr>
                <w:szCs w:val="18"/>
              </w:rPr>
            </w:pPr>
          </w:p>
          <w:p w:rsidR="00591048" w:rsidRPr="007E0AB2" w:rsidRDefault="00591048" w:rsidP="00591048">
            <w:pPr>
              <w:rPr>
                <w:u w:val="single"/>
              </w:rPr>
            </w:pPr>
            <w:r w:rsidRPr="007E0AB2">
              <w:rPr>
                <w:u w:val="single"/>
              </w:rPr>
              <w:t>Mapping:</w:t>
            </w:r>
          </w:p>
          <w:p w:rsidR="00C13C47" w:rsidRPr="007E0AB2" w:rsidRDefault="00591048" w:rsidP="007E0AB2">
            <w:pPr>
              <w:spacing w:line="240" w:lineRule="auto"/>
              <w:rPr>
                <w:sz w:val="16"/>
                <w:szCs w:val="16"/>
              </w:rPr>
            </w:pPr>
            <w:r w:rsidRPr="007E0AB2">
              <w:rPr>
                <w:sz w:val="16"/>
                <w:szCs w:val="16"/>
              </w:rPr>
              <w:t>//IMKAD_AangebodenStuk</w:t>
            </w:r>
            <w:r w:rsidR="00F50B14" w:rsidRPr="007E0AB2">
              <w:rPr>
                <w:sz w:val="16"/>
                <w:szCs w:val="16"/>
              </w:rPr>
              <w:t>/StukdeelVerdeling</w:t>
            </w:r>
            <w:r w:rsidR="00A53781" w:rsidRPr="007E0AB2">
              <w:rPr>
                <w:sz w:val="16"/>
                <w:szCs w:val="16"/>
              </w:rPr>
              <w:t>Vennootschap</w:t>
            </w:r>
            <w:r w:rsidRPr="007E0AB2">
              <w:rPr>
                <w:sz w:val="16"/>
                <w:szCs w:val="16"/>
              </w:rPr>
              <w:t>/</w:t>
            </w:r>
          </w:p>
          <w:p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rsidR="00C651D3" w:rsidRPr="007E0AB2" w:rsidRDefault="00147034" w:rsidP="007E0AB2">
            <w:pPr>
              <w:spacing w:line="240" w:lineRule="auto"/>
              <w:ind w:left="227"/>
              <w:rPr>
                <w:sz w:val="16"/>
              </w:rPr>
            </w:pPr>
            <w:r w:rsidRPr="007E0AB2">
              <w:rPr>
                <w:sz w:val="16"/>
              </w:rPr>
              <w:tab/>
            </w:r>
            <w:r w:rsidR="00C651D3" w:rsidRPr="007E0AB2">
              <w:rPr>
                <w:sz w:val="16"/>
              </w:rPr>
              <w:t>./tagNaam (k_VennootschapRechtsvorm)</w:t>
            </w:r>
          </w:p>
          <w:p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012B35" w:rsidRPr="007E0AB2">
              <w:rPr>
                <w:rFonts w:cs="Arial"/>
                <w:sz w:val="16"/>
                <w:szCs w:val="16"/>
              </w:rPr>
              <w:t>FIN</w:t>
            </w:r>
            <w:r w:rsidR="00A759C1" w:rsidRPr="007E0AB2">
              <w:rPr>
                <w:rFonts w:cs="Arial"/>
                <w:sz w:val="16"/>
                <w:szCs w:val="16"/>
              </w:rPr>
              <w:t>ummer</w:t>
            </w:r>
          </w:p>
          <w:p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rsidR="00BE09F0" w:rsidRPr="007E0AB2" w:rsidRDefault="00147034" w:rsidP="007E0AB2">
            <w:pPr>
              <w:spacing w:line="240" w:lineRule="auto"/>
              <w:ind w:left="227"/>
              <w:rPr>
                <w:sz w:val="16"/>
              </w:rPr>
            </w:pPr>
            <w:r w:rsidRPr="007E0AB2">
              <w:rPr>
                <w:sz w:val="16"/>
              </w:rPr>
              <w:tab/>
            </w:r>
            <w:r w:rsidR="00BE09F0" w:rsidRPr="007E0AB2">
              <w:rPr>
                <w:sz w:val="16"/>
              </w:rPr>
              <w:t>./tagNaam (k_</w:t>
            </w:r>
            <w:r w:rsidR="00C651D3" w:rsidRPr="007E0AB2">
              <w:rPr>
                <w:sz w:val="16"/>
              </w:rPr>
              <w:t>Vennootschap</w:t>
            </w:r>
            <w:r w:rsidR="00BE09F0" w:rsidRPr="007E0AB2">
              <w:rPr>
                <w:sz w:val="16"/>
              </w:rPr>
              <w:t>KvK)</w:t>
            </w:r>
          </w:p>
          <w:p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rsidR="00C22E6C" w:rsidRPr="007E0AB2" w:rsidRDefault="00C22E6C" w:rsidP="007E0AB2">
            <w:pPr>
              <w:spacing w:line="240" w:lineRule="auto"/>
              <w:rPr>
                <w:sz w:val="16"/>
                <w:szCs w:val="16"/>
              </w:rPr>
            </w:pPr>
          </w:p>
        </w:tc>
      </w:tr>
      <w:tr w:rsidR="00591048" w:rsidRPr="00737F18" w:rsidTr="007E0AB2">
        <w:tc>
          <w:tcPr>
            <w:tcW w:w="6771" w:type="dxa"/>
            <w:shd w:val="clear" w:color="auto" w:fill="auto"/>
          </w:tcPr>
          <w:p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registergoed</w:t>
            </w:r>
            <w:r w:rsidR="009A54E3" w:rsidRPr="007E0AB2">
              <w:rPr>
                <w:rFonts w:cs="Arial"/>
                <w:color w:val="800080"/>
              </w:rPr>
              <w:t>eren</w:t>
            </w:r>
            <w:r w:rsidR="00C651D3"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rsidR="00D35E75" w:rsidRPr="007E0AB2" w:rsidRDefault="00D35E75" w:rsidP="00D35E75">
            <w:pPr>
              <w:rPr>
                <w:lang w:val="nl"/>
              </w:rPr>
            </w:pPr>
          </w:p>
          <w:p w:rsidR="00D35E75" w:rsidRPr="007E0AB2" w:rsidRDefault="00D35E75" w:rsidP="00D35E7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D2088">
              <w:rPr>
                <w:lang w:val="nl"/>
              </w:rPr>
              <w:t>2.6</w:t>
            </w:r>
            <w:r w:rsidR="00186BC8" w:rsidRPr="007E0AB2">
              <w:rPr>
                <w:lang w:val="nl"/>
              </w:rPr>
              <w:fldChar w:fldCharType="end"/>
            </w:r>
            <w:r w:rsidRPr="007E0AB2">
              <w:rPr>
                <w:lang w:val="nl"/>
              </w:rPr>
              <w:t>:</w:t>
            </w:r>
          </w:p>
          <w:p w:rsidR="00D35E75" w:rsidRDefault="00D35E75" w:rsidP="007E0AB2">
            <w:pPr>
              <w:numPr>
                <w:ilvl w:val="0"/>
                <w:numId w:val="9"/>
              </w:numPr>
            </w:pPr>
            <w:r>
              <w:t xml:space="preserve">bij één registergoed: </w:t>
            </w:r>
            <w:r w:rsidR="00F841BD">
              <w:t>’</w:t>
            </w:r>
            <w:r>
              <w:t>het hierna te omschrijven registergoed</w:t>
            </w:r>
            <w:r w:rsidR="00F841BD">
              <w:t>’,</w:t>
            </w:r>
          </w:p>
          <w:p w:rsidR="00D563BD" w:rsidRPr="007E0AB2" w:rsidRDefault="00D35E75" w:rsidP="007E0AB2">
            <w:pPr>
              <w:numPr>
                <w:ilvl w:val="0"/>
                <w:numId w:val="9"/>
              </w:numPr>
              <w:rPr>
                <w:rFonts w:cs="Arial"/>
              </w:rPr>
            </w:pPr>
            <w:r>
              <w:lastRenderedPageBreak/>
              <w:t>b</w:t>
            </w:r>
            <w:r w:rsidR="00521DD1">
              <w:t xml:space="preserve">ij meer registergoederen: </w:t>
            </w:r>
            <w:r w:rsidR="00F841BD">
              <w:t>’</w:t>
            </w:r>
            <w:r>
              <w:t>de hierna te omschrijven registergoederen</w:t>
            </w:r>
            <w:r w:rsidR="00F841BD">
              <w:t>’.</w:t>
            </w:r>
          </w:p>
          <w:p w:rsidR="00521DD1" w:rsidRPr="007E0AB2" w:rsidRDefault="00521DD1" w:rsidP="00D563BD">
            <w:pPr>
              <w:rPr>
                <w:u w:val="single"/>
              </w:rPr>
            </w:pPr>
          </w:p>
          <w:p w:rsidR="00D563BD" w:rsidRPr="007E0AB2" w:rsidRDefault="00D563BD" w:rsidP="00D563BD">
            <w:pPr>
              <w:rPr>
                <w:u w:val="single"/>
              </w:rPr>
            </w:pPr>
            <w:r w:rsidRPr="007E0AB2">
              <w:rPr>
                <w:u w:val="single"/>
              </w:rPr>
              <w:t>Mapping:</w:t>
            </w:r>
          </w:p>
          <w:p w:rsidR="00D563BD" w:rsidRPr="007E0AB2" w:rsidRDefault="00D563BD" w:rsidP="007E0AB2">
            <w:pPr>
              <w:spacing w:line="240" w:lineRule="auto"/>
              <w:rPr>
                <w:sz w:val="16"/>
                <w:szCs w:val="16"/>
              </w:rPr>
            </w:pPr>
            <w:r w:rsidRPr="007E0AB2">
              <w:rPr>
                <w:sz w:val="16"/>
                <w:szCs w:val="16"/>
              </w:rPr>
              <w:t>//IMKAD_AangebodenStuk/Stukdeel</w:t>
            </w:r>
            <w:r w:rsidR="00F50B14" w:rsidRPr="007E0AB2">
              <w:rPr>
                <w:sz w:val="16"/>
                <w:szCs w:val="16"/>
              </w:rPr>
              <w:t>Verdeling</w:t>
            </w:r>
            <w:r w:rsidR="00A53781" w:rsidRPr="007E0AB2">
              <w:rPr>
                <w:sz w:val="16"/>
                <w:szCs w:val="16"/>
              </w:rPr>
              <w:t>Vennootschap</w:t>
            </w:r>
            <w:r w:rsidRPr="007E0AB2">
              <w:rPr>
                <w:i/>
                <w:sz w:val="16"/>
                <w:szCs w:val="16"/>
              </w:rPr>
              <w:t>/</w:t>
            </w:r>
            <w:r w:rsidRPr="007E0AB2">
              <w:rPr>
                <w:sz w:val="16"/>
                <w:szCs w:val="16"/>
              </w:rPr>
              <w:t>tekstkeuze/</w:t>
            </w:r>
          </w:p>
          <w:p w:rsidR="00D563BD" w:rsidRPr="007E0AB2" w:rsidRDefault="00523549" w:rsidP="007E0AB2">
            <w:pPr>
              <w:spacing w:line="240" w:lineRule="auto"/>
              <w:rPr>
                <w:sz w:val="16"/>
                <w:szCs w:val="16"/>
              </w:rPr>
            </w:pPr>
            <w:r w:rsidRPr="007E0AB2">
              <w:rPr>
                <w:sz w:val="16"/>
                <w:szCs w:val="16"/>
              </w:rPr>
              <w:tab/>
            </w:r>
            <w:r w:rsidR="00D563BD" w:rsidRPr="007E0AB2">
              <w:rPr>
                <w:sz w:val="16"/>
                <w:szCs w:val="16"/>
              </w:rPr>
              <w:t>./tagNaam(k_Ondermeer)</w:t>
            </w:r>
          </w:p>
          <w:p w:rsidR="00D563BD" w:rsidRDefault="00523549" w:rsidP="007E0AB2">
            <w:pPr>
              <w:spacing w:line="240" w:lineRule="auto"/>
            </w:pPr>
            <w:r w:rsidRPr="007E0AB2">
              <w:rPr>
                <w:sz w:val="16"/>
                <w:szCs w:val="16"/>
              </w:rPr>
              <w:tab/>
            </w:r>
            <w:r w:rsidR="00D563BD" w:rsidRPr="007E0AB2">
              <w:rPr>
                <w:sz w:val="16"/>
                <w:szCs w:val="16"/>
              </w:rPr>
              <w:t>./tekst(onder meer)</w:t>
            </w:r>
          </w:p>
        </w:tc>
      </w:tr>
      <w:tr w:rsidR="00AC3AB4" w:rsidRPr="00737F18" w:rsidTr="007E0AB2">
        <w:tc>
          <w:tcPr>
            <w:tcW w:w="6771" w:type="dxa"/>
            <w:shd w:val="clear" w:color="auto" w:fill="auto"/>
          </w:tcPr>
          <w:p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lastRenderedPageBreak/>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rsidR="00AC3AB4" w:rsidRPr="007E0AB2" w:rsidRDefault="00AC3AB4" w:rsidP="007E0AB2">
            <w:pPr>
              <w:tabs>
                <w:tab w:val="left" w:pos="-1440"/>
                <w:tab w:val="left" w:pos="-720"/>
              </w:tabs>
              <w:suppressAutoHyphens/>
              <w:rPr>
                <w:color w:val="339966"/>
              </w:rPr>
            </w:pPr>
          </w:p>
        </w:tc>
        <w:tc>
          <w:tcPr>
            <w:tcW w:w="7371" w:type="dxa"/>
            <w:shd w:val="clear" w:color="auto" w:fill="auto"/>
          </w:tcPr>
          <w:p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rsidR="00C651D3" w:rsidRPr="007E0AB2" w:rsidRDefault="00C651D3" w:rsidP="007E0AB2">
            <w:pPr>
              <w:spacing w:before="72"/>
              <w:rPr>
                <w:rFonts w:cs="Arial"/>
              </w:rPr>
            </w:pPr>
          </w:p>
          <w:p w:rsidR="00C651D3" w:rsidRPr="007E0AB2" w:rsidRDefault="00C651D3" w:rsidP="00C651D3">
            <w:pPr>
              <w:rPr>
                <w:u w:val="single"/>
              </w:rPr>
            </w:pPr>
            <w:r w:rsidRPr="007E0AB2">
              <w:rPr>
                <w:u w:val="single"/>
              </w:rPr>
              <w:t>Mapping:</w:t>
            </w:r>
          </w:p>
          <w:p w:rsidR="00C651D3" w:rsidRPr="007E0AB2" w:rsidRDefault="00C651D3"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r w:rsidRPr="007E0AB2">
              <w:rPr>
                <w:i/>
                <w:sz w:val="16"/>
                <w:szCs w:val="16"/>
              </w:rPr>
              <w:t>/</w:t>
            </w:r>
            <w:r w:rsidRPr="007E0AB2">
              <w:rPr>
                <w:sz w:val="16"/>
                <w:szCs w:val="16"/>
              </w:rPr>
              <w:t>tekstkeuze/</w:t>
            </w:r>
          </w:p>
          <w:p w:rsidR="00C651D3" w:rsidRPr="007E0AB2" w:rsidRDefault="00523549" w:rsidP="007E0AB2">
            <w:pPr>
              <w:spacing w:line="240" w:lineRule="auto"/>
              <w:rPr>
                <w:sz w:val="16"/>
                <w:szCs w:val="16"/>
              </w:rPr>
            </w:pPr>
            <w:r w:rsidRPr="007E0AB2">
              <w:rPr>
                <w:sz w:val="16"/>
                <w:szCs w:val="16"/>
              </w:rPr>
              <w:tab/>
            </w:r>
            <w:r w:rsidR="00C651D3" w:rsidRPr="007E0AB2">
              <w:rPr>
                <w:sz w:val="16"/>
                <w:szCs w:val="16"/>
              </w:rPr>
              <w:t>./tagNaam(k_Vereffend)</w:t>
            </w:r>
          </w:p>
          <w:p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rsidR="00034504" w:rsidRDefault="00034504" w:rsidP="00034504">
      <w:pPr>
        <w:pStyle w:val="Kop3"/>
      </w:pPr>
      <w:bookmarkStart w:id="47" w:name="_Toc462997738"/>
      <w:r>
        <w:t>Variant b uittreding venno(o)t(en)</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34504" w:rsidRPr="007E0AB2" w:rsidRDefault="00034504" w:rsidP="007E0AB2">
            <w:pPr>
              <w:spacing w:before="72"/>
              <w:rPr>
                <w:lang w:val="en-US"/>
              </w:rPr>
            </w:pPr>
            <w:r w:rsidRPr="007E0AB2">
              <w:rPr>
                <w:lang w:val="en-US"/>
              </w:rPr>
              <w:t>Vaste tekst.</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 xml:space="preserve">MacroButton Nomacro </w:instrText>
            </w:r>
            <w:r w:rsidRPr="007E0AB2">
              <w:rPr>
                <w:rFonts w:cs="Arial"/>
                <w:effect w:val="none"/>
              </w:rPr>
              <w:instrText>§</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 xml:space="preserve">MacroButton Nomacro </w:instrText>
            </w:r>
            <w:r w:rsidRPr="007E0AB2">
              <w:rPr>
                <w:rFonts w:cs="Arial"/>
                <w:effect w:val="none"/>
              </w:rPr>
              <w:instrText>§</w:instrText>
            </w:r>
            <w:r w:rsidRPr="007E0AB2">
              <w:rPr>
                <w:rFonts w:cs="Arial"/>
                <w:lang w:val="en-US"/>
              </w:rPr>
              <w:fldChar w:fldCharType="end"/>
            </w:r>
            <w:r w:rsidRPr="007E0AB2">
              <w:rPr>
                <w:rFonts w:cs="Arial"/>
                <w:color w:val="FF0000"/>
              </w:rPr>
              <w:t>.</w:t>
            </w:r>
          </w:p>
        </w:tc>
        <w:tc>
          <w:tcPr>
            <w:tcW w:w="7371" w:type="dxa"/>
            <w:shd w:val="clear" w:color="auto" w:fill="auto"/>
          </w:tcPr>
          <w:p w:rsidR="00034504" w:rsidRPr="007E0AB2" w:rsidRDefault="00034504" w:rsidP="001D1B65">
            <w:pPr>
              <w:rPr>
                <w:szCs w:val="18"/>
              </w:rPr>
            </w:pPr>
            <w:r w:rsidRPr="007E0AB2">
              <w:rPr>
                <w:szCs w:val="18"/>
              </w:rPr>
              <w:t xml:space="preserve">Vaste tekst met verplichte en optionele keuzeteksten en attributen. </w:t>
            </w:r>
          </w:p>
          <w:p w:rsidR="00034504" w:rsidRPr="007E0AB2" w:rsidRDefault="00034504" w:rsidP="001D1B65">
            <w:pPr>
              <w:rPr>
                <w:szCs w:val="18"/>
              </w:rPr>
            </w:pPr>
          </w:p>
          <w:p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wordt alleen getoond wanneer FINummer aanwezig is, het tonen van ‘</w:t>
            </w:r>
            <w:r w:rsidRPr="007E0AB2">
              <w:rPr>
                <w:rFonts w:cs="Arial"/>
                <w:color w:val="3366FF"/>
              </w:rPr>
              <w:t>van de Kamer van Koophandel</w:t>
            </w:r>
            <w:r w:rsidRPr="007E0AB2">
              <w:rPr>
                <w:rFonts w:cs="Arial"/>
              </w:rPr>
              <w:t>’ is een gebruikerskeuze.</w:t>
            </w:r>
          </w:p>
          <w:p w:rsidR="00034504" w:rsidRPr="007E0AB2" w:rsidRDefault="00034504" w:rsidP="001D1B65">
            <w:pPr>
              <w:rPr>
                <w:szCs w:val="18"/>
              </w:rPr>
            </w:pPr>
          </w:p>
          <w:p w:rsidR="00034504" w:rsidRPr="007E0AB2" w:rsidRDefault="00034504" w:rsidP="001D1B65">
            <w:pPr>
              <w:rPr>
                <w:u w:val="single"/>
              </w:rPr>
            </w:pPr>
            <w:r w:rsidRPr="007E0AB2">
              <w:rPr>
                <w:u w:val="single"/>
              </w:rPr>
              <w:t>Mapping rechtsvorm:</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(k_VennootschapRechtsvorm)</w:t>
            </w:r>
          </w:p>
          <w:p w:rsidR="00034504" w:rsidRPr="007E0AB2" w:rsidRDefault="00034504" w:rsidP="007E0AB2">
            <w:pPr>
              <w:spacing w:line="240" w:lineRule="auto"/>
              <w:ind w:left="227"/>
              <w:rPr>
                <w:rFonts w:cs="Arial"/>
                <w:sz w:val="16"/>
                <w:szCs w:val="16"/>
              </w:rPr>
            </w:pPr>
            <w:r w:rsidRPr="007E0AB2">
              <w:rPr>
                <w:sz w:val="16"/>
                <w:szCs w:val="16"/>
              </w:rPr>
              <w:lastRenderedPageBreak/>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gegevens vennootschap:</w:t>
            </w:r>
          </w:p>
          <w:p w:rsidR="00034504" w:rsidRPr="007E0AB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gemeente</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FINummer</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KvK:</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(k_VennootschapKvK)</w:t>
            </w:r>
          </w:p>
          <w:p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FF0000"/>
              </w:rPr>
              <w:tab/>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w:t>
            </w:r>
            <w:r w:rsidRPr="007E0AB2">
              <w:rPr>
                <w:rFonts w:cs="Arial"/>
                <w:color w:val="FF0000"/>
              </w:rPr>
              <w:tab/>
              <w:t xml:space="preserve">eigendom verkregen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rFonts w:cs="Arial"/>
                <w:color w:val="FF0000"/>
              </w:rPr>
              <w:t>.</w:t>
            </w:r>
          </w:p>
        </w:tc>
        <w:tc>
          <w:tcPr>
            <w:tcW w:w="7371" w:type="dxa"/>
            <w:shd w:val="clear" w:color="auto" w:fill="auto"/>
          </w:tcPr>
          <w:p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rsidR="00922E2D" w:rsidRPr="007E0AB2" w:rsidRDefault="00922E2D" w:rsidP="007E0AB2">
            <w:pPr>
              <w:spacing w:before="72"/>
              <w:rPr>
                <w:rFonts w:cs="Arial"/>
              </w:rPr>
            </w:pPr>
          </w:p>
          <w:p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rsidR="00922E2D" w:rsidRPr="007E0AB2" w:rsidRDefault="00922E2D" w:rsidP="001D1B65">
            <w:pPr>
              <w:rPr>
                <w:lang w:val="nl"/>
              </w:rPr>
            </w:pPr>
          </w:p>
          <w:p w:rsidR="00034504" w:rsidRPr="007E0AB2" w:rsidRDefault="00034504" w:rsidP="001D1B6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CD2088">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Pr="007E0AB2" w:rsidRDefault="00034504" w:rsidP="007E0AB2">
            <w:pPr>
              <w:spacing w:before="72"/>
              <w:rPr>
                <w:rFonts w:cs="Arial"/>
              </w:rPr>
            </w:pPr>
          </w:p>
          <w:p w:rsidR="00034504" w:rsidRPr="007E0AB2" w:rsidRDefault="00034504" w:rsidP="001D1B65">
            <w:pPr>
              <w:rPr>
                <w:u w:val="single"/>
              </w:rPr>
            </w:pPr>
            <w:r w:rsidRPr="007E0AB2">
              <w:rPr>
                <w:u w:val="single"/>
              </w:rPr>
              <w:t>Mapping rechtsvorm:</w:t>
            </w:r>
          </w:p>
          <w:p w:rsidR="00034504" w:rsidRPr="007E0AB2" w:rsidRDefault="00034504" w:rsidP="007E0AB2">
            <w:pPr>
              <w:spacing w:line="240" w:lineRule="auto"/>
              <w:rPr>
                <w:sz w:val="16"/>
                <w:szCs w:val="16"/>
              </w:rPr>
            </w:pPr>
            <w:r w:rsidRPr="007E0AB2">
              <w:rPr>
                <w:sz w:val="16"/>
                <w:szCs w:val="16"/>
              </w:rPr>
              <w:t>-zie voorgaande mapping rechtsvorm</w:t>
            </w:r>
          </w:p>
          <w:p w:rsidR="00034504" w:rsidRPr="007E0AB2" w:rsidRDefault="00034504" w:rsidP="007E0AB2">
            <w:pPr>
              <w:spacing w:line="240" w:lineRule="auto"/>
              <w:rPr>
                <w:rFonts w:cs="Arial"/>
                <w:sz w:val="16"/>
                <w:szCs w:val="16"/>
              </w:rPr>
            </w:pPr>
          </w:p>
          <w:p w:rsidR="00922E2D" w:rsidRPr="007E0AB2" w:rsidRDefault="00922E2D" w:rsidP="00922E2D">
            <w:pPr>
              <w:rPr>
                <w:u w:val="single"/>
              </w:rPr>
            </w:pPr>
            <w:r w:rsidRPr="007E0AB2">
              <w:rPr>
                <w:u w:val="single"/>
              </w:rPr>
              <w:t>Mapping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tagNaam(k_OndermeerGemeenschap)</w:t>
            </w:r>
          </w:p>
          <w:p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rsidR="00922E2D" w:rsidRPr="007E0AB2" w:rsidRDefault="00922E2D"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aantal registergoederen:</w:t>
            </w:r>
          </w:p>
          <w:p w:rsidR="00034504" w:rsidRPr="007E0AB2" w:rsidRDefault="00034504" w:rsidP="007E0AB2">
            <w:pPr>
              <w:spacing w:line="240" w:lineRule="auto"/>
              <w:rPr>
                <w:rFonts w:cs="Arial"/>
                <w:sz w:val="16"/>
                <w:szCs w:val="16"/>
              </w:rPr>
            </w:pPr>
            <w:r w:rsidRPr="007E0AB2">
              <w:rPr>
                <w:rFonts w:cs="Arial"/>
                <w:sz w:val="16"/>
                <w:szCs w:val="16"/>
              </w:rPr>
              <w:t>-zie mapping aantal registergoederen in par. 2.</w:t>
            </w:r>
            <w:r w:rsidR="00D4315D" w:rsidRPr="007E0AB2">
              <w:rPr>
                <w:rFonts w:cs="Arial"/>
                <w:sz w:val="16"/>
                <w:szCs w:val="16"/>
              </w:rPr>
              <w:t>6</w:t>
            </w:r>
          </w:p>
        </w:tc>
      </w:tr>
      <w:tr w:rsidR="00034504" w:rsidRPr="00031F03" w:rsidTr="007E0AB2">
        <w:tc>
          <w:tcPr>
            <w:tcW w:w="6771" w:type="dxa"/>
            <w:shd w:val="clear" w:color="auto" w:fill="auto"/>
          </w:tcPr>
          <w:p w:rsidR="00034504" w:rsidRPr="007E0AB2" w:rsidRDefault="00034504" w:rsidP="00BD1362">
            <w:pPr>
              <w:autoSpaceDE w:val="0"/>
              <w:autoSpaceDN w:val="0"/>
              <w:adjustRightInd w:val="0"/>
              <w:rPr>
                <w:rFonts w:cs="Arial"/>
                <w:bCs/>
                <w:color w:val="FF0000"/>
              </w:rPr>
            </w:pPr>
            <w:r w:rsidRPr="007E0AB2">
              <w:rPr>
                <w:rFonts w:cs="Arial"/>
                <w:color w:val="FF0000"/>
              </w:rPr>
              <w:lastRenderedPageBreak/>
              <w:t>3.</w:t>
            </w:r>
            <w:r w:rsidRPr="007E0AB2">
              <w:rPr>
                <w:rFonts w:cs="Arial"/>
              </w:rPr>
              <w:tab/>
            </w:r>
            <w:r w:rsidRPr="007E0AB2">
              <w:rPr>
                <w:rFonts w:cs="Arial"/>
                <w:color w:val="339966"/>
              </w:rPr>
              <w:t>Vervreemder / Partij [volgletter]</w:t>
            </w:r>
            <w:r w:rsidRPr="007E0AB2">
              <w:rPr>
                <w:rFonts w:cs="Arial"/>
                <w:color w:val="800080"/>
              </w:rPr>
              <w:t xml:space="preserve">, vervreemder / partij [volgletter]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registergoed</w:t>
            </w:r>
            <w:r w:rsidRPr="007E0AB2">
              <w:rPr>
                <w:rFonts w:cs="Arial"/>
                <w:color w:val="3366FF"/>
              </w:rPr>
              <w:t>eren</w:t>
            </w:r>
            <w:r w:rsidRPr="007E0AB2">
              <w:rPr>
                <w:rFonts w:cs="Arial"/>
                <w:color w:val="800080"/>
              </w:rPr>
              <w:t>.</w:t>
            </w:r>
          </w:p>
        </w:tc>
        <w:tc>
          <w:tcPr>
            <w:tcW w:w="7371" w:type="dxa"/>
            <w:shd w:val="clear" w:color="auto" w:fill="auto"/>
          </w:tcPr>
          <w:p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 xml:space="preserve">MacroButton Nomacro </w:instrText>
            </w:r>
            <w:r w:rsidR="004C7402" w:rsidRPr="007E0AB2">
              <w:rPr>
                <w:rFonts w:cs="Arial"/>
                <w:effect w:val="none"/>
              </w:rPr>
              <w:instrText>§</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 xml:space="preserve">MacroButton Nomacro </w:instrText>
            </w:r>
            <w:r w:rsidR="004C7402" w:rsidRPr="007E0AB2">
              <w:rPr>
                <w:rFonts w:cs="Arial"/>
                <w:effect w:val="none"/>
              </w:rPr>
              <w:instrText>§</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 xml:space="preserve"> </w:t>
            </w:r>
            <w:r w:rsidRPr="007E0AB2">
              <w:rPr>
                <w:rFonts w:cs="Arial"/>
                <w:color w:val="339966"/>
              </w:rPr>
              <w:t>als vennoten uitgetreden</w:t>
            </w:r>
          </w:p>
          <w:p w:rsidR="004C7402" w:rsidRPr="007E0AB2" w:rsidRDefault="004C7402" w:rsidP="007E0AB2">
            <w:pPr>
              <w:spacing w:before="72"/>
              <w:rPr>
                <w:rFonts w:cs="Arial"/>
              </w:rPr>
            </w:pPr>
          </w:p>
          <w:p w:rsidR="004C7402" w:rsidRPr="007E0AB2" w:rsidRDefault="00034504" w:rsidP="007E0AB2">
            <w:pPr>
              <w:spacing w:before="72"/>
              <w:rPr>
                <w:rFonts w:cs="Arial"/>
              </w:rPr>
            </w:pPr>
            <w:r w:rsidRPr="007E0AB2">
              <w:rPr>
                <w:rFonts w:cs="Arial"/>
              </w:rPr>
              <w:t xml:space="preserve">Het tonen van </w:t>
            </w:r>
            <w:r w:rsidRPr="007E0AB2">
              <w:rPr>
                <w:rFonts w:cs="Arial"/>
                <w:color w:val="800080"/>
              </w:rPr>
              <w:t>Zoals blijkt … registergoed</w:t>
            </w:r>
            <w:r w:rsidRPr="007E0AB2">
              <w:rPr>
                <w:rFonts w:cs="Arial"/>
                <w:color w:val="3366FF"/>
              </w:rPr>
              <w:t>eren</w:t>
            </w:r>
            <w:r w:rsidRPr="007E0AB2">
              <w:rPr>
                <w:rFonts w:cs="Arial"/>
                <w:color w:val="800080"/>
              </w:rPr>
              <w:t xml:space="preserve"> </w:t>
            </w:r>
            <w:r w:rsidRPr="007E0AB2">
              <w:rPr>
                <w:rFonts w:cs="Arial"/>
              </w:rPr>
              <w:t xml:space="preserve">is een optionele gebruikerskeuze. </w:t>
            </w:r>
          </w:p>
          <w:p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rsidR="00875D49" w:rsidRPr="007E0AB2" w:rsidRDefault="00875D49" w:rsidP="007E0AB2">
            <w:pPr>
              <w:spacing w:before="72"/>
              <w:rPr>
                <w:rFonts w:cs="Arial"/>
              </w:rPr>
            </w:pPr>
          </w:p>
          <w:p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rsidR="00875D49" w:rsidRPr="007E0AB2" w:rsidRDefault="00875D49" w:rsidP="001D1B65">
            <w:pPr>
              <w:rPr>
                <w:lang w:val="nl"/>
              </w:rPr>
            </w:pPr>
          </w:p>
          <w:p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hierna te omschrijven registergoed</w:t>
            </w:r>
            <w:r w:rsidRPr="007E0AB2">
              <w:rPr>
                <w:rFonts w:cs="Arial"/>
                <w:color w:val="3366FF"/>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CD2088">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Default="00034504" w:rsidP="007E0AB2">
            <w:pPr>
              <w:spacing w:before="72"/>
              <w:rPr>
                <w:rFonts w:cs="Arial"/>
              </w:rPr>
            </w:pPr>
          </w:p>
          <w:p w:rsidR="003B0C43" w:rsidRPr="007E0AB2" w:rsidRDefault="003B0C43" w:rsidP="003B0C43">
            <w:pPr>
              <w:rPr>
                <w:u w:val="single"/>
              </w:rPr>
            </w:pPr>
            <w:r w:rsidRPr="007E0AB2">
              <w:rPr>
                <w:u w:val="single"/>
              </w:rPr>
              <w:t>Mapping aanduiding vervreemder partij:</w:t>
            </w:r>
          </w:p>
          <w:p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[id partij]</w:t>
            </w:r>
          </w:p>
          <w:p w:rsidR="003B0C43" w:rsidRDefault="003B0C43" w:rsidP="003B0C43">
            <w:pPr>
              <w:spacing w:line="240" w:lineRule="auto"/>
              <w:rPr>
                <w:sz w:val="16"/>
                <w:szCs w:val="16"/>
              </w:rPr>
            </w:pPr>
            <w:r>
              <w:rPr>
                <w:sz w:val="16"/>
                <w:szCs w:val="16"/>
              </w:rPr>
              <w:t>//partij[id]/aanduidingPartij</w:t>
            </w:r>
          </w:p>
          <w:p w:rsidR="003B0C43" w:rsidRPr="007E0AB2" w:rsidRDefault="003B0C43" w:rsidP="003B0C43">
            <w:pPr>
              <w:spacing w:line="240" w:lineRule="auto"/>
              <w:rPr>
                <w:sz w:val="16"/>
                <w:szCs w:val="16"/>
              </w:rPr>
            </w:pPr>
            <w:r>
              <w:rPr>
                <w:sz w:val="16"/>
                <w:szCs w:val="16"/>
              </w:rPr>
              <w:t>-voor elk voorkomen van vervreemderRechtRef</w:t>
            </w:r>
          </w:p>
          <w:p w:rsidR="003B0C43" w:rsidRPr="007E0AB2" w:rsidRDefault="003B0C43" w:rsidP="007E0AB2">
            <w:pPr>
              <w:spacing w:before="72"/>
              <w:rPr>
                <w:rFonts w:cs="Arial"/>
              </w:rPr>
            </w:pPr>
          </w:p>
          <w:p w:rsidR="00034504" w:rsidRPr="007E0AB2" w:rsidRDefault="00034504" w:rsidP="001D1B65">
            <w:pPr>
              <w:rPr>
                <w:u w:val="single"/>
              </w:rPr>
            </w:pPr>
            <w:r w:rsidRPr="007E0AB2">
              <w:rPr>
                <w:u w:val="single"/>
              </w:rPr>
              <w:t xml:space="preserve">Mapping </w:t>
            </w:r>
            <w:r w:rsidR="003B0C43">
              <w:rPr>
                <w:u w:val="single"/>
              </w:rPr>
              <w:t>aantal</w:t>
            </w:r>
            <w:r w:rsidR="003B0C43" w:rsidRPr="007E0AB2">
              <w:rPr>
                <w:u w:val="single"/>
              </w:rPr>
              <w:t xml:space="preserve"> </w:t>
            </w:r>
            <w:r w:rsidRPr="007E0AB2">
              <w:rPr>
                <w:u w:val="single"/>
              </w:rPr>
              <w:t>vervreemder partijen:</w:t>
            </w:r>
          </w:p>
          <w:p w:rsidR="00BD136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rsidR="00034504" w:rsidRPr="007E0AB2" w:rsidRDefault="00BD1362" w:rsidP="007E0AB2">
            <w:pPr>
              <w:spacing w:line="240" w:lineRule="auto"/>
              <w:rPr>
                <w:sz w:val="16"/>
                <w:szCs w:val="16"/>
              </w:rPr>
            </w:pPr>
            <w:r>
              <w:rPr>
                <w:sz w:val="16"/>
                <w:szCs w:val="16"/>
              </w:rPr>
              <w:t xml:space="preserve">-aantal voorkomens </w:t>
            </w:r>
            <w:r w:rsidR="00034504" w:rsidRPr="007E0AB2">
              <w:rPr>
                <w:sz w:val="16"/>
                <w:szCs w:val="16"/>
              </w:rPr>
              <w:t>vervreemderRechtRef [id partij]</w:t>
            </w:r>
          </w:p>
          <w:p w:rsidR="00034504" w:rsidRPr="007E0AB2" w:rsidRDefault="00034504" w:rsidP="007E0AB2">
            <w:pPr>
              <w:spacing w:line="240" w:lineRule="auto"/>
              <w:rPr>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datum uittreding:</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rsidR="00034504" w:rsidRPr="007E0AB2" w:rsidRDefault="00034504" w:rsidP="007E0AB2">
            <w:pPr>
              <w:spacing w:line="240" w:lineRule="auto"/>
              <w:rPr>
                <w:sz w:val="16"/>
                <w:szCs w:val="16"/>
              </w:rPr>
            </w:pPr>
          </w:p>
          <w:p w:rsidR="00034504" w:rsidRPr="007E0AB2" w:rsidRDefault="00034504" w:rsidP="007E0AB2">
            <w:pPr>
              <w:spacing w:line="240" w:lineRule="auto"/>
              <w:rPr>
                <w:szCs w:val="18"/>
                <w:u w:val="single"/>
              </w:rPr>
            </w:pPr>
            <w:r w:rsidRPr="007E0AB2">
              <w:rPr>
                <w:szCs w:val="18"/>
                <w:u w:val="single"/>
              </w:rPr>
              <w:t>Mapping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w:t>
            </w:r>
            <w:r w:rsidR="00746245" w:rsidRPr="007E0AB2">
              <w:rPr>
                <w:sz w:val="16"/>
              </w:rPr>
              <w:t>Ondertekende</w:t>
            </w:r>
            <w:r w:rsidRPr="007E0AB2">
              <w:rPr>
                <w:sz w:val="16"/>
              </w:rPr>
              <w:t>Overeenkomst)</w:t>
            </w:r>
          </w:p>
          <w:p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tekst=true dan tonen anders niet</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szCs w:val="18"/>
                <w:u w:val="single"/>
              </w:rPr>
            </w:pPr>
            <w:r w:rsidRPr="007E0AB2">
              <w:rPr>
                <w:szCs w:val="18"/>
                <w:u w:val="single"/>
              </w:rPr>
              <w:t>Mapping kopie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(k_Kopie</w:t>
            </w:r>
            <w:r w:rsidR="00B07A37" w:rsidRPr="007E0AB2">
              <w:rPr>
                <w:sz w:val="16"/>
              </w:rPr>
              <w:t>Overeenkomst</w:t>
            </w:r>
            <w:r w:rsidRPr="007E0AB2">
              <w:rPr>
                <w:sz w:val="16"/>
              </w:rPr>
              <w:t>)</w:t>
            </w:r>
          </w:p>
          <w:p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rsidR="00034504" w:rsidRDefault="00034504" w:rsidP="007E0AB2">
            <w:pPr>
              <w:spacing w:line="240" w:lineRule="auto"/>
            </w:pPr>
          </w:p>
          <w:p w:rsidR="00922E2D" w:rsidRPr="007E0AB2" w:rsidRDefault="00922E2D" w:rsidP="007E0AB2">
            <w:pPr>
              <w:spacing w:line="240" w:lineRule="auto"/>
              <w:rPr>
                <w:szCs w:val="18"/>
                <w:u w:val="single"/>
              </w:rPr>
            </w:pPr>
            <w:r w:rsidRPr="007E0AB2">
              <w:rPr>
                <w:szCs w:val="18"/>
                <w:u w:val="single"/>
              </w:rPr>
              <w:t>Mapping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tagNaam(k_OndermeerOvereenkomst)</w:t>
            </w:r>
          </w:p>
          <w:p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rsidR="00922E2D" w:rsidRDefault="00922E2D" w:rsidP="007E0AB2">
            <w:pPr>
              <w:spacing w:line="240" w:lineRule="auto"/>
            </w:pPr>
          </w:p>
          <w:p w:rsidR="00034504" w:rsidRPr="007E0AB2" w:rsidRDefault="00034504" w:rsidP="007E0AB2">
            <w:pPr>
              <w:spacing w:line="240" w:lineRule="auto"/>
              <w:rPr>
                <w:rFonts w:cs="Arial"/>
                <w:szCs w:val="18"/>
                <w:u w:val="single"/>
              </w:rPr>
            </w:pPr>
            <w:r w:rsidRPr="007E0AB2">
              <w:rPr>
                <w:rFonts w:cs="Arial"/>
                <w:szCs w:val="18"/>
                <w:u w:val="single"/>
              </w:rPr>
              <w:t>Mapping aantal registergoederen:</w:t>
            </w:r>
          </w:p>
          <w:p w:rsidR="00034504" w:rsidRPr="00031F03" w:rsidRDefault="00034504" w:rsidP="007E0AB2">
            <w:pPr>
              <w:spacing w:line="240" w:lineRule="auto"/>
            </w:pPr>
            <w:r w:rsidRPr="007E0AB2">
              <w:rPr>
                <w:rFonts w:cs="Arial"/>
                <w:sz w:val="16"/>
                <w:szCs w:val="16"/>
              </w:rPr>
              <w:t>-zie mapping aantal registergoederen in par. 2.</w:t>
            </w:r>
            <w:r w:rsidR="00B074DF" w:rsidRPr="007E0AB2">
              <w:rPr>
                <w:rFonts w:cs="Arial"/>
                <w:sz w:val="16"/>
                <w:szCs w:val="16"/>
              </w:rPr>
              <w:t>6</w:t>
            </w:r>
          </w:p>
        </w:tc>
      </w:tr>
    </w:tbl>
    <w:p w:rsidR="00F86BA1" w:rsidRDefault="00F86BA1" w:rsidP="00F86BA1">
      <w:pPr>
        <w:pStyle w:val="Kop3"/>
      </w:pPr>
      <w:bookmarkStart w:id="48"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rsidTr="007E0AB2">
        <w:tc>
          <w:tcPr>
            <w:tcW w:w="6771" w:type="dxa"/>
            <w:shd w:val="clear" w:color="auto" w:fill="auto"/>
          </w:tcPr>
          <w:p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290855" w:rsidRPr="00FB2C02" w:rsidRDefault="00290855" w:rsidP="007E0AB2">
            <w:pPr>
              <w:spacing w:before="72"/>
            </w:pPr>
            <w:r w:rsidRPr="00FB2C02">
              <w:t>Vaste tekst.</w:t>
            </w: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 xml:space="preserve">MacroButton Nomacro </w:instrText>
            </w:r>
            <w:r w:rsidR="003C52AE" w:rsidRPr="007E0AB2">
              <w:rPr>
                <w:rFonts w:cs="Arial"/>
                <w:effect w:val="none"/>
              </w:rPr>
              <w:instrText>§</w:instrText>
            </w:r>
            <w:r w:rsidR="003C52AE" w:rsidRPr="007E0AB2">
              <w:rPr>
                <w:rFonts w:cs="Arial"/>
              </w:rPr>
              <w:fldChar w:fldCharType="end"/>
            </w:r>
            <w:r w:rsidR="003C52AE" w:rsidRPr="007E0AB2">
              <w:rPr>
                <w:rFonts w:cs="Arial"/>
              </w:rPr>
              <w:t>gemeente</w:t>
            </w:r>
            <w:r w:rsidR="003C52AE" w:rsidRPr="007E0AB2">
              <w:rPr>
                <w:rFonts w:cs="Arial"/>
              </w:rPr>
              <w:fldChar w:fldCharType="begin"/>
            </w:r>
            <w:r w:rsidR="003C52AE" w:rsidRPr="007E0AB2">
              <w:rPr>
                <w:rFonts w:cs="Arial"/>
              </w:rPr>
              <w:instrText xml:space="preserve">MacroButton Nomacro </w:instrText>
            </w:r>
            <w:r w:rsidR="003C52AE" w:rsidRPr="007E0AB2">
              <w:rPr>
                <w:rFonts w:cs="Arial"/>
                <w:effect w:val="none"/>
              </w:rPr>
              <w:instrText>§</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lastRenderedPageBreak/>
              <w:t>woonplaats</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 xml:space="preserve">MacroButton Nomacro </w:instrText>
            </w:r>
            <w:r w:rsidR="00FA0F19" w:rsidRPr="007E0AB2">
              <w:rPr>
                <w:rFonts w:cs="Arial"/>
                <w:effect w:val="none"/>
              </w:rPr>
              <w:instrText>§</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 xml:space="preserve">MacroButton Nomacro </w:instrText>
            </w:r>
            <w:r w:rsidR="00FA0F19" w:rsidRPr="007E0AB2">
              <w:rPr>
                <w:rFonts w:cs="Arial"/>
                <w:effect w:val="none"/>
              </w:rPr>
              <w:instrText>§</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 xml:space="preserve">MacroButton Nomacro </w:instrText>
            </w:r>
            <w:r w:rsidR="00FA0F19" w:rsidRPr="007E0AB2">
              <w:rPr>
                <w:rFonts w:cs="Arial"/>
                <w:effect w:val="none"/>
              </w:rPr>
              <w:instrText>§</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 xml:space="preserve">MacroButton Nomacro </w:instrText>
            </w:r>
            <w:r w:rsidR="00FA0F19" w:rsidRPr="007E0AB2">
              <w:rPr>
                <w:rFonts w:cs="Arial"/>
                <w:effect w:val="none"/>
              </w:rPr>
              <w:instrText>§</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w:t>
            </w:r>
          </w:p>
          <w:p w:rsidR="00290855" w:rsidRPr="007E0AB2" w:rsidRDefault="00290855" w:rsidP="007E0AB2">
            <w:pPr>
              <w:autoSpaceDE w:val="0"/>
              <w:autoSpaceDN w:val="0"/>
              <w:adjustRightInd w:val="0"/>
              <w:rPr>
                <w:rFonts w:cs="Arial"/>
                <w:bCs/>
                <w:color w:val="FF0000"/>
              </w:rPr>
            </w:pPr>
          </w:p>
        </w:tc>
        <w:tc>
          <w:tcPr>
            <w:tcW w:w="7371" w:type="dxa"/>
            <w:shd w:val="clear" w:color="auto" w:fill="auto"/>
          </w:tcPr>
          <w:p w:rsidR="00276DFD" w:rsidRPr="007E0AB2" w:rsidRDefault="00290855" w:rsidP="00290855">
            <w:pPr>
              <w:rPr>
                <w:szCs w:val="18"/>
              </w:rPr>
            </w:pPr>
            <w:r w:rsidRPr="007E0AB2">
              <w:rPr>
                <w:szCs w:val="18"/>
              </w:rPr>
              <w:lastRenderedPageBreak/>
              <w:t xml:space="preserve">Vaste tekst met </w:t>
            </w:r>
            <w:r w:rsidR="007A641F" w:rsidRPr="007E0AB2">
              <w:rPr>
                <w:szCs w:val="18"/>
              </w:rPr>
              <w:t xml:space="preserve">verplichte gebruikerkeuzes en </w:t>
            </w:r>
            <w:r w:rsidRPr="007E0AB2">
              <w:rPr>
                <w:szCs w:val="18"/>
              </w:rPr>
              <w:t>gegevens van het huwelijk en de echtscheiding.</w:t>
            </w:r>
            <w:r w:rsidR="005D10E2" w:rsidRPr="007E0AB2">
              <w:rPr>
                <w:szCs w:val="18"/>
              </w:rPr>
              <w:t xml:space="preserve"> </w:t>
            </w:r>
          </w:p>
          <w:p w:rsidR="00276DFD" w:rsidRPr="007E0AB2" w:rsidRDefault="00276DFD" w:rsidP="00290855">
            <w:pPr>
              <w:rPr>
                <w:szCs w:val="18"/>
              </w:rPr>
            </w:pPr>
          </w:p>
          <w:p w:rsidR="00290855" w:rsidRPr="007E0AB2" w:rsidRDefault="00276DFD" w:rsidP="00290855">
            <w:pPr>
              <w:rPr>
                <w:szCs w:val="18"/>
              </w:rPr>
            </w:pPr>
            <w:r w:rsidRPr="007E0AB2">
              <w:rPr>
                <w:szCs w:val="18"/>
              </w:rPr>
              <w:lastRenderedPageBreak/>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rsidR="005D10E2" w:rsidRPr="007E0AB2" w:rsidRDefault="005D10E2" w:rsidP="00290855">
            <w:pPr>
              <w:rPr>
                <w:szCs w:val="18"/>
              </w:rPr>
            </w:pPr>
          </w:p>
          <w:p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szCs w:val="18"/>
              </w:rPr>
              <w:t xml:space="preserve"> wordt getoond wanneer ./plaatsRechtbank aanwezig is, </w:t>
            </w:r>
          </w:p>
          <w:p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szCs w:val="18"/>
              </w:rPr>
              <w:t xml:space="preserve"> wordt getoond wanneer ./naamRechtbank en ./gemeenteRechtbank aanwezig zijn.</w:t>
            </w:r>
          </w:p>
          <w:p w:rsidR="00A77BBD" w:rsidRPr="007E0AB2" w:rsidRDefault="00A77BBD" w:rsidP="00290855">
            <w:pPr>
              <w:rPr>
                <w:szCs w:val="18"/>
              </w:rPr>
            </w:pPr>
          </w:p>
          <w:p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rsidR="00B42C71" w:rsidRPr="007E0AB2" w:rsidRDefault="00B42C71" w:rsidP="00290855">
            <w:pPr>
              <w:rPr>
                <w:szCs w:val="18"/>
              </w:rPr>
            </w:pPr>
          </w:p>
          <w:p w:rsidR="0010385B" w:rsidRPr="007E0AB2" w:rsidRDefault="0010385B" w:rsidP="007E0AB2">
            <w:pPr>
              <w:spacing w:line="240" w:lineRule="auto"/>
              <w:rPr>
                <w:sz w:val="16"/>
                <w:szCs w:val="16"/>
              </w:rPr>
            </w:pPr>
            <w:r w:rsidRPr="007E0AB2">
              <w:rPr>
                <w:u w:val="single"/>
              </w:rPr>
              <w:t>Mapping huwelijk:</w:t>
            </w:r>
          </w:p>
          <w:p w:rsidR="0010385B" w:rsidRPr="007E0AB2" w:rsidRDefault="0010385B" w:rsidP="007E0AB2">
            <w:pPr>
              <w:spacing w:line="240" w:lineRule="auto"/>
              <w:rPr>
                <w:sz w:val="16"/>
                <w:szCs w:val="16"/>
              </w:rPr>
            </w:pPr>
            <w:r w:rsidRPr="007E0AB2">
              <w:rPr>
                <w:sz w:val="16"/>
                <w:szCs w:val="16"/>
              </w:rPr>
              <w:t>//IMKAD_AangebodenStuk/StukdeelVerdelingHuwelijk/</w:t>
            </w:r>
          </w:p>
          <w:p w:rsidR="0010385B" w:rsidRPr="007E0AB2" w:rsidRDefault="0010385B" w:rsidP="007E0AB2">
            <w:pPr>
              <w:spacing w:line="240" w:lineRule="auto"/>
              <w:rPr>
                <w:rFonts w:cs="Arial"/>
                <w:sz w:val="16"/>
                <w:szCs w:val="16"/>
              </w:rPr>
            </w:pPr>
            <w:r w:rsidRPr="007E0AB2">
              <w:rPr>
                <w:sz w:val="16"/>
                <w:szCs w:val="16"/>
              </w:rPr>
              <w:tab/>
              <w:t>./datumHuwelijk</w:t>
            </w:r>
          </w:p>
          <w:p w:rsidR="0010385B" w:rsidRPr="007E0AB2" w:rsidRDefault="0010385B" w:rsidP="007E0AB2">
            <w:pPr>
              <w:spacing w:line="240" w:lineRule="auto"/>
              <w:rPr>
                <w:rFonts w:cs="Arial"/>
                <w:sz w:val="16"/>
                <w:szCs w:val="16"/>
              </w:rPr>
            </w:pPr>
            <w:r w:rsidRPr="007E0AB2">
              <w:rPr>
                <w:rFonts w:cs="Arial"/>
                <w:sz w:val="16"/>
                <w:szCs w:val="16"/>
              </w:rPr>
              <w:tab/>
              <w:t>./</w:t>
            </w:r>
            <w:r w:rsidRPr="007E0AB2">
              <w:rPr>
                <w:sz w:val="16"/>
                <w:szCs w:val="16"/>
              </w:rPr>
              <w:t>gemeenteHuwelijk</w:t>
            </w:r>
          </w:p>
          <w:p w:rsidR="0010385B" w:rsidRPr="007E0AB2" w:rsidRDefault="0010385B" w:rsidP="007E0AB2">
            <w:pPr>
              <w:spacing w:line="240" w:lineRule="auto"/>
              <w:rPr>
                <w:sz w:val="16"/>
                <w:szCs w:val="16"/>
              </w:rPr>
            </w:pPr>
          </w:p>
          <w:p w:rsidR="0010385B" w:rsidRPr="007E0AB2" w:rsidRDefault="0010385B" w:rsidP="0010385B">
            <w:pPr>
              <w:rPr>
                <w:u w:val="single"/>
              </w:rPr>
            </w:pPr>
            <w:r w:rsidRPr="007E0AB2">
              <w:rPr>
                <w:u w:val="single"/>
              </w:rPr>
              <w:t>Mapping te of in de gemeente</w:t>
            </w:r>
            <w:r w:rsidR="00563968" w:rsidRPr="007E0AB2">
              <w:rPr>
                <w:u w:val="single"/>
              </w:rPr>
              <w:t xml:space="preserve"> huwelijk</w:t>
            </w:r>
            <w:r w:rsidRPr="007E0AB2">
              <w:rPr>
                <w:u w:val="single"/>
              </w:rPr>
              <w:t>:</w:t>
            </w:r>
          </w:p>
          <w:p w:rsidR="0010385B" w:rsidRPr="007E0AB2" w:rsidRDefault="0010385B" w:rsidP="007E0AB2">
            <w:pPr>
              <w:spacing w:line="240" w:lineRule="auto"/>
              <w:rPr>
                <w:sz w:val="16"/>
                <w:szCs w:val="16"/>
              </w:rPr>
            </w:pPr>
            <w:r w:rsidRPr="007E0AB2">
              <w:rPr>
                <w:sz w:val="16"/>
                <w:szCs w:val="16"/>
              </w:rPr>
              <w:t>//IMKAD_AangebodenStuk/StukdeelVerdelingHuwelijk/tekstkeuze/</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w:t>
            </w:r>
            <w:r w:rsidR="00563968" w:rsidRPr="007E0AB2">
              <w:rPr>
                <w:sz w:val="16"/>
                <w:szCs w:val="16"/>
              </w:rPr>
              <w:t>Huwelijk</w:t>
            </w:r>
            <w:r w:rsidRPr="007E0AB2">
              <w:rPr>
                <w:sz w:val="16"/>
                <w:szCs w:val="16"/>
              </w:rPr>
              <w:t>)</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rsidR="0010385B" w:rsidRPr="007E0AB2" w:rsidRDefault="0010385B" w:rsidP="007E0AB2">
            <w:pPr>
              <w:spacing w:line="240" w:lineRule="auto"/>
              <w:rPr>
                <w:sz w:val="16"/>
                <w:szCs w:val="16"/>
              </w:rPr>
            </w:pPr>
          </w:p>
          <w:p w:rsidR="00563968" w:rsidRPr="007E0AB2" w:rsidRDefault="00563968" w:rsidP="00563968">
            <w:pPr>
              <w:rPr>
                <w:u w:val="single"/>
              </w:rPr>
            </w:pPr>
            <w:r w:rsidRPr="007E0AB2">
              <w:rPr>
                <w:u w:val="single"/>
              </w:rPr>
              <w:t>Mapping te of van de gemeente ontbinding:</w:t>
            </w:r>
          </w:p>
          <w:p w:rsidR="00563968" w:rsidRPr="007E0AB2" w:rsidRDefault="00563968" w:rsidP="007E0AB2">
            <w:pPr>
              <w:spacing w:line="240" w:lineRule="auto"/>
              <w:rPr>
                <w:sz w:val="16"/>
                <w:szCs w:val="16"/>
              </w:rPr>
            </w:pPr>
            <w:r w:rsidRPr="007E0AB2">
              <w:rPr>
                <w:sz w:val="16"/>
                <w:szCs w:val="16"/>
              </w:rPr>
              <w:t>//IMKAD_AangebodenStuk/StukdeelVerdelingHuwelijk/tekstkeuze/</w:t>
            </w:r>
          </w:p>
          <w:p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tagNaam(k_GemeenteOntbinding)</w:t>
            </w:r>
          </w:p>
          <w:p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rsidR="00563968" w:rsidRPr="007E0AB2" w:rsidRDefault="00563968" w:rsidP="007E0AB2">
            <w:pPr>
              <w:spacing w:line="240" w:lineRule="auto"/>
              <w:rPr>
                <w:sz w:val="16"/>
                <w:szCs w:val="16"/>
              </w:rPr>
            </w:pPr>
          </w:p>
          <w:p w:rsidR="005A2655" w:rsidRPr="007E0AB2" w:rsidRDefault="005A2655" w:rsidP="005A2655">
            <w:pPr>
              <w:rPr>
                <w:u w:val="single"/>
              </w:rPr>
            </w:pPr>
            <w:r w:rsidRPr="007E0AB2">
              <w:rPr>
                <w:u w:val="single"/>
              </w:rPr>
              <w:t>Mapping aantekening of inschrijving:</w:t>
            </w:r>
          </w:p>
          <w:p w:rsidR="005A2655" w:rsidRPr="007E0AB2" w:rsidRDefault="005A2655" w:rsidP="007E0AB2">
            <w:pPr>
              <w:spacing w:line="240" w:lineRule="auto"/>
              <w:rPr>
                <w:sz w:val="16"/>
                <w:szCs w:val="16"/>
              </w:rPr>
            </w:pPr>
            <w:r w:rsidRPr="007E0AB2">
              <w:rPr>
                <w:sz w:val="16"/>
                <w:szCs w:val="16"/>
              </w:rPr>
              <w:t>//IMKAD_AangebodenStuk/StukdeelVerdelingHuwelijk/tekstkeuze/</w:t>
            </w:r>
          </w:p>
          <w:p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tagNaam(k_AantekeningInschrijv</w:t>
            </w:r>
            <w:r w:rsidR="00DF31E0" w:rsidRPr="007E0AB2">
              <w:rPr>
                <w:sz w:val="16"/>
                <w:szCs w:val="16"/>
              </w:rPr>
              <w:t>i</w:t>
            </w:r>
            <w:r w:rsidRPr="007E0AB2">
              <w:rPr>
                <w:sz w:val="16"/>
                <w:szCs w:val="16"/>
              </w:rPr>
              <w:t>ng)</w:t>
            </w:r>
          </w:p>
          <w:p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rsidR="005A2655" w:rsidRPr="007E0AB2" w:rsidRDefault="005A2655" w:rsidP="007E0AB2">
            <w:pPr>
              <w:spacing w:line="240" w:lineRule="auto"/>
              <w:rPr>
                <w:sz w:val="16"/>
                <w:szCs w:val="16"/>
              </w:rPr>
            </w:pPr>
          </w:p>
          <w:p w:rsidR="0010385B" w:rsidRPr="007E0AB2" w:rsidRDefault="0010385B" w:rsidP="007E0AB2">
            <w:pPr>
              <w:spacing w:line="240" w:lineRule="auto"/>
              <w:rPr>
                <w:sz w:val="16"/>
                <w:szCs w:val="16"/>
              </w:rPr>
            </w:pPr>
            <w:r w:rsidRPr="007E0AB2">
              <w:rPr>
                <w:u w:val="single"/>
              </w:rPr>
              <w:t>Mapping echtscheiding:</w:t>
            </w:r>
          </w:p>
          <w:p w:rsidR="0010385B" w:rsidRPr="007E0AB2" w:rsidRDefault="0010385B" w:rsidP="007E0AB2">
            <w:pPr>
              <w:spacing w:line="240" w:lineRule="auto"/>
              <w:rPr>
                <w:sz w:val="16"/>
                <w:szCs w:val="16"/>
              </w:rPr>
            </w:pPr>
            <w:r w:rsidRPr="007E0AB2">
              <w:rPr>
                <w:sz w:val="16"/>
                <w:szCs w:val="16"/>
              </w:rPr>
              <w:lastRenderedPageBreak/>
              <w:t>//IMKAD_AangebodenStuk/StukdeelVerdelingHuwelijk/</w:t>
            </w:r>
          </w:p>
          <w:p w:rsidR="005A2655" w:rsidRPr="007E0AB2" w:rsidRDefault="005A2655" w:rsidP="007E0AB2">
            <w:pPr>
              <w:spacing w:line="240" w:lineRule="auto"/>
              <w:rPr>
                <w:rFonts w:cs="Arial"/>
                <w:sz w:val="16"/>
                <w:szCs w:val="16"/>
              </w:rPr>
            </w:pPr>
            <w:r w:rsidRPr="007E0AB2">
              <w:rPr>
                <w:rFonts w:cs="Arial"/>
                <w:sz w:val="16"/>
                <w:szCs w:val="16"/>
              </w:rPr>
              <w:tab/>
              <w:t>./gemeenteOntbinding</w:t>
            </w:r>
          </w:p>
          <w:p w:rsidR="005A2655" w:rsidRPr="007E0AB2" w:rsidRDefault="005A2655" w:rsidP="007E0AB2">
            <w:pPr>
              <w:spacing w:line="240" w:lineRule="auto"/>
              <w:rPr>
                <w:rFonts w:cs="Arial"/>
                <w:sz w:val="16"/>
                <w:szCs w:val="16"/>
              </w:rPr>
            </w:pPr>
            <w:r w:rsidRPr="007E0AB2">
              <w:rPr>
                <w:rFonts w:cs="Arial"/>
                <w:sz w:val="16"/>
                <w:szCs w:val="16"/>
              </w:rPr>
              <w:tab/>
              <w:t>./datumOntbinding</w:t>
            </w:r>
          </w:p>
          <w:p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r w:rsidR="00290855" w:rsidRPr="007E0AB2">
              <w:rPr>
                <w:sz w:val="16"/>
                <w:szCs w:val="16"/>
              </w:rPr>
              <w:t>plaatsRechtbank</w:t>
            </w:r>
          </w:p>
          <w:p w:rsidR="003B66BF" w:rsidRPr="007E0AB2" w:rsidRDefault="003B66BF" w:rsidP="007E0AB2">
            <w:pPr>
              <w:spacing w:line="240" w:lineRule="auto"/>
              <w:rPr>
                <w:sz w:val="16"/>
                <w:szCs w:val="16"/>
              </w:rPr>
            </w:pPr>
            <w:r w:rsidRPr="007E0AB2">
              <w:rPr>
                <w:sz w:val="16"/>
                <w:szCs w:val="16"/>
              </w:rPr>
              <w:tab/>
              <w:t>./naamRechtbank</w:t>
            </w:r>
          </w:p>
          <w:p w:rsidR="003B66BF" w:rsidRPr="007E0AB2" w:rsidRDefault="003B66BF" w:rsidP="007E0AB2">
            <w:pPr>
              <w:spacing w:line="240" w:lineRule="auto"/>
              <w:rPr>
                <w:sz w:val="16"/>
                <w:szCs w:val="16"/>
              </w:rPr>
            </w:pPr>
            <w:r w:rsidRPr="007E0AB2">
              <w:rPr>
                <w:sz w:val="16"/>
                <w:szCs w:val="16"/>
              </w:rPr>
              <w:tab/>
              <w:t>./gemeenteRechtbank</w:t>
            </w:r>
          </w:p>
          <w:p w:rsidR="003B66BF" w:rsidRPr="007E0AB2" w:rsidRDefault="003B66BF" w:rsidP="007E0AB2">
            <w:pPr>
              <w:spacing w:line="240" w:lineRule="auto"/>
              <w:rPr>
                <w:rFonts w:cs="Arial"/>
                <w:sz w:val="16"/>
                <w:szCs w:val="16"/>
              </w:rPr>
            </w:pPr>
            <w:r w:rsidRPr="007E0AB2">
              <w:rPr>
                <w:sz w:val="16"/>
                <w:szCs w:val="16"/>
              </w:rPr>
              <w:tab/>
              <w:t>./datumUitspraakRechtbank</w:t>
            </w:r>
          </w:p>
          <w:p w:rsidR="003B66BF" w:rsidRPr="007E0AB2" w:rsidRDefault="003B66BF" w:rsidP="007E0AB2">
            <w:pPr>
              <w:spacing w:line="240" w:lineRule="auto"/>
              <w:rPr>
                <w:sz w:val="16"/>
                <w:szCs w:val="16"/>
              </w:rPr>
            </w:pPr>
          </w:p>
          <w:p w:rsidR="0010385B" w:rsidRPr="007E0AB2" w:rsidRDefault="0010385B" w:rsidP="0010385B">
            <w:pPr>
              <w:rPr>
                <w:u w:val="single"/>
              </w:rPr>
            </w:pPr>
            <w:r w:rsidRPr="007E0AB2">
              <w:rPr>
                <w:u w:val="single"/>
              </w:rPr>
              <w:t>Mapping datum uitspraak rechtbank:</w:t>
            </w:r>
          </w:p>
          <w:p w:rsidR="0010385B" w:rsidRPr="007E0AB2" w:rsidRDefault="0010385B" w:rsidP="007E0AB2">
            <w:pPr>
              <w:spacing w:line="240" w:lineRule="auto"/>
              <w:rPr>
                <w:sz w:val="16"/>
                <w:szCs w:val="16"/>
              </w:rPr>
            </w:pPr>
            <w:r w:rsidRPr="007E0AB2">
              <w:rPr>
                <w:sz w:val="16"/>
                <w:szCs w:val="16"/>
              </w:rPr>
              <w:t>//IMKAD_AangebodenStuk/StukdeelVerdelingHuwelijk/tekstkeuze/</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tagNaam(k_</w:t>
            </w:r>
            <w:r w:rsidR="00C709C8" w:rsidRPr="007E0AB2">
              <w:rPr>
                <w:sz w:val="16"/>
                <w:szCs w:val="16"/>
              </w:rPr>
              <w:t>DatumUitspraak</w:t>
            </w:r>
            <w:r w:rsidR="00290855" w:rsidRPr="007E0AB2">
              <w:rPr>
                <w:sz w:val="16"/>
                <w:szCs w:val="16"/>
              </w:rPr>
              <w:t>)</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rsidR="00290855" w:rsidRPr="00290855" w:rsidRDefault="00290855" w:rsidP="007E0AB2">
            <w:pPr>
              <w:spacing w:line="240" w:lineRule="auto"/>
            </w:pP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 xml:space="preserve">onder het maken van huwelijkse voorwaarden gehuwd. Tot de door </w:t>
            </w:r>
            <w:r w:rsidR="003C52AE" w:rsidRPr="007E0AB2">
              <w:rPr>
                <w:rFonts w:cs="Arial"/>
                <w:color w:val="FF0000"/>
              </w:rPr>
              <w:t xml:space="preserve">de indiening van het </w:t>
            </w:r>
            <w:r w:rsidR="00A6144E" w:rsidRPr="007E0AB2">
              <w:rPr>
                <w:rFonts w:cs="Arial"/>
                <w:color w:val="FF0000"/>
              </w:rPr>
              <w:t>echtscheiding</w:t>
            </w:r>
            <w:r w:rsidR="003C52AE" w:rsidRPr="007E0AB2">
              <w:rPr>
                <w:rFonts w:cs="Arial"/>
                <w:color w:val="FF0000"/>
              </w:rPr>
              <w:t>sverzoek</w:t>
            </w:r>
            <w:r w:rsidR="00A6144E" w:rsidRPr="007E0AB2">
              <w:rPr>
                <w:rFonts w:cs="Arial"/>
                <w:color w:val="FF0000"/>
              </w:rPr>
              <w:t xml:space="preserve"> ontbonden </w:t>
            </w:r>
            <w:r w:rsidR="00A6144E" w:rsidRPr="007E0AB2">
              <w:rPr>
                <w:rFonts w:cs="Arial"/>
                <w:color w:val="800080"/>
              </w:rPr>
              <w:t>beperkte</w:t>
            </w:r>
            <w:r w:rsidR="00A6144E" w:rsidRPr="007E0AB2">
              <w:rPr>
                <w:rFonts w:cs="Arial"/>
                <w:color w:val="FF0000"/>
              </w:rPr>
              <w:t xml:space="preserve"> gemeenschap van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registergoed</w:t>
            </w:r>
            <w:r w:rsidR="00B51E8A" w:rsidRPr="007E0AB2">
              <w:rPr>
                <w:rFonts w:cs="Arial"/>
                <w:color w:val="800080"/>
              </w:rPr>
              <w:t>eren</w:t>
            </w:r>
            <w:r w:rsidR="00A6144E" w:rsidRPr="007E0AB2">
              <w:rPr>
                <w:rFonts w:cs="Arial"/>
                <w:color w:val="FF0000"/>
              </w:rPr>
              <w:t>.</w:t>
            </w:r>
          </w:p>
          <w:p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rsidR="00A6144E" w:rsidRDefault="00FD4727" w:rsidP="007E0AB2">
            <w:pPr>
              <w:spacing w:before="72"/>
            </w:pPr>
            <w:r>
              <w:t xml:space="preserve">De optionele tekst </w:t>
            </w:r>
            <w:r w:rsidRPr="007E0AB2">
              <w:rPr>
                <w:color w:val="800080"/>
              </w:rPr>
              <w:t>beperkte</w:t>
            </w:r>
            <w:r>
              <w:t xml:space="preserve"> wordt alleen getoond, </w:t>
            </w:r>
            <w:r w:rsidR="004B073E">
              <w:t xml:space="preserve">indien er sprake is van huwelijkse voorwaarden. </w:t>
            </w:r>
            <w:r w:rsidR="00F841BD">
              <w:t>Dit is het geval w</w:t>
            </w:r>
            <w:r w:rsidR="005D10E2">
              <w:t>anneer</w:t>
            </w:r>
            <w:r w:rsidR="00775055">
              <w:t xml:space="preserve"> </w:t>
            </w:r>
            <w:r w:rsidR="005D10E2" w:rsidRPr="007E0AB2">
              <w:rPr>
                <w:rFonts w:cs="Arial"/>
                <w:color w:val="FF0000"/>
              </w:rPr>
              <w:t>onder</w:t>
            </w:r>
            <w:r w:rsidR="004B073E">
              <w:t xml:space="preserve"> getoond wordt.</w:t>
            </w:r>
          </w:p>
          <w:p w:rsidR="00F841BD" w:rsidRPr="007E0AB2" w:rsidRDefault="00F841BD" w:rsidP="007E0AB2">
            <w:pPr>
              <w:spacing w:before="72"/>
              <w:rPr>
                <w:rFonts w:cs="Arial"/>
              </w:rPr>
            </w:pPr>
          </w:p>
          <w:p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rsidR="005D10E2" w:rsidRPr="007E0AB2" w:rsidRDefault="005D10E2" w:rsidP="00D63E33">
            <w:pPr>
              <w:rPr>
                <w:lang w:val="nl"/>
              </w:rPr>
            </w:pPr>
          </w:p>
          <w:p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w:t>
            </w:r>
            <w:r w:rsidR="00D63E33" w:rsidRPr="007E0AB2">
              <w:rPr>
                <w:lang w:val="nl"/>
              </w:rPr>
              <w:t>n het aantal registergoederen</w:t>
            </w:r>
            <w:r w:rsidR="00664A5E" w:rsidRPr="007E0AB2">
              <w:rPr>
                <w:lang w:val="nl"/>
              </w:rPr>
              <w:t xml:space="preserve">, zie paragraaf </w:t>
            </w:r>
            <w:r w:rsidR="00664A5E" w:rsidRPr="007E0AB2">
              <w:rPr>
                <w:lang w:val="nl"/>
              </w:rPr>
              <w:fldChar w:fldCharType="begin"/>
            </w:r>
            <w:r w:rsidR="00664A5E" w:rsidRPr="007E0AB2">
              <w:rPr>
                <w:lang w:val="nl"/>
              </w:rPr>
              <w:instrText xml:space="preserve"> REF _Ref381865565 \r \h </w:instrText>
            </w:r>
            <w:r w:rsidR="00664A5E" w:rsidRPr="007E0AB2">
              <w:rPr>
                <w:lang w:val="nl"/>
              </w:rPr>
            </w:r>
            <w:r w:rsidR="00664A5E" w:rsidRPr="007E0AB2">
              <w:rPr>
                <w:lang w:val="nl"/>
              </w:rPr>
              <w:fldChar w:fldCharType="separate"/>
            </w:r>
            <w:r w:rsidR="00CD2088">
              <w:rPr>
                <w:lang w:val="nl"/>
              </w:rPr>
              <w:t>2.6</w:t>
            </w:r>
            <w:r w:rsidR="00664A5E" w:rsidRPr="007E0AB2">
              <w:rPr>
                <w:lang w:val="nl"/>
              </w:rPr>
              <w:fldChar w:fldCharType="end"/>
            </w:r>
            <w:r w:rsidR="005D10E2" w:rsidRPr="007E0AB2">
              <w:rPr>
                <w:lang w:val="nl"/>
              </w:rPr>
              <w:t>:</w:t>
            </w:r>
          </w:p>
          <w:p w:rsidR="005D10E2" w:rsidRDefault="005D10E2" w:rsidP="007E0AB2">
            <w:pPr>
              <w:numPr>
                <w:ilvl w:val="0"/>
                <w:numId w:val="9"/>
              </w:numPr>
            </w:pPr>
            <w:r>
              <w:t xml:space="preserve">bij één registergoed: </w:t>
            </w:r>
            <w:r w:rsidR="00C56F6D">
              <w:t xml:space="preserve">‘behoort’ en </w:t>
            </w:r>
            <w:r>
              <w:t>‘het hierna te omschrijven registergoed’,</w:t>
            </w:r>
          </w:p>
          <w:p w:rsidR="005D10E2" w:rsidRPr="007E0AB2" w:rsidRDefault="005D10E2" w:rsidP="007E0AB2">
            <w:pPr>
              <w:numPr>
                <w:ilvl w:val="0"/>
                <w:numId w:val="9"/>
              </w:numPr>
              <w:rPr>
                <w:rFonts w:cs="Arial"/>
              </w:rPr>
            </w:pPr>
            <w:r>
              <w:t xml:space="preserve">bij meer registergoederen: </w:t>
            </w:r>
            <w:r w:rsidR="00C56F6D">
              <w:t xml:space="preserve">‘behoren’ en </w:t>
            </w:r>
            <w:r>
              <w:t>‘de hierna te omschrijven registergoederen’.</w:t>
            </w:r>
          </w:p>
          <w:p w:rsidR="00D63E33" w:rsidRPr="005D10E2" w:rsidRDefault="00D63E33" w:rsidP="00D63E33"/>
          <w:p w:rsidR="00ED2D5E" w:rsidRPr="007E0AB2" w:rsidRDefault="00ED2D5E" w:rsidP="00ED2D5E">
            <w:pPr>
              <w:rPr>
                <w:u w:val="single"/>
              </w:rPr>
            </w:pPr>
            <w:r w:rsidRPr="007E0AB2">
              <w:rPr>
                <w:u w:val="single"/>
              </w:rPr>
              <w:t>Mapping</w:t>
            </w:r>
            <w:r w:rsidR="00C56F6D" w:rsidRPr="007E0AB2">
              <w:rPr>
                <w:u w:val="single"/>
              </w:rPr>
              <w:t xml:space="preserve"> zonder</w:t>
            </w:r>
            <w:r w:rsidRPr="007E0AB2">
              <w:rPr>
                <w:u w:val="single"/>
              </w:rPr>
              <w:t>:</w:t>
            </w:r>
          </w:p>
          <w:p w:rsidR="00ED2D5E" w:rsidRPr="007E0AB2" w:rsidRDefault="00ED2D5E"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007E1F31" w:rsidRPr="007E0AB2">
              <w:rPr>
                <w:sz w:val="16"/>
                <w:szCs w:val="16"/>
              </w:rPr>
              <w:t>/</w:t>
            </w:r>
            <w:r w:rsidRPr="007E0AB2">
              <w:rPr>
                <w:sz w:val="16"/>
                <w:szCs w:val="16"/>
              </w:rPr>
              <w:t>tekstkeuze/</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tagNaam(k_</w:t>
            </w:r>
            <w:r w:rsidR="001434A3" w:rsidRPr="007E0AB2">
              <w:rPr>
                <w:sz w:val="16"/>
                <w:szCs w:val="16"/>
              </w:rPr>
              <w:t>Zonder</w:t>
            </w:r>
            <w:r w:rsidR="00ED2D5E" w:rsidRPr="007E0AB2">
              <w:rPr>
                <w:sz w:val="16"/>
                <w:szCs w:val="16"/>
              </w:rPr>
              <w:t>)</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r w:rsidR="004B073E" w:rsidRPr="007E0AB2">
              <w:rPr>
                <w:sz w:val="16"/>
                <w:szCs w:val="16"/>
              </w:rPr>
              <w:t>z</w:t>
            </w:r>
            <w:r w:rsidR="00ED2D5E" w:rsidRPr="007E0AB2">
              <w:rPr>
                <w:sz w:val="16"/>
                <w:szCs w:val="16"/>
              </w:rPr>
              <w:t>)</w:t>
            </w:r>
          </w:p>
          <w:p w:rsidR="00C56F6D" w:rsidRPr="007E0AB2" w:rsidRDefault="00C56F6D" w:rsidP="007E0AB2">
            <w:pPr>
              <w:spacing w:line="240" w:lineRule="auto"/>
              <w:rPr>
                <w:sz w:val="16"/>
                <w:szCs w:val="16"/>
              </w:rPr>
            </w:pPr>
          </w:p>
          <w:p w:rsidR="00C56F6D" w:rsidRPr="007E0AB2" w:rsidRDefault="00C56F6D" w:rsidP="00C56F6D">
            <w:pPr>
              <w:rPr>
                <w:u w:val="single"/>
              </w:rPr>
            </w:pPr>
            <w:r w:rsidRPr="007E0AB2">
              <w:rPr>
                <w:u w:val="single"/>
              </w:rPr>
              <w:lastRenderedPageBreak/>
              <w:t>Mapping onder meer:</w:t>
            </w:r>
          </w:p>
          <w:p w:rsidR="007E1F31" w:rsidRPr="007E0AB2" w:rsidRDefault="00C56F6D" w:rsidP="007E0AB2">
            <w:pPr>
              <w:spacing w:line="240" w:lineRule="auto"/>
              <w:rPr>
                <w:sz w:val="16"/>
                <w:szCs w:val="16"/>
              </w:rPr>
            </w:pPr>
            <w:r w:rsidRPr="007E0AB2">
              <w:rPr>
                <w:sz w:val="16"/>
                <w:szCs w:val="16"/>
              </w:rPr>
              <w:t>//IMKAD_AangebodenStuk/StukdeelVerdelingHuwelijk/</w:t>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tagNaam(k_Ondermeer</w:t>
            </w:r>
            <w:r w:rsidR="00E8536B" w:rsidRPr="007E0AB2">
              <w:rPr>
                <w:sz w:val="16"/>
                <w:szCs w:val="16"/>
              </w:rPr>
              <w:t>Gemeenschap</w:t>
            </w:r>
            <w:r w:rsidR="007E1F31" w:rsidRPr="007E0AB2">
              <w:rPr>
                <w:sz w:val="16"/>
                <w:szCs w:val="16"/>
              </w:rPr>
              <w:t>)</w:t>
            </w:r>
          </w:p>
          <w:p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rsidR="00C56F6D" w:rsidRPr="007E0AB2" w:rsidRDefault="00C56F6D" w:rsidP="007E0AB2">
            <w:pPr>
              <w:spacing w:line="240" w:lineRule="auto"/>
              <w:ind w:left="227"/>
              <w:rPr>
                <w:sz w:val="16"/>
                <w:szCs w:val="16"/>
              </w:rPr>
            </w:pPr>
          </w:p>
          <w:p w:rsidR="00C56F6D" w:rsidRPr="007E0AB2" w:rsidRDefault="00C56F6D" w:rsidP="007E0AB2">
            <w:pPr>
              <w:spacing w:line="240" w:lineRule="auto"/>
              <w:rPr>
                <w:rFonts w:cs="Arial"/>
                <w:szCs w:val="18"/>
                <w:u w:val="single"/>
              </w:rPr>
            </w:pPr>
            <w:r w:rsidRPr="007E0AB2">
              <w:rPr>
                <w:rFonts w:cs="Arial"/>
                <w:szCs w:val="18"/>
                <w:u w:val="single"/>
              </w:rPr>
              <w:t>Mapping aantal registergoederen:</w:t>
            </w:r>
          </w:p>
          <w:p w:rsidR="00C56F6D" w:rsidRPr="00290855" w:rsidRDefault="00C56F6D" w:rsidP="007E0AB2">
            <w:pPr>
              <w:spacing w:line="240" w:lineRule="auto"/>
            </w:pPr>
            <w:r w:rsidRPr="007E0AB2">
              <w:rPr>
                <w:rFonts w:cs="Arial"/>
                <w:sz w:val="16"/>
                <w:szCs w:val="16"/>
              </w:rPr>
              <w:t>-zie mapping aantal registergoederen in par. 2.</w:t>
            </w:r>
            <w:r w:rsidR="00B074DF" w:rsidRPr="007E0AB2">
              <w:rPr>
                <w:rFonts w:cs="Arial"/>
                <w:sz w:val="16"/>
                <w:szCs w:val="16"/>
              </w:rPr>
              <w:t>6</w:t>
            </w:r>
          </w:p>
        </w:tc>
      </w:tr>
      <w:tr w:rsidR="00290855" w:rsidRPr="00290855" w:rsidTr="007E0AB2">
        <w:tc>
          <w:tcPr>
            <w:tcW w:w="6771" w:type="dxa"/>
            <w:shd w:val="clear" w:color="auto" w:fill="auto"/>
          </w:tcPr>
          <w:p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hierna te omschrijven registergoed</w:t>
            </w:r>
            <w:r w:rsidR="00D63E33" w:rsidRPr="00FB2C02">
              <w:rPr>
                <w:rFonts w:cs="Arial"/>
                <w:color w:val="3366FF"/>
              </w:rPr>
              <w:t>eren</w:t>
            </w:r>
            <w:r w:rsidR="004B073E" w:rsidRPr="00BD1362">
              <w:rPr>
                <w:rFonts w:cs="Arial"/>
                <w:color w:val="800080"/>
              </w:rPr>
              <w:t>.</w:t>
            </w:r>
          </w:p>
          <w:p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rsidR="00DF31E0" w:rsidRPr="007E0AB2" w:rsidRDefault="00DF31E0" w:rsidP="007E0AB2">
            <w:pPr>
              <w:spacing w:before="72"/>
              <w:rPr>
                <w:rFonts w:cs="Arial"/>
              </w:rPr>
            </w:pPr>
          </w:p>
          <w:p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rsidR="00DF31E0" w:rsidRPr="00300DF5" w:rsidRDefault="00DF31E0" w:rsidP="007E0AB2">
            <w:pPr>
              <w:spacing w:before="72"/>
            </w:pPr>
          </w:p>
          <w:p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rsidR="00F841BD" w:rsidRPr="007E0AB2" w:rsidRDefault="00F841BD"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D2088">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bij één registergoed: ‘het hierna te omschrijven registergoed’,</w:t>
            </w:r>
          </w:p>
          <w:p w:rsidR="00F841BD" w:rsidRPr="007E0AB2" w:rsidRDefault="00F841BD" w:rsidP="007E0AB2">
            <w:pPr>
              <w:numPr>
                <w:ilvl w:val="0"/>
                <w:numId w:val="9"/>
              </w:numPr>
              <w:rPr>
                <w:rFonts w:cs="Arial"/>
              </w:rPr>
            </w:pPr>
            <w:r>
              <w:t>bij meer registergoederen: ‘de hierna te omschrijven registergoederen’.</w:t>
            </w:r>
          </w:p>
          <w:p w:rsidR="004825DC" w:rsidRPr="00F841BD" w:rsidRDefault="004825DC" w:rsidP="007E0AB2">
            <w:pPr>
              <w:spacing w:before="72"/>
            </w:pPr>
          </w:p>
          <w:p w:rsidR="001434A3" w:rsidRPr="007E0AB2" w:rsidRDefault="001434A3" w:rsidP="001434A3">
            <w:pPr>
              <w:rPr>
                <w:u w:val="single"/>
              </w:rPr>
            </w:pPr>
            <w:r w:rsidRPr="007E0AB2">
              <w:rPr>
                <w:u w:val="single"/>
              </w:rPr>
              <w:t>Mapping</w:t>
            </w:r>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rsidR="00300DF5" w:rsidRPr="007E0AB2" w:rsidRDefault="00300DF5" w:rsidP="007E0AB2">
            <w:pPr>
              <w:spacing w:line="240" w:lineRule="auto"/>
              <w:rPr>
                <w:sz w:val="16"/>
                <w:szCs w:val="16"/>
              </w:rPr>
            </w:pPr>
            <w:r w:rsidRPr="007E0AB2">
              <w:rPr>
                <w:sz w:val="16"/>
                <w:szCs w:val="16"/>
              </w:rPr>
              <w:t>//IMKAD_AangebodenStuk/StukdeelVerdelingHuwelijk/tekstkeuze/</w:t>
            </w:r>
          </w:p>
          <w:p w:rsidR="00300DF5" w:rsidRPr="007E0AB2" w:rsidRDefault="00A828B0" w:rsidP="007E0AB2">
            <w:pPr>
              <w:spacing w:line="240" w:lineRule="auto"/>
              <w:ind w:left="227"/>
              <w:rPr>
                <w:sz w:val="16"/>
                <w:szCs w:val="16"/>
              </w:rPr>
            </w:pPr>
            <w:r w:rsidRPr="007E0AB2">
              <w:rPr>
                <w:sz w:val="16"/>
                <w:szCs w:val="16"/>
              </w:rPr>
              <w:t>./</w:t>
            </w:r>
            <w:r w:rsidR="00300DF5" w:rsidRPr="007E0AB2">
              <w:rPr>
                <w:sz w:val="16"/>
                <w:szCs w:val="16"/>
              </w:rPr>
              <w:t>tagNaam(k_O</w:t>
            </w:r>
            <w:r w:rsidR="00CD0C16" w:rsidRPr="007E0AB2">
              <w:rPr>
                <w:sz w:val="16"/>
                <w:szCs w:val="16"/>
              </w:rPr>
              <w:t>ndertekendDocument</w:t>
            </w:r>
            <w:r w:rsidR="00300DF5" w:rsidRPr="007E0AB2">
              <w:rPr>
                <w:sz w:val="16"/>
                <w:szCs w:val="16"/>
              </w:rPr>
              <w:t>)</w:t>
            </w:r>
          </w:p>
          <w:p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rsidR="00300DF5" w:rsidRPr="007E0AB2" w:rsidRDefault="00300DF5" w:rsidP="007E0AB2">
            <w:pPr>
              <w:spacing w:line="240" w:lineRule="auto"/>
              <w:rPr>
                <w:sz w:val="16"/>
                <w:szCs w:val="16"/>
              </w:rPr>
            </w:pPr>
          </w:p>
          <w:p w:rsidR="00CD0C16" w:rsidRPr="007E0AB2" w:rsidRDefault="00CD0C16" w:rsidP="007E0AB2">
            <w:pPr>
              <w:spacing w:line="240" w:lineRule="auto"/>
              <w:rPr>
                <w:sz w:val="16"/>
                <w:szCs w:val="16"/>
              </w:rPr>
            </w:pPr>
            <w:r w:rsidRPr="007E0AB2">
              <w:rPr>
                <w:u w:val="single"/>
              </w:rPr>
              <w:lastRenderedPageBreak/>
              <w:t>Mapping kopie:</w:t>
            </w:r>
          </w:p>
          <w:p w:rsidR="001434A3" w:rsidRPr="007E0AB2" w:rsidRDefault="001434A3"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Pr="007E0AB2">
              <w:rPr>
                <w:sz w:val="16"/>
                <w:szCs w:val="16"/>
              </w:rPr>
              <w:t>/tekstkeuze/</w:t>
            </w:r>
          </w:p>
          <w:p w:rsidR="001434A3" w:rsidRPr="007E0AB2" w:rsidRDefault="001434A3" w:rsidP="007E0AB2">
            <w:pPr>
              <w:spacing w:line="240" w:lineRule="auto"/>
              <w:ind w:left="227"/>
              <w:rPr>
                <w:sz w:val="16"/>
                <w:szCs w:val="16"/>
              </w:rPr>
            </w:pPr>
            <w:r w:rsidRPr="007E0AB2">
              <w:rPr>
                <w:sz w:val="16"/>
                <w:szCs w:val="16"/>
              </w:rPr>
              <w:t>./tagNaam(k_</w:t>
            </w:r>
            <w:r w:rsidR="00CD0C16" w:rsidRPr="007E0AB2">
              <w:rPr>
                <w:sz w:val="16"/>
                <w:szCs w:val="16"/>
              </w:rPr>
              <w:t>Kopie</w:t>
            </w:r>
            <w:r w:rsidR="00B07A37" w:rsidRPr="007E0AB2">
              <w:rPr>
                <w:sz w:val="16"/>
                <w:szCs w:val="16"/>
              </w:rPr>
              <w:t>Overeenkomst</w:t>
            </w:r>
            <w:r w:rsidRPr="007E0AB2">
              <w:rPr>
                <w:sz w:val="16"/>
                <w:szCs w:val="16"/>
              </w:rPr>
              <w:t>)</w:t>
            </w:r>
          </w:p>
          <w:p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rsidR="00CD0C16" w:rsidRPr="007E0AB2" w:rsidRDefault="00CD0C16" w:rsidP="007E0AB2">
            <w:pPr>
              <w:spacing w:line="240" w:lineRule="auto"/>
              <w:rPr>
                <w:sz w:val="16"/>
                <w:szCs w:val="16"/>
              </w:rPr>
            </w:pPr>
          </w:p>
          <w:p w:rsidR="00CD0C16" w:rsidRPr="007E0AB2" w:rsidRDefault="00CD0C16" w:rsidP="007E0AB2">
            <w:pPr>
              <w:spacing w:line="240" w:lineRule="auto"/>
              <w:rPr>
                <w:szCs w:val="18"/>
                <w:u w:val="single"/>
              </w:rPr>
            </w:pPr>
            <w:r w:rsidRPr="007E0AB2">
              <w:rPr>
                <w:szCs w:val="18"/>
                <w:u w:val="single"/>
              </w:rPr>
              <w:t>Mapping onder meer:</w:t>
            </w:r>
          </w:p>
          <w:p w:rsidR="00CD0C16" w:rsidRPr="007E0AB2" w:rsidRDefault="00CD0C16" w:rsidP="007E0AB2">
            <w:pPr>
              <w:spacing w:line="240" w:lineRule="auto"/>
              <w:rPr>
                <w:sz w:val="16"/>
                <w:szCs w:val="16"/>
              </w:rPr>
            </w:pPr>
            <w:r w:rsidRPr="007E0AB2">
              <w:rPr>
                <w:sz w:val="16"/>
                <w:szCs w:val="16"/>
              </w:rPr>
              <w:t>//IMKAD_AangebodenStuk/StukdeelVerdelingHuwelijk/tekstkeuze/</w:t>
            </w:r>
          </w:p>
          <w:p w:rsidR="001434A3" w:rsidRPr="007E0AB2" w:rsidRDefault="00A828B0" w:rsidP="007E0AB2">
            <w:pPr>
              <w:spacing w:line="240" w:lineRule="auto"/>
              <w:ind w:left="227"/>
              <w:rPr>
                <w:sz w:val="16"/>
                <w:szCs w:val="16"/>
              </w:rPr>
            </w:pPr>
            <w:r w:rsidRPr="007E0AB2">
              <w:rPr>
                <w:sz w:val="16"/>
                <w:szCs w:val="16"/>
              </w:rPr>
              <w:t>./</w:t>
            </w:r>
            <w:r w:rsidR="001434A3" w:rsidRPr="007E0AB2">
              <w:rPr>
                <w:sz w:val="16"/>
                <w:szCs w:val="16"/>
              </w:rPr>
              <w:t>tagNaam(k_Ondermeer</w:t>
            </w:r>
            <w:r w:rsidR="00E8536B" w:rsidRPr="007E0AB2">
              <w:rPr>
                <w:sz w:val="16"/>
                <w:szCs w:val="16"/>
              </w:rPr>
              <w:t>Overeenkomst</w:t>
            </w:r>
            <w:r w:rsidR="001434A3" w:rsidRPr="007E0AB2">
              <w:rPr>
                <w:sz w:val="16"/>
                <w:szCs w:val="16"/>
              </w:rPr>
              <w:t>)</w:t>
            </w:r>
          </w:p>
          <w:p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rsidR="00CD0C16" w:rsidRPr="007E0AB2" w:rsidRDefault="00CD0C16" w:rsidP="007E0AB2">
            <w:pPr>
              <w:spacing w:line="240" w:lineRule="auto"/>
              <w:rPr>
                <w:sz w:val="16"/>
                <w:szCs w:val="16"/>
              </w:rPr>
            </w:pPr>
          </w:p>
          <w:p w:rsidR="00CD0C16" w:rsidRPr="007E0AB2" w:rsidRDefault="00CD0C16" w:rsidP="007E0AB2">
            <w:pPr>
              <w:spacing w:line="240" w:lineRule="auto"/>
              <w:rPr>
                <w:rFonts w:cs="Arial"/>
                <w:szCs w:val="18"/>
                <w:u w:val="single"/>
              </w:rPr>
            </w:pPr>
            <w:r w:rsidRPr="007E0AB2">
              <w:rPr>
                <w:rFonts w:cs="Arial"/>
                <w:szCs w:val="18"/>
                <w:u w:val="single"/>
              </w:rPr>
              <w:t>Mapping aantal registergoederen:</w:t>
            </w:r>
          </w:p>
          <w:p w:rsidR="00CD0C16" w:rsidRPr="007E0AB2" w:rsidRDefault="00CD0C16" w:rsidP="007E0AB2">
            <w:pPr>
              <w:spacing w:line="240" w:lineRule="auto"/>
              <w:rPr>
                <w:sz w:val="16"/>
                <w:szCs w:val="16"/>
              </w:rPr>
            </w:pPr>
            <w:r w:rsidRPr="007E0AB2">
              <w:rPr>
                <w:rFonts w:cs="Arial"/>
                <w:sz w:val="16"/>
                <w:szCs w:val="16"/>
              </w:rPr>
              <w:t>-zie mapping aantal registergoederen in par. 2.</w:t>
            </w:r>
            <w:r w:rsidR="00B074DF" w:rsidRPr="007E0AB2">
              <w:rPr>
                <w:rFonts w:cs="Arial"/>
                <w:sz w:val="16"/>
                <w:szCs w:val="16"/>
              </w:rPr>
              <w:t>6</w:t>
            </w:r>
          </w:p>
        </w:tc>
      </w:tr>
    </w:tbl>
    <w:p w:rsidR="00290855" w:rsidRDefault="00290855" w:rsidP="00290855">
      <w:pPr>
        <w:rPr>
          <w:lang w:val="nl"/>
        </w:rPr>
      </w:pPr>
    </w:p>
    <w:p w:rsidR="004B073E" w:rsidRDefault="004B073E" w:rsidP="004B073E">
      <w:pPr>
        <w:pStyle w:val="Kop3"/>
      </w:pPr>
      <w:bookmarkStart w:id="49" w:name="_Toc462997740"/>
      <w:r>
        <w:t xml:space="preserve">Variant </w:t>
      </w:r>
      <w:r w:rsidR="00563968">
        <w:t>d</w:t>
      </w:r>
      <w:r>
        <w:t xml:space="preserve"> beëindiging geregistreerd partnerschap</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rsidTr="007E0AB2">
        <w:tc>
          <w:tcPr>
            <w:tcW w:w="6771" w:type="dxa"/>
            <w:shd w:val="clear" w:color="auto" w:fill="auto"/>
          </w:tcPr>
          <w:p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4B073E" w:rsidRPr="007E0AB2" w:rsidRDefault="004B073E" w:rsidP="007E0AB2">
            <w:pPr>
              <w:spacing w:before="72"/>
              <w:rPr>
                <w:lang w:val="en-US"/>
              </w:rPr>
            </w:pPr>
            <w:r w:rsidRPr="007E0AB2">
              <w:rPr>
                <w:lang w:val="en-US"/>
              </w:rPr>
              <w:t>Vaste tekst.</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t>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w:t>
            </w:r>
            <w:r w:rsidRPr="007E0AB2">
              <w:rPr>
                <w:rFonts w:cs="Arial"/>
                <w:color w:val="339966"/>
              </w:rPr>
              <w:t>te</w:t>
            </w:r>
            <w:r w:rsidR="00563968"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een geregistreerd partnerschap aangegaan. Hun geregistreerd partnerschap is ontbonden door het inschrijven van de beëindigingsverklaring in de registers van de Burgerlijke Stand </w:t>
            </w:r>
            <w:r w:rsidRPr="007E0AB2">
              <w:rPr>
                <w:rFonts w:cs="Arial"/>
                <w:color w:val="339966"/>
              </w:rPr>
              <w:t>te</w:t>
            </w:r>
            <w:r w:rsidR="00563968" w:rsidRPr="007E0AB2">
              <w:rPr>
                <w:rFonts w:cs="Arial"/>
                <w:color w:val="339966"/>
              </w:rPr>
              <w:t>/van de</w:t>
            </w:r>
            <w:r w:rsidR="00DD24CB" w:rsidRPr="007E0AB2">
              <w:rPr>
                <w:rFonts w:cs="Arial"/>
                <w:color w:val="339966"/>
              </w:rPr>
              <w:t xml:space="preserve"> gemeente</w:t>
            </w:r>
            <w:r w:rsidRPr="007E0AB2">
              <w:rPr>
                <w:rFonts w:cs="Arial"/>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00DD24CB" w:rsidRPr="007E0AB2">
              <w:rPr>
                <w:rFonts w:cs="Arial"/>
              </w:rPr>
              <w:t>gemeente</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FF0000"/>
              </w:rPr>
              <w:t>.</w:t>
            </w:r>
          </w:p>
        </w:tc>
        <w:tc>
          <w:tcPr>
            <w:tcW w:w="7371" w:type="dxa"/>
            <w:shd w:val="clear" w:color="auto" w:fill="auto"/>
          </w:tcPr>
          <w:p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5F3B81" w:rsidRPr="007E0AB2">
              <w:rPr>
                <w:szCs w:val="18"/>
              </w:rPr>
              <w:t xml:space="preserve">, 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rsidR="00F841BD" w:rsidRPr="007E0AB2" w:rsidRDefault="00F841BD" w:rsidP="001434A3">
            <w:pPr>
              <w:rPr>
                <w:szCs w:val="18"/>
              </w:rPr>
            </w:pPr>
          </w:p>
          <w:p w:rsidR="001434A3" w:rsidRPr="007E0AB2" w:rsidRDefault="001434A3" w:rsidP="001434A3">
            <w:pPr>
              <w:rPr>
                <w:u w:val="single"/>
              </w:rPr>
            </w:pPr>
            <w:r w:rsidRPr="007E0AB2">
              <w:rPr>
                <w:u w:val="single"/>
              </w:rPr>
              <w:t>Mapping</w:t>
            </w:r>
            <w:r w:rsidR="00DD24CB" w:rsidRPr="007E0AB2">
              <w:rPr>
                <w:u w:val="single"/>
              </w:rPr>
              <w:t xml:space="preserve"> geregistreerd partnerschap</w:t>
            </w:r>
            <w:r w:rsidRPr="007E0AB2">
              <w:rPr>
                <w:u w:val="single"/>
              </w:rPr>
              <w:t>:</w:t>
            </w:r>
          </w:p>
          <w:p w:rsidR="001434A3"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Pr="007E0AB2">
              <w:rPr>
                <w:sz w:val="16"/>
                <w:szCs w:val="16"/>
              </w:rPr>
              <w:t>/</w:t>
            </w:r>
          </w:p>
          <w:p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r w:rsidR="00012B35" w:rsidRPr="007E0AB2">
              <w:rPr>
                <w:sz w:val="16"/>
                <w:szCs w:val="16"/>
              </w:rPr>
              <w:t>datum</w:t>
            </w:r>
            <w:r w:rsidR="00141564" w:rsidRPr="007E0AB2">
              <w:rPr>
                <w:sz w:val="16"/>
                <w:szCs w:val="16"/>
              </w:rPr>
              <w:t>Registratie</w:t>
            </w:r>
          </w:p>
          <w:p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00012B35" w:rsidRPr="007E0AB2">
              <w:rPr>
                <w:sz w:val="16"/>
                <w:szCs w:val="16"/>
              </w:rPr>
              <w:t>gemeente</w:t>
            </w:r>
            <w:r w:rsidR="00141564" w:rsidRPr="007E0AB2">
              <w:rPr>
                <w:sz w:val="16"/>
                <w:szCs w:val="16"/>
              </w:rPr>
              <w:t>Registratie</w:t>
            </w:r>
          </w:p>
          <w:p w:rsidR="004B073E" w:rsidRDefault="004B073E" w:rsidP="007E0AB2">
            <w:pPr>
              <w:spacing w:line="240" w:lineRule="auto"/>
            </w:pPr>
          </w:p>
          <w:p w:rsidR="00DD24CB" w:rsidRPr="007E0AB2" w:rsidRDefault="00DD24CB" w:rsidP="00DD24CB">
            <w:pPr>
              <w:rPr>
                <w:u w:val="single"/>
              </w:rPr>
            </w:pPr>
            <w:r w:rsidRPr="007E0AB2">
              <w:rPr>
                <w:u w:val="single"/>
              </w:rPr>
              <w:t>Mapping te of in de gemeente geregistreerd partnerschap:</w:t>
            </w:r>
          </w:p>
          <w:p w:rsidR="00DD24CB" w:rsidRPr="007E0AB2" w:rsidRDefault="00DD24CB" w:rsidP="007E0AB2">
            <w:pPr>
              <w:spacing w:line="240" w:lineRule="auto"/>
              <w:rPr>
                <w:sz w:val="16"/>
                <w:szCs w:val="16"/>
              </w:rPr>
            </w:pPr>
            <w:r w:rsidRPr="007E0AB2">
              <w:rPr>
                <w:sz w:val="16"/>
                <w:szCs w:val="16"/>
              </w:rPr>
              <w:t>//IMKAD_AangebodenStuk/StukdeelVerdeling</w:t>
            </w:r>
            <w:r w:rsidR="00890DA2" w:rsidRPr="007E0AB2">
              <w:rPr>
                <w:sz w:val="16"/>
                <w:szCs w:val="16"/>
              </w:rPr>
              <w:t>Partnerschap</w:t>
            </w:r>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tagNaam(k_GemeenteRegistratie)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rsidR="00DD24CB" w:rsidRPr="007E0AB2" w:rsidRDefault="00DD24CB" w:rsidP="007E0AB2">
            <w:pPr>
              <w:spacing w:line="240" w:lineRule="auto"/>
              <w:rPr>
                <w:sz w:val="16"/>
                <w:szCs w:val="16"/>
              </w:rPr>
            </w:pPr>
          </w:p>
          <w:p w:rsidR="00DD24CB" w:rsidRPr="007E0AB2" w:rsidRDefault="00DD24CB" w:rsidP="00DD24CB">
            <w:pPr>
              <w:rPr>
                <w:u w:val="single"/>
              </w:rPr>
            </w:pPr>
            <w:r w:rsidRPr="007E0AB2">
              <w:rPr>
                <w:u w:val="single"/>
              </w:rPr>
              <w:t>Mapping ontbinding geregistreerd partnerschap:</w:t>
            </w:r>
          </w:p>
          <w:p w:rsidR="00DD24CB" w:rsidRPr="007E0AB2" w:rsidRDefault="00DD24CB" w:rsidP="007E0AB2">
            <w:pPr>
              <w:spacing w:line="240" w:lineRule="auto"/>
              <w:rPr>
                <w:sz w:val="16"/>
                <w:szCs w:val="16"/>
              </w:rPr>
            </w:pPr>
            <w:r w:rsidRPr="007E0AB2">
              <w:rPr>
                <w:sz w:val="16"/>
                <w:szCs w:val="16"/>
              </w:rPr>
              <w:lastRenderedPageBreak/>
              <w:t>//IMKAD_AangebodenStuk/StukdeelVerdelingPartnerschap/</w:t>
            </w:r>
          </w:p>
          <w:p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gemeenteOntbinding</w:t>
            </w:r>
          </w:p>
          <w:p w:rsidR="00DD24CB" w:rsidRPr="007E0AB2" w:rsidRDefault="00DD24CB" w:rsidP="007E0AB2">
            <w:pPr>
              <w:spacing w:line="240" w:lineRule="auto"/>
              <w:rPr>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datumOntbinding</w:t>
            </w:r>
          </w:p>
          <w:p w:rsidR="00DD24CB" w:rsidRPr="007E0AB2" w:rsidRDefault="00DD24CB" w:rsidP="007E0AB2">
            <w:pPr>
              <w:spacing w:line="240" w:lineRule="auto"/>
              <w:rPr>
                <w:sz w:val="16"/>
                <w:szCs w:val="16"/>
              </w:rPr>
            </w:pPr>
          </w:p>
          <w:p w:rsidR="00DD24CB" w:rsidRPr="007E0AB2" w:rsidRDefault="00DD24CB" w:rsidP="00DD24CB">
            <w:pPr>
              <w:rPr>
                <w:u w:val="single"/>
              </w:rPr>
            </w:pPr>
            <w:r w:rsidRPr="007E0AB2">
              <w:rPr>
                <w:u w:val="single"/>
              </w:rPr>
              <w:t>Mapping te of van de gemeente ontbinding:</w:t>
            </w:r>
          </w:p>
          <w:p w:rsidR="00DD24CB" w:rsidRPr="007E0AB2" w:rsidRDefault="00DD24CB" w:rsidP="007E0AB2">
            <w:pPr>
              <w:spacing w:line="240" w:lineRule="auto"/>
              <w:rPr>
                <w:sz w:val="16"/>
                <w:szCs w:val="16"/>
              </w:rPr>
            </w:pPr>
            <w:r w:rsidRPr="007E0AB2">
              <w:rPr>
                <w:sz w:val="16"/>
                <w:szCs w:val="16"/>
              </w:rPr>
              <w:t>//IMKAD_AangebodenStuk/StukdeelVerdeling</w:t>
            </w:r>
            <w:r w:rsidR="00890DA2" w:rsidRPr="007E0AB2">
              <w:rPr>
                <w:sz w:val="16"/>
                <w:szCs w:val="16"/>
              </w:rPr>
              <w:t>Partnerschap</w:t>
            </w:r>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tagNaam(k_GemeenteOntbinding)</w:t>
            </w:r>
          </w:p>
          <w:p w:rsidR="00DD24CB" w:rsidRPr="007E0AB2" w:rsidRDefault="00DD24CB"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tekst(‘te’ of ‘van de gemeente’)</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color w:val="FF0000"/>
              </w:rPr>
              <w:lastRenderedPageBreak/>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 xml:space="preserve">onder het maken van partnerschapsvoorwaarden geregistreerd als partner. Tot de door beëindiging ontbonden </w:t>
            </w:r>
            <w:r w:rsidRPr="007E0AB2">
              <w:rPr>
                <w:rFonts w:cs="Arial"/>
                <w:color w:val="800080"/>
              </w:rPr>
              <w:t>beperkte</w:t>
            </w:r>
            <w:r w:rsidRPr="007E0AB2">
              <w:rPr>
                <w:rFonts w:cs="Arial"/>
                <w:color w:val="FF0000"/>
              </w:rPr>
              <w:t xml:space="preserve"> gemeenschap van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7E0AB2">
              <w:rPr>
                <w:rFonts w:cs="Arial"/>
                <w:color w:val="FF0000"/>
              </w:rPr>
              <w:t>registergoed</w:t>
            </w:r>
            <w:r w:rsidR="00D63E33" w:rsidRPr="007E0AB2">
              <w:rPr>
                <w:rFonts w:cs="Arial"/>
                <w:color w:val="800080"/>
              </w:rPr>
              <w:t>eren</w:t>
            </w:r>
            <w:r w:rsidRPr="007E0AB2">
              <w:rPr>
                <w:rFonts w:cs="Arial"/>
                <w:color w:val="FF0000"/>
              </w:rPr>
              <w:t>.</w:t>
            </w:r>
          </w:p>
        </w:tc>
        <w:tc>
          <w:tcPr>
            <w:tcW w:w="7371" w:type="dxa"/>
            <w:shd w:val="clear" w:color="auto" w:fill="auto"/>
          </w:tcPr>
          <w:p w:rsidR="001434A3" w:rsidRDefault="001434A3" w:rsidP="007E0AB2">
            <w:pPr>
              <w:spacing w:before="72"/>
            </w:pPr>
            <w:r>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rsidR="00F841BD" w:rsidRDefault="00F841BD" w:rsidP="007E0AB2">
            <w:pPr>
              <w:spacing w:before="72"/>
            </w:pPr>
          </w:p>
          <w:p w:rsidR="001434A3" w:rsidRDefault="001434A3" w:rsidP="007E0AB2">
            <w:pPr>
              <w:spacing w:before="72"/>
            </w:pPr>
            <w:r>
              <w:t>De optionele tekst ‘</w:t>
            </w:r>
            <w:r w:rsidRPr="007E0AB2">
              <w:rPr>
                <w:color w:val="800080"/>
              </w:rPr>
              <w:t>beperkte</w:t>
            </w:r>
            <w:r>
              <w:t xml:space="preserve">’ wordt alleen getoond, indien er sprake is van </w:t>
            </w:r>
            <w:r w:rsidR="0070010B">
              <w:t>partnerschaps</w:t>
            </w:r>
            <w:r>
              <w:t>voorwaarden.</w:t>
            </w:r>
            <w:r w:rsidR="00F841BD">
              <w:t xml:space="preserve"> Dit is het geval wanneer ‘</w:t>
            </w:r>
            <w:r w:rsidR="00F841BD" w:rsidRPr="007E0AB2">
              <w:rPr>
                <w:rFonts w:cs="Arial"/>
                <w:color w:val="FF0000"/>
              </w:rPr>
              <w:t>onder</w:t>
            </w:r>
            <w:r w:rsidR="00F841BD">
              <w:t>’ getoond wordt.</w:t>
            </w:r>
          </w:p>
          <w:p w:rsidR="00F841BD" w:rsidRPr="007E0AB2" w:rsidRDefault="00F841BD" w:rsidP="007E0AB2">
            <w:pPr>
              <w:spacing w:before="72"/>
              <w:rPr>
                <w:rFonts w:cs="Arial"/>
              </w:rPr>
            </w:pPr>
          </w:p>
          <w:p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rsidR="00F841BD" w:rsidRPr="007E0AB2" w:rsidRDefault="00F841BD" w:rsidP="00D63E33">
            <w:pPr>
              <w:rPr>
                <w:lang w:val="nl"/>
              </w:rPr>
            </w:pPr>
          </w:p>
          <w:p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w:t>
            </w:r>
            <w:r w:rsidR="008C5610">
              <w:rPr>
                <w:lang w:val="nl"/>
              </w:rPr>
              <w:t>en</w:t>
            </w:r>
            <w:r w:rsidRPr="007E0AB2">
              <w:rPr>
                <w:lang w:val="nl"/>
              </w:rPr>
              <w:t xml:space="preserve">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D2088">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 xml:space="preserve">bij één registergoed: </w:t>
            </w:r>
            <w:r w:rsidR="008C5610">
              <w:t xml:space="preserve">‘behoort’ en </w:t>
            </w:r>
            <w:r>
              <w:t>‘het hierna te omschrijven registergoed’,</w:t>
            </w:r>
          </w:p>
          <w:p w:rsidR="00F841BD" w:rsidRPr="007E0AB2" w:rsidRDefault="00F841BD" w:rsidP="007E0AB2">
            <w:pPr>
              <w:numPr>
                <w:ilvl w:val="0"/>
                <w:numId w:val="9"/>
              </w:numPr>
              <w:rPr>
                <w:rFonts w:cs="Arial"/>
              </w:rPr>
            </w:pPr>
            <w:r>
              <w:t xml:space="preserve">bij meer registergoederen: </w:t>
            </w:r>
            <w:r w:rsidR="008C5610">
              <w:t xml:space="preserve">‘behoren’ en </w:t>
            </w:r>
            <w:r>
              <w:t>‘de hierna te omschrijven registergoederen’.</w:t>
            </w:r>
          </w:p>
          <w:p w:rsidR="001434A3" w:rsidRPr="007E0AB2" w:rsidRDefault="001434A3" w:rsidP="007E0AB2">
            <w:pPr>
              <w:spacing w:before="72"/>
              <w:rPr>
                <w:lang w:val="nl"/>
              </w:rPr>
            </w:pPr>
          </w:p>
          <w:p w:rsidR="001434A3" w:rsidRPr="007E0AB2" w:rsidRDefault="001434A3" w:rsidP="001434A3">
            <w:pPr>
              <w:rPr>
                <w:u w:val="single"/>
              </w:rPr>
            </w:pPr>
            <w:r w:rsidRPr="007E0AB2">
              <w:rPr>
                <w:u w:val="single"/>
              </w:rPr>
              <w:t>Mapping:</w:t>
            </w:r>
          </w:p>
          <w:p w:rsidR="007E1F31"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007E1F31" w:rsidRPr="007E0AB2">
              <w:rPr>
                <w:sz w:val="16"/>
                <w:szCs w:val="16"/>
              </w:rPr>
              <w:t>/</w:t>
            </w:r>
          </w:p>
          <w:p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./tagNaam(k_Zonder)</w:t>
            </w:r>
          </w:p>
          <w:p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./tekst(z)</w:t>
            </w:r>
          </w:p>
          <w:p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./tagNaam(k_Ondermeer</w:t>
            </w:r>
            <w:r w:rsidR="00E8536B" w:rsidRPr="007E0AB2">
              <w:rPr>
                <w:sz w:val="16"/>
                <w:szCs w:val="16"/>
              </w:rPr>
              <w:t>Gemeenschap</w:t>
            </w:r>
            <w:r w:rsidR="007E1F31" w:rsidRPr="007E0AB2">
              <w:rPr>
                <w:sz w:val="16"/>
                <w:szCs w:val="16"/>
              </w:rPr>
              <w:t>)</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FB2C02">
              <w:rPr>
                <w:rFonts w:cs="Arial"/>
                <w:color w:val="800080"/>
              </w:rPr>
              <w:t>registergoed</w:t>
            </w:r>
            <w:r w:rsidR="00D63E33" w:rsidRPr="00BD1362">
              <w:rPr>
                <w:rFonts w:cs="Arial"/>
                <w:color w:val="3366FF"/>
              </w:rPr>
              <w:t>eren</w:t>
            </w:r>
            <w:r w:rsidRPr="002A0691">
              <w:rPr>
                <w:rFonts w:cs="Arial"/>
                <w:color w:val="800080"/>
              </w:rPr>
              <w:t>.</w:t>
            </w:r>
          </w:p>
        </w:tc>
        <w:tc>
          <w:tcPr>
            <w:tcW w:w="7371" w:type="dxa"/>
            <w:shd w:val="clear" w:color="auto" w:fill="auto"/>
          </w:tcPr>
          <w:p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rsidR="00501EBF" w:rsidRPr="007E0AB2" w:rsidRDefault="00501EBF"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D2088">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meerd registergoederen: ‘de hierna te omschrijven registergoederen’.</w:t>
            </w:r>
          </w:p>
          <w:p w:rsidR="009C0627" w:rsidRPr="007E0AB2" w:rsidRDefault="009C0627" w:rsidP="007E0AB2">
            <w:pPr>
              <w:spacing w:before="72"/>
              <w:rPr>
                <w:lang w:val="nl"/>
              </w:rPr>
            </w:pPr>
          </w:p>
          <w:p w:rsidR="009C0627" w:rsidRPr="007E0AB2" w:rsidRDefault="009C0627" w:rsidP="009C0627">
            <w:pPr>
              <w:rPr>
                <w:u w:val="single"/>
              </w:rPr>
            </w:pPr>
            <w:r w:rsidRPr="007E0AB2">
              <w:rPr>
                <w:u w:val="single"/>
              </w:rPr>
              <w:t>Mapping</w:t>
            </w:r>
            <w:r w:rsidR="0069752A" w:rsidRPr="007E0AB2">
              <w:rPr>
                <w:u w:val="single"/>
              </w:rPr>
              <w:t xml:space="preserve"> tonen tekst</w:t>
            </w:r>
            <w:r w:rsidRPr="007E0AB2">
              <w:rPr>
                <w:u w:val="single"/>
              </w:rPr>
              <w:t>:</w:t>
            </w:r>
          </w:p>
          <w:p w:rsidR="0069752A" w:rsidRPr="007E0AB2" w:rsidRDefault="0069752A" w:rsidP="007E0AB2">
            <w:pPr>
              <w:spacing w:line="240" w:lineRule="auto"/>
              <w:rPr>
                <w:sz w:val="16"/>
                <w:szCs w:val="16"/>
              </w:rPr>
            </w:pPr>
            <w:r w:rsidRPr="007E0AB2">
              <w:rPr>
                <w:sz w:val="16"/>
                <w:szCs w:val="16"/>
              </w:rPr>
              <w:t>-wordt alleen getoond wanneer de onderstaande tekstkeuze gevuld is met true en anders niet</w:t>
            </w:r>
          </w:p>
          <w:p w:rsidR="001434A3" w:rsidRPr="007E0AB2" w:rsidRDefault="009C0627" w:rsidP="007E0AB2">
            <w:pPr>
              <w:spacing w:line="240" w:lineRule="auto"/>
              <w:rPr>
                <w:i/>
                <w:sz w:val="16"/>
                <w:szCs w:val="16"/>
              </w:rPr>
            </w:pPr>
            <w:r w:rsidRPr="007E0AB2">
              <w:rPr>
                <w:sz w:val="16"/>
                <w:szCs w:val="16"/>
              </w:rPr>
              <w:t>//IMKAD_AangebodenStuk/StukdeelVerdeling</w:t>
            </w:r>
            <w:r w:rsidR="00B056F2" w:rsidRPr="007E0AB2">
              <w:rPr>
                <w:sz w:val="16"/>
                <w:szCs w:val="16"/>
              </w:rPr>
              <w:t>Partnerschap</w:t>
            </w:r>
            <w:r w:rsidR="001434A3" w:rsidRPr="007E0AB2">
              <w:rPr>
                <w:sz w:val="16"/>
                <w:szCs w:val="16"/>
              </w:rPr>
              <w:t>/</w:t>
            </w:r>
            <w:r w:rsidR="0069752A" w:rsidRPr="007E0AB2">
              <w:rPr>
                <w:sz w:val="16"/>
                <w:szCs w:val="16"/>
              </w:rPr>
              <w:t>tekstkeuze/</w:t>
            </w:r>
          </w:p>
          <w:p w:rsidR="0069752A" w:rsidRPr="007E0AB2" w:rsidRDefault="0069752A" w:rsidP="007E0AB2">
            <w:pPr>
              <w:spacing w:line="240" w:lineRule="auto"/>
              <w:ind w:left="227"/>
              <w:rPr>
                <w:sz w:val="16"/>
                <w:szCs w:val="16"/>
              </w:rPr>
            </w:pPr>
            <w:r w:rsidRPr="007E0AB2">
              <w:rPr>
                <w:sz w:val="16"/>
                <w:szCs w:val="16"/>
              </w:rPr>
              <w:tab/>
              <w:t>./tagNaam(‘k_OndertekendeOvereenkomst’)</w:t>
            </w:r>
          </w:p>
          <w:p w:rsidR="0069752A" w:rsidRPr="007E0AB2" w:rsidRDefault="0069752A" w:rsidP="007E0AB2">
            <w:pPr>
              <w:spacing w:line="240" w:lineRule="auto"/>
              <w:ind w:left="227"/>
              <w:rPr>
                <w:sz w:val="16"/>
                <w:szCs w:val="16"/>
              </w:rPr>
            </w:pPr>
            <w:r w:rsidRPr="007E0AB2">
              <w:rPr>
                <w:sz w:val="16"/>
                <w:szCs w:val="16"/>
              </w:rPr>
              <w:tab/>
              <w:t>./tekst(true)</w:t>
            </w:r>
          </w:p>
          <w:p w:rsidR="0069752A" w:rsidRPr="007E0AB2" w:rsidRDefault="0069752A" w:rsidP="007E0AB2">
            <w:pPr>
              <w:spacing w:line="240" w:lineRule="auto"/>
              <w:rPr>
                <w:sz w:val="16"/>
                <w:szCs w:val="16"/>
              </w:rPr>
            </w:pPr>
          </w:p>
          <w:p w:rsidR="0069752A" w:rsidRPr="007E0AB2" w:rsidRDefault="0069752A" w:rsidP="0069752A">
            <w:pPr>
              <w:rPr>
                <w:u w:val="single"/>
              </w:rPr>
            </w:pPr>
            <w:r w:rsidRPr="007E0AB2">
              <w:rPr>
                <w:u w:val="single"/>
              </w:rPr>
              <w:t>Mapping kopie overeenkomst:</w:t>
            </w:r>
          </w:p>
          <w:p w:rsidR="0069752A" w:rsidRPr="007E0AB2" w:rsidRDefault="0069752A" w:rsidP="007E0AB2">
            <w:pPr>
              <w:spacing w:line="240" w:lineRule="auto"/>
              <w:rPr>
                <w:sz w:val="16"/>
                <w:szCs w:val="16"/>
              </w:rPr>
            </w:pPr>
            <w:r w:rsidRPr="007E0AB2">
              <w:rPr>
                <w:sz w:val="16"/>
                <w:szCs w:val="16"/>
              </w:rPr>
              <w:t>//IMKAD_AangebodenStuk/StukdeelVerdelingPartnerschap/tekstkeuze/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w:t>
            </w:r>
            <w:r w:rsidRPr="007E0AB2">
              <w:rPr>
                <w:sz w:val="16"/>
                <w:szCs w:val="16"/>
              </w:rPr>
              <w:t>Kopie</w:t>
            </w:r>
            <w:r w:rsidR="00B07A37" w:rsidRPr="007E0AB2">
              <w:rPr>
                <w:sz w:val="16"/>
                <w:szCs w:val="16"/>
              </w:rPr>
              <w:t>Overeenkomst</w:t>
            </w:r>
            <w:r w:rsidR="009C0627" w:rsidRPr="007E0AB2">
              <w:rPr>
                <w:sz w:val="16"/>
                <w:szCs w:val="16"/>
              </w:rPr>
              <w:t>)</w:t>
            </w:r>
          </w:p>
          <w:p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rsidR="0069752A" w:rsidRPr="007E0AB2" w:rsidRDefault="0069752A" w:rsidP="007E0AB2">
            <w:pPr>
              <w:spacing w:line="240" w:lineRule="auto"/>
              <w:rPr>
                <w:sz w:val="16"/>
                <w:szCs w:val="16"/>
              </w:rPr>
            </w:pPr>
          </w:p>
          <w:p w:rsidR="0069752A" w:rsidRPr="007E0AB2" w:rsidRDefault="0069752A" w:rsidP="0069752A">
            <w:pPr>
              <w:rPr>
                <w:u w:val="single"/>
              </w:rPr>
            </w:pPr>
            <w:r w:rsidRPr="007E0AB2">
              <w:rPr>
                <w:u w:val="single"/>
              </w:rPr>
              <w:t>Mapping onder meer:</w:t>
            </w:r>
          </w:p>
          <w:p w:rsidR="0069752A" w:rsidRPr="007E0AB2" w:rsidRDefault="0069752A" w:rsidP="007E0AB2">
            <w:pPr>
              <w:spacing w:line="240" w:lineRule="auto"/>
              <w:rPr>
                <w:sz w:val="16"/>
                <w:szCs w:val="16"/>
              </w:rPr>
            </w:pPr>
            <w:r w:rsidRPr="007E0AB2">
              <w:rPr>
                <w:sz w:val="16"/>
                <w:szCs w:val="16"/>
              </w:rPr>
              <w:t>//IMKAD_AangebodenStuk/StukdeelVerdelingPartnerschap/tekstkeuze/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tagNaam(k_Ondermeer</w:t>
            </w:r>
            <w:r w:rsidR="00E8536B" w:rsidRPr="007E0AB2">
              <w:rPr>
                <w:sz w:val="16"/>
                <w:szCs w:val="16"/>
              </w:rPr>
              <w:t>Overeenkomst</w:t>
            </w:r>
            <w:r w:rsidR="009C0627" w:rsidRPr="007E0AB2">
              <w:rPr>
                <w:sz w:val="16"/>
                <w:szCs w:val="16"/>
              </w:rPr>
              <w:t>)</w:t>
            </w:r>
          </w:p>
          <w:p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rsidR="0069752A" w:rsidRPr="007E0AB2" w:rsidRDefault="0069752A" w:rsidP="007E0AB2">
            <w:pPr>
              <w:spacing w:line="240" w:lineRule="auto"/>
              <w:ind w:left="227"/>
              <w:rPr>
                <w:sz w:val="16"/>
                <w:szCs w:val="16"/>
              </w:rPr>
            </w:pPr>
          </w:p>
          <w:p w:rsidR="0069752A" w:rsidRPr="007E0AB2" w:rsidRDefault="0069752A" w:rsidP="007E0AB2">
            <w:pPr>
              <w:spacing w:line="240" w:lineRule="auto"/>
              <w:rPr>
                <w:rFonts w:cs="Arial"/>
                <w:szCs w:val="18"/>
                <w:u w:val="single"/>
              </w:rPr>
            </w:pPr>
            <w:r w:rsidRPr="007E0AB2">
              <w:rPr>
                <w:rFonts w:cs="Arial"/>
                <w:szCs w:val="18"/>
                <w:u w:val="single"/>
              </w:rPr>
              <w:t>Mapping aantal registergoederen:</w:t>
            </w:r>
          </w:p>
          <w:p w:rsidR="0069752A" w:rsidRPr="007E0AB2" w:rsidRDefault="0069752A" w:rsidP="007E0AB2">
            <w:pPr>
              <w:spacing w:line="240" w:lineRule="auto"/>
              <w:rPr>
                <w:sz w:val="16"/>
                <w:szCs w:val="16"/>
              </w:rPr>
            </w:pPr>
            <w:r w:rsidRPr="007E0AB2">
              <w:rPr>
                <w:rFonts w:cs="Arial"/>
                <w:sz w:val="16"/>
                <w:szCs w:val="16"/>
              </w:rPr>
              <w:t>-zie mapping aantal registergoederen in par. 2.</w:t>
            </w:r>
            <w:r w:rsidR="00B074DF" w:rsidRPr="007E0AB2">
              <w:rPr>
                <w:rFonts w:cs="Arial"/>
                <w:sz w:val="16"/>
                <w:szCs w:val="16"/>
              </w:rPr>
              <w:t>6</w:t>
            </w:r>
          </w:p>
        </w:tc>
      </w:tr>
    </w:tbl>
    <w:p w:rsidR="004B073E" w:rsidRDefault="004B073E" w:rsidP="00290855">
      <w:pPr>
        <w:rPr>
          <w:lang w:val="nl"/>
        </w:rPr>
      </w:pPr>
    </w:p>
    <w:p w:rsidR="000F1858" w:rsidRDefault="00156DEC" w:rsidP="000F1858">
      <w:pPr>
        <w:pStyle w:val="Kop3"/>
      </w:pPr>
      <w:bookmarkStart w:id="50" w:name="_Toc462997741"/>
      <w:r>
        <w:lastRenderedPageBreak/>
        <w:t xml:space="preserve">Variant </w:t>
      </w:r>
      <w:r w:rsidR="00796020">
        <w:t>e</w:t>
      </w:r>
      <w:r w:rsidR="000F1858">
        <w:t xml:space="preserve"> </w:t>
      </w:r>
      <w:r w:rsidR="00796020">
        <w:t xml:space="preserve">beëindiging </w:t>
      </w:r>
      <w:r w:rsidR="000F1858">
        <w:t>gemeenschap</w:t>
      </w:r>
      <w:r w:rsidR="00796020">
        <w:t xml:space="preserve"> algemeen</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rsidTr="007E0AB2">
        <w:tc>
          <w:tcPr>
            <w:tcW w:w="6771" w:type="dxa"/>
            <w:shd w:val="clear" w:color="auto" w:fill="auto"/>
          </w:tcPr>
          <w:p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F1858" w:rsidRPr="007E0AB2" w:rsidRDefault="000F1858" w:rsidP="007E0AB2">
            <w:pPr>
              <w:spacing w:before="72"/>
              <w:rPr>
                <w:lang w:val="en-US"/>
              </w:rPr>
            </w:pPr>
            <w:r w:rsidRPr="007E0AB2">
              <w:rPr>
                <w:lang w:val="en-US"/>
              </w:rPr>
              <w:t>Vaste tekst.</w:t>
            </w:r>
          </w:p>
        </w:tc>
      </w:tr>
      <w:tr w:rsidR="000F1858" w:rsidRPr="000F1858" w:rsidTr="007E0AB2">
        <w:tc>
          <w:tcPr>
            <w:tcW w:w="6771" w:type="dxa"/>
            <w:shd w:val="clear" w:color="auto" w:fill="auto"/>
          </w:tcPr>
          <w:p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7E0AB2">
              <w:rPr>
                <w:rFonts w:cs="Arial"/>
                <w:color w:val="FF0000"/>
              </w:rPr>
              <w:t>registergoed</w:t>
            </w:r>
            <w:r w:rsidR="00366674" w:rsidRPr="007E0AB2">
              <w:rPr>
                <w:rFonts w:cs="Arial"/>
                <w:color w:val="800080"/>
              </w:rPr>
              <w:t>eren</w:t>
            </w:r>
            <w:r w:rsidR="00131439" w:rsidRPr="007E0AB2">
              <w:rPr>
                <w:rFonts w:cs="Arial"/>
                <w:color w:val="FF0000"/>
              </w:rPr>
              <w:t>.</w:t>
            </w:r>
          </w:p>
          <w:p w:rsidR="000F1858" w:rsidRPr="007E0AB2" w:rsidRDefault="000F1858" w:rsidP="007E0AB2">
            <w:pPr>
              <w:autoSpaceDE w:val="0"/>
              <w:autoSpaceDN w:val="0"/>
              <w:adjustRightInd w:val="0"/>
              <w:rPr>
                <w:rFonts w:cs="Arial"/>
                <w:bCs/>
                <w:color w:val="FF0000"/>
              </w:rPr>
            </w:pPr>
          </w:p>
        </w:tc>
        <w:tc>
          <w:tcPr>
            <w:tcW w:w="7371" w:type="dxa"/>
            <w:shd w:val="clear" w:color="auto" w:fill="auto"/>
          </w:tcPr>
          <w:p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rsidR="00501EBF" w:rsidRPr="007E0AB2" w:rsidRDefault="00501EBF" w:rsidP="00366674">
            <w:pPr>
              <w:rPr>
                <w:lang w:val="nl"/>
              </w:rPr>
            </w:pPr>
          </w:p>
          <w:p w:rsidR="00366674" w:rsidRPr="007E0AB2" w:rsidRDefault="00366674" w:rsidP="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D2088">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0F1858" w:rsidRPr="007E0AB2" w:rsidRDefault="000F1858" w:rsidP="007E0AB2">
            <w:pPr>
              <w:spacing w:before="72"/>
              <w:rPr>
                <w:lang w:val="nl"/>
              </w:rPr>
            </w:pPr>
          </w:p>
          <w:p w:rsidR="00546198" w:rsidRPr="007E0AB2" w:rsidRDefault="00546198" w:rsidP="007E0AB2">
            <w:pPr>
              <w:spacing w:line="240" w:lineRule="auto"/>
              <w:rPr>
                <w:rFonts w:cs="Arial"/>
                <w:szCs w:val="18"/>
                <w:u w:val="single"/>
              </w:rPr>
            </w:pPr>
            <w:r w:rsidRPr="007E0AB2">
              <w:rPr>
                <w:rFonts w:cs="Arial"/>
                <w:szCs w:val="18"/>
                <w:u w:val="single"/>
              </w:rPr>
              <w:t>Mapping aantal registergoederen:</w:t>
            </w:r>
          </w:p>
          <w:p w:rsidR="003A5FFF" w:rsidRPr="007E0AB2" w:rsidRDefault="00546198" w:rsidP="007E0AB2">
            <w:pPr>
              <w:spacing w:line="240" w:lineRule="auto"/>
              <w:rPr>
                <w:sz w:val="16"/>
                <w:szCs w:val="16"/>
              </w:rPr>
            </w:pPr>
            <w:r w:rsidRPr="007E0AB2">
              <w:rPr>
                <w:rFonts w:cs="Arial"/>
                <w:sz w:val="16"/>
                <w:szCs w:val="16"/>
              </w:rPr>
              <w:t>-zie mapping aantal registergoederen in par. 2.</w:t>
            </w:r>
            <w:r w:rsidR="00A828B0" w:rsidRPr="007E0AB2" w:rsidDel="00A828B0">
              <w:rPr>
                <w:rFonts w:cs="Arial"/>
                <w:sz w:val="16"/>
                <w:szCs w:val="16"/>
              </w:rPr>
              <w:t xml:space="preserve"> </w:t>
            </w:r>
            <w:r w:rsidR="00A828B0" w:rsidRPr="007E0AB2">
              <w:rPr>
                <w:rFonts w:cs="Arial"/>
                <w:sz w:val="16"/>
                <w:szCs w:val="16"/>
              </w:rPr>
              <w:t>6</w:t>
            </w:r>
          </w:p>
        </w:tc>
      </w:tr>
      <w:tr w:rsidR="000F1858" w:rsidRPr="000F1858" w:rsidTr="007E0AB2">
        <w:tc>
          <w:tcPr>
            <w:tcW w:w="6771" w:type="dxa"/>
            <w:shd w:val="clear" w:color="auto" w:fill="auto"/>
          </w:tcPr>
          <w:p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2A0691">
              <w:rPr>
                <w:rFonts w:cs="Arial"/>
                <w:color w:val="800080"/>
              </w:rPr>
              <w:t>registergoed</w:t>
            </w:r>
            <w:r w:rsidR="00366674" w:rsidRPr="002A0691">
              <w:rPr>
                <w:rFonts w:cs="Arial"/>
                <w:color w:val="3366FF"/>
              </w:rPr>
              <w:t>eren</w:t>
            </w:r>
            <w:r w:rsidR="00131439" w:rsidRPr="002A0691">
              <w:rPr>
                <w:rFonts w:cs="Arial"/>
                <w:color w:val="800080"/>
              </w:rPr>
              <w:t xml:space="preserve">. </w:t>
            </w:r>
          </w:p>
          <w:p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rsidR="008E5599" w:rsidRDefault="008E5599" w:rsidP="007E0AB2">
            <w:pPr>
              <w:spacing w:before="72"/>
            </w:pPr>
            <w:r>
              <w:t xml:space="preserve">Optionele tekst met optionele gebruikerskeuzes en afleidbare tekst. </w:t>
            </w:r>
          </w:p>
          <w:p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rsidR="00E30DDD" w:rsidRPr="007E0AB2" w:rsidRDefault="00E30DDD" w:rsidP="00366674">
            <w:pPr>
              <w:rPr>
                <w:lang w:val="nl"/>
              </w:rPr>
            </w:pPr>
          </w:p>
          <w:p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CC05C4" w:rsidRPr="007E0AB2">
              <w:rPr>
                <w:lang w:val="nl"/>
              </w:rPr>
            </w:r>
            <w:r w:rsidR="00186BC8" w:rsidRPr="007E0AB2">
              <w:rPr>
                <w:lang w:val="nl"/>
              </w:rPr>
              <w:fldChar w:fldCharType="separate"/>
            </w:r>
            <w:r w:rsidR="00CD2088">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3E5E0C" w:rsidRPr="007E0AB2" w:rsidRDefault="003E5E0C" w:rsidP="008E5599">
            <w:pPr>
              <w:rPr>
                <w:u w:val="single"/>
              </w:rPr>
            </w:pPr>
          </w:p>
          <w:p w:rsidR="008E5599" w:rsidRPr="007E0AB2" w:rsidRDefault="008E5599" w:rsidP="008E5599">
            <w:pPr>
              <w:rPr>
                <w:u w:val="single"/>
              </w:rPr>
            </w:pPr>
            <w:r w:rsidRPr="007E0AB2">
              <w:rPr>
                <w:u w:val="single"/>
              </w:rPr>
              <w:t>Mapping tonen tekst:</w:t>
            </w:r>
          </w:p>
          <w:p w:rsidR="008E5599" w:rsidRPr="007E0AB2" w:rsidRDefault="008E5599" w:rsidP="007E0AB2">
            <w:pPr>
              <w:spacing w:line="240" w:lineRule="auto"/>
              <w:rPr>
                <w:sz w:val="16"/>
                <w:szCs w:val="16"/>
              </w:rPr>
            </w:pPr>
            <w:r w:rsidRPr="007E0AB2">
              <w:rPr>
                <w:sz w:val="16"/>
                <w:szCs w:val="16"/>
              </w:rPr>
              <w:t>-wordt alleen getoond wanneer de onderstaande tekstkeuze gevuld is met true en anders niet</w:t>
            </w:r>
          </w:p>
          <w:p w:rsidR="008E5599" w:rsidRPr="007E0AB2" w:rsidRDefault="008E5599" w:rsidP="007E0AB2">
            <w:pPr>
              <w:spacing w:line="240" w:lineRule="auto"/>
              <w:rPr>
                <w:i/>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rsidR="008E5599" w:rsidRPr="007E0AB2" w:rsidRDefault="008E5599" w:rsidP="007E0AB2">
            <w:pPr>
              <w:spacing w:line="240" w:lineRule="auto"/>
              <w:ind w:left="227"/>
              <w:rPr>
                <w:sz w:val="16"/>
                <w:szCs w:val="16"/>
              </w:rPr>
            </w:pPr>
            <w:r w:rsidRPr="007E0AB2">
              <w:rPr>
                <w:sz w:val="16"/>
                <w:szCs w:val="16"/>
              </w:rPr>
              <w:tab/>
              <w:t>./tagNaam(k_OndertekendeOvereenkomst)</w:t>
            </w:r>
          </w:p>
          <w:p w:rsidR="008E5599" w:rsidRPr="007E0AB2" w:rsidRDefault="008E5599" w:rsidP="007E0AB2">
            <w:pPr>
              <w:spacing w:line="240" w:lineRule="auto"/>
              <w:ind w:left="227"/>
              <w:rPr>
                <w:sz w:val="16"/>
                <w:szCs w:val="16"/>
              </w:rPr>
            </w:pPr>
            <w:r w:rsidRPr="007E0AB2">
              <w:rPr>
                <w:sz w:val="16"/>
                <w:szCs w:val="16"/>
              </w:rPr>
              <w:tab/>
              <w:t>./tekst(true)</w:t>
            </w:r>
          </w:p>
          <w:p w:rsidR="008E5599" w:rsidRPr="007E0AB2" w:rsidRDefault="008E5599" w:rsidP="007E0AB2">
            <w:pPr>
              <w:spacing w:line="240" w:lineRule="auto"/>
              <w:rPr>
                <w:sz w:val="16"/>
                <w:szCs w:val="16"/>
              </w:rPr>
            </w:pPr>
          </w:p>
          <w:p w:rsidR="008E5599" w:rsidRPr="007E0AB2" w:rsidRDefault="008E5599" w:rsidP="008E5599">
            <w:pPr>
              <w:rPr>
                <w:u w:val="single"/>
              </w:rPr>
            </w:pPr>
            <w:r w:rsidRPr="007E0AB2">
              <w:rPr>
                <w:u w:val="single"/>
              </w:rPr>
              <w:lastRenderedPageBreak/>
              <w:t>Mapping kopie overeenkomst:</w:t>
            </w:r>
          </w:p>
          <w:p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tagNaam(k_Kopie</w:t>
            </w:r>
            <w:r w:rsidR="00B07A37" w:rsidRPr="007E0AB2">
              <w:rPr>
                <w:sz w:val="16"/>
                <w:szCs w:val="16"/>
              </w:rPr>
              <w:t>Overeenkomst</w:t>
            </w:r>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rsidR="008E5599" w:rsidRPr="007E0AB2" w:rsidRDefault="008E5599" w:rsidP="007E0AB2">
            <w:pPr>
              <w:spacing w:line="240" w:lineRule="auto"/>
              <w:rPr>
                <w:sz w:val="16"/>
                <w:szCs w:val="16"/>
              </w:rPr>
            </w:pPr>
          </w:p>
          <w:p w:rsidR="008E5599" w:rsidRPr="007E0AB2" w:rsidRDefault="008E5599" w:rsidP="008E5599">
            <w:pPr>
              <w:rPr>
                <w:u w:val="single"/>
              </w:rPr>
            </w:pPr>
            <w:r w:rsidRPr="007E0AB2">
              <w:rPr>
                <w:u w:val="single"/>
              </w:rPr>
              <w:t>Mapping onder meer:</w:t>
            </w:r>
          </w:p>
          <w:p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tagNaam(k_OndermeerOvereenkomst)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rsidR="008E5599" w:rsidRPr="007E0AB2" w:rsidRDefault="008E5599" w:rsidP="007E0AB2">
            <w:pPr>
              <w:spacing w:line="240" w:lineRule="auto"/>
              <w:rPr>
                <w:rFonts w:cs="Arial"/>
                <w:sz w:val="16"/>
                <w:szCs w:val="16"/>
              </w:rPr>
            </w:pPr>
          </w:p>
          <w:p w:rsidR="008E5599" w:rsidRPr="007E0AB2" w:rsidRDefault="008E5599" w:rsidP="007E0AB2">
            <w:pPr>
              <w:spacing w:line="240" w:lineRule="auto"/>
              <w:rPr>
                <w:rFonts w:cs="Arial"/>
                <w:szCs w:val="18"/>
                <w:u w:val="single"/>
              </w:rPr>
            </w:pPr>
            <w:r w:rsidRPr="007E0AB2">
              <w:rPr>
                <w:rFonts w:cs="Arial"/>
                <w:szCs w:val="18"/>
                <w:u w:val="single"/>
              </w:rPr>
              <w:t>Mapping aantal registergoederen:</w:t>
            </w:r>
          </w:p>
          <w:p w:rsidR="008E5599" w:rsidRDefault="008E5599" w:rsidP="007E0AB2">
            <w:pPr>
              <w:spacing w:line="240" w:lineRule="auto"/>
            </w:pPr>
            <w:r w:rsidRPr="007E0AB2">
              <w:rPr>
                <w:rFonts w:cs="Arial"/>
                <w:sz w:val="16"/>
                <w:szCs w:val="16"/>
              </w:rPr>
              <w:t>-zie mapping aantal registergoederen in par. 2.</w:t>
            </w:r>
            <w:r w:rsidR="00A828B0" w:rsidRPr="007E0AB2">
              <w:rPr>
                <w:rFonts w:cs="Arial"/>
                <w:sz w:val="16"/>
                <w:szCs w:val="16"/>
              </w:rPr>
              <w:t>6</w:t>
            </w:r>
          </w:p>
        </w:tc>
      </w:tr>
    </w:tbl>
    <w:p w:rsidR="00170E32" w:rsidRDefault="00170E32"/>
    <w:p w:rsidR="00170E32" w:rsidRDefault="00170E32" w:rsidP="00170E32">
      <w:pPr>
        <w:pStyle w:val="Kop2"/>
        <w:rPr>
          <w:lang w:val="en-US"/>
        </w:rPr>
      </w:pPr>
      <w:bookmarkStart w:id="51" w:name="_Toc462997742"/>
      <w:r>
        <w:rPr>
          <w:lang w:val="en-US"/>
        </w:rPr>
        <w:t>Verdeling en levering registergoederen</w:t>
      </w:r>
      <w:bookmarkEnd w:id="51"/>
    </w:p>
    <w:p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rsidTr="007E0AB2">
        <w:tc>
          <w:tcPr>
            <w:tcW w:w="6771" w:type="dxa"/>
            <w:shd w:val="clear" w:color="auto" w:fill="auto"/>
          </w:tcPr>
          <w:p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bij deze akte te doen plaatsvinden.</w:t>
            </w:r>
          </w:p>
        </w:tc>
        <w:tc>
          <w:tcPr>
            <w:tcW w:w="7371" w:type="dxa"/>
            <w:shd w:val="clear" w:color="auto" w:fill="auto"/>
          </w:tcPr>
          <w:p w:rsidR="00B07A37" w:rsidRDefault="00B07A37" w:rsidP="007E0AB2">
            <w:pPr>
              <w:spacing w:line="240" w:lineRule="auto"/>
            </w:pPr>
            <w:r>
              <w:t xml:space="preserve">Vaste tekst met afleidbare verplichte keuze. </w:t>
            </w:r>
          </w:p>
          <w:p w:rsidR="00B07A37" w:rsidRDefault="00B07A37" w:rsidP="007E0AB2">
            <w:pPr>
              <w:spacing w:line="240" w:lineRule="auto"/>
            </w:pPr>
          </w:p>
          <w:p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rsidR="00B07A37" w:rsidRDefault="00B07A37" w:rsidP="007E0AB2">
            <w:pPr>
              <w:spacing w:line="240" w:lineRule="auto"/>
            </w:pPr>
          </w:p>
          <w:p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hierna te omschrijven registergoed</w:t>
            </w:r>
            <w:r w:rsidRPr="007E0AB2">
              <w:rPr>
                <w:rFonts w:cs="Arial"/>
                <w:color w:val="00FFFF"/>
              </w:rPr>
              <w:t>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_Ref381865565 \r \h </w:instrText>
            </w:r>
            <w:r w:rsidRPr="007E0AB2">
              <w:rPr>
                <w:lang w:val="nl"/>
              </w:rPr>
            </w:r>
            <w:r w:rsidRPr="007E0AB2">
              <w:rPr>
                <w:lang w:val="nl"/>
              </w:rPr>
              <w:fldChar w:fldCharType="separate"/>
            </w:r>
            <w:r w:rsidR="00CD2088">
              <w:rPr>
                <w:lang w:val="nl"/>
              </w:rPr>
              <w:t>2.6</w:t>
            </w:r>
            <w:r w:rsidRPr="007E0AB2">
              <w:rPr>
                <w:lang w:val="nl"/>
              </w:rPr>
              <w:fldChar w:fldCharType="end"/>
            </w:r>
            <w:r w:rsidRPr="007E0AB2">
              <w:rPr>
                <w:lang w:val="nl"/>
              </w:rPr>
              <w:t>:</w:t>
            </w:r>
          </w:p>
          <w:p w:rsidR="00B07A37" w:rsidRDefault="00B07A37" w:rsidP="007E0AB2">
            <w:pPr>
              <w:numPr>
                <w:ilvl w:val="0"/>
                <w:numId w:val="9"/>
              </w:numPr>
            </w:pPr>
            <w:r>
              <w:t>bij één registergoed: ‘het hierna te omschrijven registergoed’,</w:t>
            </w:r>
          </w:p>
          <w:p w:rsidR="00B07A37" w:rsidRPr="007E0AB2" w:rsidRDefault="00B07A37" w:rsidP="007E0AB2">
            <w:pPr>
              <w:numPr>
                <w:ilvl w:val="0"/>
                <w:numId w:val="9"/>
              </w:numPr>
              <w:rPr>
                <w:lang w:val="nl"/>
              </w:rPr>
            </w:pPr>
            <w:r>
              <w:t>bij meer registergoederen: ‘de hierna te omschrijven registergoederen’.</w:t>
            </w:r>
          </w:p>
          <w:p w:rsidR="00B07A37" w:rsidRPr="007E0AB2" w:rsidRDefault="00B07A37" w:rsidP="007E0AB2">
            <w:pPr>
              <w:spacing w:line="240" w:lineRule="auto"/>
              <w:rPr>
                <w:lang w:val="nl"/>
              </w:rPr>
            </w:pPr>
          </w:p>
          <w:p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rsidR="008233B9" w:rsidRPr="007E0AB2" w:rsidRDefault="008233B9" w:rsidP="007E0AB2">
            <w:pPr>
              <w:spacing w:line="240" w:lineRule="auto"/>
              <w:rPr>
                <w:sz w:val="16"/>
                <w:szCs w:val="16"/>
              </w:rPr>
            </w:pPr>
            <w:r w:rsidRPr="007E0AB2">
              <w:rPr>
                <w:sz w:val="16"/>
                <w:szCs w:val="16"/>
              </w:rPr>
              <w:t>-de volgende tekstkeuze is aanwezig</w:t>
            </w:r>
          </w:p>
          <w:p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rsidR="00B07A37" w:rsidRPr="008233B9" w:rsidRDefault="00B07A37" w:rsidP="007E0AB2">
            <w:pPr>
              <w:spacing w:line="240" w:lineRule="auto"/>
            </w:pPr>
          </w:p>
          <w:p w:rsidR="00B07A37" w:rsidRPr="007E0AB2" w:rsidRDefault="00B07A37" w:rsidP="007E0AB2">
            <w:pPr>
              <w:spacing w:line="240" w:lineRule="auto"/>
              <w:rPr>
                <w:rFonts w:cs="Arial"/>
                <w:szCs w:val="18"/>
                <w:u w:val="single"/>
              </w:rPr>
            </w:pPr>
            <w:r w:rsidRPr="007E0AB2">
              <w:rPr>
                <w:rFonts w:cs="Arial"/>
                <w:szCs w:val="18"/>
                <w:u w:val="single"/>
              </w:rPr>
              <w:t>Mapping aantal registergoederen:</w:t>
            </w:r>
          </w:p>
          <w:p w:rsidR="00B07A37" w:rsidRPr="00FB2C02" w:rsidRDefault="00B07A37" w:rsidP="007E0AB2">
            <w:pPr>
              <w:spacing w:line="240" w:lineRule="auto"/>
              <w:rPr>
                <w:lang w:val="nl"/>
              </w:rPr>
            </w:pPr>
            <w:r w:rsidRPr="007E0AB2">
              <w:rPr>
                <w:rFonts w:cs="Arial"/>
                <w:sz w:val="16"/>
                <w:szCs w:val="16"/>
              </w:rPr>
              <w:lastRenderedPageBreak/>
              <w:t>-zie mapping aantal registergoederen in par. 2.6</w:t>
            </w:r>
          </w:p>
        </w:tc>
      </w:tr>
    </w:tbl>
    <w:p w:rsidR="000F1858" w:rsidRDefault="000F1858" w:rsidP="00290855">
      <w:pPr>
        <w:rPr>
          <w:lang w:val="nl"/>
        </w:rPr>
      </w:pPr>
    </w:p>
    <w:p w:rsidR="00611B11" w:rsidRDefault="00611B11" w:rsidP="00611B11">
      <w:pPr>
        <w:pStyle w:val="Kop2"/>
        <w:rPr>
          <w:lang w:val="en-US"/>
        </w:rPr>
      </w:pPr>
      <w:bookmarkStart w:id="52" w:name="_Ref381865565"/>
      <w:bookmarkStart w:id="53" w:name="_Ref381866818"/>
      <w:bookmarkStart w:id="54" w:name="_Ref381870437"/>
      <w:bookmarkStart w:id="55" w:name="_Toc462997743"/>
      <w:r>
        <w:rPr>
          <w:lang w:val="en-US"/>
        </w:rPr>
        <w:t>Registergoederen</w:t>
      </w:r>
      <w:bookmarkEnd w:id="52"/>
      <w:bookmarkEnd w:id="53"/>
      <w:bookmarkEnd w:id="54"/>
      <w:bookmarkEnd w:id="55"/>
    </w:p>
    <w:p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rsidTr="007E0AB2">
        <w:tc>
          <w:tcPr>
            <w:tcW w:w="6771" w:type="dxa"/>
            <w:shd w:val="clear" w:color="auto" w:fill="auto"/>
          </w:tcPr>
          <w:p w:rsidR="00611B11" w:rsidRPr="007E0AB2" w:rsidRDefault="00611B11" w:rsidP="007E0AB2">
            <w:pPr>
              <w:autoSpaceDE w:val="0"/>
              <w:autoSpaceDN w:val="0"/>
              <w:adjustRightInd w:val="0"/>
              <w:rPr>
                <w:rFonts w:cs="Arial"/>
                <w:color w:val="800080"/>
              </w:rPr>
            </w:pPr>
            <w:r w:rsidRPr="007E0AB2">
              <w:rPr>
                <w:rFonts w:cs="Arial"/>
                <w:color w:val="FF0000"/>
              </w:rPr>
              <w:t>B. OMSCHRIJVING REGISTERGOED</w:t>
            </w:r>
          </w:p>
          <w:p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611B11" w:rsidRPr="007E0AB2" w:rsidRDefault="00FF7922" w:rsidP="007E0AB2">
            <w:pPr>
              <w:spacing w:before="72"/>
              <w:rPr>
                <w:rFonts w:cs="Arial"/>
              </w:rPr>
            </w:pPr>
            <w:r w:rsidRPr="007E0AB2">
              <w:rPr>
                <w:lang w:val="nl"/>
              </w:rPr>
              <w:t>Vaste tekst.</w:t>
            </w:r>
          </w:p>
          <w:p w:rsidR="00611B11" w:rsidRPr="007E0AB2" w:rsidRDefault="00611B11" w:rsidP="007E0AB2">
            <w:pPr>
              <w:spacing w:line="240" w:lineRule="auto"/>
              <w:ind w:left="227"/>
              <w:rPr>
                <w:sz w:val="16"/>
                <w:szCs w:val="16"/>
              </w:rPr>
            </w:pPr>
          </w:p>
        </w:tc>
      </w:tr>
      <w:tr w:rsidR="00337224" w:rsidRPr="00350D80" w:rsidTr="007E0AB2">
        <w:tc>
          <w:tcPr>
            <w:tcW w:w="6771" w:type="dxa"/>
            <w:shd w:val="clear" w:color="auto" w:fill="auto"/>
          </w:tcPr>
          <w:p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registergoed</w:t>
            </w:r>
            <w:r w:rsidRPr="007E0AB2">
              <w:rPr>
                <w:rFonts w:cs="Arial"/>
                <w:color w:val="800080"/>
              </w:rPr>
              <w:t>eren</w:t>
            </w:r>
            <w:r w:rsidRPr="007E0AB2">
              <w:rPr>
                <w:rFonts w:cs="Arial"/>
                <w:color w:val="FF0000"/>
              </w:rPr>
              <w:t xml:space="preserve"> </w:t>
            </w:r>
            <w:r w:rsidRPr="007E0AB2">
              <w:rPr>
                <w:rFonts w:cs="Arial"/>
                <w:color w:val="339966"/>
              </w:rPr>
              <w:t>betreft/betreffen</w:t>
            </w:r>
            <w:r w:rsidRPr="007E0AB2">
              <w:rPr>
                <w:rFonts w:cs="Arial"/>
                <w:color w:val="FF0000"/>
              </w:rPr>
              <w:t>:</w:t>
            </w:r>
          </w:p>
          <w:p w:rsidR="00337224" w:rsidRPr="007E0AB2" w:rsidRDefault="00337224" w:rsidP="007E0AB2">
            <w:pPr>
              <w:autoSpaceDE w:val="0"/>
              <w:autoSpaceDN w:val="0"/>
              <w:adjustRightInd w:val="0"/>
              <w:rPr>
                <w:rFonts w:cs="Arial"/>
                <w:color w:val="FF0000"/>
              </w:rPr>
            </w:pPr>
          </w:p>
        </w:tc>
        <w:tc>
          <w:tcPr>
            <w:tcW w:w="7371" w:type="dxa"/>
            <w:shd w:val="clear" w:color="auto" w:fill="auto"/>
          </w:tcPr>
          <w:p w:rsidR="00FF7922" w:rsidRPr="007E0AB2" w:rsidRDefault="002B00AD" w:rsidP="00FF7922">
            <w:pPr>
              <w:rPr>
                <w:lang w:val="nl"/>
              </w:rPr>
            </w:pPr>
            <w:r w:rsidRPr="007E0AB2">
              <w:rPr>
                <w:lang w:val="nl"/>
              </w:rPr>
              <w:t>Vaste tekst, d</w:t>
            </w:r>
            <w:r w:rsidR="00FF7922" w:rsidRPr="007E0AB2">
              <w:rPr>
                <w:lang w:val="nl"/>
              </w:rPr>
              <w:t>e tekst wordt afgeleid van het aantal registergoederen:</w:t>
            </w:r>
          </w:p>
          <w:p w:rsidR="00FF7922" w:rsidRDefault="00FF7922" w:rsidP="007E0AB2">
            <w:pPr>
              <w:numPr>
                <w:ilvl w:val="0"/>
                <w:numId w:val="9"/>
              </w:numPr>
            </w:pPr>
            <w:r>
              <w:t xml:space="preserve">bij één registergoed: </w:t>
            </w:r>
            <w:r w:rsidR="002B00AD">
              <w:t>‘</w:t>
            </w:r>
            <w:r>
              <w:t>Het toe te delen registergoed betreft:</w:t>
            </w:r>
            <w:r w:rsidR="002B00AD">
              <w:t>’,</w:t>
            </w:r>
          </w:p>
          <w:p w:rsidR="00337224" w:rsidRPr="007E0AB2" w:rsidRDefault="00FF7922" w:rsidP="007E0AB2">
            <w:pPr>
              <w:numPr>
                <w:ilvl w:val="0"/>
                <w:numId w:val="9"/>
              </w:numPr>
              <w:rPr>
                <w:rFonts w:cs="Arial"/>
              </w:rPr>
            </w:pPr>
            <w:r>
              <w:t xml:space="preserve">bij meer registergoederen: </w:t>
            </w:r>
            <w:r w:rsidR="002B00AD">
              <w:t>‘</w:t>
            </w:r>
            <w:r>
              <w:t>De toe te delen registergoederen betreffen:</w:t>
            </w:r>
            <w:r w:rsidR="002B00AD">
              <w:t>’.</w:t>
            </w:r>
          </w:p>
        </w:tc>
      </w:tr>
      <w:tr w:rsidR="009531D0" w:rsidRPr="00350D80" w:rsidTr="007E0AB2">
        <w:tc>
          <w:tcPr>
            <w:tcW w:w="6771" w:type="dxa"/>
            <w:shd w:val="clear" w:color="auto" w:fill="auto"/>
          </w:tcPr>
          <w:p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 perceel/ a</w:t>
            </w:r>
            <w:r w:rsidR="00763C30" w:rsidRPr="007E0AB2">
              <w:rPr>
                <w:rFonts w:cs="Arial"/>
                <w:color w:val="FF0000"/>
                <w:highlight w:val="yellow"/>
              </w:rPr>
              <w:t>ppartementsrecht/ schip/netwerk</w:t>
            </w:r>
            <w:r w:rsidRPr="007E0AB2">
              <w:rPr>
                <w:rFonts w:cs="Arial"/>
                <w:color w:val="FF0000"/>
              </w:rPr>
              <w:t xml:space="preserve">, </w:t>
            </w:r>
          </w:p>
          <w:p w:rsidR="009531D0" w:rsidRPr="007E0AB2" w:rsidRDefault="009531D0" w:rsidP="007E0AB2">
            <w:pPr>
              <w:autoSpaceDE w:val="0"/>
              <w:autoSpaceDN w:val="0"/>
              <w:adjustRightInd w:val="0"/>
              <w:rPr>
                <w:rFonts w:cs="Arial"/>
                <w:color w:val="008000"/>
              </w:rPr>
            </w:pPr>
          </w:p>
        </w:tc>
        <w:tc>
          <w:tcPr>
            <w:tcW w:w="7371" w:type="dxa"/>
            <w:shd w:val="clear" w:color="auto" w:fill="auto"/>
          </w:tcPr>
          <w:p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rsidR="00DC24DC" w:rsidRPr="007E0AB2" w:rsidRDefault="00DC24DC" w:rsidP="00337224">
            <w:pPr>
              <w:rPr>
                <w:lang w:val="nl"/>
              </w:rPr>
            </w:pPr>
          </w:p>
          <w:p w:rsidR="0010575B" w:rsidRPr="007E0AB2" w:rsidRDefault="0010575B" w:rsidP="00337224">
            <w:pPr>
              <w:rPr>
                <w:lang w:val="nl"/>
              </w:rPr>
            </w:pPr>
            <w:r w:rsidRPr="007E0AB2">
              <w:rPr>
                <w:lang w:val="nl"/>
              </w:rPr>
              <w:t xml:space="preserve">De laatste combinatie van recht en registergoed </w:t>
            </w:r>
            <w:r w:rsidR="00DC24DC" w:rsidRPr="007E0AB2">
              <w:rPr>
                <w:lang w:val="nl"/>
              </w:rPr>
              <w:t>wordt</w:t>
            </w:r>
            <w:r w:rsidRPr="007E0AB2">
              <w:rPr>
                <w:lang w:val="nl"/>
              </w:rPr>
              <w:t xml:space="preserve"> afgesloten met een punt in plaats van een komma.</w:t>
            </w:r>
          </w:p>
          <w:p w:rsidR="009531D0" w:rsidRPr="007E0AB2" w:rsidRDefault="009531D0" w:rsidP="00763C30">
            <w:pPr>
              <w:rPr>
                <w:lang w:val="nl"/>
              </w:rPr>
            </w:pPr>
          </w:p>
          <w:p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rsidR="006F7ECA" w:rsidRPr="007E0AB2" w:rsidRDefault="006F7ECA" w:rsidP="007E0AB2">
            <w:pPr>
              <w:spacing w:line="240" w:lineRule="auto"/>
              <w:rPr>
                <w:sz w:val="16"/>
                <w:szCs w:val="16"/>
                <w:lang w:val="nl"/>
              </w:rPr>
            </w:pPr>
            <w:r w:rsidRPr="007E0AB2">
              <w:rPr>
                <w:sz w:val="16"/>
                <w:szCs w:val="16"/>
                <w:lang w:val="nl"/>
              </w:rPr>
              <w:t>-aantal voorkomens van</w:t>
            </w:r>
          </w:p>
          <w:p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rsidR="006F7ECA" w:rsidRPr="007E0AB2" w:rsidRDefault="006F7ECA" w:rsidP="007E0AB2">
            <w:pPr>
              <w:spacing w:line="240" w:lineRule="auto"/>
              <w:rPr>
                <w:sz w:val="16"/>
                <w:szCs w:val="16"/>
                <w:lang w:val="nl"/>
              </w:rPr>
            </w:pPr>
          </w:p>
          <w:p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rsidTr="007E0AB2">
        <w:tc>
          <w:tcPr>
            <w:tcW w:w="6771" w:type="dxa"/>
            <w:shd w:val="clear" w:color="auto" w:fill="auto"/>
          </w:tcPr>
          <w:p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t>KEUZEBLOK BENAMING REGISTERGOED</w:t>
            </w:r>
          </w:p>
        </w:tc>
        <w:tc>
          <w:tcPr>
            <w:tcW w:w="7371" w:type="dxa"/>
            <w:shd w:val="clear" w:color="auto" w:fill="auto"/>
          </w:tcPr>
          <w:p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CD2088">
              <w:t>2.7</w:t>
            </w:r>
            <w:r w:rsidR="00DC24DC">
              <w:fldChar w:fldCharType="end"/>
            </w:r>
            <w:r>
              <w:t>.</w:t>
            </w:r>
          </w:p>
        </w:tc>
      </w:tr>
    </w:tbl>
    <w:p w:rsidR="00611B11" w:rsidRDefault="00611B11" w:rsidP="00290855"/>
    <w:p w:rsidR="00CD7011" w:rsidRDefault="00CD7011" w:rsidP="00CD7011">
      <w:pPr>
        <w:pStyle w:val="Kop2"/>
        <w:rPr>
          <w:lang w:val="en-US"/>
        </w:rPr>
      </w:pPr>
      <w:bookmarkStart w:id="56" w:name="_Ref306885061"/>
      <w:bookmarkStart w:id="57" w:name="_Toc462997744"/>
      <w:r>
        <w:rPr>
          <w:lang w:val="en-US"/>
        </w:rPr>
        <w:lastRenderedPageBreak/>
        <w:t>Keuzeblok benaming registergoed</w:t>
      </w:r>
      <w:bookmarkEnd w:id="56"/>
      <w:bookmarkEnd w:id="57"/>
    </w:p>
    <w:p w:rsidR="00445AFE" w:rsidRDefault="00CD7011" w:rsidP="00207116">
      <w:pPr>
        <w:pStyle w:val="Kop3"/>
      </w:pPr>
      <w:bookmarkStart w:id="58" w:name="_Toc381943484"/>
      <w:bookmarkStart w:id="59" w:name="_Toc381946593"/>
      <w:bookmarkStart w:id="60" w:name="_Toc381946761"/>
      <w:bookmarkStart w:id="61" w:name="_Toc382036200"/>
      <w:bookmarkStart w:id="62" w:name="_Toc382037895"/>
      <w:bookmarkStart w:id="63" w:name="_Toc382038051"/>
      <w:bookmarkStart w:id="64" w:name="_Toc382232014"/>
      <w:bookmarkStart w:id="65" w:name="_Toc382312600"/>
      <w:bookmarkStart w:id="66" w:name="_Toc382312781"/>
      <w:bookmarkStart w:id="67" w:name="_Toc382387247"/>
      <w:bookmarkStart w:id="68" w:name="_Toc381943485"/>
      <w:bookmarkStart w:id="69" w:name="_Toc381946594"/>
      <w:bookmarkStart w:id="70" w:name="_Toc381946762"/>
      <w:bookmarkStart w:id="71" w:name="_Toc382036201"/>
      <w:bookmarkStart w:id="72" w:name="_Toc382037896"/>
      <w:bookmarkStart w:id="73" w:name="_Toc382038052"/>
      <w:bookmarkStart w:id="74" w:name="_Toc382232015"/>
      <w:bookmarkStart w:id="75" w:name="_Toc382312601"/>
      <w:bookmarkStart w:id="76" w:name="_Toc382312782"/>
      <w:bookmarkStart w:id="77" w:name="_Toc382387248"/>
      <w:bookmarkStart w:id="78" w:name="_Toc381943487"/>
      <w:bookmarkStart w:id="79" w:name="_Toc381946596"/>
      <w:bookmarkStart w:id="80" w:name="_Toc381946764"/>
      <w:bookmarkStart w:id="81" w:name="_Toc382036203"/>
      <w:bookmarkStart w:id="82" w:name="_Toc382037898"/>
      <w:bookmarkStart w:id="83" w:name="_Toc382038054"/>
      <w:bookmarkStart w:id="84" w:name="_Toc382232017"/>
      <w:bookmarkStart w:id="85" w:name="_Toc382312603"/>
      <w:bookmarkStart w:id="86" w:name="_Toc382312784"/>
      <w:bookmarkStart w:id="87" w:name="_Toc382387250"/>
      <w:bookmarkStart w:id="88" w:name="_Toc381943488"/>
      <w:bookmarkStart w:id="89" w:name="_Toc381946597"/>
      <w:bookmarkStart w:id="90" w:name="_Toc381946765"/>
      <w:bookmarkStart w:id="91" w:name="_Toc382036204"/>
      <w:bookmarkStart w:id="92" w:name="_Toc382037899"/>
      <w:bookmarkStart w:id="93" w:name="_Toc382038055"/>
      <w:bookmarkStart w:id="94" w:name="_Toc382232018"/>
      <w:bookmarkStart w:id="95" w:name="_Toc382312604"/>
      <w:bookmarkStart w:id="96" w:name="_Toc382312785"/>
      <w:bookmarkStart w:id="97" w:name="_Toc382387251"/>
      <w:bookmarkStart w:id="98" w:name="_Toc381943489"/>
      <w:bookmarkStart w:id="99" w:name="_Toc381946598"/>
      <w:bookmarkStart w:id="100" w:name="_Toc381946766"/>
      <w:bookmarkStart w:id="101" w:name="_Toc382036205"/>
      <w:bookmarkStart w:id="102" w:name="_Toc382037900"/>
      <w:bookmarkStart w:id="103" w:name="_Toc382038056"/>
      <w:bookmarkStart w:id="104" w:name="_Toc382232019"/>
      <w:bookmarkStart w:id="105" w:name="_Toc382312605"/>
      <w:bookmarkStart w:id="106" w:name="_Toc382312786"/>
      <w:bookmarkStart w:id="107" w:name="_Toc382387252"/>
      <w:bookmarkStart w:id="108" w:name="_Toc46299774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Variant a</w:t>
      </w:r>
      <w:r w:rsidR="007F50A0">
        <w:t xml:space="preserve"> </w:t>
      </w:r>
      <w:r w:rsidR="000C2FF3">
        <w:t>gezamenlijke naam voor alle registergoederen</w:t>
      </w:r>
      <w:bookmarkEnd w:id="108"/>
    </w:p>
    <w:p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rsidTr="007E0AB2">
        <w:tc>
          <w:tcPr>
            <w:tcW w:w="6771" w:type="dxa"/>
            <w:shd w:val="clear" w:color="auto" w:fill="auto"/>
          </w:tcPr>
          <w:p w:rsidR="00445AFE" w:rsidRPr="007E0AB2" w:rsidRDefault="0010575B" w:rsidP="007E0AB2">
            <w:pPr>
              <w:tabs>
                <w:tab w:val="center" w:pos="4989"/>
              </w:tabs>
              <w:autoSpaceDE w:val="0"/>
              <w:autoSpaceDN w:val="0"/>
              <w:adjustRightInd w:val="0"/>
              <w:rPr>
                <w:rFonts w:cs="Arial"/>
                <w:color w:val="FF0000"/>
              </w:rPr>
            </w:pPr>
            <w:r w:rsidRPr="007E0AB2">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het Registergoed</w:t>
            </w:r>
            <w:r w:rsidR="00445AFE" w:rsidRPr="007E0AB2">
              <w:rPr>
                <w:rFonts w:cs="Arial"/>
                <w:color w:val="339966"/>
              </w:rPr>
              <w:t>” /  “</w:t>
            </w:r>
            <w:r w:rsidR="00445AFE" w:rsidRPr="007E0AB2">
              <w:rPr>
                <w:rFonts w:cs="Arial"/>
                <w:color w:val="339966"/>
                <w:u w:val="single"/>
              </w:rPr>
              <w:t>de Registergoederen</w:t>
            </w:r>
            <w:r w:rsidR="00445AFE" w:rsidRPr="007E0AB2">
              <w:rPr>
                <w:rFonts w:cs="Arial"/>
                <w:color w:val="339966"/>
              </w:rPr>
              <w:t>”</w:t>
            </w:r>
            <w:r w:rsidR="00445AFE" w:rsidRPr="007E0AB2">
              <w:rPr>
                <w:rFonts w:cs="Arial"/>
                <w:color w:val="FF0000"/>
              </w:rPr>
              <w:t>.</w:t>
            </w:r>
          </w:p>
          <w:p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rsidR="00445AFE" w:rsidRPr="007E0AB2" w:rsidRDefault="00445AFE" w:rsidP="00445AFE">
            <w:pPr>
              <w:rPr>
                <w:lang w:val="nl"/>
              </w:rPr>
            </w:pPr>
            <w:r w:rsidRPr="007E0AB2">
              <w:rPr>
                <w:lang w:val="nl"/>
              </w:rPr>
              <w:t>De tekst wordt afgeleid van het aantal registergoederen</w:t>
            </w:r>
            <w:r w:rsidR="000C2FF3" w:rsidRPr="007E0AB2">
              <w:rPr>
                <w:lang w:val="nl"/>
              </w:rPr>
              <w:t xml:space="preserve">, zie paragraaf </w:t>
            </w:r>
            <w:r w:rsidR="000C2FF3" w:rsidRPr="007E0AB2">
              <w:rPr>
                <w:lang w:val="nl"/>
              </w:rPr>
              <w:fldChar w:fldCharType="begin"/>
            </w:r>
            <w:r w:rsidR="000C2FF3" w:rsidRPr="007E0AB2">
              <w:rPr>
                <w:lang w:val="nl"/>
              </w:rPr>
              <w:instrText xml:space="preserve"> REF _Ref381866818 \r \h </w:instrText>
            </w:r>
            <w:r w:rsidR="00CC05C4" w:rsidRPr="007E0AB2">
              <w:rPr>
                <w:lang w:val="nl"/>
              </w:rPr>
            </w:r>
            <w:r w:rsidR="000C2FF3" w:rsidRPr="007E0AB2">
              <w:rPr>
                <w:lang w:val="nl"/>
              </w:rPr>
              <w:fldChar w:fldCharType="separate"/>
            </w:r>
            <w:r w:rsidR="00CD2088">
              <w:rPr>
                <w:lang w:val="nl"/>
              </w:rPr>
              <w:t>2.6</w:t>
            </w:r>
            <w:r w:rsidR="000C2FF3" w:rsidRPr="007E0AB2">
              <w:rPr>
                <w:lang w:val="nl"/>
              </w:rPr>
              <w:fldChar w:fldCharType="end"/>
            </w:r>
            <w:r w:rsidRPr="007E0AB2">
              <w:rPr>
                <w:lang w:val="nl"/>
              </w:rPr>
              <w:t>:</w:t>
            </w:r>
          </w:p>
          <w:p w:rsidR="00445AFE" w:rsidRDefault="00445AFE" w:rsidP="007E0AB2">
            <w:pPr>
              <w:numPr>
                <w:ilvl w:val="0"/>
                <w:numId w:val="9"/>
              </w:numPr>
            </w:pPr>
            <w:r>
              <w:t xml:space="preserve">bij één registergoed: </w:t>
            </w:r>
            <w:r w:rsidRPr="007E0AB2">
              <w:rPr>
                <w:rFonts w:cs="Arial"/>
                <w:color w:val="339966"/>
              </w:rPr>
              <w:t>“</w:t>
            </w:r>
            <w:r w:rsidRPr="007E0AB2">
              <w:rPr>
                <w:rFonts w:cs="Arial"/>
                <w:color w:val="339966"/>
                <w:u w:val="single"/>
              </w:rPr>
              <w:t>het Registergoed</w:t>
            </w:r>
            <w:r w:rsidRPr="007E0AB2">
              <w:rPr>
                <w:rFonts w:cs="Arial"/>
                <w:color w:val="339966"/>
              </w:rPr>
              <w:t>”</w:t>
            </w:r>
            <w:r w:rsidR="000C2FF3" w:rsidRPr="007E0AB2">
              <w:rPr>
                <w:rFonts w:cs="Arial"/>
              </w:rPr>
              <w:t>,</w:t>
            </w:r>
          </w:p>
          <w:p w:rsidR="00445AFE" w:rsidRPr="000C2FF3" w:rsidRDefault="00445AFE" w:rsidP="007E0AB2">
            <w:pPr>
              <w:numPr>
                <w:ilvl w:val="0"/>
                <w:numId w:val="9"/>
              </w:numPr>
            </w:pPr>
            <w:r>
              <w:t xml:space="preserve">bij meer registergoederen: </w:t>
            </w:r>
            <w:r w:rsidRPr="007E0AB2">
              <w:rPr>
                <w:rFonts w:cs="Arial"/>
                <w:color w:val="339966"/>
              </w:rPr>
              <w:t>“</w:t>
            </w:r>
            <w:r w:rsidRPr="007E0AB2">
              <w:rPr>
                <w:rFonts w:cs="Arial"/>
                <w:color w:val="339966"/>
                <w:u w:val="single"/>
              </w:rPr>
              <w:t>de Registergoederen</w:t>
            </w:r>
            <w:r w:rsidRPr="007E0AB2">
              <w:rPr>
                <w:rFonts w:cs="Arial"/>
                <w:color w:val="339966"/>
              </w:rPr>
              <w:t>”</w:t>
            </w:r>
            <w:r w:rsidR="000C2FF3" w:rsidRPr="007E0AB2">
              <w:rPr>
                <w:rFonts w:cs="Arial"/>
              </w:rPr>
              <w:t>.</w:t>
            </w:r>
          </w:p>
          <w:p w:rsidR="000C2FF3" w:rsidRPr="007E0AB2" w:rsidRDefault="000C2FF3" w:rsidP="000C2FF3">
            <w:pPr>
              <w:rPr>
                <w:rFonts w:cs="Arial"/>
                <w:color w:val="008000"/>
              </w:rPr>
            </w:pPr>
          </w:p>
          <w:p w:rsidR="000C2FF3" w:rsidRPr="007E0AB2" w:rsidRDefault="000C2FF3" w:rsidP="000C2FF3">
            <w:pPr>
              <w:rPr>
                <w:u w:val="single"/>
              </w:rPr>
            </w:pPr>
            <w:r w:rsidRPr="007E0AB2">
              <w:rPr>
                <w:u w:val="single"/>
              </w:rPr>
              <w:t>Mapping:</w:t>
            </w:r>
          </w:p>
          <w:p w:rsidR="006F38F4" w:rsidRPr="007E0AB2" w:rsidRDefault="006F38F4" w:rsidP="007E0AB2">
            <w:pPr>
              <w:spacing w:line="240" w:lineRule="auto"/>
              <w:rPr>
                <w:sz w:val="16"/>
                <w:szCs w:val="16"/>
              </w:rPr>
            </w:pPr>
            <w:r w:rsidRPr="007E0AB2">
              <w:rPr>
                <w:sz w:val="16"/>
                <w:szCs w:val="16"/>
              </w:rPr>
              <w:t>-de onderstaande mapping is</w:t>
            </w:r>
            <w:r w:rsidR="00CD670B" w:rsidRPr="007E0AB2">
              <w:rPr>
                <w:sz w:val="16"/>
                <w:szCs w:val="16"/>
              </w:rPr>
              <w:t xml:space="preserve"> minimaal</w:t>
            </w:r>
            <w:r w:rsidRPr="007E0AB2">
              <w:rPr>
                <w:sz w:val="16"/>
                <w:szCs w:val="16"/>
              </w:rPr>
              <w:t xml:space="preserve"> één keer aanwezig</w:t>
            </w:r>
          </w:p>
          <w:p w:rsidR="000C2FF3" w:rsidRPr="007E0AB2" w:rsidRDefault="006F38F4" w:rsidP="007E0AB2">
            <w:pPr>
              <w:spacing w:line="240" w:lineRule="auto"/>
              <w:rPr>
                <w:sz w:val="16"/>
                <w:szCs w:val="16"/>
              </w:rPr>
            </w:pPr>
            <w:r w:rsidRPr="007E0AB2">
              <w:rPr>
                <w:sz w:val="16"/>
                <w:szCs w:val="16"/>
              </w:rPr>
              <w:t>//</w:t>
            </w:r>
            <w:r w:rsidR="00D10755" w:rsidRPr="007E0AB2">
              <w:rPr>
                <w:sz w:val="16"/>
                <w:szCs w:val="16"/>
              </w:rPr>
              <w:t>IMKAD_StukdeelVerdeling*/verkrijgerRechtRef</w:t>
            </w:r>
          </w:p>
          <w:p w:rsidR="00DB430B" w:rsidRPr="007E0AB2" w:rsidRDefault="00DB430B" w:rsidP="007E0AB2">
            <w:pPr>
              <w:spacing w:line="240" w:lineRule="auto"/>
              <w:rPr>
                <w:sz w:val="16"/>
                <w:szCs w:val="16"/>
              </w:rPr>
            </w:pPr>
          </w:p>
          <w:p w:rsidR="00DB430B" w:rsidRPr="007E0AB2" w:rsidRDefault="00DB430B" w:rsidP="007E0AB2">
            <w:pPr>
              <w:spacing w:line="240" w:lineRule="auto"/>
              <w:rPr>
                <w:rFonts w:cs="Arial"/>
                <w:szCs w:val="18"/>
                <w:u w:val="single"/>
              </w:rPr>
            </w:pPr>
            <w:r w:rsidRPr="007E0AB2">
              <w:rPr>
                <w:rFonts w:cs="Arial"/>
                <w:szCs w:val="18"/>
                <w:u w:val="single"/>
              </w:rPr>
              <w:t>Mapping aantal registergoederen:</w:t>
            </w:r>
          </w:p>
          <w:p w:rsidR="00DB430B" w:rsidRPr="007E0AB2" w:rsidRDefault="00DB430B" w:rsidP="007E0AB2">
            <w:pPr>
              <w:spacing w:line="240" w:lineRule="auto"/>
              <w:rPr>
                <w:sz w:val="16"/>
                <w:szCs w:val="16"/>
              </w:rPr>
            </w:pPr>
            <w:r w:rsidRPr="007E0AB2">
              <w:rPr>
                <w:rFonts w:cs="Arial"/>
                <w:sz w:val="16"/>
                <w:szCs w:val="16"/>
              </w:rPr>
              <w:t xml:space="preserve">-zie mapping aantal </w:t>
            </w:r>
            <w:r w:rsidRPr="007E0AB2">
              <w:rPr>
                <w:sz w:val="16"/>
                <w:szCs w:val="16"/>
              </w:rPr>
              <w:t>registergoederen</w:t>
            </w:r>
            <w:r w:rsidRPr="007E0AB2">
              <w:rPr>
                <w:rFonts w:cs="Arial"/>
                <w:sz w:val="16"/>
                <w:szCs w:val="16"/>
              </w:rPr>
              <w:t xml:space="preserve"> in par. 2.</w:t>
            </w:r>
            <w:r w:rsidR="00A828B0" w:rsidRPr="007E0AB2">
              <w:rPr>
                <w:rFonts w:cs="Arial"/>
                <w:sz w:val="16"/>
                <w:szCs w:val="16"/>
              </w:rPr>
              <w:t>6</w:t>
            </w:r>
          </w:p>
        </w:tc>
      </w:tr>
    </w:tbl>
    <w:p w:rsidR="00445AFE" w:rsidRDefault="00445AFE" w:rsidP="00290855"/>
    <w:p w:rsidR="007F50A0" w:rsidRDefault="00207116" w:rsidP="007F50A0">
      <w:pPr>
        <w:pStyle w:val="Kop3"/>
      </w:pPr>
      <w:r>
        <w:br w:type="page"/>
      </w:r>
      <w:bookmarkStart w:id="109" w:name="_Ref381871570"/>
      <w:bookmarkStart w:id="110" w:name="_Toc462997746"/>
      <w:r w:rsidR="007F50A0">
        <w:lastRenderedPageBreak/>
        <w:t xml:space="preserve">Variant b </w:t>
      </w:r>
      <w:r>
        <w:t xml:space="preserve">naam per </w:t>
      </w:r>
      <w:r w:rsidR="000C2FF3">
        <w:t>registergoed met volgnummer</w:t>
      </w:r>
      <w:bookmarkEnd w:id="109"/>
      <w:bookmarkEnd w:id="110"/>
      <w:r w:rsidDel="000C2FF3">
        <w:t xml:space="preserve"> </w:t>
      </w:r>
    </w:p>
    <w:p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a.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b.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800080"/>
              </w:rPr>
            </w:pPr>
            <w:r w:rsidRPr="007E0AB2">
              <w:rPr>
                <w:rFonts w:cs="Arial"/>
                <w:color w:val="800080"/>
              </w:rPr>
              <w:t xml:space="preserve">Het hiervoor onder c. omschreven registergoed wordt hierna aangeduid met: </w:t>
            </w:r>
            <w:r w:rsidR="00D20946" w:rsidRPr="007E0AB2">
              <w:rPr>
                <w:rFonts w:cs="Arial"/>
                <w:color w:val="800080"/>
              </w:rPr>
              <w:t xml:space="preserve">“het </w:t>
            </w:r>
            <w:r w:rsidR="00D20946" w:rsidRPr="007E0AB2">
              <w:rPr>
                <w:rFonts w:cs="Arial"/>
                <w:color w:val="800080"/>
                <w:u w:val="single"/>
              </w:rPr>
              <w:t xml:space="preserve">Registergoed </w:t>
            </w:r>
            <w:r w:rsidR="00D20946" w:rsidRPr="007E0AB2">
              <w:rPr>
                <w:rFonts w:cs="Arial"/>
                <w:color w:val="33CCCC"/>
                <w:u w:val="single"/>
              </w:rPr>
              <w:t>[volgnummer]</w:t>
            </w:r>
            <w:r w:rsidR="00D20946" w:rsidRPr="007E0AB2">
              <w:rPr>
                <w:rFonts w:cs="Arial"/>
                <w:color w:val="800080"/>
              </w:rPr>
              <w:t>”.</w:t>
            </w:r>
          </w:p>
          <w:p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rsidR="0010575B" w:rsidRDefault="007F50A0" w:rsidP="007F50A0">
            <w:r>
              <w:t xml:space="preserve">Deze zin wordt </w:t>
            </w:r>
            <w:r w:rsidR="00775055">
              <w:t xml:space="preserve">per </w:t>
            </w:r>
            <w:r>
              <w:t>registergoed</w:t>
            </w:r>
            <w:r w:rsidR="00775055">
              <w:t xml:space="preserve"> </w:t>
            </w:r>
            <w:r w:rsidR="000C2FF3">
              <w:t>getoond, waarbij:</w:t>
            </w:r>
          </w:p>
          <w:p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rsidR="000C2FF3" w:rsidRDefault="000C2FF3" w:rsidP="007F50A0"/>
          <w:p w:rsidR="000C2FF3" w:rsidRPr="007E0AB2" w:rsidRDefault="000C2FF3" w:rsidP="000C2FF3">
            <w:pPr>
              <w:rPr>
                <w:u w:val="single"/>
              </w:rPr>
            </w:pPr>
            <w:r w:rsidRPr="007E0AB2">
              <w:rPr>
                <w:u w:val="single"/>
              </w:rPr>
              <w:t>Mapping:</w:t>
            </w:r>
          </w:p>
          <w:p w:rsidR="006F38F4" w:rsidRDefault="006F38F4" w:rsidP="007E0AB2">
            <w:pPr>
              <w:spacing w:line="240" w:lineRule="auto"/>
            </w:pPr>
            <w:r w:rsidRPr="007E0AB2">
              <w:rPr>
                <w:sz w:val="16"/>
                <w:szCs w:val="16"/>
              </w:rPr>
              <w:t>-</w:t>
            </w:r>
            <w:r w:rsidR="00073961" w:rsidRPr="007E0AB2">
              <w:rPr>
                <w:sz w:val="16"/>
                <w:szCs w:val="16"/>
              </w:rPr>
              <w:t>voor elk voorkomen van</w:t>
            </w:r>
          </w:p>
          <w:p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rsidR="00CD7011" w:rsidRDefault="00CD7011" w:rsidP="00290855"/>
    <w:p w:rsidR="00E57E32" w:rsidRDefault="00E57E32" w:rsidP="00EE7710">
      <w:pPr>
        <w:pStyle w:val="Kop2"/>
        <w:rPr>
          <w:lang w:val="nl-NL"/>
        </w:rPr>
      </w:pPr>
      <w:bookmarkStart w:id="111" w:name="_Toc462997747"/>
      <w:r>
        <w:rPr>
          <w:lang w:val="nl-NL"/>
        </w:rPr>
        <w:t>Erfpachtcanon</w:t>
      </w:r>
      <w:bookmarkEnd w:id="111"/>
    </w:p>
    <w:p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rsidTr="007E0AB2">
        <w:tc>
          <w:tcPr>
            <w:tcW w:w="6771" w:type="dxa"/>
            <w:shd w:val="clear" w:color="auto" w:fill="auto"/>
          </w:tcPr>
          <w:p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rsidR="00B9066F" w:rsidRDefault="00B63829" w:rsidP="00A671D7">
            <w:r>
              <w:t>Het tekstblok Erfpachtcanon kan herhaald voorkomen; het kopje wordt maar één keer getoond.</w:t>
            </w:r>
          </w:p>
          <w:p w:rsidR="00DB430B" w:rsidRPr="007E0AB2" w:rsidRDefault="00DB430B" w:rsidP="00B9066F">
            <w:pPr>
              <w:rPr>
                <w:u w:val="single"/>
                <w:lang w:val="nl"/>
              </w:rPr>
            </w:pPr>
          </w:p>
          <w:p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rsidR="00E57E32" w:rsidRPr="00E57E32" w:rsidRDefault="00E57E32" w:rsidP="00E57E32"/>
    <w:p w:rsidR="00EE7710" w:rsidRPr="00775055" w:rsidRDefault="0060337C" w:rsidP="00EE7710">
      <w:pPr>
        <w:pStyle w:val="Kop2"/>
        <w:rPr>
          <w:lang w:val="nl-NL"/>
        </w:rPr>
      </w:pPr>
      <w:bookmarkStart w:id="112" w:name="_Ref373159883"/>
      <w:r>
        <w:rPr>
          <w:lang w:val="nl-NL"/>
        </w:rPr>
        <w:br w:type="page"/>
      </w:r>
      <w:bookmarkStart w:id="113" w:name="_Toc462997748"/>
      <w:r w:rsidR="00EE7710" w:rsidRPr="00775055">
        <w:rPr>
          <w:lang w:val="nl-NL"/>
        </w:rPr>
        <w:lastRenderedPageBreak/>
        <w:t>Verdeling</w:t>
      </w:r>
      <w:bookmarkEnd w:id="112"/>
      <w:bookmarkEnd w:id="113"/>
    </w:p>
    <w:p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rsidTr="007E0AB2">
        <w:tc>
          <w:tcPr>
            <w:tcW w:w="6771" w:type="dxa"/>
            <w:shd w:val="clear" w:color="auto" w:fill="auto"/>
          </w:tcPr>
          <w:p w:rsidR="00EE7710" w:rsidRPr="007E0AB2" w:rsidRDefault="00EE7710" w:rsidP="007E0AB2">
            <w:pPr>
              <w:autoSpaceDE w:val="0"/>
              <w:autoSpaceDN w:val="0"/>
              <w:adjustRightInd w:val="0"/>
              <w:rPr>
                <w:rFonts w:cs="Arial"/>
                <w:color w:val="FF0000"/>
              </w:rPr>
            </w:pPr>
            <w:r w:rsidRPr="007E0AB2">
              <w:rPr>
                <w:rFonts w:cs="Arial"/>
                <w:color w:val="FF0000"/>
              </w:rPr>
              <w:t>C. VERDELING</w:t>
            </w:r>
          </w:p>
          <w:p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CD2088">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CD2088">
              <w:t>2.9.2</w:t>
            </w:r>
            <w:r w:rsidR="008057BC">
              <w:fldChar w:fldCharType="end"/>
            </w:r>
            <w:r w:rsidR="003E6678">
              <w:t>.</w:t>
            </w:r>
          </w:p>
          <w:p w:rsidR="00D012D9" w:rsidRPr="00D012D9" w:rsidRDefault="00D012D9" w:rsidP="006964CC"/>
        </w:tc>
      </w:tr>
    </w:tbl>
    <w:p w:rsidR="00EE7710" w:rsidRDefault="00EE7710" w:rsidP="00290855"/>
    <w:p w:rsidR="007F50A0" w:rsidRDefault="007F50A0" w:rsidP="007F50A0">
      <w:pPr>
        <w:pStyle w:val="Kop3"/>
      </w:pPr>
      <w:bookmarkStart w:id="114" w:name="_Ref381870193"/>
      <w:bookmarkStart w:id="115"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4"/>
      <w:bookmarkEnd w:id="115"/>
    </w:p>
    <w:p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051922" w:rsidRPr="007E0AB2">
              <w:rPr>
                <w:rFonts w:cs="Arial"/>
                <w:color w:val="800080"/>
              </w:rPr>
              <w:t>, [verkrijger / partij [volgletter]] en [verkrijger / partij [volgletter]]</w:t>
            </w:r>
            <w:r w:rsidRPr="007E0AB2">
              <w:rPr>
                <w:rFonts w:cs="Arial"/>
                <w:color w:val="FF0000"/>
              </w:rPr>
              <w:t xml:space="preserve">. </w:t>
            </w:r>
          </w:p>
          <w:p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rsidR="008D6DC7" w:rsidRPr="007E0AB2" w:rsidRDefault="008D6DC7" w:rsidP="00A079BE">
            <w:pPr>
              <w:rPr>
                <w:lang w:val="nl"/>
              </w:rPr>
            </w:pPr>
            <w:r w:rsidRPr="007E0AB2">
              <w:rPr>
                <w:lang w:val="nl"/>
              </w:rPr>
              <w:t xml:space="preserve">Vaste tekst met verplichte gebruikerskeuze en verplichte afleidbare tekst. </w:t>
            </w:r>
          </w:p>
          <w:p w:rsidR="008D6DC7" w:rsidRPr="007E0AB2" w:rsidRDefault="008D6DC7" w:rsidP="00A079BE">
            <w:pPr>
              <w:rPr>
                <w:lang w:val="nl"/>
              </w:rPr>
            </w:pPr>
          </w:p>
          <w:p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D20946" w:rsidRPr="007E0AB2">
              <w:rPr>
                <w:rFonts w:cs="Arial"/>
                <w:color w:val="339966"/>
              </w:rPr>
              <w:t>R</w:t>
            </w:r>
            <w:r w:rsidR="003E6678" w:rsidRPr="007E0AB2">
              <w:rPr>
                <w:rFonts w:cs="Arial"/>
                <w:color w:val="339966"/>
              </w:rPr>
              <w:t xml:space="preserve">egistergoed / de </w:t>
            </w:r>
            <w:r w:rsidR="00D20946" w:rsidRPr="007E0AB2">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wordt afgeleid van het aantal registergoederen</w:t>
            </w:r>
            <w:r w:rsidR="00892CAC" w:rsidRPr="007E0AB2">
              <w:rPr>
                <w:lang w:val="nl"/>
              </w:rPr>
              <w:t xml:space="preserve">, zie paragraaf </w:t>
            </w:r>
            <w:r w:rsidR="00892CAC" w:rsidRPr="007E0AB2">
              <w:rPr>
                <w:lang w:val="nl"/>
              </w:rPr>
              <w:fldChar w:fldCharType="begin"/>
            </w:r>
            <w:r w:rsidR="00892CAC" w:rsidRPr="007E0AB2">
              <w:rPr>
                <w:lang w:val="nl"/>
              </w:rPr>
              <w:instrText xml:space="preserve"> REF _Ref381870437 \r \h </w:instrText>
            </w:r>
            <w:r w:rsidR="00CC05C4" w:rsidRPr="007E0AB2">
              <w:rPr>
                <w:lang w:val="nl"/>
              </w:rPr>
            </w:r>
            <w:r w:rsidR="00892CAC" w:rsidRPr="007E0AB2">
              <w:rPr>
                <w:lang w:val="nl"/>
              </w:rPr>
              <w:fldChar w:fldCharType="separate"/>
            </w:r>
            <w:r w:rsidR="00CD2088">
              <w:rPr>
                <w:lang w:val="nl"/>
              </w:rPr>
              <w:t>2.6</w:t>
            </w:r>
            <w:r w:rsidR="00892CAC" w:rsidRPr="007E0AB2">
              <w:rPr>
                <w:lang w:val="nl"/>
              </w:rPr>
              <w:fldChar w:fldCharType="end"/>
            </w:r>
            <w:r w:rsidRPr="007E0AB2">
              <w:rPr>
                <w:lang w:val="nl"/>
              </w:rPr>
              <w:t>:</w:t>
            </w:r>
          </w:p>
          <w:p w:rsidR="007F50A0" w:rsidRPr="003E6678" w:rsidRDefault="007F50A0" w:rsidP="007E0AB2">
            <w:pPr>
              <w:numPr>
                <w:ilvl w:val="0"/>
                <w:numId w:val="9"/>
              </w:numPr>
            </w:pPr>
            <w:r w:rsidRPr="003E6678">
              <w:t xml:space="preserve">bij één registergoed: </w:t>
            </w:r>
            <w:r w:rsidR="00892CAC" w:rsidRPr="00892CAC">
              <w:t>‘</w:t>
            </w:r>
            <w:r w:rsidRPr="007E0AB2">
              <w:rPr>
                <w:rFonts w:cs="Arial"/>
                <w:color w:val="339966"/>
              </w:rPr>
              <w:t xml:space="preserve">het </w:t>
            </w:r>
            <w:r w:rsidR="00D20946" w:rsidRPr="007E0AB2">
              <w:rPr>
                <w:rFonts w:cs="Arial"/>
                <w:color w:val="339966"/>
              </w:rPr>
              <w:t>R</w:t>
            </w:r>
            <w:r w:rsidRPr="007E0AB2">
              <w:rPr>
                <w:rFonts w:cs="Arial"/>
                <w:color w:val="339966"/>
              </w:rPr>
              <w:t>egistergoed</w:t>
            </w:r>
            <w:r w:rsidR="00892CAC" w:rsidRPr="00892CAC">
              <w:t>‘</w:t>
            </w:r>
            <w:r w:rsidR="00892CAC">
              <w:t>,</w:t>
            </w:r>
          </w:p>
          <w:p w:rsidR="007F50A0" w:rsidRPr="00D012D9" w:rsidRDefault="007F50A0" w:rsidP="007E0AB2">
            <w:pPr>
              <w:numPr>
                <w:ilvl w:val="0"/>
                <w:numId w:val="9"/>
              </w:numPr>
            </w:pPr>
            <w:r w:rsidRPr="003E6678">
              <w:t xml:space="preserve">bij meerdere registergoederen: </w:t>
            </w:r>
            <w:r w:rsidR="00892CAC" w:rsidRPr="00892CAC">
              <w:t>‘</w:t>
            </w:r>
            <w:r w:rsidRPr="007E0AB2">
              <w:rPr>
                <w:rFonts w:cs="Arial"/>
                <w:color w:val="339966"/>
              </w:rPr>
              <w:t xml:space="preserve">de </w:t>
            </w:r>
            <w:r w:rsidR="00D20946" w:rsidRPr="007E0AB2">
              <w:rPr>
                <w:rFonts w:cs="Arial"/>
                <w:color w:val="339966"/>
              </w:rPr>
              <w:t>R</w:t>
            </w:r>
            <w:r w:rsidRPr="007E0AB2">
              <w:rPr>
                <w:rFonts w:cs="Arial"/>
                <w:color w:val="339966"/>
              </w:rPr>
              <w:t>egistergoederen</w:t>
            </w:r>
            <w:r w:rsidR="00892CAC" w:rsidRPr="00892CAC">
              <w:t>‘</w:t>
            </w:r>
            <w:r w:rsidR="00892CAC">
              <w:t>.</w:t>
            </w:r>
          </w:p>
          <w:p w:rsidR="008D6DC7" w:rsidRPr="007E0AB2" w:rsidRDefault="008D6DC7" w:rsidP="00EA0E52">
            <w:pPr>
              <w:rPr>
                <w:rFonts w:cs="Arial"/>
              </w:rPr>
            </w:pPr>
          </w:p>
          <w:p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rsidR="008D6DC7" w:rsidRPr="007E0AB2" w:rsidRDefault="008D6DC7" w:rsidP="00EA0E52">
            <w:pPr>
              <w:rPr>
                <w:rFonts w:cs="Arial"/>
              </w:rPr>
            </w:pPr>
          </w:p>
          <w:p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rsidR="00D012D9" w:rsidRPr="007E0AB2" w:rsidRDefault="00D012D9" w:rsidP="00D012D9">
            <w:pPr>
              <w:rPr>
                <w:rFonts w:cs="Arial"/>
                <w:color w:val="008000"/>
              </w:rPr>
            </w:pPr>
          </w:p>
          <w:p w:rsidR="00DB430B" w:rsidRPr="007E0AB2" w:rsidRDefault="00DB430B" w:rsidP="007E0AB2">
            <w:pPr>
              <w:spacing w:line="240" w:lineRule="auto"/>
              <w:rPr>
                <w:rFonts w:cs="Arial"/>
                <w:szCs w:val="18"/>
                <w:u w:val="single"/>
              </w:rPr>
            </w:pPr>
            <w:r w:rsidRPr="007E0AB2">
              <w:rPr>
                <w:rFonts w:cs="Arial"/>
                <w:szCs w:val="18"/>
                <w:u w:val="single"/>
              </w:rPr>
              <w:t>Mapping aantal registergoederen:</w:t>
            </w:r>
          </w:p>
          <w:p w:rsidR="00DB430B" w:rsidRPr="007E0AB2" w:rsidRDefault="00DB430B" w:rsidP="007E0AB2">
            <w:pPr>
              <w:spacing w:line="240" w:lineRule="auto"/>
              <w:rPr>
                <w:rFonts w:cs="Arial"/>
                <w:color w:val="008000"/>
              </w:rPr>
            </w:pPr>
            <w:r w:rsidRPr="007E0AB2">
              <w:rPr>
                <w:rFonts w:cs="Arial"/>
                <w:sz w:val="16"/>
                <w:szCs w:val="16"/>
              </w:rPr>
              <w:t xml:space="preserve">-zie mapping aantal </w:t>
            </w:r>
            <w:r w:rsidRPr="007E0AB2">
              <w:rPr>
                <w:sz w:val="16"/>
                <w:szCs w:val="16"/>
              </w:rPr>
              <w:t>registergoederen</w:t>
            </w:r>
            <w:r w:rsidRPr="007E0AB2">
              <w:rPr>
                <w:rFonts w:cs="Arial"/>
                <w:sz w:val="16"/>
                <w:szCs w:val="16"/>
              </w:rPr>
              <w:t xml:space="preserve"> in par. 2.</w:t>
            </w:r>
            <w:r w:rsidR="00B074DF" w:rsidRPr="007E0AB2">
              <w:rPr>
                <w:rFonts w:cs="Arial"/>
                <w:sz w:val="16"/>
                <w:szCs w:val="16"/>
              </w:rPr>
              <w:t>6</w:t>
            </w:r>
          </w:p>
          <w:p w:rsidR="00DB430B" w:rsidRPr="007E0AB2" w:rsidRDefault="00DB430B" w:rsidP="00D012D9">
            <w:pPr>
              <w:rPr>
                <w:rFonts w:cs="Arial"/>
                <w:color w:val="008000"/>
              </w:rPr>
            </w:pPr>
          </w:p>
          <w:p w:rsidR="00DB430B" w:rsidRPr="007E0AB2" w:rsidRDefault="00DB430B" w:rsidP="00D012D9">
            <w:pPr>
              <w:rPr>
                <w:u w:val="single"/>
              </w:rPr>
            </w:pPr>
            <w:r w:rsidRPr="007E0AB2">
              <w:rPr>
                <w:u w:val="single"/>
              </w:rPr>
              <w:t>Mapping met ingang van heden of bij deze:</w:t>
            </w:r>
          </w:p>
          <w:p w:rsidR="00DB430B" w:rsidRPr="007E0AB2" w:rsidRDefault="001E7D60" w:rsidP="007E0AB2">
            <w:pPr>
              <w:spacing w:line="240" w:lineRule="auto"/>
              <w:rPr>
                <w:sz w:val="16"/>
                <w:szCs w:val="16"/>
              </w:rPr>
            </w:pPr>
            <w:r w:rsidRPr="007E0AB2">
              <w:rPr>
                <w:sz w:val="16"/>
                <w:szCs w:val="16"/>
              </w:rPr>
              <w:lastRenderedPageBreak/>
              <w:t>//IMKAD_AangebodenStuk/StukdeelVerdeling*/tekstk</w:t>
            </w:r>
            <w:r w:rsidR="00DB430B" w:rsidRPr="007E0AB2">
              <w:rPr>
                <w:sz w:val="16"/>
                <w:szCs w:val="16"/>
              </w:rPr>
              <w:t>euze/</w:t>
            </w:r>
          </w:p>
          <w:p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w:t>
            </w:r>
            <w:r w:rsidR="00000408" w:rsidRPr="007E0AB2">
              <w:rPr>
                <w:sz w:val="16"/>
                <w:szCs w:val="16"/>
              </w:rPr>
              <w:t>Vanaf</w:t>
            </w:r>
            <w:r w:rsidRPr="007E0AB2">
              <w:rPr>
                <w:sz w:val="16"/>
                <w:szCs w:val="16"/>
              </w:rPr>
              <w:t>)</w:t>
            </w:r>
          </w:p>
          <w:p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rsidR="00DB430B" w:rsidRPr="007E0AB2" w:rsidRDefault="00DB430B" w:rsidP="00D012D9">
            <w:pPr>
              <w:rPr>
                <w:u w:val="single"/>
              </w:rPr>
            </w:pPr>
          </w:p>
          <w:p w:rsidR="00D012D9" w:rsidRPr="007E0AB2" w:rsidRDefault="00D012D9" w:rsidP="00D012D9">
            <w:pPr>
              <w:rPr>
                <w:u w:val="single"/>
              </w:rPr>
            </w:pPr>
            <w:r w:rsidRPr="007E0AB2">
              <w:rPr>
                <w:u w:val="single"/>
              </w:rPr>
              <w:t>Mapping</w:t>
            </w:r>
            <w:r w:rsidR="00DB430B" w:rsidRPr="007E0AB2">
              <w:rPr>
                <w:u w:val="single"/>
              </w:rPr>
              <w:t xml:space="preserve"> verkrijger-partij</w:t>
            </w:r>
            <w:r w:rsidRPr="007E0AB2">
              <w:rPr>
                <w:u w:val="single"/>
              </w:rPr>
              <w:t>:</w:t>
            </w:r>
          </w:p>
          <w:p w:rsidR="00700BF3" w:rsidRPr="007E0AB2" w:rsidRDefault="00700BF3" w:rsidP="007E0AB2">
            <w:pPr>
              <w:spacing w:line="240" w:lineRule="auto"/>
              <w:rPr>
                <w:rFonts w:cs="Arial"/>
                <w:sz w:val="16"/>
                <w:szCs w:val="16"/>
              </w:rPr>
            </w:pPr>
            <w:r w:rsidRPr="007E0AB2">
              <w:rPr>
                <w:rFonts w:cs="Arial"/>
                <w:sz w:val="16"/>
                <w:szCs w:val="16"/>
              </w:rPr>
              <w:t>-voor elke verkrijgerRechtRef</w:t>
            </w:r>
          </w:p>
          <w:p w:rsidR="00E2137E" w:rsidRPr="007E0AB2" w:rsidRDefault="00D012D9" w:rsidP="007E0AB2">
            <w:pPr>
              <w:spacing w:line="240" w:lineRule="auto"/>
              <w:rPr>
                <w:rFonts w:cs="Arial"/>
                <w:sz w:val="16"/>
                <w:szCs w:val="16"/>
              </w:rPr>
            </w:pPr>
            <w:r w:rsidRPr="007E0AB2">
              <w:rPr>
                <w:rFonts w:cs="Arial"/>
                <w:sz w:val="16"/>
                <w:szCs w:val="16"/>
              </w:rPr>
              <w:t xml:space="preserve">//IMKAD_AangebodenStuk/StukdeelVerdeling*/verkrijgerRechtRef </w:t>
            </w:r>
            <w:r w:rsidR="00E2137E" w:rsidRPr="007E0AB2">
              <w:rPr>
                <w:rFonts w:cs="Arial"/>
                <w:sz w:val="16"/>
                <w:szCs w:val="16"/>
              </w:rPr>
              <w:t>[</w:t>
            </w:r>
            <w:r w:rsidRPr="007E0AB2">
              <w:rPr>
                <w:rFonts w:cs="Arial"/>
                <w:sz w:val="16"/>
                <w:szCs w:val="16"/>
              </w:rPr>
              <w:t>xlink:href="id van de als verkrijger geselecteerde Partij"</w:t>
            </w:r>
            <w:r w:rsidR="00E2137E" w:rsidRPr="007E0AB2">
              <w:rPr>
                <w:rFonts w:cs="Arial"/>
                <w:sz w:val="16"/>
                <w:szCs w:val="16"/>
              </w:rPr>
              <w:t>]</w:t>
            </w:r>
          </w:p>
          <w:p w:rsidR="00E2137E" w:rsidRPr="007E0AB2" w:rsidRDefault="00E2137E" w:rsidP="007E0AB2">
            <w:pPr>
              <w:spacing w:line="240" w:lineRule="auto"/>
              <w:rPr>
                <w:rFonts w:cs="Arial"/>
                <w:sz w:val="16"/>
                <w:szCs w:val="16"/>
              </w:rPr>
            </w:pPr>
          </w:p>
          <w:p w:rsidR="00E2137E" w:rsidRPr="007E0AB2" w:rsidRDefault="00E2137E" w:rsidP="007E0AB2">
            <w:pPr>
              <w:spacing w:line="240" w:lineRule="auto"/>
              <w:rPr>
                <w:u w:val="single"/>
              </w:rPr>
            </w:pPr>
            <w:r w:rsidRPr="007E0AB2">
              <w:rPr>
                <w:u w:val="single"/>
              </w:rPr>
              <w:t>Mapping verkrijger-partij aanduiding:</w:t>
            </w:r>
          </w:p>
          <w:p w:rsidR="00E2137E" w:rsidRPr="007E0AB2" w:rsidRDefault="00E2137E" w:rsidP="007E0AB2">
            <w:pPr>
              <w:spacing w:line="240" w:lineRule="auto"/>
              <w:rPr>
                <w:rFonts w:cs="Arial"/>
                <w:sz w:val="16"/>
                <w:szCs w:val="16"/>
              </w:rPr>
            </w:pPr>
            <w:r w:rsidRPr="007E0AB2">
              <w:rPr>
                <w:sz w:val="16"/>
                <w:szCs w:val="16"/>
              </w:rPr>
              <w:t>-voorgaande mapping aangevuld met</w:t>
            </w:r>
          </w:p>
          <w:p w:rsidR="00D012D9" w:rsidRPr="007E0AB2" w:rsidRDefault="00E2137E" w:rsidP="007E0AB2">
            <w:pPr>
              <w:spacing w:line="240" w:lineRule="auto"/>
              <w:rPr>
                <w:rFonts w:cs="Arial"/>
                <w:sz w:val="16"/>
                <w:szCs w:val="16"/>
              </w:rPr>
            </w:pPr>
            <w:r w:rsidRPr="007E0AB2">
              <w:rPr>
                <w:rFonts w:cs="Arial"/>
                <w:sz w:val="16"/>
                <w:szCs w:val="16"/>
              </w:rPr>
              <w:t>//Partij[id]/</w:t>
            </w:r>
          </w:p>
          <w:p w:rsidR="00D012D9" w:rsidRPr="00445AFE" w:rsidRDefault="00E2137E" w:rsidP="007E0AB2">
            <w:pPr>
              <w:spacing w:line="240" w:lineRule="auto"/>
            </w:pPr>
            <w:r w:rsidRPr="007E0AB2">
              <w:rPr>
                <w:sz w:val="16"/>
                <w:szCs w:val="16"/>
              </w:rPr>
              <w:tab/>
              <w:t>./</w:t>
            </w:r>
            <w:r w:rsidRPr="007E0AB2">
              <w:rPr>
                <w:rFonts w:cs="Arial"/>
                <w:sz w:val="16"/>
                <w:szCs w:val="16"/>
              </w:rPr>
              <w:t>aanduidingPartij</w:t>
            </w:r>
          </w:p>
        </w:tc>
      </w:tr>
    </w:tbl>
    <w:p w:rsidR="007F50A0" w:rsidRDefault="007F50A0" w:rsidP="00290855"/>
    <w:p w:rsidR="003E6678" w:rsidRDefault="003E6678" w:rsidP="003E6678">
      <w:pPr>
        <w:pStyle w:val="Kop3"/>
      </w:pPr>
      <w:bookmarkStart w:id="116" w:name="_Ref381870205"/>
      <w:bookmarkStart w:id="117" w:name="_Toc462997750"/>
      <w:r>
        <w:t>Variant b</w:t>
      </w:r>
      <w:r w:rsidR="008057BC">
        <w:t xml:space="preserve"> Verdeling per registergoed</w:t>
      </w:r>
      <w:bookmarkEnd w:id="116"/>
      <w:r w:rsidR="008057BC">
        <w:t xml:space="preserve"> en per </w:t>
      </w:r>
      <w:r w:rsidR="00032584">
        <w:t>verkrijger-</w:t>
      </w:r>
      <w:r w:rsidR="008057BC">
        <w:t>partij</w:t>
      </w:r>
      <w:bookmarkEnd w:id="117"/>
    </w:p>
    <w:p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rsidTr="007E0AB2">
        <w:tc>
          <w:tcPr>
            <w:tcW w:w="6771" w:type="dxa"/>
            <w:shd w:val="clear" w:color="auto" w:fill="auto"/>
          </w:tcPr>
          <w:p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rsidR="00DB430B" w:rsidRDefault="00DB430B" w:rsidP="00380B0D"/>
          <w:p w:rsidR="00000408" w:rsidRPr="007E0AB2" w:rsidRDefault="00000408" w:rsidP="00000408">
            <w:pPr>
              <w:rPr>
                <w:u w:val="single"/>
              </w:rPr>
            </w:pPr>
            <w:r w:rsidRPr="007E0AB2">
              <w:rPr>
                <w:u w:val="single"/>
              </w:rPr>
              <w:t>Mapping met ingang van heden of bij deze:</w:t>
            </w:r>
          </w:p>
          <w:p w:rsidR="006336DF" w:rsidRPr="007E0AB2" w:rsidRDefault="006336DF" w:rsidP="007E0AB2">
            <w:pPr>
              <w:spacing w:line="240" w:lineRule="auto"/>
              <w:rPr>
                <w:sz w:val="16"/>
                <w:szCs w:val="16"/>
              </w:rPr>
            </w:pPr>
            <w:r w:rsidRPr="007E0AB2">
              <w:rPr>
                <w:sz w:val="16"/>
                <w:szCs w:val="16"/>
              </w:rPr>
              <w:t>//IMKAD_AangebodenStuk/StukdeelVerdeling*/tekstkeuze/</w:t>
            </w:r>
          </w:p>
          <w:p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tagNaam(k_VerdelingVanaf)</w:t>
            </w:r>
          </w:p>
          <w:p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rsidTr="007E0AB2">
        <w:tc>
          <w:tcPr>
            <w:tcW w:w="6771" w:type="dxa"/>
            <w:shd w:val="clear" w:color="auto" w:fill="auto"/>
          </w:tcPr>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Pr="007E0AB2">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0A464B" w:rsidRPr="007E0AB2">
              <w:rPr>
                <w:rFonts w:cs="Arial"/>
                <w:color w:val="800080"/>
              </w:rPr>
              <w:t>, [verkrijger / partij [volgletter]] en [verkrijger / partij [volgletter]]</w:t>
            </w:r>
            <w:r w:rsidR="003E6678" w:rsidRPr="007E0AB2">
              <w:rPr>
                <w:rFonts w:cs="Arial"/>
                <w:color w:val="800080"/>
              </w:rPr>
              <w:t>;</w:t>
            </w:r>
          </w:p>
          <w:p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rsidR="00FE7E57" w:rsidRPr="007E0AB2" w:rsidRDefault="00FE7E57" w:rsidP="00D012D9">
            <w:pPr>
              <w:rPr>
                <w:rFonts w:cs="Arial"/>
              </w:rPr>
            </w:pPr>
          </w:p>
          <w:p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00CC05C4" w:rsidRPr="007E0AB2">
              <w:rPr>
                <w:rFonts w:cs="Arial"/>
              </w:rPr>
            </w:r>
            <w:r w:rsidRPr="007E0AB2">
              <w:rPr>
                <w:rFonts w:cs="Arial"/>
              </w:rPr>
              <w:fldChar w:fldCharType="separate"/>
            </w:r>
            <w:r w:rsidR="00CD2088">
              <w:rPr>
                <w:rFonts w:cs="Arial"/>
              </w:rPr>
              <w:t>2.7.2</w:t>
            </w:r>
            <w:r w:rsidRPr="007E0AB2">
              <w:rPr>
                <w:rFonts w:cs="Arial"/>
              </w:rPr>
              <w:fldChar w:fldCharType="end"/>
            </w:r>
            <w:r w:rsidR="00615D31" w:rsidRPr="007E0AB2">
              <w:rPr>
                <w:rFonts w:cs="Arial"/>
              </w:rPr>
              <w:t>.</w:t>
            </w:r>
          </w:p>
          <w:p w:rsidR="00941550" w:rsidRPr="007E0AB2" w:rsidRDefault="00941550" w:rsidP="00D012D9">
            <w:pPr>
              <w:rPr>
                <w:rFonts w:cs="Arial"/>
              </w:rPr>
            </w:pPr>
          </w:p>
          <w:p w:rsidR="00FE7E57" w:rsidRPr="007E0AB2" w:rsidRDefault="00FE7E57" w:rsidP="00FE7E57">
            <w:pPr>
              <w:rPr>
                <w:rFonts w:cs="Arial"/>
                <w:color w:val="FF0000"/>
              </w:rPr>
            </w:pPr>
            <w:r w:rsidRPr="007E0AB2">
              <w:rPr>
                <w:szCs w:val="18"/>
              </w:rPr>
              <w:lastRenderedPageBreak/>
              <w:t>De aanduidingen van de verkrijger-partijen worden gescheiden door een komma, de laatste twee partijen door ‘</w:t>
            </w:r>
            <w:r w:rsidRPr="007E0AB2">
              <w:rPr>
                <w:color w:val="800080"/>
                <w:szCs w:val="18"/>
              </w:rPr>
              <w:t>en</w:t>
            </w:r>
            <w:r w:rsidRPr="007E0AB2">
              <w:rPr>
                <w:szCs w:val="18"/>
              </w:rPr>
              <w:t>’.</w:t>
            </w:r>
          </w:p>
          <w:p w:rsidR="000A464B" w:rsidRPr="007E0AB2" w:rsidRDefault="000A464B" w:rsidP="00D012D9">
            <w:pPr>
              <w:rPr>
                <w:rFonts w:cs="Arial"/>
                <w:color w:val="FF0000"/>
              </w:rPr>
            </w:pPr>
          </w:p>
          <w:p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rsidR="00CF252C" w:rsidRPr="000A464B" w:rsidRDefault="00CF252C" w:rsidP="00A079BE"/>
          <w:p w:rsidR="001E2500" w:rsidRPr="007E0AB2" w:rsidRDefault="001E2500" w:rsidP="001E2500">
            <w:pPr>
              <w:rPr>
                <w:u w:val="single"/>
              </w:rPr>
            </w:pPr>
            <w:r w:rsidRPr="007E0AB2">
              <w:rPr>
                <w:u w:val="single"/>
              </w:rPr>
              <w:t>Mapping:</w:t>
            </w:r>
          </w:p>
          <w:p w:rsidR="00274940" w:rsidRPr="007E0AB2" w:rsidRDefault="00274940" w:rsidP="007E0AB2">
            <w:pPr>
              <w:spacing w:line="240" w:lineRule="auto"/>
              <w:rPr>
                <w:rFonts w:cs="Arial"/>
                <w:sz w:val="16"/>
                <w:szCs w:val="16"/>
              </w:rPr>
            </w:pPr>
            <w:r w:rsidRPr="007E0AB2">
              <w:rPr>
                <w:rFonts w:cs="Arial"/>
                <w:sz w:val="16"/>
                <w:szCs w:val="16"/>
              </w:rPr>
              <w:t>-voor elk zakelijk recht en voor elke verkrijgerRechtRef</w:t>
            </w:r>
          </w:p>
          <w:p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r w:rsidRPr="007E0AB2">
              <w:rPr>
                <w:rFonts w:cs="Arial"/>
                <w:sz w:val="16"/>
                <w:szCs w:val="16"/>
              </w:rPr>
              <w:t>xlink:href="id van de als verkrijger geselecteerde Partij"</w:t>
            </w:r>
            <w:r w:rsidR="00250AC8" w:rsidRPr="007E0AB2">
              <w:rPr>
                <w:rFonts w:cs="Arial"/>
                <w:sz w:val="16"/>
                <w:szCs w:val="16"/>
              </w:rPr>
              <w:t>]</w:t>
            </w:r>
          </w:p>
          <w:p w:rsidR="001E2500" w:rsidRDefault="001E2500" w:rsidP="00A079BE"/>
          <w:p w:rsidR="00250AC8" w:rsidRPr="007E0AB2" w:rsidRDefault="00250AC8" w:rsidP="007E0AB2">
            <w:pPr>
              <w:spacing w:line="240" w:lineRule="auto"/>
              <w:rPr>
                <w:u w:val="single"/>
              </w:rPr>
            </w:pPr>
            <w:r w:rsidRPr="007E0AB2">
              <w:rPr>
                <w:u w:val="single"/>
              </w:rPr>
              <w:t>Mapping verkrijger-partij aanduiding:</w:t>
            </w:r>
          </w:p>
          <w:p w:rsidR="00250AC8" w:rsidRPr="007E0AB2" w:rsidRDefault="00250AC8" w:rsidP="007E0AB2">
            <w:pPr>
              <w:spacing w:line="240" w:lineRule="auto"/>
              <w:rPr>
                <w:rFonts w:cs="Arial"/>
                <w:sz w:val="16"/>
                <w:szCs w:val="16"/>
              </w:rPr>
            </w:pPr>
            <w:r w:rsidRPr="007E0AB2">
              <w:rPr>
                <w:sz w:val="16"/>
                <w:szCs w:val="16"/>
              </w:rPr>
              <w:t>-voorgaande mapping aangevuld met</w:t>
            </w:r>
          </w:p>
          <w:p w:rsidR="00250AC8" w:rsidRPr="007E0AB2" w:rsidRDefault="00250AC8" w:rsidP="007E0AB2">
            <w:pPr>
              <w:spacing w:line="240" w:lineRule="auto"/>
              <w:rPr>
                <w:rFonts w:cs="Arial"/>
                <w:sz w:val="16"/>
                <w:szCs w:val="16"/>
              </w:rPr>
            </w:pPr>
            <w:r w:rsidRPr="007E0AB2">
              <w:rPr>
                <w:rFonts w:cs="Arial"/>
                <w:sz w:val="16"/>
                <w:szCs w:val="16"/>
              </w:rPr>
              <w:t>//Partij[id]/</w:t>
            </w:r>
          </w:p>
          <w:p w:rsidR="00250AC8" w:rsidRPr="00445AFE" w:rsidRDefault="00250AC8" w:rsidP="007E0AB2">
            <w:pPr>
              <w:spacing w:line="240" w:lineRule="auto"/>
            </w:pPr>
            <w:r w:rsidRPr="007E0AB2">
              <w:rPr>
                <w:sz w:val="16"/>
                <w:szCs w:val="16"/>
              </w:rPr>
              <w:tab/>
              <w:t>./</w:t>
            </w:r>
            <w:r w:rsidRPr="007E0AB2">
              <w:rPr>
                <w:rFonts w:cs="Arial"/>
                <w:sz w:val="16"/>
                <w:szCs w:val="16"/>
              </w:rPr>
              <w:t>aanduidingPartij</w:t>
            </w:r>
          </w:p>
        </w:tc>
      </w:tr>
    </w:tbl>
    <w:p w:rsidR="007F50A0" w:rsidRDefault="00F349B9" w:rsidP="0060337C">
      <w:pPr>
        <w:pStyle w:val="Kop2"/>
        <w:rPr>
          <w:lang w:val="en-US"/>
        </w:rPr>
      </w:pPr>
      <w:r>
        <w:rPr>
          <w:lang w:val="en-US"/>
        </w:rPr>
        <w:lastRenderedPageBreak/>
        <w:br w:type="page"/>
      </w:r>
      <w:bookmarkStart w:id="118" w:name="_Ref385494516"/>
      <w:bookmarkStart w:id="119" w:name="_Toc462997751"/>
      <w:r w:rsidR="00F11DDC">
        <w:rPr>
          <w:lang w:val="en-US"/>
        </w:rPr>
        <w:lastRenderedPageBreak/>
        <w:t xml:space="preserve">Keuzeblok </w:t>
      </w:r>
      <w:r w:rsidR="00035773">
        <w:rPr>
          <w:lang w:val="en-US"/>
        </w:rPr>
        <w:t>Levering</w:t>
      </w:r>
      <w:bookmarkEnd w:id="118"/>
      <w:bookmarkEnd w:id="119"/>
    </w:p>
    <w:p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rsidR="007F50A0" w:rsidRPr="007E0AB2" w:rsidRDefault="007F50A0" w:rsidP="007E0AB2">
            <w:pPr>
              <w:autoSpaceDE w:val="0"/>
              <w:autoSpaceDN w:val="0"/>
              <w:adjustRightInd w:val="0"/>
              <w:rPr>
                <w:rFonts w:cs="Arial"/>
                <w:color w:val="FF0000"/>
              </w:rPr>
            </w:pPr>
          </w:p>
        </w:tc>
        <w:tc>
          <w:tcPr>
            <w:tcW w:w="7371" w:type="dxa"/>
            <w:shd w:val="clear" w:color="auto" w:fill="auto"/>
          </w:tcPr>
          <w:p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CD2088">
              <w:t>2.10.1</w:t>
            </w:r>
            <w:r w:rsidR="00CE52D7">
              <w:fldChar w:fldCharType="end"/>
            </w:r>
            <w:r>
              <w:t xml:space="preserve"> en </w:t>
            </w:r>
            <w:r>
              <w:fldChar w:fldCharType="begin"/>
            </w:r>
            <w:r>
              <w:instrText xml:space="preserve"> REF _Ref373161613 \r \h </w:instrText>
            </w:r>
            <w:r>
              <w:fldChar w:fldCharType="separate"/>
            </w:r>
            <w:r w:rsidR="00CD2088">
              <w:t>2.10.2</w:t>
            </w:r>
            <w:r>
              <w:fldChar w:fldCharType="end"/>
            </w:r>
            <w:r w:rsidR="00EF5995">
              <w:t>.</w:t>
            </w:r>
          </w:p>
          <w:p w:rsidR="00EF5995" w:rsidRDefault="00EF5995" w:rsidP="00EF5995"/>
          <w:p w:rsidR="00BC3B74" w:rsidRPr="00EF5995" w:rsidRDefault="00F0785C" w:rsidP="007E0AB2">
            <w:pPr>
              <w:spacing w:before="72"/>
            </w:pPr>
            <w:r>
              <w:t>Opsommingen worden oplopend gesorteerd op volgnummer registergoed getoond.</w:t>
            </w:r>
          </w:p>
        </w:tc>
      </w:tr>
    </w:tbl>
    <w:p w:rsidR="00C434B5" w:rsidRDefault="00C434B5" w:rsidP="00290855"/>
    <w:p w:rsidR="00C434B5" w:rsidRDefault="00C434B5" w:rsidP="00290855">
      <w:r>
        <w:t xml:space="preserve">In de ondertaande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rsidTr="007E0AB2">
        <w:tc>
          <w:tcPr>
            <w:tcW w:w="417" w:type="dxa"/>
            <w:shd w:val="clear" w:color="auto" w:fill="auto"/>
          </w:tcPr>
          <w:p w:rsidR="00662251" w:rsidRPr="007E0AB2" w:rsidRDefault="00662251" w:rsidP="00290855">
            <w:pPr>
              <w:rPr>
                <w:b/>
              </w:rPr>
            </w:pPr>
          </w:p>
        </w:tc>
        <w:tc>
          <w:tcPr>
            <w:tcW w:w="2197"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rsidR="00C47175" w:rsidRDefault="00C47175" w:rsidP="007E0AB2">
            <w:pPr>
              <w:jc w:val="center"/>
            </w:pPr>
          </w:p>
          <w:p w:rsidR="00E924A6" w:rsidRPr="00C47175" w:rsidRDefault="004047D5" w:rsidP="007E0AB2">
            <w:pPr>
              <w:jc w:val="center"/>
            </w:pPr>
            <w:r w:rsidRPr="00F23482">
              <w:t>(zie</w:t>
            </w:r>
            <w:r w:rsidR="00F23482">
              <w:t xml:space="preserve"> </w:t>
            </w:r>
            <w:r w:rsidR="0060337C">
              <w:t>voor mapping</w:t>
            </w:r>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CD2088">
              <w:t>2.10.1.1</w:t>
            </w:r>
            <w:r w:rsidR="00F23482" w:rsidRPr="00F23482">
              <w:fldChar w:fldCharType="end"/>
            </w:r>
            <w:r w:rsidR="00F23482" w:rsidRPr="00F23482">
              <w:t>)</w:t>
            </w:r>
          </w:p>
        </w:tc>
        <w:tc>
          <w:tcPr>
            <w:tcW w:w="2456"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CD2088">
              <w:t>2.10.1.2</w:t>
            </w:r>
            <w:r>
              <w:fldChar w:fldCharType="end"/>
            </w:r>
            <w:r w:rsidRPr="00F23482">
              <w:t>)</w:t>
            </w:r>
          </w:p>
        </w:tc>
        <w:tc>
          <w:tcPr>
            <w:tcW w:w="2409"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CD2088">
              <w:t>2.10.2.1</w:t>
            </w:r>
            <w:r>
              <w:fldChar w:fldCharType="end"/>
            </w:r>
            <w:r w:rsidRPr="00F23482">
              <w:t>)</w:t>
            </w:r>
          </w:p>
        </w:tc>
        <w:tc>
          <w:tcPr>
            <w:tcW w:w="2552"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rsidR="00C47175" w:rsidRDefault="00C47175" w:rsidP="007E0AB2">
            <w:pPr>
              <w:jc w:val="center"/>
            </w:pPr>
          </w:p>
          <w:p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CD2088">
              <w:t>2.10.2.2</w:t>
            </w:r>
            <w:r>
              <w:fldChar w:fldCharType="end"/>
            </w:r>
            <w:r w:rsidRPr="00F23482">
              <w:t>)</w:t>
            </w:r>
          </w:p>
        </w:tc>
        <w:tc>
          <w:tcPr>
            <w:tcW w:w="2551"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rsidR="00C47175" w:rsidRDefault="00C47175" w:rsidP="007E0AB2">
            <w:pPr>
              <w:jc w:val="center"/>
            </w:pPr>
          </w:p>
          <w:p w:rsidR="00F23482" w:rsidRPr="007E0AB2" w:rsidRDefault="00F23482" w:rsidP="007E0AB2">
            <w:pPr>
              <w:jc w:val="center"/>
              <w:rPr>
                <w:b/>
              </w:rPr>
            </w:pPr>
            <w:r w:rsidRPr="00F23482">
              <w:t>(zie</w:t>
            </w:r>
            <w:r w:rsidR="0060337C">
              <w:t xml:space="preserve"> 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CD2088">
              <w:t>2.10.2.2</w:t>
            </w:r>
            <w:r>
              <w:fldChar w:fldCharType="end"/>
            </w:r>
            <w:r w:rsidRPr="00F23482">
              <w:t>)</w:t>
            </w:r>
          </w:p>
        </w:tc>
        <w:tc>
          <w:tcPr>
            <w:tcW w:w="1560" w:type="dxa"/>
            <w:shd w:val="clear" w:color="auto" w:fill="auto"/>
          </w:tcPr>
          <w:p w:rsidR="00662251" w:rsidRPr="007E0AB2" w:rsidRDefault="004047D5" w:rsidP="007E0AB2">
            <w:pPr>
              <w:jc w:val="center"/>
              <w:rPr>
                <w:b/>
              </w:rPr>
            </w:pPr>
            <w:r w:rsidRPr="007E0AB2">
              <w:rPr>
                <w:b/>
              </w:rPr>
              <w:t>te tonen v</w:t>
            </w:r>
            <w:r w:rsidR="00662251" w:rsidRPr="007E0AB2">
              <w:rPr>
                <w:b/>
              </w:rPr>
              <w:t>ariant</w:t>
            </w:r>
          </w:p>
        </w:tc>
      </w:tr>
      <w:tr w:rsidR="007E0AB2" w:rsidTr="007E0AB2">
        <w:tc>
          <w:tcPr>
            <w:tcW w:w="417" w:type="dxa"/>
            <w:shd w:val="clear" w:color="auto" w:fill="auto"/>
          </w:tcPr>
          <w:p w:rsidR="00662251" w:rsidRDefault="00662251" w:rsidP="00290855">
            <w:r>
              <w:t>1</w:t>
            </w:r>
          </w:p>
        </w:tc>
        <w:tc>
          <w:tcPr>
            <w:tcW w:w="2197" w:type="dxa"/>
            <w:shd w:val="clear" w:color="auto" w:fill="auto"/>
          </w:tcPr>
          <w:p w:rsidR="00662251" w:rsidRDefault="00557E11" w:rsidP="007E0AB2">
            <w:pPr>
              <w:jc w:val="center"/>
            </w:pPr>
            <w:r>
              <w:t>X</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62251" w:rsidP="007E0AB2">
            <w:pPr>
              <w:jc w:val="center"/>
            </w:pP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A1</w:t>
            </w:r>
          </w:p>
        </w:tc>
      </w:tr>
      <w:tr w:rsidR="007E0AB2" w:rsidTr="007E0AB2">
        <w:tc>
          <w:tcPr>
            <w:tcW w:w="417" w:type="dxa"/>
            <w:shd w:val="clear" w:color="auto" w:fill="auto"/>
          </w:tcPr>
          <w:p w:rsidR="00662251" w:rsidRDefault="00662251" w:rsidP="00290855">
            <w:r>
              <w:t>2</w:t>
            </w:r>
          </w:p>
        </w:tc>
        <w:tc>
          <w:tcPr>
            <w:tcW w:w="2197" w:type="dxa"/>
            <w:shd w:val="clear" w:color="auto" w:fill="auto"/>
          </w:tcPr>
          <w:p w:rsidR="00662251" w:rsidRDefault="00557E11" w:rsidP="007E0AB2">
            <w:pPr>
              <w:jc w:val="center"/>
            </w:pPr>
            <w:r>
              <w:t xml:space="preserve">maximaal één </w:t>
            </w:r>
            <w:r w:rsidR="00662251">
              <w:t>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557E11" w:rsidP="007E0AB2">
            <w:pPr>
              <w:jc w:val="center"/>
            </w:pPr>
            <w:r>
              <w:t>X</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B1</w:t>
            </w:r>
          </w:p>
        </w:tc>
      </w:tr>
      <w:tr w:rsidR="007E0AB2" w:rsidTr="007E0AB2">
        <w:tc>
          <w:tcPr>
            <w:tcW w:w="417" w:type="dxa"/>
            <w:shd w:val="clear" w:color="auto" w:fill="auto"/>
          </w:tcPr>
          <w:p w:rsidR="00662251" w:rsidRDefault="00662251" w:rsidP="00290855">
            <w:r w:rsidRPr="006F5079">
              <w:t>3</w:t>
            </w:r>
          </w:p>
        </w:tc>
        <w:tc>
          <w:tcPr>
            <w:tcW w:w="2197" w:type="dxa"/>
            <w:shd w:val="clear" w:color="auto" w:fill="auto"/>
          </w:tcPr>
          <w:p w:rsidR="00662251" w:rsidRDefault="00557E11" w:rsidP="007E0AB2">
            <w:pPr>
              <w:jc w:val="center"/>
            </w:pPr>
            <w:r>
              <w:t>maximaal één 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517A0" w:rsidP="007E0AB2">
            <w:pPr>
              <w:jc w:val="center"/>
            </w:pPr>
            <w:r>
              <w:t>-</w:t>
            </w:r>
          </w:p>
        </w:tc>
        <w:tc>
          <w:tcPr>
            <w:tcW w:w="2552" w:type="dxa"/>
            <w:shd w:val="clear" w:color="auto" w:fill="auto"/>
          </w:tcPr>
          <w:p w:rsidR="00662251" w:rsidRDefault="006F5079" w:rsidP="007E0AB2">
            <w:pPr>
              <w:jc w:val="center"/>
            </w:pPr>
            <w:r>
              <w:t>-</w:t>
            </w:r>
          </w:p>
        </w:tc>
        <w:tc>
          <w:tcPr>
            <w:tcW w:w="2551" w:type="dxa"/>
            <w:shd w:val="clear" w:color="auto" w:fill="auto"/>
          </w:tcPr>
          <w:p w:rsidR="00662251" w:rsidRDefault="00557E11" w:rsidP="007E0AB2">
            <w:pPr>
              <w:jc w:val="center"/>
            </w:pPr>
            <w:r>
              <w:t>X</w:t>
            </w:r>
          </w:p>
        </w:tc>
        <w:tc>
          <w:tcPr>
            <w:tcW w:w="1560" w:type="dxa"/>
            <w:shd w:val="clear" w:color="auto" w:fill="auto"/>
          </w:tcPr>
          <w:p w:rsidR="00662251" w:rsidRDefault="00EC0277" w:rsidP="007E0AB2">
            <w:pPr>
              <w:jc w:val="center"/>
            </w:pPr>
            <w:r>
              <w:t>één keer</w:t>
            </w:r>
            <w:r w:rsidR="00AF2618">
              <w:t xml:space="preserve"> B2</w:t>
            </w:r>
          </w:p>
        </w:tc>
      </w:tr>
      <w:tr w:rsidR="007E0AB2" w:rsidTr="007E0AB2">
        <w:tc>
          <w:tcPr>
            <w:tcW w:w="417" w:type="dxa"/>
            <w:shd w:val="clear" w:color="auto" w:fill="auto"/>
          </w:tcPr>
          <w:p w:rsidR="00662251" w:rsidRPr="007E0AB2" w:rsidRDefault="00662251" w:rsidP="00290855">
            <w:pPr>
              <w:rPr>
                <w:highlight w:val="yellow"/>
              </w:rPr>
            </w:pPr>
            <w:r w:rsidRPr="00BB1755">
              <w:t>4</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A2</w:t>
            </w:r>
          </w:p>
        </w:tc>
      </w:tr>
      <w:tr w:rsidR="007E0AB2" w:rsidTr="007E0AB2">
        <w:tc>
          <w:tcPr>
            <w:tcW w:w="417" w:type="dxa"/>
            <w:shd w:val="clear" w:color="auto" w:fill="auto"/>
          </w:tcPr>
          <w:p w:rsidR="00662251" w:rsidRPr="00BB1755" w:rsidRDefault="00662251" w:rsidP="00290855">
            <w:r>
              <w:t>5</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alle personen binnen de partij</w:t>
            </w:r>
            <w:r w:rsidR="003C40AE">
              <w:t>(</w:t>
            </w:r>
            <w:r>
              <w:t>en</w:t>
            </w:r>
            <w:r w:rsidR="003C40AE">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w:t>
            </w:r>
            <w:r w:rsidR="008B58F5">
              <w:t>2</w:t>
            </w:r>
          </w:p>
        </w:tc>
      </w:tr>
      <w:tr w:rsidR="007E0AB2" w:rsidTr="007E0AB2">
        <w:tc>
          <w:tcPr>
            <w:tcW w:w="417" w:type="dxa"/>
            <w:shd w:val="clear" w:color="auto" w:fill="auto"/>
          </w:tcPr>
          <w:p w:rsidR="00662251" w:rsidRPr="00BB1755" w:rsidRDefault="00154CB0" w:rsidP="00290855">
            <w:r w:rsidRPr="006F5079">
              <w:t>6</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 aan dezelfde partij(en)</w:t>
            </w:r>
          </w:p>
        </w:tc>
        <w:tc>
          <w:tcPr>
            <w:tcW w:w="2409" w:type="dxa"/>
            <w:shd w:val="clear" w:color="auto" w:fill="auto"/>
          </w:tcPr>
          <w:p w:rsidR="00662251" w:rsidRDefault="00154CB0" w:rsidP="007E0AB2">
            <w:pPr>
              <w:jc w:val="center"/>
            </w:pPr>
            <w:r>
              <w:t>-</w:t>
            </w:r>
          </w:p>
        </w:tc>
        <w:tc>
          <w:tcPr>
            <w:tcW w:w="2552" w:type="dxa"/>
            <w:shd w:val="clear" w:color="auto" w:fill="auto"/>
          </w:tcPr>
          <w:p w:rsidR="00662251" w:rsidRDefault="00154CB0"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één keer</w:t>
            </w:r>
            <w:r w:rsidR="00154CB0">
              <w:t xml:space="preserve"> B2</w:t>
            </w:r>
          </w:p>
        </w:tc>
      </w:tr>
      <w:tr w:rsidR="007E0AB2" w:rsidTr="007E0AB2">
        <w:tc>
          <w:tcPr>
            <w:tcW w:w="417" w:type="dxa"/>
            <w:shd w:val="clear" w:color="auto" w:fill="auto"/>
          </w:tcPr>
          <w:p w:rsidR="00662251" w:rsidRPr="00BB1755" w:rsidRDefault="00154CB0" w:rsidP="00290855">
            <w:r>
              <w:t>7</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w:t>
            </w:r>
            <w:r w:rsidR="00C07E91">
              <w:t xml:space="preserve">, de registergoederen verdeeld </w:t>
            </w:r>
            <w:r w:rsidR="00C07E91">
              <w:lastRenderedPageBreak/>
              <w:t>over</w:t>
            </w:r>
            <w:r>
              <w:t xml:space="preserve"> </w:t>
            </w:r>
            <w:r w:rsidR="00C07E91">
              <w:t xml:space="preserve">minimaal twee </w:t>
            </w:r>
            <w:r>
              <w:t>verschillende partijen</w:t>
            </w:r>
          </w:p>
        </w:tc>
        <w:tc>
          <w:tcPr>
            <w:tcW w:w="2409" w:type="dxa"/>
            <w:shd w:val="clear" w:color="auto" w:fill="auto"/>
          </w:tcPr>
          <w:p w:rsidR="00662251" w:rsidRDefault="00154CB0" w:rsidP="007E0AB2">
            <w:pPr>
              <w:jc w:val="center"/>
            </w:pPr>
            <w:r>
              <w:lastRenderedPageBreak/>
              <w:t>-</w:t>
            </w:r>
          </w:p>
        </w:tc>
        <w:tc>
          <w:tcPr>
            <w:tcW w:w="2552" w:type="dxa"/>
            <w:shd w:val="clear" w:color="auto" w:fill="auto"/>
          </w:tcPr>
          <w:p w:rsidR="00662251" w:rsidRDefault="00F60436" w:rsidP="007E0AB2">
            <w:pPr>
              <w:jc w:val="center"/>
            </w:pPr>
            <w:r>
              <w:t>-</w:t>
            </w:r>
          </w:p>
        </w:tc>
        <w:tc>
          <w:tcPr>
            <w:tcW w:w="2551" w:type="dxa"/>
            <w:shd w:val="clear" w:color="auto" w:fill="auto"/>
          </w:tcPr>
          <w:p w:rsidR="00662251" w:rsidRDefault="00F60436" w:rsidP="007E0AB2">
            <w:pPr>
              <w:jc w:val="center"/>
            </w:pPr>
            <w:r>
              <w:t>-</w:t>
            </w:r>
          </w:p>
        </w:tc>
        <w:tc>
          <w:tcPr>
            <w:tcW w:w="1560" w:type="dxa"/>
            <w:shd w:val="clear" w:color="auto" w:fill="auto"/>
          </w:tcPr>
          <w:p w:rsidR="00662251" w:rsidRDefault="00EC0277" w:rsidP="007E0AB2">
            <w:pPr>
              <w:jc w:val="center"/>
            </w:pPr>
            <w:r>
              <w:t>meer dan één keer</w:t>
            </w:r>
            <w:r w:rsidR="00F60436">
              <w:t xml:space="preserve"> A2</w:t>
            </w:r>
          </w:p>
        </w:tc>
      </w:tr>
      <w:tr w:rsidR="007E0AB2" w:rsidTr="007E0AB2">
        <w:tc>
          <w:tcPr>
            <w:tcW w:w="417" w:type="dxa"/>
            <w:shd w:val="clear" w:color="auto" w:fill="auto"/>
          </w:tcPr>
          <w:p w:rsidR="00662251" w:rsidRPr="00BB1755" w:rsidRDefault="00154CB0" w:rsidP="00290855">
            <w:r>
              <w:t>8</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rsidR="00662251" w:rsidRDefault="004F4FEA" w:rsidP="007E0AB2">
            <w:pPr>
              <w:jc w:val="center"/>
            </w:pPr>
            <w:r>
              <w:t>-</w:t>
            </w:r>
          </w:p>
        </w:tc>
        <w:tc>
          <w:tcPr>
            <w:tcW w:w="2552" w:type="dxa"/>
            <w:shd w:val="clear" w:color="auto" w:fill="auto"/>
          </w:tcPr>
          <w:p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rsidR="00662251" w:rsidRDefault="004F4FEA" w:rsidP="007E0AB2">
            <w:pPr>
              <w:jc w:val="center"/>
            </w:pPr>
            <w:r>
              <w:t>-</w:t>
            </w:r>
          </w:p>
        </w:tc>
        <w:tc>
          <w:tcPr>
            <w:tcW w:w="1560" w:type="dxa"/>
            <w:shd w:val="clear" w:color="auto" w:fill="auto"/>
          </w:tcPr>
          <w:p w:rsidR="00662251" w:rsidRDefault="00EC0277" w:rsidP="007E0AB2">
            <w:pPr>
              <w:jc w:val="center"/>
            </w:pPr>
            <w:r>
              <w:t>meer dan één keer</w:t>
            </w:r>
            <w:r w:rsidR="004F4FEA">
              <w:t xml:space="preserve"> B2</w:t>
            </w:r>
          </w:p>
        </w:tc>
      </w:tr>
      <w:tr w:rsidR="007E0AB2" w:rsidTr="007E0AB2">
        <w:tc>
          <w:tcPr>
            <w:tcW w:w="417" w:type="dxa"/>
            <w:shd w:val="clear" w:color="auto" w:fill="auto"/>
          </w:tcPr>
          <w:p w:rsidR="00662251" w:rsidRPr="00BB1755" w:rsidRDefault="00154CB0" w:rsidP="00290855">
            <w:r>
              <w:t>9</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rsidR="00662251" w:rsidRDefault="00E43836" w:rsidP="007E0AB2">
            <w:pPr>
              <w:jc w:val="center"/>
            </w:pPr>
            <w:r>
              <w:t>-</w:t>
            </w:r>
          </w:p>
        </w:tc>
        <w:tc>
          <w:tcPr>
            <w:tcW w:w="2552" w:type="dxa"/>
            <w:shd w:val="clear" w:color="auto" w:fill="auto"/>
          </w:tcPr>
          <w:p w:rsidR="00662251" w:rsidRDefault="00B527DC"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meer dan één keer</w:t>
            </w:r>
            <w:r w:rsidR="00E43836">
              <w:t xml:space="preserve"> B2</w:t>
            </w:r>
          </w:p>
        </w:tc>
      </w:tr>
      <w:tr w:rsidR="007E0AB2" w:rsidTr="007E0AB2">
        <w:tc>
          <w:tcPr>
            <w:tcW w:w="417" w:type="dxa"/>
            <w:shd w:val="clear" w:color="auto" w:fill="auto"/>
          </w:tcPr>
          <w:p w:rsidR="00662251" w:rsidRPr="00BB1755" w:rsidRDefault="00695F5F" w:rsidP="00290855">
            <w:r>
              <w:t>10</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rsidR="00662251" w:rsidRDefault="006F5079" w:rsidP="007E0AB2">
            <w:pPr>
              <w:jc w:val="center"/>
            </w:pPr>
            <w:r>
              <w:t>-</w:t>
            </w:r>
          </w:p>
        </w:tc>
        <w:tc>
          <w:tcPr>
            <w:tcW w:w="2552" w:type="dxa"/>
            <w:shd w:val="clear" w:color="auto" w:fill="auto"/>
          </w:tcPr>
          <w:p w:rsidR="00662251" w:rsidRDefault="006F5079" w:rsidP="007E0AB2">
            <w:pPr>
              <w:jc w:val="center"/>
            </w:pPr>
            <w:r>
              <w:t>alle personen binnen een deel van de partijen</w:t>
            </w:r>
          </w:p>
        </w:tc>
        <w:tc>
          <w:tcPr>
            <w:tcW w:w="2551" w:type="dxa"/>
            <w:shd w:val="clear" w:color="auto" w:fill="auto"/>
          </w:tcPr>
          <w:p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rsidR="00662251" w:rsidRDefault="00EC0277" w:rsidP="007E0AB2">
            <w:pPr>
              <w:jc w:val="center"/>
            </w:pPr>
            <w:r>
              <w:t>meer dan één keer</w:t>
            </w:r>
            <w:r w:rsidR="00C07E91">
              <w:t xml:space="preserve"> B2</w:t>
            </w:r>
          </w:p>
        </w:tc>
      </w:tr>
      <w:tr w:rsidR="007E0AB2" w:rsidTr="007E0AB2">
        <w:tc>
          <w:tcPr>
            <w:tcW w:w="417" w:type="dxa"/>
            <w:shd w:val="clear" w:color="auto" w:fill="auto"/>
          </w:tcPr>
          <w:p w:rsidR="006F5079" w:rsidRDefault="006F5079" w:rsidP="00290855">
            <w:r>
              <w:t>11</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07E91" w:rsidP="007E0AB2">
            <w:pPr>
              <w:jc w:val="center"/>
            </w:pPr>
            <w:r>
              <w:t>per registergoed, de registergoederen verdeeld over minimaal twee verschillende partijen</w:t>
            </w:r>
          </w:p>
        </w:tc>
        <w:tc>
          <w:tcPr>
            <w:tcW w:w="2409" w:type="dxa"/>
            <w:shd w:val="clear" w:color="auto" w:fill="auto"/>
          </w:tcPr>
          <w:p w:rsidR="006F5079" w:rsidRDefault="00552EEA" w:rsidP="007E0AB2">
            <w:pPr>
              <w:jc w:val="center"/>
            </w:pPr>
            <w:r>
              <w:t>-</w:t>
            </w:r>
          </w:p>
        </w:tc>
        <w:tc>
          <w:tcPr>
            <w:tcW w:w="2552" w:type="dxa"/>
            <w:shd w:val="clear" w:color="auto" w:fill="auto"/>
          </w:tcPr>
          <w:p w:rsidR="006F5079" w:rsidRDefault="00552EEA" w:rsidP="007E0AB2">
            <w:pPr>
              <w:jc w:val="center"/>
            </w:pPr>
            <w:r>
              <w:t>alle personen binnen een deel van de partijen</w:t>
            </w:r>
          </w:p>
        </w:tc>
        <w:tc>
          <w:tcPr>
            <w:tcW w:w="2551" w:type="dxa"/>
            <w:shd w:val="clear" w:color="auto" w:fill="auto"/>
          </w:tcPr>
          <w:p w:rsidR="006F5079" w:rsidRDefault="00552EEA" w:rsidP="007E0AB2">
            <w:pPr>
              <w:jc w:val="center"/>
            </w:pPr>
            <w:r>
              <w:t>-</w:t>
            </w:r>
          </w:p>
        </w:tc>
        <w:tc>
          <w:tcPr>
            <w:tcW w:w="1560" w:type="dxa"/>
            <w:shd w:val="clear" w:color="auto" w:fill="auto"/>
          </w:tcPr>
          <w:p w:rsidR="006F5079" w:rsidRDefault="00EC0277" w:rsidP="007E0AB2">
            <w:pPr>
              <w:jc w:val="center"/>
            </w:pPr>
            <w:r>
              <w:t>meer dan één keer</w:t>
            </w:r>
            <w:r w:rsidR="00552EEA">
              <w:t xml:space="preserve"> A2</w:t>
            </w:r>
          </w:p>
          <w:p w:rsidR="00183A0E" w:rsidRDefault="00183A0E" w:rsidP="007E0AB2">
            <w:pPr>
              <w:jc w:val="center"/>
            </w:pPr>
            <w:r>
              <w:t>(partijen)</w:t>
            </w:r>
          </w:p>
          <w:p w:rsidR="00552EEA" w:rsidRDefault="00EC0277" w:rsidP="007E0AB2">
            <w:pPr>
              <w:jc w:val="center"/>
            </w:pPr>
            <w:r>
              <w:t xml:space="preserve">één of meer keer </w:t>
            </w:r>
            <w:r w:rsidR="00552EEA">
              <w:t>B2</w:t>
            </w:r>
          </w:p>
          <w:p w:rsidR="00183A0E" w:rsidRDefault="00183A0E" w:rsidP="007E0AB2">
            <w:pPr>
              <w:jc w:val="center"/>
            </w:pPr>
            <w:r>
              <w:t>(personen)</w:t>
            </w:r>
          </w:p>
        </w:tc>
      </w:tr>
      <w:tr w:rsidR="007E0AB2" w:rsidTr="007E0AB2">
        <w:tc>
          <w:tcPr>
            <w:tcW w:w="417" w:type="dxa"/>
            <w:shd w:val="clear" w:color="auto" w:fill="auto"/>
          </w:tcPr>
          <w:p w:rsidR="006F5079" w:rsidRDefault="006F5079" w:rsidP="00290855">
            <w:r>
              <w:t>12</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w:t>
            </w:r>
          </w:p>
        </w:tc>
        <w:tc>
          <w:tcPr>
            <w:tcW w:w="2551" w:type="dxa"/>
            <w:shd w:val="clear" w:color="auto" w:fill="auto"/>
          </w:tcPr>
          <w:p w:rsidR="006F5079" w:rsidRDefault="00522EE0" w:rsidP="007E0AB2">
            <w:pPr>
              <w:jc w:val="center"/>
            </w:pPr>
            <w:r>
              <w:t>per registergoed aan de personen van een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r w:rsidR="007E0AB2" w:rsidTr="007E0AB2">
        <w:tc>
          <w:tcPr>
            <w:tcW w:w="417" w:type="dxa"/>
            <w:shd w:val="clear" w:color="auto" w:fill="auto"/>
          </w:tcPr>
          <w:p w:rsidR="006F5079" w:rsidRDefault="006F5079" w:rsidP="00290855">
            <w:r>
              <w:lastRenderedPageBreak/>
              <w:t>13</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alle personen binnen een deel van de partijen</w:t>
            </w:r>
          </w:p>
        </w:tc>
        <w:tc>
          <w:tcPr>
            <w:tcW w:w="2551" w:type="dxa"/>
            <w:shd w:val="clear" w:color="auto" w:fill="auto"/>
          </w:tcPr>
          <w:p w:rsidR="006F5079" w:rsidRDefault="00522EE0" w:rsidP="007E0AB2">
            <w:pPr>
              <w:jc w:val="center"/>
            </w:pPr>
            <w:r>
              <w:t>per registergoed aan de personen van het andere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bl>
    <w:p w:rsidR="00D34853" w:rsidRDefault="00557D20" w:rsidP="00290855">
      <w:r>
        <w:t>X = situatie in kolomkop is van toepassing, extra condities zijn in tekst toegelicht.</w:t>
      </w:r>
    </w:p>
    <w:p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rsidR="00E9283C" w:rsidRDefault="00E9283C" w:rsidP="00F622A4"/>
    <w:p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1871793"/>
      <w:bookmarkStart w:id="133" w:name="_Ref382384479"/>
      <w:bookmarkStart w:id="134" w:name="_Toc46299775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3"/>
      <w:bookmarkEnd w:id="134"/>
      <w:r w:rsidR="001002A2">
        <w:t xml:space="preserve"> </w:t>
      </w:r>
    </w:p>
    <w:p w:rsidR="00437727" w:rsidRDefault="00437727" w:rsidP="00437727">
      <w:r>
        <w:t>Deze variant komt éénmaal voor</w:t>
      </w:r>
      <w:r w:rsidR="006F28AC">
        <w:t xml:space="preserve"> en kan niet in combinatie met andere varianten a en b getoond worden</w:t>
      </w:r>
      <w:r>
        <w:t>.</w:t>
      </w:r>
    </w:p>
    <w:p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rsidTr="007E0AB2">
        <w:tc>
          <w:tcPr>
            <w:tcW w:w="6771" w:type="dxa"/>
            <w:shd w:val="clear" w:color="auto" w:fill="auto"/>
          </w:tcPr>
          <w:p w:rsidR="00035773" w:rsidRDefault="00035773" w:rsidP="00A7250A">
            <w:pPr>
              <w:rPr>
                <w:rFonts w:cs="Arial"/>
                <w:color w:val="800080"/>
              </w:rPr>
            </w:pPr>
            <w:r w:rsidRPr="00035773">
              <w:rPr>
                <w:rFonts w:cs="Arial"/>
                <w:color w:val="800080"/>
              </w:rPr>
              <w:t>:</w:t>
            </w:r>
          </w:p>
          <w:p w:rsidR="00B054AF" w:rsidRDefault="00B054AF" w:rsidP="00B054AF">
            <w:pPr>
              <w:numPr>
                <w:ilvl w:val="0"/>
                <w:numId w:val="9"/>
              </w:numPr>
              <w:rPr>
                <w:rFonts w:cs="Arial"/>
                <w:color w:val="339966"/>
              </w:rPr>
            </w:pPr>
          </w:p>
        </w:tc>
        <w:tc>
          <w:tcPr>
            <w:tcW w:w="7371" w:type="dxa"/>
            <w:shd w:val="clear" w:color="auto" w:fill="auto"/>
          </w:tcPr>
          <w:p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rsidTr="007E0AB2">
        <w:tc>
          <w:tcPr>
            <w:tcW w:w="6771" w:type="dxa"/>
            <w:shd w:val="clear" w:color="auto" w:fill="auto"/>
          </w:tcPr>
          <w:p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3D460A" w:rsidRPr="007E0AB2">
              <w:rPr>
                <w:rFonts w:cs="Arial"/>
                <w:color w:val="800080"/>
              </w:rPr>
              <w:t>, [verkrijger / partij [volgletter]] en [verkrijger / partij [volgletter]]</w:t>
            </w:r>
          </w:p>
        </w:tc>
        <w:tc>
          <w:tcPr>
            <w:tcW w:w="7371" w:type="dxa"/>
            <w:shd w:val="clear" w:color="auto" w:fill="auto"/>
          </w:tcPr>
          <w:p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rsidR="003D460A" w:rsidRPr="007E0AB2" w:rsidRDefault="003D460A" w:rsidP="00CC05C4">
            <w:pPr>
              <w:rPr>
                <w:szCs w:val="18"/>
                <w:lang w:val="nl"/>
              </w:rPr>
            </w:pPr>
          </w:p>
          <w:p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3D460A" w:rsidRPr="007E0AB2" w:rsidRDefault="003D460A" w:rsidP="00CC05C4">
            <w:pPr>
              <w:rPr>
                <w:szCs w:val="18"/>
              </w:rPr>
            </w:pPr>
          </w:p>
          <w:p w:rsidR="003D460A" w:rsidRPr="007E0AB2" w:rsidRDefault="003D460A" w:rsidP="00CC05C4">
            <w:pPr>
              <w:rPr>
                <w:szCs w:val="18"/>
                <w:u w:val="single"/>
              </w:rPr>
            </w:pPr>
            <w:r w:rsidRPr="007E0AB2">
              <w:rPr>
                <w:szCs w:val="18"/>
                <w:u w:val="single"/>
              </w:rPr>
              <w:t>Mapping tonen variant a1:</w:t>
            </w:r>
          </w:p>
          <w:p w:rsidR="00356161" w:rsidRPr="007E0AB2" w:rsidRDefault="00356161" w:rsidP="007E0AB2">
            <w:pPr>
              <w:spacing w:line="240" w:lineRule="auto"/>
              <w:rPr>
                <w:rFonts w:cs="Arial"/>
                <w:sz w:val="16"/>
                <w:szCs w:val="16"/>
              </w:rPr>
            </w:pPr>
            <w:r w:rsidRPr="007E0AB2">
              <w:rPr>
                <w:rFonts w:cs="Arial"/>
                <w:sz w:val="16"/>
                <w:szCs w:val="16"/>
              </w:rPr>
              <w:t>-voor elke verkrijgerRechtRef</w:t>
            </w:r>
          </w:p>
          <w:p w:rsidR="00356161" w:rsidRPr="007E0AB2" w:rsidRDefault="00356161"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rsidR="00356161" w:rsidRPr="007E0AB2" w:rsidRDefault="000D7CDC" w:rsidP="007E0AB2">
            <w:pPr>
              <w:spacing w:line="240" w:lineRule="auto"/>
              <w:rPr>
                <w:rFonts w:cs="Arial"/>
                <w:sz w:val="16"/>
                <w:szCs w:val="16"/>
              </w:rPr>
            </w:pPr>
            <w:r w:rsidRPr="007E0AB2">
              <w:rPr>
                <w:rFonts w:cs="Arial"/>
                <w:sz w:val="16"/>
                <w:szCs w:val="16"/>
              </w:rPr>
              <w:t>//IMKAD_Persoon/</w:t>
            </w:r>
          </w:p>
          <w:p w:rsidR="00D57A6E" w:rsidRPr="007E0AB2" w:rsidRDefault="00D57A6E" w:rsidP="007E0AB2">
            <w:pPr>
              <w:spacing w:line="240" w:lineRule="auto"/>
              <w:rPr>
                <w:u w:val="single"/>
              </w:rPr>
            </w:pPr>
          </w:p>
          <w:p w:rsidR="00356161" w:rsidRPr="007E0AB2" w:rsidRDefault="00356161" w:rsidP="007E0AB2">
            <w:pPr>
              <w:spacing w:line="240" w:lineRule="auto"/>
              <w:rPr>
                <w:u w:val="single"/>
              </w:rPr>
            </w:pPr>
            <w:r w:rsidRPr="007E0AB2">
              <w:rPr>
                <w:u w:val="single"/>
              </w:rPr>
              <w:t>Mapping verkrijger-partij aanduiding:</w:t>
            </w:r>
          </w:p>
          <w:p w:rsidR="00356161" w:rsidRPr="007E0AB2" w:rsidRDefault="00356161" w:rsidP="007E0AB2">
            <w:pPr>
              <w:spacing w:line="240" w:lineRule="auto"/>
              <w:rPr>
                <w:rFonts w:cs="Arial"/>
                <w:sz w:val="16"/>
                <w:szCs w:val="16"/>
              </w:rPr>
            </w:pPr>
            <w:r w:rsidRPr="007E0AB2">
              <w:rPr>
                <w:sz w:val="16"/>
                <w:szCs w:val="16"/>
              </w:rPr>
              <w:t>-voorgaande mapping aangevuld met</w:t>
            </w:r>
          </w:p>
          <w:p w:rsidR="00356161" w:rsidRPr="007E0AB2" w:rsidRDefault="00356161" w:rsidP="007E0AB2">
            <w:pPr>
              <w:spacing w:line="240" w:lineRule="auto"/>
              <w:rPr>
                <w:rFonts w:cs="Arial"/>
                <w:sz w:val="16"/>
                <w:szCs w:val="16"/>
              </w:rPr>
            </w:pPr>
            <w:r w:rsidRPr="007E0AB2">
              <w:rPr>
                <w:rFonts w:cs="Arial"/>
                <w:sz w:val="16"/>
                <w:szCs w:val="16"/>
              </w:rPr>
              <w:t>//Partij[id]/</w:t>
            </w:r>
          </w:p>
          <w:p w:rsidR="00356161" w:rsidRPr="007E0AB2" w:rsidRDefault="00356161" w:rsidP="007E0AB2">
            <w:pPr>
              <w:spacing w:line="240" w:lineRule="auto"/>
              <w:rPr>
                <w:sz w:val="16"/>
                <w:szCs w:val="16"/>
              </w:rPr>
            </w:pPr>
            <w:r w:rsidRPr="007E0AB2">
              <w:rPr>
                <w:sz w:val="16"/>
                <w:szCs w:val="16"/>
              </w:rPr>
              <w:tab/>
              <w:t>./</w:t>
            </w:r>
            <w:r w:rsidRPr="007E0AB2">
              <w:rPr>
                <w:rFonts w:cs="Arial"/>
                <w:sz w:val="16"/>
                <w:szCs w:val="16"/>
              </w:rPr>
              <w:t>aanduidingPartij</w:t>
            </w:r>
          </w:p>
          <w:p w:rsidR="003D460A" w:rsidRPr="007F2012" w:rsidRDefault="003D460A" w:rsidP="007E0AB2">
            <w:pPr>
              <w:spacing w:line="240" w:lineRule="auto"/>
            </w:pPr>
          </w:p>
        </w:tc>
      </w:tr>
      <w:tr w:rsidR="003D460A" w:rsidRPr="00350D80" w:rsidTr="007E0AB2">
        <w:tc>
          <w:tcPr>
            <w:tcW w:w="6771" w:type="dxa"/>
            <w:shd w:val="clear" w:color="auto" w:fill="auto"/>
          </w:tcPr>
          <w:p w:rsidR="003D460A" w:rsidRPr="007E0AB2" w:rsidRDefault="003D460A" w:rsidP="00CC05C4">
            <w:pPr>
              <w:rPr>
                <w:rFonts w:cs="Arial"/>
                <w:color w:val="FF0000"/>
              </w:rPr>
            </w:pPr>
            <w:r w:rsidRPr="007E0AB2">
              <w:rPr>
                <w:rFonts w:cs="Arial"/>
                <w:color w:val="FF0000"/>
              </w:rPr>
              <w:lastRenderedPageBreak/>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rsidR="003D460A" w:rsidRDefault="003D460A" w:rsidP="007E0AB2">
            <w:pPr>
              <w:numPr>
                <w:ilvl w:val="0"/>
                <w:numId w:val="9"/>
              </w:numPr>
            </w:pPr>
            <w:r>
              <w:t xml:space="preserve">één partij: </w:t>
            </w:r>
            <w:r w:rsidRPr="007E0AB2">
              <w:rPr>
                <w:color w:val="339966"/>
              </w:rPr>
              <w:t>verklaart</w:t>
            </w:r>
          </w:p>
          <w:p w:rsidR="003D460A" w:rsidRPr="00156F5A" w:rsidRDefault="003D460A" w:rsidP="007E0AB2">
            <w:pPr>
              <w:numPr>
                <w:ilvl w:val="0"/>
                <w:numId w:val="9"/>
              </w:numPr>
            </w:pPr>
            <w:r>
              <w:t xml:space="preserve">meer partijen: </w:t>
            </w:r>
            <w:r w:rsidRPr="007E0AB2">
              <w:rPr>
                <w:color w:val="339966"/>
              </w:rPr>
              <w:t>verklaren</w:t>
            </w:r>
          </w:p>
          <w:p w:rsidR="00156F5A" w:rsidRPr="007E0AB2" w:rsidRDefault="00156F5A" w:rsidP="00156F5A">
            <w:pPr>
              <w:rPr>
                <w:color w:val="008000"/>
              </w:rPr>
            </w:pPr>
          </w:p>
          <w:p w:rsidR="00156F5A" w:rsidRPr="007E0AB2" w:rsidRDefault="00156F5A" w:rsidP="00156F5A">
            <w:pPr>
              <w:rPr>
                <w:szCs w:val="18"/>
                <w:u w:val="single"/>
              </w:rPr>
            </w:pPr>
            <w:r w:rsidRPr="007E0AB2">
              <w:rPr>
                <w:szCs w:val="18"/>
                <w:u w:val="single"/>
              </w:rPr>
              <w:t>Mapping aantal partijen:</w:t>
            </w:r>
          </w:p>
          <w:p w:rsidR="00156F5A" w:rsidRPr="007E0AB2" w:rsidRDefault="00156F5A" w:rsidP="007E0AB2">
            <w:pPr>
              <w:spacing w:line="240" w:lineRule="auto"/>
              <w:rPr>
                <w:rFonts w:cs="Arial"/>
                <w:sz w:val="16"/>
                <w:szCs w:val="16"/>
              </w:rPr>
            </w:pPr>
            <w:r w:rsidRPr="007E0AB2">
              <w:rPr>
                <w:rFonts w:cs="Arial"/>
                <w:sz w:val="16"/>
                <w:szCs w:val="16"/>
              </w:rPr>
              <w:t>-aantal verkrijgerRechtRef’s</w:t>
            </w:r>
          </w:p>
          <w:p w:rsidR="00156F5A" w:rsidRPr="007E0AB2" w:rsidRDefault="00156F5A"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156F5A" w:rsidRPr="006964CC" w:rsidRDefault="00156F5A" w:rsidP="00156F5A"/>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3D460A" w:rsidRDefault="003D460A" w:rsidP="007E0AB2">
            <w:pPr>
              <w:spacing w:before="72"/>
            </w:pPr>
            <w:r w:rsidRPr="0058189E">
              <w:t>De</w:t>
            </w:r>
            <w:r>
              <w:t>ze optionele</w:t>
            </w:r>
            <w:r w:rsidRPr="0058189E">
              <w:t xml:space="preserve"> tekst wordt alleen getoond als</w:t>
            </w:r>
            <w:r>
              <w:t>:</w:t>
            </w:r>
          </w:p>
          <w:p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rsidR="003D460A" w:rsidRDefault="00FD30BA" w:rsidP="007E0AB2">
            <w:pPr>
              <w:numPr>
                <w:ilvl w:val="0"/>
                <w:numId w:val="21"/>
              </w:numPr>
              <w:spacing w:before="72"/>
            </w:pPr>
            <w:r>
              <w:t>er meer verkrijger-partijen worden getoond.</w:t>
            </w:r>
          </w:p>
          <w:p w:rsidR="003D460A" w:rsidRDefault="003D460A" w:rsidP="007E0AB2">
            <w:pPr>
              <w:spacing w:before="72"/>
            </w:pPr>
          </w:p>
          <w:p w:rsidR="00FD30BA" w:rsidRPr="00FC6E75" w:rsidRDefault="00FD30BA" w:rsidP="007E0AB2">
            <w:pPr>
              <w:spacing w:before="72"/>
            </w:pPr>
            <w:r>
              <w:t>Afhankelijk van het aantal verkrijger-personen of verkrijger-partijen wordt de volgende tekst getoond:</w:t>
            </w:r>
          </w:p>
          <w:p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3D460A" w:rsidRDefault="00FD30BA" w:rsidP="007E0AB2">
            <w:pPr>
              <w:numPr>
                <w:ilvl w:val="0"/>
                <w:numId w:val="9"/>
              </w:numPr>
              <w:spacing w:before="72"/>
            </w:pPr>
            <w:r w:rsidRPr="00FC6E75">
              <w:lastRenderedPageBreak/>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 xml:space="preserve">MacroButton Nomacro </w:instrText>
            </w:r>
            <w:r w:rsidR="00E10360" w:rsidRPr="007E0AB2">
              <w:rPr>
                <w:rFonts w:cs="Arial"/>
                <w:effect w:val="none"/>
              </w:rPr>
              <w:instrText>§</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 xml:space="preserve">MacroButton Nomacro </w:instrText>
            </w:r>
            <w:r w:rsidR="00E10360" w:rsidRPr="007E0AB2">
              <w:rPr>
                <w:rFonts w:cs="Arial"/>
                <w:effect w:val="none"/>
              </w:rPr>
              <w:instrText>§</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rsidR="003D460A" w:rsidRPr="007E0AB2" w:rsidRDefault="003D460A" w:rsidP="00CC05C4">
            <w:pPr>
              <w:rPr>
                <w:u w:val="single"/>
              </w:rPr>
            </w:pPr>
          </w:p>
          <w:p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rsidR="003D460A" w:rsidRDefault="003D460A" w:rsidP="00CC05C4"/>
          <w:p w:rsidR="0003251A" w:rsidRPr="007E0AB2" w:rsidRDefault="0003251A" w:rsidP="0003251A">
            <w:pPr>
              <w:rPr>
                <w:szCs w:val="18"/>
                <w:u w:val="single"/>
              </w:rPr>
            </w:pPr>
            <w:r w:rsidRPr="007E0AB2">
              <w:rPr>
                <w:szCs w:val="18"/>
                <w:u w:val="single"/>
              </w:rPr>
              <w:t>Mapping</w:t>
            </w:r>
            <w:r w:rsidR="00BA141F" w:rsidRPr="007E0AB2">
              <w:rPr>
                <w:szCs w:val="18"/>
                <w:u w:val="single"/>
              </w:rPr>
              <w:t xml:space="preserve"> aantal partijen</w:t>
            </w:r>
            <w:r w:rsidRPr="007E0AB2">
              <w:rPr>
                <w:szCs w:val="18"/>
                <w:u w:val="single"/>
              </w:rPr>
              <w:t>:</w:t>
            </w:r>
          </w:p>
          <w:p w:rsidR="00BA141F" w:rsidRPr="007E0AB2" w:rsidRDefault="00BA141F" w:rsidP="007E0AB2">
            <w:pPr>
              <w:spacing w:line="240" w:lineRule="auto"/>
              <w:rPr>
                <w:rFonts w:cs="Arial"/>
                <w:sz w:val="16"/>
                <w:szCs w:val="16"/>
              </w:rPr>
            </w:pPr>
            <w:r w:rsidRPr="007E0AB2">
              <w:rPr>
                <w:rFonts w:cs="Arial"/>
                <w:sz w:val="16"/>
                <w:szCs w:val="16"/>
              </w:rPr>
              <w:t>-aantal verkrijgerRechtRef’s</w:t>
            </w:r>
          </w:p>
          <w:p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840A7D" w:rsidRPr="007E0AB2" w:rsidRDefault="00840A7D" w:rsidP="007E0AB2">
            <w:pPr>
              <w:spacing w:line="240" w:lineRule="auto"/>
              <w:rPr>
                <w:sz w:val="16"/>
                <w:szCs w:val="16"/>
              </w:rPr>
            </w:pPr>
          </w:p>
          <w:p w:rsidR="00840A7D" w:rsidRPr="007E0AB2" w:rsidRDefault="00BA141F" w:rsidP="007E0AB2">
            <w:pPr>
              <w:spacing w:line="240" w:lineRule="auto"/>
              <w:rPr>
                <w:szCs w:val="18"/>
                <w:u w:val="single"/>
              </w:rPr>
            </w:pPr>
            <w:r w:rsidRPr="007E0AB2">
              <w:rPr>
                <w:szCs w:val="18"/>
                <w:u w:val="single"/>
              </w:rPr>
              <w:t xml:space="preserve">Mapping aantal </w:t>
            </w:r>
            <w:r w:rsidR="00116485" w:rsidRPr="007E0AB2">
              <w:rPr>
                <w:szCs w:val="18"/>
                <w:u w:val="single"/>
              </w:rPr>
              <w:t>gerechtigde verkrijger-</w:t>
            </w:r>
            <w:r w:rsidRPr="007E0AB2">
              <w:rPr>
                <w:szCs w:val="18"/>
                <w:u w:val="single"/>
              </w:rPr>
              <w:t>personen, wanneer er één partij is:</w:t>
            </w:r>
          </w:p>
          <w:p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BA141F" w:rsidRPr="007E0AB2" w:rsidRDefault="00BA141F" w:rsidP="007E0AB2">
            <w:pPr>
              <w:spacing w:line="240" w:lineRule="auto"/>
              <w:rPr>
                <w:sz w:val="16"/>
                <w:szCs w:val="16"/>
              </w:rPr>
            </w:pPr>
            <w:r w:rsidRPr="007E0AB2">
              <w:rPr>
                <w:sz w:val="16"/>
                <w:szCs w:val="16"/>
              </w:rPr>
              <w:t>-aantal personen</w:t>
            </w:r>
          </w:p>
          <w:p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rsidR="00BA141F" w:rsidRPr="007E0AB2" w:rsidRDefault="00BA141F" w:rsidP="007E0AB2">
            <w:pPr>
              <w:spacing w:line="240" w:lineRule="auto"/>
              <w:rPr>
                <w:sz w:val="16"/>
                <w:szCs w:val="16"/>
              </w:rPr>
            </w:pPr>
            <w:r w:rsidRPr="007E0AB2">
              <w:rPr>
                <w:sz w:val="16"/>
                <w:szCs w:val="16"/>
              </w:rPr>
              <w:tab/>
              <w:t>/IMKADPersoon</w:t>
            </w:r>
          </w:p>
          <w:p w:rsidR="00BA141F" w:rsidRPr="007E0AB2" w:rsidRDefault="00BA141F" w:rsidP="007E0AB2">
            <w:pPr>
              <w:spacing w:line="240" w:lineRule="auto"/>
              <w:rPr>
                <w:sz w:val="16"/>
                <w:szCs w:val="16"/>
              </w:rPr>
            </w:pPr>
            <w:r w:rsidRPr="007E0AB2">
              <w:rPr>
                <w:sz w:val="16"/>
                <w:szCs w:val="16"/>
              </w:rPr>
              <w:t>-waarbij IndGerechtigde=true</w:t>
            </w:r>
          </w:p>
          <w:p w:rsidR="00BA141F" w:rsidRPr="007E0AB2" w:rsidRDefault="00BA141F" w:rsidP="007E0AB2">
            <w:pPr>
              <w:spacing w:line="240" w:lineRule="auto"/>
              <w:rPr>
                <w:sz w:val="16"/>
                <w:szCs w:val="16"/>
              </w:rPr>
            </w:pPr>
          </w:p>
          <w:p w:rsidR="003D460A" w:rsidRPr="007E0AB2" w:rsidRDefault="0003251A" w:rsidP="007E0AB2">
            <w:pPr>
              <w:spacing w:line="240" w:lineRule="auto"/>
              <w:rPr>
                <w:szCs w:val="18"/>
                <w:u w:val="single"/>
              </w:rPr>
            </w:pPr>
            <w:r w:rsidRPr="007E0AB2">
              <w:rPr>
                <w:szCs w:val="18"/>
                <w:u w:val="single"/>
              </w:rPr>
              <w:t>Mapping onverdeeld</w:t>
            </w:r>
            <w:r w:rsidR="003D460A" w:rsidRPr="007E0AB2">
              <w:rPr>
                <w:szCs w:val="18"/>
                <w:u w:val="single"/>
              </w:rPr>
              <w:t>:</w:t>
            </w:r>
          </w:p>
          <w:p w:rsidR="003D460A" w:rsidRPr="007E0AB2" w:rsidRDefault="003D460A" w:rsidP="007E0AB2">
            <w:pPr>
              <w:spacing w:line="240" w:lineRule="auto"/>
              <w:rPr>
                <w:sz w:val="16"/>
                <w:szCs w:val="16"/>
              </w:rPr>
            </w:pPr>
            <w:r w:rsidRPr="007E0AB2">
              <w:rPr>
                <w:sz w:val="16"/>
                <w:szCs w:val="16"/>
              </w:rPr>
              <w:t>//IMKAD_AangebodenStuk/StukdeelVerdeling*/</w:t>
            </w:r>
          </w:p>
          <w:p w:rsidR="003D460A" w:rsidRPr="007E0AB2" w:rsidRDefault="003D460A" w:rsidP="007E0AB2">
            <w:pPr>
              <w:spacing w:line="240" w:lineRule="auto"/>
              <w:ind w:left="227"/>
              <w:rPr>
                <w:sz w:val="16"/>
                <w:szCs w:val="16"/>
              </w:rPr>
            </w:pPr>
            <w:r w:rsidRPr="007E0AB2">
              <w:rPr>
                <w:sz w:val="16"/>
                <w:szCs w:val="16"/>
              </w:rPr>
              <w:t>./tekstkeuze/</w:t>
            </w:r>
          </w:p>
          <w:p w:rsidR="003D460A" w:rsidRPr="007E0AB2" w:rsidRDefault="003D460A" w:rsidP="007E0AB2">
            <w:pPr>
              <w:spacing w:line="240" w:lineRule="auto"/>
              <w:ind w:left="454"/>
              <w:rPr>
                <w:sz w:val="16"/>
                <w:szCs w:val="16"/>
              </w:rPr>
            </w:pPr>
            <w:r w:rsidRPr="007E0AB2">
              <w:rPr>
                <w:sz w:val="16"/>
                <w:szCs w:val="16"/>
              </w:rPr>
              <w:t>./tagNaam(k_Onverdeeld)</w:t>
            </w:r>
          </w:p>
          <w:p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008000"/>
              </w:rPr>
            </w:pPr>
            <w:r w:rsidRPr="007E0AB2">
              <w:rPr>
                <w:rFonts w:cs="Arial"/>
                <w:color w:val="FF0000"/>
              </w:rPr>
              <w:lastRenderedPageBreak/>
              <w:t>:</w:t>
            </w:r>
          </w:p>
        </w:tc>
        <w:tc>
          <w:tcPr>
            <w:tcW w:w="7371" w:type="dxa"/>
            <w:shd w:val="clear" w:color="auto" w:fill="auto"/>
          </w:tcPr>
          <w:p w:rsidR="003D460A" w:rsidRDefault="003D460A" w:rsidP="00CC05C4">
            <w:r>
              <w:t>Verplichte tekst</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339966"/>
              </w:rPr>
              <w:t>het Registergoed / de Registergoederen</w:t>
            </w:r>
            <w:r w:rsidR="00B42AF9" w:rsidRPr="007E0AB2">
              <w:rPr>
                <w:rFonts w:cs="Arial"/>
                <w:color w:val="008000"/>
              </w:rPr>
              <w:t>.</w:t>
            </w:r>
          </w:p>
        </w:tc>
        <w:tc>
          <w:tcPr>
            <w:tcW w:w="7371" w:type="dxa"/>
            <w:shd w:val="clear" w:color="auto" w:fill="auto"/>
          </w:tcPr>
          <w:p w:rsidR="0071281C" w:rsidRPr="007E0AB2" w:rsidRDefault="0071281C" w:rsidP="0071281C">
            <w:pPr>
              <w:rPr>
                <w:lang w:val="nl"/>
              </w:rPr>
            </w:pPr>
            <w:r w:rsidRPr="007E0AB2">
              <w:rPr>
                <w:lang w:val="nl"/>
              </w:rPr>
              <w:t xml:space="preserve">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CD2088">
              <w:rPr>
                <w:lang w:val="nl"/>
              </w:rPr>
              <w:t>2.6</w:t>
            </w:r>
            <w:r w:rsidRPr="007E0AB2">
              <w:rPr>
                <w:lang w:val="nl"/>
              </w:rPr>
              <w:fldChar w:fldCharType="end"/>
            </w:r>
            <w:r w:rsidRPr="007E0AB2">
              <w:rPr>
                <w:lang w:val="nl"/>
              </w:rPr>
              <w:t>:</w:t>
            </w:r>
          </w:p>
          <w:p w:rsidR="0071281C" w:rsidRPr="003E6678" w:rsidRDefault="0071281C" w:rsidP="007E0AB2">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71281C" w:rsidRPr="00D012D9" w:rsidRDefault="0071281C" w:rsidP="007E0AB2">
            <w:pPr>
              <w:numPr>
                <w:ilvl w:val="0"/>
                <w:numId w:val="9"/>
              </w:numPr>
            </w:pPr>
            <w:r w:rsidRPr="003E6678">
              <w:t xml:space="preserve">bij meer registergoederen: </w:t>
            </w:r>
            <w:r w:rsidRPr="00892CAC">
              <w:t>‘</w:t>
            </w:r>
            <w:r w:rsidRPr="007E0AB2">
              <w:rPr>
                <w:rFonts w:cs="Arial"/>
                <w:color w:val="339966"/>
              </w:rPr>
              <w:t>de Registergoederen</w:t>
            </w:r>
            <w:r w:rsidRPr="00892CAC">
              <w:t>‘</w:t>
            </w:r>
            <w:r>
              <w:t>.</w:t>
            </w:r>
          </w:p>
          <w:p w:rsidR="0074081F" w:rsidRPr="00445AFE" w:rsidRDefault="0074081F" w:rsidP="0071281C"/>
        </w:tc>
      </w:tr>
    </w:tbl>
    <w:p w:rsidR="003D460A" w:rsidRPr="003D460A" w:rsidRDefault="003D460A" w:rsidP="003D460A"/>
    <w:p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rsidR="00FE10FC" w:rsidRPr="00FE10FC" w:rsidRDefault="00FE10FC" w:rsidP="00FE10FC">
      <w:pPr>
        <w:rPr>
          <w:lang w:val="nl"/>
        </w:rPr>
      </w:pPr>
      <w:r>
        <w:rPr>
          <w:lang w:val="nl"/>
        </w:rPr>
        <w:t xml:space="preserve">Er zijn minimaal twee registergoederen die geleverd worden aan verschillende verkrijger-partijen. </w:t>
      </w:r>
    </w:p>
    <w:bookmarkEnd w:id="132"/>
    <w:p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rsidR="00FE10FC" w:rsidRPr="00FE10FC" w:rsidRDefault="00FE10FC" w:rsidP="00F1628D">
            <w:pPr>
              <w:rPr>
                <w:rFonts w:cs="Arial"/>
                <w:color w:val="800080"/>
              </w:rPr>
            </w:pPr>
            <w:r w:rsidRPr="00FE10FC">
              <w:rPr>
                <w:rFonts w:cs="Arial"/>
                <w:color w:val="800080"/>
              </w:rPr>
              <w:t xml:space="preserve">: </w:t>
            </w:r>
          </w:p>
          <w:p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rsidTr="007E0AB2">
        <w:tc>
          <w:tcPr>
            <w:tcW w:w="6771" w:type="dxa"/>
            <w:shd w:val="clear" w:color="auto" w:fill="auto"/>
          </w:tcPr>
          <w:p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7E42C5" w:rsidRPr="007E0AB2">
              <w:rPr>
                <w:rFonts w:cs="Arial"/>
                <w:color w:val="800080"/>
              </w:rPr>
              <w:t>, [verkrijger / partij [volgletter]] en [verkrijger / partij [volgletter]]</w:t>
            </w:r>
          </w:p>
        </w:tc>
        <w:tc>
          <w:tcPr>
            <w:tcW w:w="7371" w:type="dxa"/>
            <w:shd w:val="clear" w:color="auto" w:fill="auto"/>
          </w:tcPr>
          <w:p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rsidR="00FD5BCB" w:rsidRPr="007E0AB2" w:rsidRDefault="00FD5BCB" w:rsidP="00FD5BCB">
            <w:pPr>
              <w:rPr>
                <w:szCs w:val="18"/>
                <w:lang w:val="nl"/>
              </w:rPr>
            </w:pPr>
          </w:p>
          <w:p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7F2012" w:rsidRPr="007E0AB2" w:rsidRDefault="007F2012" w:rsidP="00CD2A8D">
            <w:pPr>
              <w:rPr>
                <w:szCs w:val="18"/>
              </w:rPr>
            </w:pPr>
          </w:p>
          <w:p w:rsidR="007F2012" w:rsidRPr="007E0AB2" w:rsidRDefault="007F2012" w:rsidP="00CD2A8D">
            <w:pPr>
              <w:rPr>
                <w:szCs w:val="18"/>
                <w:u w:val="single"/>
              </w:rPr>
            </w:pPr>
            <w:r w:rsidRPr="007E0AB2">
              <w:rPr>
                <w:szCs w:val="18"/>
                <w:u w:val="single"/>
              </w:rPr>
              <w:t>Mapping</w:t>
            </w:r>
            <w:r w:rsidR="00FD5BCB" w:rsidRPr="007E0AB2">
              <w:rPr>
                <w:szCs w:val="18"/>
                <w:u w:val="single"/>
              </w:rPr>
              <w:t xml:space="preserve"> tonen variant a2</w:t>
            </w:r>
            <w:r w:rsidRPr="007E0AB2">
              <w:rPr>
                <w:szCs w:val="18"/>
                <w:u w:val="single"/>
              </w:rPr>
              <w:t>:</w:t>
            </w:r>
          </w:p>
          <w:p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[xlink:href="id van de als verkrijger geselecteerde Partij"]</w:t>
            </w:r>
          </w:p>
          <w:p w:rsidR="00FD5BCB" w:rsidRPr="007E0AB2" w:rsidRDefault="00FD5BCB" w:rsidP="007E0AB2">
            <w:pPr>
              <w:spacing w:line="240" w:lineRule="auto"/>
              <w:rPr>
                <w:rFonts w:cs="Arial"/>
                <w:sz w:val="16"/>
                <w:szCs w:val="16"/>
              </w:rPr>
            </w:pPr>
          </w:p>
          <w:p w:rsidR="00FD5BCB" w:rsidRPr="007E0AB2" w:rsidRDefault="00FD5BCB" w:rsidP="007E0AB2">
            <w:pPr>
              <w:spacing w:line="240" w:lineRule="auto"/>
              <w:rPr>
                <w:u w:val="single"/>
              </w:rPr>
            </w:pPr>
            <w:r w:rsidRPr="007E0AB2">
              <w:rPr>
                <w:u w:val="single"/>
              </w:rPr>
              <w:t>Mapping verkrijger-partij aanduiding:</w:t>
            </w:r>
          </w:p>
          <w:p w:rsidR="00FD5BCB" w:rsidRPr="007E0AB2" w:rsidRDefault="00FD5BCB" w:rsidP="007E0AB2">
            <w:pPr>
              <w:spacing w:line="240" w:lineRule="auto"/>
              <w:rPr>
                <w:rFonts w:cs="Arial"/>
                <w:sz w:val="16"/>
                <w:szCs w:val="16"/>
              </w:rPr>
            </w:pPr>
            <w:r w:rsidRPr="007E0AB2">
              <w:rPr>
                <w:sz w:val="16"/>
                <w:szCs w:val="16"/>
              </w:rPr>
              <w:t>-voorgaande mapping aangevuld met</w:t>
            </w:r>
          </w:p>
          <w:p w:rsidR="00FD5BCB" w:rsidRPr="007E0AB2" w:rsidRDefault="00FD5BCB" w:rsidP="007E0AB2">
            <w:pPr>
              <w:spacing w:line="240" w:lineRule="auto"/>
              <w:rPr>
                <w:rFonts w:cs="Arial"/>
                <w:sz w:val="16"/>
                <w:szCs w:val="16"/>
              </w:rPr>
            </w:pPr>
            <w:r w:rsidRPr="007E0AB2">
              <w:rPr>
                <w:rFonts w:cs="Arial"/>
                <w:sz w:val="16"/>
                <w:szCs w:val="16"/>
              </w:rPr>
              <w:t>//Partij[id]/</w:t>
            </w:r>
          </w:p>
          <w:p w:rsidR="00FD5BCB" w:rsidRPr="007E0AB2" w:rsidRDefault="00FD5BCB" w:rsidP="007E0AB2">
            <w:pPr>
              <w:spacing w:line="240" w:lineRule="auto"/>
              <w:rPr>
                <w:sz w:val="16"/>
                <w:szCs w:val="16"/>
              </w:rPr>
            </w:pPr>
            <w:r w:rsidRPr="007E0AB2">
              <w:rPr>
                <w:sz w:val="16"/>
                <w:szCs w:val="16"/>
              </w:rPr>
              <w:tab/>
              <w:t>./</w:t>
            </w:r>
            <w:r w:rsidRPr="007E0AB2">
              <w:rPr>
                <w:rFonts w:cs="Arial"/>
                <w:sz w:val="16"/>
                <w:szCs w:val="16"/>
              </w:rPr>
              <w:t>aanduidingPartij</w:t>
            </w:r>
          </w:p>
          <w:p w:rsidR="00FD5BCB" w:rsidRPr="007E0AB2" w:rsidRDefault="00FD5BCB" w:rsidP="007F2012">
            <w:pPr>
              <w:rPr>
                <w:sz w:val="16"/>
                <w:szCs w:val="16"/>
              </w:rPr>
            </w:pPr>
          </w:p>
          <w:p w:rsidR="00CE56A9" w:rsidRPr="007E0AB2" w:rsidRDefault="00CE56A9" w:rsidP="00FD5BCB">
            <w:pPr>
              <w:rPr>
                <w:szCs w:val="18"/>
                <w:u w:val="single"/>
              </w:rPr>
            </w:pPr>
            <w:r w:rsidRPr="007E0AB2">
              <w:rPr>
                <w:szCs w:val="18"/>
                <w:u w:val="single"/>
              </w:rPr>
              <w:lastRenderedPageBreak/>
              <w:t xml:space="preserve">Mapping Situatie </w:t>
            </w:r>
            <w:r w:rsidR="00030DD0" w:rsidRPr="007E0AB2">
              <w:rPr>
                <w:szCs w:val="18"/>
                <w:u w:val="single"/>
              </w:rPr>
              <w:t>1</w:t>
            </w:r>
            <w:r w:rsidRPr="007E0AB2">
              <w:rPr>
                <w:szCs w:val="18"/>
                <w:u w:val="single"/>
              </w:rPr>
              <w:t>:</w:t>
            </w:r>
          </w:p>
          <w:p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verkrijgerRechtRef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rsidR="008F7BCC" w:rsidRPr="007E0AB2" w:rsidRDefault="008F7BCC" w:rsidP="007E0AB2">
            <w:pPr>
              <w:spacing w:line="240" w:lineRule="auto"/>
              <w:rPr>
                <w:rFonts w:cs="Arial"/>
                <w:sz w:val="16"/>
                <w:szCs w:val="16"/>
              </w:rPr>
            </w:pPr>
          </w:p>
          <w:p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2</w:t>
            </w:r>
            <w:r w:rsidRPr="007E0AB2">
              <w:rPr>
                <w:rFonts w:cs="Arial"/>
                <w:szCs w:val="18"/>
                <w:u w:val="single"/>
              </w:rPr>
              <w:t>:</w:t>
            </w:r>
          </w:p>
          <w:p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 deze verkrijgerRechtRef komt voor bij meer zakelijke rechten</w:t>
            </w:r>
            <w:r w:rsidR="00F53998" w:rsidRPr="007E0AB2">
              <w:rPr>
                <w:rFonts w:cs="Arial"/>
                <w:sz w:val="16"/>
                <w:szCs w:val="16"/>
              </w:rPr>
              <w:t xml:space="preserve"> </w:t>
            </w:r>
            <w:r w:rsidR="002A6B58" w:rsidRPr="007E0AB2">
              <w:rPr>
                <w:rFonts w:cs="Arial"/>
                <w:sz w:val="16"/>
                <w:szCs w:val="16"/>
              </w:rPr>
              <w:t>die geen andere verkrijgerRechtRef’s bevatten</w:t>
            </w:r>
          </w:p>
          <w:p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rsidR="008F7BCC" w:rsidRPr="007E0AB2" w:rsidRDefault="008F7BCC" w:rsidP="007E0AB2">
            <w:pPr>
              <w:spacing w:line="240" w:lineRule="auto"/>
              <w:rPr>
                <w:rFonts w:cs="Arial"/>
                <w:szCs w:val="18"/>
              </w:rPr>
            </w:pPr>
          </w:p>
          <w:p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3</w:t>
            </w:r>
            <w:r w:rsidRPr="007E0AB2">
              <w:rPr>
                <w:rFonts w:cs="Arial"/>
                <w:szCs w:val="18"/>
                <w:u w:val="single"/>
              </w:rPr>
              <w:t>:</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verkrijgerRechtRef</w:t>
            </w:r>
            <w:r w:rsidR="00F53998" w:rsidRPr="007E0AB2">
              <w:rPr>
                <w:rFonts w:cs="Arial"/>
                <w:sz w:val="16"/>
                <w:szCs w:val="16"/>
              </w:rPr>
              <w:t>’</w:t>
            </w:r>
            <w:r w:rsidRPr="007E0AB2">
              <w:rPr>
                <w:rFonts w:cs="Arial"/>
                <w:sz w:val="16"/>
                <w:szCs w:val="16"/>
              </w:rPr>
              <w:t>s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(meer verkrijgerRechtRef)</w:t>
            </w:r>
          </w:p>
          <w:p w:rsidR="00CE56A9" w:rsidRPr="007E0AB2" w:rsidRDefault="00CE56A9" w:rsidP="00FD5BCB">
            <w:pPr>
              <w:rPr>
                <w:sz w:val="16"/>
                <w:szCs w:val="16"/>
              </w:rPr>
            </w:pPr>
          </w:p>
          <w:p w:rsidR="00030DD0" w:rsidRPr="007E0AB2" w:rsidRDefault="00030DD0" w:rsidP="00FD5BCB">
            <w:pPr>
              <w:rPr>
                <w:szCs w:val="18"/>
                <w:u w:val="single"/>
              </w:rPr>
            </w:pPr>
            <w:r w:rsidRPr="007E0AB2">
              <w:rPr>
                <w:szCs w:val="18"/>
                <w:u w:val="single"/>
              </w:rPr>
              <w:t>Mapping situatie 4:</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deze combinatie van verkrijgerRechtRef’s kom</w:t>
            </w:r>
            <w:r w:rsidR="00B35C29" w:rsidRPr="007E0AB2">
              <w:rPr>
                <w:rFonts w:cs="Arial"/>
                <w:sz w:val="16"/>
                <w:szCs w:val="16"/>
              </w:rPr>
              <w:t>t</w:t>
            </w:r>
            <w:r w:rsidRPr="007E0AB2">
              <w:rPr>
                <w:rFonts w:cs="Arial"/>
                <w:sz w:val="16"/>
                <w:szCs w:val="16"/>
              </w:rPr>
              <w:t xml:space="preserve"> voor bij meer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 met meer verkrijgerRechtRef’s)</w:t>
            </w:r>
          </w:p>
          <w:p w:rsidR="007F2012" w:rsidRPr="007E0AB2" w:rsidRDefault="007F2012" w:rsidP="00FD5BCB">
            <w:pPr>
              <w:rPr>
                <w:u w:val="single"/>
              </w:rPr>
            </w:pPr>
          </w:p>
        </w:tc>
      </w:tr>
      <w:tr w:rsidR="00E34256" w:rsidRPr="00350D80" w:rsidTr="007E0AB2">
        <w:tc>
          <w:tcPr>
            <w:tcW w:w="6771" w:type="dxa"/>
            <w:shd w:val="clear" w:color="auto" w:fill="auto"/>
          </w:tcPr>
          <w:p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rsidR="00846CAF" w:rsidRDefault="00846CAF" w:rsidP="007E0AB2">
            <w:pPr>
              <w:numPr>
                <w:ilvl w:val="0"/>
                <w:numId w:val="9"/>
              </w:numPr>
            </w:pPr>
            <w:r>
              <w:t xml:space="preserve">één </w:t>
            </w:r>
            <w:r w:rsidR="00D47A47">
              <w:t>verkrijger-</w:t>
            </w:r>
            <w:r>
              <w:t xml:space="preserve">partij: </w:t>
            </w:r>
            <w:r w:rsidRPr="007E0AB2">
              <w:rPr>
                <w:color w:val="339966"/>
              </w:rPr>
              <w:t>verklaart</w:t>
            </w:r>
          </w:p>
          <w:p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rsidR="0074081F" w:rsidRPr="007E0AB2" w:rsidRDefault="0074081F" w:rsidP="0074081F">
            <w:pPr>
              <w:rPr>
                <w:color w:val="008000"/>
              </w:rPr>
            </w:pPr>
          </w:p>
          <w:p w:rsidR="0074081F" w:rsidRPr="007E0AB2" w:rsidRDefault="0074081F" w:rsidP="0074081F">
            <w:pPr>
              <w:rPr>
                <w:szCs w:val="18"/>
                <w:u w:val="single"/>
              </w:rPr>
            </w:pPr>
            <w:r w:rsidRPr="007E0AB2">
              <w:rPr>
                <w:szCs w:val="18"/>
                <w:u w:val="single"/>
              </w:rPr>
              <w:t>Mapping aantal partijen:</w:t>
            </w:r>
          </w:p>
          <w:p w:rsidR="0074081F" w:rsidRPr="007E0AB2" w:rsidRDefault="0074081F" w:rsidP="007E0AB2">
            <w:pPr>
              <w:spacing w:line="240" w:lineRule="auto"/>
              <w:rPr>
                <w:rFonts w:cs="Arial"/>
                <w:sz w:val="16"/>
                <w:szCs w:val="16"/>
              </w:rPr>
            </w:pPr>
            <w:r w:rsidRPr="007E0AB2">
              <w:rPr>
                <w:rFonts w:cs="Arial"/>
                <w:sz w:val="16"/>
                <w:szCs w:val="16"/>
              </w:rPr>
              <w:t>-aantal verkrijgerRechtRef’s die getoond worden</w:t>
            </w:r>
          </w:p>
          <w:p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[xlink:href="id van de als verkrijger geselecteerde Partij"]</w:t>
            </w:r>
          </w:p>
          <w:p w:rsidR="0074081F" w:rsidRPr="006964CC" w:rsidRDefault="0074081F" w:rsidP="0074081F"/>
        </w:tc>
      </w:tr>
      <w:tr w:rsidR="00E34256" w:rsidRPr="00350D80" w:rsidTr="007E0AB2">
        <w:tc>
          <w:tcPr>
            <w:tcW w:w="6771" w:type="dxa"/>
            <w:shd w:val="clear" w:color="auto" w:fill="auto"/>
          </w:tcPr>
          <w:p w:rsidR="00E34256" w:rsidRPr="007E0AB2" w:rsidRDefault="00E34256" w:rsidP="00C138A3">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ED74F6" w:rsidRDefault="00E34256" w:rsidP="007E0AB2">
            <w:pPr>
              <w:spacing w:before="72"/>
            </w:pPr>
            <w:r w:rsidRPr="0058189E">
              <w:t>De</w:t>
            </w:r>
            <w:r>
              <w:t>ze optionele</w:t>
            </w:r>
            <w:r w:rsidRPr="0058189E">
              <w:t xml:space="preserve"> tekst wordt alleen getoond als</w:t>
            </w:r>
            <w:r w:rsidR="00ED74F6">
              <w:t>:</w:t>
            </w:r>
          </w:p>
          <w:p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rsidR="00ED74F6" w:rsidRDefault="00ED74F6" w:rsidP="007E0AB2">
            <w:pPr>
              <w:spacing w:before="72"/>
            </w:pPr>
          </w:p>
          <w:p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 xml:space="preserve">MacroButton Nomacro </w:instrText>
            </w:r>
            <w:r w:rsidR="00B756AB" w:rsidRPr="007E0AB2">
              <w:rPr>
                <w:rFonts w:cs="Arial"/>
                <w:effect w:val="none"/>
              </w:rPr>
              <w:instrText>§</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 xml:space="preserve">MacroButton Nomacro </w:instrText>
            </w:r>
            <w:r w:rsidR="00B756AB" w:rsidRPr="007E0AB2">
              <w:rPr>
                <w:rFonts w:cs="Arial"/>
                <w:effect w:val="none"/>
              </w:rPr>
              <w:instrText>§</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rsidR="00FD30BA" w:rsidRPr="007E0AB2" w:rsidRDefault="00FD30BA" w:rsidP="00FD30BA">
            <w:pPr>
              <w:rPr>
                <w:u w:val="single"/>
              </w:rPr>
            </w:pPr>
          </w:p>
          <w:p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rsidR="00FD30BA" w:rsidRPr="007E0AB2" w:rsidRDefault="00FD30BA" w:rsidP="00E34256">
            <w:pPr>
              <w:rPr>
                <w:u w:val="single"/>
              </w:rPr>
            </w:pPr>
          </w:p>
          <w:p w:rsidR="00CA0442" w:rsidRPr="007E0AB2" w:rsidRDefault="00CA0442" w:rsidP="00CA0442">
            <w:pPr>
              <w:rPr>
                <w:szCs w:val="18"/>
                <w:u w:val="single"/>
              </w:rPr>
            </w:pPr>
            <w:r w:rsidRPr="007E0AB2">
              <w:rPr>
                <w:szCs w:val="18"/>
                <w:u w:val="single"/>
              </w:rPr>
              <w:t>Mapping aantal partijen:</w:t>
            </w:r>
          </w:p>
          <w:p w:rsidR="00CA0442" w:rsidRPr="007E0AB2" w:rsidRDefault="00CA0442" w:rsidP="007E0AB2">
            <w:pPr>
              <w:spacing w:line="240" w:lineRule="auto"/>
              <w:rPr>
                <w:rFonts w:cs="Arial"/>
                <w:sz w:val="16"/>
                <w:szCs w:val="16"/>
              </w:rPr>
            </w:pPr>
            <w:r w:rsidRPr="007E0AB2">
              <w:rPr>
                <w:rFonts w:cs="Arial"/>
                <w:sz w:val="16"/>
                <w:szCs w:val="16"/>
              </w:rPr>
              <w:t>-aantal verkrijgerRechtRef’s,</w:t>
            </w:r>
            <w:r w:rsidR="00345982" w:rsidRPr="007E0AB2">
              <w:rPr>
                <w:rFonts w:cs="Arial"/>
                <w:sz w:val="16"/>
                <w:szCs w:val="16"/>
              </w:rPr>
              <w:t xml:space="preserve"> zie voorgaande ‘mapping situatie 1 t/m </w:t>
            </w:r>
            <w:smartTag w:uri="urn:schemas-microsoft-com:office:smarttags" w:element="metricconverter">
              <w:smartTagPr>
                <w:attr w:name="ProductID" w:val="4’"/>
              </w:smartTagPr>
              <w:r w:rsidR="00345982" w:rsidRPr="007E0AB2">
                <w:rPr>
                  <w:rFonts w:cs="Arial"/>
                  <w:sz w:val="16"/>
                  <w:szCs w:val="16"/>
                </w:rPr>
                <w:t>4’</w:t>
              </w:r>
            </w:smartTag>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[xlink:href="id van de als verkrijger geselecteerde Partij"]</w:t>
            </w:r>
          </w:p>
          <w:p w:rsidR="00CA0442" w:rsidRPr="007E0AB2" w:rsidRDefault="00CA0442" w:rsidP="007E0AB2">
            <w:pPr>
              <w:spacing w:line="240" w:lineRule="auto"/>
              <w:rPr>
                <w:sz w:val="16"/>
                <w:szCs w:val="16"/>
              </w:rPr>
            </w:pPr>
          </w:p>
          <w:p w:rsidR="00CA0442" w:rsidRPr="007E0AB2" w:rsidRDefault="00CA0442" w:rsidP="007E0AB2">
            <w:pPr>
              <w:spacing w:line="240" w:lineRule="auto"/>
              <w:rPr>
                <w:szCs w:val="18"/>
                <w:u w:val="single"/>
              </w:rPr>
            </w:pPr>
            <w:r w:rsidRPr="007E0AB2">
              <w:rPr>
                <w:szCs w:val="18"/>
                <w:u w:val="single"/>
              </w:rPr>
              <w:t>Mapping aantal</w:t>
            </w:r>
            <w:r w:rsidR="00D47A47" w:rsidRPr="007E0AB2">
              <w:rPr>
                <w:szCs w:val="18"/>
                <w:u w:val="single"/>
              </w:rPr>
              <w:t xml:space="preserve"> gerechtigde verkrijger-</w:t>
            </w:r>
            <w:r w:rsidRPr="007E0AB2">
              <w:rPr>
                <w:szCs w:val="18"/>
                <w:u w:val="single"/>
              </w:rPr>
              <w:t>personen, wanneer er één partij is:</w:t>
            </w:r>
          </w:p>
          <w:p w:rsidR="00A93285" w:rsidRPr="007E0AB2" w:rsidRDefault="00A93285" w:rsidP="007E0AB2">
            <w:pPr>
              <w:spacing w:line="240" w:lineRule="auto"/>
              <w:rPr>
                <w:rFonts w:cs="Arial"/>
                <w:sz w:val="16"/>
                <w:szCs w:val="16"/>
              </w:rPr>
            </w:pPr>
            <w:r w:rsidRPr="007E0AB2">
              <w:rPr>
                <w:rFonts w:cs="Arial"/>
                <w:sz w:val="16"/>
                <w:szCs w:val="16"/>
              </w:rPr>
              <w:t xml:space="preserve">-zie voorgaande ‘mapping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[xlink:href="id van de als verkrijger geselecteerde Partij"]</w:t>
            </w:r>
          </w:p>
          <w:p w:rsidR="00CA0442" w:rsidRPr="007E0AB2" w:rsidRDefault="00CA0442" w:rsidP="007E0AB2">
            <w:pPr>
              <w:spacing w:line="240" w:lineRule="auto"/>
              <w:rPr>
                <w:sz w:val="16"/>
                <w:szCs w:val="16"/>
              </w:rPr>
            </w:pPr>
            <w:r w:rsidRPr="007E0AB2">
              <w:rPr>
                <w:sz w:val="16"/>
                <w:szCs w:val="16"/>
              </w:rPr>
              <w:lastRenderedPageBreak/>
              <w:t>-aantal personen</w:t>
            </w:r>
          </w:p>
          <w:p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rsidR="00CA0442" w:rsidRPr="007E0AB2" w:rsidRDefault="00CA0442" w:rsidP="007E0AB2">
            <w:pPr>
              <w:spacing w:line="240" w:lineRule="auto"/>
              <w:rPr>
                <w:sz w:val="16"/>
                <w:szCs w:val="16"/>
              </w:rPr>
            </w:pPr>
            <w:r w:rsidRPr="007E0AB2">
              <w:rPr>
                <w:sz w:val="16"/>
                <w:szCs w:val="16"/>
              </w:rPr>
              <w:tab/>
              <w:t>/IMKADPersoon</w:t>
            </w:r>
          </w:p>
          <w:p w:rsidR="00CA0442" w:rsidRPr="007E0AB2" w:rsidRDefault="00CA0442" w:rsidP="007E0AB2">
            <w:pPr>
              <w:spacing w:line="240" w:lineRule="auto"/>
              <w:rPr>
                <w:sz w:val="16"/>
                <w:szCs w:val="16"/>
              </w:rPr>
            </w:pPr>
            <w:r w:rsidRPr="007E0AB2">
              <w:rPr>
                <w:sz w:val="16"/>
                <w:szCs w:val="16"/>
              </w:rPr>
              <w:t xml:space="preserve">-waarbij </w:t>
            </w:r>
            <w:r w:rsidR="00D47A47" w:rsidRPr="007E0AB2">
              <w:rPr>
                <w:sz w:val="16"/>
                <w:szCs w:val="16"/>
              </w:rPr>
              <w:t>tia_</w:t>
            </w:r>
            <w:r w:rsidRPr="007E0AB2">
              <w:rPr>
                <w:sz w:val="16"/>
                <w:szCs w:val="16"/>
              </w:rPr>
              <w:t>IndGerechtigde=true</w:t>
            </w:r>
          </w:p>
          <w:p w:rsidR="00CA0442" w:rsidRPr="007E0AB2" w:rsidRDefault="00CA0442" w:rsidP="007E0AB2">
            <w:pPr>
              <w:spacing w:line="240" w:lineRule="auto"/>
              <w:rPr>
                <w:sz w:val="16"/>
                <w:szCs w:val="16"/>
              </w:rPr>
            </w:pPr>
          </w:p>
          <w:p w:rsidR="00E34256" w:rsidRPr="007E0AB2" w:rsidRDefault="00E34256" w:rsidP="00CA0442">
            <w:pPr>
              <w:rPr>
                <w:u w:val="single"/>
              </w:rPr>
            </w:pPr>
            <w:r w:rsidRPr="007E0AB2">
              <w:rPr>
                <w:u w:val="single"/>
              </w:rPr>
              <w:t>Mapping</w:t>
            </w:r>
            <w:r w:rsidR="00CA0442" w:rsidRPr="007E0AB2">
              <w:rPr>
                <w:u w:val="single"/>
              </w:rPr>
              <w:t xml:space="preserve"> onverdeeld</w:t>
            </w:r>
            <w:r w:rsidRPr="007E0AB2">
              <w:rPr>
                <w:u w:val="single"/>
              </w:rPr>
              <w:t>:</w:t>
            </w:r>
          </w:p>
          <w:p w:rsidR="00713590" w:rsidRPr="007E0AB2" w:rsidRDefault="00713590" w:rsidP="007E0AB2">
            <w:pPr>
              <w:spacing w:line="240" w:lineRule="auto"/>
              <w:rPr>
                <w:sz w:val="16"/>
                <w:szCs w:val="16"/>
              </w:rPr>
            </w:pPr>
            <w:r w:rsidRPr="007E0AB2">
              <w:rPr>
                <w:sz w:val="16"/>
                <w:szCs w:val="16"/>
              </w:rPr>
              <w:t>//IMKAD_AangebodenStuk/StukdeelVerdeling*/IMKAD_ZakelijkRecht</w:t>
            </w:r>
            <w:r w:rsidR="00CA0442" w:rsidRPr="007E0AB2">
              <w:rPr>
                <w:sz w:val="16"/>
                <w:szCs w:val="16"/>
              </w:rPr>
              <w:t>/</w:t>
            </w:r>
          </w:p>
          <w:p w:rsidR="00713590" w:rsidRPr="007E0AB2" w:rsidRDefault="00713590" w:rsidP="007E0AB2">
            <w:pPr>
              <w:spacing w:line="240" w:lineRule="auto"/>
              <w:ind w:left="227"/>
              <w:rPr>
                <w:sz w:val="16"/>
                <w:szCs w:val="16"/>
              </w:rPr>
            </w:pPr>
            <w:r w:rsidRPr="007E0AB2">
              <w:rPr>
                <w:sz w:val="16"/>
                <w:szCs w:val="16"/>
              </w:rPr>
              <w:t>./tia_TekstKeuze/</w:t>
            </w:r>
          </w:p>
          <w:p w:rsidR="00713590" w:rsidRPr="007E0AB2" w:rsidRDefault="00713590" w:rsidP="007E0AB2">
            <w:pPr>
              <w:spacing w:line="240" w:lineRule="auto"/>
              <w:ind w:left="454"/>
              <w:rPr>
                <w:sz w:val="16"/>
                <w:szCs w:val="16"/>
              </w:rPr>
            </w:pPr>
            <w:r w:rsidRPr="007E0AB2">
              <w:rPr>
                <w:sz w:val="16"/>
                <w:szCs w:val="16"/>
              </w:rPr>
              <w:t>./tagNaam(k_Onverdeeld)</w:t>
            </w:r>
          </w:p>
          <w:p w:rsidR="00713590" w:rsidRPr="007E0AB2" w:rsidRDefault="00713590" w:rsidP="007E0AB2">
            <w:pPr>
              <w:spacing w:line="240" w:lineRule="auto"/>
              <w:ind w:left="454"/>
              <w:rPr>
                <w:sz w:val="16"/>
                <w:szCs w:val="16"/>
              </w:rPr>
            </w:pPr>
            <w:r w:rsidRPr="007E0AB2">
              <w:rPr>
                <w:sz w:val="16"/>
                <w:szCs w:val="16"/>
              </w:rPr>
              <w:t>./tekst(onverdeeld)</w:t>
            </w:r>
          </w:p>
          <w:p w:rsidR="00E34256" w:rsidRPr="00445AFE" w:rsidRDefault="00E34256" w:rsidP="00713590"/>
        </w:tc>
      </w:tr>
      <w:tr w:rsidR="00C138A3" w:rsidRPr="00350D80" w:rsidTr="007E0AB2">
        <w:tc>
          <w:tcPr>
            <w:tcW w:w="6771" w:type="dxa"/>
            <w:shd w:val="clear" w:color="auto" w:fill="auto"/>
          </w:tcPr>
          <w:p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rsidR="00C138A3" w:rsidRDefault="00C138A3" w:rsidP="000D557B">
            <w:r>
              <w:t>Verplichte tekst</w:t>
            </w:r>
          </w:p>
        </w:tc>
      </w:tr>
      <w:tr w:rsidR="003E6678" w:rsidRPr="00350D80" w:rsidTr="007E0AB2">
        <w:tc>
          <w:tcPr>
            <w:tcW w:w="6771" w:type="dxa"/>
            <w:shd w:val="clear" w:color="auto" w:fill="auto"/>
          </w:tcPr>
          <w:p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rsidR="00AA47D8" w:rsidRPr="007E0AB2" w:rsidRDefault="00AA47D8" w:rsidP="00AA47D8">
            <w:pPr>
              <w:rPr>
                <w:lang w:val="nl"/>
              </w:rPr>
            </w:pPr>
          </w:p>
          <w:p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B31DC8" w:rsidRPr="008C5610">
              <w:rPr>
                <w:rFonts w:cs="Arial"/>
                <w:color w:val="339966"/>
              </w:rPr>
              <w:t>Registergoed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B44D6F" w:rsidRPr="007E0AB2">
              <w:rPr>
                <w:rFonts w:cs="Arial"/>
              </w:rPr>
            </w:r>
            <w:r w:rsidR="00CB345B" w:rsidRPr="007E0AB2">
              <w:rPr>
                <w:rFonts w:cs="Arial"/>
              </w:rPr>
              <w:fldChar w:fldCharType="separate"/>
            </w:r>
            <w:r w:rsidR="00CD2088">
              <w:rPr>
                <w:rFonts w:cs="Arial"/>
              </w:rPr>
              <w:t>2.6</w:t>
            </w:r>
            <w:r w:rsidR="00CB345B" w:rsidRPr="007E0AB2">
              <w:rPr>
                <w:rFonts w:cs="Arial"/>
              </w:rPr>
              <w:fldChar w:fldCharType="end"/>
            </w:r>
            <w:r w:rsidRPr="007E0AB2">
              <w:rPr>
                <w:rFonts w:cs="Arial"/>
              </w:rPr>
              <w:t>:</w:t>
            </w:r>
          </w:p>
          <w:p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‘het Registergoed’</w:t>
            </w:r>
          </w:p>
          <w:p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AA47D8" w:rsidRDefault="00AA47D8" w:rsidP="00AA47D8"/>
          <w:p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CD2088">
              <w:t>2.7</w:t>
            </w:r>
            <w:r w:rsidR="005B61B3">
              <w:fldChar w:fldCharType="end"/>
            </w:r>
            <w:r w:rsidR="00DC3FC9">
              <w:t>.</w:t>
            </w:r>
          </w:p>
          <w:p w:rsidR="00AA47D8" w:rsidRPr="007E0AB2" w:rsidRDefault="00AA47D8" w:rsidP="00AA47D8">
            <w:pPr>
              <w:rPr>
                <w:szCs w:val="18"/>
              </w:rPr>
            </w:pPr>
          </w:p>
          <w:p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rsidR="00AA47D8" w:rsidRPr="007E0AB2" w:rsidRDefault="00AA47D8" w:rsidP="00AA47D8">
            <w:pPr>
              <w:rPr>
                <w:szCs w:val="18"/>
              </w:rPr>
            </w:pPr>
          </w:p>
          <w:p w:rsidR="00AA47D8" w:rsidRPr="007E0AB2" w:rsidRDefault="00AA47D8" w:rsidP="00AA47D8">
            <w:pPr>
              <w:rPr>
                <w:szCs w:val="18"/>
                <w:u w:val="single"/>
              </w:rPr>
            </w:pPr>
            <w:r w:rsidRPr="007E0AB2">
              <w:rPr>
                <w:szCs w:val="18"/>
                <w:u w:val="single"/>
              </w:rPr>
              <w:t>Mapping:</w:t>
            </w:r>
          </w:p>
          <w:p w:rsidR="002A6B58" w:rsidRPr="007E0AB2" w:rsidRDefault="002A6B58" w:rsidP="007E0AB2">
            <w:pPr>
              <w:spacing w:line="240" w:lineRule="auto"/>
              <w:rPr>
                <w:rFonts w:cs="Arial"/>
                <w:sz w:val="16"/>
                <w:szCs w:val="16"/>
              </w:rPr>
            </w:pPr>
            <w:r w:rsidRPr="007E0AB2">
              <w:rPr>
                <w:rFonts w:cs="Arial"/>
                <w:sz w:val="16"/>
                <w:szCs w:val="16"/>
              </w:rPr>
              <w:t>-zie voorgaande ‘</w:t>
            </w:r>
            <w:r w:rsidRPr="007E0AB2">
              <w:rPr>
                <w:sz w:val="16"/>
                <w:szCs w:val="16"/>
              </w:rPr>
              <w:t>mapping</w:t>
            </w:r>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rsidR="00AA47D8" w:rsidRPr="007E0AB2" w:rsidRDefault="00E61C7E" w:rsidP="007E0AB2">
            <w:pPr>
              <w:spacing w:line="240" w:lineRule="auto"/>
              <w:rPr>
                <w:u w:val="single"/>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w:t>
            </w:r>
          </w:p>
        </w:tc>
      </w:tr>
      <w:tr w:rsidR="00731818" w:rsidRPr="00350D80" w:rsidTr="007E0AB2">
        <w:tc>
          <w:tcPr>
            <w:tcW w:w="6771" w:type="dxa"/>
            <w:shd w:val="clear" w:color="auto" w:fill="auto"/>
          </w:tcPr>
          <w:p w:rsidR="00731818" w:rsidRPr="007E0AB2" w:rsidRDefault="00051922" w:rsidP="00CF6DFF">
            <w:pPr>
              <w:rPr>
                <w:rFonts w:cs="Arial"/>
                <w:color w:val="008000"/>
              </w:rPr>
            </w:pPr>
            <w:r w:rsidRPr="007E0AB2">
              <w:rPr>
                <w:rFonts w:cs="Arial"/>
                <w:color w:val="339966"/>
              </w:rPr>
              <w:lastRenderedPageBreak/>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rsidR="00E61C7E" w:rsidRPr="007E0AB2" w:rsidRDefault="00E61C7E" w:rsidP="00A079BE">
            <w:pPr>
              <w:rPr>
                <w:lang w:val="nl"/>
              </w:rPr>
            </w:pPr>
          </w:p>
          <w:p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rsidR="00020358" w:rsidRPr="007E0AB2" w:rsidRDefault="00020358" w:rsidP="00437727">
            <w:pPr>
              <w:rPr>
                <w:rFonts w:cs="Arial"/>
                <w:color w:val="FF0000"/>
                <w:lang w:val="nl"/>
              </w:rPr>
            </w:pPr>
          </w:p>
        </w:tc>
      </w:tr>
    </w:tbl>
    <w:p w:rsidR="003E6678" w:rsidRDefault="003E6678" w:rsidP="003E6678"/>
    <w:p w:rsidR="000D7CDC" w:rsidRDefault="003E6678" w:rsidP="003E6678">
      <w:pPr>
        <w:pStyle w:val="Kop3"/>
      </w:pPr>
      <w:bookmarkStart w:id="137" w:name="_Ref373161613"/>
      <w:bookmarkStart w:id="138" w:name="_Ref382317627"/>
      <w:bookmarkStart w:id="139" w:name="_Toc462997755"/>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8"/>
      <w:bookmarkEnd w:id="139"/>
      <w:r w:rsidR="00173D62">
        <w:t xml:space="preserve"> </w:t>
      </w:r>
    </w:p>
    <w:p w:rsidR="006F28AC" w:rsidRPr="006F28AC" w:rsidRDefault="006F28AC" w:rsidP="00400C42"/>
    <w:p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B44D6F" w:rsidRPr="00945642">
        <w:rPr>
          <w:lang w:val="nl"/>
        </w:rPr>
      </w:r>
      <w:r w:rsidR="00945642">
        <w:rPr>
          <w:lang w:val="nl"/>
        </w:rPr>
        <w:fldChar w:fldCharType="separate"/>
      </w:r>
      <w:r w:rsidR="00CD2088">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B44D6F" w:rsidRPr="00945642">
        <w:rPr>
          <w:lang w:val="nl"/>
        </w:rPr>
      </w:r>
      <w:r w:rsidR="00945642">
        <w:rPr>
          <w:lang w:val="nl"/>
        </w:rPr>
        <w:fldChar w:fldCharType="separate"/>
      </w:r>
      <w:r w:rsidR="00CD2088">
        <w:rPr>
          <w:lang w:val="nl"/>
        </w:rPr>
        <w:t>2.10.2.2</w:t>
      </w:r>
      <w:r w:rsidR="00945642">
        <w:rPr>
          <w:lang w:val="nl"/>
        </w:rPr>
        <w:fldChar w:fldCharType="end"/>
      </w:r>
      <w:r w:rsidR="00945642">
        <w:rPr>
          <w:lang w:val="nl"/>
        </w:rPr>
        <w:t>,</w:t>
      </w:r>
      <w:r>
        <w:rPr>
          <w:lang w:val="nl"/>
        </w:rPr>
        <w:t xml:space="preserve"> </w:t>
      </w:r>
    </w:p>
    <w:p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sidRPr="00945642">
        <w:rPr>
          <w:lang w:val="nl"/>
        </w:rPr>
      </w:r>
      <w:r w:rsidR="00945642">
        <w:rPr>
          <w:lang w:val="nl"/>
        </w:rPr>
        <w:fldChar w:fldCharType="separate"/>
      </w:r>
      <w:r w:rsidR="00CD2088">
        <w:rPr>
          <w:lang w:val="nl"/>
        </w:rPr>
        <w:t>2.10.2.3</w:t>
      </w:r>
      <w:r w:rsidR="00945642">
        <w:rPr>
          <w:lang w:val="nl"/>
        </w:rPr>
        <w:fldChar w:fldCharType="end"/>
      </w:r>
      <w:r>
        <w:rPr>
          <w:lang w:val="nl"/>
        </w:rPr>
        <w:t>.</w:t>
      </w:r>
      <w:r w:rsidR="00945642">
        <w:rPr>
          <w:lang w:val="nl"/>
        </w:rPr>
        <w:t xml:space="preserve"> </w:t>
      </w:r>
    </w:p>
    <w:p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rsidR="00400C42" w:rsidRDefault="00400C42" w:rsidP="00400C42">
      <w:pPr>
        <w:rPr>
          <w:lang w:val="nl"/>
        </w:rPr>
      </w:pPr>
    </w:p>
    <w:p w:rsidR="00400C42" w:rsidRDefault="00400C42" w:rsidP="00400C42">
      <w:pPr>
        <w:numPr>
          <w:ilvl w:val="0"/>
          <w:numId w:val="9"/>
        </w:numPr>
        <w:rPr>
          <w:lang w:val="nl"/>
        </w:rPr>
      </w:pPr>
    </w:p>
    <w:p w:rsidR="00BD2941" w:rsidRDefault="00BD2941" w:rsidP="00D57A6E">
      <w:pPr>
        <w:rPr>
          <w:lang w:val="nl"/>
        </w:rPr>
      </w:pPr>
    </w:p>
    <w:p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rsidR="00BD2941" w:rsidRPr="00A62754" w:rsidRDefault="00BD2941" w:rsidP="00D57A6E">
      <w:pPr>
        <w:rPr>
          <w:lang w:val="nl"/>
        </w:rPr>
      </w:pPr>
    </w:p>
    <w:p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rsidTr="007E0AB2">
        <w:trPr>
          <w:trHeight w:val="1117"/>
        </w:trPr>
        <w:tc>
          <w:tcPr>
            <w:tcW w:w="11680" w:type="dxa"/>
            <w:shd w:val="clear" w:color="auto" w:fill="auto"/>
          </w:tcPr>
          <w:p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rsidR="004C4427" w:rsidRPr="007E0AB2" w:rsidRDefault="004C4427" w:rsidP="008851CC">
            <w:pPr>
              <w:numPr>
                <w:ilvl w:val="0"/>
                <w:numId w:val="9"/>
              </w:numPr>
              <w:rPr>
                <w:lang w:val="nl"/>
              </w:rPr>
            </w:pPr>
            <w:r w:rsidRPr="007E0AB2">
              <w:rPr>
                <w:lang w:val="nl"/>
              </w:rPr>
              <w:t>Gevolmachtigde gevolgd door</w:t>
            </w:r>
            <w:r w:rsidR="008851CC">
              <w:rPr>
                <w:lang w:val="nl"/>
              </w:rPr>
              <w:t>:</w:t>
            </w:r>
          </w:p>
          <w:p w:rsidR="004C4427" w:rsidRPr="007E0AB2" w:rsidRDefault="004C4427" w:rsidP="008851CC">
            <w:pPr>
              <w:numPr>
                <w:ilvl w:val="0"/>
                <w:numId w:val="9"/>
              </w:numPr>
              <w:ind w:firstLine="66"/>
              <w:rPr>
                <w:lang w:val="nl"/>
              </w:rPr>
            </w:pPr>
            <w:r w:rsidRPr="007E0AB2">
              <w:rPr>
                <w:lang w:val="nl"/>
              </w:rPr>
              <w:t>verkijger-persoon 4 die wordt vertegenwoordigd</w:t>
            </w:r>
          </w:p>
          <w:p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rsidR="004C4427" w:rsidRDefault="004C4427" w:rsidP="008851CC">
            <w:pPr>
              <w:numPr>
                <w:ilvl w:val="0"/>
                <w:numId w:val="9"/>
              </w:numPr>
              <w:ind w:firstLine="66"/>
              <w:rPr>
                <w:lang w:val="nl"/>
              </w:rPr>
            </w:pPr>
            <w:r w:rsidRPr="007E0AB2">
              <w:rPr>
                <w:lang w:val="nl"/>
              </w:rPr>
              <w:t>verkijger-persoon 5 die wordt vertegenwoordigd</w:t>
            </w:r>
          </w:p>
          <w:p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rsidR="004C4427" w:rsidRDefault="004C4427" w:rsidP="00D57A6E">
      <w:pPr>
        <w:rPr>
          <w:lang w:val="nl"/>
        </w:rPr>
      </w:pPr>
    </w:p>
    <w:p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rsidR="00106341" w:rsidRDefault="00106341" w:rsidP="00106341">
      <w:r>
        <w:t xml:space="preserve">Deze variant kan niet in combinatie met andere varianten </w:t>
      </w:r>
      <w:r w:rsidR="00F95FC3">
        <w:t xml:space="preserve">van </w:t>
      </w:r>
      <w:r>
        <w:t>a en b getoond worden.</w:t>
      </w:r>
    </w:p>
    <w:p w:rsidR="00E6660B" w:rsidRDefault="00E6660B" w:rsidP="00D16C45">
      <w:pPr>
        <w:keepNext/>
        <w:rPr>
          <w:lang w:val="nl"/>
        </w:rPr>
      </w:pPr>
    </w:p>
    <w:p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rsidR="002A4DA4" w:rsidRDefault="002A4DA4" w:rsidP="00D16C45">
      <w:pPr>
        <w:keepNext/>
        <w:rPr>
          <w:lang w:val="nl"/>
        </w:rPr>
      </w:pPr>
    </w:p>
    <w:p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rsidTr="007E0AB2">
        <w:tc>
          <w:tcPr>
            <w:tcW w:w="6771" w:type="dxa"/>
            <w:shd w:val="clear" w:color="auto" w:fill="auto"/>
          </w:tcPr>
          <w:p w:rsidR="008851CC" w:rsidRPr="00FE10FC" w:rsidRDefault="008851CC" w:rsidP="008851CC">
            <w:pPr>
              <w:rPr>
                <w:rFonts w:cs="Arial"/>
                <w:color w:val="800080"/>
              </w:rPr>
            </w:pPr>
            <w:r w:rsidRPr="00FE10FC">
              <w:rPr>
                <w:rFonts w:cs="Arial"/>
                <w:color w:val="800080"/>
              </w:rPr>
              <w:t xml:space="preserve">: </w:t>
            </w:r>
          </w:p>
          <w:p w:rsidR="008851CC" w:rsidRDefault="008851CC" w:rsidP="008851CC">
            <w:pPr>
              <w:numPr>
                <w:ilvl w:val="0"/>
                <w:numId w:val="9"/>
              </w:numPr>
              <w:rPr>
                <w:rFonts w:cs="Arial"/>
                <w:color w:val="339966"/>
              </w:rPr>
            </w:pPr>
          </w:p>
        </w:tc>
        <w:tc>
          <w:tcPr>
            <w:tcW w:w="7371" w:type="dxa"/>
            <w:shd w:val="clear" w:color="auto" w:fill="auto"/>
          </w:tcPr>
          <w:p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rsidR="008851CC" w:rsidRDefault="008851CC" w:rsidP="008851CC">
            <w:pPr>
              <w:keepNext/>
            </w:pPr>
            <w:r>
              <w:t>Vaste tekst. Hier wordt de verkrijger-persoon uit de verkrijger-partij getoond.</w:t>
            </w:r>
          </w:p>
          <w:p w:rsidR="008851CC" w:rsidRDefault="008851CC" w:rsidP="008851CC">
            <w:pPr>
              <w:keepNext/>
            </w:pPr>
            <w:r w:rsidRPr="00D64CC4">
              <w:t xml:space="preserve"> </w:t>
            </w:r>
          </w:p>
          <w:p w:rsidR="008851CC" w:rsidRPr="007E0AB2" w:rsidRDefault="008851CC" w:rsidP="008851CC">
            <w:pPr>
              <w:rPr>
                <w:u w:val="single"/>
              </w:rPr>
            </w:pPr>
            <w:r w:rsidRPr="007E0AB2">
              <w:rPr>
                <w:u w:val="single"/>
              </w:rPr>
              <w:t>Mapping partij:</w:t>
            </w:r>
          </w:p>
          <w:p w:rsidR="008851CC" w:rsidRPr="007E0AB2" w:rsidRDefault="008851CC" w:rsidP="008851CC">
            <w:pPr>
              <w:spacing w:line="240" w:lineRule="auto"/>
              <w:rPr>
                <w:sz w:val="16"/>
                <w:szCs w:val="16"/>
              </w:rPr>
            </w:pPr>
            <w:r w:rsidRPr="007E0AB2">
              <w:rPr>
                <w:sz w:val="16"/>
                <w:szCs w:val="16"/>
              </w:rPr>
              <w:lastRenderedPageBreak/>
              <w:t>-precies één</w:t>
            </w:r>
          </w:p>
          <w:p w:rsidR="008851CC" w:rsidRPr="007E0AB2" w:rsidRDefault="008851CC" w:rsidP="008851CC">
            <w:pPr>
              <w:spacing w:line="240" w:lineRule="auto"/>
              <w:rPr>
                <w:u w:val="single"/>
              </w:rPr>
            </w:pPr>
            <w:r w:rsidRPr="007E0AB2">
              <w:rPr>
                <w:sz w:val="16"/>
                <w:szCs w:val="16"/>
              </w:rPr>
              <w:t xml:space="preserve">//IMKAD_StukdeelVerdeling*/verkrijgerRechtref </w:t>
            </w:r>
            <w:r w:rsidRPr="007E0AB2">
              <w:rPr>
                <w:rFonts w:cs="Arial"/>
                <w:sz w:val="16"/>
                <w:szCs w:val="16"/>
              </w:rPr>
              <w:t>[xlink:href="id van de als verkrijger geselecteerde Partij"]</w:t>
            </w:r>
          </w:p>
          <w:p w:rsidR="008851CC" w:rsidRPr="007E0AB2" w:rsidRDefault="008851CC" w:rsidP="008851CC">
            <w:pPr>
              <w:keepNext/>
              <w:rPr>
                <w:u w:val="single"/>
              </w:rPr>
            </w:pPr>
          </w:p>
          <w:p w:rsidR="008851CC" w:rsidRPr="007E0AB2" w:rsidRDefault="008851CC" w:rsidP="008851CC">
            <w:pPr>
              <w:keepNext/>
              <w:rPr>
                <w:u w:val="single"/>
              </w:rPr>
            </w:pPr>
            <w:r w:rsidRPr="007E0AB2">
              <w:rPr>
                <w:u w:val="single"/>
              </w:rPr>
              <w:t>Mapping persoon:</w:t>
            </w:r>
          </w:p>
          <w:p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t>IMKAD_Persoon/)</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r w:rsidRPr="007E0AB2">
              <w:rPr>
                <w:szCs w:val="18"/>
                <w:u w:val="single"/>
              </w:rPr>
              <w:t>Mapping naam:</w:t>
            </w:r>
          </w:p>
          <w:p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w:instrText>
            </w:r>
            <w:r w:rsidRPr="007E0AB2">
              <w:rPr>
                <w:sz w:val="16"/>
                <w:szCs w:val="16"/>
              </w:rPr>
            </w:r>
            <w:r w:rsidRPr="007E0AB2">
              <w:rPr>
                <w:sz w:val="16"/>
                <w:szCs w:val="16"/>
              </w:rPr>
              <w:instrText xml:space="preserve"> \* MERGEFORMAT </w:instrText>
            </w:r>
            <w:r w:rsidRPr="007E0AB2">
              <w:rPr>
                <w:sz w:val="16"/>
                <w:szCs w:val="16"/>
              </w:rPr>
              <w:fldChar w:fldCharType="separate"/>
            </w:r>
            <w:r w:rsidR="00CD2088">
              <w:rPr>
                <w:sz w:val="16"/>
                <w:szCs w:val="16"/>
              </w:rPr>
              <w:t>2.10.2.3</w:t>
            </w:r>
            <w:r w:rsidRPr="007E0AB2">
              <w:rPr>
                <w:sz w:val="16"/>
                <w:szCs w:val="16"/>
              </w:rPr>
              <w:fldChar w:fldCharType="end"/>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8851CC" w:rsidRPr="007E0AB2" w:rsidRDefault="008851CC" w:rsidP="008851CC">
            <w:pPr>
              <w:rPr>
                <w:highlight w:val="cyan"/>
              </w:rPr>
            </w:pPr>
            <w:r>
              <w:t>Vaste tekst.</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 xml:space="preserve">MacroButton Nomacro </w:instrText>
            </w:r>
            <w:r w:rsidRPr="007E0AB2">
              <w:rPr>
                <w:rFonts w:cs="Arial"/>
                <w:effect w:val="none"/>
              </w:rPr>
              <w:instrText>§</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8851CC" w:rsidRDefault="008851CC" w:rsidP="008851CC">
            <w:r>
              <w:t>Vaste tekst. Het al dan niet tonen van ‘</w:t>
            </w:r>
            <w:r w:rsidRPr="007E0AB2">
              <w:rPr>
                <w:color w:val="3366FF"/>
              </w:rPr>
              <w:t>onverdeeld</w:t>
            </w:r>
            <w:r>
              <w:t>’ is een gebruikerskeuze.</w:t>
            </w:r>
          </w:p>
          <w:p w:rsidR="008851CC" w:rsidRDefault="008851CC" w:rsidP="008851CC"/>
          <w:p w:rsidR="008851CC" w:rsidRDefault="008851CC" w:rsidP="008851CC">
            <w:r w:rsidRPr="007E0AB2">
              <w:rPr>
                <w:bCs/>
              </w:rPr>
              <w:t>De som van de aandelen van de verschillende verkrijger-personen in de registergoederen moet samen 1 zijn.</w:t>
            </w:r>
          </w:p>
          <w:p w:rsidR="008851CC" w:rsidRDefault="008851CC" w:rsidP="008851CC"/>
          <w:p w:rsidR="008851CC" w:rsidRPr="007E0AB2" w:rsidRDefault="008851CC" w:rsidP="008851CC">
            <w:pPr>
              <w:rPr>
                <w:u w:val="single"/>
              </w:rPr>
            </w:pPr>
            <w:r w:rsidRPr="007E0AB2">
              <w:rPr>
                <w:u w:val="single"/>
              </w:rPr>
              <w:t>Mapping breukdeel:</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t>IMKAD_Persoon/)</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r w:rsidRPr="007E0AB2">
              <w:rPr>
                <w:szCs w:val="18"/>
                <w:u w:val="single"/>
              </w:rPr>
              <w:t>Mapping onverdeeld:</w:t>
            </w:r>
          </w:p>
          <w:p w:rsidR="008851CC" w:rsidRPr="007E0AB2" w:rsidRDefault="008851CC" w:rsidP="008851CC">
            <w:pPr>
              <w:spacing w:line="240" w:lineRule="auto"/>
              <w:rPr>
                <w:sz w:val="16"/>
                <w:szCs w:val="16"/>
              </w:rPr>
            </w:pPr>
            <w:r w:rsidRPr="007E0AB2">
              <w:rPr>
                <w:sz w:val="16"/>
                <w:szCs w:val="16"/>
              </w:rPr>
              <w:t>//IMKAD_AangebodenStuk/StukdeelVerdeling*/</w:t>
            </w:r>
          </w:p>
          <w:p w:rsidR="008851CC" w:rsidRPr="007E0AB2" w:rsidRDefault="008851CC" w:rsidP="008851CC">
            <w:pPr>
              <w:spacing w:line="240" w:lineRule="auto"/>
              <w:ind w:left="227"/>
              <w:rPr>
                <w:sz w:val="16"/>
                <w:szCs w:val="16"/>
              </w:rPr>
            </w:pPr>
            <w:r w:rsidRPr="007E0AB2">
              <w:rPr>
                <w:sz w:val="16"/>
                <w:szCs w:val="16"/>
              </w:rPr>
              <w:t>./tekstkeuze/</w:t>
            </w:r>
          </w:p>
          <w:p w:rsidR="008851CC" w:rsidRPr="007E0AB2" w:rsidRDefault="008851CC" w:rsidP="008851CC">
            <w:pPr>
              <w:spacing w:line="240" w:lineRule="auto"/>
              <w:ind w:left="454"/>
              <w:rPr>
                <w:sz w:val="16"/>
                <w:szCs w:val="16"/>
              </w:rPr>
            </w:pPr>
            <w:r w:rsidRPr="007E0AB2">
              <w:rPr>
                <w:sz w:val="16"/>
                <w:szCs w:val="16"/>
              </w:rPr>
              <w:t>./tagNaam(k_Onverdeeld)</w:t>
            </w:r>
          </w:p>
          <w:p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t xml:space="preserve">het Registergoed / de Registergoederen </w:t>
            </w:r>
          </w:p>
        </w:tc>
        <w:tc>
          <w:tcPr>
            <w:tcW w:w="7371" w:type="dxa"/>
            <w:shd w:val="clear" w:color="auto" w:fill="auto"/>
          </w:tcPr>
          <w:p w:rsidR="008851CC" w:rsidRPr="007E0AB2" w:rsidRDefault="008851CC" w:rsidP="008851CC">
            <w:pPr>
              <w:rPr>
                <w:lang w:val="nl"/>
              </w:rPr>
            </w:pPr>
            <w:r w:rsidRPr="007E0AB2">
              <w:rPr>
                <w:lang w:val="nl"/>
              </w:rPr>
              <w:t>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CD2088">
              <w:rPr>
                <w:lang w:val="nl"/>
              </w:rPr>
              <w:t>2.6</w:t>
            </w:r>
            <w:r w:rsidRPr="007E0AB2">
              <w:rPr>
                <w:lang w:val="nl"/>
              </w:rPr>
              <w:fldChar w:fldCharType="end"/>
            </w:r>
            <w:r w:rsidRPr="007E0AB2">
              <w:rPr>
                <w:lang w:val="nl"/>
              </w:rPr>
              <w:t>:</w:t>
            </w:r>
          </w:p>
          <w:p w:rsidR="008851CC" w:rsidRPr="003E6678" w:rsidRDefault="008851CC" w:rsidP="008851CC">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8851CC" w:rsidRPr="00D012D9" w:rsidRDefault="008851CC" w:rsidP="008851CC">
            <w:pPr>
              <w:numPr>
                <w:ilvl w:val="0"/>
                <w:numId w:val="9"/>
              </w:numPr>
            </w:pPr>
            <w:r w:rsidRPr="003E6678">
              <w:t xml:space="preserve">bij meerdere registergoederen: </w:t>
            </w:r>
            <w:r w:rsidRPr="00892CAC">
              <w:t>‘</w:t>
            </w:r>
            <w:r w:rsidRPr="007E0AB2">
              <w:rPr>
                <w:rFonts w:cs="Arial"/>
                <w:color w:val="339966"/>
              </w:rPr>
              <w:t>de Registergoederen</w:t>
            </w:r>
            <w:r w:rsidRPr="00892CAC">
              <w:t>‘</w:t>
            </w:r>
            <w:r>
              <w:t>.</w:t>
            </w:r>
          </w:p>
          <w:p w:rsidR="008851CC" w:rsidRPr="00D64CC4" w:rsidRDefault="008851CC" w:rsidP="008851CC"/>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lastRenderedPageBreak/>
              <w:t>; en aan / .</w:t>
            </w:r>
          </w:p>
        </w:tc>
        <w:tc>
          <w:tcPr>
            <w:tcW w:w="7371" w:type="dxa"/>
            <w:shd w:val="clear" w:color="auto" w:fill="auto"/>
          </w:tcPr>
          <w:p w:rsidR="008851CC" w:rsidRPr="00D64CC4" w:rsidRDefault="008851CC" w:rsidP="008851CC">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tc>
      </w:tr>
    </w:tbl>
    <w:p w:rsidR="00132888" w:rsidRDefault="00132888" w:rsidP="00132888"/>
    <w:p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7"/>
      <w:r>
        <w:t xml:space="preserve"> uit één of meer verkrijger-partijen</w:t>
      </w:r>
      <w:bookmarkEnd w:id="143"/>
      <w:bookmarkEnd w:id="144"/>
    </w:p>
    <w:p w:rsidR="006C0E74" w:rsidRDefault="00901495" w:rsidP="00901495">
      <w:r>
        <w:t>Deze variant wordt voor de verkrijger-personen</w:t>
      </w:r>
      <w:r w:rsidR="006C0E74">
        <w:t xml:space="preserve"> per verkijger-partij getoond</w:t>
      </w:r>
      <w:r>
        <w:t>.</w:t>
      </w:r>
    </w:p>
    <w:p w:rsidR="00E6660B" w:rsidRDefault="00E6660B" w:rsidP="00901495"/>
    <w:p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rsidR="00450AF4" w:rsidRDefault="00450AF4" w:rsidP="00450AF4">
      <w:pPr>
        <w:rPr>
          <w:lang w:val="nl"/>
        </w:rPr>
      </w:pPr>
    </w:p>
    <w:p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Default="002D6DC3" w:rsidP="00F1628D">
            <w:pPr>
              <w:numPr>
                <w:ilvl w:val="0"/>
                <w:numId w:val="9"/>
              </w:numPr>
              <w:rPr>
                <w:rFonts w:cs="Arial"/>
                <w:color w:val="339966"/>
              </w:rPr>
            </w:pPr>
          </w:p>
        </w:tc>
        <w:tc>
          <w:tcPr>
            <w:tcW w:w="7371" w:type="dxa"/>
            <w:shd w:val="clear" w:color="auto" w:fill="auto"/>
          </w:tcPr>
          <w:p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rsidTr="007E0AB2">
        <w:tc>
          <w:tcPr>
            <w:tcW w:w="6771" w:type="dxa"/>
            <w:shd w:val="clear" w:color="auto" w:fill="auto"/>
          </w:tcPr>
          <w:p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rsidR="00045630" w:rsidRDefault="00045630" w:rsidP="007E0AB2">
            <w:pPr>
              <w:keepNext/>
            </w:pPr>
            <w:r>
              <w:t>Vaste tekst. Hier wordt de verkrijger-perso</w:t>
            </w:r>
            <w:r w:rsidR="00E412EC">
              <w:t>o</w:t>
            </w:r>
            <w:r>
              <w:t>n uit de toedeling getoond.</w:t>
            </w:r>
          </w:p>
          <w:p w:rsidR="00045630" w:rsidRPr="007E0AB2" w:rsidRDefault="00045630" w:rsidP="00045630">
            <w:pPr>
              <w:rPr>
                <w:u w:val="single"/>
              </w:rPr>
            </w:pPr>
          </w:p>
          <w:p w:rsidR="00E412EC" w:rsidRPr="007E0AB2" w:rsidRDefault="00E412EC" w:rsidP="00E412EC">
            <w:pPr>
              <w:rPr>
                <w:u w:val="single"/>
              </w:rPr>
            </w:pPr>
            <w:r w:rsidRPr="007E0AB2">
              <w:rPr>
                <w:u w:val="single"/>
              </w:rPr>
              <w:t xml:space="preserve">Mapping </w:t>
            </w:r>
            <w:r w:rsidR="003676A4" w:rsidRPr="007E0AB2">
              <w:rPr>
                <w:u w:val="single"/>
              </w:rPr>
              <w:t>verkrijger-</w:t>
            </w:r>
            <w:r w:rsidRPr="007E0AB2">
              <w:rPr>
                <w:u w:val="single"/>
              </w:rPr>
              <w:t>partij:</w:t>
            </w:r>
          </w:p>
          <w:p w:rsidR="003676A4" w:rsidRPr="007E0AB2" w:rsidRDefault="003676A4" w:rsidP="007E0AB2">
            <w:pPr>
              <w:spacing w:line="240" w:lineRule="auto"/>
              <w:rPr>
                <w:sz w:val="16"/>
                <w:szCs w:val="16"/>
              </w:rPr>
            </w:pPr>
            <w:r w:rsidRPr="007E0AB2">
              <w:rPr>
                <w:sz w:val="16"/>
                <w:szCs w:val="16"/>
              </w:rPr>
              <w:t>-de verkrijger-partij waar de persoon deel van uit maakt</w:t>
            </w:r>
          </w:p>
          <w:p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[xlink:href="id van de als verkrijger geselecteerde Partij"]</w:t>
            </w:r>
          </w:p>
          <w:p w:rsidR="003676A4" w:rsidRPr="007E0AB2" w:rsidRDefault="003676A4" w:rsidP="007E0AB2">
            <w:pPr>
              <w:keepNext/>
              <w:rPr>
                <w:u w:val="single"/>
              </w:rPr>
            </w:pPr>
          </w:p>
          <w:p w:rsidR="00E412EC" w:rsidRPr="007E0AB2" w:rsidRDefault="00E412EC" w:rsidP="007E0AB2">
            <w:pPr>
              <w:keepNext/>
              <w:rPr>
                <w:u w:val="single"/>
              </w:rPr>
            </w:pPr>
            <w:r w:rsidRPr="007E0AB2">
              <w:rPr>
                <w:u w:val="single"/>
              </w:rPr>
              <w:t xml:space="preserve">Mapping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[xlink:href="id van de als verkrijger geselecteerde Persoon"]</w:t>
            </w:r>
          </w:p>
          <w:p w:rsidR="00E412EC" w:rsidRDefault="008B58F5" w:rsidP="007E0AB2">
            <w:pPr>
              <w:keepNext/>
            </w:pPr>
            <w:r>
              <w:t>of</w:t>
            </w:r>
          </w:p>
          <w:p w:rsidR="008B58F5" w:rsidRPr="007E0AB2" w:rsidRDefault="008B58F5" w:rsidP="007E0AB2">
            <w:pPr>
              <w:keepNext/>
              <w:rPr>
                <w:u w:val="single"/>
              </w:rPr>
            </w:pPr>
            <w:r w:rsidRPr="007E0AB2">
              <w:rPr>
                <w:u w:val="single"/>
              </w:rPr>
              <w:t>Mapping verkrijger-persoon aandeel voor de registergoederen die zijn toegedeeld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t>IMKAD_Persoon/)</w:t>
            </w:r>
          </w:p>
          <w:p w:rsidR="008B58F5" w:rsidRDefault="008B58F5" w:rsidP="007E0AB2">
            <w:pPr>
              <w:keepNext/>
            </w:pPr>
          </w:p>
          <w:p w:rsidR="00F20121" w:rsidRPr="007E0AB2" w:rsidRDefault="00F20121" w:rsidP="007E0AB2">
            <w:pPr>
              <w:keepNext/>
              <w:rPr>
                <w:u w:val="single"/>
              </w:rPr>
            </w:pPr>
            <w:r w:rsidRPr="007E0AB2">
              <w:rPr>
                <w:u w:val="single"/>
              </w:rPr>
              <w:t>Mapping naam:</w:t>
            </w:r>
          </w:p>
          <w:p w:rsidR="00F20121" w:rsidRPr="007E0AB2" w:rsidRDefault="0045183B" w:rsidP="007E0AB2">
            <w:pPr>
              <w:spacing w:line="240" w:lineRule="auto"/>
              <w:rPr>
                <w:sz w:val="16"/>
                <w:szCs w:val="16"/>
              </w:rPr>
            </w:pPr>
            <w:r w:rsidRPr="007E0AB2">
              <w:rPr>
                <w:sz w:val="16"/>
                <w:szCs w:val="16"/>
              </w:rPr>
              <w:t xml:space="preserve">-zie ‘mapping naam’ in par. </w:t>
            </w:r>
            <w:r w:rsidRPr="007E0AB2">
              <w:rPr>
                <w:sz w:val="16"/>
                <w:szCs w:val="16"/>
              </w:rPr>
              <w:fldChar w:fldCharType="begin"/>
            </w:r>
            <w:r w:rsidRPr="007E0AB2">
              <w:rPr>
                <w:sz w:val="16"/>
                <w:szCs w:val="16"/>
              </w:rPr>
              <w:instrText xml:space="preserve"> REF _Ref382035926 \r \h </w:instrText>
            </w:r>
            <w:r w:rsidRPr="007E0AB2">
              <w:rPr>
                <w:sz w:val="16"/>
                <w:szCs w:val="16"/>
              </w:rPr>
            </w:r>
            <w:r w:rsidRPr="007E0AB2">
              <w:rPr>
                <w:sz w:val="16"/>
                <w:szCs w:val="16"/>
              </w:rPr>
              <w:instrText xml:space="preserve"> \* MERGEFORMAT </w:instrText>
            </w:r>
            <w:r w:rsidRPr="007E0AB2">
              <w:rPr>
                <w:sz w:val="16"/>
                <w:szCs w:val="16"/>
              </w:rPr>
              <w:fldChar w:fldCharType="separate"/>
            </w:r>
            <w:r w:rsidR="00CD2088">
              <w:rPr>
                <w:sz w:val="16"/>
                <w:szCs w:val="16"/>
              </w:rPr>
              <w:t>2.10.2.3</w:t>
            </w:r>
            <w:r w:rsidRPr="007E0AB2">
              <w:rPr>
                <w:sz w:val="16"/>
                <w:szCs w:val="16"/>
              </w:rPr>
              <w:fldChar w:fldCharType="end"/>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045630" w:rsidRPr="007E0AB2" w:rsidRDefault="009929B1" w:rsidP="00045630">
            <w:pPr>
              <w:rPr>
                <w:highlight w:val="cyan"/>
              </w:rPr>
            </w:pPr>
            <w:r>
              <w:t>Vaste tekst.</w:t>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008000"/>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rsidR="00045630" w:rsidRDefault="00045630" w:rsidP="00045630"/>
          <w:p w:rsidR="006B509D" w:rsidRDefault="006B509D" w:rsidP="006B509D">
            <w:r w:rsidRPr="007E0AB2">
              <w:rPr>
                <w:bCs/>
              </w:rPr>
              <w:t>De som van de aandelen van de verschillende verkrijger-personen in één registergoed moet samen 1 zijn.</w:t>
            </w:r>
          </w:p>
          <w:p w:rsidR="006B509D" w:rsidRDefault="006B509D" w:rsidP="00045630"/>
          <w:p w:rsidR="00045630" w:rsidRPr="007E0AB2" w:rsidRDefault="00045630" w:rsidP="00045630">
            <w:pPr>
              <w:rPr>
                <w:u w:val="single"/>
              </w:rPr>
            </w:pPr>
            <w:r w:rsidRPr="007E0AB2">
              <w:rPr>
                <w:u w:val="single"/>
              </w:rPr>
              <w:t>Mapping</w:t>
            </w:r>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rsidR="00A111D6" w:rsidRPr="007E0AB2" w:rsidRDefault="00A111D6" w:rsidP="007E0AB2">
            <w:pPr>
              <w:spacing w:line="240" w:lineRule="auto"/>
              <w:rPr>
                <w:sz w:val="16"/>
                <w:szCs w:val="16"/>
              </w:rPr>
            </w:pPr>
            <w:r w:rsidRPr="007E0AB2">
              <w:rPr>
                <w:sz w:val="16"/>
                <w:szCs w:val="16"/>
              </w:rPr>
              <w:tab/>
              <w:t>./noemer</w:t>
            </w:r>
          </w:p>
          <w:p w:rsidR="008B58F5" w:rsidRPr="007E0AB2" w:rsidRDefault="008B58F5" w:rsidP="007E0AB2">
            <w:pPr>
              <w:spacing w:line="240" w:lineRule="auto"/>
              <w:rPr>
                <w:sz w:val="16"/>
                <w:szCs w:val="16"/>
              </w:rPr>
            </w:pPr>
            <w:r w:rsidRPr="007E0AB2">
              <w:rPr>
                <w:sz w:val="16"/>
                <w:szCs w:val="16"/>
              </w:rPr>
              <w:t>of</w:t>
            </w:r>
          </w:p>
          <w:p w:rsidR="008B58F5" w:rsidRPr="007E0AB2" w:rsidRDefault="008B58F5" w:rsidP="007E0AB2">
            <w:pPr>
              <w:spacing w:line="240" w:lineRule="auto"/>
              <w:rPr>
                <w:szCs w:val="18"/>
                <w:u w:val="single"/>
              </w:rPr>
            </w:pPr>
            <w:r w:rsidRPr="007E0AB2">
              <w:rPr>
                <w:szCs w:val="18"/>
                <w:u w:val="single"/>
              </w:rPr>
              <w:t>Mapping aandeel voor alle registergoederen die toegedeeld zijn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t>IMKAD_Persoon/)</w:t>
            </w:r>
          </w:p>
          <w:p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./tia_AandeelInRechten</w:t>
            </w:r>
          </w:p>
          <w:p w:rsidR="009929B1" w:rsidRPr="007E0AB2" w:rsidRDefault="009929B1" w:rsidP="007E0AB2">
            <w:pPr>
              <w:spacing w:line="240" w:lineRule="auto"/>
              <w:rPr>
                <w:rFonts w:cs="Arial"/>
                <w:sz w:val="16"/>
                <w:szCs w:val="16"/>
              </w:rPr>
            </w:pPr>
          </w:p>
          <w:p w:rsidR="009929B1" w:rsidRPr="007E0AB2" w:rsidRDefault="00F20121" w:rsidP="007E0AB2">
            <w:pPr>
              <w:spacing w:line="240" w:lineRule="auto"/>
              <w:rPr>
                <w:u w:val="single"/>
              </w:rPr>
            </w:pPr>
            <w:r w:rsidRPr="007E0AB2">
              <w:rPr>
                <w:u w:val="single"/>
              </w:rPr>
              <w:t>Mapping onverdeeld:</w:t>
            </w:r>
          </w:p>
          <w:p w:rsidR="00F20121" w:rsidRPr="007E0AB2" w:rsidRDefault="00F20121" w:rsidP="007E0AB2">
            <w:pPr>
              <w:spacing w:line="240" w:lineRule="auto"/>
              <w:rPr>
                <w:sz w:val="16"/>
                <w:szCs w:val="16"/>
              </w:rPr>
            </w:pPr>
            <w:r w:rsidRPr="007E0AB2">
              <w:rPr>
                <w:sz w:val="16"/>
                <w:szCs w:val="16"/>
              </w:rPr>
              <w:t>//IMKAD_StukdeelVerdeling*/IMKAD_ZakelijkRecht/tia_TekstKeuze/</w:t>
            </w:r>
          </w:p>
          <w:p w:rsidR="00F20121" w:rsidRPr="007E0AB2" w:rsidRDefault="00F20121" w:rsidP="007E0AB2">
            <w:pPr>
              <w:spacing w:line="240" w:lineRule="auto"/>
              <w:ind w:left="454"/>
              <w:rPr>
                <w:sz w:val="16"/>
                <w:szCs w:val="16"/>
              </w:rPr>
            </w:pPr>
            <w:r w:rsidRPr="007E0AB2">
              <w:rPr>
                <w:sz w:val="16"/>
                <w:szCs w:val="16"/>
              </w:rPr>
              <w:t>./tagNaam(k_Onverdeeld)</w:t>
            </w:r>
          </w:p>
          <w:p w:rsidR="00F20121" w:rsidRPr="007E0AB2" w:rsidRDefault="00F20121" w:rsidP="007E0AB2">
            <w:pPr>
              <w:spacing w:line="240" w:lineRule="auto"/>
              <w:ind w:left="454"/>
              <w:rPr>
                <w:sz w:val="16"/>
                <w:szCs w:val="16"/>
              </w:rPr>
            </w:pPr>
            <w:r w:rsidRPr="007E0AB2">
              <w:rPr>
                <w:sz w:val="16"/>
                <w:szCs w:val="16"/>
              </w:rPr>
              <w:t>./tekst(onverdeeld)</w:t>
            </w:r>
          </w:p>
          <w:p w:rsidR="00F20121" w:rsidRPr="00D64CC4" w:rsidRDefault="00F2012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rsidR="003A2EF8" w:rsidRDefault="003A2EF8" w:rsidP="003A2EF8">
            <w:r>
              <w:t xml:space="preserve">Vaste tekst. De </w:t>
            </w:r>
            <w:r w:rsidRPr="007E0AB2">
              <w:rPr>
                <w:bCs/>
              </w:rPr>
              <w:t>registergoederen die de verkrijger-persoon krijgt toegedeeld.</w:t>
            </w:r>
          </w:p>
          <w:p w:rsidR="003A2EF8" w:rsidRPr="007E0AB2" w:rsidRDefault="003A2EF8" w:rsidP="003A2EF8">
            <w:pPr>
              <w:rPr>
                <w:lang w:val="nl"/>
              </w:rPr>
            </w:pPr>
          </w:p>
          <w:p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rsidR="003A2EF8" w:rsidRPr="00B31DC8" w:rsidRDefault="003A2EF8" w:rsidP="007E0AB2">
            <w:pPr>
              <w:numPr>
                <w:ilvl w:val="0"/>
                <w:numId w:val="9"/>
              </w:numPr>
              <w:spacing w:before="72"/>
            </w:pPr>
            <w:r w:rsidRPr="007E0AB2">
              <w:rPr>
                <w:rFonts w:cs="Arial"/>
              </w:rPr>
              <w:lastRenderedPageBreak/>
              <w:t xml:space="preserve">één </w:t>
            </w:r>
            <w:r w:rsidRPr="00AA47D8">
              <w:t>registergoed</w:t>
            </w:r>
            <w:r w:rsidRPr="007E0AB2">
              <w:rPr>
                <w:rFonts w:cs="Arial"/>
              </w:rPr>
              <w:t>: ‘het Registergoed’</w:t>
            </w:r>
          </w:p>
          <w:p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3A2EF8" w:rsidRDefault="003A2EF8" w:rsidP="003A2EF8"/>
          <w:p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CD2088">
              <w:t>2.7</w:t>
            </w:r>
            <w:r>
              <w:fldChar w:fldCharType="end"/>
            </w:r>
            <w:r>
              <w:t>.</w:t>
            </w:r>
          </w:p>
          <w:p w:rsidR="008B58F5" w:rsidRPr="007E0AB2" w:rsidRDefault="008B58F5" w:rsidP="003A2EF8">
            <w:pPr>
              <w:rPr>
                <w:szCs w:val="18"/>
              </w:rPr>
            </w:pPr>
          </w:p>
          <w:p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rsidR="00162FBB" w:rsidRPr="007E0AB2" w:rsidRDefault="00162FBB" w:rsidP="003A2EF8">
            <w:pPr>
              <w:rPr>
                <w:szCs w:val="18"/>
              </w:rPr>
            </w:pPr>
          </w:p>
          <w:p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rsidR="003A2EF8" w:rsidRPr="007E0AB2" w:rsidRDefault="003A2EF8" w:rsidP="003A2EF8">
            <w:pPr>
              <w:rPr>
                <w:szCs w:val="18"/>
              </w:rPr>
            </w:pPr>
          </w:p>
          <w:p w:rsidR="003A2EF8" w:rsidRPr="007E0AB2" w:rsidRDefault="003A2EF8" w:rsidP="003A2EF8">
            <w:pPr>
              <w:rPr>
                <w:szCs w:val="18"/>
                <w:u w:val="single"/>
              </w:rPr>
            </w:pPr>
            <w:r w:rsidRPr="007E0AB2">
              <w:rPr>
                <w:szCs w:val="18"/>
                <w:u w:val="single"/>
              </w:rPr>
              <w:t>Mapping:</w:t>
            </w:r>
          </w:p>
          <w:p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[xlink:href="id van de als verkrijger geselecteerde Persoon"]</w:t>
            </w:r>
          </w:p>
          <w:p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r w:rsidRPr="007E0AB2">
              <w:rPr>
                <w:sz w:val="16"/>
                <w:szCs w:val="16"/>
              </w:rPr>
              <w:t>k_Onverdeeld</w:t>
            </w:r>
          </w:p>
          <w:p w:rsidR="008D5831" w:rsidRPr="00D64CC4" w:rsidRDefault="008D583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p w:rsidR="00D57A6E" w:rsidRPr="007E0AB2" w:rsidRDefault="00D57A6E" w:rsidP="00045630">
            <w:pPr>
              <w:rPr>
                <w:rFonts w:cs="Arial"/>
              </w:rPr>
            </w:pPr>
          </w:p>
          <w:p w:rsidR="00D57A6E" w:rsidRPr="007E0AB2" w:rsidRDefault="00D57A6E" w:rsidP="00045630">
            <w:pPr>
              <w:rPr>
                <w:lang w:val="nl"/>
              </w:rPr>
            </w:pPr>
            <w:r w:rsidRPr="007E0AB2">
              <w:rPr>
                <w:lang w:val="nl"/>
              </w:rPr>
              <w:t>Keuzeblok Toedeling varianten a2 en b2 kunnen beide vaker voorkomen.</w:t>
            </w:r>
          </w:p>
        </w:tc>
      </w:tr>
    </w:tbl>
    <w:p w:rsidR="00045630" w:rsidRDefault="00045630" w:rsidP="00450AF4">
      <w:pPr>
        <w:rPr>
          <w:lang w:val="nl"/>
        </w:rPr>
      </w:pPr>
    </w:p>
    <w:p w:rsidR="00760E4E" w:rsidRDefault="000F4BE7" w:rsidP="00760E4E">
      <w:pPr>
        <w:pStyle w:val="Kop4"/>
        <w:tabs>
          <w:tab w:val="clear" w:pos="864"/>
          <w:tab w:val="clear" w:pos="1588"/>
          <w:tab w:val="left" w:pos="851"/>
        </w:tabs>
        <w:ind w:left="0" w:firstLine="0"/>
        <w:rPr>
          <w:lang w:val="nl"/>
        </w:rPr>
      </w:pPr>
      <w:bookmarkStart w:id="145" w:name="_Ref382035926"/>
      <w:r>
        <w:rPr>
          <w:lang w:val="nl"/>
        </w:rPr>
        <w:br w:type="page"/>
      </w:r>
      <w:bookmarkStart w:id="146" w:name="_Toc462997758"/>
      <w:r w:rsidR="00045630">
        <w:rPr>
          <w:lang w:val="nl"/>
        </w:rPr>
        <w:lastRenderedPageBreak/>
        <w:t>Variant</w:t>
      </w:r>
      <w:r w:rsidR="00173D62">
        <w:rPr>
          <w:lang w:val="nl"/>
        </w:rPr>
        <w:t>en</w:t>
      </w:r>
      <w:r w:rsidR="00045630">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sidR="00045630">
        <w:rPr>
          <w:lang w:val="nl"/>
        </w:rPr>
        <w:t xml:space="preserve">met </w:t>
      </w:r>
      <w:r w:rsidR="00045630" w:rsidRPr="00760E4E">
        <w:t>gevolmachtigde</w:t>
      </w:r>
      <w:bookmarkEnd w:id="145"/>
      <w:bookmarkEnd w:id="146"/>
      <w:r w:rsidR="00901495">
        <w:rPr>
          <w:lang w:val="nl"/>
        </w:rPr>
        <w:t xml:space="preserve"> </w:t>
      </w:r>
    </w:p>
    <w:p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rsidR="00F767FD" w:rsidRDefault="00F767FD" w:rsidP="00F767FD">
      <w:pPr>
        <w:keepNext/>
        <w:rPr>
          <w:lang w:val="nl"/>
        </w:rPr>
      </w:pPr>
      <w:r>
        <w:rPr>
          <w:szCs w:val="18"/>
        </w:rPr>
        <w:t>Dubbele punt wordt getoond en onderstaande tekst wordt op de volgende regel getoond voorafgegaan door een opsommingsstreepje.</w:t>
      </w:r>
    </w:p>
    <w:p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Pr="00646A8D" w:rsidRDefault="002D6DC3" w:rsidP="00646A8D">
            <w:pPr>
              <w:numPr>
                <w:ilvl w:val="0"/>
                <w:numId w:val="9"/>
              </w:numPr>
              <w:rPr>
                <w:rFonts w:cs="Arial"/>
                <w:i/>
              </w:rPr>
            </w:pPr>
          </w:p>
        </w:tc>
        <w:tc>
          <w:tcPr>
            <w:tcW w:w="7371" w:type="dxa"/>
            <w:shd w:val="clear" w:color="auto" w:fill="auto"/>
          </w:tcPr>
          <w:p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rsidR="002D6DC3" w:rsidRPr="00A62754" w:rsidRDefault="002D6DC3" w:rsidP="002D6DC3">
            <w:pPr>
              <w:pStyle w:val="streepje"/>
              <w:numPr>
                <w:ilvl w:val="0"/>
                <w:numId w:val="0"/>
              </w:numPr>
            </w:pPr>
          </w:p>
          <w:p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rsidTr="007E0AB2">
        <w:tc>
          <w:tcPr>
            <w:tcW w:w="6771" w:type="dxa"/>
            <w:shd w:val="clear" w:color="auto" w:fill="auto"/>
          </w:tcPr>
          <w:p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rsidR="00045630" w:rsidRPr="007E0AB2" w:rsidRDefault="00045630" w:rsidP="007E0AB2">
            <w:pPr>
              <w:autoSpaceDE w:val="0"/>
              <w:autoSpaceDN w:val="0"/>
              <w:adjustRightInd w:val="0"/>
              <w:rPr>
                <w:bCs/>
                <w:color w:val="008000"/>
              </w:rPr>
            </w:pPr>
          </w:p>
        </w:tc>
        <w:tc>
          <w:tcPr>
            <w:tcW w:w="7371" w:type="dxa"/>
            <w:shd w:val="clear" w:color="auto" w:fill="auto"/>
          </w:tcPr>
          <w:p w:rsidR="00B86644" w:rsidRDefault="00B86644" w:rsidP="00B86644">
            <w:r>
              <w:t>De gevolmachtigde en wanneer aanwezig een of meer gerelateerde gevolmachtigde(n), van de verkrijger-partij of verkrijger-(gerelateerde)persoon.</w:t>
            </w:r>
          </w:p>
          <w:p w:rsidR="00B86644" w:rsidRDefault="00B86644" w:rsidP="00B86644"/>
          <w:p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rsidR="00045630" w:rsidRDefault="00045630" w:rsidP="00045630">
            <w:pPr>
              <w:pStyle w:val="streepje"/>
            </w:pPr>
            <w:r>
              <w:t xml:space="preserve">Indien </w:t>
            </w:r>
            <w:r w:rsidRPr="004A55EF">
              <w:t>"Man"</w:t>
            </w:r>
            <w:r>
              <w:t xml:space="preserve"> dan "</w:t>
            </w:r>
            <w:r w:rsidR="00820079">
              <w:t>d</w:t>
            </w:r>
            <w:r>
              <w:t>e heer",</w:t>
            </w:r>
          </w:p>
          <w:p w:rsidR="00045630" w:rsidRDefault="00045630" w:rsidP="00045630">
            <w:pPr>
              <w:pStyle w:val="streepje"/>
            </w:pPr>
            <w:r>
              <w:t>Indien "Vrouw" dan "</w:t>
            </w:r>
            <w:r w:rsidR="00820079">
              <w:t>m</w:t>
            </w:r>
            <w:r>
              <w:t>evrouw".</w:t>
            </w:r>
          </w:p>
          <w:p w:rsidR="00045630" w:rsidRPr="007E0AB2" w:rsidRDefault="00045630" w:rsidP="00045630">
            <w:pPr>
              <w:rPr>
                <w:lang w:val="nl"/>
              </w:rPr>
            </w:pPr>
          </w:p>
          <w:p w:rsidR="00B86644" w:rsidRDefault="00B86644" w:rsidP="00B86644">
            <w:r w:rsidRPr="00FD4179">
              <w:lastRenderedPageBreak/>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rsidR="00192145" w:rsidRDefault="00192145" w:rsidP="00045630"/>
          <w:p w:rsidR="00610D9C" w:rsidRDefault="00610D9C" w:rsidP="00045630">
            <w:r>
              <w:t>De afsluitende ‘</w:t>
            </w:r>
            <w:r w:rsidR="0046298C">
              <w:rPr>
                <w:color w:val="800080"/>
              </w:rPr>
              <w:t>:</w:t>
            </w:r>
            <w:r>
              <w:t>’ wordt getoond wanneer de gevolmachtigde meer personen of één persoon met meer leveringen vertegenwoordigt.</w:t>
            </w:r>
          </w:p>
          <w:p w:rsidR="00610D9C" w:rsidRDefault="00610D9C" w:rsidP="00045630"/>
          <w:p w:rsidR="00192145" w:rsidRPr="007E0AB2" w:rsidRDefault="00192145" w:rsidP="007E0AB2">
            <w:pPr>
              <w:spacing w:line="240" w:lineRule="auto"/>
              <w:rPr>
                <w:u w:val="single"/>
              </w:rPr>
            </w:pPr>
            <w:r w:rsidRPr="007E0AB2">
              <w:rPr>
                <w:u w:val="single"/>
              </w:rPr>
              <w:t>Mapping gevolmachtigde aanwezig:</w:t>
            </w:r>
          </w:p>
          <w:p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rsidR="00192145" w:rsidRDefault="00192145" w:rsidP="00045630"/>
          <w:p w:rsidR="00192145" w:rsidRPr="007E0AB2" w:rsidRDefault="00192145" w:rsidP="007E0AB2">
            <w:pPr>
              <w:spacing w:line="240" w:lineRule="auto"/>
              <w:rPr>
                <w:u w:val="single"/>
              </w:rPr>
            </w:pPr>
            <w:r w:rsidRPr="007E0AB2">
              <w:rPr>
                <w:u w:val="single"/>
              </w:rPr>
              <w:t>Mapping gerelateerde gevolmachtigde aanwezig:</w:t>
            </w:r>
          </w:p>
          <w:p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/GerelateerdPersoon/IMKAD_Persoon</w:t>
            </w:r>
            <w:r w:rsidR="00636276" w:rsidRPr="007E0AB2">
              <w:rPr>
                <w:sz w:val="16"/>
                <w:szCs w:val="16"/>
              </w:rPr>
              <w:t>/</w:t>
            </w:r>
          </w:p>
          <w:p w:rsidR="00045630" w:rsidRPr="007E0AB2" w:rsidRDefault="00045630" w:rsidP="00045630">
            <w:pPr>
              <w:rPr>
                <w:lang w:val="nl"/>
              </w:rPr>
            </w:pPr>
          </w:p>
          <w:p w:rsidR="00636276" w:rsidRPr="007E0AB2" w:rsidRDefault="00636276" w:rsidP="007E0AB2">
            <w:pPr>
              <w:spacing w:line="240" w:lineRule="auto"/>
              <w:rPr>
                <w:rFonts w:cs="Arial"/>
                <w:szCs w:val="18"/>
                <w:u w:val="single"/>
              </w:rPr>
            </w:pPr>
            <w:r w:rsidRPr="007E0AB2">
              <w:rPr>
                <w:rFonts w:cs="Arial"/>
                <w:szCs w:val="18"/>
                <w:u w:val="single"/>
              </w:rPr>
              <w:t>Mapping gevolmachtigde voor de verkrijger-partij:</w:t>
            </w:r>
          </w:p>
          <w:p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r w:rsidRPr="007E0AB2">
              <w:rPr>
                <w:rFonts w:cs="Arial"/>
                <w:sz w:val="16"/>
                <w:szCs w:val="16"/>
              </w:rPr>
              <w:t>xlink:href = ‘id van hoedanigheid]</w:t>
            </w:r>
          </w:p>
          <w:p w:rsidR="00636276" w:rsidRPr="007E0AB2" w:rsidRDefault="00636276" w:rsidP="007E0AB2">
            <w:pPr>
              <w:spacing w:line="240" w:lineRule="auto"/>
              <w:rPr>
                <w:rFonts w:cs="Arial"/>
                <w:sz w:val="16"/>
                <w:szCs w:val="16"/>
              </w:rPr>
            </w:pPr>
          </w:p>
          <w:p w:rsidR="00636276" w:rsidRPr="007E0AB2" w:rsidRDefault="00636276" w:rsidP="007E0AB2">
            <w:pPr>
              <w:spacing w:line="240" w:lineRule="auto"/>
              <w:rPr>
                <w:sz w:val="16"/>
                <w:szCs w:val="16"/>
              </w:rPr>
            </w:pPr>
            <w:r w:rsidRPr="007E0AB2">
              <w:rPr>
                <w:rFonts w:cs="Arial"/>
                <w:sz w:val="16"/>
                <w:szCs w:val="16"/>
              </w:rPr>
              <w:t>//Hoedanigheid ./wordtVertegenwoordigdRef is niet aanwezig</w:t>
            </w:r>
          </w:p>
          <w:p w:rsidR="00636276" w:rsidRPr="007E0AB2" w:rsidRDefault="00636276" w:rsidP="007E0AB2">
            <w:pPr>
              <w:spacing w:line="240" w:lineRule="auto"/>
              <w:rPr>
                <w:sz w:val="16"/>
                <w:szCs w:val="16"/>
              </w:rPr>
            </w:pPr>
          </w:p>
          <w:p w:rsidR="00636276" w:rsidRPr="007E0AB2" w:rsidRDefault="00636276" w:rsidP="007E0AB2">
            <w:pPr>
              <w:spacing w:line="240" w:lineRule="auto"/>
              <w:rPr>
                <w:rFonts w:cs="Arial"/>
                <w:szCs w:val="18"/>
                <w:u w:val="single"/>
              </w:rPr>
            </w:pPr>
            <w:r w:rsidRPr="007E0AB2">
              <w:rPr>
                <w:rFonts w:cs="Arial"/>
                <w:szCs w:val="18"/>
                <w:u w:val="single"/>
              </w:rPr>
              <w:t>Mapping gevolmachtigde voor verkrijger-persoon:</w:t>
            </w:r>
          </w:p>
          <w:p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r w:rsidRPr="007E0AB2">
              <w:rPr>
                <w:rFonts w:cs="Arial"/>
                <w:sz w:val="16"/>
                <w:szCs w:val="16"/>
              </w:rPr>
              <w:t>attribute:</w:t>
            </w:r>
            <w:r w:rsidRPr="007E0AB2">
              <w:rPr>
                <w:sz w:val="16"/>
                <w:szCs w:val="16"/>
                <w:lang w:val="nl"/>
              </w:rPr>
              <w:t>id] of via //IMKAD_Persoon/GerelateerdePersoon/IMKAD_Persoon[</w:t>
            </w:r>
            <w:r w:rsidRPr="007E0AB2">
              <w:rPr>
                <w:rFonts w:cs="Arial"/>
                <w:sz w:val="16"/>
                <w:szCs w:val="16"/>
              </w:rPr>
              <w:t>attribute:</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rsidR="00636276" w:rsidRPr="007E0AB2" w:rsidRDefault="00636276" w:rsidP="007E0AB2">
            <w:pPr>
              <w:spacing w:line="240" w:lineRule="auto"/>
              <w:rPr>
                <w:sz w:val="16"/>
                <w:szCs w:val="16"/>
                <w:lang w:val="nl"/>
              </w:rPr>
            </w:pPr>
          </w:p>
          <w:p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rsidR="00636276" w:rsidRPr="007E0AB2" w:rsidRDefault="00636276"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volmacht geeft]</w:t>
            </w:r>
          </w:p>
          <w:p w:rsidR="00636276" w:rsidRPr="007E0AB2" w:rsidRDefault="00636276" w:rsidP="00045630">
            <w:pPr>
              <w:rPr>
                <w:lang w:val="nl"/>
              </w:rPr>
            </w:pPr>
          </w:p>
          <w:p w:rsidR="00045630" w:rsidRPr="007E0AB2" w:rsidRDefault="00045630" w:rsidP="007E0AB2">
            <w:pPr>
              <w:spacing w:line="240" w:lineRule="auto"/>
              <w:rPr>
                <w:u w:val="single"/>
              </w:rPr>
            </w:pPr>
            <w:r w:rsidRPr="007E0AB2">
              <w:rPr>
                <w:u w:val="single"/>
              </w:rPr>
              <w:t>Mapping naam</w:t>
            </w:r>
            <w:r w:rsidR="00192145" w:rsidRPr="007E0AB2">
              <w:rPr>
                <w:u w:val="single"/>
              </w:rPr>
              <w:t xml:space="preserve"> gevolmachtigde</w:t>
            </w:r>
            <w:r w:rsidRPr="007E0AB2">
              <w:rPr>
                <w:u w:val="single"/>
              </w:rPr>
              <w:t>:</w:t>
            </w:r>
          </w:p>
          <w:p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t>/persoonGegevens</w:t>
            </w:r>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rsidR="00045630" w:rsidRPr="007E0AB2" w:rsidRDefault="00045630" w:rsidP="007E0AB2">
            <w:pPr>
              <w:spacing w:line="240" w:lineRule="auto"/>
              <w:rPr>
                <w:sz w:val="16"/>
                <w:szCs w:val="16"/>
              </w:rPr>
            </w:pPr>
            <w:r w:rsidRPr="007E0AB2">
              <w:rPr>
                <w:sz w:val="16"/>
                <w:szCs w:val="16"/>
              </w:rPr>
              <w:t xml:space="preserve">of wanneer ook kadGegevensPersoon aanwezig is, dan: </w:t>
            </w:r>
          </w:p>
          <w:p w:rsidR="00045630" w:rsidRPr="007E0AB2" w:rsidRDefault="00045630" w:rsidP="007E0AB2">
            <w:pPr>
              <w:spacing w:line="240" w:lineRule="auto"/>
              <w:rPr>
                <w:sz w:val="16"/>
                <w:szCs w:val="16"/>
              </w:rPr>
            </w:pPr>
            <w:r w:rsidRPr="007E0AB2">
              <w:rPr>
                <w:sz w:val="16"/>
                <w:szCs w:val="16"/>
              </w:rPr>
              <w:tab/>
              <w:t>/kadGegevensPersoon</w:t>
            </w:r>
            <w:r w:rsidR="003E7C36"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192145" w:rsidRPr="007E0AB2" w:rsidRDefault="00192145" w:rsidP="007E0AB2">
            <w:pPr>
              <w:spacing w:line="240" w:lineRule="auto"/>
              <w:rPr>
                <w:sz w:val="16"/>
                <w:szCs w:val="16"/>
              </w:rPr>
            </w:pPr>
          </w:p>
          <w:p w:rsidR="00636276" w:rsidRPr="007E0AB2" w:rsidRDefault="00636276" w:rsidP="007E0AB2">
            <w:pPr>
              <w:spacing w:line="240" w:lineRule="auto"/>
              <w:rPr>
                <w:sz w:val="16"/>
                <w:szCs w:val="16"/>
              </w:rPr>
            </w:pPr>
            <w:r w:rsidRPr="007E0AB2">
              <w:rPr>
                <w:u w:val="single"/>
              </w:rPr>
              <w:t>Mapping naam gerelateerde gevolmachtigde:</w:t>
            </w:r>
          </w:p>
          <w:p w:rsidR="00636276" w:rsidRPr="007E0AB2" w:rsidRDefault="00636276" w:rsidP="007E0AB2">
            <w:pPr>
              <w:spacing w:line="240" w:lineRule="auto"/>
              <w:rPr>
                <w:sz w:val="16"/>
                <w:szCs w:val="16"/>
              </w:rPr>
            </w:pPr>
            <w:r w:rsidRPr="007E0AB2">
              <w:rPr>
                <w:sz w:val="16"/>
                <w:szCs w:val="16"/>
              </w:rPr>
              <w:t>//Gevolmachtigde/GerelateerdPersoon/IMKAD_Persoon/tia_Gegevens</w:t>
            </w:r>
          </w:p>
          <w:p w:rsidR="00636276" w:rsidRPr="007E0AB2" w:rsidRDefault="00636276" w:rsidP="007E0AB2">
            <w:pPr>
              <w:spacing w:line="240" w:lineRule="auto"/>
              <w:rPr>
                <w:sz w:val="16"/>
                <w:szCs w:val="16"/>
              </w:rPr>
            </w:pPr>
            <w:r w:rsidRPr="007E0AB2">
              <w:rPr>
                <w:sz w:val="16"/>
                <w:szCs w:val="16"/>
              </w:rPr>
              <w:tab/>
              <w:t>/GBA_Ingezetene</w:t>
            </w:r>
            <w:r w:rsidR="003E7C36" w:rsidRPr="007E0AB2">
              <w:rPr>
                <w:sz w:val="16"/>
                <w:szCs w:val="16"/>
              </w:rPr>
              <w:t>/</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/tia_NaamZonderVoorvoegsels</w:t>
            </w:r>
          </w:p>
          <w:p w:rsidR="00636276" w:rsidRPr="007E0AB2" w:rsidRDefault="00636276" w:rsidP="007E0AB2">
            <w:pPr>
              <w:spacing w:line="240" w:lineRule="auto"/>
              <w:rPr>
                <w:sz w:val="16"/>
                <w:szCs w:val="16"/>
              </w:rPr>
            </w:pPr>
            <w:r w:rsidRPr="007E0AB2">
              <w:rPr>
                <w:sz w:val="16"/>
                <w:szCs w:val="16"/>
              </w:rPr>
              <w:t xml:space="preserve">of wanneer ook IMKAD_KadNatuurlijkPersoon aanwezig is, dan: </w:t>
            </w:r>
          </w:p>
          <w:p w:rsidR="00636276" w:rsidRPr="007E0AB2" w:rsidRDefault="00636276" w:rsidP="007E0AB2">
            <w:pPr>
              <w:spacing w:line="240" w:lineRule="auto"/>
              <w:rPr>
                <w:sz w:val="16"/>
                <w:szCs w:val="16"/>
              </w:rPr>
            </w:pPr>
            <w:r w:rsidRPr="007E0AB2">
              <w:rPr>
                <w:sz w:val="16"/>
                <w:szCs w:val="16"/>
              </w:rPr>
              <w:tab/>
              <w:t>/IMKAD_KadNatuurlijkPersoon</w:t>
            </w:r>
            <w:r w:rsidR="003E7C36" w:rsidRPr="007E0AB2">
              <w:rPr>
                <w:sz w:val="16"/>
                <w:szCs w:val="16"/>
              </w:rPr>
              <w:t>/</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r w:rsidRPr="007E0AB2">
              <w:rPr>
                <w:szCs w:val="18"/>
                <w:u w:val="single"/>
              </w:rPr>
              <w:t>Mapping geslacht</w:t>
            </w:r>
            <w:r w:rsidR="00192145" w:rsidRPr="007E0AB2">
              <w:rPr>
                <w:szCs w:val="18"/>
                <w:u w:val="single"/>
              </w:rPr>
              <w:t xml:space="preserve"> gevolmachtigde</w:t>
            </w:r>
            <w:r w:rsidRPr="007E0AB2">
              <w:rPr>
                <w:szCs w:val="18"/>
                <w:u w:val="single"/>
              </w:rPr>
              <w:t>:</w:t>
            </w:r>
          </w:p>
          <w:p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rsidR="00192145" w:rsidRPr="007E0AB2" w:rsidRDefault="00192145" w:rsidP="007E0AB2">
            <w:pPr>
              <w:spacing w:line="240" w:lineRule="auto"/>
              <w:rPr>
                <w:rFonts w:cs="Arial"/>
                <w:sz w:val="16"/>
                <w:szCs w:val="16"/>
              </w:rPr>
            </w:pPr>
          </w:p>
          <w:p w:rsidR="00192145" w:rsidRPr="007E0AB2" w:rsidRDefault="00192145" w:rsidP="007E0AB2">
            <w:pPr>
              <w:spacing w:line="240" w:lineRule="auto"/>
              <w:rPr>
                <w:szCs w:val="18"/>
                <w:u w:val="single"/>
              </w:rPr>
            </w:pPr>
            <w:r w:rsidRPr="007E0AB2">
              <w:rPr>
                <w:szCs w:val="18"/>
                <w:u w:val="single"/>
              </w:rPr>
              <w:t>Mapping geslacht gerelateerde gevolmachtigde:</w:t>
            </w:r>
          </w:p>
          <w:p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rsidR="00192145" w:rsidRPr="007E0AB2" w:rsidRDefault="00636276" w:rsidP="007E0AB2">
            <w:pPr>
              <w:spacing w:line="240" w:lineRule="auto"/>
              <w:rPr>
                <w:rFonts w:cs="Arial"/>
                <w:sz w:val="16"/>
                <w:szCs w:val="16"/>
              </w:rPr>
            </w:pPr>
            <w:r w:rsidRPr="007E0AB2">
              <w:rPr>
                <w:sz w:val="16"/>
                <w:szCs w:val="16"/>
              </w:rPr>
              <w:tab/>
              <w:t>GBA_Geslacht/geslachtsaanduiding</w:t>
            </w:r>
          </w:p>
          <w:p w:rsidR="00045630" w:rsidRPr="007E0AB2" w:rsidRDefault="00045630" w:rsidP="007E0AB2">
            <w:pPr>
              <w:spacing w:line="240" w:lineRule="auto"/>
              <w:rPr>
                <w:rFonts w:cs="Arial"/>
                <w:sz w:val="16"/>
                <w:szCs w:val="16"/>
              </w:rPr>
            </w:pPr>
          </w:p>
        </w:tc>
      </w:tr>
      <w:tr w:rsidR="00045630" w:rsidRPr="00F23A5D" w:rsidTr="007E0AB2">
        <w:tc>
          <w:tcPr>
            <w:tcW w:w="6771" w:type="dxa"/>
            <w:shd w:val="clear" w:color="auto" w:fill="auto"/>
          </w:tcPr>
          <w:p w:rsidR="00045630" w:rsidRPr="007E0AB2" w:rsidRDefault="00045630" w:rsidP="00045630">
            <w:pPr>
              <w:rPr>
                <w:color w:val="800080"/>
              </w:rPr>
            </w:pPr>
            <w:r w:rsidRPr="007E0AB2">
              <w:rPr>
                <w:color w:val="800080"/>
              </w:rPr>
              <w:lastRenderedPageBreak/>
              <w:t>-</w:t>
            </w:r>
          </w:p>
        </w:tc>
        <w:tc>
          <w:tcPr>
            <w:tcW w:w="7371" w:type="dxa"/>
            <w:shd w:val="clear" w:color="auto" w:fill="auto"/>
          </w:tcPr>
          <w:p w:rsidR="00326374" w:rsidRPr="00A62754" w:rsidRDefault="00901495" w:rsidP="00045630">
            <w:r w:rsidRPr="00A62754">
              <w:t>Optionele tekst, w</w:t>
            </w:r>
            <w:r w:rsidR="00045630" w:rsidRPr="00A62754">
              <w:t xml:space="preserve">ordt getoond wanneer </w:t>
            </w:r>
          </w:p>
          <w:p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rsidR="00326374" w:rsidRDefault="00326374" w:rsidP="007E0AB2">
            <w:pPr>
              <w:pStyle w:val="streepje"/>
              <w:numPr>
                <w:ilvl w:val="0"/>
                <w:numId w:val="0"/>
              </w:numPr>
            </w:pPr>
          </w:p>
          <w:p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rsidR="00E775AC" w:rsidRPr="00A62754" w:rsidRDefault="00E775AC" w:rsidP="007E0AB2">
            <w:pPr>
              <w:pStyle w:val="streepje"/>
              <w:numPr>
                <w:ilvl w:val="0"/>
                <w:numId w:val="0"/>
              </w:numPr>
            </w:pPr>
          </w:p>
          <w:p w:rsidR="00045630" w:rsidRDefault="00326374" w:rsidP="007E0AB2">
            <w:pPr>
              <w:pStyle w:val="streepje"/>
              <w:numPr>
                <w:ilvl w:val="0"/>
                <w:numId w:val="0"/>
              </w:numPr>
            </w:pPr>
            <w:r w:rsidRPr="00A62754">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rsidTr="007E0AB2">
        <w:tc>
          <w:tcPr>
            <w:tcW w:w="6771" w:type="dxa"/>
            <w:shd w:val="clear" w:color="auto" w:fill="auto"/>
          </w:tcPr>
          <w:p w:rsidR="00045630" w:rsidRPr="007E0AB2" w:rsidRDefault="00045630" w:rsidP="00045630">
            <w:pPr>
              <w:rPr>
                <w:color w:val="339966"/>
              </w:rPr>
            </w:pPr>
            <w:r w:rsidRPr="007E0AB2">
              <w:rPr>
                <w:color w:val="33CCCC"/>
              </w:rPr>
              <w:t>de heer/mevrouw</w:t>
            </w:r>
            <w:r w:rsidRPr="007E0AB2">
              <w:rPr>
                <w:color w:val="800080"/>
              </w:rPr>
              <w:t xml:space="preserve">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rsidR="00045630" w:rsidRDefault="003565A2" w:rsidP="00045630">
            <w:r>
              <w:t>De verkrijger-</w:t>
            </w:r>
            <w:r w:rsidR="00045630">
              <w:t>persoon die vertegenwoordigd wordt door de gevolmachtigde:</w:t>
            </w:r>
          </w:p>
          <w:p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rsidR="00045630" w:rsidRDefault="00045630" w:rsidP="007E0AB2">
            <w:pPr>
              <w:numPr>
                <w:ilvl w:val="0"/>
                <w:numId w:val="12"/>
              </w:numPr>
            </w:pPr>
            <w:r>
              <w:t xml:space="preserve">voor een rechtspersoon wordt getoond: </w:t>
            </w:r>
            <w:r w:rsidRPr="007E0AB2">
              <w:rPr>
                <w:color w:val="339966"/>
              </w:rPr>
              <w:t>naam rechtspersoon</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rsidR="00045630" w:rsidRDefault="00045630" w:rsidP="00045630">
            <w:pPr>
              <w:pStyle w:val="streepje"/>
            </w:pPr>
            <w:r>
              <w:t>Indien</w:t>
            </w:r>
            <w:r w:rsidRPr="004A55EF">
              <w:t xml:space="preserve"> "Man"</w:t>
            </w:r>
            <w:r>
              <w:t xml:space="preserve"> dan "de heer",</w:t>
            </w:r>
          </w:p>
          <w:p w:rsidR="00045630" w:rsidRDefault="00045630" w:rsidP="00045630">
            <w:pPr>
              <w:pStyle w:val="streepje"/>
            </w:pPr>
            <w:r>
              <w:t>Indien "Vrouw" dan "mevrouw".</w:t>
            </w:r>
          </w:p>
          <w:p w:rsidR="00045630" w:rsidRDefault="00045630" w:rsidP="00045630"/>
          <w:p w:rsidR="00045630" w:rsidRPr="007E0AB2" w:rsidRDefault="00045630" w:rsidP="007E0AB2">
            <w:pPr>
              <w:spacing w:line="240" w:lineRule="auto"/>
              <w:rPr>
                <w:u w:val="single"/>
              </w:rPr>
            </w:pPr>
            <w:r w:rsidRPr="007E0AB2">
              <w:rPr>
                <w:u w:val="single"/>
              </w:rPr>
              <w:t>Mapping naam:</w:t>
            </w:r>
          </w:p>
          <w:p w:rsidR="00045630" w:rsidRPr="007E0AB2" w:rsidRDefault="00045630" w:rsidP="007E0AB2">
            <w:pPr>
              <w:spacing w:line="240" w:lineRule="auto"/>
              <w:rPr>
                <w:sz w:val="16"/>
                <w:szCs w:val="16"/>
              </w:rPr>
            </w:pPr>
            <w:r w:rsidRPr="007E0AB2">
              <w:rPr>
                <w:sz w:val="16"/>
                <w:szCs w:val="16"/>
              </w:rPr>
              <w:t>-persoon via partij</w:t>
            </w:r>
          </w:p>
          <w:p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/Partij/IMKAD_Persoon/tia_Gegevens/</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/IMKAD_Persoon/tia_Gegevens/</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/GBA_Ingezetene</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rsidR="00045630" w:rsidRPr="007E0AB2" w:rsidRDefault="00045630" w:rsidP="007E0AB2">
            <w:pPr>
              <w:spacing w:line="240" w:lineRule="auto"/>
              <w:rPr>
                <w:sz w:val="16"/>
                <w:szCs w:val="16"/>
              </w:rPr>
            </w:pPr>
            <w:r w:rsidRPr="007E0AB2">
              <w:rPr>
                <w:sz w:val="16"/>
                <w:szCs w:val="16"/>
              </w:rPr>
              <w:t xml:space="preserve">of wanneer ook IMKAD_KadNatuurlijkPersoon aanwezig is, dan: </w:t>
            </w:r>
          </w:p>
          <w:p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/IMKAD_KadNatuurlijkPersoon</w:t>
            </w:r>
            <w:r w:rsidR="00A828B0"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rFonts w:cs="Arial"/>
                <w:sz w:val="16"/>
                <w:szCs w:val="16"/>
              </w:rPr>
            </w:pPr>
            <w:r w:rsidRPr="007E0AB2">
              <w:rPr>
                <w:rFonts w:cs="Arial"/>
                <w:sz w:val="16"/>
                <w:szCs w:val="16"/>
              </w:rPr>
              <w:t>of wanneer aanwezig:</w:t>
            </w:r>
          </w:p>
          <w:p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/IMKAD_NietIngezetene</w:t>
            </w:r>
            <w:r w:rsidR="00A828B0" w:rsidRPr="007E0AB2">
              <w:rPr>
                <w:sz w:val="16"/>
                <w:szCs w:val="16"/>
              </w:rPr>
              <w:t>/</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sz w:val="16"/>
                <w:szCs w:val="16"/>
              </w:rPr>
            </w:pPr>
            <w:r w:rsidRPr="007E0AB2">
              <w:rPr>
                <w:rFonts w:cs="Arial"/>
                <w:sz w:val="16"/>
                <w:szCs w:val="16"/>
              </w:rPr>
              <w:t>Voor alle personen waarbij tia_IndGerechtigde = true.</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r w:rsidRPr="007E0AB2">
              <w:rPr>
                <w:szCs w:val="18"/>
                <w:u w:val="single"/>
              </w:rPr>
              <w:t>Mapping geslacht:</w:t>
            </w:r>
          </w:p>
          <w:p w:rsidR="00045630" w:rsidRPr="007E0AB2" w:rsidRDefault="00045630" w:rsidP="007E0AB2">
            <w:pPr>
              <w:spacing w:line="240" w:lineRule="auto"/>
              <w:rPr>
                <w:sz w:val="16"/>
                <w:szCs w:val="16"/>
              </w:rPr>
            </w:pPr>
            <w:r w:rsidRPr="007E0AB2">
              <w:rPr>
                <w:sz w:val="16"/>
                <w:szCs w:val="16"/>
              </w:rPr>
              <w:t>//GBA_Ingezetene/geslacht/geslachtsaanduiding of //IMKAD_NietIngezetene/geslacht</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r w:rsidRPr="007E0AB2">
              <w:rPr>
                <w:szCs w:val="18"/>
                <w:u w:val="single"/>
              </w:rPr>
              <w:t xml:space="preserve">Mapping relatie gevolmachtigde en </w:t>
            </w:r>
            <w:r w:rsidR="007D3DDE" w:rsidRPr="007E0AB2">
              <w:rPr>
                <w:szCs w:val="18"/>
                <w:u w:val="single"/>
              </w:rPr>
              <w:t>verkrijger-</w:t>
            </w:r>
            <w:r w:rsidRPr="007E0AB2">
              <w:rPr>
                <w:szCs w:val="18"/>
                <w:u w:val="single"/>
              </w:rPr>
              <w:t>persoon die vertegenwoordigd wordt:</w:t>
            </w:r>
          </w:p>
          <w:p w:rsidR="00045630" w:rsidRPr="007E0AB2" w:rsidRDefault="00045630" w:rsidP="007E0AB2">
            <w:pPr>
              <w:spacing w:line="240" w:lineRule="auto"/>
              <w:rPr>
                <w:sz w:val="16"/>
                <w:szCs w:val="16"/>
              </w:rPr>
            </w:pPr>
            <w:r w:rsidRPr="007E0AB2">
              <w:rPr>
                <w:sz w:val="16"/>
                <w:szCs w:val="16"/>
              </w:rPr>
              <w:t>-alle personen in verkijger-partij</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rsidR="00045630" w:rsidRPr="007E0AB2" w:rsidRDefault="00045630" w:rsidP="007E0AB2">
            <w:pPr>
              <w:spacing w:line="240" w:lineRule="auto"/>
              <w:rPr>
                <w:sz w:val="16"/>
                <w:szCs w:val="16"/>
              </w:rPr>
            </w:pPr>
            <w:r w:rsidRPr="007E0AB2">
              <w:rPr>
                <w:rFonts w:cs="Arial"/>
                <w:sz w:val="16"/>
                <w:szCs w:val="16"/>
              </w:rPr>
              <w:t>//Hoedanigheid geen ./wordtVertegenwoordigdRef aanwezig</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r w:rsidRPr="007E0AB2">
              <w:rPr>
                <w:sz w:val="16"/>
                <w:szCs w:val="16"/>
              </w:rPr>
              <w:t>-personen uit verkrijger-partij waar specifiek aan geregereerd wordt</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rsidR="00045630" w:rsidRPr="007E0AB2" w:rsidRDefault="00045630"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vertegenwoordigd wordt]</w:t>
            </w:r>
          </w:p>
          <w:p w:rsidR="00045630" w:rsidRPr="007E0AB2" w:rsidRDefault="00045630" w:rsidP="007E0AB2">
            <w:pPr>
              <w:spacing w:line="240" w:lineRule="auto"/>
              <w:rPr>
                <w:sz w:val="16"/>
                <w:szCs w:val="16"/>
              </w:rPr>
            </w:pP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339966"/>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 xml:space="preserve">MacroButton Nomacro </w:instrText>
            </w:r>
            <w:r w:rsidR="00A95DCD" w:rsidRPr="007E0AB2">
              <w:rPr>
                <w:rFonts w:cs="Arial"/>
                <w:effect w:val="none"/>
              </w:rPr>
              <w:instrText>§</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Pr="00AB338B"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339966"/>
              </w:rPr>
              <w:t>het Registergoed / de Registergoederen /</w:t>
            </w:r>
            <w:r w:rsidRPr="007E0AB2">
              <w:rPr>
                <w:rFonts w:cs="Arial"/>
                <w:color w:val="00FFFF"/>
              </w:rPr>
              <w:t xml:space="preserve"> 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rsidR="00045630" w:rsidRPr="007E0AB2" w:rsidRDefault="00045630" w:rsidP="00045630">
            <w:pPr>
              <w:rPr>
                <w:color w:val="00FFFF"/>
              </w:rPr>
            </w:pPr>
          </w:p>
        </w:tc>
        <w:tc>
          <w:tcPr>
            <w:tcW w:w="7371" w:type="dxa"/>
            <w:shd w:val="clear" w:color="auto" w:fill="auto"/>
          </w:tcPr>
          <w:p w:rsidR="00045630"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rsidR="00045630" w:rsidRPr="00AB338B" w:rsidDel="00D3234F" w:rsidRDefault="00901495" w:rsidP="00045630">
            <w:r w:rsidRPr="007E0AB2">
              <w:rPr>
                <w:bCs/>
              </w:rPr>
              <w:t>Zie variant b1 of b2.</w:t>
            </w:r>
          </w:p>
        </w:tc>
      </w:tr>
    </w:tbl>
    <w:p w:rsidR="00E34256" w:rsidRDefault="00E34256" w:rsidP="00E34256">
      <w:pPr>
        <w:rPr>
          <w:lang w:val="nl"/>
        </w:rPr>
      </w:pPr>
    </w:p>
    <w:p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r w:rsidRPr="00AA0BD4">
        <w:rPr>
          <w:lang w:val="en-US"/>
        </w:rPr>
        <w:t>Woonplaatskeuze</w:t>
      </w:r>
      <w:bookmarkEnd w:id="159"/>
      <w:r w:rsidR="001F6848">
        <w:rPr>
          <w:lang w:val="en-US"/>
        </w:rPr>
        <w:t xml:space="preserve"> </w:t>
      </w:r>
    </w:p>
    <w:p w:rsidR="00006273" w:rsidRPr="00006273" w:rsidRDefault="00006273" w:rsidP="00006273">
      <w:r w:rsidRPr="00006273">
        <w:t xml:space="preserve">Deze paragraaf is optioneel voor binnenlandse adresssen en verplicht als </w:t>
      </w:r>
      <w:r w:rsidRPr="004E7A50">
        <w:t>één van de partijen een buitenlands adres heeft.</w:t>
      </w:r>
    </w:p>
    <w:p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rsidTr="007E0AB2">
        <w:tc>
          <w:tcPr>
            <w:tcW w:w="6771" w:type="dxa"/>
            <w:shd w:val="clear" w:color="auto" w:fill="auto"/>
          </w:tcPr>
          <w:p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rsidR="00763C30" w:rsidRPr="007E0AB2" w:rsidRDefault="00763C30" w:rsidP="00763C30">
            <w:pPr>
              <w:rPr>
                <w:color w:val="800080"/>
              </w:rPr>
            </w:pPr>
            <w:r w:rsidRPr="007E0AB2">
              <w:rPr>
                <w:color w:val="800080"/>
              </w:rPr>
              <w:t xml:space="preserve">Terzake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4E7A50" w:rsidRPr="004E7A50" w:rsidRDefault="004E7A50" w:rsidP="007E0AB2">
            <w:pPr>
              <w:spacing w:before="72"/>
            </w:pPr>
            <w:r w:rsidRPr="004E7A50">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rsidR="00C8243B" w:rsidRPr="007E0AB2" w:rsidRDefault="00C8243B" w:rsidP="007E0AB2">
            <w:pPr>
              <w:autoSpaceDE w:val="0"/>
              <w:autoSpaceDN w:val="0"/>
              <w:adjustRightInd w:val="0"/>
              <w:spacing w:line="240" w:lineRule="auto"/>
              <w:rPr>
                <w:u w:val="single"/>
              </w:rPr>
            </w:pPr>
          </w:p>
          <w:p w:rsidR="00615C8B" w:rsidRPr="007E0AB2" w:rsidRDefault="00615C8B" w:rsidP="00615C8B">
            <w:pPr>
              <w:rPr>
                <w:u w:val="single"/>
              </w:rPr>
            </w:pPr>
            <w:r w:rsidRPr="007E0AB2">
              <w:rPr>
                <w:u w:val="single"/>
              </w:rPr>
              <w:t>Mapping:</w:t>
            </w:r>
          </w:p>
          <w:p w:rsidR="00C8243B" w:rsidRPr="007E0AB2" w:rsidRDefault="00A82D49" w:rsidP="007E0AB2">
            <w:pPr>
              <w:spacing w:line="240" w:lineRule="auto"/>
              <w:rPr>
                <w:sz w:val="16"/>
                <w:szCs w:val="16"/>
              </w:rPr>
            </w:pPr>
            <w:r w:rsidRPr="007E0AB2">
              <w:rPr>
                <w:sz w:val="16"/>
                <w:szCs w:val="16"/>
              </w:rPr>
              <w:t>/</w:t>
            </w:r>
            <w:r w:rsidR="00615C8B" w:rsidRPr="007E0AB2">
              <w:rPr>
                <w:sz w:val="16"/>
                <w:szCs w:val="16"/>
              </w:rPr>
              <w:t>/IMKAD_AangebodenStuk</w:t>
            </w:r>
            <w:r w:rsidR="00C8243B" w:rsidRPr="007E0AB2">
              <w:rPr>
                <w:sz w:val="16"/>
                <w:szCs w:val="16"/>
              </w:rPr>
              <w:t>/</w:t>
            </w:r>
          </w:p>
          <w:p w:rsidR="00615C8B" w:rsidRPr="007E0AB2" w:rsidRDefault="0011783E" w:rsidP="007E0AB2">
            <w:pPr>
              <w:spacing w:line="240" w:lineRule="auto"/>
              <w:rPr>
                <w:sz w:val="16"/>
                <w:szCs w:val="16"/>
              </w:rPr>
            </w:pPr>
            <w:r w:rsidRPr="007E0AB2">
              <w:rPr>
                <w:sz w:val="16"/>
                <w:szCs w:val="16"/>
              </w:rPr>
              <w:t>./tia_</w:t>
            </w:r>
            <w:r w:rsidR="00615C8B" w:rsidRPr="007E0AB2">
              <w:rPr>
                <w:sz w:val="16"/>
                <w:szCs w:val="16"/>
              </w:rPr>
              <w:t>TekstKeuze</w:t>
            </w:r>
            <w:r w:rsidRPr="007E0AB2">
              <w:rPr>
                <w:sz w:val="16"/>
                <w:szCs w:val="16"/>
              </w:rPr>
              <w:t>/</w:t>
            </w:r>
          </w:p>
          <w:p w:rsidR="00E26F1B" w:rsidRPr="007E0AB2" w:rsidRDefault="00E26F1B" w:rsidP="007E0AB2">
            <w:pPr>
              <w:spacing w:line="240" w:lineRule="auto"/>
              <w:ind w:left="227"/>
              <w:rPr>
                <w:sz w:val="16"/>
                <w:szCs w:val="16"/>
              </w:rPr>
            </w:pPr>
            <w:r w:rsidRPr="007E0AB2">
              <w:rPr>
                <w:sz w:val="16"/>
                <w:szCs w:val="16"/>
              </w:rPr>
              <w:t>./tagNaam(k_Woonplaatskeuze)</w:t>
            </w:r>
          </w:p>
          <w:p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wordt woonplaats gekozen ten kantore van de bewaarder van deze akte.</w:t>
            </w:r>
            <w:r w:rsidRPr="007E0AB2">
              <w:rPr>
                <w:sz w:val="16"/>
                <w:szCs w:val="16"/>
              </w:rPr>
              <w:t>’</w:t>
            </w:r>
          </w:p>
          <w:p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rsidR="00350D80" w:rsidRPr="007E0AB2" w:rsidRDefault="00350D80" w:rsidP="007E0AB2">
            <w:pPr>
              <w:spacing w:line="240" w:lineRule="auto"/>
              <w:ind w:left="227"/>
              <w:rPr>
                <w:sz w:val="16"/>
                <w:szCs w:val="16"/>
              </w:rPr>
            </w:pPr>
          </w:p>
        </w:tc>
      </w:tr>
    </w:tbl>
    <w:p w:rsidR="00ED028F" w:rsidRPr="00350D80" w:rsidRDefault="00ED028F" w:rsidP="0090007F"/>
    <w:p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7E0AB2">
        <w:tc>
          <w:tcPr>
            <w:tcW w:w="6771" w:type="dxa"/>
            <w:shd w:val="clear" w:color="auto" w:fill="auto"/>
          </w:tcPr>
          <w:p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rsidR="00E01029" w:rsidRPr="0011783E" w:rsidRDefault="00271981" w:rsidP="007E0AB2">
            <w:pPr>
              <w:spacing w:before="72"/>
            </w:pPr>
            <w:r w:rsidRPr="0011783E">
              <w:t>Vaste tekst</w:t>
            </w:r>
          </w:p>
        </w:tc>
      </w:tr>
    </w:tbl>
    <w:p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rsidR="007D6DCD" w:rsidRPr="00C87331" w:rsidRDefault="00EC369B" w:rsidP="00A16BCF">
      <w:r>
        <w:rPr>
          <w:lang w:val="nl"/>
        </w:rPr>
        <w:t>Dit gedeelte van de akte bestaat uit vrije tekst</w:t>
      </w:r>
      <w:r w:rsidR="005C2D80">
        <w:rPr>
          <w:lang w:val="nl"/>
        </w:rPr>
        <w:t>.</w:t>
      </w:r>
    </w:p>
    <w:p w:rsidR="00E30987" w:rsidRPr="00C87331" w:rsidRDefault="00E30987" w:rsidP="00D93B6C">
      <w:pPr>
        <w:pStyle w:val="Kop1"/>
        <w:numPr>
          <w:ilvl w:val="0"/>
          <w:numId w:val="0"/>
        </w:numPr>
        <w:spacing w:before="120" w:line="240" w:lineRule="atLeast"/>
        <w:rPr>
          <w:lang w:val="nl-NL"/>
        </w:rPr>
        <w:sectPr w:rsidR="00E30987" w:rsidRPr="00C87331" w:rsidSect="008F7C6E">
          <w:headerReference w:type="even" r:id="rId14"/>
          <w:pgSz w:w="16838" w:h="11906" w:orient="landscape" w:code="9"/>
          <w:pgMar w:top="3175" w:right="2977" w:bottom="1304" w:left="1304" w:header="567" w:footer="431" w:gutter="0"/>
          <w:cols w:space="708"/>
          <w:formProt w:val="0"/>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7"/>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rsidR="00FC432B" w:rsidRDefault="00FC432B" w:rsidP="00B31466">
      <w:pPr>
        <w:ind w:left="-1701"/>
        <w:rPr>
          <w:lang w:val="nl"/>
        </w:rPr>
      </w:pPr>
    </w:p>
    <w:p w:rsidR="00B31466" w:rsidRDefault="00B31466" w:rsidP="00B31466">
      <w:pPr>
        <w:ind w:left="-1701"/>
        <w:rPr>
          <w:lang w:val="nl"/>
        </w:rPr>
      </w:pPr>
    </w:p>
    <w:p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000" w:rsidRDefault="00075000">
      <w:r>
        <w:separator/>
      </w:r>
    </w:p>
  </w:endnote>
  <w:endnote w:type="continuationSeparator" w:id="0">
    <w:p w:rsidR="00075000" w:rsidRDefault="0007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000" w:rsidRDefault="00075000">
      <w:r>
        <w:separator/>
      </w:r>
    </w:p>
  </w:footnote>
  <w:footnote w:type="continuationSeparator" w:id="0">
    <w:p w:rsidR="00075000" w:rsidRDefault="00075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9264" behindDoc="1" locked="1" layoutInCell="1" allowOverlap="1" wp14:anchorId="34A2DEF4" wp14:editId="67500F34">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blPrEx>
        <w:tblCellMar>
          <w:top w:w="0" w:type="dxa"/>
          <w:bottom w:w="0" w:type="dxa"/>
        </w:tblCellMar>
      </w:tblPrEx>
      <w:tc>
        <w:tcPr>
          <w:tcW w:w="4363" w:type="dxa"/>
        </w:tcPr>
        <w:p w:rsidR="003B0C43" w:rsidRDefault="003B0C43">
          <w:pPr>
            <w:pStyle w:val="tussenkopje"/>
            <w:spacing w:before="0"/>
          </w:pPr>
          <w:r>
            <w:t>Datum</w:t>
          </w:r>
        </w:p>
      </w:tc>
    </w:tr>
    <w:tr w:rsidR="003B0C43" w:rsidTr="001B26CD">
      <w:tblPrEx>
        <w:tblCellMar>
          <w:top w:w="0" w:type="dxa"/>
          <w:bottom w:w="0" w:type="dxa"/>
        </w:tblCellMar>
      </w:tblPrEx>
      <w:tc>
        <w:tcPr>
          <w:tcW w:w="4363" w:type="dxa"/>
        </w:tcPr>
        <w:p w:rsidR="003B0C43" w:rsidRDefault="00A66640" w:rsidP="00A66640">
          <w:pPr>
            <w:spacing w:line="240" w:lineRule="atLeast"/>
          </w:pPr>
          <w:r>
            <w:t>3</w:t>
          </w:r>
          <w:r w:rsidR="0030684C">
            <w:t xml:space="preserve"> </w:t>
          </w:r>
          <w:r>
            <w:t>maart</w:t>
          </w:r>
          <w:r w:rsidR="003B0C43">
            <w:t xml:space="preserve"> 201</w:t>
          </w:r>
          <w:r w:rsidR="00610D9C">
            <w:t>6</w:t>
          </w:r>
        </w:p>
      </w:tc>
    </w:tr>
    <w:tr w:rsidR="003B0C43" w:rsidTr="001B26CD">
      <w:tblPrEx>
        <w:tblCellMar>
          <w:top w:w="0" w:type="dxa"/>
          <w:bottom w:w="0" w:type="dxa"/>
        </w:tblCellMar>
      </w:tblPrEx>
      <w:tc>
        <w:tcPr>
          <w:tcW w:w="4363" w:type="dxa"/>
        </w:tcPr>
        <w:p w:rsidR="003B0C43" w:rsidRDefault="003B0C43">
          <w:pPr>
            <w:pStyle w:val="tussenkopje"/>
          </w:pPr>
          <w:r>
            <w:t>Titel</w:t>
          </w:r>
        </w:p>
      </w:tc>
    </w:tr>
    <w:tr w:rsidR="003B0C43" w:rsidTr="001B26CD">
      <w:tblPrEx>
        <w:tblCellMar>
          <w:top w:w="0" w:type="dxa"/>
          <w:bottom w:w="0" w:type="dxa"/>
        </w:tblCellMar>
      </w:tblPrEx>
      <w:tc>
        <w:tcPr>
          <w:tcW w:w="4363" w:type="dxa"/>
        </w:tcPr>
        <w:p w:rsidR="003B0C43" w:rsidRPr="00EC369B" w:rsidRDefault="003B0C43">
          <w:pPr>
            <w:spacing w:line="240" w:lineRule="atLeast"/>
            <w:rPr>
              <w:noProof/>
            </w:rPr>
          </w:pPr>
          <w:r w:rsidRPr="00EC369B">
            <w:fldChar w:fldCharType="begin"/>
          </w:r>
          <w:r w:rsidRPr="00EC369B">
            <w:instrText xml:space="preserve"> STYLEREF Titel \* MERGEFORMAT </w:instrText>
          </w:r>
          <w:r w:rsidRPr="00EC369B">
            <w:fldChar w:fldCharType="separate"/>
          </w:r>
          <w:r w:rsidR="00CD2088">
            <w:rPr>
              <w:noProof/>
            </w:rPr>
            <w:t>Toelichting modeldocument Akte van verdeling</w:t>
          </w:r>
          <w:r w:rsidRPr="00EC369B">
            <w:rPr>
              <w:noProof/>
            </w:rPr>
            <w:fldChar w:fldCharType="end"/>
          </w:r>
        </w:p>
      </w:tc>
    </w:tr>
    <w:tr w:rsidR="003B0C43" w:rsidTr="001B26CD">
      <w:tblPrEx>
        <w:tblCellMar>
          <w:top w:w="0" w:type="dxa"/>
          <w:bottom w:w="0" w:type="dxa"/>
        </w:tblCellMar>
      </w:tblPrEx>
      <w:tc>
        <w:tcPr>
          <w:tcW w:w="4363" w:type="dxa"/>
        </w:tcPr>
        <w:p w:rsidR="003B0C43" w:rsidRDefault="003B0C43">
          <w:pPr>
            <w:pStyle w:val="tussenkopje"/>
          </w:pPr>
          <w:r>
            <w:t>Versie</w:t>
          </w:r>
        </w:p>
      </w:tc>
    </w:tr>
    <w:tr w:rsidR="003B0C43" w:rsidTr="001B26CD">
      <w:tblPrEx>
        <w:tblCellMar>
          <w:top w:w="0" w:type="dxa"/>
          <w:bottom w:w="0" w:type="dxa"/>
        </w:tblCellMar>
      </w:tblPrEx>
      <w:tc>
        <w:tcPr>
          <w:tcW w:w="4363" w:type="dxa"/>
        </w:tcPr>
        <w:p w:rsidR="003B0C43" w:rsidRDefault="003B0C43">
          <w:pPr>
            <w:spacing w:line="240" w:lineRule="atLeast"/>
          </w:pPr>
          <w:r>
            <w:fldChar w:fldCharType="begin"/>
          </w:r>
          <w:r>
            <w:instrText xml:space="preserve"> REF Versie \h </w:instrText>
          </w:r>
          <w:r>
            <w:fldChar w:fldCharType="separate"/>
          </w:r>
          <w:r w:rsidR="00CD2088">
            <w:rPr>
              <w:noProof/>
            </w:rPr>
            <w:t>3.8.0</w:t>
          </w:r>
          <w:r>
            <w:fldChar w:fldCharType="end"/>
          </w:r>
        </w:p>
      </w:tc>
    </w:tr>
    <w:tr w:rsidR="003B0C43" w:rsidTr="001B26CD">
      <w:tblPrEx>
        <w:tblCellMar>
          <w:top w:w="0" w:type="dxa"/>
          <w:bottom w:w="0" w:type="dxa"/>
        </w:tblCellMar>
      </w:tblPrEx>
      <w:tc>
        <w:tcPr>
          <w:tcW w:w="4363" w:type="dxa"/>
        </w:tcPr>
        <w:p w:rsidR="003B0C43" w:rsidRDefault="003B0C43" w:rsidP="00A66640">
          <w:pPr>
            <w:pStyle w:val="tussenkopje"/>
            <w:tabs>
              <w:tab w:val="center" w:pos="2111"/>
            </w:tabs>
          </w:pPr>
          <w:r>
            <w:t>Blad</w:t>
          </w:r>
          <w:r w:rsidR="00A66640">
            <w:tab/>
          </w:r>
        </w:p>
      </w:tc>
    </w:tr>
    <w:tr w:rsidR="003B0C43" w:rsidTr="001B26CD">
      <w:tblPrEx>
        <w:tblCellMar>
          <w:top w:w="0" w:type="dxa"/>
          <w:bottom w:w="0" w:type="dxa"/>
        </w:tblCellMar>
      </w:tblPrEx>
      <w:tc>
        <w:tcPr>
          <w:tcW w:w="4363" w:type="dxa"/>
        </w:tcPr>
        <w:p w:rsidR="003B0C43" w:rsidRDefault="003B0C43">
          <w:pPr>
            <w:spacing w:line="240" w:lineRule="atLeast"/>
          </w:pPr>
          <w:r>
            <w:fldChar w:fldCharType="begin"/>
          </w:r>
          <w:r>
            <w:instrText xml:space="preserve"> PAGE  \* MERGEFORMAT </w:instrText>
          </w:r>
          <w:r>
            <w:fldChar w:fldCharType="separate"/>
          </w:r>
          <w:r w:rsidR="00CD2088">
            <w:rPr>
              <w:noProof/>
            </w:rPr>
            <w:t>3</w:t>
          </w:r>
          <w:r>
            <w:fldChar w:fldCharType="end"/>
          </w:r>
          <w:r>
            <w:t xml:space="preserve"> van </w:t>
          </w:r>
          <w:r>
            <w:fldChar w:fldCharType="begin"/>
          </w:r>
          <w:r>
            <w:instrText xml:space="preserve"> = 1+</w:instrText>
          </w:r>
          <w:r>
            <w:fldChar w:fldCharType="begin"/>
          </w:r>
          <w:r>
            <w:instrText xml:space="preserve"> NUMPAGES   \* MERGEFORMAT </w:instrText>
          </w:r>
          <w:r>
            <w:fldChar w:fldCharType="separate"/>
          </w:r>
          <w:r w:rsidR="00CD2088">
            <w:rPr>
              <w:noProof/>
            </w:rPr>
            <w:instrText>53</w:instrText>
          </w:r>
          <w:r>
            <w:fldChar w:fldCharType="end"/>
          </w:r>
          <w:r>
            <w:instrText xml:space="preserve"> </w:instrText>
          </w:r>
          <w:r>
            <w:fldChar w:fldCharType="separate"/>
          </w:r>
          <w:r w:rsidR="00CD2088">
            <w:rPr>
              <w:noProof/>
            </w:rPr>
            <w:t>54</w:t>
          </w:r>
          <w:r>
            <w:fldChar w:fldCharType="end"/>
          </w:r>
          <w:bookmarkStart w:id="11" w:name="Datum"/>
          <w:r>
            <w:t xml:space="preserve"> </w:t>
          </w:r>
        </w:p>
      </w:tc>
    </w:tr>
  </w:tbl>
  <w:p w:rsidR="003B0C43" w:rsidRDefault="002C4788">
    <w:pPr>
      <w:pStyle w:val="Koptekst"/>
    </w:pPr>
    <w:r>
      <w:rPr>
        <w:noProof/>
        <w:snapToGrid/>
        <w:lang w:eastAsia="nl-NL"/>
      </w:rPr>
      <w:drawing>
        <wp:anchor distT="0" distB="0" distL="114300" distR="114300" simplePos="0" relativeHeight="251657216" behindDoc="1" locked="0" layoutInCell="1" allowOverlap="1" wp14:anchorId="73D3246A" wp14:editId="0628F79D">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6192" behindDoc="0" locked="0" layoutInCell="1" allowOverlap="1" wp14:anchorId="2CA5B8C9" wp14:editId="6CAEB31C">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blPrEx>
        <w:tblCellMar>
          <w:top w:w="0" w:type="dxa"/>
          <w:bottom w:w="0" w:type="dxa"/>
        </w:tblCellMar>
      </w:tblPrEx>
      <w:tc>
        <w:tcPr>
          <w:tcW w:w="4363" w:type="dxa"/>
        </w:tcPr>
        <w:p w:rsidR="003B0C43" w:rsidRDefault="003B0C43">
          <w:pPr>
            <w:pStyle w:val="tussenkopje"/>
            <w:spacing w:before="0"/>
          </w:pPr>
          <w:r>
            <w:t>Datum</w:t>
          </w:r>
        </w:p>
      </w:tc>
    </w:tr>
    <w:tr w:rsidR="003B0C43" w:rsidTr="001B26CD">
      <w:tblPrEx>
        <w:tblCellMar>
          <w:top w:w="0" w:type="dxa"/>
          <w:bottom w:w="0" w:type="dxa"/>
        </w:tblCellMar>
      </w:tblPrEx>
      <w:tc>
        <w:tcPr>
          <w:tcW w:w="4363" w:type="dxa"/>
        </w:tcPr>
        <w:p w:rsidR="003B0C43" w:rsidRDefault="003B0C43">
          <w:pPr>
            <w:spacing w:line="240" w:lineRule="atLeast"/>
          </w:pPr>
          <w:r>
            <w:fldChar w:fldCharType="begin"/>
          </w:r>
          <w:r>
            <w:instrText xml:space="preserve"> STYLEREF Datumopmaakprofiel\l  \* MERGEFORMAT </w:instrText>
          </w:r>
          <w:r w:rsidR="009C64E7">
            <w:fldChar w:fldCharType="separate"/>
          </w:r>
          <w:r w:rsidR="00CD2088">
            <w:rPr>
              <w:noProof/>
            </w:rPr>
            <w:t>3 maart 2016</w:t>
          </w:r>
          <w:r>
            <w:fldChar w:fldCharType="end"/>
          </w:r>
        </w:p>
      </w:tc>
    </w:tr>
    <w:tr w:rsidR="003B0C43" w:rsidTr="001B26CD">
      <w:tblPrEx>
        <w:tblCellMar>
          <w:top w:w="0" w:type="dxa"/>
          <w:bottom w:w="0" w:type="dxa"/>
        </w:tblCellMar>
      </w:tblPrEx>
      <w:tc>
        <w:tcPr>
          <w:tcW w:w="4363" w:type="dxa"/>
        </w:tcPr>
        <w:p w:rsidR="003B0C43" w:rsidRDefault="003B0C43">
          <w:pPr>
            <w:pStyle w:val="tussenkopje"/>
          </w:pPr>
          <w:r>
            <w:t>Titel</w:t>
          </w:r>
        </w:p>
      </w:tc>
    </w:tr>
    <w:tr w:rsidR="003B0C43" w:rsidTr="001B26CD">
      <w:tblPrEx>
        <w:tblCellMar>
          <w:top w:w="0" w:type="dxa"/>
          <w:bottom w:w="0" w:type="dxa"/>
        </w:tblCellMar>
      </w:tblPrEx>
      <w:tc>
        <w:tcPr>
          <w:tcW w:w="4363" w:type="dxa"/>
        </w:tcPr>
        <w:p w:rsidR="003B0C43" w:rsidRPr="00060516" w:rsidRDefault="003B0C43">
          <w:pPr>
            <w:spacing w:line="240" w:lineRule="atLeast"/>
          </w:pPr>
          <w:r w:rsidRPr="00060516">
            <w:fldChar w:fldCharType="begin"/>
          </w:r>
          <w:r w:rsidRPr="00060516">
            <w:instrText xml:space="preserve"> STYLEREF Titel \* MERGEFORMAT </w:instrText>
          </w:r>
          <w:r w:rsidRPr="00060516">
            <w:fldChar w:fldCharType="separate"/>
          </w:r>
          <w:r w:rsidR="00CD2088" w:rsidRPr="00CD2088">
            <w:rPr>
              <w:bCs/>
              <w:noProof/>
            </w:rPr>
            <w:t>Toelichting modeldocument Akte van</w:t>
          </w:r>
          <w:r w:rsidR="00CD2088">
            <w:rPr>
              <w:noProof/>
            </w:rPr>
            <w:t xml:space="preserve"> verdeling</w:t>
          </w:r>
          <w:r w:rsidRPr="00060516">
            <w:fldChar w:fldCharType="end"/>
          </w:r>
        </w:p>
      </w:tc>
    </w:tr>
    <w:tr w:rsidR="003B0C43" w:rsidTr="001B26CD">
      <w:tblPrEx>
        <w:tblCellMar>
          <w:top w:w="0" w:type="dxa"/>
          <w:bottom w:w="0" w:type="dxa"/>
        </w:tblCellMar>
      </w:tblPrEx>
      <w:trPr>
        <w:trHeight w:val="414"/>
      </w:trPr>
      <w:tc>
        <w:tcPr>
          <w:tcW w:w="4363" w:type="dxa"/>
        </w:tcPr>
        <w:p w:rsidR="003B0C43" w:rsidRDefault="003B0C43">
          <w:pPr>
            <w:pStyle w:val="tussenkopje"/>
          </w:pPr>
          <w:r>
            <w:t>Versie</w:t>
          </w:r>
        </w:p>
      </w:tc>
    </w:tr>
    <w:bookmarkStart w:id="29" w:name="Versie"/>
    <w:tr w:rsidR="003B0C43" w:rsidTr="001B26CD">
      <w:tblPrEx>
        <w:tblCellMar>
          <w:top w:w="0" w:type="dxa"/>
          <w:bottom w:w="0" w:type="dxa"/>
        </w:tblCellMar>
      </w:tblPrEx>
      <w:tc>
        <w:tcPr>
          <w:tcW w:w="4363" w:type="dxa"/>
        </w:tcPr>
        <w:p w:rsidR="003B0C43" w:rsidRDefault="003B0C43">
          <w:pPr>
            <w:spacing w:line="240" w:lineRule="atLeast"/>
          </w:pPr>
          <w:r>
            <w:fldChar w:fldCharType="begin"/>
          </w:r>
          <w:r>
            <w:instrText xml:space="preserve"> STYLEREF Versie\l  \* MERGEFORMAT </w:instrText>
          </w:r>
          <w:r w:rsidR="009C64E7">
            <w:fldChar w:fldCharType="separate"/>
          </w:r>
          <w:r w:rsidR="00CD2088">
            <w:rPr>
              <w:noProof/>
            </w:rPr>
            <w:t>3.8.0</w:t>
          </w:r>
          <w:r>
            <w:fldChar w:fldCharType="end"/>
          </w:r>
          <w:bookmarkEnd w:id="29"/>
        </w:p>
      </w:tc>
    </w:tr>
    <w:tr w:rsidR="003B0C43" w:rsidTr="001B26CD">
      <w:tblPrEx>
        <w:tblCellMar>
          <w:top w:w="0" w:type="dxa"/>
          <w:bottom w:w="0" w:type="dxa"/>
        </w:tblCellMar>
      </w:tblPrEx>
      <w:tc>
        <w:tcPr>
          <w:tcW w:w="4363" w:type="dxa"/>
        </w:tcPr>
        <w:p w:rsidR="003B0C43" w:rsidRDefault="003B0C43">
          <w:pPr>
            <w:pStyle w:val="tussenkopje"/>
          </w:pPr>
          <w:r>
            <w:t>Blad</w:t>
          </w:r>
        </w:p>
      </w:tc>
    </w:tr>
    <w:tr w:rsidR="003B0C43" w:rsidTr="001B26CD">
      <w:tblPrEx>
        <w:tblCellMar>
          <w:top w:w="0" w:type="dxa"/>
          <w:bottom w:w="0" w:type="dxa"/>
        </w:tblCellMar>
      </w:tblPrEx>
      <w:tc>
        <w:tcPr>
          <w:tcW w:w="4363" w:type="dxa"/>
        </w:tcPr>
        <w:p w:rsidR="003B0C43" w:rsidRDefault="003B0C43">
          <w:pPr>
            <w:spacing w:line="240" w:lineRule="atLeast"/>
          </w:pPr>
          <w:r>
            <w:fldChar w:fldCharType="begin"/>
          </w:r>
          <w:r>
            <w:instrText xml:space="preserve"> PAGE  \* MERGEFORMAT </w:instrText>
          </w:r>
          <w:r>
            <w:fldChar w:fldCharType="separate"/>
          </w:r>
          <w:r w:rsidR="00CD2088">
            <w:rPr>
              <w:noProof/>
            </w:rPr>
            <w:t>43</w:t>
          </w:r>
          <w:r>
            <w:fldChar w:fldCharType="end"/>
          </w:r>
          <w:r>
            <w:t xml:space="preserve"> van </w:t>
          </w:r>
          <w:r>
            <w:fldChar w:fldCharType="begin"/>
          </w:r>
          <w:r>
            <w:instrText xml:space="preserve"> = 1+</w:instrText>
          </w:r>
          <w:r>
            <w:fldChar w:fldCharType="begin"/>
          </w:r>
          <w:r>
            <w:instrText xml:space="preserve"> NUMPAGES   \* MERGEFORMAT </w:instrText>
          </w:r>
          <w:r>
            <w:fldChar w:fldCharType="separate"/>
          </w:r>
          <w:r w:rsidR="00CD2088">
            <w:rPr>
              <w:noProof/>
            </w:rPr>
            <w:instrText>53</w:instrText>
          </w:r>
          <w:r>
            <w:fldChar w:fldCharType="end"/>
          </w:r>
          <w:r>
            <w:instrText xml:space="preserve"> </w:instrText>
          </w:r>
          <w:r>
            <w:fldChar w:fldCharType="separate"/>
          </w:r>
          <w:r w:rsidR="00CD2088">
            <w:rPr>
              <w:noProof/>
            </w:rPr>
            <w:t>54</w:t>
          </w:r>
          <w:r>
            <w:fldChar w:fldCharType="end"/>
          </w:r>
          <w:r>
            <w:t xml:space="preserve"> </w:t>
          </w:r>
        </w:p>
      </w:tc>
    </w:tr>
  </w:tbl>
  <w:p w:rsidR="003B0C43" w:rsidRDefault="002C4788">
    <w:pPr>
      <w:pStyle w:val="Koptekst"/>
    </w:pPr>
    <w:r>
      <w:rPr>
        <w:noProof/>
        <w:snapToGrid/>
        <w:lang w:eastAsia="nl-NL"/>
      </w:rPr>
      <w:drawing>
        <wp:anchor distT="0" distB="0" distL="114300" distR="114300" simplePos="0" relativeHeight="251658240" behindDoc="1" locked="0" layoutInCell="1" allowOverlap="1" wp14:anchorId="77185409" wp14:editId="7B5CC80A">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C43" w:rsidRDefault="003B0C4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0"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29"/>
  </w:num>
  <w:num w:numId="4">
    <w:abstractNumId w:val="17"/>
  </w:num>
  <w:num w:numId="5">
    <w:abstractNumId w:val="0"/>
  </w:num>
  <w:num w:numId="6">
    <w:abstractNumId w:val="13"/>
  </w:num>
  <w:num w:numId="7">
    <w:abstractNumId w:val="30"/>
  </w:num>
  <w:num w:numId="8">
    <w:abstractNumId w:val="16"/>
  </w:num>
  <w:num w:numId="9">
    <w:abstractNumId w:val="22"/>
  </w:num>
  <w:num w:numId="10">
    <w:abstractNumId w:val="2"/>
  </w:num>
  <w:num w:numId="11">
    <w:abstractNumId w:val="25"/>
  </w:num>
  <w:num w:numId="12">
    <w:abstractNumId w:val="24"/>
  </w:num>
  <w:num w:numId="13">
    <w:abstractNumId w:val="12"/>
  </w:num>
  <w:num w:numId="14">
    <w:abstractNumId w:val="34"/>
  </w:num>
  <w:num w:numId="15">
    <w:abstractNumId w:val="33"/>
  </w:num>
  <w:num w:numId="16">
    <w:abstractNumId w:val="15"/>
  </w:num>
  <w:num w:numId="17">
    <w:abstractNumId w:val="35"/>
  </w:num>
  <w:num w:numId="18">
    <w:abstractNumId w:val="26"/>
  </w:num>
  <w:num w:numId="19">
    <w:abstractNumId w:val="27"/>
  </w:num>
  <w:num w:numId="20">
    <w:abstractNumId w:val="8"/>
  </w:num>
  <w:num w:numId="21">
    <w:abstractNumId w:val="21"/>
  </w:num>
  <w:num w:numId="22">
    <w:abstractNumId w:val="14"/>
  </w:num>
  <w:num w:numId="23">
    <w:abstractNumId w:val="4"/>
  </w:num>
  <w:num w:numId="24">
    <w:abstractNumId w:val="5"/>
  </w:num>
  <w:num w:numId="25">
    <w:abstractNumId w:val="19"/>
  </w:num>
  <w:num w:numId="26">
    <w:abstractNumId w:val="11"/>
  </w:num>
  <w:num w:numId="27">
    <w:abstractNumId w:val="1"/>
  </w:num>
  <w:num w:numId="28">
    <w:abstractNumId w:val="7"/>
  </w:num>
  <w:num w:numId="29">
    <w:abstractNumId w:val="18"/>
  </w:num>
  <w:num w:numId="30">
    <w:abstractNumId w:val="20"/>
  </w:num>
  <w:num w:numId="31">
    <w:abstractNumId w:val="0"/>
  </w:num>
  <w:num w:numId="32">
    <w:abstractNumId w:val="0"/>
  </w:num>
  <w:num w:numId="33">
    <w:abstractNumId w:val="31"/>
  </w:num>
  <w:num w:numId="34">
    <w:abstractNumId w:val="31"/>
  </w:num>
  <w:num w:numId="35">
    <w:abstractNumId w:val="23"/>
  </w:num>
  <w:num w:numId="36">
    <w:abstractNumId w:val="10"/>
  </w:num>
  <w:num w:numId="37">
    <w:abstractNumId w:val="3"/>
  </w:num>
  <w:num w:numId="38">
    <w:abstractNumId w:val="31"/>
  </w:num>
  <w:num w:numId="39">
    <w:abstractNumId w:val="31"/>
  </w:num>
  <w:num w:numId="40">
    <w:abstractNumId w:val="31"/>
  </w:num>
  <w:num w:numId="41">
    <w:abstractNumId w:val="31"/>
  </w:num>
  <w:num w:numId="42">
    <w:abstractNumId w:val="6"/>
  </w:num>
  <w:num w:numId="43">
    <w:abstractNumId w:val="31"/>
  </w:num>
  <w:num w:numId="44">
    <w:abstractNumId w:val="32"/>
  </w:num>
  <w:num w:numId="45">
    <w:abstractNumId w:val="9"/>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408"/>
    <w:rsid w:val="000009F7"/>
    <w:rsid w:val="0000176B"/>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125B"/>
    <w:rsid w:val="00022EE4"/>
    <w:rsid w:val="000240EA"/>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D90"/>
    <w:rsid w:val="000B2570"/>
    <w:rsid w:val="000B3DF7"/>
    <w:rsid w:val="000B43C5"/>
    <w:rsid w:val="000B5842"/>
    <w:rsid w:val="000B74F1"/>
    <w:rsid w:val="000C2892"/>
    <w:rsid w:val="000C2FF3"/>
    <w:rsid w:val="000C31AA"/>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614D"/>
    <w:rsid w:val="00126834"/>
    <w:rsid w:val="001278BF"/>
    <w:rsid w:val="00131439"/>
    <w:rsid w:val="00132888"/>
    <w:rsid w:val="00135A64"/>
    <w:rsid w:val="00135DA4"/>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609A"/>
    <w:rsid w:val="00186292"/>
    <w:rsid w:val="00186773"/>
    <w:rsid w:val="00186BC8"/>
    <w:rsid w:val="001870D7"/>
    <w:rsid w:val="00187C3F"/>
    <w:rsid w:val="00187D0B"/>
    <w:rsid w:val="00190733"/>
    <w:rsid w:val="00192145"/>
    <w:rsid w:val="0019340B"/>
    <w:rsid w:val="00193431"/>
    <w:rsid w:val="00193C60"/>
    <w:rsid w:val="001948B9"/>
    <w:rsid w:val="00194D48"/>
    <w:rsid w:val="0019608E"/>
    <w:rsid w:val="00197B7F"/>
    <w:rsid w:val="00197FD7"/>
    <w:rsid w:val="001A0476"/>
    <w:rsid w:val="001A0E25"/>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E2500"/>
    <w:rsid w:val="001E3F63"/>
    <w:rsid w:val="001E46CD"/>
    <w:rsid w:val="001E4EF9"/>
    <w:rsid w:val="001E513D"/>
    <w:rsid w:val="001E52C0"/>
    <w:rsid w:val="001E566D"/>
    <w:rsid w:val="001E7127"/>
    <w:rsid w:val="001E7D60"/>
    <w:rsid w:val="001E7D93"/>
    <w:rsid w:val="001E7E94"/>
    <w:rsid w:val="001F067E"/>
    <w:rsid w:val="001F0E67"/>
    <w:rsid w:val="001F46A7"/>
    <w:rsid w:val="001F5487"/>
    <w:rsid w:val="001F65A6"/>
    <w:rsid w:val="001F6848"/>
    <w:rsid w:val="001F6D6C"/>
    <w:rsid w:val="001F7DAA"/>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678D"/>
    <w:rsid w:val="00247E61"/>
    <w:rsid w:val="0025038D"/>
    <w:rsid w:val="00250AC8"/>
    <w:rsid w:val="00251449"/>
    <w:rsid w:val="00251D75"/>
    <w:rsid w:val="00254B68"/>
    <w:rsid w:val="00256363"/>
    <w:rsid w:val="00256D71"/>
    <w:rsid w:val="002600CB"/>
    <w:rsid w:val="002607C6"/>
    <w:rsid w:val="002613C3"/>
    <w:rsid w:val="002631EF"/>
    <w:rsid w:val="00263FDB"/>
    <w:rsid w:val="00264D5D"/>
    <w:rsid w:val="0026511B"/>
    <w:rsid w:val="0026576D"/>
    <w:rsid w:val="002704E6"/>
    <w:rsid w:val="00271981"/>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4FB"/>
    <w:rsid w:val="002B38B4"/>
    <w:rsid w:val="002B4B53"/>
    <w:rsid w:val="002B6478"/>
    <w:rsid w:val="002B6673"/>
    <w:rsid w:val="002B677E"/>
    <w:rsid w:val="002C0158"/>
    <w:rsid w:val="002C0D0A"/>
    <w:rsid w:val="002C177B"/>
    <w:rsid w:val="002C2532"/>
    <w:rsid w:val="002C2E70"/>
    <w:rsid w:val="002C4773"/>
    <w:rsid w:val="002C4788"/>
    <w:rsid w:val="002C4984"/>
    <w:rsid w:val="002C531E"/>
    <w:rsid w:val="002C78C0"/>
    <w:rsid w:val="002D0C6A"/>
    <w:rsid w:val="002D0E03"/>
    <w:rsid w:val="002D12D9"/>
    <w:rsid w:val="002D15CC"/>
    <w:rsid w:val="002D185F"/>
    <w:rsid w:val="002D1F86"/>
    <w:rsid w:val="002D239D"/>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E35"/>
    <w:rsid w:val="0030327B"/>
    <w:rsid w:val="00303F4E"/>
    <w:rsid w:val="0030492B"/>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7224"/>
    <w:rsid w:val="00342997"/>
    <w:rsid w:val="00343045"/>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EB8"/>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5977"/>
    <w:rsid w:val="00386052"/>
    <w:rsid w:val="003915F5"/>
    <w:rsid w:val="00391CA8"/>
    <w:rsid w:val="003933EF"/>
    <w:rsid w:val="00393D01"/>
    <w:rsid w:val="00394540"/>
    <w:rsid w:val="00395173"/>
    <w:rsid w:val="0039556B"/>
    <w:rsid w:val="003957A1"/>
    <w:rsid w:val="00395A69"/>
    <w:rsid w:val="003971CF"/>
    <w:rsid w:val="0039727F"/>
    <w:rsid w:val="00397512"/>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7B00"/>
    <w:rsid w:val="003E7C36"/>
    <w:rsid w:val="003F1362"/>
    <w:rsid w:val="003F16D4"/>
    <w:rsid w:val="003F211C"/>
    <w:rsid w:val="003F4E96"/>
    <w:rsid w:val="003F52AF"/>
    <w:rsid w:val="0040002C"/>
    <w:rsid w:val="00400C42"/>
    <w:rsid w:val="004013CE"/>
    <w:rsid w:val="00403F05"/>
    <w:rsid w:val="004047D5"/>
    <w:rsid w:val="00405482"/>
    <w:rsid w:val="00411103"/>
    <w:rsid w:val="00411112"/>
    <w:rsid w:val="00412AEC"/>
    <w:rsid w:val="004132CE"/>
    <w:rsid w:val="00413575"/>
    <w:rsid w:val="00414114"/>
    <w:rsid w:val="00415DC6"/>
    <w:rsid w:val="00416636"/>
    <w:rsid w:val="004170D2"/>
    <w:rsid w:val="00420E96"/>
    <w:rsid w:val="0042301B"/>
    <w:rsid w:val="0042499A"/>
    <w:rsid w:val="00424B75"/>
    <w:rsid w:val="004250DC"/>
    <w:rsid w:val="00425CFF"/>
    <w:rsid w:val="004271B9"/>
    <w:rsid w:val="0043116E"/>
    <w:rsid w:val="004314C0"/>
    <w:rsid w:val="004314CB"/>
    <w:rsid w:val="00432145"/>
    <w:rsid w:val="0043252D"/>
    <w:rsid w:val="00433741"/>
    <w:rsid w:val="00433935"/>
    <w:rsid w:val="00433D41"/>
    <w:rsid w:val="00434263"/>
    <w:rsid w:val="00435BC0"/>
    <w:rsid w:val="00436FAD"/>
    <w:rsid w:val="004374F8"/>
    <w:rsid w:val="00437727"/>
    <w:rsid w:val="0044152E"/>
    <w:rsid w:val="00441820"/>
    <w:rsid w:val="00441888"/>
    <w:rsid w:val="00442132"/>
    <w:rsid w:val="00444458"/>
    <w:rsid w:val="004446EE"/>
    <w:rsid w:val="00445730"/>
    <w:rsid w:val="00445AFE"/>
    <w:rsid w:val="00445C14"/>
    <w:rsid w:val="00446F1B"/>
    <w:rsid w:val="0045070F"/>
    <w:rsid w:val="00450AF4"/>
    <w:rsid w:val="00451303"/>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5D63"/>
    <w:rsid w:val="004861C2"/>
    <w:rsid w:val="004868E4"/>
    <w:rsid w:val="00486EFE"/>
    <w:rsid w:val="00487737"/>
    <w:rsid w:val="004877B0"/>
    <w:rsid w:val="00490120"/>
    <w:rsid w:val="0049193B"/>
    <w:rsid w:val="004924D3"/>
    <w:rsid w:val="00492FD4"/>
    <w:rsid w:val="00495400"/>
    <w:rsid w:val="004954C8"/>
    <w:rsid w:val="00496193"/>
    <w:rsid w:val="0049725F"/>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6BCA"/>
    <w:rsid w:val="004B6E45"/>
    <w:rsid w:val="004B6ED2"/>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8F7"/>
    <w:rsid w:val="004E5200"/>
    <w:rsid w:val="004E7A50"/>
    <w:rsid w:val="004E7B0D"/>
    <w:rsid w:val="004F00EF"/>
    <w:rsid w:val="004F0C0E"/>
    <w:rsid w:val="004F2955"/>
    <w:rsid w:val="004F3765"/>
    <w:rsid w:val="004F4FEA"/>
    <w:rsid w:val="004F6006"/>
    <w:rsid w:val="004F6345"/>
    <w:rsid w:val="004F6D29"/>
    <w:rsid w:val="004F788D"/>
    <w:rsid w:val="00501E65"/>
    <w:rsid w:val="00501EBF"/>
    <w:rsid w:val="005041E6"/>
    <w:rsid w:val="005044B4"/>
    <w:rsid w:val="005058B7"/>
    <w:rsid w:val="00511FE3"/>
    <w:rsid w:val="00512504"/>
    <w:rsid w:val="005128A2"/>
    <w:rsid w:val="005133A9"/>
    <w:rsid w:val="0051376E"/>
    <w:rsid w:val="00513F77"/>
    <w:rsid w:val="005148F8"/>
    <w:rsid w:val="005163D5"/>
    <w:rsid w:val="0051696E"/>
    <w:rsid w:val="00516CF8"/>
    <w:rsid w:val="00517B24"/>
    <w:rsid w:val="00521A8A"/>
    <w:rsid w:val="00521C71"/>
    <w:rsid w:val="00521DD1"/>
    <w:rsid w:val="00522CEC"/>
    <w:rsid w:val="00522EE0"/>
    <w:rsid w:val="00523549"/>
    <w:rsid w:val="00523D76"/>
    <w:rsid w:val="00525E85"/>
    <w:rsid w:val="00526D14"/>
    <w:rsid w:val="00531163"/>
    <w:rsid w:val="0053136E"/>
    <w:rsid w:val="00531A3F"/>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683B"/>
    <w:rsid w:val="005569B7"/>
    <w:rsid w:val="005570CC"/>
    <w:rsid w:val="0055733A"/>
    <w:rsid w:val="00557626"/>
    <w:rsid w:val="00557A59"/>
    <w:rsid w:val="00557D20"/>
    <w:rsid w:val="00557D72"/>
    <w:rsid w:val="00557E11"/>
    <w:rsid w:val="00560389"/>
    <w:rsid w:val="00560898"/>
    <w:rsid w:val="00560A63"/>
    <w:rsid w:val="005625AB"/>
    <w:rsid w:val="0056263E"/>
    <w:rsid w:val="005638C7"/>
    <w:rsid w:val="00563964"/>
    <w:rsid w:val="00563968"/>
    <w:rsid w:val="00564CA5"/>
    <w:rsid w:val="00567659"/>
    <w:rsid w:val="00571E14"/>
    <w:rsid w:val="00575328"/>
    <w:rsid w:val="00577653"/>
    <w:rsid w:val="00580692"/>
    <w:rsid w:val="0058189E"/>
    <w:rsid w:val="005818FE"/>
    <w:rsid w:val="00582C72"/>
    <w:rsid w:val="00582CBF"/>
    <w:rsid w:val="00585701"/>
    <w:rsid w:val="00585FF3"/>
    <w:rsid w:val="00586A49"/>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563D"/>
    <w:rsid w:val="005A56B6"/>
    <w:rsid w:val="005A585E"/>
    <w:rsid w:val="005A6E00"/>
    <w:rsid w:val="005A72EB"/>
    <w:rsid w:val="005A7AEE"/>
    <w:rsid w:val="005A7C38"/>
    <w:rsid w:val="005B0440"/>
    <w:rsid w:val="005B0664"/>
    <w:rsid w:val="005B48B3"/>
    <w:rsid w:val="005B5324"/>
    <w:rsid w:val="005B53B1"/>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7501"/>
    <w:rsid w:val="00601FDC"/>
    <w:rsid w:val="006032B9"/>
    <w:rsid w:val="0060337C"/>
    <w:rsid w:val="006037F2"/>
    <w:rsid w:val="00605BDD"/>
    <w:rsid w:val="00606082"/>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2300"/>
    <w:rsid w:val="00673F99"/>
    <w:rsid w:val="00675420"/>
    <w:rsid w:val="00680FDB"/>
    <w:rsid w:val="00681649"/>
    <w:rsid w:val="00685397"/>
    <w:rsid w:val="006862CB"/>
    <w:rsid w:val="00686D01"/>
    <w:rsid w:val="00686E12"/>
    <w:rsid w:val="006870A4"/>
    <w:rsid w:val="006916F6"/>
    <w:rsid w:val="006919F5"/>
    <w:rsid w:val="00691A13"/>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2B9D"/>
    <w:rsid w:val="006B37CD"/>
    <w:rsid w:val="006B509D"/>
    <w:rsid w:val="006B5274"/>
    <w:rsid w:val="006B544F"/>
    <w:rsid w:val="006C0152"/>
    <w:rsid w:val="006C0E22"/>
    <w:rsid w:val="006C0E74"/>
    <w:rsid w:val="006C16F7"/>
    <w:rsid w:val="006C1E89"/>
    <w:rsid w:val="006C30E1"/>
    <w:rsid w:val="006C4231"/>
    <w:rsid w:val="006C4FDE"/>
    <w:rsid w:val="006C5A1F"/>
    <w:rsid w:val="006C616D"/>
    <w:rsid w:val="006C7737"/>
    <w:rsid w:val="006C796F"/>
    <w:rsid w:val="006D09FE"/>
    <w:rsid w:val="006D1058"/>
    <w:rsid w:val="006D10CF"/>
    <w:rsid w:val="006D11BD"/>
    <w:rsid w:val="006D1C06"/>
    <w:rsid w:val="006D4A64"/>
    <w:rsid w:val="006D55FC"/>
    <w:rsid w:val="006D663A"/>
    <w:rsid w:val="006D6EF6"/>
    <w:rsid w:val="006D773F"/>
    <w:rsid w:val="006E26A8"/>
    <w:rsid w:val="006E2F88"/>
    <w:rsid w:val="006E66CC"/>
    <w:rsid w:val="006E67F1"/>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19A2"/>
    <w:rsid w:val="007823B9"/>
    <w:rsid w:val="00782818"/>
    <w:rsid w:val="007830A2"/>
    <w:rsid w:val="007851FF"/>
    <w:rsid w:val="00785704"/>
    <w:rsid w:val="007907D5"/>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2C0D"/>
    <w:rsid w:val="00812E26"/>
    <w:rsid w:val="0081376A"/>
    <w:rsid w:val="00813D11"/>
    <w:rsid w:val="00813F05"/>
    <w:rsid w:val="00814431"/>
    <w:rsid w:val="008161DF"/>
    <w:rsid w:val="00816292"/>
    <w:rsid w:val="00817041"/>
    <w:rsid w:val="008170A0"/>
    <w:rsid w:val="00817BC0"/>
    <w:rsid w:val="00817DBD"/>
    <w:rsid w:val="00820079"/>
    <w:rsid w:val="00820ADF"/>
    <w:rsid w:val="00821B85"/>
    <w:rsid w:val="00822582"/>
    <w:rsid w:val="008233B9"/>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FB0"/>
    <w:rsid w:val="008A36D0"/>
    <w:rsid w:val="008A4390"/>
    <w:rsid w:val="008A4CE1"/>
    <w:rsid w:val="008A5DB7"/>
    <w:rsid w:val="008A65D6"/>
    <w:rsid w:val="008B080B"/>
    <w:rsid w:val="008B23BF"/>
    <w:rsid w:val="008B2761"/>
    <w:rsid w:val="008B31EF"/>
    <w:rsid w:val="008B32CE"/>
    <w:rsid w:val="008B40C2"/>
    <w:rsid w:val="008B58F5"/>
    <w:rsid w:val="008B593B"/>
    <w:rsid w:val="008B598E"/>
    <w:rsid w:val="008B7E4B"/>
    <w:rsid w:val="008C022A"/>
    <w:rsid w:val="008C270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3DFE"/>
    <w:rsid w:val="008F586B"/>
    <w:rsid w:val="008F5A0D"/>
    <w:rsid w:val="008F7BCC"/>
    <w:rsid w:val="008F7C6E"/>
    <w:rsid w:val="0090007F"/>
    <w:rsid w:val="0090125B"/>
    <w:rsid w:val="00901495"/>
    <w:rsid w:val="00901592"/>
    <w:rsid w:val="00902EDD"/>
    <w:rsid w:val="009035DC"/>
    <w:rsid w:val="00903E2E"/>
    <w:rsid w:val="00904BB1"/>
    <w:rsid w:val="00904C55"/>
    <w:rsid w:val="00905F2E"/>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D03"/>
    <w:rsid w:val="00935F28"/>
    <w:rsid w:val="009361D4"/>
    <w:rsid w:val="00936F18"/>
    <w:rsid w:val="0093705A"/>
    <w:rsid w:val="00940930"/>
    <w:rsid w:val="00941010"/>
    <w:rsid w:val="00941550"/>
    <w:rsid w:val="00941DAC"/>
    <w:rsid w:val="00941DE6"/>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AA9"/>
    <w:rsid w:val="009604DB"/>
    <w:rsid w:val="00960CA0"/>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5AD4"/>
    <w:rsid w:val="009874FB"/>
    <w:rsid w:val="0098771A"/>
    <w:rsid w:val="00987F73"/>
    <w:rsid w:val="009901EA"/>
    <w:rsid w:val="00990207"/>
    <w:rsid w:val="00991E47"/>
    <w:rsid w:val="00991F26"/>
    <w:rsid w:val="009929B1"/>
    <w:rsid w:val="00992AF9"/>
    <w:rsid w:val="00992EDB"/>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EA6"/>
    <w:rsid w:val="009D3064"/>
    <w:rsid w:val="009D3781"/>
    <w:rsid w:val="009D3ABF"/>
    <w:rsid w:val="009D4E5B"/>
    <w:rsid w:val="009D65A9"/>
    <w:rsid w:val="009D721E"/>
    <w:rsid w:val="009D72D1"/>
    <w:rsid w:val="009E015D"/>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1F87"/>
    <w:rsid w:val="00A02461"/>
    <w:rsid w:val="00A03E3E"/>
    <w:rsid w:val="00A04D08"/>
    <w:rsid w:val="00A05B4D"/>
    <w:rsid w:val="00A079BE"/>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62A"/>
    <w:rsid w:val="00A37981"/>
    <w:rsid w:val="00A37B9F"/>
    <w:rsid w:val="00A40F10"/>
    <w:rsid w:val="00A41278"/>
    <w:rsid w:val="00A415EF"/>
    <w:rsid w:val="00A425A7"/>
    <w:rsid w:val="00A426EE"/>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4258"/>
    <w:rsid w:val="00A95685"/>
    <w:rsid w:val="00A95DCD"/>
    <w:rsid w:val="00A97AB7"/>
    <w:rsid w:val="00AA0BD4"/>
    <w:rsid w:val="00AA0C8B"/>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4144"/>
    <w:rsid w:val="00AC4B3B"/>
    <w:rsid w:val="00AC5085"/>
    <w:rsid w:val="00AD0366"/>
    <w:rsid w:val="00AD0482"/>
    <w:rsid w:val="00AD0C0B"/>
    <w:rsid w:val="00AD1EEE"/>
    <w:rsid w:val="00AD432F"/>
    <w:rsid w:val="00AD4928"/>
    <w:rsid w:val="00AD4CE1"/>
    <w:rsid w:val="00AD53AD"/>
    <w:rsid w:val="00AD6292"/>
    <w:rsid w:val="00AE197C"/>
    <w:rsid w:val="00AE1F33"/>
    <w:rsid w:val="00AE215D"/>
    <w:rsid w:val="00AE499F"/>
    <w:rsid w:val="00AE7522"/>
    <w:rsid w:val="00AE7B5A"/>
    <w:rsid w:val="00AF0D9A"/>
    <w:rsid w:val="00AF1998"/>
    <w:rsid w:val="00AF2618"/>
    <w:rsid w:val="00AF2D90"/>
    <w:rsid w:val="00AF2E7F"/>
    <w:rsid w:val="00AF37AF"/>
    <w:rsid w:val="00AF3D38"/>
    <w:rsid w:val="00AF4AC3"/>
    <w:rsid w:val="00AF6129"/>
    <w:rsid w:val="00AF6922"/>
    <w:rsid w:val="00AF709B"/>
    <w:rsid w:val="00B01553"/>
    <w:rsid w:val="00B01647"/>
    <w:rsid w:val="00B02AFA"/>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641D"/>
    <w:rsid w:val="00B76BFE"/>
    <w:rsid w:val="00B77C3A"/>
    <w:rsid w:val="00B80334"/>
    <w:rsid w:val="00B808E0"/>
    <w:rsid w:val="00B83BBD"/>
    <w:rsid w:val="00B85CC2"/>
    <w:rsid w:val="00B862CE"/>
    <w:rsid w:val="00B86644"/>
    <w:rsid w:val="00B8696F"/>
    <w:rsid w:val="00B9066F"/>
    <w:rsid w:val="00B91362"/>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C76"/>
    <w:rsid w:val="00BC0E70"/>
    <w:rsid w:val="00BC1341"/>
    <w:rsid w:val="00BC13F1"/>
    <w:rsid w:val="00BC1492"/>
    <w:rsid w:val="00BC1796"/>
    <w:rsid w:val="00BC2DC8"/>
    <w:rsid w:val="00BC3B74"/>
    <w:rsid w:val="00BC4174"/>
    <w:rsid w:val="00BC45D4"/>
    <w:rsid w:val="00BC5E1E"/>
    <w:rsid w:val="00BC6C9D"/>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38A3"/>
    <w:rsid w:val="00C13C47"/>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88A"/>
    <w:rsid w:val="00C37BD3"/>
    <w:rsid w:val="00C415F1"/>
    <w:rsid w:val="00C417D7"/>
    <w:rsid w:val="00C418F7"/>
    <w:rsid w:val="00C41E69"/>
    <w:rsid w:val="00C42109"/>
    <w:rsid w:val="00C42313"/>
    <w:rsid w:val="00C423D6"/>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355"/>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EA7"/>
    <w:rsid w:val="00CE7A44"/>
    <w:rsid w:val="00CE7E6A"/>
    <w:rsid w:val="00CF008D"/>
    <w:rsid w:val="00CF0A90"/>
    <w:rsid w:val="00CF16F6"/>
    <w:rsid w:val="00CF16FE"/>
    <w:rsid w:val="00CF1FF2"/>
    <w:rsid w:val="00CF252C"/>
    <w:rsid w:val="00CF342F"/>
    <w:rsid w:val="00CF3754"/>
    <w:rsid w:val="00CF3D5C"/>
    <w:rsid w:val="00CF40D5"/>
    <w:rsid w:val="00CF478F"/>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15D"/>
    <w:rsid w:val="00D4326D"/>
    <w:rsid w:val="00D44BAC"/>
    <w:rsid w:val="00D45F78"/>
    <w:rsid w:val="00D47681"/>
    <w:rsid w:val="00D47A47"/>
    <w:rsid w:val="00D50437"/>
    <w:rsid w:val="00D508C4"/>
    <w:rsid w:val="00D51EE3"/>
    <w:rsid w:val="00D522E8"/>
    <w:rsid w:val="00D527C3"/>
    <w:rsid w:val="00D5570A"/>
    <w:rsid w:val="00D55752"/>
    <w:rsid w:val="00D55B0A"/>
    <w:rsid w:val="00D55DDB"/>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207E"/>
    <w:rsid w:val="00D8308B"/>
    <w:rsid w:val="00D8472C"/>
    <w:rsid w:val="00D85219"/>
    <w:rsid w:val="00D85342"/>
    <w:rsid w:val="00D86453"/>
    <w:rsid w:val="00D86CEA"/>
    <w:rsid w:val="00D91832"/>
    <w:rsid w:val="00D9185B"/>
    <w:rsid w:val="00D92AE2"/>
    <w:rsid w:val="00D92AEA"/>
    <w:rsid w:val="00D93059"/>
    <w:rsid w:val="00D93B6C"/>
    <w:rsid w:val="00D93DC7"/>
    <w:rsid w:val="00D97CE7"/>
    <w:rsid w:val="00D97EC8"/>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50FF"/>
    <w:rsid w:val="00DF629D"/>
    <w:rsid w:val="00DF73F0"/>
    <w:rsid w:val="00E0085C"/>
    <w:rsid w:val="00E01029"/>
    <w:rsid w:val="00E01711"/>
    <w:rsid w:val="00E01FF7"/>
    <w:rsid w:val="00E03486"/>
    <w:rsid w:val="00E03FB0"/>
    <w:rsid w:val="00E04482"/>
    <w:rsid w:val="00E0465D"/>
    <w:rsid w:val="00E04CBE"/>
    <w:rsid w:val="00E06BB8"/>
    <w:rsid w:val="00E10360"/>
    <w:rsid w:val="00E1172D"/>
    <w:rsid w:val="00E125DE"/>
    <w:rsid w:val="00E12A75"/>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504FF"/>
    <w:rsid w:val="00E50A96"/>
    <w:rsid w:val="00E5111E"/>
    <w:rsid w:val="00E54974"/>
    <w:rsid w:val="00E54C73"/>
    <w:rsid w:val="00E54D4B"/>
    <w:rsid w:val="00E56821"/>
    <w:rsid w:val="00E571BE"/>
    <w:rsid w:val="00E57E32"/>
    <w:rsid w:val="00E606E7"/>
    <w:rsid w:val="00E618A2"/>
    <w:rsid w:val="00E61968"/>
    <w:rsid w:val="00E61C7E"/>
    <w:rsid w:val="00E62415"/>
    <w:rsid w:val="00E6242D"/>
    <w:rsid w:val="00E62BA0"/>
    <w:rsid w:val="00E651BF"/>
    <w:rsid w:val="00E656E8"/>
    <w:rsid w:val="00E659B3"/>
    <w:rsid w:val="00E662BD"/>
    <w:rsid w:val="00E6660B"/>
    <w:rsid w:val="00E70F66"/>
    <w:rsid w:val="00E71832"/>
    <w:rsid w:val="00E72DE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24A6"/>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369B"/>
    <w:rsid w:val="00EC5B6A"/>
    <w:rsid w:val="00EC6673"/>
    <w:rsid w:val="00EC6AF9"/>
    <w:rsid w:val="00ED028F"/>
    <w:rsid w:val="00ED2D5E"/>
    <w:rsid w:val="00ED335C"/>
    <w:rsid w:val="00ED55B2"/>
    <w:rsid w:val="00ED74F6"/>
    <w:rsid w:val="00ED7766"/>
    <w:rsid w:val="00EE0A26"/>
    <w:rsid w:val="00EE1199"/>
    <w:rsid w:val="00EE11DA"/>
    <w:rsid w:val="00EE36C7"/>
    <w:rsid w:val="00EE3CF7"/>
    <w:rsid w:val="00EE4301"/>
    <w:rsid w:val="00EE6953"/>
    <w:rsid w:val="00EE6EED"/>
    <w:rsid w:val="00EE7710"/>
    <w:rsid w:val="00EE7F04"/>
    <w:rsid w:val="00EF0AC7"/>
    <w:rsid w:val="00EF4BB1"/>
    <w:rsid w:val="00EF5995"/>
    <w:rsid w:val="00EF65FE"/>
    <w:rsid w:val="00EF7BC0"/>
    <w:rsid w:val="00F00304"/>
    <w:rsid w:val="00F00E50"/>
    <w:rsid w:val="00F013FD"/>
    <w:rsid w:val="00F01AB2"/>
    <w:rsid w:val="00F030FF"/>
    <w:rsid w:val="00F03260"/>
    <w:rsid w:val="00F0385E"/>
    <w:rsid w:val="00F03F50"/>
    <w:rsid w:val="00F043CC"/>
    <w:rsid w:val="00F04E05"/>
    <w:rsid w:val="00F065C8"/>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CE4"/>
    <w:rsid w:val="00F665CB"/>
    <w:rsid w:val="00F66798"/>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F2E"/>
    <w:rsid w:val="00F80337"/>
    <w:rsid w:val="00F82666"/>
    <w:rsid w:val="00F83654"/>
    <w:rsid w:val="00F841BD"/>
    <w:rsid w:val="00F857B1"/>
    <w:rsid w:val="00F85806"/>
    <w:rsid w:val="00F85B0D"/>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CC0"/>
    <w:rsid w:val="00FB7538"/>
    <w:rsid w:val="00FB7917"/>
    <w:rsid w:val="00FC0BF6"/>
    <w:rsid w:val="00FC282F"/>
    <w:rsid w:val="00FC432B"/>
    <w:rsid w:val="00FC4C84"/>
    <w:rsid w:val="00FC5C3A"/>
    <w:rsid w:val="00FC6B11"/>
    <w:rsid w:val="00FC6E75"/>
    <w:rsid w:val="00FC6FB1"/>
    <w:rsid w:val="00FC722B"/>
    <w:rsid w:val="00FC7A46"/>
    <w:rsid w:val="00FD0FF6"/>
    <w:rsid w:val="00FD18B0"/>
    <w:rsid w:val="00FD1A7A"/>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PersonName"/>
  <w:smartTagType w:namespaceuri="urn:schemas-microsoft-com:office:smarttags" w:name="date"/>
  <w:shapeDefaults>
    <o:shapedefaults v:ext="edit" spidmax="3074"/>
    <o:shapelayout v:ext="edit">
      <o:idmap v:ext="edit" data="1"/>
    </o:shapelayout>
  </w:shapeDefaults>
  <w:decimalSymbol w:val=","/>
  <w:listSeparator w:val=";"/>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2</TotalTime>
  <Pages>53</Pages>
  <Words>10910</Words>
  <Characters>60009</Characters>
  <Application>Microsoft Office Word</Application>
  <DocSecurity>0</DocSecurity>
  <Lines>500</Lines>
  <Paragraphs>141</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70778</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2016-01-11T12:28:00Z</cp:lastPrinted>
  <dcterms:created xsi:type="dcterms:W3CDTF">2016-09-30T09:18:00Z</dcterms:created>
  <dcterms:modified xsi:type="dcterms:W3CDTF">2016-09-30T09:20:00Z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