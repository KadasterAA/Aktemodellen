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rPr>
          <w:gridAfter w:val="1"/>
          <w:wAfter w:w="3686" w:type="dxa"/>
        </w:trPr>
        <w:tc>
          <w:tcPr>
            <w:tcW w:w="5173" w:type="dxa"/>
          </w:tcPr>
          <w:p w:rsidR="00451606" w:rsidRDefault="00451606">
            <w:pPr>
              <w:pStyle w:val="Alinea"/>
            </w:pPr>
          </w:p>
        </w:tc>
      </w:tr>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335460">
            <w:pPr>
              <w:pStyle w:val="Eenheid"/>
            </w:pPr>
            <w:bookmarkStart w:id="0" w:name="bmDirectie"/>
            <w:bookmarkEnd w:id="0"/>
            <w:r>
              <w:t>Directie Services</w:t>
            </w:r>
          </w:p>
        </w:tc>
      </w:tr>
      <w:tr w:rsidR="00451606" w:rsidTr="00A67E75">
        <w:trPr>
          <w:gridAfter w:val="1"/>
          <w:wAfter w:w="3686" w:type="dxa"/>
        </w:trPr>
        <w:tc>
          <w:tcPr>
            <w:tcW w:w="5173" w:type="dxa"/>
          </w:tcPr>
          <w:p w:rsidR="00451606" w:rsidRDefault="00335460">
            <w:pPr>
              <w:pStyle w:val="Afdeling"/>
              <w:rPr>
                <w:lang w:val="nl-NL"/>
              </w:rPr>
            </w:pPr>
            <w:bookmarkStart w:id="1" w:name="bmAfdeling"/>
            <w:bookmarkEnd w:id="1"/>
            <w:r>
              <w:rPr>
                <w:lang w:val="nl-NL"/>
              </w:rPr>
              <w:t>Systeemontwikkeling</w:t>
            </w:r>
          </w:p>
        </w:tc>
      </w:tr>
      <w:tr w:rsidR="00451606" w:rsidTr="00A67E75">
        <w:trPr>
          <w:gridAfter w:val="1"/>
          <w:wAfter w:w="3686" w:type="dxa"/>
        </w:trPr>
        <w:tc>
          <w:tcPr>
            <w:tcW w:w="5173" w:type="dxa"/>
          </w:tcPr>
          <w:p w:rsidR="00451606" w:rsidRDefault="00451606">
            <w:pPr>
              <w:spacing w:before="90"/>
              <w:rPr>
                <w:sz w:val="14"/>
              </w:rPr>
            </w:pPr>
          </w:p>
        </w:tc>
      </w:tr>
      <w:tr w:rsidR="00451606" w:rsidTr="00A67E75">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rsidTr="00A67E75">
        <w:trPr>
          <w:gridAfter w:val="1"/>
          <w:wAfter w:w="3686" w:type="dxa"/>
          <w:trHeight w:val="135"/>
        </w:trPr>
        <w:tc>
          <w:tcPr>
            <w:tcW w:w="5173" w:type="dxa"/>
          </w:tcPr>
          <w:p w:rsidR="00451606" w:rsidRPr="00DB2C1F" w:rsidRDefault="00791E5D">
            <w:pPr>
              <w:spacing w:before="90"/>
              <w:rPr>
                <w:szCs w:val="18"/>
              </w:rPr>
            </w:pPr>
            <w:r w:rsidRPr="00791E5D">
              <w:rPr>
                <w:szCs w:val="18"/>
              </w:rPr>
              <w:t>20180501000008</w:t>
            </w:r>
          </w:p>
        </w:tc>
      </w:tr>
      <w:tr w:rsidR="00451606" w:rsidTr="00A67E75">
        <w:trPr>
          <w:gridAfter w:val="1"/>
          <w:wAfter w:w="3686" w:type="dxa"/>
          <w:trHeight w:val="181"/>
        </w:trPr>
        <w:tc>
          <w:tcPr>
            <w:tcW w:w="5173" w:type="dxa"/>
          </w:tcPr>
          <w:p w:rsidR="00451606" w:rsidRDefault="00451606"/>
        </w:tc>
      </w:tr>
      <w:tr w:rsidR="00451606" w:rsidTr="00A67E75">
        <w:trPr>
          <w:gridAfter w:val="1"/>
          <w:wAfter w:w="3686" w:type="dxa"/>
        </w:trPr>
        <w:tc>
          <w:tcPr>
            <w:tcW w:w="5173" w:type="dxa"/>
          </w:tcPr>
          <w:p w:rsidR="00451606" w:rsidRDefault="00335460" w:rsidP="00B35CB1">
            <w:pPr>
              <w:pStyle w:val="Titel"/>
              <w:spacing w:line="240" w:lineRule="auto"/>
              <w:rPr>
                <w:lang w:val="nl-NL"/>
              </w:rPr>
            </w:pPr>
            <w:bookmarkStart w:id="3" w:name="bmTitel"/>
            <w:bookmarkEnd w:id="3"/>
            <w:r>
              <w:rPr>
                <w:lang w:val="nl-NL"/>
              </w:rPr>
              <w:t xml:space="preserve">Toelichting Modeldocument </w:t>
            </w:r>
            <w:r w:rsidR="00D02A42">
              <w:rPr>
                <w:lang w:val="nl-NL"/>
              </w:rPr>
              <w:t>Notari</w:t>
            </w:r>
            <w:r w:rsidR="00596C33">
              <w:rPr>
                <w:lang w:val="nl-NL"/>
              </w:rPr>
              <w:t>ële verklaring – koop of optie</w:t>
            </w:r>
          </w:p>
        </w:tc>
      </w:tr>
      <w:tr w:rsidR="00451606" w:rsidTr="00A67E75">
        <w:trPr>
          <w:gridAfter w:val="1"/>
          <w:wAfter w:w="3686" w:type="dxa"/>
          <w:trHeight w:val="268"/>
        </w:trPr>
        <w:tc>
          <w:tcPr>
            <w:tcW w:w="5173" w:type="dxa"/>
          </w:tcPr>
          <w:p w:rsidR="00451606" w:rsidRDefault="00451606"/>
        </w:tc>
      </w:tr>
      <w:tr w:rsidR="00451606" w:rsidTr="00A67E75">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rsidTr="00A67E75">
        <w:trPr>
          <w:gridAfter w:val="1"/>
          <w:wAfter w:w="3686" w:type="dxa"/>
          <w:cantSplit/>
          <w:trHeight w:hRule="exact" w:val="804"/>
        </w:trPr>
        <w:tc>
          <w:tcPr>
            <w:tcW w:w="5173" w:type="dxa"/>
            <w:vAlign w:val="bottom"/>
          </w:tcPr>
          <w:p w:rsidR="00451606" w:rsidRDefault="00451606"/>
        </w:tc>
      </w:tr>
      <w:tr w:rsidR="00451606" w:rsidTr="00A67E75">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A67E75">
        <w:trPr>
          <w:gridAfter w:val="1"/>
          <w:wAfter w:w="3686" w:type="dxa"/>
          <w:cantSplit/>
        </w:trPr>
        <w:tc>
          <w:tcPr>
            <w:tcW w:w="5173" w:type="dxa"/>
            <w:vAlign w:val="bottom"/>
          </w:tcPr>
          <w:p w:rsidR="00451606" w:rsidRDefault="00A26E89">
            <w:pPr>
              <w:pStyle w:val="Voettekst"/>
              <w:tabs>
                <w:tab w:val="clear" w:pos="4536"/>
                <w:tab w:val="clear" w:pos="9072"/>
              </w:tabs>
            </w:pPr>
            <w:r>
              <w:fldChar w:fldCharType="begin"/>
            </w:r>
            <w:r>
              <w:instrText xml:space="preserve"> REF Versie \h </w:instrText>
            </w:r>
            <w:r>
              <w:fldChar w:fldCharType="separate"/>
            </w:r>
            <w:r w:rsidR="00B545CD">
              <w:rPr>
                <w:noProof/>
              </w:rPr>
              <w:t>2.11.0</w:t>
            </w:r>
            <w:r>
              <w:fldChar w:fldCharType="end"/>
            </w:r>
          </w:p>
        </w:tc>
      </w:tr>
      <w:tr w:rsidR="00451606" w:rsidTr="00A67E75">
        <w:trPr>
          <w:gridAfter w:val="1"/>
          <w:wAfter w:w="3686" w:type="dxa"/>
          <w:cantSplit/>
        </w:trPr>
        <w:tc>
          <w:tcPr>
            <w:tcW w:w="5173" w:type="dxa"/>
            <w:vAlign w:val="bottom"/>
          </w:tcPr>
          <w:p w:rsidR="00451606" w:rsidRDefault="00451606">
            <w:pPr>
              <w:pStyle w:val="tussenkopje"/>
              <w:rPr>
                <w:lang w:val="nl-NL"/>
              </w:rPr>
            </w:pPr>
          </w:p>
        </w:tc>
      </w:tr>
      <w:tr w:rsidR="00451606" w:rsidTr="00A67E75">
        <w:trPr>
          <w:gridAfter w:val="1"/>
          <w:wAfter w:w="3686" w:type="dxa"/>
          <w:cantSplit/>
        </w:trPr>
        <w:tc>
          <w:tcPr>
            <w:tcW w:w="5173" w:type="dxa"/>
            <w:vAlign w:val="bottom"/>
          </w:tcPr>
          <w:p w:rsidR="00451606" w:rsidRDefault="00451606">
            <w:bookmarkStart w:id="5" w:name="bmAuteurs"/>
            <w:bookmarkEnd w:id="5"/>
          </w:p>
        </w:tc>
      </w:tr>
      <w:tr w:rsidR="00451606" w:rsidTr="00A67E75">
        <w:trPr>
          <w:cantSplit/>
          <w:trHeight w:hRule="exact" w:val="312"/>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default" r:id="rId7"/>
          <w:footerReference w:type="first" r:id="rId8"/>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7007BF">
            <w:pPr>
              <w:pStyle w:val="Eenheid"/>
            </w:pPr>
            <w:fldSimple w:instr=" STYLEREF Eenheid \* MERGEFORMAT ">
              <w:r w:rsidR="00B545CD">
                <w:rPr>
                  <w:noProof/>
                </w:rPr>
                <w:t>Directie Services</w:t>
              </w:r>
            </w:fldSimple>
          </w:p>
        </w:tc>
      </w:tr>
      <w:tr w:rsidR="00451606" w:rsidTr="00A67E75">
        <w:trPr>
          <w:gridAfter w:val="1"/>
          <w:wAfter w:w="3686" w:type="dxa"/>
        </w:trPr>
        <w:tc>
          <w:tcPr>
            <w:tcW w:w="5173" w:type="dxa"/>
          </w:tcPr>
          <w:p w:rsidR="00451606" w:rsidRDefault="007007BF">
            <w:pPr>
              <w:pStyle w:val="Afdeling"/>
            </w:pPr>
            <w:fldSimple w:instr=" STYLEREF Afdeling \* MERGEFORMAT ">
              <w:r w:rsidR="00B545CD">
                <w:rPr>
                  <w:noProof/>
                </w:rPr>
                <w:t>Systeemontwikkeling</w:t>
              </w:r>
            </w:fldSimple>
          </w:p>
        </w:tc>
      </w:tr>
      <w:tr w:rsidR="00451606" w:rsidTr="00A67E75">
        <w:trPr>
          <w:gridAfter w:val="1"/>
          <w:wAfter w:w="3686" w:type="dxa"/>
        </w:trPr>
        <w:tc>
          <w:tcPr>
            <w:tcW w:w="5173" w:type="dxa"/>
          </w:tcPr>
          <w:p w:rsidR="00451606" w:rsidRDefault="00451606">
            <w:pPr>
              <w:spacing w:before="90"/>
              <w:rPr>
                <w:sz w:val="14"/>
              </w:rPr>
            </w:pPr>
          </w:p>
        </w:tc>
      </w:tr>
      <w:tr w:rsidR="00451606" w:rsidTr="00A67E75">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A67E75">
        <w:trPr>
          <w:gridAfter w:val="1"/>
          <w:wAfter w:w="3686" w:type="dxa"/>
          <w:trHeight w:val="135"/>
        </w:trPr>
        <w:tc>
          <w:tcPr>
            <w:tcW w:w="5173" w:type="dxa"/>
          </w:tcPr>
          <w:p w:rsidR="00451606" w:rsidRDefault="00451606">
            <w:pPr>
              <w:spacing w:before="90"/>
              <w:rPr>
                <w:b/>
                <w:bCs/>
                <w:sz w:val="20"/>
              </w:rPr>
            </w:pPr>
          </w:p>
        </w:tc>
      </w:tr>
      <w:tr w:rsidR="00451606" w:rsidTr="00A67E75">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Pr>
                <w:b/>
                <w:bCs/>
                <w:sz w:val="20"/>
              </w:rPr>
              <w:fldChar w:fldCharType="separate"/>
            </w:r>
            <w:r w:rsidR="00B545CD">
              <w:rPr>
                <w:b/>
                <w:bCs/>
                <w:noProof/>
                <w:sz w:val="20"/>
              </w:rPr>
              <w:t>Toelichting Modeldocument Notariële verklaring – koop of optie</w:t>
            </w:r>
            <w:r>
              <w:rPr>
                <w:b/>
                <w:bCs/>
                <w:sz w:val="20"/>
              </w:rPr>
              <w:fldChar w:fldCharType="end"/>
            </w:r>
          </w:p>
        </w:tc>
      </w:tr>
      <w:tr w:rsidR="00451606" w:rsidTr="00A67E75">
        <w:trPr>
          <w:gridAfter w:val="1"/>
          <w:wAfter w:w="3686" w:type="dxa"/>
        </w:trPr>
        <w:tc>
          <w:tcPr>
            <w:tcW w:w="5173" w:type="dxa"/>
          </w:tcPr>
          <w:p w:rsidR="00451606" w:rsidRDefault="00451606"/>
        </w:tc>
      </w:tr>
      <w:tr w:rsidR="00451606" w:rsidTr="00A67E75">
        <w:trPr>
          <w:gridAfter w:val="1"/>
          <w:wAfter w:w="3686" w:type="dxa"/>
          <w:trHeight w:val="268"/>
        </w:trPr>
        <w:tc>
          <w:tcPr>
            <w:tcW w:w="5173" w:type="dxa"/>
          </w:tcPr>
          <w:p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B545CD" w:rsidRPr="00B545CD">
              <w:rPr>
                <w:b/>
                <w:bCs/>
                <w:noProof/>
              </w:rPr>
              <w:t>Automatische akteverwerking</w:t>
            </w:r>
            <w:r>
              <w:fldChar w:fldCharType="end"/>
            </w:r>
          </w:p>
        </w:tc>
      </w:tr>
      <w:tr w:rsidR="00451606" w:rsidTr="00A67E75">
        <w:trPr>
          <w:gridAfter w:val="1"/>
          <w:wAfter w:w="3686" w:type="dxa"/>
          <w:cantSplit/>
          <w:trHeight w:hRule="exact" w:val="345"/>
        </w:trPr>
        <w:tc>
          <w:tcPr>
            <w:tcW w:w="5173" w:type="dxa"/>
            <w:vAlign w:val="bottom"/>
          </w:tcPr>
          <w:p w:rsidR="00451606" w:rsidRDefault="00451606"/>
        </w:tc>
      </w:tr>
      <w:tr w:rsidR="00451606" w:rsidTr="00A67E75">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A67E75">
        <w:trPr>
          <w:gridAfter w:val="1"/>
          <w:wAfter w:w="3686" w:type="dxa"/>
          <w:cantSplit/>
          <w:trHeight w:val="244"/>
        </w:trPr>
        <w:tc>
          <w:tcPr>
            <w:tcW w:w="5173" w:type="dxa"/>
            <w:vAlign w:val="bottom"/>
          </w:tcPr>
          <w:p w:rsidR="00451606" w:rsidRDefault="00A26E89">
            <w:bookmarkStart w:id="6" w:name="bmOpdrachtgever"/>
            <w:bookmarkEnd w:id="6"/>
            <w:r>
              <w:t>Kadaster RZ/PPB</w:t>
            </w:r>
          </w:p>
        </w:tc>
      </w:tr>
      <w:tr w:rsidR="00451606" w:rsidTr="00A67E75">
        <w:trPr>
          <w:gridAfter w:val="1"/>
          <w:wAfter w:w="3686" w:type="dxa"/>
          <w:cantSplit/>
          <w:trHeight w:hRule="exact" w:val="313"/>
        </w:trPr>
        <w:tc>
          <w:tcPr>
            <w:tcW w:w="5173" w:type="dxa"/>
            <w:vAlign w:val="bottom"/>
          </w:tcPr>
          <w:p w:rsidR="00451606" w:rsidRDefault="00451606">
            <w:pPr>
              <w:pStyle w:val="kopje"/>
            </w:pPr>
            <w:r>
              <w:t>Status</w:t>
            </w:r>
          </w:p>
        </w:tc>
      </w:tr>
      <w:tr w:rsidR="00451606" w:rsidTr="00A67E75">
        <w:trPr>
          <w:gridAfter w:val="1"/>
          <w:wAfter w:w="3686" w:type="dxa"/>
          <w:cantSplit/>
          <w:trHeight w:val="244"/>
        </w:trPr>
        <w:tc>
          <w:tcPr>
            <w:tcW w:w="5173" w:type="dxa"/>
            <w:vAlign w:val="bottom"/>
          </w:tcPr>
          <w:p w:rsidR="00451606" w:rsidRDefault="00FE2639">
            <w:bookmarkStart w:id="7" w:name="bmStatus"/>
            <w:bookmarkEnd w:id="7"/>
            <w:r>
              <w:t>Definitief</w:t>
            </w:r>
          </w:p>
        </w:tc>
      </w:tr>
      <w:tr w:rsidR="00451606" w:rsidTr="00A67E75">
        <w:trPr>
          <w:gridAfter w:val="1"/>
          <w:wAfter w:w="3686" w:type="dxa"/>
          <w:cantSplit/>
          <w:trHeight w:hRule="exact" w:val="332"/>
        </w:trPr>
        <w:tc>
          <w:tcPr>
            <w:tcW w:w="5173" w:type="dxa"/>
            <w:vAlign w:val="bottom"/>
          </w:tcPr>
          <w:p w:rsidR="00451606" w:rsidRDefault="00451606">
            <w:pPr>
              <w:pStyle w:val="kopje"/>
            </w:pPr>
          </w:p>
        </w:tc>
      </w:tr>
      <w:tr w:rsidR="00451606" w:rsidTr="00A67E75">
        <w:trPr>
          <w:gridAfter w:val="1"/>
          <w:wAfter w:w="3686" w:type="dxa"/>
          <w:cantSplit/>
          <w:trHeight w:val="238"/>
        </w:trPr>
        <w:tc>
          <w:tcPr>
            <w:tcW w:w="5173" w:type="dxa"/>
            <w:vAlign w:val="bottom"/>
          </w:tcPr>
          <w:p w:rsidR="00451606" w:rsidRDefault="00451606">
            <w:bookmarkStart w:id="8" w:name="bmVerspreiding"/>
            <w:bookmarkEnd w:id="8"/>
          </w:p>
        </w:tc>
      </w:tr>
      <w:tr w:rsidR="00451606" w:rsidTr="00A67E75">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A67E75">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9142" w:type="dxa"/>
        <w:tblCellMar>
          <w:left w:w="0" w:type="dxa"/>
          <w:right w:w="70" w:type="dxa"/>
        </w:tblCellMar>
        <w:tblLook w:val="0000" w:firstRow="0" w:lastRow="0" w:firstColumn="0" w:lastColumn="0" w:noHBand="0" w:noVBand="0"/>
      </w:tblPr>
      <w:tblGrid>
        <w:gridCol w:w="637"/>
        <w:gridCol w:w="1560"/>
        <w:gridCol w:w="1701"/>
        <w:gridCol w:w="5244"/>
      </w:tblGrid>
      <w:tr w:rsidR="00451606" w:rsidTr="00A67E75">
        <w:trPr>
          <w:cantSplit/>
          <w:trHeight w:hRule="exact" w:val="281"/>
          <w:tblHeader/>
        </w:trPr>
        <w:tc>
          <w:tcPr>
            <w:tcW w:w="637" w:type="dxa"/>
            <w:vAlign w:val="bottom"/>
          </w:tcPr>
          <w:p w:rsidR="00451606" w:rsidRDefault="00451606">
            <w:pPr>
              <w:pStyle w:val="tussenkopje"/>
              <w:spacing w:before="0"/>
              <w:rPr>
                <w:lang w:val="nl-NL"/>
              </w:rPr>
            </w:pPr>
            <w:r>
              <w:rPr>
                <w:lang w:val="nl-NL"/>
              </w:rPr>
              <w:t>Versie</w:t>
            </w:r>
          </w:p>
        </w:tc>
        <w:tc>
          <w:tcPr>
            <w:tcW w:w="1560" w:type="dxa"/>
            <w:vAlign w:val="bottom"/>
          </w:tcPr>
          <w:p w:rsidR="00451606" w:rsidRDefault="00451606">
            <w:pPr>
              <w:pStyle w:val="tussenkopje"/>
              <w:spacing w:before="0"/>
              <w:rPr>
                <w:lang w:val="nl-NL"/>
              </w:rPr>
            </w:pPr>
            <w:r>
              <w:rPr>
                <w:lang w:val="nl-NL"/>
              </w:rPr>
              <w:t>Datum</w:t>
            </w:r>
          </w:p>
        </w:tc>
        <w:tc>
          <w:tcPr>
            <w:tcW w:w="1701" w:type="dxa"/>
            <w:vAlign w:val="bottom"/>
          </w:tcPr>
          <w:p w:rsidR="00451606" w:rsidRDefault="00451606">
            <w:pPr>
              <w:pStyle w:val="tussenkopje"/>
              <w:spacing w:before="0"/>
              <w:rPr>
                <w:lang w:val="nl-NL"/>
              </w:rPr>
            </w:pPr>
            <w:r>
              <w:rPr>
                <w:lang w:val="nl-NL"/>
              </w:rPr>
              <w:t>Auteur</w:t>
            </w:r>
          </w:p>
        </w:tc>
        <w:tc>
          <w:tcPr>
            <w:tcW w:w="5244" w:type="dxa"/>
            <w:vAlign w:val="bottom"/>
          </w:tcPr>
          <w:p w:rsidR="00451606" w:rsidRDefault="00451606">
            <w:pPr>
              <w:pStyle w:val="tussenkopje"/>
              <w:spacing w:before="0"/>
              <w:rPr>
                <w:lang w:val="nl-NL"/>
              </w:rPr>
            </w:pPr>
            <w:r>
              <w:rPr>
                <w:lang w:val="nl-NL"/>
              </w:rPr>
              <w:t>Opmerking</w:t>
            </w:r>
          </w:p>
        </w:tc>
      </w:tr>
      <w:tr w:rsidR="00F035A1" w:rsidRPr="00157D24" w:rsidTr="00A67E75">
        <w:trPr>
          <w:cantSplit/>
        </w:trPr>
        <w:tc>
          <w:tcPr>
            <w:tcW w:w="637" w:type="dxa"/>
          </w:tcPr>
          <w:p w:rsidR="00F035A1" w:rsidRPr="00157D24" w:rsidRDefault="00F035A1" w:rsidP="0007500F">
            <w:pPr>
              <w:pStyle w:val="Datum"/>
              <w:rPr>
                <w:rStyle w:val="Versieopmaak"/>
                <w:sz w:val="16"/>
                <w:szCs w:val="16"/>
              </w:rPr>
            </w:pPr>
            <w:r w:rsidRPr="00157D24">
              <w:rPr>
                <w:rStyle w:val="Versieopmaak"/>
                <w:sz w:val="16"/>
                <w:szCs w:val="16"/>
              </w:rPr>
              <w:t>2.1</w:t>
            </w:r>
          </w:p>
        </w:tc>
        <w:tc>
          <w:tcPr>
            <w:tcW w:w="1560" w:type="dxa"/>
          </w:tcPr>
          <w:p w:rsidR="00F035A1" w:rsidRPr="00157D24" w:rsidRDefault="00A26E89" w:rsidP="00A26E89">
            <w:pPr>
              <w:pStyle w:val="Datum"/>
              <w:rPr>
                <w:rStyle w:val="Datumopmaak"/>
                <w:sz w:val="16"/>
                <w:szCs w:val="16"/>
              </w:rPr>
            </w:pPr>
            <w:r w:rsidRPr="00157D24">
              <w:rPr>
                <w:rStyle w:val="Datumopmaak"/>
                <w:sz w:val="16"/>
                <w:szCs w:val="16"/>
              </w:rPr>
              <w:t>03</w:t>
            </w:r>
            <w:r w:rsidR="00F035A1" w:rsidRPr="00157D24">
              <w:rPr>
                <w:rStyle w:val="Datumopmaak"/>
                <w:sz w:val="16"/>
                <w:szCs w:val="16"/>
              </w:rPr>
              <w:t>-</w:t>
            </w:r>
            <w:r w:rsidRPr="00157D24">
              <w:rPr>
                <w:rStyle w:val="Datumopmaak"/>
                <w:sz w:val="16"/>
                <w:szCs w:val="16"/>
              </w:rPr>
              <w:t>07</w:t>
            </w:r>
            <w:r w:rsidR="00F035A1" w:rsidRPr="00157D24">
              <w:rPr>
                <w:rStyle w:val="Datumopmaak"/>
                <w:sz w:val="16"/>
                <w:szCs w:val="16"/>
              </w:rPr>
              <w:t>-2013</w:t>
            </w:r>
          </w:p>
        </w:tc>
        <w:tc>
          <w:tcPr>
            <w:tcW w:w="1701" w:type="dxa"/>
          </w:tcPr>
          <w:p w:rsidR="00F035A1" w:rsidRPr="00157D24" w:rsidRDefault="00F035A1" w:rsidP="0007500F">
            <w:pPr>
              <w:pStyle w:val="Datum"/>
              <w:rPr>
                <w:sz w:val="16"/>
                <w:szCs w:val="16"/>
                <w:lang w:val="en-US"/>
              </w:rPr>
            </w:pPr>
            <w:r w:rsidRPr="0007500F">
              <w:rPr>
                <w:rStyle w:val="Versieopmaak"/>
                <w:sz w:val="16"/>
                <w:szCs w:val="16"/>
              </w:rPr>
              <w:t>Kadaster</w:t>
            </w:r>
            <w:r w:rsidRPr="00157D24">
              <w:rPr>
                <w:sz w:val="16"/>
                <w:szCs w:val="16"/>
                <w:lang w:val="en-US"/>
              </w:rPr>
              <w:t xml:space="preserve"> ICT/AA/IE</w:t>
            </w:r>
          </w:p>
        </w:tc>
        <w:tc>
          <w:tcPr>
            <w:tcW w:w="5244" w:type="dxa"/>
          </w:tcPr>
          <w:p w:rsidR="00F035A1" w:rsidRPr="00157D24" w:rsidRDefault="00F035A1" w:rsidP="00157D24">
            <w:pPr>
              <w:snapToGrid w:val="0"/>
              <w:rPr>
                <w:sz w:val="16"/>
                <w:szCs w:val="16"/>
              </w:rPr>
            </w:pPr>
            <w:r w:rsidRPr="00157D24">
              <w:rPr>
                <w:sz w:val="16"/>
                <w:szCs w:val="16"/>
              </w:rPr>
              <w:t>RFC-42660 Heartbeat 2013 Modeldocument v1.9</w:t>
            </w:r>
          </w:p>
        </w:tc>
      </w:tr>
      <w:tr w:rsidR="00281A2C" w:rsidRPr="00157D24" w:rsidTr="00A67E75">
        <w:trPr>
          <w:cantSplit/>
        </w:trPr>
        <w:tc>
          <w:tcPr>
            <w:tcW w:w="637" w:type="dxa"/>
          </w:tcPr>
          <w:p w:rsidR="00281A2C" w:rsidRPr="00157D24" w:rsidRDefault="00281A2C" w:rsidP="0007500F">
            <w:pPr>
              <w:pStyle w:val="Datum"/>
              <w:rPr>
                <w:rStyle w:val="Versieopmaak"/>
                <w:sz w:val="16"/>
                <w:szCs w:val="16"/>
              </w:rPr>
            </w:pPr>
            <w:r w:rsidRPr="00157D24">
              <w:rPr>
                <w:rStyle w:val="Versieopmaak"/>
                <w:sz w:val="16"/>
                <w:szCs w:val="16"/>
              </w:rPr>
              <w:t>2.2</w:t>
            </w:r>
          </w:p>
        </w:tc>
        <w:tc>
          <w:tcPr>
            <w:tcW w:w="1560" w:type="dxa"/>
          </w:tcPr>
          <w:p w:rsidR="00281A2C" w:rsidRPr="00157D24" w:rsidDel="00A26E89" w:rsidRDefault="00281A2C" w:rsidP="00A26E89">
            <w:pPr>
              <w:pStyle w:val="Datum"/>
              <w:rPr>
                <w:rStyle w:val="Datumopmaak"/>
                <w:sz w:val="16"/>
                <w:szCs w:val="16"/>
              </w:rPr>
            </w:pPr>
            <w:r w:rsidRPr="00157D24">
              <w:rPr>
                <w:rStyle w:val="Datumopmaak"/>
                <w:sz w:val="16"/>
                <w:szCs w:val="16"/>
              </w:rPr>
              <w:t>07-08-2013</w:t>
            </w:r>
          </w:p>
        </w:tc>
        <w:tc>
          <w:tcPr>
            <w:tcW w:w="1701" w:type="dxa"/>
          </w:tcPr>
          <w:p w:rsidR="00281A2C" w:rsidRPr="00157D24" w:rsidRDefault="00281A2C" w:rsidP="0007500F">
            <w:pPr>
              <w:pStyle w:val="Datum"/>
              <w:rPr>
                <w:sz w:val="16"/>
                <w:szCs w:val="16"/>
                <w:lang w:val="en-US"/>
              </w:rPr>
            </w:pPr>
            <w:r w:rsidRPr="00596C33">
              <w:rPr>
                <w:rStyle w:val="Versieopmaak"/>
                <w:sz w:val="16"/>
                <w:szCs w:val="16"/>
                <w:lang w:val="en-US"/>
              </w:rPr>
              <w:t>Kadaster</w:t>
            </w:r>
            <w:r w:rsidRPr="00157D24">
              <w:rPr>
                <w:sz w:val="16"/>
                <w:szCs w:val="16"/>
                <w:lang w:val="en-US"/>
              </w:rPr>
              <w:t xml:space="preserve"> IT/RZ/AA/IE</w:t>
            </w:r>
          </w:p>
        </w:tc>
        <w:tc>
          <w:tcPr>
            <w:tcW w:w="5244" w:type="dxa"/>
          </w:tcPr>
          <w:p w:rsidR="00281A2C" w:rsidRPr="00157D24" w:rsidRDefault="00281A2C" w:rsidP="00E16C2B">
            <w:pPr>
              <w:snapToGrid w:val="0"/>
              <w:rPr>
                <w:sz w:val="16"/>
                <w:szCs w:val="16"/>
              </w:rPr>
            </w:pPr>
            <w:r w:rsidRPr="00157D24">
              <w:rPr>
                <w:sz w:val="16"/>
                <w:szCs w:val="16"/>
              </w:rPr>
              <w:t>RFC-50035</w:t>
            </w:r>
            <w:r w:rsidR="00B91402" w:rsidRPr="00157D24">
              <w:rPr>
                <w:sz w:val="16"/>
                <w:szCs w:val="16"/>
              </w:rPr>
              <w:t xml:space="preserve"> Modeldocument v1.9</w:t>
            </w:r>
            <w:r w:rsidRPr="00157D24">
              <w:rPr>
                <w:sz w:val="16"/>
                <w:szCs w:val="16"/>
              </w:rPr>
              <w:t xml:space="preserve">: Toelichting nummering partijen en personen (§ </w:t>
            </w:r>
            <w:r w:rsidRPr="00157D24">
              <w:rPr>
                <w:sz w:val="16"/>
                <w:szCs w:val="16"/>
              </w:rPr>
              <w:fldChar w:fldCharType="begin"/>
            </w:r>
            <w:r w:rsidRPr="00157D24">
              <w:rPr>
                <w:sz w:val="16"/>
                <w:szCs w:val="16"/>
              </w:rPr>
              <w:instrText xml:space="preserve"> REF _Ref363652858 \r \h </w:instrText>
            </w:r>
            <w:r w:rsidR="00157D24">
              <w:rPr>
                <w:sz w:val="16"/>
                <w:szCs w:val="16"/>
              </w:rPr>
              <w:instrText xml:space="preserve"> \* MERGEFORMAT </w:instrText>
            </w:r>
            <w:r w:rsidRPr="00157D24">
              <w:rPr>
                <w:sz w:val="16"/>
                <w:szCs w:val="16"/>
              </w:rPr>
            </w:r>
            <w:r w:rsidRPr="00157D24">
              <w:rPr>
                <w:sz w:val="16"/>
                <w:szCs w:val="16"/>
              </w:rPr>
              <w:fldChar w:fldCharType="separate"/>
            </w:r>
            <w:r w:rsidR="00B545CD">
              <w:rPr>
                <w:sz w:val="16"/>
                <w:szCs w:val="16"/>
              </w:rPr>
              <w:t>2.3</w:t>
            </w:r>
            <w:r w:rsidRPr="00157D24">
              <w:rPr>
                <w:sz w:val="16"/>
                <w:szCs w:val="16"/>
              </w:rPr>
              <w:fldChar w:fldCharType="end"/>
            </w:r>
            <w:r w:rsidRPr="00157D24">
              <w:rPr>
                <w:sz w:val="16"/>
                <w:szCs w:val="16"/>
              </w:rPr>
              <w:t>) aangepast</w:t>
            </w:r>
          </w:p>
        </w:tc>
      </w:tr>
      <w:tr w:rsidR="009977C0" w:rsidRPr="00157D24" w:rsidTr="00A67E75">
        <w:trPr>
          <w:cantSplit/>
        </w:trPr>
        <w:tc>
          <w:tcPr>
            <w:tcW w:w="637" w:type="dxa"/>
          </w:tcPr>
          <w:p w:rsidR="00B91402" w:rsidRPr="00157D24" w:rsidRDefault="009977C0" w:rsidP="0007500F">
            <w:pPr>
              <w:pStyle w:val="Datum"/>
              <w:rPr>
                <w:rStyle w:val="Versieopmaak"/>
                <w:sz w:val="16"/>
                <w:szCs w:val="16"/>
              </w:rPr>
            </w:pPr>
            <w:r w:rsidRPr="00157D24">
              <w:rPr>
                <w:rStyle w:val="Versieopmaak"/>
                <w:sz w:val="16"/>
                <w:szCs w:val="16"/>
              </w:rPr>
              <w:t>2.3</w:t>
            </w:r>
          </w:p>
        </w:tc>
        <w:tc>
          <w:tcPr>
            <w:tcW w:w="1560" w:type="dxa"/>
          </w:tcPr>
          <w:p w:rsidR="009977C0" w:rsidRPr="00157D24" w:rsidRDefault="009977C0" w:rsidP="00A26E89">
            <w:pPr>
              <w:pStyle w:val="Datum"/>
              <w:rPr>
                <w:rStyle w:val="Datumopmaak"/>
                <w:sz w:val="16"/>
                <w:szCs w:val="16"/>
              </w:rPr>
            </w:pPr>
            <w:r w:rsidRPr="00157D24">
              <w:rPr>
                <w:rStyle w:val="Datumopmaak"/>
                <w:sz w:val="16"/>
                <w:szCs w:val="16"/>
              </w:rPr>
              <w:t>0</w:t>
            </w:r>
            <w:r w:rsidR="00B91402" w:rsidRPr="00157D24">
              <w:rPr>
                <w:rStyle w:val="Datumopmaak"/>
                <w:sz w:val="16"/>
                <w:szCs w:val="16"/>
              </w:rPr>
              <w:t>8</w:t>
            </w:r>
            <w:r w:rsidRPr="00157D24">
              <w:rPr>
                <w:rStyle w:val="Datumopmaak"/>
                <w:sz w:val="16"/>
                <w:szCs w:val="16"/>
              </w:rPr>
              <w:t>-11-2013</w:t>
            </w:r>
          </w:p>
        </w:tc>
        <w:tc>
          <w:tcPr>
            <w:tcW w:w="1701" w:type="dxa"/>
          </w:tcPr>
          <w:p w:rsidR="009977C0" w:rsidRPr="00157D24" w:rsidRDefault="009977C0" w:rsidP="0007500F">
            <w:pPr>
              <w:pStyle w:val="Datum"/>
              <w:rPr>
                <w:sz w:val="16"/>
                <w:szCs w:val="16"/>
                <w:lang w:val="en-US"/>
              </w:rPr>
            </w:pPr>
            <w:r w:rsidRPr="00596C33">
              <w:rPr>
                <w:rStyle w:val="Versieopmaak"/>
                <w:sz w:val="16"/>
                <w:szCs w:val="16"/>
                <w:lang w:val="en-US"/>
              </w:rPr>
              <w:t>Kadaster</w:t>
            </w:r>
            <w:r w:rsidRPr="00157D24">
              <w:rPr>
                <w:sz w:val="16"/>
                <w:szCs w:val="16"/>
                <w:lang w:val="en-US"/>
              </w:rPr>
              <w:t xml:space="preserve"> IT/RZ/AA/IE</w:t>
            </w:r>
          </w:p>
        </w:tc>
        <w:tc>
          <w:tcPr>
            <w:tcW w:w="5244" w:type="dxa"/>
          </w:tcPr>
          <w:p w:rsidR="00026F45" w:rsidRDefault="009977C0" w:rsidP="00157D24">
            <w:pPr>
              <w:snapToGrid w:val="0"/>
              <w:rPr>
                <w:sz w:val="16"/>
                <w:szCs w:val="16"/>
              </w:rPr>
            </w:pPr>
            <w:r w:rsidRPr="00157D24">
              <w:rPr>
                <w:sz w:val="16"/>
                <w:szCs w:val="16"/>
              </w:rPr>
              <w:t>RFC-42660/50035</w:t>
            </w:r>
            <w:r w:rsidR="00B91402" w:rsidRPr="00157D24">
              <w:rPr>
                <w:sz w:val="16"/>
                <w:szCs w:val="16"/>
              </w:rPr>
              <w:t xml:space="preserve"> Modeldocument v2.0</w:t>
            </w:r>
            <w:r w:rsidRPr="00157D24">
              <w:rPr>
                <w:sz w:val="16"/>
                <w:szCs w:val="16"/>
              </w:rPr>
              <w:t xml:space="preserve">: </w:t>
            </w:r>
          </w:p>
          <w:p w:rsidR="009977C0" w:rsidRPr="00157D24" w:rsidRDefault="00026F45" w:rsidP="00E16C2B">
            <w:pPr>
              <w:spacing w:line="240" w:lineRule="auto"/>
              <w:rPr>
                <w:sz w:val="16"/>
                <w:szCs w:val="16"/>
              </w:rPr>
            </w:pPr>
            <w:r>
              <w:rPr>
                <w:sz w:val="16"/>
                <w:szCs w:val="16"/>
              </w:rPr>
              <w:t xml:space="preserve">- </w:t>
            </w:r>
            <w:r w:rsidR="004B52A2" w:rsidRPr="00157D24">
              <w:rPr>
                <w:sz w:val="16"/>
                <w:szCs w:val="16"/>
              </w:rPr>
              <w:t>tia_IndGerechtigde toegevoegd aan paragraaf 2.2.</w:t>
            </w:r>
          </w:p>
        </w:tc>
      </w:tr>
      <w:tr w:rsidR="00157D24" w:rsidRPr="00157D24" w:rsidTr="00A67E75">
        <w:trPr>
          <w:cantSplit/>
        </w:trPr>
        <w:tc>
          <w:tcPr>
            <w:tcW w:w="637" w:type="dxa"/>
          </w:tcPr>
          <w:p w:rsidR="00157D24" w:rsidRPr="00157D24" w:rsidRDefault="00157D24" w:rsidP="0007500F">
            <w:pPr>
              <w:pStyle w:val="Datum"/>
              <w:rPr>
                <w:rStyle w:val="Versieopmaak"/>
                <w:sz w:val="16"/>
                <w:szCs w:val="16"/>
              </w:rPr>
            </w:pPr>
            <w:r w:rsidRPr="00157D24">
              <w:rPr>
                <w:rStyle w:val="Versieopmaak"/>
                <w:sz w:val="16"/>
                <w:szCs w:val="16"/>
              </w:rPr>
              <w:t>2.4</w:t>
            </w:r>
          </w:p>
        </w:tc>
        <w:tc>
          <w:tcPr>
            <w:tcW w:w="1560" w:type="dxa"/>
          </w:tcPr>
          <w:p w:rsidR="00157D24" w:rsidRPr="00157D24" w:rsidRDefault="00026F45" w:rsidP="00A26E89">
            <w:pPr>
              <w:pStyle w:val="Datum"/>
              <w:rPr>
                <w:rStyle w:val="Datumopmaak"/>
                <w:sz w:val="16"/>
                <w:szCs w:val="16"/>
              </w:rPr>
            </w:pPr>
            <w:r>
              <w:rPr>
                <w:rStyle w:val="Datumopmaak"/>
                <w:sz w:val="16"/>
                <w:szCs w:val="16"/>
              </w:rPr>
              <w:t>17</w:t>
            </w:r>
            <w:r w:rsidR="00157D24" w:rsidRPr="00157D24">
              <w:rPr>
                <w:rStyle w:val="Datumopmaak"/>
                <w:sz w:val="16"/>
                <w:szCs w:val="16"/>
              </w:rPr>
              <w:t xml:space="preserve"> </w:t>
            </w:r>
            <w:r>
              <w:rPr>
                <w:rStyle w:val="Datumopmaak"/>
                <w:sz w:val="16"/>
                <w:szCs w:val="16"/>
              </w:rPr>
              <w:t>april</w:t>
            </w:r>
            <w:r w:rsidR="00157D24" w:rsidRPr="00157D24">
              <w:rPr>
                <w:rStyle w:val="Datumopmaak"/>
                <w:sz w:val="16"/>
                <w:szCs w:val="16"/>
              </w:rPr>
              <w:t xml:space="preserve"> 2014</w:t>
            </w:r>
          </w:p>
        </w:tc>
        <w:tc>
          <w:tcPr>
            <w:tcW w:w="1701" w:type="dxa"/>
          </w:tcPr>
          <w:p w:rsidR="00157D24" w:rsidRPr="00157D24" w:rsidRDefault="00157D24" w:rsidP="0007500F">
            <w:pPr>
              <w:pStyle w:val="Datum"/>
              <w:rPr>
                <w:sz w:val="16"/>
                <w:szCs w:val="16"/>
                <w:lang w:val="en-US"/>
              </w:rPr>
            </w:pPr>
            <w:r w:rsidRPr="00157D24">
              <w:rPr>
                <w:sz w:val="16"/>
                <w:szCs w:val="16"/>
                <w:lang w:val="en-US"/>
              </w:rPr>
              <w:t>Kadaster IT/RZ/AA/IE</w:t>
            </w:r>
          </w:p>
        </w:tc>
        <w:tc>
          <w:tcPr>
            <w:tcW w:w="5244" w:type="dxa"/>
          </w:tcPr>
          <w:p w:rsidR="00026F45" w:rsidRDefault="00157D24" w:rsidP="00AC4764">
            <w:pPr>
              <w:snapToGrid w:val="0"/>
              <w:rPr>
                <w:sz w:val="16"/>
                <w:szCs w:val="16"/>
              </w:rPr>
            </w:pPr>
            <w:r w:rsidRPr="00157D24">
              <w:rPr>
                <w:sz w:val="16"/>
                <w:szCs w:val="16"/>
              </w:rPr>
              <w:t xml:space="preserve">RFC-55274 </w:t>
            </w:r>
            <w:r w:rsidR="00026F45">
              <w:rPr>
                <w:sz w:val="16"/>
                <w:szCs w:val="16"/>
              </w:rPr>
              <w:t>Modeldocument v2.1, definitief:</w:t>
            </w:r>
          </w:p>
          <w:p w:rsidR="00157D24" w:rsidRPr="00157D24" w:rsidRDefault="00026F45" w:rsidP="00DE17ED">
            <w:pPr>
              <w:spacing w:line="240" w:lineRule="auto"/>
              <w:rPr>
                <w:sz w:val="16"/>
                <w:szCs w:val="16"/>
              </w:rPr>
            </w:pPr>
            <w:r>
              <w:rPr>
                <w:sz w:val="16"/>
                <w:szCs w:val="16"/>
              </w:rPr>
              <w:t xml:space="preserve">- </w:t>
            </w:r>
            <w:r w:rsidR="00157D24" w:rsidRPr="00157D24">
              <w:rPr>
                <w:sz w:val="16"/>
                <w:szCs w:val="16"/>
              </w:rPr>
              <w:t xml:space="preserve">par. </w:t>
            </w:r>
            <w:r w:rsidR="00D91D96">
              <w:rPr>
                <w:sz w:val="16"/>
                <w:szCs w:val="16"/>
              </w:rPr>
              <w:t>2.3</w:t>
            </w:r>
            <w:r w:rsidR="00157D24" w:rsidRPr="00157D24">
              <w:rPr>
                <w:sz w:val="16"/>
                <w:szCs w:val="16"/>
              </w:rPr>
              <w:t xml:space="preserve"> toelichting nummering verwijderd.</w:t>
            </w:r>
          </w:p>
        </w:tc>
      </w:tr>
      <w:tr w:rsidR="005839E3" w:rsidRPr="000501C5" w:rsidTr="00A67E75">
        <w:trPr>
          <w:cantSplit/>
        </w:trPr>
        <w:tc>
          <w:tcPr>
            <w:tcW w:w="637" w:type="dxa"/>
          </w:tcPr>
          <w:p w:rsidR="005839E3" w:rsidRDefault="005839E3" w:rsidP="0007500F">
            <w:pPr>
              <w:pStyle w:val="Datum"/>
              <w:rPr>
                <w:rStyle w:val="Versieopmaak"/>
                <w:sz w:val="16"/>
                <w:szCs w:val="16"/>
              </w:rPr>
            </w:pPr>
            <w:r>
              <w:rPr>
                <w:rStyle w:val="Versieopmaak"/>
                <w:sz w:val="16"/>
                <w:szCs w:val="16"/>
              </w:rPr>
              <w:t>2.5</w:t>
            </w:r>
          </w:p>
        </w:tc>
        <w:tc>
          <w:tcPr>
            <w:tcW w:w="1560" w:type="dxa"/>
          </w:tcPr>
          <w:p w:rsidR="005839E3" w:rsidRDefault="00E16C2B" w:rsidP="00A26E89">
            <w:pPr>
              <w:pStyle w:val="Datum"/>
              <w:rPr>
                <w:rStyle w:val="Datumopmaak"/>
                <w:sz w:val="16"/>
                <w:szCs w:val="16"/>
              </w:rPr>
            </w:pPr>
            <w:r>
              <w:rPr>
                <w:rStyle w:val="Datumopmaak"/>
                <w:sz w:val="16"/>
                <w:szCs w:val="16"/>
              </w:rPr>
              <w:t>4</w:t>
            </w:r>
            <w:r w:rsidR="005839E3">
              <w:rPr>
                <w:rStyle w:val="Datumopmaak"/>
                <w:sz w:val="16"/>
                <w:szCs w:val="16"/>
              </w:rPr>
              <w:t xml:space="preserve"> </w:t>
            </w:r>
            <w:r>
              <w:rPr>
                <w:rStyle w:val="Datumopmaak"/>
                <w:sz w:val="16"/>
                <w:szCs w:val="16"/>
              </w:rPr>
              <w:t>augustus</w:t>
            </w:r>
            <w:r w:rsidR="005839E3">
              <w:rPr>
                <w:rStyle w:val="Datumopmaak"/>
                <w:sz w:val="16"/>
                <w:szCs w:val="16"/>
              </w:rPr>
              <w:t xml:space="preserve"> 2014</w:t>
            </w:r>
          </w:p>
        </w:tc>
        <w:tc>
          <w:tcPr>
            <w:tcW w:w="1701" w:type="dxa"/>
          </w:tcPr>
          <w:p w:rsidR="005839E3" w:rsidRPr="00157D24" w:rsidRDefault="005839E3" w:rsidP="00BD0AC9">
            <w:pPr>
              <w:pStyle w:val="Datum"/>
              <w:rPr>
                <w:sz w:val="16"/>
                <w:szCs w:val="16"/>
                <w:lang w:val="en-US"/>
              </w:rPr>
            </w:pPr>
            <w:r w:rsidRPr="00157D24">
              <w:rPr>
                <w:sz w:val="16"/>
                <w:szCs w:val="16"/>
                <w:lang w:val="en-US"/>
              </w:rPr>
              <w:t>Kadaster IT/</w:t>
            </w:r>
            <w:r>
              <w:rPr>
                <w:sz w:val="16"/>
                <w:szCs w:val="16"/>
                <w:lang w:val="en-US"/>
              </w:rPr>
              <w:t>KIW</w:t>
            </w:r>
            <w:r w:rsidR="0007500F">
              <w:rPr>
                <w:sz w:val="16"/>
                <w:szCs w:val="16"/>
                <w:lang w:val="en-US"/>
              </w:rPr>
              <w:t>/AA</w:t>
            </w:r>
          </w:p>
        </w:tc>
        <w:tc>
          <w:tcPr>
            <w:tcW w:w="5244" w:type="dxa"/>
          </w:tcPr>
          <w:p w:rsidR="005839E3" w:rsidRDefault="005839E3" w:rsidP="005839E3">
            <w:pPr>
              <w:snapToGrid w:val="0"/>
              <w:rPr>
                <w:sz w:val="16"/>
                <w:szCs w:val="16"/>
              </w:rPr>
            </w:pPr>
            <w:r w:rsidRPr="00AC4764">
              <w:rPr>
                <w:sz w:val="16"/>
                <w:szCs w:val="16"/>
              </w:rPr>
              <w:t>RFC</w:t>
            </w:r>
            <w:r w:rsidR="0007500F">
              <w:rPr>
                <w:sz w:val="16"/>
                <w:szCs w:val="16"/>
              </w:rPr>
              <w:t>-</w:t>
            </w:r>
            <w:r w:rsidRPr="00AC4764">
              <w:rPr>
                <w:sz w:val="16"/>
                <w:szCs w:val="16"/>
              </w:rPr>
              <w:t>57239 Modeldocument v</w:t>
            </w:r>
            <w:r w:rsidR="00E16C2B">
              <w:rPr>
                <w:sz w:val="16"/>
                <w:szCs w:val="16"/>
              </w:rPr>
              <w:t>2.2, definitief</w:t>
            </w:r>
            <w:r w:rsidRPr="00AC4764">
              <w:rPr>
                <w:sz w:val="16"/>
                <w:szCs w:val="16"/>
              </w:rPr>
              <w:t>:</w:t>
            </w:r>
          </w:p>
          <w:p w:rsidR="00E16C2B" w:rsidRDefault="00E16C2B" w:rsidP="00E16C2B">
            <w:pPr>
              <w:spacing w:line="240" w:lineRule="auto"/>
              <w:rPr>
                <w:sz w:val="16"/>
                <w:szCs w:val="16"/>
              </w:rPr>
            </w:pPr>
            <w:r>
              <w:rPr>
                <w:sz w:val="16"/>
                <w:szCs w:val="16"/>
              </w:rPr>
              <w:t>- par. 2.2 Aanhef en par. 2.11 Woonplaatskeuze, kleine aanpassingen.</w:t>
            </w:r>
          </w:p>
          <w:p w:rsidR="00E16C2B" w:rsidRDefault="00E16C2B" w:rsidP="00E16C2B">
            <w:pPr>
              <w:spacing w:line="240" w:lineRule="auto"/>
              <w:rPr>
                <w:sz w:val="16"/>
                <w:szCs w:val="16"/>
              </w:rPr>
            </w:pPr>
            <w:r>
              <w:rPr>
                <w:sz w:val="16"/>
                <w:szCs w:val="16"/>
              </w:rPr>
              <w:t xml:space="preserve">- </w:t>
            </w:r>
            <w:r w:rsidRPr="00AC4764">
              <w:rPr>
                <w:sz w:val="16"/>
                <w:szCs w:val="16"/>
              </w:rPr>
              <w:t xml:space="preserve">par. </w:t>
            </w:r>
            <w:r>
              <w:rPr>
                <w:sz w:val="16"/>
                <w:szCs w:val="16"/>
              </w:rPr>
              <w:fldChar w:fldCharType="begin"/>
            </w:r>
            <w:r>
              <w:rPr>
                <w:sz w:val="16"/>
                <w:szCs w:val="16"/>
              </w:rPr>
              <w:instrText xml:space="preserve"> REF _Ref387231346 \r \h </w:instrText>
            </w:r>
            <w:r>
              <w:rPr>
                <w:sz w:val="16"/>
                <w:szCs w:val="16"/>
              </w:rPr>
            </w:r>
            <w:r>
              <w:rPr>
                <w:sz w:val="16"/>
                <w:szCs w:val="16"/>
              </w:rPr>
              <w:fldChar w:fldCharType="separate"/>
            </w:r>
            <w:r w:rsidR="00B545CD">
              <w:rPr>
                <w:sz w:val="16"/>
                <w:szCs w:val="16"/>
              </w:rPr>
              <w:t>2.9</w:t>
            </w:r>
            <w:r>
              <w:rPr>
                <w:sz w:val="16"/>
                <w:szCs w:val="16"/>
              </w:rPr>
              <w:fldChar w:fldCharType="end"/>
            </w:r>
            <w:r>
              <w:rPr>
                <w:sz w:val="16"/>
                <w:szCs w:val="16"/>
              </w:rPr>
              <w:t xml:space="preserve"> keuze voor al dan niet tonen (k_AfschriftUittrekselTonen) en afleidbare keuze tussen afschrift/uittreksel toegevoegd,</w:t>
            </w:r>
          </w:p>
          <w:p w:rsidR="00E16C2B" w:rsidRDefault="00E16C2B" w:rsidP="00E16C2B">
            <w:pPr>
              <w:spacing w:line="240" w:lineRule="auto"/>
              <w:rPr>
                <w:sz w:val="16"/>
                <w:szCs w:val="16"/>
              </w:rPr>
            </w:pPr>
            <w:r>
              <w:rPr>
                <w:sz w:val="16"/>
                <w:szCs w:val="16"/>
              </w:rPr>
              <w:t xml:space="preserve">- par. </w:t>
            </w:r>
            <w:r>
              <w:rPr>
                <w:sz w:val="16"/>
                <w:szCs w:val="16"/>
              </w:rPr>
              <w:fldChar w:fldCharType="begin"/>
            </w:r>
            <w:r>
              <w:rPr>
                <w:sz w:val="16"/>
                <w:szCs w:val="16"/>
              </w:rPr>
              <w:instrText xml:space="preserve"> REF _Ref387231331 \r \h </w:instrText>
            </w:r>
            <w:r>
              <w:rPr>
                <w:sz w:val="16"/>
                <w:szCs w:val="16"/>
              </w:rPr>
            </w:r>
            <w:r>
              <w:rPr>
                <w:sz w:val="16"/>
                <w:szCs w:val="16"/>
              </w:rPr>
              <w:fldChar w:fldCharType="separate"/>
            </w:r>
            <w:r w:rsidR="00B545CD">
              <w:rPr>
                <w:sz w:val="16"/>
                <w:szCs w:val="16"/>
              </w:rPr>
              <w:t>2.12</w:t>
            </w:r>
            <w:r>
              <w:rPr>
                <w:sz w:val="16"/>
                <w:szCs w:val="16"/>
              </w:rPr>
              <w:fldChar w:fldCharType="end"/>
            </w:r>
            <w:r>
              <w:rPr>
                <w:sz w:val="16"/>
                <w:szCs w:val="16"/>
              </w:rPr>
              <w:t xml:space="preserve"> afleidbare keuze tussen afschrift/uittreksel toegevoegd,</w:t>
            </w:r>
          </w:p>
          <w:p w:rsidR="00E16C2B" w:rsidRDefault="00E16C2B" w:rsidP="00E16C2B">
            <w:pPr>
              <w:spacing w:line="240" w:lineRule="auto"/>
              <w:rPr>
                <w:sz w:val="16"/>
                <w:szCs w:val="16"/>
              </w:rPr>
            </w:pPr>
            <w:r>
              <w:rPr>
                <w:sz w:val="16"/>
                <w:szCs w:val="16"/>
              </w:rPr>
              <w:t xml:space="preserve">- AA899: par. </w:t>
            </w:r>
            <w:r>
              <w:rPr>
                <w:sz w:val="16"/>
                <w:szCs w:val="16"/>
              </w:rPr>
              <w:fldChar w:fldCharType="begin"/>
            </w:r>
            <w:r>
              <w:rPr>
                <w:sz w:val="16"/>
                <w:szCs w:val="16"/>
              </w:rPr>
              <w:instrText xml:space="preserve"> REF _Ref387231331 \r \h </w:instrText>
            </w:r>
            <w:r>
              <w:rPr>
                <w:sz w:val="16"/>
                <w:szCs w:val="16"/>
              </w:rPr>
            </w:r>
            <w:r>
              <w:rPr>
                <w:sz w:val="16"/>
                <w:szCs w:val="16"/>
              </w:rPr>
              <w:fldChar w:fldCharType="separate"/>
            </w:r>
            <w:r w:rsidR="00B545CD">
              <w:rPr>
                <w:sz w:val="16"/>
                <w:szCs w:val="16"/>
              </w:rPr>
              <w:t>2.12</w:t>
            </w:r>
            <w:r>
              <w:rPr>
                <w:sz w:val="16"/>
                <w:szCs w:val="16"/>
              </w:rPr>
              <w:fldChar w:fldCharType="end"/>
            </w:r>
            <w:r>
              <w:rPr>
                <w:sz w:val="16"/>
                <w:szCs w:val="16"/>
              </w:rPr>
              <w:t xml:space="preserve"> tekstkeuze k_Bijlage toegevoegd voor al dan niet tonen van deze paragraaf,</w:t>
            </w:r>
          </w:p>
          <w:p w:rsidR="005839E3" w:rsidRDefault="005839E3" w:rsidP="00E16C2B">
            <w:pPr>
              <w:spacing w:line="240" w:lineRule="auto"/>
              <w:rPr>
                <w:sz w:val="16"/>
                <w:szCs w:val="16"/>
              </w:rPr>
            </w:pPr>
            <w:r>
              <w:rPr>
                <w:sz w:val="16"/>
                <w:szCs w:val="16"/>
              </w:rPr>
              <w:t xml:space="preserve">- par. 2.2 ‘verklaring persoon/personen’ </w:t>
            </w:r>
            <w:r w:rsidR="0051084E">
              <w:rPr>
                <w:sz w:val="16"/>
                <w:szCs w:val="16"/>
              </w:rPr>
              <w:t xml:space="preserve">enkelvoud/meervoud is </w:t>
            </w:r>
            <w:r>
              <w:rPr>
                <w:sz w:val="16"/>
                <w:szCs w:val="16"/>
              </w:rPr>
              <w:t xml:space="preserve">gebaseerd op </w:t>
            </w:r>
            <w:r w:rsidR="0051084E">
              <w:rPr>
                <w:sz w:val="16"/>
                <w:szCs w:val="16"/>
              </w:rPr>
              <w:t xml:space="preserve">het </w:t>
            </w:r>
            <w:r>
              <w:rPr>
                <w:sz w:val="16"/>
                <w:szCs w:val="16"/>
              </w:rPr>
              <w:t xml:space="preserve">aantal gerechtigde personen in </w:t>
            </w:r>
            <w:r w:rsidR="0051084E">
              <w:rPr>
                <w:sz w:val="16"/>
                <w:szCs w:val="16"/>
              </w:rPr>
              <w:t>de partij(en)</w:t>
            </w:r>
            <w:r w:rsidR="00E16C2B">
              <w:rPr>
                <w:sz w:val="16"/>
                <w:szCs w:val="16"/>
              </w:rPr>
              <w:t>,</w:t>
            </w:r>
          </w:p>
          <w:p w:rsidR="00E16C2B" w:rsidRPr="00AC4764" w:rsidRDefault="00E16C2B" w:rsidP="00E16C2B">
            <w:pPr>
              <w:spacing w:line="240" w:lineRule="auto"/>
              <w:rPr>
                <w:sz w:val="16"/>
                <w:szCs w:val="16"/>
              </w:rPr>
            </w:pPr>
            <w:r>
              <w:rPr>
                <w:sz w:val="16"/>
                <w:szCs w:val="16"/>
              </w:rPr>
              <w:t>- tekstuele aanpassingen.</w:t>
            </w:r>
          </w:p>
        </w:tc>
      </w:tr>
      <w:tr w:rsidR="0007500F" w:rsidRPr="00097E01" w:rsidTr="00A67E75">
        <w:trPr>
          <w:cantSplit/>
        </w:trPr>
        <w:tc>
          <w:tcPr>
            <w:tcW w:w="637" w:type="dxa"/>
          </w:tcPr>
          <w:p w:rsidR="0007500F" w:rsidRDefault="0007500F" w:rsidP="0007500F">
            <w:pPr>
              <w:pStyle w:val="Datum"/>
              <w:rPr>
                <w:rStyle w:val="Versieopmaak"/>
                <w:sz w:val="16"/>
                <w:szCs w:val="16"/>
              </w:rPr>
            </w:pPr>
            <w:r>
              <w:rPr>
                <w:rStyle w:val="Versieopmaak"/>
                <w:sz w:val="16"/>
                <w:szCs w:val="16"/>
              </w:rPr>
              <w:t>2.6</w:t>
            </w:r>
          </w:p>
        </w:tc>
        <w:tc>
          <w:tcPr>
            <w:tcW w:w="1560" w:type="dxa"/>
          </w:tcPr>
          <w:p w:rsidR="0007500F" w:rsidRDefault="0007500F" w:rsidP="00A26E89">
            <w:pPr>
              <w:pStyle w:val="Datum"/>
              <w:rPr>
                <w:rStyle w:val="Datumopmaak"/>
                <w:sz w:val="16"/>
                <w:szCs w:val="16"/>
              </w:rPr>
            </w:pPr>
            <w:r>
              <w:rPr>
                <w:rStyle w:val="Datumopmaak"/>
                <w:sz w:val="16"/>
                <w:szCs w:val="16"/>
              </w:rPr>
              <w:t>6 augustus 2014</w:t>
            </w:r>
          </w:p>
        </w:tc>
        <w:tc>
          <w:tcPr>
            <w:tcW w:w="1701" w:type="dxa"/>
          </w:tcPr>
          <w:p w:rsidR="0007500F" w:rsidRPr="00157D24" w:rsidRDefault="0007500F"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rsidR="0007500F" w:rsidRDefault="00097E01" w:rsidP="0007500F">
            <w:pPr>
              <w:rPr>
                <w:sz w:val="16"/>
                <w:szCs w:val="16"/>
              </w:rPr>
            </w:pPr>
            <w:r>
              <w:rPr>
                <w:sz w:val="16"/>
                <w:szCs w:val="16"/>
              </w:rPr>
              <w:t>RFC-60841 modeldocument v2.3</w:t>
            </w:r>
            <w:r w:rsidR="0007500F">
              <w:rPr>
                <w:sz w:val="16"/>
                <w:szCs w:val="16"/>
              </w:rPr>
              <w:t>, definitief:</w:t>
            </w:r>
          </w:p>
          <w:p w:rsidR="0007500F" w:rsidRPr="00097E01" w:rsidRDefault="0007500F" w:rsidP="0007500F">
            <w:pPr>
              <w:spacing w:line="240" w:lineRule="auto"/>
              <w:rPr>
                <w:sz w:val="16"/>
                <w:szCs w:val="16"/>
              </w:rPr>
            </w:pPr>
            <w:r>
              <w:rPr>
                <w:sz w:val="16"/>
                <w:szCs w:val="16"/>
              </w:rPr>
              <w:t>-gewijzigde tekstblokken.</w:t>
            </w:r>
          </w:p>
        </w:tc>
      </w:tr>
      <w:tr w:rsidR="00795BAC" w:rsidRPr="00716A64" w:rsidTr="00A67E75">
        <w:trPr>
          <w:cantSplit/>
        </w:trPr>
        <w:tc>
          <w:tcPr>
            <w:tcW w:w="637" w:type="dxa"/>
          </w:tcPr>
          <w:p w:rsidR="00795BAC" w:rsidRDefault="00716A64" w:rsidP="0007500F">
            <w:pPr>
              <w:pStyle w:val="Datum"/>
              <w:rPr>
                <w:rStyle w:val="Versieopmaak"/>
                <w:sz w:val="16"/>
                <w:szCs w:val="16"/>
              </w:rPr>
            </w:pPr>
            <w:r>
              <w:rPr>
                <w:rStyle w:val="Versieopmaak"/>
                <w:sz w:val="16"/>
                <w:szCs w:val="16"/>
              </w:rPr>
              <w:t>2.6.1</w:t>
            </w:r>
          </w:p>
        </w:tc>
        <w:tc>
          <w:tcPr>
            <w:tcW w:w="1560" w:type="dxa"/>
          </w:tcPr>
          <w:p w:rsidR="00795BAC" w:rsidRDefault="00795BAC" w:rsidP="00A26E89">
            <w:pPr>
              <w:pStyle w:val="Datum"/>
              <w:rPr>
                <w:rStyle w:val="Datumopmaak"/>
                <w:sz w:val="16"/>
                <w:szCs w:val="16"/>
              </w:rPr>
            </w:pPr>
            <w:r>
              <w:rPr>
                <w:rStyle w:val="Datumopmaak"/>
                <w:sz w:val="16"/>
                <w:szCs w:val="16"/>
              </w:rPr>
              <w:t>4 december 2014</w:t>
            </w:r>
          </w:p>
        </w:tc>
        <w:tc>
          <w:tcPr>
            <w:tcW w:w="1701" w:type="dxa"/>
          </w:tcPr>
          <w:p w:rsidR="00795BAC" w:rsidRPr="00157D24" w:rsidRDefault="00795BAC"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rsidR="00716A64" w:rsidRDefault="00716A64" w:rsidP="00716A64">
            <w:pPr>
              <w:rPr>
                <w:sz w:val="16"/>
                <w:szCs w:val="16"/>
              </w:rPr>
            </w:pPr>
            <w:r>
              <w:rPr>
                <w:sz w:val="16"/>
                <w:szCs w:val="16"/>
              </w:rPr>
              <w:t>RFC-60841 modeldocument v2.3, definitief:</w:t>
            </w:r>
          </w:p>
          <w:p w:rsidR="00795BAC" w:rsidRPr="00716A64" w:rsidRDefault="00716A64" w:rsidP="00716A64">
            <w:pPr>
              <w:spacing w:line="240" w:lineRule="auto"/>
              <w:rPr>
                <w:sz w:val="16"/>
                <w:szCs w:val="16"/>
              </w:rPr>
            </w:pPr>
            <w:r>
              <w:rPr>
                <w:sz w:val="16"/>
                <w:szCs w:val="16"/>
              </w:rPr>
              <w:t>- par. 2.6 mapping</w:t>
            </w:r>
            <w:r w:rsidR="00795BAC" w:rsidRPr="00716A64">
              <w:rPr>
                <w:sz w:val="16"/>
                <w:szCs w:val="16"/>
              </w:rPr>
              <w:t xml:space="preserve"> Erfpachtcanon</w:t>
            </w:r>
            <w:r>
              <w:rPr>
                <w:sz w:val="16"/>
                <w:szCs w:val="16"/>
              </w:rPr>
              <w:t xml:space="preserve"> aangepast obv issue</w:t>
            </w:r>
            <w:r w:rsidR="00795BAC" w:rsidRPr="00716A64">
              <w:rPr>
                <w:sz w:val="16"/>
                <w:szCs w:val="16"/>
              </w:rPr>
              <w:t>.</w:t>
            </w:r>
          </w:p>
        </w:tc>
      </w:tr>
      <w:tr w:rsidR="00082EA3" w:rsidRPr="00BD30DB" w:rsidTr="00A67E75">
        <w:trPr>
          <w:cantSplit/>
        </w:trPr>
        <w:tc>
          <w:tcPr>
            <w:tcW w:w="637" w:type="dxa"/>
          </w:tcPr>
          <w:p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rsidR="00082EA3" w:rsidRPr="00157D24" w:rsidRDefault="00082EA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rsidR="00082EA3" w:rsidRPr="00082EA3" w:rsidRDefault="00082EA3" w:rsidP="00716A64">
            <w:pPr>
              <w:rPr>
                <w:sz w:val="16"/>
                <w:szCs w:val="16"/>
              </w:rPr>
            </w:pPr>
            <w:r w:rsidRPr="00082EA3">
              <w:rPr>
                <w:sz w:val="16"/>
                <w:szCs w:val="16"/>
              </w:rPr>
              <w:t>AA-2242 modeldocument v2.4.0, definitief:</w:t>
            </w:r>
          </w:p>
          <w:p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ipv ‘,’ conform alle andere modeldocumenten.</w:t>
            </w:r>
          </w:p>
          <w:p w:rsidR="0033564F" w:rsidRDefault="0033564F" w:rsidP="0033564F">
            <w:pPr>
              <w:spacing w:line="240" w:lineRule="auto"/>
              <w:rPr>
                <w:sz w:val="16"/>
                <w:szCs w:val="16"/>
              </w:rPr>
            </w:pPr>
            <w:r>
              <w:rPr>
                <w:sz w:val="16"/>
                <w:szCs w:val="16"/>
              </w:rPr>
              <w:t>AA-2239 modeldocument v2.4.1, definitief:</w:t>
            </w:r>
          </w:p>
          <w:p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rsidTr="00A67E75">
        <w:trPr>
          <w:cantSplit/>
        </w:trPr>
        <w:tc>
          <w:tcPr>
            <w:tcW w:w="637" w:type="dxa"/>
          </w:tcPr>
          <w:p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rsidR="00BD0AC9" w:rsidRDefault="00BD0AC9" w:rsidP="00B35CB1">
            <w:pPr>
              <w:pStyle w:val="Datum"/>
              <w:rPr>
                <w:rStyle w:val="Datumopmaak"/>
                <w:sz w:val="16"/>
                <w:szCs w:val="16"/>
              </w:rPr>
            </w:pPr>
            <w:r>
              <w:rPr>
                <w:rStyle w:val="Datumopmaak"/>
                <w:sz w:val="16"/>
                <w:szCs w:val="16"/>
              </w:rPr>
              <w:t>25 november 2015</w:t>
            </w:r>
          </w:p>
        </w:tc>
        <w:tc>
          <w:tcPr>
            <w:tcW w:w="1701" w:type="dxa"/>
          </w:tcPr>
          <w:p w:rsidR="00BD0AC9" w:rsidRPr="00157D24" w:rsidRDefault="00BD0AC9"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obv gerechtigde personen.</w:t>
            </w:r>
          </w:p>
        </w:tc>
      </w:tr>
      <w:tr w:rsidR="00596C33" w:rsidRPr="00BD30DB" w:rsidTr="00A67E75">
        <w:trPr>
          <w:cantSplit/>
        </w:trPr>
        <w:tc>
          <w:tcPr>
            <w:tcW w:w="637" w:type="dxa"/>
          </w:tcPr>
          <w:p w:rsidR="00596C33" w:rsidRDefault="00596C33" w:rsidP="00A913C5">
            <w:pPr>
              <w:pStyle w:val="Datum"/>
              <w:rPr>
                <w:rStyle w:val="Versieopmaak"/>
                <w:sz w:val="16"/>
                <w:szCs w:val="16"/>
              </w:rPr>
            </w:pPr>
            <w:r>
              <w:rPr>
                <w:rStyle w:val="Versieopmaak"/>
                <w:sz w:val="16"/>
                <w:szCs w:val="16"/>
              </w:rPr>
              <w:t>2.8.0</w:t>
            </w:r>
          </w:p>
        </w:tc>
        <w:tc>
          <w:tcPr>
            <w:tcW w:w="1560" w:type="dxa"/>
          </w:tcPr>
          <w:p w:rsidR="00596C33" w:rsidRDefault="00596C33" w:rsidP="00B35CB1">
            <w:pPr>
              <w:pStyle w:val="Datum"/>
              <w:rPr>
                <w:rStyle w:val="Datumopmaak"/>
                <w:sz w:val="16"/>
                <w:szCs w:val="16"/>
              </w:rPr>
            </w:pPr>
            <w:r>
              <w:rPr>
                <w:rStyle w:val="Datumopmaak"/>
                <w:sz w:val="16"/>
                <w:szCs w:val="16"/>
              </w:rPr>
              <w:t>7 januari 2016</w:t>
            </w:r>
          </w:p>
        </w:tc>
        <w:tc>
          <w:tcPr>
            <w:tcW w:w="1701" w:type="dxa"/>
          </w:tcPr>
          <w:p w:rsidR="00596C33" w:rsidRPr="00157D24" w:rsidRDefault="00596C3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rsidTr="00A67E75">
        <w:trPr>
          <w:cantSplit/>
        </w:trPr>
        <w:tc>
          <w:tcPr>
            <w:tcW w:w="637" w:type="dxa"/>
          </w:tcPr>
          <w:p w:rsidR="00641EEA" w:rsidRDefault="00641EEA" w:rsidP="00A913C5">
            <w:pPr>
              <w:pStyle w:val="Datum"/>
              <w:rPr>
                <w:rStyle w:val="Versieopmaak"/>
                <w:sz w:val="16"/>
                <w:szCs w:val="16"/>
              </w:rPr>
            </w:pPr>
            <w:r>
              <w:rPr>
                <w:rStyle w:val="Versieopmaak"/>
                <w:sz w:val="16"/>
                <w:szCs w:val="16"/>
              </w:rPr>
              <w:t>2.9.0</w:t>
            </w:r>
          </w:p>
        </w:tc>
        <w:tc>
          <w:tcPr>
            <w:tcW w:w="1560" w:type="dxa"/>
          </w:tcPr>
          <w:p w:rsidR="00641EEA" w:rsidRDefault="00641EEA" w:rsidP="00B35CB1">
            <w:pPr>
              <w:pStyle w:val="Datum"/>
              <w:rPr>
                <w:rStyle w:val="Datumopmaak"/>
                <w:sz w:val="16"/>
                <w:szCs w:val="16"/>
              </w:rPr>
            </w:pPr>
            <w:r>
              <w:rPr>
                <w:rStyle w:val="Datumopmaak"/>
                <w:sz w:val="16"/>
                <w:szCs w:val="16"/>
              </w:rPr>
              <w:t>3 maart 2016</w:t>
            </w:r>
          </w:p>
        </w:tc>
        <w:tc>
          <w:tcPr>
            <w:tcW w:w="1701" w:type="dxa"/>
          </w:tcPr>
          <w:p w:rsidR="00641EEA" w:rsidRPr="00157D24" w:rsidRDefault="00641EEA" w:rsidP="00BD0AC9">
            <w:pPr>
              <w:pStyle w:val="Datum"/>
              <w:rPr>
                <w:sz w:val="16"/>
                <w:szCs w:val="16"/>
                <w:lang w:val="en-US"/>
              </w:rPr>
            </w:pPr>
            <w:r>
              <w:rPr>
                <w:sz w:val="16"/>
                <w:szCs w:val="16"/>
                <w:lang w:val="en-US"/>
              </w:rPr>
              <w:t>Kadaster IT/KIW/AA</w:t>
            </w:r>
          </w:p>
        </w:tc>
        <w:tc>
          <w:tcPr>
            <w:tcW w:w="5244" w:type="dxa"/>
          </w:tcPr>
          <w:p w:rsidR="00641EEA" w:rsidRPr="00F47BB2" w:rsidRDefault="00641EEA" w:rsidP="00596C33">
            <w:pPr>
              <w:rPr>
                <w:sz w:val="16"/>
                <w:szCs w:val="16"/>
              </w:rPr>
            </w:pPr>
            <w:r>
              <w:rPr>
                <w:sz w:val="16"/>
                <w:szCs w:val="16"/>
              </w:rPr>
              <w:t>AA-2413 Modeldocument v2.6.0: Geen inhoudelijke wijzigingen</w:t>
            </w:r>
          </w:p>
        </w:tc>
      </w:tr>
      <w:tr w:rsidR="00410ECD" w:rsidRPr="00BD30DB" w:rsidTr="00A67E75">
        <w:trPr>
          <w:cantSplit/>
        </w:trPr>
        <w:tc>
          <w:tcPr>
            <w:tcW w:w="637" w:type="dxa"/>
          </w:tcPr>
          <w:p w:rsidR="00410ECD" w:rsidRDefault="00410ECD" w:rsidP="00A913C5">
            <w:pPr>
              <w:pStyle w:val="Datum"/>
              <w:rPr>
                <w:rStyle w:val="Versieopmaak"/>
                <w:sz w:val="16"/>
                <w:szCs w:val="16"/>
              </w:rPr>
            </w:pPr>
            <w:r>
              <w:rPr>
                <w:rStyle w:val="Versieopmaak"/>
                <w:sz w:val="16"/>
                <w:szCs w:val="16"/>
              </w:rPr>
              <w:t>2.10.0</w:t>
            </w:r>
          </w:p>
        </w:tc>
        <w:tc>
          <w:tcPr>
            <w:tcW w:w="1560" w:type="dxa"/>
          </w:tcPr>
          <w:p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rsidR="00410ECD" w:rsidRDefault="00410ECD" w:rsidP="00BD0AC9">
            <w:pPr>
              <w:pStyle w:val="Datum"/>
              <w:rPr>
                <w:sz w:val="16"/>
                <w:szCs w:val="16"/>
                <w:lang w:val="en-US"/>
              </w:rPr>
            </w:pPr>
            <w:r w:rsidRPr="00410ECD">
              <w:rPr>
                <w:sz w:val="16"/>
                <w:szCs w:val="16"/>
                <w:lang w:val="en-US"/>
              </w:rPr>
              <w:t>IT/LG/AA</w:t>
            </w:r>
          </w:p>
        </w:tc>
        <w:tc>
          <w:tcPr>
            <w:tcW w:w="5244" w:type="dxa"/>
          </w:tcPr>
          <w:p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r w:rsidR="00252C9F">
              <w:rPr>
                <w:sz w:val="16"/>
                <w:szCs w:val="16"/>
              </w:rPr>
              <w:t xml:space="preserve">- Notariële Verklaring </w:t>
            </w:r>
            <w:r w:rsidRPr="00410ECD">
              <w:rPr>
                <w:sz w:val="16"/>
                <w:szCs w:val="16"/>
              </w:rPr>
              <w:t>en Equivalentieverklaring.</w:t>
            </w:r>
          </w:p>
        </w:tc>
      </w:tr>
      <w:tr w:rsidR="00791E5D" w:rsidRPr="00BD30DB" w:rsidTr="00A67E75">
        <w:trPr>
          <w:cantSplit/>
        </w:trPr>
        <w:tc>
          <w:tcPr>
            <w:tcW w:w="637" w:type="dxa"/>
          </w:tcPr>
          <w:p w:rsidR="00791E5D" w:rsidRDefault="00791E5D" w:rsidP="00A913C5">
            <w:pPr>
              <w:pStyle w:val="Datum"/>
              <w:rPr>
                <w:rStyle w:val="Versieopmaak"/>
                <w:sz w:val="16"/>
                <w:szCs w:val="16"/>
              </w:rPr>
            </w:pPr>
            <w:r>
              <w:rPr>
                <w:rStyle w:val="Versieopmaak"/>
                <w:sz w:val="16"/>
                <w:szCs w:val="16"/>
              </w:rPr>
              <w:t>2.11.0</w:t>
            </w:r>
          </w:p>
        </w:tc>
        <w:tc>
          <w:tcPr>
            <w:tcW w:w="1560" w:type="dxa"/>
          </w:tcPr>
          <w:p w:rsidR="00791E5D" w:rsidRPr="00410ECD" w:rsidRDefault="00791E5D" w:rsidP="00B545CD">
            <w:pPr>
              <w:pStyle w:val="Datum"/>
              <w:rPr>
                <w:rStyle w:val="Datumopmaak"/>
                <w:sz w:val="16"/>
                <w:szCs w:val="16"/>
              </w:rPr>
            </w:pPr>
            <w:r>
              <w:rPr>
                <w:rStyle w:val="Datumopmaak"/>
                <w:sz w:val="16"/>
                <w:szCs w:val="16"/>
              </w:rPr>
              <w:t>1</w:t>
            </w:r>
            <w:r w:rsidR="00B545CD">
              <w:rPr>
                <w:rStyle w:val="Datumopmaak"/>
                <w:sz w:val="16"/>
                <w:szCs w:val="16"/>
              </w:rPr>
              <w:t>6</w:t>
            </w:r>
            <w:r>
              <w:rPr>
                <w:rStyle w:val="Datumopmaak"/>
                <w:sz w:val="16"/>
                <w:szCs w:val="16"/>
              </w:rPr>
              <w:t xml:space="preserve"> </w:t>
            </w:r>
            <w:r w:rsidR="00B545CD">
              <w:rPr>
                <w:rStyle w:val="Datumopmaak"/>
                <w:sz w:val="16"/>
                <w:szCs w:val="16"/>
              </w:rPr>
              <w:t>mei</w:t>
            </w:r>
            <w:r>
              <w:rPr>
                <w:rStyle w:val="Datumopmaak"/>
                <w:sz w:val="16"/>
                <w:szCs w:val="16"/>
              </w:rPr>
              <w:t xml:space="preserve"> 2018</w:t>
            </w:r>
          </w:p>
        </w:tc>
        <w:tc>
          <w:tcPr>
            <w:tcW w:w="1701" w:type="dxa"/>
          </w:tcPr>
          <w:p w:rsidR="00791E5D" w:rsidRPr="00410ECD" w:rsidRDefault="00791E5D" w:rsidP="00BD0AC9">
            <w:pPr>
              <w:pStyle w:val="Datum"/>
              <w:rPr>
                <w:sz w:val="16"/>
                <w:szCs w:val="16"/>
                <w:lang w:val="en-US"/>
              </w:rPr>
            </w:pPr>
            <w:r w:rsidRPr="00410ECD">
              <w:rPr>
                <w:sz w:val="16"/>
                <w:szCs w:val="16"/>
                <w:lang w:val="en-US"/>
              </w:rPr>
              <w:t>IT/LG/AA</w:t>
            </w:r>
          </w:p>
        </w:tc>
        <w:tc>
          <w:tcPr>
            <w:tcW w:w="5244" w:type="dxa"/>
          </w:tcPr>
          <w:p w:rsidR="00791E5D" w:rsidRDefault="00791E5D" w:rsidP="00791E5D">
            <w:pPr>
              <w:rPr>
                <w:sz w:val="16"/>
                <w:szCs w:val="16"/>
              </w:rPr>
            </w:pPr>
            <w:r w:rsidRPr="00F950F2">
              <w:rPr>
                <w:sz w:val="16"/>
                <w:szCs w:val="16"/>
              </w:rPr>
              <w:t>AA-3777</w:t>
            </w:r>
            <w:r>
              <w:rPr>
                <w:sz w:val="16"/>
                <w:szCs w:val="16"/>
              </w:rPr>
              <w:t xml:space="preserve"> </w:t>
            </w:r>
            <w:r w:rsidRPr="007D165A">
              <w:rPr>
                <w:sz w:val="16"/>
                <w:szCs w:val="16"/>
              </w:rPr>
              <w:t>Modeldocument v</w:t>
            </w:r>
            <w:r w:rsidR="005D6C76">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791E5D" w:rsidRDefault="00791E5D" w:rsidP="00791E5D">
            <w:pPr>
              <w:rPr>
                <w:sz w:val="16"/>
                <w:szCs w:val="16"/>
              </w:rPr>
            </w:pPr>
            <w:r w:rsidRPr="00F950F2">
              <w:rPr>
                <w:sz w:val="16"/>
                <w:szCs w:val="16"/>
              </w:rPr>
              <w:t>AA-3748</w:t>
            </w:r>
            <w:r>
              <w:rPr>
                <w:sz w:val="16"/>
                <w:szCs w:val="16"/>
              </w:rPr>
              <w:t xml:space="preserve"> </w:t>
            </w:r>
            <w:r w:rsidRPr="007D165A">
              <w:rPr>
                <w:sz w:val="16"/>
                <w:szCs w:val="16"/>
              </w:rPr>
              <w:t>Modeldocument v</w:t>
            </w:r>
            <w:r w:rsidR="005D6C76">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rsidR="00B545CD" w:rsidRDefault="00B545CD" w:rsidP="00B545CD">
            <w:pPr>
              <w:rPr>
                <w:snapToGrid/>
                <w:sz w:val="16"/>
                <w:szCs w:val="16"/>
              </w:rPr>
            </w:pPr>
            <w:r>
              <w:rPr>
                <w:sz w:val="16"/>
                <w:szCs w:val="16"/>
              </w:rPr>
              <w:t>AA-3724 Modeldocument v4.6.0 TB Recht: vermelding aantal bij (Eigendom belast met) Opstal, Erfpacht en BP rechten.</w:t>
            </w:r>
          </w:p>
          <w:p w:rsidR="00B545CD" w:rsidRPr="00410ECD" w:rsidRDefault="00B545CD" w:rsidP="00791E5D">
            <w:pPr>
              <w:rPr>
                <w:sz w:val="16"/>
                <w:szCs w:val="16"/>
              </w:rPr>
            </w:pPr>
          </w:p>
        </w:tc>
      </w:tr>
    </w:tbl>
    <w:p w:rsidR="00451606" w:rsidRPr="00BD30DB" w:rsidRDefault="00451606">
      <w:pPr>
        <w:rPr>
          <w:color w:val="005200"/>
          <w:sz w:val="16"/>
          <w:szCs w:val="16"/>
        </w:rPr>
      </w:pPr>
    </w:p>
    <w:p w:rsidR="00451606" w:rsidRPr="00BD30DB" w:rsidRDefault="00451606">
      <w:pPr>
        <w:pStyle w:val="Koptekst"/>
        <w:tabs>
          <w:tab w:val="clear" w:pos="4536"/>
          <w:tab w:val="clear" w:pos="9072"/>
        </w:tabs>
      </w:pPr>
    </w:p>
    <w:p w:rsidR="00451606" w:rsidRPr="00BD30DB" w:rsidRDefault="00451606">
      <w:pPr>
        <w:pStyle w:val="Koptekst"/>
        <w:tabs>
          <w:tab w:val="clear" w:pos="4536"/>
          <w:tab w:val="clear" w:pos="9072"/>
        </w:tabs>
        <w:sectPr w:rsidR="00451606" w:rsidRPr="00BD30DB">
          <w:headerReference w:type="default" r:id="rId9"/>
          <w:headerReference w:type="first" r:id="rId10"/>
          <w:footerReference w:type="first" r:id="rId11"/>
          <w:pgSz w:w="11906" w:h="16838" w:code="9"/>
          <w:pgMar w:top="2835" w:right="1304" w:bottom="2552" w:left="1814" w:header="567" w:footer="431" w:gutter="0"/>
          <w:pgNumType w:start="1"/>
          <w:cols w:space="708"/>
        </w:sectPr>
      </w:pP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9" w:name="bmInhoudsopgave"/>
    <w:bookmarkEnd w:id="9"/>
    <w:p w:rsidR="00C8494F" w:rsidRPr="008B12E1"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36222942" w:history="1">
        <w:r w:rsidR="00C8494F" w:rsidRPr="00800FB3">
          <w:rPr>
            <w:rStyle w:val="Hyperlink"/>
          </w:rPr>
          <w:t>1</w:t>
        </w:r>
        <w:r w:rsidR="00C8494F" w:rsidRPr="008B12E1">
          <w:rPr>
            <w:rFonts w:ascii="Calibri" w:hAnsi="Calibri"/>
            <w:b w:val="0"/>
            <w:bCs w:val="0"/>
            <w:snapToGrid/>
            <w:kern w:val="0"/>
            <w:sz w:val="22"/>
            <w:szCs w:val="22"/>
            <w:lang w:eastAsia="nl-NL"/>
          </w:rPr>
          <w:tab/>
        </w:r>
        <w:r w:rsidR="00C8494F" w:rsidRPr="00800FB3">
          <w:rPr>
            <w:rStyle w:val="Hyperlink"/>
          </w:rPr>
          <w:t>Inleiding</w:t>
        </w:r>
        <w:r w:rsidR="00C8494F">
          <w:rPr>
            <w:webHidden/>
          </w:rPr>
          <w:tab/>
        </w:r>
        <w:r w:rsidR="00C8494F">
          <w:rPr>
            <w:webHidden/>
          </w:rPr>
          <w:fldChar w:fldCharType="begin"/>
        </w:r>
        <w:r w:rsidR="00C8494F">
          <w:rPr>
            <w:webHidden/>
          </w:rPr>
          <w:instrText xml:space="preserve"> PAGEREF _Toc436222942 \h </w:instrText>
        </w:r>
        <w:r w:rsidR="00C8494F">
          <w:rPr>
            <w:webHidden/>
          </w:rPr>
        </w:r>
        <w:r w:rsidR="00C8494F">
          <w:rPr>
            <w:webHidden/>
          </w:rPr>
          <w:fldChar w:fldCharType="separate"/>
        </w:r>
        <w:r w:rsidR="00B545CD">
          <w:rPr>
            <w:webHidden/>
          </w:rPr>
          <w:t>4</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43" w:history="1">
        <w:r w:rsidR="00C8494F" w:rsidRPr="00800FB3">
          <w:rPr>
            <w:rStyle w:val="Hyperlink"/>
          </w:rPr>
          <w:t>1.1</w:t>
        </w:r>
        <w:r w:rsidR="00C8494F" w:rsidRPr="008B12E1">
          <w:rPr>
            <w:rFonts w:ascii="Calibri" w:hAnsi="Calibri"/>
            <w:snapToGrid/>
            <w:kern w:val="0"/>
            <w:sz w:val="22"/>
            <w:szCs w:val="22"/>
            <w:lang w:eastAsia="nl-NL"/>
          </w:rPr>
          <w:tab/>
        </w:r>
        <w:r w:rsidR="00C8494F" w:rsidRPr="00800FB3">
          <w:rPr>
            <w:rStyle w:val="Hyperlink"/>
          </w:rPr>
          <w:t>Doel</w:t>
        </w:r>
        <w:r w:rsidR="00C8494F">
          <w:rPr>
            <w:webHidden/>
          </w:rPr>
          <w:tab/>
        </w:r>
        <w:r w:rsidR="00C8494F">
          <w:rPr>
            <w:webHidden/>
          </w:rPr>
          <w:fldChar w:fldCharType="begin"/>
        </w:r>
        <w:r w:rsidR="00C8494F">
          <w:rPr>
            <w:webHidden/>
          </w:rPr>
          <w:instrText xml:space="preserve"> PAGEREF _Toc436222943 \h </w:instrText>
        </w:r>
        <w:r w:rsidR="00C8494F">
          <w:rPr>
            <w:webHidden/>
          </w:rPr>
        </w:r>
        <w:r w:rsidR="00C8494F">
          <w:rPr>
            <w:webHidden/>
          </w:rPr>
          <w:fldChar w:fldCharType="separate"/>
        </w:r>
        <w:r w:rsidR="00B545CD">
          <w:rPr>
            <w:webHidden/>
          </w:rPr>
          <w:t>4</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44" w:history="1">
        <w:r w:rsidR="00C8494F" w:rsidRPr="00800FB3">
          <w:rPr>
            <w:rStyle w:val="Hyperlink"/>
          </w:rPr>
          <w:t>1.2</w:t>
        </w:r>
        <w:r w:rsidR="00C8494F" w:rsidRPr="008B12E1">
          <w:rPr>
            <w:rFonts w:ascii="Calibri" w:hAnsi="Calibri"/>
            <w:snapToGrid/>
            <w:kern w:val="0"/>
            <w:sz w:val="22"/>
            <w:szCs w:val="22"/>
            <w:lang w:eastAsia="nl-NL"/>
          </w:rPr>
          <w:tab/>
        </w:r>
        <w:r w:rsidR="00C8494F" w:rsidRPr="00800FB3">
          <w:rPr>
            <w:rStyle w:val="Hyperlink"/>
          </w:rPr>
          <w:t>Algemeen</w:t>
        </w:r>
        <w:r w:rsidR="00C8494F">
          <w:rPr>
            <w:webHidden/>
          </w:rPr>
          <w:tab/>
        </w:r>
        <w:r w:rsidR="00C8494F">
          <w:rPr>
            <w:webHidden/>
          </w:rPr>
          <w:fldChar w:fldCharType="begin"/>
        </w:r>
        <w:r w:rsidR="00C8494F">
          <w:rPr>
            <w:webHidden/>
          </w:rPr>
          <w:instrText xml:space="preserve"> PAGEREF _Toc436222944 \h </w:instrText>
        </w:r>
        <w:r w:rsidR="00C8494F">
          <w:rPr>
            <w:webHidden/>
          </w:rPr>
        </w:r>
        <w:r w:rsidR="00C8494F">
          <w:rPr>
            <w:webHidden/>
          </w:rPr>
          <w:fldChar w:fldCharType="separate"/>
        </w:r>
        <w:r w:rsidR="00B545CD">
          <w:rPr>
            <w:webHidden/>
          </w:rPr>
          <w:t>4</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45" w:history="1">
        <w:r w:rsidR="00C8494F" w:rsidRPr="00800FB3">
          <w:rPr>
            <w:rStyle w:val="Hyperlink"/>
          </w:rPr>
          <w:t>1.3</w:t>
        </w:r>
        <w:r w:rsidR="00C8494F" w:rsidRPr="008B12E1">
          <w:rPr>
            <w:rFonts w:ascii="Calibri" w:hAnsi="Calibri"/>
            <w:snapToGrid/>
            <w:kern w:val="0"/>
            <w:sz w:val="22"/>
            <w:szCs w:val="22"/>
            <w:lang w:eastAsia="nl-NL"/>
          </w:rPr>
          <w:tab/>
        </w:r>
        <w:r w:rsidR="00C8494F" w:rsidRPr="00800FB3">
          <w:rPr>
            <w:rStyle w:val="Hyperlink"/>
          </w:rPr>
          <w:t>Referenties</w:t>
        </w:r>
        <w:r w:rsidR="00C8494F">
          <w:rPr>
            <w:webHidden/>
          </w:rPr>
          <w:tab/>
        </w:r>
        <w:r w:rsidR="00C8494F">
          <w:rPr>
            <w:webHidden/>
          </w:rPr>
          <w:fldChar w:fldCharType="begin"/>
        </w:r>
        <w:r w:rsidR="00C8494F">
          <w:rPr>
            <w:webHidden/>
          </w:rPr>
          <w:instrText xml:space="preserve"> PAGEREF _Toc436222945 \h </w:instrText>
        </w:r>
        <w:r w:rsidR="00C8494F">
          <w:rPr>
            <w:webHidden/>
          </w:rPr>
        </w:r>
        <w:r w:rsidR="00C8494F">
          <w:rPr>
            <w:webHidden/>
          </w:rPr>
          <w:fldChar w:fldCharType="separate"/>
        </w:r>
        <w:r w:rsidR="00B545CD">
          <w:rPr>
            <w:webHidden/>
          </w:rPr>
          <w:t>4</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46" w:history="1">
        <w:r w:rsidR="00C8494F" w:rsidRPr="00800FB3">
          <w:rPr>
            <w:rStyle w:val="Hyperlink"/>
          </w:rPr>
          <w:t>1.4</w:t>
        </w:r>
        <w:r w:rsidR="00C8494F" w:rsidRPr="008B12E1">
          <w:rPr>
            <w:rFonts w:ascii="Calibri" w:hAnsi="Calibri"/>
            <w:snapToGrid/>
            <w:kern w:val="0"/>
            <w:sz w:val="22"/>
            <w:szCs w:val="22"/>
            <w:lang w:eastAsia="nl-NL"/>
          </w:rPr>
          <w:tab/>
        </w:r>
        <w:r w:rsidR="00C8494F" w:rsidRPr="00800FB3">
          <w:rPr>
            <w:rStyle w:val="Hyperlink"/>
          </w:rPr>
          <w:t>Uitgangspunten</w:t>
        </w:r>
        <w:r w:rsidR="00C8494F">
          <w:rPr>
            <w:webHidden/>
          </w:rPr>
          <w:tab/>
        </w:r>
        <w:r w:rsidR="00C8494F">
          <w:rPr>
            <w:webHidden/>
          </w:rPr>
          <w:fldChar w:fldCharType="begin"/>
        </w:r>
        <w:r w:rsidR="00C8494F">
          <w:rPr>
            <w:webHidden/>
          </w:rPr>
          <w:instrText xml:space="preserve"> PAGEREF _Toc436222946 \h </w:instrText>
        </w:r>
        <w:r w:rsidR="00C8494F">
          <w:rPr>
            <w:webHidden/>
          </w:rPr>
        </w:r>
        <w:r w:rsidR="00C8494F">
          <w:rPr>
            <w:webHidden/>
          </w:rPr>
          <w:fldChar w:fldCharType="separate"/>
        </w:r>
        <w:r w:rsidR="00B545CD">
          <w:rPr>
            <w:webHidden/>
          </w:rPr>
          <w:t>5</w:t>
        </w:r>
        <w:r w:rsidR="00C8494F">
          <w:rPr>
            <w:webHidden/>
          </w:rPr>
          <w:fldChar w:fldCharType="end"/>
        </w:r>
      </w:hyperlink>
    </w:p>
    <w:p w:rsidR="00C8494F" w:rsidRPr="008B12E1" w:rsidRDefault="00432CF4">
      <w:pPr>
        <w:pStyle w:val="Inhopg1"/>
        <w:rPr>
          <w:rFonts w:ascii="Calibri" w:hAnsi="Calibri"/>
          <w:b w:val="0"/>
          <w:bCs w:val="0"/>
          <w:snapToGrid/>
          <w:kern w:val="0"/>
          <w:sz w:val="22"/>
          <w:szCs w:val="22"/>
          <w:lang w:eastAsia="nl-NL"/>
        </w:rPr>
      </w:pPr>
      <w:hyperlink w:anchor="_Toc436222947" w:history="1">
        <w:r w:rsidR="00C8494F" w:rsidRPr="00800FB3">
          <w:rPr>
            <w:rStyle w:val="Hyperlink"/>
          </w:rPr>
          <w:t>2</w:t>
        </w:r>
        <w:r w:rsidR="00C8494F" w:rsidRPr="008B12E1">
          <w:rPr>
            <w:rFonts w:ascii="Calibri" w:hAnsi="Calibri"/>
            <w:b w:val="0"/>
            <w:bCs w:val="0"/>
            <w:snapToGrid/>
            <w:kern w:val="0"/>
            <w:sz w:val="22"/>
            <w:szCs w:val="22"/>
            <w:lang w:eastAsia="nl-NL"/>
          </w:rPr>
          <w:tab/>
        </w:r>
        <w:r w:rsidR="00C8494F" w:rsidRPr="00800FB3">
          <w:rPr>
            <w:rStyle w:val="Hyperlink"/>
          </w:rPr>
          <w:t>Notariële verklaring – koop of optie</w:t>
        </w:r>
        <w:r w:rsidR="00C8494F">
          <w:rPr>
            <w:webHidden/>
          </w:rPr>
          <w:tab/>
        </w:r>
        <w:r w:rsidR="00C8494F">
          <w:rPr>
            <w:webHidden/>
          </w:rPr>
          <w:fldChar w:fldCharType="begin"/>
        </w:r>
        <w:r w:rsidR="00C8494F">
          <w:rPr>
            <w:webHidden/>
          </w:rPr>
          <w:instrText xml:space="preserve"> PAGEREF _Toc436222947 \h </w:instrText>
        </w:r>
        <w:r w:rsidR="00C8494F">
          <w:rPr>
            <w:webHidden/>
          </w:rPr>
        </w:r>
        <w:r w:rsidR="00C8494F">
          <w:rPr>
            <w:webHidden/>
          </w:rPr>
          <w:fldChar w:fldCharType="separate"/>
        </w:r>
        <w:r w:rsidR="00B545CD">
          <w:rPr>
            <w:webHidden/>
          </w:rPr>
          <w:t>6</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48" w:history="1">
        <w:r w:rsidR="00C8494F" w:rsidRPr="00800FB3">
          <w:rPr>
            <w:rStyle w:val="Hyperlink"/>
          </w:rPr>
          <w:t>2.1</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_Toc436222948 \h </w:instrText>
        </w:r>
        <w:r w:rsidR="00C8494F">
          <w:rPr>
            <w:webHidden/>
          </w:rPr>
        </w:r>
        <w:r w:rsidR="00C8494F">
          <w:rPr>
            <w:webHidden/>
          </w:rPr>
          <w:fldChar w:fldCharType="separate"/>
        </w:r>
        <w:r w:rsidR="00B545CD">
          <w:rPr>
            <w:webHidden/>
          </w:rPr>
          <w:t>6</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49" w:history="1">
        <w:r w:rsidR="00C8494F" w:rsidRPr="00800FB3">
          <w:rPr>
            <w:rStyle w:val="Hyperlink"/>
          </w:rPr>
          <w:t>2.2</w:t>
        </w:r>
        <w:r w:rsidR="00C8494F" w:rsidRPr="008B12E1">
          <w:rPr>
            <w:rFonts w:ascii="Calibri" w:hAnsi="Calibri"/>
            <w:snapToGrid/>
            <w:kern w:val="0"/>
            <w:sz w:val="22"/>
            <w:szCs w:val="22"/>
            <w:lang w:eastAsia="nl-NL"/>
          </w:rPr>
          <w:tab/>
        </w:r>
        <w:r w:rsidR="00C8494F" w:rsidRPr="00800FB3">
          <w:rPr>
            <w:rStyle w:val="Hyperlink"/>
          </w:rPr>
          <w:t>Aanhef</w:t>
        </w:r>
        <w:r w:rsidR="00C8494F">
          <w:rPr>
            <w:webHidden/>
          </w:rPr>
          <w:tab/>
        </w:r>
        <w:r w:rsidR="00C8494F">
          <w:rPr>
            <w:webHidden/>
          </w:rPr>
          <w:fldChar w:fldCharType="begin"/>
        </w:r>
        <w:r w:rsidR="00C8494F">
          <w:rPr>
            <w:webHidden/>
          </w:rPr>
          <w:instrText xml:space="preserve"> PAGEREF _Toc436222949 \h </w:instrText>
        </w:r>
        <w:r w:rsidR="00C8494F">
          <w:rPr>
            <w:webHidden/>
          </w:rPr>
        </w:r>
        <w:r w:rsidR="00C8494F">
          <w:rPr>
            <w:webHidden/>
          </w:rPr>
          <w:fldChar w:fldCharType="separate"/>
        </w:r>
        <w:r w:rsidR="00B545CD">
          <w:rPr>
            <w:webHidden/>
          </w:rPr>
          <w:t>6</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50" w:history="1">
        <w:r w:rsidR="00C8494F" w:rsidRPr="00800FB3">
          <w:rPr>
            <w:rStyle w:val="Hyperlink"/>
          </w:rPr>
          <w:t>2.3</w:t>
        </w:r>
        <w:r w:rsidR="00C8494F" w:rsidRPr="008B12E1">
          <w:rPr>
            <w:rFonts w:ascii="Calibri" w:hAnsi="Calibri"/>
            <w:snapToGrid/>
            <w:kern w:val="0"/>
            <w:sz w:val="22"/>
            <w:szCs w:val="22"/>
            <w:lang w:eastAsia="nl-NL"/>
          </w:rPr>
          <w:tab/>
        </w:r>
        <w:r w:rsidR="00C8494F" w:rsidRPr="00800FB3">
          <w:rPr>
            <w:rStyle w:val="Hyperlink"/>
          </w:rPr>
          <w:t>Partijen</w:t>
        </w:r>
        <w:r w:rsidR="00C8494F">
          <w:rPr>
            <w:webHidden/>
          </w:rPr>
          <w:tab/>
        </w:r>
        <w:r w:rsidR="00C8494F">
          <w:rPr>
            <w:webHidden/>
          </w:rPr>
          <w:fldChar w:fldCharType="begin"/>
        </w:r>
        <w:r w:rsidR="00C8494F">
          <w:rPr>
            <w:webHidden/>
          </w:rPr>
          <w:instrText xml:space="preserve"> PAGEREF _Toc436222950 \h </w:instrText>
        </w:r>
        <w:r w:rsidR="00C8494F">
          <w:rPr>
            <w:webHidden/>
          </w:rPr>
        </w:r>
        <w:r w:rsidR="00C8494F">
          <w:rPr>
            <w:webHidden/>
          </w:rPr>
          <w:fldChar w:fldCharType="separate"/>
        </w:r>
        <w:r w:rsidR="00B545CD">
          <w:rPr>
            <w:webHidden/>
          </w:rPr>
          <w:t>7</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51" w:history="1">
        <w:r w:rsidR="00C8494F" w:rsidRPr="00800FB3">
          <w:rPr>
            <w:rStyle w:val="Hyperlink"/>
          </w:rPr>
          <w:t>2.4</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_Toc436222951 \h </w:instrText>
        </w:r>
        <w:r w:rsidR="00C8494F">
          <w:rPr>
            <w:webHidden/>
          </w:rPr>
        </w:r>
        <w:r w:rsidR="00C8494F">
          <w:rPr>
            <w:webHidden/>
          </w:rPr>
          <w:fldChar w:fldCharType="separate"/>
        </w:r>
        <w:r w:rsidR="00B545CD">
          <w:rPr>
            <w:webHidden/>
          </w:rPr>
          <w:t>9</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52" w:history="1">
        <w:r w:rsidR="00C8494F" w:rsidRPr="00800FB3">
          <w:rPr>
            <w:rStyle w:val="Hyperlink"/>
          </w:rPr>
          <w:t>2.5</w:t>
        </w:r>
        <w:r w:rsidR="00C8494F" w:rsidRPr="008B12E1">
          <w:rPr>
            <w:rFonts w:ascii="Calibri" w:hAnsi="Calibri"/>
            <w:snapToGrid/>
            <w:kern w:val="0"/>
            <w:sz w:val="22"/>
            <w:szCs w:val="22"/>
            <w:lang w:eastAsia="nl-NL"/>
          </w:rPr>
          <w:tab/>
        </w:r>
        <w:r w:rsidR="00C8494F" w:rsidRPr="00800FB3">
          <w:rPr>
            <w:rStyle w:val="Hyperlink"/>
          </w:rPr>
          <w:t>Registergoederen</w:t>
        </w:r>
        <w:r w:rsidR="00C8494F">
          <w:rPr>
            <w:webHidden/>
          </w:rPr>
          <w:tab/>
        </w:r>
        <w:r w:rsidR="00C8494F">
          <w:rPr>
            <w:webHidden/>
          </w:rPr>
          <w:fldChar w:fldCharType="begin"/>
        </w:r>
        <w:r w:rsidR="00C8494F">
          <w:rPr>
            <w:webHidden/>
          </w:rPr>
          <w:instrText xml:space="preserve"> PAGEREF _Toc436222952 \h </w:instrText>
        </w:r>
        <w:r w:rsidR="00C8494F">
          <w:rPr>
            <w:webHidden/>
          </w:rPr>
        </w:r>
        <w:r w:rsidR="00C8494F">
          <w:rPr>
            <w:webHidden/>
          </w:rPr>
          <w:fldChar w:fldCharType="separate"/>
        </w:r>
        <w:r w:rsidR="00B545CD">
          <w:rPr>
            <w:webHidden/>
          </w:rPr>
          <w:t>11</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53" w:history="1">
        <w:r w:rsidR="00C8494F" w:rsidRPr="00800FB3">
          <w:rPr>
            <w:rStyle w:val="Hyperlink"/>
          </w:rPr>
          <w:t>2.5.1</w:t>
        </w:r>
        <w:r w:rsidR="00C8494F" w:rsidRPr="008B12E1">
          <w:rPr>
            <w:rFonts w:ascii="Calibri" w:hAnsi="Calibri"/>
            <w:snapToGrid/>
            <w:kern w:val="0"/>
            <w:sz w:val="22"/>
            <w:szCs w:val="22"/>
            <w:lang w:eastAsia="nl-NL"/>
          </w:rPr>
          <w:tab/>
        </w:r>
        <w:r w:rsidR="00C8494F" w:rsidRPr="00800FB3">
          <w:rPr>
            <w:rStyle w:val="Hyperlink"/>
          </w:rPr>
          <w:t>Variant A: één of meer registergoederen met elk één koopprijs</w:t>
        </w:r>
        <w:r w:rsidR="00C8494F">
          <w:rPr>
            <w:webHidden/>
          </w:rPr>
          <w:tab/>
        </w:r>
        <w:r w:rsidR="00C8494F">
          <w:rPr>
            <w:webHidden/>
          </w:rPr>
          <w:fldChar w:fldCharType="begin"/>
        </w:r>
        <w:r w:rsidR="00C8494F">
          <w:rPr>
            <w:webHidden/>
          </w:rPr>
          <w:instrText xml:space="preserve"> PAGEREF _Toc436222953 \h </w:instrText>
        </w:r>
        <w:r w:rsidR="00C8494F">
          <w:rPr>
            <w:webHidden/>
          </w:rPr>
        </w:r>
        <w:r w:rsidR="00C8494F">
          <w:rPr>
            <w:webHidden/>
          </w:rPr>
          <w:fldChar w:fldCharType="separate"/>
        </w:r>
        <w:r w:rsidR="00B545CD">
          <w:rPr>
            <w:webHidden/>
          </w:rPr>
          <w:t>12</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54" w:history="1">
        <w:r w:rsidR="00C8494F" w:rsidRPr="00800FB3">
          <w:rPr>
            <w:rStyle w:val="Hyperlink"/>
          </w:rPr>
          <w:t>2.5.2</w:t>
        </w:r>
        <w:r w:rsidR="00C8494F" w:rsidRPr="008B12E1">
          <w:rPr>
            <w:rFonts w:ascii="Calibri" w:hAnsi="Calibri"/>
            <w:snapToGrid/>
            <w:kern w:val="0"/>
            <w:sz w:val="22"/>
            <w:szCs w:val="22"/>
            <w:lang w:eastAsia="nl-NL"/>
          </w:rPr>
          <w:tab/>
        </w:r>
        <w:r w:rsidR="00C8494F" w:rsidRPr="00800FB3">
          <w:rPr>
            <w:rStyle w:val="Hyperlink"/>
          </w:rPr>
          <w:t>Variant B: één of meer registergoederen met (voor het totaal) één koopprijs</w:t>
        </w:r>
        <w:r w:rsidR="00C8494F">
          <w:rPr>
            <w:webHidden/>
          </w:rPr>
          <w:tab/>
        </w:r>
        <w:r w:rsidR="00C8494F">
          <w:rPr>
            <w:webHidden/>
          </w:rPr>
          <w:fldChar w:fldCharType="begin"/>
        </w:r>
        <w:r w:rsidR="00C8494F">
          <w:rPr>
            <w:webHidden/>
          </w:rPr>
          <w:instrText xml:space="preserve"> PAGEREF _Toc436222954 \h </w:instrText>
        </w:r>
        <w:r w:rsidR="00C8494F">
          <w:rPr>
            <w:webHidden/>
          </w:rPr>
        </w:r>
        <w:r w:rsidR="00C8494F">
          <w:rPr>
            <w:webHidden/>
          </w:rPr>
          <w:fldChar w:fldCharType="separate"/>
        </w:r>
        <w:r w:rsidR="00B545CD">
          <w:rPr>
            <w:webHidden/>
          </w:rPr>
          <w:t>13</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55" w:history="1">
        <w:r w:rsidR="00C8494F" w:rsidRPr="00800FB3">
          <w:rPr>
            <w:rStyle w:val="Hyperlink"/>
          </w:rPr>
          <w:t>2.6</w:t>
        </w:r>
        <w:r w:rsidR="00C8494F" w:rsidRPr="008B12E1">
          <w:rPr>
            <w:rFonts w:ascii="Calibri" w:hAnsi="Calibri"/>
            <w:snapToGrid/>
            <w:kern w:val="0"/>
            <w:sz w:val="22"/>
            <w:szCs w:val="22"/>
            <w:lang w:eastAsia="nl-NL"/>
          </w:rPr>
          <w:tab/>
        </w:r>
        <w:r w:rsidR="00C8494F" w:rsidRPr="00800FB3">
          <w:rPr>
            <w:rStyle w:val="Hyperlink"/>
          </w:rPr>
          <w:t>Erfpachtcanon</w:t>
        </w:r>
        <w:r w:rsidR="00C8494F">
          <w:rPr>
            <w:webHidden/>
          </w:rPr>
          <w:tab/>
        </w:r>
        <w:r w:rsidR="00C8494F">
          <w:rPr>
            <w:webHidden/>
          </w:rPr>
          <w:fldChar w:fldCharType="begin"/>
        </w:r>
        <w:r w:rsidR="00C8494F">
          <w:rPr>
            <w:webHidden/>
          </w:rPr>
          <w:instrText xml:space="preserve"> PAGEREF _Toc436222955 \h </w:instrText>
        </w:r>
        <w:r w:rsidR="00C8494F">
          <w:rPr>
            <w:webHidden/>
          </w:rPr>
        </w:r>
        <w:r w:rsidR="00C8494F">
          <w:rPr>
            <w:webHidden/>
          </w:rPr>
          <w:fldChar w:fldCharType="separate"/>
        </w:r>
        <w:r w:rsidR="00B545CD">
          <w:rPr>
            <w:webHidden/>
          </w:rPr>
          <w:t>14</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56" w:history="1">
        <w:r w:rsidR="00C8494F" w:rsidRPr="00800FB3">
          <w:rPr>
            <w:rStyle w:val="Hyperlink"/>
          </w:rPr>
          <w:t>2.7</w:t>
        </w:r>
        <w:r w:rsidR="00C8494F" w:rsidRPr="008B12E1">
          <w:rPr>
            <w:rFonts w:ascii="Calibri" w:hAnsi="Calibri"/>
            <w:snapToGrid/>
            <w:kern w:val="0"/>
            <w:sz w:val="22"/>
            <w:szCs w:val="22"/>
            <w:lang w:eastAsia="nl-NL"/>
          </w:rPr>
          <w:tab/>
        </w:r>
        <w:r w:rsidR="00C8494F" w:rsidRPr="00800FB3">
          <w:rPr>
            <w:rStyle w:val="Hyperlink"/>
          </w:rPr>
          <w:t>Leveringsdatum</w:t>
        </w:r>
        <w:r w:rsidR="00C8494F">
          <w:rPr>
            <w:webHidden/>
          </w:rPr>
          <w:tab/>
        </w:r>
        <w:r w:rsidR="00C8494F">
          <w:rPr>
            <w:webHidden/>
          </w:rPr>
          <w:fldChar w:fldCharType="begin"/>
        </w:r>
        <w:r w:rsidR="00C8494F">
          <w:rPr>
            <w:webHidden/>
          </w:rPr>
          <w:instrText xml:space="preserve"> PAGEREF _Toc436222956 \h </w:instrText>
        </w:r>
        <w:r w:rsidR="00C8494F">
          <w:rPr>
            <w:webHidden/>
          </w:rPr>
        </w:r>
        <w:r w:rsidR="00C8494F">
          <w:rPr>
            <w:webHidden/>
          </w:rPr>
          <w:fldChar w:fldCharType="separate"/>
        </w:r>
        <w:r w:rsidR="00B545CD">
          <w:rPr>
            <w:webHidden/>
          </w:rPr>
          <w:t>15</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57" w:history="1">
        <w:r w:rsidR="00C8494F" w:rsidRPr="00800FB3">
          <w:rPr>
            <w:rStyle w:val="Hyperlink"/>
          </w:rPr>
          <w:t>2.7.1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_Toc436222957 \h </w:instrText>
        </w:r>
        <w:r w:rsidR="00C8494F">
          <w:rPr>
            <w:webHidden/>
          </w:rPr>
        </w:r>
        <w:r w:rsidR="00C8494F">
          <w:rPr>
            <w:webHidden/>
          </w:rPr>
          <w:fldChar w:fldCharType="separate"/>
        </w:r>
        <w:r w:rsidR="00B545CD">
          <w:rPr>
            <w:webHidden/>
          </w:rPr>
          <w:t>15</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58" w:history="1">
        <w:r w:rsidR="00C8494F" w:rsidRPr="00800FB3">
          <w:rPr>
            <w:rStyle w:val="Hyperlink"/>
          </w:rPr>
          <w:t>2.7.2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_Toc436222958 \h </w:instrText>
        </w:r>
        <w:r w:rsidR="00C8494F">
          <w:rPr>
            <w:webHidden/>
          </w:rPr>
        </w:r>
        <w:r w:rsidR="00C8494F">
          <w:rPr>
            <w:webHidden/>
          </w:rPr>
          <w:fldChar w:fldCharType="separate"/>
        </w:r>
        <w:r w:rsidR="00B545CD">
          <w:rPr>
            <w:webHidden/>
          </w:rPr>
          <w:t>15</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59" w:history="1">
        <w:r w:rsidR="00C8494F" w:rsidRPr="00800FB3">
          <w:rPr>
            <w:rStyle w:val="Hyperlink"/>
          </w:rPr>
          <w:t>2.8</w:t>
        </w:r>
        <w:r w:rsidR="00C8494F" w:rsidRPr="008B12E1">
          <w:rPr>
            <w:rFonts w:ascii="Calibri" w:hAnsi="Calibri"/>
            <w:snapToGrid/>
            <w:kern w:val="0"/>
            <w:sz w:val="22"/>
            <w:szCs w:val="22"/>
            <w:lang w:eastAsia="nl-NL"/>
          </w:rPr>
          <w:tab/>
        </w:r>
        <w:r w:rsidR="00C8494F" w:rsidRPr="00800FB3">
          <w:rPr>
            <w:rStyle w:val="Hyperlink"/>
          </w:rPr>
          <w:t>Bepalingen</w:t>
        </w:r>
        <w:r w:rsidR="00C8494F">
          <w:rPr>
            <w:webHidden/>
          </w:rPr>
          <w:tab/>
        </w:r>
        <w:r w:rsidR="00C8494F">
          <w:rPr>
            <w:webHidden/>
          </w:rPr>
          <w:fldChar w:fldCharType="begin"/>
        </w:r>
        <w:r w:rsidR="00C8494F">
          <w:rPr>
            <w:webHidden/>
          </w:rPr>
          <w:instrText xml:space="preserve"> PAGEREF _Toc436222959 \h </w:instrText>
        </w:r>
        <w:r w:rsidR="00C8494F">
          <w:rPr>
            <w:webHidden/>
          </w:rPr>
        </w:r>
        <w:r w:rsidR="00C8494F">
          <w:rPr>
            <w:webHidden/>
          </w:rPr>
          <w:fldChar w:fldCharType="separate"/>
        </w:r>
        <w:r w:rsidR="00B545CD">
          <w:rPr>
            <w:webHidden/>
          </w:rPr>
          <w:t>16</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60" w:history="1">
        <w:r w:rsidR="00C8494F" w:rsidRPr="00800FB3">
          <w:rPr>
            <w:rStyle w:val="Hyperlink"/>
          </w:rPr>
          <w:t>2.9</w:t>
        </w:r>
        <w:r w:rsidR="00C8494F" w:rsidRPr="008B12E1">
          <w:rPr>
            <w:rFonts w:ascii="Calibri" w:hAnsi="Calibri"/>
            <w:snapToGrid/>
            <w:kern w:val="0"/>
            <w:sz w:val="22"/>
            <w:szCs w:val="22"/>
            <w:lang w:eastAsia="nl-NL"/>
          </w:rPr>
          <w:tab/>
        </w:r>
        <w:r w:rsidR="00C8494F" w:rsidRPr="00800FB3">
          <w:rPr>
            <w:rStyle w:val="Hyperlink"/>
          </w:rPr>
          <w:t>Notariële verklaringen</w:t>
        </w:r>
        <w:r w:rsidR="00C8494F">
          <w:rPr>
            <w:webHidden/>
          </w:rPr>
          <w:tab/>
        </w:r>
        <w:r w:rsidR="00C8494F">
          <w:rPr>
            <w:webHidden/>
          </w:rPr>
          <w:fldChar w:fldCharType="begin"/>
        </w:r>
        <w:r w:rsidR="00C8494F">
          <w:rPr>
            <w:webHidden/>
          </w:rPr>
          <w:instrText xml:space="preserve"> PAGEREF _Toc436222960 \h </w:instrText>
        </w:r>
        <w:r w:rsidR="00C8494F">
          <w:rPr>
            <w:webHidden/>
          </w:rPr>
        </w:r>
        <w:r w:rsidR="00C8494F">
          <w:rPr>
            <w:webHidden/>
          </w:rPr>
          <w:fldChar w:fldCharType="separate"/>
        </w:r>
        <w:r w:rsidR="00B545CD">
          <w:rPr>
            <w:webHidden/>
          </w:rPr>
          <w:t>16</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61" w:history="1">
        <w:r w:rsidR="00C8494F" w:rsidRPr="00800FB3">
          <w:rPr>
            <w:rStyle w:val="Hyperlink"/>
          </w:rPr>
          <w:t>2.9.1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_Toc436222961 \h </w:instrText>
        </w:r>
        <w:r w:rsidR="00C8494F">
          <w:rPr>
            <w:webHidden/>
          </w:rPr>
        </w:r>
        <w:r w:rsidR="00C8494F">
          <w:rPr>
            <w:webHidden/>
          </w:rPr>
          <w:fldChar w:fldCharType="separate"/>
        </w:r>
        <w:r w:rsidR="00B545CD">
          <w:rPr>
            <w:webHidden/>
          </w:rPr>
          <w:t>17</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62" w:history="1">
        <w:r w:rsidR="00C8494F" w:rsidRPr="00800FB3">
          <w:rPr>
            <w:rStyle w:val="Hyperlink"/>
          </w:rPr>
          <w:t>2.9.2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_Toc436222962 \h </w:instrText>
        </w:r>
        <w:r w:rsidR="00C8494F">
          <w:rPr>
            <w:webHidden/>
          </w:rPr>
        </w:r>
        <w:r w:rsidR="00C8494F">
          <w:rPr>
            <w:webHidden/>
          </w:rPr>
          <w:fldChar w:fldCharType="separate"/>
        </w:r>
        <w:r w:rsidR="00B545CD">
          <w:rPr>
            <w:webHidden/>
          </w:rPr>
          <w:t>18</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63" w:history="1">
        <w:r w:rsidR="00C8494F" w:rsidRPr="00800FB3">
          <w:rPr>
            <w:rStyle w:val="Hyperlink"/>
          </w:rPr>
          <w:t>2.10</w:t>
        </w:r>
        <w:r w:rsidR="00C8494F" w:rsidRPr="008B12E1">
          <w:rPr>
            <w:rFonts w:ascii="Calibri" w:hAnsi="Calibri"/>
            <w:snapToGrid/>
            <w:kern w:val="0"/>
            <w:sz w:val="22"/>
            <w:szCs w:val="22"/>
            <w:lang w:eastAsia="nl-NL"/>
          </w:rPr>
          <w:tab/>
        </w:r>
        <w:r w:rsidR="00C8494F" w:rsidRPr="00800FB3">
          <w:rPr>
            <w:rStyle w:val="Hyperlink"/>
          </w:rPr>
          <w:t>Verzoek tot inschrijving</w:t>
        </w:r>
        <w:r w:rsidR="00C8494F">
          <w:rPr>
            <w:webHidden/>
          </w:rPr>
          <w:tab/>
        </w:r>
        <w:r w:rsidR="00C8494F">
          <w:rPr>
            <w:webHidden/>
          </w:rPr>
          <w:fldChar w:fldCharType="begin"/>
        </w:r>
        <w:r w:rsidR="00C8494F">
          <w:rPr>
            <w:webHidden/>
          </w:rPr>
          <w:instrText xml:space="preserve"> PAGEREF _Toc436222963 \h </w:instrText>
        </w:r>
        <w:r w:rsidR="00C8494F">
          <w:rPr>
            <w:webHidden/>
          </w:rPr>
        </w:r>
        <w:r w:rsidR="00C8494F">
          <w:rPr>
            <w:webHidden/>
          </w:rPr>
          <w:fldChar w:fldCharType="separate"/>
        </w:r>
        <w:r w:rsidR="00B545CD">
          <w:rPr>
            <w:webHidden/>
          </w:rPr>
          <w:t>18</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64" w:history="1">
        <w:r w:rsidR="00C8494F" w:rsidRPr="00800FB3">
          <w:rPr>
            <w:rStyle w:val="Hyperlink"/>
          </w:rPr>
          <w:t>2.10.1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_Toc436222964 \h </w:instrText>
        </w:r>
        <w:r w:rsidR="00C8494F">
          <w:rPr>
            <w:webHidden/>
          </w:rPr>
        </w:r>
        <w:r w:rsidR="00C8494F">
          <w:rPr>
            <w:webHidden/>
          </w:rPr>
          <w:fldChar w:fldCharType="separate"/>
        </w:r>
        <w:r w:rsidR="00B545CD">
          <w:rPr>
            <w:webHidden/>
          </w:rPr>
          <w:t>18</w:t>
        </w:r>
        <w:r w:rsidR="00C8494F">
          <w:rPr>
            <w:webHidden/>
          </w:rPr>
          <w:fldChar w:fldCharType="end"/>
        </w:r>
      </w:hyperlink>
    </w:p>
    <w:p w:rsidR="00C8494F" w:rsidRPr="008B12E1" w:rsidRDefault="00432CF4">
      <w:pPr>
        <w:pStyle w:val="Inhopg3"/>
        <w:rPr>
          <w:rFonts w:ascii="Calibri" w:hAnsi="Calibri"/>
          <w:snapToGrid/>
          <w:kern w:val="0"/>
          <w:sz w:val="22"/>
          <w:szCs w:val="22"/>
          <w:lang w:eastAsia="nl-NL"/>
        </w:rPr>
      </w:pPr>
      <w:hyperlink w:anchor="_Toc436222965" w:history="1">
        <w:r w:rsidR="00C8494F" w:rsidRPr="00800FB3">
          <w:rPr>
            <w:rStyle w:val="Hyperlink"/>
          </w:rPr>
          <w:t>2.10.2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_Toc436222965 \h </w:instrText>
        </w:r>
        <w:r w:rsidR="00C8494F">
          <w:rPr>
            <w:webHidden/>
          </w:rPr>
        </w:r>
        <w:r w:rsidR="00C8494F">
          <w:rPr>
            <w:webHidden/>
          </w:rPr>
          <w:fldChar w:fldCharType="separate"/>
        </w:r>
        <w:r w:rsidR="00B545CD">
          <w:rPr>
            <w:webHidden/>
          </w:rPr>
          <w:t>19</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66" w:history="1">
        <w:r w:rsidR="00C8494F" w:rsidRPr="00800FB3">
          <w:rPr>
            <w:rStyle w:val="Hyperlink"/>
          </w:rPr>
          <w:t>2.11</w:t>
        </w:r>
        <w:r w:rsidR="00C8494F" w:rsidRPr="008B12E1">
          <w:rPr>
            <w:rFonts w:ascii="Calibri" w:hAnsi="Calibri"/>
            <w:snapToGrid/>
            <w:kern w:val="0"/>
            <w:sz w:val="22"/>
            <w:szCs w:val="22"/>
            <w:lang w:eastAsia="nl-NL"/>
          </w:rPr>
          <w:tab/>
        </w:r>
        <w:r w:rsidR="00C8494F" w:rsidRPr="00800FB3">
          <w:rPr>
            <w:rStyle w:val="Hyperlink"/>
          </w:rPr>
          <w:t>Woonplaatskeuze</w:t>
        </w:r>
        <w:r w:rsidR="00C8494F">
          <w:rPr>
            <w:webHidden/>
          </w:rPr>
          <w:tab/>
        </w:r>
        <w:r w:rsidR="00C8494F">
          <w:rPr>
            <w:webHidden/>
          </w:rPr>
          <w:fldChar w:fldCharType="begin"/>
        </w:r>
        <w:r w:rsidR="00C8494F">
          <w:rPr>
            <w:webHidden/>
          </w:rPr>
          <w:instrText xml:space="preserve"> PAGEREF _Toc436222966 \h </w:instrText>
        </w:r>
        <w:r w:rsidR="00C8494F">
          <w:rPr>
            <w:webHidden/>
          </w:rPr>
        </w:r>
        <w:r w:rsidR="00C8494F">
          <w:rPr>
            <w:webHidden/>
          </w:rPr>
          <w:fldChar w:fldCharType="separate"/>
        </w:r>
        <w:r w:rsidR="00B545CD">
          <w:rPr>
            <w:webHidden/>
          </w:rPr>
          <w:t>20</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67" w:history="1">
        <w:r w:rsidR="00C8494F" w:rsidRPr="00800FB3">
          <w:rPr>
            <w:rStyle w:val="Hyperlink"/>
          </w:rPr>
          <w:t>2.12</w:t>
        </w:r>
        <w:r w:rsidR="00C8494F" w:rsidRPr="008B12E1">
          <w:rPr>
            <w:rFonts w:ascii="Calibri" w:hAnsi="Calibri"/>
            <w:snapToGrid/>
            <w:kern w:val="0"/>
            <w:sz w:val="22"/>
            <w:szCs w:val="22"/>
            <w:lang w:eastAsia="nl-NL"/>
          </w:rPr>
          <w:tab/>
        </w:r>
        <w:r w:rsidR="00C8494F" w:rsidRPr="00800FB3">
          <w:rPr>
            <w:rStyle w:val="Hyperlink"/>
          </w:rPr>
          <w:t>Bijlage</w:t>
        </w:r>
        <w:r w:rsidR="00C8494F">
          <w:rPr>
            <w:webHidden/>
          </w:rPr>
          <w:tab/>
        </w:r>
        <w:r w:rsidR="00C8494F">
          <w:rPr>
            <w:webHidden/>
          </w:rPr>
          <w:fldChar w:fldCharType="begin"/>
        </w:r>
        <w:r w:rsidR="00C8494F">
          <w:rPr>
            <w:webHidden/>
          </w:rPr>
          <w:instrText xml:space="preserve"> PAGEREF _Toc436222967 \h </w:instrText>
        </w:r>
        <w:r w:rsidR="00C8494F">
          <w:rPr>
            <w:webHidden/>
          </w:rPr>
        </w:r>
        <w:r w:rsidR="00C8494F">
          <w:rPr>
            <w:webHidden/>
          </w:rPr>
          <w:fldChar w:fldCharType="separate"/>
        </w:r>
        <w:r w:rsidR="00B545CD">
          <w:rPr>
            <w:webHidden/>
          </w:rPr>
          <w:t>20</w:t>
        </w:r>
        <w:r w:rsidR="00C8494F">
          <w:rPr>
            <w:webHidden/>
          </w:rPr>
          <w:fldChar w:fldCharType="end"/>
        </w:r>
      </w:hyperlink>
    </w:p>
    <w:p w:rsidR="00C8494F" w:rsidRPr="008B12E1" w:rsidRDefault="00432CF4">
      <w:pPr>
        <w:pStyle w:val="Inhopg2"/>
        <w:rPr>
          <w:rFonts w:ascii="Calibri" w:hAnsi="Calibri"/>
          <w:snapToGrid/>
          <w:kern w:val="0"/>
          <w:sz w:val="22"/>
          <w:szCs w:val="22"/>
          <w:lang w:eastAsia="nl-NL"/>
        </w:rPr>
      </w:pPr>
      <w:hyperlink w:anchor="_Toc436222968" w:history="1">
        <w:r w:rsidR="00C8494F" w:rsidRPr="00800FB3">
          <w:rPr>
            <w:rStyle w:val="Hyperlink"/>
          </w:rPr>
          <w:t>2.13</w:t>
        </w:r>
        <w:r w:rsidR="00C8494F" w:rsidRPr="008B12E1">
          <w:rPr>
            <w:rFonts w:ascii="Calibri" w:hAnsi="Calibri"/>
            <w:snapToGrid/>
            <w:kern w:val="0"/>
            <w:sz w:val="22"/>
            <w:szCs w:val="22"/>
            <w:lang w:eastAsia="nl-NL"/>
          </w:rPr>
          <w:tab/>
        </w:r>
        <w:r w:rsidR="00C8494F" w:rsidRPr="00800FB3">
          <w:rPr>
            <w:rStyle w:val="Hyperlink"/>
          </w:rPr>
          <w:t>Slot akte</w:t>
        </w:r>
        <w:r w:rsidR="00C8494F">
          <w:rPr>
            <w:webHidden/>
          </w:rPr>
          <w:tab/>
        </w:r>
        <w:r w:rsidR="00C8494F">
          <w:rPr>
            <w:webHidden/>
          </w:rPr>
          <w:fldChar w:fldCharType="begin"/>
        </w:r>
        <w:r w:rsidR="00C8494F">
          <w:rPr>
            <w:webHidden/>
          </w:rPr>
          <w:instrText xml:space="preserve"> PAGEREF _Toc436222968 \h </w:instrText>
        </w:r>
        <w:r w:rsidR="00C8494F">
          <w:rPr>
            <w:webHidden/>
          </w:rPr>
        </w:r>
        <w:r w:rsidR="00C8494F">
          <w:rPr>
            <w:webHidden/>
          </w:rPr>
          <w:fldChar w:fldCharType="separate"/>
        </w:r>
        <w:r w:rsidR="00B545CD">
          <w:rPr>
            <w:webHidden/>
          </w:rPr>
          <w:t>21</w:t>
        </w:r>
        <w:r w:rsidR="00C8494F">
          <w:rPr>
            <w:webHidden/>
          </w:rPr>
          <w:fldChar w:fldCharType="end"/>
        </w:r>
      </w:hyperlink>
    </w:p>
    <w:p w:rsidR="00C8494F" w:rsidRPr="008B12E1" w:rsidRDefault="00432CF4">
      <w:pPr>
        <w:pStyle w:val="Inhopg1"/>
        <w:rPr>
          <w:rFonts w:ascii="Calibri" w:hAnsi="Calibri"/>
          <w:b w:val="0"/>
          <w:bCs w:val="0"/>
          <w:snapToGrid/>
          <w:kern w:val="0"/>
          <w:sz w:val="22"/>
          <w:szCs w:val="22"/>
          <w:lang w:eastAsia="nl-NL"/>
        </w:rPr>
      </w:pPr>
      <w:hyperlink w:anchor="_Toc436222969" w:history="1">
        <w:r w:rsidR="00C8494F" w:rsidRPr="00800FB3">
          <w:rPr>
            <w:rStyle w:val="Hyperlink"/>
          </w:rPr>
          <w:t>3</w:t>
        </w:r>
        <w:r w:rsidR="00C8494F" w:rsidRPr="008B12E1">
          <w:rPr>
            <w:rFonts w:ascii="Calibri" w:hAnsi="Calibri"/>
            <w:b w:val="0"/>
            <w:bCs w:val="0"/>
            <w:snapToGrid/>
            <w:kern w:val="0"/>
            <w:sz w:val="22"/>
            <w:szCs w:val="22"/>
            <w:lang w:eastAsia="nl-NL"/>
          </w:rPr>
          <w:tab/>
        </w:r>
        <w:r w:rsidR="00C8494F" w:rsidRPr="00800FB3">
          <w:rPr>
            <w:rStyle w:val="Hyperlink"/>
          </w:rPr>
          <w:t>Openstaande punten</w:t>
        </w:r>
        <w:r w:rsidR="00C8494F">
          <w:rPr>
            <w:webHidden/>
          </w:rPr>
          <w:tab/>
        </w:r>
        <w:r w:rsidR="00C8494F">
          <w:rPr>
            <w:webHidden/>
          </w:rPr>
          <w:fldChar w:fldCharType="begin"/>
        </w:r>
        <w:r w:rsidR="00C8494F">
          <w:rPr>
            <w:webHidden/>
          </w:rPr>
          <w:instrText xml:space="preserve"> PAGEREF _Toc436222969 \h </w:instrText>
        </w:r>
        <w:r w:rsidR="00C8494F">
          <w:rPr>
            <w:webHidden/>
          </w:rPr>
        </w:r>
        <w:r w:rsidR="00C8494F">
          <w:rPr>
            <w:webHidden/>
          </w:rPr>
          <w:fldChar w:fldCharType="separate"/>
        </w:r>
        <w:r w:rsidR="00B545CD">
          <w:rPr>
            <w:webHidden/>
          </w:rPr>
          <w:t>22</w:t>
        </w:r>
        <w:r w:rsidR="00C8494F">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2"/>
          <w:headerReference w:type="first" r:id="rId13"/>
          <w:pgSz w:w="11906" w:h="16838" w:code="9"/>
          <w:pgMar w:top="2948" w:right="1304" w:bottom="1985" w:left="1814" w:header="567" w:footer="431" w:gutter="0"/>
          <w:cols w:space="708"/>
        </w:sectPr>
      </w:pPr>
    </w:p>
    <w:p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10" w:name="bmStartpunt"/>
      <w:bookmarkStart w:id="11" w:name="_Toc498316301"/>
      <w:bookmarkStart w:id="12" w:name="_Toc276321552"/>
      <w:bookmarkStart w:id="13" w:name="_Toc278205521"/>
      <w:bookmarkStart w:id="14" w:name="_Toc436222942"/>
      <w:bookmarkEnd w:id="10"/>
      <w:bookmarkEnd w:id="11"/>
      <w:r>
        <w:rPr>
          <w:lang w:val="nl-NL"/>
        </w:rPr>
        <w:lastRenderedPageBreak/>
        <w:t>Inleiding</w:t>
      </w:r>
      <w:bookmarkEnd w:id="12"/>
      <w:bookmarkEnd w:id="13"/>
      <w:bookmarkEnd w:id="14"/>
    </w:p>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5" w:name="_Toc276321553"/>
      <w:bookmarkStart w:id="16" w:name="_Toc278205522"/>
      <w:bookmarkStart w:id="17" w:name="_Toc436222943"/>
      <w:r>
        <w:rPr>
          <w:lang w:val="nl-NL"/>
        </w:rPr>
        <w:t>Doel</w:t>
      </w:r>
      <w:bookmarkEnd w:id="15"/>
      <w:bookmarkEnd w:id="16"/>
      <w:bookmarkEnd w:id="17"/>
    </w:p>
    <w:p w:rsidR="00335460" w:rsidRDefault="00335460" w:rsidP="00335460">
      <w:bookmarkStart w:id="18" w:name="_Toc212447230"/>
      <w:bookmarkStart w:id="19" w:name="_Toc265506396"/>
      <w:bookmarkStart w:id="20"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rsidR="00335460" w:rsidRDefault="00335460" w:rsidP="00335460">
      <w:pPr>
        <w:pStyle w:val="Kop2"/>
        <w:numPr>
          <w:ilvl w:val="1"/>
          <w:numId w:val="1"/>
        </w:numPr>
      </w:pPr>
      <w:bookmarkStart w:id="21" w:name="_Toc276321554"/>
      <w:bookmarkStart w:id="22" w:name="_Toc278205523"/>
      <w:bookmarkStart w:id="23" w:name="_Toc436222944"/>
      <w:r w:rsidRPr="00343045">
        <w:t>Algemeen</w:t>
      </w:r>
      <w:bookmarkEnd w:id="18"/>
      <w:bookmarkEnd w:id="19"/>
      <w:bookmarkEnd w:id="21"/>
      <w:bookmarkEnd w:id="22"/>
      <w:bookmarkEnd w:id="23"/>
    </w:p>
    <w:bookmarkEnd w:id="20"/>
    <w:p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rsidR="00335460" w:rsidRDefault="00335460" w:rsidP="00335460">
      <w:pPr>
        <w:rPr>
          <w:lang w:val="nl"/>
        </w:rPr>
      </w:pPr>
    </w:p>
    <w:p w:rsidR="00335460" w:rsidRPr="00343045" w:rsidRDefault="00335460" w:rsidP="00335460">
      <w:r>
        <w:rPr>
          <w:lang w:val="nl"/>
        </w:rPr>
        <w:t>Voor de toelichting op standaard tekstblokken zie de afzonderlijke beschrijvingen van die tekstblokken.</w:t>
      </w:r>
      <w:r w:rsidRPr="00343045">
        <w:t xml:space="preserve"> </w:t>
      </w:r>
    </w:p>
    <w:p w:rsidR="00335460" w:rsidRPr="00343045" w:rsidRDefault="00335460" w:rsidP="00335460"/>
    <w:p w:rsidR="00D60D1A" w:rsidRPr="00343045" w:rsidRDefault="00D60D1A" w:rsidP="00D60D1A">
      <w:r w:rsidRPr="00343045">
        <w:t>Presentatie:</w:t>
      </w:r>
    </w:p>
    <w:p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rsidR="00D60D1A" w:rsidRPr="00BF694E" w:rsidRDefault="00D60D1A" w:rsidP="00D60D1A"/>
    <w:p w:rsidR="00D60D1A" w:rsidRDefault="004C6545" w:rsidP="00D60D1A">
      <w:pPr>
        <w:ind w:left="227"/>
        <w:rPr>
          <w:lang w:val="en-US"/>
        </w:rPr>
      </w:pPr>
      <w:r w:rsidRPr="007F319F">
        <w:rPr>
          <w:noProof/>
          <w:lang w:eastAsia="nl-NL"/>
        </w:rPr>
        <w:drawing>
          <wp:inline distT="0" distB="0" distL="0" distR="0">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335460" w:rsidRPr="00355CA6" w:rsidRDefault="00335460" w:rsidP="00335460"/>
    <w:p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24" w:name="_Toc63672874"/>
      <w:bookmarkStart w:id="25" w:name="_Toc64275454"/>
      <w:bookmarkStart w:id="26" w:name="_Toc276321555"/>
      <w:bookmarkStart w:id="27" w:name="_Toc278205524"/>
      <w:bookmarkStart w:id="28" w:name="_Toc436222945"/>
      <w:r w:rsidRPr="00904A4A">
        <w:rPr>
          <w:lang w:val="nl-NL"/>
        </w:rPr>
        <w:t>Referenties</w:t>
      </w:r>
      <w:bookmarkEnd w:id="24"/>
      <w:bookmarkEnd w:id="25"/>
      <w:bookmarkEnd w:id="26"/>
      <w:bookmarkEnd w:id="27"/>
      <w:bookmarkEnd w:id="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FA1ECF" w:rsidTr="00373082">
        <w:tc>
          <w:tcPr>
            <w:tcW w:w="1045" w:type="dxa"/>
            <w:tcBorders>
              <w:top w:val="single" w:sz="4" w:space="0" w:color="auto"/>
              <w:bottom w:val="single" w:sz="4" w:space="0" w:color="auto"/>
            </w:tcBorders>
          </w:tcPr>
          <w:p w:rsidR="00335460" w:rsidRDefault="00335460" w:rsidP="00373082">
            <w:bookmarkStart w:id="29" w:name="ModeldocumentABNAMROAAB"/>
            <w:r>
              <w:t>[</w:t>
            </w:r>
            <w:bookmarkStart w:id="30" w:name="ModeldocumentRabobank"/>
            <w:bookmarkStart w:id="31" w:name="Modeldocument"/>
            <w:r>
              <w:t>MD</w:t>
            </w:r>
            <w:r w:rsidR="00D02A42">
              <w:t>NV</w:t>
            </w:r>
            <w:bookmarkEnd w:id="30"/>
            <w:bookmarkEnd w:id="31"/>
            <w:r>
              <w:t>]</w:t>
            </w:r>
            <w:bookmarkEnd w:id="29"/>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D02A42">
              <w:t>Notariële verklaring – koop of optie</w:t>
            </w:r>
          </w:p>
        </w:tc>
        <w:tc>
          <w:tcPr>
            <w:tcW w:w="1233" w:type="dxa"/>
            <w:tcBorders>
              <w:top w:val="single" w:sz="4" w:space="0" w:color="auto"/>
              <w:bottom w:val="single" w:sz="4" w:space="0" w:color="auto"/>
            </w:tcBorders>
          </w:tcPr>
          <w:p w:rsidR="00335460" w:rsidRDefault="00026F45" w:rsidP="00CD188B">
            <w:r>
              <w:t>2.</w:t>
            </w:r>
            <w:r w:rsidR="00CD188B">
              <w:t>6</w:t>
            </w:r>
            <w:r w:rsidR="00651847">
              <w:t>.0</w:t>
            </w:r>
          </w:p>
        </w:tc>
        <w:tc>
          <w:tcPr>
            <w:tcW w:w="1328" w:type="dxa"/>
            <w:tcBorders>
              <w:top w:val="single" w:sz="4" w:space="0" w:color="auto"/>
              <w:bottom w:val="single" w:sz="4" w:space="0" w:color="auto"/>
            </w:tcBorders>
          </w:tcPr>
          <w:p w:rsidR="00335460" w:rsidRDefault="00651847" w:rsidP="00CD188B">
            <w:r>
              <w:t>0</w:t>
            </w:r>
            <w:r w:rsidR="00CD188B">
              <w:t>8</w:t>
            </w:r>
            <w:r w:rsidR="00C86E37">
              <w:t>-</w:t>
            </w:r>
            <w:r>
              <w:t>0</w:t>
            </w:r>
            <w:r w:rsidR="00CD188B">
              <w:t>3</w:t>
            </w:r>
            <w:r w:rsidR="00C86E37">
              <w:t>-201</w:t>
            </w:r>
            <w:r>
              <w:t>6</w:t>
            </w:r>
          </w:p>
        </w:tc>
      </w:tr>
      <w:tr w:rsidR="00335460" w:rsidRPr="00FA1ECF" w:rsidTr="00373082">
        <w:tc>
          <w:tcPr>
            <w:tcW w:w="1045" w:type="dxa"/>
            <w:tcBorders>
              <w:top w:val="single" w:sz="4" w:space="0" w:color="auto"/>
              <w:bottom w:val="single" w:sz="4" w:space="0" w:color="auto"/>
            </w:tcBorders>
          </w:tcPr>
          <w:p w:rsidR="00335460" w:rsidRPr="001646B0" w:rsidRDefault="00335460" w:rsidP="00373082">
            <w:r>
              <w:t>[</w:t>
            </w:r>
            <w:bookmarkStart w:id="32" w:name="ToelichtingModeldocument"/>
            <w:r>
              <w:t>TMD</w:t>
            </w:r>
            <w:bookmarkEnd w:id="32"/>
            <w:r>
              <w:t>]</w:t>
            </w:r>
          </w:p>
        </w:tc>
        <w:tc>
          <w:tcPr>
            <w:tcW w:w="5252" w:type="dxa"/>
            <w:tcBorders>
              <w:top w:val="single" w:sz="4" w:space="0" w:color="auto"/>
              <w:bottom w:val="single" w:sz="4" w:space="0" w:color="auto"/>
            </w:tcBorders>
          </w:tcPr>
          <w:p w:rsidR="00335460" w:rsidRPr="00B6792D" w:rsidRDefault="00335460" w:rsidP="00144F7E">
            <w:pPr>
              <w:pStyle w:val="streepje"/>
              <w:numPr>
                <w:ilvl w:val="0"/>
                <w:numId w:val="0"/>
              </w:numPr>
              <w:rPr>
                <w:lang w:val="nl-NL"/>
              </w:rPr>
            </w:pPr>
            <w:r>
              <w:t>Toelichting t</w:t>
            </w:r>
            <w:r w:rsidRPr="009E59CA">
              <w:t>ekstblokken modeldocument</w:t>
            </w:r>
            <w:r>
              <w:t>,</w:t>
            </w:r>
            <w:r w:rsidRPr="00134AAB">
              <w:t xml:space="preserve"> </w:t>
            </w:r>
            <w:r w:rsidR="00144F7E">
              <w:t>zie</w:t>
            </w:r>
            <w:r w:rsidRPr="00134AAB">
              <w:t xml:space="preserve"> </w:t>
            </w:r>
            <w:r w:rsidRPr="002C7327">
              <w:t>[</w:t>
            </w:r>
            <w:r>
              <w:t>MD</w:t>
            </w:r>
            <w:r w:rsidR="00D02A42">
              <w:t>NV</w:t>
            </w:r>
            <w:r w:rsidRPr="002C7327">
              <w:t>]</w:t>
            </w:r>
            <w:r w:rsidRPr="00134AAB">
              <w:t>.</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FA1ECF" w:rsidTr="00373082">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F035A1">
              <w:t>5</w:t>
            </w:r>
          </w:p>
        </w:tc>
        <w:tc>
          <w:tcPr>
            <w:tcW w:w="1328" w:type="dxa"/>
            <w:tcBorders>
              <w:top w:val="single" w:sz="4" w:space="0" w:color="auto"/>
              <w:bottom w:val="single" w:sz="4" w:space="0" w:color="auto"/>
            </w:tcBorders>
          </w:tcPr>
          <w:p w:rsidR="00335460" w:rsidRDefault="00F035A1" w:rsidP="00373082">
            <w:r>
              <w:t>1</w:t>
            </w:r>
            <w:r w:rsidR="00CC7953">
              <w:t>2</w:t>
            </w:r>
            <w:r w:rsidR="00D75BF3">
              <w:t>-</w:t>
            </w:r>
            <w:r w:rsidR="00894A4C">
              <w:t>0</w:t>
            </w:r>
            <w:r w:rsidR="00CC7953">
              <w:t>6</w:t>
            </w:r>
            <w:r w:rsidR="00335460">
              <w:t>-201</w:t>
            </w:r>
            <w:r>
              <w:t>3</w:t>
            </w:r>
          </w:p>
        </w:tc>
      </w:tr>
      <w:tr w:rsidR="00373469" w:rsidRPr="00FA1ECF" w:rsidTr="00373082">
        <w:tc>
          <w:tcPr>
            <w:tcW w:w="1045" w:type="dxa"/>
            <w:tcBorders>
              <w:top w:val="single" w:sz="4" w:space="0" w:color="auto"/>
              <w:bottom w:val="single" w:sz="4" w:space="0" w:color="auto"/>
            </w:tcBorders>
          </w:tcPr>
          <w:p w:rsidR="00373469" w:rsidRDefault="00373469" w:rsidP="00373082">
            <w:bookmarkStart w:id="33" w:name="TC"/>
            <w:r>
              <w:t>[TC]</w:t>
            </w:r>
            <w:bookmarkEnd w:id="33"/>
          </w:p>
        </w:tc>
        <w:tc>
          <w:tcPr>
            <w:tcW w:w="5252" w:type="dxa"/>
            <w:tcBorders>
              <w:top w:val="single" w:sz="4" w:space="0" w:color="auto"/>
              <w:bottom w:val="single" w:sz="4" w:space="0" w:color="auto"/>
            </w:tcBorders>
          </w:tcPr>
          <w:p w:rsidR="00373469" w:rsidRDefault="00373469" w:rsidP="00373082">
            <w:pPr>
              <w:pStyle w:val="streepje"/>
              <w:numPr>
                <w:ilvl w:val="0"/>
                <w:numId w:val="0"/>
              </w:numPr>
            </w:pPr>
            <w:r w:rsidRPr="00362DEE">
              <w:t>Toelichting - Comparitie nummering en layout</w:t>
            </w:r>
          </w:p>
        </w:tc>
        <w:tc>
          <w:tcPr>
            <w:tcW w:w="1233" w:type="dxa"/>
            <w:tcBorders>
              <w:top w:val="single" w:sz="4" w:space="0" w:color="auto"/>
              <w:bottom w:val="single" w:sz="4" w:space="0" w:color="auto"/>
            </w:tcBorders>
          </w:tcPr>
          <w:p w:rsidR="00373469" w:rsidRDefault="00373469" w:rsidP="00373082">
            <w:r>
              <w:t>1.</w:t>
            </w:r>
            <w:r w:rsidR="00026F45">
              <w:t>1</w:t>
            </w:r>
            <w:r w:rsidR="0007500F">
              <w:t>.2</w:t>
            </w:r>
          </w:p>
        </w:tc>
        <w:tc>
          <w:tcPr>
            <w:tcW w:w="1328" w:type="dxa"/>
            <w:tcBorders>
              <w:top w:val="single" w:sz="4" w:space="0" w:color="auto"/>
              <w:bottom w:val="single" w:sz="4" w:space="0" w:color="auto"/>
            </w:tcBorders>
          </w:tcPr>
          <w:p w:rsidR="00373469" w:rsidRDefault="0007500F" w:rsidP="00373082">
            <w:r>
              <w:t>13</w:t>
            </w:r>
            <w:r w:rsidR="00373469">
              <w:t>-0</w:t>
            </w:r>
            <w:r>
              <w:t>6</w:t>
            </w:r>
            <w:r w:rsidR="00373469">
              <w:t>-2014</w:t>
            </w:r>
          </w:p>
        </w:tc>
      </w:tr>
      <w:tr w:rsidR="00373469" w:rsidRPr="00FA1ECF" w:rsidTr="00373082">
        <w:tc>
          <w:tcPr>
            <w:tcW w:w="1045" w:type="dxa"/>
            <w:tcBorders>
              <w:top w:val="single" w:sz="4" w:space="0" w:color="auto"/>
              <w:bottom w:val="single" w:sz="4" w:space="0" w:color="auto"/>
            </w:tcBorders>
          </w:tcPr>
          <w:p w:rsidR="00373469" w:rsidRDefault="00373469" w:rsidP="00373082">
            <w:r>
              <w:t>[XSDSA]</w:t>
            </w:r>
          </w:p>
        </w:tc>
        <w:tc>
          <w:tcPr>
            <w:tcW w:w="5252" w:type="dxa"/>
            <w:tcBorders>
              <w:top w:val="single" w:sz="4" w:space="0" w:color="auto"/>
              <w:bottom w:val="single" w:sz="4" w:space="0" w:color="auto"/>
            </w:tcBorders>
          </w:tcPr>
          <w:p w:rsidR="00373469" w:rsidRPr="00B6792D" w:rsidRDefault="00373469"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73469" w:rsidRDefault="00085F0E" w:rsidP="00373082">
            <w:r>
              <w:t>7.0.0</w:t>
            </w:r>
          </w:p>
        </w:tc>
        <w:tc>
          <w:tcPr>
            <w:tcW w:w="1328" w:type="dxa"/>
            <w:tcBorders>
              <w:top w:val="single" w:sz="4" w:space="0" w:color="auto"/>
              <w:bottom w:val="single" w:sz="4" w:space="0" w:color="auto"/>
            </w:tcBorders>
          </w:tcPr>
          <w:p w:rsidR="00373469" w:rsidRDefault="00085F0E" w:rsidP="00CD188B">
            <w:r>
              <w:t>18-05-2018</w:t>
            </w:r>
            <w:bookmarkStart w:id="34" w:name="_GoBack"/>
            <w:bookmarkEnd w:id="34"/>
          </w:p>
        </w:tc>
      </w:tr>
    </w:tbl>
    <w:p w:rsidR="00335460" w:rsidRDefault="00335460" w:rsidP="00335460">
      <w:r w:rsidDel="00275DC9">
        <w:t xml:space="preserve"> </w:t>
      </w:r>
    </w:p>
    <w:p w:rsidR="00335460" w:rsidRPr="00B6792D" w:rsidRDefault="00335460" w:rsidP="00335460"/>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35" w:name="_Toc276321556"/>
      <w:bookmarkStart w:id="36" w:name="_Toc278205525"/>
      <w:bookmarkStart w:id="37" w:name="_Toc436222946"/>
      <w:r>
        <w:rPr>
          <w:lang w:val="nl-NL"/>
        </w:rPr>
        <w:lastRenderedPageBreak/>
        <w:t>Uitgangspunten</w:t>
      </w:r>
      <w:bookmarkEnd w:id="35"/>
      <w:bookmarkEnd w:id="36"/>
      <w:bookmarkEnd w:id="37"/>
    </w:p>
    <w:p w:rsidR="00335460" w:rsidRDefault="00335460" w:rsidP="00335460">
      <w:r>
        <w:t>N.v.t.</w:t>
      </w:r>
    </w:p>
    <w:p w:rsidR="00ED0ADB" w:rsidRDefault="00ED0ADB" w:rsidP="00B704A3">
      <w:pPr>
        <w:pStyle w:val="Kop1"/>
        <w:rPr>
          <w:lang w:val="nl-NL"/>
        </w:rPr>
        <w:sectPr w:rsidR="00ED0ADB">
          <w:headerReference w:type="default" r:id="rId15"/>
          <w:pgSz w:w="11906" w:h="16838" w:code="9"/>
          <w:pgMar w:top="2977" w:right="1304" w:bottom="1985" w:left="1814" w:header="567" w:footer="431" w:gutter="0"/>
          <w:cols w:space="708"/>
        </w:sectPr>
      </w:pPr>
      <w:bookmarkStart w:id="40" w:name="_Toc276321557"/>
    </w:p>
    <w:p w:rsidR="00B704A3" w:rsidRDefault="00D02A42" w:rsidP="00B704A3">
      <w:pPr>
        <w:pStyle w:val="Kop1"/>
        <w:rPr>
          <w:lang w:val="nl-NL"/>
        </w:rPr>
      </w:pPr>
      <w:bookmarkStart w:id="41" w:name="_Toc436222947"/>
      <w:bookmarkEnd w:id="40"/>
      <w:r>
        <w:rPr>
          <w:lang w:val="nl-NL"/>
        </w:rPr>
        <w:lastRenderedPageBreak/>
        <w:t>Notariële verklaring – koop of optie</w:t>
      </w:r>
      <w:bookmarkEnd w:id="41"/>
    </w:p>
    <w:p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mapping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B545CD">
        <w:t>TMD</w:t>
      </w:r>
      <w:r w:rsidR="00CE6FA0">
        <w:fldChar w:fldCharType="end"/>
      </w:r>
      <w:r w:rsidR="00CE6FA0">
        <w:t>]</w:t>
      </w:r>
      <w:r>
        <w:t>) die onderdeel is van het essentialiabestand. De gegevensstructuur is opgenomen in een schema (XSD).</w:t>
      </w:r>
    </w:p>
    <w:p w:rsidR="00B704A3" w:rsidRDefault="00B704A3" w:rsidP="00B704A3"/>
    <w:p w:rsidR="00B704A3" w:rsidRDefault="00B704A3" w:rsidP="00B704A3">
      <w:r>
        <w:t xml:space="preserve">De mapping naar de XSD heeft de volgende syntax: eerst wordt het basispad genoemd en daarna de achtereenvolgende elementen die corresponderen met de variabelen in het modeldocument. </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B545CD">
        <w:t>MDNV</w:t>
      </w:r>
      <w:r w:rsidR="00CE6FA0">
        <w:fldChar w:fldCharType="end"/>
      </w:r>
      <w:r w:rsidR="00CE6FA0">
        <w:t>]</w:t>
      </w:r>
      <w:r>
        <w:t>.</w:t>
      </w:r>
    </w:p>
    <w:p w:rsidR="00ED0ADB" w:rsidRPr="00343045" w:rsidRDefault="00ED0ADB" w:rsidP="00ED0ADB">
      <w:pPr>
        <w:pStyle w:val="Kop2"/>
        <w:numPr>
          <w:ilvl w:val="1"/>
          <w:numId w:val="1"/>
        </w:numPr>
      </w:pPr>
      <w:bookmarkStart w:id="42" w:name="_Toc276317484"/>
      <w:bookmarkStart w:id="43" w:name="_Toc276321558"/>
      <w:bookmarkStart w:id="44" w:name="_Toc436222948"/>
      <w:r>
        <w:t>Verklaring</w:t>
      </w:r>
      <w:bookmarkEnd w:id="42"/>
      <w:bookmarkEnd w:id="43"/>
      <w:bookmarkEnd w:id="4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rsidTr="00EA4857">
        <w:tc>
          <w:tcPr>
            <w:tcW w:w="2621" w:type="pct"/>
            <w:shd w:val="clear" w:color="auto" w:fill="auto"/>
          </w:tcPr>
          <w:p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rsidR="00F41CE3" w:rsidRPr="00EA4857" w:rsidRDefault="00F41CE3" w:rsidP="00F41CE3">
            <w:pPr>
              <w:rPr>
                <w:i/>
              </w:rPr>
            </w:pPr>
            <w:r w:rsidRPr="00EA4857">
              <w:rPr>
                <w:szCs w:val="18"/>
              </w:rPr>
              <w:t>Gegevens van de (waarnemend) notaris die als verklaarder optreedt.</w:t>
            </w:r>
            <w:r w:rsidRPr="00EA4857">
              <w:rPr>
                <w:i/>
              </w:rPr>
              <w:t xml:space="preserve"> </w:t>
            </w:r>
          </w:p>
          <w:p w:rsidR="00ED0ADB" w:rsidRPr="00EA4857" w:rsidRDefault="00ED0ADB" w:rsidP="00EA4857">
            <w:pPr>
              <w:spacing w:line="240" w:lineRule="auto"/>
              <w:rPr>
                <w:u w:val="single"/>
              </w:rPr>
            </w:pPr>
          </w:p>
        </w:tc>
      </w:tr>
    </w:tbl>
    <w:p w:rsidR="00ED0ADB" w:rsidRDefault="00ED0ADB" w:rsidP="00ED0ADB">
      <w:pPr>
        <w:spacing w:line="240" w:lineRule="auto"/>
      </w:pPr>
    </w:p>
    <w:p w:rsidR="002A5C1F" w:rsidRPr="00343045" w:rsidRDefault="002A5C1F" w:rsidP="002A5C1F">
      <w:pPr>
        <w:pStyle w:val="Kop2"/>
        <w:numPr>
          <w:ilvl w:val="1"/>
          <w:numId w:val="1"/>
        </w:numPr>
      </w:pPr>
      <w:bookmarkStart w:id="45" w:name="_Toc276317485"/>
      <w:bookmarkStart w:id="46" w:name="_Toc276321559"/>
      <w:bookmarkStart w:id="47" w:name="_Ref387234060"/>
      <w:bookmarkStart w:id="48" w:name="_Ref387235024"/>
      <w:bookmarkStart w:id="49" w:name="_Ref387235408"/>
      <w:bookmarkStart w:id="50" w:name="_Toc436222949"/>
      <w:r>
        <w:t>Aanhef</w:t>
      </w:r>
      <w:bookmarkEnd w:id="45"/>
      <w:bookmarkEnd w:id="46"/>
      <w:bookmarkEnd w:id="47"/>
      <w:bookmarkEnd w:id="48"/>
      <w:bookmarkEnd w:id="49"/>
      <w:bookmarkEnd w:id="5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rsidTr="00EA4857">
        <w:tc>
          <w:tcPr>
            <w:tcW w:w="2621" w:type="pct"/>
            <w:shd w:val="clear" w:color="auto" w:fill="auto"/>
          </w:tcPr>
          <w:p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rsidR="00D02A42" w:rsidRPr="00EA4857" w:rsidRDefault="00D02A42" w:rsidP="005C6805">
            <w:pPr>
              <w:rPr>
                <w:color w:val="800080"/>
                <w:highlight w:val="yellow"/>
              </w:rPr>
            </w:pPr>
          </w:p>
        </w:tc>
        <w:tc>
          <w:tcPr>
            <w:tcW w:w="2379" w:type="pct"/>
            <w:shd w:val="clear" w:color="auto" w:fill="auto"/>
          </w:tcPr>
          <w:p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rsidR="003344B9" w:rsidRDefault="003344B9" w:rsidP="00A8181A">
            <w:r>
              <w:t>- optie: overal</w:t>
            </w:r>
            <w:r w:rsidR="00AC4764">
              <w:t xml:space="preserve"> </w:t>
            </w:r>
            <w:r>
              <w:t>in de akte wordt ‘</w:t>
            </w:r>
            <w:r w:rsidR="00AC4764">
              <w:t>optie-overeenkomst</w:t>
            </w:r>
            <w:r>
              <w:t>’</w:t>
            </w:r>
            <w:r w:rsidR="00AC4764">
              <w:t xml:space="preserve"> </w:t>
            </w:r>
            <w:r>
              <w:t>getoond,</w:t>
            </w:r>
            <w:r w:rsidR="00AC4764">
              <w:t xml:space="preserve"> </w:t>
            </w:r>
          </w:p>
          <w:p w:rsidR="003344B9" w:rsidRDefault="003344B9" w:rsidP="00A8181A">
            <w:r>
              <w:t>- koop: overal in de akte wordt ‘</w:t>
            </w:r>
            <w:r w:rsidR="00AC4764">
              <w:t>koopovereenkomst</w:t>
            </w:r>
            <w:r>
              <w:t>’ getoond</w:t>
            </w:r>
            <w:r w:rsidR="00AB3375">
              <w:t>.</w:t>
            </w:r>
            <w:r w:rsidR="00183B45">
              <w:t xml:space="preserve"> </w:t>
            </w:r>
          </w:p>
          <w:p w:rsidR="003344B9" w:rsidRDefault="003344B9" w:rsidP="00A8181A"/>
          <w:p w:rsidR="00073126" w:rsidRPr="00AC4764" w:rsidRDefault="00C05D43" w:rsidP="00A8181A">
            <w:r w:rsidRPr="00AC4764">
              <w:t>De tekst wordt gecentreerd weergegeven.</w:t>
            </w:r>
          </w:p>
          <w:p w:rsidR="00AC4764" w:rsidRPr="00EA4857" w:rsidRDefault="00AC4764" w:rsidP="00A8181A">
            <w:pPr>
              <w:rPr>
                <w:u w:val="single"/>
              </w:rPr>
            </w:pPr>
          </w:p>
          <w:p w:rsidR="00D02A42" w:rsidRPr="00EA4857" w:rsidRDefault="00D02A42" w:rsidP="00A8181A">
            <w:pPr>
              <w:rPr>
                <w:u w:val="single"/>
              </w:rPr>
            </w:pPr>
            <w:r w:rsidRPr="00EA4857">
              <w:rPr>
                <w:u w:val="single"/>
              </w:rPr>
              <w:t>Mapping:</w:t>
            </w:r>
          </w:p>
          <w:p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r w:rsidR="0028277C" w:rsidRPr="00EA4857">
              <w:rPr>
                <w:sz w:val="16"/>
                <w:szCs w:val="16"/>
              </w:rPr>
              <w:t>IMKAD_AangebodenStuk/</w:t>
            </w:r>
            <w:r w:rsidR="00D02A42" w:rsidRPr="00EA4857">
              <w:rPr>
                <w:sz w:val="16"/>
                <w:szCs w:val="16"/>
              </w:rPr>
              <w:t>Stukdeel</w:t>
            </w:r>
            <w:r w:rsidR="00E30C44" w:rsidRPr="00EA4857">
              <w:rPr>
                <w:sz w:val="16"/>
                <w:szCs w:val="16"/>
              </w:rPr>
              <w:t>Notariele</w:t>
            </w:r>
            <w:r w:rsidR="00D02A42" w:rsidRPr="00EA4857">
              <w:rPr>
                <w:sz w:val="16"/>
                <w:szCs w:val="16"/>
              </w:rPr>
              <w:t>Verklaring/</w:t>
            </w:r>
          </w:p>
          <w:p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rsidTr="00EA4857">
        <w:tc>
          <w:tcPr>
            <w:tcW w:w="2621" w:type="pct"/>
            <w:shd w:val="clear" w:color="auto" w:fill="auto"/>
          </w:tcPr>
          <w:p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rsidR="001B5352" w:rsidRPr="00EA4857" w:rsidRDefault="001B5352" w:rsidP="005C6805">
            <w:pPr>
              <w:rPr>
                <w:color w:val="FF0000"/>
                <w:highlight w:val="yellow"/>
              </w:rPr>
            </w:pPr>
          </w:p>
        </w:tc>
        <w:tc>
          <w:tcPr>
            <w:tcW w:w="2379" w:type="pct"/>
            <w:shd w:val="clear" w:color="auto" w:fill="auto"/>
          </w:tcPr>
          <w:p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rsidR="001B5352" w:rsidRPr="00EA4857" w:rsidRDefault="001B5352" w:rsidP="005344C7">
            <w:pPr>
              <w:rPr>
                <w:u w:val="single"/>
              </w:rPr>
            </w:pPr>
          </w:p>
          <w:p w:rsidR="001B5352" w:rsidRPr="00EA4857" w:rsidRDefault="001B5352" w:rsidP="005344C7">
            <w:pPr>
              <w:rPr>
                <w:u w:val="single"/>
              </w:rPr>
            </w:pPr>
            <w:r w:rsidRPr="00EA4857">
              <w:rPr>
                <w:u w:val="single"/>
              </w:rPr>
              <w:t>Mapping:</w:t>
            </w:r>
          </w:p>
          <w:p w:rsidR="001B5352" w:rsidRPr="00EA4857" w:rsidRDefault="001B5352" w:rsidP="00EA4857">
            <w:pPr>
              <w:spacing w:line="240" w:lineRule="auto"/>
              <w:rPr>
                <w:sz w:val="16"/>
                <w:szCs w:val="16"/>
              </w:rPr>
            </w:pPr>
            <w:r w:rsidRPr="00EA4857">
              <w:rPr>
                <w:sz w:val="16"/>
                <w:szCs w:val="16"/>
              </w:rPr>
              <w:t>//IMKAD_AangebodenStuk/</w:t>
            </w:r>
          </w:p>
          <w:p w:rsidR="001B5352" w:rsidRPr="00EA4857" w:rsidRDefault="00AC4764" w:rsidP="00EA4857">
            <w:pPr>
              <w:spacing w:line="240" w:lineRule="auto"/>
              <w:rPr>
                <w:szCs w:val="18"/>
              </w:rPr>
            </w:pPr>
            <w:r w:rsidRPr="00EA4857">
              <w:rPr>
                <w:sz w:val="16"/>
                <w:szCs w:val="16"/>
              </w:rPr>
              <w:tab/>
            </w:r>
            <w:r w:rsidR="001B5352" w:rsidRPr="00EA4857">
              <w:rPr>
                <w:sz w:val="16"/>
                <w:szCs w:val="16"/>
              </w:rPr>
              <w:t>./tia_OmschrijvingKenmerk</w:t>
            </w:r>
          </w:p>
        </w:tc>
      </w:tr>
      <w:tr w:rsidR="00D02A42" w:rsidRPr="00524C87" w:rsidTr="00EA4857">
        <w:tc>
          <w:tcPr>
            <w:tcW w:w="2621" w:type="pct"/>
            <w:shd w:val="clear" w:color="auto" w:fill="auto"/>
          </w:tcPr>
          <w:p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rsidTr="00EA4857">
        <w:tc>
          <w:tcPr>
            <w:tcW w:w="2621" w:type="pct"/>
            <w:shd w:val="clear" w:color="auto" w:fill="auto"/>
          </w:tcPr>
          <w:p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B545CD">
              <w:t>2.3</w:t>
            </w:r>
            <w:r w:rsidR="00162DCD">
              <w:fldChar w:fldCharType="end"/>
            </w:r>
            <w:r w:rsidR="00162DCD">
              <w:t xml:space="preserve"> Partijen</w:t>
            </w:r>
            <w:r w:rsidR="00AC4764">
              <w:t>:</w:t>
            </w:r>
          </w:p>
          <w:p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rsidR="00AC4764" w:rsidRDefault="00AC4764" w:rsidP="002B01EB"/>
          <w:p w:rsidR="00B3530C" w:rsidRPr="00EA4857" w:rsidRDefault="00B3530C" w:rsidP="002B01EB">
            <w:pPr>
              <w:rPr>
                <w:u w:val="single"/>
              </w:rPr>
            </w:pPr>
            <w:r w:rsidRPr="00EA4857">
              <w:rPr>
                <w:u w:val="single"/>
              </w:rPr>
              <w:t>Mapping</w:t>
            </w:r>
            <w:r w:rsidR="007D01D9" w:rsidRPr="00EA4857">
              <w:rPr>
                <w:u w:val="single"/>
              </w:rPr>
              <w:t xml:space="preserve"> gerechtigde persoon</w:t>
            </w:r>
            <w:r w:rsidRPr="00EA4857">
              <w:rPr>
                <w:u w:val="single"/>
              </w:rPr>
              <w:t>:</w:t>
            </w:r>
          </w:p>
          <w:p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r w:rsidRPr="00EA4857">
              <w:rPr>
                <w:sz w:val="16"/>
                <w:szCs w:val="16"/>
              </w:rPr>
              <w:t>tia_IndGerechtigde = true</w:t>
            </w:r>
          </w:p>
          <w:p w:rsidR="00B3530C" w:rsidRPr="00EA4857" w:rsidRDefault="00B3530C" w:rsidP="00EA4857">
            <w:pPr>
              <w:spacing w:line="240" w:lineRule="auto"/>
              <w:rPr>
                <w:sz w:val="16"/>
                <w:szCs w:val="16"/>
              </w:rPr>
            </w:pPr>
            <w:r w:rsidRPr="00EA4857">
              <w:rPr>
                <w:sz w:val="16"/>
                <w:szCs w:val="16"/>
              </w:rPr>
              <w:t>//IMKAD_AangebodenStuk/Partij/IMKAD_Persoon</w:t>
            </w:r>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AC4764" w:rsidRPr="00EA4857" w:rsidRDefault="00236589" w:rsidP="00EA4857">
            <w:pPr>
              <w:spacing w:line="240" w:lineRule="auto"/>
              <w:rPr>
                <w:sz w:val="16"/>
                <w:szCs w:val="16"/>
              </w:rPr>
            </w:pPr>
            <w:r w:rsidRPr="00EA4857">
              <w:rPr>
                <w:sz w:val="16"/>
                <w:szCs w:val="16"/>
              </w:rPr>
              <w:tab/>
              <w:t>/GerelateerdPersoon/IMKAD_Persoon</w:t>
            </w:r>
          </w:p>
        </w:tc>
      </w:tr>
    </w:tbl>
    <w:p w:rsidR="002A5C1F" w:rsidRPr="007224C4" w:rsidRDefault="002A5C1F" w:rsidP="002A5C1F">
      <w:pPr>
        <w:spacing w:line="240" w:lineRule="auto"/>
      </w:pPr>
    </w:p>
    <w:p w:rsidR="002A5C1F" w:rsidRDefault="00D33240" w:rsidP="002A5C1F">
      <w:pPr>
        <w:pStyle w:val="Kop2"/>
        <w:numPr>
          <w:ilvl w:val="1"/>
          <w:numId w:val="1"/>
        </w:numPr>
      </w:pPr>
      <w:bookmarkStart w:id="51" w:name="_Ref363652858"/>
      <w:bookmarkStart w:id="52" w:name="_Toc436222950"/>
      <w:r>
        <w:t>Partijen</w:t>
      </w:r>
      <w:bookmarkEnd w:id="51"/>
      <w:bookmarkEnd w:id="52"/>
    </w:p>
    <w:p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B545CD">
        <w:t>[TC]</w:t>
      </w:r>
      <w:r>
        <w:fldChar w:fldCharType="end"/>
      </w:r>
      <w:r>
        <w:t>.</w:t>
      </w:r>
    </w:p>
    <w:p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rsidTr="00EA4857">
        <w:tc>
          <w:tcPr>
            <w:tcW w:w="2630" w:type="pct"/>
            <w:shd w:val="clear" w:color="auto" w:fill="auto"/>
          </w:tcPr>
          <w:p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rsidR="002B01EB" w:rsidRPr="00A54ECD" w:rsidRDefault="002B01EB" w:rsidP="009C6D27"/>
        </w:tc>
        <w:tc>
          <w:tcPr>
            <w:tcW w:w="2370" w:type="pct"/>
            <w:shd w:val="clear" w:color="auto" w:fill="auto"/>
          </w:tcPr>
          <w:p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rsidR="003237BA" w:rsidRPr="00EA4857" w:rsidRDefault="003237BA" w:rsidP="00EA4857">
            <w:pPr>
              <w:autoSpaceDE w:val="0"/>
              <w:autoSpaceDN w:val="0"/>
              <w:adjustRightInd w:val="0"/>
              <w:rPr>
                <w:rFonts w:cs="Arial"/>
                <w:snapToGrid/>
                <w:szCs w:val="18"/>
              </w:rPr>
            </w:pPr>
          </w:p>
          <w:p w:rsidR="002B01EB" w:rsidRPr="00EA4857" w:rsidRDefault="002B01EB" w:rsidP="00EA4857">
            <w:pPr>
              <w:spacing w:line="240" w:lineRule="auto"/>
              <w:rPr>
                <w:u w:val="single"/>
              </w:rPr>
            </w:pPr>
            <w:r w:rsidRPr="00EA4857">
              <w:rPr>
                <w:u w:val="single"/>
              </w:rPr>
              <w:t>Mapping:</w:t>
            </w:r>
          </w:p>
          <w:p w:rsidR="002B01EB" w:rsidRPr="00EA4857" w:rsidRDefault="002B01EB" w:rsidP="00EA4857">
            <w:pPr>
              <w:spacing w:line="240" w:lineRule="auto"/>
              <w:rPr>
                <w:sz w:val="16"/>
                <w:szCs w:val="16"/>
              </w:rPr>
            </w:pPr>
            <w:r w:rsidRPr="00EA4857">
              <w:rPr>
                <w:sz w:val="16"/>
                <w:szCs w:val="16"/>
              </w:rPr>
              <w:t>//IMKAD_AangebodenStuk/Partij/Gevolmachtigde</w:t>
            </w:r>
          </w:p>
          <w:p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lastRenderedPageBreak/>
              <w:t>De overige mapping is opgenomen in het genoemde tekstblok.</w:t>
            </w:r>
          </w:p>
        </w:tc>
      </w:tr>
      <w:tr w:rsidR="002B01EB" w:rsidRPr="000E6BC2" w:rsidTr="00EA4857">
        <w:tc>
          <w:tcPr>
            <w:tcW w:w="2630" w:type="pct"/>
            <w:shd w:val="clear" w:color="auto" w:fill="auto"/>
          </w:tcPr>
          <w:p w:rsidR="00F41CE3" w:rsidRPr="00EA4857" w:rsidRDefault="00F41CE3" w:rsidP="00EA4857">
            <w:pPr>
              <w:ind w:left="935" w:hanging="374"/>
              <w:rPr>
                <w:rFonts w:cs="Arial"/>
                <w:color w:val="FF0000"/>
                <w:sz w:val="20"/>
              </w:rPr>
            </w:pPr>
            <w:r w:rsidRPr="00EA4857">
              <w:rPr>
                <w:rFonts w:cs="Arial"/>
                <w:sz w:val="20"/>
              </w:rPr>
              <w:lastRenderedPageBreak/>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8000"/>
                <w:sz w:val="20"/>
                <w:highlight w:val="yellow"/>
              </w:rPr>
              <w:t>TEKSTBLOK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rsidR="002B01EB" w:rsidRPr="00737F18" w:rsidRDefault="002B01EB" w:rsidP="009C6D27"/>
        </w:tc>
        <w:tc>
          <w:tcPr>
            <w:tcW w:w="2370" w:type="pct"/>
            <w:shd w:val="clear" w:color="auto" w:fill="auto"/>
          </w:tcPr>
          <w:p w:rsidR="002B01EB" w:rsidRDefault="002B01EB" w:rsidP="009C6D27">
            <w:r>
              <w:t xml:space="preserve">Verplichte keuze uit </w:t>
            </w:r>
            <w:r w:rsidR="00F41CE3">
              <w:t>2</w:t>
            </w:r>
            <w:r>
              <w:t xml:space="preserve"> tekstblokken met de gegevens van de perso(o)n(en),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rsidR="002B01EB" w:rsidRDefault="002B01EB" w:rsidP="009C6D27"/>
          <w:p w:rsidR="002B01EB" w:rsidRPr="00EA4857" w:rsidRDefault="002B01EB" w:rsidP="00EA4857">
            <w:pPr>
              <w:spacing w:line="240" w:lineRule="auto"/>
              <w:rPr>
                <w:u w:val="single"/>
              </w:rPr>
            </w:pPr>
            <w:r w:rsidRPr="00EA4857">
              <w:rPr>
                <w:u w:val="single"/>
              </w:rPr>
              <w:t>Mapping:</w:t>
            </w:r>
          </w:p>
          <w:p w:rsidR="002B01EB" w:rsidRPr="00EA4857" w:rsidRDefault="002B01EB" w:rsidP="00EA4857">
            <w:pPr>
              <w:spacing w:line="240" w:lineRule="auto"/>
              <w:rPr>
                <w:sz w:val="16"/>
                <w:szCs w:val="16"/>
              </w:rPr>
            </w:pPr>
            <w:r w:rsidRPr="00EA4857">
              <w:rPr>
                <w:sz w:val="16"/>
                <w:szCs w:val="16"/>
              </w:rPr>
              <w:t>//IMKAD_AangebodenStuk/Partij/IMKAD_Persoon</w:t>
            </w:r>
          </w:p>
          <w:p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rsidTr="00EA4857">
        <w:tc>
          <w:tcPr>
            <w:tcW w:w="2630" w:type="pct"/>
            <w:shd w:val="clear" w:color="auto" w:fill="auto"/>
          </w:tcPr>
          <w:p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rsidR="00BD0AC9" w:rsidRDefault="00BD0AC9" w:rsidP="009C6D27">
            <w:pPr>
              <w:rPr>
                <w:szCs w:val="18"/>
              </w:rPr>
            </w:pPr>
          </w:p>
          <w:p w:rsidR="00BD0AC9" w:rsidRPr="00BD0AC9" w:rsidRDefault="00BD0AC9" w:rsidP="00BD0AC9">
            <w:pPr>
              <w:rPr>
                <w:snapToGrid/>
                <w:szCs w:val="18"/>
                <w:u w:val="single"/>
              </w:rPr>
            </w:pPr>
            <w:r w:rsidRPr="00BD0AC9">
              <w:rPr>
                <w:snapToGrid/>
                <w:szCs w:val="18"/>
                <w:u w:val="single"/>
              </w:rPr>
              <w:t xml:space="preserve">Mapping </w:t>
            </w:r>
            <w:r>
              <w:rPr>
                <w:snapToGrid/>
                <w:szCs w:val="18"/>
                <w:u w:val="single"/>
              </w:rPr>
              <w:t>(zowel tezamen als ieder afzonderlijk)</w:t>
            </w:r>
            <w:r w:rsidRPr="00BD0AC9">
              <w:rPr>
                <w:snapToGrid/>
                <w:szCs w:val="18"/>
                <w:u w:val="single"/>
              </w:rPr>
              <w:t>:</w:t>
            </w:r>
          </w:p>
          <w:p w:rsidR="00BD0AC9" w:rsidRDefault="00BD0AC9" w:rsidP="00BD0AC9">
            <w:pPr>
              <w:spacing w:line="240" w:lineRule="auto"/>
              <w:rPr>
                <w:snapToGrid/>
                <w:sz w:val="16"/>
                <w:szCs w:val="16"/>
              </w:rPr>
            </w:pPr>
            <w:r>
              <w:rPr>
                <w:snapToGrid/>
                <w:sz w:val="16"/>
                <w:szCs w:val="16"/>
              </w:rPr>
              <w:t>-meer dan één</w:t>
            </w:r>
          </w:p>
          <w:p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rsidR="00BD0AC9" w:rsidRDefault="00BD0AC9" w:rsidP="00BD0AC9">
            <w:pPr>
              <w:spacing w:line="240" w:lineRule="auto"/>
            </w:pPr>
            <w:r w:rsidRPr="00BD0AC9">
              <w:rPr>
                <w:snapToGrid/>
                <w:sz w:val="16"/>
                <w:szCs w:val="16"/>
              </w:rPr>
              <w:t>//IMKAD_</w:t>
            </w:r>
            <w:r w:rsidRPr="00BD0AC9">
              <w:rPr>
                <w:sz w:val="16"/>
                <w:szCs w:val="16"/>
              </w:rPr>
              <w:t>Persoon</w:t>
            </w:r>
            <w:r w:rsidRPr="00BD0AC9">
              <w:rPr>
                <w:snapToGrid/>
                <w:sz w:val="16"/>
                <w:szCs w:val="16"/>
              </w:rPr>
              <w:t>/tia_IndGerechtigde=true</w:t>
            </w:r>
          </w:p>
        </w:tc>
      </w:tr>
      <w:tr w:rsidR="00CC08B1" w:rsidRPr="000E6BC2" w:rsidTr="00EA4857">
        <w:tc>
          <w:tcPr>
            <w:tcW w:w="2630" w:type="pct"/>
            <w:shd w:val="clear" w:color="auto" w:fill="auto"/>
          </w:tcPr>
          <w:p w:rsidR="00CC08B1" w:rsidRPr="00EA4857" w:rsidRDefault="00F41CE3" w:rsidP="00AF6C56">
            <w:pPr>
              <w:rPr>
                <w:color w:val="FF0000"/>
              </w:rPr>
            </w:pPr>
            <w:r w:rsidRPr="00EA4857">
              <w:rPr>
                <w:rFonts w:cs="Arial"/>
                <w:color w:val="339966"/>
                <w:sz w:val="20"/>
              </w:rPr>
              <w:t>optieverlener / verkoper / optiegerechtigde / koper</w:t>
            </w:r>
            <w:r w:rsidRPr="00EA4857">
              <w:rPr>
                <w:rFonts w:cs="Arial"/>
                <w:color w:val="FF0000"/>
                <w:sz w:val="20"/>
              </w:rPr>
              <w:t>,</w:t>
            </w:r>
          </w:p>
        </w:tc>
        <w:tc>
          <w:tcPr>
            <w:tcW w:w="2370" w:type="pct"/>
            <w:shd w:val="clear" w:color="auto" w:fill="auto"/>
          </w:tcPr>
          <w:p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B545CD">
              <w:t>2.2</w:t>
            </w:r>
            <w:r w:rsidR="00892098">
              <w:fldChar w:fldCharType="end"/>
            </w:r>
            <w:r w:rsidR="00892098">
              <w:t xml:space="preserve"> A</w:t>
            </w:r>
            <w:r w:rsidR="00892098" w:rsidRPr="009A6156">
              <w:t>anhef</w:t>
            </w:r>
            <w:r w:rsidR="00892098" w:rsidRPr="00EA4857">
              <w:rPr>
                <w:szCs w:val="18"/>
              </w:rPr>
              <w:t>:</w:t>
            </w:r>
          </w:p>
          <w:p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t>,</w:t>
            </w:r>
          </w:p>
          <w:p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351A50">
              <w:t>.</w:t>
            </w:r>
          </w:p>
          <w:p w:rsidR="006D5708" w:rsidRDefault="006D5708" w:rsidP="00A61A34"/>
          <w:p w:rsidR="00A61A34" w:rsidRPr="00A01F87" w:rsidRDefault="00A61A34" w:rsidP="00A61A34">
            <w:r>
              <w:t>Elke</w:t>
            </w:r>
            <w:r w:rsidRPr="00A01F87">
              <w:t xml:space="preserve"> keuze mag slechts</w:t>
            </w:r>
            <w:r>
              <w:t xml:space="preserve"> bij één partij gemaakt worden.</w:t>
            </w:r>
            <w:r w:rsidR="00FE2639">
              <w:t xml:space="preserve"> </w:t>
            </w:r>
            <w:r w:rsidR="00892098">
              <w:t>Voor v</w:t>
            </w:r>
            <w:r w:rsidR="00FE2639">
              <w:t>erschillende partijen m</w:t>
            </w:r>
            <w:r w:rsidR="00892098">
              <w:t xml:space="preserve">ag </w:t>
            </w:r>
            <w:r w:rsidR="00FE2639">
              <w:t xml:space="preserve">niet dezelfde partij-aanduiding </w:t>
            </w:r>
            <w:r w:rsidR="00892098">
              <w:t>getoond worden</w:t>
            </w:r>
            <w:r w:rsidR="00FE2639">
              <w:t>.</w:t>
            </w:r>
          </w:p>
          <w:p w:rsidR="0078103D" w:rsidRDefault="0078103D" w:rsidP="009C6D27"/>
          <w:p w:rsidR="0078103D" w:rsidRPr="00EA4857" w:rsidRDefault="0078103D" w:rsidP="0078103D">
            <w:pPr>
              <w:rPr>
                <w:u w:val="single"/>
              </w:rPr>
            </w:pPr>
            <w:r w:rsidRPr="00EA4857">
              <w:rPr>
                <w:u w:val="single"/>
              </w:rPr>
              <w:t>Mapping:</w:t>
            </w:r>
          </w:p>
          <w:p w:rsidR="0078103D" w:rsidRPr="00EA4857" w:rsidRDefault="0078103D" w:rsidP="00EA4857">
            <w:pPr>
              <w:spacing w:line="240" w:lineRule="auto"/>
              <w:rPr>
                <w:sz w:val="16"/>
                <w:szCs w:val="16"/>
              </w:rPr>
            </w:pPr>
            <w:r w:rsidRPr="00EA4857">
              <w:rPr>
                <w:sz w:val="16"/>
                <w:szCs w:val="16"/>
              </w:rPr>
              <w:t>//IMKAD_AangebodenStuk/Partij/</w:t>
            </w:r>
          </w:p>
          <w:p w:rsidR="0078103D" w:rsidRPr="00EA4857" w:rsidRDefault="0078103D" w:rsidP="00EA4857">
            <w:pPr>
              <w:spacing w:line="240" w:lineRule="auto"/>
              <w:rPr>
                <w:sz w:val="16"/>
                <w:szCs w:val="16"/>
              </w:rPr>
            </w:pPr>
            <w:r w:rsidRPr="00EA4857">
              <w:rPr>
                <w:sz w:val="16"/>
                <w:szCs w:val="16"/>
              </w:rPr>
              <w:lastRenderedPageBreak/>
              <w:t>attribute: id (met een unieke identificatie van de partij)</w:t>
            </w:r>
          </w:p>
          <w:p w:rsidR="0078103D" w:rsidRPr="00EA4857" w:rsidRDefault="0078103D" w:rsidP="00EA4857">
            <w:pPr>
              <w:spacing w:line="240" w:lineRule="auto"/>
              <w:ind w:left="425"/>
              <w:rPr>
                <w:sz w:val="16"/>
                <w:szCs w:val="16"/>
              </w:rPr>
            </w:pPr>
            <w:r w:rsidRPr="00EA4857">
              <w:rPr>
                <w:sz w:val="16"/>
                <w:szCs w:val="16"/>
              </w:rPr>
              <w:t>./aanduidingPartij</w:t>
            </w:r>
          </w:p>
        </w:tc>
      </w:tr>
      <w:tr w:rsidR="0078103D" w:rsidRPr="000E6BC2" w:rsidTr="00EA4857">
        <w:tc>
          <w:tcPr>
            <w:tcW w:w="2630" w:type="pct"/>
            <w:shd w:val="clear" w:color="auto" w:fill="auto"/>
          </w:tcPr>
          <w:p w:rsidR="00B3250E" w:rsidRPr="00EA4857" w:rsidRDefault="00B3250E" w:rsidP="00B3250E">
            <w:pPr>
              <w:rPr>
                <w:rFonts w:cs="Arial"/>
                <w:color w:val="800080"/>
                <w:sz w:val="20"/>
              </w:rPr>
            </w:pPr>
            <w:r w:rsidRPr="00EA4857">
              <w:rPr>
                <w:rFonts w:cs="Arial"/>
                <w:sz w:val="20"/>
              </w:rPr>
              <w:lastRenderedPageBreak/>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FFFF"/>
                <w:sz w:val="20"/>
                <w:highlight w:val="yellow"/>
              </w:rPr>
              <w:t>TEKSTBLOK PARTIJ NATUURLIJK PERSOON/  TEKSTBLOK PARTIJ NIET NATUURLIJK PERSOON</w:t>
            </w:r>
            <w:r w:rsidR="00144F7E" w:rsidRPr="00EA4857">
              <w:rPr>
                <w:rFonts w:cs="Arial"/>
                <w:color w:val="800080"/>
                <w:sz w:val="20"/>
              </w:rPr>
              <w:t>;</w:t>
            </w:r>
          </w:p>
          <w:p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 xml:space="preserve">optieverlener / verkoper / optiegerechtigde / koper, </w:t>
            </w:r>
          </w:p>
          <w:p w:rsidR="0078103D" w:rsidRPr="00EA4857" w:rsidRDefault="0078103D" w:rsidP="00AF6C56">
            <w:pPr>
              <w:rPr>
                <w:color w:val="008000"/>
              </w:rPr>
            </w:pPr>
          </w:p>
        </w:tc>
        <w:tc>
          <w:tcPr>
            <w:tcW w:w="2370" w:type="pct"/>
            <w:shd w:val="clear" w:color="auto" w:fill="auto"/>
          </w:tcPr>
          <w:p w:rsidR="0078103D" w:rsidRPr="00EA4857" w:rsidRDefault="0078103D" w:rsidP="0054535E">
            <w:pPr>
              <w:rPr>
                <w:szCs w:val="18"/>
              </w:rPr>
            </w:pPr>
            <w:r w:rsidRPr="00EA4857">
              <w:rPr>
                <w:szCs w:val="18"/>
              </w:rPr>
              <w:t>Optionele tweede partij.</w:t>
            </w:r>
          </w:p>
          <w:p w:rsidR="00892098" w:rsidRPr="00EA4857" w:rsidRDefault="00892098" w:rsidP="0054535E">
            <w:pPr>
              <w:rPr>
                <w:szCs w:val="18"/>
              </w:rPr>
            </w:pPr>
          </w:p>
          <w:p w:rsidR="0078103D" w:rsidRPr="00EA4857" w:rsidRDefault="0078103D" w:rsidP="0054535E">
            <w:pPr>
              <w:rPr>
                <w:szCs w:val="18"/>
              </w:rPr>
            </w:pPr>
            <w:r w:rsidRPr="00EA4857">
              <w:rPr>
                <w:szCs w:val="18"/>
              </w:rPr>
              <w:t>Voor toelichting zie dezelfde tekst bij de eerste partij.</w:t>
            </w:r>
          </w:p>
        </w:tc>
      </w:tr>
    </w:tbl>
    <w:p w:rsidR="002B01EB" w:rsidRDefault="002B01EB" w:rsidP="005D562D">
      <w:pPr>
        <w:rPr>
          <w:lang w:val="nl"/>
        </w:rPr>
      </w:pPr>
    </w:p>
    <w:p w:rsidR="00572208" w:rsidRDefault="00572208" w:rsidP="00572208">
      <w:pPr>
        <w:pStyle w:val="Kop2"/>
        <w:numPr>
          <w:ilvl w:val="1"/>
          <w:numId w:val="1"/>
        </w:numPr>
      </w:pPr>
      <w:bookmarkStart w:id="53" w:name="_Ref357087736"/>
      <w:bookmarkStart w:id="54" w:name="_Toc436222951"/>
      <w:r>
        <w:t>Verklaring</w:t>
      </w:r>
      <w:bookmarkEnd w:id="53"/>
      <w:bookmarkEnd w:id="5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rsidTr="00EA4857">
        <w:tc>
          <w:tcPr>
            <w:tcW w:w="2630" w:type="pct"/>
            <w:shd w:val="clear" w:color="auto" w:fill="auto"/>
          </w:tcPr>
          <w:p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rsidR="006D5708" w:rsidRDefault="006D5708" w:rsidP="00C559D8">
            <w:r>
              <w:t>Vaste tekst, met afleidbare keuze:</w:t>
            </w:r>
          </w:p>
          <w:p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r w:rsidR="00892098">
              <w:t>tonen</w:t>
            </w:r>
            <w:r w:rsidR="006D5708">
              <w:t xml:space="preserve">‘verklaarden’, </w:t>
            </w:r>
          </w:p>
          <w:p w:rsidR="00D57CAC" w:rsidRPr="00EA4857" w:rsidRDefault="00C559D8" w:rsidP="00EA4857">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tc>
      </w:tr>
      <w:tr w:rsidR="00572208" w:rsidRPr="000E6BC2" w:rsidTr="00EA4857">
        <w:tc>
          <w:tcPr>
            <w:tcW w:w="2630" w:type="pct"/>
            <w:shd w:val="clear" w:color="auto" w:fill="auto"/>
          </w:tcPr>
          <w:p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Pr="00EA4857">
              <w:rPr>
                <w:color w:val="33CCCC"/>
              </w:rPr>
              <w:t xml:space="preserve"> </w:t>
            </w:r>
            <w:r w:rsidRPr="00EA4857">
              <w:rPr>
                <w:color w:val="339966"/>
              </w:rPr>
              <w:t>/haar en</w:t>
            </w:r>
            <w:r w:rsidRPr="00EA4857">
              <w:rPr>
                <w:color w:val="008000"/>
              </w:rPr>
              <w:t xml:space="preserve"> </w:t>
            </w:r>
            <w:r w:rsidRPr="00EA4857">
              <w:rPr>
                <w:color w:val="00FFFF"/>
              </w:rPr>
              <w:t>optieverlener/verkoper/optiegerechtigde/koper</w:t>
            </w:r>
            <w:r w:rsidRPr="00EA4857">
              <w:rPr>
                <w:color w:val="33CCCC"/>
              </w:rPr>
              <w:t xml:space="preserve"> </w:t>
            </w:r>
          </w:p>
        </w:tc>
        <w:tc>
          <w:tcPr>
            <w:tcW w:w="2370" w:type="pct"/>
            <w:shd w:val="clear" w:color="auto" w:fill="auto"/>
          </w:tcPr>
          <w:p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rsidR="00AB3375" w:rsidRPr="00EA4857" w:rsidRDefault="006F4B80" w:rsidP="00EA4857">
            <w:pPr>
              <w:numPr>
                <w:ilvl w:val="0"/>
                <w:numId w:val="12"/>
              </w:numPr>
              <w:rPr>
                <w:color w:val="008000"/>
              </w:rPr>
            </w:pPr>
            <w:r>
              <w:t>voor</w:t>
            </w:r>
            <w:r w:rsidRPr="00AB3375">
              <w:t xml:space="preserve"> </w:t>
            </w:r>
            <w:r w:rsidR="00AB3375" w:rsidRPr="00AB3375">
              <w:t>2 partijen:</w:t>
            </w:r>
          </w:p>
          <w:p w:rsidR="00892098" w:rsidRPr="00EA4857" w:rsidRDefault="00AB3375" w:rsidP="00EA4857">
            <w:pPr>
              <w:numPr>
                <w:ilvl w:val="1"/>
                <w:numId w:val="12"/>
              </w:numPr>
              <w:rPr>
                <w:color w:val="008000"/>
              </w:rPr>
            </w:pPr>
            <w:r w:rsidRPr="00EA4857">
              <w:rPr>
                <w:color w:val="008000"/>
              </w:rPr>
              <w:t>‘</w:t>
            </w:r>
            <w:r w:rsidR="00572208" w:rsidRPr="00EA4857">
              <w:rPr>
                <w:color w:val="339966"/>
              </w:rPr>
              <w:t>hen</w:t>
            </w:r>
            <w:r w:rsidRPr="00EA4857">
              <w:rPr>
                <w:color w:val="008000"/>
              </w:rPr>
              <w:t>’</w:t>
            </w:r>
          </w:p>
          <w:p w:rsidR="006F4B80" w:rsidRPr="00EA4857" w:rsidRDefault="006F4B80" w:rsidP="006F4B80">
            <w:pPr>
              <w:rPr>
                <w:color w:val="008000"/>
              </w:rPr>
            </w:pPr>
          </w:p>
          <w:p w:rsidR="00892098" w:rsidRPr="00EA4857" w:rsidRDefault="006F4B80" w:rsidP="00EA4857">
            <w:pPr>
              <w:numPr>
                <w:ilvl w:val="0"/>
                <w:numId w:val="12"/>
              </w:numPr>
              <w:rPr>
                <w:color w:val="008000"/>
              </w:rPr>
            </w:pPr>
            <w:r>
              <w:t xml:space="preserve">voor </w:t>
            </w:r>
            <w:r w:rsidR="00892098">
              <w:t>1 partij</w:t>
            </w:r>
            <w:r w:rsidR="00892098" w:rsidRPr="00AB3375">
              <w:t>:</w:t>
            </w:r>
          </w:p>
          <w:p w:rsidR="00892098" w:rsidRPr="00EA485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hem/haar</w:t>
            </w:r>
            <w:r w:rsidR="006F4B80" w:rsidRPr="00EA4857">
              <w:rPr>
                <w:color w:val="005200"/>
              </w:rPr>
              <w:t xml:space="preserve">’ </w:t>
            </w:r>
            <w:r w:rsidR="006F4B80" w:rsidRPr="000D7093">
              <w:t>aangevuld met:</w:t>
            </w:r>
          </w:p>
          <w:p w:rsidR="00AB3375" w:rsidRPr="00C559D8" w:rsidRDefault="00546FAC" w:rsidP="00EA4857">
            <w:pPr>
              <w:numPr>
                <w:ilvl w:val="0"/>
                <w:numId w:val="12"/>
              </w:numPr>
            </w:pPr>
            <w:r>
              <w:t>partijAanduiding ‘koper’</w:t>
            </w:r>
            <w:r w:rsidR="00AB3375" w:rsidRPr="00C559D8">
              <w:t>:</w:t>
            </w:r>
          </w:p>
          <w:p w:rsidR="00546FAC" w:rsidRPr="00EA4857" w:rsidRDefault="00AB3375" w:rsidP="00EA4857">
            <w:pPr>
              <w:numPr>
                <w:ilvl w:val="1"/>
                <w:numId w:val="12"/>
              </w:numPr>
              <w:rPr>
                <w:color w:val="00FFFF"/>
              </w:rPr>
            </w:pPr>
            <w:r w:rsidRPr="004D4DB1">
              <w:t>‘</w:t>
            </w:r>
            <w:r w:rsidR="00572208" w:rsidRPr="00EA4857">
              <w:rPr>
                <w:color w:val="339966"/>
              </w:rPr>
              <w:t>en</w:t>
            </w:r>
            <w:r w:rsidR="00572208" w:rsidRPr="00EA4857">
              <w:rPr>
                <w:color w:val="008000"/>
              </w:rPr>
              <w:t xml:space="preserve"> </w:t>
            </w:r>
            <w:r w:rsidR="00572208" w:rsidRPr="00EA4857">
              <w:rPr>
                <w:color w:val="00FFFF"/>
              </w:rPr>
              <w:t>verkoper</w:t>
            </w:r>
            <w:r w:rsidRPr="004D4DB1">
              <w:t>’</w:t>
            </w:r>
            <w:r w:rsidRPr="00EA4857">
              <w:rPr>
                <w:color w:val="00FFFF"/>
              </w:rPr>
              <w:t xml:space="preserve"> </w:t>
            </w:r>
          </w:p>
          <w:p w:rsidR="00546FAC" w:rsidRPr="00C559D8" w:rsidRDefault="00546FAC" w:rsidP="00EA4857">
            <w:pPr>
              <w:numPr>
                <w:ilvl w:val="0"/>
                <w:numId w:val="12"/>
              </w:numPr>
            </w:pPr>
            <w:r>
              <w:t>partijAanduiding ‘verkoper’</w:t>
            </w:r>
            <w:r w:rsidRPr="00C559D8">
              <w:t>:</w:t>
            </w:r>
          </w:p>
          <w:p w:rsidR="00572208" w:rsidRPr="00EA4857" w:rsidRDefault="00546FAC" w:rsidP="00EA4857">
            <w:pPr>
              <w:numPr>
                <w:ilvl w:val="1"/>
                <w:numId w:val="12"/>
              </w:numPr>
              <w:rPr>
                <w:color w:val="33CCCC"/>
              </w:rPr>
            </w:pPr>
            <w:r w:rsidRPr="004D4DB1">
              <w:t xml:space="preserve"> ‘</w:t>
            </w:r>
            <w:r w:rsidRPr="00EA4857">
              <w:rPr>
                <w:color w:val="339966"/>
              </w:rPr>
              <w:t>en</w:t>
            </w:r>
            <w:r w:rsidRPr="00EA4857">
              <w:rPr>
                <w:color w:val="008000"/>
              </w:rPr>
              <w:t xml:space="preserve"> </w:t>
            </w:r>
            <w:r w:rsidRPr="00EA4857">
              <w:rPr>
                <w:color w:val="00FFFF"/>
              </w:rPr>
              <w:t>koper</w:t>
            </w:r>
            <w:r w:rsidRPr="004D4DB1">
              <w:t>’</w:t>
            </w:r>
            <w:r w:rsidRPr="00EA4857">
              <w:rPr>
                <w:color w:val="00FFFF"/>
              </w:rPr>
              <w:t xml:space="preserve"> </w:t>
            </w:r>
          </w:p>
          <w:p w:rsidR="00546FAC" w:rsidRPr="00C559D8" w:rsidRDefault="00546FAC" w:rsidP="00EA4857">
            <w:pPr>
              <w:numPr>
                <w:ilvl w:val="0"/>
                <w:numId w:val="12"/>
              </w:numPr>
            </w:pPr>
            <w:r>
              <w:t>partijAanduiding ‘optieverlener’</w:t>
            </w:r>
            <w:r w:rsidRPr="00C559D8">
              <w:t>:</w:t>
            </w:r>
          </w:p>
          <w:p w:rsidR="00546FAC" w:rsidRPr="00EA4857" w:rsidRDefault="00546FAC" w:rsidP="00EA4857">
            <w:pPr>
              <w:numPr>
                <w:ilvl w:val="1"/>
                <w:numId w:val="12"/>
              </w:numPr>
              <w:rPr>
                <w:color w:val="00FFFF"/>
              </w:rPr>
            </w:pPr>
            <w:r w:rsidRPr="00C559D8" w:rsidDel="00546FAC">
              <w:t xml:space="preserve"> </w:t>
            </w:r>
            <w:r w:rsidR="00AB3375" w:rsidRPr="004D4DB1">
              <w:t>‘</w:t>
            </w:r>
            <w:r w:rsidR="00AB3375" w:rsidRPr="00EA4857">
              <w:rPr>
                <w:color w:val="339966"/>
              </w:rPr>
              <w:t>en</w:t>
            </w:r>
            <w:r w:rsidRPr="00EA4857">
              <w:rPr>
                <w:color w:val="33CCCC"/>
              </w:rPr>
              <w:t xml:space="preserve"> </w:t>
            </w:r>
            <w:r w:rsidR="00AB3375" w:rsidRPr="00EA4857">
              <w:rPr>
                <w:color w:val="00FFFF"/>
              </w:rPr>
              <w:t>optiegerechtigde</w:t>
            </w:r>
            <w:r w:rsidR="00AB3375" w:rsidRPr="004D4DB1">
              <w:t>’</w:t>
            </w:r>
          </w:p>
          <w:p w:rsidR="00546FAC" w:rsidRPr="00C559D8" w:rsidRDefault="00546FAC" w:rsidP="00EA4857">
            <w:pPr>
              <w:numPr>
                <w:ilvl w:val="0"/>
                <w:numId w:val="12"/>
              </w:numPr>
            </w:pPr>
            <w:r>
              <w:lastRenderedPageBreak/>
              <w:t>partijAanduiding ‘optiegerechtigde’</w:t>
            </w:r>
            <w:r w:rsidRPr="00C559D8">
              <w:t>:</w:t>
            </w:r>
          </w:p>
          <w:p w:rsidR="00546FAC" w:rsidRPr="00EA4857" w:rsidRDefault="00546FAC" w:rsidP="00EA4857">
            <w:pPr>
              <w:numPr>
                <w:ilvl w:val="1"/>
                <w:numId w:val="12"/>
              </w:numPr>
              <w:rPr>
                <w:color w:val="00FFFF"/>
              </w:rPr>
            </w:pPr>
            <w:r w:rsidRPr="00C559D8" w:rsidDel="00546FAC">
              <w:t xml:space="preserve"> </w:t>
            </w:r>
            <w:r w:rsidRPr="004D4DB1">
              <w:t>‘</w:t>
            </w:r>
            <w:r w:rsidRPr="00EA4857">
              <w:rPr>
                <w:color w:val="339966"/>
              </w:rPr>
              <w:t>en</w:t>
            </w:r>
            <w:r w:rsidRPr="00EA4857">
              <w:rPr>
                <w:color w:val="008000"/>
              </w:rPr>
              <w:t xml:space="preserve"> </w:t>
            </w:r>
            <w:r w:rsidRPr="00EA4857">
              <w:rPr>
                <w:color w:val="00FFFF"/>
              </w:rPr>
              <w:t>optieverlener</w:t>
            </w:r>
            <w:r w:rsidRPr="004D4DB1">
              <w:t>’</w:t>
            </w:r>
          </w:p>
          <w:p w:rsidR="00913B3B" w:rsidRPr="00EA4857" w:rsidRDefault="00913B3B" w:rsidP="00913B3B">
            <w:pPr>
              <w:rPr>
                <w:color w:val="33CCCC"/>
              </w:rPr>
            </w:pPr>
          </w:p>
          <w:p w:rsidR="00913B3B" w:rsidRPr="00EA4857" w:rsidRDefault="00913B3B" w:rsidP="00EA4857">
            <w:pPr>
              <w:spacing w:line="240" w:lineRule="auto"/>
              <w:rPr>
                <w:u w:val="single"/>
              </w:rPr>
            </w:pPr>
            <w:r w:rsidRPr="00EA4857">
              <w:rPr>
                <w:u w:val="single"/>
              </w:rPr>
              <w:t>Mapping</w:t>
            </w:r>
            <w:r w:rsidR="00892098" w:rsidRPr="00EA4857">
              <w:rPr>
                <w:u w:val="single"/>
              </w:rPr>
              <w:t xml:space="preserve"> hem/haar</w:t>
            </w:r>
            <w:r w:rsidRPr="00EA4857">
              <w:rPr>
                <w:u w:val="single"/>
              </w:rPr>
              <w:t>:</w:t>
            </w:r>
          </w:p>
          <w:p w:rsidR="00913B3B" w:rsidRPr="00EA4857" w:rsidRDefault="00913B3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rsidR="008A1142" w:rsidRPr="00EA4857" w:rsidRDefault="00913B3B" w:rsidP="00EA4857">
            <w:pPr>
              <w:spacing w:line="240" w:lineRule="auto"/>
              <w:ind w:left="425"/>
              <w:rPr>
                <w:sz w:val="16"/>
                <w:szCs w:val="16"/>
              </w:rPr>
            </w:pPr>
            <w:r w:rsidRPr="00EA4857">
              <w:rPr>
                <w:sz w:val="16"/>
                <w:szCs w:val="16"/>
              </w:rPr>
              <w:t>./tagNaam(‘k_GeslachtPartij’)</w:t>
            </w:r>
          </w:p>
          <w:p w:rsidR="00913B3B" w:rsidRPr="00EA4857" w:rsidRDefault="00913B3B" w:rsidP="00EA4857">
            <w:pPr>
              <w:spacing w:line="240" w:lineRule="auto"/>
              <w:ind w:left="425"/>
              <w:rPr>
                <w:color w:val="33CCCC"/>
              </w:rPr>
            </w:pPr>
            <w:r w:rsidRPr="00EA4857">
              <w:rPr>
                <w:sz w:val="16"/>
                <w:szCs w:val="16"/>
              </w:rPr>
              <w:t>./tekst</w:t>
            </w:r>
            <w:r w:rsidRPr="00EA4857">
              <w:rPr>
                <w:i/>
                <w:sz w:val="16"/>
                <w:szCs w:val="16"/>
              </w:rPr>
              <w:t>(</w:t>
            </w:r>
            <w:r w:rsidRPr="00EA4857">
              <w:rPr>
                <w:sz w:val="16"/>
                <w:szCs w:val="16"/>
              </w:rPr>
              <w:t>‘hem’ of ‘haar’)</w:t>
            </w:r>
          </w:p>
        </w:tc>
      </w:tr>
      <w:tr w:rsidR="00C559D8" w:rsidRPr="000E6BC2" w:rsidTr="00EA4857">
        <w:tc>
          <w:tcPr>
            <w:tcW w:w="2630" w:type="pct"/>
            <w:shd w:val="clear" w:color="auto" w:fill="auto"/>
          </w:tcPr>
          <w:p w:rsidR="00C559D8" w:rsidRPr="00EA4857" w:rsidRDefault="00C559D8" w:rsidP="009C6D27">
            <w:pPr>
              <w:rPr>
                <w:color w:val="FF0000"/>
              </w:rPr>
            </w:pPr>
            <w:r w:rsidRPr="00EA4857">
              <w:rPr>
                <w:color w:val="FF0000"/>
              </w:rPr>
              <w:lastRenderedPageBreak/>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B545CD">
              <w:t>2.2</w:t>
            </w:r>
            <w:r w:rsidR="00100C0F">
              <w:fldChar w:fldCharType="end"/>
            </w:r>
            <w:r w:rsidR="00E872C4">
              <w:t xml:space="preserve"> </w:t>
            </w:r>
            <w:r w:rsidR="00100C0F">
              <w:t>A</w:t>
            </w:r>
            <w:r w:rsidR="00E872C4" w:rsidRPr="009A6156">
              <w:t>anhef.</w:t>
            </w:r>
          </w:p>
          <w:p w:rsidR="00CB4960" w:rsidRPr="00CB4960" w:rsidRDefault="00CB4960" w:rsidP="00EA4857">
            <w:pPr>
              <w:spacing w:line="240" w:lineRule="auto"/>
            </w:pPr>
          </w:p>
        </w:tc>
      </w:tr>
      <w:tr w:rsidR="00572208" w:rsidRPr="000E6BC2" w:rsidTr="00EA4857">
        <w:tc>
          <w:tcPr>
            <w:tcW w:w="2630" w:type="pct"/>
            <w:shd w:val="clear" w:color="auto" w:fill="auto"/>
          </w:tcPr>
          <w:p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B545CD">
              <w:t>2.2</w:t>
            </w:r>
            <w:r w:rsidR="00CA1C9B">
              <w:fldChar w:fldCharType="end"/>
            </w:r>
            <w:r w:rsidR="00CA1C9B">
              <w:t xml:space="preserve"> A</w:t>
            </w:r>
            <w:r w:rsidR="00CA1C9B" w:rsidRPr="009A6156">
              <w:t>anhef</w:t>
            </w:r>
            <w:r w:rsidRPr="00EA4857">
              <w:rPr>
                <w:szCs w:val="18"/>
              </w:rPr>
              <w:t>.</w:t>
            </w:r>
          </w:p>
          <w:p w:rsidR="00CB4960" w:rsidRPr="00EA4857" w:rsidRDefault="00CB4960" w:rsidP="009C6D27">
            <w:pPr>
              <w:rPr>
                <w:szCs w:val="18"/>
              </w:rPr>
            </w:pPr>
          </w:p>
          <w:p w:rsidR="009A6156" w:rsidRDefault="005317F3" w:rsidP="009C6D27">
            <w:r w:rsidRPr="00EA4857">
              <w:rPr>
                <w:szCs w:val="18"/>
              </w:rPr>
              <w:t xml:space="preserve">Wanneer in par. </w:t>
            </w:r>
            <w:r w:rsidRPr="00EA4857">
              <w:rPr>
                <w:szCs w:val="18"/>
              </w:rPr>
              <w:fldChar w:fldCharType="begin"/>
            </w:r>
            <w:r w:rsidRPr="00EA4857">
              <w:rPr>
                <w:szCs w:val="18"/>
              </w:rPr>
              <w:instrText xml:space="preserve"> REF _Ref387235024 \r \h </w:instrText>
            </w:r>
            <w:r w:rsidRPr="00EA4857">
              <w:rPr>
                <w:szCs w:val="18"/>
              </w:rPr>
            </w:r>
            <w:r w:rsidRPr="00EA4857">
              <w:rPr>
                <w:szCs w:val="18"/>
              </w:rPr>
              <w:fldChar w:fldCharType="separate"/>
            </w:r>
            <w:r w:rsidR="00B545CD">
              <w:rPr>
                <w:szCs w:val="18"/>
              </w:rPr>
              <w:t>2.2</w:t>
            </w:r>
            <w:r w:rsidRPr="00EA4857">
              <w:rPr>
                <w:szCs w:val="18"/>
              </w:rPr>
              <w:fldChar w:fldCharType="end"/>
            </w:r>
            <w:r w:rsidRPr="00EA4857">
              <w:rPr>
                <w:szCs w:val="18"/>
              </w:rPr>
              <w:t xml:space="preserve"> Aanhef gekozen is voor</w:t>
            </w:r>
            <w:r w:rsidR="00A24311">
              <w:t>:</w:t>
            </w:r>
          </w:p>
          <w:p w:rsidR="00073126" w:rsidRPr="00EA4857" w:rsidRDefault="00073126" w:rsidP="00EA4857">
            <w:pPr>
              <w:numPr>
                <w:ilvl w:val="0"/>
                <w:numId w:val="13"/>
              </w:numPr>
              <w:rPr>
                <w:color w:val="008000"/>
              </w:rPr>
            </w:pPr>
            <w:r>
              <w:t xml:space="preserve">koop: </w:t>
            </w:r>
            <w:r w:rsidR="005317F3">
              <w:t>dan worden</w:t>
            </w:r>
            <w:r w:rsidRPr="00EA4857">
              <w:rPr>
                <w:color w:val="005200"/>
              </w:rPr>
              <w:t xml:space="preserve"> </w:t>
            </w:r>
            <w:r w:rsidRPr="00EA4857">
              <w:rPr>
                <w:color w:val="339966"/>
              </w:rPr>
              <w:t>verkoper</w:t>
            </w:r>
            <w:r w:rsidRPr="00EA4857">
              <w:rPr>
                <w:color w:val="008000"/>
              </w:rPr>
              <w:t xml:space="preserve"> </w:t>
            </w:r>
            <w:r w:rsidRPr="009A6156">
              <w:t>en</w:t>
            </w:r>
            <w:r w:rsidRPr="00EA4857">
              <w:rPr>
                <w:color w:val="008000"/>
              </w:rPr>
              <w:t xml:space="preserve"> </w:t>
            </w:r>
            <w:r w:rsidRPr="00EA4857">
              <w:rPr>
                <w:color w:val="339966"/>
              </w:rPr>
              <w:t>koper</w:t>
            </w:r>
            <w:r w:rsidR="005317F3" w:rsidRPr="00EA4857">
              <w:rPr>
                <w:color w:val="005200"/>
              </w:rPr>
              <w:t xml:space="preserve"> </w:t>
            </w:r>
            <w:r w:rsidR="005317F3" w:rsidRPr="00BE3ECB">
              <w:t>getoond,</w:t>
            </w:r>
          </w:p>
          <w:p w:rsidR="00073126" w:rsidRDefault="00073126" w:rsidP="00EA4857">
            <w:pPr>
              <w:numPr>
                <w:ilvl w:val="0"/>
                <w:numId w:val="13"/>
              </w:numPr>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Pr="00EA4857">
              <w:rPr>
                <w:color w:val="008000"/>
              </w:rPr>
              <w:t xml:space="preserve"> </w:t>
            </w:r>
            <w:r w:rsidRPr="009A6156">
              <w:t>en</w:t>
            </w:r>
            <w:r w:rsidRPr="00EA4857">
              <w:rPr>
                <w:color w:val="008000"/>
              </w:rPr>
              <w:t xml:space="preserve"> </w:t>
            </w:r>
            <w:r w:rsidRPr="00EA4857">
              <w:rPr>
                <w:color w:val="339966"/>
              </w:rPr>
              <w:t>optiegerechtigde</w:t>
            </w:r>
            <w:r w:rsidR="005317F3" w:rsidRPr="00EA4857">
              <w:rPr>
                <w:color w:val="005200"/>
              </w:rPr>
              <w:t xml:space="preserve"> </w:t>
            </w:r>
            <w:r w:rsidR="005317F3" w:rsidRPr="00BE3ECB">
              <w:t>getoond</w:t>
            </w:r>
            <w:r w:rsidR="00CB4960" w:rsidRPr="00BE3ECB">
              <w:t>.</w:t>
            </w:r>
          </w:p>
          <w:p w:rsidR="00073126" w:rsidRDefault="00073126" w:rsidP="009C6D27"/>
          <w:p w:rsidR="009A6156" w:rsidRDefault="009A6156" w:rsidP="009C6D27">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rsidR="00D67A8E" w:rsidRDefault="00D67A8E" w:rsidP="009C6D27">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rsidR="0042788B" w:rsidRDefault="0042788B" w:rsidP="009C6D27"/>
          <w:p w:rsidR="0042788B" w:rsidRPr="00EA4857" w:rsidRDefault="0042788B" w:rsidP="0042788B">
            <w:pPr>
              <w:rPr>
                <w:u w:val="single"/>
              </w:rPr>
            </w:pPr>
            <w:r w:rsidRPr="00EA4857">
              <w:rPr>
                <w:u w:val="single"/>
              </w:rPr>
              <w:t>Mapping</w:t>
            </w:r>
            <w:r w:rsidR="005317F3" w:rsidRPr="00EA4857">
              <w:rPr>
                <w:u w:val="single"/>
              </w:rPr>
              <w:t xml:space="preserve"> datum</w:t>
            </w:r>
            <w:r w:rsidRPr="00EA4857">
              <w:rPr>
                <w:u w:val="single"/>
              </w:rPr>
              <w:t>:</w:t>
            </w:r>
          </w:p>
          <w:p w:rsidR="0042788B" w:rsidRPr="00EA4857" w:rsidRDefault="0042788B"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rsidR="007E00FB" w:rsidRPr="00EA4857" w:rsidRDefault="007E00FB" w:rsidP="00EA4857">
            <w:pPr>
              <w:spacing w:line="240" w:lineRule="auto"/>
              <w:rPr>
                <w:sz w:val="16"/>
                <w:szCs w:val="16"/>
                <w:u w:val="single"/>
                <w:lang w:val="nl"/>
              </w:rPr>
            </w:pPr>
          </w:p>
          <w:p w:rsidR="005317F3" w:rsidRPr="00EA4857" w:rsidRDefault="005317F3" w:rsidP="00EA4857">
            <w:pPr>
              <w:spacing w:line="240" w:lineRule="auto"/>
              <w:rPr>
                <w:sz w:val="16"/>
                <w:szCs w:val="16"/>
                <w:u w:val="single"/>
                <w:lang w:val="nl"/>
              </w:rPr>
            </w:pPr>
            <w:r w:rsidRPr="00EA4857">
              <w:rPr>
                <w:u w:val="single"/>
              </w:rPr>
              <w:t>Mapping afschrift of uittreksel:</w:t>
            </w:r>
          </w:p>
          <w:p w:rsidR="007E00FB" w:rsidRPr="00EA4857" w:rsidRDefault="007E00F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rsidR="007E00FB" w:rsidRPr="00EA4857" w:rsidRDefault="007E00FB" w:rsidP="00EA4857">
            <w:pPr>
              <w:spacing w:line="240" w:lineRule="auto"/>
              <w:ind w:left="425"/>
              <w:rPr>
                <w:sz w:val="16"/>
                <w:szCs w:val="16"/>
              </w:rPr>
            </w:pPr>
            <w:r w:rsidRPr="00EA4857">
              <w:rPr>
                <w:sz w:val="16"/>
                <w:szCs w:val="16"/>
              </w:rPr>
              <w:t>./tagNaam(‘k_AfschriftUittreksel</w:t>
            </w:r>
            <w:r w:rsidR="00D73F23" w:rsidRPr="00EA4857">
              <w:rPr>
                <w:sz w:val="16"/>
                <w:szCs w:val="16"/>
              </w:rPr>
              <w:t>’</w:t>
            </w:r>
            <w:r w:rsidRPr="00EA4857">
              <w:rPr>
                <w:sz w:val="16"/>
                <w:szCs w:val="16"/>
              </w:rPr>
              <w:t>)</w:t>
            </w:r>
          </w:p>
          <w:p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rsidR="005317F3" w:rsidRPr="00EA4857" w:rsidRDefault="005317F3" w:rsidP="00EA4857">
            <w:pPr>
              <w:spacing w:line="240" w:lineRule="auto"/>
              <w:rPr>
                <w:sz w:val="16"/>
                <w:szCs w:val="16"/>
                <w:u w:val="single"/>
                <w:lang w:val="nl"/>
              </w:rPr>
            </w:pPr>
            <w:r w:rsidRPr="00EA4857">
              <w:rPr>
                <w:u w:val="single"/>
              </w:rPr>
              <w:t>Mapping is of zal worden:</w:t>
            </w:r>
          </w:p>
          <w:p w:rsidR="00D67A8E" w:rsidRPr="00EA4857" w:rsidRDefault="00D67A8E"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rsidR="00D67A8E" w:rsidRPr="00EA4857" w:rsidRDefault="00D67A8E" w:rsidP="00EA4857">
            <w:pPr>
              <w:spacing w:line="240" w:lineRule="auto"/>
              <w:ind w:left="425"/>
              <w:rPr>
                <w:sz w:val="16"/>
                <w:szCs w:val="16"/>
              </w:rPr>
            </w:pPr>
            <w:r w:rsidRPr="00EA4857">
              <w:rPr>
                <w:sz w:val="16"/>
                <w:szCs w:val="16"/>
              </w:rPr>
              <w:t>./tagNaam(‘k_TegenwTijd’)</w:t>
            </w:r>
          </w:p>
          <w:p w:rsidR="007E00FB" w:rsidRPr="00EA4857"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‘true’ = tekst</w:t>
            </w:r>
            <w:r w:rsidR="00E15533" w:rsidRPr="00EA4857">
              <w:rPr>
                <w:sz w:val="16"/>
                <w:szCs w:val="16"/>
              </w:rPr>
              <w:t xml:space="preserve"> ‘is’ wordt getoond;</w:t>
            </w:r>
            <w:r w:rsidRPr="00EA4857">
              <w:rPr>
                <w:sz w:val="16"/>
                <w:szCs w:val="16"/>
              </w:rPr>
              <w:t xml:space="preserve"> ’false’</w:t>
            </w:r>
            <w:r w:rsidR="00E15533" w:rsidRPr="00EA4857">
              <w:rPr>
                <w:sz w:val="16"/>
                <w:szCs w:val="16"/>
              </w:rPr>
              <w:t xml:space="preserve"> = tekst ’zal worden’ wordt getoond</w:t>
            </w:r>
            <w:r w:rsidRPr="00EA4857">
              <w:rPr>
                <w:sz w:val="16"/>
                <w:szCs w:val="16"/>
              </w:rPr>
              <w:t>)</w:t>
            </w:r>
          </w:p>
        </w:tc>
      </w:tr>
    </w:tbl>
    <w:p w:rsidR="00221A3F" w:rsidRDefault="00070282" w:rsidP="00221A3F">
      <w:pPr>
        <w:pStyle w:val="Kop2"/>
        <w:numPr>
          <w:ilvl w:val="1"/>
          <w:numId w:val="1"/>
        </w:numPr>
      </w:pPr>
      <w:r>
        <w:br w:type="page"/>
      </w:r>
      <w:bookmarkStart w:id="55" w:name="_Toc436222952"/>
      <w:r w:rsidR="00221A3F">
        <w:lastRenderedPageBreak/>
        <w:t>Registergoederen</w:t>
      </w:r>
      <w:bookmarkEnd w:id="55"/>
    </w:p>
    <w:p w:rsidR="00993C92" w:rsidRPr="00993C92" w:rsidRDefault="00993C92" w:rsidP="00993C92">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21A3F" w:rsidRPr="000E6BC2" w:rsidTr="00EA4857">
        <w:tc>
          <w:tcPr>
            <w:tcW w:w="2630" w:type="pct"/>
            <w:shd w:val="clear" w:color="auto" w:fill="auto"/>
          </w:tcPr>
          <w:p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370" w:type="pct"/>
            <w:shd w:val="clear" w:color="auto" w:fill="auto"/>
          </w:tcPr>
          <w:p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rsidR="00D561F4" w:rsidRDefault="00D561F4" w:rsidP="00EA4857">
            <w:pPr>
              <w:numPr>
                <w:ilvl w:val="0"/>
                <w:numId w:val="13"/>
              </w:numPr>
            </w:pPr>
            <w:r>
              <w:t>Variant A wanneer elke recht/registergoed combinatie een eigen koopprijs heeft,</w:t>
            </w:r>
          </w:p>
          <w:p w:rsidR="00D561F4" w:rsidRDefault="00D561F4" w:rsidP="00EA4857">
            <w:pPr>
              <w:numPr>
                <w:ilvl w:val="0"/>
                <w:numId w:val="13"/>
              </w:numPr>
            </w:pPr>
            <w:r>
              <w:t>Variant B wanneer de recht/registergoed combinaties een gezamenlijke koopprijs hebben.</w:t>
            </w:r>
          </w:p>
          <w:p w:rsidR="00221A3F" w:rsidRPr="006919F5" w:rsidRDefault="00221A3F" w:rsidP="00221A3F">
            <w:r>
              <w:t xml:space="preserve"> </w:t>
            </w:r>
          </w:p>
          <w:p w:rsidR="00162DCD" w:rsidRPr="00EA4857" w:rsidRDefault="00162DCD" w:rsidP="00162DCD">
            <w:pPr>
              <w:rPr>
                <w:szCs w:val="18"/>
              </w:rPr>
            </w:pPr>
            <w:r w:rsidRPr="00EA4857">
              <w:rPr>
                <w:szCs w:val="18"/>
              </w:rPr>
              <w:t xml:space="preserve">Uitzondering voor gebruik variant A: doordat in tekstblok Registergoed </w:t>
            </w:r>
            <w:r w:rsidRPr="00162DCD">
              <w:t>percelen met dezelfde typering onderpand, dezelfde kadastrale gemeente, dezelfde sectie, dezelfde keuzetekst voor wel/niet voorlopige grenzen, dezelfde aanduiding aard recht, dezelfde ligging én hetzelfde adres gegroepeerd worden weergegeven, kan er voor dergelijke ‘groepen’ maar één bedrag vermeld worden. (Het is dus niet mogelijk om percelen met dezelfde typering onderpand, dezelfde kadastrale gemeente, dezelfde sectie, dezelfde keuzetekst voor wel/niet voorlopige grenzen, dezelfde aanduiding aard recht, dezelfde ligging én hetzelfde adres apart te noemen met elk een eigen bedrag.)</w:t>
            </w:r>
          </w:p>
          <w:p w:rsidR="00162DCD" w:rsidRDefault="00162DCD" w:rsidP="00221A3F"/>
          <w:p w:rsidR="00221A3F" w:rsidRDefault="00221A3F" w:rsidP="00221A3F">
            <w:r w:rsidRPr="006919F5">
              <w:t>De varianten worden in de volge</w:t>
            </w:r>
            <w:r>
              <w:t>nde paragrafen beschreven.</w:t>
            </w:r>
          </w:p>
          <w:p w:rsidR="00D561F4" w:rsidRDefault="00D561F4" w:rsidP="00221A3F"/>
          <w:p w:rsidR="00D561F4" w:rsidRPr="00EA4857" w:rsidRDefault="00D561F4" w:rsidP="00221A3F">
            <w:pPr>
              <w:rPr>
                <w:u w:val="single"/>
              </w:rPr>
            </w:pPr>
            <w:r w:rsidRPr="00EA4857">
              <w:rPr>
                <w:u w:val="single"/>
              </w:rPr>
              <w:t>Mapping tonen variant A:</w:t>
            </w:r>
          </w:p>
          <w:p w:rsidR="00D561F4" w:rsidRPr="00EA4857" w:rsidRDefault="00D561F4" w:rsidP="00EA4857">
            <w:pPr>
              <w:spacing w:line="240" w:lineRule="auto"/>
              <w:rPr>
                <w:sz w:val="16"/>
                <w:szCs w:val="16"/>
              </w:rPr>
            </w:pPr>
            <w:r w:rsidRPr="00EA4857">
              <w:rPr>
                <w:sz w:val="16"/>
                <w:szCs w:val="16"/>
              </w:rPr>
              <w:t>-voor elk recht/registergoed combinatie</w:t>
            </w:r>
          </w:p>
          <w:p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rsidR="00D561F4" w:rsidRDefault="00D561F4" w:rsidP="00EA4857">
            <w:pPr>
              <w:spacing w:line="240" w:lineRule="auto"/>
            </w:pPr>
            <w:r w:rsidRPr="00EA4857">
              <w:rPr>
                <w:sz w:val="16"/>
                <w:szCs w:val="16"/>
              </w:rPr>
              <w:tab/>
              <w:t>./tia_</w:t>
            </w:r>
            <w:r w:rsidRPr="00EA4857">
              <w:rPr>
                <w:sz w:val="16"/>
                <w:szCs w:val="16"/>
                <w:lang w:val="nl"/>
              </w:rPr>
              <w:t>BedragKoopprijs</w:t>
            </w:r>
          </w:p>
          <w:p w:rsidR="00D561F4" w:rsidRDefault="00D561F4" w:rsidP="00221A3F"/>
          <w:p w:rsidR="00D561F4" w:rsidRPr="00EA4857" w:rsidRDefault="00D561F4" w:rsidP="00D561F4">
            <w:pPr>
              <w:rPr>
                <w:u w:val="single"/>
              </w:rPr>
            </w:pPr>
            <w:r w:rsidRPr="00EA4857">
              <w:rPr>
                <w:u w:val="single"/>
              </w:rPr>
              <w:t>Mapping tonen variant B:</w:t>
            </w:r>
          </w:p>
          <w:p w:rsidR="00D561F4" w:rsidRPr="00EA4857" w:rsidRDefault="00D561F4"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StukdeelNotarieleVerklaring/</w:t>
            </w:r>
          </w:p>
          <w:p w:rsidR="00D561F4" w:rsidRPr="00221A3F" w:rsidRDefault="00D561F4" w:rsidP="00EA4857">
            <w:pPr>
              <w:spacing w:line="240" w:lineRule="auto"/>
            </w:pPr>
            <w:r w:rsidRPr="00EA4857">
              <w:rPr>
                <w:sz w:val="16"/>
                <w:szCs w:val="16"/>
              </w:rPr>
              <w:lastRenderedPageBreak/>
              <w:tab/>
              <w:t>./bedragK</w:t>
            </w:r>
            <w:r w:rsidRPr="00EA4857">
              <w:rPr>
                <w:sz w:val="16"/>
                <w:szCs w:val="16"/>
                <w:lang w:val="nl"/>
              </w:rPr>
              <w:t>oopprijs</w:t>
            </w:r>
          </w:p>
        </w:tc>
      </w:tr>
    </w:tbl>
    <w:p w:rsidR="007D2A0E" w:rsidRDefault="007D2A0E" w:rsidP="007D2A0E">
      <w:bookmarkStart w:id="56" w:name="_Toc387303371"/>
      <w:bookmarkStart w:id="57" w:name="_Toc387303660"/>
      <w:bookmarkStart w:id="58" w:name="_Toc387303757"/>
      <w:bookmarkStart w:id="59" w:name="_Toc387320132"/>
      <w:bookmarkEnd w:id="56"/>
      <w:bookmarkEnd w:id="57"/>
      <w:bookmarkEnd w:id="58"/>
      <w:bookmarkEnd w:id="59"/>
    </w:p>
    <w:p w:rsidR="00BA293A" w:rsidRDefault="00FD034C" w:rsidP="007D2A0E">
      <w:pPr>
        <w:pStyle w:val="Kop3"/>
      </w:pPr>
      <w:bookmarkStart w:id="60" w:name="_Toc387320214"/>
      <w:bookmarkStart w:id="61" w:name="_Toc387320482"/>
      <w:bookmarkStart w:id="62" w:name="_Toc387303372"/>
      <w:bookmarkStart w:id="63" w:name="_Toc387303661"/>
      <w:bookmarkStart w:id="64" w:name="_Toc387303758"/>
      <w:bookmarkStart w:id="65" w:name="_Toc387320133"/>
      <w:bookmarkStart w:id="66" w:name="_Toc387320215"/>
      <w:bookmarkStart w:id="67" w:name="_Toc387320483"/>
      <w:bookmarkStart w:id="68" w:name="_Toc436222953"/>
      <w:bookmarkEnd w:id="60"/>
      <w:bookmarkEnd w:id="61"/>
      <w:bookmarkEnd w:id="62"/>
      <w:bookmarkEnd w:id="63"/>
      <w:bookmarkEnd w:id="64"/>
      <w:bookmarkEnd w:id="65"/>
      <w:bookmarkEnd w:id="66"/>
      <w:bookmarkEnd w:id="67"/>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68"/>
    </w:p>
    <w:p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rsidTr="00EA4857">
        <w:tc>
          <w:tcPr>
            <w:tcW w:w="2630" w:type="pct"/>
            <w:shd w:val="clear" w:color="auto" w:fill="auto"/>
          </w:tcPr>
          <w:p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rsidR="00DB19E9" w:rsidRPr="00EA4857" w:rsidRDefault="00DB19E9" w:rsidP="009C6D27">
            <w:pPr>
              <w:rPr>
                <w:color w:val="FF0000"/>
              </w:rPr>
            </w:pPr>
          </w:p>
        </w:tc>
        <w:tc>
          <w:tcPr>
            <w:tcW w:w="2370" w:type="pct"/>
            <w:shd w:val="clear" w:color="auto" w:fill="auto"/>
          </w:tcPr>
          <w:p w:rsidR="00CB4960" w:rsidRDefault="00CB4960" w:rsidP="009C6D27">
            <w:r>
              <w:t>Vaste herhalende tekst voor elke recht/registergoed combinatie</w:t>
            </w:r>
          </w:p>
          <w:p w:rsidR="002C3F75" w:rsidRDefault="00DB19E9" w:rsidP="009C6D27">
            <w:r w:rsidRPr="00DB19E9">
              <w:t xml:space="preserve"> </w:t>
            </w:r>
          </w:p>
          <w:p w:rsidR="002C3F75" w:rsidRDefault="002D2012" w:rsidP="002C3F75">
            <w:r>
              <w:t>Tonen m</w:t>
            </w:r>
            <w:r w:rsidR="002C3F75">
              <w:t>eer</w:t>
            </w:r>
            <w:r w:rsidR="00CB4960">
              <w:t xml:space="preserve"> recht/</w:t>
            </w:r>
            <w:r w:rsidR="002C3F75">
              <w:t>registergoed</w:t>
            </w:r>
            <w:r w:rsidR="00CB4960">
              <w:t xml:space="preserve"> combinaties</w:t>
            </w:r>
            <w:r w:rsidR="002C3F75">
              <w:t>:</w:t>
            </w:r>
          </w:p>
          <w:p w:rsidR="002C3F75" w:rsidRPr="00EA4857" w:rsidRDefault="00CB4960" w:rsidP="00EA4857">
            <w:pPr>
              <w:numPr>
                <w:ilvl w:val="0"/>
                <w:numId w:val="12"/>
              </w:numPr>
              <w:rPr>
                <w:i/>
              </w:rPr>
            </w:pPr>
            <w:r>
              <w:t>elke combinatie begint met een opsommingsstreepje</w:t>
            </w:r>
            <w:r w:rsidR="002D2012">
              <w:t xml:space="preserve"> </w:t>
            </w:r>
            <w:r w:rsidR="005317F3">
              <w:t xml:space="preserve">en </w:t>
            </w:r>
            <w:r w:rsidR="002D2012">
              <w:t>op een volgende regel</w:t>
            </w:r>
            <w:r w:rsidR="002C3F75">
              <w:t>.</w:t>
            </w:r>
          </w:p>
          <w:p w:rsidR="00DB19E9" w:rsidRPr="00EA4857" w:rsidRDefault="00DB19E9" w:rsidP="00EA4857">
            <w:pPr>
              <w:numPr>
                <w:ilvl w:val="0"/>
                <w:numId w:val="12"/>
              </w:numPr>
              <w:rPr>
                <w:i/>
              </w:rPr>
            </w:pPr>
            <w:r w:rsidRPr="00DB19E9">
              <w:t>het laatst</w:t>
            </w:r>
            <w:r w:rsidR="002D2012">
              <w:t>e</w:t>
            </w:r>
            <w:r>
              <w:t xml:space="preserve"> </w:t>
            </w:r>
            <w:r w:rsidRPr="00DB19E9">
              <w:t xml:space="preserve">registergoed </w:t>
            </w:r>
            <w:r w:rsidR="002D2012">
              <w:t xml:space="preserve">wordt afgesloten met een komma ‘,’ </w:t>
            </w:r>
            <w:r w:rsidRPr="00DB19E9">
              <w:t>na ‘bedrag’</w:t>
            </w:r>
            <w:r w:rsidR="002D2012">
              <w:t xml:space="preserve"> i.p.v. een puntkomma ‘;’</w:t>
            </w:r>
            <w:r w:rsidRPr="00DB19E9">
              <w:t>.</w:t>
            </w:r>
            <w:r>
              <w:t xml:space="preserve"> </w:t>
            </w:r>
          </w:p>
          <w:p w:rsidR="002C3F75" w:rsidRDefault="002C3F75" w:rsidP="009C6D27"/>
          <w:p w:rsidR="002C3F75" w:rsidRDefault="002D2012" w:rsidP="009C6D27">
            <w:r>
              <w:t>Tonen één recht/</w:t>
            </w:r>
            <w:r w:rsidR="00442E0D" w:rsidRPr="00DB19E9">
              <w:t xml:space="preserve">registergoed </w:t>
            </w:r>
            <w:r>
              <w:t>combinatie</w:t>
            </w:r>
            <w:r w:rsidR="002C3F75">
              <w:t>:</w:t>
            </w:r>
          </w:p>
          <w:p w:rsidR="002C3F75" w:rsidRDefault="00442E0D" w:rsidP="00EA4857">
            <w:pPr>
              <w:numPr>
                <w:ilvl w:val="0"/>
                <w:numId w:val="12"/>
              </w:numPr>
            </w:pPr>
            <w:r w:rsidRPr="00DB19E9">
              <w:t xml:space="preserve">de tekst </w:t>
            </w:r>
            <w:r w:rsidR="002D2012">
              <w:t>wordt achter ‘Het verkochte betreft:’ getoond op dezelfde regel</w:t>
            </w:r>
            <w:r w:rsidR="002C3F75">
              <w:t>,</w:t>
            </w:r>
          </w:p>
          <w:p w:rsidR="002C3F75" w:rsidRDefault="002D2012" w:rsidP="00EA4857">
            <w:pPr>
              <w:numPr>
                <w:ilvl w:val="0"/>
                <w:numId w:val="12"/>
              </w:numPr>
            </w:pPr>
            <w:r>
              <w:t xml:space="preserve">zonder </w:t>
            </w:r>
            <w:r w:rsidR="00442E0D" w:rsidRPr="00DB19E9">
              <w:t>opsommingsstreepje</w:t>
            </w:r>
            <w:r w:rsidR="002C3F75">
              <w:t>,</w:t>
            </w:r>
          </w:p>
          <w:p w:rsidR="00DB19E9" w:rsidRDefault="002D2012" w:rsidP="00EA4857">
            <w:pPr>
              <w:numPr>
                <w:ilvl w:val="0"/>
                <w:numId w:val="12"/>
              </w:numPr>
            </w:pPr>
            <w:r>
              <w:t xml:space="preserve">het registergoed wordt </w:t>
            </w:r>
            <w:r w:rsidR="002C3F75">
              <w:t>afgesloten met een komma</w:t>
            </w:r>
            <w:r>
              <w:t xml:space="preserve"> ‘,’ na ‘bedrag’ i.p.v. een puntkomma ‘;’</w:t>
            </w:r>
            <w:r w:rsidR="002C3F75">
              <w:t>.</w:t>
            </w:r>
          </w:p>
          <w:p w:rsidR="00E02492" w:rsidRPr="00EA4857" w:rsidRDefault="00E02492" w:rsidP="009C6D27">
            <w:pPr>
              <w:rPr>
                <w:i/>
              </w:rPr>
            </w:pPr>
          </w:p>
          <w:p w:rsidR="00DB19E9" w:rsidRDefault="00DB19E9" w:rsidP="009C6D27">
            <w:r w:rsidRPr="009A6156">
              <w:t>De keuze</w:t>
            </w:r>
            <w:r w:rsidR="002D2012">
              <w:t xml:space="preserve"> tussen</w:t>
            </w:r>
            <w:r w:rsidRPr="00EA4857">
              <w:rPr>
                <w:color w:val="008000"/>
              </w:rPr>
              <w:t xml:space="preserve"> </w:t>
            </w:r>
            <w:r w:rsidRPr="00EA4857">
              <w:rPr>
                <w:color w:val="339966"/>
              </w:rPr>
              <w:t>bedraagt</w:t>
            </w:r>
            <w:r w:rsidR="002D2012" w:rsidRPr="002D2012">
              <w:t xml:space="preserve"> en </w:t>
            </w:r>
            <w:r w:rsidRPr="00EA4857">
              <w:rPr>
                <w:color w:val="005200"/>
              </w:rPr>
              <w:t xml:space="preserve">zal </w:t>
            </w:r>
            <w:r w:rsidRPr="00EA4857">
              <w:rPr>
                <w:color w:val="339966"/>
              </w:rPr>
              <w:t>bedragen</w:t>
            </w:r>
            <w:r>
              <w:t xml:space="preserve"> </w:t>
            </w:r>
            <w:r w:rsidR="002D2012">
              <w:t xml:space="preserve">is </w:t>
            </w:r>
            <w:r w:rsidR="00E1553F">
              <w:t>afleid</w:t>
            </w:r>
            <w:r w:rsidR="002D2012">
              <w:t>baar</w:t>
            </w:r>
            <w:r w:rsidR="005317F3">
              <w:t xml:space="preserve"> van de gemaakte keuze in par. </w:t>
            </w:r>
            <w:r w:rsidR="005317F3">
              <w:fldChar w:fldCharType="begin"/>
            </w:r>
            <w:r w:rsidR="005317F3">
              <w:instrText xml:space="preserve"> REF _Ref387235408 \r \h </w:instrText>
            </w:r>
            <w:r w:rsidR="005317F3">
              <w:fldChar w:fldCharType="separate"/>
            </w:r>
            <w:r w:rsidR="00B545CD">
              <w:t>2.2</w:t>
            </w:r>
            <w:r w:rsidR="005317F3">
              <w:fldChar w:fldCharType="end"/>
            </w:r>
            <w:r w:rsidR="005317F3">
              <w:t xml:space="preserve"> Aanhef</w:t>
            </w:r>
            <w:r w:rsidR="00E1553F">
              <w:t>:</w:t>
            </w:r>
          </w:p>
          <w:p w:rsidR="00E1553F" w:rsidRDefault="00515587" w:rsidP="00EA4857">
            <w:pPr>
              <w:numPr>
                <w:ilvl w:val="0"/>
                <w:numId w:val="12"/>
              </w:numPr>
            </w:pPr>
            <w:r>
              <w:t>‘k</w:t>
            </w:r>
            <w:r w:rsidR="00E1553F">
              <w:t>oop</w:t>
            </w:r>
            <w:r>
              <w:t>’</w:t>
            </w:r>
            <w:r w:rsidR="00E1553F">
              <w:t xml:space="preserve">: </w:t>
            </w:r>
            <w:r w:rsidR="00E1553F" w:rsidRPr="00EA4857">
              <w:rPr>
                <w:color w:val="339966"/>
              </w:rPr>
              <w:t>bedraagt</w:t>
            </w:r>
            <w:r w:rsidR="005317F3" w:rsidRPr="005317F3">
              <w:t xml:space="preserve"> wordt getoond,</w:t>
            </w:r>
          </w:p>
          <w:p w:rsidR="00E1553F" w:rsidRDefault="00515587" w:rsidP="00EA4857">
            <w:pPr>
              <w:numPr>
                <w:ilvl w:val="0"/>
                <w:numId w:val="12"/>
              </w:numPr>
            </w:pPr>
            <w:r>
              <w:t>‘o</w:t>
            </w:r>
            <w:r w:rsidR="00E1553F">
              <w:t>ptie</w:t>
            </w:r>
            <w:r>
              <w:t>’</w:t>
            </w:r>
            <w:r w:rsidR="00E1553F">
              <w:t xml:space="preserve">: </w:t>
            </w:r>
            <w:r w:rsidR="00E1553F" w:rsidRPr="00EA4857">
              <w:rPr>
                <w:color w:val="339966"/>
              </w:rPr>
              <w:t>zal bedragen</w:t>
            </w:r>
            <w:r w:rsidR="005317F3" w:rsidRPr="005317F3">
              <w:t xml:space="preserve"> wordt getoond.</w:t>
            </w:r>
          </w:p>
          <w:p w:rsidR="00DB19E9" w:rsidRPr="00EA4857" w:rsidRDefault="00DB19E9" w:rsidP="009C6D27">
            <w:pPr>
              <w:rPr>
                <w:szCs w:val="18"/>
              </w:rPr>
            </w:pPr>
          </w:p>
          <w:p w:rsidR="00DB19E9" w:rsidRPr="00EA4857" w:rsidRDefault="00DB19E9" w:rsidP="00EA4857">
            <w:pPr>
              <w:spacing w:before="72"/>
              <w:rPr>
                <w:u w:val="single"/>
              </w:rPr>
            </w:pPr>
            <w:r w:rsidRPr="00EA4857">
              <w:rPr>
                <w:u w:val="single"/>
              </w:rPr>
              <w:lastRenderedPageBreak/>
              <w:t>Mapping</w:t>
            </w:r>
            <w:r w:rsidR="00993C92" w:rsidRPr="00EA4857">
              <w:rPr>
                <w:u w:val="single"/>
              </w:rPr>
              <w:t xml:space="preserve"> bedrag</w:t>
            </w:r>
            <w:r w:rsidRPr="00EA4857">
              <w:rPr>
                <w:u w:val="single"/>
              </w:rPr>
              <w:t>:</w:t>
            </w:r>
          </w:p>
          <w:p w:rsidR="00DB19E9" w:rsidRPr="00EA4857" w:rsidRDefault="00DB19E9"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Verklaring/IMKAD_Zakelijkrecht</w:t>
            </w:r>
            <w:r w:rsidR="00993C92" w:rsidRPr="00EA4857">
              <w:rPr>
                <w:sz w:val="16"/>
                <w:szCs w:val="16"/>
              </w:rPr>
              <w:t>/</w:t>
            </w:r>
          </w:p>
          <w:p w:rsidR="00DB19E9" w:rsidRPr="00EA4857" w:rsidRDefault="00DB19E9" w:rsidP="00EA4857">
            <w:pPr>
              <w:spacing w:line="240" w:lineRule="auto"/>
              <w:ind w:left="425"/>
              <w:rPr>
                <w:sz w:val="16"/>
                <w:szCs w:val="16"/>
              </w:rPr>
            </w:pPr>
            <w:r w:rsidRPr="00EA4857">
              <w:rPr>
                <w:sz w:val="16"/>
                <w:szCs w:val="16"/>
              </w:rPr>
              <w:t>./</w:t>
            </w:r>
            <w:r w:rsidR="000276E6" w:rsidRPr="00EA4857">
              <w:rPr>
                <w:sz w:val="16"/>
                <w:szCs w:val="16"/>
              </w:rPr>
              <w:t>tia_B</w:t>
            </w:r>
            <w:r w:rsidR="008F6C10" w:rsidRPr="00EA4857">
              <w:rPr>
                <w:sz w:val="16"/>
                <w:szCs w:val="16"/>
              </w:rPr>
              <w:t>edragK</w:t>
            </w:r>
            <w:r w:rsidRPr="00EA4857">
              <w:rPr>
                <w:sz w:val="16"/>
                <w:szCs w:val="16"/>
              </w:rPr>
              <w:t>oopprijs</w:t>
            </w:r>
          </w:p>
          <w:p w:rsidR="00ED1627" w:rsidRPr="00EA4857" w:rsidRDefault="00ED1627" w:rsidP="00EA4857">
            <w:pPr>
              <w:spacing w:line="240" w:lineRule="auto"/>
              <w:rPr>
                <w:sz w:val="16"/>
                <w:szCs w:val="16"/>
              </w:rPr>
            </w:pPr>
            <w:r w:rsidRPr="00EA4857">
              <w:rPr>
                <w:sz w:val="16"/>
                <w:szCs w:val="16"/>
              </w:rPr>
              <w:t>Voor percelen met dezelfde typering onderpand, dezelfde kadastrale gemeente, dezelfde sectie én hetzelfde adres dient het bedrag bij het eerste perceel van de groep vermeld te worden.</w:t>
            </w:r>
          </w:p>
          <w:p w:rsidR="00993C92" w:rsidRPr="00EA4857" w:rsidRDefault="00993C92" w:rsidP="00EA4857">
            <w:pPr>
              <w:spacing w:line="240" w:lineRule="auto"/>
              <w:rPr>
                <w:sz w:val="16"/>
                <w:szCs w:val="16"/>
              </w:rPr>
            </w:pPr>
          </w:p>
          <w:p w:rsidR="00DB19E9" w:rsidRPr="00EA4857" w:rsidRDefault="00DB19E9" w:rsidP="00EA4857">
            <w:pPr>
              <w:spacing w:line="240" w:lineRule="auto"/>
              <w:rPr>
                <w:color w:val="3366FF"/>
                <w:sz w:val="16"/>
                <w:szCs w:val="16"/>
              </w:rPr>
            </w:pPr>
            <w:r w:rsidRPr="00EA4857">
              <w:rPr>
                <w:sz w:val="16"/>
                <w:szCs w:val="16"/>
              </w:rPr>
              <w:t>Zie verder de tekstblokken.</w:t>
            </w:r>
          </w:p>
        </w:tc>
      </w:tr>
      <w:tr w:rsidR="00FD034C" w:rsidRPr="000E6BC2" w:rsidTr="00EA4857">
        <w:tc>
          <w:tcPr>
            <w:tcW w:w="2630" w:type="pct"/>
            <w:shd w:val="clear" w:color="auto" w:fill="auto"/>
          </w:tcPr>
          <w:p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rsidR="00993C92" w:rsidRPr="00EA4857" w:rsidRDefault="00993C92" w:rsidP="00442E0D">
            <w:pPr>
              <w:rPr>
                <w:szCs w:val="18"/>
              </w:rPr>
            </w:pPr>
          </w:p>
          <w:p w:rsidR="00BA7E2C" w:rsidRPr="00EA4857" w:rsidRDefault="00BA7E2C" w:rsidP="00442E0D">
            <w:pPr>
              <w:rPr>
                <w:szCs w:val="18"/>
              </w:rPr>
            </w:pPr>
            <w:r w:rsidRPr="00EA4857">
              <w:rPr>
                <w:szCs w:val="18"/>
              </w:rPr>
              <w:t>Deze tekst begint altijd op een nieuwe regel, ook als er maar 1 registergoed is.</w:t>
            </w:r>
          </w:p>
        </w:tc>
      </w:tr>
    </w:tbl>
    <w:p w:rsidR="00FD034C" w:rsidRDefault="00FD034C" w:rsidP="007D2A0E">
      <w:pPr>
        <w:pStyle w:val="Kop3"/>
      </w:pPr>
      <w:bookmarkStart w:id="69" w:name="_Toc436222954"/>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69"/>
    </w:p>
    <w:p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rsidTr="00EA4857">
        <w:tc>
          <w:tcPr>
            <w:tcW w:w="2630" w:type="pct"/>
            <w:shd w:val="clear" w:color="auto" w:fill="auto"/>
          </w:tcPr>
          <w:p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rsidR="00993C92" w:rsidRDefault="00993C92" w:rsidP="00993C92">
            <w:r>
              <w:t>Vaste herhalende tekst voor elke recht/registergoed combinatie</w:t>
            </w:r>
          </w:p>
          <w:p w:rsidR="00993C92" w:rsidRDefault="00993C92" w:rsidP="00993C92">
            <w:r w:rsidRPr="00DB19E9">
              <w:t xml:space="preserve"> </w:t>
            </w:r>
          </w:p>
          <w:p w:rsidR="00993C92" w:rsidRDefault="00993C92" w:rsidP="00993C92">
            <w:r>
              <w:t>Tonen meer recht/registergoed combinaties:</w:t>
            </w:r>
          </w:p>
          <w:p w:rsidR="00993C92" w:rsidRPr="00EA4857" w:rsidRDefault="00993C92" w:rsidP="00EA4857">
            <w:pPr>
              <w:numPr>
                <w:ilvl w:val="0"/>
                <w:numId w:val="12"/>
              </w:numPr>
              <w:rPr>
                <w:i/>
              </w:rPr>
            </w:pPr>
            <w:r>
              <w:t>elke combinatie begint met een opsommingsstreepje en op een volgende regel.</w:t>
            </w:r>
          </w:p>
          <w:p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rsidR="00993C92" w:rsidRDefault="00993C92" w:rsidP="00993C92"/>
          <w:p w:rsidR="00993C92" w:rsidRDefault="00993C92" w:rsidP="00993C92">
            <w:r>
              <w:t>Tonen één recht/</w:t>
            </w:r>
            <w:r w:rsidRPr="00DB19E9">
              <w:t xml:space="preserve">registergoed </w:t>
            </w:r>
            <w:r>
              <w:t>combinatie:</w:t>
            </w:r>
          </w:p>
          <w:p w:rsidR="00993C92" w:rsidRDefault="00993C92" w:rsidP="00EA4857">
            <w:pPr>
              <w:numPr>
                <w:ilvl w:val="0"/>
                <w:numId w:val="12"/>
              </w:numPr>
            </w:pPr>
            <w:r w:rsidRPr="00DB19E9">
              <w:t xml:space="preserve">de tekst </w:t>
            </w:r>
            <w:r>
              <w:t>wordt achter ‘Het verkochte betreft:’ getoond op dezelfde regel,</w:t>
            </w:r>
          </w:p>
          <w:p w:rsidR="00993C92" w:rsidRDefault="00993C92" w:rsidP="00EA4857">
            <w:pPr>
              <w:numPr>
                <w:ilvl w:val="0"/>
                <w:numId w:val="12"/>
              </w:numPr>
            </w:pPr>
            <w:r>
              <w:t xml:space="preserve">zonder </w:t>
            </w:r>
            <w:r w:rsidRPr="00DB19E9">
              <w:t>opsommingsstreepje</w:t>
            </w:r>
            <w:r>
              <w:t>,</w:t>
            </w:r>
          </w:p>
          <w:p w:rsidR="00993C92" w:rsidRDefault="00993C92" w:rsidP="00EA4857">
            <w:pPr>
              <w:numPr>
                <w:ilvl w:val="0"/>
                <w:numId w:val="12"/>
              </w:numPr>
            </w:pPr>
            <w:r>
              <w:lastRenderedPageBreak/>
              <w:t>het registergoed wordt afgesloten met een komma ‘,’ na ‘bedrag’ i.p.v. een puntkomma ‘;</w:t>
            </w:r>
          </w:p>
          <w:p w:rsidR="00442E0D" w:rsidRPr="00E02492" w:rsidRDefault="00442E0D" w:rsidP="00EA4857">
            <w:pPr>
              <w:pStyle w:val="bullet"/>
              <w:numPr>
                <w:ilvl w:val="0"/>
                <w:numId w:val="0"/>
              </w:numPr>
            </w:pPr>
          </w:p>
        </w:tc>
      </w:tr>
      <w:tr w:rsidR="00FD034C" w:rsidRPr="000E6BC2" w:rsidTr="00EA4857">
        <w:tc>
          <w:tcPr>
            <w:tcW w:w="2630" w:type="pct"/>
            <w:shd w:val="clear" w:color="auto" w:fill="auto"/>
          </w:tcPr>
          <w:p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rsidR="00993C92" w:rsidRPr="00EA4857" w:rsidRDefault="00993C92" w:rsidP="00442E0D">
            <w:pPr>
              <w:rPr>
                <w:szCs w:val="18"/>
              </w:rPr>
            </w:pPr>
          </w:p>
          <w:p w:rsidR="00BA7E2C" w:rsidRDefault="00BA7E2C" w:rsidP="00442E0D">
            <w:r w:rsidRPr="00EA4857">
              <w:rPr>
                <w:szCs w:val="18"/>
              </w:rPr>
              <w:t>Deze tekst begint altijd op een nieuwe regel, ook als er maar 1 registergoed is.</w:t>
            </w:r>
          </w:p>
          <w:p w:rsidR="00993C92" w:rsidRDefault="00993C92" w:rsidP="00993C92"/>
          <w:p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B545CD">
              <w:t>2.2</w:t>
            </w:r>
            <w:r>
              <w:fldChar w:fldCharType="end"/>
            </w:r>
            <w:r>
              <w:t xml:space="preserve"> Aanhef:</w:t>
            </w:r>
          </w:p>
          <w:p w:rsidR="00993C92" w:rsidRDefault="00993C92" w:rsidP="00EA4857">
            <w:pPr>
              <w:numPr>
                <w:ilvl w:val="0"/>
                <w:numId w:val="12"/>
              </w:numPr>
            </w:pPr>
            <w:r>
              <w:t xml:space="preserve">‘koop’: </w:t>
            </w:r>
            <w:r w:rsidRPr="00EA4857">
              <w:rPr>
                <w:color w:val="339966"/>
              </w:rPr>
              <w:t>bedraagt</w:t>
            </w:r>
            <w:r w:rsidRPr="005317F3">
              <w:t xml:space="preserve"> wordt getoond,</w:t>
            </w:r>
          </w:p>
          <w:p w:rsidR="00515587" w:rsidRDefault="00993C92" w:rsidP="00EA4857">
            <w:pPr>
              <w:numPr>
                <w:ilvl w:val="0"/>
                <w:numId w:val="12"/>
              </w:numPr>
            </w:pPr>
            <w:r>
              <w:t xml:space="preserve">‘optie’: </w:t>
            </w:r>
            <w:r w:rsidRPr="00EA4857">
              <w:rPr>
                <w:color w:val="339966"/>
              </w:rPr>
              <w:t>zal bedragen</w:t>
            </w:r>
            <w:r w:rsidRPr="005317F3">
              <w:t xml:space="preserve"> wordt getoond.</w:t>
            </w:r>
          </w:p>
          <w:p w:rsidR="00B72C57" w:rsidRDefault="00B72C57" w:rsidP="00442E0D"/>
          <w:p w:rsidR="00B72C57" w:rsidRPr="00EA4857" w:rsidRDefault="00B72C57" w:rsidP="00B72C57">
            <w:pPr>
              <w:rPr>
                <w:u w:val="single"/>
              </w:rPr>
            </w:pPr>
            <w:r w:rsidRPr="00EA4857">
              <w:rPr>
                <w:u w:val="single"/>
              </w:rPr>
              <w:t>Mapping</w:t>
            </w:r>
            <w:r w:rsidR="00D561F4" w:rsidRPr="00EA4857">
              <w:rPr>
                <w:u w:val="single"/>
              </w:rPr>
              <w:t xml:space="preserve"> bedrag</w:t>
            </w:r>
            <w:r w:rsidRPr="00EA4857">
              <w:rPr>
                <w:u w:val="single"/>
              </w:rPr>
              <w:t>:</w:t>
            </w:r>
          </w:p>
          <w:p w:rsidR="00B72C57" w:rsidRPr="00EA4857" w:rsidRDefault="00B72C57"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p>
          <w:p w:rsidR="00B72C57" w:rsidRPr="00EA4857" w:rsidRDefault="00B72C57" w:rsidP="00EA4857">
            <w:pPr>
              <w:spacing w:line="240" w:lineRule="auto"/>
              <w:ind w:left="425"/>
              <w:rPr>
                <w:sz w:val="16"/>
                <w:szCs w:val="16"/>
                <w:lang w:val="nl"/>
              </w:rPr>
            </w:pPr>
            <w:r w:rsidRPr="00EA4857">
              <w:rPr>
                <w:sz w:val="16"/>
                <w:szCs w:val="16"/>
              </w:rPr>
              <w:t>./</w:t>
            </w:r>
            <w:r w:rsidR="008F6C10" w:rsidRPr="00EA4857">
              <w:rPr>
                <w:sz w:val="16"/>
                <w:szCs w:val="16"/>
              </w:rPr>
              <w:t>bedragK</w:t>
            </w:r>
            <w:r w:rsidRPr="00EA4857">
              <w:rPr>
                <w:sz w:val="16"/>
                <w:szCs w:val="16"/>
                <w:lang w:val="nl"/>
              </w:rPr>
              <w:t>oopprijs</w:t>
            </w:r>
          </w:p>
        </w:tc>
      </w:tr>
    </w:tbl>
    <w:p w:rsidR="00FD034C" w:rsidRDefault="00FD034C" w:rsidP="00221A3F"/>
    <w:p w:rsidR="00D00BB8" w:rsidRDefault="00D00BB8" w:rsidP="00F05841">
      <w:pPr>
        <w:pStyle w:val="Kop2"/>
        <w:numPr>
          <w:ilvl w:val="1"/>
          <w:numId w:val="1"/>
        </w:numPr>
      </w:pPr>
      <w:bookmarkStart w:id="70" w:name="_Toc436222955"/>
      <w:r>
        <w:t>Erfpachtcanon</w:t>
      </w:r>
      <w:bookmarkEnd w:id="70"/>
    </w:p>
    <w:p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rsidTr="00EA4857">
        <w:tc>
          <w:tcPr>
            <w:tcW w:w="2630" w:type="pct"/>
            <w:shd w:val="clear" w:color="auto" w:fill="auto"/>
          </w:tcPr>
          <w:p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rsidR="00432248" w:rsidRDefault="00D00BB8" w:rsidP="00432248">
            <w:r>
              <w:t>Combinatie van optionele tekst en optioneel tekstblok</w:t>
            </w:r>
            <w:r w:rsidR="00432248">
              <w:t xml:space="preserve">; deze worden beiden getoond wanneer voor </w:t>
            </w:r>
            <w:r w:rsidR="00795BAC">
              <w:t>alle</w:t>
            </w:r>
            <w:r w:rsidR="00432248">
              <w:t xml:space="preserve"> registergoederen een erfpachtcanon van toepassing is.</w:t>
            </w:r>
          </w:p>
          <w:p w:rsidR="009A2B73" w:rsidRDefault="009A2B73" w:rsidP="00D00BB8"/>
          <w:p w:rsidR="009A2B73" w:rsidRDefault="009A2B73" w:rsidP="00D00BB8">
            <w:r>
              <w:t>Mapping:</w:t>
            </w:r>
          </w:p>
          <w:p w:rsidR="009A2B73" w:rsidRPr="00EA4857" w:rsidRDefault="009A2B73" w:rsidP="00D00BB8">
            <w:pPr>
              <w:rPr>
                <w:sz w:val="16"/>
                <w:szCs w:val="16"/>
              </w:rPr>
            </w:pPr>
            <w:r w:rsidRPr="00EA4857">
              <w:rPr>
                <w:sz w:val="16"/>
                <w:szCs w:val="16"/>
              </w:rPr>
              <w:t>Zie tekstblok.</w:t>
            </w:r>
          </w:p>
        </w:tc>
      </w:tr>
    </w:tbl>
    <w:p w:rsidR="00D00BB8" w:rsidRPr="00D00BB8" w:rsidRDefault="00D00BB8" w:rsidP="00D00BB8"/>
    <w:p w:rsidR="00F05841" w:rsidRDefault="00F05841" w:rsidP="00F05841">
      <w:pPr>
        <w:pStyle w:val="Kop2"/>
        <w:numPr>
          <w:ilvl w:val="1"/>
          <w:numId w:val="1"/>
        </w:numPr>
      </w:pPr>
      <w:bookmarkStart w:id="71" w:name="_Toc436222956"/>
      <w:r>
        <w:t>Leveringsdatum</w:t>
      </w:r>
      <w:bookmarkEnd w:id="71"/>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rsidTr="00EA4857">
        <w:tc>
          <w:tcPr>
            <w:tcW w:w="2630" w:type="pct"/>
            <w:shd w:val="clear" w:color="auto" w:fill="auto"/>
          </w:tcPr>
          <w:p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rsidR="00F05841" w:rsidRPr="00EA4857" w:rsidRDefault="00F05841" w:rsidP="00D60D1A">
            <w:pPr>
              <w:rPr>
                <w:color w:val="FF0000"/>
                <w:u w:val="single"/>
                <w:lang w:val="nl"/>
              </w:rPr>
            </w:pPr>
          </w:p>
        </w:tc>
        <w:tc>
          <w:tcPr>
            <w:tcW w:w="2370" w:type="pct"/>
            <w:shd w:val="clear" w:color="auto" w:fill="auto"/>
          </w:tcPr>
          <w:p w:rsidR="009A2B73" w:rsidRPr="00EA4857" w:rsidRDefault="00F05841" w:rsidP="009A2B73">
            <w:pPr>
              <w:rPr>
                <w:szCs w:val="18"/>
              </w:rPr>
            </w:pPr>
            <w:r>
              <w:t>Dit</w:t>
            </w:r>
            <w:r w:rsidRPr="00C655DD">
              <w:t xml:space="preserve"> keuzeblok </w:t>
            </w:r>
            <w:r>
              <w:t xml:space="preserve">bestaat uit 2 varianten, één voor de koopovereenkomst en één voor de optie-overeenkomst.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B545CD">
              <w:t>2.2</w:t>
            </w:r>
            <w:r w:rsidR="009A2B73">
              <w:fldChar w:fldCharType="end"/>
            </w:r>
            <w:r w:rsidR="009A2B73">
              <w:t xml:space="preserve"> A</w:t>
            </w:r>
            <w:r w:rsidR="009A2B7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‘optie’ dan variant optie-overeenkomst.</w:t>
            </w:r>
          </w:p>
          <w:p w:rsidR="009A2B73" w:rsidRDefault="009A2B73" w:rsidP="00D60D1A"/>
          <w:p w:rsidR="00F05841" w:rsidRPr="00221A3F" w:rsidRDefault="00F05841" w:rsidP="00D60D1A">
            <w:r w:rsidRPr="006919F5">
              <w:t>De varianten worden in de volge</w:t>
            </w:r>
            <w:r>
              <w:t>nde paragrafen beschreven.</w:t>
            </w:r>
          </w:p>
        </w:tc>
      </w:tr>
    </w:tbl>
    <w:p w:rsidR="00F05841" w:rsidRDefault="00F05841" w:rsidP="00221A3F"/>
    <w:p w:rsidR="00F05841" w:rsidRDefault="00F05841" w:rsidP="00F05841">
      <w:pPr>
        <w:pStyle w:val="Kop3"/>
        <w:numPr>
          <w:ilvl w:val="2"/>
          <w:numId w:val="1"/>
        </w:numPr>
      </w:pPr>
      <w:bookmarkStart w:id="72" w:name="_Toc436222957"/>
      <w:r>
        <w:t>Variant koopovereenkomst</w:t>
      </w:r>
      <w:bookmarkEnd w:id="7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rsidR="00F05841" w:rsidRPr="00EA4857" w:rsidRDefault="00F05841" w:rsidP="00F05841">
            <w:pPr>
              <w:rPr>
                <w:rFonts w:cs="Arial"/>
                <w:color w:val="800080"/>
                <w:sz w:val="20"/>
              </w:rPr>
            </w:pPr>
            <w:r w:rsidRPr="00EA4857">
              <w:rPr>
                <w:rFonts w:cs="Arial"/>
                <w:color w:val="FF0000"/>
                <w:sz w:val="20"/>
                <w:lang w:val="nl"/>
              </w:rPr>
              <w:t xml:space="preserve">Het verkochte zal door verkoper aan koper bij notariële akte worden geleverd op </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color w:val="FF0000"/>
                <w:sz w:val="20"/>
              </w:rPr>
              <w:t>,</w:t>
            </w:r>
            <w:r w:rsidRPr="00EA4857">
              <w:rPr>
                <w:rFonts w:cs="Arial"/>
                <w:color w:val="800080"/>
                <w:sz w:val="20"/>
              </w:rPr>
              <w:t xml:space="preserve"> </w:t>
            </w:r>
            <w:r w:rsidRPr="00EA4857">
              <w:rPr>
                <w:rFonts w:cs="Arial"/>
                <w:color w:val="FF0000"/>
                <w:sz w:val="20"/>
              </w:rPr>
              <w:t>dan wel zoveel eerder of later als partijen nader zullen overeenkomen.</w:t>
            </w:r>
          </w:p>
          <w:p w:rsidR="00F05841" w:rsidRPr="00EA4857" w:rsidRDefault="00F05841" w:rsidP="00EA4857">
            <w:pPr>
              <w:tabs>
                <w:tab w:val="left" w:pos="-1440"/>
                <w:tab w:val="left" w:pos="-720"/>
              </w:tabs>
              <w:suppressAutoHyphens/>
              <w:rPr>
                <w:color w:val="800080"/>
              </w:rPr>
            </w:pPr>
          </w:p>
        </w:tc>
        <w:tc>
          <w:tcPr>
            <w:tcW w:w="2379" w:type="pct"/>
            <w:shd w:val="clear" w:color="auto" w:fill="auto"/>
          </w:tcPr>
          <w:p w:rsidR="00F05841" w:rsidRDefault="00F05841" w:rsidP="00D60D1A">
            <w:r>
              <w:t>Verplichte tekst.</w:t>
            </w:r>
          </w:p>
          <w:p w:rsidR="00F05841" w:rsidRDefault="00F05841" w:rsidP="00D60D1A"/>
          <w:p w:rsidR="00F05841" w:rsidRPr="00EA4857" w:rsidRDefault="00F05841" w:rsidP="00EA4857">
            <w:pPr>
              <w:spacing w:line="240" w:lineRule="auto"/>
              <w:rPr>
                <w:u w:val="single"/>
              </w:rPr>
            </w:pPr>
            <w:r w:rsidRPr="00EA4857">
              <w:rPr>
                <w:u w:val="single"/>
              </w:rPr>
              <w:t>Mapping:</w:t>
            </w:r>
          </w:p>
          <w:p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Default="00F05841" w:rsidP="00F05841"/>
    <w:p w:rsidR="00F05841" w:rsidRDefault="00F05841" w:rsidP="00F05841">
      <w:pPr>
        <w:pStyle w:val="Kop3"/>
        <w:numPr>
          <w:ilvl w:val="2"/>
          <w:numId w:val="1"/>
        </w:numPr>
      </w:pPr>
      <w:bookmarkStart w:id="73" w:name="_Toc436222958"/>
      <w:r>
        <w:t>Variant optie-overeenkomst</w:t>
      </w:r>
      <w:bookmarkEnd w:id="7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rsidR="00F05841" w:rsidRPr="00EA4857" w:rsidRDefault="00F05841" w:rsidP="007D7A8B">
            <w:pPr>
              <w:rPr>
                <w:rFonts w:cs="Arial"/>
                <w:color w:val="800080"/>
                <w:sz w:val="20"/>
              </w:rPr>
            </w:pPr>
            <w:r w:rsidRPr="00EA4857">
              <w:rPr>
                <w:rFonts w:cs="Arial"/>
                <w:color w:val="800080"/>
                <w:sz w:val="20"/>
                <w:lang w:val="nl"/>
              </w:rPr>
              <w:t xml:space="preserve">Het verkochte zal door optieverlener aan optiegerechtigde bij notariële akte worden geleverd op </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color w:val="800080"/>
                <w:sz w:val="20"/>
              </w:rPr>
              <w:t>, dan wel zoveel eerder of later als partijen nader zullen overeenkomen.</w:t>
            </w:r>
          </w:p>
        </w:tc>
        <w:tc>
          <w:tcPr>
            <w:tcW w:w="2379" w:type="pct"/>
            <w:shd w:val="clear" w:color="auto" w:fill="auto"/>
          </w:tcPr>
          <w:p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rsidR="00F05841" w:rsidRDefault="00F05841" w:rsidP="00D60D1A"/>
          <w:p w:rsidR="00F05841" w:rsidRPr="00EA4857" w:rsidRDefault="00F05841" w:rsidP="00EA4857">
            <w:pPr>
              <w:spacing w:line="240" w:lineRule="auto"/>
              <w:rPr>
                <w:u w:val="single"/>
              </w:rPr>
            </w:pPr>
            <w:r w:rsidRPr="00EA4857">
              <w:rPr>
                <w:u w:val="single"/>
              </w:rPr>
              <w:t>Mapping:</w:t>
            </w:r>
          </w:p>
          <w:p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Pr="00F05841" w:rsidRDefault="00F05841" w:rsidP="00F05841"/>
    <w:p w:rsidR="007D6597" w:rsidRDefault="007D6597" w:rsidP="007D6597">
      <w:pPr>
        <w:pStyle w:val="Kop2"/>
        <w:numPr>
          <w:ilvl w:val="1"/>
          <w:numId w:val="1"/>
        </w:numPr>
      </w:pPr>
      <w:bookmarkStart w:id="74" w:name="_Ref387231338"/>
      <w:bookmarkStart w:id="75" w:name="_Toc436222959"/>
      <w:r>
        <w:lastRenderedPageBreak/>
        <w:t>Bepalingen</w:t>
      </w:r>
      <w:bookmarkEnd w:id="74"/>
      <w:bookmarkEnd w:id="7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rsidTr="00EA4857">
        <w:tc>
          <w:tcPr>
            <w:tcW w:w="2621" w:type="pct"/>
            <w:shd w:val="clear" w:color="auto" w:fill="auto"/>
          </w:tcPr>
          <w:p w:rsidR="00DB3A03" w:rsidRPr="00EA4857" w:rsidRDefault="00DB3A03" w:rsidP="00DB3A03">
            <w:pPr>
              <w:rPr>
                <w:rFonts w:cs="Arial"/>
                <w:color w:val="800080"/>
                <w:sz w:val="20"/>
                <w:u w:val="single"/>
              </w:rPr>
            </w:pPr>
            <w:r w:rsidRPr="00EA4857">
              <w:rPr>
                <w:rFonts w:cs="Arial"/>
                <w:color w:val="800080"/>
                <w:sz w:val="20"/>
                <w:u w:val="single"/>
              </w:rPr>
              <w:t>Bedenktijd</w:t>
            </w:r>
          </w:p>
          <w:p w:rsidR="007D6597" w:rsidRPr="00EA4857" w:rsidRDefault="00DB3A03" w:rsidP="007D6597">
            <w:pPr>
              <w:rPr>
                <w:rFonts w:cs="Arial"/>
                <w:color w:val="800080"/>
                <w:sz w:val="20"/>
              </w:rPr>
            </w:pPr>
            <w:r w:rsidRPr="00EA4857">
              <w:rPr>
                <w:rFonts w:cs="Arial"/>
                <w:color w:val="00FFFF"/>
                <w:sz w:val="20"/>
              </w:rPr>
              <w:t>De bedenktijd, bedoeld in artikel 7:2 lid 2 Burgerlijk Wetboek, is verstreken zonder dat koper van zijn wettelijk</w:t>
            </w:r>
            <w:r w:rsidR="0033564F">
              <w:rPr>
                <w:rFonts w:cs="Arial"/>
                <w:color w:val="00FFFF"/>
                <w:sz w:val="20"/>
              </w:rPr>
              <w:t>e</w:t>
            </w:r>
            <w:r w:rsidRPr="00EA4857">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EA4857">
              <w:rPr>
                <w:rFonts w:cs="Arial"/>
                <w:color w:val="800080"/>
                <w:sz w:val="20"/>
              </w:rPr>
              <w:t>.</w:t>
            </w:r>
          </w:p>
        </w:tc>
        <w:tc>
          <w:tcPr>
            <w:tcW w:w="2379" w:type="pct"/>
            <w:shd w:val="clear" w:color="auto" w:fill="auto"/>
          </w:tcPr>
          <w:p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r w:rsidRPr="00875241">
              <w:t>optie</w:t>
            </w:r>
            <w:r w:rsidR="00223933">
              <w:t>-overeenkomst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B545CD">
              <w:t>2.2</w:t>
            </w:r>
            <w:r w:rsidR="00EC50F2">
              <w:fldChar w:fldCharType="end"/>
            </w:r>
            <w:r w:rsidR="00EC50F2">
              <w:t xml:space="preserve"> A</w:t>
            </w:r>
            <w:r w:rsidR="00EC50F2" w:rsidRPr="009A6156">
              <w:t>anhef</w:t>
            </w:r>
            <w:r w:rsidR="00EC50F2" w:rsidRPr="00EA4857">
              <w:rPr>
                <w:szCs w:val="18"/>
              </w:rPr>
              <w:t>.</w:t>
            </w:r>
          </w:p>
          <w:p w:rsidR="00EC50F2" w:rsidRDefault="00EC50F2" w:rsidP="00875241"/>
          <w:p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rsidR="00875241" w:rsidRPr="00EA4857" w:rsidRDefault="00875241" w:rsidP="00EA4857">
            <w:pPr>
              <w:spacing w:line="240" w:lineRule="auto"/>
              <w:rPr>
                <w:u w:val="single"/>
              </w:rPr>
            </w:pPr>
          </w:p>
          <w:p w:rsidR="00875241" w:rsidRPr="00EA4857" w:rsidRDefault="00875241" w:rsidP="00EA4857">
            <w:pPr>
              <w:spacing w:line="240" w:lineRule="auto"/>
              <w:rPr>
                <w:u w:val="single"/>
              </w:rPr>
            </w:pPr>
            <w:r w:rsidRPr="00EA4857">
              <w:rPr>
                <w:u w:val="single"/>
              </w:rPr>
              <w:t>Mapping:</w:t>
            </w:r>
          </w:p>
          <w:p w:rsidR="00875241" w:rsidRPr="00EA4857" w:rsidRDefault="008752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rsidR="00875241" w:rsidRPr="00EA4857" w:rsidRDefault="00875241" w:rsidP="00EA4857">
            <w:pPr>
              <w:spacing w:line="240" w:lineRule="auto"/>
              <w:ind w:left="427"/>
              <w:rPr>
                <w:sz w:val="16"/>
                <w:szCs w:val="16"/>
              </w:rPr>
            </w:pPr>
            <w:r w:rsidRPr="00EA4857">
              <w:rPr>
                <w:sz w:val="16"/>
                <w:szCs w:val="16"/>
              </w:rPr>
              <w:t>./tagNaam(‘k_Bedenktijd’)</w:t>
            </w:r>
          </w:p>
          <w:p w:rsidR="007D6597" w:rsidRPr="00EA485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tc>
      </w:tr>
      <w:tr w:rsidR="007D6597" w:rsidRPr="00343045" w:rsidTr="00EA4857">
        <w:tc>
          <w:tcPr>
            <w:tcW w:w="2621" w:type="pct"/>
            <w:shd w:val="clear" w:color="auto" w:fill="auto"/>
          </w:tcPr>
          <w:p w:rsidR="007D6597" w:rsidRPr="00EA4857" w:rsidRDefault="007D6597" w:rsidP="007D6597">
            <w:pPr>
              <w:rPr>
                <w:color w:val="FF0000"/>
              </w:rPr>
            </w:pPr>
            <w:r w:rsidRPr="00EA4857">
              <w:rPr>
                <w:color w:val="FF0000"/>
                <w:u w:val="single"/>
              </w:rPr>
              <w:t xml:space="preserve">Overige bepalingen </w:t>
            </w:r>
            <w:r w:rsidRPr="00EA4857">
              <w:rPr>
                <w:color w:val="339966"/>
                <w:u w:val="single"/>
              </w:rPr>
              <w:t>optie-/koop</w:t>
            </w:r>
            <w:r w:rsidRPr="00EA4857">
              <w:rPr>
                <w:color w:val="FF0000"/>
                <w:u w:val="single"/>
              </w:rPr>
              <w:t>overeenkomst</w:t>
            </w:r>
          </w:p>
          <w:p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B545CD">
              <w:t>2.2</w:t>
            </w:r>
            <w:r w:rsidR="00EC50F2">
              <w:fldChar w:fldCharType="end"/>
            </w:r>
            <w:r w:rsidR="00EC50F2">
              <w:t xml:space="preserve"> A</w:t>
            </w:r>
            <w:r w:rsidR="00EC50F2" w:rsidRPr="009A6156">
              <w:t>anhef</w:t>
            </w:r>
            <w:r w:rsidR="00EC50F2" w:rsidRPr="00EA4857">
              <w:rPr>
                <w:szCs w:val="18"/>
              </w:rPr>
              <w:t>.</w:t>
            </w:r>
          </w:p>
        </w:tc>
      </w:tr>
    </w:tbl>
    <w:p w:rsidR="00221A3F" w:rsidRDefault="00221A3F" w:rsidP="005D562D"/>
    <w:p w:rsidR="00520F65" w:rsidRDefault="00520F65" w:rsidP="00520F65">
      <w:pPr>
        <w:pStyle w:val="Kop2"/>
        <w:numPr>
          <w:ilvl w:val="1"/>
          <w:numId w:val="1"/>
        </w:numPr>
      </w:pPr>
      <w:bookmarkStart w:id="76" w:name="_Ref387231346"/>
      <w:bookmarkStart w:id="77" w:name="_Toc436222960"/>
      <w:r>
        <w:t>Notariële verklaringen</w:t>
      </w:r>
      <w:bookmarkEnd w:id="76"/>
      <w:bookmarkEnd w:id="77"/>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rsidTr="00EA4857">
        <w:tc>
          <w:tcPr>
            <w:tcW w:w="2630" w:type="pct"/>
            <w:shd w:val="clear" w:color="auto" w:fill="auto"/>
          </w:tcPr>
          <w:p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rsidR="00894A4C" w:rsidRPr="00EA4857" w:rsidRDefault="00894A4C" w:rsidP="00894A4C">
            <w:pPr>
              <w:rPr>
                <w:rFonts w:cs="Arial"/>
                <w:color w:val="FF0000"/>
                <w:szCs w:val="18"/>
              </w:rPr>
            </w:pPr>
            <w:r w:rsidRPr="00EA4857">
              <w:rPr>
                <w:rFonts w:cs="Arial"/>
                <w:color w:val="339966"/>
                <w:szCs w:val="18"/>
              </w:rPr>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rsidR="00E11CF5" w:rsidRPr="00EA4857" w:rsidRDefault="00894A4C" w:rsidP="002C4C83">
            <w:pPr>
              <w:rPr>
                <w:szCs w:val="18"/>
              </w:rPr>
            </w:pPr>
            <w:r w:rsidRPr="00EA4857">
              <w:rPr>
                <w:szCs w:val="18"/>
              </w:rPr>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B545CD">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B545CD">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rsidR="00E11CF5" w:rsidRPr="00EA4857" w:rsidRDefault="00E11CF5" w:rsidP="002C4C83">
            <w:pPr>
              <w:rPr>
                <w:szCs w:val="18"/>
              </w:rPr>
            </w:pPr>
          </w:p>
          <w:p w:rsidR="009D2200" w:rsidRPr="00EA4857" w:rsidRDefault="009D2200" w:rsidP="009D2200">
            <w:pPr>
              <w:rPr>
                <w:szCs w:val="18"/>
              </w:rPr>
            </w:pPr>
            <w:r w:rsidRPr="00EA4857">
              <w:rPr>
                <w:szCs w:val="18"/>
              </w:rPr>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B545CD">
              <w:rPr>
                <w:szCs w:val="18"/>
              </w:rPr>
              <w:t>2.4</w:t>
            </w:r>
            <w:r w:rsidRPr="00EA4857">
              <w:rPr>
                <w:szCs w:val="18"/>
              </w:rPr>
              <w:fldChar w:fldCharType="end"/>
            </w:r>
            <w:r w:rsidRPr="00EA4857">
              <w:rPr>
                <w:szCs w:val="18"/>
              </w:rPr>
              <w:t xml:space="preserve"> Verklaring. </w:t>
            </w:r>
          </w:p>
          <w:p w:rsidR="009D2200" w:rsidRPr="00EA4857" w:rsidRDefault="009D2200" w:rsidP="009D2200">
            <w:pPr>
              <w:rPr>
                <w:szCs w:val="18"/>
              </w:rPr>
            </w:pPr>
          </w:p>
          <w:p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rsidR="002C4C83" w:rsidRPr="00EA4857" w:rsidRDefault="002C4C83" w:rsidP="00894A4C">
            <w:pPr>
              <w:rPr>
                <w:szCs w:val="18"/>
              </w:rPr>
            </w:pPr>
          </w:p>
          <w:p w:rsidR="00894A4C" w:rsidRPr="00EA4857" w:rsidRDefault="002C4C83" w:rsidP="00894A4C">
            <w:pPr>
              <w:rPr>
                <w:szCs w:val="18"/>
                <w:u w:val="single"/>
              </w:rPr>
            </w:pPr>
            <w:r w:rsidRPr="00EA4857">
              <w:rPr>
                <w:szCs w:val="18"/>
                <w:u w:val="single"/>
              </w:rPr>
              <w:lastRenderedPageBreak/>
              <w:t>Mapping aangehechte of aan te hechten:</w:t>
            </w:r>
          </w:p>
          <w:p w:rsidR="000E4B27" w:rsidRPr="00EA4857" w:rsidRDefault="000E4B27"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rsidR="002C4C83"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./tagNaam(‘k_TegenwTijd’) </w:t>
            </w:r>
          </w:p>
          <w:p w:rsidR="000E4B27"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/tekst(‘true’ = tekst </w:t>
            </w:r>
            <w:r w:rsidRPr="00EA4857">
              <w:rPr>
                <w:sz w:val="16"/>
                <w:szCs w:val="16"/>
              </w:rPr>
              <w:t>‘</w:t>
            </w:r>
            <w:r w:rsidR="000E4B27" w:rsidRPr="00EA4857">
              <w:rPr>
                <w:sz w:val="16"/>
                <w:szCs w:val="16"/>
              </w:rPr>
              <w:t xml:space="preserve">aangehechte’ wordt getoond; ’false’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rsidR="00E11CF5" w:rsidRDefault="00E11CF5" w:rsidP="00894A4C"/>
          <w:p w:rsidR="009D2200" w:rsidRPr="00EA4857" w:rsidRDefault="009D2200" w:rsidP="009D2200">
            <w:pPr>
              <w:rPr>
                <w:u w:val="single"/>
              </w:rPr>
            </w:pPr>
            <w:r w:rsidRPr="00EA4857">
              <w:rPr>
                <w:u w:val="single"/>
              </w:rPr>
              <w:t>Mapping tonen afschrift/uittreksel:</w:t>
            </w:r>
          </w:p>
          <w:p w:rsidR="009D2200" w:rsidRPr="00EA4857" w:rsidRDefault="009D2200"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rsidR="009D2200" w:rsidRPr="00EA4857" w:rsidRDefault="009D2200" w:rsidP="00EA4857">
            <w:pPr>
              <w:spacing w:line="240" w:lineRule="auto"/>
              <w:rPr>
                <w:sz w:val="16"/>
                <w:szCs w:val="16"/>
              </w:rPr>
            </w:pPr>
            <w:r w:rsidRPr="00EA4857">
              <w:rPr>
                <w:sz w:val="16"/>
                <w:szCs w:val="16"/>
              </w:rPr>
              <w:tab/>
              <w:t xml:space="preserve">./tagNaam(‘k_AfschriftUittrekselTonen’) </w:t>
            </w:r>
          </w:p>
          <w:p w:rsidR="009D2200" w:rsidRDefault="009D2200" w:rsidP="00EA4857">
            <w:pPr>
              <w:spacing w:line="240" w:lineRule="auto"/>
            </w:pPr>
            <w:r w:rsidRPr="00EA4857">
              <w:rPr>
                <w:sz w:val="16"/>
                <w:szCs w:val="16"/>
              </w:rPr>
              <w:tab/>
              <w:t>/tekst(‘true’ = tekst wordt getoond; ’false’ = tekst wordt niet getoond)</w:t>
            </w:r>
          </w:p>
          <w:p w:rsidR="00AA0A31" w:rsidRDefault="00AA0A31" w:rsidP="00EA4857">
            <w:pPr>
              <w:spacing w:line="240" w:lineRule="auto"/>
            </w:pPr>
          </w:p>
        </w:tc>
      </w:tr>
      <w:tr w:rsidR="009E21AB" w:rsidRPr="000E6BC2" w:rsidTr="00EA4857">
        <w:tc>
          <w:tcPr>
            <w:tcW w:w="2630" w:type="pct"/>
            <w:shd w:val="clear" w:color="auto" w:fill="auto"/>
          </w:tcPr>
          <w:p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rsidR="009E21AB" w:rsidRPr="00EA4857" w:rsidRDefault="009E21AB" w:rsidP="00D60D1A">
            <w:pPr>
              <w:rPr>
                <w:color w:val="FF0000"/>
                <w:u w:val="single"/>
                <w:lang w:val="nl"/>
              </w:rPr>
            </w:pPr>
          </w:p>
        </w:tc>
        <w:tc>
          <w:tcPr>
            <w:tcW w:w="2370" w:type="pct"/>
            <w:shd w:val="clear" w:color="auto" w:fill="auto"/>
          </w:tcPr>
          <w:p w:rsidR="00223933" w:rsidRPr="00EA4857" w:rsidRDefault="009E21AB" w:rsidP="00223933">
            <w:pPr>
              <w:rPr>
                <w:szCs w:val="18"/>
              </w:rPr>
            </w:pPr>
            <w:r>
              <w:t>Dit</w:t>
            </w:r>
            <w:r w:rsidRPr="00C655DD">
              <w:t xml:space="preserve"> keuzeblok </w:t>
            </w:r>
            <w:r>
              <w:t>bestaat uit 2 varianten, één voor de koopovereenkomst en één voor de optie-overeenkomst.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B545CD">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‘optie’ dan variant optie-overeenkomst.</w:t>
            </w:r>
          </w:p>
          <w:p w:rsidR="00B31250" w:rsidRDefault="00B31250" w:rsidP="00D60D1A"/>
          <w:p w:rsidR="009E21AB" w:rsidRPr="00221A3F" w:rsidRDefault="009E21AB" w:rsidP="00D60D1A">
            <w:r w:rsidRPr="006919F5">
              <w:t>De varianten worden in de volge</w:t>
            </w:r>
            <w:r>
              <w:t>nde paragrafen beschreven.</w:t>
            </w:r>
          </w:p>
        </w:tc>
      </w:tr>
    </w:tbl>
    <w:p w:rsidR="009E21AB" w:rsidRPr="009E21AB" w:rsidRDefault="009E21AB" w:rsidP="009E21AB"/>
    <w:p w:rsidR="009E21AB" w:rsidRDefault="009E21AB" w:rsidP="009E21AB">
      <w:pPr>
        <w:pStyle w:val="Kop3"/>
        <w:numPr>
          <w:ilvl w:val="2"/>
          <w:numId w:val="1"/>
        </w:numPr>
      </w:pPr>
      <w:bookmarkStart w:id="78" w:name="_Toc436222961"/>
      <w:r>
        <w:t>Variant koopovereenkomst</w:t>
      </w:r>
      <w:bookmarkEnd w:id="78"/>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rFonts w:cs="Arial"/>
                <w:color w:val="FF0000"/>
                <w:sz w:val="20"/>
              </w:rPr>
            </w:pPr>
            <w:r w:rsidRPr="00EA4857">
              <w:rPr>
                <w:rFonts w:cs="Arial"/>
                <w:color w:val="FF0000"/>
                <w:sz w:val="20"/>
              </w:rPr>
              <w:t>Allen die als partij bij deze koopovereenkomst betrokken zijn hebben mij, notaris, medegedeeld met de inschrijving in te stemmen.</w:t>
            </w:r>
            <w:r w:rsidR="003775C7" w:rsidRPr="00EA4857">
              <w:rPr>
                <w:rFonts w:cs="Arial"/>
                <w:color w:val="FF0000"/>
                <w:sz w:val="20"/>
              </w:rPr>
              <w:t xml:space="preserve"> </w:t>
            </w:r>
          </w:p>
          <w:p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rsidR="00520F65" w:rsidRPr="00EA4857" w:rsidRDefault="00520F65" w:rsidP="00520F65">
            <w:pPr>
              <w:rPr>
                <w:color w:val="008000"/>
              </w:rPr>
            </w:pPr>
          </w:p>
        </w:tc>
        <w:tc>
          <w:tcPr>
            <w:tcW w:w="2379" w:type="pct"/>
            <w:shd w:val="clear" w:color="auto" w:fill="auto"/>
          </w:tcPr>
          <w:p w:rsidR="00520F65" w:rsidRPr="00EA4857" w:rsidRDefault="003775C7" w:rsidP="00520F65">
            <w:pPr>
              <w:rPr>
                <w:szCs w:val="18"/>
              </w:rPr>
            </w:pPr>
            <w:r w:rsidRPr="00EA4857">
              <w:rPr>
                <w:szCs w:val="18"/>
              </w:rPr>
              <w:t>Verplichte tekst</w:t>
            </w:r>
            <w:r w:rsidR="000E6133" w:rsidRPr="00EA4857">
              <w:rPr>
                <w:szCs w:val="18"/>
              </w:rPr>
              <w:t xml:space="preserve"> bij koopovereenkomst.</w:t>
            </w:r>
          </w:p>
          <w:p w:rsidR="00520F65" w:rsidRPr="00EA4857" w:rsidRDefault="00520F65" w:rsidP="00EA4857">
            <w:pPr>
              <w:spacing w:line="240" w:lineRule="auto"/>
              <w:rPr>
                <w:sz w:val="16"/>
                <w:szCs w:val="16"/>
              </w:rPr>
            </w:pPr>
          </w:p>
          <w:p w:rsidR="00520F65" w:rsidRPr="00875241" w:rsidRDefault="00520F65" w:rsidP="00EA4857">
            <w:pPr>
              <w:spacing w:line="240" w:lineRule="auto"/>
            </w:pPr>
          </w:p>
        </w:tc>
      </w:tr>
    </w:tbl>
    <w:p w:rsidR="003775C7" w:rsidRDefault="003775C7" w:rsidP="003775C7">
      <w:pPr>
        <w:pStyle w:val="Kop3"/>
        <w:numPr>
          <w:ilvl w:val="2"/>
          <w:numId w:val="1"/>
        </w:numPr>
      </w:pPr>
      <w:bookmarkStart w:id="79" w:name="_Toc436222962"/>
      <w:r>
        <w:lastRenderedPageBreak/>
        <w:t>Variant optie-overeenkomst</w:t>
      </w:r>
      <w:bookmarkEnd w:id="7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color w:val="008000"/>
              </w:rPr>
            </w:pPr>
            <w:r w:rsidRPr="00EA4857">
              <w:rPr>
                <w:rFonts w:cs="Arial"/>
                <w:color w:val="FF0000"/>
                <w:sz w:val="20"/>
              </w:rPr>
              <w:t>Allen die als partij bij deze optie-overeenkomst betrokken zijn hebben mij, notaris, medegedeeld met de inschrijving in te stemmen</w:t>
            </w:r>
          </w:p>
        </w:tc>
        <w:tc>
          <w:tcPr>
            <w:tcW w:w="2379" w:type="pct"/>
            <w:shd w:val="clear" w:color="auto" w:fill="auto"/>
          </w:tcPr>
          <w:p w:rsidR="003775C7" w:rsidRPr="00EA4857" w:rsidRDefault="003775C7" w:rsidP="00D60D1A">
            <w:pPr>
              <w:rPr>
                <w:szCs w:val="18"/>
              </w:rPr>
            </w:pPr>
            <w:r w:rsidRPr="00EA4857">
              <w:rPr>
                <w:szCs w:val="18"/>
              </w:rPr>
              <w:t>Verplichte tekst</w:t>
            </w:r>
            <w:r w:rsidR="000E6133" w:rsidRPr="00EA4857">
              <w:rPr>
                <w:szCs w:val="18"/>
              </w:rPr>
              <w:t xml:space="preserve"> bij optie-overeenkomst</w:t>
            </w:r>
          </w:p>
          <w:p w:rsidR="003775C7" w:rsidRDefault="003775C7" w:rsidP="00D60D1A"/>
          <w:p w:rsidR="003775C7" w:rsidRPr="00875241" w:rsidRDefault="003775C7" w:rsidP="00EA4857">
            <w:pPr>
              <w:spacing w:line="240" w:lineRule="auto"/>
            </w:pPr>
          </w:p>
        </w:tc>
      </w:tr>
    </w:tbl>
    <w:p w:rsidR="00520F65" w:rsidRDefault="00520F65" w:rsidP="005D562D"/>
    <w:p w:rsidR="009C6D27" w:rsidRDefault="009C6D27" w:rsidP="009C6D27">
      <w:pPr>
        <w:pStyle w:val="Kop2"/>
        <w:numPr>
          <w:ilvl w:val="1"/>
          <w:numId w:val="1"/>
        </w:numPr>
      </w:pPr>
      <w:bookmarkStart w:id="80" w:name="_Toc436222963"/>
      <w:r>
        <w:t>Verzoek tot inschrijving</w:t>
      </w:r>
      <w:bookmarkEnd w:id="80"/>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rsidTr="00EA4857">
        <w:tc>
          <w:tcPr>
            <w:tcW w:w="2630" w:type="pct"/>
            <w:shd w:val="clear" w:color="auto" w:fill="auto"/>
          </w:tcPr>
          <w:p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rsidR="003775C7" w:rsidRPr="00EA4857" w:rsidRDefault="003775C7" w:rsidP="00D60D1A">
            <w:pPr>
              <w:rPr>
                <w:color w:val="FF0000"/>
                <w:u w:val="single"/>
                <w:lang w:val="nl"/>
              </w:rPr>
            </w:pPr>
          </w:p>
        </w:tc>
        <w:tc>
          <w:tcPr>
            <w:tcW w:w="2370" w:type="pct"/>
            <w:shd w:val="clear" w:color="auto" w:fill="auto"/>
          </w:tcPr>
          <w:p w:rsidR="00223933" w:rsidRPr="00EA4857" w:rsidRDefault="003775C7" w:rsidP="00223933">
            <w:pPr>
              <w:rPr>
                <w:szCs w:val="18"/>
              </w:rPr>
            </w:pPr>
            <w:r>
              <w:t>Dit</w:t>
            </w:r>
            <w:r w:rsidRPr="00C655DD">
              <w:t xml:space="preserve"> keuzeblok </w:t>
            </w:r>
            <w:r>
              <w:t xml:space="preserve">bestaat uit 2 varianten, één voor de koopovereenkomst en één voor de optie-overeenkomst.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B545CD">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‘optie’ dan variant optie-overeenkomst.</w:t>
            </w:r>
          </w:p>
          <w:p w:rsidR="00B31250" w:rsidRPr="006919F5" w:rsidRDefault="00B31250" w:rsidP="00D60D1A"/>
          <w:p w:rsidR="003775C7" w:rsidRPr="00221A3F" w:rsidRDefault="003775C7" w:rsidP="00D60D1A">
            <w:r w:rsidRPr="006919F5">
              <w:t>De varianten worden in de volge</w:t>
            </w:r>
            <w:r>
              <w:t>nde paragrafen beschreven.</w:t>
            </w:r>
          </w:p>
        </w:tc>
      </w:tr>
    </w:tbl>
    <w:p w:rsidR="003775C7" w:rsidRPr="003775C7" w:rsidRDefault="003775C7" w:rsidP="003775C7"/>
    <w:p w:rsidR="009C6D27" w:rsidRDefault="003775C7" w:rsidP="003775C7">
      <w:pPr>
        <w:pStyle w:val="Kop3"/>
        <w:numPr>
          <w:ilvl w:val="2"/>
          <w:numId w:val="1"/>
        </w:numPr>
      </w:pPr>
      <w:bookmarkStart w:id="81" w:name="_Toc436222964"/>
      <w:r>
        <w:t>Variant koopovereenkomst</w:t>
      </w:r>
      <w:bookmarkEnd w:id="8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9C6D27" w:rsidRPr="00EA4857" w:rsidRDefault="002A3318" w:rsidP="002A3318">
            <w:pPr>
              <w:rPr>
                <w:color w:val="008000"/>
              </w:rPr>
            </w:pPr>
            <w:r w:rsidRPr="00EA4857">
              <w:rPr>
                <w:rFonts w:cs="Arial"/>
                <w:color w:val="FF0000"/>
                <w:sz w:val="20"/>
              </w:rPr>
              <w:t xml:space="preserve">In verband met het vorenstaande verzoek ik, notaris, namens </w:t>
            </w:r>
            <w:r w:rsidRPr="00EA4857">
              <w:rPr>
                <w:rFonts w:cs="Arial"/>
                <w:color w:val="339966"/>
                <w:sz w:val="20"/>
              </w:rPr>
              <w:t>verkoper/verkoper en koper/koper</w:t>
            </w:r>
          </w:p>
        </w:tc>
        <w:tc>
          <w:tcPr>
            <w:tcW w:w="2379" w:type="pct"/>
            <w:shd w:val="clear" w:color="auto" w:fill="auto"/>
          </w:tcPr>
          <w:p w:rsidR="00E142C7" w:rsidRPr="00EA4857" w:rsidRDefault="00B31250" w:rsidP="009C6D27">
            <w:pPr>
              <w:rPr>
                <w:szCs w:val="18"/>
              </w:rPr>
            </w:pPr>
            <w:r w:rsidRPr="00EA4857">
              <w:rPr>
                <w:szCs w:val="18"/>
              </w:rPr>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rsidR="00E142C7" w:rsidRPr="00EA4857" w:rsidRDefault="00E142C7" w:rsidP="00EA4857">
            <w:pPr>
              <w:numPr>
                <w:ilvl w:val="0"/>
                <w:numId w:val="14"/>
              </w:numPr>
              <w:rPr>
                <w:rFonts w:cs="Arial"/>
                <w:color w:val="339966"/>
                <w:sz w:val="20"/>
              </w:rPr>
            </w:pPr>
            <w:r w:rsidRPr="00EA4857">
              <w:rPr>
                <w:rFonts w:cs="Arial"/>
                <w:color w:val="339966"/>
                <w:sz w:val="20"/>
              </w:rPr>
              <w:t>verkoper</w:t>
            </w:r>
          </w:p>
          <w:p w:rsidR="00E142C7" w:rsidRPr="00EA4857" w:rsidRDefault="00E142C7" w:rsidP="00EA4857">
            <w:pPr>
              <w:numPr>
                <w:ilvl w:val="0"/>
                <w:numId w:val="14"/>
              </w:numPr>
              <w:rPr>
                <w:rFonts w:cs="Arial"/>
                <w:color w:val="339966"/>
                <w:sz w:val="20"/>
              </w:rPr>
            </w:pPr>
            <w:r w:rsidRPr="00EA4857">
              <w:rPr>
                <w:rFonts w:cs="Arial"/>
                <w:color w:val="339966"/>
                <w:sz w:val="20"/>
              </w:rPr>
              <w:t>verkoper en koper</w:t>
            </w:r>
          </w:p>
          <w:p w:rsidR="00E142C7" w:rsidRPr="00EA4857" w:rsidRDefault="00E142C7" w:rsidP="00EA4857">
            <w:pPr>
              <w:numPr>
                <w:ilvl w:val="0"/>
                <w:numId w:val="14"/>
              </w:numPr>
              <w:rPr>
                <w:color w:val="339966"/>
                <w:szCs w:val="18"/>
              </w:rPr>
            </w:pPr>
            <w:r w:rsidRPr="00EA4857">
              <w:rPr>
                <w:rFonts w:cs="Arial"/>
                <w:color w:val="339966"/>
                <w:sz w:val="20"/>
              </w:rPr>
              <w:t>koper</w:t>
            </w:r>
          </w:p>
          <w:p w:rsidR="009C6D27" w:rsidRDefault="009C6D27" w:rsidP="00EA4857">
            <w:pPr>
              <w:spacing w:line="240" w:lineRule="auto"/>
            </w:pPr>
          </w:p>
          <w:p w:rsidR="0053503A" w:rsidRPr="00EA4857" w:rsidRDefault="0053503A" w:rsidP="00EA4857">
            <w:pPr>
              <w:spacing w:line="240" w:lineRule="auto"/>
              <w:rPr>
                <w:u w:val="single"/>
              </w:rPr>
            </w:pPr>
            <w:r w:rsidRPr="00EA4857">
              <w:rPr>
                <w:u w:val="single"/>
              </w:rPr>
              <w:t>Mapping:</w:t>
            </w:r>
          </w:p>
          <w:p w:rsidR="0053503A" w:rsidRPr="00EA4857" w:rsidRDefault="0053503A"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rsidR="0053503A" w:rsidRPr="00EA4857" w:rsidRDefault="0053503A" w:rsidP="00EA4857">
            <w:pPr>
              <w:spacing w:line="240" w:lineRule="auto"/>
              <w:ind w:left="427"/>
              <w:rPr>
                <w:sz w:val="16"/>
                <w:szCs w:val="16"/>
              </w:rPr>
            </w:pPr>
            <w:r w:rsidRPr="00EA4857">
              <w:rPr>
                <w:sz w:val="16"/>
                <w:szCs w:val="16"/>
              </w:rPr>
              <w:t>./tagNaam(‘k_Verzoek</w:t>
            </w:r>
            <w:r w:rsidR="00463841" w:rsidRPr="00EA4857">
              <w:rPr>
                <w:sz w:val="16"/>
                <w:szCs w:val="16"/>
              </w:rPr>
              <w:t>InschrijvingNamens</w:t>
            </w:r>
            <w:r w:rsidRPr="00EA4857">
              <w:rPr>
                <w:sz w:val="16"/>
                <w:szCs w:val="16"/>
              </w:rPr>
              <w:t>’)</w:t>
            </w:r>
          </w:p>
          <w:p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 of ‘verkoper en koper’ of ‘koper’</w:t>
            </w:r>
            <w:r w:rsidRPr="00EA4857">
              <w:rPr>
                <w:sz w:val="16"/>
                <w:szCs w:val="16"/>
              </w:rPr>
              <w:t>)</w:t>
            </w:r>
          </w:p>
          <w:p w:rsidR="0053503A" w:rsidRPr="00875241" w:rsidRDefault="0053503A" w:rsidP="00EA4857">
            <w:pPr>
              <w:spacing w:line="240" w:lineRule="auto"/>
            </w:pPr>
          </w:p>
        </w:tc>
      </w:tr>
      <w:tr w:rsidR="007F0C5F" w:rsidRPr="00343045" w:rsidTr="00EA4857">
        <w:tc>
          <w:tcPr>
            <w:tcW w:w="2621" w:type="pct"/>
            <w:shd w:val="clear" w:color="auto" w:fill="auto"/>
          </w:tcPr>
          <w:p w:rsidR="007F0C5F" w:rsidRPr="00EA4857" w:rsidRDefault="002A3318" w:rsidP="009C6D27">
            <w:pPr>
              <w:rPr>
                <w:color w:val="FF0000"/>
                <w:u w:val="single"/>
              </w:rPr>
            </w:pPr>
            <w:r w:rsidRPr="00EA4857">
              <w:rPr>
                <w:rFonts w:cs="Arial"/>
                <w:color w:val="FF0000"/>
                <w:sz w:val="20"/>
              </w:rPr>
              <w:lastRenderedPageBreak/>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en artikel 10 lid 3 Wet Voorkeursrecht Gemeenten</w:t>
            </w:r>
            <w:r w:rsidRPr="00EA4857">
              <w:rPr>
                <w:rFonts w:cs="Arial"/>
                <w:color w:val="FF0000"/>
                <w:sz w:val="20"/>
              </w:rPr>
              <w:t>, in te schrijven.</w:t>
            </w:r>
          </w:p>
        </w:tc>
        <w:tc>
          <w:tcPr>
            <w:tcW w:w="2379" w:type="pct"/>
            <w:shd w:val="clear" w:color="auto" w:fill="auto"/>
          </w:tcPr>
          <w:p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rsidR="007F0C5F" w:rsidRPr="00EA4857" w:rsidRDefault="007F0C5F" w:rsidP="00EA4857">
            <w:pPr>
              <w:spacing w:line="240" w:lineRule="auto"/>
              <w:rPr>
                <w:szCs w:val="18"/>
              </w:rPr>
            </w:pPr>
          </w:p>
          <w:p w:rsidR="00910B5D" w:rsidRPr="00EA4857" w:rsidRDefault="00910B5D" w:rsidP="00EA4857">
            <w:pPr>
              <w:spacing w:line="240" w:lineRule="auto"/>
              <w:rPr>
                <w:u w:val="single"/>
              </w:rPr>
            </w:pPr>
            <w:r w:rsidRPr="00EA4857">
              <w:rPr>
                <w:u w:val="single"/>
              </w:rPr>
              <w:t>Mapping:</w:t>
            </w:r>
          </w:p>
          <w:p w:rsidR="00910B5D" w:rsidRPr="00EA4857" w:rsidRDefault="00910B5D"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rsidR="00910B5D" w:rsidRPr="00EA4857" w:rsidRDefault="00910B5D" w:rsidP="00EA4857">
            <w:pPr>
              <w:spacing w:line="240" w:lineRule="auto"/>
              <w:ind w:left="427"/>
              <w:rPr>
                <w:sz w:val="16"/>
                <w:szCs w:val="16"/>
              </w:rPr>
            </w:pPr>
            <w:r w:rsidRPr="00EA4857">
              <w:rPr>
                <w:sz w:val="16"/>
                <w:szCs w:val="16"/>
              </w:rPr>
              <w:t>./tagNaam(‘k_Artikel</w:t>
            </w:r>
            <w:r w:rsidR="00894A4C" w:rsidRPr="00EA4857">
              <w:rPr>
                <w:sz w:val="16"/>
                <w:szCs w:val="16"/>
              </w:rPr>
              <w:t>10</w:t>
            </w:r>
            <w:r w:rsidRPr="00EA4857">
              <w:rPr>
                <w:sz w:val="16"/>
                <w:szCs w:val="16"/>
              </w:rPr>
              <w:t>’)</w:t>
            </w:r>
          </w:p>
          <w:p w:rsidR="00910B5D" w:rsidRPr="00EA4857" w:rsidRDefault="00910B5D" w:rsidP="00EA4857">
            <w:pPr>
              <w:spacing w:line="240" w:lineRule="auto"/>
              <w:ind w:left="427"/>
              <w:rPr>
                <w:sz w:val="16"/>
                <w:szCs w:val="16"/>
              </w:rPr>
            </w:pPr>
            <w:r w:rsidRPr="00EA4857">
              <w:rPr>
                <w:sz w:val="16"/>
                <w:szCs w:val="16"/>
              </w:rPr>
              <w:t>./tekst</w:t>
            </w:r>
            <w:r w:rsidR="00D73F23" w:rsidRPr="00EA4857">
              <w:rPr>
                <w:sz w:val="16"/>
                <w:szCs w:val="16"/>
              </w:rPr>
              <w:t>(met de gekozen tekst)</w:t>
            </w:r>
          </w:p>
          <w:p w:rsidR="00910B5D" w:rsidRPr="00EA4857" w:rsidRDefault="00910B5D" w:rsidP="00EA4857">
            <w:pPr>
              <w:spacing w:line="240" w:lineRule="auto"/>
              <w:rPr>
                <w:szCs w:val="18"/>
              </w:rPr>
            </w:pPr>
          </w:p>
        </w:tc>
      </w:tr>
    </w:tbl>
    <w:p w:rsidR="009C6D27" w:rsidRDefault="009C6D27" w:rsidP="005D562D"/>
    <w:p w:rsidR="002A3318" w:rsidRDefault="002A3318" w:rsidP="002A3318">
      <w:pPr>
        <w:pStyle w:val="Kop3"/>
        <w:numPr>
          <w:ilvl w:val="2"/>
          <w:numId w:val="1"/>
        </w:numPr>
      </w:pPr>
      <w:bookmarkStart w:id="82" w:name="_Toc436222965"/>
      <w:r>
        <w:t>Variant optie-overeenkomst</w:t>
      </w:r>
      <w:bookmarkEnd w:id="8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 en optiegerechtigde/optiegerechtigde</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Pr="00EA4857">
              <w:rPr>
                <w:rFonts w:cs="Arial"/>
                <w:color w:val="339966"/>
                <w:sz w:val="20"/>
              </w:rPr>
              <w:t>artikel 10 lid 3 Wet Voorkeursrecht Gemeenten en in verband met artikel 3:17 lid 2 Burgerlijk Wetboek</w:t>
            </w:r>
            <w:r w:rsidR="001B5352" w:rsidRPr="00EA4857">
              <w:rPr>
                <w:rFonts w:cs="Arial"/>
                <w:color w:val="339966"/>
                <w:sz w:val="20"/>
              </w:rPr>
              <w:t xml:space="preserve"> / artikel 10 lid 3 Wet Voorkeursrecht Gemeenten</w:t>
            </w:r>
            <w:r w:rsidRPr="00EA4857">
              <w:rPr>
                <w:rFonts w:cs="Arial"/>
                <w:color w:val="FF0000"/>
                <w:sz w:val="20"/>
              </w:rPr>
              <w:t>, in te schrijven.</w:t>
            </w:r>
          </w:p>
        </w:tc>
        <w:tc>
          <w:tcPr>
            <w:tcW w:w="2379" w:type="pct"/>
            <w:shd w:val="clear" w:color="auto" w:fill="auto"/>
          </w:tcPr>
          <w:p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rsidR="00E142C7" w:rsidRPr="00EA4857" w:rsidRDefault="00E142C7" w:rsidP="00EA4857">
            <w:pPr>
              <w:numPr>
                <w:ilvl w:val="0"/>
                <w:numId w:val="12"/>
              </w:numPr>
              <w:rPr>
                <w:rFonts w:cs="Arial"/>
                <w:color w:val="339966"/>
                <w:sz w:val="20"/>
              </w:rPr>
            </w:pPr>
            <w:r w:rsidRPr="00EA4857">
              <w:rPr>
                <w:rFonts w:cs="Arial"/>
                <w:color w:val="339966"/>
                <w:sz w:val="20"/>
              </w:rPr>
              <w:t>optieverlener</w:t>
            </w:r>
          </w:p>
          <w:p w:rsidR="00E142C7" w:rsidRPr="00EA4857" w:rsidRDefault="00E142C7" w:rsidP="00EA4857">
            <w:pPr>
              <w:numPr>
                <w:ilvl w:val="0"/>
                <w:numId w:val="12"/>
              </w:numPr>
              <w:rPr>
                <w:rFonts w:cs="Arial"/>
                <w:color w:val="339966"/>
                <w:sz w:val="20"/>
              </w:rPr>
            </w:pPr>
            <w:r w:rsidRPr="00EA4857">
              <w:rPr>
                <w:rFonts w:cs="Arial"/>
                <w:color w:val="339966"/>
                <w:sz w:val="20"/>
              </w:rPr>
              <w:t>optieverlener en optiegerechtigde</w:t>
            </w:r>
          </w:p>
          <w:p w:rsidR="00463841" w:rsidRDefault="00E142C7" w:rsidP="00EA4857">
            <w:pPr>
              <w:numPr>
                <w:ilvl w:val="0"/>
                <w:numId w:val="12"/>
              </w:numPr>
            </w:pPr>
            <w:r w:rsidRPr="00EA4857">
              <w:rPr>
                <w:rFonts w:cs="Arial"/>
                <w:color w:val="339966"/>
                <w:sz w:val="20"/>
              </w:rPr>
              <w:t>optiegerechtigde</w:t>
            </w:r>
          </w:p>
          <w:p w:rsidR="001B5352" w:rsidRDefault="001B5352" w:rsidP="00EA4857">
            <w:pPr>
              <w:spacing w:line="240" w:lineRule="auto"/>
            </w:pPr>
          </w:p>
          <w:p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rsidR="001B5352" w:rsidRPr="00EA4857" w:rsidRDefault="001B5352" w:rsidP="00EA4857">
            <w:pPr>
              <w:numPr>
                <w:ilvl w:val="0"/>
                <w:numId w:val="15"/>
              </w:numPr>
              <w:rPr>
                <w:rFonts w:cs="Arial"/>
                <w:color w:val="339966"/>
                <w:sz w:val="20"/>
              </w:rPr>
            </w:pPr>
            <w:r w:rsidRPr="00EA4857">
              <w:rPr>
                <w:rFonts w:cs="Arial"/>
                <w:color w:val="339966"/>
                <w:sz w:val="20"/>
              </w:rPr>
              <w:t>artikel 10 lid 3 Wet Voorkeursrecht Gemeenten en in verband met artikel 3:17 lid 2 Burgerlijk Wetboek</w:t>
            </w:r>
          </w:p>
          <w:p w:rsidR="001B5352" w:rsidRPr="00EA4857" w:rsidRDefault="001B5352" w:rsidP="00EA4857">
            <w:pPr>
              <w:numPr>
                <w:ilvl w:val="0"/>
                <w:numId w:val="15"/>
              </w:numPr>
              <w:rPr>
                <w:color w:val="339966"/>
                <w:szCs w:val="18"/>
              </w:rPr>
            </w:pPr>
            <w:r w:rsidRPr="00EA4857">
              <w:rPr>
                <w:rFonts w:cs="Arial"/>
                <w:color w:val="339966"/>
                <w:sz w:val="20"/>
              </w:rPr>
              <w:t>artikel 10 lid 3 Wet Voorkeursrecht Gemeenten</w:t>
            </w:r>
            <w:r w:rsidRPr="00EA4857">
              <w:rPr>
                <w:color w:val="339966"/>
                <w:szCs w:val="18"/>
              </w:rPr>
              <w:t xml:space="preserve"> </w:t>
            </w:r>
          </w:p>
          <w:p w:rsidR="001B5352" w:rsidRDefault="001B5352" w:rsidP="00EA4857">
            <w:pPr>
              <w:spacing w:line="240" w:lineRule="auto"/>
            </w:pPr>
          </w:p>
          <w:p w:rsidR="00463841" w:rsidRPr="00EA4857" w:rsidRDefault="00463841" w:rsidP="00EA4857">
            <w:pPr>
              <w:spacing w:line="240" w:lineRule="auto"/>
              <w:rPr>
                <w:u w:val="single"/>
              </w:rPr>
            </w:pPr>
            <w:r w:rsidRPr="00EA4857">
              <w:rPr>
                <w:u w:val="single"/>
              </w:rPr>
              <w:t>Mapping</w:t>
            </w:r>
            <w:r w:rsidR="00E3260F" w:rsidRPr="00EA4857">
              <w:rPr>
                <w:u w:val="single"/>
              </w:rPr>
              <w:t xml:space="preserve"> namens</w:t>
            </w:r>
            <w:r w:rsidRPr="00EA4857">
              <w:rPr>
                <w:u w:val="single"/>
              </w:rPr>
              <w:t>:</w:t>
            </w:r>
          </w:p>
          <w:p w:rsidR="00463841" w:rsidRPr="00EA4857" w:rsidRDefault="004638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rsidR="00463841" w:rsidRPr="00EA4857" w:rsidRDefault="00463841" w:rsidP="00EA4857">
            <w:pPr>
              <w:spacing w:line="240" w:lineRule="auto"/>
              <w:ind w:left="427"/>
              <w:rPr>
                <w:sz w:val="16"/>
                <w:szCs w:val="16"/>
              </w:rPr>
            </w:pPr>
            <w:r w:rsidRPr="00EA4857">
              <w:rPr>
                <w:sz w:val="16"/>
                <w:szCs w:val="16"/>
              </w:rPr>
              <w:t>./tagNaam(‘k_VerzoekInschrijvingNamens’)</w:t>
            </w:r>
          </w:p>
          <w:p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rsidR="00E3260F" w:rsidRPr="00EA4857" w:rsidRDefault="00E3260F" w:rsidP="00EA4857">
            <w:pPr>
              <w:spacing w:line="240" w:lineRule="auto"/>
              <w:rPr>
                <w:u w:val="single"/>
              </w:rPr>
            </w:pPr>
          </w:p>
          <w:p w:rsidR="002A3318" w:rsidRPr="00EA4857" w:rsidRDefault="00E3260F" w:rsidP="00EA4857">
            <w:pPr>
              <w:spacing w:line="240" w:lineRule="auto"/>
              <w:rPr>
                <w:u w:val="single"/>
              </w:rPr>
            </w:pPr>
            <w:r w:rsidRPr="00EA4857">
              <w:rPr>
                <w:u w:val="single"/>
              </w:rPr>
              <w:t>Mapping artikel 10:</w:t>
            </w:r>
          </w:p>
          <w:p w:rsidR="001B5352" w:rsidRPr="00EA4857" w:rsidRDefault="001B5352"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rsidR="001B5352" w:rsidRPr="00EA4857" w:rsidRDefault="001B5352" w:rsidP="00EA4857">
            <w:pPr>
              <w:spacing w:line="240" w:lineRule="auto"/>
              <w:ind w:left="427"/>
              <w:rPr>
                <w:sz w:val="16"/>
                <w:szCs w:val="16"/>
              </w:rPr>
            </w:pPr>
            <w:r w:rsidRPr="00EA4857">
              <w:rPr>
                <w:sz w:val="16"/>
                <w:szCs w:val="16"/>
              </w:rPr>
              <w:t>./tagNaam(‘k_GrondArtikel’)</w:t>
            </w:r>
          </w:p>
          <w:p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rsidR="001B5352" w:rsidRPr="00875241" w:rsidRDefault="001B5352" w:rsidP="00EA4857">
            <w:pPr>
              <w:spacing w:line="240" w:lineRule="auto"/>
            </w:pPr>
          </w:p>
        </w:tc>
      </w:tr>
    </w:tbl>
    <w:p w:rsidR="002A3318" w:rsidRDefault="002A3318" w:rsidP="005D562D"/>
    <w:p w:rsidR="005847AC" w:rsidRDefault="00E3260F" w:rsidP="005847AC">
      <w:pPr>
        <w:pStyle w:val="Kop2"/>
        <w:numPr>
          <w:ilvl w:val="1"/>
          <w:numId w:val="1"/>
        </w:numPr>
      </w:pPr>
      <w:r>
        <w:br w:type="page"/>
      </w:r>
      <w:bookmarkStart w:id="83" w:name="_Toc436222966"/>
      <w:r w:rsidR="005847AC">
        <w:lastRenderedPageBreak/>
        <w:t>Woonplaatskeuze</w:t>
      </w:r>
      <w:bookmarkEnd w:id="8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rsidTr="00EA4857">
        <w:tc>
          <w:tcPr>
            <w:tcW w:w="2621" w:type="pct"/>
            <w:shd w:val="clear" w:color="auto" w:fill="auto"/>
          </w:tcPr>
          <w:p w:rsidR="005847AC" w:rsidRPr="00EA4857" w:rsidRDefault="005847AC" w:rsidP="005847AC">
            <w:pPr>
              <w:rPr>
                <w:rFonts w:cs="Arial"/>
                <w:color w:val="800080"/>
                <w:sz w:val="20"/>
                <w:u w:val="single"/>
              </w:rPr>
            </w:pPr>
            <w:r w:rsidRPr="00EA4857">
              <w:rPr>
                <w:rFonts w:cs="Arial"/>
                <w:color w:val="800080"/>
                <w:sz w:val="20"/>
                <w:u w:val="single"/>
              </w:rPr>
              <w:t>Woonplaatskeuze</w:t>
            </w:r>
          </w:p>
          <w:p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rsidR="005847AC" w:rsidRPr="00EA4857" w:rsidRDefault="005847AC" w:rsidP="00EA4857">
            <w:pPr>
              <w:tabs>
                <w:tab w:val="left" w:pos="-1440"/>
                <w:tab w:val="left" w:pos="-720"/>
              </w:tabs>
              <w:suppressAutoHyphens/>
              <w:rPr>
                <w:color w:val="800080"/>
              </w:rPr>
            </w:pPr>
          </w:p>
        </w:tc>
        <w:tc>
          <w:tcPr>
            <w:tcW w:w="2379" w:type="pct"/>
            <w:shd w:val="clear" w:color="auto" w:fill="auto"/>
          </w:tcPr>
          <w:p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rsidR="008D4506" w:rsidRPr="00EA4857" w:rsidRDefault="008D4506" w:rsidP="00EA4857">
            <w:pPr>
              <w:autoSpaceDE w:val="0"/>
              <w:autoSpaceDN w:val="0"/>
              <w:adjustRightInd w:val="0"/>
              <w:spacing w:line="240" w:lineRule="auto"/>
              <w:rPr>
                <w:u w:val="single"/>
              </w:rPr>
            </w:pPr>
          </w:p>
          <w:p w:rsidR="008D4506" w:rsidRPr="00EA4857" w:rsidRDefault="008D4506" w:rsidP="008D4506">
            <w:pPr>
              <w:rPr>
                <w:u w:val="single"/>
              </w:rPr>
            </w:pPr>
            <w:r w:rsidRPr="00EA4857">
              <w:rPr>
                <w:u w:val="single"/>
              </w:rPr>
              <w:t>Mapping:</w:t>
            </w:r>
          </w:p>
          <w:p w:rsidR="008D4506" w:rsidRPr="00EA4857" w:rsidRDefault="008D4506" w:rsidP="00EA4857">
            <w:pPr>
              <w:spacing w:line="240" w:lineRule="auto"/>
              <w:rPr>
                <w:sz w:val="16"/>
                <w:szCs w:val="16"/>
              </w:rPr>
            </w:pPr>
            <w:r w:rsidRPr="00EA4857">
              <w:rPr>
                <w:sz w:val="16"/>
                <w:szCs w:val="16"/>
              </w:rPr>
              <w:t>//IMKAD_AangebodenStuk/</w:t>
            </w:r>
          </w:p>
          <w:p w:rsidR="008D4506" w:rsidRPr="00EA4857" w:rsidRDefault="008D4506" w:rsidP="00EA4857">
            <w:pPr>
              <w:spacing w:line="240" w:lineRule="auto"/>
              <w:rPr>
                <w:sz w:val="16"/>
                <w:szCs w:val="16"/>
              </w:rPr>
            </w:pPr>
            <w:r w:rsidRPr="00EA4857">
              <w:rPr>
                <w:sz w:val="16"/>
                <w:szCs w:val="16"/>
              </w:rPr>
              <w:t>./tia_TekstKeuze/</w:t>
            </w:r>
          </w:p>
          <w:p w:rsidR="008D4506" w:rsidRPr="00EA4857" w:rsidRDefault="008D4506" w:rsidP="00EA4857">
            <w:pPr>
              <w:spacing w:line="240" w:lineRule="auto"/>
              <w:ind w:left="227"/>
              <w:rPr>
                <w:sz w:val="16"/>
                <w:szCs w:val="16"/>
              </w:rPr>
            </w:pPr>
            <w:r w:rsidRPr="00EA4857">
              <w:rPr>
                <w:sz w:val="16"/>
                <w:szCs w:val="16"/>
              </w:rPr>
              <w:t>./tagNaam(‘k_Woonpl</w:t>
            </w:r>
            <w:r w:rsidR="00FC5CB7" w:rsidRPr="00EA4857">
              <w:rPr>
                <w:sz w:val="16"/>
                <w:szCs w:val="16"/>
              </w:rPr>
              <w:t>aatskeuze</w:t>
            </w:r>
            <w:r w:rsidRPr="00EA4857">
              <w:rPr>
                <w:sz w:val="16"/>
                <w:szCs w:val="16"/>
              </w:rPr>
              <w:t>’)</w:t>
            </w:r>
          </w:p>
          <w:p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r w:rsidR="00FC5CB7" w:rsidRPr="00EA4857">
              <w:rPr>
                <w:i/>
                <w:sz w:val="16"/>
                <w:szCs w:val="16"/>
                <w:u w:val="single"/>
              </w:rPr>
              <w:t>Woonplaatskeuze</w:t>
            </w:r>
            <w:r w:rsidR="00FC5CB7" w:rsidRPr="00EA4857">
              <w:rPr>
                <w:i/>
                <w:sz w:val="16"/>
                <w:szCs w:val="16"/>
              </w:rPr>
              <w:t>’wordt niet in de keuzetekst opgenomen, maar dient getoond te worden als de ‘tekst’ bij de betreffende tagnaam is ingevuld.</w:t>
            </w:r>
          </w:p>
        </w:tc>
      </w:tr>
      <w:tr w:rsidR="00D73F23" w:rsidRPr="00343045" w:rsidTr="00EA4857">
        <w:tc>
          <w:tcPr>
            <w:tcW w:w="2621" w:type="pct"/>
            <w:shd w:val="clear" w:color="auto" w:fill="auto"/>
          </w:tcPr>
          <w:p w:rsidR="00D73F23" w:rsidRPr="00EA4857" w:rsidRDefault="00D73F23" w:rsidP="005847AC">
            <w:pPr>
              <w:rPr>
                <w:rFonts w:cs="Arial"/>
                <w:color w:val="800080"/>
                <w:sz w:val="20"/>
                <w:u w:val="single"/>
              </w:rPr>
            </w:pPr>
          </w:p>
        </w:tc>
        <w:tc>
          <w:tcPr>
            <w:tcW w:w="2379" w:type="pct"/>
            <w:shd w:val="clear" w:color="auto" w:fill="auto"/>
          </w:tcPr>
          <w:p w:rsidR="00D73F23" w:rsidRPr="004E7A50" w:rsidRDefault="00D73F23" w:rsidP="00EA4857">
            <w:pPr>
              <w:spacing w:before="72"/>
            </w:pPr>
          </w:p>
        </w:tc>
      </w:tr>
    </w:tbl>
    <w:p w:rsidR="005847AC" w:rsidRDefault="005847AC" w:rsidP="005D562D"/>
    <w:p w:rsidR="00811766" w:rsidRDefault="00811766" w:rsidP="00811766">
      <w:pPr>
        <w:pStyle w:val="Kop2"/>
        <w:numPr>
          <w:ilvl w:val="1"/>
          <w:numId w:val="1"/>
        </w:numPr>
      </w:pPr>
      <w:bookmarkStart w:id="84" w:name="_Ref387231331"/>
      <w:bookmarkStart w:id="85" w:name="_Toc436222967"/>
      <w:r>
        <w:t>Bijlage</w:t>
      </w:r>
      <w:bookmarkEnd w:id="84"/>
      <w:bookmarkEnd w:id="8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rsidTr="00EA4857">
        <w:tc>
          <w:tcPr>
            <w:tcW w:w="2621" w:type="pct"/>
            <w:shd w:val="clear" w:color="auto" w:fill="auto"/>
          </w:tcPr>
          <w:p w:rsidR="00811766" w:rsidRPr="00EA4857" w:rsidRDefault="00811766" w:rsidP="00811766">
            <w:pPr>
              <w:rPr>
                <w:rFonts w:cs="Arial"/>
                <w:color w:val="800080"/>
                <w:sz w:val="20"/>
                <w:u w:val="single"/>
              </w:rPr>
            </w:pPr>
            <w:r w:rsidRPr="00EA4857">
              <w:rPr>
                <w:rFonts w:cs="Arial"/>
                <w:color w:val="800080"/>
                <w:sz w:val="20"/>
                <w:u w:val="single"/>
              </w:rPr>
              <w:t>Bijlage</w:t>
            </w:r>
          </w:p>
          <w:p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B545CD">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B545CD">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rsidR="00415E3B" w:rsidRDefault="00415E3B" w:rsidP="00EA4857">
            <w:pPr>
              <w:autoSpaceDE w:val="0"/>
              <w:autoSpaceDN w:val="0"/>
              <w:adjustRightInd w:val="0"/>
              <w:spacing w:line="240" w:lineRule="auto"/>
            </w:pPr>
          </w:p>
          <w:p w:rsidR="00415E3B" w:rsidRPr="00EA4857" w:rsidRDefault="00415E3B" w:rsidP="00EA4857">
            <w:pPr>
              <w:autoSpaceDE w:val="0"/>
              <w:autoSpaceDN w:val="0"/>
              <w:adjustRightInd w:val="0"/>
              <w:spacing w:line="240" w:lineRule="auto"/>
              <w:rPr>
                <w:u w:val="single"/>
              </w:rPr>
            </w:pPr>
            <w:r w:rsidRPr="00EA4857">
              <w:rPr>
                <w:u w:val="single"/>
              </w:rPr>
              <w:t>Mapping bijlage:</w:t>
            </w:r>
          </w:p>
          <w:p w:rsidR="00415E3B" w:rsidRPr="00EA4857" w:rsidRDefault="00415E3B"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rsidR="00415E3B" w:rsidRPr="00EA4857" w:rsidRDefault="00415E3B" w:rsidP="00EA4857">
            <w:pPr>
              <w:spacing w:line="240" w:lineRule="auto"/>
              <w:rPr>
                <w:sz w:val="16"/>
                <w:szCs w:val="16"/>
              </w:rPr>
            </w:pPr>
            <w:r w:rsidRPr="00EA4857">
              <w:rPr>
                <w:sz w:val="16"/>
                <w:szCs w:val="16"/>
              </w:rPr>
              <w:tab/>
              <w:t>./tagNaam(k_Bijlage)</w:t>
            </w:r>
          </w:p>
          <w:p w:rsidR="00415E3B" w:rsidRDefault="00415E3B" w:rsidP="00EA4857">
            <w:pPr>
              <w:autoSpaceDE w:val="0"/>
              <w:autoSpaceDN w:val="0"/>
              <w:adjustRightInd w:val="0"/>
              <w:spacing w:line="240" w:lineRule="auto"/>
            </w:pPr>
            <w:r w:rsidRPr="00EA4857">
              <w:rPr>
                <w:sz w:val="16"/>
                <w:szCs w:val="16"/>
              </w:rPr>
              <w:tab/>
              <w:t>./tekst(‘true’</w:t>
            </w:r>
            <w:r w:rsidR="00E0594B" w:rsidRPr="00EA4857">
              <w:rPr>
                <w:sz w:val="16"/>
                <w:szCs w:val="16"/>
              </w:rPr>
              <w:t xml:space="preserve"> tekst wordt getoond of ‘false’ tekst wordt niet getoond</w:t>
            </w:r>
            <w:r w:rsidRPr="00EA4857">
              <w:rPr>
                <w:sz w:val="16"/>
                <w:szCs w:val="16"/>
              </w:rPr>
              <w:t>)</w:t>
            </w:r>
          </w:p>
          <w:p w:rsidR="00E3260F" w:rsidRPr="00EA4857" w:rsidRDefault="00E3260F" w:rsidP="00EA4857">
            <w:pPr>
              <w:autoSpaceDE w:val="0"/>
              <w:autoSpaceDN w:val="0"/>
              <w:adjustRightInd w:val="0"/>
              <w:spacing w:line="240" w:lineRule="auto"/>
              <w:rPr>
                <w:u w:val="single"/>
              </w:rPr>
            </w:pPr>
          </w:p>
          <w:p w:rsidR="00811766" w:rsidRPr="00EA4857" w:rsidRDefault="00811766" w:rsidP="00811766">
            <w:pPr>
              <w:rPr>
                <w:u w:val="single"/>
              </w:rPr>
            </w:pPr>
            <w:r w:rsidRPr="00EA4857">
              <w:rPr>
                <w:u w:val="single"/>
              </w:rPr>
              <w:t>Mapping</w:t>
            </w:r>
            <w:r w:rsidR="008D105A" w:rsidRPr="00EA4857">
              <w:rPr>
                <w:u w:val="single"/>
              </w:rPr>
              <w:t xml:space="preserve"> wordt/is</w:t>
            </w:r>
            <w:r w:rsidRPr="00EA4857">
              <w:rPr>
                <w:u w:val="single"/>
              </w:rPr>
              <w:t>:</w:t>
            </w:r>
          </w:p>
          <w:p w:rsidR="00E93C34" w:rsidRPr="00EA4857" w:rsidRDefault="00E93C34"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rsidR="00E93C34" w:rsidRPr="00EA4857" w:rsidRDefault="00415E3B" w:rsidP="00EA4857">
            <w:pPr>
              <w:spacing w:line="240" w:lineRule="auto"/>
              <w:rPr>
                <w:sz w:val="16"/>
                <w:szCs w:val="16"/>
              </w:rPr>
            </w:pPr>
            <w:r w:rsidRPr="00EA4857">
              <w:rPr>
                <w:sz w:val="16"/>
                <w:szCs w:val="16"/>
              </w:rPr>
              <w:tab/>
            </w:r>
            <w:r w:rsidR="00E93C34" w:rsidRPr="00EA4857">
              <w:rPr>
                <w:sz w:val="16"/>
                <w:szCs w:val="16"/>
              </w:rPr>
              <w:t>./tagNaam(‘k_TegenwTijd’)</w:t>
            </w:r>
          </w:p>
          <w:p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./tekst(‘true’ = de tekst ‘is’ wordt getoond; ’false’ = de tekst ’wordt’ wordt getoond)</w:t>
            </w:r>
          </w:p>
        </w:tc>
      </w:tr>
    </w:tbl>
    <w:p w:rsidR="00811766" w:rsidRPr="00572208" w:rsidRDefault="00811766" w:rsidP="005D562D"/>
    <w:p w:rsidR="002A5C1F" w:rsidRDefault="009C6D27" w:rsidP="005847AC">
      <w:pPr>
        <w:pStyle w:val="Kop2"/>
        <w:numPr>
          <w:ilvl w:val="1"/>
          <w:numId w:val="1"/>
        </w:numPr>
      </w:pPr>
      <w:bookmarkStart w:id="86" w:name="_Toc436222968"/>
      <w:r>
        <w:lastRenderedPageBreak/>
        <w:t>Slot akte</w:t>
      </w:r>
      <w:bookmarkEnd w:id="86"/>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rsidTr="00EA4857">
        <w:tc>
          <w:tcPr>
            <w:tcW w:w="2621" w:type="pct"/>
            <w:shd w:val="clear" w:color="auto" w:fill="auto"/>
          </w:tcPr>
          <w:p w:rsidR="005D562D" w:rsidRPr="00EA4857" w:rsidRDefault="005D562D" w:rsidP="005D562D">
            <w:pPr>
              <w:rPr>
                <w:color w:val="FF0000"/>
                <w:u w:val="single"/>
              </w:rPr>
            </w:pPr>
            <w:r w:rsidRPr="00EA4857">
              <w:rPr>
                <w:color w:val="FF0000"/>
                <w:u w:val="single"/>
              </w:rPr>
              <w:t>Slot akte</w:t>
            </w:r>
          </w:p>
          <w:p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rsidR="002A5C1F" w:rsidRPr="00EA4857" w:rsidRDefault="002A5C1F" w:rsidP="00EA4857">
            <w:pPr>
              <w:tabs>
                <w:tab w:val="left" w:pos="-1440"/>
                <w:tab w:val="left" w:pos="-720"/>
              </w:tabs>
              <w:suppressAutoHyphens/>
              <w:rPr>
                <w:color w:val="800080"/>
              </w:rPr>
            </w:pPr>
          </w:p>
        </w:tc>
        <w:tc>
          <w:tcPr>
            <w:tcW w:w="2379" w:type="pct"/>
            <w:shd w:val="clear" w:color="auto" w:fill="auto"/>
          </w:tcPr>
          <w:p w:rsidR="002A5C1F" w:rsidRDefault="005D562D" w:rsidP="00A8181A">
            <w:r>
              <w:t>Verplichte tekst.</w:t>
            </w:r>
          </w:p>
          <w:p w:rsidR="003F5227" w:rsidRDefault="003F5227" w:rsidP="00A8181A"/>
          <w:p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rsidR="002A5C1F" w:rsidRPr="00EA4857" w:rsidRDefault="002A5C1F" w:rsidP="00A8181A">
            <w:pPr>
              <w:rPr>
                <w:u w:val="single"/>
              </w:rPr>
            </w:pPr>
          </w:p>
          <w:p w:rsidR="002A5C1F" w:rsidRPr="00EA4857" w:rsidRDefault="002A5C1F" w:rsidP="00EA4857">
            <w:pPr>
              <w:autoSpaceDE w:val="0"/>
              <w:autoSpaceDN w:val="0"/>
              <w:adjustRightInd w:val="0"/>
              <w:spacing w:line="240" w:lineRule="auto"/>
              <w:rPr>
                <w:szCs w:val="18"/>
                <w:u w:val="single"/>
              </w:rPr>
            </w:pPr>
            <w:r w:rsidRPr="00EA4857">
              <w:rPr>
                <w:szCs w:val="18"/>
                <w:u w:val="single"/>
              </w:rPr>
              <w:t>Mapping</w:t>
            </w:r>
            <w:r w:rsidR="00415E3B" w:rsidRPr="00EA4857">
              <w:rPr>
                <w:szCs w:val="18"/>
                <w:u w:val="single"/>
              </w:rPr>
              <w:t xml:space="preserve"> woonplaats en tijdstip</w:t>
            </w:r>
            <w:r w:rsidRPr="00EA4857">
              <w:rPr>
                <w:szCs w:val="18"/>
                <w:u w:val="single"/>
              </w:rPr>
              <w:t>:</w:t>
            </w:r>
          </w:p>
          <w:p w:rsidR="00415E3B" w:rsidRPr="00EA4857" w:rsidRDefault="002A5C1F" w:rsidP="00EA4857">
            <w:pPr>
              <w:autoSpaceDE w:val="0"/>
              <w:autoSpaceDN w:val="0"/>
              <w:adjustRightInd w:val="0"/>
              <w:spacing w:line="240" w:lineRule="auto"/>
              <w:rPr>
                <w:sz w:val="16"/>
                <w:szCs w:val="16"/>
              </w:rPr>
            </w:pPr>
            <w:r w:rsidRPr="00EA4857">
              <w:rPr>
                <w:sz w:val="16"/>
                <w:szCs w:val="16"/>
              </w:rPr>
              <w:t>IMKAD_AangebodenStuk</w:t>
            </w:r>
            <w:r w:rsidRPr="00EA4857">
              <w:rPr>
                <w:sz w:val="16"/>
                <w:szCs w:val="16"/>
              </w:rPr>
              <w:tab/>
            </w:r>
          </w:p>
          <w:p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./tia_PlaatsOndertekening/woonplaatsNaam</w:t>
            </w:r>
          </w:p>
          <w:p w:rsidR="002A5C1F" w:rsidRPr="00EA4857" w:rsidRDefault="002A5C1F" w:rsidP="00EA4857">
            <w:pPr>
              <w:autoSpaceDE w:val="0"/>
              <w:autoSpaceDN w:val="0"/>
              <w:adjustRightInd w:val="0"/>
              <w:spacing w:line="240" w:lineRule="auto"/>
              <w:rPr>
                <w:sz w:val="16"/>
                <w:szCs w:val="16"/>
              </w:rPr>
            </w:pPr>
            <w:r w:rsidRPr="00EA4857">
              <w:rPr>
                <w:sz w:val="16"/>
                <w:szCs w:val="16"/>
              </w:rPr>
              <w:tab/>
              <w:t>./tia_</w:t>
            </w:r>
            <w:r w:rsidR="00913B3B" w:rsidRPr="00EA4857">
              <w:rPr>
                <w:sz w:val="16"/>
                <w:szCs w:val="16"/>
              </w:rPr>
              <w:t>Tijd</w:t>
            </w:r>
            <w:r w:rsidRPr="00EA4857">
              <w:rPr>
                <w:sz w:val="16"/>
                <w:szCs w:val="16"/>
              </w:rPr>
              <w:t>Ondertekening</w:t>
            </w:r>
          </w:p>
        </w:tc>
      </w:tr>
    </w:tbl>
    <w:p w:rsidR="002A5C1F" w:rsidRDefault="002A5C1F" w:rsidP="002A5C1F"/>
    <w:p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87" w:name="_Toc276321567"/>
    </w:p>
    <w:p w:rsidR="002A5C1F" w:rsidRDefault="002A5C1F" w:rsidP="002A5C1F">
      <w:pPr>
        <w:pStyle w:val="Kop1"/>
        <w:numPr>
          <w:ilvl w:val="0"/>
          <w:numId w:val="1"/>
        </w:numPr>
        <w:spacing w:before="120" w:line="240" w:lineRule="atLeast"/>
      </w:pPr>
      <w:bookmarkStart w:id="88" w:name="_Toc436222969"/>
      <w:r>
        <w:lastRenderedPageBreak/>
        <w:t>Openstaande punten</w:t>
      </w:r>
      <w:bookmarkEnd w:id="87"/>
      <w:bookmarkEnd w:id="88"/>
    </w:p>
    <w:p w:rsidR="00920A52" w:rsidRDefault="002A5C1F" w:rsidP="002A5C1F">
      <w:r>
        <w:t>N.v.t.</w:t>
      </w:r>
      <w:bookmarkStart w:id="89" w:name="_Toc357088827"/>
      <w:bookmarkStart w:id="90" w:name="_Toc357424140"/>
      <w:bookmarkStart w:id="91" w:name="_Toc357424207"/>
      <w:bookmarkStart w:id="92" w:name="_Toc357424246"/>
      <w:bookmarkStart w:id="93" w:name="_Toc357425486"/>
      <w:bookmarkEnd w:id="89"/>
      <w:bookmarkEnd w:id="90"/>
      <w:bookmarkEnd w:id="91"/>
      <w:bookmarkEnd w:id="92"/>
      <w:bookmarkEnd w:id="93"/>
    </w:p>
    <w:p w:rsidR="00451606" w:rsidRPr="003F716E" w:rsidRDefault="00451606" w:rsidP="00920A52">
      <w:pPr>
        <w:rPr>
          <w:lang w:val="en-US"/>
        </w:rPr>
      </w:pPr>
      <w:bookmarkStart w:id="94" w:name="_Toc357088829"/>
      <w:bookmarkStart w:id="95" w:name="_Toc357424142"/>
      <w:bookmarkStart w:id="96" w:name="_Toc357424209"/>
      <w:bookmarkStart w:id="97" w:name="_Toc357424248"/>
      <w:bookmarkStart w:id="98" w:name="_Toc357425488"/>
      <w:bookmarkStart w:id="99" w:name="_Toc357425671"/>
      <w:bookmarkStart w:id="100" w:name="_Toc357088830"/>
      <w:bookmarkStart w:id="101" w:name="_Toc357424143"/>
      <w:bookmarkStart w:id="102" w:name="_Toc357424210"/>
      <w:bookmarkStart w:id="103" w:name="_Toc357424249"/>
      <w:bookmarkStart w:id="104" w:name="_Toc357425489"/>
      <w:bookmarkStart w:id="105" w:name="_Toc357425672"/>
      <w:bookmarkStart w:id="106" w:name="_Toc357088831"/>
      <w:bookmarkStart w:id="107" w:name="_Toc357424144"/>
      <w:bookmarkStart w:id="108" w:name="_Toc357424211"/>
      <w:bookmarkStart w:id="109" w:name="_Toc357424250"/>
      <w:bookmarkStart w:id="110" w:name="_Toc357425490"/>
      <w:bookmarkStart w:id="111" w:name="_Toc357425673"/>
      <w:bookmarkStart w:id="112" w:name="_Toc357088832"/>
      <w:bookmarkStart w:id="113" w:name="_Toc357424145"/>
      <w:bookmarkStart w:id="114" w:name="_Toc357424212"/>
      <w:bookmarkStart w:id="115" w:name="_Toc357424251"/>
      <w:bookmarkStart w:id="116" w:name="_Toc357425491"/>
      <w:bookmarkStart w:id="117" w:name="_Toc357425674"/>
      <w:bookmarkStart w:id="118" w:name="_Toc357088833"/>
      <w:bookmarkStart w:id="119" w:name="_Toc357424146"/>
      <w:bookmarkStart w:id="120" w:name="_Toc357424213"/>
      <w:bookmarkStart w:id="121" w:name="_Toc357424252"/>
      <w:bookmarkStart w:id="122" w:name="_Toc357425492"/>
      <w:bookmarkStart w:id="123" w:name="_Toc357425675"/>
      <w:bookmarkStart w:id="124" w:name="_Toc357088834"/>
      <w:bookmarkStart w:id="125" w:name="_Toc357424147"/>
      <w:bookmarkStart w:id="126" w:name="_Toc357424214"/>
      <w:bookmarkStart w:id="127" w:name="_Toc357424253"/>
      <w:bookmarkStart w:id="128" w:name="_Toc357425493"/>
      <w:bookmarkStart w:id="129" w:name="_Toc357425676"/>
      <w:bookmarkStart w:id="130" w:name="_Toc357088835"/>
      <w:bookmarkStart w:id="131" w:name="_Toc357424148"/>
      <w:bookmarkStart w:id="132" w:name="_Toc357424215"/>
      <w:bookmarkStart w:id="133" w:name="_Toc357424254"/>
      <w:bookmarkStart w:id="134" w:name="_Toc357425494"/>
      <w:bookmarkStart w:id="135" w:name="_Toc357425677"/>
      <w:bookmarkStart w:id="136" w:name="_Toc357088836"/>
      <w:bookmarkStart w:id="137" w:name="_Toc357424149"/>
      <w:bookmarkStart w:id="138" w:name="_Toc357424216"/>
      <w:bookmarkStart w:id="139" w:name="_Toc357424255"/>
      <w:bookmarkStart w:id="140" w:name="_Toc357425495"/>
      <w:bookmarkStart w:id="141" w:name="_Toc357425678"/>
      <w:bookmarkStart w:id="142" w:name="_Toc357088837"/>
      <w:bookmarkStart w:id="143" w:name="_Toc357424150"/>
      <w:bookmarkStart w:id="144" w:name="_Toc357424217"/>
      <w:bookmarkStart w:id="145" w:name="_Toc357424256"/>
      <w:bookmarkStart w:id="146" w:name="_Toc357425496"/>
      <w:bookmarkStart w:id="147" w:name="_Toc35742567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sectPr w:rsidR="00451606" w:rsidRPr="003F716E" w:rsidSect="005551E9">
      <w:pgSz w:w="11909" w:h="16834" w:code="9"/>
      <w:pgMar w:top="3119" w:right="1440" w:bottom="1440" w:left="1440" w:header="567" w:footer="43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CF4" w:rsidRDefault="00432CF4">
      <w:r>
        <w:separator/>
      </w:r>
    </w:p>
  </w:endnote>
  <w:endnote w:type="continuationSeparator" w:id="0">
    <w:p w:rsidR="00432CF4" w:rsidRDefault="0043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CF4" w:rsidRDefault="00432CF4">
      <w:r>
        <w:separator/>
      </w:r>
    </w:p>
  </w:footnote>
  <w:footnote w:type="continuationSeparator" w:id="0">
    <w:p w:rsidR="00432CF4" w:rsidRDefault="00432C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c>
        <w:tcPr>
          <w:tcW w:w="4181" w:type="dxa"/>
        </w:tcPr>
        <w:p w:rsidR="000501C5" w:rsidRDefault="000501C5">
          <w:pPr>
            <w:pStyle w:val="tussenkopje"/>
            <w:spacing w:before="0"/>
          </w:pPr>
          <w:r>
            <w:t>Datum</w:t>
          </w:r>
        </w:p>
      </w:tc>
    </w:tr>
    <w:tr w:rsidR="000501C5">
      <w:tc>
        <w:tcPr>
          <w:tcW w:w="4181" w:type="dxa"/>
        </w:tcPr>
        <w:p w:rsidR="000501C5" w:rsidRPr="00A26E89" w:rsidRDefault="007007BF" w:rsidP="00B35CB1">
          <w:pPr>
            <w:spacing w:line="240" w:lineRule="atLeast"/>
          </w:pPr>
          <w:fldSimple w:instr=" REF Datum  \* MERGEFORMAT ">
            <w:r w:rsidR="00B545CD" w:rsidRPr="00B545CD">
              <w:rPr>
                <w:bCs/>
              </w:rPr>
              <w:t>16</w:t>
            </w:r>
            <w:r w:rsidR="00B545CD">
              <w:rPr>
                <w:noProof/>
              </w:rPr>
              <w:t xml:space="preserve"> mei 2018</w:t>
            </w:r>
          </w:fldSimple>
          <w:r w:rsidR="00B35CB1">
            <w:t xml:space="preserve"> </w:t>
          </w:r>
        </w:p>
      </w:tc>
    </w:tr>
    <w:tr w:rsidR="000501C5">
      <w:tc>
        <w:tcPr>
          <w:tcW w:w="4181" w:type="dxa"/>
        </w:tcPr>
        <w:p w:rsidR="000501C5" w:rsidRDefault="000501C5">
          <w:pPr>
            <w:pStyle w:val="tussenkopje"/>
          </w:pPr>
          <w:r>
            <w:t>Titel</w:t>
          </w:r>
        </w:p>
      </w:tc>
    </w:tr>
    <w:tr w:rsidR="000501C5">
      <w:tc>
        <w:tcPr>
          <w:tcW w:w="4181" w:type="dxa"/>
        </w:tcPr>
        <w:p w:rsidR="000501C5" w:rsidRDefault="007007BF">
          <w:pPr>
            <w:spacing w:line="240" w:lineRule="atLeast"/>
          </w:pPr>
          <w:fldSimple w:instr=" STYLEREF Titel \* MERGEFORMAT ">
            <w:r w:rsidR="00085F0E">
              <w:rPr>
                <w:noProof/>
              </w:rPr>
              <w:t>Toelichting Modeldocument Notariële verklaring – koop of optie</w:t>
            </w:r>
          </w:fldSimple>
        </w:p>
      </w:tc>
    </w:tr>
    <w:tr w:rsidR="000501C5">
      <w:tc>
        <w:tcPr>
          <w:tcW w:w="4181" w:type="dxa"/>
        </w:tcPr>
        <w:p w:rsidR="000501C5" w:rsidRDefault="000501C5">
          <w:pPr>
            <w:pStyle w:val="tussenkopje"/>
          </w:pPr>
          <w:r>
            <w:t>Versie</w:t>
          </w:r>
        </w:p>
      </w:tc>
    </w:tr>
    <w:tr w:rsidR="000501C5">
      <w:tc>
        <w:tcPr>
          <w:tcW w:w="4181" w:type="dxa"/>
        </w:tcPr>
        <w:p w:rsidR="000501C5" w:rsidRDefault="007007BF">
          <w:pPr>
            <w:spacing w:line="240" w:lineRule="atLeast"/>
          </w:pPr>
          <w:fldSimple w:instr=" REF Versie  \* MERGEFORMAT ">
            <w:r w:rsidR="00B545CD">
              <w:rPr>
                <w:noProof/>
              </w:rPr>
              <w:t>2.11.0</w:t>
            </w:r>
          </w:fldSimple>
        </w:p>
      </w:tc>
    </w:tr>
    <w:tr w:rsidR="000501C5">
      <w:tc>
        <w:tcPr>
          <w:tcW w:w="4181" w:type="dxa"/>
        </w:tcPr>
        <w:p w:rsidR="000501C5" w:rsidRDefault="000501C5" w:rsidP="00A913C5">
          <w:pPr>
            <w:pStyle w:val="tussenkopje"/>
            <w:tabs>
              <w:tab w:val="left" w:pos="2490"/>
            </w:tabs>
          </w:pPr>
          <w:r>
            <w:t>Blad</w:t>
          </w:r>
          <w:r w:rsidR="00A913C5">
            <w:tab/>
          </w:r>
        </w:p>
      </w:tc>
    </w:tr>
    <w:tr w:rsidR="000501C5">
      <w:tc>
        <w:tcPr>
          <w:tcW w:w="4181" w:type="dxa"/>
        </w:tcPr>
        <w:p w:rsidR="000501C5" w:rsidRDefault="000501C5">
          <w:pPr>
            <w:spacing w:line="240" w:lineRule="atLeast"/>
          </w:pPr>
          <w:r>
            <w:fldChar w:fldCharType="begin"/>
          </w:r>
          <w:r>
            <w:instrText xml:space="preserve"> PAGE  \* MERGEFORMAT </w:instrText>
          </w:r>
          <w:r>
            <w:fldChar w:fldCharType="separate"/>
          </w:r>
          <w:r w:rsidR="00085F0E">
            <w:rPr>
              <w:noProof/>
            </w:rPr>
            <w:t>3</w:t>
          </w:r>
          <w:r>
            <w:fldChar w:fldCharType="end"/>
          </w:r>
          <w:r>
            <w:t xml:space="preserve"> van </w:t>
          </w:r>
          <w:r>
            <w:fldChar w:fldCharType="begin"/>
          </w:r>
          <w:r>
            <w:instrText xml:space="preserve"> </w:instrText>
          </w:r>
          <w:r>
            <w:rPr>
              <w:b/>
              <w:bCs/>
            </w:rPr>
            <w:instrText>=</w:instrText>
          </w:r>
          <w:r>
            <w:instrText xml:space="preserve"> -1+</w:instrText>
          </w:r>
          <w:fldSimple w:instr=" NUMPAGES ">
            <w:r w:rsidR="00085F0E">
              <w:rPr>
                <w:noProof/>
              </w:rPr>
              <w:instrText>23</w:instrText>
            </w:r>
          </w:fldSimple>
          <w:r>
            <w:fldChar w:fldCharType="separate"/>
          </w:r>
          <w:r w:rsidR="00085F0E">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7216" behindDoc="1" locked="0" layoutInCell="1" allowOverlap="1" wp14:anchorId="01664894" wp14:editId="4BFB0771">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6192"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c>
        <w:tcPr>
          <w:tcW w:w="4181" w:type="dxa"/>
        </w:tcPr>
        <w:p w:rsidR="000501C5" w:rsidRDefault="000501C5">
          <w:pPr>
            <w:pStyle w:val="tussenkopje"/>
            <w:spacing w:before="0"/>
          </w:pPr>
          <w:r>
            <w:t>Datum</w:t>
          </w:r>
        </w:p>
      </w:tc>
    </w:tr>
    <w:bookmarkStart w:id="38" w:name="Datum"/>
    <w:tr w:rsidR="000501C5">
      <w:tc>
        <w:tcPr>
          <w:tcW w:w="4181" w:type="dxa"/>
        </w:tcPr>
        <w:p w:rsidR="000501C5" w:rsidRPr="00A26E89" w:rsidRDefault="000501C5">
          <w:pPr>
            <w:spacing w:line="240" w:lineRule="atLeast"/>
          </w:pPr>
          <w:r w:rsidRPr="00A26E89">
            <w:fldChar w:fldCharType="begin"/>
          </w:r>
          <w:r w:rsidRPr="00A26E89">
            <w:instrText xml:space="preserve"> STYLEREF Datumopmaak\l  \* MERGEFORMAT </w:instrText>
          </w:r>
          <w:r w:rsidRPr="00A26E89">
            <w:fldChar w:fldCharType="separate"/>
          </w:r>
          <w:r w:rsidR="00085F0E">
            <w:rPr>
              <w:noProof/>
            </w:rPr>
            <w:t>16 mei 2018</w:t>
          </w:r>
          <w:r w:rsidRPr="00A26E89">
            <w:fldChar w:fldCharType="end"/>
          </w:r>
          <w:bookmarkEnd w:id="38"/>
        </w:p>
      </w:tc>
    </w:tr>
    <w:tr w:rsidR="000501C5">
      <w:tc>
        <w:tcPr>
          <w:tcW w:w="4181" w:type="dxa"/>
        </w:tcPr>
        <w:p w:rsidR="000501C5" w:rsidRDefault="000501C5">
          <w:pPr>
            <w:pStyle w:val="tussenkopje"/>
          </w:pPr>
          <w:r>
            <w:t>Titel</w:t>
          </w:r>
        </w:p>
      </w:tc>
    </w:tr>
    <w:tr w:rsidR="000501C5">
      <w:tc>
        <w:tcPr>
          <w:tcW w:w="4181" w:type="dxa"/>
        </w:tcPr>
        <w:p w:rsidR="000501C5" w:rsidRDefault="007007BF">
          <w:pPr>
            <w:spacing w:line="240" w:lineRule="atLeast"/>
          </w:pPr>
          <w:fldSimple w:instr=" STYLEREF Titel \* MERGEFORMAT ">
            <w:r w:rsidR="00085F0E">
              <w:rPr>
                <w:noProof/>
              </w:rPr>
              <w:t>Toelichting Modeldocument Notariële verklaring – koop of optie</w:t>
            </w:r>
          </w:fldSimple>
        </w:p>
      </w:tc>
    </w:tr>
    <w:tr w:rsidR="000501C5">
      <w:tc>
        <w:tcPr>
          <w:tcW w:w="4181" w:type="dxa"/>
        </w:tcPr>
        <w:p w:rsidR="000501C5" w:rsidRDefault="000501C5">
          <w:pPr>
            <w:pStyle w:val="tussenkopje"/>
          </w:pPr>
          <w:r>
            <w:t>Versie</w:t>
          </w:r>
        </w:p>
      </w:tc>
    </w:tr>
    <w:bookmarkStart w:id="39" w:name="Versie"/>
    <w:tr w:rsidR="000501C5">
      <w:tc>
        <w:tcPr>
          <w:tcW w:w="4181" w:type="dxa"/>
        </w:tcPr>
        <w:p w:rsidR="000501C5" w:rsidRPr="00A26E89" w:rsidRDefault="000501C5">
          <w:pPr>
            <w:spacing w:line="240" w:lineRule="atLeast"/>
          </w:pPr>
          <w:r w:rsidRPr="00A26E89">
            <w:fldChar w:fldCharType="begin"/>
          </w:r>
          <w:r w:rsidRPr="00A26E89">
            <w:instrText xml:space="preserve"> STYLEREF Versieopmaak\l  \* MERGEFORMAT </w:instrText>
          </w:r>
          <w:r w:rsidRPr="00A26E89">
            <w:fldChar w:fldCharType="separate"/>
          </w:r>
          <w:r w:rsidR="00085F0E">
            <w:rPr>
              <w:noProof/>
            </w:rPr>
            <w:t>2.11.0</w:t>
          </w:r>
          <w:r w:rsidRPr="00A26E89">
            <w:fldChar w:fldCharType="end"/>
          </w:r>
          <w:bookmarkEnd w:id="39"/>
        </w:p>
      </w:tc>
    </w:tr>
    <w:tr w:rsidR="000501C5">
      <w:tc>
        <w:tcPr>
          <w:tcW w:w="4181" w:type="dxa"/>
        </w:tcPr>
        <w:p w:rsidR="000501C5" w:rsidRDefault="000501C5">
          <w:pPr>
            <w:pStyle w:val="tussenkopje"/>
          </w:pPr>
          <w:r>
            <w:t>Blad</w:t>
          </w:r>
        </w:p>
      </w:tc>
    </w:tr>
    <w:tr w:rsidR="000501C5">
      <w:tc>
        <w:tcPr>
          <w:tcW w:w="4181" w:type="dxa"/>
        </w:tcPr>
        <w:p w:rsidR="000501C5" w:rsidRDefault="000501C5">
          <w:pPr>
            <w:spacing w:line="240" w:lineRule="atLeast"/>
          </w:pPr>
          <w:r>
            <w:fldChar w:fldCharType="begin"/>
          </w:r>
          <w:r>
            <w:instrText xml:space="preserve"> PAGE  \* MERGEFORMAT </w:instrText>
          </w:r>
          <w:r>
            <w:fldChar w:fldCharType="separate"/>
          </w:r>
          <w:r w:rsidR="00085F0E">
            <w:rPr>
              <w:noProof/>
            </w:rPr>
            <w:t>19</w:t>
          </w:r>
          <w:r>
            <w:fldChar w:fldCharType="end"/>
          </w:r>
          <w:r>
            <w:t xml:space="preserve"> van </w:t>
          </w:r>
          <w:r>
            <w:fldChar w:fldCharType="begin"/>
          </w:r>
          <w:r>
            <w:instrText xml:space="preserve"> </w:instrText>
          </w:r>
          <w:r>
            <w:rPr>
              <w:b/>
              <w:bCs/>
            </w:rPr>
            <w:instrText>=</w:instrText>
          </w:r>
          <w:r>
            <w:instrText xml:space="preserve"> -1+</w:instrText>
          </w:r>
          <w:fldSimple w:instr=" NUMPAGES ">
            <w:r w:rsidR="00085F0E">
              <w:rPr>
                <w:noProof/>
              </w:rPr>
              <w:instrText>23</w:instrText>
            </w:r>
          </w:fldSimple>
          <w:r>
            <w:fldChar w:fldCharType="separate"/>
          </w:r>
          <w:r w:rsidR="00085F0E">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9264" behindDoc="1" locked="0" layoutInCell="1" allowOverlap="1" wp14:anchorId="7C4AD256" wp14:editId="5D7423B4">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7"/>
  </w:num>
  <w:num w:numId="4">
    <w:abstractNumId w:val="11"/>
  </w:num>
  <w:num w:numId="5">
    <w:abstractNumId w:val="10"/>
  </w:num>
  <w:num w:numId="6">
    <w:abstractNumId w:val="6"/>
  </w:num>
  <w:num w:numId="7">
    <w:abstractNumId w:val="13"/>
  </w:num>
  <w:num w:numId="8">
    <w:abstractNumId w:val="13"/>
  </w:num>
  <w:num w:numId="9">
    <w:abstractNumId w:val="13"/>
  </w:num>
  <w:num w:numId="10">
    <w:abstractNumId w:val="13"/>
  </w:num>
  <w:num w:numId="11">
    <w:abstractNumId w:val="5"/>
  </w:num>
  <w:num w:numId="12">
    <w:abstractNumId w:val="0"/>
  </w:num>
  <w:num w:numId="13">
    <w:abstractNumId w:val="9"/>
  </w:num>
  <w:num w:numId="14">
    <w:abstractNumId w:val="14"/>
  </w:num>
  <w:num w:numId="15">
    <w:abstractNumId w:val="2"/>
  </w:num>
  <w:num w:numId="16">
    <w:abstractNumId w:val="4"/>
  </w:num>
  <w:num w:numId="17">
    <w:abstractNumId w:val="1"/>
  </w:num>
  <w:num w:numId="18">
    <w:abstractNumId w:val="13"/>
  </w:num>
  <w:num w:numId="19">
    <w:abstractNumId w:val="13"/>
  </w:num>
  <w:num w:numId="20">
    <w:abstractNumId w:val="13"/>
  </w:num>
  <w:num w:numId="21">
    <w:abstractNumId w:val="13"/>
  </w:num>
  <w:num w:numId="22">
    <w:abstractNumId w:val="8"/>
  </w:num>
  <w:num w:numId="23">
    <w:abstractNumId w:val="3"/>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26981"/>
    <w:rsid w:val="00026F45"/>
    <w:rsid w:val="000276E6"/>
    <w:rsid w:val="000366EB"/>
    <w:rsid w:val="000412F4"/>
    <w:rsid w:val="000501C5"/>
    <w:rsid w:val="00066AFA"/>
    <w:rsid w:val="00066F0F"/>
    <w:rsid w:val="00067E8F"/>
    <w:rsid w:val="00070282"/>
    <w:rsid w:val="00071E0D"/>
    <w:rsid w:val="000727C9"/>
    <w:rsid w:val="00073126"/>
    <w:rsid w:val="000739A7"/>
    <w:rsid w:val="0007423F"/>
    <w:rsid w:val="0007500F"/>
    <w:rsid w:val="000807C8"/>
    <w:rsid w:val="00082EA3"/>
    <w:rsid w:val="00085F0E"/>
    <w:rsid w:val="00097E01"/>
    <w:rsid w:val="000A3E75"/>
    <w:rsid w:val="000C06A1"/>
    <w:rsid w:val="000C50C8"/>
    <w:rsid w:val="000D3D6C"/>
    <w:rsid w:val="000D7093"/>
    <w:rsid w:val="000D7F0F"/>
    <w:rsid w:val="000E3414"/>
    <w:rsid w:val="000E4B27"/>
    <w:rsid w:val="000E6133"/>
    <w:rsid w:val="000F1CCA"/>
    <w:rsid w:val="00100C0F"/>
    <w:rsid w:val="00101423"/>
    <w:rsid w:val="00111416"/>
    <w:rsid w:val="00123A33"/>
    <w:rsid w:val="00124A65"/>
    <w:rsid w:val="0012779E"/>
    <w:rsid w:val="0013113E"/>
    <w:rsid w:val="00132E39"/>
    <w:rsid w:val="00133DEF"/>
    <w:rsid w:val="00141D6E"/>
    <w:rsid w:val="00144F7E"/>
    <w:rsid w:val="00157280"/>
    <w:rsid w:val="00157D24"/>
    <w:rsid w:val="00162DCD"/>
    <w:rsid w:val="001726D0"/>
    <w:rsid w:val="00183B45"/>
    <w:rsid w:val="00195581"/>
    <w:rsid w:val="00195766"/>
    <w:rsid w:val="001A1575"/>
    <w:rsid w:val="001A323C"/>
    <w:rsid w:val="001A63B1"/>
    <w:rsid w:val="001A7704"/>
    <w:rsid w:val="001B245A"/>
    <w:rsid w:val="001B5352"/>
    <w:rsid w:val="001D0CDE"/>
    <w:rsid w:val="00201AC6"/>
    <w:rsid w:val="002107DA"/>
    <w:rsid w:val="0021787C"/>
    <w:rsid w:val="00221A3F"/>
    <w:rsid w:val="00223933"/>
    <w:rsid w:val="0023267A"/>
    <w:rsid w:val="00236589"/>
    <w:rsid w:val="00236A20"/>
    <w:rsid w:val="0024063F"/>
    <w:rsid w:val="00252C9F"/>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74BF"/>
    <w:rsid w:val="002E3EE5"/>
    <w:rsid w:val="002E4A00"/>
    <w:rsid w:val="002F11BB"/>
    <w:rsid w:val="0030488A"/>
    <w:rsid w:val="0031040C"/>
    <w:rsid w:val="00316C9D"/>
    <w:rsid w:val="003237BA"/>
    <w:rsid w:val="00333F30"/>
    <w:rsid w:val="003344B9"/>
    <w:rsid w:val="00335460"/>
    <w:rsid w:val="0033564F"/>
    <w:rsid w:val="00337424"/>
    <w:rsid w:val="00351A50"/>
    <w:rsid w:val="00365A69"/>
    <w:rsid w:val="003709D4"/>
    <w:rsid w:val="00373082"/>
    <w:rsid w:val="00373469"/>
    <w:rsid w:val="003775C7"/>
    <w:rsid w:val="00382AAB"/>
    <w:rsid w:val="003A1B98"/>
    <w:rsid w:val="003B4E7E"/>
    <w:rsid w:val="003C166A"/>
    <w:rsid w:val="003C3E6F"/>
    <w:rsid w:val="003C5086"/>
    <w:rsid w:val="003C7596"/>
    <w:rsid w:val="003D4A9D"/>
    <w:rsid w:val="003E1BD8"/>
    <w:rsid w:val="003F5227"/>
    <w:rsid w:val="003F6647"/>
    <w:rsid w:val="003F716E"/>
    <w:rsid w:val="00410ECD"/>
    <w:rsid w:val="00415220"/>
    <w:rsid w:val="00415E3B"/>
    <w:rsid w:val="00416274"/>
    <w:rsid w:val="00416A2D"/>
    <w:rsid w:val="00426091"/>
    <w:rsid w:val="0042788B"/>
    <w:rsid w:val="0043223B"/>
    <w:rsid w:val="00432248"/>
    <w:rsid w:val="00432CF4"/>
    <w:rsid w:val="0044298E"/>
    <w:rsid w:val="00442E0D"/>
    <w:rsid w:val="0044677A"/>
    <w:rsid w:val="00451606"/>
    <w:rsid w:val="00456606"/>
    <w:rsid w:val="00463841"/>
    <w:rsid w:val="00463F5A"/>
    <w:rsid w:val="0047231F"/>
    <w:rsid w:val="004734CF"/>
    <w:rsid w:val="00484E70"/>
    <w:rsid w:val="004B52A2"/>
    <w:rsid w:val="004C6545"/>
    <w:rsid w:val="004D4DB1"/>
    <w:rsid w:val="004D5271"/>
    <w:rsid w:val="0050706C"/>
    <w:rsid w:val="00507639"/>
    <w:rsid w:val="0051084E"/>
    <w:rsid w:val="0051111A"/>
    <w:rsid w:val="00515485"/>
    <w:rsid w:val="00515587"/>
    <w:rsid w:val="00520F65"/>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D6C76"/>
    <w:rsid w:val="005E76AB"/>
    <w:rsid w:val="005F6678"/>
    <w:rsid w:val="0063013F"/>
    <w:rsid w:val="00641EEA"/>
    <w:rsid w:val="00651847"/>
    <w:rsid w:val="00655999"/>
    <w:rsid w:val="006565D8"/>
    <w:rsid w:val="006642EC"/>
    <w:rsid w:val="00685A7D"/>
    <w:rsid w:val="006A04DC"/>
    <w:rsid w:val="006B184A"/>
    <w:rsid w:val="006B48E9"/>
    <w:rsid w:val="006C121C"/>
    <w:rsid w:val="006D159A"/>
    <w:rsid w:val="006D5708"/>
    <w:rsid w:val="006E1C53"/>
    <w:rsid w:val="006F05B4"/>
    <w:rsid w:val="006F0FE5"/>
    <w:rsid w:val="006F4B80"/>
    <w:rsid w:val="007007BF"/>
    <w:rsid w:val="0071584A"/>
    <w:rsid w:val="00716A64"/>
    <w:rsid w:val="00717B74"/>
    <w:rsid w:val="0072304C"/>
    <w:rsid w:val="0072502C"/>
    <w:rsid w:val="00727794"/>
    <w:rsid w:val="007333D6"/>
    <w:rsid w:val="00755E7D"/>
    <w:rsid w:val="007571A3"/>
    <w:rsid w:val="00773FEA"/>
    <w:rsid w:val="0078103D"/>
    <w:rsid w:val="00791E5D"/>
    <w:rsid w:val="00794232"/>
    <w:rsid w:val="00795BAC"/>
    <w:rsid w:val="00796A16"/>
    <w:rsid w:val="00797A40"/>
    <w:rsid w:val="007A13D4"/>
    <w:rsid w:val="007B7266"/>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766"/>
    <w:rsid w:val="0082628C"/>
    <w:rsid w:val="008277E5"/>
    <w:rsid w:val="00847CE1"/>
    <w:rsid w:val="00860F50"/>
    <w:rsid w:val="008615FF"/>
    <w:rsid w:val="00872112"/>
    <w:rsid w:val="00875241"/>
    <w:rsid w:val="00886579"/>
    <w:rsid w:val="00892098"/>
    <w:rsid w:val="00894A4C"/>
    <w:rsid w:val="008A1142"/>
    <w:rsid w:val="008A5E15"/>
    <w:rsid w:val="008B12E1"/>
    <w:rsid w:val="008C2C6B"/>
    <w:rsid w:val="008D105A"/>
    <w:rsid w:val="008D42BB"/>
    <w:rsid w:val="008D4506"/>
    <w:rsid w:val="008D5A68"/>
    <w:rsid w:val="008D658E"/>
    <w:rsid w:val="008E3405"/>
    <w:rsid w:val="008F6C10"/>
    <w:rsid w:val="009017CA"/>
    <w:rsid w:val="00910B5D"/>
    <w:rsid w:val="0091112D"/>
    <w:rsid w:val="00913B3B"/>
    <w:rsid w:val="009157C3"/>
    <w:rsid w:val="00915A7C"/>
    <w:rsid w:val="00916334"/>
    <w:rsid w:val="00920A52"/>
    <w:rsid w:val="00931FF3"/>
    <w:rsid w:val="00932C3C"/>
    <w:rsid w:val="0096402B"/>
    <w:rsid w:val="00964563"/>
    <w:rsid w:val="009650F2"/>
    <w:rsid w:val="00966BC6"/>
    <w:rsid w:val="009865C3"/>
    <w:rsid w:val="00993C92"/>
    <w:rsid w:val="00996531"/>
    <w:rsid w:val="009977C0"/>
    <w:rsid w:val="009A2B73"/>
    <w:rsid w:val="009A6156"/>
    <w:rsid w:val="009A6C29"/>
    <w:rsid w:val="009A7A80"/>
    <w:rsid w:val="009C3517"/>
    <w:rsid w:val="009C6D27"/>
    <w:rsid w:val="009D2200"/>
    <w:rsid w:val="009E21AB"/>
    <w:rsid w:val="009E45AD"/>
    <w:rsid w:val="00A04212"/>
    <w:rsid w:val="00A07556"/>
    <w:rsid w:val="00A21153"/>
    <w:rsid w:val="00A24311"/>
    <w:rsid w:val="00A26E89"/>
    <w:rsid w:val="00A3172B"/>
    <w:rsid w:val="00A424C5"/>
    <w:rsid w:val="00A46823"/>
    <w:rsid w:val="00A47C9A"/>
    <w:rsid w:val="00A50440"/>
    <w:rsid w:val="00A522B8"/>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348D"/>
    <w:rsid w:val="00B25362"/>
    <w:rsid w:val="00B26E27"/>
    <w:rsid w:val="00B31250"/>
    <w:rsid w:val="00B3250E"/>
    <w:rsid w:val="00B3530C"/>
    <w:rsid w:val="00B35CB1"/>
    <w:rsid w:val="00B36BE0"/>
    <w:rsid w:val="00B41738"/>
    <w:rsid w:val="00B45C4C"/>
    <w:rsid w:val="00B5124C"/>
    <w:rsid w:val="00B5323C"/>
    <w:rsid w:val="00B545CD"/>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467F"/>
    <w:rsid w:val="00BE50C4"/>
    <w:rsid w:val="00C03552"/>
    <w:rsid w:val="00C05D43"/>
    <w:rsid w:val="00C1174B"/>
    <w:rsid w:val="00C12831"/>
    <w:rsid w:val="00C30B24"/>
    <w:rsid w:val="00C40B58"/>
    <w:rsid w:val="00C526AC"/>
    <w:rsid w:val="00C559D8"/>
    <w:rsid w:val="00C617D4"/>
    <w:rsid w:val="00C61FEF"/>
    <w:rsid w:val="00C664FC"/>
    <w:rsid w:val="00C66FD7"/>
    <w:rsid w:val="00C71CE7"/>
    <w:rsid w:val="00C72F1C"/>
    <w:rsid w:val="00C7516D"/>
    <w:rsid w:val="00C766F7"/>
    <w:rsid w:val="00C8494F"/>
    <w:rsid w:val="00C86E37"/>
    <w:rsid w:val="00C9693A"/>
    <w:rsid w:val="00CA1C9B"/>
    <w:rsid w:val="00CA38D8"/>
    <w:rsid w:val="00CB4960"/>
    <w:rsid w:val="00CC08B1"/>
    <w:rsid w:val="00CC7953"/>
    <w:rsid w:val="00CD188B"/>
    <w:rsid w:val="00CE6518"/>
    <w:rsid w:val="00CE6FA0"/>
    <w:rsid w:val="00D00BB8"/>
    <w:rsid w:val="00D02A42"/>
    <w:rsid w:val="00D11468"/>
    <w:rsid w:val="00D32FB1"/>
    <w:rsid w:val="00D33240"/>
    <w:rsid w:val="00D45DFF"/>
    <w:rsid w:val="00D4740D"/>
    <w:rsid w:val="00D47661"/>
    <w:rsid w:val="00D561F4"/>
    <w:rsid w:val="00D57CAC"/>
    <w:rsid w:val="00D605C7"/>
    <w:rsid w:val="00D606E2"/>
    <w:rsid w:val="00D60D1A"/>
    <w:rsid w:val="00D67A8E"/>
    <w:rsid w:val="00D73B6E"/>
    <w:rsid w:val="00D73F23"/>
    <w:rsid w:val="00D75BF3"/>
    <w:rsid w:val="00D91D96"/>
    <w:rsid w:val="00DA09DA"/>
    <w:rsid w:val="00DB0E72"/>
    <w:rsid w:val="00DB19E9"/>
    <w:rsid w:val="00DB2C1F"/>
    <w:rsid w:val="00DB3A03"/>
    <w:rsid w:val="00DD5DA8"/>
    <w:rsid w:val="00DE17ED"/>
    <w:rsid w:val="00DF67B4"/>
    <w:rsid w:val="00DF7C1B"/>
    <w:rsid w:val="00E02492"/>
    <w:rsid w:val="00E0594B"/>
    <w:rsid w:val="00E11CF5"/>
    <w:rsid w:val="00E142C7"/>
    <w:rsid w:val="00E15533"/>
    <w:rsid w:val="00E1553F"/>
    <w:rsid w:val="00E16C2B"/>
    <w:rsid w:val="00E3093E"/>
    <w:rsid w:val="00E30C44"/>
    <w:rsid w:val="00E3260F"/>
    <w:rsid w:val="00E4482F"/>
    <w:rsid w:val="00E46ACB"/>
    <w:rsid w:val="00E61E30"/>
    <w:rsid w:val="00E872C4"/>
    <w:rsid w:val="00E92605"/>
    <w:rsid w:val="00E93C34"/>
    <w:rsid w:val="00E94664"/>
    <w:rsid w:val="00EA4857"/>
    <w:rsid w:val="00EB33A4"/>
    <w:rsid w:val="00EC4698"/>
    <w:rsid w:val="00EC50F2"/>
    <w:rsid w:val="00ED0ADB"/>
    <w:rsid w:val="00ED1627"/>
    <w:rsid w:val="00EE33B3"/>
    <w:rsid w:val="00EF152F"/>
    <w:rsid w:val="00EF61A3"/>
    <w:rsid w:val="00EF667F"/>
    <w:rsid w:val="00EF7354"/>
    <w:rsid w:val="00F035A1"/>
    <w:rsid w:val="00F05841"/>
    <w:rsid w:val="00F15296"/>
    <w:rsid w:val="00F20F8F"/>
    <w:rsid w:val="00F31244"/>
    <w:rsid w:val="00F41CE3"/>
    <w:rsid w:val="00F45596"/>
    <w:rsid w:val="00F45B58"/>
    <w:rsid w:val="00F50871"/>
    <w:rsid w:val="00F510BD"/>
    <w:rsid w:val="00F53263"/>
    <w:rsid w:val="00F657FE"/>
    <w:rsid w:val="00F81B33"/>
    <w:rsid w:val="00F83D1D"/>
    <w:rsid w:val="00FA1208"/>
    <w:rsid w:val="00FC5CB7"/>
    <w:rsid w:val="00FD034C"/>
    <w:rsid w:val="00FD0F2A"/>
    <w:rsid w:val="00FD1C48"/>
    <w:rsid w:val="00FD57EC"/>
    <w:rsid w:val="00FD60F8"/>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Ind w:w="0" w:type="dxa"/>
      <w:tblCellMar>
        <w:top w:w="0" w:type="dxa"/>
        <w:left w:w="108" w:type="dxa"/>
        <w:bottom w:w="0" w:type="dxa"/>
        <w:right w:w="108" w:type="dxa"/>
      </w:tblCellMa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618495">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Rapport.dot</Template>
  <TotalTime>5</TotalTime>
  <Pages>1</Pages>
  <Words>4362</Words>
  <Characters>23994</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28300</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12</cp:revision>
  <cp:lastPrinted>2014-07-14T08:11:00Z</cp:lastPrinted>
  <dcterms:created xsi:type="dcterms:W3CDTF">2016-09-30T09:24:00Z</dcterms:created>
  <dcterms:modified xsi:type="dcterms:W3CDTF">2018-05-16T08:45:00Z</dcterms:modified>
</cp:coreProperties>
</file>