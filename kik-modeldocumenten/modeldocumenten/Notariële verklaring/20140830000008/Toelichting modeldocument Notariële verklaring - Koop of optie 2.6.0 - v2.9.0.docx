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A67E75">
        <w:tblPrEx>
          <w:tblCellMar>
            <w:top w:w="0" w:type="dxa"/>
            <w:bottom w:w="0" w:type="dxa"/>
          </w:tblCellMar>
        </w:tblPrEx>
        <w:trPr>
          <w:gridAfter w:val="1"/>
          <w:wAfter w:w="3686" w:type="dxa"/>
        </w:trPr>
        <w:tc>
          <w:tcPr>
            <w:tcW w:w="5173" w:type="dxa"/>
          </w:tcPr>
          <w:p w:rsidR="00451606" w:rsidRDefault="00451606">
            <w:pPr>
              <w:pStyle w:val="Alinea"/>
            </w:pPr>
          </w:p>
        </w:tc>
      </w:tr>
      <w:tr w:rsidR="00451606" w:rsidTr="00A67E75">
        <w:tblPrEx>
          <w:tblCellMar>
            <w:top w:w="0" w:type="dxa"/>
            <w:bottom w:w="0" w:type="dxa"/>
          </w:tblCellMar>
        </w:tblPrEx>
        <w:trPr>
          <w:gridAfter w:val="1"/>
          <w:wAfter w:w="3686" w:type="dxa"/>
        </w:trPr>
        <w:tc>
          <w:tcPr>
            <w:tcW w:w="5173" w:type="dxa"/>
          </w:tcPr>
          <w:p w:rsidR="00451606" w:rsidRDefault="00451606"/>
        </w:tc>
      </w:tr>
      <w:tr w:rsidR="00451606" w:rsidTr="00A67E75">
        <w:tblPrEx>
          <w:tblCellMar>
            <w:top w:w="0" w:type="dxa"/>
            <w:bottom w:w="0" w:type="dxa"/>
          </w:tblCellMar>
        </w:tblPrEx>
        <w:trPr>
          <w:gridAfter w:val="1"/>
          <w:wAfter w:w="3686" w:type="dxa"/>
        </w:trPr>
        <w:tc>
          <w:tcPr>
            <w:tcW w:w="5173" w:type="dxa"/>
          </w:tcPr>
          <w:p w:rsidR="00451606" w:rsidRDefault="00335460">
            <w:pPr>
              <w:pStyle w:val="Eenheid"/>
            </w:pPr>
            <w:bookmarkStart w:id="0" w:name="bmDirectie"/>
            <w:bookmarkEnd w:id="0"/>
            <w:r>
              <w:t>Directie Services</w:t>
            </w:r>
          </w:p>
        </w:tc>
      </w:tr>
      <w:tr w:rsidR="00451606" w:rsidTr="00A67E75">
        <w:tblPrEx>
          <w:tblCellMar>
            <w:top w:w="0" w:type="dxa"/>
            <w:bottom w:w="0" w:type="dxa"/>
          </w:tblCellMar>
        </w:tblPrEx>
        <w:trPr>
          <w:gridAfter w:val="1"/>
          <w:wAfter w:w="3686" w:type="dxa"/>
        </w:trPr>
        <w:tc>
          <w:tcPr>
            <w:tcW w:w="5173" w:type="dxa"/>
          </w:tcPr>
          <w:p w:rsidR="00451606" w:rsidRDefault="00335460">
            <w:pPr>
              <w:pStyle w:val="Afdeling"/>
              <w:rPr>
                <w:lang w:val="nl-NL"/>
              </w:rPr>
            </w:pPr>
            <w:bookmarkStart w:id="1" w:name="bmAfdeling"/>
            <w:bookmarkEnd w:id="1"/>
            <w:r>
              <w:rPr>
                <w:lang w:val="nl-NL"/>
              </w:rPr>
              <w:t>Systeemontwikkeling</w:t>
            </w:r>
          </w:p>
        </w:tc>
      </w:tr>
      <w:tr w:rsidR="00451606" w:rsidTr="00A67E75">
        <w:tblPrEx>
          <w:tblCellMar>
            <w:top w:w="0" w:type="dxa"/>
            <w:bottom w:w="0" w:type="dxa"/>
          </w:tblCellMar>
        </w:tblPrEx>
        <w:trPr>
          <w:gridAfter w:val="1"/>
          <w:wAfter w:w="3686" w:type="dxa"/>
        </w:trPr>
        <w:tc>
          <w:tcPr>
            <w:tcW w:w="5173" w:type="dxa"/>
          </w:tcPr>
          <w:p w:rsidR="00451606" w:rsidRDefault="00451606">
            <w:pPr>
              <w:spacing w:before="90"/>
              <w:rPr>
                <w:sz w:val="14"/>
              </w:rPr>
            </w:pPr>
          </w:p>
        </w:tc>
      </w:tr>
      <w:tr w:rsidR="00451606" w:rsidTr="00A67E75">
        <w:tblPrEx>
          <w:tblCellMar>
            <w:top w:w="0" w:type="dxa"/>
            <w:bottom w:w="0" w:type="dxa"/>
          </w:tblCellMar>
        </w:tblPrEx>
        <w:trPr>
          <w:gridAfter w:val="1"/>
          <w:wAfter w:w="3686" w:type="dxa"/>
          <w:trHeight w:val="3804"/>
        </w:trPr>
        <w:tc>
          <w:tcPr>
            <w:tcW w:w="5173" w:type="dxa"/>
            <w:vAlign w:val="bottom"/>
          </w:tcPr>
          <w:p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rsidTr="00A67E75">
        <w:tblPrEx>
          <w:tblCellMar>
            <w:top w:w="0" w:type="dxa"/>
            <w:bottom w:w="0" w:type="dxa"/>
          </w:tblCellMar>
        </w:tblPrEx>
        <w:trPr>
          <w:gridAfter w:val="1"/>
          <w:wAfter w:w="3686" w:type="dxa"/>
          <w:trHeight w:val="135"/>
        </w:trPr>
        <w:tc>
          <w:tcPr>
            <w:tcW w:w="5173" w:type="dxa"/>
          </w:tcPr>
          <w:p w:rsidR="00451606" w:rsidRPr="00DB2C1F" w:rsidRDefault="00596C33">
            <w:pPr>
              <w:spacing w:before="90"/>
              <w:rPr>
                <w:szCs w:val="18"/>
              </w:rPr>
            </w:pPr>
            <w:r w:rsidRPr="00DB2C1F">
              <w:rPr>
                <w:szCs w:val="18"/>
              </w:rPr>
              <w:t>20140830000008</w:t>
            </w:r>
          </w:p>
        </w:tc>
      </w:tr>
      <w:tr w:rsidR="00451606" w:rsidTr="00A67E75">
        <w:tblPrEx>
          <w:tblCellMar>
            <w:top w:w="0" w:type="dxa"/>
            <w:bottom w:w="0" w:type="dxa"/>
          </w:tblCellMar>
        </w:tblPrEx>
        <w:trPr>
          <w:gridAfter w:val="1"/>
          <w:wAfter w:w="3686" w:type="dxa"/>
          <w:trHeight w:val="181"/>
        </w:trPr>
        <w:tc>
          <w:tcPr>
            <w:tcW w:w="5173" w:type="dxa"/>
          </w:tcPr>
          <w:p w:rsidR="00451606" w:rsidRDefault="00451606"/>
        </w:tc>
      </w:tr>
      <w:tr w:rsidR="00451606" w:rsidTr="00A67E75">
        <w:tblPrEx>
          <w:tblCellMar>
            <w:top w:w="0" w:type="dxa"/>
            <w:bottom w:w="0" w:type="dxa"/>
          </w:tblCellMar>
        </w:tblPrEx>
        <w:trPr>
          <w:gridAfter w:val="1"/>
          <w:wAfter w:w="3686" w:type="dxa"/>
        </w:trPr>
        <w:tc>
          <w:tcPr>
            <w:tcW w:w="5173" w:type="dxa"/>
          </w:tcPr>
          <w:p w:rsidR="00451606" w:rsidRDefault="00335460" w:rsidP="00B35CB1">
            <w:pPr>
              <w:pStyle w:val="Titel"/>
              <w:spacing w:line="240" w:lineRule="auto"/>
              <w:rPr>
                <w:lang w:val="nl-NL"/>
              </w:rPr>
            </w:pPr>
            <w:bookmarkStart w:id="3" w:name="bmTitel"/>
            <w:bookmarkEnd w:id="3"/>
            <w:r>
              <w:rPr>
                <w:lang w:val="nl-NL"/>
              </w:rPr>
              <w:t xml:space="preserve">Toelichting Modeldocument </w:t>
            </w:r>
            <w:r w:rsidR="00D02A42">
              <w:rPr>
                <w:lang w:val="nl-NL"/>
              </w:rPr>
              <w:t>Notari</w:t>
            </w:r>
            <w:r w:rsidR="00596C33">
              <w:rPr>
                <w:lang w:val="nl-NL"/>
              </w:rPr>
              <w:t>ële verklaring – koop of optie</w:t>
            </w:r>
          </w:p>
        </w:tc>
      </w:tr>
      <w:tr w:rsidR="00451606" w:rsidTr="00A67E75">
        <w:tblPrEx>
          <w:tblCellMar>
            <w:top w:w="0" w:type="dxa"/>
            <w:bottom w:w="0" w:type="dxa"/>
          </w:tblCellMar>
        </w:tblPrEx>
        <w:trPr>
          <w:gridAfter w:val="1"/>
          <w:wAfter w:w="3686" w:type="dxa"/>
          <w:trHeight w:val="268"/>
        </w:trPr>
        <w:tc>
          <w:tcPr>
            <w:tcW w:w="5173" w:type="dxa"/>
          </w:tcPr>
          <w:p w:rsidR="00451606" w:rsidRDefault="00451606"/>
        </w:tc>
      </w:tr>
      <w:tr w:rsidR="00451606" w:rsidTr="00A67E75">
        <w:tblPrEx>
          <w:tblCellMar>
            <w:top w:w="0" w:type="dxa"/>
            <w:bottom w:w="0" w:type="dxa"/>
          </w:tblCellMar>
        </w:tblPrEx>
        <w:trPr>
          <w:gridAfter w:val="1"/>
          <w:wAfter w:w="3686" w:type="dxa"/>
          <w:cantSplit/>
          <w:trHeight w:hRule="exact" w:val="275"/>
        </w:trPr>
        <w:tc>
          <w:tcPr>
            <w:tcW w:w="5173" w:type="dxa"/>
            <w:vAlign w:val="bottom"/>
          </w:tcPr>
          <w:p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rsidTr="00A67E75">
        <w:tblPrEx>
          <w:tblCellMar>
            <w:top w:w="0" w:type="dxa"/>
            <w:bottom w:w="0" w:type="dxa"/>
          </w:tblCellMar>
        </w:tblPrEx>
        <w:trPr>
          <w:gridAfter w:val="1"/>
          <w:wAfter w:w="3686" w:type="dxa"/>
          <w:cantSplit/>
          <w:trHeight w:hRule="exact" w:val="804"/>
        </w:trPr>
        <w:tc>
          <w:tcPr>
            <w:tcW w:w="5173" w:type="dxa"/>
            <w:vAlign w:val="bottom"/>
          </w:tcPr>
          <w:p w:rsidR="00451606" w:rsidRDefault="00451606"/>
        </w:tc>
      </w:tr>
      <w:tr w:rsidR="00451606" w:rsidTr="00A67E75">
        <w:tblPrEx>
          <w:tblCellMar>
            <w:top w:w="0" w:type="dxa"/>
            <w:bottom w:w="0" w:type="dxa"/>
          </w:tblCellMar>
        </w:tblPrEx>
        <w:trPr>
          <w:gridAfter w:val="1"/>
          <w:wAfter w:w="3686" w:type="dxa"/>
          <w:cantSplit/>
        </w:trPr>
        <w:tc>
          <w:tcPr>
            <w:tcW w:w="5173" w:type="dxa"/>
            <w:vAlign w:val="bottom"/>
          </w:tcPr>
          <w:p w:rsidR="00451606" w:rsidRDefault="00451606">
            <w:pPr>
              <w:pStyle w:val="tussenkopje"/>
              <w:rPr>
                <w:lang w:val="nl-NL"/>
              </w:rPr>
            </w:pPr>
            <w:r>
              <w:rPr>
                <w:lang w:val="nl-NL"/>
              </w:rPr>
              <w:t>Versie</w:t>
            </w:r>
          </w:p>
        </w:tc>
      </w:tr>
      <w:tr w:rsidR="00451606" w:rsidTr="00A67E75">
        <w:tblPrEx>
          <w:tblCellMar>
            <w:top w:w="0" w:type="dxa"/>
            <w:bottom w:w="0" w:type="dxa"/>
          </w:tblCellMar>
        </w:tblPrEx>
        <w:trPr>
          <w:gridAfter w:val="1"/>
          <w:wAfter w:w="3686" w:type="dxa"/>
          <w:cantSplit/>
        </w:trPr>
        <w:tc>
          <w:tcPr>
            <w:tcW w:w="5173" w:type="dxa"/>
            <w:vAlign w:val="bottom"/>
          </w:tcPr>
          <w:p w:rsidR="00451606" w:rsidRDefault="00A26E89">
            <w:pPr>
              <w:pStyle w:val="Voettekst"/>
              <w:tabs>
                <w:tab w:val="clear" w:pos="4536"/>
                <w:tab w:val="clear" w:pos="9072"/>
              </w:tabs>
            </w:pPr>
            <w:r>
              <w:fldChar w:fldCharType="begin"/>
            </w:r>
            <w:r>
              <w:instrText xml:space="preserve"> REF Versie \h </w:instrText>
            </w:r>
            <w:r w:rsidR="00B91402">
              <w:fldChar w:fldCharType="separate"/>
            </w:r>
            <w:r w:rsidR="00A67E75">
              <w:rPr>
                <w:noProof/>
              </w:rPr>
              <w:t>2.9.0</w:t>
            </w:r>
            <w:r>
              <w:fldChar w:fldCharType="end"/>
            </w:r>
          </w:p>
        </w:tc>
      </w:tr>
      <w:tr w:rsidR="00451606" w:rsidTr="00A67E75">
        <w:tblPrEx>
          <w:tblCellMar>
            <w:top w:w="0" w:type="dxa"/>
            <w:bottom w:w="0" w:type="dxa"/>
          </w:tblCellMar>
        </w:tblPrEx>
        <w:trPr>
          <w:gridAfter w:val="1"/>
          <w:wAfter w:w="3686" w:type="dxa"/>
          <w:cantSplit/>
        </w:trPr>
        <w:tc>
          <w:tcPr>
            <w:tcW w:w="5173" w:type="dxa"/>
            <w:vAlign w:val="bottom"/>
          </w:tcPr>
          <w:p w:rsidR="00451606" w:rsidRDefault="00451606">
            <w:pPr>
              <w:pStyle w:val="tussenkopje"/>
              <w:rPr>
                <w:lang w:val="nl-NL"/>
              </w:rPr>
            </w:pPr>
          </w:p>
        </w:tc>
      </w:tr>
      <w:tr w:rsidR="00451606" w:rsidTr="00A67E75">
        <w:tblPrEx>
          <w:tblCellMar>
            <w:top w:w="0" w:type="dxa"/>
            <w:bottom w:w="0" w:type="dxa"/>
          </w:tblCellMar>
        </w:tblPrEx>
        <w:trPr>
          <w:gridAfter w:val="1"/>
          <w:wAfter w:w="3686" w:type="dxa"/>
          <w:cantSplit/>
        </w:trPr>
        <w:tc>
          <w:tcPr>
            <w:tcW w:w="5173" w:type="dxa"/>
            <w:vAlign w:val="bottom"/>
          </w:tcPr>
          <w:p w:rsidR="00451606" w:rsidRDefault="00451606">
            <w:bookmarkStart w:id="5" w:name="bmAuteurs"/>
            <w:bookmarkEnd w:id="5"/>
          </w:p>
        </w:tc>
      </w:tr>
      <w:tr w:rsidR="00451606" w:rsidTr="00A67E75">
        <w:tblPrEx>
          <w:tblCellMar>
            <w:top w:w="0" w:type="dxa"/>
            <w:bottom w:w="0" w:type="dxa"/>
          </w:tblCellMar>
        </w:tblPrEx>
        <w:trPr>
          <w:cantSplit/>
          <w:trHeight w:hRule="exact" w:val="312"/>
        </w:trPr>
        <w:tc>
          <w:tcPr>
            <w:tcW w:w="8859" w:type="dxa"/>
            <w:gridSpan w:val="2"/>
            <w:vAlign w:val="bottom"/>
          </w:tcPr>
          <w:p w:rsidR="00451606" w:rsidRDefault="00451606"/>
        </w:tc>
      </w:tr>
    </w:tbl>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rsidSect="00F41CE3">
          <w:headerReference w:type="default" r:id="rId7"/>
          <w:footerReference w:type="first" r:id="rId8"/>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A67E75">
        <w:tblPrEx>
          <w:tblCellMar>
            <w:top w:w="0" w:type="dxa"/>
            <w:bottom w:w="0" w:type="dxa"/>
          </w:tblCellMar>
        </w:tblPrEx>
        <w:trPr>
          <w:gridAfter w:val="1"/>
          <w:wAfter w:w="3686" w:type="dxa"/>
        </w:trPr>
        <w:tc>
          <w:tcPr>
            <w:tcW w:w="5173" w:type="dxa"/>
          </w:tcPr>
          <w:p w:rsidR="00451606" w:rsidRDefault="00451606"/>
        </w:tc>
      </w:tr>
      <w:tr w:rsidR="00451606" w:rsidTr="00A67E75">
        <w:tblPrEx>
          <w:tblCellMar>
            <w:top w:w="0" w:type="dxa"/>
            <w:bottom w:w="0" w:type="dxa"/>
          </w:tblCellMar>
        </w:tblPrEx>
        <w:trPr>
          <w:gridAfter w:val="1"/>
          <w:wAfter w:w="3686" w:type="dxa"/>
        </w:trPr>
        <w:tc>
          <w:tcPr>
            <w:tcW w:w="5173" w:type="dxa"/>
          </w:tcPr>
          <w:p w:rsidR="00451606" w:rsidRDefault="00451606"/>
        </w:tc>
      </w:tr>
      <w:tr w:rsidR="00451606" w:rsidTr="00A67E75">
        <w:tblPrEx>
          <w:tblCellMar>
            <w:top w:w="0" w:type="dxa"/>
            <w:bottom w:w="0" w:type="dxa"/>
          </w:tblCellMar>
        </w:tblPrEx>
        <w:trPr>
          <w:gridAfter w:val="1"/>
          <w:wAfter w:w="3686" w:type="dxa"/>
        </w:trPr>
        <w:tc>
          <w:tcPr>
            <w:tcW w:w="5173" w:type="dxa"/>
          </w:tcPr>
          <w:p w:rsidR="00451606" w:rsidRDefault="00451606">
            <w:pPr>
              <w:pStyle w:val="Eenheid"/>
            </w:pPr>
            <w:fldSimple w:instr=" STYLEREF Eenheid \* MERGEFORMAT ">
              <w:r w:rsidR="00A67E75">
                <w:rPr>
                  <w:noProof/>
                </w:rPr>
                <w:t>Directie Services</w:t>
              </w:r>
            </w:fldSimple>
          </w:p>
        </w:tc>
      </w:tr>
      <w:tr w:rsidR="00451606" w:rsidTr="00A67E75">
        <w:tblPrEx>
          <w:tblCellMar>
            <w:top w:w="0" w:type="dxa"/>
            <w:bottom w:w="0" w:type="dxa"/>
          </w:tblCellMar>
        </w:tblPrEx>
        <w:trPr>
          <w:gridAfter w:val="1"/>
          <w:wAfter w:w="3686" w:type="dxa"/>
        </w:trPr>
        <w:tc>
          <w:tcPr>
            <w:tcW w:w="5173" w:type="dxa"/>
          </w:tcPr>
          <w:p w:rsidR="00451606" w:rsidRDefault="00451606">
            <w:pPr>
              <w:pStyle w:val="Afdeling"/>
            </w:pPr>
            <w:fldSimple w:instr=" STYLEREF Afdeling \* MERGEFORMAT ">
              <w:r w:rsidR="00A67E75">
                <w:rPr>
                  <w:noProof/>
                </w:rPr>
                <w:t>Systeemontwikkeling</w:t>
              </w:r>
            </w:fldSimple>
          </w:p>
        </w:tc>
      </w:tr>
      <w:tr w:rsidR="00451606" w:rsidTr="00A67E75">
        <w:tblPrEx>
          <w:tblCellMar>
            <w:top w:w="0" w:type="dxa"/>
            <w:bottom w:w="0" w:type="dxa"/>
          </w:tblCellMar>
        </w:tblPrEx>
        <w:trPr>
          <w:gridAfter w:val="1"/>
          <w:wAfter w:w="3686" w:type="dxa"/>
        </w:trPr>
        <w:tc>
          <w:tcPr>
            <w:tcW w:w="5173" w:type="dxa"/>
          </w:tcPr>
          <w:p w:rsidR="00451606" w:rsidRDefault="00451606">
            <w:pPr>
              <w:spacing w:before="90"/>
              <w:rPr>
                <w:sz w:val="14"/>
              </w:rPr>
            </w:pPr>
          </w:p>
        </w:tc>
      </w:tr>
      <w:tr w:rsidR="00451606" w:rsidTr="00A67E75">
        <w:tblPrEx>
          <w:tblCellMar>
            <w:top w:w="0" w:type="dxa"/>
            <w:bottom w:w="0" w:type="dxa"/>
          </w:tblCellMar>
        </w:tblPrEx>
        <w:trPr>
          <w:gridAfter w:val="1"/>
          <w:wAfter w:w="3686" w:type="dxa"/>
          <w:trHeight w:val="3958"/>
        </w:trPr>
        <w:tc>
          <w:tcPr>
            <w:tcW w:w="5173" w:type="dxa"/>
            <w:vAlign w:val="bottom"/>
          </w:tcPr>
          <w:p w:rsidR="00451606" w:rsidRDefault="00451606">
            <w:pPr>
              <w:pStyle w:val="Kop"/>
              <w:framePr w:wrap="auto" w:vAnchor="margin" w:hAnchor="text" w:xAlign="left" w:yAlign="inline"/>
              <w:rPr>
                <w:lang w:val="nl-NL"/>
              </w:rPr>
            </w:pPr>
          </w:p>
        </w:tc>
      </w:tr>
      <w:tr w:rsidR="00451606" w:rsidTr="00A67E75">
        <w:tblPrEx>
          <w:tblCellMar>
            <w:top w:w="0" w:type="dxa"/>
            <w:bottom w:w="0" w:type="dxa"/>
          </w:tblCellMar>
        </w:tblPrEx>
        <w:trPr>
          <w:gridAfter w:val="1"/>
          <w:wAfter w:w="3686" w:type="dxa"/>
          <w:trHeight w:val="135"/>
        </w:trPr>
        <w:tc>
          <w:tcPr>
            <w:tcW w:w="5173" w:type="dxa"/>
          </w:tcPr>
          <w:p w:rsidR="00451606" w:rsidRDefault="00451606">
            <w:pPr>
              <w:spacing w:before="90"/>
              <w:rPr>
                <w:b/>
                <w:bCs/>
                <w:sz w:val="20"/>
              </w:rPr>
            </w:pPr>
          </w:p>
        </w:tc>
      </w:tr>
      <w:tr w:rsidR="00451606" w:rsidTr="00A67E75">
        <w:tblPrEx>
          <w:tblCellMar>
            <w:top w:w="0" w:type="dxa"/>
            <w:bottom w:w="0" w:type="dxa"/>
          </w:tblCellMar>
        </w:tblPrEx>
        <w:trPr>
          <w:gridAfter w:val="1"/>
          <w:wAfter w:w="3686" w:type="dxa"/>
          <w:trHeight w:val="181"/>
        </w:trPr>
        <w:tc>
          <w:tcPr>
            <w:tcW w:w="5173" w:type="dxa"/>
          </w:tcPr>
          <w:p w:rsidR="00451606" w:rsidRDefault="00451606">
            <w:r>
              <w:rPr>
                <w:b/>
                <w:bCs/>
                <w:sz w:val="20"/>
              </w:rPr>
              <w:fldChar w:fldCharType="begin"/>
            </w:r>
            <w:r>
              <w:rPr>
                <w:b/>
                <w:bCs/>
                <w:sz w:val="20"/>
              </w:rPr>
              <w:instrText xml:space="preserve"> STYLEREF Titel \* MERGEFORMAT </w:instrText>
            </w:r>
            <w:r w:rsidR="00A647B3">
              <w:rPr>
                <w:b/>
                <w:bCs/>
                <w:sz w:val="20"/>
              </w:rPr>
              <w:fldChar w:fldCharType="separate"/>
            </w:r>
            <w:r w:rsidR="00A67E75">
              <w:rPr>
                <w:b/>
                <w:bCs/>
                <w:noProof/>
                <w:sz w:val="20"/>
              </w:rPr>
              <w:t>Toelichting Modeldocument Notariële verklaring – koop of optie</w:t>
            </w:r>
            <w:r>
              <w:rPr>
                <w:b/>
                <w:bCs/>
                <w:sz w:val="20"/>
              </w:rPr>
              <w:fldChar w:fldCharType="end"/>
            </w:r>
          </w:p>
        </w:tc>
      </w:tr>
      <w:tr w:rsidR="00451606" w:rsidTr="00A67E75">
        <w:tblPrEx>
          <w:tblCellMar>
            <w:top w:w="0" w:type="dxa"/>
            <w:bottom w:w="0" w:type="dxa"/>
          </w:tblCellMar>
        </w:tblPrEx>
        <w:trPr>
          <w:gridAfter w:val="1"/>
          <w:wAfter w:w="3686" w:type="dxa"/>
        </w:trPr>
        <w:tc>
          <w:tcPr>
            <w:tcW w:w="5173" w:type="dxa"/>
          </w:tcPr>
          <w:p w:rsidR="00451606" w:rsidRDefault="00451606"/>
        </w:tc>
      </w:tr>
      <w:tr w:rsidR="00451606" w:rsidTr="00A67E75">
        <w:tblPrEx>
          <w:tblCellMar>
            <w:top w:w="0" w:type="dxa"/>
            <w:bottom w:w="0" w:type="dxa"/>
          </w:tblCellMar>
        </w:tblPrEx>
        <w:trPr>
          <w:gridAfter w:val="1"/>
          <w:wAfter w:w="3686" w:type="dxa"/>
          <w:trHeight w:val="268"/>
        </w:trPr>
        <w:tc>
          <w:tcPr>
            <w:tcW w:w="5173" w:type="dxa"/>
          </w:tcPr>
          <w:p w:rsidR="00451606" w:rsidRDefault="00451606" w:rsidP="00641EEA">
            <w:r>
              <w:fldChar w:fldCharType="begin"/>
            </w:r>
            <w:r>
              <w:instrText xml:space="preserve"> STYLEREF </w:instrText>
            </w:r>
            <w:r w:rsidR="00641EEA">
              <w:instrText>Onder</w:instrText>
            </w:r>
            <w:r>
              <w:instrText xml:space="preserve">titel \* MERGEFORMAT </w:instrText>
            </w:r>
            <w:r w:rsidR="00A647B3">
              <w:fldChar w:fldCharType="separate"/>
            </w:r>
            <w:r w:rsidR="00A67E75" w:rsidRPr="00A67E75">
              <w:rPr>
                <w:b/>
                <w:bCs/>
                <w:noProof/>
              </w:rPr>
              <w:t>Automatische akteverwerking</w:t>
            </w:r>
            <w:r>
              <w:fldChar w:fldCharType="end"/>
            </w:r>
          </w:p>
        </w:tc>
      </w:tr>
      <w:tr w:rsidR="00451606" w:rsidTr="00A67E75">
        <w:tblPrEx>
          <w:tblCellMar>
            <w:top w:w="0" w:type="dxa"/>
            <w:bottom w:w="0" w:type="dxa"/>
          </w:tblCellMar>
        </w:tblPrEx>
        <w:trPr>
          <w:gridAfter w:val="1"/>
          <w:wAfter w:w="3686" w:type="dxa"/>
          <w:cantSplit/>
          <w:trHeight w:hRule="exact" w:val="345"/>
        </w:trPr>
        <w:tc>
          <w:tcPr>
            <w:tcW w:w="5173" w:type="dxa"/>
            <w:vAlign w:val="bottom"/>
          </w:tcPr>
          <w:p w:rsidR="00451606" w:rsidRDefault="00451606"/>
        </w:tc>
      </w:tr>
      <w:tr w:rsidR="00451606" w:rsidTr="00A67E75">
        <w:tblPrEx>
          <w:tblCellMar>
            <w:top w:w="0" w:type="dxa"/>
            <w:bottom w:w="0" w:type="dxa"/>
          </w:tblCellMar>
        </w:tblPrEx>
        <w:trPr>
          <w:gridAfter w:val="1"/>
          <w:wAfter w:w="3686" w:type="dxa"/>
          <w:cantSplit/>
          <w:trHeight w:hRule="exact" w:val="333"/>
        </w:trPr>
        <w:tc>
          <w:tcPr>
            <w:tcW w:w="5173" w:type="dxa"/>
            <w:vAlign w:val="bottom"/>
          </w:tcPr>
          <w:p w:rsidR="00451606" w:rsidRDefault="00451606">
            <w:pPr>
              <w:pStyle w:val="kopje"/>
            </w:pPr>
            <w:r>
              <w:t>Opdrachtgever</w:t>
            </w:r>
          </w:p>
        </w:tc>
      </w:tr>
      <w:tr w:rsidR="00451606" w:rsidTr="00A67E75">
        <w:tblPrEx>
          <w:tblCellMar>
            <w:top w:w="0" w:type="dxa"/>
            <w:bottom w:w="0" w:type="dxa"/>
          </w:tblCellMar>
        </w:tblPrEx>
        <w:trPr>
          <w:gridAfter w:val="1"/>
          <w:wAfter w:w="3686" w:type="dxa"/>
          <w:cantSplit/>
          <w:trHeight w:val="244"/>
        </w:trPr>
        <w:tc>
          <w:tcPr>
            <w:tcW w:w="5173" w:type="dxa"/>
            <w:vAlign w:val="bottom"/>
          </w:tcPr>
          <w:p w:rsidR="00451606" w:rsidRDefault="00A26E89">
            <w:bookmarkStart w:id="6" w:name="bmOpdrachtgever"/>
            <w:bookmarkEnd w:id="6"/>
            <w:r>
              <w:t>Kadaster RZ/PPB</w:t>
            </w:r>
          </w:p>
        </w:tc>
      </w:tr>
      <w:tr w:rsidR="00451606" w:rsidTr="00A67E75">
        <w:tblPrEx>
          <w:tblCellMar>
            <w:top w:w="0" w:type="dxa"/>
            <w:bottom w:w="0" w:type="dxa"/>
          </w:tblCellMar>
        </w:tblPrEx>
        <w:trPr>
          <w:gridAfter w:val="1"/>
          <w:wAfter w:w="3686" w:type="dxa"/>
          <w:cantSplit/>
          <w:trHeight w:hRule="exact" w:val="313"/>
        </w:trPr>
        <w:tc>
          <w:tcPr>
            <w:tcW w:w="5173" w:type="dxa"/>
            <w:vAlign w:val="bottom"/>
          </w:tcPr>
          <w:p w:rsidR="00451606" w:rsidRDefault="00451606">
            <w:pPr>
              <w:pStyle w:val="kopje"/>
            </w:pPr>
            <w:r>
              <w:t>Status</w:t>
            </w:r>
          </w:p>
        </w:tc>
      </w:tr>
      <w:tr w:rsidR="00451606" w:rsidTr="00A67E75">
        <w:tblPrEx>
          <w:tblCellMar>
            <w:top w:w="0" w:type="dxa"/>
            <w:bottom w:w="0" w:type="dxa"/>
          </w:tblCellMar>
        </w:tblPrEx>
        <w:trPr>
          <w:gridAfter w:val="1"/>
          <w:wAfter w:w="3686" w:type="dxa"/>
          <w:cantSplit/>
          <w:trHeight w:val="244"/>
        </w:trPr>
        <w:tc>
          <w:tcPr>
            <w:tcW w:w="5173" w:type="dxa"/>
            <w:vAlign w:val="bottom"/>
          </w:tcPr>
          <w:p w:rsidR="00451606" w:rsidRDefault="00FE2639">
            <w:bookmarkStart w:id="7" w:name="bmStatus"/>
            <w:bookmarkEnd w:id="7"/>
            <w:r>
              <w:t>Definitief</w:t>
            </w:r>
          </w:p>
        </w:tc>
      </w:tr>
      <w:tr w:rsidR="00451606" w:rsidTr="00A67E75">
        <w:tblPrEx>
          <w:tblCellMar>
            <w:top w:w="0" w:type="dxa"/>
            <w:bottom w:w="0" w:type="dxa"/>
          </w:tblCellMar>
        </w:tblPrEx>
        <w:trPr>
          <w:gridAfter w:val="1"/>
          <w:wAfter w:w="3686" w:type="dxa"/>
          <w:cantSplit/>
          <w:trHeight w:hRule="exact" w:val="332"/>
        </w:trPr>
        <w:tc>
          <w:tcPr>
            <w:tcW w:w="5173" w:type="dxa"/>
            <w:vAlign w:val="bottom"/>
          </w:tcPr>
          <w:p w:rsidR="00451606" w:rsidRDefault="00451606">
            <w:pPr>
              <w:pStyle w:val="kopje"/>
            </w:pPr>
          </w:p>
        </w:tc>
      </w:tr>
      <w:tr w:rsidR="00451606" w:rsidTr="00A67E75">
        <w:tblPrEx>
          <w:tblCellMar>
            <w:top w:w="0" w:type="dxa"/>
            <w:bottom w:w="0" w:type="dxa"/>
          </w:tblCellMar>
        </w:tblPrEx>
        <w:trPr>
          <w:gridAfter w:val="1"/>
          <w:wAfter w:w="3686" w:type="dxa"/>
          <w:cantSplit/>
          <w:trHeight w:val="238"/>
        </w:trPr>
        <w:tc>
          <w:tcPr>
            <w:tcW w:w="5173" w:type="dxa"/>
            <w:vAlign w:val="bottom"/>
          </w:tcPr>
          <w:p w:rsidR="00451606" w:rsidRDefault="00451606">
            <w:bookmarkStart w:id="8" w:name="bmVerspreiding"/>
            <w:bookmarkEnd w:id="8"/>
          </w:p>
        </w:tc>
      </w:tr>
      <w:tr w:rsidR="00451606" w:rsidTr="00A67E75">
        <w:tblPrEx>
          <w:tblCellMar>
            <w:top w:w="0" w:type="dxa"/>
            <w:bottom w:w="0" w:type="dxa"/>
          </w:tblCellMar>
        </w:tblPrEx>
        <w:trPr>
          <w:cantSplit/>
          <w:trHeight w:hRule="exact" w:val="246"/>
        </w:trPr>
        <w:tc>
          <w:tcPr>
            <w:tcW w:w="8859" w:type="dxa"/>
            <w:gridSpan w:val="2"/>
            <w:vAlign w:val="bottom"/>
          </w:tcPr>
          <w:p w:rsidR="00451606" w:rsidRDefault="00451606"/>
        </w:tc>
      </w:tr>
    </w:tbl>
    <w:p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rsidTr="00A67E75">
        <w:tblPrEx>
          <w:tblCellMar>
            <w:top w:w="0" w:type="dxa"/>
            <w:bottom w:w="0" w:type="dxa"/>
          </w:tblCellMar>
        </w:tblPrEx>
        <w:trPr>
          <w:cantSplit/>
          <w:trHeight w:hRule="exact" w:val="332"/>
        </w:trPr>
        <w:tc>
          <w:tcPr>
            <w:tcW w:w="5173" w:type="dxa"/>
            <w:vAlign w:val="bottom"/>
          </w:tcPr>
          <w:p w:rsidR="00451606" w:rsidRDefault="00451606" w:rsidP="00EF61A3">
            <w:pPr>
              <w:pStyle w:val="kopje"/>
              <w:keepNext/>
              <w:pageBreakBefore/>
              <w:rPr>
                <w:b w:val="0"/>
                <w:bCs/>
              </w:rPr>
            </w:pPr>
            <w:r>
              <w:lastRenderedPageBreak/>
              <w:t>Versiehistorie</w:t>
            </w:r>
          </w:p>
        </w:tc>
      </w:tr>
    </w:tbl>
    <w:p w:rsidR="00451606" w:rsidRDefault="00451606">
      <w:pPr>
        <w:keepNext/>
        <w:spacing w:line="14" w:lineRule="exact"/>
      </w:pPr>
    </w:p>
    <w:tbl>
      <w:tblPr>
        <w:tblW w:w="9142" w:type="dxa"/>
        <w:tblCellMar>
          <w:left w:w="0" w:type="dxa"/>
          <w:right w:w="70" w:type="dxa"/>
        </w:tblCellMar>
        <w:tblLook w:val="0000" w:firstRow="0" w:lastRow="0" w:firstColumn="0" w:lastColumn="0" w:noHBand="0" w:noVBand="0"/>
      </w:tblPr>
      <w:tblGrid>
        <w:gridCol w:w="637"/>
        <w:gridCol w:w="1560"/>
        <w:gridCol w:w="1701"/>
        <w:gridCol w:w="5244"/>
      </w:tblGrid>
      <w:tr w:rsidR="00451606" w:rsidTr="00A67E75">
        <w:tblPrEx>
          <w:tblCellMar>
            <w:top w:w="0" w:type="dxa"/>
            <w:bottom w:w="0" w:type="dxa"/>
          </w:tblCellMar>
        </w:tblPrEx>
        <w:trPr>
          <w:cantSplit/>
          <w:trHeight w:hRule="exact" w:val="281"/>
          <w:tblHeader/>
        </w:trPr>
        <w:tc>
          <w:tcPr>
            <w:tcW w:w="637" w:type="dxa"/>
            <w:vAlign w:val="bottom"/>
          </w:tcPr>
          <w:p w:rsidR="00451606" w:rsidRDefault="00451606">
            <w:pPr>
              <w:pStyle w:val="tussenkopje"/>
              <w:spacing w:before="0"/>
              <w:rPr>
                <w:lang w:val="nl-NL"/>
              </w:rPr>
            </w:pPr>
            <w:r>
              <w:rPr>
                <w:lang w:val="nl-NL"/>
              </w:rPr>
              <w:t>Versie</w:t>
            </w:r>
          </w:p>
        </w:tc>
        <w:tc>
          <w:tcPr>
            <w:tcW w:w="1560" w:type="dxa"/>
            <w:vAlign w:val="bottom"/>
          </w:tcPr>
          <w:p w:rsidR="00451606" w:rsidRDefault="00451606">
            <w:pPr>
              <w:pStyle w:val="tussenkopje"/>
              <w:spacing w:before="0"/>
              <w:rPr>
                <w:lang w:val="nl-NL"/>
              </w:rPr>
            </w:pPr>
            <w:r>
              <w:rPr>
                <w:lang w:val="nl-NL"/>
              </w:rPr>
              <w:t>Datum</w:t>
            </w:r>
          </w:p>
        </w:tc>
        <w:tc>
          <w:tcPr>
            <w:tcW w:w="1701" w:type="dxa"/>
            <w:vAlign w:val="bottom"/>
          </w:tcPr>
          <w:p w:rsidR="00451606" w:rsidRDefault="00451606">
            <w:pPr>
              <w:pStyle w:val="tussenkopje"/>
              <w:spacing w:before="0"/>
              <w:rPr>
                <w:lang w:val="nl-NL"/>
              </w:rPr>
            </w:pPr>
            <w:r>
              <w:rPr>
                <w:lang w:val="nl-NL"/>
              </w:rPr>
              <w:t>Auteur</w:t>
            </w:r>
          </w:p>
        </w:tc>
        <w:tc>
          <w:tcPr>
            <w:tcW w:w="5244" w:type="dxa"/>
            <w:vAlign w:val="bottom"/>
          </w:tcPr>
          <w:p w:rsidR="00451606" w:rsidRDefault="00451606">
            <w:pPr>
              <w:pStyle w:val="tussenkopje"/>
              <w:spacing w:before="0"/>
              <w:rPr>
                <w:lang w:val="nl-NL"/>
              </w:rPr>
            </w:pPr>
            <w:r>
              <w:rPr>
                <w:lang w:val="nl-NL"/>
              </w:rPr>
              <w:t>Opmerking</w:t>
            </w:r>
          </w:p>
        </w:tc>
      </w:tr>
      <w:tr w:rsidR="00F035A1" w:rsidRPr="00157D24" w:rsidTr="00A67E75">
        <w:tblPrEx>
          <w:tblCellMar>
            <w:top w:w="0" w:type="dxa"/>
            <w:bottom w:w="0" w:type="dxa"/>
          </w:tblCellMar>
        </w:tblPrEx>
        <w:trPr>
          <w:cantSplit/>
        </w:trPr>
        <w:tc>
          <w:tcPr>
            <w:tcW w:w="637" w:type="dxa"/>
          </w:tcPr>
          <w:p w:rsidR="00F035A1" w:rsidRPr="00157D24" w:rsidRDefault="00F035A1" w:rsidP="0007500F">
            <w:pPr>
              <w:pStyle w:val="Datum"/>
              <w:rPr>
                <w:rStyle w:val="Versieopmaak"/>
                <w:sz w:val="16"/>
                <w:szCs w:val="16"/>
              </w:rPr>
            </w:pPr>
            <w:r w:rsidRPr="00157D24">
              <w:rPr>
                <w:rStyle w:val="Versieopmaak"/>
                <w:sz w:val="16"/>
                <w:szCs w:val="16"/>
              </w:rPr>
              <w:t>2.1</w:t>
            </w:r>
          </w:p>
        </w:tc>
        <w:tc>
          <w:tcPr>
            <w:tcW w:w="1560" w:type="dxa"/>
          </w:tcPr>
          <w:p w:rsidR="00F035A1" w:rsidRPr="00157D24" w:rsidRDefault="00A26E89" w:rsidP="00A26E89">
            <w:pPr>
              <w:pStyle w:val="Datum"/>
              <w:rPr>
                <w:rStyle w:val="Datumopmaak"/>
                <w:sz w:val="16"/>
                <w:szCs w:val="16"/>
              </w:rPr>
            </w:pPr>
            <w:r w:rsidRPr="00157D24">
              <w:rPr>
                <w:rStyle w:val="Datumopmaak"/>
                <w:sz w:val="16"/>
                <w:szCs w:val="16"/>
              </w:rPr>
              <w:t>03</w:t>
            </w:r>
            <w:r w:rsidR="00F035A1" w:rsidRPr="00157D24">
              <w:rPr>
                <w:rStyle w:val="Datumopmaak"/>
                <w:sz w:val="16"/>
                <w:szCs w:val="16"/>
              </w:rPr>
              <w:t>-</w:t>
            </w:r>
            <w:r w:rsidRPr="00157D24">
              <w:rPr>
                <w:rStyle w:val="Datumopmaak"/>
                <w:sz w:val="16"/>
                <w:szCs w:val="16"/>
              </w:rPr>
              <w:t>07</w:t>
            </w:r>
            <w:r w:rsidR="00F035A1" w:rsidRPr="00157D24">
              <w:rPr>
                <w:rStyle w:val="Datumopmaak"/>
                <w:sz w:val="16"/>
                <w:szCs w:val="16"/>
              </w:rPr>
              <w:t>-2013</w:t>
            </w:r>
          </w:p>
        </w:tc>
        <w:tc>
          <w:tcPr>
            <w:tcW w:w="1701" w:type="dxa"/>
          </w:tcPr>
          <w:p w:rsidR="00F035A1" w:rsidRPr="00157D24" w:rsidRDefault="00F035A1" w:rsidP="0007500F">
            <w:pPr>
              <w:pStyle w:val="Datum"/>
              <w:rPr>
                <w:sz w:val="16"/>
                <w:szCs w:val="16"/>
                <w:lang w:val="en-US"/>
              </w:rPr>
            </w:pPr>
            <w:r w:rsidRPr="0007500F">
              <w:rPr>
                <w:rStyle w:val="Versieopmaak"/>
                <w:sz w:val="16"/>
                <w:szCs w:val="16"/>
              </w:rPr>
              <w:t>Kadaster</w:t>
            </w:r>
            <w:r w:rsidRPr="00157D24">
              <w:rPr>
                <w:sz w:val="16"/>
                <w:szCs w:val="16"/>
                <w:lang w:val="en-US"/>
              </w:rPr>
              <w:t xml:space="preserve"> ICT/AA/IE</w:t>
            </w:r>
          </w:p>
        </w:tc>
        <w:tc>
          <w:tcPr>
            <w:tcW w:w="5244" w:type="dxa"/>
          </w:tcPr>
          <w:p w:rsidR="00F035A1" w:rsidRPr="00157D24" w:rsidRDefault="00F035A1" w:rsidP="00157D24">
            <w:pPr>
              <w:snapToGrid w:val="0"/>
              <w:rPr>
                <w:sz w:val="16"/>
                <w:szCs w:val="16"/>
              </w:rPr>
            </w:pPr>
            <w:r w:rsidRPr="00157D24">
              <w:rPr>
                <w:sz w:val="16"/>
                <w:szCs w:val="16"/>
              </w:rPr>
              <w:t xml:space="preserve">RFC-42660 </w:t>
            </w:r>
            <w:proofErr w:type="spellStart"/>
            <w:r w:rsidRPr="00157D24">
              <w:rPr>
                <w:sz w:val="16"/>
                <w:szCs w:val="16"/>
              </w:rPr>
              <w:t>Heartbeat</w:t>
            </w:r>
            <w:proofErr w:type="spellEnd"/>
            <w:r w:rsidRPr="00157D24">
              <w:rPr>
                <w:sz w:val="16"/>
                <w:szCs w:val="16"/>
              </w:rPr>
              <w:t xml:space="preserve"> 2013 Modeldocument v1.9</w:t>
            </w:r>
          </w:p>
        </w:tc>
      </w:tr>
      <w:tr w:rsidR="00281A2C" w:rsidRPr="00157D24" w:rsidTr="00A67E75">
        <w:tblPrEx>
          <w:tblCellMar>
            <w:top w:w="0" w:type="dxa"/>
            <w:bottom w:w="0" w:type="dxa"/>
          </w:tblCellMar>
        </w:tblPrEx>
        <w:trPr>
          <w:cantSplit/>
        </w:trPr>
        <w:tc>
          <w:tcPr>
            <w:tcW w:w="637" w:type="dxa"/>
          </w:tcPr>
          <w:p w:rsidR="00281A2C" w:rsidRPr="00157D24" w:rsidRDefault="00281A2C" w:rsidP="0007500F">
            <w:pPr>
              <w:pStyle w:val="Datum"/>
              <w:rPr>
                <w:rStyle w:val="Versieopmaak"/>
                <w:sz w:val="16"/>
                <w:szCs w:val="16"/>
              </w:rPr>
            </w:pPr>
            <w:r w:rsidRPr="00157D24">
              <w:rPr>
                <w:rStyle w:val="Versieopmaak"/>
                <w:sz w:val="16"/>
                <w:szCs w:val="16"/>
              </w:rPr>
              <w:t>2.2</w:t>
            </w:r>
          </w:p>
        </w:tc>
        <w:tc>
          <w:tcPr>
            <w:tcW w:w="1560" w:type="dxa"/>
          </w:tcPr>
          <w:p w:rsidR="00281A2C" w:rsidRPr="00157D24" w:rsidDel="00A26E89" w:rsidRDefault="00281A2C" w:rsidP="00A26E89">
            <w:pPr>
              <w:pStyle w:val="Datum"/>
              <w:rPr>
                <w:rStyle w:val="Datumopmaak"/>
                <w:sz w:val="16"/>
                <w:szCs w:val="16"/>
              </w:rPr>
            </w:pPr>
            <w:r w:rsidRPr="00157D24">
              <w:rPr>
                <w:rStyle w:val="Datumopmaak"/>
                <w:sz w:val="16"/>
                <w:szCs w:val="16"/>
              </w:rPr>
              <w:t>07-08-2013</w:t>
            </w:r>
          </w:p>
        </w:tc>
        <w:tc>
          <w:tcPr>
            <w:tcW w:w="1701" w:type="dxa"/>
          </w:tcPr>
          <w:p w:rsidR="00281A2C" w:rsidRPr="00157D24" w:rsidRDefault="00281A2C" w:rsidP="0007500F">
            <w:pPr>
              <w:pStyle w:val="Datum"/>
              <w:rPr>
                <w:sz w:val="16"/>
                <w:szCs w:val="16"/>
                <w:lang w:val="en-US"/>
              </w:rPr>
            </w:pPr>
            <w:proofErr w:type="spellStart"/>
            <w:r w:rsidRPr="00596C33">
              <w:rPr>
                <w:rStyle w:val="Versieopmaak"/>
                <w:sz w:val="16"/>
                <w:szCs w:val="16"/>
                <w:lang w:val="en-US"/>
              </w:rPr>
              <w:t>Kadaster</w:t>
            </w:r>
            <w:proofErr w:type="spellEnd"/>
            <w:r w:rsidRPr="00157D24">
              <w:rPr>
                <w:sz w:val="16"/>
                <w:szCs w:val="16"/>
                <w:lang w:val="en-US"/>
              </w:rPr>
              <w:t xml:space="preserve"> IT/RZ/AA/IE</w:t>
            </w:r>
          </w:p>
        </w:tc>
        <w:tc>
          <w:tcPr>
            <w:tcW w:w="5244" w:type="dxa"/>
          </w:tcPr>
          <w:p w:rsidR="00281A2C" w:rsidRPr="00157D24" w:rsidRDefault="00281A2C" w:rsidP="00E16C2B">
            <w:pPr>
              <w:snapToGrid w:val="0"/>
              <w:rPr>
                <w:sz w:val="16"/>
                <w:szCs w:val="16"/>
              </w:rPr>
            </w:pPr>
            <w:r w:rsidRPr="00157D24">
              <w:rPr>
                <w:sz w:val="16"/>
                <w:szCs w:val="16"/>
              </w:rPr>
              <w:t>RFC-50035</w:t>
            </w:r>
            <w:r w:rsidR="00B91402" w:rsidRPr="00157D24">
              <w:rPr>
                <w:sz w:val="16"/>
                <w:szCs w:val="16"/>
              </w:rPr>
              <w:t xml:space="preserve"> Modeldocument v1.9</w:t>
            </w:r>
            <w:r w:rsidRPr="00157D24">
              <w:rPr>
                <w:sz w:val="16"/>
                <w:szCs w:val="16"/>
              </w:rPr>
              <w:t xml:space="preserve">: Toelichting nummering partijen en personen (§ </w:t>
            </w:r>
            <w:r w:rsidRPr="00157D24">
              <w:rPr>
                <w:sz w:val="16"/>
                <w:szCs w:val="16"/>
              </w:rPr>
              <w:fldChar w:fldCharType="begin"/>
            </w:r>
            <w:r w:rsidRPr="00157D24">
              <w:rPr>
                <w:sz w:val="16"/>
                <w:szCs w:val="16"/>
              </w:rPr>
              <w:instrText xml:space="preserve"> REF _Ref363652858 \r \h </w:instrText>
            </w:r>
            <w:r w:rsidRPr="00157D24">
              <w:rPr>
                <w:sz w:val="16"/>
                <w:szCs w:val="16"/>
              </w:rPr>
            </w:r>
            <w:r w:rsidR="00157D24">
              <w:rPr>
                <w:sz w:val="16"/>
                <w:szCs w:val="16"/>
              </w:rPr>
              <w:instrText xml:space="preserve"> \* MERGEFORMAT </w:instrText>
            </w:r>
            <w:r w:rsidRPr="00157D24">
              <w:rPr>
                <w:sz w:val="16"/>
                <w:szCs w:val="16"/>
              </w:rPr>
              <w:fldChar w:fldCharType="separate"/>
            </w:r>
            <w:r w:rsidR="00A67E75">
              <w:rPr>
                <w:sz w:val="16"/>
                <w:szCs w:val="16"/>
              </w:rPr>
              <w:t>2.3</w:t>
            </w:r>
            <w:r w:rsidRPr="00157D24">
              <w:rPr>
                <w:sz w:val="16"/>
                <w:szCs w:val="16"/>
              </w:rPr>
              <w:fldChar w:fldCharType="end"/>
            </w:r>
            <w:r w:rsidRPr="00157D24">
              <w:rPr>
                <w:sz w:val="16"/>
                <w:szCs w:val="16"/>
              </w:rPr>
              <w:t>) aangepast</w:t>
            </w:r>
          </w:p>
        </w:tc>
      </w:tr>
      <w:tr w:rsidR="009977C0" w:rsidRPr="00157D24" w:rsidTr="00A67E75">
        <w:tblPrEx>
          <w:tblCellMar>
            <w:top w:w="0" w:type="dxa"/>
            <w:bottom w:w="0" w:type="dxa"/>
          </w:tblCellMar>
        </w:tblPrEx>
        <w:trPr>
          <w:cantSplit/>
        </w:trPr>
        <w:tc>
          <w:tcPr>
            <w:tcW w:w="637" w:type="dxa"/>
          </w:tcPr>
          <w:p w:rsidR="00B91402" w:rsidRPr="00157D24" w:rsidRDefault="009977C0" w:rsidP="0007500F">
            <w:pPr>
              <w:pStyle w:val="Datum"/>
              <w:rPr>
                <w:rStyle w:val="Versieopmaak"/>
                <w:sz w:val="16"/>
                <w:szCs w:val="16"/>
              </w:rPr>
            </w:pPr>
            <w:r w:rsidRPr="00157D24">
              <w:rPr>
                <w:rStyle w:val="Versieopmaak"/>
                <w:sz w:val="16"/>
                <w:szCs w:val="16"/>
              </w:rPr>
              <w:t>2.3</w:t>
            </w:r>
          </w:p>
        </w:tc>
        <w:tc>
          <w:tcPr>
            <w:tcW w:w="1560" w:type="dxa"/>
          </w:tcPr>
          <w:p w:rsidR="009977C0" w:rsidRPr="00157D24" w:rsidRDefault="009977C0" w:rsidP="00A26E89">
            <w:pPr>
              <w:pStyle w:val="Datum"/>
              <w:rPr>
                <w:rStyle w:val="Datumopmaak"/>
                <w:sz w:val="16"/>
                <w:szCs w:val="16"/>
              </w:rPr>
            </w:pPr>
            <w:r w:rsidRPr="00157D24">
              <w:rPr>
                <w:rStyle w:val="Datumopmaak"/>
                <w:sz w:val="16"/>
                <w:szCs w:val="16"/>
              </w:rPr>
              <w:t>0</w:t>
            </w:r>
            <w:r w:rsidR="00B91402" w:rsidRPr="00157D24">
              <w:rPr>
                <w:rStyle w:val="Datumopmaak"/>
                <w:sz w:val="16"/>
                <w:szCs w:val="16"/>
              </w:rPr>
              <w:t>8</w:t>
            </w:r>
            <w:r w:rsidRPr="00157D24">
              <w:rPr>
                <w:rStyle w:val="Datumopmaak"/>
                <w:sz w:val="16"/>
                <w:szCs w:val="16"/>
              </w:rPr>
              <w:t>-11-2013</w:t>
            </w:r>
          </w:p>
        </w:tc>
        <w:tc>
          <w:tcPr>
            <w:tcW w:w="1701" w:type="dxa"/>
          </w:tcPr>
          <w:p w:rsidR="009977C0" w:rsidRPr="00157D24" w:rsidRDefault="009977C0" w:rsidP="0007500F">
            <w:pPr>
              <w:pStyle w:val="Datum"/>
              <w:rPr>
                <w:sz w:val="16"/>
                <w:szCs w:val="16"/>
                <w:lang w:val="en-US"/>
              </w:rPr>
            </w:pPr>
            <w:proofErr w:type="spellStart"/>
            <w:r w:rsidRPr="00596C33">
              <w:rPr>
                <w:rStyle w:val="Versieopmaak"/>
                <w:sz w:val="16"/>
                <w:szCs w:val="16"/>
                <w:lang w:val="en-US"/>
              </w:rPr>
              <w:t>Kadaster</w:t>
            </w:r>
            <w:proofErr w:type="spellEnd"/>
            <w:r w:rsidRPr="00157D24">
              <w:rPr>
                <w:sz w:val="16"/>
                <w:szCs w:val="16"/>
                <w:lang w:val="en-US"/>
              </w:rPr>
              <w:t xml:space="preserve"> IT/RZ/AA/IE</w:t>
            </w:r>
          </w:p>
        </w:tc>
        <w:tc>
          <w:tcPr>
            <w:tcW w:w="5244" w:type="dxa"/>
          </w:tcPr>
          <w:p w:rsidR="00026F45" w:rsidRDefault="009977C0" w:rsidP="00157D24">
            <w:pPr>
              <w:snapToGrid w:val="0"/>
              <w:rPr>
                <w:sz w:val="16"/>
                <w:szCs w:val="16"/>
              </w:rPr>
            </w:pPr>
            <w:r w:rsidRPr="00157D24">
              <w:rPr>
                <w:sz w:val="16"/>
                <w:szCs w:val="16"/>
              </w:rPr>
              <w:t>RFC-42660/50035</w:t>
            </w:r>
            <w:r w:rsidR="00B91402" w:rsidRPr="00157D24">
              <w:rPr>
                <w:sz w:val="16"/>
                <w:szCs w:val="16"/>
              </w:rPr>
              <w:t xml:space="preserve"> Modeldocument v2.0</w:t>
            </w:r>
            <w:r w:rsidRPr="00157D24">
              <w:rPr>
                <w:sz w:val="16"/>
                <w:szCs w:val="16"/>
              </w:rPr>
              <w:t xml:space="preserve">: </w:t>
            </w:r>
          </w:p>
          <w:p w:rsidR="009977C0" w:rsidRPr="00157D24" w:rsidRDefault="00026F45" w:rsidP="00E16C2B">
            <w:pPr>
              <w:spacing w:line="240" w:lineRule="auto"/>
              <w:rPr>
                <w:sz w:val="16"/>
                <w:szCs w:val="16"/>
              </w:rPr>
            </w:pPr>
            <w:r>
              <w:rPr>
                <w:sz w:val="16"/>
                <w:szCs w:val="16"/>
              </w:rPr>
              <w:t xml:space="preserve">- </w:t>
            </w:r>
            <w:proofErr w:type="spellStart"/>
            <w:r w:rsidR="004B52A2" w:rsidRPr="00157D24">
              <w:rPr>
                <w:sz w:val="16"/>
                <w:szCs w:val="16"/>
              </w:rPr>
              <w:t>tia_IndGerechtigde</w:t>
            </w:r>
            <w:proofErr w:type="spellEnd"/>
            <w:r w:rsidR="004B52A2" w:rsidRPr="00157D24">
              <w:rPr>
                <w:sz w:val="16"/>
                <w:szCs w:val="16"/>
              </w:rPr>
              <w:t xml:space="preserve"> toegevoegd aan paragraaf 2.2.</w:t>
            </w:r>
          </w:p>
        </w:tc>
      </w:tr>
      <w:tr w:rsidR="00157D24" w:rsidRPr="00157D24" w:rsidTr="00A67E75">
        <w:tblPrEx>
          <w:tblCellMar>
            <w:top w:w="0" w:type="dxa"/>
            <w:bottom w:w="0" w:type="dxa"/>
          </w:tblCellMar>
        </w:tblPrEx>
        <w:trPr>
          <w:cantSplit/>
        </w:trPr>
        <w:tc>
          <w:tcPr>
            <w:tcW w:w="637" w:type="dxa"/>
          </w:tcPr>
          <w:p w:rsidR="00157D24" w:rsidRPr="00157D24" w:rsidRDefault="00157D24" w:rsidP="0007500F">
            <w:pPr>
              <w:pStyle w:val="Datum"/>
              <w:rPr>
                <w:rStyle w:val="Versieopmaak"/>
                <w:sz w:val="16"/>
                <w:szCs w:val="16"/>
              </w:rPr>
            </w:pPr>
            <w:r w:rsidRPr="00157D24">
              <w:rPr>
                <w:rStyle w:val="Versieopmaak"/>
                <w:sz w:val="16"/>
                <w:szCs w:val="16"/>
              </w:rPr>
              <w:t>2.4</w:t>
            </w:r>
          </w:p>
        </w:tc>
        <w:tc>
          <w:tcPr>
            <w:tcW w:w="1560" w:type="dxa"/>
          </w:tcPr>
          <w:p w:rsidR="00157D24" w:rsidRPr="00157D24" w:rsidRDefault="00026F45" w:rsidP="00A26E89">
            <w:pPr>
              <w:pStyle w:val="Datum"/>
              <w:rPr>
                <w:rStyle w:val="Datumopmaak"/>
                <w:sz w:val="16"/>
                <w:szCs w:val="16"/>
              </w:rPr>
            </w:pPr>
            <w:r>
              <w:rPr>
                <w:rStyle w:val="Datumopmaak"/>
                <w:sz w:val="16"/>
                <w:szCs w:val="16"/>
              </w:rPr>
              <w:t>17</w:t>
            </w:r>
            <w:r w:rsidR="00157D24" w:rsidRPr="00157D24">
              <w:rPr>
                <w:rStyle w:val="Datumopmaak"/>
                <w:sz w:val="16"/>
                <w:szCs w:val="16"/>
              </w:rPr>
              <w:t xml:space="preserve"> </w:t>
            </w:r>
            <w:r>
              <w:rPr>
                <w:rStyle w:val="Datumopmaak"/>
                <w:sz w:val="16"/>
                <w:szCs w:val="16"/>
              </w:rPr>
              <w:t>april</w:t>
            </w:r>
            <w:r w:rsidR="00157D24" w:rsidRPr="00157D24">
              <w:rPr>
                <w:rStyle w:val="Datumopmaak"/>
                <w:sz w:val="16"/>
                <w:szCs w:val="16"/>
              </w:rPr>
              <w:t xml:space="preserve"> 2014</w:t>
            </w:r>
          </w:p>
        </w:tc>
        <w:tc>
          <w:tcPr>
            <w:tcW w:w="1701" w:type="dxa"/>
          </w:tcPr>
          <w:p w:rsidR="00157D24" w:rsidRPr="00157D24" w:rsidRDefault="00157D24" w:rsidP="0007500F">
            <w:pPr>
              <w:pStyle w:val="Datum"/>
              <w:rPr>
                <w:sz w:val="16"/>
                <w:szCs w:val="16"/>
                <w:lang w:val="en-US"/>
              </w:rPr>
            </w:pPr>
            <w:r w:rsidRPr="00157D24">
              <w:rPr>
                <w:sz w:val="16"/>
                <w:szCs w:val="16"/>
                <w:lang w:val="en-US"/>
              </w:rPr>
              <w:t>Kadaster IT/RZ/AA/IE</w:t>
            </w:r>
          </w:p>
        </w:tc>
        <w:tc>
          <w:tcPr>
            <w:tcW w:w="5244" w:type="dxa"/>
          </w:tcPr>
          <w:p w:rsidR="00026F45" w:rsidRDefault="00157D24" w:rsidP="00AC4764">
            <w:pPr>
              <w:snapToGrid w:val="0"/>
              <w:rPr>
                <w:sz w:val="16"/>
                <w:szCs w:val="16"/>
              </w:rPr>
            </w:pPr>
            <w:r w:rsidRPr="00157D24">
              <w:rPr>
                <w:sz w:val="16"/>
                <w:szCs w:val="16"/>
              </w:rPr>
              <w:t xml:space="preserve">RFC-55274 </w:t>
            </w:r>
            <w:r w:rsidR="00026F45">
              <w:rPr>
                <w:sz w:val="16"/>
                <w:szCs w:val="16"/>
              </w:rPr>
              <w:t>Modeldocument v2.1, definitief:</w:t>
            </w:r>
          </w:p>
          <w:p w:rsidR="00157D24" w:rsidRPr="00157D24" w:rsidRDefault="00026F45" w:rsidP="00DE17ED">
            <w:pPr>
              <w:spacing w:line="240" w:lineRule="auto"/>
              <w:rPr>
                <w:sz w:val="16"/>
                <w:szCs w:val="16"/>
              </w:rPr>
            </w:pPr>
            <w:r>
              <w:rPr>
                <w:sz w:val="16"/>
                <w:szCs w:val="16"/>
              </w:rPr>
              <w:t xml:space="preserve">- </w:t>
            </w:r>
            <w:r w:rsidR="00157D24" w:rsidRPr="00157D24">
              <w:rPr>
                <w:sz w:val="16"/>
                <w:szCs w:val="16"/>
              </w:rPr>
              <w:t xml:space="preserve">par. </w:t>
            </w:r>
            <w:r w:rsidR="00D91D96">
              <w:rPr>
                <w:sz w:val="16"/>
                <w:szCs w:val="16"/>
              </w:rPr>
              <w:t>2.3</w:t>
            </w:r>
            <w:r w:rsidR="00157D24" w:rsidRPr="00157D24">
              <w:rPr>
                <w:sz w:val="16"/>
                <w:szCs w:val="16"/>
              </w:rPr>
              <w:t xml:space="preserve"> toelichting nummering verwijderd.</w:t>
            </w:r>
          </w:p>
        </w:tc>
      </w:tr>
      <w:tr w:rsidR="005839E3" w:rsidRPr="000501C5" w:rsidTr="00A67E75">
        <w:tblPrEx>
          <w:tblCellMar>
            <w:top w:w="0" w:type="dxa"/>
            <w:bottom w:w="0" w:type="dxa"/>
          </w:tblCellMar>
        </w:tblPrEx>
        <w:trPr>
          <w:cantSplit/>
        </w:trPr>
        <w:tc>
          <w:tcPr>
            <w:tcW w:w="637" w:type="dxa"/>
          </w:tcPr>
          <w:p w:rsidR="005839E3" w:rsidRDefault="005839E3" w:rsidP="0007500F">
            <w:pPr>
              <w:pStyle w:val="Datum"/>
              <w:rPr>
                <w:rStyle w:val="Versieopmaak"/>
                <w:sz w:val="16"/>
                <w:szCs w:val="16"/>
              </w:rPr>
            </w:pPr>
            <w:r>
              <w:rPr>
                <w:rStyle w:val="Versieopmaak"/>
                <w:sz w:val="16"/>
                <w:szCs w:val="16"/>
              </w:rPr>
              <w:t>2.5</w:t>
            </w:r>
          </w:p>
        </w:tc>
        <w:tc>
          <w:tcPr>
            <w:tcW w:w="1560" w:type="dxa"/>
          </w:tcPr>
          <w:p w:rsidR="005839E3" w:rsidRDefault="00E16C2B" w:rsidP="00A26E89">
            <w:pPr>
              <w:pStyle w:val="Datum"/>
              <w:rPr>
                <w:rStyle w:val="Datumopmaak"/>
                <w:sz w:val="16"/>
                <w:szCs w:val="16"/>
              </w:rPr>
            </w:pPr>
            <w:r>
              <w:rPr>
                <w:rStyle w:val="Datumopmaak"/>
                <w:sz w:val="16"/>
                <w:szCs w:val="16"/>
              </w:rPr>
              <w:t>4</w:t>
            </w:r>
            <w:r w:rsidR="005839E3">
              <w:rPr>
                <w:rStyle w:val="Datumopmaak"/>
                <w:sz w:val="16"/>
                <w:szCs w:val="16"/>
              </w:rPr>
              <w:t xml:space="preserve"> </w:t>
            </w:r>
            <w:r>
              <w:rPr>
                <w:rStyle w:val="Datumopmaak"/>
                <w:sz w:val="16"/>
                <w:szCs w:val="16"/>
              </w:rPr>
              <w:t>augustus</w:t>
            </w:r>
            <w:r w:rsidR="005839E3">
              <w:rPr>
                <w:rStyle w:val="Datumopmaak"/>
                <w:sz w:val="16"/>
                <w:szCs w:val="16"/>
              </w:rPr>
              <w:t xml:space="preserve"> 2014</w:t>
            </w:r>
          </w:p>
        </w:tc>
        <w:tc>
          <w:tcPr>
            <w:tcW w:w="1701" w:type="dxa"/>
          </w:tcPr>
          <w:p w:rsidR="005839E3" w:rsidRPr="00157D24" w:rsidRDefault="005839E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w:t>
            </w:r>
            <w:r w:rsidR="0007500F">
              <w:rPr>
                <w:sz w:val="16"/>
                <w:szCs w:val="16"/>
                <w:lang w:val="en-US"/>
              </w:rPr>
              <w:t>/AA</w:t>
            </w:r>
          </w:p>
        </w:tc>
        <w:tc>
          <w:tcPr>
            <w:tcW w:w="5244" w:type="dxa"/>
          </w:tcPr>
          <w:p w:rsidR="005839E3" w:rsidRDefault="005839E3" w:rsidP="005839E3">
            <w:pPr>
              <w:snapToGrid w:val="0"/>
              <w:rPr>
                <w:sz w:val="16"/>
                <w:szCs w:val="16"/>
              </w:rPr>
            </w:pPr>
            <w:r w:rsidRPr="00AC4764">
              <w:rPr>
                <w:sz w:val="16"/>
                <w:szCs w:val="16"/>
              </w:rPr>
              <w:t>RFC</w:t>
            </w:r>
            <w:r w:rsidR="0007500F">
              <w:rPr>
                <w:sz w:val="16"/>
                <w:szCs w:val="16"/>
              </w:rPr>
              <w:t>-</w:t>
            </w:r>
            <w:r w:rsidRPr="00AC4764">
              <w:rPr>
                <w:sz w:val="16"/>
                <w:szCs w:val="16"/>
              </w:rPr>
              <w:t>57239 Modeldocument v</w:t>
            </w:r>
            <w:r w:rsidR="00E16C2B">
              <w:rPr>
                <w:sz w:val="16"/>
                <w:szCs w:val="16"/>
              </w:rPr>
              <w:t>2.2, definitief</w:t>
            </w:r>
            <w:r w:rsidRPr="00AC4764">
              <w:rPr>
                <w:sz w:val="16"/>
                <w:szCs w:val="16"/>
              </w:rPr>
              <w:t>:</w:t>
            </w:r>
          </w:p>
          <w:p w:rsidR="00E16C2B" w:rsidRDefault="00E16C2B" w:rsidP="00E16C2B">
            <w:pPr>
              <w:spacing w:line="240" w:lineRule="auto"/>
              <w:rPr>
                <w:sz w:val="16"/>
                <w:szCs w:val="16"/>
              </w:rPr>
            </w:pPr>
            <w:r>
              <w:rPr>
                <w:sz w:val="16"/>
                <w:szCs w:val="16"/>
              </w:rPr>
              <w:t>- par. 2.2 Aanhef en par. 2.11 Woonplaatskeuze, kleine aanpassingen.</w:t>
            </w:r>
          </w:p>
          <w:p w:rsidR="00E16C2B" w:rsidRDefault="00E16C2B" w:rsidP="00E16C2B">
            <w:pPr>
              <w:spacing w:line="240" w:lineRule="auto"/>
              <w:rPr>
                <w:sz w:val="16"/>
                <w:szCs w:val="16"/>
              </w:rPr>
            </w:pPr>
            <w:r>
              <w:rPr>
                <w:sz w:val="16"/>
                <w:szCs w:val="16"/>
              </w:rPr>
              <w:t xml:space="preserve">- </w:t>
            </w:r>
            <w:r w:rsidRPr="00AC4764">
              <w:rPr>
                <w:sz w:val="16"/>
                <w:szCs w:val="16"/>
              </w:rPr>
              <w:t xml:space="preserve">par. </w:t>
            </w:r>
            <w:r>
              <w:rPr>
                <w:sz w:val="16"/>
                <w:szCs w:val="16"/>
              </w:rPr>
              <w:fldChar w:fldCharType="begin"/>
            </w:r>
            <w:r>
              <w:rPr>
                <w:sz w:val="16"/>
                <w:szCs w:val="16"/>
              </w:rPr>
              <w:instrText xml:space="preserve"> REF _Ref387231346 \r \h </w:instrText>
            </w:r>
            <w:r w:rsidRPr="00AC4764">
              <w:rPr>
                <w:sz w:val="16"/>
                <w:szCs w:val="16"/>
              </w:rPr>
            </w:r>
            <w:r>
              <w:rPr>
                <w:sz w:val="16"/>
                <w:szCs w:val="16"/>
              </w:rPr>
              <w:fldChar w:fldCharType="separate"/>
            </w:r>
            <w:r w:rsidR="00A67E75">
              <w:rPr>
                <w:sz w:val="16"/>
                <w:szCs w:val="16"/>
              </w:rPr>
              <w:t>2.9</w:t>
            </w:r>
            <w:r>
              <w:rPr>
                <w:sz w:val="16"/>
                <w:szCs w:val="16"/>
              </w:rPr>
              <w:fldChar w:fldCharType="end"/>
            </w:r>
            <w:r>
              <w:rPr>
                <w:sz w:val="16"/>
                <w:szCs w:val="16"/>
              </w:rPr>
              <w:t xml:space="preserve"> keuze voor al dan niet tonen (</w:t>
            </w:r>
            <w:proofErr w:type="spellStart"/>
            <w:r>
              <w:rPr>
                <w:sz w:val="16"/>
                <w:szCs w:val="16"/>
              </w:rPr>
              <w:t>k_AfschriftUittrekselTonen</w:t>
            </w:r>
            <w:proofErr w:type="spellEnd"/>
            <w:r>
              <w:rPr>
                <w:sz w:val="16"/>
                <w:szCs w:val="16"/>
              </w:rPr>
              <w:t>) en afleidbare keuze tussen afschrift/uittreksel toegevoegd,</w:t>
            </w:r>
          </w:p>
          <w:p w:rsidR="00E16C2B" w:rsidRDefault="00E16C2B" w:rsidP="00E16C2B">
            <w:pPr>
              <w:spacing w:line="240" w:lineRule="auto"/>
              <w:rPr>
                <w:sz w:val="16"/>
                <w:szCs w:val="16"/>
              </w:rPr>
            </w:pPr>
            <w:r>
              <w:rPr>
                <w:sz w:val="16"/>
                <w:szCs w:val="16"/>
              </w:rPr>
              <w:t xml:space="preserve">- par. </w:t>
            </w:r>
            <w:r>
              <w:rPr>
                <w:sz w:val="16"/>
                <w:szCs w:val="16"/>
              </w:rPr>
              <w:fldChar w:fldCharType="begin"/>
            </w:r>
            <w:r>
              <w:rPr>
                <w:sz w:val="16"/>
                <w:szCs w:val="16"/>
              </w:rPr>
              <w:instrText xml:space="preserve"> REF _Ref387231331 \r \h </w:instrText>
            </w:r>
            <w:r w:rsidRPr="00AC4764">
              <w:rPr>
                <w:sz w:val="16"/>
                <w:szCs w:val="16"/>
              </w:rPr>
            </w:r>
            <w:r>
              <w:rPr>
                <w:sz w:val="16"/>
                <w:szCs w:val="16"/>
              </w:rPr>
              <w:fldChar w:fldCharType="separate"/>
            </w:r>
            <w:r w:rsidR="00A67E75">
              <w:rPr>
                <w:sz w:val="16"/>
                <w:szCs w:val="16"/>
              </w:rPr>
              <w:t>2.12</w:t>
            </w:r>
            <w:r>
              <w:rPr>
                <w:sz w:val="16"/>
                <w:szCs w:val="16"/>
              </w:rPr>
              <w:fldChar w:fldCharType="end"/>
            </w:r>
            <w:r>
              <w:rPr>
                <w:sz w:val="16"/>
                <w:szCs w:val="16"/>
              </w:rPr>
              <w:t xml:space="preserve"> afleidbare keuze tussen afschrift/uittreksel toegevoegd,</w:t>
            </w:r>
          </w:p>
          <w:p w:rsidR="00E16C2B" w:rsidRDefault="00E16C2B" w:rsidP="00E16C2B">
            <w:pPr>
              <w:spacing w:line="240" w:lineRule="auto"/>
              <w:rPr>
                <w:sz w:val="16"/>
                <w:szCs w:val="16"/>
              </w:rPr>
            </w:pPr>
            <w:r>
              <w:rPr>
                <w:sz w:val="16"/>
                <w:szCs w:val="16"/>
              </w:rPr>
              <w:t xml:space="preserve">- AA899: par. </w:t>
            </w:r>
            <w:r>
              <w:rPr>
                <w:sz w:val="16"/>
                <w:szCs w:val="16"/>
              </w:rPr>
              <w:fldChar w:fldCharType="begin"/>
            </w:r>
            <w:r>
              <w:rPr>
                <w:sz w:val="16"/>
                <w:szCs w:val="16"/>
              </w:rPr>
              <w:instrText xml:space="preserve"> REF _Ref387231331 \r \h </w:instrText>
            </w:r>
            <w:r w:rsidRPr="00AC4764">
              <w:rPr>
                <w:sz w:val="16"/>
                <w:szCs w:val="16"/>
              </w:rPr>
            </w:r>
            <w:r>
              <w:rPr>
                <w:sz w:val="16"/>
                <w:szCs w:val="16"/>
              </w:rPr>
              <w:fldChar w:fldCharType="separate"/>
            </w:r>
            <w:r w:rsidR="00A67E75">
              <w:rPr>
                <w:sz w:val="16"/>
                <w:szCs w:val="16"/>
              </w:rPr>
              <w:t>2.12</w:t>
            </w:r>
            <w:r>
              <w:rPr>
                <w:sz w:val="16"/>
                <w:szCs w:val="16"/>
              </w:rPr>
              <w:fldChar w:fldCharType="end"/>
            </w:r>
            <w:r>
              <w:rPr>
                <w:sz w:val="16"/>
                <w:szCs w:val="16"/>
              </w:rPr>
              <w:t xml:space="preserve"> tekstkeuze </w:t>
            </w:r>
            <w:proofErr w:type="spellStart"/>
            <w:r>
              <w:rPr>
                <w:sz w:val="16"/>
                <w:szCs w:val="16"/>
              </w:rPr>
              <w:t>k_Bijlage</w:t>
            </w:r>
            <w:proofErr w:type="spellEnd"/>
            <w:r>
              <w:rPr>
                <w:sz w:val="16"/>
                <w:szCs w:val="16"/>
              </w:rPr>
              <w:t xml:space="preserve"> toegevoegd voor al dan niet tonen van deze paragraaf,</w:t>
            </w:r>
          </w:p>
          <w:p w:rsidR="005839E3" w:rsidRDefault="005839E3" w:rsidP="00E16C2B">
            <w:pPr>
              <w:spacing w:line="240" w:lineRule="auto"/>
              <w:rPr>
                <w:sz w:val="16"/>
                <w:szCs w:val="16"/>
              </w:rPr>
            </w:pPr>
            <w:r>
              <w:rPr>
                <w:sz w:val="16"/>
                <w:szCs w:val="16"/>
              </w:rPr>
              <w:t xml:space="preserve">- par. 2.2 ‘verklaring persoon/personen’ </w:t>
            </w:r>
            <w:r w:rsidR="0051084E">
              <w:rPr>
                <w:sz w:val="16"/>
                <w:szCs w:val="16"/>
              </w:rPr>
              <w:t xml:space="preserve">enkelvoud/meervoud is </w:t>
            </w:r>
            <w:r>
              <w:rPr>
                <w:sz w:val="16"/>
                <w:szCs w:val="16"/>
              </w:rPr>
              <w:t xml:space="preserve">gebaseerd op </w:t>
            </w:r>
            <w:r w:rsidR="0051084E">
              <w:rPr>
                <w:sz w:val="16"/>
                <w:szCs w:val="16"/>
              </w:rPr>
              <w:t xml:space="preserve">het </w:t>
            </w:r>
            <w:r>
              <w:rPr>
                <w:sz w:val="16"/>
                <w:szCs w:val="16"/>
              </w:rPr>
              <w:t xml:space="preserve">aantal gerechtigde personen in </w:t>
            </w:r>
            <w:r w:rsidR="0051084E">
              <w:rPr>
                <w:sz w:val="16"/>
                <w:szCs w:val="16"/>
              </w:rPr>
              <w:t>de partij(en)</w:t>
            </w:r>
            <w:r w:rsidR="00E16C2B">
              <w:rPr>
                <w:sz w:val="16"/>
                <w:szCs w:val="16"/>
              </w:rPr>
              <w:t>,</w:t>
            </w:r>
          </w:p>
          <w:p w:rsidR="00E16C2B" w:rsidRPr="00AC4764" w:rsidRDefault="00E16C2B" w:rsidP="00E16C2B">
            <w:pPr>
              <w:spacing w:line="240" w:lineRule="auto"/>
              <w:rPr>
                <w:sz w:val="16"/>
                <w:szCs w:val="16"/>
              </w:rPr>
            </w:pPr>
            <w:r>
              <w:rPr>
                <w:sz w:val="16"/>
                <w:szCs w:val="16"/>
              </w:rPr>
              <w:t>- tekstuele aanpassingen.</w:t>
            </w:r>
          </w:p>
        </w:tc>
      </w:tr>
      <w:tr w:rsidR="0007500F" w:rsidRPr="00097E01" w:rsidTr="00A67E75">
        <w:tblPrEx>
          <w:tblCellMar>
            <w:top w:w="0" w:type="dxa"/>
            <w:bottom w:w="0" w:type="dxa"/>
          </w:tblCellMar>
        </w:tblPrEx>
        <w:trPr>
          <w:cantSplit/>
        </w:trPr>
        <w:tc>
          <w:tcPr>
            <w:tcW w:w="637" w:type="dxa"/>
          </w:tcPr>
          <w:p w:rsidR="0007500F" w:rsidRDefault="0007500F" w:rsidP="0007500F">
            <w:pPr>
              <w:pStyle w:val="Datum"/>
              <w:rPr>
                <w:rStyle w:val="Versieopmaak"/>
                <w:sz w:val="16"/>
                <w:szCs w:val="16"/>
              </w:rPr>
            </w:pPr>
            <w:r>
              <w:rPr>
                <w:rStyle w:val="Versieopmaak"/>
                <w:sz w:val="16"/>
                <w:szCs w:val="16"/>
              </w:rPr>
              <w:t>2.6</w:t>
            </w:r>
          </w:p>
        </w:tc>
        <w:tc>
          <w:tcPr>
            <w:tcW w:w="1560" w:type="dxa"/>
          </w:tcPr>
          <w:p w:rsidR="0007500F" w:rsidRDefault="0007500F" w:rsidP="00A26E89">
            <w:pPr>
              <w:pStyle w:val="Datum"/>
              <w:rPr>
                <w:rStyle w:val="Datumopmaak"/>
                <w:sz w:val="16"/>
                <w:szCs w:val="16"/>
              </w:rPr>
            </w:pPr>
            <w:r>
              <w:rPr>
                <w:rStyle w:val="Datumopmaak"/>
                <w:sz w:val="16"/>
                <w:szCs w:val="16"/>
              </w:rPr>
              <w:t>6 augustus 2014</w:t>
            </w:r>
          </w:p>
        </w:tc>
        <w:tc>
          <w:tcPr>
            <w:tcW w:w="1701" w:type="dxa"/>
          </w:tcPr>
          <w:p w:rsidR="0007500F" w:rsidRPr="00157D24" w:rsidRDefault="0007500F"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07500F" w:rsidRDefault="00097E01" w:rsidP="0007500F">
            <w:pPr>
              <w:rPr>
                <w:sz w:val="16"/>
                <w:szCs w:val="16"/>
              </w:rPr>
            </w:pPr>
            <w:r>
              <w:rPr>
                <w:sz w:val="16"/>
                <w:szCs w:val="16"/>
              </w:rPr>
              <w:t>RFC-60841 modeldocument v2.3</w:t>
            </w:r>
            <w:r w:rsidR="0007500F">
              <w:rPr>
                <w:sz w:val="16"/>
                <w:szCs w:val="16"/>
              </w:rPr>
              <w:t>, definitief:</w:t>
            </w:r>
          </w:p>
          <w:p w:rsidR="0007500F" w:rsidRPr="00097E01" w:rsidRDefault="0007500F" w:rsidP="0007500F">
            <w:pPr>
              <w:spacing w:line="240" w:lineRule="auto"/>
              <w:rPr>
                <w:sz w:val="16"/>
                <w:szCs w:val="16"/>
              </w:rPr>
            </w:pPr>
            <w:r>
              <w:rPr>
                <w:sz w:val="16"/>
                <w:szCs w:val="16"/>
              </w:rPr>
              <w:t>-gewijzigde tekstblokken.</w:t>
            </w:r>
          </w:p>
        </w:tc>
      </w:tr>
      <w:tr w:rsidR="00795BAC" w:rsidRPr="00716A64" w:rsidTr="00A67E75">
        <w:tblPrEx>
          <w:tblCellMar>
            <w:top w:w="0" w:type="dxa"/>
            <w:bottom w:w="0" w:type="dxa"/>
          </w:tblCellMar>
        </w:tblPrEx>
        <w:trPr>
          <w:cantSplit/>
        </w:trPr>
        <w:tc>
          <w:tcPr>
            <w:tcW w:w="637" w:type="dxa"/>
          </w:tcPr>
          <w:p w:rsidR="00795BAC" w:rsidRDefault="00716A64" w:rsidP="0007500F">
            <w:pPr>
              <w:pStyle w:val="Datum"/>
              <w:rPr>
                <w:rStyle w:val="Versieopmaak"/>
                <w:sz w:val="16"/>
                <w:szCs w:val="16"/>
              </w:rPr>
            </w:pPr>
            <w:r>
              <w:rPr>
                <w:rStyle w:val="Versieopmaak"/>
                <w:sz w:val="16"/>
                <w:szCs w:val="16"/>
              </w:rPr>
              <w:t>2.6.1</w:t>
            </w:r>
          </w:p>
        </w:tc>
        <w:tc>
          <w:tcPr>
            <w:tcW w:w="1560" w:type="dxa"/>
          </w:tcPr>
          <w:p w:rsidR="00795BAC" w:rsidRDefault="00795BAC" w:rsidP="00A26E89">
            <w:pPr>
              <w:pStyle w:val="Datum"/>
              <w:rPr>
                <w:rStyle w:val="Datumopmaak"/>
                <w:sz w:val="16"/>
                <w:szCs w:val="16"/>
              </w:rPr>
            </w:pPr>
            <w:r>
              <w:rPr>
                <w:rStyle w:val="Datumopmaak"/>
                <w:sz w:val="16"/>
                <w:szCs w:val="16"/>
              </w:rPr>
              <w:t>4 december 2014</w:t>
            </w:r>
          </w:p>
        </w:tc>
        <w:tc>
          <w:tcPr>
            <w:tcW w:w="1701" w:type="dxa"/>
          </w:tcPr>
          <w:p w:rsidR="00795BAC" w:rsidRPr="00157D24" w:rsidRDefault="00795BAC"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716A64" w:rsidRDefault="00716A64" w:rsidP="00716A64">
            <w:pPr>
              <w:rPr>
                <w:sz w:val="16"/>
                <w:szCs w:val="16"/>
              </w:rPr>
            </w:pPr>
            <w:r>
              <w:rPr>
                <w:sz w:val="16"/>
                <w:szCs w:val="16"/>
              </w:rPr>
              <w:t>RFC-60841 modeldocument v2.3, definitief:</w:t>
            </w:r>
          </w:p>
          <w:p w:rsidR="00795BAC" w:rsidRPr="00716A64" w:rsidRDefault="00716A64" w:rsidP="00716A64">
            <w:pPr>
              <w:spacing w:line="240" w:lineRule="auto"/>
              <w:rPr>
                <w:sz w:val="16"/>
                <w:szCs w:val="16"/>
              </w:rPr>
            </w:pPr>
            <w:r>
              <w:rPr>
                <w:sz w:val="16"/>
                <w:szCs w:val="16"/>
              </w:rPr>
              <w:t>- par. 2.6 mapping</w:t>
            </w:r>
            <w:r w:rsidR="00795BAC" w:rsidRPr="00716A64">
              <w:rPr>
                <w:sz w:val="16"/>
                <w:szCs w:val="16"/>
              </w:rPr>
              <w:t xml:space="preserve"> Erfpachtcanon</w:t>
            </w:r>
            <w:r>
              <w:rPr>
                <w:sz w:val="16"/>
                <w:szCs w:val="16"/>
              </w:rPr>
              <w:t xml:space="preserve"> aangepast </w:t>
            </w:r>
            <w:proofErr w:type="spellStart"/>
            <w:r>
              <w:rPr>
                <w:sz w:val="16"/>
                <w:szCs w:val="16"/>
              </w:rPr>
              <w:t>obv</w:t>
            </w:r>
            <w:proofErr w:type="spellEnd"/>
            <w:r>
              <w:rPr>
                <w:sz w:val="16"/>
                <w:szCs w:val="16"/>
              </w:rPr>
              <w:t xml:space="preserve"> issue</w:t>
            </w:r>
            <w:r w:rsidR="00795BAC" w:rsidRPr="00716A64">
              <w:rPr>
                <w:sz w:val="16"/>
                <w:szCs w:val="16"/>
              </w:rPr>
              <w:t>.</w:t>
            </w:r>
          </w:p>
        </w:tc>
      </w:tr>
      <w:tr w:rsidR="00082EA3" w:rsidRPr="00BD30DB" w:rsidTr="00A67E75">
        <w:tblPrEx>
          <w:tblCellMar>
            <w:top w:w="0" w:type="dxa"/>
            <w:bottom w:w="0" w:type="dxa"/>
          </w:tblCellMar>
        </w:tblPrEx>
        <w:trPr>
          <w:cantSplit/>
        </w:trPr>
        <w:tc>
          <w:tcPr>
            <w:tcW w:w="637" w:type="dxa"/>
          </w:tcPr>
          <w:p w:rsidR="00082EA3" w:rsidRDefault="00082EA3"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0</w:t>
            </w:r>
          </w:p>
        </w:tc>
        <w:tc>
          <w:tcPr>
            <w:tcW w:w="1560" w:type="dxa"/>
          </w:tcPr>
          <w:p w:rsidR="00082EA3" w:rsidRDefault="00B35CB1" w:rsidP="00B35CB1">
            <w:pPr>
              <w:pStyle w:val="Datum"/>
              <w:rPr>
                <w:rStyle w:val="Datumopmaak"/>
                <w:sz w:val="16"/>
                <w:szCs w:val="16"/>
              </w:rPr>
            </w:pPr>
            <w:r>
              <w:rPr>
                <w:rStyle w:val="Datumopmaak"/>
                <w:sz w:val="16"/>
                <w:szCs w:val="16"/>
              </w:rPr>
              <w:t>4</w:t>
            </w:r>
            <w:r w:rsidR="00082EA3">
              <w:rPr>
                <w:rStyle w:val="Datumopmaak"/>
                <w:sz w:val="16"/>
                <w:szCs w:val="16"/>
              </w:rPr>
              <w:t xml:space="preserve"> </w:t>
            </w:r>
            <w:r>
              <w:rPr>
                <w:rStyle w:val="Datumopmaak"/>
                <w:sz w:val="16"/>
                <w:szCs w:val="16"/>
              </w:rPr>
              <w:t>november</w:t>
            </w:r>
            <w:r w:rsidR="00082EA3">
              <w:rPr>
                <w:rStyle w:val="Datumopmaak"/>
                <w:sz w:val="16"/>
                <w:szCs w:val="16"/>
              </w:rPr>
              <w:t xml:space="preserve"> 2015</w:t>
            </w:r>
          </w:p>
        </w:tc>
        <w:tc>
          <w:tcPr>
            <w:tcW w:w="1701" w:type="dxa"/>
          </w:tcPr>
          <w:p w:rsidR="00082EA3" w:rsidRPr="00157D24" w:rsidRDefault="00082EA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082EA3" w:rsidRPr="00082EA3" w:rsidRDefault="00082EA3" w:rsidP="00716A64">
            <w:pPr>
              <w:rPr>
                <w:sz w:val="16"/>
                <w:szCs w:val="16"/>
              </w:rPr>
            </w:pPr>
            <w:r w:rsidRPr="00082EA3">
              <w:rPr>
                <w:sz w:val="16"/>
                <w:szCs w:val="16"/>
              </w:rPr>
              <w:t>AA-2242 modeldocument v2.4.0, definitief:</w:t>
            </w:r>
          </w:p>
          <w:p w:rsidR="00082EA3" w:rsidRDefault="00082EA3" w:rsidP="0033564F">
            <w:pPr>
              <w:spacing w:line="240" w:lineRule="auto"/>
              <w:rPr>
                <w:sz w:val="16"/>
                <w:szCs w:val="16"/>
              </w:rPr>
            </w:pPr>
            <w:r w:rsidRPr="00082EA3">
              <w:rPr>
                <w:sz w:val="16"/>
                <w:szCs w:val="16"/>
              </w:rPr>
              <w:t xml:space="preserve">- </w:t>
            </w:r>
            <w:r w:rsidR="00144F7E">
              <w:rPr>
                <w:sz w:val="16"/>
                <w:szCs w:val="16"/>
              </w:rPr>
              <w:t xml:space="preserve">par. 2.3 </w:t>
            </w:r>
            <w:r w:rsidRPr="00082EA3">
              <w:rPr>
                <w:sz w:val="16"/>
                <w:szCs w:val="16"/>
              </w:rPr>
              <w:t>TB</w:t>
            </w:r>
            <w:r>
              <w:rPr>
                <w:sz w:val="16"/>
                <w:szCs w:val="16"/>
              </w:rPr>
              <w:t xml:space="preserve"> PNP en TB PNNP worden afgesloten met een ‘;’ </w:t>
            </w:r>
            <w:proofErr w:type="spellStart"/>
            <w:r>
              <w:rPr>
                <w:sz w:val="16"/>
                <w:szCs w:val="16"/>
              </w:rPr>
              <w:t>ipv</w:t>
            </w:r>
            <w:proofErr w:type="spellEnd"/>
            <w:r>
              <w:rPr>
                <w:sz w:val="16"/>
                <w:szCs w:val="16"/>
              </w:rPr>
              <w:t xml:space="preserve"> ‘,’ conform alle andere modeldocumenten.</w:t>
            </w:r>
          </w:p>
          <w:p w:rsidR="0033564F" w:rsidRDefault="0033564F" w:rsidP="0033564F">
            <w:pPr>
              <w:spacing w:line="240" w:lineRule="auto"/>
              <w:rPr>
                <w:sz w:val="16"/>
                <w:szCs w:val="16"/>
              </w:rPr>
            </w:pPr>
            <w:r>
              <w:rPr>
                <w:sz w:val="16"/>
                <w:szCs w:val="16"/>
              </w:rPr>
              <w:t>AA-2239 modeldocument v2.4.1, definitief:</w:t>
            </w:r>
          </w:p>
          <w:p w:rsidR="0033564F" w:rsidRPr="00082EA3" w:rsidRDefault="0033564F" w:rsidP="00B35CB1">
            <w:pPr>
              <w:spacing w:line="240" w:lineRule="auto"/>
              <w:rPr>
                <w:sz w:val="16"/>
                <w:szCs w:val="16"/>
              </w:rPr>
            </w:pPr>
            <w:r w:rsidRPr="0033564F">
              <w:rPr>
                <w:sz w:val="16"/>
                <w:szCs w:val="16"/>
              </w:rPr>
              <w:t>-</w:t>
            </w:r>
            <w:r>
              <w:rPr>
                <w:sz w:val="16"/>
                <w:szCs w:val="16"/>
              </w:rPr>
              <w:t xml:space="preserve"> par. 2.8 bedenktijd </w:t>
            </w:r>
            <w:r w:rsidR="00B35CB1">
              <w:rPr>
                <w:sz w:val="16"/>
                <w:szCs w:val="16"/>
              </w:rPr>
              <w:t>‘wettelijk’ aangepast naar ‘wettelijke’.</w:t>
            </w:r>
          </w:p>
        </w:tc>
      </w:tr>
      <w:tr w:rsidR="00BD0AC9" w:rsidRPr="00BD30DB" w:rsidTr="00A67E75">
        <w:tblPrEx>
          <w:tblCellMar>
            <w:top w:w="0" w:type="dxa"/>
            <w:bottom w:w="0" w:type="dxa"/>
          </w:tblCellMar>
        </w:tblPrEx>
        <w:trPr>
          <w:cantSplit/>
        </w:trPr>
        <w:tc>
          <w:tcPr>
            <w:tcW w:w="637" w:type="dxa"/>
          </w:tcPr>
          <w:p w:rsidR="00BD0AC9" w:rsidRDefault="00BD0AC9"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1</w:t>
            </w:r>
          </w:p>
        </w:tc>
        <w:tc>
          <w:tcPr>
            <w:tcW w:w="1560" w:type="dxa"/>
          </w:tcPr>
          <w:p w:rsidR="00BD0AC9" w:rsidRDefault="00BD0AC9" w:rsidP="00B35CB1">
            <w:pPr>
              <w:pStyle w:val="Datum"/>
              <w:rPr>
                <w:rStyle w:val="Datumopmaak"/>
                <w:sz w:val="16"/>
                <w:szCs w:val="16"/>
              </w:rPr>
            </w:pPr>
            <w:r>
              <w:rPr>
                <w:rStyle w:val="Datumopmaak"/>
                <w:sz w:val="16"/>
                <w:szCs w:val="16"/>
              </w:rPr>
              <w:t>25 november 2015</w:t>
            </w:r>
          </w:p>
        </w:tc>
        <w:tc>
          <w:tcPr>
            <w:tcW w:w="1701" w:type="dxa"/>
          </w:tcPr>
          <w:p w:rsidR="00BD0AC9" w:rsidRPr="00157D24" w:rsidRDefault="00BD0AC9"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BD0AC9" w:rsidRPr="00082EA3" w:rsidRDefault="00BD0AC9" w:rsidP="00BD0AC9">
            <w:pPr>
              <w:rPr>
                <w:sz w:val="16"/>
                <w:szCs w:val="16"/>
              </w:rPr>
            </w:pPr>
            <w:r>
              <w:rPr>
                <w:sz w:val="16"/>
                <w:szCs w:val="16"/>
              </w:rPr>
              <w:t xml:space="preserve">AA-2028 </w:t>
            </w:r>
            <w:r w:rsidRPr="00082EA3">
              <w:rPr>
                <w:sz w:val="16"/>
                <w:szCs w:val="16"/>
              </w:rPr>
              <w:t>modeldocument v2.4.</w:t>
            </w:r>
            <w:r w:rsidR="00C8494F">
              <w:rPr>
                <w:sz w:val="16"/>
                <w:szCs w:val="16"/>
              </w:rPr>
              <w:t>1</w:t>
            </w:r>
            <w:r w:rsidRPr="00082EA3">
              <w:rPr>
                <w:sz w:val="16"/>
                <w:szCs w:val="16"/>
              </w:rPr>
              <w:t>, definitief:</w:t>
            </w:r>
          </w:p>
          <w:p w:rsidR="00BD0AC9" w:rsidRPr="00082EA3" w:rsidRDefault="00BD0AC9" w:rsidP="00596C33">
            <w:pPr>
              <w:spacing w:line="240" w:lineRule="auto"/>
              <w:rPr>
                <w:sz w:val="16"/>
                <w:szCs w:val="16"/>
              </w:rPr>
            </w:pPr>
            <w:r w:rsidRPr="00BD0AC9">
              <w:rPr>
                <w:sz w:val="16"/>
                <w:szCs w:val="16"/>
              </w:rPr>
              <w:t>-</w:t>
            </w:r>
            <w:r>
              <w:rPr>
                <w:sz w:val="16"/>
                <w:szCs w:val="16"/>
              </w:rPr>
              <w:t xml:space="preserve"> par. 2.3 tonen (zowel tezamen als ieder afzonderlijk) </w:t>
            </w:r>
            <w:proofErr w:type="spellStart"/>
            <w:r>
              <w:rPr>
                <w:sz w:val="16"/>
                <w:szCs w:val="16"/>
              </w:rPr>
              <w:t>obv</w:t>
            </w:r>
            <w:proofErr w:type="spellEnd"/>
            <w:r>
              <w:rPr>
                <w:sz w:val="16"/>
                <w:szCs w:val="16"/>
              </w:rPr>
              <w:t xml:space="preserve"> gerechtigde personen.</w:t>
            </w:r>
          </w:p>
        </w:tc>
      </w:tr>
      <w:tr w:rsidR="00596C33" w:rsidRPr="00BD30DB" w:rsidTr="00A67E75">
        <w:tblPrEx>
          <w:tblCellMar>
            <w:top w:w="0" w:type="dxa"/>
            <w:bottom w:w="0" w:type="dxa"/>
          </w:tblCellMar>
        </w:tblPrEx>
        <w:trPr>
          <w:cantSplit/>
        </w:trPr>
        <w:tc>
          <w:tcPr>
            <w:tcW w:w="637" w:type="dxa"/>
          </w:tcPr>
          <w:p w:rsidR="00596C33" w:rsidRDefault="00596C33" w:rsidP="00A913C5">
            <w:pPr>
              <w:pStyle w:val="Datum"/>
              <w:rPr>
                <w:rStyle w:val="Versieopmaak"/>
                <w:sz w:val="16"/>
                <w:szCs w:val="16"/>
              </w:rPr>
            </w:pPr>
            <w:r>
              <w:rPr>
                <w:rStyle w:val="Versieopmaak"/>
                <w:sz w:val="16"/>
                <w:szCs w:val="16"/>
              </w:rPr>
              <w:t>2.8.0</w:t>
            </w:r>
          </w:p>
        </w:tc>
        <w:tc>
          <w:tcPr>
            <w:tcW w:w="1560" w:type="dxa"/>
          </w:tcPr>
          <w:p w:rsidR="00596C33" w:rsidRDefault="00596C33" w:rsidP="00B35CB1">
            <w:pPr>
              <w:pStyle w:val="Datum"/>
              <w:rPr>
                <w:rStyle w:val="Datumopmaak"/>
                <w:sz w:val="16"/>
                <w:szCs w:val="16"/>
              </w:rPr>
            </w:pPr>
            <w:r>
              <w:rPr>
                <w:rStyle w:val="Datumopmaak"/>
                <w:sz w:val="16"/>
                <w:szCs w:val="16"/>
              </w:rPr>
              <w:t>7 januari 2016</w:t>
            </w:r>
          </w:p>
        </w:tc>
        <w:tc>
          <w:tcPr>
            <w:tcW w:w="1701" w:type="dxa"/>
          </w:tcPr>
          <w:p w:rsidR="00596C33" w:rsidRPr="00157D24" w:rsidRDefault="00596C3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596C33" w:rsidRDefault="00596C33" w:rsidP="00596C33">
            <w:pPr>
              <w:rPr>
                <w:sz w:val="16"/>
                <w:szCs w:val="16"/>
              </w:rPr>
            </w:pPr>
            <w:r w:rsidRPr="00F47BB2">
              <w:rPr>
                <w:sz w:val="16"/>
                <w:szCs w:val="16"/>
              </w:rPr>
              <w:t xml:space="preserve">AA-2397 </w:t>
            </w:r>
            <w:r>
              <w:rPr>
                <w:sz w:val="16"/>
                <w:szCs w:val="16"/>
              </w:rPr>
              <w:t xml:space="preserve">Modeldocument v2.5.0, definitief: </w:t>
            </w:r>
          </w:p>
          <w:p w:rsidR="00596C33" w:rsidRDefault="00596C33" w:rsidP="00596C3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41EEA" w:rsidRPr="00BD30DB" w:rsidTr="00A67E75">
        <w:tblPrEx>
          <w:tblCellMar>
            <w:top w:w="0" w:type="dxa"/>
            <w:bottom w:w="0" w:type="dxa"/>
          </w:tblCellMar>
        </w:tblPrEx>
        <w:trPr>
          <w:cantSplit/>
        </w:trPr>
        <w:tc>
          <w:tcPr>
            <w:tcW w:w="637" w:type="dxa"/>
          </w:tcPr>
          <w:p w:rsidR="00641EEA" w:rsidRDefault="00641EEA" w:rsidP="00A913C5">
            <w:pPr>
              <w:pStyle w:val="Datum"/>
              <w:rPr>
                <w:rStyle w:val="Versieopmaak"/>
                <w:sz w:val="16"/>
                <w:szCs w:val="16"/>
              </w:rPr>
            </w:pPr>
            <w:r>
              <w:rPr>
                <w:rStyle w:val="Versieopmaak"/>
                <w:sz w:val="16"/>
                <w:szCs w:val="16"/>
              </w:rPr>
              <w:t>2.9.0</w:t>
            </w:r>
          </w:p>
        </w:tc>
        <w:tc>
          <w:tcPr>
            <w:tcW w:w="1560" w:type="dxa"/>
          </w:tcPr>
          <w:p w:rsidR="00641EEA" w:rsidRDefault="00641EEA" w:rsidP="00B35CB1">
            <w:pPr>
              <w:pStyle w:val="Datum"/>
              <w:rPr>
                <w:rStyle w:val="Datumopmaak"/>
                <w:sz w:val="16"/>
                <w:szCs w:val="16"/>
              </w:rPr>
            </w:pPr>
            <w:r>
              <w:rPr>
                <w:rStyle w:val="Datumopmaak"/>
                <w:sz w:val="16"/>
                <w:szCs w:val="16"/>
              </w:rPr>
              <w:t>3 maart 2016</w:t>
            </w:r>
          </w:p>
        </w:tc>
        <w:tc>
          <w:tcPr>
            <w:tcW w:w="1701" w:type="dxa"/>
          </w:tcPr>
          <w:p w:rsidR="00641EEA" w:rsidRPr="00157D24" w:rsidRDefault="00641EEA" w:rsidP="00BD0AC9">
            <w:pPr>
              <w:pStyle w:val="Datum"/>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244" w:type="dxa"/>
          </w:tcPr>
          <w:p w:rsidR="00641EEA" w:rsidRPr="00F47BB2" w:rsidRDefault="00641EEA" w:rsidP="00596C33">
            <w:pPr>
              <w:rPr>
                <w:sz w:val="16"/>
                <w:szCs w:val="16"/>
              </w:rPr>
            </w:pPr>
            <w:r>
              <w:rPr>
                <w:sz w:val="16"/>
                <w:szCs w:val="16"/>
              </w:rPr>
              <w:t>AA-2413 Modeldocument v2.6.0: Geen inhoudelijke wijzigingen</w:t>
            </w:r>
          </w:p>
        </w:tc>
      </w:tr>
    </w:tbl>
    <w:p w:rsidR="00451606" w:rsidRPr="00BD30DB" w:rsidRDefault="00451606">
      <w:pPr>
        <w:rPr>
          <w:color w:val="005200"/>
          <w:sz w:val="16"/>
          <w:szCs w:val="16"/>
        </w:rPr>
      </w:pPr>
    </w:p>
    <w:p w:rsidR="00451606" w:rsidRPr="00BD30DB" w:rsidRDefault="00451606">
      <w:pPr>
        <w:pStyle w:val="Koptekst"/>
        <w:tabs>
          <w:tab w:val="clear" w:pos="4536"/>
          <w:tab w:val="clear" w:pos="9072"/>
        </w:tabs>
      </w:pPr>
    </w:p>
    <w:p w:rsidR="00451606" w:rsidRPr="00BD30DB" w:rsidRDefault="00451606">
      <w:pPr>
        <w:pStyle w:val="Koptekst"/>
        <w:tabs>
          <w:tab w:val="clear" w:pos="4536"/>
          <w:tab w:val="clear" w:pos="9072"/>
        </w:tabs>
        <w:sectPr w:rsidR="00451606" w:rsidRPr="00BD30DB">
          <w:headerReference w:type="default" r:id="rId9"/>
          <w:headerReference w:type="first" r:id="rId10"/>
          <w:footerReference w:type="first" r:id="rId11"/>
          <w:pgSz w:w="11906" w:h="16838" w:code="9"/>
          <w:pgMar w:top="2835" w:right="1304" w:bottom="2552" w:left="1814" w:header="567" w:footer="431" w:gutter="0"/>
          <w:pgNumType w:start="1"/>
          <w:cols w:space="708"/>
        </w:sectPr>
      </w:pPr>
    </w:p>
    <w:p w:rsidR="00451606" w:rsidRDefault="00451606">
      <w:pPr>
        <w:pStyle w:val="Koptekst"/>
        <w:tabs>
          <w:tab w:val="clear" w:pos="4536"/>
          <w:tab w:val="clear" w:pos="9072"/>
        </w:tabs>
        <w:rPr>
          <w:b/>
          <w:bCs w:val="0"/>
        </w:rPr>
      </w:pPr>
      <w:r>
        <w:rPr>
          <w:b/>
          <w:bCs w:val="0"/>
        </w:rPr>
        <w:lastRenderedPageBreak/>
        <w:t>Inhoudsopgave</w:t>
      </w:r>
    </w:p>
    <w:p w:rsidR="00451606" w:rsidRDefault="00451606">
      <w:pPr>
        <w:pStyle w:val="Koptekst"/>
        <w:tabs>
          <w:tab w:val="clear" w:pos="4536"/>
          <w:tab w:val="clear" w:pos="9072"/>
        </w:tabs>
      </w:pPr>
    </w:p>
    <w:bookmarkStart w:id="9" w:name="bmInhoudsopgave"/>
    <w:bookmarkEnd w:id="9"/>
    <w:p w:rsidR="00C8494F" w:rsidRPr="008B12E1"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36222942" w:history="1">
        <w:r w:rsidR="00C8494F" w:rsidRPr="00800FB3">
          <w:rPr>
            <w:rStyle w:val="Hyperlink"/>
          </w:rPr>
          <w:t>1</w:t>
        </w:r>
        <w:r w:rsidR="00C8494F" w:rsidRPr="008B12E1">
          <w:rPr>
            <w:rFonts w:ascii="Calibri" w:hAnsi="Calibri"/>
            <w:b w:val="0"/>
            <w:bCs w:val="0"/>
            <w:snapToGrid/>
            <w:kern w:val="0"/>
            <w:sz w:val="22"/>
            <w:szCs w:val="22"/>
            <w:lang w:eastAsia="nl-NL"/>
          </w:rPr>
          <w:tab/>
        </w:r>
        <w:r w:rsidR="00C8494F" w:rsidRPr="00800FB3">
          <w:rPr>
            <w:rStyle w:val="Hyperlink"/>
          </w:rPr>
          <w:t>Inleiding</w:t>
        </w:r>
        <w:r w:rsidR="00C8494F">
          <w:rPr>
            <w:webHidden/>
          </w:rPr>
          <w:tab/>
        </w:r>
        <w:r w:rsidR="00C8494F">
          <w:rPr>
            <w:webHidden/>
          </w:rPr>
          <w:fldChar w:fldCharType="begin"/>
        </w:r>
        <w:r w:rsidR="00C8494F">
          <w:rPr>
            <w:webHidden/>
          </w:rPr>
          <w:instrText xml:space="preserve"> PAGEREF _Toc436222942 \h </w:instrText>
        </w:r>
        <w:r w:rsidR="00C8494F">
          <w:rPr>
            <w:webHidden/>
          </w:rPr>
        </w:r>
        <w:r w:rsidR="00C8494F">
          <w:rPr>
            <w:webHidden/>
          </w:rPr>
          <w:fldChar w:fldCharType="separate"/>
        </w:r>
        <w:r w:rsidR="00A67E75">
          <w:rPr>
            <w:webHidden/>
          </w:rPr>
          <w:t>4</w:t>
        </w:r>
        <w:r w:rsidR="00C8494F">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43" w:history="1">
        <w:r w:rsidRPr="00800FB3">
          <w:rPr>
            <w:rStyle w:val="Hyperlink"/>
          </w:rPr>
          <w:t>1.1</w:t>
        </w:r>
        <w:r w:rsidRPr="008B12E1">
          <w:rPr>
            <w:rFonts w:ascii="Calibri" w:hAnsi="Calibri"/>
            <w:snapToGrid/>
            <w:kern w:val="0"/>
            <w:sz w:val="22"/>
            <w:szCs w:val="22"/>
            <w:lang w:eastAsia="nl-NL"/>
          </w:rPr>
          <w:tab/>
        </w:r>
        <w:r w:rsidRPr="00800FB3">
          <w:rPr>
            <w:rStyle w:val="Hyperlink"/>
          </w:rPr>
          <w:t>Doel</w:t>
        </w:r>
        <w:r>
          <w:rPr>
            <w:webHidden/>
          </w:rPr>
          <w:tab/>
        </w:r>
        <w:r>
          <w:rPr>
            <w:webHidden/>
          </w:rPr>
          <w:fldChar w:fldCharType="begin"/>
        </w:r>
        <w:r>
          <w:rPr>
            <w:webHidden/>
          </w:rPr>
          <w:instrText xml:space="preserve"> PAGEREF _Toc436222943 \h </w:instrText>
        </w:r>
        <w:r>
          <w:rPr>
            <w:webHidden/>
          </w:rPr>
        </w:r>
        <w:r>
          <w:rPr>
            <w:webHidden/>
          </w:rPr>
          <w:fldChar w:fldCharType="separate"/>
        </w:r>
        <w:r w:rsidR="00A67E75">
          <w:rPr>
            <w:webHidden/>
          </w:rPr>
          <w:t>4</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44" w:history="1">
        <w:r w:rsidRPr="00800FB3">
          <w:rPr>
            <w:rStyle w:val="Hyperlink"/>
          </w:rPr>
          <w:t>1.2</w:t>
        </w:r>
        <w:r w:rsidRPr="008B12E1">
          <w:rPr>
            <w:rFonts w:ascii="Calibri" w:hAnsi="Calibri"/>
            <w:snapToGrid/>
            <w:kern w:val="0"/>
            <w:sz w:val="22"/>
            <w:szCs w:val="22"/>
            <w:lang w:eastAsia="nl-NL"/>
          </w:rPr>
          <w:tab/>
        </w:r>
        <w:r w:rsidRPr="00800FB3">
          <w:rPr>
            <w:rStyle w:val="Hyperlink"/>
          </w:rPr>
          <w:t>Algemeen</w:t>
        </w:r>
        <w:r>
          <w:rPr>
            <w:webHidden/>
          </w:rPr>
          <w:tab/>
        </w:r>
        <w:r>
          <w:rPr>
            <w:webHidden/>
          </w:rPr>
          <w:fldChar w:fldCharType="begin"/>
        </w:r>
        <w:r>
          <w:rPr>
            <w:webHidden/>
          </w:rPr>
          <w:instrText xml:space="preserve"> PAGEREF _Toc436222944 \h </w:instrText>
        </w:r>
        <w:r>
          <w:rPr>
            <w:webHidden/>
          </w:rPr>
        </w:r>
        <w:r>
          <w:rPr>
            <w:webHidden/>
          </w:rPr>
          <w:fldChar w:fldCharType="separate"/>
        </w:r>
        <w:r w:rsidR="00A67E75">
          <w:rPr>
            <w:webHidden/>
          </w:rPr>
          <w:t>4</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45" w:history="1">
        <w:r w:rsidRPr="00800FB3">
          <w:rPr>
            <w:rStyle w:val="Hyperlink"/>
          </w:rPr>
          <w:t>1.3</w:t>
        </w:r>
        <w:r w:rsidRPr="008B12E1">
          <w:rPr>
            <w:rFonts w:ascii="Calibri" w:hAnsi="Calibri"/>
            <w:snapToGrid/>
            <w:kern w:val="0"/>
            <w:sz w:val="22"/>
            <w:szCs w:val="22"/>
            <w:lang w:eastAsia="nl-NL"/>
          </w:rPr>
          <w:tab/>
        </w:r>
        <w:r w:rsidRPr="00800FB3">
          <w:rPr>
            <w:rStyle w:val="Hyperlink"/>
          </w:rPr>
          <w:t>Referenties</w:t>
        </w:r>
        <w:r>
          <w:rPr>
            <w:webHidden/>
          </w:rPr>
          <w:tab/>
        </w:r>
        <w:r>
          <w:rPr>
            <w:webHidden/>
          </w:rPr>
          <w:fldChar w:fldCharType="begin"/>
        </w:r>
        <w:r>
          <w:rPr>
            <w:webHidden/>
          </w:rPr>
          <w:instrText xml:space="preserve"> PAGEREF _Toc436222945 \h </w:instrText>
        </w:r>
        <w:r>
          <w:rPr>
            <w:webHidden/>
          </w:rPr>
        </w:r>
        <w:r>
          <w:rPr>
            <w:webHidden/>
          </w:rPr>
          <w:fldChar w:fldCharType="separate"/>
        </w:r>
        <w:r w:rsidR="00A67E75">
          <w:rPr>
            <w:webHidden/>
          </w:rPr>
          <w:t>4</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46" w:history="1">
        <w:r w:rsidRPr="00800FB3">
          <w:rPr>
            <w:rStyle w:val="Hyperlink"/>
          </w:rPr>
          <w:t>1.4</w:t>
        </w:r>
        <w:r w:rsidRPr="008B12E1">
          <w:rPr>
            <w:rFonts w:ascii="Calibri" w:hAnsi="Calibri"/>
            <w:snapToGrid/>
            <w:kern w:val="0"/>
            <w:sz w:val="22"/>
            <w:szCs w:val="22"/>
            <w:lang w:eastAsia="nl-NL"/>
          </w:rPr>
          <w:tab/>
        </w:r>
        <w:r w:rsidRPr="00800FB3">
          <w:rPr>
            <w:rStyle w:val="Hyperlink"/>
          </w:rPr>
          <w:t>Uitgangspunten</w:t>
        </w:r>
        <w:r>
          <w:rPr>
            <w:webHidden/>
          </w:rPr>
          <w:tab/>
        </w:r>
        <w:r>
          <w:rPr>
            <w:webHidden/>
          </w:rPr>
          <w:fldChar w:fldCharType="begin"/>
        </w:r>
        <w:r>
          <w:rPr>
            <w:webHidden/>
          </w:rPr>
          <w:instrText xml:space="preserve"> PAGEREF _Toc436222946 \h </w:instrText>
        </w:r>
        <w:r>
          <w:rPr>
            <w:webHidden/>
          </w:rPr>
        </w:r>
        <w:r>
          <w:rPr>
            <w:webHidden/>
          </w:rPr>
          <w:fldChar w:fldCharType="separate"/>
        </w:r>
        <w:r w:rsidR="00A67E75">
          <w:rPr>
            <w:webHidden/>
          </w:rPr>
          <w:t>5</w:t>
        </w:r>
        <w:r>
          <w:rPr>
            <w:webHidden/>
          </w:rPr>
          <w:fldChar w:fldCharType="end"/>
        </w:r>
      </w:hyperlink>
    </w:p>
    <w:p w:rsidR="00C8494F" w:rsidRPr="008B12E1" w:rsidRDefault="00C8494F">
      <w:pPr>
        <w:pStyle w:val="Inhopg1"/>
        <w:rPr>
          <w:rFonts w:ascii="Calibri" w:hAnsi="Calibri"/>
          <w:b w:val="0"/>
          <w:bCs w:val="0"/>
          <w:snapToGrid/>
          <w:kern w:val="0"/>
          <w:sz w:val="22"/>
          <w:szCs w:val="22"/>
          <w:lang w:eastAsia="nl-NL"/>
        </w:rPr>
      </w:pPr>
      <w:hyperlink w:anchor="_Toc436222947" w:history="1">
        <w:r w:rsidRPr="00800FB3">
          <w:rPr>
            <w:rStyle w:val="Hyperlink"/>
          </w:rPr>
          <w:t>2</w:t>
        </w:r>
        <w:r w:rsidRPr="008B12E1">
          <w:rPr>
            <w:rFonts w:ascii="Calibri" w:hAnsi="Calibri"/>
            <w:b w:val="0"/>
            <w:bCs w:val="0"/>
            <w:snapToGrid/>
            <w:kern w:val="0"/>
            <w:sz w:val="22"/>
            <w:szCs w:val="22"/>
            <w:lang w:eastAsia="nl-NL"/>
          </w:rPr>
          <w:tab/>
        </w:r>
        <w:r w:rsidRPr="00800FB3">
          <w:rPr>
            <w:rStyle w:val="Hyperlink"/>
          </w:rPr>
          <w:t>Notariële verklaring – koop of optie</w:t>
        </w:r>
        <w:r>
          <w:rPr>
            <w:webHidden/>
          </w:rPr>
          <w:tab/>
        </w:r>
        <w:r>
          <w:rPr>
            <w:webHidden/>
          </w:rPr>
          <w:fldChar w:fldCharType="begin"/>
        </w:r>
        <w:r>
          <w:rPr>
            <w:webHidden/>
          </w:rPr>
          <w:instrText xml:space="preserve"> PAGEREF _Toc436222947 \h </w:instrText>
        </w:r>
        <w:r>
          <w:rPr>
            <w:webHidden/>
          </w:rPr>
        </w:r>
        <w:r>
          <w:rPr>
            <w:webHidden/>
          </w:rPr>
          <w:fldChar w:fldCharType="separate"/>
        </w:r>
        <w:r w:rsidR="00A67E75">
          <w:rPr>
            <w:webHidden/>
          </w:rPr>
          <w:t>6</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48" w:history="1">
        <w:r w:rsidRPr="00800FB3">
          <w:rPr>
            <w:rStyle w:val="Hyperlink"/>
          </w:rPr>
          <w:t>2.1</w:t>
        </w:r>
        <w:r w:rsidRPr="008B12E1">
          <w:rPr>
            <w:rFonts w:ascii="Calibri" w:hAnsi="Calibri"/>
            <w:snapToGrid/>
            <w:kern w:val="0"/>
            <w:sz w:val="22"/>
            <w:szCs w:val="22"/>
            <w:lang w:eastAsia="nl-NL"/>
          </w:rPr>
          <w:tab/>
        </w:r>
        <w:r w:rsidRPr="00800FB3">
          <w:rPr>
            <w:rStyle w:val="Hyperlink"/>
          </w:rPr>
          <w:t>Verklaring</w:t>
        </w:r>
        <w:r>
          <w:rPr>
            <w:webHidden/>
          </w:rPr>
          <w:tab/>
        </w:r>
        <w:r>
          <w:rPr>
            <w:webHidden/>
          </w:rPr>
          <w:fldChar w:fldCharType="begin"/>
        </w:r>
        <w:r>
          <w:rPr>
            <w:webHidden/>
          </w:rPr>
          <w:instrText xml:space="preserve"> PAGEREF _Toc436222948 \h </w:instrText>
        </w:r>
        <w:r>
          <w:rPr>
            <w:webHidden/>
          </w:rPr>
        </w:r>
        <w:r>
          <w:rPr>
            <w:webHidden/>
          </w:rPr>
          <w:fldChar w:fldCharType="separate"/>
        </w:r>
        <w:r w:rsidR="00A67E75">
          <w:rPr>
            <w:webHidden/>
          </w:rPr>
          <w:t>6</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49" w:history="1">
        <w:r w:rsidRPr="00800FB3">
          <w:rPr>
            <w:rStyle w:val="Hyperlink"/>
          </w:rPr>
          <w:t>2.2</w:t>
        </w:r>
        <w:r w:rsidRPr="008B12E1">
          <w:rPr>
            <w:rFonts w:ascii="Calibri" w:hAnsi="Calibri"/>
            <w:snapToGrid/>
            <w:kern w:val="0"/>
            <w:sz w:val="22"/>
            <w:szCs w:val="22"/>
            <w:lang w:eastAsia="nl-NL"/>
          </w:rPr>
          <w:tab/>
        </w:r>
        <w:r w:rsidRPr="00800FB3">
          <w:rPr>
            <w:rStyle w:val="Hyperlink"/>
          </w:rPr>
          <w:t>Aanhef</w:t>
        </w:r>
        <w:r>
          <w:rPr>
            <w:webHidden/>
          </w:rPr>
          <w:tab/>
        </w:r>
        <w:r>
          <w:rPr>
            <w:webHidden/>
          </w:rPr>
          <w:fldChar w:fldCharType="begin"/>
        </w:r>
        <w:r>
          <w:rPr>
            <w:webHidden/>
          </w:rPr>
          <w:instrText xml:space="preserve"> PAGEREF _Toc436222949 \h </w:instrText>
        </w:r>
        <w:r>
          <w:rPr>
            <w:webHidden/>
          </w:rPr>
        </w:r>
        <w:r>
          <w:rPr>
            <w:webHidden/>
          </w:rPr>
          <w:fldChar w:fldCharType="separate"/>
        </w:r>
        <w:r w:rsidR="00A67E75">
          <w:rPr>
            <w:webHidden/>
          </w:rPr>
          <w:t>6</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50" w:history="1">
        <w:r w:rsidRPr="00800FB3">
          <w:rPr>
            <w:rStyle w:val="Hyperlink"/>
          </w:rPr>
          <w:t>2.3</w:t>
        </w:r>
        <w:r w:rsidRPr="008B12E1">
          <w:rPr>
            <w:rFonts w:ascii="Calibri" w:hAnsi="Calibri"/>
            <w:snapToGrid/>
            <w:kern w:val="0"/>
            <w:sz w:val="22"/>
            <w:szCs w:val="22"/>
            <w:lang w:eastAsia="nl-NL"/>
          </w:rPr>
          <w:tab/>
        </w:r>
        <w:r w:rsidRPr="00800FB3">
          <w:rPr>
            <w:rStyle w:val="Hyperlink"/>
          </w:rPr>
          <w:t>Partijen</w:t>
        </w:r>
        <w:r>
          <w:rPr>
            <w:webHidden/>
          </w:rPr>
          <w:tab/>
        </w:r>
        <w:r>
          <w:rPr>
            <w:webHidden/>
          </w:rPr>
          <w:fldChar w:fldCharType="begin"/>
        </w:r>
        <w:r>
          <w:rPr>
            <w:webHidden/>
          </w:rPr>
          <w:instrText xml:space="preserve"> PAGEREF _Toc436222950 \h </w:instrText>
        </w:r>
        <w:r>
          <w:rPr>
            <w:webHidden/>
          </w:rPr>
        </w:r>
        <w:r>
          <w:rPr>
            <w:webHidden/>
          </w:rPr>
          <w:fldChar w:fldCharType="separate"/>
        </w:r>
        <w:r w:rsidR="00A67E75">
          <w:rPr>
            <w:webHidden/>
          </w:rPr>
          <w:t>7</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51" w:history="1">
        <w:r w:rsidRPr="00800FB3">
          <w:rPr>
            <w:rStyle w:val="Hyperlink"/>
          </w:rPr>
          <w:t>2.4</w:t>
        </w:r>
        <w:r w:rsidRPr="008B12E1">
          <w:rPr>
            <w:rFonts w:ascii="Calibri" w:hAnsi="Calibri"/>
            <w:snapToGrid/>
            <w:kern w:val="0"/>
            <w:sz w:val="22"/>
            <w:szCs w:val="22"/>
            <w:lang w:eastAsia="nl-NL"/>
          </w:rPr>
          <w:tab/>
        </w:r>
        <w:r w:rsidRPr="00800FB3">
          <w:rPr>
            <w:rStyle w:val="Hyperlink"/>
          </w:rPr>
          <w:t>Verklaring</w:t>
        </w:r>
        <w:r>
          <w:rPr>
            <w:webHidden/>
          </w:rPr>
          <w:tab/>
        </w:r>
        <w:r>
          <w:rPr>
            <w:webHidden/>
          </w:rPr>
          <w:fldChar w:fldCharType="begin"/>
        </w:r>
        <w:r>
          <w:rPr>
            <w:webHidden/>
          </w:rPr>
          <w:instrText xml:space="preserve"> PAGEREF _Toc436222951 \h </w:instrText>
        </w:r>
        <w:r>
          <w:rPr>
            <w:webHidden/>
          </w:rPr>
        </w:r>
        <w:r>
          <w:rPr>
            <w:webHidden/>
          </w:rPr>
          <w:fldChar w:fldCharType="separate"/>
        </w:r>
        <w:r w:rsidR="00A67E75">
          <w:rPr>
            <w:webHidden/>
          </w:rPr>
          <w:t>9</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52" w:history="1">
        <w:r w:rsidRPr="00800FB3">
          <w:rPr>
            <w:rStyle w:val="Hyperlink"/>
          </w:rPr>
          <w:t>2.5</w:t>
        </w:r>
        <w:r w:rsidRPr="008B12E1">
          <w:rPr>
            <w:rFonts w:ascii="Calibri" w:hAnsi="Calibri"/>
            <w:snapToGrid/>
            <w:kern w:val="0"/>
            <w:sz w:val="22"/>
            <w:szCs w:val="22"/>
            <w:lang w:eastAsia="nl-NL"/>
          </w:rPr>
          <w:tab/>
        </w:r>
        <w:r w:rsidRPr="00800FB3">
          <w:rPr>
            <w:rStyle w:val="Hyperlink"/>
          </w:rPr>
          <w:t>Registergoederen</w:t>
        </w:r>
        <w:r>
          <w:rPr>
            <w:webHidden/>
          </w:rPr>
          <w:tab/>
        </w:r>
        <w:r>
          <w:rPr>
            <w:webHidden/>
          </w:rPr>
          <w:fldChar w:fldCharType="begin"/>
        </w:r>
        <w:r>
          <w:rPr>
            <w:webHidden/>
          </w:rPr>
          <w:instrText xml:space="preserve"> PAGEREF _Toc436222952 \h </w:instrText>
        </w:r>
        <w:r>
          <w:rPr>
            <w:webHidden/>
          </w:rPr>
        </w:r>
        <w:r>
          <w:rPr>
            <w:webHidden/>
          </w:rPr>
          <w:fldChar w:fldCharType="separate"/>
        </w:r>
        <w:r w:rsidR="00A67E75">
          <w:rPr>
            <w:webHidden/>
          </w:rPr>
          <w:t>11</w:t>
        </w:r>
        <w:r>
          <w:rPr>
            <w:webHidden/>
          </w:rPr>
          <w:fldChar w:fldCharType="end"/>
        </w:r>
      </w:hyperlink>
    </w:p>
    <w:p w:rsidR="00C8494F" w:rsidRPr="008B12E1" w:rsidRDefault="00C8494F">
      <w:pPr>
        <w:pStyle w:val="Inhopg3"/>
        <w:rPr>
          <w:rFonts w:ascii="Calibri" w:hAnsi="Calibri"/>
          <w:snapToGrid/>
          <w:kern w:val="0"/>
          <w:sz w:val="22"/>
          <w:szCs w:val="22"/>
          <w:lang w:eastAsia="nl-NL"/>
        </w:rPr>
      </w:pPr>
      <w:hyperlink w:anchor="_Toc436222953" w:history="1">
        <w:r w:rsidRPr="00800FB3">
          <w:rPr>
            <w:rStyle w:val="Hyperlink"/>
          </w:rPr>
          <w:t>2.5.1</w:t>
        </w:r>
        <w:r w:rsidRPr="008B12E1">
          <w:rPr>
            <w:rFonts w:ascii="Calibri" w:hAnsi="Calibri"/>
            <w:snapToGrid/>
            <w:kern w:val="0"/>
            <w:sz w:val="22"/>
            <w:szCs w:val="22"/>
            <w:lang w:eastAsia="nl-NL"/>
          </w:rPr>
          <w:tab/>
        </w:r>
        <w:r w:rsidRPr="00800FB3">
          <w:rPr>
            <w:rStyle w:val="Hyperlink"/>
          </w:rPr>
          <w:t>Variant A: één of meer registergoederen met elk één koopprijs</w:t>
        </w:r>
        <w:r>
          <w:rPr>
            <w:webHidden/>
          </w:rPr>
          <w:tab/>
        </w:r>
        <w:r>
          <w:rPr>
            <w:webHidden/>
          </w:rPr>
          <w:fldChar w:fldCharType="begin"/>
        </w:r>
        <w:r>
          <w:rPr>
            <w:webHidden/>
          </w:rPr>
          <w:instrText xml:space="preserve"> PAGEREF _Toc436222953 \h </w:instrText>
        </w:r>
        <w:r>
          <w:rPr>
            <w:webHidden/>
          </w:rPr>
        </w:r>
        <w:r>
          <w:rPr>
            <w:webHidden/>
          </w:rPr>
          <w:fldChar w:fldCharType="separate"/>
        </w:r>
        <w:r w:rsidR="00A67E75">
          <w:rPr>
            <w:webHidden/>
          </w:rPr>
          <w:t>12</w:t>
        </w:r>
        <w:r>
          <w:rPr>
            <w:webHidden/>
          </w:rPr>
          <w:fldChar w:fldCharType="end"/>
        </w:r>
      </w:hyperlink>
    </w:p>
    <w:p w:rsidR="00C8494F" w:rsidRPr="008B12E1" w:rsidRDefault="00C8494F">
      <w:pPr>
        <w:pStyle w:val="Inhopg3"/>
        <w:rPr>
          <w:rFonts w:ascii="Calibri" w:hAnsi="Calibri"/>
          <w:snapToGrid/>
          <w:kern w:val="0"/>
          <w:sz w:val="22"/>
          <w:szCs w:val="22"/>
          <w:lang w:eastAsia="nl-NL"/>
        </w:rPr>
      </w:pPr>
      <w:hyperlink w:anchor="_Toc436222954" w:history="1">
        <w:r w:rsidRPr="00800FB3">
          <w:rPr>
            <w:rStyle w:val="Hyperlink"/>
          </w:rPr>
          <w:t>2.5.2</w:t>
        </w:r>
        <w:r w:rsidRPr="008B12E1">
          <w:rPr>
            <w:rFonts w:ascii="Calibri" w:hAnsi="Calibri"/>
            <w:snapToGrid/>
            <w:kern w:val="0"/>
            <w:sz w:val="22"/>
            <w:szCs w:val="22"/>
            <w:lang w:eastAsia="nl-NL"/>
          </w:rPr>
          <w:tab/>
        </w:r>
        <w:r w:rsidRPr="00800FB3">
          <w:rPr>
            <w:rStyle w:val="Hyperlink"/>
          </w:rPr>
          <w:t>Variant B: één of meer registergoederen met (voor het totaal) één koopprijs</w:t>
        </w:r>
        <w:r>
          <w:rPr>
            <w:webHidden/>
          </w:rPr>
          <w:tab/>
        </w:r>
        <w:r>
          <w:rPr>
            <w:webHidden/>
          </w:rPr>
          <w:fldChar w:fldCharType="begin"/>
        </w:r>
        <w:r>
          <w:rPr>
            <w:webHidden/>
          </w:rPr>
          <w:instrText xml:space="preserve"> PAGEREF _Toc436222954 \h </w:instrText>
        </w:r>
        <w:r>
          <w:rPr>
            <w:webHidden/>
          </w:rPr>
        </w:r>
        <w:r>
          <w:rPr>
            <w:webHidden/>
          </w:rPr>
          <w:fldChar w:fldCharType="separate"/>
        </w:r>
        <w:r w:rsidR="00A67E75">
          <w:rPr>
            <w:webHidden/>
          </w:rPr>
          <w:t>13</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55" w:history="1">
        <w:r w:rsidRPr="00800FB3">
          <w:rPr>
            <w:rStyle w:val="Hyperlink"/>
          </w:rPr>
          <w:t>2.6</w:t>
        </w:r>
        <w:r w:rsidRPr="008B12E1">
          <w:rPr>
            <w:rFonts w:ascii="Calibri" w:hAnsi="Calibri"/>
            <w:snapToGrid/>
            <w:kern w:val="0"/>
            <w:sz w:val="22"/>
            <w:szCs w:val="22"/>
            <w:lang w:eastAsia="nl-NL"/>
          </w:rPr>
          <w:tab/>
        </w:r>
        <w:r w:rsidRPr="00800FB3">
          <w:rPr>
            <w:rStyle w:val="Hyperlink"/>
          </w:rPr>
          <w:t>Erfpachtcanon</w:t>
        </w:r>
        <w:r>
          <w:rPr>
            <w:webHidden/>
          </w:rPr>
          <w:tab/>
        </w:r>
        <w:r>
          <w:rPr>
            <w:webHidden/>
          </w:rPr>
          <w:fldChar w:fldCharType="begin"/>
        </w:r>
        <w:r>
          <w:rPr>
            <w:webHidden/>
          </w:rPr>
          <w:instrText xml:space="preserve"> PAGEREF _Toc436222955 \h </w:instrText>
        </w:r>
        <w:r>
          <w:rPr>
            <w:webHidden/>
          </w:rPr>
        </w:r>
        <w:r>
          <w:rPr>
            <w:webHidden/>
          </w:rPr>
          <w:fldChar w:fldCharType="separate"/>
        </w:r>
        <w:r w:rsidR="00A67E75">
          <w:rPr>
            <w:webHidden/>
          </w:rPr>
          <w:t>14</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56" w:history="1">
        <w:r w:rsidRPr="00800FB3">
          <w:rPr>
            <w:rStyle w:val="Hyperlink"/>
          </w:rPr>
          <w:t>2.7</w:t>
        </w:r>
        <w:r w:rsidRPr="008B12E1">
          <w:rPr>
            <w:rFonts w:ascii="Calibri" w:hAnsi="Calibri"/>
            <w:snapToGrid/>
            <w:kern w:val="0"/>
            <w:sz w:val="22"/>
            <w:szCs w:val="22"/>
            <w:lang w:eastAsia="nl-NL"/>
          </w:rPr>
          <w:tab/>
        </w:r>
        <w:r w:rsidRPr="00800FB3">
          <w:rPr>
            <w:rStyle w:val="Hyperlink"/>
          </w:rPr>
          <w:t>Leveringsdatum</w:t>
        </w:r>
        <w:r>
          <w:rPr>
            <w:webHidden/>
          </w:rPr>
          <w:tab/>
        </w:r>
        <w:r>
          <w:rPr>
            <w:webHidden/>
          </w:rPr>
          <w:fldChar w:fldCharType="begin"/>
        </w:r>
        <w:r>
          <w:rPr>
            <w:webHidden/>
          </w:rPr>
          <w:instrText xml:space="preserve"> PAGEREF _Toc436222956 \h </w:instrText>
        </w:r>
        <w:r>
          <w:rPr>
            <w:webHidden/>
          </w:rPr>
        </w:r>
        <w:r>
          <w:rPr>
            <w:webHidden/>
          </w:rPr>
          <w:fldChar w:fldCharType="separate"/>
        </w:r>
        <w:r w:rsidR="00A67E75">
          <w:rPr>
            <w:webHidden/>
          </w:rPr>
          <w:t>15</w:t>
        </w:r>
        <w:r>
          <w:rPr>
            <w:webHidden/>
          </w:rPr>
          <w:fldChar w:fldCharType="end"/>
        </w:r>
      </w:hyperlink>
    </w:p>
    <w:p w:rsidR="00C8494F" w:rsidRPr="008B12E1" w:rsidRDefault="00C8494F">
      <w:pPr>
        <w:pStyle w:val="Inhopg3"/>
        <w:rPr>
          <w:rFonts w:ascii="Calibri" w:hAnsi="Calibri"/>
          <w:snapToGrid/>
          <w:kern w:val="0"/>
          <w:sz w:val="22"/>
          <w:szCs w:val="22"/>
          <w:lang w:eastAsia="nl-NL"/>
        </w:rPr>
      </w:pPr>
      <w:hyperlink w:anchor="_Toc436222957" w:history="1">
        <w:r w:rsidRPr="00800FB3">
          <w:rPr>
            <w:rStyle w:val="Hyperlink"/>
          </w:rPr>
          <w:t>2.7.1</w:t>
        </w:r>
        <w:r w:rsidRPr="008B12E1">
          <w:rPr>
            <w:rFonts w:ascii="Calibri" w:hAnsi="Calibri"/>
            <w:snapToGrid/>
            <w:kern w:val="0"/>
            <w:sz w:val="22"/>
            <w:szCs w:val="22"/>
            <w:lang w:eastAsia="nl-NL"/>
          </w:rPr>
          <w:tab/>
        </w:r>
        <w:r w:rsidRPr="00800FB3">
          <w:rPr>
            <w:rStyle w:val="Hyperlink"/>
          </w:rPr>
          <w:t>Variant koopovereenkomst</w:t>
        </w:r>
        <w:r>
          <w:rPr>
            <w:webHidden/>
          </w:rPr>
          <w:tab/>
        </w:r>
        <w:r>
          <w:rPr>
            <w:webHidden/>
          </w:rPr>
          <w:fldChar w:fldCharType="begin"/>
        </w:r>
        <w:r>
          <w:rPr>
            <w:webHidden/>
          </w:rPr>
          <w:instrText xml:space="preserve"> PAGEREF _Toc436222957 \h </w:instrText>
        </w:r>
        <w:r>
          <w:rPr>
            <w:webHidden/>
          </w:rPr>
        </w:r>
        <w:r>
          <w:rPr>
            <w:webHidden/>
          </w:rPr>
          <w:fldChar w:fldCharType="separate"/>
        </w:r>
        <w:r w:rsidR="00A67E75">
          <w:rPr>
            <w:webHidden/>
          </w:rPr>
          <w:t>15</w:t>
        </w:r>
        <w:r>
          <w:rPr>
            <w:webHidden/>
          </w:rPr>
          <w:fldChar w:fldCharType="end"/>
        </w:r>
      </w:hyperlink>
    </w:p>
    <w:p w:rsidR="00C8494F" w:rsidRPr="008B12E1" w:rsidRDefault="00C8494F">
      <w:pPr>
        <w:pStyle w:val="Inhopg3"/>
        <w:rPr>
          <w:rFonts w:ascii="Calibri" w:hAnsi="Calibri"/>
          <w:snapToGrid/>
          <w:kern w:val="0"/>
          <w:sz w:val="22"/>
          <w:szCs w:val="22"/>
          <w:lang w:eastAsia="nl-NL"/>
        </w:rPr>
      </w:pPr>
      <w:hyperlink w:anchor="_Toc436222958" w:history="1">
        <w:r w:rsidRPr="00800FB3">
          <w:rPr>
            <w:rStyle w:val="Hyperlink"/>
          </w:rPr>
          <w:t>2.7.2</w:t>
        </w:r>
        <w:r w:rsidRPr="008B12E1">
          <w:rPr>
            <w:rFonts w:ascii="Calibri" w:hAnsi="Calibri"/>
            <w:snapToGrid/>
            <w:kern w:val="0"/>
            <w:sz w:val="22"/>
            <w:szCs w:val="22"/>
            <w:lang w:eastAsia="nl-NL"/>
          </w:rPr>
          <w:tab/>
        </w:r>
        <w:r w:rsidRPr="00800FB3">
          <w:rPr>
            <w:rStyle w:val="Hyperlink"/>
          </w:rPr>
          <w:t>Variant optie-overeenkomst</w:t>
        </w:r>
        <w:r>
          <w:rPr>
            <w:webHidden/>
          </w:rPr>
          <w:tab/>
        </w:r>
        <w:r>
          <w:rPr>
            <w:webHidden/>
          </w:rPr>
          <w:fldChar w:fldCharType="begin"/>
        </w:r>
        <w:r>
          <w:rPr>
            <w:webHidden/>
          </w:rPr>
          <w:instrText xml:space="preserve"> PAGEREF _Toc436222958 \h </w:instrText>
        </w:r>
        <w:r>
          <w:rPr>
            <w:webHidden/>
          </w:rPr>
        </w:r>
        <w:r>
          <w:rPr>
            <w:webHidden/>
          </w:rPr>
          <w:fldChar w:fldCharType="separate"/>
        </w:r>
        <w:r w:rsidR="00A67E75">
          <w:rPr>
            <w:webHidden/>
          </w:rPr>
          <w:t>15</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59" w:history="1">
        <w:r w:rsidRPr="00800FB3">
          <w:rPr>
            <w:rStyle w:val="Hyperlink"/>
          </w:rPr>
          <w:t>2.8</w:t>
        </w:r>
        <w:r w:rsidRPr="008B12E1">
          <w:rPr>
            <w:rFonts w:ascii="Calibri" w:hAnsi="Calibri"/>
            <w:snapToGrid/>
            <w:kern w:val="0"/>
            <w:sz w:val="22"/>
            <w:szCs w:val="22"/>
            <w:lang w:eastAsia="nl-NL"/>
          </w:rPr>
          <w:tab/>
        </w:r>
        <w:r w:rsidRPr="00800FB3">
          <w:rPr>
            <w:rStyle w:val="Hyperlink"/>
          </w:rPr>
          <w:t>Bepalingen</w:t>
        </w:r>
        <w:r>
          <w:rPr>
            <w:webHidden/>
          </w:rPr>
          <w:tab/>
        </w:r>
        <w:r>
          <w:rPr>
            <w:webHidden/>
          </w:rPr>
          <w:fldChar w:fldCharType="begin"/>
        </w:r>
        <w:r>
          <w:rPr>
            <w:webHidden/>
          </w:rPr>
          <w:instrText xml:space="preserve"> PAGEREF _Toc436222959 \h </w:instrText>
        </w:r>
        <w:r>
          <w:rPr>
            <w:webHidden/>
          </w:rPr>
        </w:r>
        <w:r>
          <w:rPr>
            <w:webHidden/>
          </w:rPr>
          <w:fldChar w:fldCharType="separate"/>
        </w:r>
        <w:r w:rsidR="00A67E75">
          <w:rPr>
            <w:webHidden/>
          </w:rPr>
          <w:t>16</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60" w:history="1">
        <w:r w:rsidRPr="00800FB3">
          <w:rPr>
            <w:rStyle w:val="Hyperlink"/>
          </w:rPr>
          <w:t>2.9</w:t>
        </w:r>
        <w:r w:rsidRPr="008B12E1">
          <w:rPr>
            <w:rFonts w:ascii="Calibri" w:hAnsi="Calibri"/>
            <w:snapToGrid/>
            <w:kern w:val="0"/>
            <w:sz w:val="22"/>
            <w:szCs w:val="22"/>
            <w:lang w:eastAsia="nl-NL"/>
          </w:rPr>
          <w:tab/>
        </w:r>
        <w:r w:rsidRPr="00800FB3">
          <w:rPr>
            <w:rStyle w:val="Hyperlink"/>
          </w:rPr>
          <w:t>Notariële verklaringen</w:t>
        </w:r>
        <w:r>
          <w:rPr>
            <w:webHidden/>
          </w:rPr>
          <w:tab/>
        </w:r>
        <w:r>
          <w:rPr>
            <w:webHidden/>
          </w:rPr>
          <w:fldChar w:fldCharType="begin"/>
        </w:r>
        <w:r>
          <w:rPr>
            <w:webHidden/>
          </w:rPr>
          <w:instrText xml:space="preserve"> PAGEREF _Toc436222960 \h </w:instrText>
        </w:r>
        <w:r>
          <w:rPr>
            <w:webHidden/>
          </w:rPr>
        </w:r>
        <w:r>
          <w:rPr>
            <w:webHidden/>
          </w:rPr>
          <w:fldChar w:fldCharType="separate"/>
        </w:r>
        <w:r w:rsidR="00A67E75">
          <w:rPr>
            <w:webHidden/>
          </w:rPr>
          <w:t>16</w:t>
        </w:r>
        <w:r>
          <w:rPr>
            <w:webHidden/>
          </w:rPr>
          <w:fldChar w:fldCharType="end"/>
        </w:r>
      </w:hyperlink>
    </w:p>
    <w:p w:rsidR="00C8494F" w:rsidRPr="008B12E1" w:rsidRDefault="00C8494F">
      <w:pPr>
        <w:pStyle w:val="Inhopg3"/>
        <w:rPr>
          <w:rFonts w:ascii="Calibri" w:hAnsi="Calibri"/>
          <w:snapToGrid/>
          <w:kern w:val="0"/>
          <w:sz w:val="22"/>
          <w:szCs w:val="22"/>
          <w:lang w:eastAsia="nl-NL"/>
        </w:rPr>
      </w:pPr>
      <w:hyperlink w:anchor="_Toc436222961" w:history="1">
        <w:r w:rsidRPr="00800FB3">
          <w:rPr>
            <w:rStyle w:val="Hyperlink"/>
          </w:rPr>
          <w:t>2.9.1</w:t>
        </w:r>
        <w:r w:rsidRPr="008B12E1">
          <w:rPr>
            <w:rFonts w:ascii="Calibri" w:hAnsi="Calibri"/>
            <w:snapToGrid/>
            <w:kern w:val="0"/>
            <w:sz w:val="22"/>
            <w:szCs w:val="22"/>
            <w:lang w:eastAsia="nl-NL"/>
          </w:rPr>
          <w:tab/>
        </w:r>
        <w:r w:rsidRPr="00800FB3">
          <w:rPr>
            <w:rStyle w:val="Hyperlink"/>
          </w:rPr>
          <w:t>Variant koopovereenkomst</w:t>
        </w:r>
        <w:r>
          <w:rPr>
            <w:webHidden/>
          </w:rPr>
          <w:tab/>
        </w:r>
        <w:r>
          <w:rPr>
            <w:webHidden/>
          </w:rPr>
          <w:fldChar w:fldCharType="begin"/>
        </w:r>
        <w:r>
          <w:rPr>
            <w:webHidden/>
          </w:rPr>
          <w:instrText xml:space="preserve"> PAGEREF _Toc436222961 \h </w:instrText>
        </w:r>
        <w:r>
          <w:rPr>
            <w:webHidden/>
          </w:rPr>
        </w:r>
        <w:r>
          <w:rPr>
            <w:webHidden/>
          </w:rPr>
          <w:fldChar w:fldCharType="separate"/>
        </w:r>
        <w:r w:rsidR="00A67E75">
          <w:rPr>
            <w:webHidden/>
          </w:rPr>
          <w:t>17</w:t>
        </w:r>
        <w:r>
          <w:rPr>
            <w:webHidden/>
          </w:rPr>
          <w:fldChar w:fldCharType="end"/>
        </w:r>
      </w:hyperlink>
    </w:p>
    <w:p w:rsidR="00C8494F" w:rsidRPr="008B12E1" w:rsidRDefault="00C8494F">
      <w:pPr>
        <w:pStyle w:val="Inhopg3"/>
        <w:rPr>
          <w:rFonts w:ascii="Calibri" w:hAnsi="Calibri"/>
          <w:snapToGrid/>
          <w:kern w:val="0"/>
          <w:sz w:val="22"/>
          <w:szCs w:val="22"/>
          <w:lang w:eastAsia="nl-NL"/>
        </w:rPr>
      </w:pPr>
      <w:hyperlink w:anchor="_Toc436222962" w:history="1">
        <w:r w:rsidRPr="00800FB3">
          <w:rPr>
            <w:rStyle w:val="Hyperlink"/>
          </w:rPr>
          <w:t>2.9.2</w:t>
        </w:r>
        <w:r w:rsidRPr="008B12E1">
          <w:rPr>
            <w:rFonts w:ascii="Calibri" w:hAnsi="Calibri"/>
            <w:snapToGrid/>
            <w:kern w:val="0"/>
            <w:sz w:val="22"/>
            <w:szCs w:val="22"/>
            <w:lang w:eastAsia="nl-NL"/>
          </w:rPr>
          <w:tab/>
        </w:r>
        <w:r w:rsidRPr="00800FB3">
          <w:rPr>
            <w:rStyle w:val="Hyperlink"/>
          </w:rPr>
          <w:t>Variant optie-overeenkomst</w:t>
        </w:r>
        <w:r>
          <w:rPr>
            <w:webHidden/>
          </w:rPr>
          <w:tab/>
        </w:r>
        <w:r>
          <w:rPr>
            <w:webHidden/>
          </w:rPr>
          <w:fldChar w:fldCharType="begin"/>
        </w:r>
        <w:r>
          <w:rPr>
            <w:webHidden/>
          </w:rPr>
          <w:instrText xml:space="preserve"> PAGEREF _Toc436222962 \h </w:instrText>
        </w:r>
        <w:r>
          <w:rPr>
            <w:webHidden/>
          </w:rPr>
        </w:r>
        <w:r>
          <w:rPr>
            <w:webHidden/>
          </w:rPr>
          <w:fldChar w:fldCharType="separate"/>
        </w:r>
        <w:r w:rsidR="00A67E75">
          <w:rPr>
            <w:webHidden/>
          </w:rPr>
          <w:t>18</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63" w:history="1">
        <w:r w:rsidRPr="00800FB3">
          <w:rPr>
            <w:rStyle w:val="Hyperlink"/>
          </w:rPr>
          <w:t>2.10</w:t>
        </w:r>
        <w:r w:rsidRPr="008B12E1">
          <w:rPr>
            <w:rFonts w:ascii="Calibri" w:hAnsi="Calibri"/>
            <w:snapToGrid/>
            <w:kern w:val="0"/>
            <w:sz w:val="22"/>
            <w:szCs w:val="22"/>
            <w:lang w:eastAsia="nl-NL"/>
          </w:rPr>
          <w:tab/>
        </w:r>
        <w:r w:rsidRPr="00800FB3">
          <w:rPr>
            <w:rStyle w:val="Hyperlink"/>
          </w:rPr>
          <w:t>Verzoek tot inschrijving</w:t>
        </w:r>
        <w:r>
          <w:rPr>
            <w:webHidden/>
          </w:rPr>
          <w:tab/>
        </w:r>
        <w:r>
          <w:rPr>
            <w:webHidden/>
          </w:rPr>
          <w:fldChar w:fldCharType="begin"/>
        </w:r>
        <w:r>
          <w:rPr>
            <w:webHidden/>
          </w:rPr>
          <w:instrText xml:space="preserve"> PAGEREF _Toc436222963 \h </w:instrText>
        </w:r>
        <w:r>
          <w:rPr>
            <w:webHidden/>
          </w:rPr>
        </w:r>
        <w:r>
          <w:rPr>
            <w:webHidden/>
          </w:rPr>
          <w:fldChar w:fldCharType="separate"/>
        </w:r>
        <w:r w:rsidR="00A67E75">
          <w:rPr>
            <w:webHidden/>
          </w:rPr>
          <w:t>18</w:t>
        </w:r>
        <w:r>
          <w:rPr>
            <w:webHidden/>
          </w:rPr>
          <w:fldChar w:fldCharType="end"/>
        </w:r>
      </w:hyperlink>
    </w:p>
    <w:p w:rsidR="00C8494F" w:rsidRPr="008B12E1" w:rsidRDefault="00C8494F">
      <w:pPr>
        <w:pStyle w:val="Inhopg3"/>
        <w:rPr>
          <w:rFonts w:ascii="Calibri" w:hAnsi="Calibri"/>
          <w:snapToGrid/>
          <w:kern w:val="0"/>
          <w:sz w:val="22"/>
          <w:szCs w:val="22"/>
          <w:lang w:eastAsia="nl-NL"/>
        </w:rPr>
      </w:pPr>
      <w:hyperlink w:anchor="_Toc436222964" w:history="1">
        <w:r w:rsidRPr="00800FB3">
          <w:rPr>
            <w:rStyle w:val="Hyperlink"/>
          </w:rPr>
          <w:t>2.10.1</w:t>
        </w:r>
        <w:r w:rsidRPr="008B12E1">
          <w:rPr>
            <w:rFonts w:ascii="Calibri" w:hAnsi="Calibri"/>
            <w:snapToGrid/>
            <w:kern w:val="0"/>
            <w:sz w:val="22"/>
            <w:szCs w:val="22"/>
            <w:lang w:eastAsia="nl-NL"/>
          </w:rPr>
          <w:tab/>
        </w:r>
        <w:r w:rsidRPr="00800FB3">
          <w:rPr>
            <w:rStyle w:val="Hyperlink"/>
          </w:rPr>
          <w:t>Variant koopovereenkomst</w:t>
        </w:r>
        <w:r>
          <w:rPr>
            <w:webHidden/>
          </w:rPr>
          <w:tab/>
        </w:r>
        <w:r>
          <w:rPr>
            <w:webHidden/>
          </w:rPr>
          <w:fldChar w:fldCharType="begin"/>
        </w:r>
        <w:r>
          <w:rPr>
            <w:webHidden/>
          </w:rPr>
          <w:instrText xml:space="preserve"> PAGEREF _Toc436222964 \h </w:instrText>
        </w:r>
        <w:r>
          <w:rPr>
            <w:webHidden/>
          </w:rPr>
        </w:r>
        <w:r>
          <w:rPr>
            <w:webHidden/>
          </w:rPr>
          <w:fldChar w:fldCharType="separate"/>
        </w:r>
        <w:r w:rsidR="00A67E75">
          <w:rPr>
            <w:webHidden/>
          </w:rPr>
          <w:t>18</w:t>
        </w:r>
        <w:r>
          <w:rPr>
            <w:webHidden/>
          </w:rPr>
          <w:fldChar w:fldCharType="end"/>
        </w:r>
      </w:hyperlink>
    </w:p>
    <w:p w:rsidR="00C8494F" w:rsidRPr="008B12E1" w:rsidRDefault="00C8494F">
      <w:pPr>
        <w:pStyle w:val="Inhopg3"/>
        <w:rPr>
          <w:rFonts w:ascii="Calibri" w:hAnsi="Calibri"/>
          <w:snapToGrid/>
          <w:kern w:val="0"/>
          <w:sz w:val="22"/>
          <w:szCs w:val="22"/>
          <w:lang w:eastAsia="nl-NL"/>
        </w:rPr>
      </w:pPr>
      <w:hyperlink w:anchor="_Toc436222965" w:history="1">
        <w:r w:rsidRPr="00800FB3">
          <w:rPr>
            <w:rStyle w:val="Hyperlink"/>
          </w:rPr>
          <w:t>2.10.2</w:t>
        </w:r>
        <w:r w:rsidRPr="008B12E1">
          <w:rPr>
            <w:rFonts w:ascii="Calibri" w:hAnsi="Calibri"/>
            <w:snapToGrid/>
            <w:kern w:val="0"/>
            <w:sz w:val="22"/>
            <w:szCs w:val="22"/>
            <w:lang w:eastAsia="nl-NL"/>
          </w:rPr>
          <w:tab/>
        </w:r>
        <w:r w:rsidRPr="00800FB3">
          <w:rPr>
            <w:rStyle w:val="Hyperlink"/>
          </w:rPr>
          <w:t>Variant optie-overeenkomst</w:t>
        </w:r>
        <w:r>
          <w:rPr>
            <w:webHidden/>
          </w:rPr>
          <w:tab/>
        </w:r>
        <w:r>
          <w:rPr>
            <w:webHidden/>
          </w:rPr>
          <w:fldChar w:fldCharType="begin"/>
        </w:r>
        <w:r>
          <w:rPr>
            <w:webHidden/>
          </w:rPr>
          <w:instrText xml:space="preserve"> PAGEREF _Toc436222965 \h </w:instrText>
        </w:r>
        <w:r>
          <w:rPr>
            <w:webHidden/>
          </w:rPr>
        </w:r>
        <w:r>
          <w:rPr>
            <w:webHidden/>
          </w:rPr>
          <w:fldChar w:fldCharType="separate"/>
        </w:r>
        <w:r w:rsidR="00A67E75">
          <w:rPr>
            <w:webHidden/>
          </w:rPr>
          <w:t>19</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66" w:history="1">
        <w:r w:rsidRPr="00800FB3">
          <w:rPr>
            <w:rStyle w:val="Hyperlink"/>
          </w:rPr>
          <w:t>2.11</w:t>
        </w:r>
        <w:r w:rsidRPr="008B12E1">
          <w:rPr>
            <w:rFonts w:ascii="Calibri" w:hAnsi="Calibri"/>
            <w:snapToGrid/>
            <w:kern w:val="0"/>
            <w:sz w:val="22"/>
            <w:szCs w:val="22"/>
            <w:lang w:eastAsia="nl-NL"/>
          </w:rPr>
          <w:tab/>
        </w:r>
        <w:r w:rsidRPr="00800FB3">
          <w:rPr>
            <w:rStyle w:val="Hyperlink"/>
          </w:rPr>
          <w:t>Woonplaatskeuze</w:t>
        </w:r>
        <w:r>
          <w:rPr>
            <w:webHidden/>
          </w:rPr>
          <w:tab/>
        </w:r>
        <w:r>
          <w:rPr>
            <w:webHidden/>
          </w:rPr>
          <w:fldChar w:fldCharType="begin"/>
        </w:r>
        <w:r>
          <w:rPr>
            <w:webHidden/>
          </w:rPr>
          <w:instrText xml:space="preserve"> PAGEREF _Toc436222966 \h </w:instrText>
        </w:r>
        <w:r>
          <w:rPr>
            <w:webHidden/>
          </w:rPr>
        </w:r>
        <w:r>
          <w:rPr>
            <w:webHidden/>
          </w:rPr>
          <w:fldChar w:fldCharType="separate"/>
        </w:r>
        <w:r w:rsidR="00A67E75">
          <w:rPr>
            <w:webHidden/>
          </w:rPr>
          <w:t>20</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67" w:history="1">
        <w:r w:rsidRPr="00800FB3">
          <w:rPr>
            <w:rStyle w:val="Hyperlink"/>
          </w:rPr>
          <w:t>2.12</w:t>
        </w:r>
        <w:r w:rsidRPr="008B12E1">
          <w:rPr>
            <w:rFonts w:ascii="Calibri" w:hAnsi="Calibri"/>
            <w:snapToGrid/>
            <w:kern w:val="0"/>
            <w:sz w:val="22"/>
            <w:szCs w:val="22"/>
            <w:lang w:eastAsia="nl-NL"/>
          </w:rPr>
          <w:tab/>
        </w:r>
        <w:r w:rsidRPr="00800FB3">
          <w:rPr>
            <w:rStyle w:val="Hyperlink"/>
          </w:rPr>
          <w:t>Bijlage</w:t>
        </w:r>
        <w:r>
          <w:rPr>
            <w:webHidden/>
          </w:rPr>
          <w:tab/>
        </w:r>
        <w:r>
          <w:rPr>
            <w:webHidden/>
          </w:rPr>
          <w:fldChar w:fldCharType="begin"/>
        </w:r>
        <w:r>
          <w:rPr>
            <w:webHidden/>
          </w:rPr>
          <w:instrText xml:space="preserve"> PAGEREF _Toc436222967 \h </w:instrText>
        </w:r>
        <w:r>
          <w:rPr>
            <w:webHidden/>
          </w:rPr>
        </w:r>
        <w:r>
          <w:rPr>
            <w:webHidden/>
          </w:rPr>
          <w:fldChar w:fldCharType="separate"/>
        </w:r>
        <w:r w:rsidR="00A67E75">
          <w:rPr>
            <w:webHidden/>
          </w:rPr>
          <w:t>20</w:t>
        </w:r>
        <w:r>
          <w:rPr>
            <w:webHidden/>
          </w:rPr>
          <w:fldChar w:fldCharType="end"/>
        </w:r>
      </w:hyperlink>
    </w:p>
    <w:p w:rsidR="00C8494F" w:rsidRPr="008B12E1" w:rsidRDefault="00C8494F">
      <w:pPr>
        <w:pStyle w:val="Inhopg2"/>
        <w:rPr>
          <w:rFonts w:ascii="Calibri" w:hAnsi="Calibri"/>
          <w:snapToGrid/>
          <w:kern w:val="0"/>
          <w:sz w:val="22"/>
          <w:szCs w:val="22"/>
          <w:lang w:eastAsia="nl-NL"/>
        </w:rPr>
      </w:pPr>
      <w:hyperlink w:anchor="_Toc436222968" w:history="1">
        <w:r w:rsidRPr="00800FB3">
          <w:rPr>
            <w:rStyle w:val="Hyperlink"/>
          </w:rPr>
          <w:t>2.13</w:t>
        </w:r>
        <w:r w:rsidRPr="008B12E1">
          <w:rPr>
            <w:rFonts w:ascii="Calibri" w:hAnsi="Calibri"/>
            <w:snapToGrid/>
            <w:kern w:val="0"/>
            <w:sz w:val="22"/>
            <w:szCs w:val="22"/>
            <w:lang w:eastAsia="nl-NL"/>
          </w:rPr>
          <w:tab/>
        </w:r>
        <w:r w:rsidRPr="00800FB3">
          <w:rPr>
            <w:rStyle w:val="Hyperlink"/>
          </w:rPr>
          <w:t>Slot akte</w:t>
        </w:r>
        <w:r>
          <w:rPr>
            <w:webHidden/>
          </w:rPr>
          <w:tab/>
        </w:r>
        <w:r>
          <w:rPr>
            <w:webHidden/>
          </w:rPr>
          <w:fldChar w:fldCharType="begin"/>
        </w:r>
        <w:r>
          <w:rPr>
            <w:webHidden/>
          </w:rPr>
          <w:instrText xml:space="preserve"> PAGEREF _Toc436222968 \h </w:instrText>
        </w:r>
        <w:r>
          <w:rPr>
            <w:webHidden/>
          </w:rPr>
        </w:r>
        <w:r>
          <w:rPr>
            <w:webHidden/>
          </w:rPr>
          <w:fldChar w:fldCharType="separate"/>
        </w:r>
        <w:r w:rsidR="00A67E75">
          <w:rPr>
            <w:webHidden/>
          </w:rPr>
          <w:t>21</w:t>
        </w:r>
        <w:r>
          <w:rPr>
            <w:webHidden/>
          </w:rPr>
          <w:fldChar w:fldCharType="end"/>
        </w:r>
      </w:hyperlink>
    </w:p>
    <w:p w:rsidR="00C8494F" w:rsidRPr="008B12E1" w:rsidRDefault="00C8494F">
      <w:pPr>
        <w:pStyle w:val="Inhopg1"/>
        <w:rPr>
          <w:rFonts w:ascii="Calibri" w:hAnsi="Calibri"/>
          <w:b w:val="0"/>
          <w:bCs w:val="0"/>
          <w:snapToGrid/>
          <w:kern w:val="0"/>
          <w:sz w:val="22"/>
          <w:szCs w:val="22"/>
          <w:lang w:eastAsia="nl-NL"/>
        </w:rPr>
      </w:pPr>
      <w:hyperlink w:anchor="_Toc436222969" w:history="1">
        <w:r w:rsidRPr="00800FB3">
          <w:rPr>
            <w:rStyle w:val="Hyperlink"/>
          </w:rPr>
          <w:t>3</w:t>
        </w:r>
        <w:r w:rsidRPr="008B12E1">
          <w:rPr>
            <w:rFonts w:ascii="Calibri" w:hAnsi="Calibri"/>
            <w:b w:val="0"/>
            <w:bCs w:val="0"/>
            <w:snapToGrid/>
            <w:kern w:val="0"/>
            <w:sz w:val="22"/>
            <w:szCs w:val="22"/>
            <w:lang w:eastAsia="nl-NL"/>
          </w:rPr>
          <w:tab/>
        </w:r>
        <w:r w:rsidRPr="00800FB3">
          <w:rPr>
            <w:rStyle w:val="Hyperlink"/>
          </w:rPr>
          <w:t>Openstaande punten</w:t>
        </w:r>
        <w:r>
          <w:rPr>
            <w:webHidden/>
          </w:rPr>
          <w:tab/>
        </w:r>
        <w:r>
          <w:rPr>
            <w:webHidden/>
          </w:rPr>
          <w:fldChar w:fldCharType="begin"/>
        </w:r>
        <w:r>
          <w:rPr>
            <w:webHidden/>
          </w:rPr>
          <w:instrText xml:space="preserve"> PAGEREF _Toc436222969 \h </w:instrText>
        </w:r>
        <w:r>
          <w:rPr>
            <w:webHidden/>
          </w:rPr>
        </w:r>
        <w:r>
          <w:rPr>
            <w:webHidden/>
          </w:rPr>
          <w:fldChar w:fldCharType="separate"/>
        </w:r>
        <w:r w:rsidR="00A67E75">
          <w:rPr>
            <w:webHidden/>
          </w:rPr>
          <w:t>22</w:t>
        </w:r>
        <w:r>
          <w:rPr>
            <w:webHidden/>
          </w:rPr>
          <w:fldChar w:fldCharType="end"/>
        </w:r>
      </w:hyperlink>
    </w:p>
    <w:p w:rsidR="00451606" w:rsidRDefault="00335460">
      <w:pPr>
        <w:pStyle w:val="Koptekst"/>
        <w:tabs>
          <w:tab w:val="clear" w:pos="4536"/>
          <w:tab w:val="clear" w:pos="9072"/>
        </w:tabs>
      </w:pPr>
      <w:r>
        <w:fldChar w:fldCharType="end"/>
      </w: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footerReference w:type="default" r:id="rId12"/>
          <w:headerReference w:type="first" r:id="rId13"/>
          <w:pgSz w:w="11906" w:h="16838" w:code="9"/>
          <w:pgMar w:top="2948" w:right="1304" w:bottom="1985" w:left="1814" w:header="567" w:footer="431" w:gutter="0"/>
          <w:cols w:space="708"/>
        </w:sectPr>
      </w:pPr>
    </w:p>
    <w:p w:rsidR="00335460" w:rsidRDefault="00335460" w:rsidP="00281A2C">
      <w:pPr>
        <w:pStyle w:val="Kop1"/>
        <w:widowControl w:val="0"/>
        <w:numPr>
          <w:ilvl w:val="0"/>
          <w:numId w:val="1"/>
        </w:numPr>
        <w:tabs>
          <w:tab w:val="clear" w:pos="680"/>
        </w:tabs>
        <w:overflowPunct/>
        <w:autoSpaceDE/>
        <w:autoSpaceDN/>
        <w:adjustRightInd/>
        <w:spacing w:before="120" w:line="240" w:lineRule="atLeast"/>
        <w:ind w:left="0" w:firstLine="0"/>
        <w:textAlignment w:val="auto"/>
        <w:rPr>
          <w:lang w:val="nl-NL"/>
        </w:rPr>
      </w:pPr>
      <w:bookmarkStart w:id="10" w:name="bmStartpunt"/>
      <w:bookmarkStart w:id="11" w:name="_Toc498316301"/>
      <w:bookmarkStart w:id="12" w:name="_Toc276321552"/>
      <w:bookmarkStart w:id="13" w:name="_Toc278205521"/>
      <w:bookmarkStart w:id="14" w:name="_Toc436222942"/>
      <w:bookmarkEnd w:id="10"/>
      <w:bookmarkEnd w:id="11"/>
      <w:r>
        <w:rPr>
          <w:lang w:val="nl-NL"/>
        </w:rPr>
        <w:lastRenderedPageBreak/>
        <w:t>Inleiding</w:t>
      </w:r>
      <w:bookmarkEnd w:id="12"/>
      <w:bookmarkEnd w:id="13"/>
      <w:bookmarkEnd w:id="14"/>
    </w:p>
    <w:p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15" w:name="_Toc276321553"/>
      <w:bookmarkStart w:id="16" w:name="_Toc278205522"/>
      <w:bookmarkStart w:id="17" w:name="_Toc436222943"/>
      <w:r>
        <w:rPr>
          <w:lang w:val="nl-NL"/>
        </w:rPr>
        <w:t>Doel</w:t>
      </w:r>
      <w:bookmarkEnd w:id="15"/>
      <w:bookmarkEnd w:id="16"/>
      <w:bookmarkEnd w:id="17"/>
    </w:p>
    <w:p w:rsidR="00335460" w:rsidRDefault="00335460" w:rsidP="00335460">
      <w:bookmarkStart w:id="18" w:name="_Toc196114937"/>
      <w:bookmarkStart w:id="19" w:name="_Toc212447230"/>
      <w:bookmarkStart w:id="20" w:name="_Toc265506396"/>
      <w:r w:rsidRPr="00343045">
        <w:t>I</w:t>
      </w:r>
      <w:r>
        <w:t>n dit document wordt beschreven</w:t>
      </w:r>
      <w:r w:rsidRPr="00343045">
        <w:t xml:space="preserve"> hoe het modeldocument voor </w:t>
      </w:r>
      <w:r w:rsidR="00D02A42">
        <w:t>de notariële verklaring</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w:t>
      </w:r>
      <w:proofErr w:type="spellStart"/>
      <w:r>
        <w:t>stylesheet</w:t>
      </w:r>
      <w:proofErr w:type="spellEnd"/>
      <w:r>
        <w:t xml:space="preserve"> waarmee van het  essentialiabestand een pdf bestand van het stuk kan worden gemaakt. </w:t>
      </w:r>
    </w:p>
    <w:p w:rsidR="00335460" w:rsidRDefault="00335460" w:rsidP="00335460">
      <w:pPr>
        <w:pStyle w:val="Kop2"/>
        <w:numPr>
          <w:ilvl w:val="1"/>
          <w:numId w:val="1"/>
        </w:numPr>
      </w:pPr>
      <w:bookmarkStart w:id="21" w:name="_Toc276321554"/>
      <w:bookmarkStart w:id="22" w:name="_Toc278205523"/>
      <w:bookmarkStart w:id="23" w:name="_Toc436222944"/>
      <w:r w:rsidRPr="00343045">
        <w:t>Algemeen</w:t>
      </w:r>
      <w:bookmarkEnd w:id="19"/>
      <w:bookmarkEnd w:id="20"/>
      <w:bookmarkEnd w:id="21"/>
      <w:bookmarkEnd w:id="22"/>
      <w:bookmarkEnd w:id="23"/>
    </w:p>
    <w:bookmarkEnd w:id="18"/>
    <w:p w:rsidR="00335460" w:rsidRDefault="00335460" w:rsidP="00335460">
      <w:pPr>
        <w:rPr>
          <w:lang w:val="nl"/>
        </w:rPr>
      </w:pPr>
      <w:r>
        <w:rPr>
          <w:lang w:val="nl"/>
        </w:rPr>
        <w:t xml:space="preserve">Voor de beschrijving van het kleurgebruik </w:t>
      </w:r>
      <w:r w:rsidR="008C2C6B">
        <w:rPr>
          <w:lang w:val="nl"/>
        </w:rPr>
        <w:t xml:space="preserve">in </w:t>
      </w:r>
      <w:r>
        <w:rPr>
          <w:lang w:val="nl"/>
        </w:rPr>
        <w:t>het modeldocument en de presentatie van bepaalde gegevens zie het document “Tekstblok: algemene afspraken modeldocumenten en tekstblokken”.</w:t>
      </w:r>
    </w:p>
    <w:p w:rsidR="00335460" w:rsidRDefault="00335460" w:rsidP="00335460">
      <w:pPr>
        <w:rPr>
          <w:lang w:val="nl"/>
        </w:rPr>
      </w:pPr>
    </w:p>
    <w:p w:rsidR="00335460" w:rsidRPr="00343045" w:rsidRDefault="00335460" w:rsidP="00335460">
      <w:r>
        <w:rPr>
          <w:lang w:val="nl"/>
        </w:rPr>
        <w:t>Voor de toelichting op standaard tekstblokken zie de afzonderlijke beschrijvingen van die tekstblokken.</w:t>
      </w:r>
      <w:r w:rsidRPr="00343045">
        <w:t xml:space="preserve"> </w:t>
      </w:r>
    </w:p>
    <w:p w:rsidR="00335460" w:rsidRPr="00343045" w:rsidRDefault="00335460" w:rsidP="00335460"/>
    <w:p w:rsidR="00D60D1A" w:rsidRPr="00343045" w:rsidRDefault="00D60D1A" w:rsidP="00D60D1A">
      <w:r w:rsidRPr="00343045">
        <w:t>Presentatie:</w:t>
      </w:r>
    </w:p>
    <w:p w:rsidR="00D60D1A" w:rsidRDefault="00D60D1A" w:rsidP="00D60D1A">
      <w:pPr>
        <w:numPr>
          <w:ilvl w:val="0"/>
          <w:numId w:val="11"/>
        </w:numPr>
      </w:pPr>
      <w:r>
        <w:t xml:space="preserve">Alleen tussen de </w:t>
      </w:r>
      <w:r w:rsidR="00101423">
        <w:t>equivalentieverklaring</w:t>
      </w:r>
      <w:r>
        <w:t xml:space="preserve"> en </w:t>
      </w:r>
      <w:r w:rsidR="00101423">
        <w:t>de titel</w:t>
      </w:r>
      <w:r>
        <w:t xml:space="preserve"> en tussen </w:t>
      </w:r>
      <w:r w:rsidR="00101423">
        <w:t xml:space="preserve">de titel en de </w:t>
      </w:r>
      <w:r w:rsidR="008C2C6B">
        <w:t xml:space="preserve">aanhef </w:t>
      </w:r>
      <w:r>
        <w:t>zijn blanco regels opgenomen. Alle andere alinea’s dienen onder elkaar zonder blanco regels gepresenteerd te worden.</w:t>
      </w:r>
    </w:p>
    <w:p w:rsidR="00D60D1A" w:rsidRPr="00BF694E" w:rsidRDefault="00D60D1A" w:rsidP="00D60D1A">
      <w:pPr>
        <w:numPr>
          <w:ilvl w:val="0"/>
          <w:numId w:val="11"/>
        </w:numPr>
      </w:pPr>
      <w:r w:rsidRPr="00BF694E">
        <w:t xml:space="preserve">De akten zonder </w:t>
      </w:r>
      <w:r>
        <w:t>equivalentie</w:t>
      </w:r>
      <w:r w:rsidRPr="00BF694E">
        <w:t xml:space="preserve">verklaring, die gebruikt worden voor de ondertekening moeten </w:t>
      </w:r>
      <w:r w:rsidR="003C3E6F">
        <w:t xml:space="preserve">vanaf het Tekstblok Aanhef </w:t>
      </w:r>
      <w:r w:rsidRPr="00BF694E">
        <w:t xml:space="preserve">uitgelijnd worden met streepjes (’-‘). </w:t>
      </w:r>
      <w:r>
        <w:t>Voorbeeld</w:t>
      </w:r>
      <w:r w:rsidRPr="00BF694E">
        <w:t>:</w:t>
      </w:r>
    </w:p>
    <w:p w:rsidR="00D60D1A" w:rsidRPr="00BF694E" w:rsidRDefault="00D60D1A" w:rsidP="00D60D1A"/>
    <w:p w:rsidR="00D60D1A" w:rsidRDefault="004C6545" w:rsidP="00D60D1A">
      <w:pPr>
        <w:ind w:left="227"/>
        <w:rPr>
          <w:lang w:val="en-US"/>
        </w:rPr>
      </w:pPr>
      <w:r w:rsidRPr="007F319F">
        <w:rPr>
          <w:noProof/>
          <w:lang w:eastAsia="nl-NL"/>
        </w:rPr>
        <w:drawing>
          <wp:inline distT="0" distB="0" distL="0" distR="0">
            <wp:extent cx="3906520" cy="15944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335460" w:rsidRPr="00355CA6" w:rsidRDefault="00335460" w:rsidP="00335460"/>
    <w:p w:rsidR="00335460" w:rsidRPr="00904A4A"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24" w:name="_Toc63672874"/>
      <w:bookmarkStart w:id="25" w:name="_Toc64275454"/>
      <w:bookmarkStart w:id="26" w:name="_Toc276321555"/>
      <w:bookmarkStart w:id="27" w:name="_Toc278205524"/>
      <w:bookmarkStart w:id="28" w:name="_Toc436222945"/>
      <w:r w:rsidRPr="00904A4A">
        <w:rPr>
          <w:lang w:val="nl-NL"/>
        </w:rPr>
        <w:t>Referenties</w:t>
      </w:r>
      <w:bookmarkEnd w:id="24"/>
      <w:bookmarkEnd w:id="25"/>
      <w:bookmarkEnd w:id="26"/>
      <w:bookmarkEnd w:id="27"/>
      <w:bookmarkEnd w:id="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35460" w:rsidRPr="00904A4A" w:rsidTr="00373082">
        <w:tblPrEx>
          <w:tblCellMar>
            <w:top w:w="0" w:type="dxa"/>
            <w:bottom w:w="0" w:type="dxa"/>
          </w:tblCellMar>
        </w:tblPrEx>
        <w:trPr>
          <w:trHeight w:val="305"/>
        </w:trPr>
        <w:tc>
          <w:tcPr>
            <w:tcW w:w="1045"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Afkorting</w:t>
            </w:r>
          </w:p>
        </w:tc>
        <w:tc>
          <w:tcPr>
            <w:tcW w:w="5252" w:type="dxa"/>
            <w:tcBorders>
              <w:top w:val="single" w:sz="4" w:space="0" w:color="auto"/>
              <w:left w:val="single" w:sz="4" w:space="0" w:color="auto"/>
              <w:bottom w:val="single" w:sz="4" w:space="0" w:color="auto"/>
              <w:right w:val="single" w:sz="4" w:space="0" w:color="auto"/>
            </w:tcBorders>
            <w:shd w:val="clear" w:color="auto" w:fill="CCCCCC"/>
          </w:tcPr>
          <w:p w:rsidR="00335460" w:rsidRDefault="00335460" w:rsidP="00373082">
            <w:pPr>
              <w:rPr>
                <w:b/>
                <w:bCs/>
              </w:rPr>
            </w:pPr>
            <w:r>
              <w:rPr>
                <w:b/>
                <w:bCs/>
              </w:rPr>
              <w:t>Documentnaam</w:t>
            </w:r>
          </w:p>
        </w:tc>
        <w:tc>
          <w:tcPr>
            <w:tcW w:w="1233"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Versie</w:t>
            </w:r>
          </w:p>
        </w:tc>
        <w:tc>
          <w:tcPr>
            <w:tcW w:w="1328"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Datum</w:t>
            </w:r>
          </w:p>
        </w:tc>
      </w:tr>
      <w:tr w:rsidR="00335460" w:rsidRPr="00FA1ECF" w:rsidTr="00373082">
        <w:tblPrEx>
          <w:tblCellMar>
            <w:top w:w="0" w:type="dxa"/>
            <w:bottom w:w="0" w:type="dxa"/>
          </w:tblCellMar>
        </w:tblPrEx>
        <w:tc>
          <w:tcPr>
            <w:tcW w:w="1045" w:type="dxa"/>
            <w:tcBorders>
              <w:top w:val="single" w:sz="4" w:space="0" w:color="auto"/>
              <w:bottom w:val="single" w:sz="4" w:space="0" w:color="auto"/>
            </w:tcBorders>
          </w:tcPr>
          <w:p w:rsidR="00335460" w:rsidRDefault="00335460" w:rsidP="00373082">
            <w:bookmarkStart w:id="29" w:name="ModeldocumentABNAMROAAB"/>
            <w:r>
              <w:t>[</w:t>
            </w:r>
            <w:bookmarkStart w:id="30" w:name="ModeldocumentRabobank"/>
            <w:bookmarkStart w:id="31" w:name="Modeldocument"/>
            <w:r>
              <w:t>MD</w:t>
            </w:r>
            <w:r w:rsidR="00D02A42">
              <w:t>NV</w:t>
            </w:r>
            <w:bookmarkEnd w:id="30"/>
            <w:bookmarkEnd w:id="31"/>
            <w:r>
              <w:t>]</w:t>
            </w:r>
            <w:bookmarkEnd w:id="29"/>
          </w:p>
        </w:tc>
        <w:tc>
          <w:tcPr>
            <w:tcW w:w="5252" w:type="dxa"/>
            <w:tcBorders>
              <w:top w:val="single" w:sz="4" w:space="0" w:color="auto"/>
              <w:bottom w:val="single" w:sz="4" w:space="0" w:color="auto"/>
            </w:tcBorders>
          </w:tcPr>
          <w:p w:rsidR="00335460" w:rsidRPr="001E08AA" w:rsidRDefault="00335460" w:rsidP="00373082">
            <w:r w:rsidRPr="001E08AA">
              <w:t xml:space="preserve">Modeldocument </w:t>
            </w:r>
            <w:r w:rsidR="00D02A42">
              <w:t>Notariële verklaring – koop of optie</w:t>
            </w:r>
          </w:p>
        </w:tc>
        <w:tc>
          <w:tcPr>
            <w:tcW w:w="1233" w:type="dxa"/>
            <w:tcBorders>
              <w:top w:val="single" w:sz="4" w:space="0" w:color="auto"/>
              <w:bottom w:val="single" w:sz="4" w:space="0" w:color="auto"/>
            </w:tcBorders>
          </w:tcPr>
          <w:p w:rsidR="00335460" w:rsidRDefault="00026F45" w:rsidP="00CD188B">
            <w:r>
              <w:t>2.</w:t>
            </w:r>
            <w:r w:rsidR="00CD188B">
              <w:t>6</w:t>
            </w:r>
            <w:r w:rsidR="00651847">
              <w:t>.0</w:t>
            </w:r>
          </w:p>
        </w:tc>
        <w:tc>
          <w:tcPr>
            <w:tcW w:w="1328" w:type="dxa"/>
            <w:tcBorders>
              <w:top w:val="single" w:sz="4" w:space="0" w:color="auto"/>
              <w:bottom w:val="single" w:sz="4" w:space="0" w:color="auto"/>
            </w:tcBorders>
          </w:tcPr>
          <w:p w:rsidR="00335460" w:rsidRDefault="00651847" w:rsidP="00CD188B">
            <w:r>
              <w:t>0</w:t>
            </w:r>
            <w:r w:rsidR="00CD188B">
              <w:t>8</w:t>
            </w:r>
            <w:r w:rsidR="00C86E37">
              <w:t>-</w:t>
            </w:r>
            <w:r>
              <w:t>0</w:t>
            </w:r>
            <w:r w:rsidR="00CD188B">
              <w:t>3</w:t>
            </w:r>
            <w:r w:rsidR="00C86E37">
              <w:t>-201</w:t>
            </w:r>
            <w:r>
              <w:t>6</w:t>
            </w:r>
          </w:p>
        </w:tc>
      </w:tr>
      <w:tr w:rsidR="00335460" w:rsidRPr="00FA1ECF" w:rsidTr="00373082">
        <w:tblPrEx>
          <w:tblCellMar>
            <w:top w:w="0" w:type="dxa"/>
            <w:bottom w:w="0" w:type="dxa"/>
          </w:tblCellMar>
        </w:tblPrEx>
        <w:tc>
          <w:tcPr>
            <w:tcW w:w="1045" w:type="dxa"/>
            <w:tcBorders>
              <w:top w:val="single" w:sz="4" w:space="0" w:color="auto"/>
              <w:bottom w:val="single" w:sz="4" w:space="0" w:color="auto"/>
            </w:tcBorders>
          </w:tcPr>
          <w:p w:rsidR="00335460" w:rsidRPr="001646B0" w:rsidRDefault="00335460" w:rsidP="00373082">
            <w:r>
              <w:t>[</w:t>
            </w:r>
            <w:bookmarkStart w:id="32" w:name="ToelichtingModeldocument"/>
            <w:r>
              <w:t>TMD</w:t>
            </w:r>
            <w:bookmarkEnd w:id="32"/>
            <w:r>
              <w:t>]</w:t>
            </w:r>
          </w:p>
        </w:tc>
        <w:tc>
          <w:tcPr>
            <w:tcW w:w="5252" w:type="dxa"/>
            <w:tcBorders>
              <w:top w:val="single" w:sz="4" w:space="0" w:color="auto"/>
              <w:bottom w:val="single" w:sz="4" w:space="0" w:color="auto"/>
            </w:tcBorders>
          </w:tcPr>
          <w:p w:rsidR="00335460" w:rsidRPr="00B6792D" w:rsidRDefault="00335460" w:rsidP="00144F7E">
            <w:pPr>
              <w:pStyle w:val="streepje"/>
              <w:numPr>
                <w:ilvl w:val="0"/>
                <w:numId w:val="0"/>
              </w:numPr>
              <w:rPr>
                <w:lang w:val="nl-NL"/>
              </w:rPr>
            </w:pPr>
            <w:r>
              <w:t>Toelichting t</w:t>
            </w:r>
            <w:r w:rsidRPr="009E59CA">
              <w:t>ekstblokken modeldocument</w:t>
            </w:r>
            <w:r>
              <w:t>,</w:t>
            </w:r>
            <w:r w:rsidRPr="00134AAB">
              <w:t xml:space="preserve"> </w:t>
            </w:r>
            <w:r w:rsidR="00144F7E">
              <w:t>zie</w:t>
            </w:r>
            <w:r w:rsidRPr="00134AAB">
              <w:t xml:space="preserve"> </w:t>
            </w:r>
            <w:r w:rsidRPr="002C7327">
              <w:t>[</w:t>
            </w:r>
            <w:r>
              <w:t>MD</w:t>
            </w:r>
            <w:r w:rsidR="00D02A42">
              <w:t>NV</w:t>
            </w:r>
            <w:r w:rsidRPr="002C7327">
              <w:t>]</w:t>
            </w:r>
            <w:r w:rsidRPr="00134AAB">
              <w:t>.</w:t>
            </w:r>
            <w:r w:rsidRPr="009E59CA">
              <w:t xml:space="preserve"> </w:t>
            </w:r>
            <w:r w:rsidRPr="00981449">
              <w:rPr>
                <w:vanish/>
              </w:rPr>
              <w:t>&lt;naam&gt;</w:t>
            </w:r>
          </w:p>
        </w:tc>
        <w:tc>
          <w:tcPr>
            <w:tcW w:w="1233" w:type="dxa"/>
            <w:tcBorders>
              <w:top w:val="single" w:sz="4" w:space="0" w:color="auto"/>
              <w:bottom w:val="single" w:sz="4" w:space="0" w:color="auto"/>
            </w:tcBorders>
          </w:tcPr>
          <w:p w:rsidR="00335460" w:rsidRPr="00981449" w:rsidRDefault="00335460" w:rsidP="00373082">
            <w:pPr>
              <w:rPr>
                <w:vanish/>
              </w:rPr>
            </w:pPr>
            <w:r>
              <w:t>div.</w:t>
            </w:r>
          </w:p>
        </w:tc>
        <w:tc>
          <w:tcPr>
            <w:tcW w:w="1328" w:type="dxa"/>
            <w:tcBorders>
              <w:top w:val="single" w:sz="4" w:space="0" w:color="auto"/>
              <w:bottom w:val="single" w:sz="4" w:space="0" w:color="auto"/>
            </w:tcBorders>
          </w:tcPr>
          <w:p w:rsidR="00335460" w:rsidRPr="00981449" w:rsidRDefault="00335460" w:rsidP="00373082">
            <w:pPr>
              <w:rPr>
                <w:vanish/>
              </w:rPr>
            </w:pPr>
            <w:r>
              <w:t>div.</w:t>
            </w:r>
          </w:p>
        </w:tc>
      </w:tr>
      <w:tr w:rsidR="00335460" w:rsidRPr="00FA1ECF" w:rsidTr="00373082">
        <w:tblPrEx>
          <w:tblCellMar>
            <w:top w:w="0" w:type="dxa"/>
            <w:bottom w:w="0" w:type="dxa"/>
          </w:tblCellMar>
        </w:tblPrEx>
        <w:tc>
          <w:tcPr>
            <w:tcW w:w="1045" w:type="dxa"/>
            <w:tcBorders>
              <w:top w:val="single" w:sz="4" w:space="0" w:color="auto"/>
              <w:bottom w:val="single" w:sz="4" w:space="0" w:color="auto"/>
            </w:tcBorders>
          </w:tcPr>
          <w:p w:rsidR="00335460" w:rsidRDefault="00335460" w:rsidP="00373082">
            <w:r>
              <w:t>[TBAA]</w:t>
            </w:r>
          </w:p>
        </w:tc>
        <w:tc>
          <w:tcPr>
            <w:tcW w:w="5252" w:type="dxa"/>
            <w:tcBorders>
              <w:top w:val="single" w:sz="4" w:space="0" w:color="auto"/>
              <w:bottom w:val="single" w:sz="4" w:space="0" w:color="auto"/>
            </w:tcBorders>
          </w:tcPr>
          <w:p w:rsidR="00335460" w:rsidRDefault="00335460" w:rsidP="00373082">
            <w:r w:rsidRPr="00F04F48">
              <w:t>Tekstblok - Algemene afspraken modeldocumenten en tekstblokken</w:t>
            </w:r>
          </w:p>
        </w:tc>
        <w:tc>
          <w:tcPr>
            <w:tcW w:w="1233" w:type="dxa"/>
            <w:tcBorders>
              <w:top w:val="single" w:sz="4" w:space="0" w:color="auto"/>
              <w:bottom w:val="single" w:sz="4" w:space="0" w:color="auto"/>
            </w:tcBorders>
          </w:tcPr>
          <w:p w:rsidR="00335460" w:rsidRDefault="00D75BF3" w:rsidP="00373082">
            <w:r>
              <w:t>2.</w:t>
            </w:r>
            <w:r w:rsidR="00F035A1">
              <w:t>5</w:t>
            </w:r>
          </w:p>
        </w:tc>
        <w:tc>
          <w:tcPr>
            <w:tcW w:w="1328" w:type="dxa"/>
            <w:tcBorders>
              <w:top w:val="single" w:sz="4" w:space="0" w:color="auto"/>
              <w:bottom w:val="single" w:sz="4" w:space="0" w:color="auto"/>
            </w:tcBorders>
          </w:tcPr>
          <w:p w:rsidR="00335460" w:rsidRDefault="00F035A1" w:rsidP="00373082">
            <w:r>
              <w:t>1</w:t>
            </w:r>
            <w:r w:rsidR="00CC7953">
              <w:t>2</w:t>
            </w:r>
            <w:r w:rsidR="00D75BF3">
              <w:t>-</w:t>
            </w:r>
            <w:r w:rsidR="00894A4C">
              <w:t>0</w:t>
            </w:r>
            <w:r w:rsidR="00CC7953">
              <w:t>6</w:t>
            </w:r>
            <w:r w:rsidR="00335460">
              <w:t>-201</w:t>
            </w:r>
            <w:r>
              <w:t>3</w:t>
            </w:r>
          </w:p>
        </w:tc>
      </w:tr>
      <w:tr w:rsidR="00373469" w:rsidRPr="00FA1ECF" w:rsidTr="00373082">
        <w:tblPrEx>
          <w:tblCellMar>
            <w:top w:w="0" w:type="dxa"/>
            <w:bottom w:w="0" w:type="dxa"/>
          </w:tblCellMar>
        </w:tblPrEx>
        <w:tc>
          <w:tcPr>
            <w:tcW w:w="1045" w:type="dxa"/>
            <w:tcBorders>
              <w:top w:val="single" w:sz="4" w:space="0" w:color="auto"/>
              <w:bottom w:val="single" w:sz="4" w:space="0" w:color="auto"/>
            </w:tcBorders>
          </w:tcPr>
          <w:p w:rsidR="00373469" w:rsidRDefault="00373469" w:rsidP="00373082">
            <w:bookmarkStart w:id="33" w:name="TC"/>
            <w:r>
              <w:t>[TC]</w:t>
            </w:r>
            <w:bookmarkEnd w:id="33"/>
          </w:p>
        </w:tc>
        <w:tc>
          <w:tcPr>
            <w:tcW w:w="5252" w:type="dxa"/>
            <w:tcBorders>
              <w:top w:val="single" w:sz="4" w:space="0" w:color="auto"/>
              <w:bottom w:val="single" w:sz="4" w:space="0" w:color="auto"/>
            </w:tcBorders>
          </w:tcPr>
          <w:p w:rsidR="00373469" w:rsidRDefault="00373469" w:rsidP="00373082">
            <w:pPr>
              <w:pStyle w:val="streepje"/>
              <w:numPr>
                <w:ilvl w:val="0"/>
                <w:numId w:val="0"/>
              </w:numPr>
            </w:pPr>
            <w:r w:rsidRPr="00362DEE">
              <w:t>Toelichting - Comparitie nummering en layout</w:t>
            </w:r>
          </w:p>
        </w:tc>
        <w:tc>
          <w:tcPr>
            <w:tcW w:w="1233" w:type="dxa"/>
            <w:tcBorders>
              <w:top w:val="single" w:sz="4" w:space="0" w:color="auto"/>
              <w:bottom w:val="single" w:sz="4" w:space="0" w:color="auto"/>
            </w:tcBorders>
          </w:tcPr>
          <w:p w:rsidR="00373469" w:rsidRDefault="00373469" w:rsidP="00373082">
            <w:r>
              <w:t>1.</w:t>
            </w:r>
            <w:r w:rsidR="00026F45">
              <w:t>1</w:t>
            </w:r>
            <w:r w:rsidR="0007500F">
              <w:t>.2</w:t>
            </w:r>
          </w:p>
        </w:tc>
        <w:tc>
          <w:tcPr>
            <w:tcW w:w="1328" w:type="dxa"/>
            <w:tcBorders>
              <w:top w:val="single" w:sz="4" w:space="0" w:color="auto"/>
              <w:bottom w:val="single" w:sz="4" w:space="0" w:color="auto"/>
            </w:tcBorders>
          </w:tcPr>
          <w:p w:rsidR="00373469" w:rsidRDefault="0007500F" w:rsidP="00373082">
            <w:r>
              <w:t>13</w:t>
            </w:r>
            <w:r w:rsidR="00373469">
              <w:t>-0</w:t>
            </w:r>
            <w:r>
              <w:t>6</w:t>
            </w:r>
            <w:r w:rsidR="00373469">
              <w:t>-2014</w:t>
            </w:r>
          </w:p>
        </w:tc>
      </w:tr>
      <w:tr w:rsidR="00373469" w:rsidRPr="00FA1ECF" w:rsidTr="00373082">
        <w:tblPrEx>
          <w:tblCellMar>
            <w:top w:w="0" w:type="dxa"/>
            <w:bottom w:w="0" w:type="dxa"/>
          </w:tblCellMar>
        </w:tblPrEx>
        <w:tc>
          <w:tcPr>
            <w:tcW w:w="1045" w:type="dxa"/>
            <w:tcBorders>
              <w:top w:val="single" w:sz="4" w:space="0" w:color="auto"/>
              <w:bottom w:val="single" w:sz="4" w:space="0" w:color="auto"/>
            </w:tcBorders>
          </w:tcPr>
          <w:p w:rsidR="00373469" w:rsidRDefault="00373469" w:rsidP="00373082">
            <w:r>
              <w:t>[XSDSA]</w:t>
            </w:r>
          </w:p>
        </w:tc>
        <w:tc>
          <w:tcPr>
            <w:tcW w:w="5252" w:type="dxa"/>
            <w:tcBorders>
              <w:top w:val="single" w:sz="4" w:space="0" w:color="auto"/>
              <w:bottom w:val="single" w:sz="4" w:space="0" w:color="auto"/>
            </w:tcBorders>
          </w:tcPr>
          <w:p w:rsidR="00373469" w:rsidRPr="00B6792D" w:rsidRDefault="00373469" w:rsidP="00373082">
            <w:pPr>
              <w:pStyle w:val="streepje"/>
              <w:numPr>
                <w:ilvl w:val="0"/>
                <w:numId w:val="0"/>
              </w:numPr>
              <w:rPr>
                <w:lang w:val="nl-NL"/>
              </w:rPr>
            </w:pPr>
            <w:r>
              <w:t>Generieke XSD “</w:t>
            </w:r>
            <w:r w:rsidRPr="00887623">
              <w:t>StukAlgemeen</w:t>
            </w:r>
            <w:r>
              <w:t>”</w:t>
            </w:r>
          </w:p>
        </w:tc>
        <w:tc>
          <w:tcPr>
            <w:tcW w:w="1233" w:type="dxa"/>
            <w:tcBorders>
              <w:top w:val="single" w:sz="4" w:space="0" w:color="auto"/>
              <w:bottom w:val="single" w:sz="4" w:space="0" w:color="auto"/>
            </w:tcBorders>
          </w:tcPr>
          <w:p w:rsidR="00373469" w:rsidRDefault="00CD188B" w:rsidP="00373082">
            <w:r>
              <w:t>6.1.0</w:t>
            </w:r>
          </w:p>
        </w:tc>
        <w:tc>
          <w:tcPr>
            <w:tcW w:w="1328" w:type="dxa"/>
            <w:tcBorders>
              <w:top w:val="single" w:sz="4" w:space="0" w:color="auto"/>
              <w:bottom w:val="single" w:sz="4" w:space="0" w:color="auto"/>
            </w:tcBorders>
          </w:tcPr>
          <w:p w:rsidR="00373469" w:rsidRDefault="00CD188B" w:rsidP="00CD188B">
            <w:r>
              <w:t>16</w:t>
            </w:r>
            <w:r w:rsidR="00373469">
              <w:t>-0</w:t>
            </w:r>
            <w:r>
              <w:t>3</w:t>
            </w:r>
            <w:r w:rsidR="00373469">
              <w:t>-201</w:t>
            </w:r>
            <w:r>
              <w:t>6</w:t>
            </w:r>
          </w:p>
        </w:tc>
      </w:tr>
    </w:tbl>
    <w:p w:rsidR="00335460" w:rsidRDefault="00335460" w:rsidP="00335460">
      <w:r w:rsidDel="00275DC9">
        <w:t xml:space="preserve"> </w:t>
      </w:r>
    </w:p>
    <w:p w:rsidR="00335460" w:rsidRPr="00B6792D" w:rsidRDefault="00335460" w:rsidP="00335460"/>
    <w:p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34" w:name="_Toc276321556"/>
      <w:bookmarkStart w:id="35" w:name="_Toc278205525"/>
      <w:bookmarkStart w:id="36" w:name="_Toc436222946"/>
      <w:r>
        <w:rPr>
          <w:lang w:val="nl-NL"/>
        </w:rPr>
        <w:lastRenderedPageBreak/>
        <w:t>Uitgangspunten</w:t>
      </w:r>
      <w:bookmarkEnd w:id="34"/>
      <w:bookmarkEnd w:id="35"/>
      <w:bookmarkEnd w:id="36"/>
    </w:p>
    <w:p w:rsidR="00335460" w:rsidRDefault="00335460" w:rsidP="00335460">
      <w:r>
        <w:t>N.v.t.</w:t>
      </w:r>
    </w:p>
    <w:p w:rsidR="00ED0ADB" w:rsidRDefault="00ED0ADB" w:rsidP="00B704A3">
      <w:pPr>
        <w:pStyle w:val="Kop1"/>
        <w:rPr>
          <w:lang w:val="nl-NL"/>
        </w:rPr>
        <w:sectPr w:rsidR="00ED0ADB">
          <w:headerReference w:type="default" r:id="rId15"/>
          <w:pgSz w:w="11906" w:h="16838" w:code="9"/>
          <w:pgMar w:top="2977" w:right="1304" w:bottom="1985" w:left="1814" w:header="567" w:footer="431" w:gutter="0"/>
          <w:cols w:space="708"/>
        </w:sectPr>
      </w:pPr>
      <w:bookmarkStart w:id="39" w:name="_Toc276321557"/>
    </w:p>
    <w:p w:rsidR="00B704A3" w:rsidRDefault="00D02A42" w:rsidP="00B704A3">
      <w:pPr>
        <w:pStyle w:val="Kop1"/>
        <w:rPr>
          <w:lang w:val="nl-NL"/>
        </w:rPr>
      </w:pPr>
      <w:bookmarkStart w:id="40" w:name="_Toc436222947"/>
      <w:bookmarkEnd w:id="39"/>
      <w:r>
        <w:rPr>
          <w:lang w:val="nl-NL"/>
        </w:rPr>
        <w:lastRenderedPageBreak/>
        <w:t>Notariële verklaring – koop of optie</w:t>
      </w:r>
      <w:bookmarkEnd w:id="40"/>
    </w:p>
    <w:p w:rsidR="00B704A3" w:rsidRDefault="00B704A3" w:rsidP="00B704A3">
      <w:r>
        <w:t xml:space="preserve">In dit hoofdstuk is de toelichting op het modeldocument van de </w:t>
      </w:r>
      <w:r w:rsidR="00C05D43">
        <w:t>‘</w:t>
      </w:r>
      <w:r w:rsidR="00D02A42">
        <w:t>Notariële verklaring</w:t>
      </w:r>
      <w:r w:rsidR="00C05D43">
        <w:t xml:space="preserve"> – koop of optie’</w:t>
      </w:r>
      <w:r>
        <w:t xml:space="preserve"> opgenomen. In deze toelichting zijn alle teksten en variabele gegevens uit het modeldocument opgenomen, met daarbij een korte omschrijving en de mapping naar de gegevensstructuur van het essentialiabestand (</w:t>
      </w:r>
      <w:r w:rsidR="00CE6FA0">
        <w:t>zie [</w:t>
      </w:r>
      <w:r w:rsidR="00CE6FA0">
        <w:fldChar w:fldCharType="begin"/>
      </w:r>
      <w:r w:rsidR="00CE6FA0">
        <w:instrText xml:space="preserve"> REF ToelichtingModeldocument \h </w:instrText>
      </w:r>
      <w:r w:rsidR="00CE6FA0">
        <w:fldChar w:fldCharType="separate"/>
      </w:r>
      <w:r w:rsidR="00A67E75">
        <w:t>TMD</w:t>
      </w:r>
      <w:r w:rsidR="00CE6FA0">
        <w:fldChar w:fldCharType="end"/>
      </w:r>
      <w:r w:rsidR="00CE6FA0">
        <w:t>]</w:t>
      </w:r>
      <w:r>
        <w:t>) die onderdeel is van het essentialiabestand. De gegevensstructuur is opgenomen in een schema (XSD).</w:t>
      </w:r>
    </w:p>
    <w:p w:rsidR="00B704A3" w:rsidRDefault="00B704A3" w:rsidP="00B704A3"/>
    <w:p w:rsidR="00B704A3" w:rsidRDefault="00B704A3" w:rsidP="00B704A3">
      <w:r>
        <w:t xml:space="preserve">De mapping naar de XSD heeft de volgende syntax: eerst wordt het basispad genoemd en daarna de achtereenvolgende elementen die corresponderen met de variabelen in het modeldocument. </w:t>
      </w:r>
    </w:p>
    <w:p w:rsidR="00B704A3" w:rsidRDefault="00B704A3" w:rsidP="00B704A3"/>
    <w:p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A67E75">
        <w:t>MDNV</w:t>
      </w:r>
      <w:r w:rsidR="00CE6FA0">
        <w:fldChar w:fldCharType="end"/>
      </w:r>
      <w:r w:rsidR="00CE6FA0">
        <w:t>]</w:t>
      </w:r>
      <w:r>
        <w:t>.</w:t>
      </w:r>
    </w:p>
    <w:p w:rsidR="00ED0ADB" w:rsidRPr="00343045" w:rsidRDefault="00ED0ADB" w:rsidP="00ED0ADB">
      <w:pPr>
        <w:pStyle w:val="Kop2"/>
        <w:numPr>
          <w:ilvl w:val="1"/>
          <w:numId w:val="1"/>
        </w:numPr>
      </w:pPr>
      <w:bookmarkStart w:id="41" w:name="_Toc276317484"/>
      <w:bookmarkStart w:id="42" w:name="_Toc276321558"/>
      <w:bookmarkStart w:id="43" w:name="_Toc436222948"/>
      <w:r>
        <w:t>Verklaring</w:t>
      </w:r>
      <w:bookmarkEnd w:id="41"/>
      <w:bookmarkEnd w:id="42"/>
      <w:bookmarkEnd w:id="4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ED0ADB" w:rsidRPr="00D5526D" w:rsidTr="00EA4857">
        <w:tc>
          <w:tcPr>
            <w:tcW w:w="2621" w:type="pct"/>
            <w:shd w:val="clear" w:color="auto" w:fill="auto"/>
          </w:tcPr>
          <w:p w:rsidR="00ED0ADB" w:rsidRPr="00EA4857" w:rsidRDefault="00D02A42" w:rsidP="00373082">
            <w:pPr>
              <w:rPr>
                <w:color w:val="FF0000"/>
              </w:rPr>
            </w:pPr>
            <w:r w:rsidRPr="00EA4857">
              <w:rPr>
                <w:color w:val="FF0000"/>
                <w:highlight w:val="yellow"/>
              </w:rPr>
              <w:t>TEKSTBLOK EQUIVALENTIEVERKLARING</w:t>
            </w:r>
            <w:r w:rsidRPr="00EA4857">
              <w:rPr>
                <w:rFonts w:ascii="Times New Roman" w:hAnsi="Times New Roman"/>
                <w:color w:val="FF0000"/>
              </w:rPr>
              <w:t>.</w:t>
            </w:r>
          </w:p>
        </w:tc>
        <w:tc>
          <w:tcPr>
            <w:tcW w:w="2379" w:type="pct"/>
            <w:shd w:val="clear" w:color="auto" w:fill="auto"/>
          </w:tcPr>
          <w:p w:rsidR="00F41CE3" w:rsidRPr="00EA4857" w:rsidRDefault="00F41CE3" w:rsidP="00F41CE3">
            <w:pPr>
              <w:rPr>
                <w:i/>
              </w:rPr>
            </w:pPr>
            <w:r w:rsidRPr="00EA4857">
              <w:rPr>
                <w:szCs w:val="18"/>
              </w:rPr>
              <w:t>Gegevens van de (waarnemend) notaris die als verklaarder optreedt.</w:t>
            </w:r>
            <w:r w:rsidRPr="00EA4857">
              <w:rPr>
                <w:i/>
              </w:rPr>
              <w:t xml:space="preserve"> </w:t>
            </w:r>
          </w:p>
          <w:p w:rsidR="00ED0ADB" w:rsidRPr="00EA4857" w:rsidRDefault="00ED0ADB" w:rsidP="00EA4857">
            <w:pPr>
              <w:spacing w:line="240" w:lineRule="auto"/>
              <w:rPr>
                <w:u w:val="single"/>
              </w:rPr>
            </w:pPr>
          </w:p>
        </w:tc>
      </w:tr>
    </w:tbl>
    <w:p w:rsidR="00ED0ADB" w:rsidRDefault="00ED0ADB" w:rsidP="00ED0ADB">
      <w:pPr>
        <w:spacing w:line="240" w:lineRule="auto"/>
      </w:pPr>
    </w:p>
    <w:p w:rsidR="002A5C1F" w:rsidRPr="00343045" w:rsidRDefault="002A5C1F" w:rsidP="002A5C1F">
      <w:pPr>
        <w:pStyle w:val="Kop2"/>
        <w:numPr>
          <w:ilvl w:val="1"/>
          <w:numId w:val="1"/>
        </w:numPr>
      </w:pPr>
      <w:bookmarkStart w:id="44" w:name="_Toc276317485"/>
      <w:bookmarkStart w:id="45" w:name="_Toc276321559"/>
      <w:bookmarkStart w:id="46" w:name="_Ref387234060"/>
      <w:bookmarkStart w:id="47" w:name="_Ref387235024"/>
      <w:bookmarkStart w:id="48" w:name="_Ref387235408"/>
      <w:bookmarkStart w:id="49" w:name="_Toc436222949"/>
      <w:r>
        <w:t>Aanhef</w:t>
      </w:r>
      <w:bookmarkEnd w:id="44"/>
      <w:bookmarkEnd w:id="45"/>
      <w:bookmarkEnd w:id="46"/>
      <w:bookmarkEnd w:id="47"/>
      <w:bookmarkEnd w:id="48"/>
      <w:bookmarkEnd w:id="4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D02A42" w:rsidRPr="00524C87" w:rsidTr="00EA4857">
        <w:tc>
          <w:tcPr>
            <w:tcW w:w="2621" w:type="pct"/>
            <w:shd w:val="clear" w:color="auto" w:fill="auto"/>
          </w:tcPr>
          <w:p w:rsidR="00D02A42" w:rsidRPr="00EA4857" w:rsidRDefault="00D02A4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b/>
                <w:color w:val="FF0000"/>
              </w:rPr>
            </w:pPr>
            <w:r w:rsidRPr="00EA4857">
              <w:rPr>
                <w:b/>
                <w:color w:val="FF0000"/>
              </w:rPr>
              <w:t>Notariële verklaring</w:t>
            </w:r>
            <w:r w:rsidRPr="00EA4857">
              <w:rPr>
                <w:b/>
              </w:rPr>
              <w:t xml:space="preserve"> </w:t>
            </w:r>
            <w:r w:rsidRPr="00EA4857">
              <w:rPr>
                <w:b/>
                <w:color w:val="339966"/>
              </w:rPr>
              <w:t>optie-/koop</w:t>
            </w:r>
            <w:r w:rsidRPr="00EA4857">
              <w:rPr>
                <w:b/>
                <w:color w:val="FF0000"/>
              </w:rPr>
              <w:t>overeenkomst</w:t>
            </w:r>
          </w:p>
          <w:p w:rsidR="00D02A42" w:rsidRPr="00EA4857" w:rsidRDefault="00D02A42" w:rsidP="005C6805">
            <w:pPr>
              <w:rPr>
                <w:color w:val="800080"/>
                <w:highlight w:val="yellow"/>
              </w:rPr>
            </w:pPr>
          </w:p>
        </w:tc>
        <w:tc>
          <w:tcPr>
            <w:tcW w:w="2379" w:type="pct"/>
            <w:shd w:val="clear" w:color="auto" w:fill="auto"/>
          </w:tcPr>
          <w:p w:rsidR="003344B9" w:rsidRDefault="00AC4764" w:rsidP="00A8181A">
            <w:r>
              <w:t>Vaste tekst met v</w:t>
            </w:r>
            <w:r w:rsidR="00D02A42">
              <w:t xml:space="preserve">erplichte </w:t>
            </w:r>
            <w:r w:rsidR="00AB3375">
              <w:t>gebruikers</w:t>
            </w:r>
            <w:r w:rsidR="00D02A42">
              <w:t>keuze</w:t>
            </w:r>
            <w:r w:rsidR="00C71CE7">
              <w:t xml:space="preserve"> tussen</w:t>
            </w:r>
            <w:r w:rsidR="003344B9">
              <w:t>:</w:t>
            </w:r>
          </w:p>
          <w:p w:rsidR="003344B9" w:rsidRDefault="003344B9" w:rsidP="00A8181A">
            <w:r>
              <w:t>- optie: overal</w:t>
            </w:r>
            <w:r w:rsidR="00AC4764">
              <w:t xml:space="preserve"> </w:t>
            </w:r>
            <w:r>
              <w:t>in de akte wordt ‘</w:t>
            </w:r>
            <w:proofErr w:type="spellStart"/>
            <w:r w:rsidR="00AC4764">
              <w:t>optie-overeenkomst</w:t>
            </w:r>
            <w:proofErr w:type="spellEnd"/>
            <w:r>
              <w:t>’</w:t>
            </w:r>
            <w:r w:rsidR="00AC4764">
              <w:t xml:space="preserve"> </w:t>
            </w:r>
            <w:r>
              <w:t>getoond,</w:t>
            </w:r>
            <w:r w:rsidR="00AC4764">
              <w:t xml:space="preserve"> </w:t>
            </w:r>
          </w:p>
          <w:p w:rsidR="003344B9" w:rsidRDefault="003344B9" w:rsidP="00A8181A">
            <w:r>
              <w:t>- koop: overal in de akte wordt ‘</w:t>
            </w:r>
            <w:r w:rsidR="00AC4764">
              <w:t>koopovereenkomst</w:t>
            </w:r>
            <w:r>
              <w:t>’ getoond</w:t>
            </w:r>
            <w:r w:rsidR="00AB3375">
              <w:t>.</w:t>
            </w:r>
            <w:r w:rsidR="00183B45">
              <w:t xml:space="preserve"> </w:t>
            </w:r>
          </w:p>
          <w:p w:rsidR="003344B9" w:rsidRDefault="003344B9" w:rsidP="00A8181A"/>
          <w:p w:rsidR="00073126" w:rsidRPr="00AC4764" w:rsidRDefault="00C05D43" w:rsidP="00A8181A">
            <w:r w:rsidRPr="00AC4764">
              <w:t>De tekst wordt gecentreerd weergegeven.</w:t>
            </w:r>
          </w:p>
          <w:p w:rsidR="00AC4764" w:rsidRPr="00EA4857" w:rsidRDefault="00AC4764" w:rsidP="00A8181A">
            <w:pPr>
              <w:rPr>
                <w:u w:val="single"/>
              </w:rPr>
            </w:pPr>
          </w:p>
          <w:p w:rsidR="00D02A42" w:rsidRPr="00EA4857" w:rsidRDefault="00D02A42" w:rsidP="00A8181A">
            <w:pPr>
              <w:rPr>
                <w:u w:val="single"/>
              </w:rPr>
            </w:pPr>
            <w:r w:rsidRPr="00EA4857">
              <w:rPr>
                <w:u w:val="single"/>
              </w:rPr>
              <w:t>Mapping:</w:t>
            </w:r>
          </w:p>
          <w:p w:rsidR="009A6156" w:rsidRPr="00EA4857" w:rsidRDefault="009A6156" w:rsidP="00EA4857">
            <w:pPr>
              <w:spacing w:line="240" w:lineRule="auto"/>
              <w:rPr>
                <w:sz w:val="16"/>
                <w:szCs w:val="16"/>
                <w:u w:val="single"/>
              </w:rPr>
            </w:pPr>
            <w:r w:rsidRPr="00EA4857">
              <w:rPr>
                <w:sz w:val="16"/>
                <w:szCs w:val="16"/>
              </w:rPr>
              <w:t>/</w:t>
            </w:r>
            <w:r w:rsidR="00D02A42" w:rsidRPr="00EA4857">
              <w:rPr>
                <w:sz w:val="16"/>
                <w:szCs w:val="16"/>
              </w:rPr>
              <w:t>/</w:t>
            </w:r>
            <w:proofErr w:type="spellStart"/>
            <w:r w:rsidR="0028277C" w:rsidRPr="00EA4857">
              <w:rPr>
                <w:sz w:val="16"/>
                <w:szCs w:val="16"/>
              </w:rPr>
              <w:t>IMKAD_AangebodenStuk</w:t>
            </w:r>
            <w:proofErr w:type="spellEnd"/>
            <w:r w:rsidR="0028277C" w:rsidRPr="00EA4857">
              <w:rPr>
                <w:sz w:val="16"/>
                <w:szCs w:val="16"/>
              </w:rPr>
              <w:t>/</w:t>
            </w:r>
            <w:proofErr w:type="spellStart"/>
            <w:r w:rsidR="00D02A42" w:rsidRPr="00EA4857">
              <w:rPr>
                <w:sz w:val="16"/>
                <w:szCs w:val="16"/>
              </w:rPr>
              <w:t>Stukdeel</w:t>
            </w:r>
            <w:r w:rsidR="00E30C44" w:rsidRPr="00EA4857">
              <w:rPr>
                <w:sz w:val="16"/>
                <w:szCs w:val="16"/>
              </w:rPr>
              <w:t>Notariele</w:t>
            </w:r>
            <w:r w:rsidR="00D02A42" w:rsidRPr="00EA4857">
              <w:rPr>
                <w:sz w:val="16"/>
                <w:szCs w:val="16"/>
              </w:rPr>
              <w:t>Verklaring</w:t>
            </w:r>
            <w:proofErr w:type="spellEnd"/>
            <w:r w:rsidR="00D02A42" w:rsidRPr="00EA4857">
              <w:rPr>
                <w:sz w:val="16"/>
                <w:szCs w:val="16"/>
              </w:rPr>
              <w:t>/</w:t>
            </w:r>
          </w:p>
          <w:p w:rsidR="00D02A42" w:rsidRPr="00EA4857" w:rsidRDefault="00AC4764" w:rsidP="00EA4857">
            <w:pPr>
              <w:spacing w:line="240" w:lineRule="auto"/>
              <w:rPr>
                <w:color w:val="3366FF"/>
                <w:sz w:val="16"/>
                <w:szCs w:val="16"/>
                <w:lang w:val="nl"/>
              </w:rPr>
            </w:pPr>
            <w:r w:rsidRPr="00EA4857">
              <w:rPr>
                <w:sz w:val="16"/>
                <w:szCs w:val="16"/>
              </w:rPr>
              <w:tab/>
            </w:r>
            <w:r w:rsidR="009A6156" w:rsidRPr="00EA4857">
              <w:rPr>
                <w:sz w:val="16"/>
                <w:szCs w:val="16"/>
              </w:rPr>
              <w:t>./</w:t>
            </w:r>
            <w:r w:rsidR="00913B3B" w:rsidRPr="00EA4857">
              <w:rPr>
                <w:sz w:val="16"/>
                <w:szCs w:val="16"/>
                <w:lang w:val="nl"/>
              </w:rPr>
              <w:t>soortOvereenkomst</w:t>
            </w:r>
            <w:r w:rsidR="0023267A" w:rsidRPr="00EA4857">
              <w:rPr>
                <w:sz w:val="16"/>
                <w:szCs w:val="16"/>
                <w:lang w:val="nl"/>
              </w:rPr>
              <w:t xml:space="preserve"> (‘</w:t>
            </w:r>
            <w:r w:rsidR="003344B9" w:rsidRPr="00EA4857">
              <w:rPr>
                <w:sz w:val="16"/>
                <w:szCs w:val="16"/>
                <w:lang w:val="nl"/>
              </w:rPr>
              <w:t>optie</w:t>
            </w:r>
            <w:r w:rsidR="0023267A" w:rsidRPr="00EA4857">
              <w:rPr>
                <w:sz w:val="16"/>
                <w:szCs w:val="16"/>
                <w:lang w:val="nl"/>
              </w:rPr>
              <w:t>’ of ‘</w:t>
            </w:r>
            <w:r w:rsidR="003344B9" w:rsidRPr="00EA4857">
              <w:rPr>
                <w:sz w:val="16"/>
                <w:szCs w:val="16"/>
                <w:lang w:val="nl"/>
              </w:rPr>
              <w:t>koop</w:t>
            </w:r>
            <w:r w:rsidR="0023267A" w:rsidRPr="00EA4857">
              <w:rPr>
                <w:sz w:val="16"/>
                <w:szCs w:val="16"/>
                <w:lang w:val="nl"/>
              </w:rPr>
              <w:t>’)</w:t>
            </w:r>
          </w:p>
        </w:tc>
      </w:tr>
      <w:tr w:rsidR="001B5352" w:rsidRPr="00524C87" w:rsidTr="00EA4857">
        <w:tc>
          <w:tcPr>
            <w:tcW w:w="2621" w:type="pct"/>
            <w:shd w:val="clear" w:color="auto" w:fill="auto"/>
          </w:tcPr>
          <w:p w:rsidR="000739A7" w:rsidRPr="00EA4857" w:rsidRDefault="000739A7"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0"/>
              </w:rPr>
            </w:pPr>
            <w:r w:rsidRPr="00EA4857">
              <w:rPr>
                <w:rFonts w:cs="Arial"/>
                <w:color w:val="800080"/>
                <w:sz w:val="20"/>
              </w:rPr>
              <w:lastRenderedPageBreak/>
              <w:t xml:space="preserve">Kenmerk: </w:t>
            </w:r>
            <w:r w:rsidRPr="00EA4857">
              <w:rPr>
                <w:rFonts w:cs="Arial"/>
                <w:sz w:val="20"/>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r w:rsidRPr="00EA4857">
              <w:rPr>
                <w:rFonts w:cs="Arial"/>
                <w:sz w:val="20"/>
              </w:rPr>
              <w:t>omschrijving</w:t>
            </w:r>
            <w:r w:rsidRPr="00EA4857">
              <w:rPr>
                <w:rFonts w:cs="Arial"/>
                <w:sz w:val="20"/>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p>
          <w:p w:rsidR="001B5352" w:rsidRPr="00EA4857" w:rsidRDefault="001B5352" w:rsidP="005C6805">
            <w:pPr>
              <w:rPr>
                <w:color w:val="FF0000"/>
                <w:highlight w:val="yellow"/>
              </w:rPr>
            </w:pPr>
          </w:p>
        </w:tc>
        <w:tc>
          <w:tcPr>
            <w:tcW w:w="2379" w:type="pct"/>
            <w:shd w:val="clear" w:color="auto" w:fill="auto"/>
          </w:tcPr>
          <w:p w:rsidR="001B5352" w:rsidRPr="00EA4857" w:rsidRDefault="001B5352" w:rsidP="005344C7">
            <w:pPr>
              <w:rPr>
                <w:szCs w:val="18"/>
              </w:rPr>
            </w:pPr>
            <w:r w:rsidRPr="00EA4857">
              <w:rPr>
                <w:szCs w:val="18"/>
              </w:rPr>
              <w:t xml:space="preserve">Optionele </w:t>
            </w:r>
            <w:r w:rsidR="00AC4764" w:rsidRPr="00EA4857">
              <w:rPr>
                <w:szCs w:val="18"/>
              </w:rPr>
              <w:t>tekst</w:t>
            </w:r>
            <w:r w:rsidR="008C2C6B" w:rsidRPr="00EA4857">
              <w:rPr>
                <w:szCs w:val="18"/>
              </w:rPr>
              <w:t xml:space="preserve">. </w:t>
            </w:r>
            <w:r w:rsidRPr="00EA4857">
              <w:rPr>
                <w:szCs w:val="18"/>
              </w:rPr>
              <w:t xml:space="preserve">Deze </w:t>
            </w:r>
            <w:r w:rsidR="00AC4764" w:rsidRPr="00EA4857">
              <w:rPr>
                <w:szCs w:val="18"/>
              </w:rPr>
              <w:t xml:space="preserve">tekst </w:t>
            </w:r>
            <w:r w:rsidRPr="00EA4857">
              <w:rPr>
                <w:szCs w:val="18"/>
              </w:rPr>
              <w:t>wordt vermeld wanneer een omschrijving is ingevuld.</w:t>
            </w:r>
          </w:p>
          <w:p w:rsidR="001B5352" w:rsidRPr="00EA4857" w:rsidRDefault="001B5352" w:rsidP="005344C7">
            <w:pPr>
              <w:rPr>
                <w:u w:val="single"/>
              </w:rPr>
            </w:pPr>
          </w:p>
          <w:p w:rsidR="001B5352" w:rsidRPr="00EA4857" w:rsidRDefault="001B5352" w:rsidP="005344C7">
            <w:pPr>
              <w:rPr>
                <w:u w:val="single"/>
              </w:rPr>
            </w:pPr>
            <w:r w:rsidRPr="00EA4857">
              <w:rPr>
                <w:u w:val="single"/>
              </w:rPr>
              <w:t>Mapping:</w:t>
            </w:r>
          </w:p>
          <w:p w:rsidR="001B5352" w:rsidRPr="00EA4857" w:rsidRDefault="001B5352"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
          <w:p w:rsidR="001B5352" w:rsidRPr="00EA4857" w:rsidRDefault="00AC4764" w:rsidP="00EA4857">
            <w:pPr>
              <w:spacing w:line="240" w:lineRule="auto"/>
              <w:rPr>
                <w:szCs w:val="18"/>
              </w:rPr>
            </w:pPr>
            <w:r w:rsidRPr="00EA4857">
              <w:rPr>
                <w:sz w:val="16"/>
                <w:szCs w:val="16"/>
              </w:rPr>
              <w:tab/>
            </w:r>
            <w:r w:rsidR="001B5352" w:rsidRPr="00EA4857">
              <w:rPr>
                <w:sz w:val="16"/>
                <w:szCs w:val="16"/>
              </w:rPr>
              <w:t>./</w:t>
            </w:r>
            <w:proofErr w:type="spellStart"/>
            <w:r w:rsidR="001B5352" w:rsidRPr="00EA4857">
              <w:rPr>
                <w:sz w:val="16"/>
                <w:szCs w:val="16"/>
              </w:rPr>
              <w:t>tia_OmschrijvingKenmerk</w:t>
            </w:r>
            <w:proofErr w:type="spellEnd"/>
          </w:p>
        </w:tc>
      </w:tr>
      <w:tr w:rsidR="00D02A42" w:rsidRPr="00524C87" w:rsidTr="00EA4857">
        <w:tc>
          <w:tcPr>
            <w:tcW w:w="2621" w:type="pct"/>
            <w:shd w:val="clear" w:color="auto" w:fill="auto"/>
          </w:tcPr>
          <w:p w:rsidR="00D02A42" w:rsidRPr="00EA4857" w:rsidRDefault="00D02A42" w:rsidP="005C6805">
            <w:pPr>
              <w:rPr>
                <w:color w:val="FF0000"/>
              </w:rPr>
            </w:pPr>
            <w:r w:rsidRPr="00EA4857">
              <w:rPr>
                <w:color w:val="FF0000"/>
                <w:highlight w:val="yellow"/>
              </w:rPr>
              <w:t>TEKSTBLO</w:t>
            </w:r>
            <w:r w:rsidR="003B4E7E" w:rsidRPr="00EA4857">
              <w:rPr>
                <w:color w:val="FF0000"/>
                <w:highlight w:val="yellow"/>
              </w:rPr>
              <w:t>K AANHE</w:t>
            </w:r>
            <w:r w:rsidR="00C05D43" w:rsidRPr="00EA4857">
              <w:rPr>
                <w:color w:val="FF0000"/>
                <w:highlight w:val="yellow"/>
              </w:rPr>
              <w:t>F NOTARIELE VERKLARING</w:t>
            </w:r>
            <w:r w:rsidR="00026981" w:rsidRPr="00EA4857">
              <w:rPr>
                <w:color w:val="FF0000"/>
              </w:rPr>
              <w:t>:</w:t>
            </w:r>
          </w:p>
        </w:tc>
        <w:tc>
          <w:tcPr>
            <w:tcW w:w="2379" w:type="pct"/>
            <w:shd w:val="clear" w:color="auto" w:fill="auto"/>
          </w:tcPr>
          <w:p w:rsidR="00D02A42" w:rsidRPr="00EA4857" w:rsidRDefault="00F41CE3" w:rsidP="00A8181A">
            <w:pPr>
              <w:rPr>
                <w:i/>
              </w:rPr>
            </w:pPr>
            <w:r w:rsidRPr="00EA4857">
              <w:rPr>
                <w:szCs w:val="18"/>
              </w:rPr>
              <w:t>Gegevens van de (waarnemend) notaris die als ondertekenaar optreedt.</w:t>
            </w:r>
            <w:r w:rsidRPr="00EA4857">
              <w:rPr>
                <w:i/>
              </w:rPr>
              <w:t xml:space="preserve"> </w:t>
            </w:r>
          </w:p>
        </w:tc>
      </w:tr>
      <w:tr w:rsidR="002B01EB" w:rsidRPr="00524C87" w:rsidTr="00EA4857">
        <w:tc>
          <w:tcPr>
            <w:tcW w:w="2621" w:type="pct"/>
            <w:shd w:val="clear" w:color="auto" w:fill="auto"/>
          </w:tcPr>
          <w:p w:rsidR="002B01EB" w:rsidRPr="00EA4857" w:rsidRDefault="002B01EB" w:rsidP="005C6805">
            <w:pPr>
              <w:rPr>
                <w:color w:val="FF0000"/>
                <w:highlight w:val="yellow"/>
              </w:rPr>
            </w:pPr>
            <w:r w:rsidRPr="00EA4857">
              <w:rPr>
                <w:color w:val="FF0000"/>
                <w:u w:val="single"/>
              </w:rPr>
              <w:t xml:space="preserve">Verklaring </w:t>
            </w:r>
            <w:r w:rsidRPr="00EA4857">
              <w:rPr>
                <w:color w:val="339966"/>
                <w:u w:val="single"/>
              </w:rPr>
              <w:t>persoon/personen</w:t>
            </w:r>
          </w:p>
        </w:tc>
        <w:tc>
          <w:tcPr>
            <w:tcW w:w="2379" w:type="pct"/>
            <w:shd w:val="clear" w:color="auto" w:fill="auto"/>
          </w:tcPr>
          <w:p w:rsidR="002B01EB" w:rsidRDefault="002B01EB" w:rsidP="00A8181A">
            <w:r>
              <w:t xml:space="preserve">Verplichte keuze die </w:t>
            </w:r>
            <w:r w:rsidR="00892098">
              <w:t xml:space="preserve">wordt </w:t>
            </w:r>
            <w:r w:rsidR="00AC4764">
              <w:t xml:space="preserve">afgeleid van het aantal </w:t>
            </w:r>
            <w:r w:rsidR="005839E3">
              <w:t xml:space="preserve">gerechtigde </w:t>
            </w:r>
            <w:r w:rsidR="00AC4764">
              <w:t>personen</w:t>
            </w:r>
            <w:r w:rsidR="00162DCD">
              <w:t xml:space="preserve"> </w:t>
            </w:r>
            <w:r w:rsidR="005839E3">
              <w:t>in</w:t>
            </w:r>
            <w:r w:rsidR="00162DCD">
              <w:t xml:space="preserve"> de </w:t>
            </w:r>
            <w:r w:rsidR="00B3530C">
              <w:t>partij(en)</w:t>
            </w:r>
            <w:r w:rsidR="00162DCD">
              <w:t xml:space="preserve">, zie par. </w:t>
            </w:r>
            <w:r w:rsidR="00162DCD">
              <w:fldChar w:fldCharType="begin"/>
            </w:r>
            <w:r w:rsidR="00162DCD">
              <w:instrText xml:space="preserve"> REF _Ref363652858 \r \h </w:instrText>
            </w:r>
            <w:r w:rsidR="00162DCD">
              <w:fldChar w:fldCharType="separate"/>
            </w:r>
            <w:r w:rsidR="00A67E75">
              <w:t>2.3</w:t>
            </w:r>
            <w:r w:rsidR="00162DCD">
              <w:fldChar w:fldCharType="end"/>
            </w:r>
            <w:r w:rsidR="00162DCD">
              <w:t xml:space="preserve"> Partijen</w:t>
            </w:r>
            <w:r w:rsidR="00AC4764">
              <w:t>:</w:t>
            </w:r>
          </w:p>
          <w:p w:rsidR="002B01EB" w:rsidRDefault="002B01EB" w:rsidP="00EA4857">
            <w:pPr>
              <w:numPr>
                <w:ilvl w:val="0"/>
                <w:numId w:val="11"/>
              </w:numPr>
            </w:pPr>
            <w:r w:rsidRPr="00EA4857">
              <w:rPr>
                <w:color w:val="339966"/>
              </w:rPr>
              <w:t>persoon</w:t>
            </w:r>
            <w:r>
              <w:t xml:space="preserve">: </w:t>
            </w:r>
            <w:r w:rsidR="00AC4764">
              <w:t>b</w:t>
            </w:r>
            <w:r>
              <w:t xml:space="preserve">ij 1 </w:t>
            </w:r>
            <w:r w:rsidR="00B3530C">
              <w:t xml:space="preserve">gerechtigde </w:t>
            </w:r>
            <w:r>
              <w:t>persoon</w:t>
            </w:r>
            <w:r w:rsidR="00B3530C">
              <w:t xml:space="preserve"> in de partij(en)</w:t>
            </w:r>
            <w:r w:rsidR="00AC4764">
              <w:t>,</w:t>
            </w:r>
          </w:p>
          <w:p w:rsidR="002B01EB" w:rsidRDefault="002B01EB" w:rsidP="00EA4857">
            <w:pPr>
              <w:numPr>
                <w:ilvl w:val="0"/>
                <w:numId w:val="11"/>
              </w:numPr>
            </w:pPr>
            <w:r w:rsidRPr="00EA4857">
              <w:rPr>
                <w:color w:val="339966"/>
              </w:rPr>
              <w:t>personen</w:t>
            </w:r>
            <w:r>
              <w:t>: b</w:t>
            </w:r>
            <w:r w:rsidR="00FD1C48">
              <w:t>i</w:t>
            </w:r>
            <w:r>
              <w:t xml:space="preserve">j meer </w:t>
            </w:r>
            <w:r w:rsidR="00B3530C">
              <w:t xml:space="preserve">gerechtigde </w:t>
            </w:r>
            <w:r>
              <w:t>personen</w:t>
            </w:r>
            <w:r w:rsidR="00B3530C">
              <w:t xml:space="preserve"> in de partij(en)</w:t>
            </w:r>
            <w:r>
              <w:t>.</w:t>
            </w:r>
          </w:p>
          <w:p w:rsidR="00AC4764" w:rsidRDefault="00AC4764" w:rsidP="002B01EB"/>
          <w:p w:rsidR="00B3530C" w:rsidRPr="00EA4857" w:rsidRDefault="00B3530C" w:rsidP="002B01EB">
            <w:pPr>
              <w:rPr>
                <w:u w:val="single"/>
              </w:rPr>
            </w:pPr>
            <w:r w:rsidRPr="00EA4857">
              <w:rPr>
                <w:u w:val="single"/>
              </w:rPr>
              <w:t>Mapping</w:t>
            </w:r>
            <w:r w:rsidR="007D01D9" w:rsidRPr="00EA4857">
              <w:rPr>
                <w:u w:val="single"/>
              </w:rPr>
              <w:t xml:space="preserve"> gerechtigde persoon</w:t>
            </w:r>
            <w:r w:rsidRPr="00EA4857">
              <w:rPr>
                <w:u w:val="single"/>
              </w:rPr>
              <w:t>:</w:t>
            </w:r>
          </w:p>
          <w:p w:rsidR="00B3530C" w:rsidRPr="00EA4857" w:rsidRDefault="00B3530C" w:rsidP="00EA4857">
            <w:pPr>
              <w:spacing w:line="240" w:lineRule="auto"/>
              <w:rPr>
                <w:sz w:val="16"/>
                <w:szCs w:val="16"/>
              </w:rPr>
            </w:pPr>
            <w:r w:rsidRPr="00EA4857">
              <w:rPr>
                <w:sz w:val="16"/>
                <w:szCs w:val="16"/>
              </w:rPr>
              <w:t xml:space="preserve">-aantal personen met </w:t>
            </w:r>
            <w:r w:rsidR="000C50C8" w:rsidRPr="00EA4857">
              <w:rPr>
                <w:sz w:val="16"/>
                <w:szCs w:val="16"/>
              </w:rPr>
              <w:t>./</w:t>
            </w:r>
            <w:proofErr w:type="spellStart"/>
            <w:r w:rsidRPr="00EA4857">
              <w:rPr>
                <w:sz w:val="16"/>
                <w:szCs w:val="16"/>
              </w:rPr>
              <w:t>tia_IndGerechtigde</w:t>
            </w:r>
            <w:proofErr w:type="spellEnd"/>
            <w:r w:rsidRPr="00EA4857">
              <w:rPr>
                <w:sz w:val="16"/>
                <w:szCs w:val="16"/>
              </w:rPr>
              <w:t xml:space="preserve"> = </w:t>
            </w:r>
            <w:proofErr w:type="spellStart"/>
            <w:r w:rsidRPr="00EA4857">
              <w:rPr>
                <w:sz w:val="16"/>
                <w:szCs w:val="16"/>
              </w:rPr>
              <w:t>true</w:t>
            </w:r>
            <w:proofErr w:type="spellEnd"/>
          </w:p>
          <w:p w:rsidR="00B3530C" w:rsidRPr="00EA4857" w:rsidRDefault="00B3530C"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/Partij/IMKAD_Persoon</w:t>
            </w:r>
          </w:p>
          <w:p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rsidR="00AC4764" w:rsidRPr="00EA4857" w:rsidRDefault="00236589" w:rsidP="00EA4857">
            <w:pPr>
              <w:spacing w:line="240" w:lineRule="auto"/>
              <w:rPr>
                <w:sz w:val="16"/>
                <w:szCs w:val="16"/>
              </w:rPr>
            </w:pPr>
            <w:r w:rsidRPr="00EA4857">
              <w:rPr>
                <w:sz w:val="16"/>
                <w:szCs w:val="16"/>
              </w:rPr>
              <w:tab/>
              <w:t>/</w:t>
            </w:r>
            <w:proofErr w:type="spellStart"/>
            <w:r w:rsidRPr="00EA4857">
              <w:rPr>
                <w:sz w:val="16"/>
                <w:szCs w:val="16"/>
              </w:rPr>
              <w:t>GerelateerdPersoon</w:t>
            </w:r>
            <w:proofErr w:type="spellEnd"/>
            <w:r w:rsidRPr="00EA4857">
              <w:rPr>
                <w:sz w:val="16"/>
                <w:szCs w:val="16"/>
              </w:rPr>
              <w:t>/IMKAD_Persoon</w:t>
            </w:r>
          </w:p>
        </w:tc>
      </w:tr>
    </w:tbl>
    <w:p w:rsidR="002A5C1F" w:rsidRPr="007224C4" w:rsidRDefault="002A5C1F" w:rsidP="002A5C1F">
      <w:pPr>
        <w:spacing w:line="240" w:lineRule="auto"/>
      </w:pPr>
    </w:p>
    <w:p w:rsidR="002A5C1F" w:rsidRDefault="00D33240" w:rsidP="002A5C1F">
      <w:pPr>
        <w:pStyle w:val="Kop2"/>
        <w:numPr>
          <w:ilvl w:val="1"/>
          <w:numId w:val="1"/>
        </w:numPr>
      </w:pPr>
      <w:bookmarkStart w:id="50" w:name="_Ref363652858"/>
      <w:bookmarkStart w:id="51" w:name="_Toc436222950"/>
      <w:r>
        <w:t>Partijen</w:t>
      </w:r>
      <w:bookmarkEnd w:id="50"/>
      <w:bookmarkEnd w:id="51"/>
    </w:p>
    <w:p w:rsidR="00281A2C" w:rsidRDefault="00860F50" w:rsidP="005D562D">
      <w:pPr>
        <w:rPr>
          <w:u w:val="single"/>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sidR="006D5708">
        <w:rPr>
          <w:lang w:val="nl"/>
        </w:rPr>
        <w:t xml:space="preserve"> </w:t>
      </w:r>
      <w:r>
        <w:rPr>
          <w:lang w:val="nl"/>
        </w:rPr>
        <w:t>Er moet minimaal één partij worden genoemd. De volgorde waarin de partijen vermeld worden, is niet van belang.</w:t>
      </w:r>
      <w:r w:rsidR="006D5708">
        <w:t xml:space="preserve">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A67E75">
        <w:t>[TC]</w:t>
      </w:r>
      <w:r>
        <w:fldChar w:fldCharType="end"/>
      </w:r>
      <w:r>
        <w:t>.</w:t>
      </w:r>
    </w:p>
    <w:p w:rsidR="005D562D" w:rsidRDefault="005D562D" w:rsidP="005D562D">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B01EB" w:rsidRPr="000E6BC2" w:rsidTr="00EA4857">
        <w:tc>
          <w:tcPr>
            <w:tcW w:w="2630" w:type="pct"/>
            <w:shd w:val="clear" w:color="auto" w:fill="auto"/>
          </w:tcPr>
          <w:p w:rsidR="00F41CE3" w:rsidRPr="00EA4857" w:rsidRDefault="00F41CE3" w:rsidP="00EA4857">
            <w:pPr>
              <w:ind w:left="561" w:hanging="561"/>
              <w:rPr>
                <w:rFonts w:cs="Arial"/>
                <w:color w:val="800080"/>
                <w:sz w:val="20"/>
                <w:highlight w:val="yellow"/>
              </w:rPr>
            </w:pPr>
            <w:r w:rsidRPr="00EA4857">
              <w:rPr>
                <w:rFonts w:cs="Arial"/>
                <w:sz w:val="20"/>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r w:rsidRPr="00EA4857">
              <w:rPr>
                <w:rFonts w:cs="Arial"/>
                <w:color w:val="FF0000"/>
                <w:sz w:val="20"/>
              </w:rPr>
              <w:t>1</w:t>
            </w:r>
            <w:r w:rsidRPr="00EA4857">
              <w:rPr>
                <w:rFonts w:cs="Arial"/>
                <w:color w:val="800080"/>
                <w:sz w:val="20"/>
              </w:rPr>
              <w:t>.</w:t>
            </w:r>
            <w:r w:rsidRPr="00EA4857">
              <w:rPr>
                <w:rFonts w:cs="Arial"/>
                <w:sz w:val="20"/>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r w:rsidRPr="00EA4857">
              <w:rPr>
                <w:rFonts w:cs="Arial"/>
                <w:color w:val="800080"/>
                <w:sz w:val="20"/>
                <w:highlight w:val="yellow"/>
              </w:rPr>
              <w:t xml:space="preserve"> </w:t>
            </w:r>
          </w:p>
          <w:p w:rsidR="002B01EB" w:rsidRPr="00A54ECD" w:rsidRDefault="002B01EB" w:rsidP="009C6D27"/>
        </w:tc>
        <w:tc>
          <w:tcPr>
            <w:tcW w:w="2370" w:type="pct"/>
            <w:shd w:val="clear" w:color="auto" w:fill="auto"/>
          </w:tcPr>
          <w:p w:rsidR="00F41CE3" w:rsidRPr="00EA4857" w:rsidRDefault="00F41CE3" w:rsidP="00F41CE3">
            <w:pPr>
              <w:rPr>
                <w:i/>
              </w:rPr>
            </w:pPr>
            <w:r w:rsidRPr="00EA4857">
              <w:rPr>
                <w:szCs w:val="18"/>
              </w:rPr>
              <w:t xml:space="preserve">Gegevens van de persoon </w:t>
            </w:r>
            <w:r w:rsidR="006D5708" w:rsidRPr="00EA4857">
              <w:rPr>
                <w:szCs w:val="18"/>
              </w:rPr>
              <w:t xml:space="preserve">of personen </w:t>
            </w:r>
            <w:r w:rsidRPr="00EA4857">
              <w:rPr>
                <w:szCs w:val="18"/>
              </w:rPr>
              <w:t>die als gevolmachtigde</w:t>
            </w:r>
            <w:r w:rsidR="006D5708" w:rsidRPr="00EA4857">
              <w:rPr>
                <w:szCs w:val="18"/>
              </w:rPr>
              <w:t>n</w:t>
            </w:r>
            <w:r w:rsidRPr="00EA4857">
              <w:rPr>
                <w:szCs w:val="18"/>
              </w:rPr>
              <w:t xml:space="preserve"> optred</w:t>
            </w:r>
            <w:r w:rsidR="006D5708" w:rsidRPr="00EA4857">
              <w:rPr>
                <w:szCs w:val="18"/>
              </w:rPr>
              <w:t>en</w:t>
            </w:r>
            <w:r w:rsidRPr="00EA4857">
              <w:rPr>
                <w:szCs w:val="18"/>
              </w:rPr>
              <w:t>.</w:t>
            </w:r>
            <w:r w:rsidRPr="00EA4857">
              <w:rPr>
                <w:i/>
              </w:rPr>
              <w:t xml:space="preserve"> </w:t>
            </w:r>
          </w:p>
          <w:p w:rsidR="003237BA" w:rsidRPr="00EA4857" w:rsidRDefault="003237BA" w:rsidP="00EA4857">
            <w:pPr>
              <w:autoSpaceDE w:val="0"/>
              <w:autoSpaceDN w:val="0"/>
              <w:adjustRightInd w:val="0"/>
              <w:rPr>
                <w:rFonts w:cs="Arial"/>
                <w:snapToGrid/>
                <w:szCs w:val="18"/>
              </w:rPr>
            </w:pPr>
          </w:p>
          <w:p w:rsidR="002B01EB" w:rsidRPr="00EA4857" w:rsidRDefault="002B01EB" w:rsidP="00EA4857">
            <w:pPr>
              <w:spacing w:line="240" w:lineRule="auto"/>
              <w:rPr>
                <w:u w:val="single"/>
              </w:rPr>
            </w:pPr>
            <w:r w:rsidRPr="00EA4857">
              <w:rPr>
                <w:u w:val="single"/>
              </w:rPr>
              <w:t>Mapping:</w:t>
            </w:r>
          </w:p>
          <w:p w:rsidR="002B01EB" w:rsidRPr="00EA4857" w:rsidRDefault="002B01E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/Partij/Gevolmachtigde</w:t>
            </w:r>
          </w:p>
          <w:p w:rsidR="002B01EB" w:rsidRPr="00EA4857" w:rsidRDefault="002B01EB" w:rsidP="00EA4857">
            <w:pPr>
              <w:autoSpaceDE w:val="0"/>
              <w:autoSpaceDN w:val="0"/>
              <w:adjustRightInd w:val="0"/>
              <w:spacing w:line="240" w:lineRule="auto"/>
              <w:rPr>
                <w:rFonts w:cs="Arial"/>
                <w:snapToGrid/>
                <w:szCs w:val="18"/>
              </w:rPr>
            </w:pPr>
            <w:r w:rsidRPr="00EA4857">
              <w:rPr>
                <w:sz w:val="16"/>
                <w:szCs w:val="16"/>
                <w:lang w:val="nl"/>
              </w:rPr>
              <w:lastRenderedPageBreak/>
              <w:t>De overige mapping is opgenomen in het genoemde tekstblok.</w:t>
            </w:r>
          </w:p>
        </w:tc>
      </w:tr>
      <w:tr w:rsidR="002B01EB" w:rsidRPr="000E6BC2" w:rsidTr="00EA4857">
        <w:tc>
          <w:tcPr>
            <w:tcW w:w="2630" w:type="pct"/>
            <w:shd w:val="clear" w:color="auto" w:fill="auto"/>
          </w:tcPr>
          <w:p w:rsidR="00F41CE3" w:rsidRPr="00EA4857" w:rsidRDefault="00F41CE3" w:rsidP="00EA4857">
            <w:pPr>
              <w:ind w:left="935" w:hanging="374"/>
              <w:rPr>
                <w:rFonts w:cs="Arial"/>
                <w:color w:val="FF0000"/>
                <w:sz w:val="20"/>
              </w:rPr>
            </w:pPr>
            <w:r w:rsidRPr="00EA4857">
              <w:rPr>
                <w:rFonts w:cs="Arial"/>
                <w:sz w:val="20"/>
              </w:rPr>
              <w:lastRenderedPageBreak/>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proofErr w:type="spellStart"/>
            <w:r w:rsidRPr="00EA4857">
              <w:rPr>
                <w:rFonts w:cs="Arial"/>
                <w:color w:val="800080"/>
                <w:sz w:val="20"/>
              </w:rPr>
              <w:t>a.</w:t>
            </w:r>
            <w:r w:rsidRPr="00EA4857">
              <w:rPr>
                <w:rFonts w:cs="Arial"/>
                <w:sz w:val="20"/>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r w:rsidRPr="00EA4857">
              <w:rPr>
                <w:rFonts w:cs="Arial"/>
                <w:color w:val="008000"/>
                <w:sz w:val="20"/>
                <w:highlight w:val="yellow"/>
              </w:rPr>
              <w:t>TEKSTBLOK</w:t>
            </w:r>
            <w:proofErr w:type="spellEnd"/>
            <w:r w:rsidRPr="00EA4857">
              <w:rPr>
                <w:rFonts w:cs="Arial"/>
                <w:color w:val="008000"/>
                <w:sz w:val="20"/>
                <w:highlight w:val="yellow"/>
              </w:rPr>
              <w:t xml:space="preserve"> PARTIJ NATUURLIJK PERSOON</w:t>
            </w:r>
            <w:r w:rsidR="00FA1208" w:rsidRPr="00EA4857">
              <w:rPr>
                <w:rFonts w:cs="Arial"/>
                <w:color w:val="008000"/>
                <w:sz w:val="20"/>
                <w:highlight w:val="yellow"/>
              </w:rPr>
              <w:t xml:space="preserve"> </w:t>
            </w:r>
            <w:r w:rsidRPr="00EA4857">
              <w:rPr>
                <w:rFonts w:cs="Arial"/>
                <w:color w:val="008000"/>
                <w:sz w:val="20"/>
                <w:highlight w:val="yellow"/>
              </w:rPr>
              <w:t>/ TEKSTBLOK PARTIJ NIET NATUURLIJK PERSOON</w:t>
            </w:r>
            <w:r w:rsidR="00144F7E" w:rsidRPr="0033564F">
              <w:rPr>
                <w:rFonts w:cs="Arial"/>
                <w:color w:val="FF0000"/>
                <w:sz w:val="20"/>
              </w:rPr>
              <w:t>;</w:t>
            </w:r>
          </w:p>
          <w:p w:rsidR="002B01EB" w:rsidRPr="00737F18" w:rsidRDefault="002B01EB" w:rsidP="009C6D27"/>
        </w:tc>
        <w:tc>
          <w:tcPr>
            <w:tcW w:w="2370" w:type="pct"/>
            <w:shd w:val="clear" w:color="auto" w:fill="auto"/>
          </w:tcPr>
          <w:p w:rsidR="002B01EB" w:rsidRDefault="002B01EB" w:rsidP="009C6D27">
            <w:r>
              <w:t xml:space="preserve">Verplichte keuze uit </w:t>
            </w:r>
            <w:r w:rsidR="00F41CE3">
              <w:t>2</w:t>
            </w:r>
            <w:r>
              <w:t xml:space="preserve"> tekstblokken met de gegevens van de </w:t>
            </w:r>
            <w:proofErr w:type="spellStart"/>
            <w:r>
              <w:t>perso</w:t>
            </w:r>
            <w:proofErr w:type="spellEnd"/>
            <w:r>
              <w:t>(o)n(en), die tot de partij behoren.</w:t>
            </w:r>
            <w:r w:rsidR="006D5708">
              <w:t xml:space="preserve"> </w:t>
            </w:r>
            <w:r>
              <w:t>Er moet minimaal één tekstblok ingevuld worden.</w:t>
            </w:r>
            <w:r w:rsidR="006D5708">
              <w:t xml:space="preserve"> </w:t>
            </w:r>
            <w:r>
              <w:t>Er mogen meer dezelfde of verschillende tekstblokken na elkaar vermeld worden. Alle combinaties zijn toegestaan. In dat geval begint elk tekstblok op een nieuwe regel voorafgegaan door een letter (zie hiervoor).</w:t>
            </w:r>
          </w:p>
          <w:p w:rsidR="002B01EB" w:rsidRDefault="002B01EB" w:rsidP="009C6D27"/>
          <w:p w:rsidR="002B01EB" w:rsidRPr="00EA4857" w:rsidRDefault="002B01EB" w:rsidP="00EA4857">
            <w:pPr>
              <w:spacing w:line="240" w:lineRule="auto"/>
              <w:rPr>
                <w:u w:val="single"/>
              </w:rPr>
            </w:pPr>
            <w:r w:rsidRPr="00EA4857">
              <w:rPr>
                <w:u w:val="single"/>
              </w:rPr>
              <w:t>Mapping:</w:t>
            </w:r>
          </w:p>
          <w:p w:rsidR="002B01EB" w:rsidRPr="00EA4857" w:rsidRDefault="002B01E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/Partij/IMKAD_Persoon</w:t>
            </w:r>
          </w:p>
          <w:p w:rsidR="002B01EB" w:rsidRPr="00EA4857" w:rsidRDefault="002B01EB" w:rsidP="00EA4857">
            <w:pPr>
              <w:spacing w:line="240" w:lineRule="auto"/>
              <w:rPr>
                <w:sz w:val="16"/>
                <w:szCs w:val="16"/>
                <w:lang w:val="nl"/>
              </w:rPr>
            </w:pPr>
            <w:r w:rsidRPr="00EA4857">
              <w:rPr>
                <w:sz w:val="16"/>
                <w:szCs w:val="16"/>
                <w:lang w:val="nl"/>
              </w:rPr>
              <w:t>De overige mapping is opgenomen in de genoemde tekstblokken.</w:t>
            </w:r>
          </w:p>
        </w:tc>
      </w:tr>
      <w:tr w:rsidR="0054535E" w:rsidRPr="000E6BC2" w:rsidTr="00EA4857">
        <w:tc>
          <w:tcPr>
            <w:tcW w:w="2630" w:type="pct"/>
            <w:shd w:val="clear" w:color="auto" w:fill="auto"/>
          </w:tcPr>
          <w:p w:rsidR="0054535E" w:rsidRPr="00EA4857" w:rsidRDefault="0054535E" w:rsidP="009C6D27">
            <w:pPr>
              <w:rPr>
                <w:color w:val="FF0000"/>
              </w:rPr>
            </w:pPr>
            <w:r w:rsidRPr="00EA4857">
              <w:rPr>
                <w:color w:val="FF0000"/>
              </w:rPr>
              <w:t>hierna</w:t>
            </w:r>
            <w:r w:rsidRPr="00EA4857">
              <w:rPr>
                <w:color w:val="800080"/>
              </w:rPr>
              <w:t xml:space="preserve"> (zowel tezamen als ieder afzonderlijk) </w:t>
            </w:r>
            <w:r w:rsidRPr="00EA4857">
              <w:rPr>
                <w:color w:val="FF0000"/>
              </w:rPr>
              <w:t xml:space="preserve">te noemen: </w:t>
            </w:r>
          </w:p>
        </w:tc>
        <w:tc>
          <w:tcPr>
            <w:tcW w:w="2370" w:type="pct"/>
            <w:shd w:val="clear" w:color="auto" w:fill="auto"/>
          </w:tcPr>
          <w:p w:rsidR="0054535E" w:rsidRDefault="0054535E" w:rsidP="009C6D27">
            <w:pPr>
              <w:rPr>
                <w:szCs w:val="18"/>
              </w:rPr>
            </w:pPr>
            <w:r w:rsidRPr="00EA4857">
              <w:rPr>
                <w:szCs w:val="18"/>
              </w:rPr>
              <w:t xml:space="preserve">Vaste tekst, waarbij de paarse tekst alleen getoond wordt als er meer dan één </w:t>
            </w:r>
            <w:r w:rsidR="00BD0AC9">
              <w:rPr>
                <w:szCs w:val="18"/>
              </w:rPr>
              <w:t xml:space="preserve">gerechtigde </w:t>
            </w:r>
            <w:r w:rsidRPr="00EA4857">
              <w:rPr>
                <w:szCs w:val="18"/>
              </w:rPr>
              <w:t>persoon behoort tot de partij.</w:t>
            </w:r>
          </w:p>
          <w:p w:rsidR="00BD0AC9" w:rsidRDefault="00BD0AC9" w:rsidP="009C6D27">
            <w:pPr>
              <w:rPr>
                <w:szCs w:val="18"/>
              </w:rPr>
            </w:pPr>
          </w:p>
          <w:p w:rsidR="00BD0AC9" w:rsidRPr="00BD0AC9" w:rsidRDefault="00BD0AC9" w:rsidP="00BD0AC9">
            <w:pPr>
              <w:rPr>
                <w:snapToGrid/>
                <w:szCs w:val="18"/>
                <w:u w:val="single"/>
              </w:rPr>
            </w:pPr>
            <w:r w:rsidRPr="00BD0AC9">
              <w:rPr>
                <w:snapToGrid/>
                <w:szCs w:val="18"/>
                <w:u w:val="single"/>
              </w:rPr>
              <w:t xml:space="preserve">Mapping </w:t>
            </w:r>
            <w:r>
              <w:rPr>
                <w:snapToGrid/>
                <w:szCs w:val="18"/>
                <w:u w:val="single"/>
              </w:rPr>
              <w:t>(zowel tezamen als ieder afzonderlijk)</w:t>
            </w:r>
            <w:r w:rsidRPr="00BD0AC9">
              <w:rPr>
                <w:snapToGrid/>
                <w:szCs w:val="18"/>
                <w:u w:val="single"/>
              </w:rPr>
              <w:t>:</w:t>
            </w:r>
          </w:p>
          <w:p w:rsidR="00BD0AC9" w:rsidRDefault="00BD0AC9" w:rsidP="00BD0AC9">
            <w:pPr>
              <w:spacing w:line="240" w:lineRule="auto"/>
              <w:rPr>
                <w:snapToGrid/>
                <w:sz w:val="16"/>
                <w:szCs w:val="16"/>
              </w:rPr>
            </w:pPr>
            <w:r>
              <w:rPr>
                <w:snapToGrid/>
                <w:sz w:val="16"/>
                <w:szCs w:val="16"/>
              </w:rPr>
              <w:t>-meer dan één</w:t>
            </w:r>
          </w:p>
          <w:p w:rsidR="00BD0AC9" w:rsidRPr="00BD0AC9" w:rsidRDefault="00BD0AC9" w:rsidP="00BD0AC9">
            <w:pPr>
              <w:spacing w:line="240" w:lineRule="auto"/>
              <w:rPr>
                <w:snapToGrid/>
                <w:sz w:val="16"/>
                <w:szCs w:val="16"/>
              </w:rPr>
            </w:pPr>
            <w:r w:rsidRPr="00BD0AC9">
              <w:rPr>
                <w:snapToGrid/>
                <w:sz w:val="16"/>
                <w:szCs w:val="16"/>
              </w:rPr>
              <w:t>/</w:t>
            </w:r>
            <w:r w:rsidRPr="00BD0AC9">
              <w:rPr>
                <w:sz w:val="16"/>
                <w:szCs w:val="16"/>
              </w:rPr>
              <w:t>Partij</w:t>
            </w:r>
          </w:p>
          <w:p w:rsidR="00BD0AC9" w:rsidRDefault="00BD0AC9" w:rsidP="00BD0AC9">
            <w:pPr>
              <w:spacing w:line="240" w:lineRule="auto"/>
            </w:pPr>
            <w:r w:rsidRPr="00BD0AC9">
              <w:rPr>
                <w:snapToGrid/>
                <w:sz w:val="16"/>
                <w:szCs w:val="16"/>
              </w:rPr>
              <w:t>//</w:t>
            </w:r>
            <w:proofErr w:type="spellStart"/>
            <w:r w:rsidRPr="00BD0AC9">
              <w:rPr>
                <w:snapToGrid/>
                <w:sz w:val="16"/>
                <w:szCs w:val="16"/>
              </w:rPr>
              <w:t>IMKAD_</w:t>
            </w:r>
            <w:r w:rsidRPr="00BD0AC9">
              <w:rPr>
                <w:sz w:val="16"/>
                <w:szCs w:val="16"/>
              </w:rPr>
              <w:t>Persoon</w:t>
            </w:r>
            <w:proofErr w:type="spellEnd"/>
            <w:r w:rsidRPr="00BD0AC9">
              <w:rPr>
                <w:snapToGrid/>
                <w:sz w:val="16"/>
                <w:szCs w:val="16"/>
              </w:rPr>
              <w:t>/</w:t>
            </w:r>
            <w:proofErr w:type="spellStart"/>
            <w:r w:rsidRPr="00BD0AC9">
              <w:rPr>
                <w:snapToGrid/>
                <w:sz w:val="16"/>
                <w:szCs w:val="16"/>
              </w:rPr>
              <w:t>tia_IndGerechtigde</w:t>
            </w:r>
            <w:proofErr w:type="spellEnd"/>
            <w:r w:rsidRPr="00BD0AC9">
              <w:rPr>
                <w:snapToGrid/>
                <w:sz w:val="16"/>
                <w:szCs w:val="16"/>
              </w:rPr>
              <w:t>=</w:t>
            </w:r>
            <w:proofErr w:type="spellStart"/>
            <w:r w:rsidRPr="00BD0AC9">
              <w:rPr>
                <w:snapToGrid/>
                <w:sz w:val="16"/>
                <w:szCs w:val="16"/>
              </w:rPr>
              <w:t>true</w:t>
            </w:r>
            <w:proofErr w:type="spellEnd"/>
          </w:p>
        </w:tc>
      </w:tr>
      <w:tr w:rsidR="00CC08B1" w:rsidRPr="000E6BC2" w:rsidTr="00EA4857">
        <w:tc>
          <w:tcPr>
            <w:tcW w:w="2630" w:type="pct"/>
            <w:shd w:val="clear" w:color="auto" w:fill="auto"/>
          </w:tcPr>
          <w:p w:rsidR="00CC08B1" w:rsidRPr="00EA4857" w:rsidRDefault="00F41CE3" w:rsidP="00AF6C56">
            <w:pPr>
              <w:rPr>
                <w:color w:val="FF0000"/>
              </w:rPr>
            </w:pPr>
            <w:r w:rsidRPr="00EA4857">
              <w:rPr>
                <w:rFonts w:cs="Arial"/>
                <w:color w:val="339966"/>
                <w:sz w:val="20"/>
              </w:rPr>
              <w:t>optieverlener / verkoper / optiegerechtigde / koper</w:t>
            </w:r>
            <w:r w:rsidRPr="00EA4857">
              <w:rPr>
                <w:rFonts w:cs="Arial"/>
                <w:color w:val="FF0000"/>
                <w:sz w:val="20"/>
              </w:rPr>
              <w:t>,</w:t>
            </w:r>
          </w:p>
        </w:tc>
        <w:tc>
          <w:tcPr>
            <w:tcW w:w="2370" w:type="pct"/>
            <w:shd w:val="clear" w:color="auto" w:fill="auto"/>
          </w:tcPr>
          <w:p w:rsidR="0054535E" w:rsidRPr="00EA4857" w:rsidRDefault="006D5708" w:rsidP="0054535E">
            <w:pPr>
              <w:rPr>
                <w:szCs w:val="18"/>
              </w:rPr>
            </w:pPr>
            <w:r w:rsidRPr="00EA4857">
              <w:rPr>
                <w:szCs w:val="18"/>
              </w:rPr>
              <w:t xml:space="preserve">Verplichte keuze voor de aanduiding </w:t>
            </w:r>
            <w:r w:rsidR="0054535E" w:rsidRPr="00EA4857">
              <w:rPr>
                <w:szCs w:val="18"/>
              </w:rPr>
              <w:t xml:space="preserve">van de partij, waarmee verder in de akte aan deze partij gerefereerd wordt. </w:t>
            </w:r>
            <w:r w:rsidR="00892098" w:rsidRPr="00EA4857">
              <w:rPr>
                <w:szCs w:val="18"/>
              </w:rPr>
              <w:t xml:space="preserve">De keuzemogelijkheden worden bepaald door de eerder gemaakte keuze tussen </w:t>
            </w:r>
            <w:r w:rsidR="00892098" w:rsidRPr="00EA4857">
              <w:rPr>
                <w:color w:val="339966"/>
              </w:rPr>
              <w:t>optie-/koop</w:t>
            </w:r>
            <w:r w:rsidR="00892098">
              <w:t xml:space="preserve"> in par. </w:t>
            </w:r>
            <w:r w:rsidR="00892098">
              <w:fldChar w:fldCharType="begin"/>
            </w:r>
            <w:r w:rsidR="00892098">
              <w:instrText xml:space="preserve"> REF _Ref387234060 \r \h </w:instrText>
            </w:r>
            <w:r w:rsidR="00892098">
              <w:fldChar w:fldCharType="separate"/>
            </w:r>
            <w:r w:rsidR="00A67E75">
              <w:t>2.2</w:t>
            </w:r>
            <w:r w:rsidR="00892098">
              <w:fldChar w:fldCharType="end"/>
            </w:r>
            <w:r w:rsidR="00892098">
              <w:t xml:space="preserve"> A</w:t>
            </w:r>
            <w:r w:rsidR="00892098" w:rsidRPr="009A6156">
              <w:t>anhef</w:t>
            </w:r>
            <w:r w:rsidR="00892098" w:rsidRPr="00EA4857">
              <w:rPr>
                <w:szCs w:val="18"/>
              </w:rPr>
              <w:t>:</w:t>
            </w:r>
          </w:p>
          <w:p w:rsidR="00CC08B1" w:rsidRDefault="00892098" w:rsidP="009C6D27">
            <w:r>
              <w:t>-</w:t>
            </w:r>
            <w:r w:rsidR="00CC08B1">
              <w:t xml:space="preserve"> </w:t>
            </w:r>
            <w:r w:rsidR="00515587">
              <w:t>‘</w:t>
            </w:r>
            <w:r w:rsidR="00CC08B1">
              <w:t>optie</w:t>
            </w:r>
            <w:r w:rsidR="00515587">
              <w:t>’</w:t>
            </w:r>
            <w:r w:rsidR="00A61A34">
              <w:t>:</w:t>
            </w:r>
            <w:r w:rsidR="00351A50">
              <w:t xml:space="preserve"> keuze </w:t>
            </w:r>
            <w:r>
              <w:t>tussen</w:t>
            </w:r>
            <w:r w:rsidR="00351A50">
              <w:t xml:space="preserve"> </w:t>
            </w:r>
            <w:r w:rsidR="00351A50" w:rsidRPr="00EA4857">
              <w:rPr>
                <w:color w:val="339966"/>
              </w:rPr>
              <w:t>optieverlener</w:t>
            </w:r>
            <w:r w:rsidRPr="00EA4857">
              <w:rPr>
                <w:color w:val="339966"/>
              </w:rPr>
              <w:t>/</w:t>
            </w:r>
            <w:r w:rsidR="00351A50" w:rsidRPr="00EA4857">
              <w:rPr>
                <w:color w:val="339966"/>
              </w:rPr>
              <w:t>optiegerechtigde</w:t>
            </w:r>
            <w:r>
              <w:t>,</w:t>
            </w:r>
          </w:p>
          <w:p w:rsidR="00A61A34" w:rsidRDefault="00892098" w:rsidP="00A61A34">
            <w:r>
              <w:t>-</w:t>
            </w:r>
            <w:r w:rsidR="00351A50">
              <w:t xml:space="preserve"> </w:t>
            </w:r>
            <w:r w:rsidR="00515587">
              <w:t>‘</w:t>
            </w:r>
            <w:r w:rsidR="00351A50">
              <w:t>koop</w:t>
            </w:r>
            <w:r w:rsidR="00515587">
              <w:t>’</w:t>
            </w:r>
            <w:r w:rsidR="00A61A34">
              <w:t>:</w:t>
            </w:r>
            <w:r w:rsidR="00351A50">
              <w:t xml:space="preserve"> keuze </w:t>
            </w:r>
            <w:r>
              <w:t>tussen</w:t>
            </w:r>
            <w:r w:rsidR="00351A50">
              <w:t xml:space="preserve"> </w:t>
            </w:r>
            <w:r w:rsidR="00351A50" w:rsidRPr="00EA4857">
              <w:rPr>
                <w:color w:val="339966"/>
              </w:rPr>
              <w:t>verkoper</w:t>
            </w:r>
            <w:r w:rsidRPr="00EA4857">
              <w:rPr>
                <w:color w:val="339966"/>
              </w:rPr>
              <w:t>/</w:t>
            </w:r>
            <w:r w:rsidR="00351A50" w:rsidRPr="00EA4857">
              <w:rPr>
                <w:color w:val="339966"/>
              </w:rPr>
              <w:t>koper</w:t>
            </w:r>
            <w:r w:rsidR="00351A50">
              <w:t>.</w:t>
            </w:r>
          </w:p>
          <w:p w:rsidR="006D5708" w:rsidRDefault="006D5708" w:rsidP="00A61A34"/>
          <w:p w:rsidR="00A61A34" w:rsidRPr="00A01F87" w:rsidRDefault="00A61A34" w:rsidP="00A61A34">
            <w:r>
              <w:t>Elke</w:t>
            </w:r>
            <w:r w:rsidRPr="00A01F87">
              <w:t xml:space="preserve"> keuze mag slechts</w:t>
            </w:r>
            <w:r>
              <w:t xml:space="preserve"> bij één partij gemaakt worden.</w:t>
            </w:r>
            <w:r w:rsidR="00FE2639">
              <w:t xml:space="preserve"> </w:t>
            </w:r>
            <w:r w:rsidR="00892098">
              <w:t>Voor v</w:t>
            </w:r>
            <w:r w:rsidR="00FE2639">
              <w:t>erschillende partijen m</w:t>
            </w:r>
            <w:r w:rsidR="00892098">
              <w:t xml:space="preserve">ag </w:t>
            </w:r>
            <w:r w:rsidR="00FE2639">
              <w:t xml:space="preserve">niet dezelfde partij-aanduiding </w:t>
            </w:r>
            <w:r w:rsidR="00892098">
              <w:t>getoond worden</w:t>
            </w:r>
            <w:r w:rsidR="00FE2639">
              <w:t>.</w:t>
            </w:r>
          </w:p>
          <w:p w:rsidR="0078103D" w:rsidRDefault="0078103D" w:rsidP="009C6D27"/>
          <w:p w:rsidR="0078103D" w:rsidRPr="00EA4857" w:rsidRDefault="0078103D" w:rsidP="0078103D">
            <w:pPr>
              <w:rPr>
                <w:u w:val="single"/>
              </w:rPr>
            </w:pPr>
            <w:r w:rsidRPr="00EA4857">
              <w:rPr>
                <w:u w:val="single"/>
              </w:rPr>
              <w:t>Mapping:</w:t>
            </w:r>
          </w:p>
          <w:p w:rsidR="0078103D" w:rsidRPr="00EA4857" w:rsidRDefault="0078103D"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
          <w:p w:rsidR="0078103D" w:rsidRPr="00EA4857" w:rsidRDefault="0078103D" w:rsidP="00EA4857">
            <w:pPr>
              <w:spacing w:line="240" w:lineRule="auto"/>
              <w:rPr>
                <w:sz w:val="16"/>
                <w:szCs w:val="16"/>
              </w:rPr>
            </w:pPr>
            <w:proofErr w:type="spellStart"/>
            <w:r w:rsidRPr="00EA4857">
              <w:rPr>
                <w:sz w:val="16"/>
                <w:szCs w:val="16"/>
              </w:rPr>
              <w:lastRenderedPageBreak/>
              <w:t>attribute</w:t>
            </w:r>
            <w:proofErr w:type="spellEnd"/>
            <w:r w:rsidRPr="00EA4857">
              <w:rPr>
                <w:sz w:val="16"/>
                <w:szCs w:val="16"/>
              </w:rPr>
              <w:t xml:space="preserve">: </w:t>
            </w:r>
            <w:proofErr w:type="spellStart"/>
            <w:r w:rsidRPr="00EA4857">
              <w:rPr>
                <w:sz w:val="16"/>
                <w:szCs w:val="16"/>
              </w:rPr>
              <w:t>id</w:t>
            </w:r>
            <w:proofErr w:type="spellEnd"/>
            <w:r w:rsidRPr="00EA4857">
              <w:rPr>
                <w:sz w:val="16"/>
                <w:szCs w:val="16"/>
              </w:rPr>
              <w:t xml:space="preserve"> (met een unieke identificatie van de partij)</w:t>
            </w:r>
          </w:p>
          <w:p w:rsidR="0078103D" w:rsidRPr="00EA4857" w:rsidRDefault="0078103D" w:rsidP="00EA4857">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tc>
      </w:tr>
      <w:tr w:rsidR="0078103D" w:rsidRPr="000E6BC2" w:rsidTr="00EA4857">
        <w:tc>
          <w:tcPr>
            <w:tcW w:w="2630" w:type="pct"/>
            <w:shd w:val="clear" w:color="auto" w:fill="auto"/>
          </w:tcPr>
          <w:p w:rsidR="00B3250E" w:rsidRPr="00EA4857" w:rsidRDefault="00B3250E" w:rsidP="00B3250E">
            <w:pPr>
              <w:rPr>
                <w:rFonts w:cs="Arial"/>
                <w:color w:val="800080"/>
                <w:sz w:val="20"/>
              </w:rPr>
            </w:pPr>
            <w:r w:rsidRPr="00EA4857">
              <w:rPr>
                <w:rFonts w:cs="Arial"/>
                <w:sz w:val="20"/>
              </w:rPr>
              <w:lastRenderedPageBreak/>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r w:rsidRPr="00EA4857">
              <w:rPr>
                <w:rFonts w:cs="Arial"/>
                <w:color w:val="800080"/>
                <w:sz w:val="20"/>
              </w:rPr>
              <w:t>2.</w:t>
            </w:r>
            <w:r w:rsidRPr="00EA4857">
              <w:rPr>
                <w:rFonts w:cs="Arial"/>
                <w:sz w:val="20"/>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p>
          <w:p w:rsidR="00B3250E" w:rsidRPr="00EA4857" w:rsidRDefault="00B3250E" w:rsidP="00EA4857">
            <w:pPr>
              <w:ind w:left="935" w:hanging="374"/>
              <w:rPr>
                <w:rFonts w:cs="Arial"/>
                <w:color w:val="FF0000"/>
                <w:sz w:val="20"/>
              </w:rPr>
            </w:pPr>
            <w:r w:rsidRPr="00EA4857">
              <w:rPr>
                <w:rFonts w:cs="Arial"/>
                <w:sz w:val="20"/>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proofErr w:type="spellStart"/>
            <w:r w:rsidRPr="00EA4857">
              <w:rPr>
                <w:rFonts w:cs="Arial"/>
                <w:color w:val="800080"/>
                <w:sz w:val="20"/>
              </w:rPr>
              <w:t>a.</w:t>
            </w:r>
            <w:r w:rsidRPr="00EA4857">
              <w:rPr>
                <w:rFonts w:cs="Arial"/>
                <w:sz w:val="20"/>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rPr>
              <w:fldChar w:fldCharType="end"/>
            </w:r>
            <w:r w:rsidRPr="00EA4857">
              <w:rPr>
                <w:rFonts w:cs="Arial"/>
                <w:color w:val="00FFFF"/>
                <w:sz w:val="20"/>
                <w:highlight w:val="yellow"/>
              </w:rPr>
              <w:t>TEKSTBLOK</w:t>
            </w:r>
            <w:proofErr w:type="spellEnd"/>
            <w:r w:rsidRPr="00EA4857">
              <w:rPr>
                <w:rFonts w:cs="Arial"/>
                <w:color w:val="00FFFF"/>
                <w:sz w:val="20"/>
                <w:highlight w:val="yellow"/>
              </w:rPr>
              <w:t xml:space="preserve"> PARTIJ NATUURLIJK PERSOON/  TEKSTBLOK PARTIJ NIET NATUURLIJK PERSOON</w:t>
            </w:r>
            <w:r w:rsidR="00144F7E" w:rsidRPr="00EA4857">
              <w:rPr>
                <w:rFonts w:cs="Arial"/>
                <w:color w:val="800080"/>
                <w:sz w:val="20"/>
              </w:rPr>
              <w:t>;</w:t>
            </w:r>
          </w:p>
          <w:p w:rsidR="00B3250E" w:rsidRPr="00EA4857" w:rsidRDefault="00B3250E" w:rsidP="00EA4857">
            <w:pPr>
              <w:ind w:left="561"/>
              <w:rPr>
                <w:rFonts w:cs="Arial"/>
                <w:color w:val="00FFFF"/>
                <w:sz w:val="20"/>
              </w:rPr>
            </w:pPr>
            <w:r w:rsidRPr="00EA4857">
              <w:rPr>
                <w:rFonts w:cs="Arial"/>
                <w:color w:val="800080"/>
                <w:sz w:val="20"/>
              </w:rPr>
              <w:t>hierna (zowel tezamen als ieder afzonderlijk) te noemen:</w:t>
            </w:r>
            <w:r w:rsidRPr="00EA4857">
              <w:rPr>
                <w:rFonts w:cs="Arial"/>
                <w:color w:val="FF0000"/>
                <w:sz w:val="20"/>
              </w:rPr>
              <w:t xml:space="preserve"> </w:t>
            </w:r>
            <w:r w:rsidRPr="00EA4857">
              <w:rPr>
                <w:rFonts w:cs="Arial"/>
                <w:color w:val="00FFFF"/>
                <w:sz w:val="20"/>
              </w:rPr>
              <w:t xml:space="preserve">optieverlener / verkoper / optiegerechtigde / koper, </w:t>
            </w:r>
          </w:p>
          <w:p w:rsidR="0078103D" w:rsidRPr="00EA4857" w:rsidRDefault="0078103D" w:rsidP="00AF6C56">
            <w:pPr>
              <w:rPr>
                <w:color w:val="008000"/>
              </w:rPr>
            </w:pPr>
          </w:p>
        </w:tc>
        <w:tc>
          <w:tcPr>
            <w:tcW w:w="2370" w:type="pct"/>
            <w:shd w:val="clear" w:color="auto" w:fill="auto"/>
          </w:tcPr>
          <w:p w:rsidR="0078103D" w:rsidRPr="00EA4857" w:rsidRDefault="0078103D" w:rsidP="0054535E">
            <w:pPr>
              <w:rPr>
                <w:szCs w:val="18"/>
              </w:rPr>
            </w:pPr>
            <w:r w:rsidRPr="00EA4857">
              <w:rPr>
                <w:szCs w:val="18"/>
              </w:rPr>
              <w:t>Optionele tweede partij.</w:t>
            </w:r>
          </w:p>
          <w:p w:rsidR="00892098" w:rsidRPr="00EA4857" w:rsidRDefault="00892098" w:rsidP="0054535E">
            <w:pPr>
              <w:rPr>
                <w:szCs w:val="18"/>
              </w:rPr>
            </w:pPr>
          </w:p>
          <w:p w:rsidR="0078103D" w:rsidRPr="00EA4857" w:rsidRDefault="0078103D" w:rsidP="0054535E">
            <w:pPr>
              <w:rPr>
                <w:szCs w:val="18"/>
              </w:rPr>
            </w:pPr>
            <w:r w:rsidRPr="00EA4857">
              <w:rPr>
                <w:szCs w:val="18"/>
              </w:rPr>
              <w:t>Voor toelichting zie dezelfde tekst bij de eerste partij.</w:t>
            </w:r>
          </w:p>
        </w:tc>
      </w:tr>
    </w:tbl>
    <w:p w:rsidR="002B01EB" w:rsidRDefault="002B01EB" w:rsidP="005D562D">
      <w:pPr>
        <w:rPr>
          <w:lang w:val="nl"/>
        </w:rPr>
      </w:pPr>
    </w:p>
    <w:p w:rsidR="00572208" w:rsidRDefault="00572208" w:rsidP="00572208">
      <w:pPr>
        <w:pStyle w:val="Kop2"/>
        <w:numPr>
          <w:ilvl w:val="1"/>
          <w:numId w:val="1"/>
        </w:numPr>
      </w:pPr>
      <w:bookmarkStart w:id="52" w:name="_Ref357087736"/>
      <w:bookmarkStart w:id="53" w:name="_Toc436222951"/>
      <w:r>
        <w:t>Verklaring</w:t>
      </w:r>
      <w:bookmarkEnd w:id="52"/>
      <w:bookmarkEnd w:id="53"/>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57CAC" w:rsidRPr="000E6BC2" w:rsidTr="00EA4857">
        <w:tc>
          <w:tcPr>
            <w:tcW w:w="2630" w:type="pct"/>
            <w:shd w:val="clear" w:color="auto" w:fill="auto"/>
          </w:tcPr>
          <w:p w:rsidR="00D57CAC" w:rsidRPr="00EA4857" w:rsidRDefault="00D57CAC" w:rsidP="009C6D27">
            <w:pPr>
              <w:rPr>
                <w:color w:val="FF0000"/>
              </w:rPr>
            </w:pPr>
            <w:r w:rsidRPr="00EA4857">
              <w:rPr>
                <w:color w:val="FF0000"/>
              </w:rPr>
              <w:t>verklaarde</w:t>
            </w:r>
            <w:r w:rsidRPr="00EA4857">
              <w:rPr>
                <w:color w:val="800080"/>
              </w:rPr>
              <w:t xml:space="preserve">n </w:t>
            </w:r>
            <w:r w:rsidRPr="00EA4857">
              <w:rPr>
                <w:color w:val="FF0000"/>
              </w:rPr>
              <w:t>dat tussen</w:t>
            </w:r>
          </w:p>
        </w:tc>
        <w:tc>
          <w:tcPr>
            <w:tcW w:w="2370" w:type="pct"/>
            <w:shd w:val="clear" w:color="auto" w:fill="auto"/>
          </w:tcPr>
          <w:p w:rsidR="006D5708" w:rsidRDefault="006D5708" w:rsidP="00C559D8">
            <w:r>
              <w:t>Vaste tekst, met afleidbare keuze:</w:t>
            </w:r>
          </w:p>
          <w:p w:rsidR="00C559D8" w:rsidRPr="00D57CAC" w:rsidRDefault="00C559D8" w:rsidP="00EA4857">
            <w:pPr>
              <w:numPr>
                <w:ilvl w:val="0"/>
                <w:numId w:val="12"/>
              </w:numPr>
            </w:pPr>
            <w:r w:rsidRPr="00D57CAC">
              <w:t>2 partijen</w:t>
            </w:r>
            <w:r w:rsidR="006D5708">
              <w:t xml:space="preserve"> aanwezig</w:t>
            </w:r>
            <w:r w:rsidRPr="00D57CAC">
              <w:t>: meervoud</w:t>
            </w:r>
            <w:r w:rsidR="006D5708">
              <w:t xml:space="preserve"> </w:t>
            </w:r>
            <w:r w:rsidR="00892098">
              <w:t>tonen</w:t>
            </w:r>
            <w:r w:rsidR="006D5708">
              <w:t xml:space="preserve">‘verklaarden’, </w:t>
            </w:r>
          </w:p>
          <w:p w:rsidR="00D57CAC" w:rsidRPr="00EA4857" w:rsidRDefault="00C559D8" w:rsidP="00EA4857">
            <w:pPr>
              <w:numPr>
                <w:ilvl w:val="0"/>
                <w:numId w:val="12"/>
              </w:numPr>
              <w:rPr>
                <w:szCs w:val="18"/>
              </w:rPr>
            </w:pPr>
            <w:r w:rsidRPr="00D57CAC">
              <w:t>1 partij</w:t>
            </w:r>
            <w:r w:rsidR="006D5708">
              <w:t xml:space="preserve"> aanwezig</w:t>
            </w:r>
            <w:r w:rsidRPr="00D57CAC">
              <w:t>: enkelvoud</w:t>
            </w:r>
            <w:r w:rsidR="006D5708">
              <w:t xml:space="preserve"> </w:t>
            </w:r>
            <w:r w:rsidR="00892098">
              <w:t xml:space="preserve">tonen </w:t>
            </w:r>
            <w:r w:rsidR="006D5708">
              <w:t>‘verklaarde’.</w:t>
            </w:r>
          </w:p>
        </w:tc>
      </w:tr>
      <w:tr w:rsidR="00572208" w:rsidRPr="000E6BC2" w:rsidTr="00EA4857">
        <w:tc>
          <w:tcPr>
            <w:tcW w:w="2630" w:type="pct"/>
            <w:shd w:val="clear" w:color="auto" w:fill="auto"/>
          </w:tcPr>
          <w:p w:rsidR="00572208" w:rsidRPr="00EA4857" w:rsidRDefault="00572208" w:rsidP="009C6D27">
            <w:pPr>
              <w:rPr>
                <w:color w:val="008000"/>
              </w:rPr>
            </w:pPr>
            <w:r w:rsidRPr="00EA4857">
              <w:rPr>
                <w:color w:val="339966"/>
              </w:rPr>
              <w:t>hen/hem en</w:t>
            </w:r>
            <w:r w:rsidRPr="00EA4857">
              <w:rPr>
                <w:color w:val="008000"/>
              </w:rPr>
              <w:t xml:space="preserve"> </w:t>
            </w:r>
            <w:r w:rsidRPr="00EA4857">
              <w:rPr>
                <w:color w:val="00FFFF"/>
              </w:rPr>
              <w:t>optieverlener/verkoper/optiegerechtigde/koper</w:t>
            </w:r>
            <w:r w:rsidRPr="00EA4857">
              <w:rPr>
                <w:color w:val="33CCCC"/>
              </w:rPr>
              <w:t xml:space="preserve"> </w:t>
            </w:r>
            <w:r w:rsidRPr="00EA4857">
              <w:rPr>
                <w:color w:val="339966"/>
              </w:rPr>
              <w:t>/haar en</w:t>
            </w:r>
            <w:r w:rsidRPr="00EA4857">
              <w:rPr>
                <w:color w:val="008000"/>
              </w:rPr>
              <w:t xml:space="preserve"> </w:t>
            </w:r>
            <w:r w:rsidRPr="00EA4857">
              <w:rPr>
                <w:color w:val="00FFFF"/>
              </w:rPr>
              <w:t>optieverlener/verkoper/optiegerechtigde/koper</w:t>
            </w:r>
            <w:r w:rsidRPr="00EA4857">
              <w:rPr>
                <w:color w:val="33CCCC"/>
              </w:rPr>
              <w:t xml:space="preserve"> </w:t>
            </w:r>
          </w:p>
        </w:tc>
        <w:tc>
          <w:tcPr>
            <w:tcW w:w="2370" w:type="pct"/>
            <w:shd w:val="clear" w:color="auto" w:fill="auto"/>
          </w:tcPr>
          <w:p w:rsidR="00572208" w:rsidRPr="00EA4857" w:rsidRDefault="00572208" w:rsidP="009C6D27">
            <w:pPr>
              <w:rPr>
                <w:szCs w:val="18"/>
              </w:rPr>
            </w:pPr>
            <w:r w:rsidRPr="00EA4857">
              <w:rPr>
                <w:szCs w:val="18"/>
              </w:rPr>
              <w:t>Verplichte keuze</w:t>
            </w:r>
            <w:r w:rsidR="00892098" w:rsidRPr="00EA4857">
              <w:rPr>
                <w:szCs w:val="18"/>
              </w:rPr>
              <w:t>tekst</w:t>
            </w:r>
            <w:r w:rsidR="006F4B80" w:rsidRPr="00EA4857">
              <w:rPr>
                <w:szCs w:val="18"/>
              </w:rPr>
              <w:t xml:space="preserve">, waarbij de tekst </w:t>
            </w:r>
            <w:r w:rsidR="00AB3375" w:rsidRPr="00EA4857">
              <w:rPr>
                <w:szCs w:val="18"/>
              </w:rPr>
              <w:t xml:space="preserve">als volgt wordt </w:t>
            </w:r>
            <w:r w:rsidR="006F4B80" w:rsidRPr="00EA4857">
              <w:rPr>
                <w:szCs w:val="18"/>
              </w:rPr>
              <w:t>getoond</w:t>
            </w:r>
            <w:r w:rsidRPr="00EA4857">
              <w:rPr>
                <w:szCs w:val="18"/>
              </w:rPr>
              <w:t>:</w:t>
            </w:r>
          </w:p>
          <w:p w:rsidR="00AB3375" w:rsidRPr="00EA4857" w:rsidRDefault="006F4B80" w:rsidP="00EA4857">
            <w:pPr>
              <w:numPr>
                <w:ilvl w:val="0"/>
                <w:numId w:val="12"/>
              </w:numPr>
              <w:rPr>
                <w:color w:val="008000"/>
              </w:rPr>
            </w:pPr>
            <w:r>
              <w:t>voor</w:t>
            </w:r>
            <w:r w:rsidRPr="00AB3375">
              <w:t xml:space="preserve"> </w:t>
            </w:r>
            <w:r w:rsidR="00AB3375" w:rsidRPr="00AB3375">
              <w:t>2 partijen:</w:t>
            </w:r>
          </w:p>
          <w:p w:rsidR="00892098" w:rsidRPr="00EA4857" w:rsidRDefault="00AB3375" w:rsidP="00EA4857">
            <w:pPr>
              <w:numPr>
                <w:ilvl w:val="1"/>
                <w:numId w:val="12"/>
              </w:numPr>
              <w:rPr>
                <w:color w:val="008000"/>
              </w:rPr>
            </w:pPr>
            <w:r w:rsidRPr="00EA4857">
              <w:rPr>
                <w:color w:val="008000"/>
              </w:rPr>
              <w:t>‘</w:t>
            </w:r>
            <w:r w:rsidR="00572208" w:rsidRPr="00EA4857">
              <w:rPr>
                <w:color w:val="339966"/>
              </w:rPr>
              <w:t>hen</w:t>
            </w:r>
            <w:r w:rsidRPr="00EA4857">
              <w:rPr>
                <w:color w:val="008000"/>
              </w:rPr>
              <w:t>’</w:t>
            </w:r>
          </w:p>
          <w:p w:rsidR="006F4B80" w:rsidRPr="00EA4857" w:rsidRDefault="006F4B80" w:rsidP="006F4B80">
            <w:pPr>
              <w:rPr>
                <w:color w:val="008000"/>
              </w:rPr>
            </w:pPr>
          </w:p>
          <w:p w:rsidR="00892098" w:rsidRPr="00EA4857" w:rsidRDefault="006F4B80" w:rsidP="00EA4857">
            <w:pPr>
              <w:numPr>
                <w:ilvl w:val="0"/>
                <w:numId w:val="12"/>
              </w:numPr>
              <w:rPr>
                <w:color w:val="008000"/>
              </w:rPr>
            </w:pPr>
            <w:r>
              <w:t xml:space="preserve">voor </w:t>
            </w:r>
            <w:r w:rsidR="00892098">
              <w:t>1 partij</w:t>
            </w:r>
            <w:r w:rsidR="00892098" w:rsidRPr="00AB3375">
              <w:t>:</w:t>
            </w:r>
          </w:p>
          <w:p w:rsidR="00892098" w:rsidRPr="00EA4857" w:rsidRDefault="00892098" w:rsidP="00EA4857">
            <w:pPr>
              <w:numPr>
                <w:ilvl w:val="1"/>
                <w:numId w:val="12"/>
              </w:numPr>
              <w:rPr>
                <w:color w:val="008000"/>
              </w:rPr>
            </w:pPr>
            <w:r w:rsidRPr="000D7093">
              <w:t>gebruikerskeuze tussen</w:t>
            </w:r>
            <w:r w:rsidRPr="00EA4857">
              <w:rPr>
                <w:color w:val="008000"/>
              </w:rPr>
              <w:t xml:space="preserve"> </w:t>
            </w:r>
            <w:r w:rsidR="006F4B80" w:rsidRPr="00EA4857">
              <w:rPr>
                <w:color w:val="008000"/>
              </w:rPr>
              <w:t>‘</w:t>
            </w:r>
            <w:r w:rsidRPr="00EA4857">
              <w:rPr>
                <w:color w:val="339966"/>
              </w:rPr>
              <w:t>hem/haar</w:t>
            </w:r>
            <w:r w:rsidR="006F4B80" w:rsidRPr="00EA4857">
              <w:rPr>
                <w:color w:val="005200"/>
              </w:rPr>
              <w:t xml:space="preserve">’ </w:t>
            </w:r>
            <w:r w:rsidR="006F4B80" w:rsidRPr="000D7093">
              <w:t>aangevuld met:</w:t>
            </w:r>
          </w:p>
          <w:p w:rsidR="00AB3375" w:rsidRPr="00C559D8" w:rsidRDefault="00546FAC" w:rsidP="00EA4857">
            <w:pPr>
              <w:numPr>
                <w:ilvl w:val="0"/>
                <w:numId w:val="12"/>
              </w:numPr>
            </w:pPr>
            <w:proofErr w:type="spellStart"/>
            <w:r>
              <w:t>partijAanduiding</w:t>
            </w:r>
            <w:proofErr w:type="spellEnd"/>
            <w:r>
              <w:t xml:space="preserve"> ‘koper’</w:t>
            </w:r>
            <w:r w:rsidR="00AB3375" w:rsidRPr="00C559D8">
              <w:t>:</w:t>
            </w:r>
          </w:p>
          <w:p w:rsidR="00546FAC" w:rsidRPr="00EA4857" w:rsidRDefault="00AB3375" w:rsidP="00EA4857">
            <w:pPr>
              <w:numPr>
                <w:ilvl w:val="1"/>
                <w:numId w:val="12"/>
              </w:numPr>
              <w:rPr>
                <w:color w:val="00FFFF"/>
              </w:rPr>
            </w:pPr>
            <w:r w:rsidRPr="004D4DB1">
              <w:t>‘</w:t>
            </w:r>
            <w:r w:rsidR="00572208" w:rsidRPr="00EA4857">
              <w:rPr>
                <w:color w:val="339966"/>
              </w:rPr>
              <w:t>en</w:t>
            </w:r>
            <w:r w:rsidR="00572208" w:rsidRPr="00EA4857">
              <w:rPr>
                <w:color w:val="008000"/>
              </w:rPr>
              <w:t xml:space="preserve"> </w:t>
            </w:r>
            <w:r w:rsidR="00572208" w:rsidRPr="00EA4857">
              <w:rPr>
                <w:color w:val="00FFFF"/>
              </w:rPr>
              <w:t>verkoper</w:t>
            </w:r>
            <w:r w:rsidRPr="004D4DB1">
              <w:t>’</w:t>
            </w:r>
            <w:r w:rsidRPr="00EA4857">
              <w:rPr>
                <w:color w:val="00FFFF"/>
              </w:rPr>
              <w:t xml:space="preserve"> </w:t>
            </w:r>
          </w:p>
          <w:p w:rsidR="00546FAC" w:rsidRPr="00C559D8" w:rsidRDefault="00546FAC" w:rsidP="00EA4857">
            <w:pPr>
              <w:numPr>
                <w:ilvl w:val="0"/>
                <w:numId w:val="12"/>
              </w:numPr>
            </w:pPr>
            <w:proofErr w:type="spellStart"/>
            <w:r>
              <w:t>partijAanduiding</w:t>
            </w:r>
            <w:proofErr w:type="spellEnd"/>
            <w:r>
              <w:t xml:space="preserve"> ‘verkoper’</w:t>
            </w:r>
            <w:r w:rsidRPr="00C559D8">
              <w:t>:</w:t>
            </w:r>
          </w:p>
          <w:p w:rsidR="00572208" w:rsidRPr="00EA4857" w:rsidRDefault="00546FAC" w:rsidP="00EA4857">
            <w:pPr>
              <w:numPr>
                <w:ilvl w:val="1"/>
                <w:numId w:val="12"/>
              </w:numPr>
              <w:rPr>
                <w:color w:val="33CCCC"/>
              </w:rPr>
            </w:pPr>
            <w:r w:rsidRPr="004D4DB1">
              <w:t xml:space="preserve"> ‘</w:t>
            </w:r>
            <w:r w:rsidRPr="00EA4857">
              <w:rPr>
                <w:color w:val="339966"/>
              </w:rPr>
              <w:t>en</w:t>
            </w:r>
            <w:r w:rsidRPr="00EA4857">
              <w:rPr>
                <w:color w:val="008000"/>
              </w:rPr>
              <w:t xml:space="preserve"> </w:t>
            </w:r>
            <w:r w:rsidRPr="00EA4857">
              <w:rPr>
                <w:color w:val="00FFFF"/>
              </w:rPr>
              <w:t>koper</w:t>
            </w:r>
            <w:r w:rsidRPr="004D4DB1">
              <w:t>’</w:t>
            </w:r>
            <w:r w:rsidRPr="00EA4857">
              <w:rPr>
                <w:color w:val="00FFFF"/>
              </w:rPr>
              <w:t xml:space="preserve"> </w:t>
            </w:r>
          </w:p>
          <w:p w:rsidR="00546FAC" w:rsidRPr="00C559D8" w:rsidRDefault="00546FAC" w:rsidP="00EA4857">
            <w:pPr>
              <w:numPr>
                <w:ilvl w:val="0"/>
                <w:numId w:val="12"/>
              </w:numPr>
            </w:pPr>
            <w:proofErr w:type="spellStart"/>
            <w:r>
              <w:t>partijAanduiding</w:t>
            </w:r>
            <w:proofErr w:type="spellEnd"/>
            <w:r>
              <w:t xml:space="preserve"> ‘optieverlener’</w:t>
            </w:r>
            <w:r w:rsidRPr="00C559D8">
              <w:t>:</w:t>
            </w:r>
          </w:p>
          <w:p w:rsidR="00546FAC" w:rsidRPr="00EA4857" w:rsidRDefault="00546FAC" w:rsidP="00EA4857">
            <w:pPr>
              <w:numPr>
                <w:ilvl w:val="1"/>
                <w:numId w:val="12"/>
              </w:numPr>
              <w:rPr>
                <w:color w:val="00FFFF"/>
              </w:rPr>
            </w:pPr>
            <w:r w:rsidRPr="00C559D8" w:rsidDel="00546FAC">
              <w:t xml:space="preserve"> </w:t>
            </w:r>
            <w:r w:rsidR="00AB3375" w:rsidRPr="004D4DB1">
              <w:t>‘</w:t>
            </w:r>
            <w:r w:rsidR="00AB3375" w:rsidRPr="00EA4857">
              <w:rPr>
                <w:color w:val="339966"/>
              </w:rPr>
              <w:t>en</w:t>
            </w:r>
            <w:r w:rsidRPr="00EA4857">
              <w:rPr>
                <w:color w:val="33CCCC"/>
              </w:rPr>
              <w:t xml:space="preserve"> </w:t>
            </w:r>
            <w:r w:rsidR="00AB3375" w:rsidRPr="00EA4857">
              <w:rPr>
                <w:color w:val="00FFFF"/>
              </w:rPr>
              <w:t>optiegerechtigde</w:t>
            </w:r>
            <w:r w:rsidR="00AB3375" w:rsidRPr="004D4DB1">
              <w:t>’</w:t>
            </w:r>
          </w:p>
          <w:p w:rsidR="00546FAC" w:rsidRPr="00C559D8" w:rsidRDefault="00546FAC" w:rsidP="00EA4857">
            <w:pPr>
              <w:numPr>
                <w:ilvl w:val="0"/>
                <w:numId w:val="12"/>
              </w:numPr>
            </w:pPr>
            <w:proofErr w:type="spellStart"/>
            <w:r>
              <w:lastRenderedPageBreak/>
              <w:t>partijAanduiding</w:t>
            </w:r>
            <w:proofErr w:type="spellEnd"/>
            <w:r>
              <w:t xml:space="preserve"> ‘optiegerechtigde’</w:t>
            </w:r>
            <w:r w:rsidRPr="00C559D8">
              <w:t>:</w:t>
            </w:r>
          </w:p>
          <w:p w:rsidR="00546FAC" w:rsidRPr="00EA4857" w:rsidRDefault="00546FAC" w:rsidP="00EA4857">
            <w:pPr>
              <w:numPr>
                <w:ilvl w:val="1"/>
                <w:numId w:val="12"/>
              </w:numPr>
              <w:rPr>
                <w:color w:val="00FFFF"/>
              </w:rPr>
            </w:pPr>
            <w:r w:rsidRPr="00C559D8" w:rsidDel="00546FAC">
              <w:t xml:space="preserve"> </w:t>
            </w:r>
            <w:r w:rsidRPr="004D4DB1">
              <w:t>‘</w:t>
            </w:r>
            <w:r w:rsidRPr="00EA4857">
              <w:rPr>
                <w:color w:val="339966"/>
              </w:rPr>
              <w:t>en</w:t>
            </w:r>
            <w:r w:rsidRPr="00EA4857">
              <w:rPr>
                <w:color w:val="008000"/>
              </w:rPr>
              <w:t xml:space="preserve"> </w:t>
            </w:r>
            <w:r w:rsidRPr="00EA4857">
              <w:rPr>
                <w:color w:val="00FFFF"/>
              </w:rPr>
              <w:t>optieverlener</w:t>
            </w:r>
            <w:r w:rsidRPr="004D4DB1">
              <w:t>’</w:t>
            </w:r>
          </w:p>
          <w:p w:rsidR="00913B3B" w:rsidRPr="00EA4857" w:rsidRDefault="00913B3B" w:rsidP="00913B3B">
            <w:pPr>
              <w:rPr>
                <w:color w:val="33CCCC"/>
              </w:rPr>
            </w:pPr>
          </w:p>
          <w:p w:rsidR="00913B3B" w:rsidRPr="00EA4857" w:rsidRDefault="00913B3B" w:rsidP="00EA4857">
            <w:pPr>
              <w:spacing w:line="240" w:lineRule="auto"/>
              <w:rPr>
                <w:u w:val="single"/>
              </w:rPr>
            </w:pPr>
            <w:r w:rsidRPr="00EA4857">
              <w:rPr>
                <w:u w:val="single"/>
              </w:rPr>
              <w:t>Mapping</w:t>
            </w:r>
            <w:r w:rsidR="00892098" w:rsidRPr="00EA4857">
              <w:rPr>
                <w:u w:val="single"/>
              </w:rPr>
              <w:t xml:space="preserve"> hem/haar</w:t>
            </w:r>
            <w:r w:rsidRPr="00EA4857">
              <w:rPr>
                <w:u w:val="single"/>
              </w:rPr>
              <w:t>:</w:t>
            </w:r>
          </w:p>
          <w:p w:rsidR="00913B3B" w:rsidRPr="00EA4857" w:rsidRDefault="00913B3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8A1142" w:rsidRPr="00EA4857" w:rsidRDefault="00913B3B"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k_GeslachtPartij</w:t>
            </w:r>
            <w:proofErr w:type="spellEnd"/>
            <w:r w:rsidRPr="00EA4857">
              <w:rPr>
                <w:sz w:val="16"/>
                <w:szCs w:val="16"/>
              </w:rPr>
              <w:t>’)</w:t>
            </w:r>
          </w:p>
          <w:p w:rsidR="00913B3B" w:rsidRPr="00EA4857" w:rsidRDefault="00913B3B" w:rsidP="00EA4857">
            <w:pPr>
              <w:spacing w:line="240" w:lineRule="auto"/>
              <w:ind w:left="425"/>
              <w:rPr>
                <w:color w:val="33CCCC"/>
              </w:rPr>
            </w:pPr>
            <w:r w:rsidRPr="00EA4857">
              <w:rPr>
                <w:sz w:val="16"/>
                <w:szCs w:val="16"/>
              </w:rPr>
              <w:t>./tekst</w:t>
            </w:r>
            <w:r w:rsidRPr="00EA4857">
              <w:rPr>
                <w:i/>
                <w:sz w:val="16"/>
                <w:szCs w:val="16"/>
              </w:rPr>
              <w:t>(</w:t>
            </w:r>
            <w:r w:rsidRPr="00EA4857">
              <w:rPr>
                <w:sz w:val="16"/>
                <w:szCs w:val="16"/>
              </w:rPr>
              <w:t>‘hem’ of ‘haar’)</w:t>
            </w:r>
          </w:p>
        </w:tc>
      </w:tr>
      <w:tr w:rsidR="00C559D8" w:rsidRPr="000E6BC2" w:rsidTr="00EA4857">
        <w:tc>
          <w:tcPr>
            <w:tcW w:w="2630" w:type="pct"/>
            <w:shd w:val="clear" w:color="auto" w:fill="auto"/>
          </w:tcPr>
          <w:p w:rsidR="00C559D8" w:rsidRPr="00EA4857" w:rsidRDefault="00C559D8" w:rsidP="009C6D27">
            <w:pPr>
              <w:rPr>
                <w:color w:val="FF0000"/>
              </w:rPr>
            </w:pPr>
            <w:r w:rsidRPr="00EA4857">
              <w:rPr>
                <w:color w:val="FF0000"/>
              </w:rPr>
              <w:lastRenderedPageBreak/>
              <w:t xml:space="preserve">een </w:t>
            </w:r>
            <w:r w:rsidRPr="00EA4857">
              <w:rPr>
                <w:color w:val="339966"/>
              </w:rPr>
              <w:t>optie-/koop</w:t>
            </w:r>
            <w:r w:rsidRPr="00EA4857">
              <w:rPr>
                <w:color w:val="FF0000"/>
              </w:rPr>
              <w:t>overeenkomst is gesloten met betrekking tot het hierna te omschrijven verkochte.</w:t>
            </w:r>
          </w:p>
        </w:tc>
        <w:tc>
          <w:tcPr>
            <w:tcW w:w="2370" w:type="pct"/>
            <w:shd w:val="clear" w:color="auto" w:fill="auto"/>
          </w:tcPr>
          <w:p w:rsidR="00E872C4" w:rsidRDefault="00073126" w:rsidP="009C6D27">
            <w:r w:rsidRPr="00EA4857">
              <w:rPr>
                <w:szCs w:val="18"/>
              </w:rPr>
              <w:t>Verplichte tekst</w:t>
            </w:r>
            <w:r w:rsidR="00100C0F" w:rsidRPr="00EA4857">
              <w:rPr>
                <w:szCs w:val="18"/>
              </w:rPr>
              <w:t>, zie voor keuze tussen</w:t>
            </w:r>
            <w:r w:rsidR="00E872C4" w:rsidRPr="00EA4857">
              <w:rPr>
                <w:szCs w:val="18"/>
              </w:rPr>
              <w:t xml:space="preserve"> </w:t>
            </w:r>
            <w:r w:rsidR="00E872C4" w:rsidRPr="00EA4857">
              <w:rPr>
                <w:color w:val="339966"/>
              </w:rPr>
              <w:t>optie-/koop</w:t>
            </w:r>
            <w:r w:rsidR="00E872C4">
              <w:t xml:space="preserve"> </w:t>
            </w:r>
            <w:r w:rsidR="00100C0F">
              <w:t xml:space="preserve">par. </w:t>
            </w:r>
            <w:r w:rsidR="00100C0F">
              <w:fldChar w:fldCharType="begin"/>
            </w:r>
            <w:r w:rsidR="00100C0F">
              <w:instrText xml:space="preserve"> REF _Ref387234060 \r \h </w:instrText>
            </w:r>
            <w:r w:rsidR="00100C0F">
              <w:fldChar w:fldCharType="separate"/>
            </w:r>
            <w:r w:rsidR="00A67E75">
              <w:t>2.2</w:t>
            </w:r>
            <w:r w:rsidR="00100C0F">
              <w:fldChar w:fldCharType="end"/>
            </w:r>
            <w:r w:rsidR="00E872C4">
              <w:t xml:space="preserve"> </w:t>
            </w:r>
            <w:r w:rsidR="00100C0F">
              <w:t>A</w:t>
            </w:r>
            <w:r w:rsidR="00E872C4" w:rsidRPr="009A6156">
              <w:t>anhef.</w:t>
            </w:r>
          </w:p>
          <w:p w:rsidR="00CB4960" w:rsidRPr="00CB4960" w:rsidRDefault="00CB4960" w:rsidP="00EA4857">
            <w:pPr>
              <w:spacing w:line="240" w:lineRule="auto"/>
            </w:pPr>
          </w:p>
        </w:tc>
      </w:tr>
      <w:tr w:rsidR="00572208" w:rsidRPr="000E6BC2" w:rsidTr="00EA4857">
        <w:tc>
          <w:tcPr>
            <w:tcW w:w="2630" w:type="pct"/>
            <w:shd w:val="clear" w:color="auto" w:fill="auto"/>
          </w:tcPr>
          <w:p w:rsidR="00572208" w:rsidRPr="00EA4857" w:rsidRDefault="00572208" w:rsidP="009C6D27">
            <w:pPr>
              <w:rPr>
                <w:color w:val="FF0000"/>
              </w:rPr>
            </w:pPr>
            <w:r w:rsidRPr="00EA4857">
              <w:rPr>
                <w:color w:val="FF0000"/>
              </w:rPr>
              <w:t xml:space="preserve">Van deze </w:t>
            </w:r>
            <w:r w:rsidRPr="00EA4857">
              <w:rPr>
                <w:color w:val="339966"/>
              </w:rPr>
              <w:t>optie-/koop</w:t>
            </w:r>
            <w:r w:rsidRPr="00EA4857">
              <w:rPr>
                <w:color w:val="FF0000"/>
              </w:rPr>
              <w:t xml:space="preserve">overeenkomst blijkt uit een door </w:t>
            </w:r>
            <w:r w:rsidRPr="00EA4857">
              <w:rPr>
                <w:color w:val="339966"/>
              </w:rPr>
              <w:t>optieverlener/verkoper</w:t>
            </w:r>
            <w:r w:rsidRPr="00EA4857">
              <w:rPr>
                <w:color w:val="008000"/>
              </w:rPr>
              <w:t xml:space="preserve"> </w:t>
            </w:r>
            <w:r w:rsidRPr="00EA4857">
              <w:rPr>
                <w:color w:val="FF0000"/>
              </w:rPr>
              <w:t>en</w:t>
            </w:r>
            <w:r w:rsidRPr="00EA4857">
              <w:rPr>
                <w:color w:val="008000"/>
              </w:rPr>
              <w:t xml:space="preserve"> </w:t>
            </w:r>
            <w:r w:rsidRPr="00EA4857">
              <w:rPr>
                <w:color w:val="339966"/>
              </w:rPr>
              <w:t>optiegerechtigde/koper</w:t>
            </w:r>
            <w:r w:rsidRPr="00EA4857">
              <w:rPr>
                <w:color w:val="008000"/>
              </w:rPr>
              <w:t xml:space="preserve"> </w:t>
            </w:r>
            <w:r w:rsidRPr="00EA4857">
              <w:rPr>
                <w:color w:val="FF0000"/>
              </w:rPr>
              <w:t xml:space="preserve">ondertekende onderhandse overeenkomst de dato </w:t>
            </w:r>
            <w:r w:rsidRPr="00EA4857">
              <w:rPr>
                <w:lang w:val="en-US"/>
              </w:rPr>
              <w:fldChar w:fldCharType="begin"/>
            </w:r>
            <w:r w:rsidRPr="0003159F">
              <w:instrText xml:space="preserve">MacroButton Nomacro </w:instrText>
            </w:r>
            <w:r w:rsidRPr="00EA4857">
              <w:rPr>
                <w:effect w:val="none"/>
              </w:rPr>
              <w:instrText>§</w:instrText>
            </w:r>
            <w:r w:rsidRPr="00EA4857">
              <w:rPr>
                <w:lang w:val="en-US"/>
              </w:rPr>
              <w:fldChar w:fldCharType="end"/>
            </w:r>
            <w:r w:rsidRPr="0003159F">
              <w:t>datum</w:t>
            </w:r>
            <w:r w:rsidRPr="00EA4857">
              <w:rPr>
                <w:lang w:val="en-US"/>
              </w:rPr>
              <w:fldChar w:fldCharType="begin"/>
            </w:r>
            <w:r w:rsidRPr="0003159F">
              <w:instrText xml:space="preserve">MacroButton Nomacro </w:instrText>
            </w:r>
            <w:r w:rsidRPr="00EA4857">
              <w:rPr>
                <w:effect w:val="none"/>
              </w:rPr>
              <w:instrText>§</w:instrText>
            </w:r>
            <w:r w:rsidRPr="00EA4857">
              <w:rPr>
                <w:lang w:val="en-US"/>
              </w:rPr>
              <w:fldChar w:fldCharType="end"/>
            </w:r>
            <w:r w:rsidRPr="00EA4857">
              <w:rPr>
                <w:color w:val="FF0000"/>
              </w:rPr>
              <w:t xml:space="preserve">, hierna aan te duiden met </w:t>
            </w:r>
            <w:r w:rsidRPr="00EA4857">
              <w:rPr>
                <w:b/>
                <w:color w:val="339966"/>
              </w:rPr>
              <w:t>optie-/koop</w:t>
            </w:r>
            <w:r w:rsidRPr="00EA4857">
              <w:rPr>
                <w:b/>
                <w:color w:val="FF0000"/>
              </w:rPr>
              <w:t>overeenkomst</w:t>
            </w:r>
            <w:r w:rsidRPr="00EA4857">
              <w:rPr>
                <w:color w:val="FF0000"/>
              </w:rPr>
              <w:t xml:space="preserve">, waarvan een </w:t>
            </w:r>
            <w:r w:rsidRPr="00EA4857">
              <w:rPr>
                <w:color w:val="339966"/>
              </w:rPr>
              <w:t>afschrift/uittreksel</w:t>
            </w:r>
            <w:r w:rsidRPr="00EA4857">
              <w:rPr>
                <w:color w:val="008000"/>
              </w:rPr>
              <w:t xml:space="preserve"> </w:t>
            </w:r>
            <w:r w:rsidRPr="00EA4857">
              <w:rPr>
                <w:color w:val="FF0000"/>
              </w:rPr>
              <w:t xml:space="preserve">aan deze verklaring </w:t>
            </w:r>
            <w:r w:rsidR="00D67A8E" w:rsidRPr="00EA4857">
              <w:rPr>
                <w:rFonts w:cs="Arial"/>
                <w:color w:val="339966"/>
                <w:szCs w:val="18"/>
              </w:rPr>
              <w:t>is/zal worden</w:t>
            </w:r>
            <w:r w:rsidRPr="00EA4857">
              <w:rPr>
                <w:color w:val="FF0000"/>
              </w:rPr>
              <w:t xml:space="preserve"> gehecht.</w:t>
            </w:r>
          </w:p>
        </w:tc>
        <w:tc>
          <w:tcPr>
            <w:tcW w:w="2370" w:type="pct"/>
            <w:shd w:val="clear" w:color="auto" w:fill="auto"/>
          </w:tcPr>
          <w:p w:rsidR="00572208" w:rsidRPr="00EA4857" w:rsidRDefault="009A6156" w:rsidP="009C6D27">
            <w:pPr>
              <w:rPr>
                <w:szCs w:val="18"/>
              </w:rPr>
            </w:pPr>
            <w:r w:rsidRPr="00EA4857">
              <w:rPr>
                <w:szCs w:val="18"/>
              </w:rPr>
              <w:t>Verplichte tekst</w:t>
            </w:r>
            <w:r w:rsidR="00CA1C9B" w:rsidRPr="00EA4857">
              <w:rPr>
                <w:szCs w:val="18"/>
              </w:rPr>
              <w:t xml:space="preserve">, zie voor keuze tussen </w:t>
            </w:r>
            <w:r w:rsidR="00CA1C9B" w:rsidRPr="00EA4857">
              <w:rPr>
                <w:color w:val="339966"/>
              </w:rPr>
              <w:t>optie-/koop</w:t>
            </w:r>
            <w:r w:rsidR="00CA1C9B">
              <w:t xml:space="preserve"> par. </w:t>
            </w:r>
            <w:r w:rsidR="00CA1C9B">
              <w:fldChar w:fldCharType="begin"/>
            </w:r>
            <w:r w:rsidR="00CA1C9B">
              <w:instrText xml:space="preserve"> REF _Ref387234060 \r \h </w:instrText>
            </w:r>
            <w:r w:rsidR="00CA1C9B">
              <w:fldChar w:fldCharType="separate"/>
            </w:r>
            <w:r w:rsidR="00A67E75">
              <w:t>2.2</w:t>
            </w:r>
            <w:r w:rsidR="00CA1C9B">
              <w:fldChar w:fldCharType="end"/>
            </w:r>
            <w:r w:rsidR="00CA1C9B">
              <w:t xml:space="preserve"> A</w:t>
            </w:r>
            <w:r w:rsidR="00CA1C9B" w:rsidRPr="009A6156">
              <w:t>anhef</w:t>
            </w:r>
            <w:r w:rsidRPr="00EA4857">
              <w:rPr>
                <w:szCs w:val="18"/>
              </w:rPr>
              <w:t>.</w:t>
            </w:r>
          </w:p>
          <w:p w:rsidR="00CB4960" w:rsidRPr="00EA4857" w:rsidRDefault="00CB4960" w:rsidP="009C6D27">
            <w:pPr>
              <w:rPr>
                <w:szCs w:val="18"/>
              </w:rPr>
            </w:pPr>
          </w:p>
          <w:p w:rsidR="009A6156" w:rsidRDefault="005317F3" w:rsidP="009C6D27">
            <w:r w:rsidRPr="00EA4857">
              <w:rPr>
                <w:szCs w:val="18"/>
              </w:rPr>
              <w:t xml:space="preserve">Wanneer in par. </w:t>
            </w:r>
            <w:r w:rsidRPr="00EA4857">
              <w:rPr>
                <w:szCs w:val="18"/>
              </w:rPr>
              <w:fldChar w:fldCharType="begin"/>
            </w:r>
            <w:r w:rsidRPr="00EA4857">
              <w:rPr>
                <w:szCs w:val="18"/>
              </w:rPr>
              <w:instrText xml:space="preserve"> REF _Ref387235024 \r \h </w:instrText>
            </w:r>
            <w:r w:rsidR="00993C92" w:rsidRPr="00EA4857">
              <w:rPr>
                <w:szCs w:val="18"/>
              </w:rPr>
            </w:r>
            <w:r w:rsidRPr="00EA4857">
              <w:rPr>
                <w:szCs w:val="18"/>
              </w:rPr>
              <w:fldChar w:fldCharType="separate"/>
            </w:r>
            <w:r w:rsidR="00A67E75">
              <w:rPr>
                <w:szCs w:val="18"/>
              </w:rPr>
              <w:t>2.2</w:t>
            </w:r>
            <w:r w:rsidRPr="00EA4857">
              <w:rPr>
                <w:szCs w:val="18"/>
              </w:rPr>
              <w:fldChar w:fldCharType="end"/>
            </w:r>
            <w:r w:rsidRPr="00EA4857">
              <w:rPr>
                <w:szCs w:val="18"/>
              </w:rPr>
              <w:t xml:space="preserve"> Aanhef gekozen is voor</w:t>
            </w:r>
            <w:r w:rsidR="00A24311">
              <w:t>:</w:t>
            </w:r>
          </w:p>
          <w:p w:rsidR="00073126" w:rsidRPr="00EA4857" w:rsidRDefault="00073126" w:rsidP="00EA4857">
            <w:pPr>
              <w:numPr>
                <w:ilvl w:val="0"/>
                <w:numId w:val="13"/>
              </w:numPr>
              <w:rPr>
                <w:color w:val="008000"/>
              </w:rPr>
            </w:pPr>
            <w:r>
              <w:t xml:space="preserve">koop: </w:t>
            </w:r>
            <w:r w:rsidR="005317F3">
              <w:t>dan worden</w:t>
            </w:r>
            <w:r w:rsidRPr="00EA4857">
              <w:rPr>
                <w:color w:val="005200"/>
              </w:rPr>
              <w:t xml:space="preserve"> </w:t>
            </w:r>
            <w:r w:rsidRPr="00EA4857">
              <w:rPr>
                <w:color w:val="339966"/>
              </w:rPr>
              <w:t>verkoper</w:t>
            </w:r>
            <w:r w:rsidRPr="00EA4857">
              <w:rPr>
                <w:color w:val="008000"/>
              </w:rPr>
              <w:t xml:space="preserve"> </w:t>
            </w:r>
            <w:r w:rsidRPr="009A6156">
              <w:t>en</w:t>
            </w:r>
            <w:r w:rsidRPr="00EA4857">
              <w:rPr>
                <w:color w:val="008000"/>
              </w:rPr>
              <w:t xml:space="preserve"> </w:t>
            </w:r>
            <w:r w:rsidRPr="00EA4857">
              <w:rPr>
                <w:color w:val="339966"/>
              </w:rPr>
              <w:t>koper</w:t>
            </w:r>
            <w:r w:rsidR="005317F3" w:rsidRPr="00EA4857">
              <w:rPr>
                <w:color w:val="005200"/>
              </w:rPr>
              <w:t xml:space="preserve"> </w:t>
            </w:r>
            <w:r w:rsidR="005317F3" w:rsidRPr="00BE3ECB">
              <w:t>getoond,</w:t>
            </w:r>
          </w:p>
          <w:p w:rsidR="00073126" w:rsidRDefault="00073126" w:rsidP="00EA4857">
            <w:pPr>
              <w:numPr>
                <w:ilvl w:val="0"/>
                <w:numId w:val="13"/>
              </w:numPr>
            </w:pPr>
            <w:r w:rsidRPr="00073126">
              <w:t>optie:</w:t>
            </w:r>
            <w:r w:rsidRPr="00EA4857">
              <w:rPr>
                <w:color w:val="008000"/>
              </w:rPr>
              <w:t xml:space="preserve"> </w:t>
            </w:r>
            <w:r w:rsidR="005317F3" w:rsidRPr="00BE3ECB">
              <w:t>dan worden</w:t>
            </w:r>
            <w:r w:rsidR="005317F3" w:rsidRPr="00EA4857">
              <w:rPr>
                <w:color w:val="008000"/>
              </w:rPr>
              <w:t xml:space="preserve"> </w:t>
            </w:r>
            <w:r w:rsidRPr="00EA4857">
              <w:rPr>
                <w:color w:val="339966"/>
              </w:rPr>
              <w:t>optieverlener</w:t>
            </w:r>
            <w:r w:rsidRPr="00EA4857">
              <w:rPr>
                <w:color w:val="008000"/>
              </w:rPr>
              <w:t xml:space="preserve"> </w:t>
            </w:r>
            <w:r w:rsidRPr="009A6156">
              <w:t>en</w:t>
            </w:r>
            <w:r w:rsidRPr="00EA4857">
              <w:rPr>
                <w:color w:val="008000"/>
              </w:rPr>
              <w:t xml:space="preserve"> </w:t>
            </w:r>
            <w:r w:rsidRPr="00EA4857">
              <w:rPr>
                <w:color w:val="339966"/>
              </w:rPr>
              <w:t>optiegerechtigde</w:t>
            </w:r>
            <w:r w:rsidR="005317F3" w:rsidRPr="00EA4857">
              <w:rPr>
                <w:color w:val="005200"/>
              </w:rPr>
              <w:t xml:space="preserve"> </w:t>
            </w:r>
            <w:r w:rsidR="005317F3" w:rsidRPr="00BE3ECB">
              <w:t>getoond</w:t>
            </w:r>
            <w:r w:rsidR="00CB4960" w:rsidRPr="00BE3ECB">
              <w:t>.</w:t>
            </w:r>
          </w:p>
          <w:p w:rsidR="00073126" w:rsidRDefault="00073126" w:rsidP="009C6D27"/>
          <w:p w:rsidR="009A6156" w:rsidRDefault="009A6156" w:rsidP="009C6D27">
            <w:r w:rsidRPr="009A6156">
              <w:t>De keuze</w:t>
            </w:r>
            <w:r w:rsidR="00CB4960">
              <w:t xml:space="preserve"> tussen</w:t>
            </w:r>
            <w:r w:rsidRPr="00EA4857">
              <w:rPr>
                <w:color w:val="008000"/>
              </w:rPr>
              <w:t xml:space="preserve"> </w:t>
            </w:r>
            <w:r w:rsidRPr="00EA4857">
              <w:rPr>
                <w:color w:val="339966"/>
              </w:rPr>
              <w:t>afschrift</w:t>
            </w:r>
            <w:r w:rsidR="00CB4960" w:rsidRPr="00CB4960">
              <w:t xml:space="preserve"> en </w:t>
            </w:r>
            <w:r w:rsidRPr="00EA4857">
              <w:rPr>
                <w:color w:val="339966"/>
              </w:rPr>
              <w:t>uittreksel</w:t>
            </w:r>
            <w:r w:rsidRPr="00EA4857">
              <w:rPr>
                <w:color w:val="008000"/>
              </w:rPr>
              <w:t xml:space="preserve"> </w:t>
            </w:r>
            <w:r w:rsidR="00073126">
              <w:t>is een gebruikerskeuze.</w:t>
            </w:r>
          </w:p>
          <w:p w:rsidR="00D67A8E" w:rsidRDefault="00D67A8E" w:rsidP="009C6D27">
            <w:r>
              <w:t>De keuze</w:t>
            </w:r>
            <w:r w:rsidR="00CB4960">
              <w:t xml:space="preserve"> tussen</w:t>
            </w:r>
            <w:r>
              <w:t xml:space="preserve"> </w:t>
            </w:r>
            <w:r w:rsidRPr="00EA4857">
              <w:rPr>
                <w:rFonts w:cs="Arial"/>
                <w:color w:val="339966"/>
                <w:sz w:val="20"/>
              </w:rPr>
              <w:t>is</w:t>
            </w:r>
            <w:r w:rsidR="00CB4960" w:rsidRPr="00EA4857">
              <w:rPr>
                <w:rFonts w:cs="Arial"/>
                <w:sz w:val="20"/>
              </w:rPr>
              <w:t xml:space="preserve"> en </w:t>
            </w:r>
            <w:r w:rsidRPr="00EA4857">
              <w:rPr>
                <w:rFonts w:cs="Arial"/>
                <w:color w:val="339966"/>
                <w:sz w:val="20"/>
              </w:rPr>
              <w:t xml:space="preserve">zal worden </w:t>
            </w:r>
            <w:r w:rsidRPr="005D5AD1">
              <w:t>is een gebruikerskeuze</w:t>
            </w:r>
          </w:p>
          <w:p w:rsidR="0042788B" w:rsidRDefault="0042788B" w:rsidP="009C6D27"/>
          <w:p w:rsidR="0042788B" w:rsidRPr="00EA4857" w:rsidRDefault="0042788B" w:rsidP="0042788B">
            <w:pPr>
              <w:rPr>
                <w:u w:val="single"/>
              </w:rPr>
            </w:pPr>
            <w:r w:rsidRPr="00EA4857">
              <w:rPr>
                <w:u w:val="single"/>
              </w:rPr>
              <w:t>Mapping</w:t>
            </w:r>
            <w:r w:rsidR="005317F3" w:rsidRPr="00EA4857">
              <w:rPr>
                <w:u w:val="single"/>
              </w:rPr>
              <w:t xml:space="preserve"> datum</w:t>
            </w:r>
            <w:r w:rsidRPr="00EA4857">
              <w:rPr>
                <w:u w:val="single"/>
              </w:rPr>
              <w:t>:</w:t>
            </w:r>
          </w:p>
          <w:p w:rsidR="0042788B" w:rsidRPr="00EA4857" w:rsidRDefault="0042788B"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rsidR="0042788B" w:rsidRPr="00EA4857" w:rsidRDefault="0042788B" w:rsidP="00EA4857">
            <w:pPr>
              <w:spacing w:line="240" w:lineRule="auto"/>
              <w:ind w:left="425"/>
              <w:rPr>
                <w:sz w:val="16"/>
                <w:szCs w:val="16"/>
                <w:lang w:val="nl"/>
              </w:rPr>
            </w:pPr>
            <w:r w:rsidRPr="00EA4857">
              <w:rPr>
                <w:sz w:val="16"/>
                <w:szCs w:val="16"/>
              </w:rPr>
              <w:t>./</w:t>
            </w:r>
            <w:r w:rsidRPr="00EA4857">
              <w:rPr>
                <w:sz w:val="16"/>
                <w:szCs w:val="16"/>
                <w:lang w:val="nl"/>
              </w:rPr>
              <w:t>datumOnderhandseOvereenkomst</w:t>
            </w:r>
          </w:p>
          <w:p w:rsidR="007E00FB" w:rsidRPr="00EA4857" w:rsidRDefault="007E00FB" w:rsidP="00EA4857">
            <w:pPr>
              <w:spacing w:line="240" w:lineRule="auto"/>
              <w:rPr>
                <w:sz w:val="16"/>
                <w:szCs w:val="16"/>
                <w:u w:val="single"/>
                <w:lang w:val="nl"/>
              </w:rPr>
            </w:pPr>
          </w:p>
          <w:p w:rsidR="005317F3" w:rsidRPr="00EA4857" w:rsidRDefault="005317F3" w:rsidP="00EA4857">
            <w:pPr>
              <w:spacing w:line="240" w:lineRule="auto"/>
              <w:rPr>
                <w:sz w:val="16"/>
                <w:szCs w:val="16"/>
                <w:u w:val="single"/>
                <w:lang w:val="nl"/>
              </w:rPr>
            </w:pPr>
            <w:r w:rsidRPr="00EA4857">
              <w:rPr>
                <w:u w:val="single"/>
              </w:rPr>
              <w:t>Mapping afschrift of uittreksel:</w:t>
            </w:r>
          </w:p>
          <w:p w:rsidR="007E00FB" w:rsidRPr="00EA4857" w:rsidRDefault="007E00F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7E00FB" w:rsidRPr="00EA4857" w:rsidRDefault="007E00FB"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k_AfschriftUittreksel</w:t>
            </w:r>
            <w:proofErr w:type="spellEnd"/>
            <w:r w:rsidR="00D73F23" w:rsidRPr="00EA4857">
              <w:rPr>
                <w:sz w:val="16"/>
                <w:szCs w:val="16"/>
              </w:rPr>
              <w:t>’</w:t>
            </w:r>
            <w:r w:rsidRPr="00EA4857">
              <w:rPr>
                <w:sz w:val="16"/>
                <w:szCs w:val="16"/>
              </w:rPr>
              <w:t>)</w:t>
            </w:r>
          </w:p>
          <w:p w:rsidR="00E15533" w:rsidRPr="00EA4857" w:rsidRDefault="007E00FB" w:rsidP="00EA4857">
            <w:pPr>
              <w:spacing w:line="240" w:lineRule="auto"/>
              <w:ind w:left="425"/>
              <w:rPr>
                <w:i/>
                <w:sz w:val="16"/>
                <w:szCs w:val="16"/>
              </w:rPr>
            </w:pPr>
            <w:r w:rsidRPr="00EA4857">
              <w:rPr>
                <w:sz w:val="16"/>
                <w:szCs w:val="16"/>
              </w:rPr>
              <w:t>./tekst</w:t>
            </w:r>
            <w:r w:rsidR="00D73F23" w:rsidRPr="00EA4857">
              <w:rPr>
                <w:i/>
                <w:sz w:val="16"/>
                <w:szCs w:val="16"/>
              </w:rPr>
              <w:t>(</w:t>
            </w:r>
            <w:r w:rsidR="00CB4960" w:rsidRPr="00EA4857">
              <w:rPr>
                <w:sz w:val="16"/>
                <w:szCs w:val="16"/>
              </w:rPr>
              <w:t>’afschrift’ of ‘ uittreksel’</w:t>
            </w:r>
            <w:r w:rsidR="00D73F23" w:rsidRPr="00EA4857">
              <w:rPr>
                <w:i/>
                <w:sz w:val="16"/>
                <w:szCs w:val="16"/>
              </w:rPr>
              <w:t>)</w:t>
            </w:r>
          </w:p>
          <w:p w:rsidR="00D67A8E" w:rsidRPr="00EA4857" w:rsidRDefault="00D67A8E" w:rsidP="00EA4857">
            <w:pPr>
              <w:spacing w:line="240" w:lineRule="auto"/>
              <w:rPr>
                <w:sz w:val="16"/>
                <w:szCs w:val="16"/>
                <w:u w:val="single"/>
                <w:lang w:val="nl"/>
              </w:rPr>
            </w:pPr>
            <w:r w:rsidRPr="00EA4857">
              <w:rPr>
                <w:sz w:val="16"/>
                <w:szCs w:val="16"/>
                <w:u w:val="single"/>
                <w:lang w:val="nl"/>
              </w:rPr>
              <w:t xml:space="preserve"> </w:t>
            </w:r>
          </w:p>
          <w:p w:rsidR="005317F3" w:rsidRPr="00EA4857" w:rsidRDefault="005317F3" w:rsidP="00EA4857">
            <w:pPr>
              <w:spacing w:line="240" w:lineRule="auto"/>
              <w:rPr>
                <w:sz w:val="16"/>
                <w:szCs w:val="16"/>
                <w:u w:val="single"/>
                <w:lang w:val="nl"/>
              </w:rPr>
            </w:pPr>
            <w:r w:rsidRPr="00EA4857">
              <w:rPr>
                <w:u w:val="single"/>
              </w:rPr>
              <w:t>Mapping is of zal worden:</w:t>
            </w:r>
          </w:p>
          <w:p w:rsidR="00D67A8E" w:rsidRPr="00EA4857" w:rsidRDefault="00D67A8E"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D67A8E" w:rsidRPr="00EA4857" w:rsidRDefault="00D67A8E"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k_TegenwTijd</w:t>
            </w:r>
            <w:proofErr w:type="spellEnd"/>
            <w:r w:rsidRPr="00EA4857">
              <w:rPr>
                <w:sz w:val="16"/>
                <w:szCs w:val="16"/>
              </w:rPr>
              <w:t>’)</w:t>
            </w:r>
          </w:p>
          <w:p w:rsidR="007E00FB" w:rsidRPr="00EA4857" w:rsidRDefault="00D67A8E" w:rsidP="00EA4857">
            <w:pPr>
              <w:spacing w:line="240" w:lineRule="auto"/>
              <w:ind w:left="425"/>
              <w:rPr>
                <w:sz w:val="16"/>
                <w:szCs w:val="16"/>
              </w:rPr>
            </w:pPr>
            <w:r w:rsidRPr="00EA4857">
              <w:rPr>
                <w:sz w:val="16"/>
                <w:szCs w:val="16"/>
              </w:rPr>
              <w:t>./tekst</w:t>
            </w:r>
            <w:r w:rsidRPr="00EA4857">
              <w:rPr>
                <w:i/>
                <w:sz w:val="16"/>
                <w:szCs w:val="16"/>
              </w:rPr>
              <w:t>(</w:t>
            </w:r>
            <w:r w:rsidRPr="00EA4857">
              <w:rPr>
                <w:sz w:val="16"/>
                <w:szCs w:val="16"/>
              </w:rPr>
              <w:t>‘</w:t>
            </w:r>
            <w:proofErr w:type="spellStart"/>
            <w:r w:rsidRPr="00EA4857">
              <w:rPr>
                <w:sz w:val="16"/>
                <w:szCs w:val="16"/>
              </w:rPr>
              <w:t>true</w:t>
            </w:r>
            <w:proofErr w:type="spellEnd"/>
            <w:r w:rsidRPr="00EA4857">
              <w:rPr>
                <w:sz w:val="16"/>
                <w:szCs w:val="16"/>
              </w:rPr>
              <w:t>’ = tekst</w:t>
            </w:r>
            <w:r w:rsidR="00E15533" w:rsidRPr="00EA4857">
              <w:rPr>
                <w:sz w:val="16"/>
                <w:szCs w:val="16"/>
              </w:rPr>
              <w:t xml:space="preserve"> ‘is’ wordt getoond;</w:t>
            </w:r>
            <w:r w:rsidRPr="00EA4857">
              <w:rPr>
                <w:sz w:val="16"/>
                <w:szCs w:val="16"/>
              </w:rPr>
              <w:t xml:space="preserve"> ’</w:t>
            </w:r>
            <w:proofErr w:type="spellStart"/>
            <w:r w:rsidRPr="00EA4857">
              <w:rPr>
                <w:sz w:val="16"/>
                <w:szCs w:val="16"/>
              </w:rPr>
              <w:t>false</w:t>
            </w:r>
            <w:proofErr w:type="spellEnd"/>
            <w:r w:rsidRPr="00EA4857">
              <w:rPr>
                <w:sz w:val="16"/>
                <w:szCs w:val="16"/>
              </w:rPr>
              <w:t>’</w:t>
            </w:r>
            <w:r w:rsidR="00E15533" w:rsidRPr="00EA4857">
              <w:rPr>
                <w:sz w:val="16"/>
                <w:szCs w:val="16"/>
              </w:rPr>
              <w:t xml:space="preserve"> = tekst ’zal worden’ wordt getoond</w:t>
            </w:r>
            <w:r w:rsidRPr="00EA4857">
              <w:rPr>
                <w:sz w:val="16"/>
                <w:szCs w:val="16"/>
              </w:rPr>
              <w:t>)</w:t>
            </w:r>
          </w:p>
        </w:tc>
      </w:tr>
    </w:tbl>
    <w:p w:rsidR="00221A3F" w:rsidRDefault="00070282" w:rsidP="00221A3F">
      <w:pPr>
        <w:pStyle w:val="Kop2"/>
        <w:numPr>
          <w:ilvl w:val="1"/>
          <w:numId w:val="1"/>
        </w:numPr>
      </w:pPr>
      <w:r>
        <w:br w:type="page"/>
      </w:r>
      <w:bookmarkStart w:id="54" w:name="_Toc436222952"/>
      <w:r w:rsidR="00221A3F">
        <w:lastRenderedPageBreak/>
        <w:t>Registergoederen</w:t>
      </w:r>
      <w:bookmarkEnd w:id="54"/>
    </w:p>
    <w:p w:rsidR="00993C92" w:rsidRPr="00993C92" w:rsidRDefault="00993C92" w:rsidP="00993C92">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21A3F" w:rsidRPr="000E6BC2" w:rsidTr="00EA4857">
        <w:tc>
          <w:tcPr>
            <w:tcW w:w="2630" w:type="pct"/>
            <w:shd w:val="clear" w:color="auto" w:fill="auto"/>
          </w:tcPr>
          <w:p w:rsidR="00221A3F" w:rsidRPr="00EA4857" w:rsidRDefault="00221A3F" w:rsidP="00221A3F">
            <w:pPr>
              <w:rPr>
                <w:color w:val="FF0000"/>
                <w:u w:val="single"/>
                <w:lang w:val="nl"/>
              </w:rPr>
            </w:pPr>
            <w:r w:rsidRPr="00EA4857">
              <w:rPr>
                <w:rFonts w:cs="Arial"/>
                <w:color w:val="FFFFFF"/>
                <w:sz w:val="20"/>
                <w:highlight w:val="darkYellow"/>
              </w:rPr>
              <w:t>KEUZEBLOK REGISTERGOED – KOOPPRIJS</w:t>
            </w:r>
          </w:p>
        </w:tc>
        <w:tc>
          <w:tcPr>
            <w:tcW w:w="2370" w:type="pct"/>
            <w:shd w:val="clear" w:color="auto" w:fill="auto"/>
          </w:tcPr>
          <w:p w:rsidR="00D561F4" w:rsidRDefault="00221A3F" w:rsidP="00221A3F">
            <w:r>
              <w:t>Dit</w:t>
            </w:r>
            <w:r w:rsidRPr="00C655DD">
              <w:t xml:space="preserve"> keuzeblok </w:t>
            </w:r>
            <w:r>
              <w:t>bestaat uit 2 varianten, waarvan er één ge</w:t>
            </w:r>
            <w:r w:rsidR="005317F3">
              <w:t>toond</w:t>
            </w:r>
            <w:r>
              <w:t xml:space="preserve"> word</w:t>
            </w:r>
            <w:r w:rsidR="005317F3">
              <w:t>t</w:t>
            </w:r>
            <w:r w:rsidR="00D561F4">
              <w:t>:</w:t>
            </w:r>
          </w:p>
          <w:p w:rsidR="00D561F4" w:rsidRDefault="00D561F4" w:rsidP="00EA4857">
            <w:pPr>
              <w:numPr>
                <w:ilvl w:val="0"/>
                <w:numId w:val="13"/>
              </w:numPr>
            </w:pPr>
            <w:r>
              <w:t>Variant A wanneer elke recht/registergoed combinatie een eigen koopprijs heeft,</w:t>
            </w:r>
          </w:p>
          <w:p w:rsidR="00D561F4" w:rsidRDefault="00D561F4" w:rsidP="00EA4857">
            <w:pPr>
              <w:numPr>
                <w:ilvl w:val="0"/>
                <w:numId w:val="13"/>
              </w:numPr>
            </w:pPr>
            <w:r>
              <w:t>Variant B wanneer de recht/registergoed combinaties een gezamenlijke koopprijs hebben.</w:t>
            </w:r>
          </w:p>
          <w:p w:rsidR="00221A3F" w:rsidRPr="006919F5" w:rsidRDefault="00221A3F" w:rsidP="00221A3F">
            <w:r>
              <w:t xml:space="preserve"> </w:t>
            </w:r>
          </w:p>
          <w:p w:rsidR="00162DCD" w:rsidRPr="00EA4857" w:rsidRDefault="00162DCD" w:rsidP="00162DCD">
            <w:pPr>
              <w:rPr>
                <w:szCs w:val="18"/>
              </w:rPr>
            </w:pPr>
            <w:r w:rsidRPr="00EA4857">
              <w:rPr>
                <w:szCs w:val="18"/>
              </w:rPr>
              <w:t xml:space="preserve">Uitzondering voor gebruik variant A: doordat in tekstblok Registergoed </w:t>
            </w:r>
            <w:r w:rsidRPr="00162DCD">
              <w:t>percelen met dezelfde typering onderpand, dezelfde kadastrale gemeente, dezelfde sectie, dezelfde keuzetekst voor wel/niet voorlopige grenzen, dezelfde aanduiding aard recht, dezelfde ligging én hetzelfde adres gegroepeerd worden weergegeven, kan er voor dergelijke ‘groepen’ maar één bedrag vermeld worden. (Het is dus niet mogelijk om percelen met dezelfde typering onderpand, dezelfde kadastrale gemeente, dezelfde sectie, dezelfde keuzetekst voor wel/niet voorlopige grenzen, dezelfde aanduiding aard recht, dezelfde ligging én hetzelfde adres apart te noemen met elk een eigen bedrag.)</w:t>
            </w:r>
          </w:p>
          <w:p w:rsidR="00162DCD" w:rsidRDefault="00162DCD" w:rsidP="00221A3F"/>
          <w:p w:rsidR="00221A3F" w:rsidRDefault="00221A3F" w:rsidP="00221A3F">
            <w:r w:rsidRPr="006919F5">
              <w:t>De varianten worden in de volge</w:t>
            </w:r>
            <w:r>
              <w:t>nde paragrafen beschreven.</w:t>
            </w:r>
          </w:p>
          <w:p w:rsidR="00D561F4" w:rsidRDefault="00D561F4" w:rsidP="00221A3F"/>
          <w:p w:rsidR="00D561F4" w:rsidRPr="00EA4857" w:rsidRDefault="00D561F4" w:rsidP="00221A3F">
            <w:pPr>
              <w:rPr>
                <w:u w:val="single"/>
              </w:rPr>
            </w:pPr>
            <w:r w:rsidRPr="00EA4857">
              <w:rPr>
                <w:u w:val="single"/>
              </w:rPr>
              <w:t>Mapping tonen variant A:</w:t>
            </w:r>
          </w:p>
          <w:p w:rsidR="00D561F4" w:rsidRPr="00EA4857" w:rsidRDefault="00D561F4" w:rsidP="00EA4857">
            <w:pPr>
              <w:spacing w:line="240" w:lineRule="auto"/>
              <w:rPr>
                <w:sz w:val="16"/>
                <w:szCs w:val="16"/>
              </w:rPr>
            </w:pPr>
            <w:r w:rsidRPr="00EA4857">
              <w:rPr>
                <w:sz w:val="16"/>
                <w:szCs w:val="16"/>
              </w:rPr>
              <w:t>-voor elk recht/registergoed combinatie</w:t>
            </w:r>
          </w:p>
          <w:p w:rsidR="00D561F4" w:rsidRPr="00EA4857" w:rsidRDefault="00D561F4" w:rsidP="00EA4857">
            <w:pPr>
              <w:spacing w:line="240" w:lineRule="auto"/>
              <w:rPr>
                <w:sz w:val="16"/>
                <w:szCs w:val="16"/>
              </w:rPr>
            </w:pPr>
            <w:r w:rsidRPr="00EA4857">
              <w:rPr>
                <w:sz w:val="16"/>
                <w:szCs w:val="16"/>
              </w:rPr>
              <w:t>//IMKAD_AangebodenStuk/StukdeelNotarieleVerklaring/IMKAD_Zakelijkrecht/</w:t>
            </w:r>
          </w:p>
          <w:p w:rsidR="00D561F4" w:rsidRDefault="00D561F4" w:rsidP="00EA4857">
            <w:pPr>
              <w:spacing w:line="240" w:lineRule="auto"/>
            </w:pPr>
            <w:r w:rsidRPr="00EA4857">
              <w:rPr>
                <w:sz w:val="16"/>
                <w:szCs w:val="16"/>
              </w:rPr>
              <w:tab/>
              <w:t>./</w:t>
            </w:r>
            <w:proofErr w:type="spellStart"/>
            <w:r w:rsidRPr="00EA4857">
              <w:rPr>
                <w:sz w:val="16"/>
                <w:szCs w:val="16"/>
              </w:rPr>
              <w:t>tia</w:t>
            </w:r>
            <w:proofErr w:type="spellEnd"/>
            <w:r w:rsidRPr="00EA4857">
              <w:rPr>
                <w:sz w:val="16"/>
                <w:szCs w:val="16"/>
              </w:rPr>
              <w:t>_</w:t>
            </w:r>
            <w:r w:rsidRPr="00EA4857">
              <w:rPr>
                <w:sz w:val="16"/>
                <w:szCs w:val="16"/>
                <w:lang w:val="nl"/>
              </w:rPr>
              <w:t>BedragKoopprijs</w:t>
            </w:r>
          </w:p>
          <w:p w:rsidR="00D561F4" w:rsidRDefault="00D561F4" w:rsidP="00221A3F"/>
          <w:p w:rsidR="00D561F4" w:rsidRPr="00EA4857" w:rsidRDefault="00D561F4" w:rsidP="00D561F4">
            <w:pPr>
              <w:rPr>
                <w:u w:val="single"/>
              </w:rPr>
            </w:pPr>
            <w:r w:rsidRPr="00EA4857">
              <w:rPr>
                <w:u w:val="single"/>
              </w:rPr>
              <w:t>Mapping tonen variant B:</w:t>
            </w:r>
          </w:p>
          <w:p w:rsidR="00D561F4" w:rsidRPr="00EA4857" w:rsidRDefault="00D561F4"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StukdeelNotarieleVerklaring</w:t>
            </w:r>
            <w:proofErr w:type="spellEnd"/>
            <w:r w:rsidRPr="00EA4857">
              <w:rPr>
                <w:sz w:val="16"/>
                <w:szCs w:val="16"/>
              </w:rPr>
              <w:t>/</w:t>
            </w:r>
          </w:p>
          <w:p w:rsidR="00D561F4" w:rsidRPr="00221A3F" w:rsidRDefault="00D561F4" w:rsidP="00EA4857">
            <w:pPr>
              <w:spacing w:line="240" w:lineRule="auto"/>
            </w:pPr>
            <w:r w:rsidRPr="00EA4857">
              <w:rPr>
                <w:sz w:val="16"/>
                <w:szCs w:val="16"/>
              </w:rPr>
              <w:lastRenderedPageBreak/>
              <w:tab/>
              <w:t>./</w:t>
            </w:r>
            <w:proofErr w:type="spellStart"/>
            <w:r w:rsidRPr="00EA4857">
              <w:rPr>
                <w:sz w:val="16"/>
                <w:szCs w:val="16"/>
              </w:rPr>
              <w:t>bedragK</w:t>
            </w:r>
            <w:proofErr w:type="spellEnd"/>
            <w:r w:rsidRPr="00EA4857">
              <w:rPr>
                <w:sz w:val="16"/>
                <w:szCs w:val="16"/>
                <w:lang w:val="nl"/>
              </w:rPr>
              <w:t>oopprijs</w:t>
            </w:r>
          </w:p>
        </w:tc>
      </w:tr>
    </w:tbl>
    <w:p w:rsidR="007D2A0E" w:rsidRDefault="007D2A0E" w:rsidP="007D2A0E">
      <w:bookmarkStart w:id="55" w:name="_Toc387303371"/>
      <w:bookmarkStart w:id="56" w:name="_Toc387303660"/>
      <w:bookmarkStart w:id="57" w:name="_Toc387303757"/>
      <w:bookmarkStart w:id="58" w:name="_Toc387320132"/>
      <w:bookmarkEnd w:id="55"/>
      <w:bookmarkEnd w:id="56"/>
      <w:bookmarkEnd w:id="57"/>
      <w:bookmarkEnd w:id="58"/>
    </w:p>
    <w:p w:rsidR="00BA293A" w:rsidRDefault="00FD034C" w:rsidP="007D2A0E">
      <w:pPr>
        <w:pStyle w:val="Kop3"/>
      </w:pPr>
      <w:bookmarkStart w:id="59" w:name="_Toc387320214"/>
      <w:bookmarkStart w:id="60" w:name="_Toc387320482"/>
      <w:bookmarkStart w:id="61" w:name="_Toc387303372"/>
      <w:bookmarkStart w:id="62" w:name="_Toc387303661"/>
      <w:bookmarkStart w:id="63" w:name="_Toc387303758"/>
      <w:bookmarkStart w:id="64" w:name="_Toc387320133"/>
      <w:bookmarkStart w:id="65" w:name="_Toc387320215"/>
      <w:bookmarkStart w:id="66" w:name="_Toc387320483"/>
      <w:bookmarkStart w:id="67" w:name="_Toc436222953"/>
      <w:bookmarkEnd w:id="59"/>
      <w:bookmarkEnd w:id="60"/>
      <w:bookmarkEnd w:id="61"/>
      <w:bookmarkEnd w:id="62"/>
      <w:bookmarkEnd w:id="63"/>
      <w:bookmarkEnd w:id="64"/>
      <w:bookmarkEnd w:id="65"/>
      <w:bookmarkEnd w:id="66"/>
      <w:r>
        <w:t xml:space="preserve">Variant A: </w:t>
      </w:r>
      <w:r w:rsidR="00DB19E9">
        <w:t xml:space="preserve">één of </w:t>
      </w:r>
      <w:r w:rsidRPr="00C12831">
        <w:t>meer</w:t>
      </w:r>
      <w:r w:rsidRPr="00AC7643">
        <w:t xml:space="preserve"> registergoederen met elk één</w:t>
      </w:r>
      <w:r w:rsidR="00CB4960">
        <w:t xml:space="preserve"> </w:t>
      </w:r>
      <w:r w:rsidRPr="00AC7643">
        <w:t>koopprijs</w:t>
      </w:r>
      <w:bookmarkEnd w:id="67"/>
    </w:p>
    <w:p w:rsidR="007D2A0E" w:rsidRPr="00BA293A" w:rsidRDefault="007D2A0E" w:rsidP="0012779E"/>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rsidTr="00EA4857">
        <w:tc>
          <w:tcPr>
            <w:tcW w:w="2630" w:type="pct"/>
            <w:shd w:val="clear" w:color="auto" w:fill="auto"/>
          </w:tcPr>
          <w:p w:rsidR="00993C92" w:rsidRPr="00EA4857" w:rsidRDefault="00993C92" w:rsidP="00993C92">
            <w:pPr>
              <w:rPr>
                <w:color w:val="FF0000"/>
                <w:u w:val="single"/>
                <w:lang w:val="nl"/>
              </w:rPr>
            </w:pPr>
            <w:r w:rsidRPr="00EA4857">
              <w:rPr>
                <w:color w:val="FF0000"/>
                <w:u w:val="single"/>
                <w:lang w:val="nl"/>
              </w:rPr>
              <w:t>Registergoederen</w:t>
            </w:r>
          </w:p>
          <w:p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rsidR="00993C92" w:rsidRPr="00EA4857" w:rsidRDefault="00993C92" w:rsidP="00EA4857">
            <w:pPr>
              <w:spacing w:line="240" w:lineRule="auto"/>
              <w:rPr>
                <w:color w:val="3366FF"/>
                <w:sz w:val="16"/>
                <w:szCs w:val="16"/>
                <w:lang w:val="nl"/>
              </w:rPr>
            </w:pPr>
            <w:r w:rsidRPr="00EA4857">
              <w:rPr>
                <w:szCs w:val="18"/>
              </w:rPr>
              <w:t>Vaste tekst.</w:t>
            </w:r>
          </w:p>
        </w:tc>
      </w:tr>
      <w:tr w:rsidR="00DB19E9" w:rsidRPr="000E6BC2" w:rsidTr="00EA4857">
        <w:tc>
          <w:tcPr>
            <w:tcW w:w="2630" w:type="pct"/>
            <w:shd w:val="clear" w:color="auto" w:fill="auto"/>
          </w:tcPr>
          <w:p w:rsidR="00DB19E9" w:rsidRDefault="00DB19E9" w:rsidP="00EA4857">
            <w:pPr>
              <w:tabs>
                <w:tab w:val="left" w:pos="-1440"/>
                <w:tab w:val="left" w:pos="-720"/>
                <w:tab w:val="left" w:pos="374"/>
              </w:tabs>
              <w:suppressAutoHyphens/>
              <w:ind w:left="374" w:hanging="374"/>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 xml:space="preserve">, waarvan de koopprijs </w:t>
            </w:r>
            <w:r w:rsidRPr="00EA4857">
              <w:rPr>
                <w:color w:val="339966"/>
              </w:rPr>
              <w:t>bedraagt/zal bedragen</w:t>
            </w:r>
            <w:r>
              <w:t xml:space="preserve"> </w:t>
            </w:r>
            <w:r w:rsidRPr="00EA4857">
              <w:rPr>
                <w:lang w:val="en-US"/>
              </w:rPr>
              <w:fldChar w:fldCharType="begin"/>
            </w:r>
            <w:r w:rsidRPr="0003159F">
              <w:instrText xml:space="preserve">MacroButton Nomacro </w:instrText>
            </w:r>
            <w:r w:rsidRPr="00EA4857">
              <w:rPr>
                <w:effect w:val="none"/>
              </w:rPr>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rPr>
                <w:effect w:val="none"/>
              </w:rPr>
              <w:instrText>§</w:instrText>
            </w:r>
            <w:r w:rsidRPr="00EA4857">
              <w:rPr>
                <w:lang w:val="en-US"/>
              </w:rPr>
              <w:fldChar w:fldCharType="end"/>
            </w:r>
            <w:r w:rsidRPr="00EA4857">
              <w:rPr>
                <w:color w:val="FF0000"/>
              </w:rPr>
              <w:t>;</w:t>
            </w:r>
            <w:r w:rsidRPr="00E61110">
              <w:t xml:space="preserve"> </w:t>
            </w:r>
          </w:p>
          <w:p w:rsidR="00DB19E9" w:rsidRPr="00EA4857" w:rsidRDefault="00DB19E9" w:rsidP="009C6D27">
            <w:pPr>
              <w:rPr>
                <w:color w:val="FF0000"/>
              </w:rPr>
            </w:pPr>
          </w:p>
        </w:tc>
        <w:tc>
          <w:tcPr>
            <w:tcW w:w="2370" w:type="pct"/>
            <w:shd w:val="clear" w:color="auto" w:fill="auto"/>
          </w:tcPr>
          <w:p w:rsidR="00CB4960" w:rsidRDefault="00CB4960" w:rsidP="009C6D27">
            <w:r>
              <w:t>Vaste herhalende tekst voor elke recht/registergoed combinatie</w:t>
            </w:r>
          </w:p>
          <w:p w:rsidR="002C3F75" w:rsidRDefault="00DB19E9" w:rsidP="009C6D27">
            <w:r w:rsidRPr="00DB19E9">
              <w:t xml:space="preserve"> </w:t>
            </w:r>
          </w:p>
          <w:p w:rsidR="002C3F75" w:rsidRDefault="002D2012" w:rsidP="002C3F75">
            <w:r>
              <w:t>Tonen m</w:t>
            </w:r>
            <w:r w:rsidR="002C3F75">
              <w:t>eer</w:t>
            </w:r>
            <w:r w:rsidR="00CB4960">
              <w:t xml:space="preserve"> recht/</w:t>
            </w:r>
            <w:r w:rsidR="002C3F75">
              <w:t>registergoed</w:t>
            </w:r>
            <w:r w:rsidR="00CB4960">
              <w:t xml:space="preserve"> combinaties</w:t>
            </w:r>
            <w:r w:rsidR="002C3F75">
              <w:t>:</w:t>
            </w:r>
          </w:p>
          <w:p w:rsidR="002C3F75" w:rsidRPr="00EA4857" w:rsidRDefault="00CB4960" w:rsidP="00EA4857">
            <w:pPr>
              <w:numPr>
                <w:ilvl w:val="0"/>
                <w:numId w:val="12"/>
              </w:numPr>
              <w:rPr>
                <w:i/>
              </w:rPr>
            </w:pPr>
            <w:r>
              <w:t>elke combinatie begint met een opsommingsstreepje</w:t>
            </w:r>
            <w:r w:rsidR="002D2012">
              <w:t xml:space="preserve"> </w:t>
            </w:r>
            <w:r w:rsidR="005317F3">
              <w:t xml:space="preserve">en </w:t>
            </w:r>
            <w:r w:rsidR="002D2012">
              <w:t>op een volgende regel</w:t>
            </w:r>
            <w:r w:rsidR="002C3F75">
              <w:t>.</w:t>
            </w:r>
          </w:p>
          <w:p w:rsidR="00DB19E9" w:rsidRPr="00EA4857" w:rsidRDefault="00DB19E9" w:rsidP="00EA4857">
            <w:pPr>
              <w:numPr>
                <w:ilvl w:val="0"/>
                <w:numId w:val="12"/>
              </w:numPr>
              <w:rPr>
                <w:i/>
              </w:rPr>
            </w:pPr>
            <w:r w:rsidRPr="00DB19E9">
              <w:t>het laatst</w:t>
            </w:r>
            <w:r w:rsidR="002D2012">
              <w:t>e</w:t>
            </w:r>
            <w:r>
              <w:t xml:space="preserve"> </w:t>
            </w:r>
            <w:r w:rsidRPr="00DB19E9">
              <w:t xml:space="preserve">registergoed </w:t>
            </w:r>
            <w:r w:rsidR="002D2012">
              <w:t xml:space="preserve">wordt afgesloten met een komma ‘,’ </w:t>
            </w:r>
            <w:r w:rsidRPr="00DB19E9">
              <w:t>na ‘bedrag’</w:t>
            </w:r>
            <w:r w:rsidR="002D2012">
              <w:t xml:space="preserve"> i.p.v. een puntkomma ‘;’</w:t>
            </w:r>
            <w:r w:rsidRPr="00DB19E9">
              <w:t>.</w:t>
            </w:r>
            <w:r>
              <w:t xml:space="preserve"> </w:t>
            </w:r>
          </w:p>
          <w:p w:rsidR="002C3F75" w:rsidRDefault="002C3F75" w:rsidP="009C6D27"/>
          <w:p w:rsidR="002C3F75" w:rsidRDefault="002D2012" w:rsidP="009C6D27">
            <w:r>
              <w:t>Tonen één recht/</w:t>
            </w:r>
            <w:r w:rsidR="00442E0D" w:rsidRPr="00DB19E9">
              <w:t xml:space="preserve">registergoed </w:t>
            </w:r>
            <w:r>
              <w:t>combinatie</w:t>
            </w:r>
            <w:r w:rsidR="002C3F75">
              <w:t>:</w:t>
            </w:r>
          </w:p>
          <w:p w:rsidR="002C3F75" w:rsidRDefault="00442E0D" w:rsidP="00EA4857">
            <w:pPr>
              <w:numPr>
                <w:ilvl w:val="0"/>
                <w:numId w:val="12"/>
              </w:numPr>
            </w:pPr>
            <w:r w:rsidRPr="00DB19E9">
              <w:t xml:space="preserve">de tekst </w:t>
            </w:r>
            <w:r w:rsidR="002D2012">
              <w:t>wordt achter ‘Het verkochte betreft:’ getoond op dezelfde regel</w:t>
            </w:r>
            <w:r w:rsidR="002C3F75">
              <w:t>,</w:t>
            </w:r>
          </w:p>
          <w:p w:rsidR="002C3F75" w:rsidRDefault="002D2012" w:rsidP="00EA4857">
            <w:pPr>
              <w:numPr>
                <w:ilvl w:val="0"/>
                <w:numId w:val="12"/>
              </w:numPr>
            </w:pPr>
            <w:r>
              <w:t xml:space="preserve">zonder </w:t>
            </w:r>
            <w:r w:rsidR="00442E0D" w:rsidRPr="00DB19E9">
              <w:t>opsommingsstreepje</w:t>
            </w:r>
            <w:r w:rsidR="002C3F75">
              <w:t>,</w:t>
            </w:r>
          </w:p>
          <w:p w:rsidR="00DB19E9" w:rsidRDefault="002D2012" w:rsidP="00EA4857">
            <w:pPr>
              <w:numPr>
                <w:ilvl w:val="0"/>
                <w:numId w:val="12"/>
              </w:numPr>
            </w:pPr>
            <w:r>
              <w:t xml:space="preserve">het registergoed wordt </w:t>
            </w:r>
            <w:r w:rsidR="002C3F75">
              <w:t>afgesloten met een komma</w:t>
            </w:r>
            <w:r>
              <w:t xml:space="preserve"> ‘,’ na ‘bedrag’ i.p.v. een puntkomma ‘;’</w:t>
            </w:r>
            <w:r w:rsidR="002C3F75">
              <w:t>.</w:t>
            </w:r>
          </w:p>
          <w:p w:rsidR="00E02492" w:rsidRPr="00EA4857" w:rsidRDefault="00E02492" w:rsidP="009C6D27">
            <w:pPr>
              <w:rPr>
                <w:i/>
              </w:rPr>
            </w:pPr>
          </w:p>
          <w:p w:rsidR="00DB19E9" w:rsidRDefault="00DB19E9" w:rsidP="009C6D27">
            <w:r w:rsidRPr="009A6156">
              <w:t>De keuze</w:t>
            </w:r>
            <w:r w:rsidR="002D2012">
              <w:t xml:space="preserve"> tussen</w:t>
            </w:r>
            <w:r w:rsidRPr="00EA4857">
              <w:rPr>
                <w:color w:val="008000"/>
              </w:rPr>
              <w:t xml:space="preserve"> </w:t>
            </w:r>
            <w:r w:rsidRPr="00EA4857">
              <w:rPr>
                <w:color w:val="339966"/>
              </w:rPr>
              <w:t>bedraagt</w:t>
            </w:r>
            <w:r w:rsidR="002D2012" w:rsidRPr="002D2012">
              <w:t xml:space="preserve"> en </w:t>
            </w:r>
            <w:r w:rsidRPr="00EA4857">
              <w:rPr>
                <w:color w:val="005200"/>
              </w:rPr>
              <w:t xml:space="preserve">zal </w:t>
            </w:r>
            <w:r w:rsidRPr="00EA4857">
              <w:rPr>
                <w:color w:val="339966"/>
              </w:rPr>
              <w:t>bedragen</w:t>
            </w:r>
            <w:r>
              <w:t xml:space="preserve"> </w:t>
            </w:r>
            <w:r w:rsidR="002D2012">
              <w:t xml:space="preserve">is </w:t>
            </w:r>
            <w:r w:rsidR="00E1553F">
              <w:t>afleid</w:t>
            </w:r>
            <w:r w:rsidR="002D2012">
              <w:t>baar</w:t>
            </w:r>
            <w:r w:rsidR="005317F3">
              <w:t xml:space="preserve"> van de gemaakte keuze in par. </w:t>
            </w:r>
            <w:r w:rsidR="005317F3">
              <w:fldChar w:fldCharType="begin"/>
            </w:r>
            <w:r w:rsidR="005317F3">
              <w:instrText xml:space="preserve"> REF _Ref387235408 \r \h </w:instrText>
            </w:r>
            <w:r w:rsidR="005317F3">
              <w:fldChar w:fldCharType="separate"/>
            </w:r>
            <w:r w:rsidR="00A67E75">
              <w:t>2.2</w:t>
            </w:r>
            <w:r w:rsidR="005317F3">
              <w:fldChar w:fldCharType="end"/>
            </w:r>
            <w:r w:rsidR="005317F3">
              <w:t xml:space="preserve"> Aanhef</w:t>
            </w:r>
            <w:r w:rsidR="00E1553F">
              <w:t>:</w:t>
            </w:r>
          </w:p>
          <w:p w:rsidR="00E1553F" w:rsidRDefault="00515587" w:rsidP="00EA4857">
            <w:pPr>
              <w:numPr>
                <w:ilvl w:val="0"/>
                <w:numId w:val="12"/>
              </w:numPr>
            </w:pPr>
            <w:r>
              <w:t>‘k</w:t>
            </w:r>
            <w:r w:rsidR="00E1553F">
              <w:t>oop</w:t>
            </w:r>
            <w:r>
              <w:t>’</w:t>
            </w:r>
            <w:r w:rsidR="00E1553F">
              <w:t xml:space="preserve">: </w:t>
            </w:r>
            <w:r w:rsidR="00E1553F" w:rsidRPr="00EA4857">
              <w:rPr>
                <w:color w:val="339966"/>
              </w:rPr>
              <w:t>bedraagt</w:t>
            </w:r>
            <w:r w:rsidR="005317F3" w:rsidRPr="005317F3">
              <w:t xml:space="preserve"> wordt getoond,</w:t>
            </w:r>
          </w:p>
          <w:p w:rsidR="00E1553F" w:rsidRDefault="00515587" w:rsidP="00EA4857">
            <w:pPr>
              <w:numPr>
                <w:ilvl w:val="0"/>
                <w:numId w:val="12"/>
              </w:numPr>
            </w:pPr>
            <w:r>
              <w:t>‘o</w:t>
            </w:r>
            <w:r w:rsidR="00E1553F">
              <w:t>ptie</w:t>
            </w:r>
            <w:r>
              <w:t>’</w:t>
            </w:r>
            <w:r w:rsidR="00E1553F">
              <w:t xml:space="preserve">: </w:t>
            </w:r>
            <w:r w:rsidR="00E1553F" w:rsidRPr="00EA4857">
              <w:rPr>
                <w:color w:val="339966"/>
              </w:rPr>
              <w:t>zal bedragen</w:t>
            </w:r>
            <w:r w:rsidR="005317F3" w:rsidRPr="005317F3">
              <w:t xml:space="preserve"> wordt getoond.</w:t>
            </w:r>
          </w:p>
          <w:p w:rsidR="00DB19E9" w:rsidRPr="00EA4857" w:rsidRDefault="00DB19E9" w:rsidP="009C6D27">
            <w:pPr>
              <w:rPr>
                <w:szCs w:val="18"/>
              </w:rPr>
            </w:pPr>
          </w:p>
          <w:p w:rsidR="00DB19E9" w:rsidRPr="00EA4857" w:rsidRDefault="00DB19E9" w:rsidP="00EA4857">
            <w:pPr>
              <w:spacing w:before="72"/>
              <w:rPr>
                <w:u w:val="single"/>
              </w:rPr>
            </w:pPr>
            <w:r w:rsidRPr="00EA4857">
              <w:rPr>
                <w:u w:val="single"/>
              </w:rPr>
              <w:lastRenderedPageBreak/>
              <w:t>Mapping</w:t>
            </w:r>
            <w:r w:rsidR="00993C92" w:rsidRPr="00EA4857">
              <w:rPr>
                <w:u w:val="single"/>
              </w:rPr>
              <w:t xml:space="preserve"> bedrag</w:t>
            </w:r>
            <w:r w:rsidRPr="00EA4857">
              <w:rPr>
                <w:u w:val="single"/>
              </w:rPr>
              <w:t>:</w:t>
            </w:r>
          </w:p>
          <w:p w:rsidR="00DB19E9" w:rsidRPr="00EA4857" w:rsidRDefault="00DB19E9"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Verklaring/IMKAD_Zakelijkrecht</w:t>
            </w:r>
            <w:r w:rsidR="00993C92" w:rsidRPr="00EA4857">
              <w:rPr>
                <w:sz w:val="16"/>
                <w:szCs w:val="16"/>
              </w:rPr>
              <w:t>/</w:t>
            </w:r>
          </w:p>
          <w:p w:rsidR="00DB19E9" w:rsidRPr="00EA4857" w:rsidRDefault="00DB19E9" w:rsidP="00EA4857">
            <w:pPr>
              <w:spacing w:line="240" w:lineRule="auto"/>
              <w:ind w:left="425"/>
              <w:rPr>
                <w:sz w:val="16"/>
                <w:szCs w:val="16"/>
              </w:rPr>
            </w:pPr>
            <w:r w:rsidRPr="00EA4857">
              <w:rPr>
                <w:sz w:val="16"/>
                <w:szCs w:val="16"/>
              </w:rPr>
              <w:t>./</w:t>
            </w:r>
            <w:proofErr w:type="spellStart"/>
            <w:r w:rsidR="000276E6" w:rsidRPr="00EA4857">
              <w:rPr>
                <w:sz w:val="16"/>
                <w:szCs w:val="16"/>
              </w:rPr>
              <w:t>tia_B</w:t>
            </w:r>
            <w:r w:rsidR="008F6C10" w:rsidRPr="00EA4857">
              <w:rPr>
                <w:sz w:val="16"/>
                <w:szCs w:val="16"/>
              </w:rPr>
              <w:t>edragK</w:t>
            </w:r>
            <w:r w:rsidRPr="00EA4857">
              <w:rPr>
                <w:sz w:val="16"/>
                <w:szCs w:val="16"/>
              </w:rPr>
              <w:t>oopprijs</w:t>
            </w:r>
            <w:proofErr w:type="spellEnd"/>
          </w:p>
          <w:p w:rsidR="00ED1627" w:rsidRPr="00EA4857" w:rsidRDefault="00ED1627" w:rsidP="00EA4857">
            <w:pPr>
              <w:spacing w:line="240" w:lineRule="auto"/>
              <w:rPr>
                <w:sz w:val="16"/>
                <w:szCs w:val="16"/>
              </w:rPr>
            </w:pPr>
            <w:r w:rsidRPr="00EA4857">
              <w:rPr>
                <w:sz w:val="16"/>
                <w:szCs w:val="16"/>
              </w:rPr>
              <w:t>Voor percelen met dezelfde typering onderpand, dezelfde kadastrale gemeente, dezelfde sectie én hetzelfde adres dient het bedrag bij het eerste perceel van de groep vermeld te worden.</w:t>
            </w:r>
          </w:p>
          <w:p w:rsidR="00993C92" w:rsidRPr="00EA4857" w:rsidRDefault="00993C92" w:rsidP="00EA4857">
            <w:pPr>
              <w:spacing w:line="240" w:lineRule="auto"/>
              <w:rPr>
                <w:sz w:val="16"/>
                <w:szCs w:val="16"/>
              </w:rPr>
            </w:pPr>
          </w:p>
          <w:p w:rsidR="00DB19E9" w:rsidRPr="00EA4857" w:rsidRDefault="00DB19E9" w:rsidP="00EA4857">
            <w:pPr>
              <w:spacing w:line="240" w:lineRule="auto"/>
              <w:rPr>
                <w:color w:val="3366FF"/>
                <w:sz w:val="16"/>
                <w:szCs w:val="16"/>
              </w:rPr>
            </w:pPr>
            <w:r w:rsidRPr="00EA4857">
              <w:rPr>
                <w:sz w:val="16"/>
                <w:szCs w:val="16"/>
              </w:rPr>
              <w:t>Zie verder de tekstblokken.</w:t>
            </w:r>
          </w:p>
        </w:tc>
      </w:tr>
      <w:tr w:rsidR="00FD034C" w:rsidRPr="000E6BC2" w:rsidTr="00EA4857">
        <w:tc>
          <w:tcPr>
            <w:tcW w:w="2630" w:type="pct"/>
            <w:shd w:val="clear" w:color="auto" w:fill="auto"/>
          </w:tcPr>
          <w:p w:rsidR="00FD034C" w:rsidRPr="00EA4857" w:rsidRDefault="00FD034C" w:rsidP="009C6D27">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tc>
        <w:tc>
          <w:tcPr>
            <w:tcW w:w="2370" w:type="pct"/>
            <w:shd w:val="clear" w:color="auto" w:fill="auto"/>
          </w:tcPr>
          <w:p w:rsidR="00FD034C" w:rsidRPr="00EA4857" w:rsidRDefault="00993C92" w:rsidP="00442E0D">
            <w:pPr>
              <w:rPr>
                <w:szCs w:val="18"/>
              </w:rPr>
            </w:pPr>
            <w:r>
              <w:t xml:space="preserve">Vaste tekst, waarbij </w:t>
            </w:r>
            <w:r w:rsidR="00DB19E9" w:rsidRPr="00EA4857">
              <w:rPr>
                <w:color w:val="800080"/>
              </w:rPr>
              <w:t xml:space="preserve">(tezamen) </w:t>
            </w:r>
            <w:r w:rsidR="00DB19E9" w:rsidRPr="00EA4857">
              <w:rPr>
                <w:szCs w:val="18"/>
              </w:rPr>
              <w:t xml:space="preserve">wordt getoond </w:t>
            </w:r>
            <w:r w:rsidRPr="00EA4857">
              <w:rPr>
                <w:szCs w:val="18"/>
              </w:rPr>
              <w:t xml:space="preserve">wanneer </w:t>
            </w:r>
            <w:r w:rsidR="00DB19E9" w:rsidRPr="00EA4857">
              <w:rPr>
                <w:szCs w:val="18"/>
              </w:rPr>
              <w:t xml:space="preserve">meer dan één </w:t>
            </w:r>
            <w:r w:rsidRPr="00EA4857">
              <w:rPr>
                <w:szCs w:val="18"/>
              </w:rPr>
              <w:t>recht/</w:t>
            </w:r>
            <w:r w:rsidR="00DB19E9" w:rsidRPr="00EA4857">
              <w:rPr>
                <w:szCs w:val="18"/>
              </w:rPr>
              <w:t>registergoed</w:t>
            </w:r>
            <w:r w:rsidRPr="00EA4857">
              <w:rPr>
                <w:szCs w:val="18"/>
              </w:rPr>
              <w:t xml:space="preserve"> combinatie</w:t>
            </w:r>
            <w:r w:rsidR="00DB19E9" w:rsidRPr="00EA4857">
              <w:rPr>
                <w:szCs w:val="18"/>
              </w:rPr>
              <w:t xml:space="preserve"> is</w:t>
            </w:r>
            <w:r w:rsidRPr="00EA4857">
              <w:rPr>
                <w:szCs w:val="18"/>
              </w:rPr>
              <w:t xml:space="preserve"> getoond</w:t>
            </w:r>
            <w:r w:rsidR="00DB19E9" w:rsidRPr="00EA4857">
              <w:rPr>
                <w:szCs w:val="18"/>
              </w:rPr>
              <w:t>.</w:t>
            </w:r>
          </w:p>
          <w:p w:rsidR="00993C92" w:rsidRPr="00EA4857" w:rsidRDefault="00993C92" w:rsidP="00442E0D">
            <w:pPr>
              <w:rPr>
                <w:szCs w:val="18"/>
              </w:rPr>
            </w:pPr>
          </w:p>
          <w:p w:rsidR="00BA7E2C" w:rsidRPr="00EA4857" w:rsidRDefault="00BA7E2C" w:rsidP="00442E0D">
            <w:pPr>
              <w:rPr>
                <w:szCs w:val="18"/>
              </w:rPr>
            </w:pPr>
            <w:r w:rsidRPr="00EA4857">
              <w:rPr>
                <w:szCs w:val="18"/>
              </w:rPr>
              <w:t>Deze tekst begint altijd op een nieuwe regel, ook als er maar 1 registergoed is.</w:t>
            </w:r>
          </w:p>
        </w:tc>
      </w:tr>
    </w:tbl>
    <w:p w:rsidR="00FD034C" w:rsidRDefault="00FD034C" w:rsidP="007D2A0E">
      <w:pPr>
        <w:pStyle w:val="Kop3"/>
      </w:pPr>
      <w:bookmarkStart w:id="68" w:name="_Toc436222954"/>
      <w:r w:rsidRPr="0012779E">
        <w:t>Vari</w:t>
      </w:r>
      <w:r>
        <w:t>ant B: één</w:t>
      </w:r>
      <w:r w:rsidRPr="00AC7643">
        <w:t xml:space="preserve"> </w:t>
      </w:r>
      <w:r w:rsidRPr="007D2A0E">
        <w:t>of</w:t>
      </w:r>
      <w:r w:rsidRPr="00AC7643">
        <w:t xml:space="preserve"> </w:t>
      </w:r>
      <w:r w:rsidRPr="007D2A0E">
        <w:t>meer</w:t>
      </w:r>
      <w:r w:rsidRPr="00AC7643">
        <w:t xml:space="preserve"> </w:t>
      </w:r>
      <w:r w:rsidRPr="00C12831">
        <w:t>registergoederen</w:t>
      </w:r>
      <w:r w:rsidRPr="00AC7643">
        <w:t xml:space="preserve"> met (voor het totaal) één koopprijs</w:t>
      </w:r>
      <w:bookmarkEnd w:id="68"/>
    </w:p>
    <w:p w:rsidR="00FD034C" w:rsidRPr="00FD034C" w:rsidRDefault="00FD034C" w:rsidP="00886579"/>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rsidTr="00EA4857">
        <w:tc>
          <w:tcPr>
            <w:tcW w:w="2630" w:type="pct"/>
            <w:shd w:val="clear" w:color="auto" w:fill="auto"/>
          </w:tcPr>
          <w:p w:rsidR="00993C92" w:rsidRPr="00EA4857" w:rsidRDefault="00993C92" w:rsidP="00993C92">
            <w:pPr>
              <w:rPr>
                <w:color w:val="FF0000"/>
                <w:u w:val="single"/>
                <w:lang w:val="nl"/>
              </w:rPr>
            </w:pPr>
            <w:r w:rsidRPr="00EA4857">
              <w:rPr>
                <w:color w:val="FF0000"/>
                <w:u w:val="single"/>
                <w:lang w:val="nl"/>
              </w:rPr>
              <w:t>Registergoederen</w:t>
            </w:r>
          </w:p>
          <w:p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rsidR="00993C92" w:rsidRPr="00EA4857" w:rsidRDefault="00993C92" w:rsidP="00EA4857">
            <w:pPr>
              <w:spacing w:line="240" w:lineRule="auto"/>
              <w:rPr>
                <w:color w:val="3366FF"/>
                <w:sz w:val="16"/>
                <w:szCs w:val="16"/>
                <w:lang w:val="nl"/>
              </w:rPr>
            </w:pPr>
            <w:r w:rsidRPr="00EA4857">
              <w:rPr>
                <w:szCs w:val="18"/>
              </w:rPr>
              <w:t>Vaste tekst.</w:t>
            </w:r>
          </w:p>
        </w:tc>
      </w:tr>
      <w:tr w:rsidR="00442E0D" w:rsidRPr="000E6BC2" w:rsidTr="00EA4857">
        <w:tc>
          <w:tcPr>
            <w:tcW w:w="2630" w:type="pct"/>
            <w:shd w:val="clear" w:color="auto" w:fill="auto"/>
          </w:tcPr>
          <w:p w:rsidR="00442E0D" w:rsidRPr="00EA4857" w:rsidRDefault="00442E0D" w:rsidP="00EA4857">
            <w:pPr>
              <w:tabs>
                <w:tab w:val="left" w:pos="-1440"/>
                <w:tab w:val="left" w:pos="-720"/>
                <w:tab w:val="left" w:pos="374"/>
              </w:tabs>
              <w:suppressAutoHyphens/>
              <w:ind w:left="374" w:hanging="374"/>
              <w:rPr>
                <w:color w:val="FF0000"/>
              </w:rPr>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w:t>
            </w:r>
          </w:p>
          <w:p w:rsidR="00442E0D" w:rsidRPr="00EA4857" w:rsidRDefault="00442E0D"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p>
        </w:tc>
        <w:tc>
          <w:tcPr>
            <w:tcW w:w="2370" w:type="pct"/>
            <w:shd w:val="clear" w:color="auto" w:fill="auto"/>
          </w:tcPr>
          <w:p w:rsidR="00993C92" w:rsidRDefault="00993C92" w:rsidP="00993C92">
            <w:r>
              <w:t>Vaste herhalende tekst voor elke recht/registergoed combinatie</w:t>
            </w:r>
          </w:p>
          <w:p w:rsidR="00993C92" w:rsidRDefault="00993C92" w:rsidP="00993C92">
            <w:r w:rsidRPr="00DB19E9">
              <w:t xml:space="preserve"> </w:t>
            </w:r>
          </w:p>
          <w:p w:rsidR="00993C92" w:rsidRDefault="00993C92" w:rsidP="00993C92">
            <w:r>
              <w:t>Tonen meer recht/registergoed combinaties:</w:t>
            </w:r>
          </w:p>
          <w:p w:rsidR="00993C92" w:rsidRPr="00EA4857" w:rsidRDefault="00993C92" w:rsidP="00EA4857">
            <w:pPr>
              <w:numPr>
                <w:ilvl w:val="0"/>
                <w:numId w:val="12"/>
              </w:numPr>
              <w:rPr>
                <w:i/>
              </w:rPr>
            </w:pPr>
            <w:r>
              <w:t>elke combinatie begint met een opsommingsstreepje en op een volgende regel.</w:t>
            </w:r>
          </w:p>
          <w:p w:rsidR="00993C92" w:rsidRPr="00EA4857" w:rsidRDefault="00993C92" w:rsidP="00EA4857">
            <w:pPr>
              <w:numPr>
                <w:ilvl w:val="0"/>
                <w:numId w:val="12"/>
              </w:numPr>
              <w:rPr>
                <w:i/>
              </w:rPr>
            </w:pPr>
            <w:r w:rsidRPr="00DB19E9">
              <w:t>het laatst</w:t>
            </w:r>
            <w:r>
              <w:t xml:space="preserve">e </w:t>
            </w:r>
            <w:r w:rsidRPr="00DB19E9">
              <w:t xml:space="preserve">registergoed </w:t>
            </w:r>
            <w:r>
              <w:t xml:space="preserve">wordt afgesloten met een komma ‘,’ </w:t>
            </w:r>
            <w:r w:rsidRPr="00DB19E9">
              <w:t>na ‘bedrag’</w:t>
            </w:r>
            <w:r>
              <w:t xml:space="preserve"> i.p.v. een puntkomma ‘;’</w:t>
            </w:r>
            <w:r w:rsidRPr="00DB19E9">
              <w:t>.</w:t>
            </w:r>
            <w:r>
              <w:t xml:space="preserve"> </w:t>
            </w:r>
          </w:p>
          <w:p w:rsidR="00993C92" w:rsidRDefault="00993C92" w:rsidP="00993C92"/>
          <w:p w:rsidR="00993C92" w:rsidRDefault="00993C92" w:rsidP="00993C92">
            <w:r>
              <w:t>Tonen één recht/</w:t>
            </w:r>
            <w:r w:rsidRPr="00DB19E9">
              <w:t xml:space="preserve">registergoed </w:t>
            </w:r>
            <w:r>
              <w:t>combinatie:</w:t>
            </w:r>
          </w:p>
          <w:p w:rsidR="00993C92" w:rsidRDefault="00993C92" w:rsidP="00EA4857">
            <w:pPr>
              <w:numPr>
                <w:ilvl w:val="0"/>
                <w:numId w:val="12"/>
              </w:numPr>
            </w:pPr>
            <w:r w:rsidRPr="00DB19E9">
              <w:t xml:space="preserve">de tekst </w:t>
            </w:r>
            <w:r>
              <w:t>wordt achter ‘Het verkochte betreft:’ getoond op dezelfde regel,</w:t>
            </w:r>
          </w:p>
          <w:p w:rsidR="00993C92" w:rsidRDefault="00993C92" w:rsidP="00EA4857">
            <w:pPr>
              <w:numPr>
                <w:ilvl w:val="0"/>
                <w:numId w:val="12"/>
              </w:numPr>
            </w:pPr>
            <w:r>
              <w:t xml:space="preserve">zonder </w:t>
            </w:r>
            <w:r w:rsidRPr="00DB19E9">
              <w:t>opsommingsstreepje</w:t>
            </w:r>
            <w:r>
              <w:t>,</w:t>
            </w:r>
          </w:p>
          <w:p w:rsidR="00993C92" w:rsidRDefault="00993C92" w:rsidP="00EA4857">
            <w:pPr>
              <w:numPr>
                <w:ilvl w:val="0"/>
                <w:numId w:val="12"/>
              </w:numPr>
            </w:pPr>
            <w:r>
              <w:lastRenderedPageBreak/>
              <w:t>het registergoed wordt afgesloten met een komma ‘,’ na ‘bedrag’ i.p.v. een puntkomma ‘;</w:t>
            </w:r>
          </w:p>
          <w:p w:rsidR="00442E0D" w:rsidRPr="00E02492" w:rsidRDefault="00442E0D" w:rsidP="00EA4857">
            <w:pPr>
              <w:pStyle w:val="bullet"/>
              <w:numPr>
                <w:ilvl w:val="0"/>
                <w:numId w:val="0"/>
              </w:numPr>
            </w:pPr>
          </w:p>
        </w:tc>
      </w:tr>
      <w:tr w:rsidR="00FD034C" w:rsidRPr="000E6BC2" w:rsidTr="00EA4857">
        <w:tc>
          <w:tcPr>
            <w:tcW w:w="2630" w:type="pct"/>
            <w:shd w:val="clear" w:color="auto" w:fill="auto"/>
          </w:tcPr>
          <w:p w:rsidR="00B25362" w:rsidRPr="00EA4857" w:rsidRDefault="00B25362" w:rsidP="00B25362">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p w:rsidR="00B25362" w:rsidRPr="00EA4857" w:rsidRDefault="00B25362" w:rsidP="00EA4857">
            <w:pPr>
              <w:tabs>
                <w:tab w:val="left" w:pos="-1440"/>
                <w:tab w:val="left" w:pos="-720"/>
                <w:tab w:val="left" w:pos="374"/>
              </w:tabs>
              <w:suppressAutoHyphens/>
              <w:ind w:left="374" w:hanging="374"/>
              <w:rPr>
                <w:color w:val="FF0000"/>
                <w:u w:val="single"/>
              </w:rPr>
            </w:pPr>
            <w:r w:rsidRPr="00EA4857">
              <w:rPr>
                <w:color w:val="FF0000"/>
                <w:u w:val="single"/>
              </w:rPr>
              <w:t>Koopprijs</w:t>
            </w:r>
          </w:p>
          <w:p w:rsidR="00FD034C" w:rsidRPr="00EA4857" w:rsidRDefault="00B2536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r w:rsidRPr="00EA4857">
              <w:rPr>
                <w:color w:val="FF0000"/>
                <w:lang w:val="nl"/>
              </w:rPr>
              <w:t xml:space="preserve">De </w:t>
            </w:r>
            <w:r w:rsidRPr="00EA4857">
              <w:rPr>
                <w:color w:val="800080"/>
                <w:lang w:val="nl"/>
              </w:rPr>
              <w:t>gezamenlijke</w:t>
            </w:r>
            <w:r w:rsidRPr="00EA4857">
              <w:rPr>
                <w:color w:val="FF0000"/>
                <w:lang w:val="nl"/>
              </w:rPr>
              <w:t xml:space="preserve"> koopprijs </w:t>
            </w:r>
            <w:r w:rsidRPr="00EA4857">
              <w:rPr>
                <w:color w:val="339966"/>
                <w:lang w:val="nl"/>
              </w:rPr>
              <w:t>bedraagt/zal bedragen</w:t>
            </w:r>
            <w:r w:rsidRPr="00EA4857">
              <w:rPr>
                <w:color w:val="FF0000"/>
                <w:lang w:val="nl"/>
              </w:rPr>
              <w:t>:</w:t>
            </w:r>
            <w:r w:rsidRPr="00E110C8">
              <w:t xml:space="preserve"> </w:t>
            </w:r>
            <w:r w:rsidRPr="00EA4857">
              <w:rPr>
                <w:lang w:val="en-US"/>
              </w:rPr>
              <w:fldChar w:fldCharType="begin"/>
            </w:r>
            <w:r w:rsidRPr="0003159F">
              <w:instrText xml:space="preserve">MacroButton Nomacro </w:instrText>
            </w:r>
            <w:r w:rsidRPr="00EA4857">
              <w:rPr>
                <w:effect w:val="none"/>
              </w:rPr>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rPr>
                <w:effect w:val="none"/>
              </w:rPr>
              <w:instrText>§</w:instrText>
            </w:r>
            <w:r w:rsidRPr="00EA4857">
              <w:rPr>
                <w:lang w:val="en-US"/>
              </w:rPr>
              <w:fldChar w:fldCharType="end"/>
            </w:r>
            <w:r w:rsidRPr="00EA4857">
              <w:rPr>
                <w:color w:val="FF0000"/>
              </w:rPr>
              <w:t>.</w:t>
            </w:r>
          </w:p>
        </w:tc>
        <w:tc>
          <w:tcPr>
            <w:tcW w:w="2370" w:type="pct"/>
            <w:shd w:val="clear" w:color="auto" w:fill="auto"/>
          </w:tcPr>
          <w:p w:rsidR="00993C92" w:rsidRPr="00EA4857" w:rsidRDefault="00993C92" w:rsidP="00993C92">
            <w:pPr>
              <w:rPr>
                <w:szCs w:val="18"/>
              </w:rPr>
            </w:pPr>
            <w:r>
              <w:t xml:space="preserve">Vaste tekst, waarbij </w:t>
            </w:r>
            <w:r w:rsidRPr="00EA4857">
              <w:rPr>
                <w:color w:val="800080"/>
              </w:rPr>
              <w:t xml:space="preserve">(tezamen) </w:t>
            </w:r>
            <w:r w:rsidRPr="00EA4857">
              <w:rPr>
                <w:szCs w:val="18"/>
              </w:rPr>
              <w:t>wordt getoond wanneer meer dan één recht/registergoed combinatie is getoond.</w:t>
            </w:r>
          </w:p>
          <w:p w:rsidR="00993C92" w:rsidRPr="00EA4857" w:rsidRDefault="00993C92" w:rsidP="00442E0D">
            <w:pPr>
              <w:rPr>
                <w:szCs w:val="18"/>
              </w:rPr>
            </w:pPr>
          </w:p>
          <w:p w:rsidR="00BA7E2C" w:rsidRDefault="00BA7E2C" w:rsidP="00442E0D">
            <w:r w:rsidRPr="00EA4857">
              <w:rPr>
                <w:szCs w:val="18"/>
              </w:rPr>
              <w:t>Deze tekst begint altijd op een nieuwe regel, ook als er maar 1 registergoed is.</w:t>
            </w:r>
          </w:p>
          <w:p w:rsidR="00993C92" w:rsidRDefault="00993C92" w:rsidP="00993C92"/>
          <w:p w:rsidR="00993C92" w:rsidRDefault="00993C92" w:rsidP="00993C92">
            <w:r w:rsidRPr="009A6156">
              <w:t>De keuze</w:t>
            </w:r>
            <w:r>
              <w:t xml:space="preserve"> tussen</w:t>
            </w:r>
            <w:r w:rsidRPr="00EA4857">
              <w:rPr>
                <w:color w:val="008000"/>
              </w:rPr>
              <w:t xml:space="preserve"> </w:t>
            </w:r>
            <w:r w:rsidRPr="00EA4857">
              <w:rPr>
                <w:color w:val="339966"/>
              </w:rPr>
              <w:t>bedraagt</w:t>
            </w:r>
            <w:r w:rsidRPr="002D2012">
              <w:t xml:space="preserve"> en </w:t>
            </w:r>
            <w:r w:rsidRPr="00EA4857">
              <w:rPr>
                <w:color w:val="339966"/>
              </w:rPr>
              <w:t>zal bedragen</w:t>
            </w:r>
            <w:r>
              <w:t xml:space="preserve"> is afleidbaar van de gemaakte keuze in par. </w:t>
            </w:r>
            <w:r>
              <w:fldChar w:fldCharType="begin"/>
            </w:r>
            <w:r>
              <w:instrText xml:space="preserve"> REF _Ref387235408 \r \h </w:instrText>
            </w:r>
            <w:r>
              <w:fldChar w:fldCharType="separate"/>
            </w:r>
            <w:r w:rsidR="00A67E75">
              <w:t>2.2</w:t>
            </w:r>
            <w:r>
              <w:fldChar w:fldCharType="end"/>
            </w:r>
            <w:r>
              <w:t xml:space="preserve"> Aanhef:</w:t>
            </w:r>
          </w:p>
          <w:p w:rsidR="00993C92" w:rsidRDefault="00993C92" w:rsidP="00EA4857">
            <w:pPr>
              <w:numPr>
                <w:ilvl w:val="0"/>
                <w:numId w:val="12"/>
              </w:numPr>
            </w:pPr>
            <w:r>
              <w:t xml:space="preserve">‘koop’: </w:t>
            </w:r>
            <w:r w:rsidRPr="00EA4857">
              <w:rPr>
                <w:color w:val="339966"/>
              </w:rPr>
              <w:t>bedraagt</w:t>
            </w:r>
            <w:r w:rsidRPr="005317F3">
              <w:t xml:space="preserve"> wordt getoond,</w:t>
            </w:r>
          </w:p>
          <w:p w:rsidR="00515587" w:rsidRDefault="00993C92" w:rsidP="00EA4857">
            <w:pPr>
              <w:numPr>
                <w:ilvl w:val="0"/>
                <w:numId w:val="12"/>
              </w:numPr>
            </w:pPr>
            <w:r>
              <w:t xml:space="preserve">‘optie’: </w:t>
            </w:r>
            <w:r w:rsidRPr="00EA4857">
              <w:rPr>
                <w:color w:val="339966"/>
              </w:rPr>
              <w:t>zal bedragen</w:t>
            </w:r>
            <w:r w:rsidRPr="005317F3">
              <w:t xml:space="preserve"> wordt getoond.</w:t>
            </w:r>
          </w:p>
          <w:p w:rsidR="00B72C57" w:rsidRDefault="00B72C57" w:rsidP="00442E0D"/>
          <w:p w:rsidR="00B72C57" w:rsidRPr="00EA4857" w:rsidRDefault="00B72C57" w:rsidP="00B72C57">
            <w:pPr>
              <w:rPr>
                <w:u w:val="single"/>
              </w:rPr>
            </w:pPr>
            <w:r w:rsidRPr="00EA4857">
              <w:rPr>
                <w:u w:val="single"/>
              </w:rPr>
              <w:t>Mapping</w:t>
            </w:r>
            <w:r w:rsidR="00D561F4" w:rsidRPr="00EA4857">
              <w:rPr>
                <w:u w:val="single"/>
              </w:rPr>
              <w:t xml:space="preserve"> bedrag</w:t>
            </w:r>
            <w:r w:rsidRPr="00EA4857">
              <w:rPr>
                <w:u w:val="single"/>
              </w:rPr>
              <w:t>:</w:t>
            </w:r>
          </w:p>
          <w:p w:rsidR="00B72C57" w:rsidRPr="00EA4857" w:rsidRDefault="00B72C57"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rPr>
              <w:t>/</w:t>
            </w:r>
          </w:p>
          <w:p w:rsidR="00B72C57" w:rsidRPr="00EA4857" w:rsidRDefault="00B72C57" w:rsidP="00EA4857">
            <w:pPr>
              <w:spacing w:line="240" w:lineRule="auto"/>
              <w:ind w:left="425"/>
              <w:rPr>
                <w:sz w:val="16"/>
                <w:szCs w:val="16"/>
                <w:lang w:val="nl"/>
              </w:rPr>
            </w:pPr>
            <w:r w:rsidRPr="00EA4857">
              <w:rPr>
                <w:sz w:val="16"/>
                <w:szCs w:val="16"/>
              </w:rPr>
              <w:t>./</w:t>
            </w:r>
            <w:proofErr w:type="spellStart"/>
            <w:r w:rsidR="008F6C10" w:rsidRPr="00EA4857">
              <w:rPr>
                <w:sz w:val="16"/>
                <w:szCs w:val="16"/>
              </w:rPr>
              <w:t>bedragK</w:t>
            </w:r>
            <w:proofErr w:type="spellEnd"/>
            <w:r w:rsidRPr="00EA4857">
              <w:rPr>
                <w:sz w:val="16"/>
                <w:szCs w:val="16"/>
                <w:lang w:val="nl"/>
              </w:rPr>
              <w:t>oopprijs</w:t>
            </w:r>
          </w:p>
        </w:tc>
      </w:tr>
    </w:tbl>
    <w:p w:rsidR="00FD034C" w:rsidRDefault="00FD034C" w:rsidP="00221A3F"/>
    <w:p w:rsidR="00D00BB8" w:rsidRDefault="00D00BB8" w:rsidP="00F05841">
      <w:pPr>
        <w:pStyle w:val="Kop2"/>
        <w:numPr>
          <w:ilvl w:val="1"/>
          <w:numId w:val="1"/>
        </w:numPr>
      </w:pPr>
      <w:bookmarkStart w:id="69" w:name="_Toc436222955"/>
      <w:r>
        <w:t>Erfpachtcanon</w:t>
      </w:r>
      <w:bookmarkEnd w:id="69"/>
    </w:p>
    <w:p w:rsidR="00D00BB8" w:rsidRDefault="00D00BB8" w:rsidP="00D00BB8">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00BB8" w:rsidRPr="000E6BC2" w:rsidTr="00EA4857">
        <w:tc>
          <w:tcPr>
            <w:tcW w:w="2630" w:type="pct"/>
            <w:shd w:val="clear" w:color="auto" w:fill="auto"/>
          </w:tcPr>
          <w:p w:rsidR="00D00BB8" w:rsidRPr="00EA4857" w:rsidRDefault="00D00BB8" w:rsidP="00EA4857">
            <w:pPr>
              <w:tabs>
                <w:tab w:val="left" w:pos="-1440"/>
                <w:tab w:val="left" w:pos="-720"/>
                <w:tab w:val="left" w:pos="425"/>
              </w:tabs>
              <w:suppressAutoHyphens/>
              <w:rPr>
                <w:rFonts w:cs="Arial"/>
                <w:color w:val="800080"/>
                <w:sz w:val="20"/>
                <w:u w:val="single"/>
              </w:rPr>
            </w:pPr>
            <w:r w:rsidRPr="00EA4857">
              <w:rPr>
                <w:rFonts w:cs="Arial"/>
                <w:color w:val="800080"/>
                <w:sz w:val="20"/>
                <w:u w:val="single"/>
              </w:rPr>
              <w:t>Erfpachtcanon</w:t>
            </w:r>
          </w:p>
          <w:p w:rsidR="00D00BB8" w:rsidRPr="00EA4857" w:rsidRDefault="00D00BB8" w:rsidP="00EA4857">
            <w:pPr>
              <w:tabs>
                <w:tab w:val="left" w:pos="-1440"/>
                <w:tab w:val="left" w:pos="-720"/>
                <w:tab w:val="left" w:pos="425"/>
              </w:tabs>
              <w:suppressAutoHyphens/>
              <w:rPr>
                <w:rFonts w:cs="Arial"/>
                <w:color w:val="800080"/>
                <w:sz w:val="20"/>
                <w:highlight w:val="yellow"/>
              </w:rPr>
            </w:pPr>
            <w:r w:rsidRPr="00EA4857">
              <w:rPr>
                <w:rFonts w:cs="Arial"/>
                <w:color w:val="800080"/>
                <w:sz w:val="20"/>
                <w:highlight w:val="yellow"/>
              </w:rPr>
              <w:t>TEKSTBLOK ERFPACHTCANON</w:t>
            </w:r>
            <w:r w:rsidRPr="00EA4857">
              <w:rPr>
                <w:rFonts w:cs="Arial"/>
                <w:color w:val="800080"/>
                <w:sz w:val="20"/>
              </w:rPr>
              <w:t>.</w:t>
            </w:r>
          </w:p>
        </w:tc>
        <w:tc>
          <w:tcPr>
            <w:tcW w:w="2370" w:type="pct"/>
            <w:shd w:val="clear" w:color="auto" w:fill="auto"/>
          </w:tcPr>
          <w:p w:rsidR="00432248" w:rsidRDefault="00D00BB8" w:rsidP="00432248">
            <w:r>
              <w:t>Combinatie van optionele tekst en optioneel tekstblok</w:t>
            </w:r>
            <w:r w:rsidR="00432248">
              <w:t xml:space="preserve">; deze worden beiden getoond wanneer voor </w:t>
            </w:r>
            <w:r w:rsidR="00795BAC">
              <w:t>alle</w:t>
            </w:r>
            <w:r w:rsidR="00432248">
              <w:t xml:space="preserve"> registergoederen een erfpachtcanon van toepassing is.</w:t>
            </w:r>
          </w:p>
          <w:p w:rsidR="009A2B73" w:rsidRDefault="009A2B73" w:rsidP="00D00BB8"/>
          <w:p w:rsidR="009A2B73" w:rsidRDefault="009A2B73" w:rsidP="00D00BB8">
            <w:r>
              <w:t>Mapping:</w:t>
            </w:r>
          </w:p>
          <w:p w:rsidR="009A2B73" w:rsidRPr="00EA4857" w:rsidRDefault="009A2B73" w:rsidP="00D00BB8">
            <w:pPr>
              <w:rPr>
                <w:sz w:val="16"/>
                <w:szCs w:val="16"/>
              </w:rPr>
            </w:pPr>
            <w:r w:rsidRPr="00EA4857">
              <w:rPr>
                <w:sz w:val="16"/>
                <w:szCs w:val="16"/>
              </w:rPr>
              <w:t>Zie tekstblok.</w:t>
            </w:r>
          </w:p>
        </w:tc>
      </w:tr>
    </w:tbl>
    <w:p w:rsidR="00D00BB8" w:rsidRPr="00D00BB8" w:rsidRDefault="00D00BB8" w:rsidP="00D00BB8"/>
    <w:p w:rsidR="00F05841" w:rsidRDefault="00F05841" w:rsidP="00F05841">
      <w:pPr>
        <w:pStyle w:val="Kop2"/>
        <w:numPr>
          <w:ilvl w:val="1"/>
          <w:numId w:val="1"/>
        </w:numPr>
      </w:pPr>
      <w:bookmarkStart w:id="70" w:name="_Toc436222956"/>
      <w:r>
        <w:t>Leveringsdatum</w:t>
      </w:r>
      <w:bookmarkEnd w:id="70"/>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F05841" w:rsidRPr="000E6BC2" w:rsidTr="00EA4857">
        <w:tc>
          <w:tcPr>
            <w:tcW w:w="2630" w:type="pct"/>
            <w:shd w:val="clear" w:color="auto" w:fill="auto"/>
          </w:tcPr>
          <w:p w:rsidR="00F05841" w:rsidRPr="00EA4857" w:rsidRDefault="00F05841"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LEVERINGSDATUM</w:t>
            </w:r>
          </w:p>
          <w:p w:rsidR="00F05841" w:rsidRPr="00EA4857" w:rsidRDefault="00F05841" w:rsidP="00D60D1A">
            <w:pPr>
              <w:rPr>
                <w:color w:val="FF0000"/>
                <w:u w:val="single"/>
                <w:lang w:val="nl"/>
              </w:rPr>
            </w:pPr>
          </w:p>
        </w:tc>
        <w:tc>
          <w:tcPr>
            <w:tcW w:w="2370" w:type="pct"/>
            <w:shd w:val="clear" w:color="auto" w:fill="auto"/>
          </w:tcPr>
          <w:p w:rsidR="009A2B73" w:rsidRPr="00EA4857" w:rsidRDefault="00F05841" w:rsidP="009A2B7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 xml:space="preserve">. </w:t>
            </w:r>
            <w:r w:rsidR="009A2B73">
              <w:t xml:space="preserve">Welke variant getoond wordt is afleidbaar van de </w:t>
            </w:r>
            <w:r w:rsidR="009A2B73" w:rsidRPr="00EA4857">
              <w:rPr>
                <w:szCs w:val="18"/>
              </w:rPr>
              <w:t xml:space="preserve">keuze tussen </w:t>
            </w:r>
            <w:r w:rsidR="009A2B73" w:rsidRPr="00EA4857">
              <w:rPr>
                <w:color w:val="339966"/>
              </w:rPr>
              <w:t>optie-/koop</w:t>
            </w:r>
            <w:r w:rsidR="009A2B73">
              <w:t xml:space="preserve"> in par. </w:t>
            </w:r>
            <w:r w:rsidR="009A2B73">
              <w:fldChar w:fldCharType="begin"/>
            </w:r>
            <w:r w:rsidR="009A2B73">
              <w:instrText xml:space="preserve"> REF _Ref387234060 \r \h </w:instrText>
            </w:r>
            <w:r w:rsidR="009A2B73">
              <w:fldChar w:fldCharType="separate"/>
            </w:r>
            <w:r w:rsidR="00A67E75">
              <w:t>2.2</w:t>
            </w:r>
            <w:r w:rsidR="009A2B73">
              <w:fldChar w:fldCharType="end"/>
            </w:r>
            <w:r w:rsidR="009A2B73">
              <w:t xml:space="preserve"> A</w:t>
            </w:r>
            <w:r w:rsidR="009A2B7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rsidR="009A2B73" w:rsidRDefault="009A2B73" w:rsidP="00D60D1A"/>
          <w:p w:rsidR="00F05841" w:rsidRPr="00221A3F" w:rsidRDefault="00F05841" w:rsidP="00D60D1A">
            <w:r w:rsidRPr="006919F5">
              <w:t>De varianten worden in de volge</w:t>
            </w:r>
            <w:r>
              <w:t>nde paragrafen beschreven.</w:t>
            </w:r>
          </w:p>
        </w:tc>
      </w:tr>
    </w:tbl>
    <w:p w:rsidR="00F05841" w:rsidRDefault="00F05841" w:rsidP="00221A3F"/>
    <w:p w:rsidR="00F05841" w:rsidRDefault="00F05841" w:rsidP="00F05841">
      <w:pPr>
        <w:pStyle w:val="Kop3"/>
        <w:numPr>
          <w:ilvl w:val="2"/>
          <w:numId w:val="1"/>
        </w:numPr>
      </w:pPr>
      <w:bookmarkStart w:id="71" w:name="_Toc436222957"/>
      <w:r>
        <w:t>Variant koopovereenkomst</w:t>
      </w:r>
      <w:bookmarkEnd w:id="7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rsidTr="00EA4857">
        <w:tc>
          <w:tcPr>
            <w:tcW w:w="2621" w:type="pct"/>
            <w:shd w:val="clear" w:color="auto" w:fill="auto"/>
          </w:tcPr>
          <w:p w:rsidR="00F05841" w:rsidRPr="00EA4857" w:rsidRDefault="00F05841" w:rsidP="00F05841">
            <w:pPr>
              <w:rPr>
                <w:rFonts w:cs="Arial"/>
                <w:color w:val="FF0000"/>
                <w:sz w:val="20"/>
                <w:u w:val="single"/>
                <w:lang w:val="nl"/>
              </w:rPr>
            </w:pPr>
            <w:r w:rsidRPr="00EA4857">
              <w:rPr>
                <w:rFonts w:cs="Arial"/>
                <w:color w:val="FF0000"/>
                <w:sz w:val="20"/>
                <w:u w:val="single"/>
                <w:lang w:val="nl"/>
              </w:rPr>
              <w:t>Leveringsdatum</w:t>
            </w:r>
          </w:p>
          <w:p w:rsidR="00F05841" w:rsidRPr="00EA4857" w:rsidRDefault="00F05841" w:rsidP="00F05841">
            <w:pPr>
              <w:rPr>
                <w:rFonts w:cs="Arial"/>
                <w:color w:val="800080"/>
                <w:sz w:val="20"/>
              </w:rPr>
            </w:pPr>
            <w:r w:rsidRPr="00EA4857">
              <w:rPr>
                <w:rFonts w:cs="Arial"/>
                <w:color w:val="FF0000"/>
                <w:sz w:val="20"/>
                <w:lang w:val="nl"/>
              </w:rPr>
              <w:t xml:space="preserve">Het verkochte zal door verkoper aan koper bij notariële akte worden geleverd op </w:t>
            </w:r>
            <w:r w:rsidRPr="00EA4857">
              <w:rPr>
                <w:rFonts w:cs="Arial"/>
                <w:sz w:val="20"/>
                <w:lang w:val="en-US"/>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lang w:val="en-US"/>
              </w:rPr>
              <w:fldChar w:fldCharType="end"/>
            </w:r>
            <w:r w:rsidRPr="00EA4857">
              <w:rPr>
                <w:rFonts w:cs="Arial"/>
                <w:sz w:val="20"/>
              </w:rPr>
              <w:t>datum</w:t>
            </w:r>
            <w:r w:rsidRPr="00EA4857">
              <w:rPr>
                <w:rFonts w:cs="Arial"/>
                <w:sz w:val="20"/>
                <w:lang w:val="en-US"/>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lang w:val="en-US"/>
              </w:rPr>
              <w:fldChar w:fldCharType="end"/>
            </w:r>
            <w:r w:rsidRPr="00EA4857">
              <w:rPr>
                <w:rFonts w:cs="Arial"/>
                <w:color w:val="FF0000"/>
                <w:sz w:val="20"/>
              </w:rPr>
              <w:t>,</w:t>
            </w:r>
            <w:r w:rsidRPr="00EA4857">
              <w:rPr>
                <w:rFonts w:cs="Arial"/>
                <w:color w:val="800080"/>
                <w:sz w:val="20"/>
              </w:rPr>
              <w:t xml:space="preserve"> </w:t>
            </w:r>
            <w:r w:rsidRPr="00EA4857">
              <w:rPr>
                <w:rFonts w:cs="Arial"/>
                <w:color w:val="FF0000"/>
                <w:sz w:val="20"/>
              </w:rPr>
              <w:t>dan wel zoveel eerder of later als partijen nader zullen overeenkomen.</w:t>
            </w:r>
          </w:p>
          <w:p w:rsidR="00F05841" w:rsidRPr="00EA4857" w:rsidRDefault="00F05841" w:rsidP="00EA4857">
            <w:pPr>
              <w:tabs>
                <w:tab w:val="left" w:pos="-1440"/>
                <w:tab w:val="left" w:pos="-720"/>
              </w:tabs>
              <w:suppressAutoHyphens/>
              <w:rPr>
                <w:color w:val="800080"/>
              </w:rPr>
            </w:pPr>
          </w:p>
        </w:tc>
        <w:tc>
          <w:tcPr>
            <w:tcW w:w="2379" w:type="pct"/>
            <w:shd w:val="clear" w:color="auto" w:fill="auto"/>
          </w:tcPr>
          <w:p w:rsidR="00F05841" w:rsidRDefault="00F05841" w:rsidP="00D60D1A">
            <w:r>
              <w:t>Verplichte tekst.</w:t>
            </w:r>
          </w:p>
          <w:p w:rsidR="00F05841" w:rsidRDefault="00F05841" w:rsidP="00D60D1A"/>
          <w:p w:rsidR="00F05841" w:rsidRPr="00EA4857" w:rsidRDefault="00F05841" w:rsidP="00EA4857">
            <w:pPr>
              <w:spacing w:line="240" w:lineRule="auto"/>
              <w:rPr>
                <w:u w:val="single"/>
              </w:rPr>
            </w:pPr>
            <w:r w:rsidRPr="00EA4857">
              <w:rPr>
                <w:u w:val="single"/>
              </w:rPr>
              <w:t>Mapping:</w:t>
            </w:r>
          </w:p>
          <w:p w:rsidR="00F05841" w:rsidRPr="00EA4857" w:rsidRDefault="00F05841"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rsidR="00F05841" w:rsidRPr="00333F30" w:rsidRDefault="00F05841" w:rsidP="00EA4857">
            <w:pPr>
              <w:spacing w:line="240" w:lineRule="auto"/>
              <w:ind w:left="427"/>
            </w:pPr>
            <w:r w:rsidRPr="00EA4857">
              <w:rPr>
                <w:sz w:val="16"/>
                <w:szCs w:val="16"/>
              </w:rPr>
              <w:t>./</w:t>
            </w:r>
            <w:r w:rsidRPr="00EA4857">
              <w:rPr>
                <w:sz w:val="16"/>
                <w:szCs w:val="16"/>
                <w:lang w:val="nl"/>
              </w:rPr>
              <w:t>datumLevering</w:t>
            </w:r>
          </w:p>
        </w:tc>
      </w:tr>
    </w:tbl>
    <w:p w:rsidR="00F05841" w:rsidRDefault="00F05841" w:rsidP="00F05841"/>
    <w:p w:rsidR="00F05841" w:rsidRDefault="00F05841" w:rsidP="00F05841">
      <w:pPr>
        <w:pStyle w:val="Kop3"/>
        <w:numPr>
          <w:ilvl w:val="2"/>
          <w:numId w:val="1"/>
        </w:numPr>
      </w:pPr>
      <w:bookmarkStart w:id="72" w:name="_Toc436222958"/>
      <w:r>
        <w:t>Variant optie-overeenkomst</w:t>
      </w:r>
      <w:bookmarkEnd w:id="7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rsidTr="00EA4857">
        <w:tc>
          <w:tcPr>
            <w:tcW w:w="2621" w:type="pct"/>
            <w:shd w:val="clear" w:color="auto" w:fill="auto"/>
          </w:tcPr>
          <w:p w:rsidR="00F05841" w:rsidRPr="00EA4857" w:rsidRDefault="00F05841" w:rsidP="00F05841">
            <w:pPr>
              <w:rPr>
                <w:rFonts w:cs="Arial"/>
                <w:color w:val="800080"/>
                <w:sz w:val="20"/>
                <w:u w:val="single"/>
                <w:lang w:val="nl"/>
              </w:rPr>
            </w:pPr>
            <w:r w:rsidRPr="00EA4857">
              <w:rPr>
                <w:rFonts w:cs="Arial"/>
                <w:color w:val="800080"/>
                <w:sz w:val="20"/>
                <w:u w:val="single"/>
                <w:lang w:val="nl"/>
              </w:rPr>
              <w:t>Leveringsdatum</w:t>
            </w:r>
          </w:p>
          <w:p w:rsidR="00F05841" w:rsidRPr="00EA4857" w:rsidRDefault="00F05841" w:rsidP="007D7A8B">
            <w:pPr>
              <w:rPr>
                <w:rFonts w:cs="Arial"/>
                <w:color w:val="800080"/>
                <w:sz w:val="20"/>
              </w:rPr>
            </w:pPr>
            <w:r w:rsidRPr="00EA4857">
              <w:rPr>
                <w:rFonts w:cs="Arial"/>
                <w:color w:val="800080"/>
                <w:sz w:val="20"/>
                <w:lang w:val="nl"/>
              </w:rPr>
              <w:t xml:space="preserve">Het verkochte zal door optieverlener aan optiegerechtigde bij notariële akte worden geleverd op </w:t>
            </w:r>
            <w:r w:rsidRPr="00EA4857">
              <w:rPr>
                <w:rFonts w:cs="Arial"/>
                <w:sz w:val="20"/>
                <w:lang w:val="en-US"/>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lang w:val="en-US"/>
              </w:rPr>
              <w:fldChar w:fldCharType="end"/>
            </w:r>
            <w:r w:rsidRPr="00EA4857">
              <w:rPr>
                <w:rFonts w:cs="Arial"/>
                <w:sz w:val="20"/>
              </w:rPr>
              <w:t>datum</w:t>
            </w:r>
            <w:r w:rsidRPr="00EA4857">
              <w:rPr>
                <w:rFonts w:cs="Arial"/>
                <w:sz w:val="20"/>
                <w:lang w:val="en-US"/>
              </w:rPr>
              <w:fldChar w:fldCharType="begin"/>
            </w:r>
            <w:r w:rsidRPr="00EA4857">
              <w:rPr>
                <w:rFonts w:cs="Arial"/>
                <w:sz w:val="20"/>
              </w:rPr>
              <w:instrText xml:space="preserve">MacroButton Nomacro </w:instrText>
            </w:r>
            <w:r w:rsidRPr="00EA4857">
              <w:rPr>
                <w:rFonts w:cs="Arial"/>
                <w:sz w:val="20"/>
                <w:effect w:val="none"/>
              </w:rPr>
              <w:instrText>§</w:instrText>
            </w:r>
            <w:r w:rsidRPr="00EA4857">
              <w:rPr>
                <w:rFonts w:cs="Arial"/>
                <w:sz w:val="20"/>
                <w:lang w:val="en-US"/>
              </w:rPr>
              <w:fldChar w:fldCharType="end"/>
            </w:r>
            <w:r w:rsidRPr="00EA4857">
              <w:rPr>
                <w:rFonts w:cs="Arial"/>
                <w:color w:val="800080"/>
                <w:sz w:val="20"/>
              </w:rPr>
              <w:t>, dan wel zoveel eerder of later als partijen nader zullen overeenkomen.</w:t>
            </w:r>
          </w:p>
        </w:tc>
        <w:tc>
          <w:tcPr>
            <w:tcW w:w="2379" w:type="pct"/>
            <w:shd w:val="clear" w:color="auto" w:fill="auto"/>
          </w:tcPr>
          <w:p w:rsidR="00F05841" w:rsidRDefault="00C86E37" w:rsidP="00D60D1A">
            <w:r>
              <w:t>Optionele tekst</w:t>
            </w:r>
            <w:r w:rsidR="00223933">
              <w:t>,</w:t>
            </w:r>
            <w:r>
              <w:t xml:space="preserve"> </w:t>
            </w:r>
            <w:r w:rsidR="00F05841">
              <w:t>wordt getoond</w:t>
            </w:r>
            <w:r w:rsidR="00223933">
              <w:t xml:space="preserve"> wanneer</w:t>
            </w:r>
            <w:r w:rsidR="00F05841">
              <w:t xml:space="preserve"> de datum</w:t>
            </w:r>
            <w:r w:rsidR="00223933">
              <w:t xml:space="preserve"> levering</w:t>
            </w:r>
            <w:r w:rsidR="00F05841">
              <w:t xml:space="preserve"> is ingevuld.</w:t>
            </w:r>
          </w:p>
          <w:p w:rsidR="00F05841" w:rsidRDefault="00F05841" w:rsidP="00D60D1A"/>
          <w:p w:rsidR="00F05841" w:rsidRPr="00EA4857" w:rsidRDefault="00F05841" w:rsidP="00EA4857">
            <w:pPr>
              <w:spacing w:line="240" w:lineRule="auto"/>
              <w:rPr>
                <w:u w:val="single"/>
              </w:rPr>
            </w:pPr>
            <w:r w:rsidRPr="00EA4857">
              <w:rPr>
                <w:u w:val="single"/>
              </w:rPr>
              <w:t>Mapping:</w:t>
            </w:r>
          </w:p>
          <w:p w:rsidR="00F05841" w:rsidRPr="00EA4857" w:rsidRDefault="00F05841"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rsidR="00F05841" w:rsidRPr="00333F30" w:rsidRDefault="00F05841" w:rsidP="00EA4857">
            <w:pPr>
              <w:spacing w:line="240" w:lineRule="auto"/>
              <w:ind w:left="427"/>
            </w:pPr>
            <w:r w:rsidRPr="00EA4857">
              <w:rPr>
                <w:sz w:val="16"/>
                <w:szCs w:val="16"/>
              </w:rPr>
              <w:t>./</w:t>
            </w:r>
            <w:r w:rsidRPr="00EA4857">
              <w:rPr>
                <w:sz w:val="16"/>
                <w:szCs w:val="16"/>
                <w:lang w:val="nl"/>
              </w:rPr>
              <w:t>datumLevering</w:t>
            </w:r>
          </w:p>
        </w:tc>
      </w:tr>
    </w:tbl>
    <w:p w:rsidR="00F05841" w:rsidRPr="00F05841" w:rsidRDefault="00F05841" w:rsidP="00F05841"/>
    <w:p w:rsidR="007D6597" w:rsidRDefault="007D6597" w:rsidP="007D6597">
      <w:pPr>
        <w:pStyle w:val="Kop2"/>
        <w:numPr>
          <w:ilvl w:val="1"/>
          <w:numId w:val="1"/>
        </w:numPr>
      </w:pPr>
      <w:bookmarkStart w:id="73" w:name="_Ref387231338"/>
      <w:bookmarkStart w:id="74" w:name="_Toc436222959"/>
      <w:r>
        <w:lastRenderedPageBreak/>
        <w:t>Bepalingen</w:t>
      </w:r>
      <w:bookmarkEnd w:id="73"/>
      <w:bookmarkEnd w:id="7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7D6597" w:rsidRPr="00343045" w:rsidTr="00EA4857">
        <w:tc>
          <w:tcPr>
            <w:tcW w:w="2621" w:type="pct"/>
            <w:shd w:val="clear" w:color="auto" w:fill="auto"/>
          </w:tcPr>
          <w:p w:rsidR="00DB3A03" w:rsidRPr="00EA4857" w:rsidRDefault="00DB3A03" w:rsidP="00DB3A03">
            <w:pPr>
              <w:rPr>
                <w:rFonts w:cs="Arial"/>
                <w:color w:val="800080"/>
                <w:sz w:val="20"/>
                <w:u w:val="single"/>
              </w:rPr>
            </w:pPr>
            <w:r w:rsidRPr="00EA4857">
              <w:rPr>
                <w:rFonts w:cs="Arial"/>
                <w:color w:val="800080"/>
                <w:sz w:val="20"/>
                <w:u w:val="single"/>
              </w:rPr>
              <w:t>Bedenktijd</w:t>
            </w:r>
          </w:p>
          <w:p w:rsidR="007D6597" w:rsidRPr="00EA4857" w:rsidRDefault="00DB3A03" w:rsidP="007D6597">
            <w:pPr>
              <w:rPr>
                <w:rFonts w:cs="Arial"/>
                <w:color w:val="800080"/>
                <w:sz w:val="20"/>
              </w:rPr>
            </w:pPr>
            <w:r w:rsidRPr="00EA4857">
              <w:rPr>
                <w:rFonts w:cs="Arial"/>
                <w:color w:val="00FFFF"/>
                <w:sz w:val="20"/>
              </w:rPr>
              <w:t>De bedenktijd, bedoeld in artikel 7:2 lid 2 Burgerlijk Wetboek, is verstreken zonder dat koper van zijn wettelijk</w:t>
            </w:r>
            <w:r w:rsidR="0033564F">
              <w:rPr>
                <w:rFonts w:cs="Arial"/>
                <w:color w:val="00FFFF"/>
                <w:sz w:val="20"/>
              </w:rPr>
              <w:t>e</w:t>
            </w:r>
            <w:r w:rsidRPr="00EA4857">
              <w:rPr>
                <w:rFonts w:cs="Arial"/>
                <w:color w:val="00FFFF"/>
                <w:sz w:val="20"/>
              </w:rPr>
              <w:t xml:space="preserve"> ontbindingsrecht gebruik heeft gemaakt/ De bedenktijd, bedoeld in artikel 7:2 lid 2 Burgerlijk Wetboek, is nog niet verstreken, doch de koopovereenkomst is door mij, notaris, opgesteld en mede ondertekend/ Artikel 7:2 lid 2 Burgerlijk Wetboek is niet van toepassing, zodat geen bedenktijd geldt</w:t>
            </w:r>
            <w:r w:rsidRPr="00EA4857">
              <w:rPr>
                <w:rFonts w:cs="Arial"/>
                <w:color w:val="800080"/>
                <w:sz w:val="20"/>
              </w:rPr>
              <w:t>.</w:t>
            </w:r>
          </w:p>
        </w:tc>
        <w:tc>
          <w:tcPr>
            <w:tcW w:w="2379" w:type="pct"/>
            <w:shd w:val="clear" w:color="auto" w:fill="auto"/>
          </w:tcPr>
          <w:p w:rsidR="00EC50F2" w:rsidRPr="00EA4857" w:rsidRDefault="00875241" w:rsidP="00EC50F2">
            <w:pPr>
              <w:rPr>
                <w:szCs w:val="18"/>
              </w:rPr>
            </w:pPr>
            <w:r w:rsidRPr="00875241">
              <w:t>Deze</w:t>
            </w:r>
            <w:r>
              <w:t xml:space="preserve"> </w:t>
            </w:r>
            <w:r w:rsidR="002F11BB">
              <w:t>tekst</w:t>
            </w:r>
            <w:r w:rsidRPr="00875241">
              <w:t xml:space="preserve"> </w:t>
            </w:r>
            <w:r w:rsidR="00EC50F2">
              <w:t>wordt altijd getoond voor</w:t>
            </w:r>
            <w:r w:rsidRPr="00875241">
              <w:t xml:space="preserve"> </w:t>
            </w:r>
            <w:r w:rsidR="00223933">
              <w:t xml:space="preserve">de </w:t>
            </w:r>
            <w:r w:rsidRPr="00875241">
              <w:t>koop</w:t>
            </w:r>
            <w:r w:rsidR="00223933">
              <w:t>overeenkomst</w:t>
            </w:r>
            <w:r w:rsidRPr="00875241">
              <w:t xml:space="preserve"> en </w:t>
            </w:r>
            <w:r w:rsidR="002F11BB">
              <w:t>n</w:t>
            </w:r>
            <w:r w:rsidR="00EC50F2">
              <w:t>ooit voor</w:t>
            </w:r>
            <w:r w:rsidRPr="00875241">
              <w:t xml:space="preserve"> </w:t>
            </w:r>
            <w:r w:rsidR="00223933">
              <w:t xml:space="preserve">de </w:t>
            </w:r>
            <w:proofErr w:type="spellStart"/>
            <w:r w:rsidRPr="00875241">
              <w:t>optie</w:t>
            </w:r>
            <w:r w:rsidR="00223933">
              <w:t>-overeenkomst</w:t>
            </w:r>
            <w:proofErr w:type="spellEnd"/>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A67E75">
              <w:t>2.2</w:t>
            </w:r>
            <w:r w:rsidR="00EC50F2">
              <w:fldChar w:fldCharType="end"/>
            </w:r>
            <w:r w:rsidR="00EC50F2">
              <w:t xml:space="preserve"> A</w:t>
            </w:r>
            <w:r w:rsidR="00EC50F2" w:rsidRPr="009A6156">
              <w:t>anhef</w:t>
            </w:r>
            <w:r w:rsidR="00EC50F2" w:rsidRPr="00EA4857">
              <w:rPr>
                <w:szCs w:val="18"/>
              </w:rPr>
              <w:t>.</w:t>
            </w:r>
          </w:p>
          <w:p w:rsidR="00EC50F2" w:rsidRDefault="00EC50F2" w:rsidP="00875241"/>
          <w:p w:rsidR="002F11BB" w:rsidRDefault="002F11BB" w:rsidP="00875241">
            <w:r>
              <w:t xml:space="preserve">De koptekst wordt </w:t>
            </w:r>
            <w:r w:rsidR="00223933">
              <w:t>voor de</w:t>
            </w:r>
            <w:r w:rsidR="00FE2639">
              <w:t xml:space="preserve"> koop</w:t>
            </w:r>
            <w:r w:rsidR="00223933">
              <w:t>overeenkomst</w:t>
            </w:r>
            <w:r w:rsidR="00FE2639">
              <w:t xml:space="preserve"> </w:t>
            </w:r>
            <w:r>
              <w:t>altijd vermeld</w:t>
            </w:r>
            <w:r w:rsidR="00223933">
              <w:t xml:space="preserve"> </w:t>
            </w:r>
            <w:r>
              <w:t>.</w:t>
            </w:r>
            <w:r w:rsidR="00C86E37">
              <w:t xml:space="preserve"> </w:t>
            </w:r>
            <w:r>
              <w:t xml:space="preserve">De keuze uit de 3 mogelijkheden is een </w:t>
            </w:r>
            <w:r w:rsidR="00FE2639">
              <w:t xml:space="preserve">verplichte </w:t>
            </w:r>
            <w:r>
              <w:t>gebruikerskeuze.</w:t>
            </w:r>
          </w:p>
          <w:p w:rsidR="00875241" w:rsidRPr="00EA4857" w:rsidRDefault="00875241" w:rsidP="00EA4857">
            <w:pPr>
              <w:spacing w:line="240" w:lineRule="auto"/>
              <w:rPr>
                <w:u w:val="single"/>
              </w:rPr>
            </w:pPr>
          </w:p>
          <w:p w:rsidR="00875241" w:rsidRPr="00EA4857" w:rsidRDefault="00875241" w:rsidP="00EA4857">
            <w:pPr>
              <w:spacing w:line="240" w:lineRule="auto"/>
              <w:rPr>
                <w:u w:val="single"/>
              </w:rPr>
            </w:pPr>
            <w:r w:rsidRPr="00EA4857">
              <w:rPr>
                <w:u w:val="single"/>
              </w:rPr>
              <w:t>Mapping:</w:t>
            </w:r>
          </w:p>
          <w:p w:rsidR="00875241" w:rsidRPr="00EA4857" w:rsidRDefault="00875241"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875241" w:rsidRPr="00EA4857" w:rsidRDefault="00875241"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(‘k_Bedenktijd’)</w:t>
            </w:r>
          </w:p>
          <w:p w:rsidR="007D6597" w:rsidRPr="00EA4857" w:rsidRDefault="00875241" w:rsidP="00EA4857">
            <w:pPr>
              <w:spacing w:line="240" w:lineRule="auto"/>
              <w:ind w:left="427"/>
              <w:rPr>
                <w:sz w:val="16"/>
                <w:szCs w:val="16"/>
              </w:rPr>
            </w:pPr>
            <w:r w:rsidRPr="00EA4857">
              <w:rPr>
                <w:sz w:val="16"/>
                <w:szCs w:val="16"/>
              </w:rPr>
              <w:t>./tekst</w:t>
            </w:r>
            <w:r w:rsidR="00D73F23" w:rsidRPr="00EA4857">
              <w:rPr>
                <w:sz w:val="16"/>
                <w:szCs w:val="16"/>
              </w:rPr>
              <w:t>(met de gekozen tekst)</w:t>
            </w:r>
          </w:p>
        </w:tc>
      </w:tr>
      <w:tr w:rsidR="007D6597" w:rsidRPr="00343045" w:rsidTr="00EA4857">
        <w:tc>
          <w:tcPr>
            <w:tcW w:w="2621" w:type="pct"/>
            <w:shd w:val="clear" w:color="auto" w:fill="auto"/>
          </w:tcPr>
          <w:p w:rsidR="007D6597" w:rsidRPr="00EA4857" w:rsidRDefault="007D6597" w:rsidP="007D6597">
            <w:pPr>
              <w:rPr>
                <w:color w:val="FF0000"/>
              </w:rPr>
            </w:pPr>
            <w:r w:rsidRPr="00EA4857">
              <w:rPr>
                <w:color w:val="FF0000"/>
                <w:u w:val="single"/>
              </w:rPr>
              <w:t xml:space="preserve">Overige bepalingen </w:t>
            </w:r>
            <w:r w:rsidRPr="00EA4857">
              <w:rPr>
                <w:color w:val="339966"/>
                <w:u w:val="single"/>
              </w:rPr>
              <w:t>optie-/koop</w:t>
            </w:r>
            <w:r w:rsidRPr="00EA4857">
              <w:rPr>
                <w:color w:val="FF0000"/>
                <w:u w:val="single"/>
              </w:rPr>
              <w:t>overeenkomst</w:t>
            </w:r>
          </w:p>
          <w:p w:rsidR="007D6597" w:rsidRPr="00EA4857" w:rsidRDefault="007D6597" w:rsidP="007D6597">
            <w:pPr>
              <w:rPr>
                <w:color w:val="FF0000"/>
              </w:rPr>
            </w:pPr>
            <w:r w:rsidRPr="00EA4857">
              <w:rPr>
                <w:color w:val="FF0000"/>
              </w:rPr>
              <w:t xml:space="preserve">Op deze </w:t>
            </w:r>
            <w:r w:rsidRPr="00EA4857">
              <w:rPr>
                <w:color w:val="339966"/>
              </w:rPr>
              <w:t>optie-/koop</w:t>
            </w:r>
            <w:r w:rsidRPr="00EA4857">
              <w:rPr>
                <w:color w:val="FF0000"/>
              </w:rPr>
              <w:t xml:space="preserve">overeenkomst zijn voorts van toepassing de bepalingen als vermeld in de </w:t>
            </w:r>
            <w:r w:rsidRPr="00EA4857">
              <w:rPr>
                <w:color w:val="339966"/>
              </w:rPr>
              <w:t>optie-/koop</w:t>
            </w:r>
            <w:r w:rsidRPr="00EA4857">
              <w:rPr>
                <w:color w:val="FF0000"/>
              </w:rPr>
              <w:t>overeenkomst.</w:t>
            </w:r>
          </w:p>
        </w:tc>
        <w:tc>
          <w:tcPr>
            <w:tcW w:w="2379" w:type="pct"/>
            <w:shd w:val="clear" w:color="auto" w:fill="auto"/>
          </w:tcPr>
          <w:p w:rsidR="007D6597" w:rsidRPr="007D6597" w:rsidRDefault="007D6597" w:rsidP="007D6597">
            <w:r w:rsidRPr="00EA4857">
              <w:rPr>
                <w:szCs w:val="18"/>
              </w:rPr>
              <w:t>Verplichte tekst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A67E75">
              <w:t>2.2</w:t>
            </w:r>
            <w:r w:rsidR="00EC50F2">
              <w:fldChar w:fldCharType="end"/>
            </w:r>
            <w:r w:rsidR="00EC50F2">
              <w:t xml:space="preserve"> A</w:t>
            </w:r>
            <w:r w:rsidR="00EC50F2" w:rsidRPr="009A6156">
              <w:t>anhef</w:t>
            </w:r>
            <w:r w:rsidR="00EC50F2" w:rsidRPr="00EA4857">
              <w:rPr>
                <w:szCs w:val="18"/>
              </w:rPr>
              <w:t>.</w:t>
            </w:r>
          </w:p>
        </w:tc>
      </w:tr>
    </w:tbl>
    <w:p w:rsidR="00221A3F" w:rsidRDefault="00221A3F" w:rsidP="005D562D"/>
    <w:p w:rsidR="00520F65" w:rsidRDefault="00520F65" w:rsidP="00520F65">
      <w:pPr>
        <w:pStyle w:val="Kop2"/>
        <w:numPr>
          <w:ilvl w:val="1"/>
          <w:numId w:val="1"/>
        </w:numPr>
      </w:pPr>
      <w:bookmarkStart w:id="75" w:name="_Ref387231346"/>
      <w:bookmarkStart w:id="76" w:name="_Toc436222960"/>
      <w:r>
        <w:t>Notariële verklaringen</w:t>
      </w:r>
      <w:bookmarkEnd w:id="75"/>
      <w:bookmarkEnd w:id="76"/>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894A4C" w:rsidRPr="000E6BC2" w:rsidTr="00EA4857">
        <w:tc>
          <w:tcPr>
            <w:tcW w:w="2630" w:type="pct"/>
            <w:shd w:val="clear" w:color="auto" w:fill="auto"/>
          </w:tcPr>
          <w:p w:rsidR="00894A4C" w:rsidRPr="00EA4857" w:rsidRDefault="00894A4C" w:rsidP="00EA4857">
            <w:pPr>
              <w:tabs>
                <w:tab w:val="left" w:pos="-1440"/>
                <w:tab w:val="left" w:pos="-720"/>
                <w:tab w:val="left" w:pos="425"/>
              </w:tabs>
              <w:suppressAutoHyphens/>
              <w:rPr>
                <w:rFonts w:cs="Arial"/>
                <w:color w:val="FF0000"/>
                <w:szCs w:val="18"/>
                <w:u w:val="single"/>
              </w:rPr>
            </w:pPr>
            <w:r w:rsidRPr="00EA4857">
              <w:rPr>
                <w:rFonts w:cs="Arial"/>
                <w:color w:val="FF0000"/>
                <w:szCs w:val="18"/>
                <w:u w:val="single"/>
              </w:rPr>
              <w:t>Notariële verklaringen</w:t>
            </w:r>
          </w:p>
          <w:p w:rsidR="00894A4C" w:rsidRPr="00EA4857" w:rsidRDefault="00894A4C" w:rsidP="00894A4C">
            <w:pPr>
              <w:rPr>
                <w:rFonts w:cs="Arial"/>
                <w:color w:val="FF0000"/>
                <w:szCs w:val="18"/>
                <w:u w:val="single"/>
              </w:rPr>
            </w:pPr>
            <w:r w:rsidRPr="00EA4857">
              <w:rPr>
                <w:rFonts w:cs="Arial"/>
                <w:color w:val="FF0000"/>
                <w:szCs w:val="18"/>
                <w:u w:val="single"/>
              </w:rPr>
              <w:t>Verklaring ex artikel 26 Kadasterwet</w:t>
            </w:r>
          </w:p>
          <w:p w:rsidR="00894A4C" w:rsidRPr="00EA4857" w:rsidRDefault="00894A4C" w:rsidP="00894A4C">
            <w:pPr>
              <w:rPr>
                <w:rFonts w:cs="Arial"/>
                <w:color w:val="FF0000"/>
                <w:szCs w:val="18"/>
              </w:rPr>
            </w:pPr>
            <w:r w:rsidRPr="00EA4857">
              <w:rPr>
                <w:rFonts w:cs="Arial"/>
                <w:color w:val="339966"/>
                <w:szCs w:val="18"/>
              </w:rPr>
              <w:t>De</w:t>
            </w:r>
            <w:r w:rsidR="00E11CF5" w:rsidRPr="00EA4857">
              <w:rPr>
                <w:rFonts w:cs="Arial"/>
                <w:color w:val="339966"/>
                <w:szCs w:val="18"/>
              </w:rPr>
              <w:t>/Het</w:t>
            </w:r>
            <w:r w:rsidRPr="00EA4857">
              <w:rPr>
                <w:rFonts w:cs="Arial"/>
                <w:color w:val="FF0000"/>
                <w:szCs w:val="18"/>
              </w:rPr>
              <w:t xml:space="preserve"> </w:t>
            </w:r>
            <w:r w:rsidR="00E15533" w:rsidRPr="00EA4857">
              <w:rPr>
                <w:rFonts w:cs="Arial"/>
                <w:color w:val="339966"/>
                <w:szCs w:val="18"/>
              </w:rPr>
              <w:t>aangehechte/aan te hechten</w:t>
            </w:r>
            <w:r w:rsidRPr="00EA4857">
              <w:rPr>
                <w:rFonts w:cs="Arial"/>
                <w:color w:val="FF0000"/>
                <w:szCs w:val="18"/>
              </w:rPr>
              <w:t xml:space="preserve"> </w:t>
            </w:r>
            <w:r w:rsidR="00E11CF5" w:rsidRPr="00EA4857">
              <w:rPr>
                <w:rFonts w:cs="Arial"/>
                <w:color w:val="3366FF"/>
                <w:sz w:val="20"/>
              </w:rPr>
              <w:t xml:space="preserve">afschrift/uittreksel </w:t>
            </w:r>
            <w:r w:rsidR="00E11CF5" w:rsidRPr="00EA4857">
              <w:rPr>
                <w:rFonts w:cs="Arial"/>
                <w:color w:val="800080"/>
                <w:sz w:val="20"/>
              </w:rPr>
              <w:t>van de</w:t>
            </w:r>
            <w:r w:rsidR="00E11CF5" w:rsidRPr="00EA4857">
              <w:rPr>
                <w:rFonts w:cs="Arial"/>
                <w:color w:val="339966"/>
                <w:szCs w:val="18"/>
              </w:rPr>
              <w:t xml:space="preserve"> </w:t>
            </w:r>
            <w:r w:rsidRPr="00EA4857">
              <w:rPr>
                <w:rFonts w:cs="Arial"/>
                <w:color w:val="339966"/>
                <w:szCs w:val="18"/>
              </w:rPr>
              <w:t>optie-/koop</w:t>
            </w:r>
            <w:r w:rsidRPr="00EA4857">
              <w:rPr>
                <w:rFonts w:cs="Arial"/>
                <w:color w:val="FF0000"/>
                <w:szCs w:val="18"/>
              </w:rPr>
              <w:t>overeenkomst toont genoegzaam aan dat het in te schrijven feit zich inderdaad heeft voorgedaan.</w:t>
            </w:r>
          </w:p>
        </w:tc>
        <w:tc>
          <w:tcPr>
            <w:tcW w:w="2370" w:type="pct"/>
            <w:shd w:val="clear" w:color="auto" w:fill="auto"/>
          </w:tcPr>
          <w:p w:rsidR="00E11CF5" w:rsidRPr="00EA4857" w:rsidRDefault="00894A4C" w:rsidP="002C4C83">
            <w:pPr>
              <w:rPr>
                <w:szCs w:val="18"/>
              </w:rPr>
            </w:pPr>
            <w:r w:rsidRPr="00EA4857">
              <w:rPr>
                <w:szCs w:val="18"/>
              </w:rPr>
              <w:t>Verplichte tekst</w:t>
            </w:r>
            <w:r w:rsidR="002C4C83" w:rsidRPr="00EA4857">
              <w:rPr>
                <w:szCs w:val="18"/>
              </w:rPr>
              <w:t xml:space="preserve">, </w:t>
            </w:r>
            <w:r w:rsidR="00E11CF5" w:rsidRPr="00EA4857">
              <w:rPr>
                <w:szCs w:val="18"/>
              </w:rPr>
              <w:t xml:space="preserve">met afleidbare </w:t>
            </w:r>
            <w:r w:rsidR="002C4C83" w:rsidRPr="00EA4857">
              <w:rPr>
                <w:szCs w:val="18"/>
              </w:rPr>
              <w:t xml:space="preserve">keuze tussen </w:t>
            </w:r>
            <w:r w:rsidR="002C4C83" w:rsidRPr="00EA4857">
              <w:rPr>
                <w:color w:val="339966"/>
              </w:rPr>
              <w:t>optie-/koop</w:t>
            </w:r>
            <w:r w:rsidR="002C4C83">
              <w:t xml:space="preserve"> </w:t>
            </w:r>
            <w:r w:rsidR="00E11CF5">
              <w:t xml:space="preserve">zie </w:t>
            </w:r>
            <w:r w:rsidR="002C4C83">
              <w:t xml:space="preserve">par. </w:t>
            </w:r>
            <w:r w:rsidR="002C4C83">
              <w:fldChar w:fldCharType="begin"/>
            </w:r>
            <w:r w:rsidR="002C4C83">
              <w:instrText xml:space="preserve"> REF _Ref387234060 \r \h </w:instrText>
            </w:r>
            <w:r w:rsidR="002C4C83">
              <w:fldChar w:fldCharType="separate"/>
            </w:r>
            <w:r w:rsidR="00A67E75">
              <w:t>2.2</w:t>
            </w:r>
            <w:r w:rsidR="002C4C83">
              <w:fldChar w:fldCharType="end"/>
            </w:r>
            <w:r w:rsidR="002C4C83">
              <w:t xml:space="preserve"> A</w:t>
            </w:r>
            <w:r w:rsidR="002C4C83" w:rsidRPr="009A6156">
              <w:t>anhef</w:t>
            </w:r>
            <w:r w:rsidR="002C4C83" w:rsidRPr="00EA4857">
              <w:rPr>
                <w:szCs w:val="18"/>
              </w:rPr>
              <w:t xml:space="preserve"> en </w:t>
            </w:r>
            <w:r w:rsidR="00E11CF5" w:rsidRPr="00EA4857">
              <w:rPr>
                <w:szCs w:val="18"/>
              </w:rPr>
              <w:t>afleidbare</w:t>
            </w:r>
            <w:r w:rsidR="002C4C83" w:rsidRPr="00EA4857">
              <w:rPr>
                <w:szCs w:val="18"/>
              </w:rPr>
              <w:t xml:space="preserve"> keuze tussen </w:t>
            </w:r>
            <w:r w:rsidR="002C4C83" w:rsidRPr="00EA4857">
              <w:rPr>
                <w:color w:val="339966"/>
                <w:szCs w:val="18"/>
              </w:rPr>
              <w:t>aangehechte</w:t>
            </w:r>
            <w:r w:rsidR="002C4C83" w:rsidRPr="00EA4857">
              <w:rPr>
                <w:szCs w:val="18"/>
              </w:rPr>
              <w:t xml:space="preserve"> en </w:t>
            </w:r>
            <w:r w:rsidR="002C4C83" w:rsidRPr="00EA4857">
              <w:rPr>
                <w:color w:val="339966"/>
                <w:szCs w:val="18"/>
              </w:rPr>
              <w:t>aan te hechten</w:t>
            </w:r>
            <w:r w:rsidR="002C4C83" w:rsidRPr="00EA4857">
              <w:rPr>
                <w:szCs w:val="18"/>
              </w:rPr>
              <w:t xml:space="preserve"> </w:t>
            </w:r>
            <w:r w:rsidR="00E11CF5" w:rsidRPr="00EA4857">
              <w:rPr>
                <w:szCs w:val="18"/>
              </w:rPr>
              <w:t xml:space="preserve">zie </w:t>
            </w:r>
            <w:r w:rsidR="002C4C83" w:rsidRPr="00EA4857">
              <w:rPr>
                <w:szCs w:val="18"/>
              </w:rPr>
              <w:t xml:space="preserve">par. </w:t>
            </w:r>
            <w:r w:rsidR="002C4C83" w:rsidRPr="00EA4857">
              <w:rPr>
                <w:szCs w:val="18"/>
              </w:rPr>
              <w:fldChar w:fldCharType="begin"/>
            </w:r>
            <w:r w:rsidR="002C4C83" w:rsidRPr="00EA4857">
              <w:rPr>
                <w:szCs w:val="18"/>
              </w:rPr>
              <w:instrText xml:space="preserve"> REF _Ref357087736 \r \h </w:instrText>
            </w:r>
            <w:r w:rsidR="000D7093" w:rsidRPr="00EA4857">
              <w:rPr>
                <w:szCs w:val="18"/>
              </w:rPr>
            </w:r>
            <w:r w:rsidR="002C4C83" w:rsidRPr="00EA4857">
              <w:rPr>
                <w:szCs w:val="18"/>
              </w:rPr>
              <w:fldChar w:fldCharType="separate"/>
            </w:r>
            <w:r w:rsidR="00A67E75">
              <w:rPr>
                <w:szCs w:val="18"/>
              </w:rPr>
              <w:t>2.4</w:t>
            </w:r>
            <w:r w:rsidR="002C4C83" w:rsidRPr="00EA4857">
              <w:rPr>
                <w:szCs w:val="18"/>
              </w:rPr>
              <w:fldChar w:fldCharType="end"/>
            </w:r>
            <w:r w:rsidR="002C4C83" w:rsidRPr="00EA4857">
              <w:rPr>
                <w:szCs w:val="18"/>
              </w:rPr>
              <w:t xml:space="preserve"> Verklaring.</w:t>
            </w:r>
            <w:r w:rsidR="00E11CF5" w:rsidRPr="00EA4857">
              <w:rPr>
                <w:szCs w:val="18"/>
              </w:rPr>
              <w:t xml:space="preserve"> </w:t>
            </w:r>
          </w:p>
          <w:p w:rsidR="00E11CF5" w:rsidRPr="00EA4857" w:rsidRDefault="00E11CF5" w:rsidP="002C4C83">
            <w:pPr>
              <w:rPr>
                <w:szCs w:val="18"/>
              </w:rPr>
            </w:pPr>
          </w:p>
          <w:p w:rsidR="009D2200" w:rsidRPr="00EA4857" w:rsidRDefault="009D2200" w:rsidP="009D2200">
            <w:pPr>
              <w:rPr>
                <w:szCs w:val="18"/>
              </w:rPr>
            </w:pPr>
            <w:r w:rsidRPr="00EA4857">
              <w:rPr>
                <w:szCs w:val="18"/>
              </w:rPr>
              <w:t xml:space="preserve"> Het al dan niet tonen van </w:t>
            </w:r>
            <w:r w:rsidRPr="00EA4857">
              <w:rPr>
                <w:color w:val="3366FF"/>
                <w:szCs w:val="18"/>
              </w:rPr>
              <w:t>afschrift/uittreksel</w:t>
            </w:r>
            <w:r w:rsidRPr="00EA4857">
              <w:rPr>
                <w:szCs w:val="18"/>
              </w:rPr>
              <w:t xml:space="preserve"> </w:t>
            </w:r>
            <w:r w:rsidRPr="00EA4857">
              <w:rPr>
                <w:color w:val="800080"/>
                <w:szCs w:val="18"/>
              </w:rPr>
              <w:t>van de</w:t>
            </w:r>
            <w:r w:rsidRPr="00EA4857">
              <w:rPr>
                <w:szCs w:val="18"/>
              </w:rPr>
              <w:t xml:space="preserve"> is een gebruikerskeuze, wanneer hiervoor gekozen is dan is de te tonen tekst afleidbaar zie par. </w:t>
            </w:r>
            <w:r w:rsidRPr="00EA4857">
              <w:rPr>
                <w:szCs w:val="18"/>
              </w:rPr>
              <w:fldChar w:fldCharType="begin"/>
            </w:r>
            <w:r w:rsidRPr="00EA4857">
              <w:rPr>
                <w:szCs w:val="18"/>
              </w:rPr>
              <w:instrText xml:space="preserve"> REF _Ref357087736 \r \h </w:instrText>
            </w:r>
            <w:r w:rsidRPr="00EA4857">
              <w:rPr>
                <w:szCs w:val="18"/>
              </w:rPr>
            </w:r>
            <w:r w:rsidRPr="00EA4857">
              <w:rPr>
                <w:szCs w:val="18"/>
              </w:rPr>
              <w:fldChar w:fldCharType="separate"/>
            </w:r>
            <w:r w:rsidR="00A67E75">
              <w:rPr>
                <w:szCs w:val="18"/>
              </w:rPr>
              <w:t>2.4</w:t>
            </w:r>
            <w:r w:rsidRPr="00EA4857">
              <w:rPr>
                <w:szCs w:val="18"/>
              </w:rPr>
              <w:fldChar w:fldCharType="end"/>
            </w:r>
            <w:r w:rsidRPr="00EA4857">
              <w:rPr>
                <w:szCs w:val="18"/>
              </w:rPr>
              <w:t xml:space="preserve"> Verklaring. </w:t>
            </w:r>
          </w:p>
          <w:p w:rsidR="009D2200" w:rsidRPr="00EA4857" w:rsidRDefault="009D2200" w:rsidP="009D2200">
            <w:pPr>
              <w:rPr>
                <w:szCs w:val="18"/>
              </w:rPr>
            </w:pPr>
          </w:p>
          <w:p w:rsidR="002C4C83" w:rsidRPr="00EA4857" w:rsidRDefault="009D2200" w:rsidP="009D2200">
            <w:pPr>
              <w:rPr>
                <w:szCs w:val="18"/>
              </w:rPr>
            </w:pPr>
            <w:r w:rsidRPr="00EA4857">
              <w:rPr>
                <w:szCs w:val="18"/>
              </w:rPr>
              <w:t xml:space="preserve">Is gekozen voor het tonen van </w:t>
            </w:r>
            <w:r w:rsidRPr="00EA4857">
              <w:rPr>
                <w:color w:val="3366FF"/>
                <w:szCs w:val="18"/>
              </w:rPr>
              <w:t>afschrift/uittreksel</w:t>
            </w:r>
            <w:r w:rsidRPr="00EA4857">
              <w:rPr>
                <w:szCs w:val="18"/>
              </w:rPr>
              <w:t xml:space="preserve"> </w:t>
            </w:r>
            <w:r w:rsidRPr="00EA4857">
              <w:rPr>
                <w:color w:val="800080"/>
                <w:szCs w:val="18"/>
              </w:rPr>
              <w:t xml:space="preserve">van de </w:t>
            </w:r>
            <w:r w:rsidRPr="00EA4857">
              <w:rPr>
                <w:szCs w:val="18"/>
              </w:rPr>
              <w:t>dan wordt de zin begonnen met ‘</w:t>
            </w:r>
            <w:r w:rsidRPr="00EA4857">
              <w:rPr>
                <w:color w:val="339966"/>
                <w:szCs w:val="18"/>
              </w:rPr>
              <w:t>Het</w:t>
            </w:r>
            <w:r w:rsidRPr="00EA4857">
              <w:rPr>
                <w:szCs w:val="18"/>
              </w:rPr>
              <w:t>’, anders met ‘</w:t>
            </w:r>
            <w:r w:rsidRPr="00EA4857">
              <w:rPr>
                <w:color w:val="339966"/>
                <w:szCs w:val="18"/>
              </w:rPr>
              <w:t>De</w:t>
            </w:r>
            <w:r w:rsidRPr="00EA4857">
              <w:rPr>
                <w:szCs w:val="18"/>
              </w:rPr>
              <w:t xml:space="preserve">’. </w:t>
            </w:r>
            <w:r w:rsidR="00E11CF5" w:rsidRPr="00EA4857">
              <w:rPr>
                <w:szCs w:val="18"/>
              </w:rPr>
              <w:t xml:space="preserve"> </w:t>
            </w:r>
          </w:p>
          <w:p w:rsidR="002C4C83" w:rsidRPr="00EA4857" w:rsidRDefault="002C4C83" w:rsidP="00894A4C">
            <w:pPr>
              <w:rPr>
                <w:szCs w:val="18"/>
              </w:rPr>
            </w:pPr>
          </w:p>
          <w:p w:rsidR="00894A4C" w:rsidRPr="00EA4857" w:rsidRDefault="002C4C83" w:rsidP="00894A4C">
            <w:pPr>
              <w:rPr>
                <w:szCs w:val="18"/>
                <w:u w:val="single"/>
              </w:rPr>
            </w:pPr>
            <w:r w:rsidRPr="00EA4857">
              <w:rPr>
                <w:szCs w:val="18"/>
                <w:u w:val="single"/>
              </w:rPr>
              <w:lastRenderedPageBreak/>
              <w:t>Mapping aangehechte of aan te hechten:</w:t>
            </w:r>
          </w:p>
          <w:p w:rsidR="000E4B27" w:rsidRPr="00EA4857" w:rsidRDefault="000E4B27"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2C4C83" w:rsidRPr="00EA4857" w:rsidRDefault="002C4C83" w:rsidP="00EA4857">
            <w:pPr>
              <w:spacing w:line="240" w:lineRule="auto"/>
              <w:rPr>
                <w:sz w:val="16"/>
                <w:szCs w:val="16"/>
              </w:rPr>
            </w:pPr>
            <w:r w:rsidRPr="00EA4857">
              <w:rPr>
                <w:sz w:val="16"/>
                <w:szCs w:val="16"/>
              </w:rPr>
              <w:tab/>
            </w:r>
            <w:r w:rsidR="000E4B27" w:rsidRPr="00EA4857">
              <w:rPr>
                <w:sz w:val="16"/>
                <w:szCs w:val="16"/>
              </w:rPr>
              <w:t>./</w:t>
            </w:r>
            <w:proofErr w:type="spellStart"/>
            <w:r w:rsidR="000E4B27" w:rsidRPr="00EA4857">
              <w:rPr>
                <w:sz w:val="16"/>
                <w:szCs w:val="16"/>
              </w:rPr>
              <w:t>tagNaam</w:t>
            </w:r>
            <w:proofErr w:type="spellEnd"/>
            <w:r w:rsidR="000E4B27" w:rsidRPr="00EA4857">
              <w:rPr>
                <w:sz w:val="16"/>
                <w:szCs w:val="16"/>
              </w:rPr>
              <w:t>(‘</w:t>
            </w:r>
            <w:proofErr w:type="spellStart"/>
            <w:r w:rsidR="000E4B27" w:rsidRPr="00EA4857">
              <w:rPr>
                <w:sz w:val="16"/>
                <w:szCs w:val="16"/>
              </w:rPr>
              <w:t>k_TegenwTijd</w:t>
            </w:r>
            <w:proofErr w:type="spellEnd"/>
            <w:r w:rsidR="000E4B27" w:rsidRPr="00EA4857">
              <w:rPr>
                <w:sz w:val="16"/>
                <w:szCs w:val="16"/>
              </w:rPr>
              <w:t xml:space="preserve">’) </w:t>
            </w:r>
          </w:p>
          <w:p w:rsidR="000E4B27" w:rsidRPr="00EA4857" w:rsidRDefault="002C4C83" w:rsidP="00EA4857">
            <w:pPr>
              <w:spacing w:line="240" w:lineRule="auto"/>
              <w:rPr>
                <w:sz w:val="16"/>
                <w:szCs w:val="16"/>
              </w:rPr>
            </w:pPr>
            <w:r w:rsidRPr="00EA4857">
              <w:rPr>
                <w:sz w:val="16"/>
                <w:szCs w:val="16"/>
              </w:rPr>
              <w:tab/>
            </w:r>
            <w:r w:rsidR="000E4B27" w:rsidRPr="00EA4857">
              <w:rPr>
                <w:sz w:val="16"/>
                <w:szCs w:val="16"/>
              </w:rPr>
              <w:t>/tekst(‘</w:t>
            </w:r>
            <w:proofErr w:type="spellStart"/>
            <w:r w:rsidR="000E4B27" w:rsidRPr="00EA4857">
              <w:rPr>
                <w:sz w:val="16"/>
                <w:szCs w:val="16"/>
              </w:rPr>
              <w:t>true</w:t>
            </w:r>
            <w:proofErr w:type="spellEnd"/>
            <w:r w:rsidR="000E4B27" w:rsidRPr="00EA4857">
              <w:rPr>
                <w:sz w:val="16"/>
                <w:szCs w:val="16"/>
              </w:rPr>
              <w:t xml:space="preserve">’ = tekst </w:t>
            </w:r>
            <w:r w:rsidRPr="00EA4857">
              <w:rPr>
                <w:sz w:val="16"/>
                <w:szCs w:val="16"/>
              </w:rPr>
              <w:t>‘</w:t>
            </w:r>
            <w:r w:rsidR="000E4B27" w:rsidRPr="00EA4857">
              <w:rPr>
                <w:sz w:val="16"/>
                <w:szCs w:val="16"/>
              </w:rPr>
              <w:t>aangehechte’ wordt getoond; ’</w:t>
            </w:r>
            <w:proofErr w:type="spellStart"/>
            <w:r w:rsidR="000E4B27" w:rsidRPr="00EA4857">
              <w:rPr>
                <w:sz w:val="16"/>
                <w:szCs w:val="16"/>
              </w:rPr>
              <w:t>false</w:t>
            </w:r>
            <w:proofErr w:type="spellEnd"/>
            <w:r w:rsidR="000E4B27" w:rsidRPr="00EA4857">
              <w:rPr>
                <w:sz w:val="16"/>
                <w:szCs w:val="16"/>
              </w:rPr>
              <w:t xml:space="preserve">’ = tekst </w:t>
            </w:r>
            <w:r w:rsidRPr="00EA4857">
              <w:rPr>
                <w:sz w:val="16"/>
                <w:szCs w:val="16"/>
              </w:rPr>
              <w:t>‘</w:t>
            </w:r>
            <w:r w:rsidR="000E4B27" w:rsidRPr="00EA4857">
              <w:rPr>
                <w:sz w:val="16"/>
                <w:szCs w:val="16"/>
              </w:rPr>
              <w:t xml:space="preserve">aan te hechten’ </w:t>
            </w:r>
            <w:r w:rsidRPr="00EA4857">
              <w:rPr>
                <w:sz w:val="16"/>
                <w:szCs w:val="16"/>
              </w:rPr>
              <w:tab/>
            </w:r>
            <w:r w:rsidR="000E4B27" w:rsidRPr="00EA4857">
              <w:rPr>
                <w:sz w:val="16"/>
                <w:szCs w:val="16"/>
              </w:rPr>
              <w:t>wordt getoond)</w:t>
            </w:r>
          </w:p>
          <w:p w:rsidR="00E11CF5" w:rsidRDefault="00E11CF5" w:rsidP="00894A4C"/>
          <w:p w:rsidR="009D2200" w:rsidRPr="00EA4857" w:rsidRDefault="009D2200" w:rsidP="009D2200">
            <w:pPr>
              <w:rPr>
                <w:u w:val="single"/>
              </w:rPr>
            </w:pPr>
            <w:r w:rsidRPr="00EA4857">
              <w:rPr>
                <w:u w:val="single"/>
              </w:rPr>
              <w:t>Mapping tonen afschrift/uittreksel:</w:t>
            </w:r>
          </w:p>
          <w:p w:rsidR="009D2200" w:rsidRPr="00EA4857" w:rsidRDefault="009D2200"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9D2200" w:rsidRPr="00EA4857" w:rsidRDefault="009D2200" w:rsidP="00EA4857">
            <w:pPr>
              <w:spacing w:line="240" w:lineRule="auto"/>
              <w:rPr>
                <w:sz w:val="16"/>
                <w:szCs w:val="16"/>
              </w:rPr>
            </w:pPr>
            <w:r w:rsidRPr="00EA4857">
              <w:rPr>
                <w:sz w:val="16"/>
                <w:szCs w:val="16"/>
              </w:rPr>
              <w:tab/>
              <w:t>./</w:t>
            </w:r>
            <w:proofErr w:type="spellStart"/>
            <w:r w:rsidRPr="00EA4857">
              <w:rPr>
                <w:sz w:val="16"/>
                <w:szCs w:val="16"/>
              </w:rPr>
              <w:t>tagNaam</w:t>
            </w:r>
            <w:proofErr w:type="spellEnd"/>
            <w:r w:rsidRPr="00EA4857">
              <w:rPr>
                <w:sz w:val="16"/>
                <w:szCs w:val="16"/>
              </w:rPr>
              <w:t>(‘</w:t>
            </w:r>
            <w:proofErr w:type="spellStart"/>
            <w:r w:rsidRPr="00EA4857">
              <w:rPr>
                <w:sz w:val="16"/>
                <w:szCs w:val="16"/>
              </w:rPr>
              <w:t>k_AfschriftUittrekselTonen</w:t>
            </w:r>
            <w:proofErr w:type="spellEnd"/>
            <w:r w:rsidRPr="00EA4857">
              <w:rPr>
                <w:sz w:val="16"/>
                <w:szCs w:val="16"/>
              </w:rPr>
              <w:t xml:space="preserve">’) </w:t>
            </w:r>
          </w:p>
          <w:p w:rsidR="009D2200" w:rsidRDefault="009D2200" w:rsidP="00EA4857">
            <w:pPr>
              <w:spacing w:line="240" w:lineRule="auto"/>
            </w:pPr>
            <w:r w:rsidRPr="00EA4857">
              <w:rPr>
                <w:sz w:val="16"/>
                <w:szCs w:val="16"/>
              </w:rPr>
              <w:tab/>
              <w:t>/tekst(‘</w:t>
            </w:r>
            <w:proofErr w:type="spellStart"/>
            <w:r w:rsidRPr="00EA4857">
              <w:rPr>
                <w:sz w:val="16"/>
                <w:szCs w:val="16"/>
              </w:rPr>
              <w:t>true</w:t>
            </w:r>
            <w:proofErr w:type="spellEnd"/>
            <w:r w:rsidRPr="00EA4857">
              <w:rPr>
                <w:sz w:val="16"/>
                <w:szCs w:val="16"/>
              </w:rPr>
              <w:t>’ = tekst wordt getoond; ’</w:t>
            </w:r>
            <w:proofErr w:type="spellStart"/>
            <w:r w:rsidRPr="00EA4857">
              <w:rPr>
                <w:sz w:val="16"/>
                <w:szCs w:val="16"/>
              </w:rPr>
              <w:t>false</w:t>
            </w:r>
            <w:proofErr w:type="spellEnd"/>
            <w:r w:rsidRPr="00EA4857">
              <w:rPr>
                <w:sz w:val="16"/>
                <w:szCs w:val="16"/>
              </w:rPr>
              <w:t>’ = tekst wordt niet getoond)</w:t>
            </w:r>
          </w:p>
          <w:p w:rsidR="00AA0A31" w:rsidRDefault="00AA0A31" w:rsidP="00EA4857">
            <w:pPr>
              <w:spacing w:line="240" w:lineRule="auto"/>
            </w:pPr>
          </w:p>
        </w:tc>
      </w:tr>
      <w:tr w:rsidR="009E21AB" w:rsidRPr="000E6BC2" w:rsidTr="00EA4857">
        <w:tc>
          <w:tcPr>
            <w:tcW w:w="2630" w:type="pct"/>
            <w:shd w:val="clear" w:color="auto" w:fill="auto"/>
          </w:tcPr>
          <w:p w:rsidR="009E21AB" w:rsidRPr="00EA4857" w:rsidRDefault="009E21AB"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lastRenderedPageBreak/>
              <w:t>KEUZEBLOK NOTARIELE VERKLARINGEN</w:t>
            </w:r>
          </w:p>
          <w:p w:rsidR="009E21AB" w:rsidRPr="00EA4857" w:rsidRDefault="009E21AB" w:rsidP="00D60D1A">
            <w:pPr>
              <w:rPr>
                <w:color w:val="FF0000"/>
                <w:u w:val="single"/>
                <w:lang w:val="nl"/>
              </w:rPr>
            </w:pPr>
          </w:p>
        </w:tc>
        <w:tc>
          <w:tcPr>
            <w:tcW w:w="2370" w:type="pct"/>
            <w:shd w:val="clear" w:color="auto" w:fill="auto"/>
          </w:tcPr>
          <w:p w:rsidR="00223933" w:rsidRPr="00EA4857" w:rsidRDefault="009E21AB" w:rsidP="0022393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w:t>
            </w:r>
            <w:r w:rsidR="00B31250">
              <w:t xml:space="preserve"> </w:t>
            </w:r>
            <w:r w:rsidR="00223933">
              <w:t xml:space="preserve">Welke variant getoond wordt is afleidbaar van de </w:t>
            </w:r>
            <w:r w:rsidR="00223933" w:rsidRPr="00EA4857">
              <w:rPr>
                <w:szCs w:val="18"/>
              </w:rPr>
              <w:t xml:space="preserve">keuze tussen </w:t>
            </w:r>
            <w:r w:rsidR="00223933" w:rsidRPr="00EA4857">
              <w:rPr>
                <w:color w:val="339966"/>
              </w:rPr>
              <w:t>optie-/koop</w:t>
            </w:r>
            <w:r w:rsidR="00223933">
              <w:t xml:space="preserve"> in par. </w:t>
            </w:r>
            <w:r w:rsidR="00223933">
              <w:fldChar w:fldCharType="begin"/>
            </w:r>
            <w:r w:rsidR="00223933">
              <w:instrText xml:space="preserve"> REF _Ref387234060 \r \h </w:instrText>
            </w:r>
            <w:r w:rsidR="00223933">
              <w:fldChar w:fldCharType="separate"/>
            </w:r>
            <w:r w:rsidR="00A67E75">
              <w:t>2.2</w:t>
            </w:r>
            <w:r w:rsidR="00223933">
              <w:fldChar w:fldCharType="end"/>
            </w:r>
            <w:r w:rsidR="00223933">
              <w:t xml:space="preserve"> A</w:t>
            </w:r>
            <w:r w:rsidR="0022393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rsidR="00B31250" w:rsidRDefault="00B31250" w:rsidP="00D60D1A"/>
          <w:p w:rsidR="009E21AB" w:rsidRPr="00221A3F" w:rsidRDefault="009E21AB" w:rsidP="00D60D1A">
            <w:r w:rsidRPr="006919F5">
              <w:t>De varianten worden in de volge</w:t>
            </w:r>
            <w:r>
              <w:t>nde paragrafen beschreven.</w:t>
            </w:r>
          </w:p>
        </w:tc>
      </w:tr>
    </w:tbl>
    <w:p w:rsidR="009E21AB" w:rsidRPr="009E21AB" w:rsidRDefault="009E21AB" w:rsidP="009E21AB"/>
    <w:p w:rsidR="009E21AB" w:rsidRDefault="009E21AB" w:rsidP="009E21AB">
      <w:pPr>
        <w:pStyle w:val="Kop3"/>
        <w:numPr>
          <w:ilvl w:val="2"/>
          <w:numId w:val="1"/>
        </w:numPr>
      </w:pPr>
      <w:bookmarkStart w:id="77" w:name="_Toc436222961"/>
      <w:r>
        <w:t>Variant koopovereenkomst</w:t>
      </w:r>
      <w:bookmarkEnd w:id="77"/>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20F65" w:rsidRPr="00343045" w:rsidTr="00EA4857">
        <w:tc>
          <w:tcPr>
            <w:tcW w:w="2621" w:type="pct"/>
            <w:shd w:val="clear" w:color="auto" w:fill="auto"/>
          </w:tcPr>
          <w:p w:rsidR="00894A4C" w:rsidRPr="00EA4857" w:rsidRDefault="00894A4C" w:rsidP="00894A4C">
            <w:pPr>
              <w:rPr>
                <w:rFonts w:cs="Arial"/>
                <w:color w:val="FF0000"/>
                <w:sz w:val="20"/>
                <w:u w:val="single"/>
              </w:rPr>
            </w:pPr>
            <w:r w:rsidRPr="00EA4857">
              <w:rPr>
                <w:rFonts w:cs="Arial"/>
                <w:color w:val="FF0000"/>
                <w:sz w:val="20"/>
                <w:u w:val="single"/>
              </w:rPr>
              <w:t>Artikel 37 Kadasterwet</w:t>
            </w:r>
          </w:p>
          <w:p w:rsidR="003775C7" w:rsidRPr="00EA4857" w:rsidRDefault="000E4B27" w:rsidP="003775C7">
            <w:pPr>
              <w:rPr>
                <w:rFonts w:cs="Arial"/>
                <w:color w:val="FF0000"/>
                <w:sz w:val="20"/>
              </w:rPr>
            </w:pPr>
            <w:r w:rsidRPr="00EA4857">
              <w:rPr>
                <w:rFonts w:cs="Arial"/>
                <w:color w:val="FF0000"/>
                <w:sz w:val="20"/>
              </w:rPr>
              <w:t>Allen die als partij bij deze koopovereenkomst betrokken zijn hebben mij, notaris, medegedeeld met de inschrijving in te stemmen.</w:t>
            </w:r>
            <w:r w:rsidR="003775C7" w:rsidRPr="00EA4857">
              <w:rPr>
                <w:rFonts w:cs="Arial"/>
                <w:color w:val="FF0000"/>
                <w:sz w:val="20"/>
              </w:rPr>
              <w:t xml:space="preserve"> </w:t>
            </w:r>
          </w:p>
          <w:p w:rsidR="003775C7" w:rsidRPr="00EA4857" w:rsidRDefault="003775C7" w:rsidP="003775C7">
            <w:pPr>
              <w:rPr>
                <w:rFonts w:cs="Arial"/>
                <w:color w:val="FF0000"/>
                <w:sz w:val="20"/>
              </w:rPr>
            </w:pPr>
            <w:r w:rsidRPr="00EA4857">
              <w:rPr>
                <w:rFonts w:cs="Arial"/>
                <w:color w:val="FF0000"/>
                <w:sz w:val="20"/>
              </w:rPr>
              <w:t xml:space="preserve">Ik, notaris, verklaar overeenkomstig het bepaalde in artikel 7:3 lid 6 Burgerlijk Wetboek dat het bepaalde in artikel 7:3 leden 1, 2 en 5 Burgerlijk Wetboek niet aan inschrijving van deze koopovereenkomst in de weg staat. </w:t>
            </w:r>
          </w:p>
          <w:p w:rsidR="00520F65" w:rsidRPr="00EA4857" w:rsidRDefault="00520F65" w:rsidP="00520F65">
            <w:pPr>
              <w:rPr>
                <w:color w:val="008000"/>
              </w:rPr>
            </w:pPr>
          </w:p>
        </w:tc>
        <w:tc>
          <w:tcPr>
            <w:tcW w:w="2379" w:type="pct"/>
            <w:shd w:val="clear" w:color="auto" w:fill="auto"/>
          </w:tcPr>
          <w:p w:rsidR="00520F65" w:rsidRPr="00EA4857" w:rsidRDefault="003775C7" w:rsidP="00520F65">
            <w:pPr>
              <w:rPr>
                <w:szCs w:val="18"/>
              </w:rPr>
            </w:pPr>
            <w:r w:rsidRPr="00EA4857">
              <w:rPr>
                <w:szCs w:val="18"/>
              </w:rPr>
              <w:t>Verplichte tekst</w:t>
            </w:r>
            <w:r w:rsidR="000E6133" w:rsidRPr="00EA4857">
              <w:rPr>
                <w:szCs w:val="18"/>
              </w:rPr>
              <w:t xml:space="preserve"> bij koopovereenkomst.</w:t>
            </w:r>
          </w:p>
          <w:p w:rsidR="00520F65" w:rsidRPr="00EA4857" w:rsidRDefault="00520F65" w:rsidP="00EA4857">
            <w:pPr>
              <w:spacing w:line="240" w:lineRule="auto"/>
              <w:rPr>
                <w:sz w:val="16"/>
                <w:szCs w:val="16"/>
              </w:rPr>
            </w:pPr>
          </w:p>
          <w:p w:rsidR="00520F65" w:rsidRPr="00875241" w:rsidRDefault="00520F65" w:rsidP="00EA4857">
            <w:pPr>
              <w:spacing w:line="240" w:lineRule="auto"/>
            </w:pPr>
          </w:p>
        </w:tc>
      </w:tr>
    </w:tbl>
    <w:p w:rsidR="003775C7" w:rsidRDefault="003775C7" w:rsidP="003775C7">
      <w:pPr>
        <w:pStyle w:val="Kop3"/>
        <w:numPr>
          <w:ilvl w:val="2"/>
          <w:numId w:val="1"/>
        </w:numPr>
      </w:pPr>
      <w:bookmarkStart w:id="78" w:name="_Toc436222962"/>
      <w:r>
        <w:lastRenderedPageBreak/>
        <w:t>Variant optie-overeenkomst</w:t>
      </w:r>
      <w:bookmarkEnd w:id="78"/>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3775C7" w:rsidRPr="00343045" w:rsidTr="00EA4857">
        <w:tc>
          <w:tcPr>
            <w:tcW w:w="2621" w:type="pct"/>
            <w:shd w:val="clear" w:color="auto" w:fill="auto"/>
          </w:tcPr>
          <w:p w:rsidR="00894A4C" w:rsidRPr="00EA4857" w:rsidRDefault="00894A4C" w:rsidP="00894A4C">
            <w:pPr>
              <w:rPr>
                <w:rFonts w:cs="Arial"/>
                <w:color w:val="FF0000"/>
                <w:sz w:val="20"/>
                <w:u w:val="single"/>
              </w:rPr>
            </w:pPr>
            <w:r w:rsidRPr="00EA4857">
              <w:rPr>
                <w:rFonts w:cs="Arial"/>
                <w:color w:val="FF0000"/>
                <w:sz w:val="20"/>
                <w:u w:val="single"/>
              </w:rPr>
              <w:t>Artikel 37 Kadasterwet</w:t>
            </w:r>
          </w:p>
          <w:p w:rsidR="003775C7" w:rsidRPr="00EA4857" w:rsidRDefault="000E4B27" w:rsidP="003775C7">
            <w:pPr>
              <w:rPr>
                <w:color w:val="008000"/>
              </w:rPr>
            </w:pPr>
            <w:r w:rsidRPr="00EA4857">
              <w:rPr>
                <w:rFonts w:cs="Arial"/>
                <w:color w:val="FF0000"/>
                <w:sz w:val="20"/>
              </w:rPr>
              <w:t xml:space="preserve">Allen die als partij bij deze </w:t>
            </w:r>
            <w:proofErr w:type="spellStart"/>
            <w:r w:rsidRPr="00EA4857">
              <w:rPr>
                <w:rFonts w:cs="Arial"/>
                <w:color w:val="FF0000"/>
                <w:sz w:val="20"/>
              </w:rPr>
              <w:t>optie-overeenkomst</w:t>
            </w:r>
            <w:proofErr w:type="spellEnd"/>
            <w:r w:rsidRPr="00EA4857">
              <w:rPr>
                <w:rFonts w:cs="Arial"/>
                <w:color w:val="FF0000"/>
                <w:sz w:val="20"/>
              </w:rPr>
              <w:t xml:space="preserve"> betrokken zijn hebben mij, notaris, medegedeeld met de inschrijving in te stemmen</w:t>
            </w:r>
          </w:p>
        </w:tc>
        <w:tc>
          <w:tcPr>
            <w:tcW w:w="2379" w:type="pct"/>
            <w:shd w:val="clear" w:color="auto" w:fill="auto"/>
          </w:tcPr>
          <w:p w:rsidR="003775C7" w:rsidRPr="00EA4857" w:rsidRDefault="003775C7" w:rsidP="00D60D1A">
            <w:pPr>
              <w:rPr>
                <w:szCs w:val="18"/>
              </w:rPr>
            </w:pPr>
            <w:r w:rsidRPr="00EA4857">
              <w:rPr>
                <w:szCs w:val="18"/>
              </w:rPr>
              <w:t>Verplichte tekst</w:t>
            </w:r>
            <w:r w:rsidR="000E6133" w:rsidRPr="00EA4857">
              <w:rPr>
                <w:szCs w:val="18"/>
              </w:rPr>
              <w:t xml:space="preserve"> bij </w:t>
            </w:r>
            <w:proofErr w:type="spellStart"/>
            <w:r w:rsidR="000E6133" w:rsidRPr="00EA4857">
              <w:rPr>
                <w:szCs w:val="18"/>
              </w:rPr>
              <w:t>optie-overeenkomst</w:t>
            </w:r>
            <w:proofErr w:type="spellEnd"/>
          </w:p>
          <w:p w:rsidR="003775C7" w:rsidRDefault="003775C7" w:rsidP="00D60D1A"/>
          <w:p w:rsidR="003775C7" w:rsidRPr="00875241" w:rsidRDefault="003775C7" w:rsidP="00EA4857">
            <w:pPr>
              <w:spacing w:line="240" w:lineRule="auto"/>
            </w:pPr>
          </w:p>
        </w:tc>
      </w:tr>
    </w:tbl>
    <w:p w:rsidR="00520F65" w:rsidRDefault="00520F65" w:rsidP="005D562D"/>
    <w:p w:rsidR="009C6D27" w:rsidRDefault="009C6D27" w:rsidP="009C6D27">
      <w:pPr>
        <w:pStyle w:val="Kop2"/>
        <w:numPr>
          <w:ilvl w:val="1"/>
          <w:numId w:val="1"/>
        </w:numPr>
      </w:pPr>
      <w:bookmarkStart w:id="79" w:name="_Toc436222963"/>
      <w:r>
        <w:t>Verzoek tot inschrijving</w:t>
      </w:r>
      <w:bookmarkEnd w:id="79"/>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3775C7" w:rsidRPr="000E6BC2" w:rsidTr="00EA4857">
        <w:tc>
          <w:tcPr>
            <w:tcW w:w="2630" w:type="pct"/>
            <w:shd w:val="clear" w:color="auto" w:fill="auto"/>
          </w:tcPr>
          <w:p w:rsidR="003775C7" w:rsidRPr="00EA4857" w:rsidRDefault="003775C7"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VERZOEK TOT INSCHRIJVING</w:t>
            </w:r>
          </w:p>
          <w:p w:rsidR="003775C7" w:rsidRPr="00EA4857" w:rsidRDefault="003775C7" w:rsidP="00D60D1A">
            <w:pPr>
              <w:rPr>
                <w:color w:val="FF0000"/>
                <w:u w:val="single"/>
                <w:lang w:val="nl"/>
              </w:rPr>
            </w:pPr>
          </w:p>
        </w:tc>
        <w:tc>
          <w:tcPr>
            <w:tcW w:w="2370" w:type="pct"/>
            <w:shd w:val="clear" w:color="auto" w:fill="auto"/>
          </w:tcPr>
          <w:p w:rsidR="00223933" w:rsidRPr="00EA4857" w:rsidRDefault="003775C7" w:rsidP="0022393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 xml:space="preserve">. </w:t>
            </w:r>
            <w:r w:rsidR="00223933">
              <w:t xml:space="preserve">Welke variant getoond wordt is afleidbaar van de </w:t>
            </w:r>
            <w:r w:rsidR="00223933" w:rsidRPr="00EA4857">
              <w:rPr>
                <w:szCs w:val="18"/>
              </w:rPr>
              <w:t xml:space="preserve">keuze tussen </w:t>
            </w:r>
            <w:r w:rsidR="00223933" w:rsidRPr="00EA4857">
              <w:rPr>
                <w:color w:val="005200"/>
              </w:rPr>
              <w:t>optie-/koop</w:t>
            </w:r>
            <w:r w:rsidR="00223933">
              <w:t xml:space="preserve"> in par. </w:t>
            </w:r>
            <w:r w:rsidR="00223933">
              <w:fldChar w:fldCharType="begin"/>
            </w:r>
            <w:r w:rsidR="00223933">
              <w:instrText xml:space="preserve"> REF _Ref387234060 \r \h </w:instrText>
            </w:r>
            <w:r w:rsidR="00223933">
              <w:fldChar w:fldCharType="separate"/>
            </w:r>
            <w:r w:rsidR="00A67E75">
              <w:t>2.2</w:t>
            </w:r>
            <w:r w:rsidR="00223933">
              <w:fldChar w:fldCharType="end"/>
            </w:r>
            <w:r w:rsidR="00223933">
              <w:t xml:space="preserve"> A</w:t>
            </w:r>
            <w:r w:rsidR="0022393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rsidR="00B31250" w:rsidRPr="006919F5" w:rsidRDefault="00B31250" w:rsidP="00D60D1A"/>
          <w:p w:rsidR="003775C7" w:rsidRPr="00221A3F" w:rsidRDefault="003775C7" w:rsidP="00D60D1A">
            <w:r w:rsidRPr="006919F5">
              <w:t>De varianten worden in de volge</w:t>
            </w:r>
            <w:r>
              <w:t>nde paragrafen beschreven.</w:t>
            </w:r>
          </w:p>
        </w:tc>
      </w:tr>
    </w:tbl>
    <w:p w:rsidR="003775C7" w:rsidRPr="003775C7" w:rsidRDefault="003775C7" w:rsidP="003775C7"/>
    <w:p w:rsidR="009C6D27" w:rsidRDefault="003775C7" w:rsidP="003775C7">
      <w:pPr>
        <w:pStyle w:val="Kop3"/>
        <w:numPr>
          <w:ilvl w:val="2"/>
          <w:numId w:val="1"/>
        </w:numPr>
      </w:pPr>
      <w:bookmarkStart w:id="80" w:name="_Toc436222964"/>
      <w:r>
        <w:t>Variant koopovereenkomst</w:t>
      </w:r>
      <w:bookmarkEnd w:id="8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9C6D27" w:rsidRPr="00343045" w:rsidTr="00EA4857">
        <w:tc>
          <w:tcPr>
            <w:tcW w:w="2621" w:type="pct"/>
            <w:shd w:val="clear" w:color="auto" w:fill="auto"/>
          </w:tcPr>
          <w:p w:rsidR="002A3318" w:rsidRPr="00EA4857" w:rsidRDefault="002A3318" w:rsidP="002A3318">
            <w:pPr>
              <w:rPr>
                <w:rFonts w:cs="Arial"/>
                <w:color w:val="FF0000"/>
                <w:sz w:val="20"/>
                <w:u w:val="single"/>
              </w:rPr>
            </w:pPr>
            <w:r w:rsidRPr="00EA4857">
              <w:rPr>
                <w:rFonts w:cs="Arial"/>
                <w:color w:val="FF0000"/>
                <w:sz w:val="20"/>
                <w:u w:val="single"/>
              </w:rPr>
              <w:t>Verzoek tot inschrijving</w:t>
            </w:r>
          </w:p>
          <w:p w:rsidR="009C6D27" w:rsidRPr="00EA4857" w:rsidRDefault="002A3318" w:rsidP="002A3318">
            <w:pPr>
              <w:rPr>
                <w:color w:val="008000"/>
              </w:rPr>
            </w:pPr>
            <w:r w:rsidRPr="00EA4857">
              <w:rPr>
                <w:rFonts w:cs="Arial"/>
                <w:color w:val="FF0000"/>
                <w:sz w:val="20"/>
              </w:rPr>
              <w:t xml:space="preserve">In verband met het vorenstaande verzoek ik, notaris, namens </w:t>
            </w:r>
            <w:r w:rsidRPr="00EA4857">
              <w:rPr>
                <w:rFonts w:cs="Arial"/>
                <w:color w:val="339966"/>
                <w:sz w:val="20"/>
              </w:rPr>
              <w:t>verkoper/verkoper en koper/koper</w:t>
            </w:r>
          </w:p>
        </w:tc>
        <w:tc>
          <w:tcPr>
            <w:tcW w:w="2379" w:type="pct"/>
            <w:shd w:val="clear" w:color="auto" w:fill="auto"/>
          </w:tcPr>
          <w:p w:rsidR="00E142C7" w:rsidRPr="00EA4857" w:rsidRDefault="00B31250" w:rsidP="009C6D27">
            <w:pPr>
              <w:rPr>
                <w:szCs w:val="18"/>
              </w:rPr>
            </w:pPr>
            <w:r w:rsidRPr="00EA4857">
              <w:rPr>
                <w:szCs w:val="18"/>
              </w:rPr>
              <w:t>Verplichte tekst met v</w:t>
            </w:r>
            <w:r w:rsidR="00C61FEF" w:rsidRPr="00EA4857">
              <w:rPr>
                <w:szCs w:val="18"/>
              </w:rPr>
              <w:t>erplichte</w:t>
            </w:r>
            <w:r w:rsidR="00E3260F" w:rsidRPr="00EA4857">
              <w:rPr>
                <w:szCs w:val="18"/>
              </w:rPr>
              <w:t xml:space="preserve"> </w:t>
            </w:r>
            <w:r w:rsidRPr="00EA4857">
              <w:rPr>
                <w:szCs w:val="18"/>
              </w:rPr>
              <w:t>gebruikers</w:t>
            </w:r>
            <w:r w:rsidR="00C61FEF" w:rsidRPr="00EA4857">
              <w:rPr>
                <w:szCs w:val="18"/>
              </w:rPr>
              <w:t xml:space="preserve">keuze </w:t>
            </w:r>
            <w:r w:rsidR="00E3260F" w:rsidRPr="00EA4857">
              <w:rPr>
                <w:szCs w:val="18"/>
              </w:rPr>
              <w:t>tussen</w:t>
            </w:r>
            <w:r w:rsidR="00E142C7" w:rsidRPr="00EA4857">
              <w:rPr>
                <w:szCs w:val="18"/>
              </w:rPr>
              <w:t>:</w:t>
            </w:r>
          </w:p>
          <w:p w:rsidR="00E142C7" w:rsidRPr="00EA4857" w:rsidRDefault="00E142C7" w:rsidP="00EA4857">
            <w:pPr>
              <w:numPr>
                <w:ilvl w:val="0"/>
                <w:numId w:val="14"/>
              </w:numPr>
              <w:rPr>
                <w:rFonts w:cs="Arial"/>
                <w:color w:val="339966"/>
                <w:sz w:val="20"/>
              </w:rPr>
            </w:pPr>
            <w:r w:rsidRPr="00EA4857">
              <w:rPr>
                <w:rFonts w:cs="Arial"/>
                <w:color w:val="339966"/>
                <w:sz w:val="20"/>
              </w:rPr>
              <w:t>verkoper</w:t>
            </w:r>
          </w:p>
          <w:p w:rsidR="00E142C7" w:rsidRPr="00EA4857" w:rsidRDefault="00E142C7" w:rsidP="00EA4857">
            <w:pPr>
              <w:numPr>
                <w:ilvl w:val="0"/>
                <w:numId w:val="14"/>
              </w:numPr>
              <w:rPr>
                <w:rFonts w:cs="Arial"/>
                <w:color w:val="339966"/>
                <w:sz w:val="20"/>
              </w:rPr>
            </w:pPr>
            <w:r w:rsidRPr="00EA4857">
              <w:rPr>
                <w:rFonts w:cs="Arial"/>
                <w:color w:val="339966"/>
                <w:sz w:val="20"/>
              </w:rPr>
              <w:t>verkoper en koper</w:t>
            </w:r>
          </w:p>
          <w:p w:rsidR="00E142C7" w:rsidRPr="00EA4857" w:rsidRDefault="00E142C7" w:rsidP="00EA4857">
            <w:pPr>
              <w:numPr>
                <w:ilvl w:val="0"/>
                <w:numId w:val="14"/>
              </w:numPr>
              <w:rPr>
                <w:color w:val="339966"/>
                <w:szCs w:val="18"/>
              </w:rPr>
            </w:pPr>
            <w:r w:rsidRPr="00EA4857">
              <w:rPr>
                <w:rFonts w:cs="Arial"/>
                <w:color w:val="339966"/>
                <w:sz w:val="20"/>
              </w:rPr>
              <w:t>koper</w:t>
            </w:r>
          </w:p>
          <w:p w:rsidR="009C6D27" w:rsidRDefault="009C6D27" w:rsidP="00EA4857">
            <w:pPr>
              <w:spacing w:line="240" w:lineRule="auto"/>
            </w:pPr>
          </w:p>
          <w:p w:rsidR="0053503A" w:rsidRPr="00EA4857" w:rsidRDefault="0053503A" w:rsidP="00EA4857">
            <w:pPr>
              <w:spacing w:line="240" w:lineRule="auto"/>
              <w:rPr>
                <w:u w:val="single"/>
              </w:rPr>
            </w:pPr>
            <w:r w:rsidRPr="00EA4857">
              <w:rPr>
                <w:u w:val="single"/>
              </w:rPr>
              <w:t>Mapping:</w:t>
            </w:r>
          </w:p>
          <w:p w:rsidR="0053503A" w:rsidRPr="00EA4857" w:rsidRDefault="0053503A"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53503A" w:rsidRPr="00EA4857" w:rsidRDefault="0053503A"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k_Verzoek</w:t>
            </w:r>
            <w:r w:rsidR="00463841" w:rsidRPr="00EA4857">
              <w:rPr>
                <w:sz w:val="16"/>
                <w:szCs w:val="16"/>
              </w:rPr>
              <w:t>InschrijvingNamens</w:t>
            </w:r>
            <w:proofErr w:type="spellEnd"/>
            <w:r w:rsidRPr="00EA4857">
              <w:rPr>
                <w:sz w:val="16"/>
                <w:szCs w:val="16"/>
              </w:rPr>
              <w:t>’)</w:t>
            </w:r>
          </w:p>
          <w:p w:rsidR="0053503A" w:rsidRPr="00EA4857" w:rsidRDefault="0053503A" w:rsidP="00EA4857">
            <w:pPr>
              <w:spacing w:line="240" w:lineRule="auto"/>
              <w:ind w:left="427"/>
              <w:rPr>
                <w:sz w:val="16"/>
                <w:szCs w:val="16"/>
              </w:rPr>
            </w:pPr>
            <w:r w:rsidRPr="00EA4857">
              <w:rPr>
                <w:sz w:val="16"/>
                <w:szCs w:val="16"/>
              </w:rPr>
              <w:t>./tekst(</w:t>
            </w:r>
            <w:r w:rsidR="00E3260F" w:rsidRPr="00EA4857">
              <w:rPr>
                <w:sz w:val="16"/>
                <w:szCs w:val="16"/>
              </w:rPr>
              <w:t>‘verkoper, of ‘verkoper en koper’ of ‘koper’</w:t>
            </w:r>
            <w:r w:rsidRPr="00EA4857">
              <w:rPr>
                <w:sz w:val="16"/>
                <w:szCs w:val="16"/>
              </w:rPr>
              <w:t>)</w:t>
            </w:r>
          </w:p>
          <w:p w:rsidR="0053503A" w:rsidRPr="00875241" w:rsidRDefault="0053503A" w:rsidP="00EA4857">
            <w:pPr>
              <w:spacing w:line="240" w:lineRule="auto"/>
            </w:pPr>
          </w:p>
        </w:tc>
      </w:tr>
      <w:tr w:rsidR="007F0C5F" w:rsidRPr="00343045" w:rsidTr="00EA4857">
        <w:tc>
          <w:tcPr>
            <w:tcW w:w="2621" w:type="pct"/>
            <w:shd w:val="clear" w:color="auto" w:fill="auto"/>
          </w:tcPr>
          <w:p w:rsidR="007F0C5F" w:rsidRPr="00EA4857" w:rsidRDefault="002A3318" w:rsidP="009C6D27">
            <w:pPr>
              <w:rPr>
                <w:color w:val="FF0000"/>
                <w:u w:val="single"/>
              </w:rPr>
            </w:pPr>
            <w:r w:rsidRPr="00EA4857">
              <w:rPr>
                <w:rFonts w:cs="Arial"/>
                <w:color w:val="FF0000"/>
                <w:sz w:val="20"/>
              </w:rPr>
              <w:lastRenderedPageBreak/>
              <w:t>een afschrift van deze verklaring in de openbare registers op grond van artikel 7:3 lid 1 Burgerlijk Wetboek en in verband met artikel 3:17 lid 2 Burgerlijk Wetboek</w:t>
            </w:r>
            <w:r w:rsidRPr="00EA4857">
              <w:rPr>
                <w:rFonts w:cs="Arial"/>
                <w:color w:val="008000"/>
                <w:sz w:val="20"/>
              </w:rPr>
              <w:t xml:space="preserve"> </w:t>
            </w:r>
            <w:r w:rsidRPr="00EA4857">
              <w:rPr>
                <w:rFonts w:cs="Arial"/>
                <w:color w:val="800080"/>
                <w:sz w:val="20"/>
              </w:rPr>
              <w:t>en artikel 10 lid 3 Wet Voorkeursrecht Gemeenten</w:t>
            </w:r>
            <w:r w:rsidRPr="00EA4857">
              <w:rPr>
                <w:rFonts w:cs="Arial"/>
                <w:color w:val="FF0000"/>
                <w:sz w:val="20"/>
              </w:rPr>
              <w:t>, in te schrijven.</w:t>
            </w:r>
          </w:p>
        </w:tc>
        <w:tc>
          <w:tcPr>
            <w:tcW w:w="2379" w:type="pct"/>
            <w:shd w:val="clear" w:color="auto" w:fill="auto"/>
          </w:tcPr>
          <w:p w:rsidR="007F0C5F" w:rsidRDefault="00894A4C" w:rsidP="007F0C5F">
            <w:r>
              <w:t xml:space="preserve">Vaste tekst, waarbij </w:t>
            </w:r>
            <w:r w:rsidR="00E3260F">
              <w:t xml:space="preserve">het tonen van </w:t>
            </w:r>
            <w:r>
              <w:t xml:space="preserve">de paarse tekst </w:t>
            </w:r>
            <w:r w:rsidR="00E3260F">
              <w:t>een gebruikerskeuze</w:t>
            </w:r>
            <w:r>
              <w:t xml:space="preserve"> is.</w:t>
            </w:r>
          </w:p>
          <w:p w:rsidR="007F0C5F" w:rsidRPr="00EA4857" w:rsidRDefault="007F0C5F" w:rsidP="00EA4857">
            <w:pPr>
              <w:spacing w:line="240" w:lineRule="auto"/>
              <w:rPr>
                <w:szCs w:val="18"/>
              </w:rPr>
            </w:pPr>
          </w:p>
          <w:p w:rsidR="00910B5D" w:rsidRPr="00EA4857" w:rsidRDefault="00910B5D" w:rsidP="00EA4857">
            <w:pPr>
              <w:spacing w:line="240" w:lineRule="auto"/>
              <w:rPr>
                <w:u w:val="single"/>
              </w:rPr>
            </w:pPr>
            <w:r w:rsidRPr="00EA4857">
              <w:rPr>
                <w:u w:val="single"/>
              </w:rPr>
              <w:t>Mapping:</w:t>
            </w:r>
          </w:p>
          <w:p w:rsidR="00910B5D" w:rsidRPr="00EA4857" w:rsidRDefault="00910B5D"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910B5D" w:rsidRPr="00EA4857" w:rsidRDefault="00910B5D"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(‘k_Artikel</w:t>
            </w:r>
            <w:r w:rsidR="00894A4C" w:rsidRPr="00EA4857">
              <w:rPr>
                <w:sz w:val="16"/>
                <w:szCs w:val="16"/>
              </w:rPr>
              <w:t>10</w:t>
            </w:r>
            <w:r w:rsidRPr="00EA4857">
              <w:rPr>
                <w:sz w:val="16"/>
                <w:szCs w:val="16"/>
              </w:rPr>
              <w:t>’)</w:t>
            </w:r>
          </w:p>
          <w:p w:rsidR="00910B5D" w:rsidRPr="00EA4857" w:rsidRDefault="00910B5D" w:rsidP="00EA4857">
            <w:pPr>
              <w:spacing w:line="240" w:lineRule="auto"/>
              <w:ind w:left="427"/>
              <w:rPr>
                <w:sz w:val="16"/>
                <w:szCs w:val="16"/>
              </w:rPr>
            </w:pPr>
            <w:r w:rsidRPr="00EA4857">
              <w:rPr>
                <w:sz w:val="16"/>
                <w:szCs w:val="16"/>
              </w:rPr>
              <w:t>./tekst</w:t>
            </w:r>
            <w:r w:rsidR="00D73F23" w:rsidRPr="00EA4857">
              <w:rPr>
                <w:sz w:val="16"/>
                <w:szCs w:val="16"/>
              </w:rPr>
              <w:t>(met de gekozen tekst)</w:t>
            </w:r>
          </w:p>
          <w:p w:rsidR="00910B5D" w:rsidRPr="00EA4857" w:rsidRDefault="00910B5D" w:rsidP="00EA4857">
            <w:pPr>
              <w:spacing w:line="240" w:lineRule="auto"/>
              <w:rPr>
                <w:szCs w:val="18"/>
              </w:rPr>
            </w:pPr>
          </w:p>
        </w:tc>
      </w:tr>
    </w:tbl>
    <w:p w:rsidR="009C6D27" w:rsidRDefault="009C6D27" w:rsidP="005D562D"/>
    <w:p w:rsidR="002A3318" w:rsidRDefault="002A3318" w:rsidP="002A3318">
      <w:pPr>
        <w:pStyle w:val="Kop3"/>
        <w:numPr>
          <w:ilvl w:val="2"/>
          <w:numId w:val="1"/>
        </w:numPr>
      </w:pPr>
      <w:bookmarkStart w:id="81" w:name="_Toc436222965"/>
      <w:r>
        <w:t>Variant optie-overeenkomst</w:t>
      </w:r>
      <w:bookmarkEnd w:id="8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3318" w:rsidRPr="00343045" w:rsidTr="00EA4857">
        <w:tc>
          <w:tcPr>
            <w:tcW w:w="2621" w:type="pct"/>
            <w:shd w:val="clear" w:color="auto" w:fill="auto"/>
          </w:tcPr>
          <w:p w:rsidR="002A3318" w:rsidRPr="00EA4857" w:rsidRDefault="002A3318" w:rsidP="002A3318">
            <w:pPr>
              <w:rPr>
                <w:rFonts w:cs="Arial"/>
                <w:color w:val="FF0000"/>
                <w:sz w:val="20"/>
                <w:u w:val="single"/>
              </w:rPr>
            </w:pPr>
            <w:r w:rsidRPr="00EA4857">
              <w:rPr>
                <w:rFonts w:cs="Arial"/>
                <w:color w:val="FF0000"/>
                <w:sz w:val="20"/>
                <w:u w:val="single"/>
              </w:rPr>
              <w:t>Verzoek tot inschrijving</w:t>
            </w:r>
          </w:p>
          <w:p w:rsidR="002A3318" w:rsidRPr="00EA4857" w:rsidRDefault="002A3318" w:rsidP="00D60D1A">
            <w:pPr>
              <w:rPr>
                <w:rFonts w:cs="Arial"/>
                <w:color w:val="FF0000"/>
                <w:sz w:val="20"/>
              </w:rPr>
            </w:pPr>
            <w:r w:rsidRPr="00EA4857">
              <w:rPr>
                <w:rFonts w:cs="Arial"/>
                <w:color w:val="FF0000"/>
                <w:sz w:val="20"/>
              </w:rPr>
              <w:t xml:space="preserve">In verband met het vorenstaande verzoek ik, notaris, namens </w:t>
            </w:r>
            <w:r w:rsidRPr="00EA4857">
              <w:rPr>
                <w:rFonts w:cs="Arial"/>
                <w:color w:val="339966"/>
                <w:sz w:val="20"/>
              </w:rPr>
              <w:t>optieverlener/optieverlener en optiegerechtigde/optiegerechtigde</w:t>
            </w:r>
            <w:r w:rsidRPr="00EA4857">
              <w:rPr>
                <w:rFonts w:cs="Arial"/>
                <w:color w:val="008000"/>
                <w:sz w:val="20"/>
              </w:rPr>
              <w:t xml:space="preserve"> </w:t>
            </w:r>
            <w:r w:rsidRPr="00EA4857">
              <w:rPr>
                <w:rFonts w:cs="Arial"/>
                <w:color w:val="FF0000"/>
                <w:sz w:val="20"/>
              </w:rPr>
              <w:t xml:space="preserve">een afschrift van deze verklaring in de openbare registers op grond van </w:t>
            </w:r>
            <w:r w:rsidRPr="00EA4857">
              <w:rPr>
                <w:rFonts w:cs="Arial"/>
                <w:color w:val="339966"/>
                <w:sz w:val="20"/>
              </w:rPr>
              <w:t>artikel 10 lid 3 Wet Voorkeursrecht Gemeenten en in verband met artikel 3:17 lid 2 Burgerlijk Wetboek</w:t>
            </w:r>
            <w:r w:rsidR="001B5352" w:rsidRPr="00EA4857">
              <w:rPr>
                <w:rFonts w:cs="Arial"/>
                <w:color w:val="339966"/>
                <w:sz w:val="20"/>
              </w:rPr>
              <w:t xml:space="preserve"> / artikel 10 lid 3 Wet Voorkeursrecht Gemeenten</w:t>
            </w:r>
            <w:r w:rsidRPr="00EA4857">
              <w:rPr>
                <w:rFonts w:cs="Arial"/>
                <w:color w:val="FF0000"/>
                <w:sz w:val="20"/>
              </w:rPr>
              <w:t>, in te schrijven.</w:t>
            </w:r>
          </w:p>
        </w:tc>
        <w:tc>
          <w:tcPr>
            <w:tcW w:w="2379" w:type="pct"/>
            <w:shd w:val="clear" w:color="auto" w:fill="auto"/>
          </w:tcPr>
          <w:p w:rsidR="00E142C7" w:rsidRPr="00EA4857" w:rsidRDefault="00E3260F" w:rsidP="00D60D1A">
            <w:pPr>
              <w:rPr>
                <w:szCs w:val="18"/>
              </w:rPr>
            </w:pPr>
            <w:r w:rsidRPr="00EA4857">
              <w:rPr>
                <w:szCs w:val="18"/>
              </w:rPr>
              <w:t>Verplichte tekst met v</w:t>
            </w:r>
            <w:r w:rsidR="002A3318" w:rsidRPr="00EA4857">
              <w:rPr>
                <w:szCs w:val="18"/>
              </w:rPr>
              <w:t xml:space="preserve">erplichte </w:t>
            </w:r>
            <w:r w:rsidRPr="00EA4857">
              <w:rPr>
                <w:szCs w:val="18"/>
              </w:rPr>
              <w:t>gebruikers</w:t>
            </w:r>
            <w:r w:rsidR="002A3318" w:rsidRPr="00EA4857">
              <w:rPr>
                <w:szCs w:val="18"/>
              </w:rPr>
              <w:t xml:space="preserve">keuze </w:t>
            </w:r>
            <w:r w:rsidRPr="00EA4857">
              <w:rPr>
                <w:szCs w:val="18"/>
              </w:rPr>
              <w:t>tussen</w:t>
            </w:r>
            <w:r w:rsidR="00E142C7" w:rsidRPr="00EA4857">
              <w:rPr>
                <w:szCs w:val="18"/>
              </w:rPr>
              <w:t>:</w:t>
            </w:r>
          </w:p>
          <w:p w:rsidR="00E142C7" w:rsidRPr="00EA4857" w:rsidRDefault="00E142C7" w:rsidP="00EA4857">
            <w:pPr>
              <w:numPr>
                <w:ilvl w:val="0"/>
                <w:numId w:val="12"/>
              </w:numPr>
              <w:rPr>
                <w:rFonts w:cs="Arial"/>
                <w:color w:val="339966"/>
                <w:sz w:val="20"/>
              </w:rPr>
            </w:pPr>
            <w:r w:rsidRPr="00EA4857">
              <w:rPr>
                <w:rFonts w:cs="Arial"/>
                <w:color w:val="339966"/>
                <w:sz w:val="20"/>
              </w:rPr>
              <w:t>optieverlener</w:t>
            </w:r>
          </w:p>
          <w:p w:rsidR="00E142C7" w:rsidRPr="00EA4857" w:rsidRDefault="00E142C7" w:rsidP="00EA4857">
            <w:pPr>
              <w:numPr>
                <w:ilvl w:val="0"/>
                <w:numId w:val="12"/>
              </w:numPr>
              <w:rPr>
                <w:rFonts w:cs="Arial"/>
                <w:color w:val="339966"/>
                <w:sz w:val="20"/>
              </w:rPr>
            </w:pPr>
            <w:r w:rsidRPr="00EA4857">
              <w:rPr>
                <w:rFonts w:cs="Arial"/>
                <w:color w:val="339966"/>
                <w:sz w:val="20"/>
              </w:rPr>
              <w:t>optieverlener en optiegerechtigde</w:t>
            </w:r>
          </w:p>
          <w:p w:rsidR="00463841" w:rsidRDefault="00E142C7" w:rsidP="00EA4857">
            <w:pPr>
              <w:numPr>
                <w:ilvl w:val="0"/>
                <w:numId w:val="12"/>
              </w:numPr>
            </w:pPr>
            <w:r w:rsidRPr="00EA4857">
              <w:rPr>
                <w:rFonts w:cs="Arial"/>
                <w:color w:val="339966"/>
                <w:sz w:val="20"/>
              </w:rPr>
              <w:t>optiegerechtigde</w:t>
            </w:r>
          </w:p>
          <w:p w:rsidR="001B5352" w:rsidRDefault="001B5352" w:rsidP="00EA4857">
            <w:pPr>
              <w:spacing w:line="240" w:lineRule="auto"/>
            </w:pPr>
          </w:p>
          <w:p w:rsidR="001B5352" w:rsidRPr="00EA4857" w:rsidRDefault="00E3260F" w:rsidP="001B5352">
            <w:pPr>
              <w:rPr>
                <w:szCs w:val="18"/>
              </w:rPr>
            </w:pPr>
            <w:r w:rsidRPr="00EA4857">
              <w:rPr>
                <w:szCs w:val="18"/>
              </w:rPr>
              <w:t>en een v</w:t>
            </w:r>
            <w:r w:rsidR="001B5352" w:rsidRPr="00EA4857">
              <w:rPr>
                <w:szCs w:val="18"/>
              </w:rPr>
              <w:t xml:space="preserve">erplichte </w:t>
            </w:r>
            <w:r w:rsidRPr="00EA4857">
              <w:rPr>
                <w:szCs w:val="18"/>
              </w:rPr>
              <w:t>gebruikers</w:t>
            </w:r>
            <w:r w:rsidR="001B5352" w:rsidRPr="00EA4857">
              <w:rPr>
                <w:szCs w:val="18"/>
              </w:rPr>
              <w:t xml:space="preserve">keuze </w:t>
            </w:r>
            <w:r w:rsidRPr="00EA4857">
              <w:rPr>
                <w:szCs w:val="18"/>
              </w:rPr>
              <w:t>tussen</w:t>
            </w:r>
            <w:r w:rsidR="001B5352" w:rsidRPr="00EA4857">
              <w:rPr>
                <w:szCs w:val="18"/>
              </w:rPr>
              <w:t>:</w:t>
            </w:r>
          </w:p>
          <w:p w:rsidR="001B5352" w:rsidRPr="00EA4857" w:rsidRDefault="001B5352" w:rsidP="00EA4857">
            <w:pPr>
              <w:numPr>
                <w:ilvl w:val="0"/>
                <w:numId w:val="15"/>
              </w:numPr>
              <w:rPr>
                <w:rFonts w:cs="Arial"/>
                <w:color w:val="339966"/>
                <w:sz w:val="20"/>
              </w:rPr>
            </w:pPr>
            <w:r w:rsidRPr="00EA4857">
              <w:rPr>
                <w:rFonts w:cs="Arial"/>
                <w:color w:val="339966"/>
                <w:sz w:val="20"/>
              </w:rPr>
              <w:t>artikel 10 lid 3 Wet Voorkeursrecht Gemeenten en in verband met artikel 3:17 lid 2 Burgerlijk Wetboek</w:t>
            </w:r>
          </w:p>
          <w:p w:rsidR="001B5352" w:rsidRPr="00EA4857" w:rsidRDefault="001B5352" w:rsidP="00EA4857">
            <w:pPr>
              <w:numPr>
                <w:ilvl w:val="0"/>
                <w:numId w:val="15"/>
              </w:numPr>
              <w:rPr>
                <w:color w:val="339966"/>
                <w:szCs w:val="18"/>
              </w:rPr>
            </w:pPr>
            <w:r w:rsidRPr="00EA4857">
              <w:rPr>
                <w:rFonts w:cs="Arial"/>
                <w:color w:val="339966"/>
                <w:sz w:val="20"/>
              </w:rPr>
              <w:t>artikel 10 lid 3 Wet Voorkeursrecht Gemeenten</w:t>
            </w:r>
            <w:r w:rsidRPr="00EA4857">
              <w:rPr>
                <w:color w:val="339966"/>
                <w:szCs w:val="18"/>
              </w:rPr>
              <w:t xml:space="preserve"> </w:t>
            </w:r>
          </w:p>
          <w:p w:rsidR="001B5352" w:rsidRDefault="001B5352" w:rsidP="00EA4857">
            <w:pPr>
              <w:spacing w:line="240" w:lineRule="auto"/>
            </w:pPr>
          </w:p>
          <w:p w:rsidR="00463841" w:rsidRPr="00EA4857" w:rsidRDefault="00463841" w:rsidP="00EA4857">
            <w:pPr>
              <w:spacing w:line="240" w:lineRule="auto"/>
              <w:rPr>
                <w:u w:val="single"/>
              </w:rPr>
            </w:pPr>
            <w:r w:rsidRPr="00EA4857">
              <w:rPr>
                <w:u w:val="single"/>
              </w:rPr>
              <w:t>Mapping</w:t>
            </w:r>
            <w:r w:rsidR="00E3260F" w:rsidRPr="00EA4857">
              <w:rPr>
                <w:u w:val="single"/>
              </w:rPr>
              <w:t xml:space="preserve"> namens</w:t>
            </w:r>
            <w:r w:rsidRPr="00EA4857">
              <w:rPr>
                <w:u w:val="single"/>
              </w:rPr>
              <w:t>:</w:t>
            </w:r>
          </w:p>
          <w:p w:rsidR="00463841" w:rsidRPr="00EA4857" w:rsidRDefault="00463841"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463841" w:rsidRPr="00EA4857" w:rsidRDefault="00463841"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k_VerzoekInschrijvingNamens</w:t>
            </w:r>
            <w:proofErr w:type="spellEnd"/>
            <w:r w:rsidRPr="00EA4857">
              <w:rPr>
                <w:sz w:val="16"/>
                <w:szCs w:val="16"/>
              </w:rPr>
              <w:t>’)</w:t>
            </w:r>
          </w:p>
          <w:p w:rsidR="00463841" w:rsidRPr="00EA4857" w:rsidRDefault="00463841" w:rsidP="00EA4857">
            <w:pPr>
              <w:spacing w:line="240" w:lineRule="auto"/>
              <w:ind w:left="427"/>
              <w:rPr>
                <w:sz w:val="16"/>
                <w:szCs w:val="16"/>
              </w:rPr>
            </w:pPr>
            <w:r w:rsidRPr="00EA4857">
              <w:rPr>
                <w:sz w:val="16"/>
                <w:szCs w:val="16"/>
              </w:rPr>
              <w:t>./tekst</w:t>
            </w:r>
            <w:r w:rsidRPr="00EA4857">
              <w:rPr>
                <w:i/>
                <w:sz w:val="16"/>
                <w:szCs w:val="16"/>
              </w:rPr>
              <w:t>(met de gekozen tekst)</w:t>
            </w:r>
          </w:p>
          <w:p w:rsidR="00E3260F" w:rsidRPr="00EA4857" w:rsidRDefault="00E3260F" w:rsidP="00EA4857">
            <w:pPr>
              <w:spacing w:line="240" w:lineRule="auto"/>
              <w:rPr>
                <w:u w:val="single"/>
              </w:rPr>
            </w:pPr>
          </w:p>
          <w:p w:rsidR="002A3318" w:rsidRPr="00EA4857" w:rsidRDefault="00E3260F" w:rsidP="00EA4857">
            <w:pPr>
              <w:spacing w:line="240" w:lineRule="auto"/>
              <w:rPr>
                <w:u w:val="single"/>
              </w:rPr>
            </w:pPr>
            <w:r w:rsidRPr="00EA4857">
              <w:rPr>
                <w:u w:val="single"/>
              </w:rPr>
              <w:t>Mapping artikel 10:</w:t>
            </w:r>
          </w:p>
          <w:p w:rsidR="001B5352" w:rsidRPr="00EA4857" w:rsidRDefault="001B5352"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1B5352" w:rsidRPr="00EA4857" w:rsidRDefault="001B5352"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k_GrondArtikel</w:t>
            </w:r>
            <w:proofErr w:type="spellEnd"/>
            <w:r w:rsidRPr="00EA4857">
              <w:rPr>
                <w:sz w:val="16"/>
                <w:szCs w:val="16"/>
              </w:rPr>
              <w:t>’)</w:t>
            </w:r>
          </w:p>
          <w:p w:rsidR="001B5352" w:rsidRPr="00EA4857" w:rsidRDefault="001B5352" w:rsidP="00EA4857">
            <w:pPr>
              <w:spacing w:line="240" w:lineRule="auto"/>
              <w:ind w:left="427"/>
              <w:rPr>
                <w:sz w:val="16"/>
                <w:szCs w:val="16"/>
              </w:rPr>
            </w:pPr>
            <w:r w:rsidRPr="00EA4857">
              <w:rPr>
                <w:sz w:val="16"/>
                <w:szCs w:val="16"/>
              </w:rPr>
              <w:t>./tekst</w:t>
            </w:r>
            <w:r w:rsidRPr="00EA4857">
              <w:rPr>
                <w:i/>
                <w:sz w:val="16"/>
                <w:szCs w:val="16"/>
              </w:rPr>
              <w:t>(met de gekozen tekst)</w:t>
            </w:r>
          </w:p>
          <w:p w:rsidR="001B5352" w:rsidRPr="00875241" w:rsidRDefault="001B5352" w:rsidP="00EA4857">
            <w:pPr>
              <w:spacing w:line="240" w:lineRule="auto"/>
            </w:pPr>
          </w:p>
        </w:tc>
      </w:tr>
    </w:tbl>
    <w:p w:rsidR="002A3318" w:rsidRDefault="002A3318" w:rsidP="005D562D"/>
    <w:p w:rsidR="005847AC" w:rsidRDefault="00E3260F" w:rsidP="005847AC">
      <w:pPr>
        <w:pStyle w:val="Kop2"/>
        <w:numPr>
          <w:ilvl w:val="1"/>
          <w:numId w:val="1"/>
        </w:numPr>
      </w:pPr>
      <w:bookmarkStart w:id="82" w:name="_GoBack"/>
      <w:bookmarkEnd w:id="82"/>
      <w:r>
        <w:br w:type="page"/>
      </w:r>
      <w:bookmarkStart w:id="83" w:name="_Toc436222966"/>
      <w:r w:rsidR="005847AC">
        <w:lastRenderedPageBreak/>
        <w:t>Woonplaatskeuze</w:t>
      </w:r>
      <w:bookmarkEnd w:id="8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847AC" w:rsidRPr="00343045" w:rsidTr="00EA4857">
        <w:tc>
          <w:tcPr>
            <w:tcW w:w="2621" w:type="pct"/>
            <w:shd w:val="clear" w:color="auto" w:fill="auto"/>
          </w:tcPr>
          <w:p w:rsidR="005847AC" w:rsidRPr="00EA4857" w:rsidRDefault="005847AC" w:rsidP="005847AC">
            <w:pPr>
              <w:rPr>
                <w:rFonts w:cs="Arial"/>
                <w:color w:val="800080"/>
                <w:sz w:val="20"/>
                <w:u w:val="single"/>
              </w:rPr>
            </w:pPr>
            <w:r w:rsidRPr="00EA4857">
              <w:rPr>
                <w:rFonts w:cs="Arial"/>
                <w:color w:val="800080"/>
                <w:sz w:val="20"/>
                <w:u w:val="single"/>
              </w:rPr>
              <w:t>Woonplaatskeuze</w:t>
            </w:r>
          </w:p>
          <w:p w:rsidR="005847AC" w:rsidRPr="00EA4857" w:rsidRDefault="005847AC" w:rsidP="005847AC">
            <w:pPr>
              <w:rPr>
                <w:rFonts w:cs="Arial"/>
                <w:color w:val="800080"/>
                <w:sz w:val="20"/>
              </w:rPr>
            </w:pPr>
            <w:r w:rsidRPr="00EA4857">
              <w:rPr>
                <w:rFonts w:cs="Arial"/>
                <w:color w:val="800080"/>
                <w:sz w:val="20"/>
              </w:rPr>
              <w:t>Ter</w:t>
            </w:r>
            <w:r w:rsidR="00026981" w:rsidRPr="00EA4857">
              <w:rPr>
                <w:rFonts w:cs="Arial"/>
                <w:color w:val="800080"/>
                <w:sz w:val="20"/>
              </w:rPr>
              <w:t xml:space="preserve"> </w:t>
            </w:r>
            <w:r w:rsidRPr="00EA4857">
              <w:rPr>
                <w:rFonts w:cs="Arial"/>
                <w:color w:val="800080"/>
                <w:sz w:val="20"/>
              </w:rPr>
              <w:t xml:space="preserve">zake van de uitvoering van deze overeenkomst, waaronder tevens dient te worden begrepen de inschrijving in de openbare registers, </w:t>
            </w:r>
            <w:r w:rsidRPr="00EA4857">
              <w:rPr>
                <w:rFonts w:cs="Arial"/>
                <w:color w:val="3366FF"/>
                <w:sz w:val="20"/>
              </w:rPr>
              <w:t>alsmede voor de fiscale gevolgen,</w:t>
            </w:r>
            <w:r w:rsidRPr="00EA4857">
              <w:rPr>
                <w:rFonts w:cs="Arial"/>
                <w:color w:val="800080"/>
                <w:sz w:val="20"/>
              </w:rPr>
              <w:t xml:space="preserve"> wordt woonplaats gekozen ten kantore van de bewaarder van deze akte.</w:t>
            </w:r>
          </w:p>
          <w:p w:rsidR="005847AC" w:rsidRPr="00EA4857" w:rsidRDefault="005847AC" w:rsidP="00EA4857">
            <w:pPr>
              <w:tabs>
                <w:tab w:val="left" w:pos="-1440"/>
                <w:tab w:val="left" w:pos="-720"/>
              </w:tabs>
              <w:suppressAutoHyphens/>
              <w:rPr>
                <w:color w:val="800080"/>
              </w:rPr>
            </w:pPr>
          </w:p>
        </w:tc>
        <w:tc>
          <w:tcPr>
            <w:tcW w:w="2379" w:type="pct"/>
            <w:shd w:val="clear" w:color="auto" w:fill="auto"/>
          </w:tcPr>
          <w:p w:rsidR="008D4506" w:rsidRDefault="008D4506" w:rsidP="00EA4857">
            <w:pPr>
              <w:spacing w:before="72"/>
            </w:pPr>
            <w:r w:rsidRPr="004E7A50">
              <w:t xml:space="preserve">Deze paragraaf is verplicht als één van de </w:t>
            </w:r>
            <w:r>
              <w:t xml:space="preserve">personen uit één van de </w:t>
            </w:r>
            <w:r w:rsidRPr="004E7A50">
              <w:t>partijen een buitenlands adres heeft.</w:t>
            </w:r>
            <w:r w:rsidR="00FC5CB7">
              <w:t xml:space="preserve"> (Het modeldocument dwingt dit niet af.)</w:t>
            </w:r>
            <w:r w:rsidR="00E3260F" w:rsidRPr="00EA4857">
              <w:rPr>
                <w:rFonts w:cs="Arial"/>
                <w:szCs w:val="18"/>
              </w:rPr>
              <w:t xml:space="preserve"> </w:t>
            </w:r>
            <w:r w:rsidRPr="00EA4857">
              <w:rPr>
                <w:rFonts w:cs="Arial"/>
                <w:szCs w:val="18"/>
              </w:rPr>
              <w:t xml:space="preserve">De tekst </w:t>
            </w:r>
            <w:r w:rsidRPr="00EA4857">
              <w:rPr>
                <w:color w:val="3366FF"/>
              </w:rPr>
              <w:t xml:space="preserve">alsmede voor de fiscale gevolgen, </w:t>
            </w:r>
            <w:r w:rsidRPr="00350D80">
              <w:t>is optioneel</w:t>
            </w:r>
            <w:r w:rsidR="00E3260F">
              <w:t xml:space="preserve"> en</w:t>
            </w:r>
            <w:r w:rsidRPr="00350D80">
              <w:t xml:space="preserve"> </w:t>
            </w:r>
            <w:r w:rsidR="00E3260F">
              <w:t>m</w:t>
            </w:r>
            <w:r>
              <w:t>ag ook geheel weggelaten worden.</w:t>
            </w:r>
          </w:p>
          <w:p w:rsidR="008D4506" w:rsidRPr="00EA4857" w:rsidRDefault="008D4506" w:rsidP="00EA4857">
            <w:pPr>
              <w:autoSpaceDE w:val="0"/>
              <w:autoSpaceDN w:val="0"/>
              <w:adjustRightInd w:val="0"/>
              <w:spacing w:line="240" w:lineRule="auto"/>
              <w:rPr>
                <w:u w:val="single"/>
              </w:rPr>
            </w:pPr>
          </w:p>
          <w:p w:rsidR="008D4506" w:rsidRPr="00EA4857" w:rsidRDefault="008D4506" w:rsidP="008D4506">
            <w:pPr>
              <w:rPr>
                <w:u w:val="single"/>
              </w:rPr>
            </w:pPr>
            <w:r w:rsidRPr="00EA4857">
              <w:rPr>
                <w:u w:val="single"/>
              </w:rPr>
              <w:t>Mapping:</w:t>
            </w:r>
          </w:p>
          <w:p w:rsidR="008D4506" w:rsidRPr="00EA4857" w:rsidRDefault="008D4506"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
          <w:p w:rsidR="008D4506" w:rsidRPr="00EA4857" w:rsidRDefault="008D4506" w:rsidP="00EA4857">
            <w:pPr>
              <w:spacing w:line="240" w:lineRule="auto"/>
              <w:rPr>
                <w:sz w:val="16"/>
                <w:szCs w:val="16"/>
              </w:rPr>
            </w:pPr>
            <w:r w:rsidRPr="00EA4857">
              <w:rPr>
                <w:sz w:val="16"/>
                <w:szCs w:val="16"/>
              </w:rPr>
              <w:t>./</w:t>
            </w:r>
            <w:proofErr w:type="spellStart"/>
            <w:r w:rsidRPr="00EA4857">
              <w:rPr>
                <w:sz w:val="16"/>
                <w:szCs w:val="16"/>
              </w:rPr>
              <w:t>tia_TekstKeuze</w:t>
            </w:r>
            <w:proofErr w:type="spellEnd"/>
            <w:r w:rsidRPr="00EA4857">
              <w:rPr>
                <w:sz w:val="16"/>
                <w:szCs w:val="16"/>
              </w:rPr>
              <w:t>/</w:t>
            </w:r>
          </w:p>
          <w:p w:rsidR="008D4506" w:rsidRPr="00EA4857" w:rsidRDefault="008D4506" w:rsidP="00EA4857">
            <w:pPr>
              <w:spacing w:line="240" w:lineRule="auto"/>
              <w:ind w:left="227"/>
              <w:rPr>
                <w:sz w:val="16"/>
                <w:szCs w:val="16"/>
              </w:rPr>
            </w:pPr>
            <w:r w:rsidRPr="00EA4857">
              <w:rPr>
                <w:sz w:val="16"/>
                <w:szCs w:val="16"/>
              </w:rPr>
              <w:t>./</w:t>
            </w:r>
            <w:proofErr w:type="spellStart"/>
            <w:r w:rsidRPr="00EA4857">
              <w:rPr>
                <w:sz w:val="16"/>
                <w:szCs w:val="16"/>
              </w:rPr>
              <w:t>tagNaam</w:t>
            </w:r>
            <w:proofErr w:type="spellEnd"/>
            <w:r w:rsidRPr="00EA4857">
              <w:rPr>
                <w:sz w:val="16"/>
                <w:szCs w:val="16"/>
              </w:rPr>
              <w:t>(‘k_Woonpl</w:t>
            </w:r>
            <w:r w:rsidR="00FC5CB7" w:rsidRPr="00EA4857">
              <w:rPr>
                <w:sz w:val="16"/>
                <w:szCs w:val="16"/>
              </w:rPr>
              <w:t>aatskeuze</w:t>
            </w:r>
            <w:r w:rsidRPr="00EA4857">
              <w:rPr>
                <w:sz w:val="16"/>
                <w:szCs w:val="16"/>
              </w:rPr>
              <w:t>’)</w:t>
            </w:r>
          </w:p>
          <w:p w:rsidR="005847AC" w:rsidRPr="00EA4857" w:rsidRDefault="008D4506" w:rsidP="00EA4857">
            <w:pPr>
              <w:autoSpaceDE w:val="0"/>
              <w:autoSpaceDN w:val="0"/>
              <w:adjustRightInd w:val="0"/>
              <w:spacing w:line="240" w:lineRule="auto"/>
              <w:ind w:left="227"/>
              <w:rPr>
                <w:i/>
                <w:sz w:val="16"/>
                <w:szCs w:val="16"/>
              </w:rPr>
            </w:pPr>
            <w:r w:rsidRPr="00EA4857">
              <w:rPr>
                <w:sz w:val="16"/>
                <w:szCs w:val="16"/>
              </w:rPr>
              <w:t>./tekst</w:t>
            </w:r>
            <w:r w:rsidR="00D73F23" w:rsidRPr="00EA4857">
              <w:rPr>
                <w:i/>
                <w:sz w:val="16"/>
                <w:szCs w:val="16"/>
              </w:rPr>
              <w:t>(met de gekozen tekst</w:t>
            </w:r>
            <w:r w:rsidR="00FC5CB7" w:rsidRPr="00EA4857">
              <w:rPr>
                <w:i/>
                <w:sz w:val="16"/>
                <w:szCs w:val="16"/>
              </w:rPr>
              <w:t>, al dan niet met de blauwe tekst; zonder de koptekst</w:t>
            </w:r>
            <w:r w:rsidR="00D73F23" w:rsidRPr="00EA4857">
              <w:rPr>
                <w:i/>
                <w:sz w:val="16"/>
                <w:szCs w:val="16"/>
              </w:rPr>
              <w:t>)</w:t>
            </w:r>
          </w:p>
          <w:p w:rsidR="00FC5CB7" w:rsidRPr="00EA4857" w:rsidRDefault="00E3260F" w:rsidP="00EA4857">
            <w:pPr>
              <w:autoSpaceDE w:val="0"/>
              <w:autoSpaceDN w:val="0"/>
              <w:adjustRightInd w:val="0"/>
              <w:spacing w:line="240" w:lineRule="auto"/>
              <w:rPr>
                <w:sz w:val="16"/>
                <w:szCs w:val="16"/>
              </w:rPr>
            </w:pPr>
            <w:r w:rsidRPr="00EA4857">
              <w:rPr>
                <w:i/>
                <w:sz w:val="16"/>
                <w:szCs w:val="16"/>
              </w:rPr>
              <w:t>-d</w:t>
            </w:r>
            <w:r w:rsidR="00FC5CB7" w:rsidRPr="00EA4857">
              <w:rPr>
                <w:i/>
                <w:sz w:val="16"/>
                <w:szCs w:val="16"/>
              </w:rPr>
              <w:t>e koptekst ‘</w:t>
            </w:r>
            <w:proofErr w:type="spellStart"/>
            <w:r w:rsidR="00FC5CB7" w:rsidRPr="00EA4857">
              <w:rPr>
                <w:i/>
                <w:sz w:val="16"/>
                <w:szCs w:val="16"/>
                <w:u w:val="single"/>
              </w:rPr>
              <w:t>Woonplaatskeuze</w:t>
            </w:r>
            <w:r w:rsidR="00FC5CB7" w:rsidRPr="00EA4857">
              <w:rPr>
                <w:i/>
                <w:sz w:val="16"/>
                <w:szCs w:val="16"/>
              </w:rPr>
              <w:t>’wordt</w:t>
            </w:r>
            <w:proofErr w:type="spellEnd"/>
            <w:r w:rsidR="00FC5CB7" w:rsidRPr="00EA4857">
              <w:rPr>
                <w:i/>
                <w:sz w:val="16"/>
                <w:szCs w:val="16"/>
              </w:rPr>
              <w:t xml:space="preserve"> niet in de keuzetekst opgenomen, maar dient getoond te worden als de ‘tekst’ bij de betreffende </w:t>
            </w:r>
            <w:proofErr w:type="spellStart"/>
            <w:r w:rsidR="00FC5CB7" w:rsidRPr="00EA4857">
              <w:rPr>
                <w:i/>
                <w:sz w:val="16"/>
                <w:szCs w:val="16"/>
              </w:rPr>
              <w:t>tagnaam</w:t>
            </w:r>
            <w:proofErr w:type="spellEnd"/>
            <w:r w:rsidR="00FC5CB7" w:rsidRPr="00EA4857">
              <w:rPr>
                <w:i/>
                <w:sz w:val="16"/>
                <w:szCs w:val="16"/>
              </w:rPr>
              <w:t xml:space="preserve"> is ingevuld.</w:t>
            </w:r>
          </w:p>
        </w:tc>
      </w:tr>
      <w:tr w:rsidR="00D73F23" w:rsidRPr="00343045" w:rsidTr="00EA4857">
        <w:tc>
          <w:tcPr>
            <w:tcW w:w="2621" w:type="pct"/>
            <w:shd w:val="clear" w:color="auto" w:fill="auto"/>
          </w:tcPr>
          <w:p w:rsidR="00D73F23" w:rsidRPr="00EA4857" w:rsidRDefault="00D73F23" w:rsidP="005847AC">
            <w:pPr>
              <w:rPr>
                <w:rFonts w:cs="Arial"/>
                <w:color w:val="800080"/>
                <w:sz w:val="20"/>
                <w:u w:val="single"/>
              </w:rPr>
            </w:pPr>
          </w:p>
        </w:tc>
        <w:tc>
          <w:tcPr>
            <w:tcW w:w="2379" w:type="pct"/>
            <w:shd w:val="clear" w:color="auto" w:fill="auto"/>
          </w:tcPr>
          <w:p w:rsidR="00D73F23" w:rsidRPr="004E7A50" w:rsidRDefault="00D73F23" w:rsidP="00EA4857">
            <w:pPr>
              <w:spacing w:before="72"/>
            </w:pPr>
          </w:p>
        </w:tc>
      </w:tr>
    </w:tbl>
    <w:p w:rsidR="005847AC" w:rsidRDefault="005847AC" w:rsidP="005D562D"/>
    <w:p w:rsidR="00811766" w:rsidRDefault="00811766" w:rsidP="00811766">
      <w:pPr>
        <w:pStyle w:val="Kop2"/>
        <w:numPr>
          <w:ilvl w:val="1"/>
          <w:numId w:val="1"/>
        </w:numPr>
      </w:pPr>
      <w:bookmarkStart w:id="84" w:name="_Ref387231331"/>
      <w:bookmarkStart w:id="85" w:name="_Toc436222967"/>
      <w:r>
        <w:t>Bijlage</w:t>
      </w:r>
      <w:bookmarkEnd w:id="84"/>
      <w:bookmarkEnd w:id="8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811766" w:rsidRPr="00343045" w:rsidTr="00EA4857">
        <w:tc>
          <w:tcPr>
            <w:tcW w:w="2621" w:type="pct"/>
            <w:shd w:val="clear" w:color="auto" w:fill="auto"/>
          </w:tcPr>
          <w:p w:rsidR="00811766" w:rsidRPr="00EA4857" w:rsidRDefault="00811766" w:rsidP="00811766">
            <w:pPr>
              <w:rPr>
                <w:rFonts w:cs="Arial"/>
                <w:color w:val="800080"/>
                <w:sz w:val="20"/>
                <w:u w:val="single"/>
              </w:rPr>
            </w:pPr>
            <w:r w:rsidRPr="00EA4857">
              <w:rPr>
                <w:rFonts w:cs="Arial"/>
                <w:color w:val="800080"/>
                <w:sz w:val="20"/>
                <w:u w:val="single"/>
              </w:rPr>
              <w:t>Bijlage</w:t>
            </w:r>
          </w:p>
          <w:p w:rsidR="00811766" w:rsidRPr="00EA4857" w:rsidRDefault="00811766" w:rsidP="00811766">
            <w:pPr>
              <w:rPr>
                <w:rFonts w:cs="Arial"/>
                <w:color w:val="800080"/>
                <w:sz w:val="20"/>
              </w:rPr>
            </w:pPr>
            <w:r w:rsidRPr="00EA4857">
              <w:rPr>
                <w:rFonts w:cs="Arial"/>
                <w:color w:val="800080"/>
                <w:sz w:val="20"/>
              </w:rPr>
              <w:t>Aan deze akte</w:t>
            </w:r>
            <w:r w:rsidRPr="00EA4857">
              <w:rPr>
                <w:rFonts w:cs="Arial"/>
                <w:color w:val="005200"/>
                <w:sz w:val="20"/>
              </w:rPr>
              <w:t xml:space="preserve"> </w:t>
            </w:r>
            <w:r w:rsidRPr="00EA4857">
              <w:rPr>
                <w:color w:val="3366FF"/>
                <w:sz w:val="20"/>
              </w:rPr>
              <w:t>wordt</w:t>
            </w:r>
            <w:r w:rsidRPr="00EA4857">
              <w:rPr>
                <w:rFonts w:cs="Arial"/>
                <w:color w:val="3366FF"/>
                <w:sz w:val="20"/>
              </w:rPr>
              <w:t>/</w:t>
            </w:r>
            <w:r w:rsidRPr="00EA4857">
              <w:rPr>
                <w:color w:val="3366FF"/>
                <w:sz w:val="20"/>
              </w:rPr>
              <w:t>is</w:t>
            </w:r>
            <w:r w:rsidRPr="00EA4857">
              <w:rPr>
                <w:rFonts w:cs="Arial"/>
                <w:color w:val="005200"/>
                <w:sz w:val="20"/>
              </w:rPr>
              <w:t xml:space="preserve"> </w:t>
            </w:r>
            <w:r w:rsidRPr="00EA4857">
              <w:rPr>
                <w:rFonts w:cs="Arial"/>
                <w:color w:val="800080"/>
                <w:sz w:val="20"/>
              </w:rPr>
              <w:t>de volgende bijlage gehecht:</w:t>
            </w:r>
          </w:p>
          <w:p w:rsidR="00811766" w:rsidRPr="00EA4857" w:rsidRDefault="0050706C" w:rsidP="00EA4857">
            <w:pPr>
              <w:tabs>
                <w:tab w:val="left" w:pos="-1440"/>
                <w:tab w:val="left" w:pos="-720"/>
              </w:tabs>
              <w:suppressAutoHyphens/>
              <w:rPr>
                <w:color w:val="800080"/>
              </w:rPr>
            </w:pPr>
            <w:r w:rsidRPr="00EA4857">
              <w:rPr>
                <w:rFonts w:cs="Arial"/>
                <w:color w:val="800080"/>
                <w:sz w:val="20"/>
              </w:rPr>
              <w:t xml:space="preserve">-  </w:t>
            </w:r>
            <w:r w:rsidR="00195581" w:rsidRPr="00EA4857">
              <w:rPr>
                <w:rFonts w:cs="Arial"/>
                <w:color w:val="3366FF"/>
                <w:sz w:val="20"/>
              </w:rPr>
              <w:t>a</w:t>
            </w:r>
            <w:r w:rsidR="00811766" w:rsidRPr="00EA4857">
              <w:rPr>
                <w:rFonts w:cs="Arial"/>
                <w:color w:val="3366FF"/>
                <w:sz w:val="20"/>
              </w:rPr>
              <w:t>fschrift</w:t>
            </w:r>
            <w:r w:rsidRPr="00EA4857">
              <w:rPr>
                <w:rFonts w:cs="Arial"/>
                <w:color w:val="3366FF"/>
                <w:sz w:val="20"/>
              </w:rPr>
              <w:t>/</w:t>
            </w:r>
            <w:r w:rsidR="00195581" w:rsidRPr="00EA4857">
              <w:rPr>
                <w:rFonts w:cs="Arial"/>
                <w:color w:val="3366FF"/>
                <w:sz w:val="20"/>
              </w:rPr>
              <w:t>u</w:t>
            </w:r>
            <w:r w:rsidRPr="00EA4857">
              <w:rPr>
                <w:rFonts w:cs="Arial"/>
                <w:color w:val="3366FF"/>
                <w:sz w:val="20"/>
              </w:rPr>
              <w:t>ittreksel</w:t>
            </w:r>
            <w:r w:rsidR="00811766" w:rsidRPr="00EA4857">
              <w:rPr>
                <w:rFonts w:cs="Arial"/>
                <w:color w:val="339966"/>
                <w:sz w:val="20"/>
              </w:rPr>
              <w:t xml:space="preserve"> </w:t>
            </w:r>
            <w:r w:rsidR="00811766" w:rsidRPr="00EA4857">
              <w:rPr>
                <w:color w:val="3366FF"/>
              </w:rPr>
              <w:t>optie-/</w:t>
            </w:r>
            <w:r w:rsidR="00811766" w:rsidRPr="00EA4857">
              <w:rPr>
                <w:rFonts w:cs="Arial"/>
                <w:color w:val="3366FF"/>
                <w:sz w:val="20"/>
              </w:rPr>
              <w:t>koop</w:t>
            </w:r>
            <w:r w:rsidR="00811766" w:rsidRPr="00EA4857">
              <w:rPr>
                <w:rFonts w:cs="Arial"/>
                <w:color w:val="800080"/>
                <w:sz w:val="20"/>
              </w:rPr>
              <w:t>overeenkomst.</w:t>
            </w:r>
          </w:p>
        </w:tc>
        <w:tc>
          <w:tcPr>
            <w:tcW w:w="2379" w:type="pct"/>
            <w:shd w:val="clear" w:color="auto" w:fill="auto"/>
          </w:tcPr>
          <w:p w:rsidR="00811766" w:rsidRPr="00EA4857" w:rsidRDefault="00E3260F" w:rsidP="008D105A">
            <w:pPr>
              <w:rPr>
                <w:u w:val="single"/>
              </w:rPr>
            </w:pPr>
            <w:r w:rsidRPr="00EA4857">
              <w:rPr>
                <w:rFonts w:cs="Arial"/>
                <w:szCs w:val="18"/>
              </w:rPr>
              <w:t xml:space="preserve">Optionele </w:t>
            </w:r>
            <w:r w:rsidR="00811766" w:rsidRPr="00EA4857">
              <w:rPr>
                <w:rFonts w:cs="Arial"/>
                <w:szCs w:val="18"/>
              </w:rPr>
              <w:t>tekst</w:t>
            </w:r>
            <w:r w:rsidR="00E11CF5" w:rsidRPr="00EA4857">
              <w:rPr>
                <w:rFonts w:cs="Arial"/>
                <w:szCs w:val="18"/>
              </w:rPr>
              <w:t>.</w:t>
            </w:r>
            <w:r w:rsidR="008D105A">
              <w:t xml:space="preserve"> </w:t>
            </w:r>
            <w:r w:rsidR="00E11CF5" w:rsidRPr="00EA4857">
              <w:rPr>
                <w:szCs w:val="18"/>
              </w:rPr>
              <w:t>Z</w:t>
            </w:r>
            <w:r w:rsidR="008D105A" w:rsidRPr="00EA4857">
              <w:rPr>
                <w:szCs w:val="18"/>
              </w:rPr>
              <w:t xml:space="preserve">ie voor keuze tussen </w:t>
            </w:r>
            <w:r w:rsidR="008D105A" w:rsidRPr="00EA4857">
              <w:rPr>
                <w:color w:val="339966"/>
              </w:rPr>
              <w:t>optie-/koop</w:t>
            </w:r>
            <w:r w:rsidR="008D105A">
              <w:t xml:space="preserve"> par. </w:t>
            </w:r>
            <w:r w:rsidR="008D105A">
              <w:fldChar w:fldCharType="begin"/>
            </w:r>
            <w:r w:rsidR="008D105A">
              <w:instrText xml:space="preserve"> REF _Ref387234060 \r \h </w:instrText>
            </w:r>
            <w:r w:rsidR="008D105A">
              <w:fldChar w:fldCharType="separate"/>
            </w:r>
            <w:r w:rsidR="00A67E75">
              <w:t>2.2</w:t>
            </w:r>
            <w:r w:rsidR="008D105A">
              <w:fldChar w:fldCharType="end"/>
            </w:r>
            <w:r w:rsidR="008D105A">
              <w:t xml:space="preserve"> A</w:t>
            </w:r>
            <w:r w:rsidR="008D105A" w:rsidRPr="009A6156">
              <w:t>anhef</w:t>
            </w:r>
            <w:r w:rsidR="00195581">
              <w:t>,</w:t>
            </w:r>
            <w:r w:rsidR="008D105A" w:rsidRPr="00EA4857">
              <w:rPr>
                <w:szCs w:val="18"/>
              </w:rPr>
              <w:t xml:space="preserve"> voor keuze tussen </w:t>
            </w:r>
            <w:r w:rsidR="008D105A" w:rsidRPr="00EA4857">
              <w:rPr>
                <w:color w:val="3366FF"/>
                <w:szCs w:val="18"/>
              </w:rPr>
              <w:t>wordt/is</w:t>
            </w:r>
            <w:r w:rsidR="008D105A" w:rsidRPr="00EA4857">
              <w:rPr>
                <w:szCs w:val="18"/>
              </w:rPr>
              <w:t xml:space="preserve"> </w:t>
            </w:r>
            <w:r w:rsidR="00D45DFF" w:rsidRPr="00EA4857">
              <w:rPr>
                <w:szCs w:val="18"/>
              </w:rPr>
              <w:t xml:space="preserve">en </w:t>
            </w:r>
            <w:r w:rsidR="00D45DFF" w:rsidRPr="00EA4857">
              <w:rPr>
                <w:color w:val="3366FF"/>
                <w:szCs w:val="18"/>
              </w:rPr>
              <w:t>afschrift/uittreksel</w:t>
            </w:r>
            <w:r w:rsidR="00D45DFF" w:rsidRPr="00EA4857">
              <w:rPr>
                <w:szCs w:val="18"/>
              </w:rPr>
              <w:t xml:space="preserve"> </w:t>
            </w:r>
            <w:r w:rsidR="008D105A" w:rsidRPr="00EA4857">
              <w:rPr>
                <w:szCs w:val="18"/>
              </w:rPr>
              <w:t xml:space="preserve">par. </w:t>
            </w:r>
            <w:r w:rsidR="008D105A" w:rsidRPr="00EA4857">
              <w:rPr>
                <w:szCs w:val="18"/>
              </w:rPr>
              <w:fldChar w:fldCharType="begin"/>
            </w:r>
            <w:r w:rsidR="008D105A" w:rsidRPr="00EA4857">
              <w:rPr>
                <w:szCs w:val="18"/>
              </w:rPr>
              <w:instrText xml:space="preserve"> REF _Ref357087736 \r \h </w:instrText>
            </w:r>
            <w:r w:rsidR="008D105A" w:rsidRPr="00EA4857">
              <w:rPr>
                <w:szCs w:val="18"/>
              </w:rPr>
            </w:r>
            <w:r w:rsidR="008D105A" w:rsidRPr="00EA4857">
              <w:rPr>
                <w:szCs w:val="18"/>
              </w:rPr>
              <w:fldChar w:fldCharType="separate"/>
            </w:r>
            <w:r w:rsidR="00A67E75">
              <w:rPr>
                <w:szCs w:val="18"/>
              </w:rPr>
              <w:t>2.4</w:t>
            </w:r>
            <w:r w:rsidR="008D105A" w:rsidRPr="00EA4857">
              <w:rPr>
                <w:szCs w:val="18"/>
              </w:rPr>
              <w:fldChar w:fldCharType="end"/>
            </w:r>
            <w:r w:rsidR="008D105A" w:rsidRPr="00EA4857">
              <w:rPr>
                <w:szCs w:val="18"/>
              </w:rPr>
              <w:t xml:space="preserve"> Verklaring</w:t>
            </w:r>
            <w:r w:rsidR="00195581" w:rsidRPr="00EA4857">
              <w:rPr>
                <w:szCs w:val="18"/>
              </w:rPr>
              <w:t xml:space="preserve">. </w:t>
            </w:r>
          </w:p>
          <w:p w:rsidR="00415E3B" w:rsidRDefault="00415E3B" w:rsidP="00EA4857">
            <w:pPr>
              <w:autoSpaceDE w:val="0"/>
              <w:autoSpaceDN w:val="0"/>
              <w:adjustRightInd w:val="0"/>
              <w:spacing w:line="240" w:lineRule="auto"/>
            </w:pPr>
          </w:p>
          <w:p w:rsidR="00415E3B" w:rsidRPr="00EA4857" w:rsidRDefault="00415E3B" w:rsidP="00EA4857">
            <w:pPr>
              <w:autoSpaceDE w:val="0"/>
              <w:autoSpaceDN w:val="0"/>
              <w:adjustRightInd w:val="0"/>
              <w:spacing w:line="240" w:lineRule="auto"/>
              <w:rPr>
                <w:u w:val="single"/>
              </w:rPr>
            </w:pPr>
            <w:r w:rsidRPr="00EA4857">
              <w:rPr>
                <w:u w:val="single"/>
              </w:rPr>
              <w:t>Mapping bijlage:</w:t>
            </w:r>
          </w:p>
          <w:p w:rsidR="00415E3B" w:rsidRPr="00EA4857" w:rsidRDefault="00415E3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415E3B" w:rsidRPr="00EA4857" w:rsidRDefault="00415E3B" w:rsidP="00EA4857">
            <w:pPr>
              <w:spacing w:line="240" w:lineRule="auto"/>
              <w:rPr>
                <w:sz w:val="16"/>
                <w:szCs w:val="16"/>
              </w:rPr>
            </w:pPr>
            <w:r w:rsidRPr="00EA4857">
              <w:rPr>
                <w:sz w:val="16"/>
                <w:szCs w:val="16"/>
              </w:rPr>
              <w:tab/>
              <w:t>./</w:t>
            </w:r>
            <w:proofErr w:type="spellStart"/>
            <w:r w:rsidRPr="00EA4857">
              <w:rPr>
                <w:sz w:val="16"/>
                <w:szCs w:val="16"/>
              </w:rPr>
              <w:t>tagNaam</w:t>
            </w:r>
            <w:proofErr w:type="spellEnd"/>
            <w:r w:rsidRPr="00EA4857">
              <w:rPr>
                <w:sz w:val="16"/>
                <w:szCs w:val="16"/>
              </w:rPr>
              <w:t>(k_Bijlage)</w:t>
            </w:r>
          </w:p>
          <w:p w:rsidR="00415E3B" w:rsidRDefault="00415E3B" w:rsidP="00EA4857">
            <w:pPr>
              <w:autoSpaceDE w:val="0"/>
              <w:autoSpaceDN w:val="0"/>
              <w:adjustRightInd w:val="0"/>
              <w:spacing w:line="240" w:lineRule="auto"/>
            </w:pPr>
            <w:r w:rsidRPr="00EA4857">
              <w:rPr>
                <w:sz w:val="16"/>
                <w:szCs w:val="16"/>
              </w:rPr>
              <w:tab/>
              <w:t>./tekst(‘</w:t>
            </w:r>
            <w:proofErr w:type="spellStart"/>
            <w:r w:rsidRPr="00EA4857">
              <w:rPr>
                <w:sz w:val="16"/>
                <w:szCs w:val="16"/>
              </w:rPr>
              <w:t>true</w:t>
            </w:r>
            <w:proofErr w:type="spellEnd"/>
            <w:r w:rsidRPr="00EA4857">
              <w:rPr>
                <w:sz w:val="16"/>
                <w:szCs w:val="16"/>
              </w:rPr>
              <w:t>’</w:t>
            </w:r>
            <w:r w:rsidR="00E0594B" w:rsidRPr="00EA4857">
              <w:rPr>
                <w:sz w:val="16"/>
                <w:szCs w:val="16"/>
              </w:rPr>
              <w:t xml:space="preserve"> tekst wordt getoond of ‘</w:t>
            </w:r>
            <w:proofErr w:type="spellStart"/>
            <w:r w:rsidR="00E0594B" w:rsidRPr="00EA4857">
              <w:rPr>
                <w:sz w:val="16"/>
                <w:szCs w:val="16"/>
              </w:rPr>
              <w:t>false</w:t>
            </w:r>
            <w:proofErr w:type="spellEnd"/>
            <w:r w:rsidR="00E0594B" w:rsidRPr="00EA4857">
              <w:rPr>
                <w:sz w:val="16"/>
                <w:szCs w:val="16"/>
              </w:rPr>
              <w:t>’ tekst wordt niet getoond</w:t>
            </w:r>
            <w:r w:rsidRPr="00EA4857">
              <w:rPr>
                <w:sz w:val="16"/>
                <w:szCs w:val="16"/>
              </w:rPr>
              <w:t>)</w:t>
            </w:r>
          </w:p>
          <w:p w:rsidR="00E3260F" w:rsidRPr="00EA4857" w:rsidRDefault="00E3260F" w:rsidP="00EA4857">
            <w:pPr>
              <w:autoSpaceDE w:val="0"/>
              <w:autoSpaceDN w:val="0"/>
              <w:adjustRightInd w:val="0"/>
              <w:spacing w:line="240" w:lineRule="auto"/>
              <w:rPr>
                <w:u w:val="single"/>
              </w:rPr>
            </w:pPr>
          </w:p>
          <w:p w:rsidR="00811766" w:rsidRPr="00EA4857" w:rsidRDefault="00811766" w:rsidP="00811766">
            <w:pPr>
              <w:rPr>
                <w:u w:val="single"/>
              </w:rPr>
            </w:pPr>
            <w:r w:rsidRPr="00EA4857">
              <w:rPr>
                <w:u w:val="single"/>
              </w:rPr>
              <w:t>Mapping</w:t>
            </w:r>
            <w:r w:rsidR="008D105A" w:rsidRPr="00EA4857">
              <w:rPr>
                <w:u w:val="single"/>
              </w:rPr>
              <w:t xml:space="preserve"> wordt/is</w:t>
            </w:r>
            <w:r w:rsidRPr="00EA4857">
              <w:rPr>
                <w:u w:val="single"/>
              </w:rPr>
              <w:t>:</w:t>
            </w:r>
          </w:p>
          <w:p w:rsidR="00E93C34" w:rsidRPr="00EA4857" w:rsidRDefault="00E93C34"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E93C34" w:rsidRPr="00EA4857" w:rsidRDefault="00415E3B" w:rsidP="00EA4857">
            <w:pPr>
              <w:spacing w:line="240" w:lineRule="auto"/>
              <w:rPr>
                <w:sz w:val="16"/>
                <w:szCs w:val="16"/>
              </w:rPr>
            </w:pPr>
            <w:r w:rsidRPr="00EA4857">
              <w:rPr>
                <w:sz w:val="16"/>
                <w:szCs w:val="16"/>
              </w:rPr>
              <w:tab/>
            </w:r>
            <w:r w:rsidR="00E93C34" w:rsidRPr="00EA4857">
              <w:rPr>
                <w:sz w:val="16"/>
                <w:szCs w:val="16"/>
              </w:rPr>
              <w:t>./</w:t>
            </w:r>
            <w:proofErr w:type="spellStart"/>
            <w:r w:rsidR="00E93C34" w:rsidRPr="00EA4857">
              <w:rPr>
                <w:sz w:val="16"/>
                <w:szCs w:val="16"/>
              </w:rPr>
              <w:t>tagNaam</w:t>
            </w:r>
            <w:proofErr w:type="spellEnd"/>
            <w:r w:rsidR="00E93C34" w:rsidRPr="00EA4857">
              <w:rPr>
                <w:sz w:val="16"/>
                <w:szCs w:val="16"/>
              </w:rPr>
              <w:t>(‘</w:t>
            </w:r>
            <w:proofErr w:type="spellStart"/>
            <w:r w:rsidR="00E93C34" w:rsidRPr="00EA4857">
              <w:rPr>
                <w:sz w:val="16"/>
                <w:szCs w:val="16"/>
              </w:rPr>
              <w:t>k_TegenwTijd</w:t>
            </w:r>
            <w:proofErr w:type="spellEnd"/>
            <w:r w:rsidR="00E93C34" w:rsidRPr="00EA4857">
              <w:rPr>
                <w:sz w:val="16"/>
                <w:szCs w:val="16"/>
              </w:rPr>
              <w:t>’)</w:t>
            </w:r>
          </w:p>
          <w:p w:rsidR="00E93C34" w:rsidRPr="00EA4857" w:rsidRDefault="00415E3B" w:rsidP="00EA4857">
            <w:pPr>
              <w:autoSpaceDE w:val="0"/>
              <w:autoSpaceDN w:val="0"/>
              <w:adjustRightInd w:val="0"/>
              <w:spacing w:line="240" w:lineRule="auto"/>
              <w:ind w:left="227"/>
              <w:rPr>
                <w:sz w:val="16"/>
                <w:szCs w:val="16"/>
              </w:rPr>
            </w:pPr>
            <w:r w:rsidRPr="00EA4857">
              <w:rPr>
                <w:sz w:val="16"/>
                <w:szCs w:val="16"/>
              </w:rPr>
              <w:tab/>
            </w:r>
            <w:r w:rsidR="00E93C34" w:rsidRPr="00EA4857">
              <w:rPr>
                <w:sz w:val="16"/>
                <w:szCs w:val="16"/>
              </w:rPr>
              <w:t>./tekst(‘</w:t>
            </w:r>
            <w:proofErr w:type="spellStart"/>
            <w:r w:rsidR="00E93C34" w:rsidRPr="00EA4857">
              <w:rPr>
                <w:sz w:val="16"/>
                <w:szCs w:val="16"/>
              </w:rPr>
              <w:t>true</w:t>
            </w:r>
            <w:proofErr w:type="spellEnd"/>
            <w:r w:rsidR="00E93C34" w:rsidRPr="00EA4857">
              <w:rPr>
                <w:sz w:val="16"/>
                <w:szCs w:val="16"/>
              </w:rPr>
              <w:t>’ = de tekst ‘is’ wordt getoond; ’</w:t>
            </w:r>
            <w:proofErr w:type="spellStart"/>
            <w:r w:rsidR="00E93C34" w:rsidRPr="00EA4857">
              <w:rPr>
                <w:sz w:val="16"/>
                <w:szCs w:val="16"/>
              </w:rPr>
              <w:t>false</w:t>
            </w:r>
            <w:proofErr w:type="spellEnd"/>
            <w:r w:rsidR="00E93C34" w:rsidRPr="00EA4857">
              <w:rPr>
                <w:sz w:val="16"/>
                <w:szCs w:val="16"/>
              </w:rPr>
              <w:t>’ = de tekst ’wordt’ wordt getoond)</w:t>
            </w:r>
          </w:p>
        </w:tc>
      </w:tr>
    </w:tbl>
    <w:p w:rsidR="00811766" w:rsidRPr="00572208" w:rsidRDefault="00811766" w:rsidP="005D562D"/>
    <w:p w:rsidR="002A5C1F" w:rsidRDefault="009C6D27" w:rsidP="005847AC">
      <w:pPr>
        <w:pStyle w:val="Kop2"/>
        <w:numPr>
          <w:ilvl w:val="1"/>
          <w:numId w:val="1"/>
        </w:numPr>
      </w:pPr>
      <w:bookmarkStart w:id="86" w:name="_Toc436222968"/>
      <w:r>
        <w:lastRenderedPageBreak/>
        <w:t>Slot akte</w:t>
      </w:r>
      <w:bookmarkEnd w:id="86"/>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5C1F" w:rsidRPr="00343045" w:rsidTr="00EA4857">
        <w:tc>
          <w:tcPr>
            <w:tcW w:w="2621" w:type="pct"/>
            <w:shd w:val="clear" w:color="auto" w:fill="auto"/>
          </w:tcPr>
          <w:p w:rsidR="005D562D" w:rsidRPr="00EA4857" w:rsidRDefault="005D562D" w:rsidP="005D562D">
            <w:pPr>
              <w:rPr>
                <w:color w:val="FF0000"/>
                <w:u w:val="single"/>
              </w:rPr>
            </w:pPr>
            <w:r w:rsidRPr="00EA4857">
              <w:rPr>
                <w:color w:val="FF0000"/>
                <w:u w:val="single"/>
              </w:rPr>
              <w:t>Slot akte</w:t>
            </w:r>
          </w:p>
          <w:p w:rsidR="005D562D" w:rsidRPr="00EA4857" w:rsidRDefault="005D562D" w:rsidP="005D562D">
            <w:pPr>
              <w:rPr>
                <w:color w:val="FF0000"/>
                <w:u w:val="single"/>
              </w:rPr>
            </w:pPr>
            <w:r w:rsidRPr="00EA4857">
              <w:rPr>
                <w:color w:val="FF0000"/>
              </w:rPr>
              <w:t xml:space="preserve">Deze akte is verleden te </w:t>
            </w:r>
            <w:r w:rsidRPr="00EA4857">
              <w:rPr>
                <w:lang w:val="en-US"/>
              </w:rPr>
              <w:fldChar w:fldCharType="begin"/>
            </w:r>
            <w:r w:rsidRPr="00A462C7">
              <w:instrText xml:space="preserve">MacroButton Nomacro </w:instrText>
            </w:r>
            <w:r w:rsidRPr="00EA4857">
              <w:rPr>
                <w:effect w:val="none"/>
              </w:rPr>
              <w:instrText>§</w:instrText>
            </w:r>
            <w:r w:rsidRPr="00EA4857">
              <w:rPr>
                <w:lang w:val="en-US"/>
              </w:rPr>
              <w:fldChar w:fldCharType="end"/>
            </w:r>
            <w:r w:rsidRPr="0016504C">
              <w:t>woonplaats</w:t>
            </w:r>
            <w:r w:rsidRPr="00EA4857">
              <w:rPr>
                <w:lang w:val="en-US"/>
              </w:rPr>
              <w:fldChar w:fldCharType="begin"/>
            </w:r>
            <w:r w:rsidRPr="00B6311A">
              <w:instrText xml:space="preserve">MacroButton Nomacro </w:instrText>
            </w:r>
            <w:r w:rsidRPr="00EA4857">
              <w:rPr>
                <w:effect w:val="none"/>
              </w:rPr>
              <w:instrText>§</w:instrText>
            </w:r>
            <w:r w:rsidRPr="00EA4857">
              <w:rPr>
                <w:lang w:val="en-US"/>
              </w:rPr>
              <w:fldChar w:fldCharType="end"/>
            </w:r>
            <w:r w:rsidRPr="00EA4857">
              <w:rPr>
                <w:color w:val="FF0000"/>
              </w:rPr>
              <w:t xml:space="preserve"> op de datum als in het hoofd van deze akte is vermeld en door mij, notaris, is ondertekend om </w:t>
            </w:r>
            <w:r w:rsidRPr="00EA4857">
              <w:rPr>
                <w:lang w:val="en-US"/>
              </w:rPr>
              <w:fldChar w:fldCharType="begin"/>
            </w:r>
            <w:r w:rsidRPr="00A462C7">
              <w:instrText xml:space="preserve">MacroButton Nomacro </w:instrText>
            </w:r>
            <w:r w:rsidRPr="00EA4857">
              <w:rPr>
                <w:effect w:val="none"/>
              </w:rPr>
              <w:instrText>§</w:instrText>
            </w:r>
            <w:r w:rsidRPr="00EA4857">
              <w:rPr>
                <w:lang w:val="en-US"/>
              </w:rPr>
              <w:fldChar w:fldCharType="end"/>
            </w:r>
            <w:r w:rsidRPr="00A462C7">
              <w:t>tijdstip</w:t>
            </w:r>
            <w:r w:rsidRPr="00EA4857">
              <w:rPr>
                <w:lang w:val="en-US"/>
              </w:rPr>
              <w:fldChar w:fldCharType="begin"/>
            </w:r>
            <w:r w:rsidRPr="00B6311A">
              <w:instrText xml:space="preserve">MacroButton Nomacro </w:instrText>
            </w:r>
            <w:r w:rsidRPr="00EA4857">
              <w:rPr>
                <w:effect w:val="none"/>
              </w:rPr>
              <w:instrText>§</w:instrText>
            </w:r>
            <w:r w:rsidRPr="00EA4857">
              <w:rPr>
                <w:lang w:val="en-US"/>
              </w:rPr>
              <w:fldChar w:fldCharType="end"/>
            </w:r>
            <w:r w:rsidRPr="00EA4857">
              <w:rPr>
                <w:color w:val="FF0000"/>
              </w:rPr>
              <w:t xml:space="preserve">.  </w:t>
            </w:r>
          </w:p>
          <w:p w:rsidR="002A5C1F" w:rsidRPr="00EA4857" w:rsidRDefault="002A5C1F" w:rsidP="00EA4857">
            <w:pPr>
              <w:tabs>
                <w:tab w:val="left" w:pos="-1440"/>
                <w:tab w:val="left" w:pos="-720"/>
              </w:tabs>
              <w:suppressAutoHyphens/>
              <w:rPr>
                <w:color w:val="800080"/>
              </w:rPr>
            </w:pPr>
          </w:p>
        </w:tc>
        <w:tc>
          <w:tcPr>
            <w:tcW w:w="2379" w:type="pct"/>
            <w:shd w:val="clear" w:color="auto" w:fill="auto"/>
          </w:tcPr>
          <w:p w:rsidR="002A5C1F" w:rsidRDefault="005D562D" w:rsidP="00A8181A">
            <w:r>
              <w:t>Verplichte tekst.</w:t>
            </w:r>
          </w:p>
          <w:p w:rsidR="003F5227" w:rsidRDefault="003F5227" w:rsidP="00A8181A"/>
          <w:p w:rsidR="003F5227" w:rsidRPr="00EA4857" w:rsidRDefault="003F5227" w:rsidP="003F5227">
            <w:pPr>
              <w:rPr>
                <w:color w:val="000000"/>
              </w:rPr>
            </w:pPr>
            <w:r w:rsidRPr="00EA4857">
              <w:rPr>
                <w:szCs w:val="18"/>
              </w:rPr>
              <w:t>Het tijdstip van ondertekening moet uitgeschreven worden met tussen haakjes de tijd in cijfers. Bijvoorbeeld: “</w:t>
            </w:r>
            <w:r w:rsidRPr="00EA4857">
              <w:rPr>
                <w:color w:val="000000"/>
              </w:rPr>
              <w:t>tien uur zesenvijftig minuten (10:56 uur)”</w:t>
            </w:r>
          </w:p>
          <w:p w:rsidR="002A5C1F" w:rsidRPr="00EA4857" w:rsidRDefault="002A5C1F" w:rsidP="00A8181A">
            <w:pPr>
              <w:rPr>
                <w:u w:val="single"/>
              </w:rPr>
            </w:pPr>
          </w:p>
          <w:p w:rsidR="002A5C1F" w:rsidRPr="00EA4857" w:rsidRDefault="002A5C1F" w:rsidP="00EA4857">
            <w:pPr>
              <w:autoSpaceDE w:val="0"/>
              <w:autoSpaceDN w:val="0"/>
              <w:adjustRightInd w:val="0"/>
              <w:spacing w:line="240" w:lineRule="auto"/>
              <w:rPr>
                <w:szCs w:val="18"/>
                <w:u w:val="single"/>
              </w:rPr>
            </w:pPr>
            <w:r w:rsidRPr="00EA4857">
              <w:rPr>
                <w:szCs w:val="18"/>
                <w:u w:val="single"/>
              </w:rPr>
              <w:t>Mapping</w:t>
            </w:r>
            <w:r w:rsidR="00415E3B" w:rsidRPr="00EA4857">
              <w:rPr>
                <w:szCs w:val="18"/>
                <w:u w:val="single"/>
              </w:rPr>
              <w:t xml:space="preserve"> woonplaats en tijdstip</w:t>
            </w:r>
            <w:r w:rsidRPr="00EA4857">
              <w:rPr>
                <w:szCs w:val="18"/>
                <w:u w:val="single"/>
              </w:rPr>
              <w:t>:</w:t>
            </w:r>
          </w:p>
          <w:p w:rsidR="00415E3B" w:rsidRPr="00EA4857" w:rsidRDefault="002A5C1F" w:rsidP="00EA4857">
            <w:pPr>
              <w:autoSpaceDE w:val="0"/>
              <w:autoSpaceDN w:val="0"/>
              <w:adjustRightInd w:val="0"/>
              <w:spacing w:line="240" w:lineRule="auto"/>
              <w:rPr>
                <w:sz w:val="16"/>
                <w:szCs w:val="16"/>
              </w:rPr>
            </w:pPr>
            <w:proofErr w:type="spellStart"/>
            <w:r w:rsidRPr="00EA4857">
              <w:rPr>
                <w:sz w:val="16"/>
                <w:szCs w:val="16"/>
              </w:rPr>
              <w:t>IMKAD_AangebodenStuk</w:t>
            </w:r>
            <w:proofErr w:type="spellEnd"/>
            <w:r w:rsidRPr="00EA4857">
              <w:rPr>
                <w:sz w:val="16"/>
                <w:szCs w:val="16"/>
              </w:rPr>
              <w:tab/>
            </w:r>
          </w:p>
          <w:p w:rsidR="002A5C1F" w:rsidRPr="00EA4857" w:rsidRDefault="00415E3B" w:rsidP="00EA4857">
            <w:pPr>
              <w:autoSpaceDE w:val="0"/>
              <w:autoSpaceDN w:val="0"/>
              <w:adjustRightInd w:val="0"/>
              <w:spacing w:line="240" w:lineRule="auto"/>
              <w:rPr>
                <w:sz w:val="16"/>
                <w:szCs w:val="16"/>
              </w:rPr>
            </w:pPr>
            <w:r w:rsidRPr="00EA4857">
              <w:rPr>
                <w:sz w:val="16"/>
                <w:szCs w:val="16"/>
              </w:rPr>
              <w:tab/>
            </w:r>
            <w:r w:rsidR="002A5C1F" w:rsidRPr="00EA4857">
              <w:rPr>
                <w:sz w:val="16"/>
                <w:szCs w:val="16"/>
              </w:rPr>
              <w:t>./</w:t>
            </w:r>
            <w:proofErr w:type="spellStart"/>
            <w:r w:rsidR="002A5C1F" w:rsidRPr="00EA4857">
              <w:rPr>
                <w:sz w:val="16"/>
                <w:szCs w:val="16"/>
              </w:rPr>
              <w:t>tia_PlaatsOndertekening</w:t>
            </w:r>
            <w:proofErr w:type="spellEnd"/>
            <w:r w:rsidR="002A5C1F" w:rsidRPr="00EA4857">
              <w:rPr>
                <w:sz w:val="16"/>
                <w:szCs w:val="16"/>
              </w:rPr>
              <w:t>/</w:t>
            </w:r>
            <w:proofErr w:type="spellStart"/>
            <w:r w:rsidR="002A5C1F" w:rsidRPr="00EA4857">
              <w:rPr>
                <w:sz w:val="16"/>
                <w:szCs w:val="16"/>
              </w:rPr>
              <w:t>woonplaatsNaam</w:t>
            </w:r>
            <w:proofErr w:type="spellEnd"/>
          </w:p>
          <w:p w:rsidR="002A5C1F" w:rsidRPr="00EA4857" w:rsidRDefault="002A5C1F" w:rsidP="00EA4857">
            <w:pPr>
              <w:autoSpaceDE w:val="0"/>
              <w:autoSpaceDN w:val="0"/>
              <w:adjustRightInd w:val="0"/>
              <w:spacing w:line="240" w:lineRule="auto"/>
              <w:rPr>
                <w:sz w:val="16"/>
                <w:szCs w:val="16"/>
              </w:rPr>
            </w:pPr>
            <w:r w:rsidRPr="00EA4857">
              <w:rPr>
                <w:sz w:val="16"/>
                <w:szCs w:val="16"/>
              </w:rPr>
              <w:tab/>
              <w:t>./</w:t>
            </w:r>
            <w:proofErr w:type="spellStart"/>
            <w:r w:rsidRPr="00EA4857">
              <w:rPr>
                <w:sz w:val="16"/>
                <w:szCs w:val="16"/>
              </w:rPr>
              <w:t>tia_</w:t>
            </w:r>
            <w:r w:rsidR="00913B3B" w:rsidRPr="00EA4857">
              <w:rPr>
                <w:sz w:val="16"/>
                <w:szCs w:val="16"/>
              </w:rPr>
              <w:t>Tijd</w:t>
            </w:r>
            <w:r w:rsidRPr="00EA4857">
              <w:rPr>
                <w:sz w:val="16"/>
                <w:szCs w:val="16"/>
              </w:rPr>
              <w:t>Ondertekening</w:t>
            </w:r>
            <w:proofErr w:type="spellEnd"/>
          </w:p>
        </w:tc>
      </w:tr>
    </w:tbl>
    <w:p w:rsidR="002A5C1F" w:rsidRDefault="002A5C1F" w:rsidP="002A5C1F"/>
    <w:p w:rsidR="002A5C1F" w:rsidRDefault="002A5C1F" w:rsidP="002A5C1F">
      <w:pPr>
        <w:pStyle w:val="Kop1"/>
        <w:numPr>
          <w:ilvl w:val="0"/>
          <w:numId w:val="1"/>
        </w:numPr>
        <w:spacing w:before="120" w:line="240" w:lineRule="atLeast"/>
        <w:sectPr w:rsidR="002A5C1F" w:rsidSect="00F41CE3">
          <w:pgSz w:w="16834" w:h="11909" w:orient="landscape" w:code="9"/>
          <w:pgMar w:top="3119" w:right="1440" w:bottom="1440" w:left="1440" w:header="720" w:footer="720" w:gutter="0"/>
          <w:cols w:space="720"/>
        </w:sectPr>
      </w:pPr>
      <w:bookmarkStart w:id="87" w:name="_Toc276321567"/>
    </w:p>
    <w:p w:rsidR="002A5C1F" w:rsidRDefault="002A5C1F" w:rsidP="002A5C1F">
      <w:pPr>
        <w:pStyle w:val="Kop1"/>
        <w:numPr>
          <w:ilvl w:val="0"/>
          <w:numId w:val="1"/>
        </w:numPr>
        <w:spacing w:before="120" w:line="240" w:lineRule="atLeast"/>
      </w:pPr>
      <w:bookmarkStart w:id="88" w:name="_Toc436222969"/>
      <w:r>
        <w:lastRenderedPageBreak/>
        <w:t>Openstaande punten</w:t>
      </w:r>
      <w:bookmarkEnd w:id="87"/>
      <w:bookmarkEnd w:id="88"/>
    </w:p>
    <w:p w:rsidR="00920A52" w:rsidRDefault="002A5C1F" w:rsidP="002A5C1F">
      <w:r>
        <w:t>N.v.t.</w:t>
      </w:r>
      <w:bookmarkStart w:id="89" w:name="_Toc357088827"/>
      <w:bookmarkStart w:id="90" w:name="_Toc357424140"/>
      <w:bookmarkStart w:id="91" w:name="_Toc357424207"/>
      <w:bookmarkStart w:id="92" w:name="_Toc357424246"/>
      <w:bookmarkStart w:id="93" w:name="_Toc357425486"/>
      <w:bookmarkEnd w:id="89"/>
      <w:bookmarkEnd w:id="90"/>
      <w:bookmarkEnd w:id="91"/>
      <w:bookmarkEnd w:id="92"/>
      <w:bookmarkEnd w:id="93"/>
    </w:p>
    <w:p w:rsidR="00451606" w:rsidRPr="003F716E" w:rsidRDefault="00451606" w:rsidP="00920A52">
      <w:pPr>
        <w:rPr>
          <w:lang w:val="en-US"/>
        </w:rPr>
      </w:pPr>
      <w:bookmarkStart w:id="94" w:name="_Toc357088829"/>
      <w:bookmarkStart w:id="95" w:name="_Toc357424142"/>
      <w:bookmarkStart w:id="96" w:name="_Toc357424209"/>
      <w:bookmarkStart w:id="97" w:name="_Toc357424248"/>
      <w:bookmarkStart w:id="98" w:name="_Toc357425488"/>
      <w:bookmarkStart w:id="99" w:name="_Toc357425671"/>
      <w:bookmarkStart w:id="100" w:name="_Toc357088830"/>
      <w:bookmarkStart w:id="101" w:name="_Toc357424143"/>
      <w:bookmarkStart w:id="102" w:name="_Toc357424210"/>
      <w:bookmarkStart w:id="103" w:name="_Toc357424249"/>
      <w:bookmarkStart w:id="104" w:name="_Toc357425489"/>
      <w:bookmarkStart w:id="105" w:name="_Toc357425672"/>
      <w:bookmarkStart w:id="106" w:name="_Toc357088831"/>
      <w:bookmarkStart w:id="107" w:name="_Toc357424144"/>
      <w:bookmarkStart w:id="108" w:name="_Toc357424211"/>
      <w:bookmarkStart w:id="109" w:name="_Toc357424250"/>
      <w:bookmarkStart w:id="110" w:name="_Toc357425490"/>
      <w:bookmarkStart w:id="111" w:name="_Toc357425673"/>
      <w:bookmarkStart w:id="112" w:name="_Toc357088832"/>
      <w:bookmarkStart w:id="113" w:name="_Toc357424145"/>
      <w:bookmarkStart w:id="114" w:name="_Toc357424212"/>
      <w:bookmarkStart w:id="115" w:name="_Toc357424251"/>
      <w:bookmarkStart w:id="116" w:name="_Toc357425491"/>
      <w:bookmarkStart w:id="117" w:name="_Toc357425674"/>
      <w:bookmarkStart w:id="118" w:name="_Toc357088833"/>
      <w:bookmarkStart w:id="119" w:name="_Toc357424146"/>
      <w:bookmarkStart w:id="120" w:name="_Toc357424213"/>
      <w:bookmarkStart w:id="121" w:name="_Toc357424252"/>
      <w:bookmarkStart w:id="122" w:name="_Toc357425492"/>
      <w:bookmarkStart w:id="123" w:name="_Toc357425675"/>
      <w:bookmarkStart w:id="124" w:name="_Toc357088834"/>
      <w:bookmarkStart w:id="125" w:name="_Toc357424147"/>
      <w:bookmarkStart w:id="126" w:name="_Toc357424214"/>
      <w:bookmarkStart w:id="127" w:name="_Toc357424253"/>
      <w:bookmarkStart w:id="128" w:name="_Toc357425493"/>
      <w:bookmarkStart w:id="129" w:name="_Toc357425676"/>
      <w:bookmarkStart w:id="130" w:name="_Toc357088835"/>
      <w:bookmarkStart w:id="131" w:name="_Toc357424148"/>
      <w:bookmarkStart w:id="132" w:name="_Toc357424215"/>
      <w:bookmarkStart w:id="133" w:name="_Toc357424254"/>
      <w:bookmarkStart w:id="134" w:name="_Toc357425494"/>
      <w:bookmarkStart w:id="135" w:name="_Toc357425677"/>
      <w:bookmarkStart w:id="136" w:name="_Toc357088836"/>
      <w:bookmarkStart w:id="137" w:name="_Toc357424149"/>
      <w:bookmarkStart w:id="138" w:name="_Toc357424216"/>
      <w:bookmarkStart w:id="139" w:name="_Toc357424255"/>
      <w:bookmarkStart w:id="140" w:name="_Toc357425495"/>
      <w:bookmarkStart w:id="141" w:name="_Toc357425678"/>
      <w:bookmarkStart w:id="142" w:name="_Toc357088837"/>
      <w:bookmarkStart w:id="143" w:name="_Toc357424150"/>
      <w:bookmarkStart w:id="144" w:name="_Toc357424217"/>
      <w:bookmarkStart w:id="145" w:name="_Toc357424256"/>
      <w:bookmarkStart w:id="146" w:name="_Toc357425496"/>
      <w:bookmarkStart w:id="147" w:name="_Toc357425679"/>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sectPr w:rsidR="00451606" w:rsidRPr="003F716E" w:rsidSect="005551E9">
      <w:pgSz w:w="11909" w:h="16834" w:code="9"/>
      <w:pgMar w:top="3119" w:right="1440" w:bottom="1440" w:left="1440" w:header="567" w:footer="43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3A4" w:rsidRDefault="00EB33A4">
      <w:r>
        <w:separator/>
      </w:r>
    </w:p>
  </w:endnote>
  <w:endnote w:type="continuationSeparator" w:id="0">
    <w:p w:rsidR="00EB33A4" w:rsidRDefault="00EB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3A4" w:rsidRDefault="00EB33A4">
      <w:r>
        <w:separator/>
      </w:r>
    </w:p>
  </w:footnote>
  <w:footnote w:type="continuationSeparator" w:id="0">
    <w:p w:rsidR="00EB33A4" w:rsidRDefault="00EB3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4C6545">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01C5">
      <w:tblPrEx>
        <w:tblCellMar>
          <w:top w:w="0" w:type="dxa"/>
          <w:bottom w:w="0" w:type="dxa"/>
        </w:tblCellMar>
      </w:tblPrEx>
      <w:tc>
        <w:tcPr>
          <w:tcW w:w="4181" w:type="dxa"/>
        </w:tcPr>
        <w:p w:rsidR="000501C5" w:rsidRDefault="000501C5">
          <w:pPr>
            <w:pStyle w:val="tussenkopje"/>
            <w:spacing w:before="0"/>
          </w:pPr>
          <w:r>
            <w:t>Datum</w:t>
          </w:r>
        </w:p>
      </w:tc>
    </w:tr>
    <w:tr w:rsidR="000501C5">
      <w:tblPrEx>
        <w:tblCellMar>
          <w:top w:w="0" w:type="dxa"/>
          <w:bottom w:w="0" w:type="dxa"/>
        </w:tblCellMar>
      </w:tblPrEx>
      <w:tc>
        <w:tcPr>
          <w:tcW w:w="4181" w:type="dxa"/>
        </w:tcPr>
        <w:p w:rsidR="000501C5" w:rsidRPr="00A26E89" w:rsidRDefault="000501C5" w:rsidP="00B35CB1">
          <w:pPr>
            <w:spacing w:line="240" w:lineRule="atLeast"/>
          </w:pPr>
          <w:fldSimple w:instr=" REF Datum  \* MERGEFORMAT ">
            <w:r w:rsidR="00A67E75" w:rsidRPr="00A67E75">
              <w:rPr>
                <w:bCs/>
              </w:rPr>
              <w:t>3</w:t>
            </w:r>
            <w:r w:rsidR="00A67E75">
              <w:rPr>
                <w:noProof/>
              </w:rPr>
              <w:t xml:space="preserve"> maart 2016</w:t>
            </w:r>
          </w:fldSimple>
          <w:r w:rsidR="00B35CB1">
            <w:t xml:space="preserve"> </w:t>
          </w:r>
        </w:p>
      </w:tc>
    </w:tr>
    <w:tr w:rsidR="000501C5">
      <w:tblPrEx>
        <w:tblCellMar>
          <w:top w:w="0" w:type="dxa"/>
          <w:bottom w:w="0" w:type="dxa"/>
        </w:tblCellMar>
      </w:tblPrEx>
      <w:tc>
        <w:tcPr>
          <w:tcW w:w="4181" w:type="dxa"/>
        </w:tcPr>
        <w:p w:rsidR="000501C5" w:rsidRDefault="000501C5">
          <w:pPr>
            <w:pStyle w:val="tussenkopje"/>
          </w:pPr>
          <w:r>
            <w:t>Titel</w:t>
          </w:r>
        </w:p>
      </w:tc>
    </w:tr>
    <w:tr w:rsidR="000501C5">
      <w:tblPrEx>
        <w:tblCellMar>
          <w:top w:w="0" w:type="dxa"/>
          <w:bottom w:w="0" w:type="dxa"/>
        </w:tblCellMar>
      </w:tblPrEx>
      <w:tc>
        <w:tcPr>
          <w:tcW w:w="4181" w:type="dxa"/>
        </w:tcPr>
        <w:p w:rsidR="000501C5" w:rsidRDefault="000501C5">
          <w:pPr>
            <w:spacing w:line="240" w:lineRule="atLeast"/>
          </w:pPr>
          <w:fldSimple w:instr=" STYLEREF Titel \* MERGEFORMAT ">
            <w:r w:rsidR="00A67E75">
              <w:rPr>
                <w:noProof/>
              </w:rPr>
              <w:t>Toelichting Modeldocument Notariële verklaring – koop of optie</w:t>
            </w:r>
          </w:fldSimple>
        </w:p>
      </w:tc>
    </w:tr>
    <w:tr w:rsidR="000501C5">
      <w:tblPrEx>
        <w:tblCellMar>
          <w:top w:w="0" w:type="dxa"/>
          <w:bottom w:w="0" w:type="dxa"/>
        </w:tblCellMar>
      </w:tblPrEx>
      <w:tc>
        <w:tcPr>
          <w:tcW w:w="4181" w:type="dxa"/>
        </w:tcPr>
        <w:p w:rsidR="000501C5" w:rsidRDefault="000501C5">
          <w:pPr>
            <w:pStyle w:val="tussenkopje"/>
          </w:pPr>
          <w:r>
            <w:t>Versie</w:t>
          </w:r>
        </w:p>
      </w:tc>
    </w:tr>
    <w:tr w:rsidR="000501C5">
      <w:tblPrEx>
        <w:tblCellMar>
          <w:top w:w="0" w:type="dxa"/>
          <w:bottom w:w="0" w:type="dxa"/>
        </w:tblCellMar>
      </w:tblPrEx>
      <w:tc>
        <w:tcPr>
          <w:tcW w:w="4181" w:type="dxa"/>
        </w:tcPr>
        <w:p w:rsidR="000501C5" w:rsidRDefault="000501C5">
          <w:pPr>
            <w:spacing w:line="240" w:lineRule="atLeast"/>
          </w:pPr>
          <w:fldSimple w:instr=" REF Versie  \* MERGEFORMAT ">
            <w:r w:rsidR="00A67E75">
              <w:rPr>
                <w:noProof/>
              </w:rPr>
              <w:t>2.9.0</w:t>
            </w:r>
          </w:fldSimple>
        </w:p>
      </w:tc>
    </w:tr>
    <w:tr w:rsidR="000501C5">
      <w:tblPrEx>
        <w:tblCellMar>
          <w:top w:w="0" w:type="dxa"/>
          <w:bottom w:w="0" w:type="dxa"/>
        </w:tblCellMar>
      </w:tblPrEx>
      <w:tc>
        <w:tcPr>
          <w:tcW w:w="4181" w:type="dxa"/>
        </w:tcPr>
        <w:p w:rsidR="000501C5" w:rsidRDefault="000501C5" w:rsidP="00A913C5">
          <w:pPr>
            <w:pStyle w:val="tussenkopje"/>
            <w:tabs>
              <w:tab w:val="left" w:pos="2490"/>
            </w:tabs>
          </w:pPr>
          <w:r>
            <w:t>Blad</w:t>
          </w:r>
          <w:r w:rsidR="00A913C5">
            <w:tab/>
          </w:r>
        </w:p>
      </w:tc>
    </w:tr>
    <w:tr w:rsidR="000501C5">
      <w:tblPrEx>
        <w:tblCellMar>
          <w:top w:w="0" w:type="dxa"/>
          <w:bottom w:w="0" w:type="dxa"/>
        </w:tblCellMar>
      </w:tblPrEx>
      <w:tc>
        <w:tcPr>
          <w:tcW w:w="4181" w:type="dxa"/>
        </w:tcPr>
        <w:p w:rsidR="000501C5" w:rsidRDefault="000501C5">
          <w:pPr>
            <w:spacing w:line="240" w:lineRule="atLeast"/>
          </w:pPr>
          <w:r>
            <w:fldChar w:fldCharType="begin"/>
          </w:r>
          <w:r>
            <w:instrText xml:space="preserve"> PAGE  \* MERGEFORMAT </w:instrText>
          </w:r>
          <w:r>
            <w:fldChar w:fldCharType="separate"/>
          </w:r>
          <w:r w:rsidR="00A67E75">
            <w:rPr>
              <w:noProof/>
            </w:rPr>
            <w:t>3</w:t>
          </w:r>
          <w:r>
            <w:fldChar w:fldCharType="end"/>
          </w:r>
          <w:r>
            <w:t xml:space="preserve"> van </w:t>
          </w:r>
          <w:r>
            <w:fldChar w:fldCharType="begin"/>
          </w:r>
          <w:r>
            <w:instrText xml:space="preserve"> </w:instrText>
          </w:r>
          <w:r>
            <w:rPr>
              <w:b/>
              <w:bCs/>
            </w:rPr>
            <w:instrText>=</w:instrText>
          </w:r>
          <w:r>
            <w:instrText xml:space="preserve"> -1+</w:instrText>
          </w:r>
          <w:fldSimple w:instr=" NUMPAGES ">
            <w:r w:rsidR="00A67E75">
              <w:rPr>
                <w:noProof/>
              </w:rPr>
              <w:instrText>23</w:instrText>
            </w:r>
          </w:fldSimple>
          <w:r>
            <w:fldChar w:fldCharType="separate"/>
          </w:r>
          <w:r w:rsidR="00A67E75">
            <w:rPr>
              <w:noProof/>
            </w:rPr>
            <w:t>22</w:t>
          </w:r>
          <w:r>
            <w:fldChar w:fldCharType="end"/>
          </w:r>
          <w:r>
            <w:t xml:space="preserve"> </w:t>
          </w:r>
        </w:p>
      </w:tc>
    </w:tr>
  </w:tbl>
  <w:p w:rsidR="000501C5" w:rsidRDefault="004C6545">
    <w:pPr>
      <w:pStyle w:val="Koptekst"/>
    </w:pPr>
    <w:r>
      <w:rPr>
        <w:noProof/>
        <w:snapToGrid/>
        <w:lang w:eastAsia="nl-NL"/>
      </w:rPr>
      <w:drawing>
        <wp:anchor distT="0" distB="0" distL="114300" distR="114300" simplePos="0" relativeHeight="251657216" behindDoc="1" locked="0" layoutInCell="1" allowOverlap="1" wp14:anchorId="01664894" wp14:editId="4BFB0771">
          <wp:simplePos x="0" y="0"/>
          <wp:positionH relativeFrom="column">
            <wp:posOffset>2099945</wp:posOffset>
          </wp:positionH>
          <wp:positionV relativeFrom="paragraph">
            <wp:posOffset>-105410</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4C6545">
    <w:pPr>
      <w:pStyle w:val="Koptekst"/>
    </w:pPr>
    <w:r>
      <w:rPr>
        <w:noProof/>
        <w:snapToGrid/>
        <w:lang w:eastAsia="nl-NL"/>
      </w:rPr>
      <w:drawing>
        <wp:anchor distT="0" distB="0" distL="114300" distR="114300" simplePos="0" relativeHeight="251656192"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01C5">
      <w:tblPrEx>
        <w:tblCellMar>
          <w:top w:w="0" w:type="dxa"/>
          <w:bottom w:w="0" w:type="dxa"/>
        </w:tblCellMar>
      </w:tblPrEx>
      <w:tc>
        <w:tcPr>
          <w:tcW w:w="4181" w:type="dxa"/>
        </w:tcPr>
        <w:p w:rsidR="000501C5" w:rsidRDefault="000501C5">
          <w:pPr>
            <w:pStyle w:val="tussenkopje"/>
            <w:spacing w:before="0"/>
          </w:pPr>
          <w:r>
            <w:t>Datum</w:t>
          </w:r>
        </w:p>
      </w:tc>
    </w:tr>
    <w:bookmarkStart w:id="37" w:name="Datum"/>
    <w:tr w:rsidR="000501C5">
      <w:tblPrEx>
        <w:tblCellMar>
          <w:top w:w="0" w:type="dxa"/>
          <w:bottom w:w="0" w:type="dxa"/>
        </w:tblCellMar>
      </w:tblPrEx>
      <w:tc>
        <w:tcPr>
          <w:tcW w:w="4181" w:type="dxa"/>
        </w:tcPr>
        <w:p w:rsidR="000501C5" w:rsidRPr="00A26E89" w:rsidRDefault="000501C5">
          <w:pPr>
            <w:spacing w:line="240" w:lineRule="atLeast"/>
          </w:pPr>
          <w:r w:rsidRPr="00A26E89">
            <w:fldChar w:fldCharType="begin"/>
          </w:r>
          <w:r w:rsidRPr="00A26E89">
            <w:instrText xml:space="preserve"> STYLEREF Datumopmaak\l  \* MERGEFORMAT </w:instrText>
          </w:r>
          <w:r w:rsidR="00641EEA">
            <w:fldChar w:fldCharType="separate"/>
          </w:r>
          <w:r w:rsidR="00A67E75">
            <w:rPr>
              <w:noProof/>
            </w:rPr>
            <w:t>3 maart 2016</w:t>
          </w:r>
          <w:r w:rsidRPr="00A26E89">
            <w:fldChar w:fldCharType="end"/>
          </w:r>
          <w:bookmarkEnd w:id="37"/>
        </w:p>
      </w:tc>
    </w:tr>
    <w:tr w:rsidR="000501C5">
      <w:tblPrEx>
        <w:tblCellMar>
          <w:top w:w="0" w:type="dxa"/>
          <w:bottom w:w="0" w:type="dxa"/>
        </w:tblCellMar>
      </w:tblPrEx>
      <w:tc>
        <w:tcPr>
          <w:tcW w:w="4181" w:type="dxa"/>
        </w:tcPr>
        <w:p w:rsidR="000501C5" w:rsidRDefault="000501C5">
          <w:pPr>
            <w:pStyle w:val="tussenkopje"/>
          </w:pPr>
          <w:r>
            <w:t>Titel</w:t>
          </w:r>
        </w:p>
      </w:tc>
    </w:tr>
    <w:tr w:rsidR="000501C5">
      <w:tblPrEx>
        <w:tblCellMar>
          <w:top w:w="0" w:type="dxa"/>
          <w:bottom w:w="0" w:type="dxa"/>
        </w:tblCellMar>
      </w:tblPrEx>
      <w:tc>
        <w:tcPr>
          <w:tcW w:w="4181" w:type="dxa"/>
        </w:tcPr>
        <w:p w:rsidR="000501C5" w:rsidRDefault="000501C5">
          <w:pPr>
            <w:spacing w:line="240" w:lineRule="atLeast"/>
          </w:pPr>
          <w:fldSimple w:instr=" STYLEREF Titel \* MERGEFORMAT ">
            <w:r w:rsidR="00A67E75">
              <w:rPr>
                <w:noProof/>
              </w:rPr>
              <w:t>Toelichting Modeldocument Notariële verklaring – koop of optie</w:t>
            </w:r>
          </w:fldSimple>
        </w:p>
      </w:tc>
    </w:tr>
    <w:tr w:rsidR="000501C5">
      <w:tblPrEx>
        <w:tblCellMar>
          <w:top w:w="0" w:type="dxa"/>
          <w:bottom w:w="0" w:type="dxa"/>
        </w:tblCellMar>
      </w:tblPrEx>
      <w:tc>
        <w:tcPr>
          <w:tcW w:w="4181" w:type="dxa"/>
        </w:tcPr>
        <w:p w:rsidR="000501C5" w:rsidRDefault="000501C5">
          <w:pPr>
            <w:pStyle w:val="tussenkopje"/>
          </w:pPr>
          <w:r>
            <w:t>Versie</w:t>
          </w:r>
        </w:p>
      </w:tc>
    </w:tr>
    <w:bookmarkStart w:id="38" w:name="Versie"/>
    <w:tr w:rsidR="000501C5">
      <w:tblPrEx>
        <w:tblCellMar>
          <w:top w:w="0" w:type="dxa"/>
          <w:bottom w:w="0" w:type="dxa"/>
        </w:tblCellMar>
      </w:tblPrEx>
      <w:tc>
        <w:tcPr>
          <w:tcW w:w="4181" w:type="dxa"/>
        </w:tcPr>
        <w:p w:rsidR="000501C5" w:rsidRPr="00A26E89" w:rsidRDefault="000501C5">
          <w:pPr>
            <w:spacing w:line="240" w:lineRule="atLeast"/>
          </w:pPr>
          <w:r w:rsidRPr="00A26E89">
            <w:fldChar w:fldCharType="begin"/>
          </w:r>
          <w:r w:rsidRPr="00A26E89">
            <w:instrText xml:space="preserve"> STYLEREF Versieopmaak\l  \* MERGEFORMAT </w:instrText>
          </w:r>
          <w:r w:rsidR="00641EEA">
            <w:fldChar w:fldCharType="separate"/>
          </w:r>
          <w:r w:rsidR="00A67E75">
            <w:rPr>
              <w:noProof/>
            </w:rPr>
            <w:t>2.9.0</w:t>
          </w:r>
          <w:r w:rsidRPr="00A26E89">
            <w:fldChar w:fldCharType="end"/>
          </w:r>
          <w:bookmarkEnd w:id="38"/>
        </w:p>
      </w:tc>
    </w:tr>
    <w:tr w:rsidR="000501C5">
      <w:tblPrEx>
        <w:tblCellMar>
          <w:top w:w="0" w:type="dxa"/>
          <w:bottom w:w="0" w:type="dxa"/>
        </w:tblCellMar>
      </w:tblPrEx>
      <w:tc>
        <w:tcPr>
          <w:tcW w:w="4181" w:type="dxa"/>
        </w:tcPr>
        <w:p w:rsidR="000501C5" w:rsidRDefault="000501C5">
          <w:pPr>
            <w:pStyle w:val="tussenkopje"/>
          </w:pPr>
          <w:r>
            <w:t>Blad</w:t>
          </w:r>
        </w:p>
      </w:tc>
    </w:tr>
    <w:tr w:rsidR="000501C5">
      <w:tblPrEx>
        <w:tblCellMar>
          <w:top w:w="0" w:type="dxa"/>
          <w:bottom w:w="0" w:type="dxa"/>
        </w:tblCellMar>
      </w:tblPrEx>
      <w:tc>
        <w:tcPr>
          <w:tcW w:w="4181" w:type="dxa"/>
        </w:tcPr>
        <w:p w:rsidR="000501C5" w:rsidRDefault="000501C5">
          <w:pPr>
            <w:spacing w:line="240" w:lineRule="atLeast"/>
          </w:pPr>
          <w:r>
            <w:fldChar w:fldCharType="begin"/>
          </w:r>
          <w:r>
            <w:instrText xml:space="preserve"> PAGE  \* MERGEFORMAT </w:instrText>
          </w:r>
          <w:r>
            <w:fldChar w:fldCharType="separate"/>
          </w:r>
          <w:r w:rsidR="00A67E75">
            <w:rPr>
              <w:noProof/>
            </w:rPr>
            <w:t>20</w:t>
          </w:r>
          <w:r>
            <w:fldChar w:fldCharType="end"/>
          </w:r>
          <w:r>
            <w:t xml:space="preserve"> van </w:t>
          </w:r>
          <w:r>
            <w:fldChar w:fldCharType="begin"/>
          </w:r>
          <w:r>
            <w:instrText xml:space="preserve"> </w:instrText>
          </w:r>
          <w:r>
            <w:rPr>
              <w:b/>
              <w:bCs/>
            </w:rPr>
            <w:instrText>=</w:instrText>
          </w:r>
          <w:r>
            <w:instrText xml:space="preserve"> -1+</w:instrText>
          </w:r>
          <w:fldSimple w:instr=" NUMPAGES ">
            <w:r w:rsidR="00A67E75">
              <w:rPr>
                <w:noProof/>
              </w:rPr>
              <w:instrText>23</w:instrText>
            </w:r>
          </w:fldSimple>
          <w:r>
            <w:fldChar w:fldCharType="separate"/>
          </w:r>
          <w:r w:rsidR="00A67E75">
            <w:rPr>
              <w:noProof/>
            </w:rPr>
            <w:t>22</w:t>
          </w:r>
          <w:r>
            <w:fldChar w:fldCharType="end"/>
          </w:r>
          <w:r>
            <w:t xml:space="preserve"> </w:t>
          </w:r>
        </w:p>
      </w:tc>
    </w:tr>
  </w:tbl>
  <w:p w:rsidR="000501C5" w:rsidRDefault="004C6545">
    <w:pPr>
      <w:pStyle w:val="Koptekst"/>
    </w:pPr>
    <w:r>
      <w:rPr>
        <w:noProof/>
        <w:snapToGrid/>
        <w:lang w:eastAsia="nl-NL"/>
      </w:rPr>
      <w:drawing>
        <wp:anchor distT="0" distB="0" distL="114300" distR="114300" simplePos="0" relativeHeight="251659264" behindDoc="1" locked="0" layoutInCell="1" allowOverlap="1" wp14:anchorId="7C4AD256" wp14:editId="5D7423B4">
          <wp:simplePos x="0" y="0"/>
          <wp:positionH relativeFrom="column">
            <wp:posOffset>2099945</wp:posOffset>
          </wp:positionH>
          <wp:positionV relativeFrom="paragraph">
            <wp:posOffset>-100330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1139"/>
    <w:multiLevelType w:val="hybridMultilevel"/>
    <w:tmpl w:val="A700311A"/>
    <w:lvl w:ilvl="0" w:tplc="C4D01D42">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color w:val="auto"/>
      </w:rPr>
    </w:lvl>
    <w:lvl w:ilvl="2" w:tplc="04130005">
      <w:start w:val="25"/>
      <w:numFmt w:val="bullet"/>
      <w:lvlText w:val="-"/>
      <w:lvlJc w:val="left"/>
      <w:pPr>
        <w:tabs>
          <w:tab w:val="num" w:pos="2160"/>
        </w:tabs>
        <w:ind w:left="2160" w:hanging="360"/>
      </w:pPr>
      <w:rPr>
        <w:rFonts w:ascii="Arial" w:eastAsia="Times New Roman" w:hAnsi="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756607"/>
    <w:multiLevelType w:val="hybridMultilevel"/>
    <w:tmpl w:val="F81CDB88"/>
    <w:lvl w:ilvl="0" w:tplc="D26CFC6A">
      <w:start w:val="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B382C"/>
    <w:multiLevelType w:val="hybridMultilevel"/>
    <w:tmpl w:val="48B80894"/>
    <w:lvl w:ilvl="0" w:tplc="B804EDFA">
      <w:numFmt w:val="bullet"/>
      <w:lvlText w:val="-"/>
      <w:lvlJc w:val="left"/>
      <w:pPr>
        <w:tabs>
          <w:tab w:val="num" w:pos="0"/>
        </w:tabs>
        <w:ind w:left="284" w:hanging="284"/>
      </w:pPr>
      <w:rPr>
        <w:rFonts w:ascii="Arial" w:hAnsi="Arial" w:hint="default"/>
      </w:rPr>
    </w:lvl>
    <w:lvl w:ilvl="1" w:tplc="18A0156E" w:tentative="1">
      <w:start w:val="1"/>
      <w:numFmt w:val="bullet"/>
      <w:lvlText w:val="o"/>
      <w:lvlJc w:val="left"/>
      <w:pPr>
        <w:tabs>
          <w:tab w:val="num" w:pos="1440"/>
        </w:tabs>
        <w:ind w:left="1440" w:hanging="360"/>
      </w:pPr>
      <w:rPr>
        <w:rFonts w:ascii="Courier New" w:hAnsi="Courier New" w:cs="Courier New" w:hint="default"/>
      </w:rPr>
    </w:lvl>
    <w:lvl w:ilvl="2" w:tplc="360CBB1C"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02446"/>
    <w:multiLevelType w:val="hybridMultilevel"/>
    <w:tmpl w:val="6CF698EE"/>
    <w:lvl w:ilvl="0" w:tplc="A48E48F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EC5FC0"/>
    <w:multiLevelType w:val="hybridMultilevel"/>
    <w:tmpl w:val="4658F134"/>
    <w:lvl w:ilvl="0" w:tplc="DB1E9DFA">
      <w:start w:val="1"/>
      <w:numFmt w:val="decimal"/>
      <w:lvlText w:val="%1."/>
      <w:lvlJc w:val="left"/>
      <w:pPr>
        <w:tabs>
          <w:tab w:val="num" w:pos="720"/>
        </w:tabs>
        <w:ind w:left="720" w:hanging="360"/>
      </w:pPr>
      <w:rPr>
        <w:rFonts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3044701D"/>
    <w:multiLevelType w:val="hybridMultilevel"/>
    <w:tmpl w:val="445277E2"/>
    <w:lvl w:ilvl="0" w:tplc="0413000F">
      <w:numFmt w:val="bullet"/>
      <w:lvlText w:val="-"/>
      <w:lvlJc w:val="left"/>
      <w:pPr>
        <w:tabs>
          <w:tab w:val="num" w:pos="360"/>
        </w:tabs>
        <w:ind w:left="360" w:hanging="360"/>
      </w:pPr>
      <w:rPr>
        <w:rFonts w:ascii="Arial" w:eastAsia="Times New Roman" w:hAnsi="Arial" w:cs="Arial" w:hint="default"/>
      </w:rPr>
    </w:lvl>
    <w:lvl w:ilvl="1" w:tplc="04130001"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130019">
      <w:start w:val="1"/>
      <w:numFmt w:val="bullet"/>
      <w:lvlText w:val="o"/>
      <w:lvlJc w:val="left"/>
      <w:pPr>
        <w:tabs>
          <w:tab w:val="num" w:pos="1080"/>
        </w:tabs>
        <w:ind w:left="1080" w:hanging="360"/>
      </w:pPr>
      <w:rPr>
        <w:rFonts w:ascii="Courier New" w:hAnsi="Courier New" w:hint="default"/>
      </w:rPr>
    </w:lvl>
    <w:lvl w:ilvl="2" w:tplc="0413001B">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66D5608"/>
    <w:multiLevelType w:val="hybridMultilevel"/>
    <w:tmpl w:val="EDAA2BA4"/>
    <w:lvl w:ilvl="0" w:tplc="FA82FBE8">
      <w:start w:val="1"/>
      <w:numFmt w:val="bullet"/>
      <w:pStyle w:val="bullet"/>
      <w:lvlText w:val=""/>
      <w:lvlJc w:val="left"/>
      <w:pPr>
        <w:tabs>
          <w:tab w:val="num" w:pos="360"/>
        </w:tabs>
        <w:ind w:left="227" w:hanging="227"/>
      </w:pPr>
      <w:rPr>
        <w:rFonts w:ascii="Symbol" w:hAnsi="Symbol" w:hint="default"/>
      </w:rPr>
    </w:lvl>
    <w:lvl w:ilvl="1" w:tplc="109EF67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1416D"/>
    <w:multiLevelType w:val="hybridMultilevel"/>
    <w:tmpl w:val="8A04558E"/>
    <w:lvl w:ilvl="0" w:tplc="158C09A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385C09"/>
    <w:multiLevelType w:val="hybridMultilevel"/>
    <w:tmpl w:val="21726EBA"/>
    <w:lvl w:ilvl="0" w:tplc="ED08D4EA">
      <w:start w:val="25"/>
      <w:numFmt w:val="bullet"/>
      <w:lvlText w:val="-"/>
      <w:lvlJc w:val="left"/>
      <w:pPr>
        <w:tabs>
          <w:tab w:val="num" w:pos="360"/>
        </w:tabs>
        <w:ind w:left="360" w:hanging="360"/>
      </w:pPr>
      <w:rPr>
        <w:rFonts w:ascii="Arial" w:eastAsia="Times New Roman" w:hAnsi="Arial" w:hint="default"/>
      </w:rPr>
    </w:lvl>
    <w:lvl w:ilvl="1" w:tplc="EA10098E"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360CBB1C">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699C0700">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CA6621E"/>
    <w:multiLevelType w:val="hybridMultilevel"/>
    <w:tmpl w:val="4900F93C"/>
    <w:lvl w:ilvl="0" w:tplc="CED087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793374EA"/>
    <w:multiLevelType w:val="hybridMultilevel"/>
    <w:tmpl w:val="2E443B54"/>
    <w:lvl w:ilvl="0">
      <w:start w:val="25"/>
      <w:numFmt w:val="bullet"/>
      <w:lvlText w:val="-"/>
      <w:lvlJc w:val="left"/>
      <w:pPr>
        <w:tabs>
          <w:tab w:val="num" w:pos="360"/>
        </w:tabs>
        <w:ind w:left="360" w:hanging="360"/>
      </w:pPr>
      <w:rPr>
        <w:rFonts w:ascii="Arial" w:eastAsia="Times New Roman" w:hAnsi="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7"/>
  </w:num>
  <w:num w:numId="4">
    <w:abstractNumId w:val="11"/>
  </w:num>
  <w:num w:numId="5">
    <w:abstractNumId w:val="10"/>
  </w:num>
  <w:num w:numId="6">
    <w:abstractNumId w:val="6"/>
  </w:num>
  <w:num w:numId="7">
    <w:abstractNumId w:val="13"/>
  </w:num>
  <w:num w:numId="8">
    <w:abstractNumId w:val="13"/>
  </w:num>
  <w:num w:numId="9">
    <w:abstractNumId w:val="13"/>
  </w:num>
  <w:num w:numId="10">
    <w:abstractNumId w:val="13"/>
  </w:num>
  <w:num w:numId="11">
    <w:abstractNumId w:val="5"/>
  </w:num>
  <w:num w:numId="12">
    <w:abstractNumId w:val="0"/>
  </w:num>
  <w:num w:numId="13">
    <w:abstractNumId w:val="9"/>
  </w:num>
  <w:num w:numId="14">
    <w:abstractNumId w:val="14"/>
  </w:num>
  <w:num w:numId="15">
    <w:abstractNumId w:val="2"/>
  </w:num>
  <w:num w:numId="16">
    <w:abstractNumId w:val="4"/>
  </w:num>
  <w:num w:numId="17">
    <w:abstractNumId w:val="1"/>
  </w:num>
  <w:num w:numId="18">
    <w:abstractNumId w:val="13"/>
  </w:num>
  <w:num w:numId="19">
    <w:abstractNumId w:val="13"/>
  </w:num>
  <w:num w:numId="20">
    <w:abstractNumId w:val="13"/>
  </w:num>
  <w:num w:numId="21">
    <w:abstractNumId w:val="13"/>
  </w:num>
  <w:num w:numId="22">
    <w:abstractNumId w:val="8"/>
  </w:num>
  <w:num w:numId="23">
    <w:abstractNumId w:val="3"/>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335460"/>
    <w:rsid w:val="00000B7F"/>
    <w:rsid w:val="00026981"/>
    <w:rsid w:val="00026F45"/>
    <w:rsid w:val="000276E6"/>
    <w:rsid w:val="000366EB"/>
    <w:rsid w:val="000412F4"/>
    <w:rsid w:val="000501C5"/>
    <w:rsid w:val="00066AFA"/>
    <w:rsid w:val="00066F0F"/>
    <w:rsid w:val="00067E8F"/>
    <w:rsid w:val="00070282"/>
    <w:rsid w:val="00071E0D"/>
    <w:rsid w:val="000727C9"/>
    <w:rsid w:val="00073126"/>
    <w:rsid w:val="000739A7"/>
    <w:rsid w:val="0007423F"/>
    <w:rsid w:val="0007500F"/>
    <w:rsid w:val="000807C8"/>
    <w:rsid w:val="00082EA3"/>
    <w:rsid w:val="00097E01"/>
    <w:rsid w:val="000A3E75"/>
    <w:rsid w:val="000C06A1"/>
    <w:rsid w:val="000C50C8"/>
    <w:rsid w:val="000D3D6C"/>
    <w:rsid w:val="000D7093"/>
    <w:rsid w:val="000D7F0F"/>
    <w:rsid w:val="000E3414"/>
    <w:rsid w:val="000E4B27"/>
    <w:rsid w:val="000E6133"/>
    <w:rsid w:val="000F1CCA"/>
    <w:rsid w:val="00100C0F"/>
    <w:rsid w:val="00101423"/>
    <w:rsid w:val="00111416"/>
    <w:rsid w:val="00123A33"/>
    <w:rsid w:val="00124A65"/>
    <w:rsid w:val="0012779E"/>
    <w:rsid w:val="0013113E"/>
    <w:rsid w:val="00132E39"/>
    <w:rsid w:val="00133DEF"/>
    <w:rsid w:val="00141D6E"/>
    <w:rsid w:val="00144F7E"/>
    <w:rsid w:val="00157280"/>
    <w:rsid w:val="00157D24"/>
    <w:rsid w:val="00162DCD"/>
    <w:rsid w:val="001726D0"/>
    <w:rsid w:val="00183B45"/>
    <w:rsid w:val="00195581"/>
    <w:rsid w:val="00195766"/>
    <w:rsid w:val="001A1575"/>
    <w:rsid w:val="001A323C"/>
    <w:rsid w:val="001A63B1"/>
    <w:rsid w:val="001A7704"/>
    <w:rsid w:val="001B245A"/>
    <w:rsid w:val="001B5352"/>
    <w:rsid w:val="001D0CDE"/>
    <w:rsid w:val="00201AC6"/>
    <w:rsid w:val="002107DA"/>
    <w:rsid w:val="0021787C"/>
    <w:rsid w:val="00221A3F"/>
    <w:rsid w:val="00223933"/>
    <w:rsid w:val="0023267A"/>
    <w:rsid w:val="00236589"/>
    <w:rsid w:val="00236A20"/>
    <w:rsid w:val="0024063F"/>
    <w:rsid w:val="00281A2C"/>
    <w:rsid w:val="0028277C"/>
    <w:rsid w:val="0029028B"/>
    <w:rsid w:val="002919FA"/>
    <w:rsid w:val="002A3318"/>
    <w:rsid w:val="002A5C1F"/>
    <w:rsid w:val="002B01EB"/>
    <w:rsid w:val="002C2CF3"/>
    <w:rsid w:val="002C3F75"/>
    <w:rsid w:val="002C4C83"/>
    <w:rsid w:val="002D1E3E"/>
    <w:rsid w:val="002D2012"/>
    <w:rsid w:val="002D33F5"/>
    <w:rsid w:val="002D5947"/>
    <w:rsid w:val="002D74BF"/>
    <w:rsid w:val="002E3EE5"/>
    <w:rsid w:val="002E4A00"/>
    <w:rsid w:val="002F11BB"/>
    <w:rsid w:val="0030488A"/>
    <w:rsid w:val="0031040C"/>
    <w:rsid w:val="00316C9D"/>
    <w:rsid w:val="003237BA"/>
    <w:rsid w:val="00333F30"/>
    <w:rsid w:val="003344B9"/>
    <w:rsid w:val="00335460"/>
    <w:rsid w:val="0033564F"/>
    <w:rsid w:val="00337424"/>
    <w:rsid w:val="00351A50"/>
    <w:rsid w:val="00365A69"/>
    <w:rsid w:val="003709D4"/>
    <w:rsid w:val="00373082"/>
    <w:rsid w:val="00373469"/>
    <w:rsid w:val="003775C7"/>
    <w:rsid w:val="00382AAB"/>
    <w:rsid w:val="003A1B98"/>
    <w:rsid w:val="003B4E7E"/>
    <w:rsid w:val="003C166A"/>
    <w:rsid w:val="003C3E6F"/>
    <w:rsid w:val="003C5086"/>
    <w:rsid w:val="003C7596"/>
    <w:rsid w:val="003D4A9D"/>
    <w:rsid w:val="003E1BD8"/>
    <w:rsid w:val="003F5227"/>
    <w:rsid w:val="003F6647"/>
    <w:rsid w:val="003F716E"/>
    <w:rsid w:val="00415220"/>
    <w:rsid w:val="00415E3B"/>
    <w:rsid w:val="00416274"/>
    <w:rsid w:val="00416A2D"/>
    <w:rsid w:val="00426091"/>
    <w:rsid w:val="0042788B"/>
    <w:rsid w:val="0043223B"/>
    <w:rsid w:val="00432248"/>
    <w:rsid w:val="0044298E"/>
    <w:rsid w:val="00442E0D"/>
    <w:rsid w:val="0044677A"/>
    <w:rsid w:val="00451606"/>
    <w:rsid w:val="00456606"/>
    <w:rsid w:val="00463841"/>
    <w:rsid w:val="00463F5A"/>
    <w:rsid w:val="0047231F"/>
    <w:rsid w:val="004734CF"/>
    <w:rsid w:val="00484E70"/>
    <w:rsid w:val="004B52A2"/>
    <w:rsid w:val="004C6545"/>
    <w:rsid w:val="004D4DB1"/>
    <w:rsid w:val="004D5271"/>
    <w:rsid w:val="0050706C"/>
    <w:rsid w:val="00507639"/>
    <w:rsid w:val="0051084E"/>
    <w:rsid w:val="00515485"/>
    <w:rsid w:val="00515587"/>
    <w:rsid w:val="00520F65"/>
    <w:rsid w:val="005273CB"/>
    <w:rsid w:val="005317F3"/>
    <w:rsid w:val="005344C7"/>
    <w:rsid w:val="0053503A"/>
    <w:rsid w:val="00540DBB"/>
    <w:rsid w:val="00543390"/>
    <w:rsid w:val="0054535E"/>
    <w:rsid w:val="00546FAC"/>
    <w:rsid w:val="0055187C"/>
    <w:rsid w:val="005551E9"/>
    <w:rsid w:val="0057057C"/>
    <w:rsid w:val="00572208"/>
    <w:rsid w:val="00581D12"/>
    <w:rsid w:val="0058233A"/>
    <w:rsid w:val="0058362E"/>
    <w:rsid w:val="005839E3"/>
    <w:rsid w:val="005847AC"/>
    <w:rsid w:val="005931B3"/>
    <w:rsid w:val="00596C33"/>
    <w:rsid w:val="005A354E"/>
    <w:rsid w:val="005A76B0"/>
    <w:rsid w:val="005C6805"/>
    <w:rsid w:val="005D37DC"/>
    <w:rsid w:val="005D562D"/>
    <w:rsid w:val="005D5AD1"/>
    <w:rsid w:val="005F6678"/>
    <w:rsid w:val="0063013F"/>
    <w:rsid w:val="00641EEA"/>
    <w:rsid w:val="00651847"/>
    <w:rsid w:val="00655999"/>
    <w:rsid w:val="006565D8"/>
    <w:rsid w:val="006642EC"/>
    <w:rsid w:val="00685A7D"/>
    <w:rsid w:val="006A04DC"/>
    <w:rsid w:val="006B184A"/>
    <w:rsid w:val="006B48E9"/>
    <w:rsid w:val="006C121C"/>
    <w:rsid w:val="006D159A"/>
    <w:rsid w:val="006D5708"/>
    <w:rsid w:val="006E1C53"/>
    <w:rsid w:val="006F05B4"/>
    <w:rsid w:val="006F0FE5"/>
    <w:rsid w:val="006F4B80"/>
    <w:rsid w:val="0071584A"/>
    <w:rsid w:val="00716A64"/>
    <w:rsid w:val="00717B74"/>
    <w:rsid w:val="0072304C"/>
    <w:rsid w:val="0072502C"/>
    <w:rsid w:val="00727794"/>
    <w:rsid w:val="007333D6"/>
    <w:rsid w:val="00755E7D"/>
    <w:rsid w:val="007571A3"/>
    <w:rsid w:val="00773FEA"/>
    <w:rsid w:val="0078103D"/>
    <w:rsid w:val="00794232"/>
    <w:rsid w:val="00795BAC"/>
    <w:rsid w:val="00796A16"/>
    <w:rsid w:val="00797A40"/>
    <w:rsid w:val="007A13D4"/>
    <w:rsid w:val="007B7266"/>
    <w:rsid w:val="007C5DC0"/>
    <w:rsid w:val="007C6D00"/>
    <w:rsid w:val="007D01D9"/>
    <w:rsid w:val="007D1E01"/>
    <w:rsid w:val="007D2A0E"/>
    <w:rsid w:val="007D46F1"/>
    <w:rsid w:val="007D6597"/>
    <w:rsid w:val="007D6FA0"/>
    <w:rsid w:val="007D74EA"/>
    <w:rsid w:val="007D7817"/>
    <w:rsid w:val="007D7A8B"/>
    <w:rsid w:val="007E00FB"/>
    <w:rsid w:val="007E0A86"/>
    <w:rsid w:val="007E2EE8"/>
    <w:rsid w:val="007E3798"/>
    <w:rsid w:val="007F0C5F"/>
    <w:rsid w:val="007F6DAE"/>
    <w:rsid w:val="00800442"/>
    <w:rsid w:val="0080379A"/>
    <w:rsid w:val="00811766"/>
    <w:rsid w:val="0082628C"/>
    <w:rsid w:val="008277E5"/>
    <w:rsid w:val="00847CE1"/>
    <w:rsid w:val="00860F50"/>
    <w:rsid w:val="008615FF"/>
    <w:rsid w:val="00872112"/>
    <w:rsid w:val="00875241"/>
    <w:rsid w:val="00886579"/>
    <w:rsid w:val="00892098"/>
    <w:rsid w:val="00894A4C"/>
    <w:rsid w:val="008A1142"/>
    <w:rsid w:val="008A5E15"/>
    <w:rsid w:val="008B12E1"/>
    <w:rsid w:val="008C2C6B"/>
    <w:rsid w:val="008D105A"/>
    <w:rsid w:val="008D42BB"/>
    <w:rsid w:val="008D4506"/>
    <w:rsid w:val="008D5A68"/>
    <w:rsid w:val="008D658E"/>
    <w:rsid w:val="008E3405"/>
    <w:rsid w:val="008F6C10"/>
    <w:rsid w:val="009017CA"/>
    <w:rsid w:val="00910B5D"/>
    <w:rsid w:val="0091112D"/>
    <w:rsid w:val="00913B3B"/>
    <w:rsid w:val="009157C3"/>
    <w:rsid w:val="00915A7C"/>
    <w:rsid w:val="00916334"/>
    <w:rsid w:val="00920A52"/>
    <w:rsid w:val="00931FF3"/>
    <w:rsid w:val="00932C3C"/>
    <w:rsid w:val="0096402B"/>
    <w:rsid w:val="00964563"/>
    <w:rsid w:val="009650F2"/>
    <w:rsid w:val="00966BC6"/>
    <w:rsid w:val="009865C3"/>
    <w:rsid w:val="00993C92"/>
    <w:rsid w:val="00996531"/>
    <w:rsid w:val="009977C0"/>
    <w:rsid w:val="009A2B73"/>
    <w:rsid w:val="009A6156"/>
    <w:rsid w:val="009A6C29"/>
    <w:rsid w:val="009A7A80"/>
    <w:rsid w:val="009C3517"/>
    <w:rsid w:val="009C6D27"/>
    <w:rsid w:val="009D2200"/>
    <w:rsid w:val="009E21AB"/>
    <w:rsid w:val="009E45AD"/>
    <w:rsid w:val="00A04212"/>
    <w:rsid w:val="00A07556"/>
    <w:rsid w:val="00A21153"/>
    <w:rsid w:val="00A24311"/>
    <w:rsid w:val="00A26E89"/>
    <w:rsid w:val="00A3172B"/>
    <w:rsid w:val="00A424C5"/>
    <w:rsid w:val="00A46823"/>
    <w:rsid w:val="00A47C9A"/>
    <w:rsid w:val="00A50440"/>
    <w:rsid w:val="00A522B8"/>
    <w:rsid w:val="00A61A34"/>
    <w:rsid w:val="00A647B3"/>
    <w:rsid w:val="00A67E75"/>
    <w:rsid w:val="00A8181A"/>
    <w:rsid w:val="00A841C9"/>
    <w:rsid w:val="00A913C5"/>
    <w:rsid w:val="00AA0644"/>
    <w:rsid w:val="00AA0A31"/>
    <w:rsid w:val="00AA4A01"/>
    <w:rsid w:val="00AB00FA"/>
    <w:rsid w:val="00AB3375"/>
    <w:rsid w:val="00AB4817"/>
    <w:rsid w:val="00AC4764"/>
    <w:rsid w:val="00AC5CCC"/>
    <w:rsid w:val="00AC5FFB"/>
    <w:rsid w:val="00AC70ED"/>
    <w:rsid w:val="00AD5DB8"/>
    <w:rsid w:val="00AF6C56"/>
    <w:rsid w:val="00B05BD8"/>
    <w:rsid w:val="00B07C16"/>
    <w:rsid w:val="00B11FD6"/>
    <w:rsid w:val="00B15A5E"/>
    <w:rsid w:val="00B16ED0"/>
    <w:rsid w:val="00B2348D"/>
    <w:rsid w:val="00B25362"/>
    <w:rsid w:val="00B31250"/>
    <w:rsid w:val="00B3250E"/>
    <w:rsid w:val="00B3530C"/>
    <w:rsid w:val="00B35CB1"/>
    <w:rsid w:val="00B36BE0"/>
    <w:rsid w:val="00B41738"/>
    <w:rsid w:val="00B45C4C"/>
    <w:rsid w:val="00B5124C"/>
    <w:rsid w:val="00B5323C"/>
    <w:rsid w:val="00B704A3"/>
    <w:rsid w:val="00B707D0"/>
    <w:rsid w:val="00B72C57"/>
    <w:rsid w:val="00B77A1E"/>
    <w:rsid w:val="00B82035"/>
    <w:rsid w:val="00B90712"/>
    <w:rsid w:val="00B91402"/>
    <w:rsid w:val="00B926CA"/>
    <w:rsid w:val="00B943A9"/>
    <w:rsid w:val="00BA252D"/>
    <w:rsid w:val="00BA293A"/>
    <w:rsid w:val="00BA7E2C"/>
    <w:rsid w:val="00BD0AC9"/>
    <w:rsid w:val="00BD30DB"/>
    <w:rsid w:val="00BE3ECB"/>
    <w:rsid w:val="00BE50C4"/>
    <w:rsid w:val="00C03552"/>
    <w:rsid w:val="00C05D43"/>
    <w:rsid w:val="00C1174B"/>
    <w:rsid w:val="00C12831"/>
    <w:rsid w:val="00C30B24"/>
    <w:rsid w:val="00C40B58"/>
    <w:rsid w:val="00C526AC"/>
    <w:rsid w:val="00C559D8"/>
    <w:rsid w:val="00C617D4"/>
    <w:rsid w:val="00C61FEF"/>
    <w:rsid w:val="00C664FC"/>
    <w:rsid w:val="00C66FD7"/>
    <w:rsid w:val="00C71CE7"/>
    <w:rsid w:val="00C72F1C"/>
    <w:rsid w:val="00C7516D"/>
    <w:rsid w:val="00C766F7"/>
    <w:rsid w:val="00C8494F"/>
    <w:rsid w:val="00C86E37"/>
    <w:rsid w:val="00C9693A"/>
    <w:rsid w:val="00CA1C9B"/>
    <w:rsid w:val="00CA38D8"/>
    <w:rsid w:val="00CB4960"/>
    <w:rsid w:val="00CC08B1"/>
    <w:rsid w:val="00CC7953"/>
    <w:rsid w:val="00CD188B"/>
    <w:rsid w:val="00CE6518"/>
    <w:rsid w:val="00CE6FA0"/>
    <w:rsid w:val="00D00BB8"/>
    <w:rsid w:val="00D02A42"/>
    <w:rsid w:val="00D11468"/>
    <w:rsid w:val="00D32FB1"/>
    <w:rsid w:val="00D33240"/>
    <w:rsid w:val="00D45DFF"/>
    <w:rsid w:val="00D4740D"/>
    <w:rsid w:val="00D47661"/>
    <w:rsid w:val="00D561F4"/>
    <w:rsid w:val="00D57CAC"/>
    <w:rsid w:val="00D605C7"/>
    <w:rsid w:val="00D606E2"/>
    <w:rsid w:val="00D60D1A"/>
    <w:rsid w:val="00D67A8E"/>
    <w:rsid w:val="00D73B6E"/>
    <w:rsid w:val="00D73F23"/>
    <w:rsid w:val="00D75BF3"/>
    <w:rsid w:val="00D91D96"/>
    <w:rsid w:val="00DA09DA"/>
    <w:rsid w:val="00DB0E72"/>
    <w:rsid w:val="00DB19E9"/>
    <w:rsid w:val="00DB2C1F"/>
    <w:rsid w:val="00DB3A03"/>
    <w:rsid w:val="00DD5DA8"/>
    <w:rsid w:val="00DE17ED"/>
    <w:rsid w:val="00DF67B4"/>
    <w:rsid w:val="00DF7C1B"/>
    <w:rsid w:val="00E02492"/>
    <w:rsid w:val="00E0594B"/>
    <w:rsid w:val="00E11CF5"/>
    <w:rsid w:val="00E142C7"/>
    <w:rsid w:val="00E15533"/>
    <w:rsid w:val="00E1553F"/>
    <w:rsid w:val="00E16C2B"/>
    <w:rsid w:val="00E3093E"/>
    <w:rsid w:val="00E30C44"/>
    <w:rsid w:val="00E3260F"/>
    <w:rsid w:val="00E4482F"/>
    <w:rsid w:val="00E46ACB"/>
    <w:rsid w:val="00E61E30"/>
    <w:rsid w:val="00E872C4"/>
    <w:rsid w:val="00E92605"/>
    <w:rsid w:val="00E93C34"/>
    <w:rsid w:val="00E94664"/>
    <w:rsid w:val="00EA4857"/>
    <w:rsid w:val="00EB33A4"/>
    <w:rsid w:val="00EC4698"/>
    <w:rsid w:val="00EC50F2"/>
    <w:rsid w:val="00ED0ADB"/>
    <w:rsid w:val="00ED1627"/>
    <w:rsid w:val="00EE33B3"/>
    <w:rsid w:val="00EF152F"/>
    <w:rsid w:val="00EF61A3"/>
    <w:rsid w:val="00EF667F"/>
    <w:rsid w:val="00EF7354"/>
    <w:rsid w:val="00F035A1"/>
    <w:rsid w:val="00F05841"/>
    <w:rsid w:val="00F15296"/>
    <w:rsid w:val="00F20F8F"/>
    <w:rsid w:val="00F31244"/>
    <w:rsid w:val="00F41CE3"/>
    <w:rsid w:val="00F45596"/>
    <w:rsid w:val="00F45B58"/>
    <w:rsid w:val="00F50871"/>
    <w:rsid w:val="00F510BD"/>
    <w:rsid w:val="00F53263"/>
    <w:rsid w:val="00F657FE"/>
    <w:rsid w:val="00F81B33"/>
    <w:rsid w:val="00F83D1D"/>
    <w:rsid w:val="00FA1208"/>
    <w:rsid w:val="00FC5CB7"/>
    <w:rsid w:val="00FD034C"/>
    <w:rsid w:val="00FD0F2A"/>
    <w:rsid w:val="00FD1C48"/>
    <w:rsid w:val="00FD57EC"/>
    <w:rsid w:val="00FD60F8"/>
    <w:rsid w:val="00FE2639"/>
    <w:rsid w:val="00FE4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D651A3C-D092-47E0-AC46-50AE592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39E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Id w:val="7"/>
      </w:numPr>
      <w:spacing w:after="0" w:line="280" w:lineRule="atLeast"/>
      <w:outlineLvl w:val="1"/>
    </w:pPr>
    <w:rPr>
      <w:bCs w:val="0"/>
      <w:sz w:val="18"/>
    </w:rPr>
  </w:style>
  <w:style w:type="paragraph" w:styleId="Kop3">
    <w:name w:val="heading 3"/>
    <w:basedOn w:val="Kop2"/>
    <w:next w:val="Standaard"/>
    <w:link w:val="Kop3Char"/>
    <w:qFormat/>
    <w:pPr>
      <w:numPr>
        <w:ilvl w:val="2"/>
        <w:numId w:val="8"/>
      </w:numPr>
      <w:outlineLvl w:val="2"/>
    </w:pPr>
    <w:rPr>
      <w:b w:val="0"/>
      <w:bCs/>
      <w:szCs w:val="26"/>
    </w:rPr>
  </w:style>
  <w:style w:type="paragraph" w:styleId="Kop4">
    <w:name w:val="heading 4"/>
    <w:basedOn w:val="Standaard"/>
    <w:next w:val="Standaard"/>
    <w:qFormat/>
    <w:pPr>
      <w:keepNext/>
      <w:numPr>
        <w:ilvl w:val="3"/>
        <w:numId w:val="9"/>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10"/>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3"/>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4"/>
      </w:numPr>
      <w:tabs>
        <w:tab w:val="clear" w:pos="587"/>
        <w:tab w:val="left" w:pos="680"/>
        <w:tab w:val="left" w:pos="907"/>
      </w:tabs>
      <w:ind w:left="680" w:hanging="226"/>
    </w:pPr>
  </w:style>
  <w:style w:type="paragraph" w:customStyle="1" w:styleId="streepjeInspr">
    <w:name w:val="streepjeInspr"/>
    <w:basedOn w:val="Standaard"/>
    <w:pPr>
      <w:numPr>
        <w:numId w:val="6"/>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bidi="ar-SA"/>
    </w:rPr>
  </w:style>
  <w:style w:type="character" w:customStyle="1" w:styleId="Kop2Char">
    <w:name w:val="Kop 2 Char"/>
    <w:link w:val="Kop2"/>
    <w:rsid w:val="00335460"/>
    <w:rPr>
      <w:rFonts w:ascii="Arial" w:hAnsi="Arial"/>
      <w:b/>
      <w:bCs/>
      <w:snapToGrid w:val="0"/>
      <w:kern w:val="28"/>
      <w:sz w:val="18"/>
      <w:lang w:val="nl" w:eastAsia="en-US" w:bidi="ar-SA"/>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
      <w:bCs/>
      <w:snapToGrid w:val="0"/>
      <w:kern w:val="28"/>
      <w:sz w:val="18"/>
      <w:szCs w:val="26"/>
      <w:lang w:val="nl" w:eastAsia="en-US" w:bidi="ar-SA"/>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character" w:customStyle="1" w:styleId="Versieopmaak">
    <w:name w:val="Versieopmaak"/>
    <w:rsid w:val="00A26E89"/>
    <w:rPr>
      <w:rFonts w:ascii="Arial" w:hAnsi="Arial"/>
      <w:sz w:val="18"/>
      <w:szCs w:val="18"/>
      <w:lang w:val="nl-NL"/>
    </w:rPr>
  </w:style>
  <w:style w:type="character" w:customStyle="1" w:styleId="Datumopmaak">
    <w:name w:val="Datumopmaak"/>
    <w:rsid w:val="00A26E89"/>
    <w:rPr>
      <w:rFonts w:ascii="Arial" w:hAnsi="Arial"/>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003\huisstijl$\sjablonen\Rappor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Rapport.dot</Template>
  <TotalTime>2</TotalTime>
  <Pages>23</Pages>
  <Words>3092</Words>
  <Characters>24733</Characters>
  <Application>Microsoft Office Word</Application>
  <DocSecurity>0</DocSecurity>
  <Lines>206</Lines>
  <Paragraphs>55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27770</CharactersWithSpaces>
  <SharedDoc>false</SharedDoc>
  <HLinks>
    <vt:vector size="168" baseType="variant">
      <vt:variant>
        <vt:i4>1179705</vt:i4>
      </vt:variant>
      <vt:variant>
        <vt:i4>191</vt:i4>
      </vt:variant>
      <vt:variant>
        <vt:i4>0</vt:i4>
      </vt:variant>
      <vt:variant>
        <vt:i4>5</vt:i4>
      </vt:variant>
      <vt:variant>
        <vt:lpwstr/>
      </vt:variant>
      <vt:variant>
        <vt:lpwstr>_Toc436222969</vt:lpwstr>
      </vt:variant>
      <vt:variant>
        <vt:i4>1179705</vt:i4>
      </vt:variant>
      <vt:variant>
        <vt:i4>185</vt:i4>
      </vt:variant>
      <vt:variant>
        <vt:i4>0</vt:i4>
      </vt:variant>
      <vt:variant>
        <vt:i4>5</vt:i4>
      </vt:variant>
      <vt:variant>
        <vt:lpwstr/>
      </vt:variant>
      <vt:variant>
        <vt:lpwstr>_Toc436222968</vt:lpwstr>
      </vt:variant>
      <vt:variant>
        <vt:i4>1179705</vt:i4>
      </vt:variant>
      <vt:variant>
        <vt:i4>179</vt:i4>
      </vt:variant>
      <vt:variant>
        <vt:i4>0</vt:i4>
      </vt:variant>
      <vt:variant>
        <vt:i4>5</vt:i4>
      </vt:variant>
      <vt:variant>
        <vt:lpwstr/>
      </vt:variant>
      <vt:variant>
        <vt:lpwstr>_Toc436222967</vt:lpwstr>
      </vt:variant>
      <vt:variant>
        <vt:i4>1179705</vt:i4>
      </vt:variant>
      <vt:variant>
        <vt:i4>173</vt:i4>
      </vt:variant>
      <vt:variant>
        <vt:i4>0</vt:i4>
      </vt:variant>
      <vt:variant>
        <vt:i4>5</vt:i4>
      </vt:variant>
      <vt:variant>
        <vt:lpwstr/>
      </vt:variant>
      <vt:variant>
        <vt:lpwstr>_Toc436222966</vt:lpwstr>
      </vt:variant>
      <vt:variant>
        <vt:i4>1179705</vt:i4>
      </vt:variant>
      <vt:variant>
        <vt:i4>167</vt:i4>
      </vt:variant>
      <vt:variant>
        <vt:i4>0</vt:i4>
      </vt:variant>
      <vt:variant>
        <vt:i4>5</vt:i4>
      </vt:variant>
      <vt:variant>
        <vt:lpwstr/>
      </vt:variant>
      <vt:variant>
        <vt:lpwstr>_Toc436222965</vt:lpwstr>
      </vt:variant>
      <vt:variant>
        <vt:i4>1179705</vt:i4>
      </vt:variant>
      <vt:variant>
        <vt:i4>161</vt:i4>
      </vt:variant>
      <vt:variant>
        <vt:i4>0</vt:i4>
      </vt:variant>
      <vt:variant>
        <vt:i4>5</vt:i4>
      </vt:variant>
      <vt:variant>
        <vt:lpwstr/>
      </vt:variant>
      <vt:variant>
        <vt:lpwstr>_Toc436222964</vt:lpwstr>
      </vt:variant>
      <vt:variant>
        <vt:i4>1179705</vt:i4>
      </vt:variant>
      <vt:variant>
        <vt:i4>155</vt:i4>
      </vt:variant>
      <vt:variant>
        <vt:i4>0</vt:i4>
      </vt:variant>
      <vt:variant>
        <vt:i4>5</vt:i4>
      </vt:variant>
      <vt:variant>
        <vt:lpwstr/>
      </vt:variant>
      <vt:variant>
        <vt:lpwstr>_Toc436222963</vt:lpwstr>
      </vt:variant>
      <vt:variant>
        <vt:i4>1179705</vt:i4>
      </vt:variant>
      <vt:variant>
        <vt:i4>149</vt:i4>
      </vt:variant>
      <vt:variant>
        <vt:i4>0</vt:i4>
      </vt:variant>
      <vt:variant>
        <vt:i4>5</vt:i4>
      </vt:variant>
      <vt:variant>
        <vt:lpwstr/>
      </vt:variant>
      <vt:variant>
        <vt:lpwstr>_Toc436222962</vt:lpwstr>
      </vt:variant>
      <vt:variant>
        <vt:i4>1179705</vt:i4>
      </vt:variant>
      <vt:variant>
        <vt:i4>143</vt:i4>
      </vt:variant>
      <vt:variant>
        <vt:i4>0</vt:i4>
      </vt:variant>
      <vt:variant>
        <vt:i4>5</vt:i4>
      </vt:variant>
      <vt:variant>
        <vt:lpwstr/>
      </vt:variant>
      <vt:variant>
        <vt:lpwstr>_Toc436222961</vt:lpwstr>
      </vt:variant>
      <vt:variant>
        <vt:i4>1179705</vt:i4>
      </vt:variant>
      <vt:variant>
        <vt:i4>137</vt:i4>
      </vt:variant>
      <vt:variant>
        <vt:i4>0</vt:i4>
      </vt:variant>
      <vt:variant>
        <vt:i4>5</vt:i4>
      </vt:variant>
      <vt:variant>
        <vt:lpwstr/>
      </vt:variant>
      <vt:variant>
        <vt:lpwstr>_Toc436222960</vt:lpwstr>
      </vt:variant>
      <vt:variant>
        <vt:i4>1114169</vt:i4>
      </vt:variant>
      <vt:variant>
        <vt:i4>131</vt:i4>
      </vt:variant>
      <vt:variant>
        <vt:i4>0</vt:i4>
      </vt:variant>
      <vt:variant>
        <vt:i4>5</vt:i4>
      </vt:variant>
      <vt:variant>
        <vt:lpwstr/>
      </vt:variant>
      <vt:variant>
        <vt:lpwstr>_Toc436222959</vt:lpwstr>
      </vt:variant>
      <vt:variant>
        <vt:i4>1114169</vt:i4>
      </vt:variant>
      <vt:variant>
        <vt:i4>125</vt:i4>
      </vt:variant>
      <vt:variant>
        <vt:i4>0</vt:i4>
      </vt:variant>
      <vt:variant>
        <vt:i4>5</vt:i4>
      </vt:variant>
      <vt:variant>
        <vt:lpwstr/>
      </vt:variant>
      <vt:variant>
        <vt:lpwstr>_Toc436222958</vt:lpwstr>
      </vt:variant>
      <vt:variant>
        <vt:i4>1114169</vt:i4>
      </vt:variant>
      <vt:variant>
        <vt:i4>119</vt:i4>
      </vt:variant>
      <vt:variant>
        <vt:i4>0</vt:i4>
      </vt:variant>
      <vt:variant>
        <vt:i4>5</vt:i4>
      </vt:variant>
      <vt:variant>
        <vt:lpwstr/>
      </vt:variant>
      <vt:variant>
        <vt:lpwstr>_Toc436222957</vt:lpwstr>
      </vt:variant>
      <vt:variant>
        <vt:i4>1114169</vt:i4>
      </vt:variant>
      <vt:variant>
        <vt:i4>113</vt:i4>
      </vt:variant>
      <vt:variant>
        <vt:i4>0</vt:i4>
      </vt:variant>
      <vt:variant>
        <vt:i4>5</vt:i4>
      </vt:variant>
      <vt:variant>
        <vt:lpwstr/>
      </vt:variant>
      <vt:variant>
        <vt:lpwstr>_Toc436222956</vt:lpwstr>
      </vt:variant>
      <vt:variant>
        <vt:i4>1114169</vt:i4>
      </vt:variant>
      <vt:variant>
        <vt:i4>107</vt:i4>
      </vt:variant>
      <vt:variant>
        <vt:i4>0</vt:i4>
      </vt:variant>
      <vt:variant>
        <vt:i4>5</vt:i4>
      </vt:variant>
      <vt:variant>
        <vt:lpwstr/>
      </vt:variant>
      <vt:variant>
        <vt:lpwstr>_Toc436222955</vt:lpwstr>
      </vt:variant>
      <vt:variant>
        <vt:i4>1114169</vt:i4>
      </vt:variant>
      <vt:variant>
        <vt:i4>101</vt:i4>
      </vt:variant>
      <vt:variant>
        <vt:i4>0</vt:i4>
      </vt:variant>
      <vt:variant>
        <vt:i4>5</vt:i4>
      </vt:variant>
      <vt:variant>
        <vt:lpwstr/>
      </vt:variant>
      <vt:variant>
        <vt:lpwstr>_Toc436222954</vt:lpwstr>
      </vt:variant>
      <vt:variant>
        <vt:i4>1114169</vt:i4>
      </vt:variant>
      <vt:variant>
        <vt:i4>95</vt:i4>
      </vt:variant>
      <vt:variant>
        <vt:i4>0</vt:i4>
      </vt:variant>
      <vt:variant>
        <vt:i4>5</vt:i4>
      </vt:variant>
      <vt:variant>
        <vt:lpwstr/>
      </vt:variant>
      <vt:variant>
        <vt:lpwstr>_Toc436222953</vt:lpwstr>
      </vt:variant>
      <vt:variant>
        <vt:i4>1114169</vt:i4>
      </vt:variant>
      <vt:variant>
        <vt:i4>89</vt:i4>
      </vt:variant>
      <vt:variant>
        <vt:i4>0</vt:i4>
      </vt:variant>
      <vt:variant>
        <vt:i4>5</vt:i4>
      </vt:variant>
      <vt:variant>
        <vt:lpwstr/>
      </vt:variant>
      <vt:variant>
        <vt:lpwstr>_Toc436222952</vt:lpwstr>
      </vt:variant>
      <vt:variant>
        <vt:i4>1114169</vt:i4>
      </vt:variant>
      <vt:variant>
        <vt:i4>83</vt:i4>
      </vt:variant>
      <vt:variant>
        <vt:i4>0</vt:i4>
      </vt:variant>
      <vt:variant>
        <vt:i4>5</vt:i4>
      </vt:variant>
      <vt:variant>
        <vt:lpwstr/>
      </vt:variant>
      <vt:variant>
        <vt:lpwstr>_Toc436222951</vt:lpwstr>
      </vt:variant>
      <vt:variant>
        <vt:i4>1114169</vt:i4>
      </vt:variant>
      <vt:variant>
        <vt:i4>77</vt:i4>
      </vt:variant>
      <vt:variant>
        <vt:i4>0</vt:i4>
      </vt:variant>
      <vt:variant>
        <vt:i4>5</vt:i4>
      </vt:variant>
      <vt:variant>
        <vt:lpwstr/>
      </vt:variant>
      <vt:variant>
        <vt:lpwstr>_Toc436222950</vt:lpwstr>
      </vt:variant>
      <vt:variant>
        <vt:i4>1048633</vt:i4>
      </vt:variant>
      <vt:variant>
        <vt:i4>71</vt:i4>
      </vt:variant>
      <vt:variant>
        <vt:i4>0</vt:i4>
      </vt:variant>
      <vt:variant>
        <vt:i4>5</vt:i4>
      </vt:variant>
      <vt:variant>
        <vt:lpwstr/>
      </vt:variant>
      <vt:variant>
        <vt:lpwstr>_Toc436222949</vt:lpwstr>
      </vt:variant>
      <vt:variant>
        <vt:i4>1048633</vt:i4>
      </vt:variant>
      <vt:variant>
        <vt:i4>65</vt:i4>
      </vt:variant>
      <vt:variant>
        <vt:i4>0</vt:i4>
      </vt:variant>
      <vt:variant>
        <vt:i4>5</vt:i4>
      </vt:variant>
      <vt:variant>
        <vt:lpwstr/>
      </vt:variant>
      <vt:variant>
        <vt:lpwstr>_Toc436222948</vt:lpwstr>
      </vt:variant>
      <vt:variant>
        <vt:i4>1048633</vt:i4>
      </vt:variant>
      <vt:variant>
        <vt:i4>59</vt:i4>
      </vt:variant>
      <vt:variant>
        <vt:i4>0</vt:i4>
      </vt:variant>
      <vt:variant>
        <vt:i4>5</vt:i4>
      </vt:variant>
      <vt:variant>
        <vt:lpwstr/>
      </vt:variant>
      <vt:variant>
        <vt:lpwstr>_Toc436222947</vt:lpwstr>
      </vt:variant>
      <vt:variant>
        <vt:i4>1048633</vt:i4>
      </vt:variant>
      <vt:variant>
        <vt:i4>53</vt:i4>
      </vt:variant>
      <vt:variant>
        <vt:i4>0</vt:i4>
      </vt:variant>
      <vt:variant>
        <vt:i4>5</vt:i4>
      </vt:variant>
      <vt:variant>
        <vt:lpwstr/>
      </vt:variant>
      <vt:variant>
        <vt:lpwstr>_Toc436222946</vt:lpwstr>
      </vt:variant>
      <vt:variant>
        <vt:i4>1048633</vt:i4>
      </vt:variant>
      <vt:variant>
        <vt:i4>47</vt:i4>
      </vt:variant>
      <vt:variant>
        <vt:i4>0</vt:i4>
      </vt:variant>
      <vt:variant>
        <vt:i4>5</vt:i4>
      </vt:variant>
      <vt:variant>
        <vt:lpwstr/>
      </vt:variant>
      <vt:variant>
        <vt:lpwstr>_Toc436222945</vt:lpwstr>
      </vt:variant>
      <vt:variant>
        <vt:i4>1048633</vt:i4>
      </vt:variant>
      <vt:variant>
        <vt:i4>41</vt:i4>
      </vt:variant>
      <vt:variant>
        <vt:i4>0</vt:i4>
      </vt:variant>
      <vt:variant>
        <vt:i4>5</vt:i4>
      </vt:variant>
      <vt:variant>
        <vt:lpwstr/>
      </vt:variant>
      <vt:variant>
        <vt:lpwstr>_Toc436222944</vt:lpwstr>
      </vt:variant>
      <vt:variant>
        <vt:i4>1048633</vt:i4>
      </vt:variant>
      <vt:variant>
        <vt:i4>35</vt:i4>
      </vt:variant>
      <vt:variant>
        <vt:i4>0</vt:i4>
      </vt:variant>
      <vt:variant>
        <vt:i4>5</vt:i4>
      </vt:variant>
      <vt:variant>
        <vt:lpwstr/>
      </vt:variant>
      <vt:variant>
        <vt:lpwstr>_Toc436222943</vt:lpwstr>
      </vt:variant>
      <vt:variant>
        <vt:i4>1048633</vt:i4>
      </vt:variant>
      <vt:variant>
        <vt:i4>29</vt:i4>
      </vt:variant>
      <vt:variant>
        <vt:i4>0</vt:i4>
      </vt:variant>
      <vt:variant>
        <vt:i4>5</vt:i4>
      </vt:variant>
      <vt:variant>
        <vt:lpwstr/>
      </vt:variant>
      <vt:variant>
        <vt:lpwstr>_Toc436222942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2014-07-14T08:11:00Z</cp:lastPrinted>
  <dcterms:created xsi:type="dcterms:W3CDTF">2016-09-30T09:24:00Z</dcterms:created>
  <dcterms:modified xsi:type="dcterms:W3CDTF">2016-09-30T09:27:00Z</dcterms:modified>
</cp:coreProperties>
</file>