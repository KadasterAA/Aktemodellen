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4140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4140" w:type="dxa"/>
          </w:tcPr>
          <w:p w:rsidR="00267618" w:rsidRPr="00981691" w:rsidRDefault="00702EA9" w:rsidP="00EF0ADA">
            <w:pPr>
              <w:pStyle w:val="Datum"/>
            </w:pPr>
            <w:bookmarkStart w:id="2" w:name="bmDatum"/>
            <w:bookmarkEnd w:id="2"/>
            <w:r w:rsidRPr="00702EA9">
              <w:t>7 december 2017</w:t>
            </w: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blPrEx>
          <w:tblCellMar>
            <w:top w:w="0" w:type="dxa"/>
            <w:bottom w:w="0" w:type="dxa"/>
          </w:tblCellMar>
        </w:tblPrEx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FB1815" w:rsidRPr="008D210A" w:rsidTr="008E3AB3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2A57A6" w:rsidRDefault="0092334E" w:rsidP="0058040C">
            <w:pPr>
              <w:spacing w:before="60"/>
              <w:rPr>
                <w:i/>
              </w:rPr>
            </w:pPr>
            <w:r>
              <w:rPr>
                <w:i/>
              </w:rPr>
              <w:t>ABP</w:t>
            </w:r>
            <w:r w:rsidR="000A2047">
              <w:rPr>
                <w:i/>
              </w:rPr>
              <w:t xml:space="preserve"> </w:t>
            </w:r>
            <w:r w:rsidR="00142605">
              <w:rPr>
                <w:i/>
              </w:rPr>
              <w:t xml:space="preserve"> </w:t>
            </w:r>
            <w:proofErr w:type="spellStart"/>
            <w:r w:rsidR="00FB1815" w:rsidRPr="00FB1815">
              <w:rPr>
                <w:i/>
              </w:rPr>
              <w:t>stylesheetnummer</w:t>
            </w:r>
            <w:proofErr w:type="spellEnd"/>
            <w:r w:rsidR="00FB1815" w:rsidRPr="00FB1815">
              <w:rPr>
                <w:i/>
              </w:rPr>
              <w:t xml:space="preserve"> </w:t>
            </w:r>
            <w:r w:rsidR="006313FD" w:rsidRPr="006313FD">
              <w:rPr>
                <w:rFonts w:cs="Arial"/>
                <w:i/>
                <w:sz w:val="20"/>
              </w:rPr>
              <w:t>201</w:t>
            </w:r>
            <w:r>
              <w:rPr>
                <w:rFonts w:cs="Arial"/>
                <w:i/>
                <w:sz w:val="20"/>
              </w:rPr>
              <w:t>7</w:t>
            </w:r>
            <w:r w:rsidR="000A2047">
              <w:rPr>
                <w:rFonts w:cs="Arial"/>
                <w:i/>
                <w:sz w:val="20"/>
              </w:rPr>
              <w:t>07</w:t>
            </w:r>
            <w:r>
              <w:rPr>
                <w:rFonts w:cs="Arial"/>
                <w:i/>
                <w:sz w:val="20"/>
              </w:rPr>
              <w:t>27</w:t>
            </w:r>
            <w:r w:rsidR="006313FD" w:rsidRPr="006313FD">
              <w:rPr>
                <w:rFonts w:cs="Arial"/>
                <w:i/>
                <w:sz w:val="20"/>
              </w:rPr>
              <w:t>0000</w:t>
            </w:r>
            <w:r w:rsidR="00142605">
              <w:rPr>
                <w:rFonts w:cs="Arial"/>
                <w:i/>
                <w:sz w:val="20"/>
              </w:rPr>
              <w:t>1</w:t>
            </w:r>
            <w:r>
              <w:rPr>
                <w:rFonts w:cs="Arial"/>
                <w:i/>
                <w:sz w:val="20"/>
              </w:rPr>
              <w:t>9</w:t>
            </w:r>
            <w:r w:rsidR="000A2047">
              <w:rPr>
                <w:rFonts w:cs="Arial"/>
                <w:i/>
                <w:sz w:val="20"/>
              </w:rPr>
              <w:t xml:space="preserve"> </w:t>
            </w:r>
            <w:r w:rsidR="00FB1815" w:rsidRPr="00FB1815">
              <w:rPr>
                <w:rFonts w:cs="Arial"/>
                <w:i/>
                <w:sz w:val="20"/>
              </w:rPr>
              <w:t xml:space="preserve"> implementatienummer </w:t>
            </w:r>
            <w:r w:rsidR="00702EA9">
              <w:rPr>
                <w:rFonts w:cs="Arial"/>
                <w:i/>
                <w:sz w:val="20"/>
              </w:rPr>
              <w:t>3</w:t>
            </w:r>
          </w:p>
        </w:tc>
      </w:tr>
      <w:tr w:rsidR="00D15122" w:rsidRPr="008D210A" w:rsidTr="00D15122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702EA9" w:rsidP="0067244A">
            <w:pPr>
              <w:spacing w:before="60"/>
              <w:rPr>
                <w:i/>
              </w:rPr>
            </w:pPr>
            <w:r w:rsidRPr="00702EA9">
              <w:rPr>
                <w:i/>
              </w:rPr>
              <w:t>7 december 2017</w:t>
            </w:r>
          </w:p>
        </w:tc>
      </w:tr>
      <w:tr w:rsidR="0067244A" w:rsidRPr="008D210A" w:rsidTr="00BD5D1F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991C3C" w:rsidRDefault="00991C3C" w:rsidP="00991C3C">
      <w:pPr>
        <w:snapToGrid w:val="0"/>
        <w:rPr>
          <w:b/>
          <w:snapToGrid/>
          <w:color w:val="000080"/>
          <w:lang w:val="en-US"/>
        </w:rPr>
      </w:pPr>
    </w:p>
    <w:p w:rsidR="00991C3C" w:rsidRPr="006B2BF6" w:rsidRDefault="00702EA9" w:rsidP="000D7CD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 xml:space="preserve"> </w:t>
      </w:r>
      <w:r w:rsidR="000D7CD5" w:rsidRPr="000D7CD5">
        <w:rPr>
          <w:b/>
          <w:color w:val="000080"/>
        </w:rPr>
        <w:t>Aanhef en Equivalentieverklaring: Waarneming van een niet vacant protocol of kantoor</w:t>
      </w:r>
    </w:p>
    <w:tbl>
      <w:tblPr>
        <w:tblW w:w="92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5295"/>
        <w:gridCol w:w="2970"/>
      </w:tblGrid>
      <w:tr w:rsidR="00991C3C" w:rsidTr="003749CB">
        <w:trPr>
          <w:trHeight w:val="357"/>
        </w:trPr>
        <w:tc>
          <w:tcPr>
            <w:tcW w:w="94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9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1C3C" w:rsidRDefault="00991C3C" w:rsidP="003B5A12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58040C" w:rsidRPr="00715738" w:rsidTr="0058040C">
        <w:trPr>
          <w:trHeight w:val="449"/>
        </w:trPr>
        <w:tc>
          <w:tcPr>
            <w:tcW w:w="9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0C" w:rsidRDefault="00702EA9" w:rsidP="0058040C">
            <w:pPr>
              <w:rPr>
                <w:rFonts w:cs="Arial"/>
                <w:kern w:val="0"/>
                <w:szCs w:val="18"/>
              </w:rPr>
            </w:pPr>
            <w:r w:rsidRPr="00702EA9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0C" w:rsidRDefault="00702EA9" w:rsidP="0058040C">
            <w:pPr>
              <w:snapToGrid w:val="0"/>
              <w:rPr>
                <w:rFonts w:cs="Arial"/>
                <w:kern w:val="0"/>
                <w:szCs w:val="18"/>
              </w:rPr>
            </w:pPr>
            <w:r w:rsidRPr="00702EA9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040C" w:rsidRPr="00715738" w:rsidRDefault="00702EA9" w:rsidP="0058040C">
            <w:pPr>
              <w:rPr>
                <w:rFonts w:cs="Arial"/>
                <w:kern w:val="0"/>
                <w:szCs w:val="18"/>
              </w:rPr>
            </w:pPr>
            <w:r w:rsidRPr="00702EA9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3749CB" w:rsidRDefault="003749CB" w:rsidP="00142605">
      <w:pPr>
        <w:snapToGrid w:val="0"/>
        <w:rPr>
          <w:b/>
          <w:color w:val="000080"/>
        </w:rPr>
      </w:pPr>
      <w:bookmarkStart w:id="4" w:name="_GoBack"/>
      <w:bookmarkEnd w:id="4"/>
    </w:p>
    <w:p w:rsidR="00991C3C" w:rsidRPr="00142605" w:rsidRDefault="00991C3C" w:rsidP="00142605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142605"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E20780" w:rsidRPr="006E0817" w:rsidTr="003B5A12">
        <w:tc>
          <w:tcPr>
            <w:tcW w:w="6912" w:type="dxa"/>
            <w:shd w:val="clear" w:color="auto" w:fill="D9D9D9"/>
          </w:tcPr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E20780" w:rsidRPr="006E0817" w:rsidRDefault="00E20780" w:rsidP="00E20780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6440BA" w:rsidRPr="005B055B" w:rsidTr="003B5A12">
        <w:tc>
          <w:tcPr>
            <w:tcW w:w="6912" w:type="dxa"/>
            <w:shd w:val="clear" w:color="auto" w:fill="auto"/>
          </w:tcPr>
          <w:p w:rsidR="006440BA" w:rsidRPr="0092334E" w:rsidRDefault="006440BA" w:rsidP="00702EA9">
            <w:pPr>
              <w:rPr>
                <w:szCs w:val="18"/>
              </w:rPr>
            </w:pPr>
            <w:r w:rsidRPr="0092334E">
              <w:rPr>
                <w:szCs w:val="18"/>
              </w:rPr>
              <w:t xml:space="preserve">Modeldocument </w:t>
            </w:r>
            <w:r w:rsidR="00702EA9">
              <w:rPr>
                <w:szCs w:val="18"/>
              </w:rPr>
              <w:t>ABP</w:t>
            </w:r>
          </w:p>
        </w:tc>
        <w:tc>
          <w:tcPr>
            <w:tcW w:w="946" w:type="dxa"/>
            <w:shd w:val="clear" w:color="auto" w:fill="auto"/>
          </w:tcPr>
          <w:p w:rsidR="006440BA" w:rsidRPr="0092334E" w:rsidRDefault="00702EA9" w:rsidP="0092334E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>
              <w:rPr>
                <w:szCs w:val="18"/>
                <w:lang w:val="nl-NL"/>
              </w:rPr>
              <w:t>v</w:t>
            </w:r>
            <w:r w:rsidR="0092334E" w:rsidRPr="0092334E">
              <w:rPr>
                <w:szCs w:val="18"/>
                <w:lang w:val="nl-NL"/>
              </w:rPr>
              <w:t>1</w:t>
            </w:r>
            <w:r w:rsidR="006440BA" w:rsidRPr="0092334E">
              <w:rPr>
                <w:szCs w:val="18"/>
                <w:lang w:val="nl-NL"/>
              </w:rPr>
              <w:t>.0.0</w:t>
            </w:r>
          </w:p>
        </w:tc>
        <w:tc>
          <w:tcPr>
            <w:tcW w:w="897" w:type="dxa"/>
            <w:shd w:val="clear" w:color="auto" w:fill="auto"/>
          </w:tcPr>
          <w:p w:rsidR="006440BA" w:rsidRPr="00702EA9" w:rsidRDefault="00702EA9" w:rsidP="00702EA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>
              <w:rPr>
                <w:b/>
                <w:szCs w:val="18"/>
                <w:lang w:val="nl-NL"/>
              </w:rPr>
              <w:t>v</w:t>
            </w:r>
            <w:r w:rsidR="0092334E" w:rsidRPr="00702EA9">
              <w:rPr>
                <w:b/>
                <w:szCs w:val="18"/>
                <w:lang w:val="nl-NL"/>
              </w:rPr>
              <w:t>1</w:t>
            </w:r>
            <w:r w:rsidR="006440BA" w:rsidRPr="00702EA9">
              <w:rPr>
                <w:b/>
                <w:szCs w:val="18"/>
                <w:lang w:val="nl-NL"/>
              </w:rPr>
              <w:t>.</w:t>
            </w:r>
            <w:r w:rsidRPr="00702EA9">
              <w:rPr>
                <w:b/>
                <w:szCs w:val="18"/>
                <w:lang w:val="nl-NL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6440BA" w:rsidRPr="0092334E" w:rsidRDefault="00702EA9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>
              <w:rPr>
                <w:szCs w:val="18"/>
                <w:lang w:val="nl-NL"/>
              </w:rPr>
              <w:t>X</w:t>
            </w:r>
          </w:p>
        </w:tc>
      </w:tr>
      <w:tr w:rsidR="006440BA" w:rsidRPr="005B055B" w:rsidTr="003B5A12">
        <w:tc>
          <w:tcPr>
            <w:tcW w:w="6912" w:type="dxa"/>
            <w:shd w:val="clear" w:color="auto" w:fill="auto"/>
          </w:tcPr>
          <w:p w:rsidR="006440BA" w:rsidRPr="0092334E" w:rsidRDefault="006440BA" w:rsidP="006440BA">
            <w:pPr>
              <w:rPr>
                <w:szCs w:val="18"/>
              </w:rPr>
            </w:pPr>
            <w:r w:rsidRPr="0092334E">
              <w:rPr>
                <w:szCs w:val="18"/>
              </w:rPr>
              <w:t xml:space="preserve">XSD </w:t>
            </w:r>
            <w:proofErr w:type="spellStart"/>
            <w:r w:rsidRPr="0092334E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6440BA" w:rsidRPr="0092334E" w:rsidRDefault="006440BA" w:rsidP="0092334E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92334E">
              <w:rPr>
                <w:szCs w:val="18"/>
                <w:lang w:val="nl-NL"/>
              </w:rPr>
              <w:t>v6.</w:t>
            </w:r>
            <w:r w:rsidR="0092334E" w:rsidRPr="0092334E">
              <w:rPr>
                <w:szCs w:val="18"/>
                <w:lang w:val="nl-NL"/>
              </w:rPr>
              <w:t>3</w:t>
            </w:r>
            <w:r w:rsidRPr="0092334E">
              <w:rPr>
                <w:szCs w:val="18"/>
                <w:lang w:val="nl-NL"/>
              </w:rPr>
              <w:t>.</w:t>
            </w:r>
            <w:r w:rsidR="0092334E" w:rsidRPr="0092334E">
              <w:rPr>
                <w:szCs w:val="18"/>
                <w:lang w:val="nl-NL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6440BA" w:rsidRPr="0092334E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6440BA" w:rsidRPr="0092334E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6440BA" w:rsidRPr="00702EA9" w:rsidRDefault="00702EA9" w:rsidP="006440BA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702EA9">
              <w:rPr>
                <w:b/>
                <w:szCs w:val="18"/>
              </w:rPr>
              <w:t>v2.10</w:t>
            </w:r>
          </w:p>
        </w:tc>
        <w:tc>
          <w:tcPr>
            <w:tcW w:w="897" w:type="dxa"/>
            <w:shd w:val="clear" w:color="auto" w:fill="auto"/>
          </w:tcPr>
          <w:p w:rsidR="006440BA" w:rsidRPr="00702EA9" w:rsidRDefault="006440BA" w:rsidP="00702EA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702EA9">
              <w:rPr>
                <w:b/>
                <w:szCs w:val="18"/>
              </w:rPr>
              <w:t>v3.</w:t>
            </w:r>
            <w:r w:rsidR="00702EA9" w:rsidRPr="00702EA9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702EA9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6440BA" w:rsidRPr="00702EA9" w:rsidRDefault="006440BA" w:rsidP="006440BA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702EA9">
              <w:rPr>
                <w:b/>
                <w:szCs w:val="18"/>
              </w:rPr>
              <w:t>v3.</w:t>
            </w:r>
            <w:r w:rsidR="00702EA9" w:rsidRPr="00702EA9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6440BA" w:rsidRPr="00702EA9" w:rsidRDefault="006440BA" w:rsidP="00702EA9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702EA9">
              <w:rPr>
                <w:b/>
                <w:szCs w:val="18"/>
              </w:rPr>
              <w:t>v3.</w:t>
            </w:r>
            <w:r w:rsidR="00702EA9" w:rsidRPr="00702EA9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702EA9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6440BA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142605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6440BA" w:rsidRPr="004F0DBF" w:rsidTr="003B5A12">
        <w:tc>
          <w:tcPr>
            <w:tcW w:w="6912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6440BA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6440BA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6440BA" w:rsidRPr="006440BA" w:rsidRDefault="006440BA" w:rsidP="006440B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991C3C" w:rsidRPr="00FC0186" w:rsidRDefault="00991C3C" w:rsidP="00991C3C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</w:t>
      </w:r>
      <w:r w:rsidR="006440BA">
        <w:rPr>
          <w:szCs w:val="18"/>
          <w:lang w:val="nl-NL"/>
        </w:rPr>
        <w:t xml:space="preserve"> </w:t>
      </w:r>
      <w:r>
        <w:rPr>
          <w:szCs w:val="18"/>
          <w:lang w:val="nl-NL"/>
        </w:rPr>
        <w:t xml:space="preserve">of </w:t>
      </w:r>
      <w:r w:rsidR="006440BA">
        <w:rPr>
          <w:szCs w:val="18"/>
          <w:lang w:val="nl-NL"/>
        </w:rPr>
        <w:t xml:space="preserve"> </w:t>
      </w:r>
      <w:r>
        <w:rPr>
          <w:szCs w:val="18"/>
          <w:lang w:val="nl-NL"/>
        </w:rPr>
        <w:t xml:space="preserve">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991C3C" w:rsidRDefault="00991C3C" w:rsidP="00D506D7"/>
    <w:sectPr w:rsidR="00991C3C" w:rsidSect="004F292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9BE" w:rsidRDefault="007859BE">
      <w:r>
        <w:separator/>
      </w:r>
    </w:p>
  </w:endnote>
  <w:endnote w:type="continuationSeparator" w:id="0">
    <w:p w:rsidR="007859BE" w:rsidRDefault="0078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0B6603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9BE" w:rsidRDefault="007859BE">
      <w:r>
        <w:separator/>
      </w:r>
    </w:p>
  </w:footnote>
  <w:footnote w:type="continuationSeparator" w:id="0">
    <w:p w:rsidR="007859BE" w:rsidRDefault="00785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0B6603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0B6603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45624740"/>
    <w:lvl w:ilvl="0" w:tplc="E662C7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B2532E"/>
    <w:multiLevelType w:val="hybridMultilevel"/>
    <w:tmpl w:val="888E2DD4"/>
    <w:lvl w:ilvl="0" w:tplc="AD38BF76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5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4"/>
  </w:num>
  <w:num w:numId="5">
    <w:abstractNumId w:val="5"/>
  </w:num>
  <w:num w:numId="6">
    <w:abstractNumId w:val="3"/>
  </w:num>
  <w:num w:numId="7">
    <w:abstractNumId w:val="15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0003B"/>
    <w:rsid w:val="000203E3"/>
    <w:rsid w:val="00020AFC"/>
    <w:rsid w:val="00045346"/>
    <w:rsid w:val="000461EB"/>
    <w:rsid w:val="00092C0F"/>
    <w:rsid w:val="000A2047"/>
    <w:rsid w:val="000A42EF"/>
    <w:rsid w:val="000B6603"/>
    <w:rsid w:val="000C028F"/>
    <w:rsid w:val="000C053A"/>
    <w:rsid w:val="000C2625"/>
    <w:rsid w:val="000D7CD5"/>
    <w:rsid w:val="000E05AE"/>
    <w:rsid w:val="000E24BD"/>
    <w:rsid w:val="000E3351"/>
    <w:rsid w:val="000F7EA2"/>
    <w:rsid w:val="00100B12"/>
    <w:rsid w:val="00107423"/>
    <w:rsid w:val="00107BC7"/>
    <w:rsid w:val="001225AC"/>
    <w:rsid w:val="001400A3"/>
    <w:rsid w:val="00142605"/>
    <w:rsid w:val="0015712E"/>
    <w:rsid w:val="00162BE4"/>
    <w:rsid w:val="00184A3D"/>
    <w:rsid w:val="00184ED4"/>
    <w:rsid w:val="0018670E"/>
    <w:rsid w:val="001870B4"/>
    <w:rsid w:val="00193BBC"/>
    <w:rsid w:val="00193C20"/>
    <w:rsid w:val="001A618F"/>
    <w:rsid w:val="001C36B5"/>
    <w:rsid w:val="001D78E6"/>
    <w:rsid w:val="001E3518"/>
    <w:rsid w:val="002038D1"/>
    <w:rsid w:val="00205477"/>
    <w:rsid w:val="00264DDB"/>
    <w:rsid w:val="00267618"/>
    <w:rsid w:val="0026770B"/>
    <w:rsid w:val="002A57A6"/>
    <w:rsid w:val="002D319B"/>
    <w:rsid w:val="002D4862"/>
    <w:rsid w:val="002F1C14"/>
    <w:rsid w:val="002F3A37"/>
    <w:rsid w:val="0032171C"/>
    <w:rsid w:val="0032415F"/>
    <w:rsid w:val="00330770"/>
    <w:rsid w:val="003321A3"/>
    <w:rsid w:val="00340CBF"/>
    <w:rsid w:val="00350893"/>
    <w:rsid w:val="00363AC7"/>
    <w:rsid w:val="003749CB"/>
    <w:rsid w:val="00390061"/>
    <w:rsid w:val="003A0671"/>
    <w:rsid w:val="003B5A12"/>
    <w:rsid w:val="003C0D1F"/>
    <w:rsid w:val="003C2FBA"/>
    <w:rsid w:val="003F39FA"/>
    <w:rsid w:val="003F599E"/>
    <w:rsid w:val="004017BC"/>
    <w:rsid w:val="0040739A"/>
    <w:rsid w:val="00412E6B"/>
    <w:rsid w:val="0045038F"/>
    <w:rsid w:val="004576C6"/>
    <w:rsid w:val="004641D8"/>
    <w:rsid w:val="00477156"/>
    <w:rsid w:val="00482419"/>
    <w:rsid w:val="00484E66"/>
    <w:rsid w:val="00491F9C"/>
    <w:rsid w:val="004D0747"/>
    <w:rsid w:val="004E4784"/>
    <w:rsid w:val="004F2926"/>
    <w:rsid w:val="00501BB6"/>
    <w:rsid w:val="00556BE7"/>
    <w:rsid w:val="00561888"/>
    <w:rsid w:val="00572746"/>
    <w:rsid w:val="005755F6"/>
    <w:rsid w:val="0058040C"/>
    <w:rsid w:val="005914AC"/>
    <w:rsid w:val="00593743"/>
    <w:rsid w:val="005D78CD"/>
    <w:rsid w:val="005F0D35"/>
    <w:rsid w:val="005F554C"/>
    <w:rsid w:val="00600791"/>
    <w:rsid w:val="00623EB8"/>
    <w:rsid w:val="006252C5"/>
    <w:rsid w:val="00626D66"/>
    <w:rsid w:val="00626E29"/>
    <w:rsid w:val="006313FD"/>
    <w:rsid w:val="006440BA"/>
    <w:rsid w:val="00655645"/>
    <w:rsid w:val="0067244A"/>
    <w:rsid w:val="00672763"/>
    <w:rsid w:val="00676790"/>
    <w:rsid w:val="006D3859"/>
    <w:rsid w:val="006F1D94"/>
    <w:rsid w:val="00702EA9"/>
    <w:rsid w:val="0071630D"/>
    <w:rsid w:val="00736AB3"/>
    <w:rsid w:val="00750657"/>
    <w:rsid w:val="007615DB"/>
    <w:rsid w:val="0078036F"/>
    <w:rsid w:val="007859BE"/>
    <w:rsid w:val="00797953"/>
    <w:rsid w:val="007C36DE"/>
    <w:rsid w:val="007D2A6E"/>
    <w:rsid w:val="00817F98"/>
    <w:rsid w:val="00837884"/>
    <w:rsid w:val="008474E7"/>
    <w:rsid w:val="00850508"/>
    <w:rsid w:val="008517E2"/>
    <w:rsid w:val="00853D0A"/>
    <w:rsid w:val="008540F6"/>
    <w:rsid w:val="0085540D"/>
    <w:rsid w:val="0087220D"/>
    <w:rsid w:val="00882937"/>
    <w:rsid w:val="00882F64"/>
    <w:rsid w:val="00886B3D"/>
    <w:rsid w:val="0089648A"/>
    <w:rsid w:val="008A07FB"/>
    <w:rsid w:val="008A53B8"/>
    <w:rsid w:val="008B46FF"/>
    <w:rsid w:val="008B708C"/>
    <w:rsid w:val="008D1A72"/>
    <w:rsid w:val="008E3AB3"/>
    <w:rsid w:val="00911037"/>
    <w:rsid w:val="00912364"/>
    <w:rsid w:val="0091248D"/>
    <w:rsid w:val="00922F80"/>
    <w:rsid w:val="0092334E"/>
    <w:rsid w:val="009257B7"/>
    <w:rsid w:val="00963AAE"/>
    <w:rsid w:val="0097491D"/>
    <w:rsid w:val="00980924"/>
    <w:rsid w:val="00980E29"/>
    <w:rsid w:val="00981691"/>
    <w:rsid w:val="009867DF"/>
    <w:rsid w:val="00991C3C"/>
    <w:rsid w:val="00991D12"/>
    <w:rsid w:val="009B2007"/>
    <w:rsid w:val="009B5E43"/>
    <w:rsid w:val="009E12E3"/>
    <w:rsid w:val="009E6A85"/>
    <w:rsid w:val="00A0663B"/>
    <w:rsid w:val="00A0750F"/>
    <w:rsid w:val="00A103BC"/>
    <w:rsid w:val="00A11FCF"/>
    <w:rsid w:val="00A307C8"/>
    <w:rsid w:val="00A506D6"/>
    <w:rsid w:val="00A71A35"/>
    <w:rsid w:val="00A975EF"/>
    <w:rsid w:val="00AB68AB"/>
    <w:rsid w:val="00AE73CE"/>
    <w:rsid w:val="00B068EF"/>
    <w:rsid w:val="00B15015"/>
    <w:rsid w:val="00B4023C"/>
    <w:rsid w:val="00B4199A"/>
    <w:rsid w:val="00B62DD6"/>
    <w:rsid w:val="00B76799"/>
    <w:rsid w:val="00BC1DAB"/>
    <w:rsid w:val="00BC3E0E"/>
    <w:rsid w:val="00BD5D1F"/>
    <w:rsid w:val="00C212CD"/>
    <w:rsid w:val="00C2288E"/>
    <w:rsid w:val="00C25DD9"/>
    <w:rsid w:val="00C329CD"/>
    <w:rsid w:val="00C34111"/>
    <w:rsid w:val="00C353DE"/>
    <w:rsid w:val="00C41270"/>
    <w:rsid w:val="00C52245"/>
    <w:rsid w:val="00C546DD"/>
    <w:rsid w:val="00C75F9D"/>
    <w:rsid w:val="00C80233"/>
    <w:rsid w:val="00C8038D"/>
    <w:rsid w:val="00C87FD8"/>
    <w:rsid w:val="00C974B1"/>
    <w:rsid w:val="00CA7B7C"/>
    <w:rsid w:val="00CC6168"/>
    <w:rsid w:val="00CC67A9"/>
    <w:rsid w:val="00CE3B59"/>
    <w:rsid w:val="00CE5B2B"/>
    <w:rsid w:val="00CF0339"/>
    <w:rsid w:val="00CF0C97"/>
    <w:rsid w:val="00D0124B"/>
    <w:rsid w:val="00D15122"/>
    <w:rsid w:val="00D30F07"/>
    <w:rsid w:val="00D34196"/>
    <w:rsid w:val="00D506D7"/>
    <w:rsid w:val="00D50E8C"/>
    <w:rsid w:val="00D5120C"/>
    <w:rsid w:val="00D57284"/>
    <w:rsid w:val="00D64325"/>
    <w:rsid w:val="00D773DE"/>
    <w:rsid w:val="00D94930"/>
    <w:rsid w:val="00DB4F35"/>
    <w:rsid w:val="00DB5DB1"/>
    <w:rsid w:val="00DF5AE3"/>
    <w:rsid w:val="00E1688F"/>
    <w:rsid w:val="00E1703D"/>
    <w:rsid w:val="00E20780"/>
    <w:rsid w:val="00E26C78"/>
    <w:rsid w:val="00E51F02"/>
    <w:rsid w:val="00E52A50"/>
    <w:rsid w:val="00E54322"/>
    <w:rsid w:val="00E566C4"/>
    <w:rsid w:val="00E61EE0"/>
    <w:rsid w:val="00EA4414"/>
    <w:rsid w:val="00EB0B4E"/>
    <w:rsid w:val="00ED3190"/>
    <w:rsid w:val="00EF0ADA"/>
    <w:rsid w:val="00F0650E"/>
    <w:rsid w:val="00F36C0A"/>
    <w:rsid w:val="00F53630"/>
    <w:rsid w:val="00F627A6"/>
    <w:rsid w:val="00F720B3"/>
    <w:rsid w:val="00F77248"/>
    <w:rsid w:val="00FB1815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143A05-F0CE-4CEE-AC36-ABD1EA24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  <w:rsid w:val="00B4199A"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B4199A"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E5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4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5</cp:revision>
  <cp:lastPrinted>2015-10-20T07:55:00Z</cp:lastPrinted>
  <dcterms:created xsi:type="dcterms:W3CDTF">2017-12-08T14:09:00Z</dcterms:created>
  <dcterms:modified xsi:type="dcterms:W3CDTF">2017-12-08T14:13:00Z</dcterms:modified>
</cp:coreProperties>
</file>