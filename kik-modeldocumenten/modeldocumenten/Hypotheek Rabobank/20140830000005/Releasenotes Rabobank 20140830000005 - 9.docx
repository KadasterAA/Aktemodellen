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page" w:horzAnchor="margin" w:tblpY="625"/>
        <w:tblW w:w="96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4140"/>
      </w:tblGrid>
      <w:tr w:rsidR="00267618" w:rsidRPr="00981691">
        <w:trPr>
          <w:trHeight w:val="525"/>
        </w:trPr>
        <w:tc>
          <w:tcPr>
            <w:tcW w:w="5470" w:type="dxa"/>
          </w:tcPr>
          <w:p w:rsidR="00267618" w:rsidRPr="00981691" w:rsidRDefault="00267618" w:rsidP="00267618"/>
        </w:tc>
        <w:tc>
          <w:tcPr>
            <w:tcW w:w="4140" w:type="dxa"/>
          </w:tcPr>
          <w:p w:rsidR="00267618" w:rsidRPr="00981691" w:rsidRDefault="0032415F" w:rsidP="00B62DD6">
            <w:pPr>
              <w:pStyle w:val="Sjabloonnaam"/>
              <w:framePr w:wrap="auto" w:vAnchor="margin" w:hAnchor="text" w:xAlign="left" w:yAlign="inline"/>
              <w:rPr>
                <w:lang w:val="nl-NL"/>
              </w:rPr>
            </w:pPr>
            <w:r>
              <w:rPr>
                <w:lang w:val="nl-NL"/>
              </w:rPr>
              <w:t>Releasenotes</w:t>
            </w:r>
          </w:p>
        </w:tc>
      </w:tr>
      <w:tr w:rsidR="00267618" w:rsidRPr="00981691">
        <w:tc>
          <w:tcPr>
            <w:tcW w:w="5470" w:type="dxa"/>
          </w:tcPr>
          <w:p w:rsidR="00267618" w:rsidRPr="00981691" w:rsidRDefault="0032415F" w:rsidP="00B62DD6">
            <w:pPr>
              <w:pStyle w:val="Directie"/>
            </w:pPr>
            <w:bookmarkStart w:id="0" w:name="bmDirectie"/>
            <w:bookmarkEnd w:id="0"/>
            <w:r>
              <w:t>Directie Rechtszekerheid</w:t>
            </w:r>
          </w:p>
        </w:tc>
        <w:tc>
          <w:tcPr>
            <w:tcW w:w="4140" w:type="dxa"/>
          </w:tcPr>
          <w:p w:rsidR="00267618" w:rsidRPr="00981691" w:rsidRDefault="00267618" w:rsidP="00B62DD6">
            <w:pPr>
              <w:pStyle w:val="tussenkopje"/>
              <w:rPr>
                <w:lang w:val="nl-NL"/>
              </w:rPr>
            </w:pPr>
            <w:r w:rsidRPr="00981691">
              <w:rPr>
                <w:lang w:val="nl-NL"/>
              </w:rPr>
              <w:t>Datum</w:t>
            </w:r>
          </w:p>
        </w:tc>
      </w:tr>
      <w:tr w:rsidR="00267618" w:rsidRPr="00981691">
        <w:tc>
          <w:tcPr>
            <w:tcW w:w="5470" w:type="dxa"/>
          </w:tcPr>
          <w:p w:rsidR="00267618" w:rsidRPr="00981691" w:rsidRDefault="0032415F" w:rsidP="00B62DD6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  <w:bookmarkStart w:id="1" w:name="bmAfdeling"/>
            <w:bookmarkEnd w:id="1"/>
            <w:r>
              <w:rPr>
                <w:lang w:val="nl-NL"/>
              </w:rPr>
              <w:t>Product- en Procesbeheer</w:t>
            </w:r>
          </w:p>
        </w:tc>
        <w:tc>
          <w:tcPr>
            <w:tcW w:w="4140" w:type="dxa"/>
          </w:tcPr>
          <w:p w:rsidR="00267618" w:rsidRPr="00981691" w:rsidRDefault="00FA4EB6" w:rsidP="00107BC7">
            <w:pPr>
              <w:pStyle w:val="Datum"/>
            </w:pPr>
            <w:bookmarkStart w:id="2" w:name="bmDatum"/>
            <w:bookmarkEnd w:id="2"/>
            <w:r w:rsidRPr="00FA4EB6">
              <w:t>december 2017</w:t>
            </w:r>
          </w:p>
        </w:tc>
      </w:tr>
      <w:tr w:rsidR="0097491D" w:rsidRPr="00981691">
        <w:tc>
          <w:tcPr>
            <w:tcW w:w="5470" w:type="dxa"/>
          </w:tcPr>
          <w:p w:rsidR="0097491D" w:rsidRDefault="0097491D" w:rsidP="00B62DD6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</w:p>
        </w:tc>
        <w:tc>
          <w:tcPr>
            <w:tcW w:w="4140" w:type="dxa"/>
          </w:tcPr>
          <w:p w:rsidR="0097491D" w:rsidRDefault="0097491D" w:rsidP="00107BC7">
            <w:pPr>
              <w:pStyle w:val="Datum"/>
            </w:pPr>
          </w:p>
        </w:tc>
      </w:tr>
      <w:tr w:rsidR="0097491D" w:rsidRPr="00981691">
        <w:tc>
          <w:tcPr>
            <w:tcW w:w="5470" w:type="dxa"/>
          </w:tcPr>
          <w:p w:rsidR="0097491D" w:rsidRDefault="0097491D" w:rsidP="00B62DD6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</w:p>
        </w:tc>
        <w:tc>
          <w:tcPr>
            <w:tcW w:w="4140" w:type="dxa"/>
          </w:tcPr>
          <w:p w:rsidR="0097491D" w:rsidRDefault="0097491D" w:rsidP="00107BC7">
            <w:pPr>
              <w:pStyle w:val="Datum"/>
            </w:pPr>
          </w:p>
        </w:tc>
      </w:tr>
    </w:tbl>
    <w:p w:rsidR="003F599E" w:rsidRPr="003F599E" w:rsidRDefault="003F599E" w:rsidP="003F599E">
      <w:pPr>
        <w:rPr>
          <w:vanish/>
        </w:rPr>
      </w:pPr>
    </w:p>
    <w:tbl>
      <w:tblPr>
        <w:tblpPr w:leftFromText="141" w:rightFromText="141" w:vertAnchor="page" w:horzAnchor="margin" w:tblpY="2337"/>
        <w:tblW w:w="9676" w:type="dxa"/>
        <w:tblLayout w:type="fixed"/>
        <w:tblLook w:val="0000" w:firstRow="0" w:lastRow="0" w:firstColumn="0" w:lastColumn="0" w:noHBand="0" w:noVBand="0"/>
      </w:tblPr>
      <w:tblGrid>
        <w:gridCol w:w="1908"/>
        <w:gridCol w:w="7768"/>
      </w:tblGrid>
      <w:tr w:rsidR="0067244A" w:rsidRPr="0021335B" w:rsidTr="00193BBC">
        <w:trPr>
          <w:trHeight w:hRule="exact" w:val="441"/>
        </w:trPr>
        <w:tc>
          <w:tcPr>
            <w:tcW w:w="96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000080" w:fill="000080"/>
          </w:tcPr>
          <w:p w:rsidR="0067244A" w:rsidRPr="0021335B" w:rsidRDefault="0067244A" w:rsidP="0067244A">
            <w:pPr>
              <w:spacing w:before="120"/>
              <w:rPr>
                <w:color w:val="FFFFFF"/>
              </w:rPr>
            </w:pPr>
            <w:proofErr w:type="spellStart"/>
            <w:r>
              <w:rPr>
                <w:b/>
                <w:color w:val="FFFFFF"/>
                <w:sz w:val="24"/>
              </w:rPr>
              <w:t>Releasenotes</w:t>
            </w:r>
            <w:proofErr w:type="spellEnd"/>
            <w:r>
              <w:rPr>
                <w:b/>
                <w:color w:val="FFFFFF"/>
                <w:sz w:val="24"/>
              </w:rPr>
              <w:t xml:space="preserve"> </w:t>
            </w:r>
          </w:p>
        </w:tc>
      </w:tr>
      <w:tr w:rsidR="00FB1815" w:rsidRPr="008D210A" w:rsidTr="008E3AB3">
        <w:tblPrEx>
          <w:tblCellMar>
            <w:left w:w="70" w:type="dxa"/>
            <w:right w:w="70" w:type="dxa"/>
          </w:tblCellMar>
        </w:tblPrEx>
        <w:trPr>
          <w:trHeight w:val="404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solid" w:color="C0C0C0" w:fill="auto"/>
          </w:tcPr>
          <w:p w:rsidR="00FB1815" w:rsidRPr="008D210A" w:rsidRDefault="00FB1815" w:rsidP="0067244A">
            <w:pPr>
              <w:spacing w:before="60"/>
              <w:rPr>
                <w:b/>
              </w:rPr>
            </w:pPr>
            <w:r>
              <w:rPr>
                <w:b/>
              </w:rPr>
              <w:t xml:space="preserve"> Product:</w:t>
            </w:r>
          </w:p>
        </w:tc>
        <w:tc>
          <w:tcPr>
            <w:tcW w:w="77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1815" w:rsidRPr="002A57A6" w:rsidRDefault="002B1E1C" w:rsidP="00A47BE0">
            <w:pPr>
              <w:spacing w:before="60"/>
              <w:rPr>
                <w:i/>
              </w:rPr>
            </w:pPr>
            <w:r>
              <w:rPr>
                <w:i/>
              </w:rPr>
              <w:t>Rabobank</w:t>
            </w:r>
            <w:r w:rsidR="00FB1815">
              <w:rPr>
                <w:i/>
              </w:rPr>
              <w:t xml:space="preserve"> </w:t>
            </w:r>
            <w:proofErr w:type="spellStart"/>
            <w:r w:rsidR="00FB1815" w:rsidRPr="00FB1815">
              <w:rPr>
                <w:i/>
              </w:rPr>
              <w:t>stylesheetnummer</w:t>
            </w:r>
            <w:proofErr w:type="spellEnd"/>
            <w:r w:rsidR="00FB1815" w:rsidRPr="00FB1815">
              <w:rPr>
                <w:i/>
              </w:rPr>
              <w:t xml:space="preserve"> </w:t>
            </w:r>
            <w:r w:rsidR="006313FD" w:rsidRPr="006313FD">
              <w:rPr>
                <w:rFonts w:cs="Arial"/>
                <w:i/>
                <w:sz w:val="20"/>
              </w:rPr>
              <w:t>2014083000000</w:t>
            </w:r>
            <w:r>
              <w:rPr>
                <w:rFonts w:cs="Arial"/>
                <w:i/>
                <w:sz w:val="20"/>
              </w:rPr>
              <w:t>5</w:t>
            </w:r>
            <w:r w:rsidR="00FB1815" w:rsidRPr="00FB1815">
              <w:rPr>
                <w:rFonts w:cs="Arial"/>
                <w:i/>
                <w:sz w:val="20"/>
              </w:rPr>
              <w:t xml:space="preserve"> implementatienummer </w:t>
            </w:r>
            <w:r w:rsidR="005C09B0">
              <w:rPr>
                <w:rFonts w:cs="Arial"/>
                <w:i/>
                <w:sz w:val="20"/>
              </w:rPr>
              <w:t>9</w:t>
            </w:r>
          </w:p>
        </w:tc>
      </w:tr>
      <w:tr w:rsidR="00D15122" w:rsidRPr="008D210A" w:rsidTr="00D15122">
        <w:trPr>
          <w:trHeight w:val="404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solid" w:color="C0C0C0" w:fill="auto"/>
          </w:tcPr>
          <w:p w:rsidR="00D15122" w:rsidRPr="008D210A" w:rsidRDefault="00D15122" w:rsidP="0067244A">
            <w:pPr>
              <w:spacing w:before="60"/>
              <w:rPr>
                <w:b/>
              </w:rPr>
            </w:pPr>
            <w:r>
              <w:rPr>
                <w:b/>
              </w:rPr>
              <w:t>Releasedatum:</w:t>
            </w:r>
          </w:p>
        </w:tc>
        <w:tc>
          <w:tcPr>
            <w:tcW w:w="77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5122" w:rsidRPr="002A57A6" w:rsidRDefault="00A15DFB" w:rsidP="00A47BE0">
            <w:pPr>
              <w:spacing w:before="60"/>
              <w:rPr>
                <w:i/>
              </w:rPr>
            </w:pPr>
            <w:r>
              <w:rPr>
                <w:i/>
              </w:rPr>
              <w:t>December 2017</w:t>
            </w:r>
            <w:bookmarkStart w:id="3" w:name="_GoBack"/>
            <w:bookmarkEnd w:id="3"/>
          </w:p>
        </w:tc>
      </w:tr>
      <w:tr w:rsidR="0067244A" w:rsidRPr="008D210A" w:rsidTr="00BD5D1F">
        <w:trPr>
          <w:trHeight w:val="126"/>
        </w:trPr>
        <w:tc>
          <w:tcPr>
            <w:tcW w:w="96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67244A" w:rsidRPr="00FB1815" w:rsidRDefault="0067244A" w:rsidP="00F36C0A">
            <w:pPr>
              <w:rPr>
                <w:szCs w:val="18"/>
              </w:rPr>
            </w:pPr>
          </w:p>
        </w:tc>
      </w:tr>
    </w:tbl>
    <w:p w:rsidR="00267618" w:rsidRPr="00981691" w:rsidRDefault="00267618" w:rsidP="00267618">
      <w:pPr>
        <w:spacing w:line="14" w:lineRule="exact"/>
      </w:pPr>
    </w:p>
    <w:p w:rsidR="0067244A" w:rsidRDefault="0067244A" w:rsidP="0067244A">
      <w:pPr>
        <w:pBdr>
          <w:bottom w:val="single" w:sz="6" w:space="1" w:color="auto"/>
        </w:pBdr>
        <w:rPr>
          <w:b/>
          <w:sz w:val="20"/>
        </w:rPr>
      </w:pPr>
      <w:bookmarkStart w:id="4" w:name="bmStartpunt"/>
      <w:bookmarkEnd w:id="4"/>
    </w:p>
    <w:p w:rsidR="0097491D" w:rsidRPr="000E05AE" w:rsidRDefault="0097491D" w:rsidP="000E05AE">
      <w:pPr>
        <w:pBdr>
          <w:bottom w:val="single" w:sz="6" w:space="1" w:color="auto"/>
        </w:pBdr>
        <w:rPr>
          <w:b/>
          <w:sz w:val="20"/>
        </w:rPr>
      </w:pPr>
      <w:r>
        <w:rPr>
          <w:b/>
          <w:sz w:val="20"/>
        </w:rPr>
        <w:t>Wijzigingen</w:t>
      </w:r>
    </w:p>
    <w:p w:rsidR="0032171C" w:rsidRDefault="0032171C" w:rsidP="00D506D7"/>
    <w:p w:rsidR="00A47BE0" w:rsidRPr="006B2BF6" w:rsidRDefault="00FA4EB6" w:rsidP="00FA4EB6">
      <w:pPr>
        <w:numPr>
          <w:ilvl w:val="0"/>
          <w:numId w:val="21"/>
        </w:numPr>
        <w:snapToGrid w:val="0"/>
        <w:rPr>
          <w:b/>
          <w:snapToGrid/>
          <w:color w:val="000080"/>
        </w:rPr>
      </w:pPr>
      <w:r w:rsidRPr="00FA4EB6">
        <w:rPr>
          <w:b/>
          <w:color w:val="000080"/>
        </w:rPr>
        <w:t>Aanhef en Equivalentieverklaring: Waarneming van een niet vacant protocol of kantoor</w:t>
      </w:r>
    </w:p>
    <w:tbl>
      <w:tblPr>
        <w:tblW w:w="9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"/>
        <w:gridCol w:w="5276"/>
        <w:gridCol w:w="2960"/>
      </w:tblGrid>
      <w:tr w:rsidR="00A47BE0" w:rsidTr="006935A8">
        <w:tc>
          <w:tcPr>
            <w:tcW w:w="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7BE0" w:rsidRDefault="00A47BE0" w:rsidP="006935A8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Issue</w:t>
            </w:r>
          </w:p>
        </w:tc>
        <w:tc>
          <w:tcPr>
            <w:tcW w:w="5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7BE0" w:rsidRDefault="00A47BE0" w:rsidP="006935A8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Omschrijving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7BE0" w:rsidRDefault="00A47BE0" w:rsidP="006935A8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Oplossing</w:t>
            </w:r>
          </w:p>
        </w:tc>
      </w:tr>
      <w:tr w:rsidR="00A47BE0" w:rsidRPr="00715738" w:rsidTr="00FA4EB6">
        <w:trPr>
          <w:trHeight w:val="480"/>
        </w:trPr>
        <w:tc>
          <w:tcPr>
            <w:tcW w:w="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7BE0" w:rsidRDefault="00FA4EB6" w:rsidP="006935A8">
            <w:pPr>
              <w:rPr>
                <w:rFonts w:cs="Arial"/>
                <w:kern w:val="0"/>
                <w:szCs w:val="18"/>
              </w:rPr>
            </w:pPr>
            <w:r w:rsidRPr="00FA4EB6">
              <w:rPr>
                <w:rFonts w:cs="Arial"/>
                <w:kern w:val="0"/>
                <w:szCs w:val="18"/>
              </w:rPr>
              <w:t>AA-3613</w:t>
            </w:r>
          </w:p>
        </w:tc>
        <w:tc>
          <w:tcPr>
            <w:tcW w:w="5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7BE0" w:rsidRDefault="00FA4EB6" w:rsidP="006935A8">
            <w:pPr>
              <w:rPr>
                <w:rFonts w:cs="Arial"/>
                <w:kern w:val="0"/>
                <w:szCs w:val="18"/>
              </w:rPr>
            </w:pPr>
            <w:r w:rsidRPr="00FA4EB6">
              <w:rPr>
                <w:rFonts w:cs="Arial"/>
                <w:kern w:val="0"/>
                <w:szCs w:val="18"/>
              </w:rPr>
              <w:t>In de tekstblokken Aanhef en Equivalentieverklaring is nu ook waarneming van een niet vacant protocol of kantoor mogelijk.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7BE0" w:rsidRPr="00715738" w:rsidRDefault="00FA4EB6" w:rsidP="006935A8">
            <w:pPr>
              <w:rPr>
                <w:rFonts w:cs="Arial"/>
                <w:kern w:val="0"/>
                <w:szCs w:val="18"/>
              </w:rPr>
            </w:pPr>
            <w:r w:rsidRPr="00FA4EB6">
              <w:rPr>
                <w:rFonts w:cs="Arial"/>
                <w:kern w:val="0"/>
                <w:szCs w:val="18"/>
              </w:rPr>
              <w:t>Tekstblok, Toelichting, Stylesheet en Backend controle</w:t>
            </w:r>
          </w:p>
        </w:tc>
      </w:tr>
    </w:tbl>
    <w:p w:rsidR="00FA4EB6" w:rsidRPr="00FA4EB6" w:rsidRDefault="00FA4EB6" w:rsidP="00FA4EB6">
      <w:pPr>
        <w:rPr>
          <w:snapToGrid/>
        </w:rPr>
      </w:pPr>
    </w:p>
    <w:p w:rsidR="00A47BE0" w:rsidRPr="006B2BF6" w:rsidRDefault="00A47BE0" w:rsidP="00A47BE0">
      <w:pPr>
        <w:numPr>
          <w:ilvl w:val="0"/>
          <w:numId w:val="21"/>
        </w:numPr>
        <w:snapToGrid w:val="0"/>
        <w:rPr>
          <w:b/>
          <w:snapToGrid/>
          <w:color w:val="000080"/>
        </w:rPr>
      </w:pPr>
      <w:r>
        <w:rPr>
          <w:b/>
          <w:color w:val="000080"/>
        </w:rPr>
        <w:t>Specificaties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2"/>
        <w:gridCol w:w="946"/>
        <w:gridCol w:w="897"/>
        <w:gridCol w:w="425"/>
      </w:tblGrid>
      <w:tr w:rsidR="00A47BE0" w:rsidRPr="006E0817" w:rsidTr="006935A8">
        <w:tc>
          <w:tcPr>
            <w:tcW w:w="6912" w:type="dxa"/>
            <w:shd w:val="clear" w:color="auto" w:fill="D9D9D9"/>
          </w:tcPr>
          <w:p w:rsidR="00A47BE0" w:rsidRPr="006E0817" w:rsidRDefault="00A47BE0" w:rsidP="006935A8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Naam</w:t>
            </w:r>
          </w:p>
        </w:tc>
        <w:tc>
          <w:tcPr>
            <w:tcW w:w="946" w:type="dxa"/>
            <w:shd w:val="clear" w:color="auto" w:fill="D9D9D9"/>
          </w:tcPr>
          <w:p w:rsidR="00A47BE0" w:rsidRPr="006E0817" w:rsidRDefault="00A47BE0" w:rsidP="006935A8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Versie</w:t>
            </w:r>
          </w:p>
          <w:p w:rsidR="00A47BE0" w:rsidRPr="006E0817" w:rsidRDefault="00A47BE0" w:rsidP="006935A8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MD/TB</w:t>
            </w:r>
          </w:p>
        </w:tc>
        <w:tc>
          <w:tcPr>
            <w:tcW w:w="897" w:type="dxa"/>
            <w:shd w:val="clear" w:color="auto" w:fill="D9D9D9"/>
          </w:tcPr>
          <w:p w:rsidR="00A47BE0" w:rsidRPr="006E0817" w:rsidRDefault="00A47BE0" w:rsidP="006935A8">
            <w:pPr>
              <w:pStyle w:val="streepje"/>
              <w:numPr>
                <w:ilvl w:val="0"/>
                <w:numId w:val="0"/>
              </w:numPr>
              <w:jc w:val="center"/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Versie</w:t>
            </w:r>
          </w:p>
          <w:p w:rsidR="00A47BE0" w:rsidRPr="006E0817" w:rsidRDefault="00A47BE0" w:rsidP="006935A8">
            <w:pPr>
              <w:pStyle w:val="streepje"/>
              <w:numPr>
                <w:ilvl w:val="0"/>
                <w:numId w:val="0"/>
              </w:numPr>
              <w:jc w:val="center"/>
              <w:rPr>
                <w:b/>
                <w:szCs w:val="18"/>
                <w:lang w:val="nl-NL"/>
              </w:rPr>
            </w:pPr>
            <w:proofErr w:type="spellStart"/>
            <w:r w:rsidRPr="006E0817">
              <w:rPr>
                <w:b/>
                <w:szCs w:val="18"/>
                <w:lang w:val="nl-NL"/>
              </w:rPr>
              <w:t>Toelich</w:t>
            </w:r>
            <w:proofErr w:type="spellEnd"/>
            <w:r w:rsidRPr="006E0817">
              <w:rPr>
                <w:b/>
                <w:szCs w:val="18"/>
                <w:lang w:val="nl-NL"/>
              </w:rPr>
              <w:t>.</w:t>
            </w:r>
          </w:p>
        </w:tc>
        <w:tc>
          <w:tcPr>
            <w:tcW w:w="425" w:type="dxa"/>
            <w:shd w:val="clear" w:color="auto" w:fill="D9D9D9"/>
          </w:tcPr>
          <w:p w:rsidR="00A47BE0" w:rsidRPr="006E0817" w:rsidRDefault="00A47BE0" w:rsidP="006935A8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</w:p>
        </w:tc>
      </w:tr>
      <w:tr w:rsidR="00A47BE0" w:rsidRPr="005B055B" w:rsidTr="006935A8">
        <w:tc>
          <w:tcPr>
            <w:tcW w:w="6912" w:type="dxa"/>
            <w:shd w:val="clear" w:color="auto" w:fill="auto"/>
          </w:tcPr>
          <w:p w:rsidR="00A47BE0" w:rsidRPr="00FA4EB6" w:rsidRDefault="00A47BE0" w:rsidP="00A47BE0">
            <w:pPr>
              <w:rPr>
                <w:szCs w:val="18"/>
              </w:rPr>
            </w:pPr>
            <w:r w:rsidRPr="00FA4EB6">
              <w:rPr>
                <w:szCs w:val="18"/>
              </w:rPr>
              <w:t>Modeldocument Rabobank</w:t>
            </w:r>
          </w:p>
        </w:tc>
        <w:tc>
          <w:tcPr>
            <w:tcW w:w="946" w:type="dxa"/>
            <w:shd w:val="clear" w:color="auto" w:fill="auto"/>
          </w:tcPr>
          <w:p w:rsidR="00A47BE0" w:rsidRPr="00FA4EB6" w:rsidRDefault="00A47BE0" w:rsidP="00A47BE0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A4EB6">
              <w:rPr>
                <w:szCs w:val="18"/>
                <w:lang w:val="nl-NL"/>
              </w:rPr>
              <w:t>v3.5.0</w:t>
            </w:r>
          </w:p>
        </w:tc>
        <w:tc>
          <w:tcPr>
            <w:tcW w:w="897" w:type="dxa"/>
            <w:shd w:val="clear" w:color="auto" w:fill="auto"/>
          </w:tcPr>
          <w:p w:rsidR="00A47BE0" w:rsidRPr="00FA4EB6" w:rsidRDefault="00FA4EB6" w:rsidP="00A47BE0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FA4EB6">
              <w:rPr>
                <w:b/>
                <w:szCs w:val="18"/>
                <w:lang w:val="nl-NL"/>
              </w:rPr>
              <w:t>v3.10</w:t>
            </w:r>
            <w:r w:rsidR="00A47BE0" w:rsidRPr="00FA4EB6">
              <w:rPr>
                <w:b/>
                <w:szCs w:val="18"/>
                <w:lang w:val="nl-NL"/>
              </w:rPr>
              <w:t>.0</w:t>
            </w:r>
          </w:p>
        </w:tc>
        <w:tc>
          <w:tcPr>
            <w:tcW w:w="425" w:type="dxa"/>
            <w:shd w:val="clear" w:color="auto" w:fill="auto"/>
          </w:tcPr>
          <w:p w:rsidR="00A47BE0" w:rsidRPr="00FA4EB6" w:rsidRDefault="00A47BE0" w:rsidP="006935A8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A4EB6">
              <w:rPr>
                <w:szCs w:val="18"/>
                <w:lang w:val="nl-NL"/>
              </w:rPr>
              <w:t>X</w:t>
            </w:r>
          </w:p>
        </w:tc>
      </w:tr>
      <w:tr w:rsidR="00A47BE0" w:rsidRPr="005B055B" w:rsidTr="006935A8">
        <w:tc>
          <w:tcPr>
            <w:tcW w:w="6912" w:type="dxa"/>
            <w:shd w:val="clear" w:color="auto" w:fill="auto"/>
          </w:tcPr>
          <w:p w:rsidR="00A47BE0" w:rsidRPr="00FA4EB6" w:rsidRDefault="00A47BE0" w:rsidP="006935A8">
            <w:pPr>
              <w:rPr>
                <w:szCs w:val="18"/>
              </w:rPr>
            </w:pPr>
            <w:r w:rsidRPr="00FA4EB6">
              <w:rPr>
                <w:szCs w:val="18"/>
              </w:rPr>
              <w:t xml:space="preserve">XSD </w:t>
            </w:r>
            <w:proofErr w:type="spellStart"/>
            <w:r w:rsidRPr="00FA4EB6">
              <w:rPr>
                <w:szCs w:val="18"/>
              </w:rPr>
              <w:t>StukAlgemeen</w:t>
            </w:r>
            <w:proofErr w:type="spellEnd"/>
          </w:p>
        </w:tc>
        <w:tc>
          <w:tcPr>
            <w:tcW w:w="946" w:type="dxa"/>
            <w:shd w:val="clear" w:color="auto" w:fill="auto"/>
          </w:tcPr>
          <w:p w:rsidR="00A47BE0" w:rsidRPr="00FA4EB6" w:rsidRDefault="00A47BE0" w:rsidP="006935A8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A4EB6">
              <w:rPr>
                <w:szCs w:val="18"/>
                <w:lang w:val="nl-NL"/>
              </w:rPr>
              <w:t>v6.1.0</w:t>
            </w:r>
          </w:p>
        </w:tc>
        <w:tc>
          <w:tcPr>
            <w:tcW w:w="897" w:type="dxa"/>
            <w:shd w:val="clear" w:color="auto" w:fill="auto"/>
          </w:tcPr>
          <w:p w:rsidR="00A47BE0" w:rsidRPr="00FA4EB6" w:rsidRDefault="00A47BE0" w:rsidP="006935A8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  <w:tc>
          <w:tcPr>
            <w:tcW w:w="425" w:type="dxa"/>
            <w:shd w:val="clear" w:color="auto" w:fill="auto"/>
          </w:tcPr>
          <w:p w:rsidR="00A47BE0" w:rsidRPr="00FA4EB6" w:rsidRDefault="00A47BE0" w:rsidP="006935A8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A47BE0" w:rsidRPr="004F0DBF" w:rsidTr="006935A8">
        <w:tc>
          <w:tcPr>
            <w:tcW w:w="6912" w:type="dxa"/>
            <w:shd w:val="clear" w:color="auto" w:fill="auto"/>
          </w:tcPr>
          <w:p w:rsidR="00A47BE0" w:rsidRPr="00FA4EB6" w:rsidRDefault="00A47BE0" w:rsidP="006935A8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A4EB6">
              <w:rPr>
                <w:szCs w:val="18"/>
              </w:rPr>
              <w:t xml:space="preserve">Tekstblok - Algemene afspraken modeldocumenten en tekstblokken </w:t>
            </w:r>
          </w:p>
        </w:tc>
        <w:tc>
          <w:tcPr>
            <w:tcW w:w="946" w:type="dxa"/>
            <w:shd w:val="clear" w:color="auto" w:fill="auto"/>
          </w:tcPr>
          <w:p w:rsidR="00A47BE0" w:rsidRPr="00FA4EB6" w:rsidRDefault="00A47BE0" w:rsidP="006935A8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A4EB6">
              <w:rPr>
                <w:szCs w:val="18"/>
              </w:rPr>
              <w:t>v2.5</w:t>
            </w:r>
          </w:p>
        </w:tc>
        <w:tc>
          <w:tcPr>
            <w:tcW w:w="897" w:type="dxa"/>
            <w:shd w:val="clear" w:color="auto" w:fill="auto"/>
          </w:tcPr>
          <w:p w:rsidR="00A47BE0" w:rsidRPr="00FA4EB6" w:rsidRDefault="00A47BE0" w:rsidP="006935A8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  <w:tc>
          <w:tcPr>
            <w:tcW w:w="425" w:type="dxa"/>
            <w:shd w:val="clear" w:color="auto" w:fill="auto"/>
          </w:tcPr>
          <w:p w:rsidR="00A47BE0" w:rsidRPr="00FA4EB6" w:rsidRDefault="00A47BE0" w:rsidP="006935A8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A47BE0" w:rsidRPr="004F0DBF" w:rsidTr="006935A8">
        <w:tc>
          <w:tcPr>
            <w:tcW w:w="6912" w:type="dxa"/>
            <w:shd w:val="clear" w:color="auto" w:fill="auto"/>
          </w:tcPr>
          <w:p w:rsidR="00A47BE0" w:rsidRPr="00FA4EB6" w:rsidRDefault="00A47BE0" w:rsidP="006935A8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A4EB6">
              <w:rPr>
                <w:szCs w:val="18"/>
              </w:rPr>
              <w:t xml:space="preserve">Toelichting - Comparitie nummering en layout </w:t>
            </w:r>
          </w:p>
        </w:tc>
        <w:tc>
          <w:tcPr>
            <w:tcW w:w="946" w:type="dxa"/>
            <w:shd w:val="clear" w:color="auto" w:fill="auto"/>
          </w:tcPr>
          <w:p w:rsidR="00A47BE0" w:rsidRPr="00FA4EB6" w:rsidRDefault="00A47BE0" w:rsidP="006935A8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</w:p>
        </w:tc>
        <w:tc>
          <w:tcPr>
            <w:tcW w:w="897" w:type="dxa"/>
            <w:shd w:val="clear" w:color="auto" w:fill="auto"/>
          </w:tcPr>
          <w:p w:rsidR="00A47BE0" w:rsidRPr="00FA4EB6" w:rsidRDefault="00A47BE0" w:rsidP="006935A8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A4EB6">
              <w:rPr>
                <w:szCs w:val="18"/>
              </w:rPr>
              <w:t>v1.1.2</w:t>
            </w:r>
          </w:p>
        </w:tc>
        <w:tc>
          <w:tcPr>
            <w:tcW w:w="425" w:type="dxa"/>
            <w:shd w:val="clear" w:color="auto" w:fill="auto"/>
          </w:tcPr>
          <w:p w:rsidR="00A47BE0" w:rsidRPr="00FA4EB6" w:rsidRDefault="00A47BE0" w:rsidP="006935A8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A47BE0" w:rsidRPr="004F0DBF" w:rsidTr="006935A8">
        <w:tc>
          <w:tcPr>
            <w:tcW w:w="6912" w:type="dxa"/>
            <w:shd w:val="clear" w:color="auto" w:fill="auto"/>
          </w:tcPr>
          <w:p w:rsidR="00A47BE0" w:rsidRPr="00FA4EB6" w:rsidRDefault="00A47BE0" w:rsidP="006935A8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A4EB6">
              <w:rPr>
                <w:szCs w:val="18"/>
              </w:rPr>
              <w:t xml:space="preserve">Tekstblok - Aanhef </w:t>
            </w:r>
          </w:p>
        </w:tc>
        <w:tc>
          <w:tcPr>
            <w:tcW w:w="946" w:type="dxa"/>
            <w:shd w:val="clear" w:color="auto" w:fill="auto"/>
          </w:tcPr>
          <w:p w:rsidR="00A47BE0" w:rsidRPr="00FA4EB6" w:rsidRDefault="00FA4EB6" w:rsidP="006935A8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</w:rPr>
            </w:pPr>
            <w:r>
              <w:rPr>
                <w:b/>
                <w:szCs w:val="18"/>
              </w:rPr>
              <w:t>v2.10</w:t>
            </w:r>
          </w:p>
        </w:tc>
        <w:tc>
          <w:tcPr>
            <w:tcW w:w="897" w:type="dxa"/>
            <w:shd w:val="clear" w:color="auto" w:fill="auto"/>
          </w:tcPr>
          <w:p w:rsidR="00A47BE0" w:rsidRPr="00FA4EB6" w:rsidRDefault="00A47BE0" w:rsidP="00FA4EB6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en-US"/>
              </w:rPr>
            </w:pPr>
            <w:r w:rsidRPr="00FA4EB6">
              <w:rPr>
                <w:b/>
                <w:szCs w:val="18"/>
              </w:rPr>
              <w:t>v3.</w:t>
            </w:r>
            <w:r w:rsidR="00FA4EB6">
              <w:rPr>
                <w:b/>
                <w:szCs w:val="18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A47BE0" w:rsidRPr="00FA4EB6" w:rsidRDefault="00FA4EB6" w:rsidP="006935A8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X</w:t>
            </w:r>
          </w:p>
        </w:tc>
      </w:tr>
      <w:tr w:rsidR="00A47BE0" w:rsidRPr="004F0DBF" w:rsidTr="006935A8">
        <w:tc>
          <w:tcPr>
            <w:tcW w:w="6912" w:type="dxa"/>
            <w:shd w:val="clear" w:color="auto" w:fill="auto"/>
          </w:tcPr>
          <w:p w:rsidR="00A47BE0" w:rsidRPr="00FA4EB6" w:rsidRDefault="00A47BE0" w:rsidP="006935A8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A4EB6">
              <w:rPr>
                <w:szCs w:val="18"/>
              </w:rPr>
              <w:t xml:space="preserve">Tekstblok - Burgerlijke staat </w:t>
            </w:r>
          </w:p>
        </w:tc>
        <w:tc>
          <w:tcPr>
            <w:tcW w:w="946" w:type="dxa"/>
            <w:shd w:val="clear" w:color="auto" w:fill="auto"/>
          </w:tcPr>
          <w:p w:rsidR="00A47BE0" w:rsidRPr="00FA4EB6" w:rsidRDefault="00A47BE0" w:rsidP="006935A8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A4EB6">
              <w:rPr>
                <w:szCs w:val="18"/>
              </w:rPr>
              <w:t>v1.0</w:t>
            </w:r>
          </w:p>
        </w:tc>
        <w:tc>
          <w:tcPr>
            <w:tcW w:w="897" w:type="dxa"/>
            <w:shd w:val="clear" w:color="auto" w:fill="auto"/>
          </w:tcPr>
          <w:p w:rsidR="00A47BE0" w:rsidRPr="00FA4EB6" w:rsidRDefault="00A47BE0" w:rsidP="006935A8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FA4EB6">
              <w:rPr>
                <w:szCs w:val="18"/>
              </w:rPr>
              <w:t>v1.3.0</w:t>
            </w:r>
          </w:p>
        </w:tc>
        <w:tc>
          <w:tcPr>
            <w:tcW w:w="425" w:type="dxa"/>
            <w:shd w:val="clear" w:color="auto" w:fill="auto"/>
          </w:tcPr>
          <w:p w:rsidR="00A47BE0" w:rsidRPr="00FA4EB6" w:rsidRDefault="00A47BE0" w:rsidP="006935A8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A47BE0" w:rsidRPr="004F0DBF" w:rsidTr="006935A8">
        <w:tc>
          <w:tcPr>
            <w:tcW w:w="6912" w:type="dxa"/>
            <w:shd w:val="clear" w:color="auto" w:fill="auto"/>
          </w:tcPr>
          <w:p w:rsidR="00A47BE0" w:rsidRPr="00FA4EB6" w:rsidRDefault="00A47BE0" w:rsidP="006935A8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A4EB6">
              <w:rPr>
                <w:szCs w:val="18"/>
              </w:rPr>
              <w:t xml:space="preserve">Tekstblok - Equivalentieverklaring </w:t>
            </w:r>
          </w:p>
        </w:tc>
        <w:tc>
          <w:tcPr>
            <w:tcW w:w="946" w:type="dxa"/>
            <w:shd w:val="clear" w:color="auto" w:fill="auto"/>
          </w:tcPr>
          <w:p w:rsidR="00A47BE0" w:rsidRPr="00FA4EB6" w:rsidRDefault="00A47BE0" w:rsidP="006935A8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en-US"/>
              </w:rPr>
            </w:pPr>
            <w:r w:rsidRPr="00FA4EB6">
              <w:rPr>
                <w:b/>
                <w:szCs w:val="18"/>
              </w:rPr>
              <w:t>v3.</w:t>
            </w:r>
            <w:r w:rsidR="00FA4EB6">
              <w:rPr>
                <w:b/>
                <w:szCs w:val="18"/>
              </w:rPr>
              <w:t>1</w:t>
            </w:r>
          </w:p>
        </w:tc>
        <w:tc>
          <w:tcPr>
            <w:tcW w:w="897" w:type="dxa"/>
            <w:shd w:val="clear" w:color="auto" w:fill="auto"/>
          </w:tcPr>
          <w:p w:rsidR="00A47BE0" w:rsidRPr="00FA4EB6" w:rsidRDefault="00A47BE0" w:rsidP="00FA4EB6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en-US"/>
              </w:rPr>
            </w:pPr>
            <w:r w:rsidRPr="00FA4EB6">
              <w:rPr>
                <w:b/>
                <w:szCs w:val="18"/>
              </w:rPr>
              <w:t>v3.</w:t>
            </w:r>
            <w:r w:rsidR="00FA4EB6">
              <w:rPr>
                <w:b/>
                <w:szCs w:val="18"/>
              </w:rPr>
              <w:t>7</w:t>
            </w:r>
          </w:p>
        </w:tc>
        <w:tc>
          <w:tcPr>
            <w:tcW w:w="425" w:type="dxa"/>
            <w:shd w:val="clear" w:color="auto" w:fill="auto"/>
          </w:tcPr>
          <w:p w:rsidR="00A47BE0" w:rsidRPr="00FA4EB6" w:rsidRDefault="00FA4EB6" w:rsidP="006935A8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X</w:t>
            </w:r>
          </w:p>
        </w:tc>
      </w:tr>
      <w:tr w:rsidR="00A47BE0" w:rsidRPr="004F0DBF" w:rsidTr="006935A8">
        <w:tc>
          <w:tcPr>
            <w:tcW w:w="6912" w:type="dxa"/>
            <w:shd w:val="clear" w:color="auto" w:fill="auto"/>
          </w:tcPr>
          <w:p w:rsidR="00A47BE0" w:rsidRPr="00FA4EB6" w:rsidRDefault="00A47BE0" w:rsidP="006935A8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A4EB6">
              <w:rPr>
                <w:szCs w:val="18"/>
              </w:rPr>
              <w:t xml:space="preserve">Tekstblok - Gevolmachtigde </w:t>
            </w:r>
          </w:p>
        </w:tc>
        <w:tc>
          <w:tcPr>
            <w:tcW w:w="946" w:type="dxa"/>
            <w:shd w:val="clear" w:color="auto" w:fill="auto"/>
          </w:tcPr>
          <w:p w:rsidR="00A47BE0" w:rsidRPr="00FA4EB6" w:rsidRDefault="00A47BE0" w:rsidP="006935A8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FA4EB6">
              <w:rPr>
                <w:szCs w:val="18"/>
              </w:rPr>
              <w:t>v2.7</w:t>
            </w:r>
          </w:p>
        </w:tc>
        <w:tc>
          <w:tcPr>
            <w:tcW w:w="897" w:type="dxa"/>
            <w:shd w:val="clear" w:color="auto" w:fill="auto"/>
          </w:tcPr>
          <w:p w:rsidR="00A47BE0" w:rsidRPr="00FA4EB6" w:rsidRDefault="00A47BE0" w:rsidP="006935A8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FA4EB6">
              <w:rPr>
                <w:szCs w:val="18"/>
              </w:rPr>
              <w:t>v2.8.0</w:t>
            </w:r>
          </w:p>
        </w:tc>
        <w:tc>
          <w:tcPr>
            <w:tcW w:w="425" w:type="dxa"/>
            <w:shd w:val="clear" w:color="auto" w:fill="auto"/>
          </w:tcPr>
          <w:p w:rsidR="00A47BE0" w:rsidRPr="00FA4EB6" w:rsidRDefault="00A47BE0" w:rsidP="006935A8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A47BE0" w:rsidRPr="004F0DBF" w:rsidTr="006935A8">
        <w:tc>
          <w:tcPr>
            <w:tcW w:w="6912" w:type="dxa"/>
            <w:shd w:val="clear" w:color="auto" w:fill="auto"/>
          </w:tcPr>
          <w:p w:rsidR="00A47BE0" w:rsidRPr="00FA4EB6" w:rsidRDefault="00A47BE0" w:rsidP="006935A8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A4EB6">
              <w:rPr>
                <w:szCs w:val="18"/>
              </w:rPr>
              <w:t xml:space="preserve">Tekstblok - Legitimatie </w:t>
            </w:r>
          </w:p>
        </w:tc>
        <w:tc>
          <w:tcPr>
            <w:tcW w:w="946" w:type="dxa"/>
            <w:shd w:val="clear" w:color="auto" w:fill="auto"/>
          </w:tcPr>
          <w:p w:rsidR="00A47BE0" w:rsidRPr="00FA4EB6" w:rsidRDefault="00A47BE0" w:rsidP="006935A8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FA4EB6">
              <w:rPr>
                <w:szCs w:val="18"/>
              </w:rPr>
              <w:t>v2.0</w:t>
            </w:r>
          </w:p>
        </w:tc>
        <w:tc>
          <w:tcPr>
            <w:tcW w:w="897" w:type="dxa"/>
            <w:shd w:val="clear" w:color="auto" w:fill="auto"/>
          </w:tcPr>
          <w:p w:rsidR="00A47BE0" w:rsidRPr="00FA4EB6" w:rsidRDefault="00A47BE0" w:rsidP="006935A8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FA4EB6">
              <w:rPr>
                <w:szCs w:val="18"/>
              </w:rPr>
              <w:t>v2.1</w:t>
            </w:r>
          </w:p>
        </w:tc>
        <w:tc>
          <w:tcPr>
            <w:tcW w:w="425" w:type="dxa"/>
            <w:shd w:val="clear" w:color="auto" w:fill="auto"/>
          </w:tcPr>
          <w:p w:rsidR="00A47BE0" w:rsidRPr="00FA4EB6" w:rsidRDefault="00A47BE0" w:rsidP="006935A8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A47BE0" w:rsidRPr="004F0DBF" w:rsidTr="006935A8">
        <w:tc>
          <w:tcPr>
            <w:tcW w:w="6912" w:type="dxa"/>
            <w:shd w:val="clear" w:color="auto" w:fill="auto"/>
          </w:tcPr>
          <w:p w:rsidR="00A47BE0" w:rsidRPr="00FA4EB6" w:rsidRDefault="00A47BE0" w:rsidP="006935A8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A4EB6">
              <w:rPr>
                <w:szCs w:val="18"/>
              </w:rPr>
              <w:t xml:space="preserve">Tekstblok - Natuurlijk persoon </w:t>
            </w:r>
          </w:p>
        </w:tc>
        <w:tc>
          <w:tcPr>
            <w:tcW w:w="946" w:type="dxa"/>
            <w:shd w:val="clear" w:color="auto" w:fill="auto"/>
          </w:tcPr>
          <w:p w:rsidR="00A47BE0" w:rsidRPr="00FA4EB6" w:rsidRDefault="00A47BE0" w:rsidP="006935A8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FA4EB6">
              <w:rPr>
                <w:szCs w:val="18"/>
              </w:rPr>
              <w:t>v2.4</w:t>
            </w:r>
          </w:p>
        </w:tc>
        <w:tc>
          <w:tcPr>
            <w:tcW w:w="897" w:type="dxa"/>
            <w:shd w:val="clear" w:color="auto" w:fill="auto"/>
          </w:tcPr>
          <w:p w:rsidR="00A47BE0" w:rsidRPr="00FA4EB6" w:rsidRDefault="00A47BE0" w:rsidP="006935A8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FA4EB6">
              <w:rPr>
                <w:szCs w:val="18"/>
              </w:rPr>
              <w:t>v3.0.1</w:t>
            </w:r>
          </w:p>
        </w:tc>
        <w:tc>
          <w:tcPr>
            <w:tcW w:w="425" w:type="dxa"/>
            <w:shd w:val="clear" w:color="auto" w:fill="auto"/>
          </w:tcPr>
          <w:p w:rsidR="00A47BE0" w:rsidRPr="00FA4EB6" w:rsidRDefault="00A47BE0" w:rsidP="006935A8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633321" w:rsidRPr="004F0DBF" w:rsidTr="006935A8">
        <w:tc>
          <w:tcPr>
            <w:tcW w:w="6912" w:type="dxa"/>
            <w:shd w:val="clear" w:color="auto" w:fill="auto"/>
          </w:tcPr>
          <w:p w:rsidR="00633321" w:rsidRPr="00FA4EB6" w:rsidRDefault="00633321" w:rsidP="006935A8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A4EB6">
              <w:rPr>
                <w:szCs w:val="18"/>
              </w:rPr>
              <w:t>Tekstblok - Overbruggingshypotheek</w:t>
            </w:r>
          </w:p>
        </w:tc>
        <w:tc>
          <w:tcPr>
            <w:tcW w:w="946" w:type="dxa"/>
            <w:shd w:val="clear" w:color="auto" w:fill="auto"/>
          </w:tcPr>
          <w:p w:rsidR="00633321" w:rsidRPr="00FA4EB6" w:rsidRDefault="00633321" w:rsidP="0063332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A4EB6">
              <w:rPr>
                <w:szCs w:val="18"/>
              </w:rPr>
              <w:t>v1.4</w:t>
            </w:r>
          </w:p>
        </w:tc>
        <w:tc>
          <w:tcPr>
            <w:tcW w:w="897" w:type="dxa"/>
            <w:shd w:val="clear" w:color="auto" w:fill="auto"/>
          </w:tcPr>
          <w:p w:rsidR="00633321" w:rsidRPr="00FA4EB6" w:rsidRDefault="00633321" w:rsidP="0063332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A4EB6">
              <w:rPr>
                <w:szCs w:val="18"/>
              </w:rPr>
              <w:t>v1.3</w:t>
            </w:r>
          </w:p>
        </w:tc>
        <w:tc>
          <w:tcPr>
            <w:tcW w:w="425" w:type="dxa"/>
            <w:shd w:val="clear" w:color="auto" w:fill="auto"/>
          </w:tcPr>
          <w:p w:rsidR="00633321" w:rsidRPr="00FA4EB6" w:rsidRDefault="00633321" w:rsidP="006935A8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A47BE0" w:rsidRPr="004F0DBF" w:rsidTr="006935A8">
        <w:tc>
          <w:tcPr>
            <w:tcW w:w="6912" w:type="dxa"/>
            <w:shd w:val="clear" w:color="auto" w:fill="auto"/>
          </w:tcPr>
          <w:p w:rsidR="00A47BE0" w:rsidRPr="00FA4EB6" w:rsidRDefault="00A47BE0" w:rsidP="006935A8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A4EB6">
              <w:rPr>
                <w:szCs w:val="18"/>
              </w:rPr>
              <w:t xml:space="preserve">Tekstblok - Partij natuurlijk persoon </w:t>
            </w:r>
          </w:p>
        </w:tc>
        <w:tc>
          <w:tcPr>
            <w:tcW w:w="946" w:type="dxa"/>
            <w:shd w:val="clear" w:color="auto" w:fill="auto"/>
          </w:tcPr>
          <w:p w:rsidR="00A47BE0" w:rsidRPr="00FA4EB6" w:rsidRDefault="00A47BE0" w:rsidP="006935A8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A4EB6">
              <w:rPr>
                <w:szCs w:val="18"/>
              </w:rPr>
              <w:t>v3.2</w:t>
            </w:r>
          </w:p>
        </w:tc>
        <w:tc>
          <w:tcPr>
            <w:tcW w:w="897" w:type="dxa"/>
            <w:shd w:val="clear" w:color="auto" w:fill="auto"/>
          </w:tcPr>
          <w:p w:rsidR="00A47BE0" w:rsidRPr="00FA4EB6" w:rsidRDefault="00A47BE0" w:rsidP="006935A8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A4EB6">
              <w:rPr>
                <w:szCs w:val="18"/>
              </w:rPr>
              <w:t>v3.9</w:t>
            </w:r>
          </w:p>
        </w:tc>
        <w:tc>
          <w:tcPr>
            <w:tcW w:w="425" w:type="dxa"/>
            <w:shd w:val="clear" w:color="auto" w:fill="auto"/>
          </w:tcPr>
          <w:p w:rsidR="00A47BE0" w:rsidRPr="00FA4EB6" w:rsidRDefault="00A47BE0" w:rsidP="006935A8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A47BE0" w:rsidRPr="004F0DBF" w:rsidTr="006935A8">
        <w:tc>
          <w:tcPr>
            <w:tcW w:w="6912" w:type="dxa"/>
            <w:shd w:val="clear" w:color="auto" w:fill="auto"/>
          </w:tcPr>
          <w:p w:rsidR="00A47BE0" w:rsidRPr="00FA4EB6" w:rsidRDefault="00A47BE0" w:rsidP="006935A8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A4EB6">
              <w:rPr>
                <w:szCs w:val="18"/>
              </w:rPr>
              <w:t xml:space="preserve">Tekstblok - Partij niet natuurlijk persoon </w:t>
            </w:r>
          </w:p>
        </w:tc>
        <w:tc>
          <w:tcPr>
            <w:tcW w:w="946" w:type="dxa"/>
            <w:shd w:val="clear" w:color="auto" w:fill="auto"/>
          </w:tcPr>
          <w:p w:rsidR="00A47BE0" w:rsidRPr="00FA4EB6" w:rsidRDefault="00A47BE0" w:rsidP="006935A8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A4EB6">
              <w:rPr>
                <w:szCs w:val="18"/>
              </w:rPr>
              <w:t>v3.3.0</w:t>
            </w:r>
          </w:p>
        </w:tc>
        <w:tc>
          <w:tcPr>
            <w:tcW w:w="897" w:type="dxa"/>
            <w:shd w:val="clear" w:color="auto" w:fill="auto"/>
          </w:tcPr>
          <w:p w:rsidR="00A47BE0" w:rsidRPr="00FA4EB6" w:rsidRDefault="00A47BE0" w:rsidP="006935A8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A4EB6">
              <w:rPr>
                <w:szCs w:val="18"/>
              </w:rPr>
              <w:t>v4.2.0</w:t>
            </w:r>
          </w:p>
        </w:tc>
        <w:tc>
          <w:tcPr>
            <w:tcW w:w="425" w:type="dxa"/>
            <w:shd w:val="clear" w:color="auto" w:fill="auto"/>
          </w:tcPr>
          <w:p w:rsidR="00A47BE0" w:rsidRPr="00FA4EB6" w:rsidRDefault="00A47BE0" w:rsidP="006935A8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A47BE0" w:rsidRPr="004F0DBF" w:rsidTr="006935A8">
        <w:tc>
          <w:tcPr>
            <w:tcW w:w="6912" w:type="dxa"/>
            <w:shd w:val="clear" w:color="auto" w:fill="auto"/>
          </w:tcPr>
          <w:p w:rsidR="00A47BE0" w:rsidRPr="00FA4EB6" w:rsidRDefault="00A47BE0" w:rsidP="006935A8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A4EB6">
              <w:rPr>
                <w:szCs w:val="18"/>
              </w:rPr>
              <w:t xml:space="preserve">Tekstblok - Partijnamen in hypotheekakten  </w:t>
            </w:r>
          </w:p>
        </w:tc>
        <w:tc>
          <w:tcPr>
            <w:tcW w:w="946" w:type="dxa"/>
            <w:shd w:val="clear" w:color="auto" w:fill="auto"/>
          </w:tcPr>
          <w:p w:rsidR="00A47BE0" w:rsidRPr="00FA4EB6" w:rsidRDefault="00A47BE0" w:rsidP="006935A8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A4EB6">
              <w:rPr>
                <w:szCs w:val="18"/>
              </w:rPr>
              <w:t>v1.1</w:t>
            </w:r>
          </w:p>
        </w:tc>
        <w:tc>
          <w:tcPr>
            <w:tcW w:w="897" w:type="dxa"/>
            <w:shd w:val="clear" w:color="auto" w:fill="auto"/>
          </w:tcPr>
          <w:p w:rsidR="00A47BE0" w:rsidRPr="00FA4EB6" w:rsidRDefault="00A47BE0" w:rsidP="006935A8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A4EB6">
              <w:rPr>
                <w:szCs w:val="18"/>
              </w:rPr>
              <w:t>v1.4</w:t>
            </w:r>
          </w:p>
        </w:tc>
        <w:tc>
          <w:tcPr>
            <w:tcW w:w="425" w:type="dxa"/>
            <w:shd w:val="clear" w:color="auto" w:fill="auto"/>
          </w:tcPr>
          <w:p w:rsidR="00A47BE0" w:rsidRPr="00FA4EB6" w:rsidRDefault="00A47BE0" w:rsidP="006935A8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A47BE0" w:rsidRPr="004F0DBF" w:rsidTr="006935A8">
        <w:tc>
          <w:tcPr>
            <w:tcW w:w="6912" w:type="dxa"/>
            <w:shd w:val="clear" w:color="auto" w:fill="auto"/>
          </w:tcPr>
          <w:p w:rsidR="00A47BE0" w:rsidRPr="00FA4EB6" w:rsidRDefault="00A47BE0" w:rsidP="006935A8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A4EB6">
              <w:rPr>
                <w:szCs w:val="18"/>
              </w:rPr>
              <w:t xml:space="preserve">Tekstblok - Personalia van Natuurlijk persoon </w:t>
            </w:r>
          </w:p>
        </w:tc>
        <w:tc>
          <w:tcPr>
            <w:tcW w:w="946" w:type="dxa"/>
            <w:shd w:val="clear" w:color="auto" w:fill="auto"/>
          </w:tcPr>
          <w:p w:rsidR="00A47BE0" w:rsidRPr="00FA4EB6" w:rsidRDefault="00A47BE0" w:rsidP="006935A8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A4EB6">
              <w:rPr>
                <w:szCs w:val="18"/>
              </w:rPr>
              <w:t>v1.0</w:t>
            </w:r>
          </w:p>
        </w:tc>
        <w:tc>
          <w:tcPr>
            <w:tcW w:w="897" w:type="dxa"/>
            <w:shd w:val="clear" w:color="auto" w:fill="auto"/>
          </w:tcPr>
          <w:p w:rsidR="00A47BE0" w:rsidRPr="00FA4EB6" w:rsidRDefault="00A47BE0" w:rsidP="006935A8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A4EB6">
              <w:rPr>
                <w:szCs w:val="18"/>
              </w:rPr>
              <w:t>v1.4</w:t>
            </w:r>
          </w:p>
        </w:tc>
        <w:tc>
          <w:tcPr>
            <w:tcW w:w="425" w:type="dxa"/>
            <w:shd w:val="clear" w:color="auto" w:fill="auto"/>
          </w:tcPr>
          <w:p w:rsidR="00A47BE0" w:rsidRPr="00FA4EB6" w:rsidRDefault="00A47BE0" w:rsidP="006935A8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A47BE0" w:rsidRPr="004F0DBF" w:rsidTr="006935A8">
        <w:tc>
          <w:tcPr>
            <w:tcW w:w="6912" w:type="dxa"/>
            <w:shd w:val="clear" w:color="auto" w:fill="auto"/>
          </w:tcPr>
          <w:p w:rsidR="00A47BE0" w:rsidRPr="00FA4EB6" w:rsidRDefault="00A47BE0" w:rsidP="006935A8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A4EB6">
              <w:rPr>
                <w:szCs w:val="18"/>
              </w:rPr>
              <w:t xml:space="preserve">Tekstblok - Recht </w:t>
            </w:r>
          </w:p>
        </w:tc>
        <w:tc>
          <w:tcPr>
            <w:tcW w:w="946" w:type="dxa"/>
            <w:shd w:val="clear" w:color="auto" w:fill="auto"/>
          </w:tcPr>
          <w:p w:rsidR="00A47BE0" w:rsidRPr="00FA4EB6" w:rsidRDefault="00A47BE0" w:rsidP="006935A8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A4EB6">
              <w:rPr>
                <w:szCs w:val="18"/>
              </w:rPr>
              <w:t>v2.6</w:t>
            </w:r>
          </w:p>
        </w:tc>
        <w:tc>
          <w:tcPr>
            <w:tcW w:w="897" w:type="dxa"/>
            <w:shd w:val="clear" w:color="auto" w:fill="auto"/>
          </w:tcPr>
          <w:p w:rsidR="00A47BE0" w:rsidRPr="00FA4EB6" w:rsidRDefault="00A47BE0" w:rsidP="006935A8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A4EB6">
              <w:rPr>
                <w:szCs w:val="18"/>
              </w:rPr>
              <w:t>v2.8</w:t>
            </w:r>
          </w:p>
        </w:tc>
        <w:tc>
          <w:tcPr>
            <w:tcW w:w="425" w:type="dxa"/>
            <w:shd w:val="clear" w:color="auto" w:fill="auto"/>
          </w:tcPr>
          <w:p w:rsidR="00A47BE0" w:rsidRPr="00FA4EB6" w:rsidRDefault="00A47BE0" w:rsidP="006935A8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A47BE0" w:rsidRPr="004F0DBF" w:rsidTr="006935A8">
        <w:tc>
          <w:tcPr>
            <w:tcW w:w="6912" w:type="dxa"/>
            <w:shd w:val="clear" w:color="auto" w:fill="auto"/>
          </w:tcPr>
          <w:p w:rsidR="00A47BE0" w:rsidRPr="00FA4EB6" w:rsidRDefault="00A47BE0" w:rsidP="006935A8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A4EB6">
              <w:rPr>
                <w:szCs w:val="18"/>
              </w:rPr>
              <w:t xml:space="preserve">Tekstblok - Rechtspersoon </w:t>
            </w:r>
          </w:p>
        </w:tc>
        <w:tc>
          <w:tcPr>
            <w:tcW w:w="946" w:type="dxa"/>
            <w:shd w:val="clear" w:color="auto" w:fill="auto"/>
          </w:tcPr>
          <w:p w:rsidR="00A47BE0" w:rsidRPr="00FA4EB6" w:rsidRDefault="00A47BE0" w:rsidP="006935A8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A4EB6">
              <w:rPr>
                <w:szCs w:val="18"/>
              </w:rPr>
              <w:t>v2.8.0</w:t>
            </w:r>
          </w:p>
        </w:tc>
        <w:tc>
          <w:tcPr>
            <w:tcW w:w="897" w:type="dxa"/>
            <w:shd w:val="clear" w:color="auto" w:fill="auto"/>
          </w:tcPr>
          <w:p w:rsidR="00A47BE0" w:rsidRPr="00FA4EB6" w:rsidRDefault="00A47BE0" w:rsidP="006935A8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A4EB6">
              <w:rPr>
                <w:szCs w:val="18"/>
              </w:rPr>
              <w:t>v2.11.0</w:t>
            </w:r>
          </w:p>
        </w:tc>
        <w:tc>
          <w:tcPr>
            <w:tcW w:w="425" w:type="dxa"/>
            <w:shd w:val="clear" w:color="auto" w:fill="auto"/>
          </w:tcPr>
          <w:p w:rsidR="00A47BE0" w:rsidRPr="00FA4EB6" w:rsidRDefault="00A47BE0" w:rsidP="006935A8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A47BE0" w:rsidRPr="004F0DBF" w:rsidTr="006935A8">
        <w:tc>
          <w:tcPr>
            <w:tcW w:w="6912" w:type="dxa"/>
            <w:shd w:val="clear" w:color="auto" w:fill="auto"/>
          </w:tcPr>
          <w:p w:rsidR="00A47BE0" w:rsidRPr="00FA4EB6" w:rsidRDefault="00A47BE0" w:rsidP="006935A8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A4EB6">
              <w:rPr>
                <w:szCs w:val="18"/>
              </w:rPr>
              <w:t xml:space="preserve">Tekstblok - Registergoed </w:t>
            </w:r>
          </w:p>
        </w:tc>
        <w:tc>
          <w:tcPr>
            <w:tcW w:w="946" w:type="dxa"/>
            <w:shd w:val="clear" w:color="auto" w:fill="auto"/>
          </w:tcPr>
          <w:p w:rsidR="00A47BE0" w:rsidRPr="00FA4EB6" w:rsidRDefault="00A47BE0" w:rsidP="006935A8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A4EB6">
              <w:rPr>
                <w:szCs w:val="18"/>
              </w:rPr>
              <w:t>v2.6.0</w:t>
            </w:r>
          </w:p>
        </w:tc>
        <w:tc>
          <w:tcPr>
            <w:tcW w:w="897" w:type="dxa"/>
            <w:shd w:val="clear" w:color="auto" w:fill="auto"/>
          </w:tcPr>
          <w:p w:rsidR="00A47BE0" w:rsidRPr="00FA4EB6" w:rsidRDefault="00A47BE0" w:rsidP="006935A8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A4EB6">
              <w:rPr>
                <w:szCs w:val="18"/>
              </w:rPr>
              <w:t>v2.10.0</w:t>
            </w:r>
          </w:p>
        </w:tc>
        <w:tc>
          <w:tcPr>
            <w:tcW w:w="425" w:type="dxa"/>
            <w:shd w:val="clear" w:color="auto" w:fill="auto"/>
          </w:tcPr>
          <w:p w:rsidR="00A47BE0" w:rsidRPr="00FA4EB6" w:rsidRDefault="00A47BE0" w:rsidP="006935A8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A47BE0" w:rsidRPr="004F0DBF" w:rsidTr="006935A8">
        <w:tc>
          <w:tcPr>
            <w:tcW w:w="6912" w:type="dxa"/>
            <w:shd w:val="clear" w:color="auto" w:fill="auto"/>
          </w:tcPr>
          <w:p w:rsidR="00A47BE0" w:rsidRPr="00FA4EB6" w:rsidRDefault="00A47BE0" w:rsidP="006935A8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A4EB6">
              <w:rPr>
                <w:szCs w:val="18"/>
              </w:rPr>
              <w:t xml:space="preserve">Tekstblok - Titel hypotheek </w:t>
            </w:r>
          </w:p>
        </w:tc>
        <w:tc>
          <w:tcPr>
            <w:tcW w:w="946" w:type="dxa"/>
            <w:shd w:val="clear" w:color="auto" w:fill="auto"/>
          </w:tcPr>
          <w:p w:rsidR="00A47BE0" w:rsidRPr="00FA4EB6" w:rsidRDefault="00A47BE0" w:rsidP="006935A8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A4EB6">
              <w:rPr>
                <w:szCs w:val="18"/>
              </w:rPr>
              <w:t>v1.1</w:t>
            </w:r>
          </w:p>
        </w:tc>
        <w:tc>
          <w:tcPr>
            <w:tcW w:w="897" w:type="dxa"/>
            <w:shd w:val="clear" w:color="auto" w:fill="auto"/>
          </w:tcPr>
          <w:p w:rsidR="00A47BE0" w:rsidRPr="00FA4EB6" w:rsidRDefault="00A47BE0" w:rsidP="006935A8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A4EB6">
              <w:rPr>
                <w:szCs w:val="18"/>
              </w:rPr>
              <w:t>v1.0</w:t>
            </w:r>
          </w:p>
        </w:tc>
        <w:tc>
          <w:tcPr>
            <w:tcW w:w="425" w:type="dxa"/>
            <w:shd w:val="clear" w:color="auto" w:fill="auto"/>
          </w:tcPr>
          <w:p w:rsidR="00A47BE0" w:rsidRPr="00FA4EB6" w:rsidRDefault="00A47BE0" w:rsidP="006935A8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A47BE0" w:rsidRPr="004F0DBF" w:rsidTr="006935A8">
        <w:tc>
          <w:tcPr>
            <w:tcW w:w="6912" w:type="dxa"/>
            <w:shd w:val="clear" w:color="auto" w:fill="auto"/>
          </w:tcPr>
          <w:p w:rsidR="00A47BE0" w:rsidRPr="00FA4EB6" w:rsidRDefault="00A47BE0" w:rsidP="006935A8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FA4EB6">
              <w:rPr>
                <w:szCs w:val="18"/>
              </w:rPr>
              <w:t xml:space="preserve">Tekstblok - Woonadres </w:t>
            </w:r>
          </w:p>
        </w:tc>
        <w:tc>
          <w:tcPr>
            <w:tcW w:w="946" w:type="dxa"/>
            <w:shd w:val="clear" w:color="auto" w:fill="auto"/>
          </w:tcPr>
          <w:p w:rsidR="00A47BE0" w:rsidRPr="00FA4EB6" w:rsidRDefault="00A47BE0" w:rsidP="006935A8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A4EB6">
              <w:rPr>
                <w:szCs w:val="18"/>
              </w:rPr>
              <w:t>v2.1</w:t>
            </w:r>
          </w:p>
        </w:tc>
        <w:tc>
          <w:tcPr>
            <w:tcW w:w="897" w:type="dxa"/>
            <w:shd w:val="clear" w:color="auto" w:fill="auto"/>
          </w:tcPr>
          <w:p w:rsidR="00A47BE0" w:rsidRPr="00FA4EB6" w:rsidRDefault="00A47BE0" w:rsidP="006935A8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FA4EB6">
              <w:rPr>
                <w:szCs w:val="18"/>
              </w:rPr>
              <w:t>v2.4</w:t>
            </w:r>
          </w:p>
        </w:tc>
        <w:tc>
          <w:tcPr>
            <w:tcW w:w="425" w:type="dxa"/>
            <w:shd w:val="clear" w:color="auto" w:fill="auto"/>
          </w:tcPr>
          <w:p w:rsidR="00A47BE0" w:rsidRPr="00FA4EB6" w:rsidRDefault="00A47BE0" w:rsidP="006935A8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</w:tbl>
    <w:p w:rsidR="00A47BE0" w:rsidRPr="00FC0186" w:rsidRDefault="00A47BE0" w:rsidP="00A47BE0">
      <w:pPr>
        <w:pStyle w:val="streepje"/>
        <w:numPr>
          <w:ilvl w:val="0"/>
          <w:numId w:val="0"/>
        </w:numPr>
        <w:rPr>
          <w:szCs w:val="18"/>
          <w:lang w:val="nl-NL"/>
        </w:rPr>
      </w:pPr>
      <w:r>
        <w:rPr>
          <w:szCs w:val="18"/>
          <w:lang w:val="nl-NL"/>
        </w:rPr>
        <w:t xml:space="preserve">X = nieuw of gewijzigd voor dit </w:t>
      </w:r>
      <w:proofErr w:type="spellStart"/>
      <w:r>
        <w:rPr>
          <w:szCs w:val="18"/>
          <w:lang w:val="nl-NL"/>
        </w:rPr>
        <w:t>stylesheet</w:t>
      </w:r>
      <w:proofErr w:type="spellEnd"/>
      <w:r>
        <w:rPr>
          <w:szCs w:val="18"/>
          <w:lang w:val="nl-NL"/>
        </w:rPr>
        <w:t>- en implementatienummer, vetgedrukte versienummers zijn gewijzigd.</w:t>
      </w:r>
    </w:p>
    <w:p w:rsidR="00A47BE0" w:rsidRDefault="00A47BE0" w:rsidP="00A47BE0"/>
    <w:p w:rsidR="00A47BE0" w:rsidRDefault="00A47BE0" w:rsidP="00D506D7"/>
    <w:p w:rsidR="003A7BE3" w:rsidRDefault="003A7BE3" w:rsidP="00C80233">
      <w:pPr>
        <w:rPr>
          <w:i/>
          <w:szCs w:val="18"/>
        </w:rPr>
      </w:pPr>
    </w:p>
    <w:sectPr w:rsidR="003A7BE3" w:rsidSect="004F2926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552" w:right="1304" w:bottom="1701" w:left="1814" w:header="567" w:footer="431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44A" w:rsidRDefault="00B8044A">
      <w:r>
        <w:separator/>
      </w:r>
    </w:p>
  </w:endnote>
  <w:endnote w:type="continuationSeparator" w:id="0">
    <w:p w:rsidR="00B8044A" w:rsidRDefault="00B80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23C" w:rsidRPr="000E24BD" w:rsidRDefault="00B4023C" w:rsidP="004017BC">
    <w:pPr>
      <w:rPr>
        <w:i/>
        <w:sz w:val="16"/>
        <w:szCs w:val="16"/>
      </w:rPr>
    </w:pPr>
    <w:r w:rsidRPr="000E24BD">
      <w:rPr>
        <w:sz w:val="16"/>
        <w:szCs w:val="16"/>
      </w:rPr>
      <w:t>N.B. Bij de specificaties zijn in het geval van minor wijzigingen o.b.v. issues de oude en nieuwe versies van het modeldocument/tekstblok of toelichting opgenomen. Op deze manier is het mogelijk om de documenten te vergelijken en de verschillen te achterhalen.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23C" w:rsidRDefault="0008672E">
    <w:pPr>
      <w:spacing w:before="120"/>
      <w:rPr>
        <w:sz w:val="14"/>
      </w:rPr>
    </w:pPr>
    <w:bookmarkStart w:id="5" w:name="bmComboodschap"/>
    <w:bookmarkEnd w:id="5"/>
    <w:r>
      <w:rPr>
        <w:b/>
        <w:bCs/>
        <w:noProof/>
        <w:snapToGrid/>
        <w:lang w:eastAsia="nl-NL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3960495</wp:posOffset>
          </wp:positionH>
          <wp:positionV relativeFrom="page">
            <wp:posOffset>9941560</wp:posOffset>
          </wp:positionV>
          <wp:extent cx="1771650" cy="333375"/>
          <wp:effectExtent l="0" t="0" r="0" b="9525"/>
          <wp:wrapNone/>
          <wp:docPr id="3" name="Afbeelding 3" descr="OpenZekerAmbitie 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penZekerAmbitie 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4023C">
      <w:rPr>
        <w:sz w:val="14"/>
      </w:rPr>
      <w:t>Bezoekadres</w:t>
    </w:r>
  </w:p>
  <w:p w:rsidR="00B4023C" w:rsidRDefault="00B4023C" w:rsidP="003F39FA">
    <w:pPr>
      <w:pStyle w:val="Voettekst"/>
      <w:spacing w:line="240" w:lineRule="auto"/>
    </w:pPr>
    <w:r>
      <w:t>Hofstraat 110,</w:t>
    </w:r>
  </w:p>
  <w:p w:rsidR="00B4023C" w:rsidRDefault="00B4023C" w:rsidP="003F39FA">
    <w:pPr>
      <w:pStyle w:val="Voettekst"/>
      <w:spacing w:line="240" w:lineRule="auto"/>
    </w:pPr>
    <w:r>
      <w:t>7311 KZ Apeldoorn</w:t>
    </w:r>
  </w:p>
  <w:p w:rsidR="00B4023C" w:rsidRDefault="00B4023C" w:rsidP="003F39FA">
    <w:pPr>
      <w:pStyle w:val="Voettekst"/>
      <w:spacing w:line="240" w:lineRule="auto"/>
    </w:pPr>
    <w:bookmarkStart w:id="6" w:name="bmDuimdruk"/>
    <w:bookmarkEnd w:id="6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44A" w:rsidRDefault="00B8044A">
      <w:r>
        <w:separator/>
      </w:r>
    </w:p>
  </w:footnote>
  <w:footnote w:type="continuationSeparator" w:id="0">
    <w:p w:rsidR="00B8044A" w:rsidRDefault="00B804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23C" w:rsidRDefault="0008672E">
    <w:r>
      <w:rPr>
        <w:noProof/>
        <w:lang w:eastAsia="nl-NL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2095500</wp:posOffset>
          </wp:positionH>
          <wp:positionV relativeFrom="paragraph">
            <wp:posOffset>-105410</wp:posOffset>
          </wp:positionV>
          <wp:extent cx="1333500" cy="1114425"/>
          <wp:effectExtent l="0" t="0" r="0" b="9525"/>
          <wp:wrapNone/>
          <wp:docPr id="2" name="Afbeelding 2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23C" w:rsidRDefault="0008672E">
    <w:r>
      <w:rPr>
        <w:noProof/>
        <w:lang w:eastAsia="nl-NL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2095500</wp:posOffset>
          </wp:positionH>
          <wp:positionV relativeFrom="paragraph">
            <wp:posOffset>-105410</wp:posOffset>
          </wp:positionV>
          <wp:extent cx="1333500" cy="1114425"/>
          <wp:effectExtent l="0" t="0" r="0" b="9525"/>
          <wp:wrapNone/>
          <wp:docPr id="1" name="Afbeelding 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53A01"/>
    <w:multiLevelType w:val="hybridMultilevel"/>
    <w:tmpl w:val="9C46A31C"/>
    <w:lvl w:ilvl="0" w:tplc="0FCE90C0">
      <w:start w:val="2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900793"/>
    <w:multiLevelType w:val="multilevel"/>
    <w:tmpl w:val="055877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411521"/>
    <w:multiLevelType w:val="hybridMultilevel"/>
    <w:tmpl w:val="86AE3E2E"/>
    <w:lvl w:ilvl="0" w:tplc="63EE276E">
      <w:start w:val="1"/>
      <w:numFmt w:val="bullet"/>
      <w:lvlText w:val="-"/>
      <w:lvlJc w:val="left"/>
      <w:pPr>
        <w:tabs>
          <w:tab w:val="num" w:pos="363"/>
        </w:tabs>
        <w:ind w:left="363" w:hanging="363"/>
      </w:pPr>
      <w:rPr>
        <w:rFonts w:ascii="Arial" w:eastAsia="Times New Roman" w:hAnsi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3">
    <w:nsid w:val="21807350"/>
    <w:multiLevelType w:val="hybridMultilevel"/>
    <w:tmpl w:val="A49C8F34"/>
    <w:lvl w:ilvl="0" w:tplc="29EA3D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color w:val="000080"/>
      </w:rPr>
    </w:lvl>
    <w:lvl w:ilvl="1" w:tplc="0413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  <w:color w:val="000080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42F5D7F"/>
    <w:multiLevelType w:val="hybridMultilevel"/>
    <w:tmpl w:val="349CC96E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A1657F2"/>
    <w:multiLevelType w:val="hybridMultilevel"/>
    <w:tmpl w:val="7428B4E2"/>
    <w:lvl w:ilvl="0" w:tplc="CF522978">
      <w:start w:val="1"/>
      <w:numFmt w:val="bullet"/>
      <w:pStyle w:val="streepjeInspr"/>
      <w:lvlText w:val="-"/>
      <w:lvlJc w:val="left"/>
      <w:pPr>
        <w:tabs>
          <w:tab w:val="num" w:pos="454"/>
        </w:tabs>
        <w:ind w:left="454" w:hanging="227"/>
      </w:pPr>
      <w:rPr>
        <w:rFonts w:ascii="Helvetica" w:hAnsi="Helvetica" w:hint="default"/>
      </w:rPr>
    </w:lvl>
    <w:lvl w:ilvl="1" w:tplc="109EF67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2F10AB8"/>
    <w:multiLevelType w:val="hybridMultilevel"/>
    <w:tmpl w:val="EF24F2F4"/>
    <w:lvl w:ilvl="0" w:tplc="63EE276E">
      <w:start w:val="1"/>
      <w:numFmt w:val="bullet"/>
      <w:lvlText w:val="-"/>
      <w:lvlJc w:val="left"/>
      <w:pPr>
        <w:tabs>
          <w:tab w:val="num" w:pos="363"/>
        </w:tabs>
        <w:ind w:left="363" w:hanging="363"/>
      </w:pPr>
      <w:rPr>
        <w:rFonts w:ascii="Arial" w:eastAsia="Times New Roman" w:hAnsi="Aria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66D5608"/>
    <w:multiLevelType w:val="hybridMultilevel"/>
    <w:tmpl w:val="0590C358"/>
    <w:lvl w:ilvl="0" w:tplc="ED08D4EA">
      <w:start w:val="1"/>
      <w:numFmt w:val="bullet"/>
      <w:pStyle w:val="bullet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  <w:lvl w:ilvl="1" w:tplc="EA10098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8E2986"/>
    <w:multiLevelType w:val="multilevel"/>
    <w:tmpl w:val="BAB8C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color w:val="00008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  <w:color w:val="00008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5C102850"/>
    <w:multiLevelType w:val="hybridMultilevel"/>
    <w:tmpl w:val="6506178E"/>
    <w:lvl w:ilvl="0" w:tplc="61741142">
      <w:numFmt w:val="bullet"/>
      <w:lvlText w:val="-"/>
      <w:lvlJc w:val="left"/>
      <w:pPr>
        <w:tabs>
          <w:tab w:val="num" w:pos="430"/>
        </w:tabs>
        <w:ind w:left="43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150"/>
        </w:tabs>
        <w:ind w:left="115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70"/>
        </w:tabs>
        <w:ind w:left="187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90"/>
        </w:tabs>
        <w:ind w:left="259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10"/>
        </w:tabs>
        <w:ind w:left="331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30"/>
        </w:tabs>
        <w:ind w:left="403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750"/>
        </w:tabs>
        <w:ind w:left="475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70"/>
        </w:tabs>
        <w:ind w:left="547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90"/>
        </w:tabs>
        <w:ind w:left="6190" w:hanging="360"/>
      </w:pPr>
      <w:rPr>
        <w:rFonts w:ascii="Wingdings" w:hAnsi="Wingdings" w:hint="default"/>
      </w:rPr>
    </w:lvl>
  </w:abstractNum>
  <w:abstractNum w:abstractNumId="10">
    <w:nsid w:val="6A144A5B"/>
    <w:multiLevelType w:val="hybridMultilevel"/>
    <w:tmpl w:val="72965DBC"/>
    <w:lvl w:ilvl="0" w:tplc="699C0700">
      <w:start w:val="1"/>
      <w:numFmt w:val="bullet"/>
      <w:pStyle w:val="streepje"/>
      <w:lvlText w:val="-"/>
      <w:lvlJc w:val="left"/>
      <w:pPr>
        <w:tabs>
          <w:tab w:val="num" w:pos="360"/>
        </w:tabs>
        <w:ind w:left="227" w:hanging="227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AFA4777"/>
    <w:multiLevelType w:val="hybridMultilevel"/>
    <w:tmpl w:val="C6B6AC7E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E1A1DD1"/>
    <w:multiLevelType w:val="multilevel"/>
    <w:tmpl w:val="BB94A68A"/>
    <w:lvl w:ilvl="0">
      <w:start w:val="1"/>
      <w:numFmt w:val="decimal"/>
      <w:pStyle w:val="Kop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Kop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75423354"/>
    <w:multiLevelType w:val="hybridMultilevel"/>
    <w:tmpl w:val="A8728CD2"/>
    <w:lvl w:ilvl="0" w:tplc="784C6672">
      <w:start w:val="1"/>
      <w:numFmt w:val="bullet"/>
      <w:pStyle w:val="opsomInspr"/>
      <w:lvlText w:val=""/>
      <w:lvlJc w:val="left"/>
      <w:pPr>
        <w:tabs>
          <w:tab w:val="num" w:pos="680"/>
        </w:tabs>
        <w:ind w:left="680" w:hanging="226"/>
      </w:pPr>
      <w:rPr>
        <w:rFonts w:ascii="Symbol" w:hAnsi="Symbol" w:hint="default"/>
      </w:rPr>
    </w:lvl>
    <w:lvl w:ilvl="1" w:tplc="109EF67A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abstractNum w:abstractNumId="14">
    <w:nsid w:val="75877BED"/>
    <w:multiLevelType w:val="hybridMultilevel"/>
    <w:tmpl w:val="05587786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13"/>
  </w:num>
  <w:num w:numId="5">
    <w:abstractNumId w:val="5"/>
  </w:num>
  <w:num w:numId="6">
    <w:abstractNumId w:val="3"/>
  </w:num>
  <w:num w:numId="7">
    <w:abstractNumId w:val="14"/>
  </w:num>
  <w:num w:numId="8">
    <w:abstractNumId w:val="1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  <w:num w:numId="13">
    <w:abstractNumId w:val="9"/>
  </w:num>
  <w:num w:numId="14">
    <w:abstractNumId w:val="0"/>
  </w:num>
  <w:num w:numId="15">
    <w:abstractNumId w:val="8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15F"/>
    <w:rsid w:val="000203E3"/>
    <w:rsid w:val="00020AFC"/>
    <w:rsid w:val="00045346"/>
    <w:rsid w:val="000461EB"/>
    <w:rsid w:val="00065B1B"/>
    <w:rsid w:val="0008672E"/>
    <w:rsid w:val="00092C0F"/>
    <w:rsid w:val="000A42EF"/>
    <w:rsid w:val="000C028F"/>
    <w:rsid w:val="000C053A"/>
    <w:rsid w:val="000C2625"/>
    <w:rsid w:val="000E05AE"/>
    <w:rsid w:val="000E24BD"/>
    <w:rsid w:val="000E3351"/>
    <w:rsid w:val="000F7EA2"/>
    <w:rsid w:val="00100B12"/>
    <w:rsid w:val="00107423"/>
    <w:rsid w:val="00107BC7"/>
    <w:rsid w:val="001225AC"/>
    <w:rsid w:val="001400A3"/>
    <w:rsid w:val="0015712E"/>
    <w:rsid w:val="00162BE4"/>
    <w:rsid w:val="00184A3D"/>
    <w:rsid w:val="00184ED4"/>
    <w:rsid w:val="0018670E"/>
    <w:rsid w:val="001870B4"/>
    <w:rsid w:val="001921FC"/>
    <w:rsid w:val="00193348"/>
    <w:rsid w:val="00193BBC"/>
    <w:rsid w:val="00193C20"/>
    <w:rsid w:val="001A618F"/>
    <w:rsid w:val="001C36B5"/>
    <w:rsid w:val="001D78E6"/>
    <w:rsid w:val="001E3518"/>
    <w:rsid w:val="002038D1"/>
    <w:rsid w:val="00205477"/>
    <w:rsid w:val="00264DDB"/>
    <w:rsid w:val="00267618"/>
    <w:rsid w:val="0026770B"/>
    <w:rsid w:val="0029131C"/>
    <w:rsid w:val="002A57A6"/>
    <w:rsid w:val="002B1E1C"/>
    <w:rsid w:val="002D4862"/>
    <w:rsid w:val="002F3A37"/>
    <w:rsid w:val="0032171C"/>
    <w:rsid w:val="0032415F"/>
    <w:rsid w:val="00330770"/>
    <w:rsid w:val="003321A3"/>
    <w:rsid w:val="00340CBF"/>
    <w:rsid w:val="00350893"/>
    <w:rsid w:val="00363AC7"/>
    <w:rsid w:val="00390061"/>
    <w:rsid w:val="003A7BE3"/>
    <w:rsid w:val="003F39FA"/>
    <w:rsid w:val="003F599E"/>
    <w:rsid w:val="004017BC"/>
    <w:rsid w:val="0040739A"/>
    <w:rsid w:val="00412E6B"/>
    <w:rsid w:val="004576C6"/>
    <w:rsid w:val="00477156"/>
    <w:rsid w:val="00482419"/>
    <w:rsid w:val="00484E66"/>
    <w:rsid w:val="00491F9C"/>
    <w:rsid w:val="004D0747"/>
    <w:rsid w:val="004E4784"/>
    <w:rsid w:val="004F2926"/>
    <w:rsid w:val="00501BB6"/>
    <w:rsid w:val="005068FD"/>
    <w:rsid w:val="00556BE7"/>
    <w:rsid w:val="00561888"/>
    <w:rsid w:val="00572746"/>
    <w:rsid w:val="005755F6"/>
    <w:rsid w:val="005914AC"/>
    <w:rsid w:val="00593743"/>
    <w:rsid w:val="005C09B0"/>
    <w:rsid w:val="005D78CD"/>
    <w:rsid w:val="005F0D35"/>
    <w:rsid w:val="005F554C"/>
    <w:rsid w:val="00600791"/>
    <w:rsid w:val="00626D66"/>
    <w:rsid w:val="00626E29"/>
    <w:rsid w:val="006313FD"/>
    <w:rsid w:val="00633321"/>
    <w:rsid w:val="00655645"/>
    <w:rsid w:val="0067244A"/>
    <w:rsid w:val="006935A8"/>
    <w:rsid w:val="006D3859"/>
    <w:rsid w:val="006F1D94"/>
    <w:rsid w:val="0071630D"/>
    <w:rsid w:val="007302FB"/>
    <w:rsid w:val="00736AB3"/>
    <w:rsid w:val="0078036F"/>
    <w:rsid w:val="00797953"/>
    <w:rsid w:val="007D2A6E"/>
    <w:rsid w:val="00837884"/>
    <w:rsid w:val="00850508"/>
    <w:rsid w:val="008517E2"/>
    <w:rsid w:val="00853D0A"/>
    <w:rsid w:val="008540F6"/>
    <w:rsid w:val="0085540D"/>
    <w:rsid w:val="00882937"/>
    <w:rsid w:val="00882F64"/>
    <w:rsid w:val="008A07FB"/>
    <w:rsid w:val="008A53B8"/>
    <w:rsid w:val="008B46FF"/>
    <w:rsid w:val="008B708C"/>
    <w:rsid w:val="008D1A72"/>
    <w:rsid w:val="008E3AB3"/>
    <w:rsid w:val="008F5037"/>
    <w:rsid w:val="00912364"/>
    <w:rsid w:val="0091248D"/>
    <w:rsid w:val="00922F80"/>
    <w:rsid w:val="009257B7"/>
    <w:rsid w:val="009324E2"/>
    <w:rsid w:val="00963AAE"/>
    <w:rsid w:val="0097491D"/>
    <w:rsid w:val="00980924"/>
    <w:rsid w:val="00981691"/>
    <w:rsid w:val="009867DF"/>
    <w:rsid w:val="009A1A3E"/>
    <w:rsid w:val="009B5E43"/>
    <w:rsid w:val="009E12E3"/>
    <w:rsid w:val="009E6A85"/>
    <w:rsid w:val="00A103BC"/>
    <w:rsid w:val="00A15DFB"/>
    <w:rsid w:val="00A21AA9"/>
    <w:rsid w:val="00A47BE0"/>
    <w:rsid w:val="00A506D6"/>
    <w:rsid w:val="00A71A35"/>
    <w:rsid w:val="00A850A0"/>
    <w:rsid w:val="00A975EF"/>
    <w:rsid w:val="00AB68AB"/>
    <w:rsid w:val="00AE73CE"/>
    <w:rsid w:val="00B068EF"/>
    <w:rsid w:val="00B15015"/>
    <w:rsid w:val="00B26884"/>
    <w:rsid w:val="00B4023C"/>
    <w:rsid w:val="00B4199A"/>
    <w:rsid w:val="00B56411"/>
    <w:rsid w:val="00B62DD6"/>
    <w:rsid w:val="00B76799"/>
    <w:rsid w:val="00B76EA2"/>
    <w:rsid w:val="00B8044A"/>
    <w:rsid w:val="00BC1DAB"/>
    <w:rsid w:val="00BC5B09"/>
    <w:rsid w:val="00BD5D1F"/>
    <w:rsid w:val="00C212CD"/>
    <w:rsid w:val="00C2288E"/>
    <w:rsid w:val="00C25DD9"/>
    <w:rsid w:val="00C329CD"/>
    <w:rsid w:val="00C34111"/>
    <w:rsid w:val="00C353DE"/>
    <w:rsid w:val="00C52245"/>
    <w:rsid w:val="00C546DD"/>
    <w:rsid w:val="00C72D67"/>
    <w:rsid w:val="00C75F9D"/>
    <w:rsid w:val="00C80233"/>
    <w:rsid w:val="00C8038D"/>
    <w:rsid w:val="00C86A39"/>
    <w:rsid w:val="00C87FD8"/>
    <w:rsid w:val="00C95B83"/>
    <w:rsid w:val="00C974B1"/>
    <w:rsid w:val="00CA7B7C"/>
    <w:rsid w:val="00CB4C6F"/>
    <w:rsid w:val="00CC6168"/>
    <w:rsid w:val="00CC67A9"/>
    <w:rsid w:val="00CF0339"/>
    <w:rsid w:val="00CF0C97"/>
    <w:rsid w:val="00D0124B"/>
    <w:rsid w:val="00D15122"/>
    <w:rsid w:val="00D506D7"/>
    <w:rsid w:val="00D50E8C"/>
    <w:rsid w:val="00D5120C"/>
    <w:rsid w:val="00D773DE"/>
    <w:rsid w:val="00D94930"/>
    <w:rsid w:val="00DB4F35"/>
    <w:rsid w:val="00DB5DB1"/>
    <w:rsid w:val="00E26C78"/>
    <w:rsid w:val="00E46878"/>
    <w:rsid w:val="00E51F02"/>
    <w:rsid w:val="00E52A50"/>
    <w:rsid w:val="00E54322"/>
    <w:rsid w:val="00E566C4"/>
    <w:rsid w:val="00EA4414"/>
    <w:rsid w:val="00EB0B4E"/>
    <w:rsid w:val="00EE338E"/>
    <w:rsid w:val="00F0650E"/>
    <w:rsid w:val="00F36C0A"/>
    <w:rsid w:val="00F77248"/>
    <w:rsid w:val="00FA4EB6"/>
    <w:rsid w:val="00FA6318"/>
    <w:rsid w:val="00FB0DF5"/>
    <w:rsid w:val="00FB1815"/>
    <w:rsid w:val="00FD682E"/>
    <w:rsid w:val="00FD7F91"/>
    <w:rsid w:val="00FE434B"/>
    <w:rsid w:val="00FE7C8D"/>
    <w:rsid w:val="00FF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F7F583A-04B0-4F0F-A50A-104F5E9B9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93C20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rsid w:val="00B4199A"/>
    <w:pPr>
      <w:keepNext/>
      <w:numPr>
        <w:numId w:val="1"/>
      </w:numPr>
      <w:tabs>
        <w:tab w:val="clear" w:pos="432"/>
        <w:tab w:val="num" w:pos="360"/>
      </w:tabs>
      <w:overflowPunct w:val="0"/>
      <w:autoSpaceDE w:val="0"/>
      <w:autoSpaceDN w:val="0"/>
      <w:adjustRightInd w:val="0"/>
      <w:spacing w:before="240" w:after="60" w:line="240" w:lineRule="exact"/>
      <w:ind w:left="0" w:firstLine="0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Standaard"/>
    <w:next w:val="Standaard"/>
    <w:qFormat/>
    <w:rsid w:val="00B4199A"/>
    <w:pPr>
      <w:keepNext/>
      <w:numPr>
        <w:ilvl w:val="1"/>
        <w:numId w:val="1"/>
      </w:numPr>
      <w:tabs>
        <w:tab w:val="clear" w:pos="576"/>
        <w:tab w:val="num" w:pos="360"/>
      </w:tabs>
      <w:spacing w:before="240"/>
      <w:ind w:left="0" w:firstLine="0"/>
      <w:outlineLvl w:val="1"/>
    </w:pPr>
    <w:rPr>
      <w:b/>
      <w:bCs/>
      <w:lang w:val="nl"/>
    </w:rPr>
  </w:style>
  <w:style w:type="paragraph" w:styleId="Kop3">
    <w:name w:val="heading 3"/>
    <w:basedOn w:val="Standaard"/>
    <w:next w:val="Standaard"/>
    <w:qFormat/>
    <w:rsid w:val="00B4199A"/>
    <w:pPr>
      <w:numPr>
        <w:ilvl w:val="2"/>
        <w:numId w:val="1"/>
      </w:numPr>
      <w:tabs>
        <w:tab w:val="clear" w:pos="720"/>
        <w:tab w:val="num" w:pos="360"/>
      </w:tabs>
      <w:spacing w:before="240"/>
      <w:ind w:left="0" w:firstLine="0"/>
      <w:outlineLvl w:val="2"/>
    </w:pPr>
    <w:rPr>
      <w:bCs/>
      <w:szCs w:val="26"/>
      <w:lang w:val="nl"/>
    </w:rPr>
  </w:style>
  <w:style w:type="paragraph" w:styleId="Kop4">
    <w:name w:val="heading 4"/>
    <w:basedOn w:val="Standaard"/>
    <w:next w:val="Standaard"/>
    <w:qFormat/>
    <w:rsid w:val="00B4199A"/>
    <w:pPr>
      <w:keepNext/>
      <w:numPr>
        <w:ilvl w:val="3"/>
        <w:numId w:val="1"/>
      </w:numPr>
      <w:tabs>
        <w:tab w:val="clear" w:pos="864"/>
        <w:tab w:val="num" w:pos="360"/>
      </w:tabs>
      <w:spacing w:before="240" w:after="60"/>
      <w:ind w:left="0" w:firstLine="0"/>
      <w:outlineLvl w:val="3"/>
    </w:pPr>
    <w:rPr>
      <w:rFonts w:ascii="Times New Roman" w:hAnsi="Times New Roman"/>
      <w:b/>
      <w:sz w:val="28"/>
      <w:szCs w:val="28"/>
    </w:rPr>
  </w:style>
  <w:style w:type="paragraph" w:styleId="Kop5">
    <w:name w:val="heading 5"/>
    <w:basedOn w:val="Standaard"/>
    <w:next w:val="Standaard"/>
    <w:qFormat/>
    <w:rsid w:val="00B4199A"/>
    <w:pPr>
      <w:numPr>
        <w:ilvl w:val="4"/>
        <w:numId w:val="1"/>
      </w:numPr>
      <w:tabs>
        <w:tab w:val="clear" w:pos="1008"/>
        <w:tab w:val="num" w:pos="360"/>
      </w:tabs>
      <w:spacing w:before="240" w:after="60"/>
      <w:ind w:left="0" w:firstLine="0"/>
      <w:outlineLvl w:val="4"/>
    </w:pPr>
    <w:rPr>
      <w:b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B4199A"/>
    <w:pPr>
      <w:numPr>
        <w:ilvl w:val="5"/>
        <w:numId w:val="1"/>
      </w:numPr>
      <w:tabs>
        <w:tab w:val="clear" w:pos="1152"/>
        <w:tab w:val="num" w:pos="360"/>
      </w:tabs>
      <w:spacing w:before="240" w:after="60"/>
      <w:ind w:left="0" w:firstLine="0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rsid w:val="00B4199A"/>
    <w:pPr>
      <w:numPr>
        <w:ilvl w:val="6"/>
        <w:numId w:val="1"/>
      </w:numPr>
      <w:tabs>
        <w:tab w:val="clear" w:pos="1296"/>
        <w:tab w:val="num" w:pos="360"/>
      </w:tabs>
      <w:spacing w:before="240" w:after="60"/>
      <w:ind w:left="0" w:firstLine="0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rsid w:val="00B4199A"/>
    <w:pPr>
      <w:numPr>
        <w:ilvl w:val="7"/>
        <w:numId w:val="1"/>
      </w:numPr>
      <w:tabs>
        <w:tab w:val="clear" w:pos="1440"/>
        <w:tab w:val="num" w:pos="360"/>
      </w:tabs>
      <w:spacing w:before="240" w:after="60"/>
      <w:ind w:left="0" w:firstLine="0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rsid w:val="00B4199A"/>
    <w:pPr>
      <w:numPr>
        <w:ilvl w:val="8"/>
        <w:numId w:val="1"/>
      </w:numPr>
      <w:tabs>
        <w:tab w:val="clear" w:pos="1584"/>
        <w:tab w:val="num" w:pos="360"/>
      </w:tabs>
      <w:spacing w:before="240" w:after="60"/>
      <w:ind w:left="0" w:firstLine="0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fdeling">
    <w:name w:val="Afdeling"/>
    <w:basedOn w:val="Standaard"/>
    <w:rsid w:val="00B4199A"/>
    <w:pPr>
      <w:keepNext/>
      <w:framePr w:wrap="around" w:vAnchor="page" w:hAnchor="page" w:x="7212" w:y="625"/>
      <w:spacing w:line="280" w:lineRule="exact"/>
      <w:outlineLvl w:val="1"/>
    </w:pPr>
    <w:rPr>
      <w:b/>
      <w:sz w:val="20"/>
      <w:lang w:val="nl"/>
    </w:rPr>
  </w:style>
  <w:style w:type="paragraph" w:customStyle="1" w:styleId="bullet">
    <w:name w:val="bullet"/>
    <w:basedOn w:val="Standaard"/>
    <w:rsid w:val="007D2A6E"/>
    <w:pPr>
      <w:numPr>
        <w:numId w:val="2"/>
      </w:numPr>
      <w:tabs>
        <w:tab w:val="left" w:pos="227"/>
        <w:tab w:val="left" w:pos="454"/>
      </w:tabs>
    </w:pPr>
    <w:rPr>
      <w:bCs/>
    </w:rPr>
  </w:style>
  <w:style w:type="paragraph" w:styleId="Datum">
    <w:name w:val="Date"/>
    <w:basedOn w:val="Standaard"/>
    <w:next w:val="Standaard"/>
    <w:rsid w:val="00B4199A"/>
    <w:pPr>
      <w:spacing w:line="240" w:lineRule="atLeast"/>
    </w:pPr>
    <w:rPr>
      <w:bCs/>
    </w:rPr>
  </w:style>
  <w:style w:type="paragraph" w:customStyle="1" w:styleId="Directie">
    <w:name w:val="Directie"/>
    <w:basedOn w:val="Standaard"/>
    <w:next w:val="Standaard"/>
    <w:rsid w:val="00B4199A"/>
    <w:pPr>
      <w:spacing w:line="280" w:lineRule="exact"/>
    </w:pPr>
    <w:rPr>
      <w:b/>
      <w:sz w:val="20"/>
    </w:rPr>
  </w:style>
  <w:style w:type="paragraph" w:customStyle="1" w:styleId="Eenheid">
    <w:name w:val="Eenheid"/>
    <w:basedOn w:val="Standaard"/>
    <w:rsid w:val="00B4199A"/>
    <w:pPr>
      <w:keepNext/>
      <w:framePr w:wrap="around" w:vAnchor="page" w:hAnchor="page" w:x="7212" w:y="625"/>
      <w:spacing w:line="240" w:lineRule="atLeast"/>
      <w:outlineLvl w:val="1"/>
    </w:pPr>
    <w:rPr>
      <w:b/>
      <w:sz w:val="20"/>
      <w:lang w:val="nl"/>
    </w:rPr>
  </w:style>
  <w:style w:type="paragraph" w:customStyle="1" w:styleId="Kop">
    <w:name w:val="Kop"/>
    <w:basedOn w:val="Kop2"/>
    <w:rsid w:val="00B4199A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kopje">
    <w:name w:val="kopje"/>
    <w:basedOn w:val="Kop2"/>
    <w:rsid w:val="00B4199A"/>
    <w:pPr>
      <w:numPr>
        <w:ilvl w:val="0"/>
        <w:numId w:val="0"/>
      </w:numPr>
      <w:spacing w:before="120" w:line="281" w:lineRule="auto"/>
    </w:pPr>
  </w:style>
  <w:style w:type="paragraph" w:styleId="Koptekst">
    <w:name w:val="header"/>
    <w:basedOn w:val="Standaard"/>
    <w:rsid w:val="00B4199A"/>
    <w:pPr>
      <w:tabs>
        <w:tab w:val="center" w:pos="4536"/>
        <w:tab w:val="right" w:pos="9072"/>
      </w:tabs>
    </w:pPr>
    <w:rPr>
      <w:bCs/>
      <w:sz w:val="20"/>
    </w:rPr>
  </w:style>
  <w:style w:type="paragraph" w:customStyle="1" w:styleId="onderwerp">
    <w:name w:val="onderwerp"/>
    <w:basedOn w:val="Standaard"/>
    <w:rsid w:val="00B4199A"/>
    <w:pPr>
      <w:framePr w:hSpace="142" w:wrap="around" w:vAnchor="page" w:hAnchor="margin" w:xAlign="right" w:y="625"/>
      <w:spacing w:line="240" w:lineRule="atLeast"/>
    </w:pPr>
    <w:rPr>
      <w:bCs/>
      <w:lang w:val="nl"/>
    </w:rPr>
  </w:style>
  <w:style w:type="paragraph" w:customStyle="1" w:styleId="opsomInspr">
    <w:name w:val="opsomInspr"/>
    <w:basedOn w:val="Standaard"/>
    <w:rsid w:val="00C974B1"/>
    <w:pPr>
      <w:numPr>
        <w:numId w:val="4"/>
      </w:numPr>
      <w:tabs>
        <w:tab w:val="left" w:pos="907"/>
      </w:tabs>
    </w:pPr>
  </w:style>
  <w:style w:type="character" w:styleId="Paginanummer">
    <w:name w:val="page number"/>
    <w:basedOn w:val="Standaardalinea-lettertype"/>
    <w:rsid w:val="00B4199A"/>
  </w:style>
  <w:style w:type="paragraph" w:customStyle="1" w:styleId="Sjabloonnaam">
    <w:name w:val="Sjabloonnaam"/>
    <w:basedOn w:val="Standaard"/>
    <w:rsid w:val="00B4199A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streepje">
    <w:name w:val="streepje"/>
    <w:basedOn w:val="Standaard"/>
    <w:rsid w:val="007D2A6E"/>
    <w:pPr>
      <w:numPr>
        <w:numId w:val="3"/>
      </w:numPr>
      <w:tabs>
        <w:tab w:val="left" w:pos="227"/>
        <w:tab w:val="left" w:pos="454"/>
      </w:tabs>
    </w:pPr>
    <w:rPr>
      <w:lang w:val="nl"/>
    </w:rPr>
  </w:style>
  <w:style w:type="paragraph" w:customStyle="1" w:styleId="streepjeInspr">
    <w:name w:val="streepjeInspr"/>
    <w:basedOn w:val="Standaard"/>
    <w:rsid w:val="00B15015"/>
    <w:pPr>
      <w:numPr>
        <w:numId w:val="5"/>
      </w:numPr>
      <w:tabs>
        <w:tab w:val="left" w:pos="680"/>
      </w:tabs>
    </w:pPr>
  </w:style>
  <w:style w:type="paragraph" w:customStyle="1" w:styleId="tussenkopje">
    <w:name w:val="tussenkopje"/>
    <w:basedOn w:val="Standaard"/>
    <w:rsid w:val="00B4199A"/>
    <w:pPr>
      <w:spacing w:before="90" w:line="240" w:lineRule="atLeast"/>
    </w:pPr>
    <w:rPr>
      <w:sz w:val="14"/>
      <w:lang w:val="nl"/>
    </w:rPr>
  </w:style>
  <w:style w:type="paragraph" w:customStyle="1" w:styleId="vergaderdatum">
    <w:name w:val="vergaderdatum"/>
    <w:basedOn w:val="Standaard"/>
    <w:rsid w:val="00B4199A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gadering">
    <w:name w:val="vergadering"/>
    <w:basedOn w:val="onderwerp"/>
    <w:rsid w:val="00B4199A"/>
    <w:pPr>
      <w:framePr w:wrap="around" w:vAnchor="margin" w:hAnchor="page" w:x="7212"/>
    </w:pPr>
    <w:rPr>
      <w:bCs w:val="0"/>
    </w:rPr>
  </w:style>
  <w:style w:type="character" w:styleId="Voetnootmarkering">
    <w:name w:val="footnote reference"/>
    <w:semiHidden/>
    <w:rsid w:val="00B4199A"/>
    <w:rPr>
      <w:vertAlign w:val="superscript"/>
    </w:rPr>
  </w:style>
  <w:style w:type="paragraph" w:styleId="Voetnoottekst">
    <w:name w:val="footnote text"/>
    <w:basedOn w:val="Standaard"/>
    <w:semiHidden/>
    <w:rsid w:val="00B4199A"/>
    <w:pPr>
      <w:spacing w:line="240" w:lineRule="auto"/>
    </w:pPr>
    <w:rPr>
      <w:sz w:val="16"/>
    </w:rPr>
  </w:style>
  <w:style w:type="paragraph" w:styleId="Voettekst">
    <w:name w:val="footer"/>
    <w:basedOn w:val="Standaard"/>
    <w:rsid w:val="00B4199A"/>
    <w:pPr>
      <w:tabs>
        <w:tab w:val="center" w:pos="4536"/>
        <w:tab w:val="right" w:pos="9072"/>
      </w:tabs>
    </w:pPr>
  </w:style>
  <w:style w:type="paragraph" w:styleId="Ballontekst">
    <w:name w:val="Balloon Text"/>
    <w:basedOn w:val="Standaard"/>
    <w:semiHidden/>
    <w:rsid w:val="00CC61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7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\aa\documentation\kik-modeldocumenten\modeldocumenten\Hypotheek%20Rabobank\20140830000005\Interne%20Notitie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Interne Notitie.dot</Template>
  <TotalTime>4</TotalTime>
  <Pages>1</Pages>
  <Words>247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Interne notitie</vt:lpstr>
    </vt:vector>
  </TitlesOfParts>
  <Company>Kadaster</Company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 notitie</dc:title>
  <dc:subject/>
  <dc:creator>VosIx</dc:creator>
  <cp:keywords/>
  <dc:description/>
  <cp:lastModifiedBy>Laan, Jan-Bart</cp:lastModifiedBy>
  <cp:revision>5</cp:revision>
  <cp:lastPrinted>2015-10-20T07:55:00Z</cp:lastPrinted>
  <dcterms:created xsi:type="dcterms:W3CDTF">2017-12-08T15:20:00Z</dcterms:created>
  <dcterms:modified xsi:type="dcterms:W3CDTF">2017-12-11T09:48:00Z</dcterms:modified>
</cp:coreProperties>
</file>