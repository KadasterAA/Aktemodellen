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32D08" w14:textId="77777777" w:rsidR="003228A3" w:rsidRDefault="008E7934" w:rsidP="00C26BE6">
      <w:r>
        <w:t xml:space="preserve"> </w:t>
      </w: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315"/>
        <w:gridCol w:w="3544"/>
      </w:tblGrid>
      <w:tr w:rsidR="003228A3" w14:paraId="7A60EE66" w14:textId="77777777" w:rsidTr="005C7C11">
        <w:trPr>
          <w:gridAfter w:val="1"/>
          <w:wAfter w:w="3544" w:type="dxa"/>
        </w:trPr>
        <w:tc>
          <w:tcPr>
            <w:tcW w:w="5315" w:type="dxa"/>
          </w:tcPr>
          <w:p w14:paraId="328383B8" w14:textId="77777777" w:rsidR="003228A3" w:rsidRDefault="003228A3"/>
        </w:tc>
      </w:tr>
      <w:tr w:rsidR="003228A3" w14:paraId="602C2B7A" w14:textId="77777777" w:rsidTr="005C7C11">
        <w:trPr>
          <w:gridAfter w:val="1"/>
          <w:wAfter w:w="3544" w:type="dxa"/>
        </w:trPr>
        <w:tc>
          <w:tcPr>
            <w:tcW w:w="5315" w:type="dxa"/>
          </w:tcPr>
          <w:p w14:paraId="73A6C6F9" w14:textId="77777777" w:rsidR="003228A3" w:rsidRDefault="003228A3"/>
        </w:tc>
      </w:tr>
      <w:tr w:rsidR="003228A3" w:rsidRPr="00343045" w14:paraId="4984806D" w14:textId="77777777" w:rsidTr="005C7C11">
        <w:trPr>
          <w:gridAfter w:val="1"/>
          <w:wAfter w:w="3544" w:type="dxa"/>
        </w:trPr>
        <w:tc>
          <w:tcPr>
            <w:tcW w:w="5315" w:type="dxa"/>
          </w:tcPr>
          <w:p w14:paraId="198CCC40" w14:textId="77777777" w:rsidR="003228A3" w:rsidRPr="00343045" w:rsidRDefault="003228A3">
            <w:pPr>
              <w:pStyle w:val="Eenheid"/>
            </w:pPr>
            <w:bookmarkStart w:id="0" w:name="bmDirectie"/>
            <w:bookmarkEnd w:id="0"/>
          </w:p>
        </w:tc>
      </w:tr>
      <w:tr w:rsidR="003228A3" w:rsidRPr="00343045" w14:paraId="55BE6769" w14:textId="77777777" w:rsidTr="005C7C11">
        <w:trPr>
          <w:gridAfter w:val="1"/>
          <w:wAfter w:w="3544" w:type="dxa"/>
        </w:trPr>
        <w:tc>
          <w:tcPr>
            <w:tcW w:w="5315" w:type="dxa"/>
          </w:tcPr>
          <w:p w14:paraId="7B3FB2E1"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7081921D" w14:textId="77777777" w:rsidTr="005C7C11">
        <w:trPr>
          <w:gridAfter w:val="1"/>
          <w:wAfter w:w="3544" w:type="dxa"/>
        </w:trPr>
        <w:tc>
          <w:tcPr>
            <w:tcW w:w="5315" w:type="dxa"/>
          </w:tcPr>
          <w:p w14:paraId="049202C9" w14:textId="77777777" w:rsidR="003228A3" w:rsidRPr="00343045" w:rsidRDefault="003228A3">
            <w:pPr>
              <w:spacing w:before="90"/>
              <w:rPr>
                <w:sz w:val="14"/>
              </w:rPr>
            </w:pPr>
          </w:p>
        </w:tc>
      </w:tr>
      <w:tr w:rsidR="003228A3" w:rsidRPr="00343045" w14:paraId="6CA7A576" w14:textId="77777777" w:rsidTr="005C7C11">
        <w:trPr>
          <w:gridAfter w:val="1"/>
          <w:wAfter w:w="3544" w:type="dxa"/>
          <w:trHeight w:val="3804"/>
        </w:trPr>
        <w:tc>
          <w:tcPr>
            <w:tcW w:w="5315" w:type="dxa"/>
            <w:vAlign w:val="bottom"/>
          </w:tcPr>
          <w:p w14:paraId="35CF4C1C"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30649DF3" w14:textId="77777777" w:rsidTr="005C7C11">
        <w:trPr>
          <w:gridAfter w:val="1"/>
          <w:wAfter w:w="3544" w:type="dxa"/>
          <w:trHeight w:val="135"/>
        </w:trPr>
        <w:tc>
          <w:tcPr>
            <w:tcW w:w="5315" w:type="dxa"/>
          </w:tcPr>
          <w:p w14:paraId="76839128" w14:textId="77777777" w:rsidR="003228A3" w:rsidRPr="00287AD2" w:rsidRDefault="00287AD2" w:rsidP="0059044C">
            <w:pPr>
              <w:spacing w:before="90"/>
              <w:rPr>
                <w:szCs w:val="18"/>
              </w:rPr>
            </w:pPr>
            <w:r w:rsidRPr="00287AD2">
              <w:rPr>
                <w:szCs w:val="18"/>
              </w:rPr>
              <w:t>201</w:t>
            </w:r>
            <w:r w:rsidR="0059044C">
              <w:rPr>
                <w:szCs w:val="18"/>
              </w:rPr>
              <w:t>60701</w:t>
            </w:r>
            <w:r w:rsidRPr="00287AD2">
              <w:rPr>
                <w:szCs w:val="18"/>
              </w:rPr>
              <w:t>000015</w:t>
            </w:r>
          </w:p>
        </w:tc>
      </w:tr>
      <w:tr w:rsidR="003228A3" w:rsidRPr="00343045" w14:paraId="3253F379" w14:textId="77777777" w:rsidTr="005C7C11">
        <w:trPr>
          <w:gridAfter w:val="1"/>
          <w:wAfter w:w="3544" w:type="dxa"/>
          <w:trHeight w:val="181"/>
        </w:trPr>
        <w:tc>
          <w:tcPr>
            <w:tcW w:w="5315" w:type="dxa"/>
          </w:tcPr>
          <w:p w14:paraId="1F0C34D8" w14:textId="77777777" w:rsidR="003228A3" w:rsidRPr="00343045" w:rsidRDefault="003228A3"/>
        </w:tc>
      </w:tr>
      <w:tr w:rsidR="003228A3" w:rsidRPr="00343045" w14:paraId="58CEAB7D" w14:textId="77777777" w:rsidTr="005C7C11">
        <w:trPr>
          <w:gridAfter w:val="1"/>
          <w:wAfter w:w="3544" w:type="dxa"/>
        </w:trPr>
        <w:tc>
          <w:tcPr>
            <w:tcW w:w="5315" w:type="dxa"/>
          </w:tcPr>
          <w:p w14:paraId="59B03ADA"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0B58B418" w14:textId="77777777" w:rsidTr="005C7C11">
        <w:trPr>
          <w:gridAfter w:val="1"/>
          <w:wAfter w:w="3544" w:type="dxa"/>
          <w:trHeight w:val="268"/>
        </w:trPr>
        <w:tc>
          <w:tcPr>
            <w:tcW w:w="5315" w:type="dxa"/>
          </w:tcPr>
          <w:p w14:paraId="0B95C2A4" w14:textId="77777777" w:rsidR="003228A3" w:rsidRPr="00343045" w:rsidRDefault="003228A3"/>
        </w:tc>
      </w:tr>
      <w:tr w:rsidR="003228A3" w:rsidRPr="00343045" w14:paraId="0EE7E7C9" w14:textId="77777777" w:rsidTr="005C7C11">
        <w:trPr>
          <w:gridAfter w:val="1"/>
          <w:wAfter w:w="3544" w:type="dxa"/>
          <w:cantSplit/>
          <w:trHeight w:hRule="exact" w:val="275"/>
        </w:trPr>
        <w:tc>
          <w:tcPr>
            <w:tcW w:w="5315" w:type="dxa"/>
            <w:vAlign w:val="bottom"/>
          </w:tcPr>
          <w:p w14:paraId="6501BE21" w14:textId="77777777"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1785024B" w14:textId="77777777" w:rsidTr="005C7C11">
        <w:trPr>
          <w:gridAfter w:val="1"/>
          <w:wAfter w:w="3544" w:type="dxa"/>
          <w:cantSplit/>
          <w:trHeight w:hRule="exact" w:val="804"/>
        </w:trPr>
        <w:tc>
          <w:tcPr>
            <w:tcW w:w="5315" w:type="dxa"/>
            <w:vAlign w:val="bottom"/>
          </w:tcPr>
          <w:p w14:paraId="71B3BDCB" w14:textId="77777777" w:rsidR="003228A3" w:rsidRPr="00343045" w:rsidRDefault="003228A3"/>
        </w:tc>
      </w:tr>
      <w:tr w:rsidR="003228A3" w:rsidRPr="00343045" w14:paraId="2B9F27A2" w14:textId="77777777" w:rsidTr="005C7C11">
        <w:trPr>
          <w:gridAfter w:val="1"/>
          <w:wAfter w:w="3544" w:type="dxa"/>
          <w:cantSplit/>
        </w:trPr>
        <w:tc>
          <w:tcPr>
            <w:tcW w:w="5315" w:type="dxa"/>
            <w:vAlign w:val="bottom"/>
          </w:tcPr>
          <w:p w14:paraId="64B5C04D"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536F539C" w14:textId="77777777" w:rsidTr="005C7C11">
        <w:trPr>
          <w:gridAfter w:val="1"/>
          <w:wAfter w:w="3544" w:type="dxa"/>
          <w:cantSplit/>
          <w:trHeight w:val="80"/>
        </w:trPr>
        <w:tc>
          <w:tcPr>
            <w:tcW w:w="5315" w:type="dxa"/>
            <w:vAlign w:val="bottom"/>
          </w:tcPr>
          <w:p w14:paraId="13C04DA4" w14:textId="77777777" w:rsidR="002A010E" w:rsidRPr="00343045" w:rsidRDefault="00F97B70" w:rsidP="00F528E7">
            <w:r>
              <w:fldChar w:fldCharType="begin"/>
            </w:r>
            <w:r>
              <w:instrText xml:space="preserve"> REF Versie \h </w:instrText>
            </w:r>
            <w:r>
              <w:fldChar w:fldCharType="separate"/>
            </w:r>
            <w:r w:rsidR="005C7C11">
              <w:rPr>
                <w:noProof/>
              </w:rPr>
              <w:t>3.1.0</w:t>
            </w:r>
            <w:r>
              <w:fldChar w:fldCharType="end"/>
            </w:r>
          </w:p>
        </w:tc>
      </w:tr>
      <w:tr w:rsidR="003228A3" w:rsidRPr="00343045" w14:paraId="78B42353" w14:textId="77777777" w:rsidTr="005C7C11">
        <w:trPr>
          <w:cantSplit/>
          <w:trHeight w:hRule="exact" w:val="246"/>
        </w:trPr>
        <w:tc>
          <w:tcPr>
            <w:tcW w:w="8859" w:type="dxa"/>
            <w:gridSpan w:val="2"/>
            <w:vAlign w:val="bottom"/>
          </w:tcPr>
          <w:p w14:paraId="70E76900" w14:textId="77777777" w:rsidR="003228A3" w:rsidRPr="00343045" w:rsidRDefault="003228A3"/>
        </w:tc>
      </w:tr>
    </w:tbl>
    <w:p w14:paraId="31BC30F2" w14:textId="77777777" w:rsidR="003228A3" w:rsidRPr="00343045" w:rsidRDefault="003228A3"/>
    <w:p w14:paraId="1BAE8F41" w14:textId="77777777" w:rsidR="00EB68F7" w:rsidRDefault="00EB68F7"/>
    <w:p w14:paraId="12BA7434" w14:textId="77777777" w:rsidR="00EB68F7" w:rsidRPr="00EB68F7" w:rsidRDefault="00EB68F7" w:rsidP="00EB68F7"/>
    <w:p w14:paraId="16089C3A" w14:textId="77777777" w:rsidR="00EB68F7" w:rsidRPr="00EB68F7" w:rsidRDefault="00EB68F7" w:rsidP="00EB68F7"/>
    <w:p w14:paraId="635E0C6C" w14:textId="77777777" w:rsidR="00EB68F7" w:rsidRPr="00EB68F7" w:rsidRDefault="00EB68F7" w:rsidP="00EB68F7"/>
    <w:p w14:paraId="2A0F83A5" w14:textId="77777777" w:rsidR="00EB68F7" w:rsidRPr="00EB68F7" w:rsidRDefault="00EB68F7" w:rsidP="00EB68F7"/>
    <w:p w14:paraId="303A26CF" w14:textId="77777777" w:rsidR="00EB68F7" w:rsidRPr="00EB68F7" w:rsidRDefault="00EB68F7" w:rsidP="00EB68F7"/>
    <w:p w14:paraId="41EFB32F" w14:textId="77777777" w:rsidR="00EB68F7" w:rsidRPr="00EB68F7" w:rsidRDefault="00EB68F7" w:rsidP="00EB68F7"/>
    <w:p w14:paraId="23B9DFB4" w14:textId="77777777" w:rsidR="00EB68F7" w:rsidRPr="00EB68F7" w:rsidRDefault="00EB68F7" w:rsidP="00EB68F7"/>
    <w:p w14:paraId="2CC7B6C3" w14:textId="77777777" w:rsidR="00EB68F7" w:rsidRPr="00EB68F7" w:rsidRDefault="00EB68F7" w:rsidP="00EB68F7"/>
    <w:p w14:paraId="04BB1D6D" w14:textId="77777777" w:rsidR="00EB68F7" w:rsidRDefault="00EB68F7" w:rsidP="00EB68F7"/>
    <w:p w14:paraId="1964961F"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42DFED97" w14:textId="77777777"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14:paraId="6304D8EB" w14:textId="77777777" w:rsidTr="005C7C11">
        <w:trPr>
          <w:trHeight w:hRule="exact" w:val="332"/>
        </w:trPr>
        <w:tc>
          <w:tcPr>
            <w:tcW w:w="5173" w:type="dxa"/>
            <w:vAlign w:val="bottom"/>
          </w:tcPr>
          <w:p w14:paraId="23AA9AE4" w14:textId="77777777" w:rsidR="003228A3" w:rsidRPr="00343045" w:rsidRDefault="003228A3">
            <w:pPr>
              <w:pStyle w:val="kopje"/>
              <w:rPr>
                <w:b w:val="0"/>
                <w:bCs/>
              </w:rPr>
            </w:pPr>
            <w:r w:rsidRPr="00343045">
              <w:t>Versiehistorie</w:t>
            </w:r>
          </w:p>
        </w:tc>
      </w:tr>
    </w:tbl>
    <w:p w14:paraId="4C02A323" w14:textId="77777777" w:rsidR="003228A3" w:rsidRPr="00343045" w:rsidRDefault="003228A3">
      <w:pPr>
        <w:spacing w:line="14" w:lineRule="exact"/>
      </w:pPr>
    </w:p>
    <w:tbl>
      <w:tblPr>
        <w:tblW w:w="9568" w:type="dxa"/>
        <w:tblCellMar>
          <w:left w:w="0" w:type="dxa"/>
          <w:right w:w="70" w:type="dxa"/>
        </w:tblCellMar>
        <w:tblLook w:val="0000" w:firstRow="0" w:lastRow="0" w:firstColumn="0" w:lastColumn="0" w:noHBand="0" w:noVBand="0"/>
      </w:tblPr>
      <w:tblGrid>
        <w:gridCol w:w="637"/>
        <w:gridCol w:w="1560"/>
        <w:gridCol w:w="1984"/>
        <w:gridCol w:w="5387"/>
      </w:tblGrid>
      <w:tr w:rsidR="00C346B8" w:rsidRPr="00343045" w14:paraId="6B63119F" w14:textId="77777777" w:rsidTr="005C7C11">
        <w:trPr>
          <w:trHeight w:hRule="exact" w:val="281"/>
          <w:tblHeader/>
        </w:trPr>
        <w:tc>
          <w:tcPr>
            <w:tcW w:w="637" w:type="dxa"/>
            <w:vAlign w:val="bottom"/>
          </w:tcPr>
          <w:p w14:paraId="1C39418B"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5B944471"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62127FCF"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7ABE2374" w14:textId="77777777" w:rsidR="003228A3" w:rsidRPr="00343045" w:rsidRDefault="003228A3">
            <w:pPr>
              <w:pStyle w:val="tussenkopje"/>
              <w:spacing w:before="0"/>
              <w:rPr>
                <w:lang w:val="nl-NL"/>
              </w:rPr>
            </w:pPr>
            <w:r w:rsidRPr="00343045">
              <w:rPr>
                <w:lang w:val="nl-NL"/>
              </w:rPr>
              <w:t>Opmerking</w:t>
            </w:r>
          </w:p>
        </w:tc>
      </w:tr>
      <w:tr w:rsidR="00DD02E7" w:rsidRPr="008C145E" w14:paraId="02AE7051" w14:textId="77777777" w:rsidTr="005C7C11">
        <w:tc>
          <w:tcPr>
            <w:tcW w:w="637" w:type="dxa"/>
          </w:tcPr>
          <w:p w14:paraId="52A803F6"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12ACD04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0AC0154F" w14:textId="77777777" w:rsidR="00DD02E7" w:rsidRDefault="00DD02E7"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05FE2A6E" w14:textId="77777777" w:rsidR="00DD02E7" w:rsidRDefault="00DD02E7" w:rsidP="00DD02E7">
            <w:pPr>
              <w:snapToGrid w:val="0"/>
              <w:rPr>
                <w:sz w:val="16"/>
                <w:szCs w:val="16"/>
              </w:rPr>
            </w:pPr>
            <w:r>
              <w:rPr>
                <w:sz w:val="16"/>
                <w:szCs w:val="16"/>
              </w:rPr>
              <w:t>AA-2281 Modeldocument Aegon v2.0.0 - definitief.</w:t>
            </w:r>
          </w:p>
        </w:tc>
      </w:tr>
      <w:tr w:rsidR="002739F2" w:rsidRPr="008C145E" w14:paraId="1BD05852" w14:textId="77777777" w:rsidTr="005C7C11">
        <w:tc>
          <w:tcPr>
            <w:tcW w:w="637" w:type="dxa"/>
          </w:tcPr>
          <w:p w14:paraId="7917894C"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16FB1975"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3A0C56D3" w14:textId="77777777" w:rsidR="002739F2" w:rsidRDefault="00590D4A"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066BB4C6"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6D02B46B"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9B1B1C7" w14:textId="77777777" w:rsidTr="005C7C11">
        <w:tc>
          <w:tcPr>
            <w:tcW w:w="637" w:type="dxa"/>
          </w:tcPr>
          <w:p w14:paraId="22D9078D"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B0363D1"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4C194096" w14:textId="77777777" w:rsidR="008A6D63" w:rsidRDefault="008A6D63"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7FCF977A" w14:textId="77777777" w:rsidR="008A6D63" w:rsidRDefault="008A6D63" w:rsidP="008A6D63">
            <w:pPr>
              <w:snapToGrid w:val="0"/>
              <w:rPr>
                <w:sz w:val="16"/>
                <w:szCs w:val="16"/>
              </w:rPr>
            </w:pPr>
            <w:r>
              <w:rPr>
                <w:sz w:val="16"/>
                <w:szCs w:val="16"/>
              </w:rPr>
              <w:t>Modeldocument Aegon v2.1.0 – definitief:</w:t>
            </w:r>
          </w:p>
          <w:p w14:paraId="59F30D1E"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5C4B2405"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50897964" w14:textId="77777777" w:rsidTr="005C7C11">
        <w:tc>
          <w:tcPr>
            <w:tcW w:w="637" w:type="dxa"/>
          </w:tcPr>
          <w:p w14:paraId="40FDF097"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6903ADC4"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4D2E1B08" w14:textId="77777777" w:rsidR="00295254" w:rsidRDefault="00295254"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7CCFF225"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64C2F373" w14:textId="77777777" w:rsidTr="005C7C11">
        <w:tc>
          <w:tcPr>
            <w:tcW w:w="637" w:type="dxa"/>
          </w:tcPr>
          <w:p w14:paraId="4502C639"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167B4AD5"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12F283DB" w14:textId="77777777" w:rsidR="0059044C" w:rsidRDefault="0059044C" w:rsidP="00846876">
            <w:pPr>
              <w:rPr>
                <w:sz w:val="16"/>
                <w:szCs w:val="16"/>
                <w:lang w:val="en-US"/>
              </w:rPr>
            </w:pPr>
            <w:r>
              <w:rPr>
                <w:sz w:val="16"/>
                <w:szCs w:val="16"/>
                <w:lang w:val="en-US"/>
              </w:rPr>
              <w:t>IT/LG/AA</w:t>
            </w:r>
          </w:p>
        </w:tc>
        <w:tc>
          <w:tcPr>
            <w:tcW w:w="5387" w:type="dxa"/>
          </w:tcPr>
          <w:p w14:paraId="7CB91E0E"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7F2C30CF" w14:textId="77777777" w:rsidTr="005C7C11">
        <w:tc>
          <w:tcPr>
            <w:tcW w:w="637" w:type="dxa"/>
          </w:tcPr>
          <w:p w14:paraId="26026011"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42C251F"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6C98F1E6" w14:textId="77777777" w:rsidR="0039039A" w:rsidRDefault="0039039A" w:rsidP="00846876">
            <w:pPr>
              <w:rPr>
                <w:sz w:val="16"/>
                <w:szCs w:val="16"/>
                <w:lang w:val="en-US"/>
              </w:rPr>
            </w:pPr>
            <w:r>
              <w:rPr>
                <w:sz w:val="16"/>
                <w:szCs w:val="16"/>
                <w:lang w:val="en-US"/>
              </w:rPr>
              <w:t>IT/LG/AA</w:t>
            </w:r>
          </w:p>
        </w:tc>
        <w:tc>
          <w:tcPr>
            <w:tcW w:w="5387" w:type="dxa"/>
          </w:tcPr>
          <w:p w14:paraId="4284E403" w14:textId="3C63E266" w:rsidR="0039039A" w:rsidRDefault="0039039A" w:rsidP="001D5465">
            <w:pPr>
              <w:snapToGrid w:val="0"/>
              <w:rPr>
                <w:sz w:val="16"/>
                <w:szCs w:val="16"/>
              </w:rPr>
            </w:pPr>
            <w:bookmarkStart w:id="7" w:name="_GoBack"/>
            <w:r>
              <w:rPr>
                <w:sz w:val="16"/>
                <w:szCs w:val="16"/>
              </w:rPr>
              <w:t xml:space="preserve">AA-2919 </w:t>
            </w:r>
            <w:r w:rsidR="00E34FE3">
              <w:rPr>
                <w:sz w:val="16"/>
                <w:szCs w:val="16"/>
              </w:rPr>
              <w:t>Modeldocument v 3.1</w:t>
            </w:r>
            <w:r w:rsidR="00E34FE3">
              <w:rPr>
                <w:sz w:val="16"/>
                <w:szCs w:val="16"/>
              </w:rPr>
              <w:t>.0</w:t>
            </w:r>
            <w:r w:rsidR="00E34FE3">
              <w:rPr>
                <w:sz w:val="16"/>
                <w:szCs w:val="16"/>
              </w:rPr>
              <w:t xml:space="preserve"> </w:t>
            </w:r>
            <w:bookmarkEnd w:id="7"/>
            <w:r>
              <w:rPr>
                <w:sz w:val="16"/>
                <w:szCs w:val="16"/>
              </w:rPr>
              <w:t>keuzeblok hypotheeknamen verwijderd.</w:t>
            </w:r>
            <w:r w:rsidR="001D5465">
              <w:rPr>
                <w:sz w:val="16"/>
                <w:szCs w:val="16"/>
              </w:rPr>
              <w:t xml:space="preserve"> “alle” Verwijderd uit aanvaarding zekerheden en hypotheekstelling.</w:t>
            </w:r>
          </w:p>
        </w:tc>
      </w:tr>
    </w:tbl>
    <w:p w14:paraId="5D5980B7" w14:textId="77777777" w:rsidR="00010AA1" w:rsidRPr="005B41ED" w:rsidRDefault="00010AA1"/>
    <w:p w14:paraId="4DABCEB6"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5325FAFA" w14:textId="77777777" w:rsidR="003228A3" w:rsidRPr="005B41ED" w:rsidRDefault="003228A3"/>
    <w:p w14:paraId="731A2102" w14:textId="77777777" w:rsidR="003228A3" w:rsidRPr="00343045" w:rsidRDefault="003228A3">
      <w:pPr>
        <w:pStyle w:val="Koptekst"/>
        <w:tabs>
          <w:tab w:val="clear" w:pos="4536"/>
          <w:tab w:val="clear" w:pos="9072"/>
        </w:tabs>
        <w:rPr>
          <w:b/>
          <w:bCs w:val="0"/>
        </w:rPr>
      </w:pPr>
      <w:r w:rsidRPr="00343045">
        <w:rPr>
          <w:b/>
          <w:bCs w:val="0"/>
        </w:rPr>
        <w:t>Inhoudsopgave</w:t>
      </w:r>
    </w:p>
    <w:p w14:paraId="4C7141E9" w14:textId="77777777" w:rsidR="003228A3" w:rsidRPr="00343045" w:rsidRDefault="003228A3"/>
    <w:bookmarkStart w:id="8" w:name="bmInhoudsopgave"/>
    <w:bookmarkEnd w:id="8"/>
    <w:p w14:paraId="199305CA" w14:textId="77777777" w:rsidR="005C7C11"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63000919" w:history="1">
        <w:r w:rsidR="005C7C11" w:rsidRPr="00151C37">
          <w:rPr>
            <w:rStyle w:val="Hyperlink"/>
          </w:rPr>
          <w:t>1</w:t>
        </w:r>
        <w:r w:rsidR="005C7C11">
          <w:rPr>
            <w:rFonts w:asciiTheme="minorHAnsi" w:eastAsiaTheme="minorEastAsia" w:hAnsiTheme="minorHAnsi" w:cstheme="minorBidi"/>
            <w:b w:val="0"/>
            <w:bCs w:val="0"/>
            <w:snapToGrid/>
            <w:kern w:val="0"/>
            <w:sz w:val="22"/>
            <w:szCs w:val="22"/>
            <w:lang w:eastAsia="nl-NL"/>
          </w:rPr>
          <w:tab/>
        </w:r>
        <w:r w:rsidR="005C7C11" w:rsidRPr="00151C37">
          <w:rPr>
            <w:rStyle w:val="Hyperlink"/>
          </w:rPr>
          <w:t>Inleiding</w:t>
        </w:r>
        <w:r w:rsidR="005C7C11">
          <w:rPr>
            <w:webHidden/>
          </w:rPr>
          <w:tab/>
        </w:r>
        <w:r w:rsidR="005C7C11">
          <w:rPr>
            <w:webHidden/>
          </w:rPr>
          <w:fldChar w:fldCharType="begin"/>
        </w:r>
        <w:r w:rsidR="005C7C11">
          <w:rPr>
            <w:webHidden/>
          </w:rPr>
          <w:instrText xml:space="preserve"> PAGEREF _Toc463000919 \h </w:instrText>
        </w:r>
        <w:r w:rsidR="005C7C11">
          <w:rPr>
            <w:webHidden/>
          </w:rPr>
        </w:r>
        <w:r w:rsidR="005C7C11">
          <w:rPr>
            <w:webHidden/>
          </w:rPr>
          <w:fldChar w:fldCharType="separate"/>
        </w:r>
        <w:r w:rsidR="005C7C11">
          <w:rPr>
            <w:webHidden/>
          </w:rPr>
          <w:t>6</w:t>
        </w:r>
        <w:r w:rsidR="005C7C11">
          <w:rPr>
            <w:webHidden/>
          </w:rPr>
          <w:fldChar w:fldCharType="end"/>
        </w:r>
      </w:hyperlink>
    </w:p>
    <w:p w14:paraId="3851C8A9"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20" w:history="1">
        <w:r w:rsidR="005C7C11" w:rsidRPr="00151C37">
          <w:rPr>
            <w:rStyle w:val="Hyperlink"/>
          </w:rPr>
          <w:t>1.1</w:t>
        </w:r>
        <w:r w:rsidR="005C7C11">
          <w:rPr>
            <w:rFonts w:asciiTheme="minorHAnsi" w:eastAsiaTheme="minorEastAsia" w:hAnsiTheme="minorHAnsi" w:cstheme="minorBidi"/>
            <w:snapToGrid/>
            <w:kern w:val="0"/>
            <w:sz w:val="22"/>
            <w:szCs w:val="22"/>
            <w:lang w:eastAsia="nl-NL"/>
          </w:rPr>
          <w:tab/>
        </w:r>
        <w:r w:rsidR="005C7C11" w:rsidRPr="00151C37">
          <w:rPr>
            <w:rStyle w:val="Hyperlink"/>
          </w:rPr>
          <w:t>Doel</w:t>
        </w:r>
        <w:r w:rsidR="005C7C11">
          <w:rPr>
            <w:webHidden/>
          </w:rPr>
          <w:tab/>
        </w:r>
        <w:r w:rsidR="005C7C11">
          <w:rPr>
            <w:webHidden/>
          </w:rPr>
          <w:fldChar w:fldCharType="begin"/>
        </w:r>
        <w:r w:rsidR="005C7C11">
          <w:rPr>
            <w:webHidden/>
          </w:rPr>
          <w:instrText xml:space="preserve"> PAGEREF _Toc463000920 \h </w:instrText>
        </w:r>
        <w:r w:rsidR="005C7C11">
          <w:rPr>
            <w:webHidden/>
          </w:rPr>
        </w:r>
        <w:r w:rsidR="005C7C11">
          <w:rPr>
            <w:webHidden/>
          </w:rPr>
          <w:fldChar w:fldCharType="separate"/>
        </w:r>
        <w:r w:rsidR="005C7C11">
          <w:rPr>
            <w:webHidden/>
          </w:rPr>
          <w:t>6</w:t>
        </w:r>
        <w:r w:rsidR="005C7C11">
          <w:rPr>
            <w:webHidden/>
          </w:rPr>
          <w:fldChar w:fldCharType="end"/>
        </w:r>
      </w:hyperlink>
    </w:p>
    <w:p w14:paraId="348BD0AA"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21" w:history="1">
        <w:r w:rsidR="005C7C11" w:rsidRPr="00151C37">
          <w:rPr>
            <w:rStyle w:val="Hyperlink"/>
          </w:rPr>
          <w:t>1.2</w:t>
        </w:r>
        <w:r w:rsidR="005C7C11">
          <w:rPr>
            <w:rFonts w:asciiTheme="minorHAnsi" w:eastAsiaTheme="minorEastAsia" w:hAnsiTheme="minorHAnsi" w:cstheme="minorBidi"/>
            <w:snapToGrid/>
            <w:kern w:val="0"/>
            <w:sz w:val="22"/>
            <w:szCs w:val="22"/>
            <w:lang w:eastAsia="nl-NL"/>
          </w:rPr>
          <w:tab/>
        </w:r>
        <w:r w:rsidR="005C7C11" w:rsidRPr="00151C37">
          <w:rPr>
            <w:rStyle w:val="Hyperlink"/>
          </w:rPr>
          <w:t>Algemeen</w:t>
        </w:r>
        <w:r w:rsidR="005C7C11">
          <w:rPr>
            <w:webHidden/>
          </w:rPr>
          <w:tab/>
        </w:r>
        <w:r w:rsidR="005C7C11">
          <w:rPr>
            <w:webHidden/>
          </w:rPr>
          <w:fldChar w:fldCharType="begin"/>
        </w:r>
        <w:r w:rsidR="005C7C11">
          <w:rPr>
            <w:webHidden/>
          </w:rPr>
          <w:instrText xml:space="preserve"> PAGEREF _Toc463000921 \h </w:instrText>
        </w:r>
        <w:r w:rsidR="005C7C11">
          <w:rPr>
            <w:webHidden/>
          </w:rPr>
        </w:r>
        <w:r w:rsidR="005C7C11">
          <w:rPr>
            <w:webHidden/>
          </w:rPr>
          <w:fldChar w:fldCharType="separate"/>
        </w:r>
        <w:r w:rsidR="005C7C11">
          <w:rPr>
            <w:webHidden/>
          </w:rPr>
          <w:t>6</w:t>
        </w:r>
        <w:r w:rsidR="005C7C11">
          <w:rPr>
            <w:webHidden/>
          </w:rPr>
          <w:fldChar w:fldCharType="end"/>
        </w:r>
      </w:hyperlink>
    </w:p>
    <w:p w14:paraId="72D0D85B"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22" w:history="1">
        <w:r w:rsidR="005C7C11" w:rsidRPr="00151C37">
          <w:rPr>
            <w:rStyle w:val="Hyperlink"/>
          </w:rPr>
          <w:t>1.3</w:t>
        </w:r>
        <w:r w:rsidR="005C7C11">
          <w:rPr>
            <w:rFonts w:asciiTheme="minorHAnsi" w:eastAsiaTheme="minorEastAsia" w:hAnsiTheme="minorHAnsi" w:cstheme="minorBidi"/>
            <w:snapToGrid/>
            <w:kern w:val="0"/>
            <w:sz w:val="22"/>
            <w:szCs w:val="22"/>
            <w:lang w:eastAsia="nl-NL"/>
          </w:rPr>
          <w:tab/>
        </w:r>
        <w:r w:rsidR="005C7C11" w:rsidRPr="00151C37">
          <w:rPr>
            <w:rStyle w:val="Hyperlink"/>
          </w:rPr>
          <w:t>Referenties</w:t>
        </w:r>
        <w:r w:rsidR="005C7C11">
          <w:rPr>
            <w:webHidden/>
          </w:rPr>
          <w:tab/>
        </w:r>
        <w:r w:rsidR="005C7C11">
          <w:rPr>
            <w:webHidden/>
          </w:rPr>
          <w:fldChar w:fldCharType="begin"/>
        </w:r>
        <w:r w:rsidR="005C7C11">
          <w:rPr>
            <w:webHidden/>
          </w:rPr>
          <w:instrText xml:space="preserve"> PAGEREF _Toc463000922 \h </w:instrText>
        </w:r>
        <w:r w:rsidR="005C7C11">
          <w:rPr>
            <w:webHidden/>
          </w:rPr>
        </w:r>
        <w:r w:rsidR="005C7C11">
          <w:rPr>
            <w:webHidden/>
          </w:rPr>
          <w:fldChar w:fldCharType="separate"/>
        </w:r>
        <w:r w:rsidR="005C7C11">
          <w:rPr>
            <w:webHidden/>
          </w:rPr>
          <w:t>7</w:t>
        </w:r>
        <w:r w:rsidR="005C7C11">
          <w:rPr>
            <w:webHidden/>
          </w:rPr>
          <w:fldChar w:fldCharType="end"/>
        </w:r>
      </w:hyperlink>
    </w:p>
    <w:p w14:paraId="510909A7" w14:textId="77777777" w:rsidR="005C7C11" w:rsidRDefault="00E34FE3">
      <w:pPr>
        <w:pStyle w:val="Inhopg1"/>
        <w:rPr>
          <w:rFonts w:asciiTheme="minorHAnsi" w:eastAsiaTheme="minorEastAsia" w:hAnsiTheme="minorHAnsi" w:cstheme="minorBidi"/>
          <w:b w:val="0"/>
          <w:bCs w:val="0"/>
          <w:snapToGrid/>
          <w:kern w:val="0"/>
          <w:sz w:val="22"/>
          <w:szCs w:val="22"/>
          <w:lang w:eastAsia="nl-NL"/>
        </w:rPr>
      </w:pPr>
      <w:hyperlink w:anchor="_Toc463000923" w:history="1">
        <w:r w:rsidR="005C7C11" w:rsidRPr="00151C37">
          <w:rPr>
            <w:rStyle w:val="Hyperlink"/>
          </w:rPr>
          <w:t>2</w:t>
        </w:r>
        <w:r w:rsidR="005C7C11">
          <w:rPr>
            <w:rFonts w:asciiTheme="minorHAnsi" w:eastAsiaTheme="minorEastAsia" w:hAnsiTheme="minorHAnsi" w:cstheme="minorBidi"/>
            <w:b w:val="0"/>
            <w:bCs w:val="0"/>
            <w:snapToGrid/>
            <w:kern w:val="0"/>
            <w:sz w:val="22"/>
            <w:szCs w:val="22"/>
            <w:lang w:eastAsia="nl-NL"/>
          </w:rPr>
          <w:tab/>
        </w:r>
        <w:r w:rsidR="005C7C11" w:rsidRPr="00151C37">
          <w:rPr>
            <w:rStyle w:val="Hyperlink"/>
          </w:rPr>
          <w:t>AEGON Hypotheekakte</w:t>
        </w:r>
        <w:r w:rsidR="005C7C11">
          <w:rPr>
            <w:webHidden/>
          </w:rPr>
          <w:tab/>
        </w:r>
        <w:r w:rsidR="005C7C11">
          <w:rPr>
            <w:webHidden/>
          </w:rPr>
          <w:fldChar w:fldCharType="begin"/>
        </w:r>
        <w:r w:rsidR="005C7C11">
          <w:rPr>
            <w:webHidden/>
          </w:rPr>
          <w:instrText xml:space="preserve"> PAGEREF _Toc463000923 \h </w:instrText>
        </w:r>
        <w:r w:rsidR="005C7C11">
          <w:rPr>
            <w:webHidden/>
          </w:rPr>
        </w:r>
        <w:r w:rsidR="005C7C11">
          <w:rPr>
            <w:webHidden/>
          </w:rPr>
          <w:fldChar w:fldCharType="separate"/>
        </w:r>
        <w:r w:rsidR="005C7C11">
          <w:rPr>
            <w:webHidden/>
          </w:rPr>
          <w:t>8</w:t>
        </w:r>
        <w:r w:rsidR="005C7C11">
          <w:rPr>
            <w:webHidden/>
          </w:rPr>
          <w:fldChar w:fldCharType="end"/>
        </w:r>
      </w:hyperlink>
    </w:p>
    <w:p w14:paraId="62C42967"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24" w:history="1">
        <w:r w:rsidR="005C7C11" w:rsidRPr="00151C37">
          <w:rPr>
            <w:rStyle w:val="Hyperlink"/>
          </w:rPr>
          <w:t>2.1</w:t>
        </w:r>
        <w:r w:rsidR="005C7C11">
          <w:rPr>
            <w:rFonts w:asciiTheme="minorHAnsi" w:eastAsiaTheme="minorEastAsia" w:hAnsiTheme="minorHAnsi" w:cstheme="minorBidi"/>
            <w:snapToGrid/>
            <w:kern w:val="0"/>
            <w:sz w:val="22"/>
            <w:szCs w:val="22"/>
            <w:lang w:eastAsia="nl-NL"/>
          </w:rPr>
          <w:tab/>
        </w:r>
        <w:r w:rsidR="005C7C11" w:rsidRPr="00151C37">
          <w:rPr>
            <w:rStyle w:val="Hyperlink"/>
          </w:rPr>
          <w:t>Equivalentieverklaring</w:t>
        </w:r>
        <w:r w:rsidR="005C7C11">
          <w:rPr>
            <w:webHidden/>
          </w:rPr>
          <w:tab/>
        </w:r>
        <w:r w:rsidR="005C7C11">
          <w:rPr>
            <w:webHidden/>
          </w:rPr>
          <w:fldChar w:fldCharType="begin"/>
        </w:r>
        <w:r w:rsidR="005C7C11">
          <w:rPr>
            <w:webHidden/>
          </w:rPr>
          <w:instrText xml:space="preserve"> PAGEREF _Toc463000924 \h </w:instrText>
        </w:r>
        <w:r w:rsidR="005C7C11">
          <w:rPr>
            <w:webHidden/>
          </w:rPr>
        </w:r>
        <w:r w:rsidR="005C7C11">
          <w:rPr>
            <w:webHidden/>
          </w:rPr>
          <w:fldChar w:fldCharType="separate"/>
        </w:r>
        <w:r w:rsidR="005C7C11">
          <w:rPr>
            <w:webHidden/>
          </w:rPr>
          <w:t>8</w:t>
        </w:r>
        <w:r w:rsidR="005C7C11">
          <w:rPr>
            <w:webHidden/>
          </w:rPr>
          <w:fldChar w:fldCharType="end"/>
        </w:r>
      </w:hyperlink>
    </w:p>
    <w:p w14:paraId="1A75372D"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25" w:history="1">
        <w:r w:rsidR="005C7C11" w:rsidRPr="00151C37">
          <w:rPr>
            <w:rStyle w:val="Hyperlink"/>
          </w:rPr>
          <w:t>2.2</w:t>
        </w:r>
        <w:r w:rsidR="005C7C11">
          <w:rPr>
            <w:rFonts w:asciiTheme="minorHAnsi" w:eastAsiaTheme="minorEastAsia" w:hAnsiTheme="minorHAnsi" w:cstheme="minorBidi"/>
            <w:snapToGrid/>
            <w:kern w:val="0"/>
            <w:sz w:val="22"/>
            <w:szCs w:val="22"/>
            <w:lang w:eastAsia="nl-NL"/>
          </w:rPr>
          <w:tab/>
        </w:r>
        <w:r w:rsidR="005C7C11" w:rsidRPr="00151C37">
          <w:rPr>
            <w:rStyle w:val="Hyperlink"/>
          </w:rPr>
          <w:t>Titel</w:t>
        </w:r>
        <w:r w:rsidR="005C7C11">
          <w:rPr>
            <w:webHidden/>
          </w:rPr>
          <w:tab/>
        </w:r>
        <w:r w:rsidR="005C7C11">
          <w:rPr>
            <w:webHidden/>
          </w:rPr>
          <w:fldChar w:fldCharType="begin"/>
        </w:r>
        <w:r w:rsidR="005C7C11">
          <w:rPr>
            <w:webHidden/>
          </w:rPr>
          <w:instrText xml:space="preserve"> PAGEREF _Toc463000925 \h </w:instrText>
        </w:r>
        <w:r w:rsidR="005C7C11">
          <w:rPr>
            <w:webHidden/>
          </w:rPr>
        </w:r>
        <w:r w:rsidR="005C7C11">
          <w:rPr>
            <w:webHidden/>
          </w:rPr>
          <w:fldChar w:fldCharType="separate"/>
        </w:r>
        <w:r w:rsidR="005C7C11">
          <w:rPr>
            <w:webHidden/>
          </w:rPr>
          <w:t>9</w:t>
        </w:r>
        <w:r w:rsidR="005C7C11">
          <w:rPr>
            <w:webHidden/>
          </w:rPr>
          <w:fldChar w:fldCharType="end"/>
        </w:r>
      </w:hyperlink>
    </w:p>
    <w:p w14:paraId="1DD27C43"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26" w:history="1">
        <w:r w:rsidR="005C7C11" w:rsidRPr="00151C37">
          <w:rPr>
            <w:rStyle w:val="Hyperlink"/>
          </w:rPr>
          <w:t>2.3</w:t>
        </w:r>
        <w:r w:rsidR="005C7C11">
          <w:rPr>
            <w:rFonts w:asciiTheme="minorHAnsi" w:eastAsiaTheme="minorEastAsia" w:hAnsiTheme="minorHAnsi" w:cstheme="minorBidi"/>
            <w:snapToGrid/>
            <w:kern w:val="0"/>
            <w:sz w:val="22"/>
            <w:szCs w:val="22"/>
            <w:lang w:eastAsia="nl-NL"/>
          </w:rPr>
          <w:tab/>
        </w:r>
        <w:r w:rsidR="005C7C11" w:rsidRPr="00151C37">
          <w:rPr>
            <w:rStyle w:val="Hyperlink"/>
          </w:rPr>
          <w:t>Aanhef</w:t>
        </w:r>
        <w:r w:rsidR="005C7C11">
          <w:rPr>
            <w:webHidden/>
          </w:rPr>
          <w:tab/>
        </w:r>
        <w:r w:rsidR="005C7C11">
          <w:rPr>
            <w:webHidden/>
          </w:rPr>
          <w:fldChar w:fldCharType="begin"/>
        </w:r>
        <w:r w:rsidR="005C7C11">
          <w:rPr>
            <w:webHidden/>
          </w:rPr>
          <w:instrText xml:space="preserve"> PAGEREF _Toc463000926 \h </w:instrText>
        </w:r>
        <w:r w:rsidR="005C7C11">
          <w:rPr>
            <w:webHidden/>
          </w:rPr>
        </w:r>
        <w:r w:rsidR="005C7C11">
          <w:rPr>
            <w:webHidden/>
          </w:rPr>
          <w:fldChar w:fldCharType="separate"/>
        </w:r>
        <w:r w:rsidR="005C7C11">
          <w:rPr>
            <w:webHidden/>
          </w:rPr>
          <w:t>9</w:t>
        </w:r>
        <w:r w:rsidR="005C7C11">
          <w:rPr>
            <w:webHidden/>
          </w:rPr>
          <w:fldChar w:fldCharType="end"/>
        </w:r>
      </w:hyperlink>
    </w:p>
    <w:p w14:paraId="2EF5D1AF"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27" w:history="1">
        <w:r w:rsidR="005C7C11" w:rsidRPr="00151C37">
          <w:rPr>
            <w:rStyle w:val="Hyperlink"/>
          </w:rPr>
          <w:t>2.4</w:t>
        </w:r>
        <w:r w:rsidR="005C7C11">
          <w:rPr>
            <w:rFonts w:asciiTheme="minorHAnsi" w:eastAsiaTheme="minorEastAsia" w:hAnsiTheme="minorHAnsi" w:cstheme="minorBidi"/>
            <w:snapToGrid/>
            <w:kern w:val="0"/>
            <w:sz w:val="22"/>
            <w:szCs w:val="22"/>
            <w:lang w:eastAsia="nl-NL"/>
          </w:rPr>
          <w:tab/>
        </w:r>
        <w:r w:rsidR="005C7C11" w:rsidRPr="00151C37">
          <w:rPr>
            <w:rStyle w:val="Hyperlink"/>
          </w:rPr>
          <w:t>Partijen</w:t>
        </w:r>
        <w:r w:rsidR="005C7C11">
          <w:rPr>
            <w:webHidden/>
          </w:rPr>
          <w:tab/>
        </w:r>
        <w:r w:rsidR="005C7C11">
          <w:rPr>
            <w:webHidden/>
          </w:rPr>
          <w:fldChar w:fldCharType="begin"/>
        </w:r>
        <w:r w:rsidR="005C7C11">
          <w:rPr>
            <w:webHidden/>
          </w:rPr>
          <w:instrText xml:space="preserve"> PAGEREF _Toc463000927 \h </w:instrText>
        </w:r>
        <w:r w:rsidR="005C7C11">
          <w:rPr>
            <w:webHidden/>
          </w:rPr>
        </w:r>
        <w:r w:rsidR="005C7C11">
          <w:rPr>
            <w:webHidden/>
          </w:rPr>
          <w:fldChar w:fldCharType="separate"/>
        </w:r>
        <w:r w:rsidR="005C7C11">
          <w:rPr>
            <w:webHidden/>
          </w:rPr>
          <w:t>10</w:t>
        </w:r>
        <w:r w:rsidR="005C7C11">
          <w:rPr>
            <w:webHidden/>
          </w:rPr>
          <w:fldChar w:fldCharType="end"/>
        </w:r>
      </w:hyperlink>
    </w:p>
    <w:p w14:paraId="2779FB05" w14:textId="77777777" w:rsidR="005C7C11" w:rsidRDefault="00E34FE3">
      <w:pPr>
        <w:pStyle w:val="Inhopg3"/>
        <w:rPr>
          <w:rFonts w:asciiTheme="minorHAnsi" w:eastAsiaTheme="minorEastAsia" w:hAnsiTheme="minorHAnsi" w:cstheme="minorBidi"/>
          <w:snapToGrid/>
          <w:kern w:val="0"/>
          <w:sz w:val="22"/>
          <w:szCs w:val="22"/>
          <w:lang w:eastAsia="nl-NL"/>
        </w:rPr>
      </w:pPr>
      <w:hyperlink w:anchor="_Toc463000928" w:history="1">
        <w:r w:rsidR="005C7C11" w:rsidRPr="00151C37">
          <w:rPr>
            <w:rStyle w:val="Hyperlink"/>
          </w:rPr>
          <w:t>2.4.1</w:t>
        </w:r>
        <w:r w:rsidR="005C7C11">
          <w:rPr>
            <w:rFonts w:asciiTheme="minorHAnsi" w:eastAsiaTheme="minorEastAsia" w:hAnsiTheme="minorHAnsi" w:cstheme="minorBidi"/>
            <w:snapToGrid/>
            <w:kern w:val="0"/>
            <w:sz w:val="22"/>
            <w:szCs w:val="22"/>
            <w:lang w:eastAsia="nl-NL"/>
          </w:rPr>
          <w:tab/>
        </w:r>
        <w:r w:rsidR="005C7C11" w:rsidRPr="00151C37">
          <w:rPr>
            <w:rStyle w:val="Hyperlink"/>
          </w:rPr>
          <w:t>Schuldenaar</w:t>
        </w:r>
        <w:r w:rsidR="005C7C11">
          <w:rPr>
            <w:webHidden/>
          </w:rPr>
          <w:tab/>
        </w:r>
        <w:r w:rsidR="005C7C11">
          <w:rPr>
            <w:webHidden/>
          </w:rPr>
          <w:fldChar w:fldCharType="begin"/>
        </w:r>
        <w:r w:rsidR="005C7C11">
          <w:rPr>
            <w:webHidden/>
          </w:rPr>
          <w:instrText xml:space="preserve"> PAGEREF _Toc463000928 \h </w:instrText>
        </w:r>
        <w:r w:rsidR="005C7C11">
          <w:rPr>
            <w:webHidden/>
          </w:rPr>
        </w:r>
        <w:r w:rsidR="005C7C11">
          <w:rPr>
            <w:webHidden/>
          </w:rPr>
          <w:fldChar w:fldCharType="separate"/>
        </w:r>
        <w:r w:rsidR="005C7C11">
          <w:rPr>
            <w:webHidden/>
          </w:rPr>
          <w:t>10</w:t>
        </w:r>
        <w:r w:rsidR="005C7C11">
          <w:rPr>
            <w:webHidden/>
          </w:rPr>
          <w:fldChar w:fldCharType="end"/>
        </w:r>
      </w:hyperlink>
    </w:p>
    <w:p w14:paraId="0D9FBD7F" w14:textId="77777777" w:rsidR="005C7C11" w:rsidRDefault="00E34FE3">
      <w:pPr>
        <w:pStyle w:val="Inhopg3"/>
        <w:rPr>
          <w:rFonts w:asciiTheme="minorHAnsi" w:eastAsiaTheme="minorEastAsia" w:hAnsiTheme="minorHAnsi" w:cstheme="minorBidi"/>
          <w:snapToGrid/>
          <w:kern w:val="0"/>
          <w:sz w:val="22"/>
          <w:szCs w:val="22"/>
          <w:lang w:eastAsia="nl-NL"/>
        </w:rPr>
      </w:pPr>
      <w:hyperlink w:anchor="_Toc463000929" w:history="1">
        <w:r w:rsidR="005C7C11" w:rsidRPr="00151C37">
          <w:rPr>
            <w:rStyle w:val="Hyperlink"/>
          </w:rPr>
          <w:t>2.4.2</w:t>
        </w:r>
        <w:r w:rsidR="005C7C11">
          <w:rPr>
            <w:rFonts w:asciiTheme="minorHAnsi" w:eastAsiaTheme="minorEastAsia" w:hAnsiTheme="minorHAnsi" w:cstheme="minorBidi"/>
            <w:snapToGrid/>
            <w:kern w:val="0"/>
            <w:sz w:val="22"/>
            <w:szCs w:val="22"/>
            <w:lang w:eastAsia="nl-NL"/>
          </w:rPr>
          <w:tab/>
        </w:r>
        <w:r w:rsidR="005C7C11" w:rsidRPr="00151C37">
          <w:rPr>
            <w:rStyle w:val="Hyperlink"/>
          </w:rPr>
          <w:t>Hypotheekbank</w:t>
        </w:r>
        <w:r w:rsidR="005C7C11">
          <w:rPr>
            <w:webHidden/>
          </w:rPr>
          <w:tab/>
        </w:r>
        <w:r w:rsidR="005C7C11">
          <w:rPr>
            <w:webHidden/>
          </w:rPr>
          <w:fldChar w:fldCharType="begin"/>
        </w:r>
        <w:r w:rsidR="005C7C11">
          <w:rPr>
            <w:webHidden/>
          </w:rPr>
          <w:instrText xml:space="preserve"> PAGEREF _Toc463000929 \h </w:instrText>
        </w:r>
        <w:r w:rsidR="005C7C11">
          <w:rPr>
            <w:webHidden/>
          </w:rPr>
        </w:r>
        <w:r w:rsidR="005C7C11">
          <w:rPr>
            <w:webHidden/>
          </w:rPr>
          <w:fldChar w:fldCharType="separate"/>
        </w:r>
        <w:r w:rsidR="005C7C11">
          <w:rPr>
            <w:webHidden/>
          </w:rPr>
          <w:t>12</w:t>
        </w:r>
        <w:r w:rsidR="005C7C11">
          <w:rPr>
            <w:webHidden/>
          </w:rPr>
          <w:fldChar w:fldCharType="end"/>
        </w:r>
      </w:hyperlink>
    </w:p>
    <w:p w14:paraId="443559F9"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0" w:history="1">
        <w:r w:rsidR="005C7C11" w:rsidRPr="00151C37">
          <w:rPr>
            <w:rStyle w:val="Hyperlink"/>
          </w:rPr>
          <w:t>2.5</w:t>
        </w:r>
        <w:r w:rsidR="005C7C11">
          <w:rPr>
            <w:rFonts w:asciiTheme="minorHAnsi" w:eastAsiaTheme="minorEastAsia" w:hAnsiTheme="minorHAnsi" w:cstheme="minorBidi"/>
            <w:snapToGrid/>
            <w:kern w:val="0"/>
            <w:sz w:val="22"/>
            <w:szCs w:val="22"/>
            <w:lang w:eastAsia="nl-NL"/>
          </w:rPr>
          <w:tab/>
        </w:r>
        <w:r w:rsidR="005C7C11" w:rsidRPr="00151C37">
          <w:rPr>
            <w:rStyle w:val="Hyperlink"/>
          </w:rPr>
          <w:t>Geldlening</w:t>
        </w:r>
        <w:r w:rsidR="005C7C11">
          <w:rPr>
            <w:webHidden/>
          </w:rPr>
          <w:tab/>
        </w:r>
        <w:r w:rsidR="005C7C11">
          <w:rPr>
            <w:webHidden/>
          </w:rPr>
          <w:fldChar w:fldCharType="begin"/>
        </w:r>
        <w:r w:rsidR="005C7C11">
          <w:rPr>
            <w:webHidden/>
          </w:rPr>
          <w:instrText xml:space="preserve"> PAGEREF _Toc463000930 \h </w:instrText>
        </w:r>
        <w:r w:rsidR="005C7C11">
          <w:rPr>
            <w:webHidden/>
          </w:rPr>
        </w:r>
        <w:r w:rsidR="005C7C11">
          <w:rPr>
            <w:webHidden/>
          </w:rPr>
          <w:fldChar w:fldCharType="separate"/>
        </w:r>
        <w:r w:rsidR="005C7C11">
          <w:rPr>
            <w:webHidden/>
          </w:rPr>
          <w:t>15</w:t>
        </w:r>
        <w:r w:rsidR="005C7C11">
          <w:rPr>
            <w:webHidden/>
          </w:rPr>
          <w:fldChar w:fldCharType="end"/>
        </w:r>
      </w:hyperlink>
    </w:p>
    <w:p w14:paraId="4DC97F12"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1" w:history="1">
        <w:r w:rsidR="005C7C11" w:rsidRPr="00151C37">
          <w:rPr>
            <w:rStyle w:val="Hyperlink"/>
          </w:rPr>
          <w:t>2.6</w:t>
        </w:r>
        <w:r w:rsidR="005C7C11">
          <w:rPr>
            <w:rFonts w:asciiTheme="minorHAnsi" w:eastAsiaTheme="minorEastAsia" w:hAnsiTheme="minorHAnsi" w:cstheme="minorBidi"/>
            <w:snapToGrid/>
            <w:kern w:val="0"/>
            <w:sz w:val="22"/>
            <w:szCs w:val="22"/>
            <w:lang w:eastAsia="nl-NL"/>
          </w:rPr>
          <w:tab/>
        </w:r>
        <w:r w:rsidR="005C7C11" w:rsidRPr="00151C37">
          <w:rPr>
            <w:rStyle w:val="Hyperlink"/>
          </w:rPr>
          <w:t>Overbruggingslening</w:t>
        </w:r>
        <w:r w:rsidR="005C7C11">
          <w:rPr>
            <w:webHidden/>
          </w:rPr>
          <w:tab/>
        </w:r>
        <w:r w:rsidR="005C7C11">
          <w:rPr>
            <w:webHidden/>
          </w:rPr>
          <w:fldChar w:fldCharType="begin"/>
        </w:r>
        <w:r w:rsidR="005C7C11">
          <w:rPr>
            <w:webHidden/>
          </w:rPr>
          <w:instrText xml:space="preserve"> PAGEREF _Toc463000931 \h </w:instrText>
        </w:r>
        <w:r w:rsidR="005C7C11">
          <w:rPr>
            <w:webHidden/>
          </w:rPr>
        </w:r>
        <w:r w:rsidR="005C7C11">
          <w:rPr>
            <w:webHidden/>
          </w:rPr>
          <w:fldChar w:fldCharType="separate"/>
        </w:r>
        <w:r w:rsidR="005C7C11">
          <w:rPr>
            <w:webHidden/>
          </w:rPr>
          <w:t>16</w:t>
        </w:r>
        <w:r w:rsidR="005C7C11">
          <w:rPr>
            <w:webHidden/>
          </w:rPr>
          <w:fldChar w:fldCharType="end"/>
        </w:r>
      </w:hyperlink>
    </w:p>
    <w:p w14:paraId="461CB8AB"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2" w:history="1">
        <w:r w:rsidR="005C7C11" w:rsidRPr="00151C37">
          <w:rPr>
            <w:rStyle w:val="Hyperlink"/>
          </w:rPr>
          <w:t>2.7</w:t>
        </w:r>
        <w:r w:rsidR="005C7C11">
          <w:rPr>
            <w:rFonts w:asciiTheme="minorHAnsi" w:eastAsiaTheme="minorEastAsia" w:hAnsiTheme="minorHAnsi" w:cstheme="minorBidi"/>
            <w:snapToGrid/>
            <w:kern w:val="0"/>
            <w:sz w:val="22"/>
            <w:szCs w:val="22"/>
            <w:lang w:eastAsia="nl-NL"/>
          </w:rPr>
          <w:tab/>
        </w:r>
        <w:r w:rsidR="005C7C11" w:rsidRPr="00151C37">
          <w:rPr>
            <w:rStyle w:val="Hyperlink"/>
          </w:rPr>
          <w:t>Hypotheekstelling</w:t>
        </w:r>
        <w:r w:rsidR="005C7C11">
          <w:rPr>
            <w:webHidden/>
          </w:rPr>
          <w:tab/>
        </w:r>
        <w:r w:rsidR="005C7C11">
          <w:rPr>
            <w:webHidden/>
          </w:rPr>
          <w:fldChar w:fldCharType="begin"/>
        </w:r>
        <w:r w:rsidR="005C7C11">
          <w:rPr>
            <w:webHidden/>
          </w:rPr>
          <w:instrText xml:space="preserve"> PAGEREF _Toc463000932 \h </w:instrText>
        </w:r>
        <w:r w:rsidR="005C7C11">
          <w:rPr>
            <w:webHidden/>
          </w:rPr>
        </w:r>
        <w:r w:rsidR="005C7C11">
          <w:rPr>
            <w:webHidden/>
          </w:rPr>
          <w:fldChar w:fldCharType="separate"/>
        </w:r>
        <w:r w:rsidR="005C7C11">
          <w:rPr>
            <w:webHidden/>
          </w:rPr>
          <w:t>17</w:t>
        </w:r>
        <w:r w:rsidR="005C7C11">
          <w:rPr>
            <w:webHidden/>
          </w:rPr>
          <w:fldChar w:fldCharType="end"/>
        </w:r>
      </w:hyperlink>
    </w:p>
    <w:p w14:paraId="56E55DDF"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3" w:history="1">
        <w:r w:rsidR="005C7C11" w:rsidRPr="00151C37">
          <w:rPr>
            <w:rStyle w:val="Hyperlink"/>
          </w:rPr>
          <w:t>2.8</w:t>
        </w:r>
        <w:r w:rsidR="005C7C11">
          <w:rPr>
            <w:rFonts w:asciiTheme="minorHAnsi" w:eastAsiaTheme="minorEastAsia" w:hAnsiTheme="minorHAnsi" w:cstheme="minorBidi"/>
            <w:snapToGrid/>
            <w:kern w:val="0"/>
            <w:sz w:val="22"/>
            <w:szCs w:val="22"/>
            <w:lang w:eastAsia="nl-NL"/>
          </w:rPr>
          <w:tab/>
        </w:r>
        <w:r w:rsidR="005C7C11" w:rsidRPr="00151C37">
          <w:rPr>
            <w:rStyle w:val="Hyperlink"/>
          </w:rPr>
          <w:t>Hypotheekstelling overbruggingshypotheek</w:t>
        </w:r>
        <w:r w:rsidR="005C7C11">
          <w:rPr>
            <w:webHidden/>
          </w:rPr>
          <w:tab/>
        </w:r>
        <w:r w:rsidR="005C7C11">
          <w:rPr>
            <w:webHidden/>
          </w:rPr>
          <w:fldChar w:fldCharType="begin"/>
        </w:r>
        <w:r w:rsidR="005C7C11">
          <w:rPr>
            <w:webHidden/>
          </w:rPr>
          <w:instrText xml:space="preserve"> PAGEREF _Toc463000933 \h </w:instrText>
        </w:r>
        <w:r w:rsidR="005C7C11">
          <w:rPr>
            <w:webHidden/>
          </w:rPr>
        </w:r>
        <w:r w:rsidR="005C7C11">
          <w:rPr>
            <w:webHidden/>
          </w:rPr>
          <w:fldChar w:fldCharType="separate"/>
        </w:r>
        <w:r w:rsidR="005C7C11">
          <w:rPr>
            <w:webHidden/>
          </w:rPr>
          <w:t>18</w:t>
        </w:r>
        <w:r w:rsidR="005C7C11">
          <w:rPr>
            <w:webHidden/>
          </w:rPr>
          <w:fldChar w:fldCharType="end"/>
        </w:r>
      </w:hyperlink>
    </w:p>
    <w:p w14:paraId="384F277A"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4" w:history="1">
        <w:r w:rsidR="005C7C11" w:rsidRPr="00151C37">
          <w:rPr>
            <w:rStyle w:val="Hyperlink"/>
          </w:rPr>
          <w:t>2.9</w:t>
        </w:r>
        <w:r w:rsidR="005C7C11">
          <w:rPr>
            <w:rFonts w:asciiTheme="minorHAnsi" w:eastAsiaTheme="minorEastAsia" w:hAnsiTheme="minorHAnsi" w:cstheme="minorBidi"/>
            <w:snapToGrid/>
            <w:kern w:val="0"/>
            <w:sz w:val="22"/>
            <w:szCs w:val="22"/>
            <w:lang w:eastAsia="nl-NL"/>
          </w:rPr>
          <w:tab/>
        </w:r>
        <w:r w:rsidR="005C7C11" w:rsidRPr="00151C37">
          <w:rPr>
            <w:rStyle w:val="Hyperlink"/>
          </w:rPr>
          <w:t>Registergoed</w:t>
        </w:r>
        <w:r w:rsidR="005C7C11">
          <w:rPr>
            <w:webHidden/>
          </w:rPr>
          <w:tab/>
        </w:r>
        <w:r w:rsidR="005C7C11">
          <w:rPr>
            <w:webHidden/>
          </w:rPr>
          <w:fldChar w:fldCharType="begin"/>
        </w:r>
        <w:r w:rsidR="005C7C11">
          <w:rPr>
            <w:webHidden/>
          </w:rPr>
          <w:instrText xml:space="preserve"> PAGEREF _Toc463000934 \h </w:instrText>
        </w:r>
        <w:r w:rsidR="005C7C11">
          <w:rPr>
            <w:webHidden/>
          </w:rPr>
        </w:r>
        <w:r w:rsidR="005C7C11">
          <w:rPr>
            <w:webHidden/>
          </w:rPr>
          <w:fldChar w:fldCharType="separate"/>
        </w:r>
        <w:r w:rsidR="005C7C11">
          <w:rPr>
            <w:webHidden/>
          </w:rPr>
          <w:t>18</w:t>
        </w:r>
        <w:r w:rsidR="005C7C11">
          <w:rPr>
            <w:webHidden/>
          </w:rPr>
          <w:fldChar w:fldCharType="end"/>
        </w:r>
      </w:hyperlink>
    </w:p>
    <w:p w14:paraId="4FAA49A3"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5" w:history="1">
        <w:r w:rsidR="005C7C11" w:rsidRPr="00151C37">
          <w:rPr>
            <w:rStyle w:val="Hyperlink"/>
          </w:rPr>
          <w:t>2.10</w:t>
        </w:r>
        <w:r w:rsidR="005C7C11">
          <w:rPr>
            <w:rFonts w:asciiTheme="minorHAnsi" w:eastAsiaTheme="minorEastAsia" w:hAnsiTheme="minorHAnsi" w:cstheme="minorBidi"/>
            <w:snapToGrid/>
            <w:kern w:val="0"/>
            <w:sz w:val="22"/>
            <w:szCs w:val="22"/>
            <w:lang w:eastAsia="nl-NL"/>
          </w:rPr>
          <w:tab/>
        </w:r>
        <w:r w:rsidR="005C7C11" w:rsidRPr="00151C37">
          <w:rPr>
            <w:rStyle w:val="Hyperlink"/>
          </w:rPr>
          <w:t>Overbruggingspand</w:t>
        </w:r>
        <w:r w:rsidR="005C7C11">
          <w:rPr>
            <w:webHidden/>
          </w:rPr>
          <w:tab/>
        </w:r>
        <w:r w:rsidR="005C7C11">
          <w:rPr>
            <w:webHidden/>
          </w:rPr>
          <w:fldChar w:fldCharType="begin"/>
        </w:r>
        <w:r w:rsidR="005C7C11">
          <w:rPr>
            <w:webHidden/>
          </w:rPr>
          <w:instrText xml:space="preserve"> PAGEREF _Toc463000935 \h </w:instrText>
        </w:r>
        <w:r w:rsidR="005C7C11">
          <w:rPr>
            <w:webHidden/>
          </w:rPr>
        </w:r>
        <w:r w:rsidR="005C7C11">
          <w:rPr>
            <w:webHidden/>
          </w:rPr>
          <w:fldChar w:fldCharType="separate"/>
        </w:r>
        <w:r w:rsidR="005C7C11">
          <w:rPr>
            <w:webHidden/>
          </w:rPr>
          <w:t>18</w:t>
        </w:r>
        <w:r w:rsidR="005C7C11">
          <w:rPr>
            <w:webHidden/>
          </w:rPr>
          <w:fldChar w:fldCharType="end"/>
        </w:r>
      </w:hyperlink>
    </w:p>
    <w:p w14:paraId="52D7D5A5"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6" w:history="1">
        <w:r w:rsidR="005C7C11" w:rsidRPr="00151C37">
          <w:rPr>
            <w:rStyle w:val="Hyperlink"/>
          </w:rPr>
          <w:t>2.11</w:t>
        </w:r>
        <w:r w:rsidR="005C7C11">
          <w:rPr>
            <w:rFonts w:asciiTheme="minorHAnsi" w:eastAsiaTheme="minorEastAsia" w:hAnsiTheme="minorHAnsi" w:cstheme="minorBidi"/>
            <w:snapToGrid/>
            <w:kern w:val="0"/>
            <w:sz w:val="22"/>
            <w:szCs w:val="22"/>
            <w:lang w:eastAsia="nl-NL"/>
          </w:rPr>
          <w:tab/>
        </w:r>
        <w:r w:rsidR="005C7C11" w:rsidRPr="00151C37">
          <w:rPr>
            <w:rStyle w:val="Hyperlink"/>
          </w:rPr>
          <w:t>Afsluiting</w:t>
        </w:r>
        <w:r w:rsidR="005C7C11">
          <w:rPr>
            <w:webHidden/>
          </w:rPr>
          <w:tab/>
        </w:r>
        <w:r w:rsidR="005C7C11">
          <w:rPr>
            <w:webHidden/>
          </w:rPr>
          <w:fldChar w:fldCharType="begin"/>
        </w:r>
        <w:r w:rsidR="005C7C11">
          <w:rPr>
            <w:webHidden/>
          </w:rPr>
          <w:instrText xml:space="preserve"> PAGEREF _Toc463000936 \h </w:instrText>
        </w:r>
        <w:r w:rsidR="005C7C11">
          <w:rPr>
            <w:webHidden/>
          </w:rPr>
        </w:r>
        <w:r w:rsidR="005C7C11">
          <w:rPr>
            <w:webHidden/>
          </w:rPr>
          <w:fldChar w:fldCharType="separate"/>
        </w:r>
        <w:r w:rsidR="005C7C11">
          <w:rPr>
            <w:webHidden/>
          </w:rPr>
          <w:t>18</w:t>
        </w:r>
        <w:r w:rsidR="005C7C11">
          <w:rPr>
            <w:webHidden/>
          </w:rPr>
          <w:fldChar w:fldCharType="end"/>
        </w:r>
      </w:hyperlink>
    </w:p>
    <w:p w14:paraId="3D2BF634"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7" w:history="1">
        <w:r w:rsidR="005C7C11" w:rsidRPr="00151C37">
          <w:rPr>
            <w:rStyle w:val="Hyperlink"/>
          </w:rPr>
          <w:t>2.12</w:t>
        </w:r>
        <w:r w:rsidR="005C7C11">
          <w:rPr>
            <w:rFonts w:asciiTheme="minorHAnsi" w:eastAsiaTheme="minorEastAsia" w:hAnsiTheme="minorHAnsi" w:cstheme="minorBidi"/>
            <w:snapToGrid/>
            <w:kern w:val="0"/>
            <w:sz w:val="22"/>
            <w:szCs w:val="22"/>
            <w:lang w:eastAsia="nl-NL"/>
          </w:rPr>
          <w:tab/>
        </w:r>
        <w:r w:rsidR="005C7C11" w:rsidRPr="00151C37">
          <w:rPr>
            <w:rStyle w:val="Hyperlink"/>
          </w:rPr>
          <w:t>Toestemming partners</w:t>
        </w:r>
        <w:r w:rsidR="005C7C11">
          <w:rPr>
            <w:webHidden/>
          </w:rPr>
          <w:tab/>
        </w:r>
        <w:r w:rsidR="005C7C11">
          <w:rPr>
            <w:webHidden/>
          </w:rPr>
          <w:fldChar w:fldCharType="begin"/>
        </w:r>
        <w:r w:rsidR="005C7C11">
          <w:rPr>
            <w:webHidden/>
          </w:rPr>
          <w:instrText xml:space="preserve"> PAGEREF _Toc463000937 \h </w:instrText>
        </w:r>
        <w:r w:rsidR="005C7C11">
          <w:rPr>
            <w:webHidden/>
          </w:rPr>
        </w:r>
        <w:r w:rsidR="005C7C11">
          <w:rPr>
            <w:webHidden/>
          </w:rPr>
          <w:fldChar w:fldCharType="separate"/>
        </w:r>
        <w:r w:rsidR="005C7C11">
          <w:rPr>
            <w:webHidden/>
          </w:rPr>
          <w:t>18</w:t>
        </w:r>
        <w:r w:rsidR="005C7C11">
          <w:rPr>
            <w:webHidden/>
          </w:rPr>
          <w:fldChar w:fldCharType="end"/>
        </w:r>
      </w:hyperlink>
    </w:p>
    <w:p w14:paraId="5A910BDF"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8" w:history="1">
        <w:r w:rsidR="005C7C11" w:rsidRPr="00151C37">
          <w:rPr>
            <w:rStyle w:val="Hyperlink"/>
          </w:rPr>
          <w:t>2.13</w:t>
        </w:r>
        <w:r w:rsidR="005C7C11">
          <w:rPr>
            <w:rFonts w:asciiTheme="minorHAnsi" w:eastAsiaTheme="minorEastAsia" w:hAnsiTheme="minorHAnsi" w:cstheme="minorBidi"/>
            <w:snapToGrid/>
            <w:kern w:val="0"/>
            <w:sz w:val="22"/>
            <w:szCs w:val="22"/>
            <w:lang w:eastAsia="nl-NL"/>
          </w:rPr>
          <w:tab/>
        </w:r>
        <w:r w:rsidR="005C7C11" w:rsidRPr="00151C37">
          <w:rPr>
            <w:rStyle w:val="Hyperlink"/>
          </w:rPr>
          <w:t>Woonplaatskeuze</w:t>
        </w:r>
        <w:r w:rsidR="005C7C11">
          <w:rPr>
            <w:webHidden/>
          </w:rPr>
          <w:tab/>
        </w:r>
        <w:r w:rsidR="005C7C11">
          <w:rPr>
            <w:webHidden/>
          </w:rPr>
          <w:fldChar w:fldCharType="begin"/>
        </w:r>
        <w:r w:rsidR="005C7C11">
          <w:rPr>
            <w:webHidden/>
          </w:rPr>
          <w:instrText xml:space="preserve"> PAGEREF _Toc463000938 \h </w:instrText>
        </w:r>
        <w:r w:rsidR="005C7C11">
          <w:rPr>
            <w:webHidden/>
          </w:rPr>
        </w:r>
        <w:r w:rsidR="005C7C11">
          <w:rPr>
            <w:webHidden/>
          </w:rPr>
          <w:fldChar w:fldCharType="separate"/>
        </w:r>
        <w:r w:rsidR="005C7C11">
          <w:rPr>
            <w:webHidden/>
          </w:rPr>
          <w:t>18</w:t>
        </w:r>
        <w:r w:rsidR="005C7C11">
          <w:rPr>
            <w:webHidden/>
          </w:rPr>
          <w:fldChar w:fldCharType="end"/>
        </w:r>
      </w:hyperlink>
    </w:p>
    <w:p w14:paraId="098141D5"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39" w:history="1">
        <w:r w:rsidR="005C7C11" w:rsidRPr="00151C37">
          <w:rPr>
            <w:rStyle w:val="Hyperlink"/>
          </w:rPr>
          <w:t>2.14</w:t>
        </w:r>
        <w:r w:rsidR="005C7C11">
          <w:rPr>
            <w:rFonts w:asciiTheme="minorHAnsi" w:eastAsiaTheme="minorEastAsia" w:hAnsiTheme="minorHAnsi" w:cstheme="minorBidi"/>
            <w:snapToGrid/>
            <w:kern w:val="0"/>
            <w:sz w:val="22"/>
            <w:szCs w:val="22"/>
            <w:lang w:eastAsia="nl-NL"/>
          </w:rPr>
          <w:tab/>
        </w:r>
        <w:r w:rsidR="005C7C11" w:rsidRPr="00151C37">
          <w:rPr>
            <w:rStyle w:val="Hyperlink"/>
          </w:rPr>
          <w:t>Einde kadasterdeel</w:t>
        </w:r>
        <w:r w:rsidR="005C7C11">
          <w:rPr>
            <w:webHidden/>
          </w:rPr>
          <w:tab/>
        </w:r>
        <w:r w:rsidR="005C7C11">
          <w:rPr>
            <w:webHidden/>
          </w:rPr>
          <w:fldChar w:fldCharType="begin"/>
        </w:r>
        <w:r w:rsidR="005C7C11">
          <w:rPr>
            <w:webHidden/>
          </w:rPr>
          <w:instrText xml:space="preserve"> PAGEREF _Toc463000939 \h </w:instrText>
        </w:r>
        <w:r w:rsidR="005C7C11">
          <w:rPr>
            <w:webHidden/>
          </w:rPr>
        </w:r>
        <w:r w:rsidR="005C7C11">
          <w:rPr>
            <w:webHidden/>
          </w:rPr>
          <w:fldChar w:fldCharType="separate"/>
        </w:r>
        <w:r w:rsidR="005C7C11">
          <w:rPr>
            <w:webHidden/>
          </w:rPr>
          <w:t>18</w:t>
        </w:r>
        <w:r w:rsidR="005C7C11">
          <w:rPr>
            <w:webHidden/>
          </w:rPr>
          <w:fldChar w:fldCharType="end"/>
        </w:r>
      </w:hyperlink>
    </w:p>
    <w:p w14:paraId="3EC7375C" w14:textId="77777777" w:rsidR="005C7C11" w:rsidRDefault="00E34FE3">
      <w:pPr>
        <w:pStyle w:val="Inhopg2"/>
        <w:rPr>
          <w:rFonts w:asciiTheme="minorHAnsi" w:eastAsiaTheme="minorEastAsia" w:hAnsiTheme="minorHAnsi" w:cstheme="minorBidi"/>
          <w:snapToGrid/>
          <w:kern w:val="0"/>
          <w:sz w:val="22"/>
          <w:szCs w:val="22"/>
          <w:lang w:eastAsia="nl-NL"/>
        </w:rPr>
      </w:pPr>
      <w:hyperlink w:anchor="_Toc463000940" w:history="1">
        <w:r w:rsidR="005C7C11" w:rsidRPr="00151C37">
          <w:rPr>
            <w:rStyle w:val="Hyperlink"/>
          </w:rPr>
          <w:t>2.15</w:t>
        </w:r>
        <w:r w:rsidR="005C7C11">
          <w:rPr>
            <w:rFonts w:asciiTheme="minorHAnsi" w:eastAsiaTheme="minorEastAsia" w:hAnsiTheme="minorHAnsi" w:cstheme="minorBidi"/>
            <w:snapToGrid/>
            <w:kern w:val="0"/>
            <w:sz w:val="22"/>
            <w:szCs w:val="22"/>
            <w:lang w:eastAsia="nl-NL"/>
          </w:rPr>
          <w:tab/>
        </w:r>
        <w:r w:rsidR="005C7C11" w:rsidRPr="00151C37">
          <w:rPr>
            <w:rStyle w:val="Hyperlink"/>
          </w:rPr>
          <w:t>Vrije gedeelte</w:t>
        </w:r>
        <w:r w:rsidR="005C7C11">
          <w:rPr>
            <w:webHidden/>
          </w:rPr>
          <w:tab/>
        </w:r>
        <w:r w:rsidR="005C7C11">
          <w:rPr>
            <w:webHidden/>
          </w:rPr>
          <w:fldChar w:fldCharType="begin"/>
        </w:r>
        <w:r w:rsidR="005C7C11">
          <w:rPr>
            <w:webHidden/>
          </w:rPr>
          <w:instrText xml:space="preserve"> PAGEREF _Toc463000940 \h </w:instrText>
        </w:r>
        <w:r w:rsidR="005C7C11">
          <w:rPr>
            <w:webHidden/>
          </w:rPr>
        </w:r>
        <w:r w:rsidR="005C7C11">
          <w:rPr>
            <w:webHidden/>
          </w:rPr>
          <w:fldChar w:fldCharType="separate"/>
        </w:r>
        <w:r w:rsidR="005C7C11">
          <w:rPr>
            <w:webHidden/>
          </w:rPr>
          <w:t>18</w:t>
        </w:r>
        <w:r w:rsidR="005C7C11">
          <w:rPr>
            <w:webHidden/>
          </w:rPr>
          <w:fldChar w:fldCharType="end"/>
        </w:r>
      </w:hyperlink>
    </w:p>
    <w:p w14:paraId="77D5FB90" w14:textId="77777777" w:rsidR="003228A3" w:rsidRPr="00343045" w:rsidRDefault="004A1631">
      <w:r w:rsidRPr="00343045">
        <w:fldChar w:fldCharType="end"/>
      </w:r>
    </w:p>
    <w:p w14:paraId="6720C29D" w14:textId="77777777" w:rsidR="003228A3" w:rsidRPr="00343045" w:rsidRDefault="003228A3"/>
    <w:p w14:paraId="6ED6F240"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63000919"/>
      <w:bookmarkStart w:id="13" w:name="_Toc179181706"/>
      <w:bookmarkEnd w:id="9"/>
      <w:bookmarkEnd w:id="10"/>
      <w:bookmarkEnd w:id="11"/>
      <w:r w:rsidRPr="00343045">
        <w:rPr>
          <w:lang w:val="nl-NL"/>
        </w:rPr>
        <w:lastRenderedPageBreak/>
        <w:t>Inleiding</w:t>
      </w:r>
      <w:bookmarkEnd w:id="12"/>
    </w:p>
    <w:p w14:paraId="47186CB2" w14:textId="77777777" w:rsidR="00987D5A" w:rsidRPr="00343045" w:rsidRDefault="00987D5A" w:rsidP="00987D5A">
      <w:pPr>
        <w:pStyle w:val="Kop2"/>
        <w:numPr>
          <w:ilvl w:val="1"/>
          <w:numId w:val="1"/>
        </w:numPr>
      </w:pPr>
      <w:bookmarkStart w:id="14" w:name="_Toc196114936"/>
      <w:bookmarkStart w:id="15" w:name="_Toc463000920"/>
      <w:r w:rsidRPr="00343045">
        <w:t>Doel</w:t>
      </w:r>
      <w:bookmarkEnd w:id="14"/>
      <w:bookmarkEnd w:id="15"/>
    </w:p>
    <w:p w14:paraId="0F0ED4CA"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470600FB" w14:textId="77777777" w:rsidR="00987D5A" w:rsidRPr="00343045" w:rsidRDefault="00987D5A" w:rsidP="00987D5A"/>
    <w:p w14:paraId="4C606E7B" w14:textId="77777777" w:rsidR="00447EB0" w:rsidRDefault="00447EB0" w:rsidP="00447EB0">
      <w:pPr>
        <w:pStyle w:val="Kop2"/>
        <w:numPr>
          <w:ilvl w:val="1"/>
          <w:numId w:val="1"/>
        </w:numPr>
      </w:pPr>
      <w:bookmarkStart w:id="16" w:name="_Toc212447230"/>
      <w:bookmarkStart w:id="17" w:name="_Toc463000921"/>
      <w:bookmarkStart w:id="18" w:name="_Toc196114937"/>
      <w:r w:rsidRPr="00343045">
        <w:t>Algemeen</w:t>
      </w:r>
      <w:bookmarkEnd w:id="16"/>
      <w:bookmarkEnd w:id="17"/>
    </w:p>
    <w:p w14:paraId="2A7B4199"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5590470C" w14:textId="77777777" w:rsidR="009A53F9" w:rsidRDefault="009A53F9" w:rsidP="009A53F9">
      <w:pPr>
        <w:rPr>
          <w:lang w:val="nl"/>
        </w:rPr>
      </w:pPr>
    </w:p>
    <w:p w14:paraId="1B02879B"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4B18FC88" w14:textId="77777777" w:rsidR="00440164" w:rsidRDefault="00440164" w:rsidP="00A06FC5">
      <w:pPr>
        <w:rPr>
          <w:b/>
        </w:rPr>
      </w:pPr>
    </w:p>
    <w:p w14:paraId="189CC23A" w14:textId="77777777" w:rsidR="00EF395F" w:rsidRDefault="00EF395F" w:rsidP="00A06FC5">
      <w:r w:rsidRPr="00EF395F">
        <w:t>Aanvullende</w:t>
      </w:r>
      <w:r>
        <w:t xml:space="preserve"> presentatie beschrijving:</w:t>
      </w:r>
    </w:p>
    <w:p w14:paraId="50D3F639"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E99C9A9" w14:textId="4400D35D"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B131A3" w:rsidRPr="00482EB5">
        <w:rPr>
          <w:noProof/>
          <w:lang w:eastAsia="nl-NL"/>
        </w:rPr>
        <w:drawing>
          <wp:inline distT="0" distB="0" distL="0" distR="0" wp14:anchorId="277DEB10" wp14:editId="34EB5AA2">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1CDA5A3F" w14:textId="77777777" w:rsidR="002B627D" w:rsidRPr="00440164" w:rsidRDefault="002B627D" w:rsidP="00A06FC5">
      <w:pPr>
        <w:rPr>
          <w:b/>
        </w:rPr>
      </w:pPr>
    </w:p>
    <w:p w14:paraId="7FC4F47B" w14:textId="77777777" w:rsidR="00BF18B4" w:rsidRPr="00343045" w:rsidRDefault="00BF18B4" w:rsidP="00056C54">
      <w:pPr>
        <w:pStyle w:val="Kop2"/>
        <w:pageBreakBefore/>
      </w:pPr>
      <w:bookmarkStart w:id="19" w:name="_Toc191216332"/>
      <w:bookmarkStart w:id="20" w:name="_Toc191373237"/>
      <w:bookmarkStart w:id="21" w:name="_Toc191216333"/>
      <w:bookmarkStart w:id="22" w:name="_Toc191373238"/>
      <w:bookmarkStart w:id="23" w:name="_Toc463000922"/>
      <w:bookmarkEnd w:id="19"/>
      <w:bookmarkEnd w:id="20"/>
      <w:bookmarkEnd w:id="21"/>
      <w:bookmarkEnd w:id="22"/>
      <w:r w:rsidRPr="00343045">
        <w:lastRenderedPageBreak/>
        <w:t>Referenties</w:t>
      </w:r>
      <w:bookmarkEnd w:id="23"/>
    </w:p>
    <w:p w14:paraId="41E40B78"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551E456B" w14:textId="77777777" w:rsidTr="00DB7FA4">
        <w:tc>
          <w:tcPr>
            <w:tcW w:w="556" w:type="dxa"/>
            <w:shd w:val="clear" w:color="auto" w:fill="CCCCCC"/>
          </w:tcPr>
          <w:p w14:paraId="6498CCF0" w14:textId="77777777" w:rsidR="003743B2" w:rsidRPr="00DB7FA4" w:rsidRDefault="003743B2" w:rsidP="00BF18B4">
            <w:pPr>
              <w:rPr>
                <w:b/>
                <w:lang w:val="nl"/>
              </w:rPr>
            </w:pPr>
            <w:r w:rsidRPr="00DB7FA4">
              <w:rPr>
                <w:b/>
                <w:lang w:val="nl"/>
              </w:rPr>
              <w:t>ID</w:t>
            </w:r>
          </w:p>
        </w:tc>
        <w:tc>
          <w:tcPr>
            <w:tcW w:w="5953" w:type="dxa"/>
            <w:shd w:val="clear" w:color="auto" w:fill="CCCCCC"/>
          </w:tcPr>
          <w:p w14:paraId="54FB04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3CF8EDF6" w14:textId="77777777" w:rsidR="003743B2" w:rsidRPr="00DB7FA4" w:rsidRDefault="003743B2" w:rsidP="00BF18B4">
            <w:pPr>
              <w:rPr>
                <w:b/>
                <w:lang w:val="nl"/>
              </w:rPr>
            </w:pPr>
            <w:r w:rsidRPr="00DB7FA4">
              <w:rPr>
                <w:b/>
                <w:lang w:val="nl"/>
              </w:rPr>
              <w:t>Versie</w:t>
            </w:r>
          </w:p>
        </w:tc>
        <w:tc>
          <w:tcPr>
            <w:tcW w:w="1590" w:type="dxa"/>
            <w:shd w:val="clear" w:color="auto" w:fill="CCCCCC"/>
          </w:tcPr>
          <w:p w14:paraId="34CDC57E" w14:textId="77777777" w:rsidR="003743B2" w:rsidRPr="00DB7FA4" w:rsidRDefault="003743B2" w:rsidP="00BF18B4">
            <w:pPr>
              <w:rPr>
                <w:b/>
                <w:lang w:val="nl"/>
              </w:rPr>
            </w:pPr>
            <w:r w:rsidRPr="00DB7FA4">
              <w:rPr>
                <w:b/>
                <w:lang w:val="nl"/>
              </w:rPr>
              <w:t>Datum</w:t>
            </w:r>
          </w:p>
        </w:tc>
      </w:tr>
      <w:tr w:rsidR="003743B2" w:rsidRPr="00DB7FA4" w14:paraId="34091769" w14:textId="77777777" w:rsidTr="00DB7FA4">
        <w:tc>
          <w:tcPr>
            <w:tcW w:w="556" w:type="dxa"/>
            <w:shd w:val="clear" w:color="auto" w:fill="auto"/>
          </w:tcPr>
          <w:p w14:paraId="055A0120" w14:textId="77777777" w:rsidR="003743B2" w:rsidRPr="00DB7FA4" w:rsidRDefault="003743B2" w:rsidP="00BF18B4">
            <w:pPr>
              <w:rPr>
                <w:lang w:val="nl"/>
              </w:rPr>
            </w:pPr>
            <w:r w:rsidRPr="002C7327">
              <w:t>[1]</w:t>
            </w:r>
          </w:p>
        </w:tc>
        <w:tc>
          <w:tcPr>
            <w:tcW w:w="5953" w:type="dxa"/>
            <w:shd w:val="clear" w:color="auto" w:fill="auto"/>
          </w:tcPr>
          <w:p w14:paraId="68E9E7A3" w14:textId="77777777" w:rsidR="003743B2" w:rsidRPr="00DB7FA4" w:rsidRDefault="003743B2" w:rsidP="00D77156">
            <w:pPr>
              <w:rPr>
                <w:lang w:val="nl"/>
              </w:rPr>
            </w:pPr>
            <w:r w:rsidRPr="00CC0276">
              <w:t xml:space="preserve">Modeldocument </w:t>
            </w:r>
            <w:r w:rsidR="00071867">
              <w:t xml:space="preserve">AEGON </w:t>
            </w:r>
            <w:r w:rsidR="00286F0E">
              <w:t>hypotheek</w:t>
            </w:r>
          </w:p>
        </w:tc>
        <w:tc>
          <w:tcPr>
            <w:tcW w:w="851" w:type="dxa"/>
            <w:shd w:val="clear" w:color="auto" w:fill="auto"/>
          </w:tcPr>
          <w:p w14:paraId="70684F33" w14:textId="77777777" w:rsidR="003743B2" w:rsidRPr="00DB7FA4" w:rsidRDefault="007509F1" w:rsidP="008B3736">
            <w:pPr>
              <w:rPr>
                <w:lang w:val="nl"/>
              </w:rPr>
            </w:pPr>
            <w:r>
              <w:rPr>
                <w:lang w:val="nl"/>
              </w:rPr>
              <w:t>3.</w:t>
            </w:r>
            <w:r w:rsidR="008B3736">
              <w:rPr>
                <w:lang w:val="nl"/>
              </w:rPr>
              <w:t>1</w:t>
            </w:r>
            <w:r>
              <w:rPr>
                <w:lang w:val="nl"/>
              </w:rPr>
              <w:t>.0</w:t>
            </w:r>
          </w:p>
        </w:tc>
        <w:tc>
          <w:tcPr>
            <w:tcW w:w="1590" w:type="dxa"/>
            <w:shd w:val="clear" w:color="auto" w:fill="auto"/>
          </w:tcPr>
          <w:p w14:paraId="6CB34273" w14:textId="77777777" w:rsidR="003743B2" w:rsidRPr="00DB7FA4" w:rsidRDefault="008B3736" w:rsidP="008B3736">
            <w:pPr>
              <w:rPr>
                <w:lang w:val="nl"/>
              </w:rPr>
            </w:pPr>
            <w:r>
              <w:rPr>
                <w:rFonts w:cs="Arial"/>
                <w:color w:val="000000"/>
                <w:szCs w:val="18"/>
              </w:rPr>
              <w:t>-01-09</w:t>
            </w:r>
            <w:r w:rsidR="006B11C9" w:rsidRPr="00DB7FA4">
              <w:rPr>
                <w:rFonts w:cs="Arial"/>
                <w:color w:val="000000"/>
                <w:szCs w:val="18"/>
              </w:rPr>
              <w:t>-201</w:t>
            </w:r>
            <w:r w:rsidR="00457933">
              <w:rPr>
                <w:rFonts w:cs="Arial"/>
                <w:color w:val="000000"/>
                <w:szCs w:val="18"/>
              </w:rPr>
              <w:t>6</w:t>
            </w:r>
          </w:p>
        </w:tc>
      </w:tr>
      <w:tr w:rsidR="003743B2" w:rsidRPr="00DB7FA4" w14:paraId="5CCA57DC" w14:textId="77777777" w:rsidTr="00DB7FA4">
        <w:tc>
          <w:tcPr>
            <w:tcW w:w="556" w:type="dxa"/>
            <w:shd w:val="clear" w:color="auto" w:fill="auto"/>
          </w:tcPr>
          <w:p w14:paraId="5BD3E4B2" w14:textId="77777777" w:rsidR="003743B2" w:rsidRPr="00DB7FA4" w:rsidRDefault="003743B2" w:rsidP="00BF18B4">
            <w:pPr>
              <w:rPr>
                <w:lang w:val="nl"/>
              </w:rPr>
            </w:pPr>
            <w:r w:rsidRPr="00134AAB">
              <w:t>[2]</w:t>
            </w:r>
          </w:p>
        </w:tc>
        <w:tc>
          <w:tcPr>
            <w:tcW w:w="5953" w:type="dxa"/>
            <w:shd w:val="clear" w:color="auto" w:fill="auto"/>
          </w:tcPr>
          <w:p w14:paraId="6AF95A6D"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7B0EF8A9" w14:textId="77777777" w:rsidR="003743B2" w:rsidRPr="00DB7FA4" w:rsidRDefault="003743B2" w:rsidP="00BF18B4">
            <w:pPr>
              <w:rPr>
                <w:lang w:val="nl"/>
              </w:rPr>
            </w:pPr>
            <w:r>
              <w:t>div.</w:t>
            </w:r>
          </w:p>
        </w:tc>
        <w:tc>
          <w:tcPr>
            <w:tcW w:w="1590" w:type="dxa"/>
            <w:shd w:val="clear" w:color="auto" w:fill="auto"/>
          </w:tcPr>
          <w:p w14:paraId="08666F59" w14:textId="77777777" w:rsidR="003743B2" w:rsidRPr="00DB7FA4" w:rsidRDefault="003743B2" w:rsidP="00BF18B4">
            <w:pPr>
              <w:rPr>
                <w:lang w:val="nl"/>
              </w:rPr>
            </w:pPr>
            <w:r>
              <w:t>div.</w:t>
            </w:r>
          </w:p>
        </w:tc>
      </w:tr>
      <w:tr w:rsidR="003743B2" w:rsidRPr="00DB7FA4" w14:paraId="5A36648E" w14:textId="77777777" w:rsidTr="00DB7FA4">
        <w:tc>
          <w:tcPr>
            <w:tcW w:w="556" w:type="dxa"/>
            <w:shd w:val="clear" w:color="auto" w:fill="auto"/>
          </w:tcPr>
          <w:p w14:paraId="59998B68" w14:textId="77777777" w:rsidR="003743B2" w:rsidRPr="00DB7FA4" w:rsidRDefault="003743B2" w:rsidP="00BF18B4">
            <w:pPr>
              <w:rPr>
                <w:lang w:val="nl"/>
              </w:rPr>
            </w:pPr>
            <w:bookmarkStart w:id="24" w:name="AlgemeneAfsprakenDocument"/>
            <w:r>
              <w:t>[3]</w:t>
            </w:r>
            <w:bookmarkEnd w:id="24"/>
          </w:p>
        </w:tc>
        <w:tc>
          <w:tcPr>
            <w:tcW w:w="5953" w:type="dxa"/>
            <w:shd w:val="clear" w:color="auto" w:fill="auto"/>
          </w:tcPr>
          <w:p w14:paraId="7285F19D"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17931643" w14:textId="77777777" w:rsidR="003743B2" w:rsidRPr="00DB7FA4" w:rsidRDefault="003743B2" w:rsidP="00BF18B4">
            <w:pPr>
              <w:rPr>
                <w:lang w:val="nl"/>
              </w:rPr>
            </w:pPr>
            <w:r>
              <w:t>2.</w:t>
            </w:r>
            <w:r w:rsidR="007B195A">
              <w:t>5</w:t>
            </w:r>
          </w:p>
        </w:tc>
        <w:tc>
          <w:tcPr>
            <w:tcW w:w="1590" w:type="dxa"/>
            <w:shd w:val="clear" w:color="auto" w:fill="auto"/>
          </w:tcPr>
          <w:p w14:paraId="00C9D67F"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5772BF8E" w14:textId="77777777" w:rsidTr="00DB7FA4">
        <w:tc>
          <w:tcPr>
            <w:tcW w:w="556" w:type="dxa"/>
            <w:shd w:val="clear" w:color="auto" w:fill="auto"/>
          </w:tcPr>
          <w:p w14:paraId="73BC920C" w14:textId="77777777" w:rsidR="0054259B" w:rsidRDefault="0054259B" w:rsidP="00BF18B4">
            <w:bookmarkStart w:id="25" w:name="TC"/>
            <w:r>
              <w:t>[TC]</w:t>
            </w:r>
            <w:bookmarkEnd w:id="25"/>
          </w:p>
        </w:tc>
        <w:tc>
          <w:tcPr>
            <w:tcW w:w="5953" w:type="dxa"/>
            <w:shd w:val="clear" w:color="auto" w:fill="auto"/>
          </w:tcPr>
          <w:p w14:paraId="243BC255"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239B06FB" w14:textId="77777777" w:rsidR="0054259B" w:rsidRDefault="00137AD2" w:rsidP="00BF18B4">
            <w:r>
              <w:t>1.1</w:t>
            </w:r>
            <w:r w:rsidR="00AD6971">
              <w:t>.2</w:t>
            </w:r>
          </w:p>
        </w:tc>
        <w:tc>
          <w:tcPr>
            <w:tcW w:w="1590" w:type="dxa"/>
            <w:shd w:val="clear" w:color="auto" w:fill="auto"/>
          </w:tcPr>
          <w:p w14:paraId="0D678555"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55DB847F" w14:textId="77777777" w:rsidTr="00DB7FA4">
        <w:tc>
          <w:tcPr>
            <w:tcW w:w="556" w:type="dxa"/>
            <w:shd w:val="clear" w:color="auto" w:fill="auto"/>
          </w:tcPr>
          <w:p w14:paraId="682B94D5" w14:textId="77777777" w:rsidR="0054259B" w:rsidRDefault="0054259B" w:rsidP="00BF18B4">
            <w:r>
              <w:t>[4]</w:t>
            </w:r>
          </w:p>
        </w:tc>
        <w:tc>
          <w:tcPr>
            <w:tcW w:w="5953" w:type="dxa"/>
            <w:shd w:val="clear" w:color="auto" w:fill="auto"/>
          </w:tcPr>
          <w:p w14:paraId="6AF99EF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05539584" w14:textId="77777777" w:rsidR="0054259B" w:rsidRPr="00F04F48" w:rsidRDefault="00457933" w:rsidP="00457933">
            <w:r>
              <w:t>6</w:t>
            </w:r>
            <w:r w:rsidR="00194473">
              <w:t>.</w:t>
            </w:r>
            <w:r w:rsidR="007509F1">
              <w:t>2</w:t>
            </w:r>
            <w:r w:rsidR="00194473">
              <w:t>.0</w:t>
            </w:r>
          </w:p>
        </w:tc>
        <w:tc>
          <w:tcPr>
            <w:tcW w:w="1590" w:type="dxa"/>
            <w:shd w:val="clear" w:color="auto" w:fill="auto"/>
          </w:tcPr>
          <w:p w14:paraId="729B9622" w14:textId="77777777" w:rsidR="0054259B" w:rsidRPr="00DB7FA4" w:rsidRDefault="00044219" w:rsidP="00457933">
            <w:pPr>
              <w:rPr>
                <w:lang w:val="nl"/>
              </w:rPr>
            </w:pPr>
            <w:r>
              <w:t>15-04</w:t>
            </w:r>
            <w:r w:rsidR="006B11C9">
              <w:t>-201</w:t>
            </w:r>
            <w:r w:rsidR="00457933">
              <w:t>6</w:t>
            </w:r>
          </w:p>
        </w:tc>
      </w:tr>
    </w:tbl>
    <w:p w14:paraId="6176D693" w14:textId="77777777" w:rsidR="003743B2" w:rsidRPr="00343045" w:rsidRDefault="003743B2" w:rsidP="00BF18B4">
      <w:pPr>
        <w:rPr>
          <w:lang w:val="nl"/>
        </w:rPr>
      </w:pPr>
    </w:p>
    <w:p w14:paraId="2712A876" w14:textId="77777777" w:rsidR="008D0862" w:rsidRPr="002C7327" w:rsidRDefault="008D0862" w:rsidP="00075CF1">
      <w:pPr>
        <w:pStyle w:val="streepje"/>
        <w:numPr>
          <w:ilvl w:val="0"/>
          <w:numId w:val="0"/>
        </w:numPr>
        <w:rPr>
          <w:lang w:val="nl-NL"/>
        </w:rPr>
      </w:pPr>
    </w:p>
    <w:p w14:paraId="11D56F4B" w14:textId="77777777" w:rsidR="00075CF1" w:rsidRPr="00134AAB" w:rsidRDefault="00075CF1" w:rsidP="00134AAB">
      <w:pPr>
        <w:pStyle w:val="streepje"/>
        <w:numPr>
          <w:ilvl w:val="0"/>
          <w:numId w:val="0"/>
        </w:numPr>
        <w:rPr>
          <w:lang w:val="nl-NL"/>
        </w:rPr>
      </w:pPr>
    </w:p>
    <w:p w14:paraId="441B3B1B" w14:textId="77777777" w:rsidR="00857117" w:rsidRDefault="00857117" w:rsidP="00857117">
      <w:pPr>
        <w:pStyle w:val="streepje"/>
        <w:numPr>
          <w:ilvl w:val="0"/>
          <w:numId w:val="0"/>
        </w:numPr>
        <w:ind w:left="284" w:hanging="284"/>
      </w:pPr>
    </w:p>
    <w:p w14:paraId="63B750C0"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0AA1BCB4" w14:textId="77777777" w:rsidR="008D0862" w:rsidRDefault="00340045" w:rsidP="008D0862">
      <w:pPr>
        <w:pStyle w:val="Kop1"/>
        <w:numPr>
          <w:ilvl w:val="0"/>
          <w:numId w:val="1"/>
        </w:numPr>
        <w:rPr>
          <w:lang w:val="nl-NL"/>
        </w:rPr>
      </w:pPr>
      <w:bookmarkStart w:id="28" w:name="_Toc463000923"/>
      <w:bookmarkEnd w:id="13"/>
      <w:r>
        <w:rPr>
          <w:lang w:val="nl-NL"/>
        </w:rPr>
        <w:lastRenderedPageBreak/>
        <w:t xml:space="preserve">AEGON </w:t>
      </w:r>
      <w:r w:rsidR="008D0862">
        <w:rPr>
          <w:lang w:val="nl-NL"/>
        </w:rPr>
        <w:t>Hypotheekakte</w:t>
      </w:r>
      <w:bookmarkEnd w:id="28"/>
    </w:p>
    <w:p w14:paraId="79D10EE4" w14:textId="77777777" w:rsidR="008D0862" w:rsidRDefault="008D0862" w:rsidP="008D0862">
      <w:r>
        <w:t xml:space="preserve">In dit hoofdstuk is de structuur van de </w:t>
      </w:r>
      <w:r w:rsidR="00340045">
        <w:t xml:space="preserve">AEGON </w:t>
      </w:r>
      <w:r>
        <w:t>hypotheekakte in detail beschreven.</w:t>
      </w:r>
    </w:p>
    <w:p w14:paraId="6435484C"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6B237508"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4A4DA38D" w14:textId="77777777" w:rsidR="005606FC" w:rsidRDefault="005606FC" w:rsidP="00AA1E30"/>
    <w:p w14:paraId="1F882494" w14:textId="77777777" w:rsidR="008D0862" w:rsidRPr="00343045" w:rsidRDefault="00741213" w:rsidP="008D0862">
      <w:pPr>
        <w:pStyle w:val="Kop2"/>
      </w:pPr>
      <w:bookmarkStart w:id="29" w:name="_Toc246925271"/>
      <w:bookmarkStart w:id="30" w:name="_Toc463000924"/>
      <w:r>
        <w:t>Equivalentiev</w:t>
      </w:r>
      <w:r w:rsidR="008D0862">
        <w:t>erklaring</w:t>
      </w:r>
      <w:bookmarkEnd w:id="29"/>
      <w:bookmarkEnd w:id="30"/>
    </w:p>
    <w:p w14:paraId="44EFF8C3"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527371E"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422F02A8" w14:textId="77777777" w:rsidTr="00DB7FA4">
        <w:tc>
          <w:tcPr>
            <w:tcW w:w="2394" w:type="pct"/>
            <w:shd w:val="clear" w:color="auto" w:fill="auto"/>
          </w:tcPr>
          <w:p w14:paraId="0C7A516B" w14:textId="77777777" w:rsidR="00C4522F" w:rsidRPr="00D77156" w:rsidRDefault="00C4522F" w:rsidP="00A7152A">
            <w:pPr>
              <w:rPr>
                <w:b/>
              </w:rPr>
            </w:pPr>
            <w:r w:rsidRPr="00DB7FA4">
              <w:rPr>
                <w:b/>
              </w:rPr>
              <w:t>Modeldocument tekst</w:t>
            </w:r>
          </w:p>
        </w:tc>
        <w:tc>
          <w:tcPr>
            <w:tcW w:w="2606" w:type="pct"/>
            <w:shd w:val="clear" w:color="auto" w:fill="auto"/>
          </w:tcPr>
          <w:p w14:paraId="4B922F57" w14:textId="77777777" w:rsidR="00C4522F" w:rsidRPr="00D77156" w:rsidRDefault="00C4522F" w:rsidP="005217FC">
            <w:pPr>
              <w:rPr>
                <w:b/>
              </w:rPr>
            </w:pPr>
            <w:r w:rsidRPr="00DB7FA4">
              <w:rPr>
                <w:b/>
              </w:rPr>
              <w:t>Toelichting</w:t>
            </w:r>
          </w:p>
        </w:tc>
      </w:tr>
      <w:tr w:rsidR="008D0862" w:rsidRPr="002E729C" w14:paraId="0A1612A2" w14:textId="77777777" w:rsidTr="00DB7FA4">
        <w:tc>
          <w:tcPr>
            <w:tcW w:w="2394" w:type="pct"/>
            <w:shd w:val="clear" w:color="auto" w:fill="auto"/>
          </w:tcPr>
          <w:p w14:paraId="2085D002"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4889A28F"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632E2CE0" w14:textId="77777777" w:rsidR="00025A52" w:rsidRDefault="00025A52" w:rsidP="005217FC"/>
          <w:p w14:paraId="7D7C80E9"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2C6A6E4C"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BD58D19" w14:textId="77777777" w:rsidR="00461839" w:rsidRDefault="00461839" w:rsidP="00D77156">
      <w:pPr>
        <w:pStyle w:val="Kop2"/>
        <w:pageBreakBefore/>
      </w:pPr>
      <w:bookmarkStart w:id="31" w:name="_Ref438019207"/>
      <w:bookmarkStart w:id="32" w:name="_Toc463000925"/>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3D718F6" w14:textId="77777777" w:rsidTr="00DB7FA4">
        <w:tc>
          <w:tcPr>
            <w:tcW w:w="2394" w:type="pct"/>
            <w:shd w:val="clear" w:color="auto" w:fill="auto"/>
          </w:tcPr>
          <w:p w14:paraId="1A92AD0F" w14:textId="77777777" w:rsidR="00C4522F" w:rsidRPr="00D77156" w:rsidRDefault="00C4522F" w:rsidP="00D77156">
            <w:pPr>
              <w:rPr>
                <w:b/>
              </w:rPr>
            </w:pPr>
            <w:r w:rsidRPr="00DB7FA4">
              <w:rPr>
                <w:b/>
              </w:rPr>
              <w:t>Modeldocument tekst</w:t>
            </w:r>
          </w:p>
        </w:tc>
        <w:tc>
          <w:tcPr>
            <w:tcW w:w="2606" w:type="pct"/>
            <w:shd w:val="clear" w:color="auto" w:fill="auto"/>
          </w:tcPr>
          <w:p w14:paraId="0805DC0A" w14:textId="77777777" w:rsidR="00C4522F" w:rsidRPr="00D77156" w:rsidRDefault="00C4522F" w:rsidP="00025A52">
            <w:pPr>
              <w:rPr>
                <w:b/>
              </w:rPr>
            </w:pPr>
            <w:r w:rsidRPr="00DB7FA4">
              <w:rPr>
                <w:b/>
              </w:rPr>
              <w:t>Toelichting</w:t>
            </w:r>
          </w:p>
        </w:tc>
      </w:tr>
      <w:tr w:rsidR="00461839" w:rsidRPr="002E729C" w14:paraId="1E8F1919" w14:textId="77777777" w:rsidTr="00DB7FA4">
        <w:tc>
          <w:tcPr>
            <w:tcW w:w="2394" w:type="pct"/>
            <w:shd w:val="clear" w:color="auto" w:fill="auto"/>
          </w:tcPr>
          <w:p w14:paraId="4DE5917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7B09BAD2"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3F510685" w14:textId="77777777" w:rsidR="00461839" w:rsidRDefault="00461839" w:rsidP="0093783C">
            <w:pPr>
              <w:rPr>
                <w:szCs w:val="18"/>
              </w:rPr>
            </w:pPr>
          </w:p>
          <w:p w14:paraId="2273FC74"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6A8A357"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72C29B69" w14:textId="77777777" w:rsidR="005606FC" w:rsidRDefault="005606FC" w:rsidP="00D77156">
      <w:pPr>
        <w:pStyle w:val="Kop2"/>
      </w:pPr>
      <w:bookmarkStart w:id="33" w:name="_Toc463000926"/>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6C07EFF" w14:textId="77777777" w:rsidTr="00DB7FA4">
        <w:tc>
          <w:tcPr>
            <w:tcW w:w="2394" w:type="pct"/>
            <w:shd w:val="clear" w:color="auto" w:fill="auto"/>
          </w:tcPr>
          <w:p w14:paraId="2ED1085A" w14:textId="77777777" w:rsidR="00C4522F" w:rsidRPr="00D77156" w:rsidRDefault="00C4522F" w:rsidP="00D77156">
            <w:pPr>
              <w:rPr>
                <w:b/>
              </w:rPr>
            </w:pPr>
            <w:r w:rsidRPr="00DB7FA4">
              <w:rPr>
                <w:b/>
              </w:rPr>
              <w:t>Modeldocument tekst</w:t>
            </w:r>
          </w:p>
        </w:tc>
        <w:tc>
          <w:tcPr>
            <w:tcW w:w="2606" w:type="pct"/>
            <w:shd w:val="clear" w:color="auto" w:fill="auto"/>
          </w:tcPr>
          <w:p w14:paraId="243A2C41" w14:textId="77777777" w:rsidR="00C4522F" w:rsidRPr="00D77156" w:rsidRDefault="00C4522F" w:rsidP="002E729C">
            <w:pPr>
              <w:rPr>
                <w:b/>
              </w:rPr>
            </w:pPr>
            <w:r w:rsidRPr="00DB7FA4">
              <w:rPr>
                <w:b/>
              </w:rPr>
              <w:t>Toelichting</w:t>
            </w:r>
          </w:p>
        </w:tc>
      </w:tr>
      <w:tr w:rsidR="0021646D" w:rsidRPr="002E729C" w14:paraId="3503C0D7" w14:textId="77777777" w:rsidTr="00DB7FA4">
        <w:tc>
          <w:tcPr>
            <w:tcW w:w="2394" w:type="pct"/>
            <w:shd w:val="clear" w:color="auto" w:fill="auto"/>
          </w:tcPr>
          <w:p w14:paraId="01D4DE1F"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5E5A0AC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3F5D3583" w14:textId="77777777" w:rsidR="00025A52" w:rsidRDefault="00025A52" w:rsidP="002E729C">
            <w:pPr>
              <w:rPr>
                <w:szCs w:val="18"/>
              </w:rPr>
            </w:pPr>
          </w:p>
          <w:p w14:paraId="75DAC7AA"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652AC63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C09D829" w14:textId="77777777" w:rsidR="00A9324F" w:rsidRPr="002E729C" w:rsidRDefault="00A9324F" w:rsidP="002E729C">
      <w:pPr>
        <w:tabs>
          <w:tab w:val="left" w:pos="6771"/>
        </w:tabs>
        <w:rPr>
          <w:szCs w:val="18"/>
        </w:rPr>
      </w:pPr>
    </w:p>
    <w:p w14:paraId="50B697DA" w14:textId="77777777" w:rsidR="00114244" w:rsidRDefault="00900C94" w:rsidP="00D77156">
      <w:pPr>
        <w:pStyle w:val="Kop2"/>
        <w:pageBreakBefore/>
      </w:pPr>
      <w:bookmarkStart w:id="35" w:name="_Toc463000927"/>
      <w:bookmarkStart w:id="36" w:name="_Ref182807022"/>
      <w:r>
        <w:lastRenderedPageBreak/>
        <w:t>Partijen</w:t>
      </w:r>
      <w:bookmarkEnd w:id="35"/>
    </w:p>
    <w:p w14:paraId="07EC62E3" w14:textId="77777777"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5C7C11" w:rsidRPr="005C7C11">
        <w:rPr>
          <w:snapToGrid/>
          <w:szCs w:val="18"/>
        </w:rPr>
        <w:t>[TC]</w:t>
      </w:r>
      <w:r w:rsidRPr="00890735">
        <w:rPr>
          <w:snapToGrid/>
          <w:szCs w:val="18"/>
        </w:rPr>
        <w:fldChar w:fldCharType="end"/>
      </w:r>
      <w:r w:rsidRPr="00890735">
        <w:rPr>
          <w:snapToGrid/>
          <w:szCs w:val="18"/>
        </w:rPr>
        <w:t>.</w:t>
      </w:r>
    </w:p>
    <w:p w14:paraId="129A4608" w14:textId="77777777" w:rsidR="00915E27" w:rsidRDefault="00652D84" w:rsidP="00915E27">
      <w:pPr>
        <w:pStyle w:val="Kop3"/>
      </w:pPr>
      <w:bookmarkStart w:id="37" w:name="_Toc427054420"/>
      <w:bookmarkStart w:id="38" w:name="_Toc463000928"/>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C724D12" w14:textId="77777777" w:rsidTr="00D77156">
        <w:trPr>
          <w:trHeight w:val="125"/>
          <w:tblHeader/>
        </w:trPr>
        <w:tc>
          <w:tcPr>
            <w:tcW w:w="2394" w:type="pct"/>
            <w:shd w:val="clear" w:color="auto" w:fill="auto"/>
          </w:tcPr>
          <w:p w14:paraId="437D50C9" w14:textId="77777777" w:rsidR="00C4522F" w:rsidRPr="00D77156" w:rsidRDefault="00C4522F" w:rsidP="00C856B0">
            <w:pPr>
              <w:rPr>
                <w:b/>
              </w:rPr>
            </w:pPr>
            <w:r w:rsidRPr="00DB7FA4">
              <w:rPr>
                <w:b/>
              </w:rPr>
              <w:t>Modeldocument tekst</w:t>
            </w:r>
          </w:p>
        </w:tc>
        <w:tc>
          <w:tcPr>
            <w:tcW w:w="2606" w:type="pct"/>
            <w:shd w:val="clear" w:color="auto" w:fill="auto"/>
          </w:tcPr>
          <w:p w14:paraId="39910B7B" w14:textId="77777777" w:rsidR="00C4522F" w:rsidRPr="00D77156" w:rsidRDefault="00C4522F" w:rsidP="00C856B0">
            <w:pPr>
              <w:rPr>
                <w:b/>
              </w:rPr>
            </w:pPr>
            <w:r w:rsidRPr="00DB7FA4">
              <w:rPr>
                <w:b/>
              </w:rPr>
              <w:t>Toelichting</w:t>
            </w:r>
          </w:p>
        </w:tc>
      </w:tr>
      <w:tr w:rsidR="00915E27" w:rsidRPr="00123774" w14:paraId="072DEC4A" w14:textId="77777777" w:rsidTr="00D77156">
        <w:trPr>
          <w:trHeight w:val="125"/>
        </w:trPr>
        <w:tc>
          <w:tcPr>
            <w:tcW w:w="2394" w:type="pct"/>
            <w:shd w:val="clear" w:color="auto" w:fill="auto"/>
          </w:tcPr>
          <w:p w14:paraId="180367C9"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55B13EFE" w14:textId="77777777" w:rsidR="00815599" w:rsidRPr="00527D55" w:rsidRDefault="00815599" w:rsidP="00194473">
            <w:pPr>
              <w:rPr>
                <w:snapToGrid/>
                <w:szCs w:val="18"/>
              </w:rPr>
            </w:pPr>
            <w:r w:rsidRPr="00527D55">
              <w:rPr>
                <w:snapToGrid/>
                <w:szCs w:val="18"/>
              </w:rPr>
              <w:t>Verplichte tekst.</w:t>
            </w:r>
          </w:p>
          <w:p w14:paraId="0BCA803A" w14:textId="77777777" w:rsidR="00815599" w:rsidRDefault="00815599" w:rsidP="00815599">
            <w:pPr>
              <w:autoSpaceDE w:val="0"/>
              <w:autoSpaceDN w:val="0"/>
              <w:adjustRightInd w:val="0"/>
              <w:spacing w:line="240" w:lineRule="auto"/>
              <w:rPr>
                <w:sz w:val="16"/>
                <w:szCs w:val="16"/>
                <w:lang w:val="nl"/>
              </w:rPr>
            </w:pPr>
          </w:p>
          <w:p w14:paraId="72A5DE66" w14:textId="77777777" w:rsidR="00527D55" w:rsidRDefault="00527D55" w:rsidP="00815599">
            <w:pPr>
              <w:autoSpaceDE w:val="0"/>
              <w:autoSpaceDN w:val="0"/>
              <w:adjustRightInd w:val="0"/>
              <w:spacing w:line="240" w:lineRule="auto"/>
              <w:rPr>
                <w:sz w:val="16"/>
                <w:szCs w:val="16"/>
                <w:lang w:val="nl"/>
              </w:rPr>
            </w:pPr>
          </w:p>
          <w:p w14:paraId="6051EB22"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41B66FC3"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0EEA61B6" w14:textId="77777777" w:rsidR="00CE14A0" w:rsidRDefault="00CE14A0" w:rsidP="00955FFA">
            <w:pPr>
              <w:autoSpaceDE w:val="0"/>
              <w:autoSpaceDN w:val="0"/>
              <w:adjustRightInd w:val="0"/>
              <w:spacing w:line="240" w:lineRule="auto"/>
              <w:rPr>
                <w:snapToGrid/>
                <w:kern w:val="0"/>
                <w:lang w:eastAsia="nl-NL"/>
              </w:rPr>
            </w:pPr>
          </w:p>
          <w:p w14:paraId="50B33CBD"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1569F571" w14:textId="77777777" w:rsidTr="00D77156">
        <w:trPr>
          <w:trHeight w:val="125"/>
        </w:trPr>
        <w:tc>
          <w:tcPr>
            <w:tcW w:w="2394" w:type="pct"/>
            <w:shd w:val="clear" w:color="auto" w:fill="auto"/>
          </w:tcPr>
          <w:p w14:paraId="07CE8D41"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1A0DBD33"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1C20050D"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136E8E0E" w14:textId="77777777" w:rsidR="00915E27" w:rsidRPr="00DB7FA4" w:rsidRDefault="00915E27" w:rsidP="00C856B0">
            <w:pPr>
              <w:rPr>
                <w:snapToGrid/>
                <w:kern w:val="0"/>
                <w:u w:val="single"/>
                <w:lang w:eastAsia="nl-NL"/>
              </w:rPr>
            </w:pPr>
            <w:proofErr w:type="spellStart"/>
            <w:r w:rsidRPr="00DB7FA4">
              <w:rPr>
                <w:snapToGrid/>
                <w:kern w:val="0"/>
                <w:u w:val="single"/>
                <w:lang w:eastAsia="nl-NL"/>
              </w:rPr>
              <w:t>Mapping</w:t>
            </w:r>
            <w:proofErr w:type="spellEnd"/>
            <w:r w:rsidR="00025A52">
              <w:rPr>
                <w:snapToGrid/>
                <w:kern w:val="0"/>
                <w:u w:val="single"/>
                <w:lang w:eastAsia="nl-NL"/>
              </w:rPr>
              <w:t xml:space="preserve"> gevolmachtigde</w:t>
            </w:r>
            <w:r w:rsidRPr="00DB7FA4">
              <w:rPr>
                <w:snapToGrid/>
                <w:kern w:val="0"/>
                <w:u w:val="single"/>
                <w:lang w:eastAsia="nl-NL"/>
              </w:rPr>
              <w:t>:</w:t>
            </w:r>
          </w:p>
          <w:p w14:paraId="134C69C2"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7581F391"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42F015D1" w14:textId="77777777" w:rsidTr="002043C9">
        <w:trPr>
          <w:trHeight w:val="125"/>
        </w:trPr>
        <w:tc>
          <w:tcPr>
            <w:tcW w:w="2394" w:type="pct"/>
            <w:shd w:val="clear" w:color="auto" w:fill="auto"/>
          </w:tcPr>
          <w:p w14:paraId="1CF9BBF5"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33AC598E" w14:textId="77777777" w:rsidR="00915E27" w:rsidRPr="00FC6ED9" w:rsidRDefault="00915E27" w:rsidP="00C856B0">
            <w:pPr>
              <w:rPr>
                <w:rFonts w:cs="Arial"/>
                <w:bCs/>
                <w:color w:val="800080"/>
                <w:sz w:val="20"/>
              </w:rPr>
            </w:pPr>
          </w:p>
        </w:tc>
        <w:tc>
          <w:tcPr>
            <w:tcW w:w="2606" w:type="pct"/>
            <w:shd w:val="clear" w:color="auto" w:fill="auto"/>
          </w:tcPr>
          <w:p w14:paraId="75F47539" w14:textId="77777777" w:rsidR="00915E27" w:rsidRDefault="00915E27" w:rsidP="00194473">
            <w:r w:rsidRPr="00286F0E">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5C7C11">
              <w:t>[TC]</w:t>
            </w:r>
            <w:r>
              <w:fldChar w:fldCharType="end"/>
            </w:r>
            <w:r>
              <w:t xml:space="preserve"> voor de nummering van de partijen.</w:t>
            </w:r>
          </w:p>
          <w:p w14:paraId="3E420757"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0620635C" w14:textId="77777777" w:rsidR="00915E27" w:rsidRPr="00DB7FA4" w:rsidRDefault="00915E27" w:rsidP="00C856B0">
            <w:pPr>
              <w:rPr>
                <w:szCs w:val="18"/>
                <w:u w:val="single"/>
              </w:rPr>
            </w:pPr>
            <w:proofErr w:type="spellStart"/>
            <w:r w:rsidRPr="00DB7FA4">
              <w:rPr>
                <w:szCs w:val="18"/>
                <w:u w:val="single"/>
              </w:rPr>
              <w:t>Mapping</w:t>
            </w:r>
            <w:proofErr w:type="spellEnd"/>
            <w:r w:rsidRPr="00DB7FA4">
              <w:rPr>
                <w:szCs w:val="18"/>
                <w:u w:val="single"/>
              </w:rPr>
              <w:t xml:space="preserve"> persoon:</w:t>
            </w:r>
          </w:p>
          <w:p w14:paraId="2390703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772E368F"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7E65FE78" w14:textId="77777777" w:rsidTr="00D77156">
        <w:trPr>
          <w:trHeight w:val="125"/>
        </w:trPr>
        <w:tc>
          <w:tcPr>
            <w:tcW w:w="2394" w:type="pct"/>
            <w:shd w:val="clear" w:color="auto" w:fill="auto"/>
          </w:tcPr>
          <w:p w14:paraId="0F81D52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2DB3E65"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2FF55A85" w14:textId="77777777" w:rsidR="00AF2670" w:rsidRPr="00AF2670" w:rsidRDefault="00AF2670" w:rsidP="00AF2670">
            <w:pPr>
              <w:rPr>
                <w:snapToGrid/>
                <w:u w:val="single"/>
              </w:rPr>
            </w:pPr>
          </w:p>
          <w:p w14:paraId="729E7223" w14:textId="77777777" w:rsidR="00AF2670" w:rsidRPr="00AF2670" w:rsidRDefault="00AF2670" w:rsidP="00AF2670">
            <w:pPr>
              <w:rPr>
                <w:snapToGrid/>
                <w:u w:val="single"/>
              </w:rPr>
            </w:pPr>
            <w:proofErr w:type="spellStart"/>
            <w:r w:rsidRPr="00AF2670">
              <w:rPr>
                <w:snapToGrid/>
                <w:u w:val="single"/>
              </w:rPr>
              <w:t>Mapping</w:t>
            </w:r>
            <w:proofErr w:type="spellEnd"/>
            <w:r w:rsidRPr="00AF2670">
              <w:rPr>
                <w:snapToGrid/>
                <w:u w:val="single"/>
              </w:rPr>
              <w:t xml:space="preserve"> </w:t>
            </w:r>
            <w:r w:rsidR="00955E31">
              <w:rPr>
                <w:snapToGrid/>
                <w:u w:val="single"/>
              </w:rPr>
              <w:t>schuldenaar</w:t>
            </w:r>
            <w:r w:rsidR="00955E31" w:rsidRPr="00AF2670">
              <w:rPr>
                <w:snapToGrid/>
                <w:u w:val="single"/>
              </w:rPr>
              <w:t xml:space="preserve"> </w:t>
            </w:r>
            <w:r w:rsidRPr="00AF2670">
              <w:rPr>
                <w:snapToGrid/>
                <w:u w:val="single"/>
              </w:rPr>
              <w:t>partij:</w:t>
            </w:r>
          </w:p>
          <w:p w14:paraId="438DA70B"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2C4E346D"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4F3E14DC" w14:textId="77777777" w:rsidR="00AF2670" w:rsidRPr="00AF2670" w:rsidRDefault="00AF2670" w:rsidP="00AF2670">
            <w:pPr>
              <w:rPr>
                <w:snapToGrid/>
                <w:szCs w:val="18"/>
                <w:u w:val="single"/>
              </w:rPr>
            </w:pPr>
          </w:p>
          <w:p w14:paraId="1BB31EE8" w14:textId="77777777" w:rsidR="00AF2670" w:rsidRPr="00AF2670" w:rsidRDefault="00AF2670" w:rsidP="00AF2670">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41B55BBC"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658D10A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6FC43925"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5D12AEA"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4683131"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C340B01"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3396F5EA"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164CF99" w14:textId="77777777" w:rsidR="00AF2670" w:rsidRPr="00AF2670" w:rsidRDefault="00AF2670" w:rsidP="00AF2670">
            <w:pPr>
              <w:rPr>
                <w:snapToGrid/>
                <w:u w:val="single"/>
              </w:rPr>
            </w:pPr>
            <w:proofErr w:type="spellStart"/>
            <w:r w:rsidRPr="00AF2670">
              <w:rPr>
                <w:snapToGrid/>
                <w:u w:val="single"/>
              </w:rPr>
              <w:t>Mapping</w:t>
            </w:r>
            <w:proofErr w:type="spellEnd"/>
            <w:r w:rsidRPr="00AF2670">
              <w:rPr>
                <w:snapToGrid/>
                <w:u w:val="single"/>
              </w:rPr>
              <w:t xml:space="preserve"> aanduiding </w:t>
            </w:r>
            <w:r w:rsidR="00C413A5">
              <w:rPr>
                <w:snapToGrid/>
                <w:u w:val="single"/>
              </w:rPr>
              <w:t>schuldenaar</w:t>
            </w:r>
            <w:r w:rsidR="00C413A5" w:rsidRPr="00AF2670">
              <w:rPr>
                <w:snapToGrid/>
                <w:u w:val="single"/>
              </w:rPr>
              <w:t xml:space="preserve"> </w:t>
            </w:r>
            <w:r w:rsidRPr="00AF2670">
              <w:rPr>
                <w:snapToGrid/>
                <w:u w:val="single"/>
              </w:rPr>
              <w:t>partij:</w:t>
            </w:r>
          </w:p>
          <w:p w14:paraId="537D0642"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29E04266" w14:textId="77777777" w:rsidR="00915E27" w:rsidRDefault="00915E27" w:rsidP="0054259B"/>
    <w:p w14:paraId="1B5FFFD3" w14:textId="77777777" w:rsidR="00900C94" w:rsidRDefault="009D5D2C" w:rsidP="00D77156">
      <w:pPr>
        <w:pStyle w:val="Kop3"/>
        <w:pageBreakBefore/>
      </w:pPr>
      <w:bookmarkStart w:id="39" w:name="_Toc463000929"/>
      <w:r>
        <w:lastRenderedPageBreak/>
        <w:t>Hypotheekb</w:t>
      </w:r>
      <w:r w:rsidR="00900C94">
        <w:t>ank</w:t>
      </w:r>
      <w:bookmarkEnd w:id="39"/>
    </w:p>
    <w:bookmarkEnd w:id="36"/>
    <w:p w14:paraId="4CE6010B"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20C59D7D" w14:textId="77777777" w:rsidTr="00D77156">
        <w:trPr>
          <w:trHeight w:val="125"/>
          <w:tblHeader/>
        </w:trPr>
        <w:tc>
          <w:tcPr>
            <w:tcW w:w="2394" w:type="pct"/>
            <w:shd w:val="clear" w:color="auto" w:fill="auto"/>
          </w:tcPr>
          <w:p w14:paraId="2EC2D019" w14:textId="77777777" w:rsidR="00BA7A59" w:rsidRPr="00D77156" w:rsidRDefault="00BA7A59" w:rsidP="00BA7A59">
            <w:pPr>
              <w:rPr>
                <w:b/>
              </w:rPr>
            </w:pPr>
            <w:r w:rsidRPr="00DB7FA4">
              <w:rPr>
                <w:b/>
              </w:rPr>
              <w:t>Modeldocument tekst</w:t>
            </w:r>
          </w:p>
        </w:tc>
        <w:tc>
          <w:tcPr>
            <w:tcW w:w="2606" w:type="pct"/>
            <w:shd w:val="clear" w:color="auto" w:fill="auto"/>
          </w:tcPr>
          <w:p w14:paraId="02B62567" w14:textId="77777777" w:rsidR="00BA7A59" w:rsidRPr="00D77156" w:rsidRDefault="00BA7A59" w:rsidP="00D77156">
            <w:pPr>
              <w:rPr>
                <w:b/>
              </w:rPr>
            </w:pPr>
            <w:r w:rsidRPr="00DB7FA4">
              <w:rPr>
                <w:b/>
              </w:rPr>
              <w:t>Toelichting</w:t>
            </w:r>
          </w:p>
        </w:tc>
      </w:tr>
      <w:tr w:rsidR="00BA7A59" w:rsidRPr="00123774" w14:paraId="2D0854FC" w14:textId="77777777" w:rsidTr="00DB7FA4">
        <w:trPr>
          <w:trHeight w:val="125"/>
        </w:trPr>
        <w:tc>
          <w:tcPr>
            <w:tcW w:w="2394" w:type="pct"/>
            <w:shd w:val="clear" w:color="auto" w:fill="auto"/>
          </w:tcPr>
          <w:p w14:paraId="58377950"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6335C5A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20ED9953" w14:textId="77777777" w:rsidR="009764F4" w:rsidRDefault="009764F4" w:rsidP="009764F4">
            <w:pPr>
              <w:autoSpaceDE w:val="0"/>
              <w:autoSpaceDN w:val="0"/>
              <w:adjustRightInd w:val="0"/>
              <w:spacing w:line="240" w:lineRule="auto"/>
              <w:rPr>
                <w:sz w:val="16"/>
                <w:szCs w:val="16"/>
                <w:lang w:val="nl"/>
              </w:rPr>
            </w:pPr>
          </w:p>
          <w:p w14:paraId="561FDB52"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F2DAE4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3683E3A9" w14:textId="77777777" w:rsidR="001B711B" w:rsidRDefault="001B711B" w:rsidP="00815599">
            <w:pPr>
              <w:autoSpaceDE w:val="0"/>
              <w:autoSpaceDN w:val="0"/>
              <w:adjustRightInd w:val="0"/>
              <w:spacing w:line="240" w:lineRule="auto"/>
              <w:rPr>
                <w:kern w:val="0"/>
                <w:lang w:eastAsia="nl-NL"/>
              </w:rPr>
            </w:pPr>
          </w:p>
          <w:p w14:paraId="7CC1AC9F"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420FB7D3" w14:textId="77777777" w:rsidTr="00DB7FA4">
        <w:trPr>
          <w:trHeight w:val="125"/>
        </w:trPr>
        <w:tc>
          <w:tcPr>
            <w:tcW w:w="2394" w:type="pct"/>
            <w:shd w:val="clear" w:color="auto" w:fill="auto"/>
          </w:tcPr>
          <w:p w14:paraId="33B11FE3"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D21273A"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6BEA94CA" w14:textId="77777777" w:rsidR="00BA7A59" w:rsidRPr="00DB7FA4" w:rsidRDefault="00BA7A59" w:rsidP="00BA7A59">
            <w:pPr>
              <w:rPr>
                <w:snapToGrid/>
                <w:kern w:val="0"/>
                <w:lang w:eastAsia="nl-NL"/>
              </w:rPr>
            </w:pPr>
          </w:p>
          <w:p w14:paraId="215AF67B"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39AE9225"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7929578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4F12B2F3" w14:textId="77777777" w:rsidTr="00DB7FA4">
        <w:trPr>
          <w:trHeight w:val="125"/>
        </w:trPr>
        <w:tc>
          <w:tcPr>
            <w:tcW w:w="2394" w:type="pct"/>
            <w:shd w:val="clear" w:color="auto" w:fill="auto"/>
          </w:tcPr>
          <w:p w14:paraId="700BF523"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15C8379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3D09DA66" w14:textId="77777777" w:rsidR="00BA7A59" w:rsidRDefault="00BA7A59" w:rsidP="00BA7A59">
            <w:pPr>
              <w:autoSpaceDE w:val="0"/>
              <w:autoSpaceDN w:val="0"/>
              <w:adjustRightInd w:val="0"/>
              <w:spacing w:line="240" w:lineRule="auto"/>
              <w:rPr>
                <w:rFonts w:cs="Arial"/>
                <w:szCs w:val="18"/>
              </w:rPr>
            </w:pPr>
          </w:p>
          <w:p w14:paraId="3E0C5186" w14:textId="77777777" w:rsidR="00FC6ED9" w:rsidRDefault="00FC6ED9" w:rsidP="00194473">
            <w:pPr>
              <w:spacing w:line="240" w:lineRule="auto"/>
              <w:ind w:left="227"/>
              <w:rPr>
                <w:rFonts w:cs="Arial"/>
                <w:sz w:val="16"/>
                <w:szCs w:val="16"/>
              </w:rPr>
            </w:pPr>
          </w:p>
          <w:p w14:paraId="79A04CAE"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15AAA899"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0B73695C" w14:textId="77777777" w:rsidTr="00DB7FA4">
        <w:trPr>
          <w:trHeight w:val="125"/>
        </w:trPr>
        <w:tc>
          <w:tcPr>
            <w:tcW w:w="2394" w:type="pct"/>
            <w:shd w:val="clear" w:color="auto" w:fill="auto"/>
          </w:tcPr>
          <w:p w14:paraId="1B67E50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7BCAF637"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4549BA9"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2CE469A7"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51B5FB8A" w14:textId="77777777" w:rsidR="00201932" w:rsidRDefault="00201932" w:rsidP="00201932">
            <w:pPr>
              <w:spacing w:before="72"/>
              <w:rPr>
                <w:snapToGrid/>
              </w:rPr>
            </w:pPr>
            <w:r>
              <w:t>Optioneel postadres.</w:t>
            </w:r>
          </w:p>
          <w:p w14:paraId="4D7FCF19" w14:textId="77777777" w:rsidR="00201932" w:rsidRDefault="00201932" w:rsidP="00201932">
            <w:pPr>
              <w:rPr>
                <w:color w:val="3366FF"/>
              </w:rPr>
            </w:pPr>
          </w:p>
          <w:p w14:paraId="3B38D67D"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0E893C2D" w14:textId="77777777" w:rsidR="00201932" w:rsidRDefault="00201932" w:rsidP="00201932"/>
          <w:p w14:paraId="41D637C1" w14:textId="77777777" w:rsidR="00201932" w:rsidRDefault="00201932" w:rsidP="00201932">
            <w:pPr>
              <w:rPr>
                <w:szCs w:val="18"/>
              </w:rPr>
            </w:pPr>
            <w:r>
              <w:t>Voor het adres moet gekozen worden uit binnenlands adres, postbus adres of buitenlands adres.</w:t>
            </w:r>
          </w:p>
          <w:p w14:paraId="5225C3CC" w14:textId="77777777" w:rsidR="00201932" w:rsidRDefault="00201932" w:rsidP="00201932">
            <w:pPr>
              <w:rPr>
                <w:szCs w:val="18"/>
              </w:rPr>
            </w:pPr>
          </w:p>
          <w:p w14:paraId="0DD55D67"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4D6CE84C" w14:textId="77777777" w:rsidR="00201932" w:rsidRDefault="00201932" w:rsidP="00201932">
            <w:pPr>
              <w:spacing w:line="240" w:lineRule="auto"/>
              <w:rPr>
                <w:szCs w:val="18"/>
              </w:rPr>
            </w:pPr>
          </w:p>
          <w:p w14:paraId="66188812"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5628F9E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D08B55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5221A5F1" w14:textId="77777777" w:rsidR="00201932" w:rsidRDefault="00201932" w:rsidP="00201932">
            <w:pPr>
              <w:spacing w:line="240" w:lineRule="auto"/>
              <w:ind w:left="227"/>
              <w:rPr>
                <w:sz w:val="16"/>
              </w:rPr>
            </w:pPr>
            <w:r>
              <w:rPr>
                <w:sz w:val="16"/>
              </w:rPr>
              <w:tab/>
              <w:t>./afdeling</w:t>
            </w:r>
          </w:p>
          <w:p w14:paraId="6FE7F892" w14:textId="77777777" w:rsidR="00201932" w:rsidRDefault="00201932" w:rsidP="00201932">
            <w:pPr>
              <w:pStyle w:val="streepje"/>
              <w:numPr>
                <w:ilvl w:val="0"/>
                <w:numId w:val="0"/>
              </w:numPr>
              <w:rPr>
                <w:u w:val="single"/>
                <w:lang w:val="nl-NL"/>
              </w:rPr>
            </w:pPr>
          </w:p>
          <w:p w14:paraId="3137FA11"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4B812FE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36185118"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5DEBCF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3A909DC8"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5901CA1C"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4B386D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6647AFF4"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67360E09" w14:textId="77777777" w:rsidR="00201932" w:rsidRDefault="00201932" w:rsidP="00201932">
            <w:pPr>
              <w:pStyle w:val="streepje"/>
              <w:numPr>
                <w:ilvl w:val="0"/>
                <w:numId w:val="0"/>
              </w:numPr>
              <w:rPr>
                <w:u w:val="single"/>
                <w:lang w:val="nl-NL"/>
              </w:rPr>
            </w:pPr>
          </w:p>
          <w:p w14:paraId="1FC56CC7"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3EACB48"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118583D1"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4A1EA9BD" w14:textId="77777777" w:rsidR="00201932" w:rsidRDefault="00201932" w:rsidP="00201932">
            <w:pPr>
              <w:spacing w:line="240" w:lineRule="auto"/>
              <w:ind w:left="227"/>
              <w:rPr>
                <w:sz w:val="16"/>
              </w:rPr>
            </w:pPr>
            <w:r>
              <w:rPr>
                <w:sz w:val="16"/>
              </w:rPr>
              <w:tab/>
              <w:t xml:space="preserve">./adres </w:t>
            </w:r>
          </w:p>
          <w:p w14:paraId="15629613" w14:textId="77777777" w:rsidR="00201932" w:rsidRPr="00201932" w:rsidRDefault="00201932" w:rsidP="00201932">
            <w:pPr>
              <w:spacing w:line="240" w:lineRule="auto"/>
              <w:ind w:left="227"/>
              <w:rPr>
                <w:sz w:val="16"/>
              </w:rPr>
            </w:pPr>
            <w:r>
              <w:rPr>
                <w:sz w:val="16"/>
              </w:rPr>
              <w:tab/>
            </w:r>
            <w:r w:rsidRPr="00201932">
              <w:rPr>
                <w:sz w:val="16"/>
              </w:rPr>
              <w:t>./regio</w:t>
            </w:r>
          </w:p>
          <w:p w14:paraId="02240549" w14:textId="77777777" w:rsidR="00201932" w:rsidRPr="00201932" w:rsidRDefault="00201932" w:rsidP="00201932">
            <w:pPr>
              <w:spacing w:line="240" w:lineRule="auto"/>
              <w:ind w:left="227"/>
              <w:rPr>
                <w:sz w:val="16"/>
              </w:rPr>
            </w:pPr>
            <w:r w:rsidRPr="00201932">
              <w:rPr>
                <w:sz w:val="16"/>
              </w:rPr>
              <w:tab/>
              <w:t>./land</w:t>
            </w:r>
          </w:p>
          <w:p w14:paraId="3AEB85B4"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78752F78"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42AB00B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3547122C" w14:textId="77777777" w:rsidR="00201932" w:rsidRDefault="00201932" w:rsidP="00201932">
            <w:pPr>
              <w:spacing w:line="240" w:lineRule="auto"/>
              <w:ind w:left="227"/>
              <w:rPr>
                <w:sz w:val="16"/>
                <w:szCs w:val="16"/>
              </w:rPr>
            </w:pPr>
            <w:r>
              <w:rPr>
                <w:sz w:val="16"/>
              </w:rPr>
              <w:tab/>
              <w:t>./</w:t>
            </w:r>
            <w:r>
              <w:rPr>
                <w:sz w:val="16"/>
                <w:szCs w:val="16"/>
              </w:rPr>
              <w:t>postcode</w:t>
            </w:r>
          </w:p>
          <w:p w14:paraId="0290E37A" w14:textId="77777777" w:rsidR="008373F1" w:rsidRDefault="00201932" w:rsidP="00201932">
            <w:pPr>
              <w:spacing w:line="240" w:lineRule="auto"/>
              <w:ind w:left="227"/>
            </w:pPr>
            <w:r>
              <w:rPr>
                <w:sz w:val="16"/>
                <w:szCs w:val="16"/>
              </w:rPr>
              <w:tab/>
              <w:t>./woonplaatsnaam</w:t>
            </w:r>
          </w:p>
        </w:tc>
      </w:tr>
      <w:tr w:rsidR="008C2F7D" w:rsidRPr="00123774" w14:paraId="53247C52" w14:textId="77777777" w:rsidTr="00DB7FA4">
        <w:trPr>
          <w:trHeight w:val="125"/>
        </w:trPr>
        <w:tc>
          <w:tcPr>
            <w:tcW w:w="2394" w:type="pct"/>
            <w:shd w:val="clear" w:color="auto" w:fill="auto"/>
          </w:tcPr>
          <w:p w14:paraId="659D9E14"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6AC643D0" w14:textId="77777777" w:rsidR="008C2F7D" w:rsidRDefault="008C2F7D" w:rsidP="00194473">
            <w:pPr>
              <w:spacing w:before="72"/>
            </w:pPr>
            <w:r>
              <w:t>Vaste tekst.</w:t>
            </w:r>
          </w:p>
        </w:tc>
      </w:tr>
      <w:tr w:rsidR="00BA7A59" w:rsidRPr="00123774" w14:paraId="1583E32F" w14:textId="77777777" w:rsidTr="00DB7FA4">
        <w:trPr>
          <w:trHeight w:val="125"/>
        </w:trPr>
        <w:tc>
          <w:tcPr>
            <w:tcW w:w="2394" w:type="pct"/>
            <w:shd w:val="clear" w:color="auto" w:fill="auto"/>
          </w:tcPr>
          <w:p w14:paraId="39C23613" w14:textId="77777777"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hierna ook te noemen ’geldgeefster’, alsmede haar rechtverkrijgenden onder algemene en onder bijzondere titel. Overal waar in deze akte of de Algemene Bepalingen gesproken wordt van geldgeefster, zal na overgang hierin worden gelezen haar rechtsopvolger.</w:t>
            </w:r>
          </w:p>
          <w:p w14:paraId="6AA13A09"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463C61E2" w14:textId="77777777" w:rsidR="00BA7A59" w:rsidRPr="00584C9C" w:rsidRDefault="00BA7A59" w:rsidP="00194473">
            <w:pPr>
              <w:spacing w:before="72"/>
              <w:rPr>
                <w:snapToGrid/>
                <w:sz w:val="16"/>
                <w:szCs w:val="16"/>
              </w:rPr>
            </w:pPr>
            <w:r>
              <w:t xml:space="preserve">Vaste </w:t>
            </w:r>
            <w:r w:rsidRPr="00B61F35">
              <w:t>tekst</w:t>
            </w:r>
            <w:r>
              <w:t>.</w:t>
            </w:r>
          </w:p>
        </w:tc>
      </w:tr>
    </w:tbl>
    <w:p w14:paraId="7FAF51DF" w14:textId="77777777" w:rsidR="00C15CF7" w:rsidRPr="001D61D1" w:rsidRDefault="00C15CF7" w:rsidP="001D61D1"/>
    <w:p w14:paraId="03E4C303" w14:textId="77777777" w:rsidR="00C15CF7" w:rsidRDefault="003952DF" w:rsidP="001D61D1">
      <w:pPr>
        <w:pStyle w:val="Kop2"/>
        <w:pageBreakBefore/>
      </w:pPr>
      <w:bookmarkStart w:id="40" w:name="_Ref438019187"/>
      <w:bookmarkStart w:id="41" w:name="_Toc463000930"/>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5688C371" w14:textId="77777777" w:rsidTr="00D77156">
        <w:trPr>
          <w:trHeight w:val="125"/>
          <w:tblHeader/>
        </w:trPr>
        <w:tc>
          <w:tcPr>
            <w:tcW w:w="2394" w:type="pct"/>
            <w:shd w:val="clear" w:color="auto" w:fill="auto"/>
          </w:tcPr>
          <w:p w14:paraId="7A1A0C40" w14:textId="77777777" w:rsidR="00E729A7" w:rsidRPr="00D77156" w:rsidRDefault="00E729A7" w:rsidP="00D77156">
            <w:pPr>
              <w:rPr>
                <w:b/>
              </w:rPr>
            </w:pPr>
            <w:r w:rsidRPr="00DB7FA4">
              <w:rPr>
                <w:b/>
              </w:rPr>
              <w:t>Modeldocument tekst</w:t>
            </w:r>
          </w:p>
        </w:tc>
        <w:tc>
          <w:tcPr>
            <w:tcW w:w="2606" w:type="pct"/>
            <w:shd w:val="clear" w:color="auto" w:fill="auto"/>
          </w:tcPr>
          <w:p w14:paraId="5454DC00" w14:textId="77777777" w:rsidR="00E729A7" w:rsidRPr="00D77156" w:rsidRDefault="00E729A7" w:rsidP="00E729A7">
            <w:pPr>
              <w:rPr>
                <w:b/>
              </w:rPr>
            </w:pPr>
            <w:r w:rsidRPr="00DB7FA4">
              <w:rPr>
                <w:b/>
              </w:rPr>
              <w:t>Toelichting</w:t>
            </w:r>
          </w:p>
        </w:tc>
      </w:tr>
      <w:tr w:rsidR="005C6B81" w:rsidRPr="00123774" w14:paraId="62571EEA" w14:textId="77777777" w:rsidTr="00DB7FA4">
        <w:trPr>
          <w:trHeight w:val="125"/>
        </w:trPr>
        <w:tc>
          <w:tcPr>
            <w:tcW w:w="2394" w:type="pct"/>
            <w:shd w:val="clear" w:color="auto" w:fill="auto"/>
          </w:tcPr>
          <w:p w14:paraId="57BE9EE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46E3612E" w14:textId="77777777" w:rsidR="005C6B81" w:rsidRPr="00194473" w:rsidRDefault="005C6B81" w:rsidP="005C6B81">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 welke overeenkomst is omschreven in de door de schuldenaar getekende offerte van geldgeefster 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p>
        </w:tc>
        <w:tc>
          <w:tcPr>
            <w:tcW w:w="2606" w:type="pct"/>
            <w:shd w:val="clear" w:color="auto" w:fill="auto"/>
          </w:tcPr>
          <w:p w14:paraId="1C140A5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5C7C11">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5C7C11">
              <w:t>2.6</w:t>
            </w:r>
            <w:r w:rsidR="00650817">
              <w:fldChar w:fldCharType="end"/>
            </w:r>
            <w:r w:rsidR="00650817">
              <w:t xml:space="preserve"> Overbruggingslening </w:t>
            </w:r>
            <w:r w:rsidR="008A6D63">
              <w:t>getoond)</w:t>
            </w:r>
            <w:r w:rsidR="007100DB">
              <w:t>.</w:t>
            </w:r>
          </w:p>
          <w:p w14:paraId="47DC686B" w14:textId="77777777" w:rsidR="00955E31" w:rsidRDefault="00955E31" w:rsidP="00E729A7"/>
          <w:p w14:paraId="6D9EA40A" w14:textId="77777777" w:rsidR="00955E31" w:rsidRPr="00955FFA" w:rsidRDefault="00955E31" w:rsidP="00E729A7">
            <w:pPr>
              <w:rPr>
                <w:u w:val="single"/>
              </w:rPr>
            </w:pPr>
            <w:proofErr w:type="spellStart"/>
            <w:r w:rsidRPr="00955FFA">
              <w:rPr>
                <w:u w:val="single"/>
              </w:rPr>
              <w:t>Mapping</w:t>
            </w:r>
            <w:proofErr w:type="spellEnd"/>
            <w:r w:rsidRPr="00955FFA">
              <w:rPr>
                <w:u w:val="single"/>
              </w:rPr>
              <w:t>:</w:t>
            </w:r>
          </w:p>
          <w:p w14:paraId="7A08054C" w14:textId="77777777" w:rsidR="00C842EC" w:rsidRPr="001C66AC" w:rsidRDefault="00C842EC" w:rsidP="00C842EC">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20C02395" w14:textId="77777777" w:rsidR="00C842EC" w:rsidRPr="00495A98" w:rsidRDefault="00C842EC" w:rsidP="00C842EC">
            <w:pPr>
              <w:keepNext/>
              <w:spacing w:line="240" w:lineRule="auto"/>
              <w:ind w:left="227"/>
              <w:rPr>
                <w:snapToGrid/>
                <w:kern w:val="0"/>
                <w:sz w:val="16"/>
                <w:szCs w:val="16"/>
                <w:lang w:eastAsia="nl-NL"/>
              </w:rPr>
            </w:pPr>
            <w:r>
              <w:rPr>
                <w:sz w:val="16"/>
                <w:szCs w:val="16"/>
              </w:rPr>
              <w:t>./</w:t>
            </w:r>
            <w:proofErr w:type="spellStart"/>
            <w:r w:rsidRPr="00495A98">
              <w:rPr>
                <w:snapToGrid/>
                <w:kern w:val="0"/>
                <w:sz w:val="16"/>
                <w:szCs w:val="16"/>
                <w:lang w:eastAsia="nl-NL"/>
              </w:rPr>
              <w:t>tagNaam</w:t>
            </w:r>
            <w:proofErr w:type="spellEnd"/>
            <w:r w:rsidRPr="00495A98">
              <w:rPr>
                <w:snapToGrid/>
                <w:kern w:val="0"/>
                <w:sz w:val="16"/>
                <w:szCs w:val="16"/>
                <w:lang w:eastAsia="nl-NL"/>
              </w:rPr>
              <w:t>(‘</w:t>
            </w:r>
            <w:proofErr w:type="spellStart"/>
            <w:r w:rsidRPr="00495A98">
              <w:rPr>
                <w:snapToGrid/>
                <w:kern w:val="0"/>
                <w:sz w:val="16"/>
                <w:szCs w:val="16"/>
                <w:lang w:eastAsia="nl-NL"/>
              </w:rPr>
              <w:t>k_Offertenummer</w:t>
            </w:r>
            <w:proofErr w:type="spellEnd"/>
            <w:r w:rsidRPr="00495A98">
              <w:rPr>
                <w:snapToGrid/>
                <w:kern w:val="0"/>
                <w:sz w:val="16"/>
                <w:szCs w:val="16"/>
                <w:lang w:eastAsia="nl-NL"/>
              </w:rPr>
              <w:t>’)</w:t>
            </w:r>
          </w:p>
          <w:p w14:paraId="0621BF0F"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57AB5134" w14:textId="77777777" w:rsidR="005C6B81" w:rsidRPr="004D42E8" w:rsidRDefault="005C6B81" w:rsidP="007100DB"/>
        </w:tc>
      </w:tr>
      <w:tr w:rsidR="00473A4A" w:rsidRPr="00123774" w14:paraId="75C5DEF3" w14:textId="77777777" w:rsidTr="00DB7FA4">
        <w:trPr>
          <w:trHeight w:val="125"/>
        </w:trPr>
        <w:tc>
          <w:tcPr>
            <w:tcW w:w="2394" w:type="pct"/>
            <w:shd w:val="clear" w:color="auto" w:fill="auto"/>
          </w:tcPr>
          <w:p w14:paraId="4349EDD8"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06365475" w14:textId="77777777" w:rsidR="00473A4A" w:rsidRPr="00194473" w:rsidRDefault="00473A4A" w:rsidP="00194473">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heden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6D52CFF0"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5C7C11">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5C7C11">
              <w:t>2.6</w:t>
            </w:r>
            <w:r w:rsidR="00650817">
              <w:fldChar w:fldCharType="end"/>
            </w:r>
            <w:r w:rsidR="00650817">
              <w:t xml:space="preserve"> Overbruggingslening</w:t>
            </w:r>
            <w:r w:rsidR="00EC0C40">
              <w:t xml:space="preserve"> getoond)</w:t>
            </w:r>
            <w:r w:rsidR="00C842EC">
              <w:t>.</w:t>
            </w:r>
          </w:p>
          <w:p w14:paraId="1D001650" w14:textId="77777777" w:rsidR="00473A4A" w:rsidRDefault="00473A4A" w:rsidP="00E729A7"/>
          <w:p w14:paraId="2764B2BC" w14:textId="77777777" w:rsidR="00473A4A" w:rsidRDefault="00473A4A" w:rsidP="008E3F95">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5D29AE90" w14:textId="77777777" w:rsidR="00473A4A" w:rsidRDefault="00473A4A" w:rsidP="008E3F95">
            <w:pPr>
              <w:spacing w:line="240" w:lineRule="auto"/>
            </w:pPr>
          </w:p>
          <w:p w14:paraId="231AA31B" w14:textId="77777777" w:rsidR="00DC35DF" w:rsidRPr="00D77156" w:rsidRDefault="00DC35DF" w:rsidP="00D77156">
            <w:pPr>
              <w:spacing w:before="72"/>
              <w:rPr>
                <w:u w:val="single"/>
              </w:rPr>
            </w:pPr>
            <w:proofErr w:type="spellStart"/>
            <w:r w:rsidRPr="00D77156">
              <w:rPr>
                <w:u w:val="single"/>
              </w:rPr>
              <w:t>Mapping</w:t>
            </w:r>
            <w:proofErr w:type="spellEnd"/>
            <w:r w:rsidRPr="00D77156">
              <w:rPr>
                <w:u w:val="single"/>
              </w:rPr>
              <w:t xml:space="preserve"> </w:t>
            </w:r>
            <w:r w:rsidR="00F92055">
              <w:rPr>
                <w:u w:val="single"/>
              </w:rPr>
              <w:t>offerte</w:t>
            </w:r>
            <w:r w:rsidR="00F92055" w:rsidRPr="00D77156">
              <w:rPr>
                <w:u w:val="single"/>
              </w:rPr>
              <w:t>nummer</w:t>
            </w:r>
            <w:r w:rsidRPr="00D77156">
              <w:rPr>
                <w:u w:val="single"/>
              </w:rPr>
              <w:t>:</w:t>
            </w:r>
          </w:p>
          <w:p w14:paraId="4FEFFFA6" w14:textId="77777777" w:rsidR="007100DB" w:rsidRPr="001C66AC" w:rsidRDefault="007100DB" w:rsidP="007100DB">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452F7007" w14:textId="77777777" w:rsidR="007100DB" w:rsidRPr="008E3F95" w:rsidRDefault="007100DB" w:rsidP="008E3F95">
            <w:pPr>
              <w:keepNext/>
              <w:spacing w:line="240" w:lineRule="auto"/>
              <w:ind w:left="227"/>
              <w:rPr>
                <w:snapToGrid/>
                <w:kern w:val="0"/>
                <w:sz w:val="16"/>
                <w:szCs w:val="16"/>
                <w:lang w:eastAsia="nl-NL"/>
              </w:rPr>
            </w:pPr>
            <w:r>
              <w:rPr>
                <w:sz w:val="16"/>
                <w:szCs w:val="16"/>
              </w:rPr>
              <w:t>./</w:t>
            </w:r>
            <w:proofErr w:type="spellStart"/>
            <w:r w:rsidRPr="008E3F95">
              <w:rPr>
                <w:snapToGrid/>
                <w:kern w:val="0"/>
                <w:sz w:val="16"/>
                <w:szCs w:val="16"/>
                <w:lang w:eastAsia="nl-NL"/>
              </w:rPr>
              <w:t>tagNaam</w:t>
            </w:r>
            <w:proofErr w:type="spellEnd"/>
            <w:r w:rsidRPr="008E3F95">
              <w:rPr>
                <w:snapToGrid/>
                <w:kern w:val="0"/>
                <w:sz w:val="16"/>
                <w:szCs w:val="16"/>
                <w:lang w:eastAsia="nl-NL"/>
              </w:rPr>
              <w:t>(‘</w:t>
            </w:r>
            <w:proofErr w:type="spellStart"/>
            <w:r w:rsidRPr="008E3F95">
              <w:rPr>
                <w:snapToGrid/>
                <w:kern w:val="0"/>
                <w:sz w:val="16"/>
                <w:szCs w:val="16"/>
                <w:lang w:eastAsia="nl-NL"/>
              </w:rPr>
              <w:t>k_Offertenummer</w:t>
            </w:r>
            <w:proofErr w:type="spellEnd"/>
            <w:r w:rsidRPr="008E3F95">
              <w:rPr>
                <w:snapToGrid/>
                <w:kern w:val="0"/>
                <w:sz w:val="16"/>
                <w:szCs w:val="16"/>
                <w:lang w:eastAsia="nl-NL"/>
              </w:rPr>
              <w:t>’)</w:t>
            </w:r>
          </w:p>
          <w:p w14:paraId="47E98586"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4B43C5F" w14:textId="77777777" w:rsidR="00DC35DF" w:rsidRDefault="00DC35DF" w:rsidP="008E3F95">
            <w:pPr>
              <w:spacing w:line="240" w:lineRule="auto"/>
            </w:pPr>
          </w:p>
          <w:p w14:paraId="717CE86B" w14:textId="77777777" w:rsidR="00473A4A" w:rsidRPr="00DB7FA4" w:rsidRDefault="00473A4A" w:rsidP="00473A4A">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5FED3DE4" w14:textId="77777777" w:rsidR="00473A4A" w:rsidRPr="00DB7FA4" w:rsidRDefault="00473A4A" w:rsidP="00473A4A">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B6C38C2"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71CA37A6" w14:textId="77777777" w:rsidR="00473A4A" w:rsidRPr="004D42E8" w:rsidRDefault="00473A4A" w:rsidP="007100DB">
            <w:pPr>
              <w:keepNext/>
              <w:spacing w:line="240" w:lineRule="auto"/>
              <w:ind w:left="227"/>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43071606" w14:textId="77777777" w:rsidR="003952DF" w:rsidRDefault="003952DF" w:rsidP="003952DF">
      <w:pPr>
        <w:pStyle w:val="Kop2"/>
        <w:pageBreakBefore/>
      </w:pPr>
      <w:bookmarkStart w:id="42" w:name="_Ref438469058"/>
      <w:bookmarkStart w:id="43" w:name="_Toc463000931"/>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65E73EE6"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01E4C6DD"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40ADC83A" w14:textId="77777777" w:rsidR="003952DF" w:rsidRPr="003952DF" w:rsidRDefault="003952DF" w:rsidP="003952DF">
            <w:pPr>
              <w:keepNext/>
              <w:rPr>
                <w:b/>
              </w:rPr>
            </w:pPr>
            <w:r w:rsidRPr="003952DF">
              <w:rPr>
                <w:b/>
              </w:rPr>
              <w:t>Toelichting</w:t>
            </w:r>
          </w:p>
        </w:tc>
      </w:tr>
      <w:tr w:rsidR="001A3292" w:rsidRPr="00123774" w14:paraId="4AB8B33B" w14:textId="77777777" w:rsidTr="00DB7FA4">
        <w:trPr>
          <w:trHeight w:val="125"/>
        </w:trPr>
        <w:tc>
          <w:tcPr>
            <w:tcW w:w="2394" w:type="pct"/>
            <w:shd w:val="clear" w:color="auto" w:fill="auto"/>
          </w:tcPr>
          <w:p w14:paraId="7364E8A0"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013D319F" w14:textId="77777777"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overeenkomst van overbruggingslening te hebben gesloten voor een bedrag van </w:t>
            </w:r>
          </w:p>
          <w:p w14:paraId="23A55F07" w14:textId="77777777" w:rsidR="001A3292" w:rsidRP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hierna te noemen de overbrugging. Deze overeenkomst is omschreven in de bovengenoemde offerte,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1A3B6736"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5C7C11">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5C7C11">
              <w:t>2.2</w:t>
            </w:r>
            <w:r w:rsidR="00EC0C40">
              <w:fldChar w:fldCharType="end"/>
            </w:r>
            <w:r w:rsidR="00EC0C40">
              <w:t xml:space="preserve"> Titel</w:t>
            </w:r>
            <w:r w:rsidR="00164707">
              <w:t xml:space="preserve"> getoond</w:t>
            </w:r>
            <w:r w:rsidR="00C842EC">
              <w:t>.</w:t>
            </w:r>
          </w:p>
          <w:p w14:paraId="73F35586" w14:textId="77777777" w:rsidR="00A6619B" w:rsidRDefault="00A6619B" w:rsidP="0031578B">
            <w:pPr>
              <w:keepNext/>
              <w:spacing w:line="240" w:lineRule="auto"/>
            </w:pPr>
          </w:p>
          <w:p w14:paraId="5924E223"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770442E3" w14:textId="77777777" w:rsidR="00A6619B" w:rsidRDefault="00A6619B" w:rsidP="0031578B">
            <w:pPr>
              <w:keepNext/>
              <w:spacing w:line="240" w:lineRule="auto"/>
            </w:pPr>
          </w:p>
          <w:p w14:paraId="7986E710" w14:textId="77777777" w:rsidR="00A6619B" w:rsidRPr="0038049A" w:rsidRDefault="00A6619B" w:rsidP="00A6619B">
            <w:pPr>
              <w:spacing w:before="72"/>
              <w:rPr>
                <w:u w:val="single"/>
              </w:rPr>
            </w:pPr>
            <w:proofErr w:type="spellStart"/>
            <w:r w:rsidRPr="0038049A">
              <w:rPr>
                <w:u w:val="single"/>
              </w:rPr>
              <w:t>Mapping</w:t>
            </w:r>
            <w:proofErr w:type="spellEnd"/>
            <w:r w:rsidRPr="0038049A">
              <w:rPr>
                <w:u w:val="single"/>
              </w:rPr>
              <w:t xml:space="preserve">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475B4088" w14:textId="77777777" w:rsidR="009A5858" w:rsidRPr="001C66AC" w:rsidRDefault="009A5858" w:rsidP="009A5858">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12C774A8" w14:textId="77777777" w:rsidR="009A5858" w:rsidRPr="008E3F95" w:rsidRDefault="009A5858" w:rsidP="009A5858">
            <w:pPr>
              <w:keepNext/>
              <w:spacing w:line="240" w:lineRule="auto"/>
              <w:ind w:left="227"/>
              <w:rPr>
                <w:snapToGrid/>
                <w:kern w:val="0"/>
                <w:sz w:val="16"/>
                <w:szCs w:val="16"/>
                <w:lang w:eastAsia="nl-NL"/>
              </w:rPr>
            </w:pPr>
            <w:r>
              <w:rPr>
                <w:sz w:val="16"/>
                <w:szCs w:val="16"/>
              </w:rPr>
              <w:t>./</w:t>
            </w:r>
            <w:proofErr w:type="spellStart"/>
            <w:r w:rsidRPr="008E3F95">
              <w:rPr>
                <w:snapToGrid/>
                <w:kern w:val="0"/>
                <w:sz w:val="16"/>
                <w:szCs w:val="16"/>
                <w:lang w:eastAsia="nl-NL"/>
              </w:rPr>
              <w:t>tagNaam</w:t>
            </w:r>
            <w:proofErr w:type="spellEnd"/>
            <w:r w:rsidRPr="008E3F95">
              <w:rPr>
                <w:snapToGrid/>
                <w:kern w:val="0"/>
                <w:sz w:val="16"/>
                <w:szCs w:val="16"/>
                <w:lang w:eastAsia="nl-NL"/>
              </w:rPr>
              <w:t>(‘</w:t>
            </w:r>
            <w:proofErr w:type="spellStart"/>
            <w:r w:rsidRPr="008E3F95">
              <w:rPr>
                <w:snapToGrid/>
                <w:kern w:val="0"/>
                <w:sz w:val="16"/>
                <w:szCs w:val="16"/>
                <w:lang w:eastAsia="nl-NL"/>
              </w:rPr>
              <w:t>k_Offertenummer</w:t>
            </w:r>
            <w:proofErr w:type="spellEnd"/>
            <w:r w:rsidRPr="008E3F95">
              <w:rPr>
                <w:snapToGrid/>
                <w:kern w:val="0"/>
                <w:sz w:val="16"/>
                <w:szCs w:val="16"/>
                <w:lang w:eastAsia="nl-NL"/>
              </w:rPr>
              <w:t>’)</w:t>
            </w:r>
          </w:p>
          <w:p w14:paraId="08D2FCF1"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213E6DF6" w14:textId="77777777" w:rsidR="00A6619B" w:rsidRDefault="00A6619B" w:rsidP="0031578B">
            <w:pPr>
              <w:keepNext/>
              <w:spacing w:line="240" w:lineRule="auto"/>
            </w:pPr>
          </w:p>
          <w:p w14:paraId="730D49FC" w14:textId="77777777" w:rsidR="00A6619B" w:rsidRDefault="00A6619B" w:rsidP="00D77156">
            <w:pPr>
              <w:keepNext/>
              <w:spacing w:line="240" w:lineRule="auto"/>
              <w:rPr>
                <w:sz w:val="16"/>
                <w:szCs w:val="16"/>
              </w:rPr>
            </w:pPr>
            <w:proofErr w:type="spellStart"/>
            <w:r w:rsidRPr="00DB7FA4">
              <w:rPr>
                <w:u w:val="single"/>
              </w:rPr>
              <w:t>Mapping</w:t>
            </w:r>
            <w:proofErr w:type="spellEnd"/>
            <w:r w:rsidRPr="00DB7FA4">
              <w:rPr>
                <w:u w:val="single"/>
              </w:rPr>
              <w:t xml:space="preserve"> </w:t>
            </w:r>
            <w:r>
              <w:rPr>
                <w:u w:val="single"/>
              </w:rPr>
              <w:t>bedrag overbruggingslening</w:t>
            </w:r>
            <w:r w:rsidRPr="00DB7FA4">
              <w:rPr>
                <w:u w:val="single"/>
              </w:rPr>
              <w:t>:</w:t>
            </w:r>
          </w:p>
          <w:p w14:paraId="5FDC3DA8" w14:textId="77777777" w:rsidR="00A6619B" w:rsidRPr="00DB7FA4" w:rsidRDefault="00A6619B" w:rsidP="00D77156">
            <w:pPr>
              <w:keepNext/>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1F3652A4" w14:textId="77777777" w:rsidR="00A6619B" w:rsidRPr="00DB7FA4" w:rsidRDefault="00A6619B" w:rsidP="00D77156">
            <w:pPr>
              <w:keepNext/>
              <w:spacing w:line="240" w:lineRule="auto"/>
              <w:rPr>
                <w:sz w:val="16"/>
                <w:szCs w:val="16"/>
              </w:rPr>
            </w:pPr>
            <w:r>
              <w:rPr>
                <w:sz w:val="16"/>
                <w:szCs w:val="16"/>
              </w:rPr>
              <w:tab/>
              <w:t>./</w:t>
            </w:r>
            <w:proofErr w:type="spellStart"/>
            <w:r>
              <w:rPr>
                <w:sz w:val="16"/>
                <w:szCs w:val="16"/>
              </w:rPr>
              <w:t>bedrag</w:t>
            </w:r>
            <w:r w:rsidR="00E36636">
              <w:rPr>
                <w:sz w:val="16"/>
                <w:szCs w:val="16"/>
              </w:rPr>
              <w:t>L</w:t>
            </w:r>
            <w:r>
              <w:rPr>
                <w:sz w:val="16"/>
                <w:szCs w:val="16"/>
              </w:rPr>
              <w:t>ening</w:t>
            </w:r>
            <w:proofErr w:type="spellEnd"/>
            <w:r>
              <w:rPr>
                <w:sz w:val="16"/>
                <w:szCs w:val="16"/>
              </w:rPr>
              <w:t>/som</w:t>
            </w:r>
          </w:p>
          <w:p w14:paraId="020D13AE" w14:textId="77777777" w:rsidR="001A3292" w:rsidRPr="004D42E8" w:rsidRDefault="00A6619B" w:rsidP="00D77156">
            <w:pPr>
              <w:keepNext/>
              <w:spacing w:line="240" w:lineRule="auto"/>
            </w:pPr>
            <w:r>
              <w:tab/>
            </w:r>
            <w:r w:rsidRPr="001D61D1">
              <w:rPr>
                <w:sz w:val="16"/>
                <w:szCs w:val="16"/>
              </w:rPr>
              <w:t>./</w:t>
            </w:r>
            <w:proofErr w:type="spellStart"/>
            <w:r w:rsidRPr="001D61D1">
              <w:rPr>
                <w:sz w:val="16"/>
                <w:szCs w:val="16"/>
              </w:rPr>
              <w:t>bedrag</w:t>
            </w:r>
            <w:r w:rsidR="00E36636">
              <w:rPr>
                <w:sz w:val="16"/>
                <w:szCs w:val="16"/>
              </w:rPr>
              <w:t>L</w:t>
            </w:r>
            <w:r w:rsidRPr="001D61D1">
              <w:rPr>
                <w:sz w:val="16"/>
                <w:szCs w:val="16"/>
              </w:rPr>
              <w:t>ening</w:t>
            </w:r>
            <w:proofErr w:type="spellEnd"/>
            <w:r w:rsidRPr="001D61D1">
              <w:rPr>
                <w:sz w:val="16"/>
                <w:szCs w:val="16"/>
              </w:rPr>
              <w:t>/valuta</w:t>
            </w:r>
          </w:p>
        </w:tc>
      </w:tr>
    </w:tbl>
    <w:p w14:paraId="2AC0C10B" w14:textId="77777777" w:rsidR="003952DF" w:rsidRDefault="003952DF"/>
    <w:p w14:paraId="3FBA8EF9" w14:textId="77777777" w:rsidR="00A03E3E" w:rsidRPr="00B97244" w:rsidRDefault="00CB448C" w:rsidP="003638D8">
      <w:pPr>
        <w:pStyle w:val="Kop2"/>
        <w:pageBreakBefore/>
      </w:pPr>
      <w:bookmarkStart w:id="44" w:name="_Toc463000932"/>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9958645" w14:textId="77777777" w:rsidTr="00D77156">
        <w:trPr>
          <w:tblHeader/>
        </w:trPr>
        <w:tc>
          <w:tcPr>
            <w:tcW w:w="6771" w:type="dxa"/>
            <w:shd w:val="clear" w:color="auto" w:fill="auto"/>
          </w:tcPr>
          <w:p w14:paraId="730BC756" w14:textId="77777777" w:rsidR="00E729A7" w:rsidRPr="00D77156" w:rsidRDefault="00E729A7" w:rsidP="00D77156">
            <w:pPr>
              <w:rPr>
                <w:b/>
              </w:rPr>
            </w:pPr>
            <w:r w:rsidRPr="00DB7FA4">
              <w:rPr>
                <w:b/>
              </w:rPr>
              <w:t>Modeldocument tekst</w:t>
            </w:r>
          </w:p>
        </w:tc>
        <w:tc>
          <w:tcPr>
            <w:tcW w:w="7371" w:type="dxa"/>
            <w:shd w:val="clear" w:color="auto" w:fill="auto"/>
          </w:tcPr>
          <w:p w14:paraId="25EB2920" w14:textId="77777777" w:rsidR="00E729A7" w:rsidRPr="00D77156" w:rsidRDefault="00E729A7" w:rsidP="00D77156">
            <w:pPr>
              <w:rPr>
                <w:b/>
              </w:rPr>
            </w:pPr>
            <w:r w:rsidRPr="00DB7FA4">
              <w:rPr>
                <w:b/>
              </w:rPr>
              <w:t>Toelichting</w:t>
            </w:r>
          </w:p>
        </w:tc>
      </w:tr>
      <w:tr w:rsidR="00E729A7" w:rsidRPr="00343045" w14:paraId="2825E6F8" w14:textId="77777777" w:rsidTr="00DB7FA4">
        <w:tc>
          <w:tcPr>
            <w:tcW w:w="6771" w:type="dxa"/>
            <w:shd w:val="clear" w:color="auto" w:fill="auto"/>
          </w:tcPr>
          <w:p w14:paraId="084CD026"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05D9F56F" w14:textId="77777777" w:rsidR="00CB448C" w:rsidRPr="00030A78" w:rsidRDefault="00CB448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verleent tot zekerheid voor de betaling van al hetgeen geldgeefster te vorderen mocht hebben of krijgen op grond van de hoofdsom, de betaling van de verschuldigde rente (ook indien deze betrekking heeft op een periode van langer dan drie jaar), boeten en de in artikel 3 van de hierna te noemen Algemene Bepalingen 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w:t>
            </w:r>
          </w:p>
          <w:p w14:paraId="15A95C93" w14:textId="77777777" w:rsidR="00CB448C" w:rsidRPr="00030A78" w:rsidRDefault="00CB448C" w:rsidP="00030A78">
            <w:pPr>
              <w:tabs>
                <w:tab w:val="left" w:pos="-1440"/>
                <w:tab w:val="left" w:pos="-720"/>
              </w:tabs>
              <w:suppressAutoHyphens/>
              <w:rPr>
                <w:rFonts w:cs="Arial"/>
                <w:snapToGrid/>
                <w:color w:val="FF0000"/>
                <w:kern w:val="0"/>
                <w:szCs w:val="18"/>
                <w:lang w:val="nl" w:eastAsia="nl-NL"/>
              </w:rPr>
            </w:pPr>
            <w:r w:rsidRPr="00030A78">
              <w:rPr>
                <w:rFonts w:cs="Arial"/>
                <w:snapToGrid/>
                <w:color w:val="FF0000"/>
                <w:kern w:val="0"/>
                <w:szCs w:val="18"/>
                <w:lang w:val="nl" w:eastAsia="nl-NL"/>
              </w:rPr>
              <w:t xml:space="preserve">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1D511E30"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4BFFE669"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33373538" w14:textId="77777777" w:rsidR="00E729A7" w:rsidRDefault="00E729A7" w:rsidP="00D77156">
            <w:pPr>
              <w:spacing w:line="240" w:lineRule="auto"/>
              <w:rPr>
                <w:sz w:val="16"/>
                <w:szCs w:val="16"/>
              </w:rPr>
            </w:pPr>
          </w:p>
          <w:p w14:paraId="68016E79"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19F7FC97" w14:textId="77777777" w:rsidR="005574B4" w:rsidRDefault="005574B4" w:rsidP="005574B4">
            <w:pPr>
              <w:spacing w:line="240" w:lineRule="auto"/>
              <w:rPr>
                <w:sz w:val="16"/>
                <w:szCs w:val="16"/>
              </w:rPr>
            </w:pPr>
          </w:p>
          <w:p w14:paraId="59A1DE28" w14:textId="77777777" w:rsidR="005574B4" w:rsidRPr="00B97244" w:rsidRDefault="005574B4" w:rsidP="005574B4">
            <w:pPr>
              <w:spacing w:line="240" w:lineRule="auto"/>
              <w:rPr>
                <w:u w:val="single"/>
              </w:rPr>
            </w:pPr>
            <w:proofErr w:type="spellStart"/>
            <w:r w:rsidRPr="00B97244">
              <w:rPr>
                <w:u w:val="single"/>
              </w:rPr>
              <w:t>Mapping</w:t>
            </w:r>
            <w:proofErr w:type="spellEnd"/>
            <w:r w:rsidRPr="00B97244">
              <w:rPr>
                <w:u w:val="single"/>
              </w:rPr>
              <w:t xml:space="preserve"> telwoord</w:t>
            </w:r>
            <w:r w:rsidR="00C4795A">
              <w:rPr>
                <w:u w:val="single"/>
              </w:rPr>
              <w:t xml:space="preserve"> hypotheek</w:t>
            </w:r>
            <w:r w:rsidRPr="00B97244">
              <w:rPr>
                <w:u w:val="single"/>
              </w:rPr>
              <w:t>:</w:t>
            </w:r>
          </w:p>
          <w:p w14:paraId="31D4924D" w14:textId="77777777" w:rsidR="005574B4" w:rsidRPr="00DB7FA4" w:rsidRDefault="005574B4" w:rsidP="005574B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2FD71C8" w14:textId="77777777" w:rsidR="005574B4" w:rsidRDefault="005574B4" w:rsidP="005574B4">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1002EF62" w14:textId="77777777" w:rsidR="004F0F5D" w:rsidRDefault="004F0F5D" w:rsidP="00D77156">
            <w:pPr>
              <w:spacing w:line="240" w:lineRule="auto"/>
              <w:rPr>
                <w:sz w:val="16"/>
                <w:szCs w:val="16"/>
              </w:rPr>
            </w:pPr>
          </w:p>
          <w:p w14:paraId="5BA64164"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14277B6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9B63C11"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6F2B389B"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682789BE" w14:textId="77777777" w:rsidR="004F0F5D" w:rsidRDefault="004F0F5D" w:rsidP="00D77156">
            <w:pPr>
              <w:spacing w:line="240" w:lineRule="auto"/>
              <w:rPr>
                <w:sz w:val="16"/>
                <w:szCs w:val="16"/>
              </w:rPr>
            </w:pPr>
          </w:p>
          <w:p w14:paraId="4FDC2C8B" w14:textId="77777777"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'15</w:t>
            </w:r>
            <w:r w:rsidR="00394380">
              <w:rPr>
                <w:u w:val="single"/>
              </w:rPr>
              <w:t>0</w:t>
            </w:r>
            <w:r w:rsidRPr="00B97244">
              <w:rPr>
                <w:u w:val="single"/>
              </w:rPr>
              <w:t>% van hypotheekbedrag'</w:t>
            </w:r>
          </w:p>
          <w:p w14:paraId="4CA5A743"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A0E9C38"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6D8BD2E1"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tc>
      </w:tr>
    </w:tbl>
    <w:p w14:paraId="511A7ADB" w14:textId="77777777" w:rsidR="003952DF" w:rsidRDefault="003952DF"/>
    <w:p w14:paraId="7FE7F753" w14:textId="77777777" w:rsidR="003952DF" w:rsidRDefault="003952DF" w:rsidP="003952DF">
      <w:pPr>
        <w:pStyle w:val="Kop2"/>
        <w:pageBreakBefore/>
      </w:pPr>
      <w:bookmarkStart w:id="45" w:name="_Toc463000933"/>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2B9C5E0B" w14:textId="77777777" w:rsidTr="0084014E">
        <w:trPr>
          <w:tblHeader/>
        </w:trPr>
        <w:tc>
          <w:tcPr>
            <w:tcW w:w="6771" w:type="dxa"/>
            <w:shd w:val="clear" w:color="auto" w:fill="auto"/>
          </w:tcPr>
          <w:p w14:paraId="01082E35" w14:textId="77777777" w:rsidR="003952DF" w:rsidRPr="00D77156" w:rsidRDefault="003952DF" w:rsidP="0084014E">
            <w:pPr>
              <w:rPr>
                <w:b/>
              </w:rPr>
            </w:pPr>
            <w:r w:rsidRPr="00DB7FA4">
              <w:rPr>
                <w:b/>
              </w:rPr>
              <w:t>Modeldocument tekst</w:t>
            </w:r>
          </w:p>
        </w:tc>
        <w:tc>
          <w:tcPr>
            <w:tcW w:w="7371" w:type="dxa"/>
            <w:shd w:val="clear" w:color="auto" w:fill="auto"/>
          </w:tcPr>
          <w:p w14:paraId="31E14EE4" w14:textId="77777777" w:rsidR="003952DF" w:rsidRPr="00D77156" w:rsidRDefault="003952DF" w:rsidP="0084014E">
            <w:pPr>
              <w:rPr>
                <w:b/>
              </w:rPr>
            </w:pPr>
            <w:r w:rsidRPr="00DB7FA4">
              <w:rPr>
                <w:b/>
              </w:rPr>
              <w:t>Toelichting</w:t>
            </w:r>
          </w:p>
        </w:tc>
      </w:tr>
      <w:tr w:rsidR="00E729A7" w:rsidRPr="00343045" w14:paraId="52AF006B" w14:textId="77777777" w:rsidTr="00DB7FA4">
        <w:tc>
          <w:tcPr>
            <w:tcW w:w="6771" w:type="dxa"/>
            <w:shd w:val="clear" w:color="auto" w:fill="auto"/>
          </w:tcPr>
          <w:p w14:paraId="28D0897A"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artikel 3 van de hierna te noemen Algemene Bepalingen bedoelde kosten, een recht van hypotheek</w:t>
            </w:r>
            <w:r w:rsidR="00BB5872" w:rsidRPr="00030A78">
              <w:rPr>
                <w:rFonts w:cs="Arial"/>
                <w:snapToGrid/>
                <w:color w:val="800080"/>
                <w:kern w:val="0"/>
                <w:szCs w:val="18"/>
                <w:lang w:val="nl" w:eastAsia="nl-NL"/>
              </w:rPr>
              <w:t xml:space="preserve"> tweede</w:t>
            </w:r>
            <w:r w:rsidRPr="00030A78">
              <w:rPr>
                <w:rFonts w:cs="Arial"/>
                <w:snapToGrid/>
                <w:color w:val="800080"/>
                <w:kern w:val="0"/>
                <w:szCs w:val="18"/>
                <w:lang w:val="nl" w:eastAsia="nl-NL"/>
              </w:rPr>
              <w:t xml:space="preserve"> in rang, en wel op het registergoed zoals hierna vermeld </w:t>
            </w:r>
          </w:p>
          <w:p w14:paraId="6336D55D" w14:textId="77777777" w:rsid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 xml:space="preserve">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49A43048"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3ADD1412"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4E57CF2E"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9B3ECFB" w14:textId="77777777" w:rsidR="00394380" w:rsidRDefault="00394380" w:rsidP="00030A78">
            <w:pPr>
              <w:keepNext/>
            </w:pPr>
          </w:p>
          <w:p w14:paraId="269727C9"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0FDE1241" w14:textId="77777777" w:rsidR="00394380" w:rsidRPr="00030A78" w:rsidRDefault="00394380" w:rsidP="00030A78">
            <w:pPr>
              <w:keepNext/>
            </w:pPr>
          </w:p>
          <w:p w14:paraId="556EFEFC"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1E38EC4E" w14:textId="77777777" w:rsidR="00ED3523" w:rsidRDefault="00ED3523" w:rsidP="00ED3523">
            <w:pPr>
              <w:spacing w:line="240" w:lineRule="auto"/>
              <w:rPr>
                <w:sz w:val="16"/>
                <w:szCs w:val="16"/>
              </w:rPr>
            </w:pPr>
          </w:p>
          <w:p w14:paraId="08CE2F40" w14:textId="77777777" w:rsidR="00ED3523" w:rsidRDefault="00ED3523" w:rsidP="00ED3523">
            <w:pPr>
              <w:spacing w:line="240" w:lineRule="auto"/>
              <w:rPr>
                <w:u w:val="single"/>
              </w:rPr>
            </w:pPr>
            <w:proofErr w:type="spellStart"/>
            <w:r w:rsidRPr="00B97244">
              <w:rPr>
                <w:u w:val="single"/>
              </w:rPr>
              <w:t>Mapping</w:t>
            </w:r>
            <w:proofErr w:type="spellEnd"/>
            <w:r w:rsidRPr="00B97244">
              <w:rPr>
                <w:u w:val="single"/>
              </w:rPr>
              <w:t xml:space="preserve"> telwoord:</w:t>
            </w:r>
          </w:p>
          <w:p w14:paraId="68F76597" w14:textId="77777777" w:rsidR="00E176A0" w:rsidRPr="00F324D5" w:rsidRDefault="00E176A0" w:rsidP="00ED3523">
            <w:pPr>
              <w:spacing w:line="240" w:lineRule="auto"/>
              <w:rPr>
                <w:sz w:val="16"/>
                <w:szCs w:val="16"/>
              </w:rPr>
            </w:pPr>
            <w:r w:rsidRPr="00F324D5">
              <w:rPr>
                <w:sz w:val="16"/>
                <w:szCs w:val="16"/>
              </w:rPr>
              <w:t xml:space="preserve">-zie voorgaande </w:t>
            </w:r>
            <w:proofErr w:type="spellStart"/>
            <w:r w:rsidRPr="00F324D5">
              <w:rPr>
                <w:sz w:val="16"/>
                <w:szCs w:val="16"/>
              </w:rPr>
              <w:t>mapping</w:t>
            </w:r>
            <w:proofErr w:type="spellEnd"/>
            <w:r w:rsidRPr="00F324D5">
              <w:rPr>
                <w:sz w:val="16"/>
                <w:szCs w:val="16"/>
              </w:rPr>
              <w:t xml:space="preserve"> telwoord</w:t>
            </w:r>
          </w:p>
          <w:p w14:paraId="76014CA9" w14:textId="77777777" w:rsidR="00E176A0" w:rsidRDefault="00E176A0" w:rsidP="00ED3523">
            <w:pPr>
              <w:spacing w:line="240" w:lineRule="auto"/>
              <w:rPr>
                <w:u w:val="single"/>
              </w:rPr>
            </w:pPr>
          </w:p>
          <w:p w14:paraId="2AE6E46F" w14:textId="77777777" w:rsidR="00E176A0" w:rsidRPr="00B97244" w:rsidRDefault="00E176A0" w:rsidP="00ED3523">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overbruggings</w:t>
            </w:r>
            <w:r w:rsidR="00FB1425">
              <w:rPr>
                <w:u w:val="single"/>
              </w:rPr>
              <w:t>hypotheek</w:t>
            </w:r>
            <w:r>
              <w:rPr>
                <w:u w:val="single"/>
              </w:rPr>
              <w:t>:</w:t>
            </w:r>
          </w:p>
          <w:p w14:paraId="76D645AC" w14:textId="77777777" w:rsidR="00ED3523" w:rsidRPr="00DB7FA4" w:rsidRDefault="00ED3523" w:rsidP="00ED3523">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Pr="00266B90">
              <w:rPr>
                <w:rFonts w:cs="Arial"/>
                <w:sz w:val="16"/>
                <w:szCs w:val="16"/>
              </w:rPr>
              <w:t>overbruggings</w:t>
            </w:r>
            <w:r>
              <w:rPr>
                <w:rFonts w:cs="Arial"/>
                <w:sz w:val="16"/>
                <w:szCs w:val="16"/>
              </w:rPr>
              <w:t>hypotheek</w:t>
            </w:r>
            <w:r w:rsidRPr="00DB7FA4">
              <w:rPr>
                <w:rFonts w:cs="Arial"/>
                <w:sz w:val="16"/>
                <w:szCs w:val="16"/>
              </w:rPr>
              <w:t>]</w:t>
            </w:r>
          </w:p>
          <w:p w14:paraId="153BBF0A" w14:textId="77777777" w:rsidR="00ED3523" w:rsidRDefault="00ED3523" w:rsidP="00ED3523">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01C974F" w14:textId="77777777" w:rsidR="00394380" w:rsidRDefault="00394380" w:rsidP="00394380">
            <w:pPr>
              <w:spacing w:line="240" w:lineRule="auto"/>
              <w:rPr>
                <w:sz w:val="16"/>
                <w:szCs w:val="16"/>
              </w:rPr>
            </w:pPr>
          </w:p>
          <w:p w14:paraId="53E57FC6" w14:textId="77777777" w:rsidR="00394380" w:rsidRPr="00DB7FA4" w:rsidRDefault="00394380" w:rsidP="00394380">
            <w:pPr>
              <w:spacing w:line="240" w:lineRule="auto"/>
              <w:rPr>
                <w:u w:val="single"/>
              </w:rPr>
            </w:pPr>
            <w:proofErr w:type="spellStart"/>
            <w:r w:rsidRPr="00DB7FA4">
              <w:rPr>
                <w:u w:val="single"/>
              </w:rPr>
              <w:t>Mapping</w:t>
            </w:r>
            <w:proofErr w:type="spellEnd"/>
            <w:r w:rsidRPr="00DB7FA4">
              <w:rPr>
                <w:u w:val="single"/>
              </w:rPr>
              <w:t xml:space="preserve"> hypotheekbedrag:</w:t>
            </w:r>
          </w:p>
          <w:p w14:paraId="2663B31C" w14:textId="77777777" w:rsidR="00394380" w:rsidRPr="00DB7FA4" w:rsidRDefault="00394380" w:rsidP="00394380">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9DB0D64"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39D9576"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0F7BAB6F" w14:textId="77777777" w:rsidR="00394380" w:rsidRDefault="00394380" w:rsidP="00394380">
            <w:pPr>
              <w:spacing w:line="240" w:lineRule="auto"/>
              <w:rPr>
                <w:sz w:val="16"/>
                <w:szCs w:val="16"/>
              </w:rPr>
            </w:pPr>
          </w:p>
          <w:p w14:paraId="166C7374" w14:textId="77777777" w:rsidR="00394380" w:rsidRPr="00B97244" w:rsidRDefault="00394380" w:rsidP="00394380">
            <w:pPr>
              <w:spacing w:line="240" w:lineRule="auto"/>
              <w:rPr>
                <w:u w:val="single"/>
              </w:rPr>
            </w:pPr>
            <w:proofErr w:type="spellStart"/>
            <w:r w:rsidRPr="00B97244">
              <w:rPr>
                <w:u w:val="single"/>
              </w:rPr>
              <w:t>Mapping</w:t>
            </w:r>
            <w:proofErr w:type="spellEnd"/>
            <w:r w:rsidRPr="00B97244">
              <w:rPr>
                <w:u w:val="single"/>
              </w:rPr>
              <w:t xml:space="preserve"> '1</w:t>
            </w:r>
            <w:r>
              <w:rPr>
                <w:u w:val="single"/>
              </w:rPr>
              <w:t>50</w:t>
            </w:r>
            <w:r w:rsidRPr="00B97244">
              <w:rPr>
                <w:u w:val="single"/>
              </w:rPr>
              <w:t>% van hypotheekbedrag'</w:t>
            </w:r>
          </w:p>
          <w:p w14:paraId="5995F079" w14:textId="77777777" w:rsidR="00394380" w:rsidRPr="00DB7FA4" w:rsidRDefault="00394380" w:rsidP="00394380">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683728CC" w14:textId="77777777" w:rsidR="00394380" w:rsidRPr="00DB7FA4" w:rsidRDefault="00394380" w:rsidP="00394380">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272507F5" w14:textId="77777777" w:rsidR="00E729A7" w:rsidRDefault="00394380" w:rsidP="00E729A7">
            <w:pPr>
              <w:spacing w:line="240" w:lineRule="auto"/>
            </w:pPr>
            <w:r w:rsidRPr="00DB7FA4">
              <w:rPr>
                <w:sz w:val="16"/>
                <w:szCs w:val="16"/>
              </w:rPr>
              <w:tab/>
              <w:t>./</w:t>
            </w:r>
            <w:proofErr w:type="spellStart"/>
            <w:r w:rsidRPr="00DB7FA4">
              <w:rPr>
                <w:sz w:val="16"/>
                <w:szCs w:val="16"/>
              </w:rPr>
              <w:t>bedragTotaal</w:t>
            </w:r>
            <w:proofErr w:type="spellEnd"/>
            <w:r w:rsidRPr="00DB7FA4">
              <w:rPr>
                <w:sz w:val="16"/>
                <w:szCs w:val="16"/>
              </w:rPr>
              <w:t>/valuta</w:t>
            </w:r>
          </w:p>
        </w:tc>
      </w:tr>
    </w:tbl>
    <w:p w14:paraId="1EAFEE7A" w14:textId="77777777" w:rsidR="00407923" w:rsidRDefault="00407923" w:rsidP="00145092"/>
    <w:p w14:paraId="5E5C7D7C" w14:textId="77777777" w:rsidR="00C80891" w:rsidRDefault="003952DF" w:rsidP="00B13D63">
      <w:pPr>
        <w:pStyle w:val="Kop2"/>
        <w:pageBreakBefore/>
      </w:pPr>
      <w:bookmarkStart w:id="46" w:name="_Toc463000934"/>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487B437" w14:textId="77777777" w:rsidTr="00D77156">
        <w:trPr>
          <w:tblHeader/>
        </w:trPr>
        <w:tc>
          <w:tcPr>
            <w:tcW w:w="6771" w:type="dxa"/>
            <w:shd w:val="clear" w:color="auto" w:fill="auto"/>
          </w:tcPr>
          <w:p w14:paraId="1D46DC9C" w14:textId="77777777" w:rsidR="00E729A7" w:rsidRPr="00D77156" w:rsidRDefault="00E729A7" w:rsidP="00E729A7">
            <w:pPr>
              <w:rPr>
                <w:b/>
              </w:rPr>
            </w:pPr>
            <w:r w:rsidRPr="00DB7FA4">
              <w:rPr>
                <w:b/>
              </w:rPr>
              <w:t>Modeldocument tekst</w:t>
            </w:r>
          </w:p>
        </w:tc>
        <w:tc>
          <w:tcPr>
            <w:tcW w:w="7371" w:type="dxa"/>
            <w:shd w:val="clear" w:color="auto" w:fill="auto"/>
          </w:tcPr>
          <w:p w14:paraId="428A08FD" w14:textId="77777777" w:rsidR="00E729A7" w:rsidRPr="00D77156" w:rsidRDefault="00E729A7" w:rsidP="00E729A7">
            <w:pPr>
              <w:rPr>
                <w:b/>
              </w:rPr>
            </w:pPr>
            <w:r w:rsidRPr="00DB7FA4">
              <w:rPr>
                <w:b/>
              </w:rPr>
              <w:t>Toelichting</w:t>
            </w:r>
          </w:p>
        </w:tc>
      </w:tr>
      <w:tr w:rsidR="00D75F61" w:rsidRPr="00343045" w14:paraId="6E30D724" w14:textId="77777777" w:rsidTr="00DB7FA4">
        <w:tc>
          <w:tcPr>
            <w:tcW w:w="6771" w:type="dxa"/>
            <w:shd w:val="clear" w:color="auto" w:fill="auto"/>
          </w:tcPr>
          <w:p w14:paraId="251987CF"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5F7BE444" w14:textId="77777777" w:rsidR="00C4795A" w:rsidRPr="008434F0"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8434F0">
              <w:rPr>
                <w:color w:val="FF0000"/>
                <w:szCs w:val="18"/>
                <w:u w:val="single"/>
              </w:rPr>
              <w:t>Het registergoed</w:t>
            </w:r>
          </w:p>
        </w:tc>
        <w:tc>
          <w:tcPr>
            <w:tcW w:w="7371" w:type="dxa"/>
            <w:shd w:val="clear" w:color="auto" w:fill="auto"/>
          </w:tcPr>
          <w:p w14:paraId="2EF0FD44" w14:textId="77777777" w:rsidR="00D75F61" w:rsidRDefault="00D75F61" w:rsidP="00E729A7">
            <w:r>
              <w:t>Vaste tekst</w:t>
            </w:r>
          </w:p>
        </w:tc>
      </w:tr>
      <w:tr w:rsidR="00E729A7" w:rsidRPr="00343045" w14:paraId="668807E9" w14:textId="77777777" w:rsidTr="00DB7FA4">
        <w:tc>
          <w:tcPr>
            <w:tcW w:w="6771" w:type="dxa"/>
            <w:shd w:val="clear" w:color="auto" w:fill="auto"/>
          </w:tcPr>
          <w:p w14:paraId="62BA7E2E"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27879F87"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8FFB857" w14:textId="77777777" w:rsidR="00E729A7" w:rsidRDefault="00E729A7" w:rsidP="00E729A7"/>
          <w:p w14:paraId="254FA139"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AE8C359" w14:textId="77777777" w:rsidR="00E729A7" w:rsidRDefault="00E729A7" w:rsidP="00E729A7">
            <w:pPr>
              <w:rPr>
                <w:lang w:val="nl"/>
              </w:rPr>
            </w:pPr>
          </w:p>
          <w:p w14:paraId="4E9B1DA6"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2FCD4DEF" w14:textId="77777777" w:rsidR="00E729A7" w:rsidRPr="00DB7FA4" w:rsidRDefault="00E729A7" w:rsidP="00E729A7">
            <w:pPr>
              <w:rPr>
                <w:lang w:val="nl"/>
              </w:rPr>
            </w:pPr>
          </w:p>
          <w:p w14:paraId="7233A17D" w14:textId="77777777" w:rsidR="00E729A7" w:rsidRPr="00DB7FA4" w:rsidRDefault="00E729A7" w:rsidP="00E729A7">
            <w:pPr>
              <w:rPr>
                <w:u w:val="single"/>
                <w:lang w:val="nl"/>
              </w:rPr>
            </w:pPr>
            <w:r w:rsidRPr="00DB7FA4">
              <w:rPr>
                <w:u w:val="single"/>
                <w:lang w:val="nl"/>
              </w:rPr>
              <w:t>Mapping:</w:t>
            </w:r>
          </w:p>
          <w:p w14:paraId="41C7262E" w14:textId="77777777" w:rsidR="00E729A7" w:rsidRPr="00DB7FA4" w:rsidRDefault="00E729A7" w:rsidP="00E729A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10109099" w14:textId="77777777" w:rsidR="00E729A7" w:rsidRPr="00943EC1" w:rsidRDefault="00E729A7" w:rsidP="00D77156">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D75F61" w:rsidRPr="00343045" w14:paraId="2FB59DF2" w14:textId="77777777" w:rsidTr="00DB7FA4">
        <w:tc>
          <w:tcPr>
            <w:tcW w:w="6771" w:type="dxa"/>
            <w:shd w:val="clear" w:color="auto" w:fill="auto"/>
          </w:tcPr>
          <w:p w14:paraId="0BA456AE"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3A9E0D4E"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5C7136BC" w14:textId="77777777" w:rsidR="00BB5872" w:rsidRDefault="00BB5872" w:rsidP="00D77156">
            <w:pPr>
              <w:rPr>
                <w:snapToGrid/>
                <w:szCs w:val="18"/>
              </w:rPr>
            </w:pPr>
          </w:p>
          <w:p w14:paraId="7E4DBC7C"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0744DA5C" w14:textId="77777777" w:rsidR="004E7D42" w:rsidRDefault="004E7D42" w:rsidP="004E7D42">
            <w:pPr>
              <w:rPr>
                <w:snapToGrid/>
                <w:szCs w:val="18"/>
              </w:rPr>
            </w:pPr>
          </w:p>
          <w:p w14:paraId="7779B1E4"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12AA7A0E" w14:textId="77777777" w:rsidR="004E7D42" w:rsidRDefault="004E7D42" w:rsidP="004E7D42">
            <w:pPr>
              <w:spacing w:line="240" w:lineRule="auto"/>
              <w:rPr>
                <w:sz w:val="16"/>
                <w:szCs w:val="16"/>
              </w:rPr>
            </w:pPr>
            <w:r>
              <w:rPr>
                <w:sz w:val="16"/>
                <w:szCs w:val="16"/>
              </w:rPr>
              <w:t>-meer dan één keer aanwezig</w:t>
            </w:r>
          </w:p>
          <w:p w14:paraId="3119393D" w14:textId="77777777" w:rsidR="004E7D42" w:rsidRDefault="004E7D42" w:rsidP="004E7D42">
            <w:pPr>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tc>
      </w:tr>
    </w:tbl>
    <w:p w14:paraId="65791D03" w14:textId="77777777" w:rsidR="003952DF" w:rsidRDefault="003952DF" w:rsidP="003952DF">
      <w:pPr>
        <w:pStyle w:val="Kop2"/>
        <w:pageBreakBefore/>
      </w:pPr>
      <w:bookmarkStart w:id="47" w:name="_Toc463000935"/>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8240B16"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725ADC98"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2CDB1A0" w14:textId="77777777" w:rsidR="003952DF" w:rsidRPr="003952DF" w:rsidRDefault="003952DF" w:rsidP="0084014E">
            <w:pPr>
              <w:rPr>
                <w:b/>
              </w:rPr>
            </w:pPr>
            <w:r w:rsidRPr="003952DF">
              <w:rPr>
                <w:b/>
              </w:rPr>
              <w:t>Toelichting</w:t>
            </w:r>
          </w:p>
        </w:tc>
      </w:tr>
      <w:tr w:rsidR="00D75F61" w:rsidRPr="00343045" w14:paraId="3D2F7B90" w14:textId="77777777" w:rsidTr="00DB7FA4">
        <w:tc>
          <w:tcPr>
            <w:tcW w:w="6771" w:type="dxa"/>
            <w:shd w:val="clear" w:color="auto" w:fill="auto"/>
          </w:tcPr>
          <w:p w14:paraId="29CA1B2B"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r w:rsidRPr="00AA6400">
              <w:rPr>
                <w:rFonts w:cs="Arial"/>
                <w:snapToGrid/>
                <w:color w:val="800080"/>
                <w:kern w:val="0"/>
                <w:sz w:val="20"/>
                <w:u w:val="single"/>
                <w:lang w:eastAsia="nl-NL"/>
              </w:rPr>
              <w:t>Het overbruggingspand</w:t>
            </w:r>
          </w:p>
          <w:p w14:paraId="498101BC"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752C5D37"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4200F19B"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39418D11" w14:textId="77777777" w:rsidR="00D75F61" w:rsidRDefault="00D75F61" w:rsidP="00D75F61">
            <w:pPr>
              <w:rPr>
                <w:lang w:val="nl"/>
              </w:rPr>
            </w:pPr>
          </w:p>
          <w:p w14:paraId="22CDA323"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45F84703" w14:textId="77777777" w:rsidR="00D75F61" w:rsidRPr="00DB7FA4" w:rsidRDefault="00D75F61" w:rsidP="00D75F61">
            <w:pPr>
              <w:rPr>
                <w:lang w:val="nl"/>
              </w:rPr>
            </w:pPr>
          </w:p>
          <w:p w14:paraId="60C91B00" w14:textId="77777777" w:rsidR="00D75F61" w:rsidRPr="00DB7FA4" w:rsidRDefault="00D75F61" w:rsidP="00D75F61">
            <w:pPr>
              <w:rPr>
                <w:u w:val="single"/>
                <w:lang w:val="nl"/>
              </w:rPr>
            </w:pPr>
            <w:r w:rsidRPr="00DB7FA4">
              <w:rPr>
                <w:u w:val="single"/>
                <w:lang w:val="nl"/>
              </w:rPr>
              <w:t>Mapping:</w:t>
            </w:r>
          </w:p>
          <w:p w14:paraId="1E1DB1D5" w14:textId="77777777" w:rsidR="00D75F61" w:rsidRPr="00DB7FA4" w:rsidRDefault="00D75F61" w:rsidP="00D75F61">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743C0241"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 xml:space="preserve">zie tekstblokken voor de verdere </w:t>
            </w:r>
            <w:proofErr w:type="spellStart"/>
            <w:r w:rsidR="00D75F61" w:rsidRPr="00DB7FA4">
              <w:rPr>
                <w:sz w:val="16"/>
                <w:szCs w:val="16"/>
              </w:rPr>
              <w:t>mapping</w:t>
            </w:r>
            <w:proofErr w:type="spellEnd"/>
          </w:p>
        </w:tc>
      </w:tr>
      <w:tr w:rsidR="009D203C" w:rsidRPr="00343045" w14:paraId="6328703B" w14:textId="77777777" w:rsidTr="00DB7FA4">
        <w:tc>
          <w:tcPr>
            <w:tcW w:w="6771" w:type="dxa"/>
            <w:shd w:val="clear" w:color="auto" w:fill="auto"/>
          </w:tcPr>
          <w:p w14:paraId="61A41834"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F417B5F"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3E26EEB6" w14:textId="77777777" w:rsidR="001B41C7" w:rsidRDefault="001B41C7" w:rsidP="001B41C7">
            <w:pPr>
              <w:keepNext/>
              <w:spacing w:line="240" w:lineRule="auto"/>
              <w:rPr>
                <w:u w:val="single"/>
              </w:rPr>
            </w:pPr>
          </w:p>
          <w:p w14:paraId="76A0980D" w14:textId="77777777" w:rsidR="001B41C7" w:rsidRDefault="001B41C7" w:rsidP="001B41C7">
            <w:pPr>
              <w:keepNext/>
              <w:spacing w:line="240" w:lineRule="auto"/>
              <w:rPr>
                <w:sz w:val="16"/>
                <w:szCs w:val="16"/>
              </w:rPr>
            </w:pPr>
            <w:proofErr w:type="spellStart"/>
            <w:r w:rsidRPr="00DB7FA4">
              <w:rPr>
                <w:u w:val="single"/>
              </w:rPr>
              <w:t>Mapping</w:t>
            </w:r>
            <w:proofErr w:type="spellEnd"/>
            <w:r w:rsidRPr="00DB7FA4">
              <w:rPr>
                <w:u w:val="single"/>
              </w:rPr>
              <w:t xml:space="preserve"> </w:t>
            </w:r>
            <w:r>
              <w:rPr>
                <w:u w:val="single"/>
              </w:rPr>
              <w:t>tonen tekst</w:t>
            </w:r>
            <w:r w:rsidRPr="00DB7FA4">
              <w:rPr>
                <w:u w:val="single"/>
              </w:rPr>
              <w:t>:</w:t>
            </w:r>
          </w:p>
          <w:p w14:paraId="09F6260F"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431EC053" w14:textId="77777777" w:rsidR="004E7D42" w:rsidRDefault="004E7D42" w:rsidP="001B41C7">
            <w:pPr>
              <w:widowControl w:val="0"/>
              <w:tabs>
                <w:tab w:val="left" w:pos="-1440"/>
                <w:tab w:val="left" w:pos="-720"/>
              </w:tabs>
              <w:suppressAutoHyphens/>
              <w:spacing w:line="240" w:lineRule="auto"/>
              <w:rPr>
                <w:rFonts w:cs="Arial"/>
                <w:sz w:val="16"/>
                <w:szCs w:val="16"/>
              </w:rPr>
            </w:pPr>
          </w:p>
          <w:p w14:paraId="0DC516CF"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5D08B0D4" w14:textId="77777777" w:rsidR="004E7D42" w:rsidRDefault="004E7D42" w:rsidP="004E7D42">
            <w:pPr>
              <w:spacing w:line="240" w:lineRule="auto"/>
              <w:rPr>
                <w:sz w:val="16"/>
                <w:szCs w:val="16"/>
              </w:rPr>
            </w:pPr>
            <w:r>
              <w:rPr>
                <w:sz w:val="16"/>
                <w:szCs w:val="16"/>
              </w:rPr>
              <w:t>-meer dan één keer aanwezig</w:t>
            </w:r>
          </w:p>
          <w:p w14:paraId="3174A69C" w14:textId="77777777" w:rsidR="004E7D42" w:rsidRDefault="004E7D42" w:rsidP="004E7D42">
            <w:pPr>
              <w:widowControl w:val="0"/>
              <w:tabs>
                <w:tab w:val="left" w:pos="-1440"/>
                <w:tab w:val="left" w:pos="-720"/>
              </w:tabs>
              <w:suppressAutoHyphens/>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tc>
      </w:tr>
    </w:tbl>
    <w:p w14:paraId="2166852A" w14:textId="77777777" w:rsidR="002606D8" w:rsidRDefault="002606D8"/>
    <w:p w14:paraId="750F6E27" w14:textId="77777777" w:rsidR="00C80891" w:rsidRDefault="00C80891" w:rsidP="00B13D63">
      <w:pPr>
        <w:pStyle w:val="Kop2"/>
        <w:pageBreakBefore/>
      </w:pPr>
      <w:bookmarkStart w:id="48" w:name="_Toc463000936"/>
      <w:r>
        <w:lastRenderedPageBreak/>
        <w:t>Afsluiting</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8BFDCAB" w14:textId="77777777" w:rsidTr="00D77156">
        <w:trPr>
          <w:tblHeader/>
        </w:trPr>
        <w:tc>
          <w:tcPr>
            <w:tcW w:w="6771" w:type="dxa"/>
            <w:shd w:val="clear" w:color="auto" w:fill="auto"/>
          </w:tcPr>
          <w:p w14:paraId="6C01BC76" w14:textId="77777777" w:rsidR="00E729A7" w:rsidRPr="00D77156" w:rsidRDefault="00E729A7" w:rsidP="00D77156">
            <w:pPr>
              <w:rPr>
                <w:b/>
              </w:rPr>
            </w:pPr>
            <w:r w:rsidRPr="00DB7FA4">
              <w:rPr>
                <w:b/>
              </w:rPr>
              <w:t>Modeldocument tekst</w:t>
            </w:r>
          </w:p>
        </w:tc>
        <w:tc>
          <w:tcPr>
            <w:tcW w:w="7371" w:type="dxa"/>
            <w:shd w:val="clear" w:color="auto" w:fill="auto"/>
          </w:tcPr>
          <w:p w14:paraId="19A7E318" w14:textId="77777777" w:rsidR="00E729A7" w:rsidRPr="00D77156" w:rsidRDefault="00E729A7" w:rsidP="00E729A7">
            <w:pPr>
              <w:rPr>
                <w:b/>
              </w:rPr>
            </w:pPr>
            <w:r w:rsidRPr="00DB7FA4">
              <w:rPr>
                <w:b/>
              </w:rPr>
              <w:t>Toelichting</w:t>
            </w:r>
          </w:p>
        </w:tc>
      </w:tr>
      <w:tr w:rsidR="00E729A7" w:rsidRPr="00343045" w14:paraId="08995FC2" w14:textId="77777777" w:rsidTr="00DB7FA4">
        <w:tc>
          <w:tcPr>
            <w:tcW w:w="6771" w:type="dxa"/>
            <w:shd w:val="clear" w:color="auto" w:fill="auto"/>
          </w:tcPr>
          <w:p w14:paraId="53817ADD"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29535BF5"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7DFBA084"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3949D1FA" w14:textId="77777777"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60093E8F" w14:textId="77777777" w:rsidR="00E729A7" w:rsidRDefault="009D203C" w:rsidP="00D77156">
            <w:r>
              <w:t>Combinatie van v</w:t>
            </w:r>
            <w:r w:rsidR="00E729A7" w:rsidRPr="004D42E8">
              <w:t>aste tekst</w:t>
            </w:r>
            <w:r>
              <w:t xml:space="preserve"> en verplichte keuzetekst</w:t>
            </w:r>
            <w:r w:rsidR="00E729A7">
              <w:t>.</w:t>
            </w:r>
          </w:p>
          <w:p w14:paraId="5DB1CC83" w14:textId="77777777" w:rsidR="009D203C" w:rsidRDefault="009D203C" w:rsidP="00D77156"/>
          <w:p w14:paraId="08FFB242" w14:textId="77777777" w:rsidR="00E36636" w:rsidRPr="00DB7FA4" w:rsidRDefault="00E36636" w:rsidP="00E36636">
            <w:pPr>
              <w:keepNext/>
              <w:rPr>
                <w:szCs w:val="18"/>
                <w:u w:val="single"/>
              </w:rPr>
            </w:pPr>
            <w:proofErr w:type="spellStart"/>
            <w:r w:rsidRPr="00DB7FA4">
              <w:rPr>
                <w:szCs w:val="18"/>
                <w:u w:val="single"/>
              </w:rPr>
              <w:t>Mapping</w:t>
            </w:r>
            <w:proofErr w:type="spellEnd"/>
            <w:r w:rsidR="002043C9">
              <w:rPr>
                <w:szCs w:val="18"/>
                <w:u w:val="single"/>
              </w:rPr>
              <w:t xml:space="preserve"> vordering/vorderingen</w:t>
            </w:r>
            <w:r w:rsidRPr="00DB7FA4">
              <w:rPr>
                <w:szCs w:val="18"/>
                <w:u w:val="single"/>
              </w:rPr>
              <w:t>:</w:t>
            </w:r>
          </w:p>
          <w:p w14:paraId="54663A55" w14:textId="77777777" w:rsidR="00E36636" w:rsidRPr="00DB7FA4" w:rsidRDefault="00E36636" w:rsidP="00E36636">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70D8BD19" w14:textId="77777777" w:rsidR="00E36636" w:rsidRPr="00DB7FA4" w:rsidRDefault="00E36636" w:rsidP="00E36636">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Vordering</w:t>
            </w:r>
            <w:proofErr w:type="spellEnd"/>
            <w:r w:rsidRPr="00DB7FA4">
              <w:rPr>
                <w:sz w:val="16"/>
                <w:szCs w:val="16"/>
              </w:rPr>
              <w:t>’)</w:t>
            </w:r>
          </w:p>
          <w:p w14:paraId="45DB4957"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7EFB3E16" w14:textId="77777777" w:rsidR="003952DF" w:rsidRDefault="003952DF"/>
    <w:p w14:paraId="0789BD12" w14:textId="77777777" w:rsidR="003952DF" w:rsidRDefault="003952DF" w:rsidP="003952DF">
      <w:pPr>
        <w:pStyle w:val="Kop2"/>
        <w:pageBreakBefore/>
      </w:pPr>
      <w:bookmarkStart w:id="49" w:name="_Toc463000937"/>
      <w:r>
        <w:lastRenderedPageBreak/>
        <w:t>Toestemming partners</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4047A71D" w14:textId="77777777" w:rsidTr="00DB7FA4">
        <w:tc>
          <w:tcPr>
            <w:tcW w:w="6771" w:type="dxa"/>
            <w:shd w:val="clear" w:color="auto" w:fill="auto"/>
          </w:tcPr>
          <w:p w14:paraId="4A26FE61"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54F9BAD6" w14:textId="77777777" w:rsidR="00E36636" w:rsidRDefault="00E36636" w:rsidP="009D203C">
            <w:r>
              <w:t>Optionele keuzetekst</w:t>
            </w:r>
            <w:r w:rsidR="002043C9">
              <w:t xml:space="preserve"> met de volgende keuzes:</w:t>
            </w:r>
          </w:p>
          <w:p w14:paraId="0B81774A"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00CA19A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447690B" w14:textId="77777777" w:rsidR="00E36636" w:rsidRPr="00D77156" w:rsidRDefault="00E36636" w:rsidP="00F528E7">
            <w:pPr>
              <w:spacing w:line="240" w:lineRule="auto"/>
              <w:rPr>
                <w:szCs w:val="18"/>
              </w:rPr>
            </w:pPr>
          </w:p>
          <w:p w14:paraId="2295C67B" w14:textId="77777777" w:rsidR="00E36636" w:rsidRDefault="00E36636" w:rsidP="00E36636">
            <w:pPr>
              <w:keepNext/>
              <w:rPr>
                <w:szCs w:val="18"/>
                <w:u w:val="single"/>
              </w:rPr>
            </w:pPr>
            <w:proofErr w:type="spellStart"/>
            <w:r w:rsidRPr="00DB7FA4">
              <w:rPr>
                <w:szCs w:val="18"/>
                <w:u w:val="single"/>
              </w:rPr>
              <w:t>Mapping</w:t>
            </w:r>
            <w:proofErr w:type="spellEnd"/>
            <w:r w:rsidRPr="00DB7FA4">
              <w:rPr>
                <w:szCs w:val="18"/>
                <w:u w:val="single"/>
              </w:rPr>
              <w:t>:</w:t>
            </w:r>
          </w:p>
          <w:p w14:paraId="66EC28CF"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w:t>
            </w:r>
            <w:proofErr w:type="spellStart"/>
            <w:r w:rsidRPr="00F324D5">
              <w:rPr>
                <w:kern w:val="0"/>
                <w:sz w:val="16"/>
                <w:szCs w:val="16"/>
                <w:lang w:eastAsia="nl-NL"/>
              </w:rPr>
              <w:t>aanduidingPartij</w:t>
            </w:r>
            <w:proofErr w:type="spellEnd"/>
            <w:r w:rsidRPr="00F324D5">
              <w:rPr>
                <w:kern w:val="0"/>
                <w:sz w:val="16"/>
                <w:szCs w:val="16"/>
                <w:lang w:eastAsia="nl-NL"/>
              </w:rPr>
              <w:t>(‘de schuldenaar’)</w:t>
            </w:r>
            <w:r w:rsidR="009E5870" w:rsidRPr="00F324D5">
              <w:rPr>
                <w:sz w:val="16"/>
                <w:szCs w:val="16"/>
              </w:rPr>
              <w:t>/</w:t>
            </w:r>
            <w:proofErr w:type="spellStart"/>
            <w:r w:rsidR="009E5870" w:rsidRPr="00F324D5">
              <w:rPr>
                <w:sz w:val="16"/>
                <w:szCs w:val="16"/>
              </w:rPr>
              <w:t>tekstKeuze</w:t>
            </w:r>
            <w:proofErr w:type="spellEnd"/>
          </w:p>
          <w:p w14:paraId="0CE67C06" w14:textId="77777777" w:rsidR="009E5870" w:rsidRPr="009E5870" w:rsidRDefault="009E5870" w:rsidP="00F528E7">
            <w:pPr>
              <w:keepNext/>
              <w:spacing w:line="240" w:lineRule="auto"/>
              <w:ind w:left="227"/>
              <w:rPr>
                <w:sz w:val="16"/>
                <w:szCs w:val="16"/>
              </w:rPr>
            </w:pPr>
            <w:r w:rsidRPr="009E5870">
              <w:rPr>
                <w:sz w:val="16"/>
                <w:szCs w:val="16"/>
              </w:rPr>
              <w:t>./</w:t>
            </w:r>
            <w:proofErr w:type="spellStart"/>
            <w:r w:rsidRPr="009E5870">
              <w:rPr>
                <w:sz w:val="16"/>
                <w:szCs w:val="16"/>
              </w:rPr>
              <w:t>tagNaam</w:t>
            </w:r>
            <w:proofErr w:type="spellEnd"/>
            <w:r w:rsidRPr="009E5870">
              <w:rPr>
                <w:sz w:val="16"/>
                <w:szCs w:val="16"/>
              </w:rPr>
              <w:t>(</w:t>
            </w:r>
            <w:proofErr w:type="spellStart"/>
            <w:r w:rsidRPr="009E5870">
              <w:rPr>
                <w:sz w:val="16"/>
                <w:szCs w:val="16"/>
              </w:rPr>
              <w:t>k_ToestemmingPartners</w:t>
            </w:r>
            <w:proofErr w:type="spellEnd"/>
            <w:r w:rsidRPr="009E5870">
              <w:rPr>
                <w:sz w:val="16"/>
                <w:szCs w:val="16"/>
              </w:rPr>
              <w:t>)</w:t>
            </w:r>
          </w:p>
          <w:p w14:paraId="01309819"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7E2C793" w14:textId="77777777" w:rsidR="0082293D" w:rsidRDefault="0082293D" w:rsidP="00D70CF4">
      <w:pPr>
        <w:pStyle w:val="Kop2"/>
        <w:pageBreakBefore/>
      </w:pPr>
      <w:bookmarkStart w:id="50" w:name="_Toc463000938"/>
      <w:r>
        <w:lastRenderedPageBreak/>
        <w:t>Woonplaatskeuze</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2904ACD1" w14:textId="77777777" w:rsidTr="00D77156">
        <w:trPr>
          <w:tblHeader/>
        </w:trPr>
        <w:tc>
          <w:tcPr>
            <w:tcW w:w="6771" w:type="dxa"/>
            <w:shd w:val="clear" w:color="auto" w:fill="auto"/>
          </w:tcPr>
          <w:p w14:paraId="720F0EA4" w14:textId="77777777" w:rsidR="00E729A7" w:rsidRPr="00D77156" w:rsidRDefault="00E729A7" w:rsidP="00D77156">
            <w:pPr>
              <w:rPr>
                <w:b/>
              </w:rPr>
            </w:pPr>
            <w:r w:rsidRPr="00DB7FA4">
              <w:rPr>
                <w:b/>
              </w:rPr>
              <w:t>Modeldocument tekst</w:t>
            </w:r>
          </w:p>
        </w:tc>
        <w:tc>
          <w:tcPr>
            <w:tcW w:w="7371" w:type="dxa"/>
            <w:shd w:val="clear" w:color="auto" w:fill="auto"/>
          </w:tcPr>
          <w:p w14:paraId="46B1AB47" w14:textId="77777777" w:rsidR="00E729A7" w:rsidRPr="00D77156" w:rsidRDefault="00E729A7" w:rsidP="00D77156">
            <w:pPr>
              <w:rPr>
                <w:b/>
              </w:rPr>
            </w:pPr>
            <w:r w:rsidRPr="00DB7FA4">
              <w:rPr>
                <w:b/>
              </w:rPr>
              <w:t>Toelichting</w:t>
            </w:r>
          </w:p>
        </w:tc>
      </w:tr>
      <w:tr w:rsidR="00E729A7" w:rsidRPr="00343045" w14:paraId="4A91F95F" w14:textId="77777777" w:rsidTr="00DB7FA4">
        <w:tc>
          <w:tcPr>
            <w:tcW w:w="6771" w:type="dxa"/>
            <w:shd w:val="clear" w:color="auto" w:fill="auto"/>
          </w:tcPr>
          <w:p w14:paraId="3366A89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045E7A75"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378C8690"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251314A9" w14:textId="77777777" w:rsidR="00FA5F0B" w:rsidRDefault="00FA5F0B" w:rsidP="00E729A7">
            <w:pPr>
              <w:spacing w:before="72"/>
              <w:rPr>
                <w:szCs w:val="18"/>
              </w:rPr>
            </w:pPr>
          </w:p>
          <w:p w14:paraId="680C62C5"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E36156E" w14:textId="77777777" w:rsidR="00E729A7" w:rsidRPr="00DB7FA4" w:rsidRDefault="00E729A7" w:rsidP="00E729A7">
            <w:pPr>
              <w:keepNext/>
              <w:spacing w:before="72"/>
              <w:rPr>
                <w:szCs w:val="18"/>
              </w:rPr>
            </w:pPr>
          </w:p>
          <w:p w14:paraId="3BE0EC16" w14:textId="77777777" w:rsidR="00E729A7" w:rsidRPr="00DB7FA4" w:rsidRDefault="00E729A7" w:rsidP="00E729A7">
            <w:pPr>
              <w:keepNext/>
              <w:rPr>
                <w:szCs w:val="18"/>
                <w:u w:val="single"/>
              </w:rPr>
            </w:pPr>
            <w:proofErr w:type="spellStart"/>
            <w:r w:rsidRPr="00DB7FA4">
              <w:rPr>
                <w:szCs w:val="18"/>
                <w:u w:val="single"/>
              </w:rPr>
              <w:t>Mapping</w:t>
            </w:r>
            <w:proofErr w:type="spellEnd"/>
            <w:r w:rsidRPr="00DB7FA4">
              <w:rPr>
                <w:szCs w:val="18"/>
                <w:u w:val="single"/>
              </w:rPr>
              <w:t>:</w:t>
            </w:r>
          </w:p>
          <w:p w14:paraId="3ECDDAA3" w14:textId="77777777" w:rsidR="00E729A7" w:rsidRPr="00DB7FA4" w:rsidRDefault="00E729A7" w:rsidP="00E729A7">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7A498676" w14:textId="77777777" w:rsidR="00E729A7" w:rsidRPr="00DB7FA4" w:rsidRDefault="00E729A7" w:rsidP="00E729A7">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71B8689B"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5D187D1D" w14:textId="77777777" w:rsidR="0082293D" w:rsidRDefault="0082293D" w:rsidP="008E3F95">
      <w:pPr>
        <w:pStyle w:val="Kop2"/>
        <w:numPr>
          <w:ilvl w:val="1"/>
          <w:numId w:val="1"/>
        </w:numPr>
      </w:pPr>
      <w:bookmarkStart w:id="51" w:name="_Toc463000939"/>
      <w:r>
        <w:t xml:space="preserve">Einde </w:t>
      </w:r>
      <w:r w:rsidRPr="0082293D">
        <w:rPr>
          <w:lang w:val="nl-NL"/>
        </w:rPr>
        <w:t>kadasterdeel</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7510BDD4" w14:textId="77777777" w:rsidTr="00D77156">
        <w:trPr>
          <w:tblHeader/>
        </w:trPr>
        <w:tc>
          <w:tcPr>
            <w:tcW w:w="6771" w:type="dxa"/>
            <w:shd w:val="clear" w:color="auto" w:fill="auto"/>
          </w:tcPr>
          <w:p w14:paraId="0F84A5F1" w14:textId="77777777" w:rsidR="00E729A7" w:rsidRPr="00D77156" w:rsidRDefault="00E729A7" w:rsidP="00D77156">
            <w:pPr>
              <w:rPr>
                <w:b/>
              </w:rPr>
            </w:pPr>
            <w:r w:rsidRPr="00DB7FA4">
              <w:rPr>
                <w:b/>
              </w:rPr>
              <w:t>Modeldocument tekst</w:t>
            </w:r>
          </w:p>
        </w:tc>
        <w:tc>
          <w:tcPr>
            <w:tcW w:w="7371" w:type="dxa"/>
            <w:shd w:val="clear" w:color="auto" w:fill="auto"/>
          </w:tcPr>
          <w:p w14:paraId="6EDED14F" w14:textId="77777777" w:rsidR="00E729A7" w:rsidRPr="00D77156" w:rsidRDefault="00E729A7" w:rsidP="00E729A7">
            <w:pPr>
              <w:rPr>
                <w:b/>
              </w:rPr>
            </w:pPr>
            <w:r w:rsidRPr="00DB7FA4">
              <w:rPr>
                <w:b/>
              </w:rPr>
              <w:t>Toelichting</w:t>
            </w:r>
          </w:p>
        </w:tc>
      </w:tr>
      <w:tr w:rsidR="00E729A7" w:rsidRPr="00343045" w14:paraId="555CDA57" w14:textId="77777777" w:rsidTr="00DB7FA4">
        <w:tc>
          <w:tcPr>
            <w:tcW w:w="6771" w:type="dxa"/>
            <w:shd w:val="clear" w:color="auto" w:fill="auto"/>
          </w:tcPr>
          <w:p w14:paraId="1E4F7138"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68B726EA" w14:textId="77777777" w:rsidR="00E729A7" w:rsidRPr="00DB7FA4" w:rsidRDefault="00E729A7" w:rsidP="00E729A7">
            <w:pPr>
              <w:rPr>
                <w:szCs w:val="18"/>
              </w:rPr>
            </w:pPr>
            <w:r w:rsidRPr="00DB7FA4">
              <w:rPr>
                <w:szCs w:val="18"/>
              </w:rPr>
              <w:t>Vaste tekst.</w:t>
            </w:r>
          </w:p>
        </w:tc>
      </w:tr>
    </w:tbl>
    <w:p w14:paraId="663114B1" w14:textId="77777777" w:rsidR="00C80891" w:rsidRDefault="00C80891" w:rsidP="00145092"/>
    <w:p w14:paraId="03F3C962" w14:textId="77777777" w:rsidR="0000015B" w:rsidRPr="00B13D63" w:rsidRDefault="0000015B" w:rsidP="00B13D63">
      <w:pPr>
        <w:pStyle w:val="Kop2"/>
        <w:pageBreakBefore/>
        <w:numPr>
          <w:ilvl w:val="1"/>
          <w:numId w:val="1"/>
        </w:numPr>
        <w:rPr>
          <w:lang w:val="nl-NL"/>
        </w:rPr>
      </w:pPr>
      <w:bookmarkStart w:id="52" w:name="_Toc248216324"/>
      <w:bookmarkStart w:id="53" w:name="_Toc463000940"/>
      <w:r w:rsidRPr="00B13D63">
        <w:rPr>
          <w:lang w:val="nl-NL"/>
        </w:rPr>
        <w:lastRenderedPageBreak/>
        <w:t>Vrije gedeelte</w:t>
      </w:r>
      <w:bookmarkEnd w:id="52"/>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6DF85C86" w14:textId="77777777" w:rsidTr="00DB7FA4">
        <w:tc>
          <w:tcPr>
            <w:tcW w:w="6771" w:type="dxa"/>
            <w:shd w:val="clear" w:color="auto" w:fill="auto"/>
          </w:tcPr>
          <w:p w14:paraId="3A816A7A" w14:textId="77777777" w:rsidR="0000015B" w:rsidRPr="00DB7FA4" w:rsidRDefault="0000015B" w:rsidP="00012F09">
            <w:pPr>
              <w:rPr>
                <w:rFonts w:cs="Arial"/>
                <w:color w:val="999999"/>
              </w:rPr>
            </w:pPr>
          </w:p>
        </w:tc>
        <w:tc>
          <w:tcPr>
            <w:tcW w:w="7371" w:type="dxa"/>
            <w:shd w:val="clear" w:color="auto" w:fill="auto"/>
          </w:tcPr>
          <w:p w14:paraId="11DE94CD"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22FF4515" w14:textId="77777777" w:rsidR="00266366" w:rsidRDefault="00266366" w:rsidP="00DB7FA4">
            <w:pPr>
              <w:spacing w:before="72"/>
            </w:pPr>
          </w:p>
          <w:p w14:paraId="3609EA7B"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35753ED6"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C027724"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61B0B" w14:textId="77777777" w:rsidR="00F211B7" w:rsidRDefault="00F211B7">
      <w:r>
        <w:separator/>
      </w:r>
    </w:p>
  </w:endnote>
  <w:endnote w:type="continuationSeparator" w:id="0">
    <w:p w14:paraId="7E0FDB18" w14:textId="77777777" w:rsidR="00F211B7" w:rsidRDefault="00F2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FE324" w14:textId="77777777" w:rsidR="002043C9" w:rsidRDefault="002043C9">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937FB" w14:textId="77777777" w:rsidR="002043C9" w:rsidRDefault="002043C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8DF6A" w14:textId="77777777" w:rsidR="00F211B7" w:rsidRDefault="00F211B7">
      <w:r>
        <w:separator/>
      </w:r>
    </w:p>
  </w:footnote>
  <w:footnote w:type="continuationSeparator" w:id="0">
    <w:p w14:paraId="73EE6C0A" w14:textId="77777777" w:rsidR="00F211B7" w:rsidRDefault="00F211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043C9" w14:paraId="258698E1" w14:textId="77777777">
      <w:tc>
        <w:tcPr>
          <w:tcW w:w="4181" w:type="dxa"/>
        </w:tcPr>
        <w:p w14:paraId="0CA4B37E" w14:textId="77777777" w:rsidR="002043C9" w:rsidRDefault="002043C9">
          <w:pPr>
            <w:pStyle w:val="tussenkopje"/>
            <w:spacing w:before="0"/>
          </w:pPr>
          <w:r>
            <w:t>Datum</w:t>
          </w:r>
        </w:p>
      </w:tc>
    </w:tr>
    <w:tr w:rsidR="002043C9" w14:paraId="1F3FDE0C" w14:textId="77777777">
      <w:tc>
        <w:tcPr>
          <w:tcW w:w="4181" w:type="dxa"/>
        </w:tcPr>
        <w:p w14:paraId="37A3BABE" w14:textId="77777777" w:rsidR="002043C9" w:rsidRDefault="00E34FE3">
          <w:pPr>
            <w:spacing w:line="240" w:lineRule="atLeast"/>
          </w:pPr>
          <w:r>
            <w:fldChar w:fldCharType="begin"/>
          </w:r>
          <w:r>
            <w:instrText xml:space="preserve"> REF Datum </w:instrText>
          </w:r>
          <w:r>
            <w:fldChar w:fldCharType="separate"/>
          </w:r>
          <w:r w:rsidR="005C7C11">
            <w:rPr>
              <w:noProof/>
            </w:rPr>
            <w:t>19 september 2016</w:t>
          </w:r>
          <w:r>
            <w:rPr>
              <w:noProof/>
            </w:rPr>
            <w:fldChar w:fldCharType="end"/>
          </w:r>
        </w:p>
      </w:tc>
    </w:tr>
    <w:tr w:rsidR="002043C9" w14:paraId="69D1C357" w14:textId="77777777">
      <w:tc>
        <w:tcPr>
          <w:tcW w:w="4181" w:type="dxa"/>
        </w:tcPr>
        <w:p w14:paraId="70362FB9" w14:textId="77777777" w:rsidR="002043C9" w:rsidRDefault="002043C9">
          <w:pPr>
            <w:pStyle w:val="tussenkopje"/>
          </w:pPr>
          <w:r>
            <w:t>Titel</w:t>
          </w:r>
        </w:p>
      </w:tc>
    </w:tr>
    <w:tr w:rsidR="002043C9" w14:paraId="3F8C4349" w14:textId="77777777">
      <w:tc>
        <w:tcPr>
          <w:tcW w:w="4181" w:type="dxa"/>
        </w:tcPr>
        <w:p w14:paraId="2F3FD99E" w14:textId="77777777" w:rsidR="002043C9" w:rsidRDefault="00E34FE3">
          <w:pPr>
            <w:spacing w:line="240" w:lineRule="atLeast"/>
            <w:rPr>
              <w:noProof/>
            </w:rPr>
          </w:pPr>
          <w:r>
            <w:fldChar w:fldCharType="begin"/>
          </w:r>
          <w:r>
            <w:instrText xml:space="preserve"> STYLEREF Titel \* MERGEFORMAT </w:instrText>
          </w:r>
          <w:r>
            <w:fldChar w:fldCharType="separate"/>
          </w:r>
          <w:r>
            <w:rPr>
              <w:noProof/>
            </w:rPr>
            <w:t>Toelichting modeldocument AEGON hypotheek</w:t>
          </w:r>
          <w:r>
            <w:rPr>
              <w:noProof/>
            </w:rPr>
            <w:fldChar w:fldCharType="end"/>
          </w:r>
        </w:p>
      </w:tc>
    </w:tr>
    <w:tr w:rsidR="002043C9" w14:paraId="6C0D442D" w14:textId="77777777">
      <w:tc>
        <w:tcPr>
          <w:tcW w:w="4181" w:type="dxa"/>
        </w:tcPr>
        <w:p w14:paraId="02FE2CE7" w14:textId="77777777" w:rsidR="002043C9" w:rsidRDefault="002043C9">
          <w:pPr>
            <w:pStyle w:val="tussenkopje"/>
          </w:pPr>
          <w:r>
            <w:t>Versie</w:t>
          </w:r>
        </w:p>
      </w:tc>
    </w:tr>
    <w:tr w:rsidR="002043C9" w14:paraId="39F018A0" w14:textId="77777777">
      <w:tc>
        <w:tcPr>
          <w:tcW w:w="4181" w:type="dxa"/>
        </w:tcPr>
        <w:p w14:paraId="53FD5D46" w14:textId="77777777" w:rsidR="002043C9" w:rsidRDefault="00E34FE3">
          <w:pPr>
            <w:spacing w:line="240" w:lineRule="atLeast"/>
          </w:pPr>
          <w:r>
            <w:fldChar w:fldCharType="begin"/>
          </w:r>
          <w:r>
            <w:instrText xml:space="preserve"> REF Versie </w:instrText>
          </w:r>
          <w:r>
            <w:fldChar w:fldCharType="separate"/>
          </w:r>
          <w:r w:rsidR="005C7C11">
            <w:rPr>
              <w:noProof/>
            </w:rPr>
            <w:t>3.1.0</w:t>
          </w:r>
          <w:r>
            <w:rPr>
              <w:noProof/>
            </w:rPr>
            <w:fldChar w:fldCharType="end"/>
          </w:r>
        </w:p>
      </w:tc>
    </w:tr>
    <w:tr w:rsidR="002043C9" w14:paraId="179DA334" w14:textId="77777777">
      <w:tc>
        <w:tcPr>
          <w:tcW w:w="4181" w:type="dxa"/>
        </w:tcPr>
        <w:p w14:paraId="4AED95EE" w14:textId="77777777" w:rsidR="002043C9" w:rsidRDefault="002043C9">
          <w:pPr>
            <w:pStyle w:val="tussenkopje"/>
          </w:pPr>
          <w:r>
            <w:t>Blad</w:t>
          </w:r>
        </w:p>
      </w:tc>
    </w:tr>
    <w:tr w:rsidR="002043C9" w14:paraId="09649A65" w14:textId="77777777">
      <w:tc>
        <w:tcPr>
          <w:tcW w:w="4181" w:type="dxa"/>
        </w:tcPr>
        <w:p w14:paraId="158AD045" w14:textId="77777777" w:rsidR="002043C9" w:rsidRDefault="002043C9">
          <w:pPr>
            <w:spacing w:line="240" w:lineRule="atLeast"/>
          </w:pPr>
          <w:r>
            <w:fldChar w:fldCharType="begin"/>
          </w:r>
          <w:r>
            <w:instrText xml:space="preserve"> PAGE  \* MERGEFORMAT </w:instrText>
          </w:r>
          <w:r>
            <w:fldChar w:fldCharType="separate"/>
          </w:r>
          <w:r w:rsidR="00E34FE3">
            <w:rPr>
              <w:noProof/>
            </w:rPr>
            <w:t>3</w:t>
          </w:r>
          <w:r>
            <w:fldChar w:fldCharType="end"/>
          </w:r>
          <w:r>
            <w:t xml:space="preserve"> van </w:t>
          </w:r>
          <w:r>
            <w:fldChar w:fldCharType="begin"/>
          </w:r>
          <w:r>
            <w:instrText xml:space="preserve"> = 1+</w:instrText>
          </w:r>
          <w:r w:rsidR="00E34FE3">
            <w:fldChar w:fldCharType="begin"/>
          </w:r>
          <w:r w:rsidR="00E34FE3">
            <w:instrText xml:space="preserve"> NUMPAGES   \* MERGEFORMAT </w:instrText>
          </w:r>
          <w:r w:rsidR="00E34FE3">
            <w:fldChar w:fldCharType="separate"/>
          </w:r>
          <w:r w:rsidR="00E34FE3">
            <w:rPr>
              <w:noProof/>
            </w:rPr>
            <w:instrText>23</w:instrText>
          </w:r>
          <w:r w:rsidR="00E34FE3">
            <w:rPr>
              <w:noProof/>
            </w:rPr>
            <w:fldChar w:fldCharType="end"/>
          </w:r>
          <w:r>
            <w:instrText xml:space="preserve"> </w:instrText>
          </w:r>
          <w:r>
            <w:fldChar w:fldCharType="separate"/>
          </w:r>
          <w:r w:rsidR="00E34FE3">
            <w:rPr>
              <w:noProof/>
            </w:rPr>
            <w:t>24</w:t>
          </w:r>
          <w:r>
            <w:fldChar w:fldCharType="end"/>
          </w:r>
          <w:r>
            <w:t xml:space="preserve"> </w:t>
          </w:r>
        </w:p>
      </w:tc>
    </w:tr>
  </w:tbl>
  <w:p w14:paraId="7383D86C" w14:textId="183AEC0A" w:rsidR="002043C9" w:rsidRDefault="00B131A3">
    <w:pPr>
      <w:pStyle w:val="Koptekst"/>
    </w:pPr>
    <w:r>
      <w:rPr>
        <w:noProof/>
        <w:snapToGrid/>
        <w:lang w:eastAsia="nl-NL"/>
      </w:rPr>
      <w:drawing>
        <wp:anchor distT="0" distB="0" distL="114300" distR="114300" simplePos="0" relativeHeight="251657216" behindDoc="1" locked="0" layoutInCell="1" allowOverlap="1" wp14:anchorId="49B5E223" wp14:editId="54C15732">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043C9" w14:paraId="6F969F74" w14:textId="77777777">
      <w:tc>
        <w:tcPr>
          <w:tcW w:w="4181" w:type="dxa"/>
        </w:tcPr>
        <w:p w14:paraId="23F0FFEB" w14:textId="77777777" w:rsidR="002043C9" w:rsidRDefault="002043C9">
          <w:pPr>
            <w:pStyle w:val="tussenkopje"/>
            <w:spacing w:before="0"/>
          </w:pPr>
          <w:r>
            <w:t>Datum</w:t>
          </w:r>
        </w:p>
      </w:tc>
    </w:tr>
    <w:bookmarkStart w:id="26" w:name="Datum"/>
    <w:tr w:rsidR="002043C9" w14:paraId="664D55A2" w14:textId="77777777">
      <w:tc>
        <w:tcPr>
          <w:tcW w:w="4181" w:type="dxa"/>
        </w:tcPr>
        <w:p w14:paraId="0070111E" w14:textId="77777777" w:rsidR="002043C9" w:rsidRDefault="002043C9" w:rsidP="00101970">
          <w:pPr>
            <w:spacing w:line="240" w:lineRule="atLeast"/>
          </w:pPr>
          <w:r>
            <w:fldChar w:fldCharType="begin"/>
          </w:r>
          <w:r>
            <w:instrText xml:space="preserve"> STYLEREF Datumopmaakprofiel\l  \* MERGEFORMAT </w:instrText>
          </w:r>
          <w:r>
            <w:fldChar w:fldCharType="separate"/>
          </w:r>
          <w:r w:rsidR="00E34FE3">
            <w:rPr>
              <w:noProof/>
            </w:rPr>
            <w:t>19 september 2016</w:t>
          </w:r>
          <w:r>
            <w:fldChar w:fldCharType="end"/>
          </w:r>
          <w:bookmarkEnd w:id="26"/>
        </w:p>
      </w:tc>
    </w:tr>
    <w:tr w:rsidR="002043C9" w14:paraId="50DC94ED" w14:textId="77777777">
      <w:tc>
        <w:tcPr>
          <w:tcW w:w="4181" w:type="dxa"/>
        </w:tcPr>
        <w:p w14:paraId="3FDB085C" w14:textId="77777777" w:rsidR="002043C9" w:rsidRDefault="002043C9">
          <w:pPr>
            <w:pStyle w:val="tussenkopje"/>
          </w:pPr>
          <w:r>
            <w:t>Titel</w:t>
          </w:r>
        </w:p>
      </w:tc>
    </w:tr>
    <w:tr w:rsidR="002043C9" w14:paraId="6D46B75F" w14:textId="77777777">
      <w:tc>
        <w:tcPr>
          <w:tcW w:w="4181" w:type="dxa"/>
        </w:tcPr>
        <w:p w14:paraId="394A2A54" w14:textId="77777777" w:rsidR="002043C9" w:rsidRPr="00435110" w:rsidRDefault="00E34FE3">
          <w:pPr>
            <w:spacing w:line="240" w:lineRule="atLeast"/>
          </w:pPr>
          <w:r>
            <w:fldChar w:fldCharType="begin"/>
          </w:r>
          <w:r>
            <w:instrText xml:space="preserve"> STYLEREF Titel \* MERGEFORMAT </w:instrText>
          </w:r>
          <w:r>
            <w:fldChar w:fldCharType="separate"/>
          </w:r>
          <w:r>
            <w:rPr>
              <w:noProof/>
            </w:rPr>
            <w:t>Toelichting modeldocument AEGON hypotheek</w:t>
          </w:r>
          <w:r>
            <w:rPr>
              <w:noProof/>
            </w:rPr>
            <w:fldChar w:fldCharType="end"/>
          </w:r>
        </w:p>
      </w:tc>
    </w:tr>
    <w:tr w:rsidR="002043C9" w14:paraId="09567C13" w14:textId="77777777">
      <w:tc>
        <w:tcPr>
          <w:tcW w:w="4181" w:type="dxa"/>
        </w:tcPr>
        <w:p w14:paraId="4CF5B611" w14:textId="77777777" w:rsidR="002043C9" w:rsidRDefault="002043C9">
          <w:pPr>
            <w:pStyle w:val="tussenkopje"/>
          </w:pPr>
          <w:r>
            <w:t>Versie</w:t>
          </w:r>
        </w:p>
      </w:tc>
    </w:tr>
    <w:bookmarkStart w:id="27" w:name="Versie"/>
    <w:tr w:rsidR="002043C9" w14:paraId="740D4F9A" w14:textId="77777777">
      <w:tc>
        <w:tcPr>
          <w:tcW w:w="4181" w:type="dxa"/>
        </w:tcPr>
        <w:p w14:paraId="55E2ACD5" w14:textId="77777777" w:rsidR="002043C9" w:rsidRDefault="002043C9">
          <w:pPr>
            <w:spacing w:line="240" w:lineRule="atLeast"/>
          </w:pPr>
          <w:r>
            <w:fldChar w:fldCharType="begin"/>
          </w:r>
          <w:r>
            <w:instrText xml:space="preserve"> STYLEREF Versie\l  \* MERGEFORMAT </w:instrText>
          </w:r>
          <w:r>
            <w:fldChar w:fldCharType="separate"/>
          </w:r>
          <w:r w:rsidR="00E34FE3">
            <w:rPr>
              <w:noProof/>
            </w:rPr>
            <w:t>3.1.0</w:t>
          </w:r>
          <w:r>
            <w:fldChar w:fldCharType="end"/>
          </w:r>
          <w:bookmarkEnd w:id="27"/>
        </w:p>
      </w:tc>
    </w:tr>
    <w:tr w:rsidR="002043C9" w14:paraId="32FA8500" w14:textId="77777777">
      <w:tc>
        <w:tcPr>
          <w:tcW w:w="4181" w:type="dxa"/>
        </w:tcPr>
        <w:p w14:paraId="3DB3BA2F" w14:textId="77777777" w:rsidR="002043C9" w:rsidRDefault="002043C9">
          <w:pPr>
            <w:pStyle w:val="tussenkopje"/>
          </w:pPr>
          <w:r>
            <w:t>Blad</w:t>
          </w:r>
        </w:p>
      </w:tc>
    </w:tr>
    <w:tr w:rsidR="002043C9" w14:paraId="0C92700C" w14:textId="77777777">
      <w:tc>
        <w:tcPr>
          <w:tcW w:w="4181" w:type="dxa"/>
        </w:tcPr>
        <w:p w14:paraId="4FCD285E" w14:textId="77777777" w:rsidR="002043C9" w:rsidRDefault="002043C9">
          <w:pPr>
            <w:spacing w:line="240" w:lineRule="atLeast"/>
          </w:pPr>
          <w:r>
            <w:fldChar w:fldCharType="begin"/>
          </w:r>
          <w:r>
            <w:instrText xml:space="preserve"> PAGE  \* MERGEFORMAT </w:instrText>
          </w:r>
          <w:r>
            <w:fldChar w:fldCharType="separate"/>
          </w:r>
          <w:r w:rsidR="00E34FE3">
            <w:rPr>
              <w:noProof/>
            </w:rPr>
            <w:t>5</w:t>
          </w:r>
          <w:r>
            <w:fldChar w:fldCharType="end"/>
          </w:r>
          <w:r>
            <w:t xml:space="preserve"> van </w:t>
          </w:r>
          <w:r>
            <w:fldChar w:fldCharType="begin"/>
          </w:r>
          <w:r>
            <w:instrText xml:space="preserve"> = 1+</w:instrText>
          </w:r>
          <w:r w:rsidR="00E34FE3">
            <w:fldChar w:fldCharType="begin"/>
          </w:r>
          <w:r w:rsidR="00E34FE3">
            <w:instrText xml:space="preserve"> NUMPAGES   \* MERGEFORMAT </w:instrText>
          </w:r>
          <w:r w:rsidR="00E34FE3">
            <w:fldChar w:fldCharType="separate"/>
          </w:r>
          <w:r w:rsidR="00E34FE3">
            <w:rPr>
              <w:noProof/>
            </w:rPr>
            <w:instrText>23</w:instrText>
          </w:r>
          <w:r w:rsidR="00E34FE3">
            <w:rPr>
              <w:noProof/>
            </w:rPr>
            <w:fldChar w:fldCharType="end"/>
          </w:r>
          <w:r>
            <w:instrText xml:space="preserve"> </w:instrText>
          </w:r>
          <w:r>
            <w:fldChar w:fldCharType="separate"/>
          </w:r>
          <w:r w:rsidR="00E34FE3">
            <w:rPr>
              <w:noProof/>
            </w:rPr>
            <w:t>24</w:t>
          </w:r>
          <w:r>
            <w:fldChar w:fldCharType="end"/>
          </w:r>
          <w:r>
            <w:t xml:space="preserve"> </w:t>
          </w:r>
        </w:p>
      </w:tc>
    </w:tr>
  </w:tbl>
  <w:p w14:paraId="68E1444A" w14:textId="1F3A67E6" w:rsidR="002043C9" w:rsidRDefault="00B131A3">
    <w:pPr>
      <w:pStyle w:val="Koptekst"/>
    </w:pPr>
    <w:r>
      <w:rPr>
        <w:noProof/>
        <w:snapToGrid/>
        <w:lang w:eastAsia="nl-NL"/>
      </w:rPr>
      <w:drawing>
        <wp:anchor distT="0" distB="0" distL="114300" distR="114300" simplePos="0" relativeHeight="251658240" behindDoc="1" locked="0" layoutInCell="1" allowOverlap="1" wp14:anchorId="61B12225" wp14:editId="4F08CA0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C11"/>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34F0"/>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1A3"/>
    <w:rsid w:val="00B13425"/>
    <w:rsid w:val="00B13D63"/>
    <w:rsid w:val="00B13F36"/>
    <w:rsid w:val="00B153EF"/>
    <w:rsid w:val="00B15C82"/>
    <w:rsid w:val="00B17C14"/>
    <w:rsid w:val="00B17D9F"/>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4FE3"/>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1B7"/>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5121"/>
    <o:shapelayout v:ext="edit">
      <o:idmap v:ext="edit" data="1"/>
    </o:shapelayout>
  </w:shapeDefaults>
  <w:decimalSymbol w:val=","/>
  <w:listSeparator w:val=";"/>
  <w14:docId w14:val="03FD7E51"/>
  <w15:chartTrackingRefBased/>
  <w15:docId w15:val="{D5490B40-0356-4F80-9CA9-9761C530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2E5DF-9CCF-45BB-8DA5-FE11E60C7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9</TotalTime>
  <Pages>23</Pages>
  <Words>2638</Words>
  <Characters>22428</Characters>
  <Application>Microsoft Office Word</Application>
  <DocSecurity>0</DocSecurity>
  <Lines>186</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25016</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cp:revision>
  <cp:lastPrinted>2015-07-15T14:30:00Z</cp:lastPrinted>
  <dcterms:created xsi:type="dcterms:W3CDTF">2016-09-30T10:12:00Z</dcterms:created>
  <dcterms:modified xsi:type="dcterms:W3CDTF">2016-10-07T13:54:00Z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