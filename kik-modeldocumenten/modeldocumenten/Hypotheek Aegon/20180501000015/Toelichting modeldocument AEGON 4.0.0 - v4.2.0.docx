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7CBD1"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4CC9F59B" w14:textId="77777777" w:rsidTr="008E3F95">
        <w:trPr>
          <w:gridAfter w:val="1"/>
          <w:wAfter w:w="3544" w:type="dxa"/>
        </w:trPr>
        <w:tc>
          <w:tcPr>
            <w:tcW w:w="5315" w:type="dxa"/>
          </w:tcPr>
          <w:p w14:paraId="2C22C41A" w14:textId="77777777" w:rsidR="003228A3" w:rsidRDefault="003228A3"/>
        </w:tc>
      </w:tr>
      <w:tr w:rsidR="003228A3" w14:paraId="03FF48CE" w14:textId="77777777" w:rsidTr="008E3F95">
        <w:trPr>
          <w:gridAfter w:val="1"/>
          <w:wAfter w:w="3544" w:type="dxa"/>
        </w:trPr>
        <w:tc>
          <w:tcPr>
            <w:tcW w:w="5315" w:type="dxa"/>
          </w:tcPr>
          <w:p w14:paraId="7AE0252E" w14:textId="77777777" w:rsidR="003228A3" w:rsidRDefault="003228A3"/>
        </w:tc>
      </w:tr>
      <w:tr w:rsidR="003228A3" w:rsidRPr="00343045" w14:paraId="453060BC" w14:textId="77777777" w:rsidTr="008E3F95">
        <w:trPr>
          <w:gridAfter w:val="1"/>
          <w:wAfter w:w="3544" w:type="dxa"/>
        </w:trPr>
        <w:tc>
          <w:tcPr>
            <w:tcW w:w="5315" w:type="dxa"/>
          </w:tcPr>
          <w:p w14:paraId="7398BA4F" w14:textId="77777777" w:rsidR="003228A3" w:rsidRPr="00343045" w:rsidRDefault="003228A3">
            <w:pPr>
              <w:pStyle w:val="Eenheid"/>
            </w:pPr>
            <w:bookmarkStart w:id="0" w:name="bmDirectie"/>
            <w:bookmarkEnd w:id="0"/>
          </w:p>
        </w:tc>
      </w:tr>
      <w:tr w:rsidR="003228A3" w:rsidRPr="00343045" w14:paraId="39AD1EE8" w14:textId="77777777" w:rsidTr="008E3F95">
        <w:trPr>
          <w:gridAfter w:val="1"/>
          <w:wAfter w:w="3544" w:type="dxa"/>
        </w:trPr>
        <w:tc>
          <w:tcPr>
            <w:tcW w:w="5315" w:type="dxa"/>
          </w:tcPr>
          <w:p w14:paraId="6BFBE5D5"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03919138" w14:textId="77777777" w:rsidTr="008E3F95">
        <w:trPr>
          <w:gridAfter w:val="1"/>
          <w:wAfter w:w="3544" w:type="dxa"/>
        </w:trPr>
        <w:tc>
          <w:tcPr>
            <w:tcW w:w="5315" w:type="dxa"/>
          </w:tcPr>
          <w:p w14:paraId="41876DF1" w14:textId="77777777" w:rsidR="003228A3" w:rsidRPr="00343045" w:rsidRDefault="003228A3">
            <w:pPr>
              <w:spacing w:before="90"/>
              <w:rPr>
                <w:sz w:val="14"/>
              </w:rPr>
            </w:pPr>
          </w:p>
        </w:tc>
      </w:tr>
      <w:tr w:rsidR="003228A3" w:rsidRPr="00343045" w14:paraId="065B4C31" w14:textId="77777777" w:rsidTr="008E3F95">
        <w:trPr>
          <w:gridAfter w:val="1"/>
          <w:wAfter w:w="3544" w:type="dxa"/>
          <w:trHeight w:val="3804"/>
        </w:trPr>
        <w:tc>
          <w:tcPr>
            <w:tcW w:w="5315" w:type="dxa"/>
            <w:vAlign w:val="bottom"/>
          </w:tcPr>
          <w:p w14:paraId="027CBC95"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2ACC465" w14:textId="77777777" w:rsidTr="008E3F95">
        <w:trPr>
          <w:gridAfter w:val="1"/>
          <w:wAfter w:w="3544" w:type="dxa"/>
          <w:trHeight w:val="135"/>
        </w:trPr>
        <w:tc>
          <w:tcPr>
            <w:tcW w:w="5315" w:type="dxa"/>
          </w:tcPr>
          <w:p w14:paraId="77869FC8" w14:textId="260C3567" w:rsidR="003228A3" w:rsidRPr="00287AD2" w:rsidRDefault="00DC7882" w:rsidP="0019602F">
            <w:pPr>
              <w:spacing w:before="90"/>
              <w:rPr>
                <w:szCs w:val="18"/>
              </w:rPr>
            </w:pPr>
            <w:r w:rsidRPr="00DC7882">
              <w:rPr>
                <w:szCs w:val="18"/>
              </w:rPr>
              <w:t>2018050100001</w:t>
            </w:r>
            <w:r w:rsidR="0019602F">
              <w:rPr>
                <w:szCs w:val="18"/>
              </w:rPr>
              <w:t>5</w:t>
            </w:r>
          </w:p>
        </w:tc>
      </w:tr>
      <w:tr w:rsidR="003228A3" w:rsidRPr="00343045" w14:paraId="78DD9ED3" w14:textId="77777777" w:rsidTr="008E3F95">
        <w:trPr>
          <w:gridAfter w:val="1"/>
          <w:wAfter w:w="3544" w:type="dxa"/>
          <w:trHeight w:val="181"/>
        </w:trPr>
        <w:tc>
          <w:tcPr>
            <w:tcW w:w="5315" w:type="dxa"/>
          </w:tcPr>
          <w:p w14:paraId="38F70DEA" w14:textId="77777777" w:rsidR="003228A3" w:rsidRPr="00343045" w:rsidRDefault="003228A3"/>
        </w:tc>
      </w:tr>
      <w:tr w:rsidR="003228A3" w:rsidRPr="00343045" w14:paraId="00BD2908" w14:textId="77777777" w:rsidTr="008E3F95">
        <w:trPr>
          <w:gridAfter w:val="1"/>
          <w:wAfter w:w="3544" w:type="dxa"/>
        </w:trPr>
        <w:tc>
          <w:tcPr>
            <w:tcW w:w="5315" w:type="dxa"/>
          </w:tcPr>
          <w:p w14:paraId="69230D2B" w14:textId="77777777" w:rsidR="003228A3" w:rsidRPr="00343045" w:rsidRDefault="008D0862" w:rsidP="000C7052">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071867">
              <w:rPr>
                <w:lang w:val="nl-NL"/>
              </w:rPr>
              <w:t xml:space="preserve">AEGON </w:t>
            </w:r>
            <w:r w:rsidR="00286F0E">
              <w:rPr>
                <w:lang w:val="nl-NL"/>
              </w:rPr>
              <w:t>hypotheek</w:t>
            </w:r>
          </w:p>
        </w:tc>
      </w:tr>
      <w:tr w:rsidR="003228A3" w:rsidRPr="00343045" w14:paraId="4ECC062B" w14:textId="77777777" w:rsidTr="008E3F95">
        <w:trPr>
          <w:gridAfter w:val="1"/>
          <w:wAfter w:w="3544" w:type="dxa"/>
          <w:trHeight w:val="268"/>
        </w:trPr>
        <w:tc>
          <w:tcPr>
            <w:tcW w:w="5315" w:type="dxa"/>
          </w:tcPr>
          <w:p w14:paraId="73DBB56D" w14:textId="77777777" w:rsidR="003228A3" w:rsidRPr="00343045" w:rsidRDefault="003228A3"/>
        </w:tc>
      </w:tr>
      <w:tr w:rsidR="003228A3" w:rsidRPr="00343045" w14:paraId="4588850F" w14:textId="77777777" w:rsidTr="008E3F95">
        <w:trPr>
          <w:gridAfter w:val="1"/>
          <w:wAfter w:w="3544" w:type="dxa"/>
          <w:cantSplit/>
          <w:trHeight w:hRule="exact" w:val="275"/>
        </w:trPr>
        <w:tc>
          <w:tcPr>
            <w:tcW w:w="5315" w:type="dxa"/>
            <w:vAlign w:val="bottom"/>
          </w:tcPr>
          <w:p w14:paraId="04157079"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49F93293" w14:textId="77777777" w:rsidTr="008E3F95">
        <w:trPr>
          <w:gridAfter w:val="1"/>
          <w:wAfter w:w="3544" w:type="dxa"/>
          <w:cantSplit/>
          <w:trHeight w:hRule="exact" w:val="804"/>
        </w:trPr>
        <w:tc>
          <w:tcPr>
            <w:tcW w:w="5315" w:type="dxa"/>
            <w:vAlign w:val="bottom"/>
          </w:tcPr>
          <w:p w14:paraId="216565A5" w14:textId="77777777" w:rsidR="003228A3" w:rsidRPr="00343045" w:rsidRDefault="003228A3"/>
        </w:tc>
      </w:tr>
      <w:tr w:rsidR="003228A3" w:rsidRPr="00343045" w14:paraId="7EB4B278" w14:textId="77777777" w:rsidTr="008E3F95">
        <w:trPr>
          <w:gridAfter w:val="1"/>
          <w:wAfter w:w="3544" w:type="dxa"/>
          <w:cantSplit/>
        </w:trPr>
        <w:tc>
          <w:tcPr>
            <w:tcW w:w="5315" w:type="dxa"/>
            <w:vAlign w:val="bottom"/>
          </w:tcPr>
          <w:p w14:paraId="7815FDC0"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41DB3F21" w14:textId="77777777" w:rsidTr="00F06036">
        <w:trPr>
          <w:gridAfter w:val="1"/>
          <w:wAfter w:w="3544" w:type="dxa"/>
          <w:cantSplit/>
          <w:trHeight w:val="80"/>
        </w:trPr>
        <w:tc>
          <w:tcPr>
            <w:tcW w:w="5315" w:type="dxa"/>
            <w:vAlign w:val="bottom"/>
          </w:tcPr>
          <w:p w14:paraId="752FB262" w14:textId="60E64C9D" w:rsidR="002A010E" w:rsidRPr="00343045" w:rsidRDefault="00F97B70" w:rsidP="00F528E7">
            <w:r>
              <w:fldChar w:fldCharType="begin"/>
            </w:r>
            <w:r>
              <w:instrText xml:space="preserve"> REF Versie \h </w:instrText>
            </w:r>
            <w:r>
              <w:fldChar w:fldCharType="separate"/>
            </w:r>
            <w:r w:rsidR="00DC7882">
              <w:rPr>
                <w:noProof/>
              </w:rPr>
              <w:t>4.2.0</w:t>
            </w:r>
            <w:r>
              <w:fldChar w:fldCharType="end"/>
            </w:r>
          </w:p>
        </w:tc>
      </w:tr>
      <w:tr w:rsidR="003228A3" w:rsidRPr="00343045" w14:paraId="2924C46A" w14:textId="77777777">
        <w:trPr>
          <w:cantSplit/>
          <w:trHeight w:hRule="exact" w:val="246"/>
        </w:trPr>
        <w:tc>
          <w:tcPr>
            <w:tcW w:w="8859" w:type="dxa"/>
            <w:gridSpan w:val="2"/>
            <w:vAlign w:val="bottom"/>
          </w:tcPr>
          <w:p w14:paraId="1311B3A0" w14:textId="77777777" w:rsidR="003228A3" w:rsidRPr="00343045" w:rsidRDefault="003228A3"/>
        </w:tc>
      </w:tr>
    </w:tbl>
    <w:p w14:paraId="028FCE55" w14:textId="77777777" w:rsidR="003228A3" w:rsidRPr="00343045" w:rsidRDefault="003228A3"/>
    <w:p w14:paraId="61EB52B7" w14:textId="77777777" w:rsidR="00EB68F7" w:rsidRDefault="00EB68F7"/>
    <w:p w14:paraId="1BD12D66" w14:textId="77777777" w:rsidR="00EB68F7" w:rsidRPr="00EB68F7" w:rsidRDefault="00EB68F7" w:rsidP="00EB68F7"/>
    <w:p w14:paraId="42C75049" w14:textId="77777777" w:rsidR="00EB68F7" w:rsidRPr="00EB68F7" w:rsidRDefault="00EB68F7" w:rsidP="00EB68F7"/>
    <w:p w14:paraId="735FDD21" w14:textId="77777777" w:rsidR="00EB68F7" w:rsidRPr="00EB68F7" w:rsidRDefault="00EB68F7" w:rsidP="00EB68F7"/>
    <w:p w14:paraId="3FB3284F" w14:textId="77777777" w:rsidR="00EB68F7" w:rsidRPr="00EB68F7" w:rsidRDefault="00EB68F7" w:rsidP="00EB68F7"/>
    <w:p w14:paraId="571E3923" w14:textId="77777777" w:rsidR="00EB68F7" w:rsidRPr="00EB68F7" w:rsidRDefault="00EB68F7" w:rsidP="00EB68F7"/>
    <w:p w14:paraId="3D82D6C5" w14:textId="77777777" w:rsidR="00EB68F7" w:rsidRPr="00EB68F7" w:rsidRDefault="00EB68F7" w:rsidP="00EB68F7"/>
    <w:p w14:paraId="5F762259" w14:textId="77777777" w:rsidR="00EB68F7" w:rsidRPr="00EB68F7" w:rsidRDefault="00EB68F7" w:rsidP="00EB68F7"/>
    <w:p w14:paraId="5210A7EB" w14:textId="77777777" w:rsidR="00EB68F7" w:rsidRPr="00EB68F7" w:rsidRDefault="00EB68F7" w:rsidP="00EB68F7"/>
    <w:p w14:paraId="6406B850" w14:textId="77777777" w:rsidR="00EB68F7" w:rsidRDefault="00EB68F7" w:rsidP="00EB68F7"/>
    <w:p w14:paraId="70D9BC0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C0EAEF5"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14:paraId="71D417BE" w14:textId="77777777" w:rsidTr="00326B2D">
        <w:trPr>
          <w:trHeight w:hRule="exact" w:val="281"/>
          <w:tblHeader/>
        </w:trPr>
        <w:tc>
          <w:tcPr>
            <w:tcW w:w="637" w:type="dxa"/>
            <w:vAlign w:val="bottom"/>
          </w:tcPr>
          <w:p w14:paraId="2AD0FB95"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2E504F68"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5A031F2C"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44CFC562" w14:textId="77777777" w:rsidR="003228A3" w:rsidRPr="00343045" w:rsidRDefault="003228A3">
            <w:pPr>
              <w:pStyle w:val="tussenkopje"/>
              <w:spacing w:before="0"/>
              <w:rPr>
                <w:lang w:val="nl-NL"/>
              </w:rPr>
            </w:pPr>
            <w:r w:rsidRPr="00343045">
              <w:rPr>
                <w:lang w:val="nl-NL"/>
              </w:rPr>
              <w:t>Opmerking</w:t>
            </w:r>
          </w:p>
        </w:tc>
      </w:tr>
      <w:tr w:rsidR="00DD02E7" w:rsidRPr="008C145E" w14:paraId="726F0D48" w14:textId="77777777" w:rsidTr="00326B2D">
        <w:tc>
          <w:tcPr>
            <w:tcW w:w="637" w:type="dxa"/>
          </w:tcPr>
          <w:p w14:paraId="709FB760" w14:textId="77777777" w:rsidR="00DD02E7" w:rsidRDefault="00DD02E7" w:rsidP="0085127D">
            <w:pPr>
              <w:pStyle w:val="Subtitel"/>
              <w:spacing w:line="280" w:lineRule="exact"/>
              <w:rPr>
                <w:rStyle w:val="Versie0"/>
                <w:bCs/>
                <w:sz w:val="16"/>
              </w:rPr>
            </w:pPr>
            <w:bookmarkStart w:id="6" w:name="bmVersie"/>
            <w:bookmarkEnd w:id="6"/>
            <w:r>
              <w:rPr>
                <w:rStyle w:val="Versie0"/>
                <w:bCs/>
                <w:sz w:val="16"/>
              </w:rPr>
              <w:t>2.0.0</w:t>
            </w:r>
          </w:p>
        </w:tc>
        <w:tc>
          <w:tcPr>
            <w:tcW w:w="1560" w:type="dxa"/>
          </w:tcPr>
          <w:p w14:paraId="3A4AD8AF" w14:textId="77777777" w:rsidR="00DD02E7" w:rsidRDefault="00DD02E7" w:rsidP="00890735">
            <w:pPr>
              <w:rPr>
                <w:rStyle w:val="Datumopmaakprofiel"/>
                <w:sz w:val="16"/>
                <w:szCs w:val="16"/>
              </w:rPr>
            </w:pPr>
            <w:r>
              <w:rPr>
                <w:rStyle w:val="Datumopmaakprofiel"/>
                <w:sz w:val="16"/>
                <w:szCs w:val="16"/>
              </w:rPr>
              <w:t>18 november 2015</w:t>
            </w:r>
          </w:p>
        </w:tc>
        <w:tc>
          <w:tcPr>
            <w:tcW w:w="1984" w:type="dxa"/>
          </w:tcPr>
          <w:p w14:paraId="64678052" w14:textId="77777777" w:rsidR="00DD02E7" w:rsidRDefault="00DD02E7"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71B2C651" w14:textId="77777777" w:rsidR="00DD02E7" w:rsidRDefault="00DD02E7" w:rsidP="00DD02E7">
            <w:pPr>
              <w:snapToGrid w:val="0"/>
              <w:rPr>
                <w:sz w:val="16"/>
                <w:szCs w:val="16"/>
              </w:rPr>
            </w:pPr>
            <w:r>
              <w:rPr>
                <w:sz w:val="16"/>
                <w:szCs w:val="16"/>
              </w:rPr>
              <w:t>AA-2281 Modeldocument Aegon v2.0.0 - definitief.</w:t>
            </w:r>
          </w:p>
        </w:tc>
      </w:tr>
      <w:tr w:rsidR="002739F2" w:rsidRPr="008C145E" w14:paraId="77F72248" w14:textId="77777777" w:rsidTr="00326B2D">
        <w:tc>
          <w:tcPr>
            <w:tcW w:w="637" w:type="dxa"/>
          </w:tcPr>
          <w:p w14:paraId="295D66BD" w14:textId="77777777" w:rsidR="002739F2" w:rsidRDefault="00590D4A" w:rsidP="0085127D">
            <w:pPr>
              <w:pStyle w:val="Subtitel"/>
              <w:spacing w:line="280" w:lineRule="exact"/>
              <w:rPr>
                <w:rStyle w:val="Versie0"/>
                <w:bCs/>
                <w:sz w:val="16"/>
              </w:rPr>
            </w:pPr>
            <w:r>
              <w:rPr>
                <w:rStyle w:val="Versie0"/>
                <w:bCs/>
                <w:sz w:val="16"/>
              </w:rPr>
              <w:t>2.1.0</w:t>
            </w:r>
          </w:p>
        </w:tc>
        <w:tc>
          <w:tcPr>
            <w:tcW w:w="1560" w:type="dxa"/>
          </w:tcPr>
          <w:p w14:paraId="7F3B2391" w14:textId="77777777" w:rsidR="002739F2" w:rsidRDefault="00590D4A" w:rsidP="00890735">
            <w:pPr>
              <w:rPr>
                <w:rStyle w:val="Datumopmaakprofiel"/>
                <w:sz w:val="16"/>
                <w:szCs w:val="16"/>
              </w:rPr>
            </w:pPr>
            <w:r>
              <w:rPr>
                <w:rStyle w:val="Datumopmaakprofiel"/>
                <w:sz w:val="16"/>
                <w:szCs w:val="16"/>
              </w:rPr>
              <w:t>24 november 2015</w:t>
            </w:r>
          </w:p>
        </w:tc>
        <w:tc>
          <w:tcPr>
            <w:tcW w:w="1984" w:type="dxa"/>
          </w:tcPr>
          <w:p w14:paraId="1AD079C0" w14:textId="77777777" w:rsidR="002739F2" w:rsidRDefault="00590D4A"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4ADB68D5" w14:textId="77777777" w:rsidR="002739F2" w:rsidRDefault="00590D4A" w:rsidP="00DD02E7">
            <w:pPr>
              <w:snapToGrid w:val="0"/>
              <w:rPr>
                <w:sz w:val="16"/>
                <w:szCs w:val="16"/>
              </w:rPr>
            </w:pPr>
            <w:r>
              <w:rPr>
                <w:sz w:val="16"/>
                <w:szCs w:val="16"/>
              </w:rPr>
              <w:t>AA-2358</w:t>
            </w:r>
            <w:r w:rsidR="00A5349B">
              <w:rPr>
                <w:sz w:val="16"/>
                <w:szCs w:val="16"/>
              </w:rPr>
              <w:t xml:space="preserve"> Modeldocument Aegon v2.0.0 – definitief:</w:t>
            </w:r>
          </w:p>
          <w:p w14:paraId="5E51820D" w14:textId="77777777" w:rsidR="00A5349B" w:rsidRDefault="00A5349B" w:rsidP="00A5349B">
            <w:pPr>
              <w:snapToGrid w:val="0"/>
              <w:rPr>
                <w:sz w:val="16"/>
                <w:szCs w:val="16"/>
              </w:rPr>
            </w:pPr>
            <w:r w:rsidRPr="00A5349B">
              <w:rPr>
                <w:sz w:val="16"/>
                <w:szCs w:val="16"/>
              </w:rPr>
              <w:t>-</w:t>
            </w:r>
            <w:r>
              <w:rPr>
                <w:sz w:val="16"/>
                <w:szCs w:val="16"/>
              </w:rPr>
              <w:t xml:space="preserve"> par. 2.7 Verzekerde Verplichtingen, 1</w:t>
            </w:r>
            <w:r w:rsidRPr="00A5349B">
              <w:rPr>
                <w:sz w:val="16"/>
                <w:szCs w:val="16"/>
                <w:vertAlign w:val="superscript"/>
              </w:rPr>
              <w:t>e</w:t>
            </w:r>
            <w:r>
              <w:rPr>
                <w:sz w:val="16"/>
                <w:szCs w:val="16"/>
              </w:rPr>
              <w:t xml:space="preserve"> alinea eindigt altijd met ‘.’.</w:t>
            </w:r>
          </w:p>
        </w:tc>
      </w:tr>
      <w:tr w:rsidR="008A6D63" w:rsidRPr="008C145E" w14:paraId="477AB53F" w14:textId="77777777" w:rsidTr="00326B2D">
        <w:tc>
          <w:tcPr>
            <w:tcW w:w="637" w:type="dxa"/>
          </w:tcPr>
          <w:p w14:paraId="5EEB2422" w14:textId="77777777" w:rsidR="008A6D63" w:rsidRDefault="008A6D63" w:rsidP="0085127D">
            <w:pPr>
              <w:pStyle w:val="Subtitel"/>
              <w:spacing w:line="280" w:lineRule="exact"/>
              <w:rPr>
                <w:rStyle w:val="Versie0"/>
                <w:bCs/>
                <w:sz w:val="16"/>
              </w:rPr>
            </w:pPr>
            <w:r>
              <w:rPr>
                <w:rStyle w:val="Versie0"/>
                <w:bCs/>
                <w:sz w:val="16"/>
              </w:rPr>
              <w:t>2.2.0</w:t>
            </w:r>
          </w:p>
        </w:tc>
        <w:tc>
          <w:tcPr>
            <w:tcW w:w="1560" w:type="dxa"/>
          </w:tcPr>
          <w:p w14:paraId="7DD60F7A" w14:textId="77777777" w:rsidR="008A6D63" w:rsidRDefault="008A6D63" w:rsidP="00890735">
            <w:pPr>
              <w:rPr>
                <w:rStyle w:val="Datumopmaakprofiel"/>
                <w:sz w:val="16"/>
                <w:szCs w:val="16"/>
              </w:rPr>
            </w:pPr>
            <w:r>
              <w:rPr>
                <w:rStyle w:val="Datumopmaakprofiel"/>
                <w:sz w:val="16"/>
                <w:szCs w:val="16"/>
              </w:rPr>
              <w:t>16 december 2015</w:t>
            </w:r>
          </w:p>
        </w:tc>
        <w:tc>
          <w:tcPr>
            <w:tcW w:w="1984" w:type="dxa"/>
          </w:tcPr>
          <w:p w14:paraId="181CC770" w14:textId="77777777" w:rsidR="008A6D63" w:rsidRDefault="008A6D63" w:rsidP="00846876">
            <w:pPr>
              <w:rPr>
                <w:sz w:val="16"/>
                <w:szCs w:val="16"/>
                <w:lang w:val="en-US"/>
              </w:rPr>
            </w:pPr>
            <w:r>
              <w:rPr>
                <w:sz w:val="16"/>
                <w:szCs w:val="16"/>
                <w:lang w:val="en-US"/>
              </w:rPr>
              <w:t>Kadaster IT/KIW/AA</w:t>
            </w:r>
          </w:p>
        </w:tc>
        <w:tc>
          <w:tcPr>
            <w:tcW w:w="5387" w:type="dxa"/>
          </w:tcPr>
          <w:p w14:paraId="231BE0F1" w14:textId="77777777" w:rsidR="008A6D63" w:rsidRDefault="008A6D63" w:rsidP="008A6D63">
            <w:pPr>
              <w:snapToGrid w:val="0"/>
              <w:rPr>
                <w:sz w:val="16"/>
                <w:szCs w:val="16"/>
              </w:rPr>
            </w:pPr>
            <w:r>
              <w:rPr>
                <w:sz w:val="16"/>
                <w:szCs w:val="16"/>
              </w:rPr>
              <w:t>Modeldocument Aegon v2.1.0 – definitief:</w:t>
            </w:r>
          </w:p>
          <w:p w14:paraId="7F913B70" w14:textId="77777777" w:rsidR="008A6D63" w:rsidRDefault="008A6D63" w:rsidP="008A6D63">
            <w:pPr>
              <w:snapToGrid w:val="0"/>
              <w:rPr>
                <w:sz w:val="16"/>
                <w:szCs w:val="16"/>
              </w:rPr>
            </w:pPr>
            <w:r w:rsidRPr="008A6D63">
              <w:rPr>
                <w:sz w:val="16"/>
                <w:szCs w:val="16"/>
              </w:rPr>
              <w:t>-</w:t>
            </w:r>
            <w:r>
              <w:rPr>
                <w:sz w:val="16"/>
                <w:szCs w:val="16"/>
              </w:rPr>
              <w:t xml:space="preserve"> </w:t>
            </w:r>
            <w:r w:rsidR="00287AD2">
              <w:rPr>
                <w:sz w:val="16"/>
                <w:szCs w:val="16"/>
              </w:rPr>
              <w:t xml:space="preserve">AA-2392 </w:t>
            </w:r>
            <w:r>
              <w:rPr>
                <w:sz w:val="16"/>
                <w:szCs w:val="16"/>
              </w:rPr>
              <w:t xml:space="preserve">par. </w:t>
            </w:r>
            <w:r w:rsidR="00EC0C40">
              <w:rPr>
                <w:sz w:val="16"/>
                <w:szCs w:val="16"/>
              </w:rPr>
              <w:t xml:space="preserve">2.8 </w:t>
            </w:r>
            <w:r>
              <w:rPr>
                <w:sz w:val="16"/>
                <w:szCs w:val="16"/>
              </w:rPr>
              <w:t>Hypotheekstelling ‘van’ toegevoegd na eindbedrag,</w:t>
            </w:r>
          </w:p>
          <w:p w14:paraId="01A2393E" w14:textId="77777777" w:rsidR="008A6D63" w:rsidRDefault="008A6D63" w:rsidP="00EC0C40">
            <w:pPr>
              <w:snapToGrid w:val="0"/>
              <w:rPr>
                <w:sz w:val="16"/>
                <w:szCs w:val="16"/>
              </w:rPr>
            </w:pPr>
            <w:r>
              <w:rPr>
                <w:sz w:val="16"/>
                <w:szCs w:val="16"/>
              </w:rPr>
              <w:t xml:space="preserve">- AA-2390 par. </w:t>
            </w:r>
            <w:r w:rsidR="00EC0C40">
              <w:rPr>
                <w:sz w:val="16"/>
                <w:szCs w:val="16"/>
              </w:rPr>
              <w:t xml:space="preserve">2.5 Geldlening en 2.6 Overbruggingslening </w:t>
            </w:r>
            <w:r>
              <w:rPr>
                <w:sz w:val="16"/>
                <w:szCs w:val="16"/>
              </w:rPr>
              <w:t>verduidelijkt dat offertenummer verplicht is.</w:t>
            </w:r>
          </w:p>
        </w:tc>
      </w:tr>
      <w:tr w:rsidR="00295254" w:rsidRPr="008C145E" w14:paraId="43FF7239" w14:textId="77777777" w:rsidTr="00326B2D">
        <w:tc>
          <w:tcPr>
            <w:tcW w:w="637" w:type="dxa"/>
          </w:tcPr>
          <w:p w14:paraId="498814CB" w14:textId="77777777" w:rsidR="00295254" w:rsidRDefault="00295254" w:rsidP="0085127D">
            <w:pPr>
              <w:pStyle w:val="Subtitel"/>
              <w:spacing w:line="280" w:lineRule="exact"/>
              <w:rPr>
                <w:rStyle w:val="Versie0"/>
                <w:bCs/>
                <w:sz w:val="16"/>
              </w:rPr>
            </w:pPr>
            <w:r>
              <w:rPr>
                <w:rStyle w:val="Versie0"/>
                <w:bCs/>
                <w:sz w:val="16"/>
              </w:rPr>
              <w:t>2.3.0</w:t>
            </w:r>
          </w:p>
        </w:tc>
        <w:tc>
          <w:tcPr>
            <w:tcW w:w="1560" w:type="dxa"/>
          </w:tcPr>
          <w:p w14:paraId="04928C10" w14:textId="77777777" w:rsidR="00295254" w:rsidRDefault="00295254" w:rsidP="00890735">
            <w:pPr>
              <w:rPr>
                <w:rStyle w:val="Datumopmaakprofiel"/>
                <w:sz w:val="16"/>
                <w:szCs w:val="16"/>
              </w:rPr>
            </w:pPr>
            <w:r>
              <w:rPr>
                <w:rStyle w:val="Datumopmaakprofiel"/>
                <w:sz w:val="16"/>
                <w:szCs w:val="16"/>
              </w:rPr>
              <w:t>4 maart 2016</w:t>
            </w:r>
          </w:p>
        </w:tc>
        <w:tc>
          <w:tcPr>
            <w:tcW w:w="1984" w:type="dxa"/>
          </w:tcPr>
          <w:p w14:paraId="0513ECE6" w14:textId="77777777" w:rsidR="00295254" w:rsidRDefault="00295254" w:rsidP="00846876">
            <w:pPr>
              <w:rPr>
                <w:sz w:val="16"/>
                <w:szCs w:val="16"/>
                <w:lang w:val="en-US"/>
              </w:rPr>
            </w:pPr>
            <w:r>
              <w:rPr>
                <w:sz w:val="16"/>
                <w:szCs w:val="16"/>
                <w:lang w:val="en-US"/>
              </w:rPr>
              <w:t>Kadaster IT/KIW/AA</w:t>
            </w:r>
          </w:p>
        </w:tc>
        <w:tc>
          <w:tcPr>
            <w:tcW w:w="5387" w:type="dxa"/>
          </w:tcPr>
          <w:p w14:paraId="6873F809" w14:textId="77777777" w:rsidR="00295254" w:rsidRDefault="00295254" w:rsidP="008A6D63">
            <w:pPr>
              <w:snapToGrid w:val="0"/>
              <w:rPr>
                <w:sz w:val="16"/>
                <w:szCs w:val="16"/>
              </w:rPr>
            </w:pPr>
            <w:r>
              <w:rPr>
                <w:sz w:val="16"/>
                <w:szCs w:val="16"/>
              </w:rPr>
              <w:t>AA-2413 Modeldocument v2.2.0: Geen inhoudelijke wijzigingen.</w:t>
            </w:r>
          </w:p>
        </w:tc>
      </w:tr>
      <w:tr w:rsidR="0059044C" w:rsidRPr="008C145E" w14:paraId="15697B17" w14:textId="77777777" w:rsidTr="00326B2D">
        <w:tc>
          <w:tcPr>
            <w:tcW w:w="637" w:type="dxa"/>
          </w:tcPr>
          <w:p w14:paraId="39CDBF56" w14:textId="77777777" w:rsidR="0059044C" w:rsidRDefault="0059044C" w:rsidP="0085127D">
            <w:pPr>
              <w:pStyle w:val="Subtitel"/>
              <w:spacing w:line="280" w:lineRule="exact"/>
              <w:rPr>
                <w:rStyle w:val="Versie0"/>
                <w:bCs/>
                <w:sz w:val="16"/>
              </w:rPr>
            </w:pPr>
            <w:r>
              <w:rPr>
                <w:rStyle w:val="Versie0"/>
                <w:bCs/>
                <w:sz w:val="16"/>
              </w:rPr>
              <w:t>3.0.0</w:t>
            </w:r>
          </w:p>
        </w:tc>
        <w:tc>
          <w:tcPr>
            <w:tcW w:w="1560" w:type="dxa"/>
          </w:tcPr>
          <w:p w14:paraId="25321CC9" w14:textId="77777777" w:rsidR="0059044C" w:rsidRDefault="0059044C" w:rsidP="00890735">
            <w:pPr>
              <w:rPr>
                <w:rStyle w:val="Datumopmaakprofiel"/>
                <w:sz w:val="16"/>
                <w:szCs w:val="16"/>
              </w:rPr>
            </w:pPr>
            <w:r>
              <w:rPr>
                <w:rStyle w:val="Datumopmaakprofiel"/>
                <w:sz w:val="16"/>
                <w:szCs w:val="16"/>
              </w:rPr>
              <w:t>04 juli 2016</w:t>
            </w:r>
          </w:p>
        </w:tc>
        <w:tc>
          <w:tcPr>
            <w:tcW w:w="1984" w:type="dxa"/>
          </w:tcPr>
          <w:p w14:paraId="0E871CFF" w14:textId="77777777" w:rsidR="0059044C" w:rsidRDefault="0059044C" w:rsidP="00846876">
            <w:pPr>
              <w:rPr>
                <w:sz w:val="16"/>
                <w:szCs w:val="16"/>
                <w:lang w:val="en-US"/>
              </w:rPr>
            </w:pPr>
            <w:r>
              <w:rPr>
                <w:sz w:val="16"/>
                <w:szCs w:val="16"/>
                <w:lang w:val="en-US"/>
              </w:rPr>
              <w:t>IT/LG/AA</w:t>
            </w:r>
          </w:p>
        </w:tc>
        <w:tc>
          <w:tcPr>
            <w:tcW w:w="5387" w:type="dxa"/>
          </w:tcPr>
          <w:p w14:paraId="70700B2C" w14:textId="77777777" w:rsidR="0059044C" w:rsidRDefault="0059044C" w:rsidP="0059044C">
            <w:pPr>
              <w:snapToGrid w:val="0"/>
              <w:rPr>
                <w:sz w:val="16"/>
                <w:szCs w:val="16"/>
              </w:rPr>
            </w:pPr>
            <w:r>
              <w:rPr>
                <w:sz w:val="16"/>
                <w:szCs w:val="16"/>
              </w:rPr>
              <w:t xml:space="preserve">AA-2919 </w:t>
            </w:r>
            <w:r w:rsidR="007509F1">
              <w:rPr>
                <w:sz w:val="16"/>
                <w:szCs w:val="16"/>
              </w:rPr>
              <w:t xml:space="preserve">Modeldocument v 3.0.0: </w:t>
            </w:r>
            <w:r w:rsidR="007509F1" w:rsidRPr="007509F1">
              <w:rPr>
                <w:sz w:val="16"/>
                <w:szCs w:val="16"/>
              </w:rPr>
              <w:t>Tekstblok “verzekerde verplichting’ verwijderd, tekstblok overbrugging, toestemming artikel 88 – conform artikel Aegon 29-06-2016, keuzeblok hypotheeknamen toegevoegd.</w:t>
            </w:r>
            <w:r>
              <w:rPr>
                <w:sz w:val="16"/>
                <w:szCs w:val="16"/>
              </w:rPr>
              <w:t xml:space="preserve"> </w:t>
            </w:r>
          </w:p>
        </w:tc>
      </w:tr>
      <w:tr w:rsidR="0039039A" w:rsidRPr="008C145E" w14:paraId="1FF82A87" w14:textId="77777777" w:rsidTr="00326B2D">
        <w:tc>
          <w:tcPr>
            <w:tcW w:w="637" w:type="dxa"/>
          </w:tcPr>
          <w:p w14:paraId="0AA3EE9C" w14:textId="77777777" w:rsidR="0039039A" w:rsidRDefault="0039039A" w:rsidP="0085127D">
            <w:pPr>
              <w:pStyle w:val="Subtitel"/>
              <w:spacing w:line="280" w:lineRule="exact"/>
              <w:rPr>
                <w:rStyle w:val="Versie0"/>
                <w:bCs/>
                <w:sz w:val="16"/>
              </w:rPr>
            </w:pPr>
            <w:r>
              <w:rPr>
                <w:rStyle w:val="Versie0"/>
                <w:bCs/>
                <w:sz w:val="16"/>
              </w:rPr>
              <w:t>3.1.0</w:t>
            </w:r>
          </w:p>
        </w:tc>
        <w:tc>
          <w:tcPr>
            <w:tcW w:w="1560" w:type="dxa"/>
          </w:tcPr>
          <w:p w14:paraId="4E059490" w14:textId="77777777" w:rsidR="0039039A" w:rsidRDefault="0039039A" w:rsidP="00890735">
            <w:pPr>
              <w:rPr>
                <w:rStyle w:val="Datumopmaakprofiel"/>
                <w:sz w:val="16"/>
                <w:szCs w:val="16"/>
              </w:rPr>
            </w:pPr>
            <w:r>
              <w:rPr>
                <w:rStyle w:val="Datumopmaakprofiel"/>
                <w:sz w:val="16"/>
                <w:szCs w:val="16"/>
              </w:rPr>
              <w:t>19 september 2016</w:t>
            </w:r>
          </w:p>
        </w:tc>
        <w:tc>
          <w:tcPr>
            <w:tcW w:w="1984" w:type="dxa"/>
          </w:tcPr>
          <w:p w14:paraId="47213380" w14:textId="77777777" w:rsidR="0039039A" w:rsidRDefault="0039039A" w:rsidP="00846876">
            <w:pPr>
              <w:rPr>
                <w:sz w:val="16"/>
                <w:szCs w:val="16"/>
                <w:lang w:val="en-US"/>
              </w:rPr>
            </w:pPr>
            <w:r>
              <w:rPr>
                <w:sz w:val="16"/>
                <w:szCs w:val="16"/>
                <w:lang w:val="en-US"/>
              </w:rPr>
              <w:t>IT/LG/AA</w:t>
            </w:r>
          </w:p>
        </w:tc>
        <w:tc>
          <w:tcPr>
            <w:tcW w:w="5387" w:type="dxa"/>
          </w:tcPr>
          <w:p w14:paraId="5FC19183" w14:textId="77777777" w:rsidR="0039039A" w:rsidRDefault="004B6C60" w:rsidP="001D5465">
            <w:pPr>
              <w:snapToGrid w:val="0"/>
              <w:rPr>
                <w:sz w:val="16"/>
                <w:szCs w:val="16"/>
              </w:rPr>
            </w:pPr>
            <w:r>
              <w:rPr>
                <w:sz w:val="16"/>
                <w:szCs w:val="16"/>
              </w:rPr>
              <w:t xml:space="preserve">AA-2919 Modeldocument v 3.1.0: </w:t>
            </w:r>
            <w:r w:rsidR="0039039A">
              <w:rPr>
                <w:sz w:val="16"/>
                <w:szCs w:val="16"/>
              </w:rPr>
              <w:t>keuzeblok hypotheeknamen verwijderd.</w:t>
            </w:r>
            <w:r w:rsidR="001D5465">
              <w:rPr>
                <w:sz w:val="16"/>
                <w:szCs w:val="16"/>
              </w:rPr>
              <w:t xml:space="preserve"> “alle” Verwijderd uit aanvaarding zekerheden en hypotheekstelling.</w:t>
            </w:r>
          </w:p>
        </w:tc>
      </w:tr>
      <w:tr w:rsidR="00326B2D" w:rsidRPr="008C145E" w14:paraId="07BD7C3A" w14:textId="77777777" w:rsidTr="00326B2D">
        <w:tc>
          <w:tcPr>
            <w:tcW w:w="637" w:type="dxa"/>
          </w:tcPr>
          <w:p w14:paraId="0E845204" w14:textId="77777777" w:rsidR="00326B2D" w:rsidRDefault="00326B2D" w:rsidP="0085127D">
            <w:pPr>
              <w:pStyle w:val="Subtitel"/>
              <w:spacing w:line="280" w:lineRule="exact"/>
              <w:rPr>
                <w:rStyle w:val="Versie0"/>
                <w:bCs/>
                <w:sz w:val="16"/>
              </w:rPr>
            </w:pPr>
            <w:r>
              <w:rPr>
                <w:rStyle w:val="Versie0"/>
                <w:bCs/>
                <w:sz w:val="16"/>
              </w:rPr>
              <w:t>3.1.1</w:t>
            </w:r>
          </w:p>
        </w:tc>
        <w:tc>
          <w:tcPr>
            <w:tcW w:w="1560" w:type="dxa"/>
          </w:tcPr>
          <w:p w14:paraId="054B162F" w14:textId="77777777" w:rsidR="00326B2D" w:rsidRDefault="00326B2D" w:rsidP="00890735">
            <w:pPr>
              <w:rPr>
                <w:rStyle w:val="Datumopmaakprofiel"/>
                <w:sz w:val="16"/>
                <w:szCs w:val="16"/>
              </w:rPr>
            </w:pPr>
            <w:r>
              <w:rPr>
                <w:rStyle w:val="Datumopmaakprofiel"/>
                <w:sz w:val="16"/>
                <w:szCs w:val="16"/>
              </w:rPr>
              <w:t>24 oktober 2016</w:t>
            </w:r>
          </w:p>
        </w:tc>
        <w:tc>
          <w:tcPr>
            <w:tcW w:w="1984" w:type="dxa"/>
          </w:tcPr>
          <w:p w14:paraId="2C9EBB6D" w14:textId="77777777" w:rsidR="00326B2D" w:rsidRDefault="00326B2D" w:rsidP="00846876">
            <w:pPr>
              <w:rPr>
                <w:sz w:val="16"/>
                <w:szCs w:val="16"/>
                <w:lang w:val="en-US"/>
              </w:rPr>
            </w:pPr>
            <w:r>
              <w:rPr>
                <w:sz w:val="16"/>
                <w:szCs w:val="16"/>
                <w:lang w:val="en-US"/>
              </w:rPr>
              <w:t>IT/LG/AA</w:t>
            </w:r>
          </w:p>
        </w:tc>
        <w:tc>
          <w:tcPr>
            <w:tcW w:w="5387" w:type="dxa"/>
          </w:tcPr>
          <w:p w14:paraId="608920D5" w14:textId="77777777" w:rsidR="00326B2D" w:rsidRDefault="00326B2D" w:rsidP="001D5465">
            <w:pPr>
              <w:snapToGrid w:val="0"/>
              <w:rPr>
                <w:sz w:val="16"/>
                <w:szCs w:val="16"/>
              </w:rPr>
            </w:pPr>
            <w:r w:rsidRPr="00326B2D">
              <w:rPr>
                <w:sz w:val="16"/>
                <w:szCs w:val="16"/>
              </w:rPr>
              <w:t>AA-3075</w:t>
            </w:r>
            <w:r>
              <w:rPr>
                <w:sz w:val="16"/>
                <w:szCs w:val="16"/>
              </w:rPr>
              <w:t xml:space="preserve"> Modeldocument v 3.1.0: </w:t>
            </w:r>
            <w:r w:rsidRPr="00326B2D">
              <w:rPr>
                <w:sz w:val="16"/>
                <w:szCs w:val="16"/>
              </w:rPr>
              <w:t>Tekst "een recht van</w:t>
            </w:r>
            <w:r>
              <w:rPr>
                <w:sz w:val="16"/>
                <w:szCs w:val="16"/>
              </w:rPr>
              <w:t xml:space="preserve"> hypotheek tweede in rang" verwijderd uit toelichting.</w:t>
            </w:r>
          </w:p>
        </w:tc>
      </w:tr>
      <w:tr w:rsidR="00F06036" w:rsidRPr="008C145E" w14:paraId="1E46C088" w14:textId="77777777" w:rsidTr="00326B2D">
        <w:tc>
          <w:tcPr>
            <w:tcW w:w="637" w:type="dxa"/>
          </w:tcPr>
          <w:p w14:paraId="5E84DFBC" w14:textId="1B54DE40" w:rsidR="00F06036" w:rsidRDefault="00F06036" w:rsidP="0085127D">
            <w:pPr>
              <w:pStyle w:val="Subtitel"/>
              <w:spacing w:line="280" w:lineRule="exact"/>
              <w:rPr>
                <w:rStyle w:val="Versie0"/>
                <w:bCs/>
                <w:sz w:val="16"/>
              </w:rPr>
            </w:pPr>
            <w:r>
              <w:rPr>
                <w:rStyle w:val="Versie0"/>
                <w:bCs/>
                <w:sz w:val="16"/>
              </w:rPr>
              <w:t>4.0.0</w:t>
            </w:r>
          </w:p>
        </w:tc>
        <w:tc>
          <w:tcPr>
            <w:tcW w:w="1560" w:type="dxa"/>
          </w:tcPr>
          <w:p w14:paraId="2A881A99" w14:textId="21DF039C" w:rsidR="00F06036" w:rsidRDefault="00F06036" w:rsidP="00890735">
            <w:pPr>
              <w:rPr>
                <w:rStyle w:val="Datumopmaakprofiel"/>
                <w:sz w:val="16"/>
                <w:szCs w:val="16"/>
              </w:rPr>
            </w:pPr>
            <w:r>
              <w:rPr>
                <w:rStyle w:val="Datumopmaakprofiel"/>
                <w:sz w:val="16"/>
                <w:szCs w:val="16"/>
              </w:rPr>
              <w:t>6 juni 2016</w:t>
            </w:r>
          </w:p>
        </w:tc>
        <w:tc>
          <w:tcPr>
            <w:tcW w:w="1984" w:type="dxa"/>
          </w:tcPr>
          <w:p w14:paraId="42711741" w14:textId="039A40A8" w:rsidR="00F06036" w:rsidRDefault="00F06036" w:rsidP="00846876">
            <w:pPr>
              <w:rPr>
                <w:sz w:val="16"/>
                <w:szCs w:val="16"/>
                <w:lang w:val="en-US"/>
              </w:rPr>
            </w:pPr>
            <w:r>
              <w:rPr>
                <w:sz w:val="16"/>
                <w:szCs w:val="16"/>
                <w:lang w:val="en-US"/>
              </w:rPr>
              <w:t>IT/LG/AA</w:t>
            </w:r>
          </w:p>
        </w:tc>
        <w:tc>
          <w:tcPr>
            <w:tcW w:w="5387" w:type="dxa"/>
          </w:tcPr>
          <w:p w14:paraId="0795F0E2" w14:textId="2B3FB671" w:rsidR="00F06036" w:rsidRPr="00326B2D" w:rsidRDefault="00F06036">
            <w:pPr>
              <w:snapToGrid w:val="0"/>
              <w:rPr>
                <w:sz w:val="16"/>
                <w:szCs w:val="16"/>
              </w:rPr>
            </w:pPr>
            <w:r w:rsidRPr="00F06036">
              <w:rPr>
                <w:sz w:val="16"/>
                <w:szCs w:val="16"/>
              </w:rPr>
              <w:t>AA-3418</w:t>
            </w:r>
            <w:r>
              <w:rPr>
                <w:sz w:val="16"/>
                <w:szCs w:val="16"/>
              </w:rPr>
              <w:t xml:space="preserve"> Modeldocument v</w:t>
            </w:r>
            <w:r w:rsidR="007F58B8">
              <w:rPr>
                <w:sz w:val="16"/>
                <w:szCs w:val="16"/>
              </w:rPr>
              <w:t>4.0.0</w:t>
            </w:r>
            <w:r>
              <w:rPr>
                <w:sz w:val="16"/>
                <w:szCs w:val="16"/>
              </w:rPr>
              <w:t>: diverse aanpassingen in de vaste tekst.</w:t>
            </w:r>
          </w:p>
        </w:tc>
      </w:tr>
      <w:tr w:rsidR="00654290" w:rsidRPr="008C145E" w14:paraId="45EDA292" w14:textId="77777777" w:rsidTr="00326B2D">
        <w:tc>
          <w:tcPr>
            <w:tcW w:w="637" w:type="dxa"/>
          </w:tcPr>
          <w:p w14:paraId="617828DE" w14:textId="48828345" w:rsidR="00654290" w:rsidRDefault="00654290" w:rsidP="0085127D">
            <w:pPr>
              <w:pStyle w:val="Subtitel"/>
              <w:spacing w:line="280" w:lineRule="exact"/>
              <w:rPr>
                <w:rStyle w:val="Versie0"/>
                <w:bCs/>
                <w:sz w:val="16"/>
              </w:rPr>
            </w:pPr>
            <w:r>
              <w:rPr>
                <w:rStyle w:val="Versie0"/>
                <w:bCs/>
                <w:sz w:val="16"/>
              </w:rPr>
              <w:t>4.1.0</w:t>
            </w:r>
          </w:p>
        </w:tc>
        <w:tc>
          <w:tcPr>
            <w:tcW w:w="1560" w:type="dxa"/>
          </w:tcPr>
          <w:p w14:paraId="59C4BD90" w14:textId="51F2CBCD" w:rsidR="00654290" w:rsidRDefault="00654290" w:rsidP="00890735">
            <w:pPr>
              <w:rPr>
                <w:rStyle w:val="Datumopmaakprofiel"/>
                <w:sz w:val="16"/>
                <w:szCs w:val="16"/>
              </w:rPr>
            </w:pPr>
            <w:r>
              <w:rPr>
                <w:rStyle w:val="Datumopmaakprofiel"/>
                <w:sz w:val="16"/>
                <w:szCs w:val="16"/>
              </w:rPr>
              <w:t>7 december 2017</w:t>
            </w:r>
          </w:p>
        </w:tc>
        <w:tc>
          <w:tcPr>
            <w:tcW w:w="1984" w:type="dxa"/>
          </w:tcPr>
          <w:p w14:paraId="6BA9333F" w14:textId="6A815A3A" w:rsidR="00654290" w:rsidRDefault="00654290" w:rsidP="00846876">
            <w:pPr>
              <w:rPr>
                <w:sz w:val="16"/>
                <w:szCs w:val="16"/>
                <w:lang w:val="en-US"/>
              </w:rPr>
            </w:pPr>
            <w:r>
              <w:rPr>
                <w:sz w:val="16"/>
                <w:szCs w:val="16"/>
                <w:lang w:val="en-US"/>
              </w:rPr>
              <w:t>IT/LG/AA</w:t>
            </w:r>
          </w:p>
        </w:tc>
        <w:tc>
          <w:tcPr>
            <w:tcW w:w="5387" w:type="dxa"/>
          </w:tcPr>
          <w:p w14:paraId="551FF457" w14:textId="4FD54E68" w:rsidR="00654290" w:rsidRPr="00F06036" w:rsidRDefault="00654290">
            <w:pPr>
              <w:snapToGrid w:val="0"/>
              <w:rPr>
                <w:sz w:val="16"/>
                <w:szCs w:val="16"/>
              </w:rPr>
            </w:pPr>
            <w:r w:rsidRPr="006A4E7E">
              <w:rPr>
                <w:rFonts w:cs="Arial"/>
                <w:snapToGrid/>
                <w:kern w:val="0"/>
                <w:sz w:val="16"/>
                <w:szCs w:val="16"/>
                <w:lang w:eastAsia="nl-NL"/>
              </w:rPr>
              <w:t xml:space="preserve">AA-3613 </w:t>
            </w:r>
            <w:r>
              <w:rPr>
                <w:sz w:val="16"/>
                <w:szCs w:val="16"/>
              </w:rPr>
              <w:t xml:space="preserve">Modeldocument v4.0.0: </w:t>
            </w:r>
            <w:r w:rsidRPr="006A4E7E">
              <w:rPr>
                <w:rFonts w:cs="Arial"/>
                <w:snapToGrid/>
                <w:kern w:val="0"/>
                <w:sz w:val="16"/>
                <w:szCs w:val="16"/>
                <w:lang w:eastAsia="nl-NL"/>
              </w:rPr>
              <w:t>nieuwste versie tekstblokken Aanhef en Equivalentieverklaring.</w:t>
            </w:r>
          </w:p>
        </w:tc>
      </w:tr>
      <w:tr w:rsidR="00DC7882" w:rsidRPr="008C145E" w14:paraId="7A8DB09C" w14:textId="77777777" w:rsidTr="00326B2D">
        <w:tc>
          <w:tcPr>
            <w:tcW w:w="637" w:type="dxa"/>
          </w:tcPr>
          <w:p w14:paraId="3DDE4FCB" w14:textId="28BD4929" w:rsidR="00DC7882" w:rsidRDefault="00DC7882" w:rsidP="0085127D">
            <w:pPr>
              <w:pStyle w:val="Subtitel"/>
              <w:spacing w:line="280" w:lineRule="exact"/>
              <w:rPr>
                <w:rStyle w:val="Versie0"/>
                <w:bCs/>
                <w:sz w:val="16"/>
              </w:rPr>
            </w:pPr>
            <w:r>
              <w:rPr>
                <w:rStyle w:val="Versie0"/>
                <w:bCs/>
                <w:sz w:val="16"/>
              </w:rPr>
              <w:t>4.2.0</w:t>
            </w:r>
          </w:p>
        </w:tc>
        <w:tc>
          <w:tcPr>
            <w:tcW w:w="1560" w:type="dxa"/>
          </w:tcPr>
          <w:p w14:paraId="14A7EA94" w14:textId="54F4A01B" w:rsidR="00DC7882" w:rsidRDefault="0019602F" w:rsidP="0019602F">
            <w:pPr>
              <w:rPr>
                <w:rStyle w:val="Datumopmaakprofiel"/>
                <w:sz w:val="16"/>
                <w:szCs w:val="16"/>
              </w:rPr>
            </w:pPr>
            <w:r>
              <w:rPr>
                <w:rStyle w:val="Datumopmaakprofiel"/>
                <w:sz w:val="16"/>
                <w:szCs w:val="16"/>
              </w:rPr>
              <w:t>4</w:t>
            </w:r>
            <w:r w:rsidR="00DC7882">
              <w:rPr>
                <w:rStyle w:val="Datumopmaakprofiel"/>
                <w:sz w:val="16"/>
                <w:szCs w:val="16"/>
              </w:rPr>
              <w:t xml:space="preserve"> </w:t>
            </w:r>
            <w:r>
              <w:rPr>
                <w:rStyle w:val="Datumopmaakprofiel"/>
                <w:sz w:val="16"/>
                <w:szCs w:val="16"/>
              </w:rPr>
              <w:t>juli</w:t>
            </w:r>
            <w:bookmarkStart w:id="7" w:name="_GoBack"/>
            <w:bookmarkEnd w:id="7"/>
            <w:r w:rsidR="00DC7882">
              <w:rPr>
                <w:rStyle w:val="Datumopmaakprofiel"/>
                <w:sz w:val="16"/>
                <w:szCs w:val="16"/>
              </w:rPr>
              <w:t xml:space="preserve"> 2018</w:t>
            </w:r>
          </w:p>
        </w:tc>
        <w:tc>
          <w:tcPr>
            <w:tcW w:w="1984" w:type="dxa"/>
          </w:tcPr>
          <w:p w14:paraId="08DEDC5A" w14:textId="6FB6DA2D" w:rsidR="00DC7882" w:rsidRDefault="00DC7882" w:rsidP="00846876">
            <w:pPr>
              <w:rPr>
                <w:sz w:val="16"/>
                <w:szCs w:val="16"/>
                <w:lang w:val="en-US"/>
              </w:rPr>
            </w:pPr>
            <w:r>
              <w:rPr>
                <w:sz w:val="16"/>
                <w:szCs w:val="16"/>
                <w:lang w:val="en-US"/>
              </w:rPr>
              <w:t>IT/LG/AA</w:t>
            </w:r>
          </w:p>
        </w:tc>
        <w:tc>
          <w:tcPr>
            <w:tcW w:w="5387" w:type="dxa"/>
          </w:tcPr>
          <w:p w14:paraId="19C6661A" w14:textId="78569848" w:rsidR="00DC7882" w:rsidRDefault="00DC7882" w:rsidP="00DC7882">
            <w:pPr>
              <w:rPr>
                <w:sz w:val="16"/>
                <w:szCs w:val="16"/>
              </w:rPr>
            </w:pPr>
            <w:r w:rsidRPr="00F950F2">
              <w:rPr>
                <w:sz w:val="16"/>
                <w:szCs w:val="16"/>
              </w:rPr>
              <w:t>AA-3777</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F70493F" w14:textId="77777777" w:rsidR="00DC7882" w:rsidRDefault="00DC7882" w:rsidP="00DC0250">
            <w:pPr>
              <w:snapToGrid w:val="0"/>
              <w:rPr>
                <w:sz w:val="16"/>
                <w:szCs w:val="16"/>
              </w:rPr>
            </w:pPr>
            <w:r w:rsidRPr="00F950F2">
              <w:rPr>
                <w:sz w:val="16"/>
                <w:szCs w:val="16"/>
              </w:rPr>
              <w:t>AA-3748</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mogelijkheid om ook ‘</w:t>
            </w:r>
            <w:r w:rsidRPr="00F950F2">
              <w:rPr>
                <w:sz w:val="16"/>
                <w:szCs w:val="16"/>
              </w:rPr>
              <w:t>in beperkte gemeenschap van goederen</w:t>
            </w:r>
            <w:r>
              <w:rPr>
                <w:sz w:val="16"/>
                <w:szCs w:val="16"/>
              </w:rPr>
              <w:t>’ te gebruiken toegevoegd.</w:t>
            </w:r>
          </w:p>
          <w:p w14:paraId="349EA527" w14:textId="6F12B54B" w:rsidR="00D92E9D" w:rsidRDefault="00D92E9D" w:rsidP="00D92E9D">
            <w:pPr>
              <w:rPr>
                <w:snapToGrid/>
                <w:sz w:val="16"/>
                <w:szCs w:val="16"/>
              </w:rPr>
            </w:pPr>
            <w:r>
              <w:rPr>
                <w:sz w:val="16"/>
                <w:szCs w:val="16"/>
              </w:rPr>
              <w:t>AA-3724 Modeldocument v4.0.0 TB Recht: vermelding aantal bij (Eigendom belast met) Opstal, Erfpacht en BP rechten.</w:t>
            </w:r>
            <w:r w:rsidR="0019602F">
              <w:rPr>
                <w:sz w:val="16"/>
                <w:szCs w:val="16"/>
              </w:rPr>
              <w:br/>
            </w:r>
            <w:r w:rsidR="0019602F" w:rsidRPr="00506AE5">
              <w:rPr>
                <w:sz w:val="16"/>
                <w:szCs w:val="16"/>
              </w:rPr>
              <w:t>AA-4125:</w:t>
            </w:r>
            <w:r w:rsidR="0019602F">
              <w:t xml:space="preserve"> Stylesheetnummer herstellen in documentatie Aegon.</w:t>
            </w:r>
          </w:p>
          <w:p w14:paraId="68B81F17" w14:textId="494CFF12" w:rsidR="00D92E9D" w:rsidRPr="006A4E7E" w:rsidRDefault="00D92E9D" w:rsidP="00DC0250">
            <w:pPr>
              <w:snapToGrid w:val="0"/>
              <w:rPr>
                <w:rFonts w:cs="Arial"/>
                <w:snapToGrid/>
                <w:kern w:val="0"/>
                <w:sz w:val="16"/>
                <w:szCs w:val="16"/>
                <w:lang w:eastAsia="nl-NL"/>
              </w:rPr>
            </w:pPr>
          </w:p>
        </w:tc>
      </w:tr>
    </w:tbl>
    <w:p w14:paraId="0B535F51" w14:textId="77777777" w:rsidR="00010AA1" w:rsidRPr="005B41ED" w:rsidRDefault="00010AA1"/>
    <w:p w14:paraId="187C5A47"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8" w:name="bmInhoudsopgave"/>
    <w:bookmarkEnd w:id="8"/>
    <w:p w14:paraId="75AF18E8" w14:textId="77777777" w:rsidR="007F58B8"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83386912" w:history="1">
        <w:r w:rsidR="007F58B8" w:rsidRPr="003677C0">
          <w:rPr>
            <w:rStyle w:val="Hyperlink"/>
          </w:rPr>
          <w:t>1</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Inleiding</w:t>
        </w:r>
        <w:r w:rsidR="007F58B8">
          <w:rPr>
            <w:webHidden/>
          </w:rPr>
          <w:tab/>
        </w:r>
        <w:r w:rsidR="007F58B8">
          <w:rPr>
            <w:webHidden/>
          </w:rPr>
          <w:fldChar w:fldCharType="begin"/>
        </w:r>
        <w:r w:rsidR="007F58B8">
          <w:rPr>
            <w:webHidden/>
          </w:rPr>
          <w:instrText xml:space="preserve"> PAGEREF _Toc483386912 \h </w:instrText>
        </w:r>
        <w:r w:rsidR="007F58B8">
          <w:rPr>
            <w:webHidden/>
          </w:rPr>
        </w:r>
        <w:r w:rsidR="007F58B8">
          <w:rPr>
            <w:webHidden/>
          </w:rPr>
          <w:fldChar w:fldCharType="separate"/>
        </w:r>
        <w:r w:rsidR="00DC7882">
          <w:rPr>
            <w:webHidden/>
          </w:rPr>
          <w:t>6</w:t>
        </w:r>
        <w:r w:rsidR="007F58B8">
          <w:rPr>
            <w:webHidden/>
          </w:rPr>
          <w:fldChar w:fldCharType="end"/>
        </w:r>
      </w:hyperlink>
    </w:p>
    <w:p w14:paraId="595B6AE0"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13" w:history="1">
        <w:r w:rsidR="007F58B8" w:rsidRPr="003677C0">
          <w:rPr>
            <w:rStyle w:val="Hyperlink"/>
          </w:rPr>
          <w:t>1.1</w:t>
        </w:r>
        <w:r w:rsidR="007F58B8">
          <w:rPr>
            <w:rFonts w:asciiTheme="minorHAnsi" w:eastAsiaTheme="minorEastAsia" w:hAnsiTheme="minorHAnsi" w:cstheme="minorBidi"/>
            <w:snapToGrid/>
            <w:kern w:val="0"/>
            <w:sz w:val="22"/>
            <w:szCs w:val="22"/>
            <w:lang w:eastAsia="nl-NL"/>
          </w:rPr>
          <w:tab/>
        </w:r>
        <w:r w:rsidR="007F58B8" w:rsidRPr="003677C0">
          <w:rPr>
            <w:rStyle w:val="Hyperlink"/>
          </w:rPr>
          <w:t>Doel</w:t>
        </w:r>
        <w:r w:rsidR="007F58B8">
          <w:rPr>
            <w:webHidden/>
          </w:rPr>
          <w:tab/>
        </w:r>
        <w:r w:rsidR="007F58B8">
          <w:rPr>
            <w:webHidden/>
          </w:rPr>
          <w:fldChar w:fldCharType="begin"/>
        </w:r>
        <w:r w:rsidR="007F58B8">
          <w:rPr>
            <w:webHidden/>
          </w:rPr>
          <w:instrText xml:space="preserve"> PAGEREF _Toc483386913 \h </w:instrText>
        </w:r>
        <w:r w:rsidR="007F58B8">
          <w:rPr>
            <w:webHidden/>
          </w:rPr>
        </w:r>
        <w:r w:rsidR="007F58B8">
          <w:rPr>
            <w:webHidden/>
          </w:rPr>
          <w:fldChar w:fldCharType="separate"/>
        </w:r>
        <w:r w:rsidR="00DC7882">
          <w:rPr>
            <w:webHidden/>
          </w:rPr>
          <w:t>6</w:t>
        </w:r>
        <w:r w:rsidR="007F58B8">
          <w:rPr>
            <w:webHidden/>
          </w:rPr>
          <w:fldChar w:fldCharType="end"/>
        </w:r>
      </w:hyperlink>
    </w:p>
    <w:p w14:paraId="231FF11D"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14" w:history="1">
        <w:r w:rsidR="007F58B8" w:rsidRPr="003677C0">
          <w:rPr>
            <w:rStyle w:val="Hyperlink"/>
          </w:rPr>
          <w:t>1.2</w:t>
        </w:r>
        <w:r w:rsidR="007F58B8">
          <w:rPr>
            <w:rFonts w:asciiTheme="minorHAnsi" w:eastAsiaTheme="minorEastAsia" w:hAnsiTheme="minorHAnsi" w:cstheme="minorBidi"/>
            <w:snapToGrid/>
            <w:kern w:val="0"/>
            <w:sz w:val="22"/>
            <w:szCs w:val="22"/>
            <w:lang w:eastAsia="nl-NL"/>
          </w:rPr>
          <w:tab/>
        </w:r>
        <w:r w:rsidR="007F58B8" w:rsidRPr="003677C0">
          <w:rPr>
            <w:rStyle w:val="Hyperlink"/>
          </w:rPr>
          <w:t>Algemeen</w:t>
        </w:r>
        <w:r w:rsidR="007F58B8">
          <w:rPr>
            <w:webHidden/>
          </w:rPr>
          <w:tab/>
        </w:r>
        <w:r w:rsidR="007F58B8">
          <w:rPr>
            <w:webHidden/>
          </w:rPr>
          <w:fldChar w:fldCharType="begin"/>
        </w:r>
        <w:r w:rsidR="007F58B8">
          <w:rPr>
            <w:webHidden/>
          </w:rPr>
          <w:instrText xml:space="preserve"> PAGEREF _Toc483386914 \h </w:instrText>
        </w:r>
        <w:r w:rsidR="007F58B8">
          <w:rPr>
            <w:webHidden/>
          </w:rPr>
        </w:r>
        <w:r w:rsidR="007F58B8">
          <w:rPr>
            <w:webHidden/>
          </w:rPr>
          <w:fldChar w:fldCharType="separate"/>
        </w:r>
        <w:r w:rsidR="00DC7882">
          <w:rPr>
            <w:webHidden/>
          </w:rPr>
          <w:t>6</w:t>
        </w:r>
        <w:r w:rsidR="007F58B8">
          <w:rPr>
            <w:webHidden/>
          </w:rPr>
          <w:fldChar w:fldCharType="end"/>
        </w:r>
      </w:hyperlink>
    </w:p>
    <w:p w14:paraId="1B71A1EE"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15" w:history="1">
        <w:r w:rsidR="007F58B8" w:rsidRPr="003677C0">
          <w:rPr>
            <w:rStyle w:val="Hyperlink"/>
          </w:rPr>
          <w:t>1.3</w:t>
        </w:r>
        <w:r w:rsidR="007F58B8">
          <w:rPr>
            <w:rFonts w:asciiTheme="minorHAnsi" w:eastAsiaTheme="minorEastAsia" w:hAnsiTheme="minorHAnsi" w:cstheme="minorBidi"/>
            <w:snapToGrid/>
            <w:kern w:val="0"/>
            <w:sz w:val="22"/>
            <w:szCs w:val="22"/>
            <w:lang w:eastAsia="nl-NL"/>
          </w:rPr>
          <w:tab/>
        </w:r>
        <w:r w:rsidR="007F58B8" w:rsidRPr="003677C0">
          <w:rPr>
            <w:rStyle w:val="Hyperlink"/>
          </w:rPr>
          <w:t>Referenties</w:t>
        </w:r>
        <w:r w:rsidR="007F58B8">
          <w:rPr>
            <w:webHidden/>
          </w:rPr>
          <w:tab/>
        </w:r>
        <w:r w:rsidR="007F58B8">
          <w:rPr>
            <w:webHidden/>
          </w:rPr>
          <w:fldChar w:fldCharType="begin"/>
        </w:r>
        <w:r w:rsidR="007F58B8">
          <w:rPr>
            <w:webHidden/>
          </w:rPr>
          <w:instrText xml:space="preserve"> PAGEREF _Toc483386915 \h </w:instrText>
        </w:r>
        <w:r w:rsidR="007F58B8">
          <w:rPr>
            <w:webHidden/>
          </w:rPr>
        </w:r>
        <w:r w:rsidR="007F58B8">
          <w:rPr>
            <w:webHidden/>
          </w:rPr>
          <w:fldChar w:fldCharType="separate"/>
        </w:r>
        <w:r w:rsidR="00DC7882">
          <w:rPr>
            <w:webHidden/>
          </w:rPr>
          <w:t>7</w:t>
        </w:r>
        <w:r w:rsidR="007F58B8">
          <w:rPr>
            <w:webHidden/>
          </w:rPr>
          <w:fldChar w:fldCharType="end"/>
        </w:r>
      </w:hyperlink>
    </w:p>
    <w:p w14:paraId="715DEA5F" w14:textId="77777777" w:rsidR="007F58B8" w:rsidRDefault="001E0DB4">
      <w:pPr>
        <w:pStyle w:val="Inhopg1"/>
        <w:rPr>
          <w:rFonts w:asciiTheme="minorHAnsi" w:eastAsiaTheme="minorEastAsia" w:hAnsiTheme="minorHAnsi" w:cstheme="minorBidi"/>
          <w:b w:val="0"/>
          <w:bCs w:val="0"/>
          <w:snapToGrid/>
          <w:kern w:val="0"/>
          <w:sz w:val="22"/>
          <w:szCs w:val="22"/>
          <w:lang w:eastAsia="nl-NL"/>
        </w:rPr>
      </w:pPr>
      <w:hyperlink w:anchor="_Toc483386916" w:history="1">
        <w:r w:rsidR="007F58B8" w:rsidRPr="003677C0">
          <w:rPr>
            <w:rStyle w:val="Hyperlink"/>
          </w:rPr>
          <w:t>2</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AEGON Hypotheekakte</w:t>
        </w:r>
        <w:r w:rsidR="007F58B8">
          <w:rPr>
            <w:webHidden/>
          </w:rPr>
          <w:tab/>
        </w:r>
        <w:r w:rsidR="007F58B8">
          <w:rPr>
            <w:webHidden/>
          </w:rPr>
          <w:fldChar w:fldCharType="begin"/>
        </w:r>
        <w:r w:rsidR="007F58B8">
          <w:rPr>
            <w:webHidden/>
          </w:rPr>
          <w:instrText xml:space="preserve"> PAGEREF _Toc483386916 \h </w:instrText>
        </w:r>
        <w:r w:rsidR="007F58B8">
          <w:rPr>
            <w:webHidden/>
          </w:rPr>
        </w:r>
        <w:r w:rsidR="007F58B8">
          <w:rPr>
            <w:webHidden/>
          </w:rPr>
          <w:fldChar w:fldCharType="separate"/>
        </w:r>
        <w:r w:rsidR="00DC7882">
          <w:rPr>
            <w:webHidden/>
          </w:rPr>
          <w:t>8</w:t>
        </w:r>
        <w:r w:rsidR="007F58B8">
          <w:rPr>
            <w:webHidden/>
          </w:rPr>
          <w:fldChar w:fldCharType="end"/>
        </w:r>
      </w:hyperlink>
    </w:p>
    <w:p w14:paraId="3AF52038"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17" w:history="1">
        <w:r w:rsidR="007F58B8" w:rsidRPr="003677C0">
          <w:rPr>
            <w:rStyle w:val="Hyperlink"/>
          </w:rPr>
          <w:t>2.1</w:t>
        </w:r>
        <w:r w:rsidR="007F58B8">
          <w:rPr>
            <w:rFonts w:asciiTheme="minorHAnsi" w:eastAsiaTheme="minorEastAsia" w:hAnsiTheme="minorHAnsi" w:cstheme="minorBidi"/>
            <w:snapToGrid/>
            <w:kern w:val="0"/>
            <w:sz w:val="22"/>
            <w:szCs w:val="22"/>
            <w:lang w:eastAsia="nl-NL"/>
          </w:rPr>
          <w:tab/>
        </w:r>
        <w:r w:rsidR="007F58B8" w:rsidRPr="003677C0">
          <w:rPr>
            <w:rStyle w:val="Hyperlink"/>
          </w:rPr>
          <w:t>Equivalentieverklaring</w:t>
        </w:r>
        <w:r w:rsidR="007F58B8">
          <w:rPr>
            <w:webHidden/>
          </w:rPr>
          <w:tab/>
        </w:r>
        <w:r w:rsidR="007F58B8">
          <w:rPr>
            <w:webHidden/>
          </w:rPr>
          <w:fldChar w:fldCharType="begin"/>
        </w:r>
        <w:r w:rsidR="007F58B8">
          <w:rPr>
            <w:webHidden/>
          </w:rPr>
          <w:instrText xml:space="preserve"> PAGEREF _Toc483386917 \h </w:instrText>
        </w:r>
        <w:r w:rsidR="007F58B8">
          <w:rPr>
            <w:webHidden/>
          </w:rPr>
        </w:r>
        <w:r w:rsidR="007F58B8">
          <w:rPr>
            <w:webHidden/>
          </w:rPr>
          <w:fldChar w:fldCharType="separate"/>
        </w:r>
        <w:r w:rsidR="00DC7882">
          <w:rPr>
            <w:webHidden/>
          </w:rPr>
          <w:t>8</w:t>
        </w:r>
        <w:r w:rsidR="007F58B8">
          <w:rPr>
            <w:webHidden/>
          </w:rPr>
          <w:fldChar w:fldCharType="end"/>
        </w:r>
      </w:hyperlink>
    </w:p>
    <w:p w14:paraId="68E1D8C9"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18" w:history="1">
        <w:r w:rsidR="007F58B8" w:rsidRPr="003677C0">
          <w:rPr>
            <w:rStyle w:val="Hyperlink"/>
          </w:rPr>
          <w:t>2.2</w:t>
        </w:r>
        <w:r w:rsidR="007F58B8">
          <w:rPr>
            <w:rFonts w:asciiTheme="minorHAnsi" w:eastAsiaTheme="minorEastAsia" w:hAnsiTheme="minorHAnsi" w:cstheme="minorBidi"/>
            <w:snapToGrid/>
            <w:kern w:val="0"/>
            <w:sz w:val="22"/>
            <w:szCs w:val="22"/>
            <w:lang w:eastAsia="nl-NL"/>
          </w:rPr>
          <w:tab/>
        </w:r>
        <w:r w:rsidR="007F58B8" w:rsidRPr="003677C0">
          <w:rPr>
            <w:rStyle w:val="Hyperlink"/>
          </w:rPr>
          <w:t>Titel</w:t>
        </w:r>
        <w:r w:rsidR="007F58B8">
          <w:rPr>
            <w:webHidden/>
          </w:rPr>
          <w:tab/>
        </w:r>
        <w:r w:rsidR="007F58B8">
          <w:rPr>
            <w:webHidden/>
          </w:rPr>
          <w:fldChar w:fldCharType="begin"/>
        </w:r>
        <w:r w:rsidR="007F58B8">
          <w:rPr>
            <w:webHidden/>
          </w:rPr>
          <w:instrText xml:space="preserve"> PAGEREF _Toc483386918 \h </w:instrText>
        </w:r>
        <w:r w:rsidR="007F58B8">
          <w:rPr>
            <w:webHidden/>
          </w:rPr>
        </w:r>
        <w:r w:rsidR="007F58B8">
          <w:rPr>
            <w:webHidden/>
          </w:rPr>
          <w:fldChar w:fldCharType="separate"/>
        </w:r>
        <w:r w:rsidR="00DC7882">
          <w:rPr>
            <w:webHidden/>
          </w:rPr>
          <w:t>9</w:t>
        </w:r>
        <w:r w:rsidR="007F58B8">
          <w:rPr>
            <w:webHidden/>
          </w:rPr>
          <w:fldChar w:fldCharType="end"/>
        </w:r>
      </w:hyperlink>
    </w:p>
    <w:p w14:paraId="3B468C0F"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19" w:history="1">
        <w:r w:rsidR="007F58B8" w:rsidRPr="003677C0">
          <w:rPr>
            <w:rStyle w:val="Hyperlink"/>
          </w:rPr>
          <w:t>2.3</w:t>
        </w:r>
        <w:r w:rsidR="007F58B8">
          <w:rPr>
            <w:rFonts w:asciiTheme="minorHAnsi" w:eastAsiaTheme="minorEastAsia" w:hAnsiTheme="minorHAnsi" w:cstheme="minorBidi"/>
            <w:snapToGrid/>
            <w:kern w:val="0"/>
            <w:sz w:val="22"/>
            <w:szCs w:val="22"/>
            <w:lang w:eastAsia="nl-NL"/>
          </w:rPr>
          <w:tab/>
        </w:r>
        <w:r w:rsidR="007F58B8" w:rsidRPr="003677C0">
          <w:rPr>
            <w:rStyle w:val="Hyperlink"/>
          </w:rPr>
          <w:t>Aanhef</w:t>
        </w:r>
        <w:r w:rsidR="007F58B8">
          <w:rPr>
            <w:webHidden/>
          </w:rPr>
          <w:tab/>
        </w:r>
        <w:r w:rsidR="007F58B8">
          <w:rPr>
            <w:webHidden/>
          </w:rPr>
          <w:fldChar w:fldCharType="begin"/>
        </w:r>
        <w:r w:rsidR="007F58B8">
          <w:rPr>
            <w:webHidden/>
          </w:rPr>
          <w:instrText xml:space="preserve"> PAGEREF _Toc483386919 \h </w:instrText>
        </w:r>
        <w:r w:rsidR="007F58B8">
          <w:rPr>
            <w:webHidden/>
          </w:rPr>
        </w:r>
        <w:r w:rsidR="007F58B8">
          <w:rPr>
            <w:webHidden/>
          </w:rPr>
          <w:fldChar w:fldCharType="separate"/>
        </w:r>
        <w:r w:rsidR="00DC7882">
          <w:rPr>
            <w:webHidden/>
          </w:rPr>
          <w:t>9</w:t>
        </w:r>
        <w:r w:rsidR="007F58B8">
          <w:rPr>
            <w:webHidden/>
          </w:rPr>
          <w:fldChar w:fldCharType="end"/>
        </w:r>
      </w:hyperlink>
    </w:p>
    <w:p w14:paraId="1C77EAA7"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20" w:history="1">
        <w:r w:rsidR="007F58B8" w:rsidRPr="003677C0">
          <w:rPr>
            <w:rStyle w:val="Hyperlink"/>
          </w:rPr>
          <w:t>2.4</w:t>
        </w:r>
        <w:r w:rsidR="007F58B8">
          <w:rPr>
            <w:rFonts w:asciiTheme="minorHAnsi" w:eastAsiaTheme="minorEastAsia" w:hAnsiTheme="minorHAnsi" w:cstheme="minorBidi"/>
            <w:snapToGrid/>
            <w:kern w:val="0"/>
            <w:sz w:val="22"/>
            <w:szCs w:val="22"/>
            <w:lang w:eastAsia="nl-NL"/>
          </w:rPr>
          <w:tab/>
        </w:r>
        <w:r w:rsidR="007F58B8" w:rsidRPr="003677C0">
          <w:rPr>
            <w:rStyle w:val="Hyperlink"/>
          </w:rPr>
          <w:t>Partijen</w:t>
        </w:r>
        <w:r w:rsidR="007F58B8">
          <w:rPr>
            <w:webHidden/>
          </w:rPr>
          <w:tab/>
        </w:r>
        <w:r w:rsidR="007F58B8">
          <w:rPr>
            <w:webHidden/>
          </w:rPr>
          <w:fldChar w:fldCharType="begin"/>
        </w:r>
        <w:r w:rsidR="007F58B8">
          <w:rPr>
            <w:webHidden/>
          </w:rPr>
          <w:instrText xml:space="preserve"> PAGEREF _Toc483386920 \h </w:instrText>
        </w:r>
        <w:r w:rsidR="007F58B8">
          <w:rPr>
            <w:webHidden/>
          </w:rPr>
        </w:r>
        <w:r w:rsidR="007F58B8">
          <w:rPr>
            <w:webHidden/>
          </w:rPr>
          <w:fldChar w:fldCharType="separate"/>
        </w:r>
        <w:r w:rsidR="00DC7882">
          <w:rPr>
            <w:webHidden/>
          </w:rPr>
          <w:t>10</w:t>
        </w:r>
        <w:r w:rsidR="007F58B8">
          <w:rPr>
            <w:webHidden/>
          </w:rPr>
          <w:fldChar w:fldCharType="end"/>
        </w:r>
      </w:hyperlink>
    </w:p>
    <w:p w14:paraId="3F71BBEB" w14:textId="77777777" w:rsidR="007F58B8" w:rsidRDefault="001E0DB4">
      <w:pPr>
        <w:pStyle w:val="Inhopg3"/>
        <w:rPr>
          <w:rFonts w:asciiTheme="minorHAnsi" w:eastAsiaTheme="minorEastAsia" w:hAnsiTheme="minorHAnsi" w:cstheme="minorBidi"/>
          <w:snapToGrid/>
          <w:kern w:val="0"/>
          <w:sz w:val="22"/>
          <w:szCs w:val="22"/>
          <w:lang w:eastAsia="nl-NL"/>
        </w:rPr>
      </w:pPr>
      <w:hyperlink w:anchor="_Toc483386921" w:history="1">
        <w:r w:rsidR="007F58B8" w:rsidRPr="003677C0">
          <w:rPr>
            <w:rStyle w:val="Hyperlink"/>
          </w:rPr>
          <w:t>2.4.1</w:t>
        </w:r>
        <w:r w:rsidR="007F58B8">
          <w:rPr>
            <w:rFonts w:asciiTheme="minorHAnsi" w:eastAsiaTheme="minorEastAsia" w:hAnsiTheme="minorHAnsi" w:cstheme="minorBidi"/>
            <w:snapToGrid/>
            <w:kern w:val="0"/>
            <w:sz w:val="22"/>
            <w:szCs w:val="22"/>
            <w:lang w:eastAsia="nl-NL"/>
          </w:rPr>
          <w:tab/>
        </w:r>
        <w:r w:rsidR="007F58B8" w:rsidRPr="003677C0">
          <w:rPr>
            <w:rStyle w:val="Hyperlink"/>
          </w:rPr>
          <w:t>Schuldenaar</w:t>
        </w:r>
        <w:r w:rsidR="007F58B8">
          <w:rPr>
            <w:webHidden/>
          </w:rPr>
          <w:tab/>
        </w:r>
        <w:r w:rsidR="007F58B8">
          <w:rPr>
            <w:webHidden/>
          </w:rPr>
          <w:fldChar w:fldCharType="begin"/>
        </w:r>
        <w:r w:rsidR="007F58B8">
          <w:rPr>
            <w:webHidden/>
          </w:rPr>
          <w:instrText xml:space="preserve"> PAGEREF _Toc483386921 \h </w:instrText>
        </w:r>
        <w:r w:rsidR="007F58B8">
          <w:rPr>
            <w:webHidden/>
          </w:rPr>
        </w:r>
        <w:r w:rsidR="007F58B8">
          <w:rPr>
            <w:webHidden/>
          </w:rPr>
          <w:fldChar w:fldCharType="separate"/>
        </w:r>
        <w:r w:rsidR="00DC7882">
          <w:rPr>
            <w:webHidden/>
          </w:rPr>
          <w:t>10</w:t>
        </w:r>
        <w:r w:rsidR="007F58B8">
          <w:rPr>
            <w:webHidden/>
          </w:rPr>
          <w:fldChar w:fldCharType="end"/>
        </w:r>
      </w:hyperlink>
    </w:p>
    <w:p w14:paraId="09430981" w14:textId="77777777" w:rsidR="007F58B8" w:rsidRDefault="001E0DB4">
      <w:pPr>
        <w:pStyle w:val="Inhopg3"/>
        <w:rPr>
          <w:rFonts w:asciiTheme="minorHAnsi" w:eastAsiaTheme="minorEastAsia" w:hAnsiTheme="minorHAnsi" w:cstheme="minorBidi"/>
          <w:snapToGrid/>
          <w:kern w:val="0"/>
          <w:sz w:val="22"/>
          <w:szCs w:val="22"/>
          <w:lang w:eastAsia="nl-NL"/>
        </w:rPr>
      </w:pPr>
      <w:hyperlink w:anchor="_Toc483386922" w:history="1">
        <w:r w:rsidR="007F58B8" w:rsidRPr="003677C0">
          <w:rPr>
            <w:rStyle w:val="Hyperlink"/>
          </w:rPr>
          <w:t>2.4.2</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Hypotheekbank</w:t>
        </w:r>
        <w:r w:rsidR="007F58B8">
          <w:rPr>
            <w:webHidden/>
          </w:rPr>
          <w:tab/>
        </w:r>
        <w:r w:rsidR="007F58B8">
          <w:rPr>
            <w:webHidden/>
          </w:rPr>
          <w:fldChar w:fldCharType="begin"/>
        </w:r>
        <w:r w:rsidR="007F58B8">
          <w:rPr>
            <w:webHidden/>
          </w:rPr>
          <w:instrText xml:space="preserve"> PAGEREF _Toc483386922 \h </w:instrText>
        </w:r>
        <w:r w:rsidR="007F58B8">
          <w:rPr>
            <w:webHidden/>
          </w:rPr>
        </w:r>
        <w:r w:rsidR="007F58B8">
          <w:rPr>
            <w:webHidden/>
          </w:rPr>
          <w:fldChar w:fldCharType="separate"/>
        </w:r>
        <w:r w:rsidR="00DC7882">
          <w:rPr>
            <w:webHidden/>
          </w:rPr>
          <w:t>12</w:t>
        </w:r>
        <w:r w:rsidR="007F58B8">
          <w:rPr>
            <w:webHidden/>
          </w:rPr>
          <w:fldChar w:fldCharType="end"/>
        </w:r>
      </w:hyperlink>
    </w:p>
    <w:p w14:paraId="6BD05940"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23" w:history="1">
        <w:r w:rsidR="007F58B8" w:rsidRPr="003677C0">
          <w:rPr>
            <w:rStyle w:val="Hyperlink"/>
          </w:rPr>
          <w:t>2.5</w:t>
        </w:r>
        <w:r w:rsidR="007F58B8">
          <w:rPr>
            <w:rFonts w:asciiTheme="minorHAnsi" w:eastAsiaTheme="minorEastAsia" w:hAnsiTheme="minorHAnsi" w:cstheme="minorBidi"/>
            <w:snapToGrid/>
            <w:kern w:val="0"/>
            <w:sz w:val="22"/>
            <w:szCs w:val="22"/>
            <w:lang w:eastAsia="nl-NL"/>
          </w:rPr>
          <w:tab/>
        </w:r>
        <w:r w:rsidR="007F58B8" w:rsidRPr="003677C0">
          <w:rPr>
            <w:rStyle w:val="Hyperlink"/>
          </w:rPr>
          <w:t>Geldlening</w:t>
        </w:r>
        <w:r w:rsidR="007F58B8">
          <w:rPr>
            <w:webHidden/>
          </w:rPr>
          <w:tab/>
        </w:r>
        <w:r w:rsidR="007F58B8">
          <w:rPr>
            <w:webHidden/>
          </w:rPr>
          <w:fldChar w:fldCharType="begin"/>
        </w:r>
        <w:r w:rsidR="007F58B8">
          <w:rPr>
            <w:webHidden/>
          </w:rPr>
          <w:instrText xml:space="preserve"> PAGEREF _Toc483386923 \h </w:instrText>
        </w:r>
        <w:r w:rsidR="007F58B8">
          <w:rPr>
            <w:webHidden/>
          </w:rPr>
        </w:r>
        <w:r w:rsidR="007F58B8">
          <w:rPr>
            <w:webHidden/>
          </w:rPr>
          <w:fldChar w:fldCharType="separate"/>
        </w:r>
        <w:r w:rsidR="00DC7882">
          <w:rPr>
            <w:webHidden/>
          </w:rPr>
          <w:t>14</w:t>
        </w:r>
        <w:r w:rsidR="007F58B8">
          <w:rPr>
            <w:webHidden/>
          </w:rPr>
          <w:fldChar w:fldCharType="end"/>
        </w:r>
      </w:hyperlink>
    </w:p>
    <w:p w14:paraId="32FCDFB7"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24" w:history="1">
        <w:r w:rsidR="007F58B8" w:rsidRPr="003677C0">
          <w:rPr>
            <w:rStyle w:val="Hyperlink"/>
          </w:rPr>
          <w:t>2.6</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Overbruggingslening</w:t>
        </w:r>
        <w:r w:rsidR="007F58B8">
          <w:rPr>
            <w:webHidden/>
          </w:rPr>
          <w:tab/>
        </w:r>
        <w:r w:rsidR="007F58B8">
          <w:rPr>
            <w:webHidden/>
          </w:rPr>
          <w:fldChar w:fldCharType="begin"/>
        </w:r>
        <w:r w:rsidR="007F58B8">
          <w:rPr>
            <w:webHidden/>
          </w:rPr>
          <w:instrText xml:space="preserve"> PAGEREF _Toc483386924 \h </w:instrText>
        </w:r>
        <w:r w:rsidR="007F58B8">
          <w:rPr>
            <w:webHidden/>
          </w:rPr>
        </w:r>
        <w:r w:rsidR="007F58B8">
          <w:rPr>
            <w:webHidden/>
          </w:rPr>
          <w:fldChar w:fldCharType="separate"/>
        </w:r>
        <w:r w:rsidR="00DC7882">
          <w:rPr>
            <w:webHidden/>
          </w:rPr>
          <w:t>16</w:t>
        </w:r>
        <w:r w:rsidR="007F58B8">
          <w:rPr>
            <w:webHidden/>
          </w:rPr>
          <w:fldChar w:fldCharType="end"/>
        </w:r>
      </w:hyperlink>
    </w:p>
    <w:p w14:paraId="2A1F45E0"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25" w:history="1">
        <w:r w:rsidR="007F58B8" w:rsidRPr="003677C0">
          <w:rPr>
            <w:rStyle w:val="Hyperlink"/>
          </w:rPr>
          <w:t>2.7</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w:t>
        </w:r>
        <w:r w:rsidR="007F58B8">
          <w:rPr>
            <w:webHidden/>
          </w:rPr>
          <w:tab/>
        </w:r>
        <w:r w:rsidR="007F58B8">
          <w:rPr>
            <w:webHidden/>
          </w:rPr>
          <w:fldChar w:fldCharType="begin"/>
        </w:r>
        <w:r w:rsidR="007F58B8">
          <w:rPr>
            <w:webHidden/>
          </w:rPr>
          <w:instrText xml:space="preserve"> PAGEREF _Toc483386925 \h </w:instrText>
        </w:r>
        <w:r w:rsidR="007F58B8">
          <w:rPr>
            <w:webHidden/>
          </w:rPr>
        </w:r>
        <w:r w:rsidR="007F58B8">
          <w:rPr>
            <w:webHidden/>
          </w:rPr>
          <w:fldChar w:fldCharType="separate"/>
        </w:r>
        <w:r w:rsidR="00DC7882">
          <w:rPr>
            <w:webHidden/>
          </w:rPr>
          <w:t>17</w:t>
        </w:r>
        <w:r w:rsidR="007F58B8">
          <w:rPr>
            <w:webHidden/>
          </w:rPr>
          <w:fldChar w:fldCharType="end"/>
        </w:r>
      </w:hyperlink>
    </w:p>
    <w:p w14:paraId="0CC8666A"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26" w:history="1">
        <w:r w:rsidR="007F58B8" w:rsidRPr="003677C0">
          <w:rPr>
            <w:rStyle w:val="Hyperlink"/>
          </w:rPr>
          <w:t>2.8</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 overbruggingshypotheek</w:t>
        </w:r>
        <w:r w:rsidR="007F58B8">
          <w:rPr>
            <w:webHidden/>
          </w:rPr>
          <w:tab/>
        </w:r>
        <w:r w:rsidR="007F58B8">
          <w:rPr>
            <w:webHidden/>
          </w:rPr>
          <w:fldChar w:fldCharType="begin"/>
        </w:r>
        <w:r w:rsidR="007F58B8">
          <w:rPr>
            <w:webHidden/>
          </w:rPr>
          <w:instrText xml:space="preserve"> PAGEREF _Toc483386926 \h </w:instrText>
        </w:r>
        <w:r w:rsidR="007F58B8">
          <w:rPr>
            <w:webHidden/>
          </w:rPr>
        </w:r>
        <w:r w:rsidR="007F58B8">
          <w:rPr>
            <w:webHidden/>
          </w:rPr>
          <w:fldChar w:fldCharType="separate"/>
        </w:r>
        <w:r w:rsidR="00DC7882">
          <w:rPr>
            <w:webHidden/>
          </w:rPr>
          <w:t>18</w:t>
        </w:r>
        <w:r w:rsidR="007F58B8">
          <w:rPr>
            <w:webHidden/>
          </w:rPr>
          <w:fldChar w:fldCharType="end"/>
        </w:r>
      </w:hyperlink>
    </w:p>
    <w:p w14:paraId="7F0DA148"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27" w:history="1">
        <w:r w:rsidR="007F58B8" w:rsidRPr="003677C0">
          <w:rPr>
            <w:rStyle w:val="Hyperlink"/>
          </w:rPr>
          <w:t>2.9</w:t>
        </w:r>
        <w:r w:rsidR="007F58B8">
          <w:rPr>
            <w:rFonts w:asciiTheme="minorHAnsi" w:eastAsiaTheme="minorEastAsia" w:hAnsiTheme="minorHAnsi" w:cstheme="minorBidi"/>
            <w:snapToGrid/>
            <w:kern w:val="0"/>
            <w:sz w:val="22"/>
            <w:szCs w:val="22"/>
            <w:lang w:eastAsia="nl-NL"/>
          </w:rPr>
          <w:tab/>
        </w:r>
        <w:r w:rsidR="007F58B8" w:rsidRPr="003677C0">
          <w:rPr>
            <w:rStyle w:val="Hyperlink"/>
          </w:rPr>
          <w:t>Registergoed</w:t>
        </w:r>
        <w:r w:rsidR="007F58B8">
          <w:rPr>
            <w:webHidden/>
          </w:rPr>
          <w:tab/>
        </w:r>
        <w:r w:rsidR="007F58B8">
          <w:rPr>
            <w:webHidden/>
          </w:rPr>
          <w:fldChar w:fldCharType="begin"/>
        </w:r>
        <w:r w:rsidR="007F58B8">
          <w:rPr>
            <w:webHidden/>
          </w:rPr>
          <w:instrText xml:space="preserve"> PAGEREF _Toc483386927 \h </w:instrText>
        </w:r>
        <w:r w:rsidR="007F58B8">
          <w:rPr>
            <w:webHidden/>
          </w:rPr>
        </w:r>
        <w:r w:rsidR="007F58B8">
          <w:rPr>
            <w:webHidden/>
          </w:rPr>
          <w:fldChar w:fldCharType="separate"/>
        </w:r>
        <w:r w:rsidR="00DC7882">
          <w:rPr>
            <w:webHidden/>
          </w:rPr>
          <w:t>19</w:t>
        </w:r>
        <w:r w:rsidR="007F58B8">
          <w:rPr>
            <w:webHidden/>
          </w:rPr>
          <w:fldChar w:fldCharType="end"/>
        </w:r>
      </w:hyperlink>
    </w:p>
    <w:p w14:paraId="48F150E0"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28" w:history="1">
        <w:r w:rsidR="007F58B8" w:rsidRPr="003677C0">
          <w:rPr>
            <w:rStyle w:val="Hyperlink"/>
          </w:rPr>
          <w:t>2.10</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Overbruggingspand</w:t>
        </w:r>
        <w:r w:rsidR="007F58B8">
          <w:rPr>
            <w:webHidden/>
          </w:rPr>
          <w:tab/>
        </w:r>
        <w:r w:rsidR="007F58B8">
          <w:rPr>
            <w:webHidden/>
          </w:rPr>
          <w:fldChar w:fldCharType="begin"/>
        </w:r>
        <w:r w:rsidR="007F58B8">
          <w:rPr>
            <w:webHidden/>
          </w:rPr>
          <w:instrText xml:space="preserve"> PAGEREF _Toc483386928 \h </w:instrText>
        </w:r>
        <w:r w:rsidR="007F58B8">
          <w:rPr>
            <w:webHidden/>
          </w:rPr>
        </w:r>
        <w:r w:rsidR="007F58B8">
          <w:rPr>
            <w:webHidden/>
          </w:rPr>
          <w:fldChar w:fldCharType="separate"/>
        </w:r>
        <w:r w:rsidR="00DC7882">
          <w:rPr>
            <w:webHidden/>
          </w:rPr>
          <w:t>20</w:t>
        </w:r>
        <w:r w:rsidR="007F58B8">
          <w:rPr>
            <w:webHidden/>
          </w:rPr>
          <w:fldChar w:fldCharType="end"/>
        </w:r>
      </w:hyperlink>
    </w:p>
    <w:p w14:paraId="6CB875D1"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29" w:history="1">
        <w:r w:rsidR="007F58B8" w:rsidRPr="003677C0">
          <w:rPr>
            <w:rStyle w:val="Hyperlink"/>
          </w:rPr>
          <w:t>2.11</w:t>
        </w:r>
        <w:r w:rsidR="007F58B8">
          <w:rPr>
            <w:rFonts w:asciiTheme="minorHAnsi" w:eastAsiaTheme="minorEastAsia" w:hAnsiTheme="minorHAnsi" w:cstheme="minorBidi"/>
            <w:snapToGrid/>
            <w:kern w:val="0"/>
            <w:sz w:val="22"/>
            <w:szCs w:val="22"/>
            <w:lang w:eastAsia="nl-NL"/>
          </w:rPr>
          <w:tab/>
        </w:r>
        <w:r w:rsidR="007F58B8" w:rsidRPr="003677C0">
          <w:rPr>
            <w:rStyle w:val="Hyperlink"/>
          </w:rPr>
          <w:t>Afsluiting</w:t>
        </w:r>
        <w:r w:rsidR="007F58B8">
          <w:rPr>
            <w:webHidden/>
          </w:rPr>
          <w:tab/>
        </w:r>
        <w:r w:rsidR="007F58B8">
          <w:rPr>
            <w:webHidden/>
          </w:rPr>
          <w:fldChar w:fldCharType="begin"/>
        </w:r>
        <w:r w:rsidR="007F58B8">
          <w:rPr>
            <w:webHidden/>
          </w:rPr>
          <w:instrText xml:space="preserve"> PAGEREF _Toc483386929 \h </w:instrText>
        </w:r>
        <w:r w:rsidR="007F58B8">
          <w:rPr>
            <w:webHidden/>
          </w:rPr>
        </w:r>
        <w:r w:rsidR="007F58B8">
          <w:rPr>
            <w:webHidden/>
          </w:rPr>
          <w:fldChar w:fldCharType="separate"/>
        </w:r>
        <w:r w:rsidR="00DC7882">
          <w:rPr>
            <w:webHidden/>
          </w:rPr>
          <w:t>21</w:t>
        </w:r>
        <w:r w:rsidR="007F58B8">
          <w:rPr>
            <w:webHidden/>
          </w:rPr>
          <w:fldChar w:fldCharType="end"/>
        </w:r>
      </w:hyperlink>
    </w:p>
    <w:p w14:paraId="7B8CC7F6"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30" w:history="1">
        <w:r w:rsidR="007F58B8" w:rsidRPr="003677C0">
          <w:rPr>
            <w:rStyle w:val="Hyperlink"/>
          </w:rPr>
          <w:t>2.12</w:t>
        </w:r>
        <w:r w:rsidR="007F58B8">
          <w:rPr>
            <w:rFonts w:asciiTheme="minorHAnsi" w:eastAsiaTheme="minorEastAsia" w:hAnsiTheme="minorHAnsi" w:cstheme="minorBidi"/>
            <w:snapToGrid/>
            <w:kern w:val="0"/>
            <w:sz w:val="22"/>
            <w:szCs w:val="22"/>
            <w:lang w:eastAsia="nl-NL"/>
          </w:rPr>
          <w:tab/>
        </w:r>
        <w:r w:rsidR="007F58B8" w:rsidRPr="003677C0">
          <w:rPr>
            <w:rStyle w:val="Hyperlink"/>
          </w:rPr>
          <w:t>Toestemming partners</w:t>
        </w:r>
        <w:r w:rsidR="007F58B8">
          <w:rPr>
            <w:webHidden/>
          </w:rPr>
          <w:tab/>
        </w:r>
        <w:r w:rsidR="007F58B8">
          <w:rPr>
            <w:webHidden/>
          </w:rPr>
          <w:fldChar w:fldCharType="begin"/>
        </w:r>
        <w:r w:rsidR="007F58B8">
          <w:rPr>
            <w:webHidden/>
          </w:rPr>
          <w:instrText xml:space="preserve"> PAGEREF _Toc483386930 \h </w:instrText>
        </w:r>
        <w:r w:rsidR="007F58B8">
          <w:rPr>
            <w:webHidden/>
          </w:rPr>
        </w:r>
        <w:r w:rsidR="007F58B8">
          <w:rPr>
            <w:webHidden/>
          </w:rPr>
          <w:fldChar w:fldCharType="separate"/>
        </w:r>
        <w:r w:rsidR="00DC7882">
          <w:rPr>
            <w:webHidden/>
          </w:rPr>
          <w:t>22</w:t>
        </w:r>
        <w:r w:rsidR="007F58B8">
          <w:rPr>
            <w:webHidden/>
          </w:rPr>
          <w:fldChar w:fldCharType="end"/>
        </w:r>
      </w:hyperlink>
    </w:p>
    <w:p w14:paraId="62E01E14"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31" w:history="1">
        <w:r w:rsidR="007F58B8" w:rsidRPr="003677C0">
          <w:rPr>
            <w:rStyle w:val="Hyperlink"/>
          </w:rPr>
          <w:t>2.13</w:t>
        </w:r>
        <w:r w:rsidR="007F58B8">
          <w:rPr>
            <w:rFonts w:asciiTheme="minorHAnsi" w:eastAsiaTheme="minorEastAsia" w:hAnsiTheme="minorHAnsi" w:cstheme="minorBidi"/>
            <w:snapToGrid/>
            <w:kern w:val="0"/>
            <w:sz w:val="22"/>
            <w:szCs w:val="22"/>
            <w:lang w:eastAsia="nl-NL"/>
          </w:rPr>
          <w:tab/>
        </w:r>
        <w:r w:rsidR="007F58B8" w:rsidRPr="003677C0">
          <w:rPr>
            <w:rStyle w:val="Hyperlink"/>
          </w:rPr>
          <w:t>Woonplaatskeuze</w:t>
        </w:r>
        <w:r w:rsidR="007F58B8">
          <w:rPr>
            <w:webHidden/>
          </w:rPr>
          <w:tab/>
        </w:r>
        <w:r w:rsidR="007F58B8">
          <w:rPr>
            <w:webHidden/>
          </w:rPr>
          <w:fldChar w:fldCharType="begin"/>
        </w:r>
        <w:r w:rsidR="007F58B8">
          <w:rPr>
            <w:webHidden/>
          </w:rPr>
          <w:instrText xml:space="preserve"> PAGEREF _Toc483386931 \h </w:instrText>
        </w:r>
        <w:r w:rsidR="007F58B8">
          <w:rPr>
            <w:webHidden/>
          </w:rPr>
        </w:r>
        <w:r w:rsidR="007F58B8">
          <w:rPr>
            <w:webHidden/>
          </w:rPr>
          <w:fldChar w:fldCharType="separate"/>
        </w:r>
        <w:r w:rsidR="00DC7882">
          <w:rPr>
            <w:webHidden/>
          </w:rPr>
          <w:t>23</w:t>
        </w:r>
        <w:r w:rsidR="007F58B8">
          <w:rPr>
            <w:webHidden/>
          </w:rPr>
          <w:fldChar w:fldCharType="end"/>
        </w:r>
      </w:hyperlink>
    </w:p>
    <w:p w14:paraId="4AEECCE4"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32" w:history="1">
        <w:r w:rsidR="007F58B8" w:rsidRPr="003677C0">
          <w:rPr>
            <w:rStyle w:val="Hyperlink"/>
          </w:rPr>
          <w:t>2.14</w:t>
        </w:r>
        <w:r w:rsidR="007F58B8">
          <w:rPr>
            <w:rFonts w:asciiTheme="minorHAnsi" w:eastAsiaTheme="minorEastAsia" w:hAnsiTheme="minorHAnsi" w:cstheme="minorBidi"/>
            <w:snapToGrid/>
            <w:kern w:val="0"/>
            <w:sz w:val="22"/>
            <w:szCs w:val="22"/>
            <w:lang w:eastAsia="nl-NL"/>
          </w:rPr>
          <w:tab/>
        </w:r>
        <w:r w:rsidR="007F58B8" w:rsidRPr="003677C0">
          <w:rPr>
            <w:rStyle w:val="Hyperlink"/>
          </w:rPr>
          <w:t>Einde kadasterdeel</w:t>
        </w:r>
        <w:r w:rsidR="007F58B8">
          <w:rPr>
            <w:webHidden/>
          </w:rPr>
          <w:tab/>
        </w:r>
        <w:r w:rsidR="007F58B8">
          <w:rPr>
            <w:webHidden/>
          </w:rPr>
          <w:fldChar w:fldCharType="begin"/>
        </w:r>
        <w:r w:rsidR="007F58B8">
          <w:rPr>
            <w:webHidden/>
          </w:rPr>
          <w:instrText xml:space="preserve"> PAGEREF _Toc483386932 \h </w:instrText>
        </w:r>
        <w:r w:rsidR="007F58B8">
          <w:rPr>
            <w:webHidden/>
          </w:rPr>
        </w:r>
        <w:r w:rsidR="007F58B8">
          <w:rPr>
            <w:webHidden/>
          </w:rPr>
          <w:fldChar w:fldCharType="separate"/>
        </w:r>
        <w:r w:rsidR="00DC7882">
          <w:rPr>
            <w:webHidden/>
          </w:rPr>
          <w:t>23</w:t>
        </w:r>
        <w:r w:rsidR="007F58B8">
          <w:rPr>
            <w:webHidden/>
          </w:rPr>
          <w:fldChar w:fldCharType="end"/>
        </w:r>
      </w:hyperlink>
    </w:p>
    <w:p w14:paraId="463728AF" w14:textId="77777777" w:rsidR="007F58B8" w:rsidRDefault="001E0DB4">
      <w:pPr>
        <w:pStyle w:val="Inhopg2"/>
        <w:rPr>
          <w:rFonts w:asciiTheme="minorHAnsi" w:eastAsiaTheme="minorEastAsia" w:hAnsiTheme="minorHAnsi" w:cstheme="minorBidi"/>
          <w:snapToGrid/>
          <w:kern w:val="0"/>
          <w:sz w:val="22"/>
          <w:szCs w:val="22"/>
          <w:lang w:eastAsia="nl-NL"/>
        </w:rPr>
      </w:pPr>
      <w:hyperlink w:anchor="_Toc483386933" w:history="1">
        <w:r w:rsidR="007F58B8" w:rsidRPr="003677C0">
          <w:rPr>
            <w:rStyle w:val="Hyperlink"/>
          </w:rPr>
          <w:t>2.15</w:t>
        </w:r>
        <w:r w:rsidR="007F58B8">
          <w:rPr>
            <w:rFonts w:asciiTheme="minorHAnsi" w:eastAsiaTheme="minorEastAsia" w:hAnsiTheme="minorHAnsi" w:cstheme="minorBidi"/>
            <w:snapToGrid/>
            <w:kern w:val="0"/>
            <w:sz w:val="22"/>
            <w:szCs w:val="22"/>
            <w:lang w:eastAsia="nl-NL"/>
          </w:rPr>
          <w:tab/>
        </w:r>
        <w:r w:rsidR="007F58B8" w:rsidRPr="003677C0">
          <w:rPr>
            <w:rStyle w:val="Hyperlink"/>
          </w:rPr>
          <w:t>Vrije gedeelte</w:t>
        </w:r>
        <w:r w:rsidR="007F58B8">
          <w:rPr>
            <w:webHidden/>
          </w:rPr>
          <w:tab/>
        </w:r>
        <w:r w:rsidR="007F58B8">
          <w:rPr>
            <w:webHidden/>
          </w:rPr>
          <w:fldChar w:fldCharType="begin"/>
        </w:r>
        <w:r w:rsidR="007F58B8">
          <w:rPr>
            <w:webHidden/>
          </w:rPr>
          <w:instrText xml:space="preserve"> PAGEREF _Toc483386933 \h </w:instrText>
        </w:r>
        <w:r w:rsidR="007F58B8">
          <w:rPr>
            <w:webHidden/>
          </w:rPr>
        </w:r>
        <w:r w:rsidR="007F58B8">
          <w:rPr>
            <w:webHidden/>
          </w:rPr>
          <w:fldChar w:fldCharType="separate"/>
        </w:r>
        <w:r w:rsidR="00DC7882">
          <w:rPr>
            <w:webHidden/>
          </w:rPr>
          <w:t>24</w:t>
        </w:r>
        <w:r w:rsidR="007F58B8">
          <w:rPr>
            <w:webHidden/>
          </w:rPr>
          <w:fldChar w:fldCharType="end"/>
        </w:r>
      </w:hyperlink>
    </w:p>
    <w:p w14:paraId="66D13A6F" w14:textId="77777777"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483386912"/>
      <w:bookmarkStart w:id="13" w:name="_Toc179181706"/>
      <w:bookmarkEnd w:id="9"/>
      <w:bookmarkEnd w:id="10"/>
      <w:bookmarkEnd w:id="11"/>
      <w:r w:rsidRPr="00343045">
        <w:rPr>
          <w:lang w:val="nl-NL"/>
        </w:rPr>
        <w:lastRenderedPageBreak/>
        <w:t>Inleiding</w:t>
      </w:r>
      <w:bookmarkEnd w:id="12"/>
    </w:p>
    <w:p w14:paraId="3E8B1D84" w14:textId="77777777" w:rsidR="00987D5A" w:rsidRPr="00343045" w:rsidRDefault="00987D5A" w:rsidP="00987D5A">
      <w:pPr>
        <w:pStyle w:val="Kop2"/>
        <w:numPr>
          <w:ilvl w:val="1"/>
          <w:numId w:val="1"/>
        </w:numPr>
      </w:pPr>
      <w:bookmarkStart w:id="14" w:name="_Toc196114936"/>
      <w:bookmarkStart w:id="15" w:name="_Toc483386913"/>
      <w:r w:rsidRPr="00343045">
        <w:t>Doel</w:t>
      </w:r>
      <w:bookmarkEnd w:id="14"/>
      <w:bookmarkEnd w:id="15"/>
    </w:p>
    <w:p w14:paraId="79F81822" w14:textId="77777777" w:rsidR="008D0862" w:rsidRDefault="008D0862" w:rsidP="008D0862">
      <w:r w:rsidRPr="00343045">
        <w:t>I</w:t>
      </w:r>
      <w:r>
        <w:t>n dit document wordt beschreven</w:t>
      </w:r>
      <w:r w:rsidRPr="00343045">
        <w:t xml:space="preserve"> hoe het modeldocument voor</w:t>
      </w:r>
      <w:r w:rsidR="00286F0E">
        <w:t xml:space="preserve"> </w:t>
      </w:r>
      <w:r w:rsidR="00071867">
        <w:t>AEGON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6" w:name="_Toc212447230"/>
      <w:bookmarkStart w:id="17" w:name="_Toc483386914"/>
      <w:bookmarkStart w:id="18" w:name="_Toc196114937"/>
      <w:r w:rsidRPr="00343045">
        <w:t>Algemeen</w:t>
      </w:r>
      <w:bookmarkEnd w:id="16"/>
      <w:bookmarkEnd w:id="17"/>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8"/>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9" w:name="_Toc191216332"/>
      <w:bookmarkStart w:id="20" w:name="_Toc191373237"/>
      <w:bookmarkStart w:id="21" w:name="_Toc191216333"/>
      <w:bookmarkStart w:id="22" w:name="_Toc191373238"/>
      <w:bookmarkStart w:id="23" w:name="_Toc483386915"/>
      <w:bookmarkEnd w:id="19"/>
      <w:bookmarkEnd w:id="20"/>
      <w:bookmarkEnd w:id="21"/>
      <w:bookmarkEnd w:id="22"/>
      <w:r w:rsidRPr="00343045">
        <w:lastRenderedPageBreak/>
        <w:t>Referenties</w:t>
      </w:r>
      <w:bookmarkEnd w:id="23"/>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6E79F3A5" w14:textId="77777777" w:rsidTr="00DB7FA4">
        <w:tc>
          <w:tcPr>
            <w:tcW w:w="556" w:type="dxa"/>
            <w:shd w:val="clear" w:color="auto" w:fill="CCCCCC"/>
          </w:tcPr>
          <w:p w14:paraId="2CBEF72C" w14:textId="77777777" w:rsidR="003743B2" w:rsidRPr="00DB7FA4" w:rsidRDefault="003743B2" w:rsidP="00BF18B4">
            <w:pPr>
              <w:rPr>
                <w:b/>
                <w:lang w:val="nl"/>
              </w:rPr>
            </w:pPr>
            <w:r w:rsidRPr="00DB7FA4">
              <w:rPr>
                <w:b/>
                <w:lang w:val="nl"/>
              </w:rPr>
              <w:t>ID</w:t>
            </w:r>
          </w:p>
        </w:tc>
        <w:tc>
          <w:tcPr>
            <w:tcW w:w="5953" w:type="dxa"/>
            <w:shd w:val="clear" w:color="auto" w:fill="CCCCCC"/>
          </w:tcPr>
          <w:p w14:paraId="351D1526"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37C11531" w14:textId="77777777" w:rsidR="003743B2" w:rsidRPr="00DB7FA4" w:rsidRDefault="003743B2" w:rsidP="00BF18B4">
            <w:pPr>
              <w:rPr>
                <w:b/>
                <w:lang w:val="nl"/>
              </w:rPr>
            </w:pPr>
            <w:r w:rsidRPr="00DB7FA4">
              <w:rPr>
                <w:b/>
                <w:lang w:val="nl"/>
              </w:rPr>
              <w:t>Versie</w:t>
            </w:r>
          </w:p>
        </w:tc>
        <w:tc>
          <w:tcPr>
            <w:tcW w:w="1590" w:type="dxa"/>
            <w:shd w:val="clear" w:color="auto" w:fill="CCCCCC"/>
          </w:tcPr>
          <w:p w14:paraId="0556D019" w14:textId="77777777" w:rsidR="003743B2" w:rsidRPr="00DB7FA4" w:rsidRDefault="003743B2" w:rsidP="00BF18B4">
            <w:pPr>
              <w:rPr>
                <w:b/>
                <w:lang w:val="nl"/>
              </w:rPr>
            </w:pPr>
            <w:r w:rsidRPr="00DB7FA4">
              <w:rPr>
                <w:b/>
                <w:lang w:val="nl"/>
              </w:rPr>
              <w:t>Datum</w:t>
            </w:r>
          </w:p>
        </w:tc>
      </w:tr>
      <w:tr w:rsidR="003743B2" w:rsidRPr="00DB7FA4" w14:paraId="0631A537" w14:textId="77777777" w:rsidTr="00DB7FA4">
        <w:tc>
          <w:tcPr>
            <w:tcW w:w="556" w:type="dxa"/>
            <w:shd w:val="clear" w:color="auto" w:fill="auto"/>
          </w:tcPr>
          <w:p w14:paraId="5784F35B" w14:textId="77777777" w:rsidR="003743B2" w:rsidRPr="00DB7FA4" w:rsidRDefault="003743B2" w:rsidP="00BF18B4">
            <w:pPr>
              <w:rPr>
                <w:lang w:val="nl"/>
              </w:rPr>
            </w:pPr>
            <w:r w:rsidRPr="002C7327">
              <w:t>[1]</w:t>
            </w:r>
          </w:p>
        </w:tc>
        <w:tc>
          <w:tcPr>
            <w:tcW w:w="5953" w:type="dxa"/>
            <w:shd w:val="clear" w:color="auto" w:fill="auto"/>
          </w:tcPr>
          <w:p w14:paraId="2278D1FC" w14:textId="77777777" w:rsidR="003743B2" w:rsidRPr="00DB7FA4" w:rsidRDefault="003743B2" w:rsidP="00D77156">
            <w:pPr>
              <w:rPr>
                <w:lang w:val="nl"/>
              </w:rPr>
            </w:pPr>
            <w:r w:rsidRPr="00CC0276">
              <w:t xml:space="preserve">Modeldocument </w:t>
            </w:r>
            <w:r w:rsidR="00071867">
              <w:t xml:space="preserve">AEGON </w:t>
            </w:r>
            <w:r w:rsidR="00286F0E">
              <w:t>hypotheek</w:t>
            </w:r>
          </w:p>
        </w:tc>
        <w:tc>
          <w:tcPr>
            <w:tcW w:w="851" w:type="dxa"/>
            <w:shd w:val="clear" w:color="auto" w:fill="auto"/>
          </w:tcPr>
          <w:p w14:paraId="101C87EB" w14:textId="25DDEEE4" w:rsidR="003743B2" w:rsidRPr="00DB7FA4" w:rsidRDefault="007F58B8" w:rsidP="008B3736">
            <w:pPr>
              <w:rPr>
                <w:lang w:val="nl"/>
              </w:rPr>
            </w:pPr>
            <w:r>
              <w:rPr>
                <w:lang w:val="nl"/>
              </w:rPr>
              <w:t>4.0.0</w:t>
            </w:r>
          </w:p>
        </w:tc>
        <w:tc>
          <w:tcPr>
            <w:tcW w:w="1590" w:type="dxa"/>
            <w:shd w:val="clear" w:color="auto" w:fill="auto"/>
          </w:tcPr>
          <w:p w14:paraId="3196EDE8" w14:textId="19BE99D3" w:rsidR="003743B2" w:rsidRPr="00DB7FA4" w:rsidRDefault="00367BA0" w:rsidP="008B3736">
            <w:pPr>
              <w:rPr>
                <w:lang w:val="nl"/>
              </w:rPr>
            </w:pPr>
            <w:r>
              <w:rPr>
                <w:rFonts w:cs="Arial"/>
                <w:color w:val="000000"/>
                <w:szCs w:val="18"/>
              </w:rPr>
              <w:t>23-05-2017</w:t>
            </w:r>
          </w:p>
        </w:tc>
      </w:tr>
      <w:tr w:rsidR="003743B2" w:rsidRPr="00DB7FA4" w14:paraId="5A76CA10" w14:textId="77777777" w:rsidTr="00DB7FA4">
        <w:tc>
          <w:tcPr>
            <w:tcW w:w="556" w:type="dxa"/>
            <w:shd w:val="clear" w:color="auto" w:fill="auto"/>
          </w:tcPr>
          <w:p w14:paraId="399BF0D8" w14:textId="77777777" w:rsidR="003743B2" w:rsidRPr="00DB7FA4" w:rsidRDefault="003743B2" w:rsidP="00BF18B4">
            <w:pPr>
              <w:rPr>
                <w:lang w:val="nl"/>
              </w:rPr>
            </w:pPr>
            <w:r w:rsidRPr="00134AAB">
              <w:t>[2]</w:t>
            </w:r>
          </w:p>
        </w:tc>
        <w:tc>
          <w:tcPr>
            <w:tcW w:w="5953" w:type="dxa"/>
            <w:shd w:val="clear" w:color="auto" w:fill="auto"/>
          </w:tcPr>
          <w:p w14:paraId="2E735B59"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1A8426BF" w14:textId="77777777" w:rsidR="003743B2" w:rsidRPr="00DB7FA4" w:rsidRDefault="003743B2" w:rsidP="00BF18B4">
            <w:pPr>
              <w:rPr>
                <w:lang w:val="nl"/>
              </w:rPr>
            </w:pPr>
            <w:r>
              <w:t>div.</w:t>
            </w:r>
          </w:p>
        </w:tc>
        <w:tc>
          <w:tcPr>
            <w:tcW w:w="1590" w:type="dxa"/>
            <w:shd w:val="clear" w:color="auto" w:fill="auto"/>
          </w:tcPr>
          <w:p w14:paraId="5ACF36D1" w14:textId="77777777" w:rsidR="003743B2" w:rsidRPr="00DB7FA4" w:rsidRDefault="003743B2" w:rsidP="00BF18B4">
            <w:pPr>
              <w:rPr>
                <w:lang w:val="nl"/>
              </w:rPr>
            </w:pPr>
            <w:r>
              <w:t>div.</w:t>
            </w:r>
          </w:p>
        </w:tc>
      </w:tr>
      <w:tr w:rsidR="003743B2" w:rsidRPr="00DB7FA4" w14:paraId="6251BB28" w14:textId="77777777" w:rsidTr="00DB7FA4">
        <w:tc>
          <w:tcPr>
            <w:tcW w:w="556" w:type="dxa"/>
            <w:shd w:val="clear" w:color="auto" w:fill="auto"/>
          </w:tcPr>
          <w:p w14:paraId="1A32B55C" w14:textId="77777777" w:rsidR="003743B2" w:rsidRPr="00DB7FA4" w:rsidRDefault="003743B2" w:rsidP="00BF18B4">
            <w:pPr>
              <w:rPr>
                <w:lang w:val="nl"/>
              </w:rPr>
            </w:pPr>
            <w:bookmarkStart w:id="24" w:name="AlgemeneAfsprakenDocument"/>
            <w:r>
              <w:t>[3]</w:t>
            </w:r>
            <w:bookmarkEnd w:id="24"/>
          </w:p>
        </w:tc>
        <w:tc>
          <w:tcPr>
            <w:tcW w:w="5953" w:type="dxa"/>
            <w:shd w:val="clear" w:color="auto" w:fill="auto"/>
          </w:tcPr>
          <w:p w14:paraId="26645354"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71DD8D3D" w14:textId="77777777" w:rsidR="003743B2" w:rsidRPr="00DB7FA4" w:rsidRDefault="003743B2" w:rsidP="00BF18B4">
            <w:pPr>
              <w:rPr>
                <w:lang w:val="nl"/>
              </w:rPr>
            </w:pPr>
            <w:r>
              <w:t>2.</w:t>
            </w:r>
            <w:r w:rsidR="007B195A">
              <w:t>5</w:t>
            </w:r>
          </w:p>
        </w:tc>
        <w:tc>
          <w:tcPr>
            <w:tcW w:w="1590" w:type="dxa"/>
            <w:shd w:val="clear" w:color="auto" w:fill="auto"/>
          </w:tcPr>
          <w:p w14:paraId="5B804130" w14:textId="77777777" w:rsidR="003743B2" w:rsidRPr="00DB7FA4" w:rsidRDefault="007B195A" w:rsidP="00C81662">
            <w:pPr>
              <w:rPr>
                <w:lang w:val="nl"/>
              </w:rPr>
            </w:pPr>
            <w:smartTag w:uri="urn:schemas-microsoft-com:office:smarttags" w:element="date">
              <w:smartTagPr>
                <w:attr w:name="Year" w:val="2013"/>
                <w:attr w:name="Day" w:val="12"/>
                <w:attr w:name="Month" w:val="06"/>
                <w:attr w:name="ls" w:val="trans"/>
              </w:smartTagPr>
              <w:r>
                <w:t>1</w:t>
              </w:r>
              <w:r w:rsidR="006505B3">
                <w:t>2</w:t>
              </w:r>
              <w:r w:rsidR="003743B2">
                <w:t>-0</w:t>
              </w:r>
              <w:r w:rsidR="006505B3">
                <w:t>6</w:t>
              </w:r>
              <w:r w:rsidR="003743B2">
                <w:t>-201</w:t>
              </w:r>
              <w:r w:rsidR="006505B3">
                <w:t>3</w:t>
              </w:r>
            </w:smartTag>
          </w:p>
        </w:tc>
      </w:tr>
      <w:tr w:rsidR="0054259B" w:rsidRPr="00DB7FA4" w14:paraId="74BB290C" w14:textId="77777777" w:rsidTr="00DB7FA4">
        <w:tc>
          <w:tcPr>
            <w:tcW w:w="556" w:type="dxa"/>
            <w:shd w:val="clear" w:color="auto" w:fill="auto"/>
          </w:tcPr>
          <w:p w14:paraId="7485DCDF" w14:textId="77777777" w:rsidR="0054259B" w:rsidRDefault="0054259B" w:rsidP="00BF18B4">
            <w:bookmarkStart w:id="25" w:name="TC"/>
            <w:r>
              <w:t>[TC]</w:t>
            </w:r>
            <w:bookmarkEnd w:id="25"/>
          </w:p>
        </w:tc>
        <w:tc>
          <w:tcPr>
            <w:tcW w:w="5953" w:type="dxa"/>
            <w:shd w:val="clear" w:color="auto" w:fill="auto"/>
          </w:tcPr>
          <w:p w14:paraId="4E775411" w14:textId="77777777" w:rsidR="0054259B" w:rsidRDefault="0054259B" w:rsidP="00BF18B4">
            <w:r w:rsidRPr="00362DEE">
              <w:t>Toelichting - Comparitie nummering en layout</w:t>
            </w:r>
          </w:p>
        </w:tc>
        <w:tc>
          <w:tcPr>
            <w:tcW w:w="851" w:type="dxa"/>
            <w:shd w:val="clear" w:color="auto" w:fill="auto"/>
          </w:tcPr>
          <w:p w14:paraId="52E0F028" w14:textId="77777777" w:rsidR="0054259B" w:rsidRDefault="00137AD2" w:rsidP="00BF18B4">
            <w:r>
              <w:t>1.1</w:t>
            </w:r>
            <w:r w:rsidR="00AD6971">
              <w:t>.2</w:t>
            </w:r>
          </w:p>
        </w:tc>
        <w:tc>
          <w:tcPr>
            <w:tcW w:w="1590" w:type="dxa"/>
            <w:shd w:val="clear" w:color="auto" w:fill="auto"/>
          </w:tcPr>
          <w:p w14:paraId="1A6A2286" w14:textId="77777777" w:rsidR="0054259B" w:rsidRDefault="00AD6971" w:rsidP="00BF18B4">
            <w:smartTag w:uri="urn:schemas-microsoft-com:office:smarttags" w:element="date">
              <w:smartTagPr>
                <w:attr w:name="Year" w:val="2014"/>
                <w:attr w:name="Day" w:val="13"/>
                <w:attr w:name="Month" w:val="06"/>
                <w:attr w:name="ls" w:val="trans"/>
              </w:smartTagPr>
              <w:r>
                <w:t>13</w:t>
              </w:r>
              <w:r w:rsidR="005A29D8">
                <w:t>-0</w:t>
              </w:r>
              <w:r>
                <w:t>6</w:t>
              </w:r>
              <w:r w:rsidR="0054259B">
                <w:t>-2014</w:t>
              </w:r>
            </w:smartTag>
          </w:p>
        </w:tc>
      </w:tr>
      <w:tr w:rsidR="0054259B" w:rsidRPr="00DB7FA4" w14:paraId="46389FD5" w14:textId="77777777" w:rsidTr="00DB7FA4">
        <w:tc>
          <w:tcPr>
            <w:tcW w:w="556" w:type="dxa"/>
            <w:shd w:val="clear" w:color="auto" w:fill="auto"/>
          </w:tcPr>
          <w:p w14:paraId="4B229E4E" w14:textId="77777777" w:rsidR="0054259B" w:rsidRDefault="0054259B" w:rsidP="00BF18B4">
            <w:r>
              <w:t>[4]</w:t>
            </w:r>
          </w:p>
        </w:tc>
        <w:tc>
          <w:tcPr>
            <w:tcW w:w="5953" w:type="dxa"/>
            <w:shd w:val="clear" w:color="auto" w:fill="auto"/>
          </w:tcPr>
          <w:p w14:paraId="0A1FF460" w14:textId="77777777" w:rsidR="0054259B" w:rsidRPr="00F04F48" w:rsidRDefault="006B11C9" w:rsidP="00BF18B4">
            <w:r>
              <w:t xml:space="preserve">Generieke XSD </w:t>
            </w:r>
            <w:r w:rsidR="0054259B" w:rsidRPr="00887623">
              <w:t>StukAlgemeen</w:t>
            </w:r>
          </w:p>
        </w:tc>
        <w:tc>
          <w:tcPr>
            <w:tcW w:w="851" w:type="dxa"/>
            <w:shd w:val="clear" w:color="auto" w:fill="auto"/>
          </w:tcPr>
          <w:p w14:paraId="06EEB8C8" w14:textId="5D0B6A94" w:rsidR="0054259B" w:rsidRPr="00F04F48" w:rsidRDefault="005A4098" w:rsidP="00465843">
            <w:r>
              <w:t>7.0.0</w:t>
            </w:r>
          </w:p>
        </w:tc>
        <w:tc>
          <w:tcPr>
            <w:tcW w:w="1590" w:type="dxa"/>
            <w:shd w:val="clear" w:color="auto" w:fill="auto"/>
          </w:tcPr>
          <w:p w14:paraId="0F338316" w14:textId="7D7D8B2C" w:rsidR="0054259B" w:rsidRPr="00DB7FA4" w:rsidRDefault="005A4098" w:rsidP="00465843">
            <w:pPr>
              <w:rPr>
                <w:lang w:val="nl"/>
              </w:rPr>
            </w:pPr>
            <w:r>
              <w:t>18-05-2018</w:t>
            </w:r>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7150D45" w14:textId="77777777" w:rsidR="008D0862" w:rsidRDefault="00340045" w:rsidP="008D0862">
      <w:pPr>
        <w:pStyle w:val="Kop1"/>
        <w:numPr>
          <w:ilvl w:val="0"/>
          <w:numId w:val="1"/>
        </w:numPr>
        <w:rPr>
          <w:lang w:val="nl-NL"/>
        </w:rPr>
      </w:pPr>
      <w:bookmarkStart w:id="28" w:name="_Toc483386916"/>
      <w:bookmarkEnd w:id="13"/>
      <w:r>
        <w:rPr>
          <w:lang w:val="nl-NL"/>
        </w:rPr>
        <w:lastRenderedPageBreak/>
        <w:t xml:space="preserve">AEGON </w:t>
      </w:r>
      <w:r w:rsidR="008D0862">
        <w:rPr>
          <w:lang w:val="nl-NL"/>
        </w:rPr>
        <w:t>Hypotheekakte</w:t>
      </w:r>
      <w:bookmarkEnd w:id="28"/>
    </w:p>
    <w:p w14:paraId="2DAAFCA4" w14:textId="77777777" w:rsidR="008D0862" w:rsidRDefault="008D0862" w:rsidP="008D0862">
      <w:r>
        <w:t xml:space="preserve">In dit hoofdstuk is de structuur van de </w:t>
      </w:r>
      <w:r w:rsidR="00340045">
        <w:t xml:space="preserve">AEGON </w:t>
      </w:r>
      <w:r>
        <w:t>hypotheekakte in detail beschreven.</w:t>
      </w:r>
    </w:p>
    <w:p w14:paraId="13AADAA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77777777" w:rsidR="008D0862" w:rsidRPr="00343045" w:rsidRDefault="00741213" w:rsidP="008D0862">
      <w:pPr>
        <w:pStyle w:val="Kop2"/>
      </w:pPr>
      <w:bookmarkStart w:id="29" w:name="_Toc246925271"/>
      <w:bookmarkStart w:id="30" w:name="_Toc483386917"/>
      <w:r>
        <w:t>Equivalentiev</w:t>
      </w:r>
      <w:r w:rsidR="008D0862">
        <w:t>erklaring</w:t>
      </w:r>
      <w:bookmarkEnd w:id="29"/>
      <w:bookmarkEnd w:id="30"/>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DB7FA4">
        <w:tc>
          <w:tcPr>
            <w:tcW w:w="2394" w:type="pct"/>
            <w:shd w:val="clear" w:color="auto" w:fill="auto"/>
          </w:tcPr>
          <w:p w14:paraId="4072D437" w14:textId="77777777" w:rsidR="00C4522F" w:rsidRPr="00D77156" w:rsidRDefault="00C4522F" w:rsidP="00A7152A">
            <w:pPr>
              <w:rPr>
                <w:b/>
              </w:rPr>
            </w:pPr>
            <w:r w:rsidRPr="00DB7FA4">
              <w:rPr>
                <w:b/>
              </w:rPr>
              <w:t>Modeldocument tekst</w:t>
            </w:r>
          </w:p>
        </w:tc>
        <w:tc>
          <w:tcPr>
            <w:tcW w:w="2606" w:type="pct"/>
            <w:shd w:val="clear" w:color="auto" w:fill="auto"/>
          </w:tcPr>
          <w:p w14:paraId="104408CA" w14:textId="77777777" w:rsidR="00C4522F" w:rsidRPr="00D77156" w:rsidRDefault="00C4522F" w:rsidP="005217FC">
            <w:pPr>
              <w:rPr>
                <w:b/>
              </w:rPr>
            </w:pPr>
            <w:r w:rsidRPr="00DB7FA4">
              <w:rPr>
                <w:b/>
              </w:rPr>
              <w:t>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5D9C4333"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r w:rsidRPr="00025A52">
              <w:rPr>
                <w:snapToGrid/>
                <w:u w:val="single"/>
              </w:rPr>
              <w:t>Mapping:</w:t>
            </w:r>
          </w:p>
          <w:p w14:paraId="4697B885"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0E2F72D9" w14:textId="77777777" w:rsidR="00461839" w:rsidRDefault="00461839" w:rsidP="00D77156">
      <w:pPr>
        <w:pStyle w:val="Kop2"/>
        <w:pageBreakBefore/>
      </w:pPr>
      <w:bookmarkStart w:id="31" w:name="_Ref438019207"/>
      <w:bookmarkStart w:id="32" w:name="_Toc483386918"/>
      <w:r>
        <w:lastRenderedPageBreak/>
        <w:t>Titel</w:t>
      </w:r>
      <w:bookmarkEnd w:id="31"/>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DB7FA4">
        <w:tc>
          <w:tcPr>
            <w:tcW w:w="2394" w:type="pct"/>
            <w:shd w:val="clear" w:color="auto" w:fill="auto"/>
          </w:tcPr>
          <w:p w14:paraId="4D55B976" w14:textId="77777777" w:rsidR="00C4522F" w:rsidRPr="00D77156" w:rsidRDefault="00C4522F" w:rsidP="00D77156">
            <w:pPr>
              <w:rPr>
                <w:b/>
              </w:rPr>
            </w:pPr>
            <w:r w:rsidRPr="00DB7FA4">
              <w:rPr>
                <w:b/>
              </w:rPr>
              <w:t>Modeldocument tekst</w:t>
            </w:r>
          </w:p>
        </w:tc>
        <w:tc>
          <w:tcPr>
            <w:tcW w:w="2606" w:type="pct"/>
            <w:shd w:val="clear" w:color="auto" w:fill="auto"/>
          </w:tcPr>
          <w:p w14:paraId="6CB8BA68" w14:textId="77777777" w:rsidR="00C4522F" w:rsidRPr="00D77156" w:rsidRDefault="00C4522F" w:rsidP="00025A52">
            <w:pPr>
              <w:rPr>
                <w:b/>
              </w:rPr>
            </w:pPr>
            <w:r w:rsidRPr="00DB7FA4">
              <w:rPr>
                <w:b/>
              </w:rPr>
              <w:t>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1154EF5" w14:textId="77777777"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r w:rsidRPr="00025A52">
              <w:rPr>
                <w:snapToGrid/>
                <w:u w:val="single"/>
              </w:rPr>
              <w:t>Mapping:</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77777777" w:rsidR="005606FC" w:rsidRDefault="005606FC" w:rsidP="00D77156">
      <w:pPr>
        <w:pStyle w:val="Kop2"/>
      </w:pPr>
      <w:bookmarkStart w:id="33" w:name="_Toc483386919"/>
      <w:r>
        <w:t>Aanhef</w:t>
      </w:r>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DB7FA4">
        <w:tc>
          <w:tcPr>
            <w:tcW w:w="2394" w:type="pct"/>
            <w:shd w:val="clear" w:color="auto" w:fill="auto"/>
          </w:tcPr>
          <w:p w14:paraId="1CD5A2FC" w14:textId="77777777" w:rsidR="00C4522F" w:rsidRPr="00D77156" w:rsidRDefault="00C4522F" w:rsidP="00D77156">
            <w:pPr>
              <w:rPr>
                <w:b/>
              </w:rPr>
            </w:pPr>
            <w:r w:rsidRPr="00DB7FA4">
              <w:rPr>
                <w:b/>
              </w:rPr>
              <w:t>Modeldocument tekst</w:t>
            </w:r>
          </w:p>
        </w:tc>
        <w:tc>
          <w:tcPr>
            <w:tcW w:w="2606" w:type="pct"/>
            <w:shd w:val="clear" w:color="auto" w:fill="auto"/>
          </w:tcPr>
          <w:p w14:paraId="4ADA6866" w14:textId="77777777" w:rsidR="00C4522F" w:rsidRPr="00D77156" w:rsidRDefault="00C4522F" w:rsidP="002E729C">
            <w:pPr>
              <w:rPr>
                <w:b/>
              </w:rPr>
            </w:pPr>
            <w:r w:rsidRPr="00DB7FA4">
              <w:rPr>
                <w:b/>
              </w:rPr>
              <w:t>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4" w:name="_Toc245786300"/>
            <w:bookmarkEnd w:id="34"/>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70B13FFA"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r w:rsidRPr="00025A52">
              <w:rPr>
                <w:snapToGrid/>
                <w:u w:val="single"/>
              </w:rPr>
              <w:t>Mapping:</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35" w:name="_Toc483386920"/>
      <w:bookmarkStart w:id="36" w:name="_Ref182807022"/>
      <w:r>
        <w:lastRenderedPageBreak/>
        <w:t>Partijen</w:t>
      </w:r>
      <w:bookmarkEnd w:id="35"/>
    </w:p>
    <w:p w14:paraId="3FA1F51F" w14:textId="10CE847C"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DC7882" w:rsidRPr="00DC7882">
        <w:rPr>
          <w:snapToGrid/>
          <w:szCs w:val="18"/>
        </w:rPr>
        <w:t>[TC]</w:t>
      </w:r>
      <w:r w:rsidRPr="00890735">
        <w:rPr>
          <w:snapToGrid/>
          <w:szCs w:val="18"/>
        </w:rPr>
        <w:fldChar w:fldCharType="end"/>
      </w:r>
      <w:r w:rsidRPr="00890735">
        <w:rPr>
          <w:snapToGrid/>
          <w:szCs w:val="18"/>
        </w:rPr>
        <w:t>.</w:t>
      </w:r>
    </w:p>
    <w:p w14:paraId="4345765C" w14:textId="77777777" w:rsidR="00915E27" w:rsidRDefault="00652D84" w:rsidP="00915E27">
      <w:pPr>
        <w:pStyle w:val="Kop3"/>
      </w:pPr>
      <w:bookmarkStart w:id="37" w:name="_Toc427054420"/>
      <w:bookmarkStart w:id="38" w:name="_Toc483386921"/>
      <w:bookmarkEnd w:id="37"/>
      <w:r>
        <w:t>Schuldenaar</w:t>
      </w:r>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34A51C0" w14:textId="77777777" w:rsidTr="00D77156">
        <w:trPr>
          <w:trHeight w:val="125"/>
          <w:tblHeader/>
        </w:trPr>
        <w:tc>
          <w:tcPr>
            <w:tcW w:w="2394" w:type="pct"/>
            <w:shd w:val="clear" w:color="auto" w:fill="auto"/>
          </w:tcPr>
          <w:p w14:paraId="5ADA87EE" w14:textId="77777777" w:rsidR="00C4522F" w:rsidRPr="00D77156" w:rsidRDefault="00C4522F" w:rsidP="00C856B0">
            <w:pPr>
              <w:rPr>
                <w:b/>
              </w:rPr>
            </w:pPr>
            <w:r w:rsidRPr="00DB7FA4">
              <w:rPr>
                <w:b/>
              </w:rPr>
              <w:t>Modeldocument tekst</w:t>
            </w:r>
          </w:p>
        </w:tc>
        <w:tc>
          <w:tcPr>
            <w:tcW w:w="2606" w:type="pct"/>
            <w:shd w:val="clear" w:color="auto" w:fill="auto"/>
          </w:tcPr>
          <w:p w14:paraId="0C9D8D81" w14:textId="77777777" w:rsidR="00C4522F" w:rsidRPr="00D77156" w:rsidRDefault="00C4522F" w:rsidP="00C856B0">
            <w:pPr>
              <w:rPr>
                <w:b/>
              </w:rPr>
            </w:pPr>
            <w:r w:rsidRPr="00DB7FA4">
              <w:rPr>
                <w:b/>
              </w:rPr>
              <w:t>Toelichting</w:t>
            </w:r>
          </w:p>
        </w:tc>
      </w:tr>
      <w:tr w:rsidR="00915E27" w:rsidRPr="00123774" w14:paraId="19755EE2" w14:textId="77777777" w:rsidTr="00D77156">
        <w:trPr>
          <w:trHeight w:val="125"/>
        </w:trPr>
        <w:tc>
          <w:tcPr>
            <w:tcW w:w="2394" w:type="pct"/>
            <w:shd w:val="clear" w:color="auto" w:fill="auto"/>
          </w:tcPr>
          <w:p w14:paraId="252EFBF5"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6" w:type="pct"/>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7AAA16B4" w14:textId="77777777" w:rsidR="00815599" w:rsidRDefault="00815599" w:rsidP="00815599">
            <w:pPr>
              <w:autoSpaceDE w:val="0"/>
              <w:autoSpaceDN w:val="0"/>
              <w:adjustRightInd w:val="0"/>
              <w:spacing w:line="240" w:lineRule="auto"/>
              <w:rPr>
                <w:sz w:val="16"/>
                <w:szCs w:val="16"/>
                <w:lang w:val="nl"/>
              </w:rPr>
            </w:pPr>
          </w:p>
          <w:p w14:paraId="6A35E588" w14:textId="77777777" w:rsidR="00527D55" w:rsidRDefault="00527D55" w:rsidP="00815599">
            <w:pPr>
              <w:autoSpaceDE w:val="0"/>
              <w:autoSpaceDN w:val="0"/>
              <w:adjustRightInd w:val="0"/>
              <w:spacing w:line="240" w:lineRule="auto"/>
              <w:rPr>
                <w:sz w:val="16"/>
                <w:szCs w:val="16"/>
                <w:lang w:val="nl"/>
              </w:rPr>
            </w:pPr>
          </w:p>
          <w:p w14:paraId="30B39336" w14:textId="77777777" w:rsidR="00815599" w:rsidRPr="00375E34" w:rsidRDefault="00815599" w:rsidP="00815599">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Controle backendverwerking voor de hele partij:</w:t>
            </w:r>
          </w:p>
          <w:p w14:paraId="74233B4E" w14:textId="77777777" w:rsidR="00915E27" w:rsidRPr="00FB1425" w:rsidRDefault="00815599" w:rsidP="00955FFA">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./aanduidingPartij(‘de schuldenaar’)</w:t>
            </w:r>
          </w:p>
          <w:p w14:paraId="06A7247D" w14:textId="77777777" w:rsidR="00CE14A0" w:rsidRDefault="00CE14A0" w:rsidP="00955FFA">
            <w:pPr>
              <w:autoSpaceDE w:val="0"/>
              <w:autoSpaceDN w:val="0"/>
              <w:adjustRightInd w:val="0"/>
              <w:spacing w:line="240" w:lineRule="auto"/>
              <w:rPr>
                <w:snapToGrid/>
                <w:kern w:val="0"/>
                <w:lang w:eastAsia="nl-NL"/>
              </w:rPr>
            </w:pPr>
          </w:p>
          <w:p w14:paraId="552F7A58" w14:textId="77777777" w:rsidR="00CE14A0" w:rsidRPr="00CE14A0" w:rsidRDefault="00CE14A0" w:rsidP="00955FFA">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915E27" w:rsidRPr="00123774" w14:paraId="3BEB281B" w14:textId="77777777" w:rsidTr="00D77156">
        <w:trPr>
          <w:trHeight w:val="125"/>
        </w:trPr>
        <w:tc>
          <w:tcPr>
            <w:tcW w:w="2394" w:type="pct"/>
            <w:shd w:val="clear" w:color="auto" w:fill="auto"/>
          </w:tcPr>
          <w:p w14:paraId="46C5C092"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2B796AEC" w14:textId="77777777" w:rsidR="00915E27" w:rsidRPr="00DB7FA4" w:rsidRDefault="00915E27" w:rsidP="00194473">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6C0796F4"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7A3709D2" w14:textId="77777777" w:rsidR="00915E27" w:rsidRPr="00DB7FA4" w:rsidRDefault="00915E27" w:rsidP="00C856B0">
            <w:pPr>
              <w:rPr>
                <w:snapToGrid/>
                <w:kern w:val="0"/>
                <w:u w:val="single"/>
                <w:lang w:eastAsia="nl-NL"/>
              </w:rPr>
            </w:pPr>
            <w:r w:rsidRPr="00DB7FA4">
              <w:rPr>
                <w:snapToGrid/>
                <w:kern w:val="0"/>
                <w:u w:val="single"/>
                <w:lang w:eastAsia="nl-NL"/>
              </w:rPr>
              <w:t>Mapping</w:t>
            </w:r>
            <w:r w:rsidR="00025A52">
              <w:rPr>
                <w:snapToGrid/>
                <w:kern w:val="0"/>
                <w:u w:val="single"/>
                <w:lang w:eastAsia="nl-NL"/>
              </w:rPr>
              <w:t xml:space="preserve"> gevolmachtigde</w:t>
            </w:r>
            <w:r w:rsidRPr="00DB7FA4">
              <w:rPr>
                <w:snapToGrid/>
                <w:kern w:val="0"/>
                <w:u w:val="single"/>
                <w:lang w:eastAsia="nl-NL"/>
              </w:rPr>
              <w:t>:</w:t>
            </w:r>
          </w:p>
          <w:p w14:paraId="2C80AECF" w14:textId="77777777"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5FBEF5DE" w14:textId="77777777" w:rsidR="00915E27" w:rsidRPr="00955FFA" w:rsidRDefault="00B2701B" w:rsidP="009764F4">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15E27" w:rsidRPr="00123774" w14:paraId="10986C5D" w14:textId="77777777" w:rsidTr="002043C9">
        <w:trPr>
          <w:trHeight w:val="125"/>
        </w:trPr>
        <w:tc>
          <w:tcPr>
            <w:tcW w:w="2394" w:type="pct"/>
            <w:shd w:val="clear" w:color="auto" w:fill="auto"/>
          </w:tcPr>
          <w:p w14:paraId="476E6136" w14:textId="77777777" w:rsidR="00915E27" w:rsidRPr="00194473" w:rsidRDefault="00915E27" w:rsidP="00DB7FA4">
            <w:pPr>
              <w:ind w:firstLine="300"/>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194473">
              <w:rPr>
                <w:color w:val="339966"/>
                <w:szCs w:val="18"/>
              </w:rPr>
              <w:tab/>
            </w:r>
            <w:r w:rsidR="00194473">
              <w:rPr>
                <w:color w:val="339966"/>
                <w:szCs w:val="18"/>
              </w:rPr>
              <w:tab/>
            </w:r>
            <w:r w:rsidR="00194473">
              <w:rPr>
                <w:color w:val="339966"/>
                <w:szCs w:val="18"/>
              </w:rPr>
              <w:tab/>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70942071" w14:textId="77777777" w:rsidR="00915E27" w:rsidRPr="00FC6ED9" w:rsidRDefault="00915E27" w:rsidP="00C856B0">
            <w:pPr>
              <w:rPr>
                <w:rFonts w:cs="Arial"/>
                <w:bCs/>
                <w:color w:val="800080"/>
                <w:sz w:val="20"/>
              </w:rPr>
            </w:pPr>
          </w:p>
        </w:tc>
        <w:tc>
          <w:tcPr>
            <w:tcW w:w="2606" w:type="pct"/>
            <w:shd w:val="clear" w:color="auto" w:fill="auto"/>
          </w:tcPr>
          <w:p w14:paraId="7DAD885B" w14:textId="77777777" w:rsidR="00915E27" w:rsidRDefault="00915E27" w:rsidP="00194473">
            <w:r w:rsidRPr="00286F0E">
              <w:t>Verplichte keuze uit 2 tekstblokken met de gegevens van de perso(o)n(en), die tot de partij behoren.</w:t>
            </w:r>
            <w:r w:rsidR="00025A52">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rsidR="00FC6ED9">
              <w:instrText xml:space="preserve"> \* MERGEFORMAT </w:instrText>
            </w:r>
            <w:r>
              <w:fldChar w:fldCharType="separate"/>
            </w:r>
            <w:r w:rsidR="00DC7882">
              <w:t>[TC]</w:t>
            </w:r>
            <w:r>
              <w:fldChar w:fldCharType="end"/>
            </w:r>
            <w:r>
              <w:t xml:space="preserve"> voor de nummering van de partijen.</w:t>
            </w:r>
          </w:p>
          <w:p w14:paraId="05550E43"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2B10D5EA" w14:textId="77777777" w:rsidR="00915E27" w:rsidRPr="00DB7FA4" w:rsidRDefault="00915E27" w:rsidP="00C856B0">
            <w:pPr>
              <w:rPr>
                <w:szCs w:val="18"/>
                <w:u w:val="single"/>
              </w:rPr>
            </w:pPr>
            <w:r w:rsidRPr="00DB7FA4">
              <w:rPr>
                <w:szCs w:val="18"/>
                <w:u w:val="single"/>
              </w:rPr>
              <w:t>Mapping persoon:</w:t>
            </w:r>
          </w:p>
          <w:p w14:paraId="3FEB46F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00EBDE9"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333843" w:rsidRPr="00123774" w14:paraId="068DA899" w14:textId="77777777" w:rsidTr="00D77156">
        <w:trPr>
          <w:trHeight w:val="125"/>
        </w:trPr>
        <w:tc>
          <w:tcPr>
            <w:tcW w:w="2394" w:type="pct"/>
            <w:shd w:val="clear" w:color="auto" w:fill="auto"/>
          </w:tcPr>
          <w:p w14:paraId="4281E1A9" w14:textId="77777777" w:rsidR="00333843" w:rsidRPr="00194473" w:rsidRDefault="00333843" w:rsidP="00694253">
            <w:pPr>
              <w:ind w:left="301"/>
              <w:rPr>
                <w:rFonts w:cs="Arial"/>
                <w:color w:val="800080"/>
                <w:szCs w:val="18"/>
              </w:rPr>
            </w:pPr>
            <w:r w:rsidRPr="00194473">
              <w:rPr>
                <w:rFonts w:cs="Arial"/>
                <w:snapToGrid/>
                <w:color w:val="FF0000"/>
                <w:kern w:val="0"/>
                <w:szCs w:val="18"/>
                <w:lang w:eastAsia="nl-NL"/>
              </w:rPr>
              <w:lastRenderedPageBreak/>
              <w:t xml:space="preserve">hierna </w:t>
            </w:r>
            <w:r w:rsidRPr="00194473">
              <w:rPr>
                <w:rFonts w:cs="Arial"/>
                <w:color w:val="800080"/>
                <w:szCs w:val="18"/>
              </w:rPr>
              <w:t>(</w:t>
            </w:r>
            <w:r w:rsidR="00652D84" w:rsidRPr="00194473">
              <w:rPr>
                <w:rFonts w:cs="Arial"/>
                <w:color w:val="800080"/>
                <w:szCs w:val="18"/>
              </w:rPr>
              <w:t xml:space="preserve">zowel </w:t>
            </w:r>
            <w:r w:rsidRPr="00194473">
              <w:rPr>
                <w:rFonts w:cs="Arial"/>
                <w:color w:val="800080"/>
                <w:szCs w:val="18"/>
              </w:rPr>
              <w:t>tezamen</w:t>
            </w:r>
            <w:r w:rsidR="00652D84" w:rsidRPr="00194473">
              <w:rPr>
                <w:rFonts w:cs="Arial"/>
                <w:color w:val="800080"/>
                <w:szCs w:val="18"/>
              </w:rPr>
              <w:t xml:space="preserve"> als ieder afzonderlijk</w:t>
            </w:r>
            <w:r w:rsidRPr="00194473">
              <w:rPr>
                <w:rFonts w:cs="Arial"/>
                <w:color w:val="800080"/>
                <w:szCs w:val="18"/>
              </w:rPr>
              <w:t>)</w:t>
            </w:r>
            <w:r w:rsidRPr="00194473">
              <w:rPr>
                <w:rFonts w:cs="Arial"/>
                <w:snapToGrid/>
                <w:color w:val="FF0000"/>
                <w:kern w:val="0"/>
                <w:szCs w:val="18"/>
                <w:lang w:eastAsia="nl-NL"/>
              </w:rPr>
              <w:t xml:space="preserve"> </w:t>
            </w:r>
            <w:r w:rsidR="007524C5" w:rsidRPr="00194473">
              <w:rPr>
                <w:rFonts w:cs="Arial"/>
                <w:snapToGrid/>
                <w:color w:val="FF0000"/>
                <w:kern w:val="0"/>
                <w:szCs w:val="18"/>
                <w:lang w:eastAsia="nl-NL"/>
              </w:rPr>
              <w:t xml:space="preserve">ook </w:t>
            </w:r>
            <w:r w:rsidRPr="00194473">
              <w:rPr>
                <w:rFonts w:cs="Arial"/>
                <w:snapToGrid/>
                <w:color w:val="FF0000"/>
                <w:kern w:val="0"/>
                <w:szCs w:val="18"/>
                <w:lang w:eastAsia="nl-NL"/>
              </w:rPr>
              <w:t xml:space="preserve">te noemen </w:t>
            </w:r>
            <w:r w:rsidR="00247F0D" w:rsidRPr="00194473">
              <w:rPr>
                <w:rFonts w:cs="Arial"/>
                <w:snapToGrid/>
                <w:color w:val="FF0000"/>
                <w:kern w:val="0"/>
                <w:szCs w:val="18"/>
                <w:lang w:eastAsia="nl-NL"/>
              </w:rPr>
              <w:t>‘</w:t>
            </w:r>
            <w:r w:rsidR="007524C5" w:rsidRPr="00194473">
              <w:rPr>
                <w:rFonts w:cs="Arial"/>
                <w:snapToGrid/>
                <w:color w:val="FF0000"/>
                <w:kern w:val="0"/>
                <w:szCs w:val="18"/>
                <w:lang w:eastAsia="nl-NL"/>
              </w:rPr>
              <w:t xml:space="preserve">de </w:t>
            </w:r>
            <w:r w:rsidR="00652D84" w:rsidRPr="00194473">
              <w:rPr>
                <w:rFonts w:cs="Arial"/>
                <w:snapToGrid/>
                <w:color w:val="FF0000"/>
                <w:kern w:val="0"/>
                <w:szCs w:val="18"/>
                <w:lang w:eastAsia="nl-NL"/>
              </w:rPr>
              <w:t>schuldenaar’</w:t>
            </w:r>
            <w:r w:rsidRPr="00194473">
              <w:rPr>
                <w:rFonts w:cs="Arial"/>
                <w:snapToGrid/>
                <w:color w:val="FF0000"/>
                <w:kern w:val="0"/>
                <w:szCs w:val="18"/>
                <w:lang w:eastAsia="nl-NL"/>
              </w:rPr>
              <w:t>;</w:t>
            </w:r>
          </w:p>
        </w:tc>
        <w:tc>
          <w:tcPr>
            <w:tcW w:w="2606" w:type="pct"/>
            <w:shd w:val="clear" w:color="auto" w:fill="auto"/>
          </w:tcPr>
          <w:p w14:paraId="0BBADAE0" w14:textId="77777777"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sidR="00652D84">
              <w:rPr>
                <w:snapToGrid/>
                <w:szCs w:val="18"/>
              </w:rPr>
              <w:t xml:space="preserve"> </w:t>
            </w:r>
            <w:r w:rsidRPr="00025A52">
              <w:rPr>
                <w:snapToGrid/>
                <w:color w:val="800080"/>
                <w:szCs w:val="18"/>
              </w:rPr>
              <w:t>(</w:t>
            </w:r>
            <w:r w:rsidR="00652D84">
              <w:rPr>
                <w:snapToGrid/>
                <w:color w:val="800080"/>
                <w:szCs w:val="18"/>
              </w:rPr>
              <w:t xml:space="preserve">zowel </w:t>
            </w:r>
            <w:r w:rsidRPr="00025A52">
              <w:rPr>
                <w:snapToGrid/>
                <w:color w:val="800080"/>
                <w:szCs w:val="18"/>
              </w:rPr>
              <w:t>tezamen</w:t>
            </w:r>
            <w:r w:rsidR="00652D84">
              <w:rPr>
                <w:snapToGrid/>
                <w:color w:val="800080"/>
                <w:szCs w:val="18"/>
              </w:rPr>
              <w:t xml:space="preserve"> als ieder afzonderlijk</w:t>
            </w:r>
            <w:r w:rsidRPr="00025A52">
              <w:rPr>
                <w:snapToGrid/>
                <w:color w:val="800080"/>
                <w:szCs w:val="18"/>
              </w:rPr>
              <w:t>)</w:t>
            </w:r>
            <w:r w:rsidR="00652D84">
              <w:rPr>
                <w:snapToGrid/>
                <w:szCs w:val="18"/>
              </w:rPr>
              <w:t xml:space="preserve"> </w:t>
            </w:r>
            <w:r w:rsidRPr="00AF2670">
              <w:rPr>
                <w:snapToGrid/>
                <w:szCs w:val="18"/>
              </w:rPr>
              <w:t>wordt getoond wanneer de partij bestaat uit meer dan één gerechtigde persoon.</w:t>
            </w:r>
          </w:p>
          <w:p w14:paraId="1A6B8BFC" w14:textId="77777777" w:rsidR="00AF2670" w:rsidRPr="00AF2670" w:rsidRDefault="00AF2670" w:rsidP="00AF2670">
            <w:pPr>
              <w:rPr>
                <w:snapToGrid/>
                <w:u w:val="single"/>
              </w:rPr>
            </w:pPr>
          </w:p>
          <w:p w14:paraId="2AE5F666" w14:textId="77777777" w:rsidR="00AF2670" w:rsidRPr="00AF2670" w:rsidRDefault="00AF2670" w:rsidP="00AF2670">
            <w:pPr>
              <w:rPr>
                <w:snapToGrid/>
                <w:u w:val="single"/>
              </w:rPr>
            </w:pPr>
            <w:r w:rsidRPr="00AF2670">
              <w:rPr>
                <w:snapToGrid/>
                <w:u w:val="single"/>
              </w:rPr>
              <w:t xml:space="preserve">Mapping </w:t>
            </w:r>
            <w:r w:rsidR="00955E31">
              <w:rPr>
                <w:snapToGrid/>
                <w:u w:val="single"/>
              </w:rPr>
              <w:t>schuldenaar</w:t>
            </w:r>
            <w:r w:rsidR="00955E31" w:rsidRPr="00AF2670">
              <w:rPr>
                <w:snapToGrid/>
                <w:u w:val="single"/>
              </w:rPr>
              <w:t xml:space="preserve"> </w:t>
            </w:r>
            <w:r w:rsidRPr="00AF2670">
              <w:rPr>
                <w:snapToGrid/>
                <w:u w:val="single"/>
              </w:rPr>
              <w:t>partij:</w:t>
            </w:r>
          </w:p>
          <w:p w14:paraId="532A7534" w14:textId="77777777" w:rsidR="00AF2670" w:rsidRPr="00AF2670" w:rsidRDefault="00AF2670" w:rsidP="00AF2670">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sidR="00955E31">
              <w:rPr>
                <w:rFonts w:cs="Arial"/>
                <w:snapToGrid/>
                <w:sz w:val="16"/>
                <w:szCs w:val="16"/>
              </w:rPr>
              <w:t xml:space="preserve">schuldenaar </w:t>
            </w:r>
            <w:r w:rsidRPr="00AF2670">
              <w:rPr>
                <w:rFonts w:cs="Arial"/>
                <w:snapToGrid/>
                <w:sz w:val="16"/>
                <w:szCs w:val="16"/>
              </w:rPr>
              <w:t>partij is vastgelegd als vervreemder bij het StukdeelHypotheek:</w:t>
            </w:r>
          </w:p>
          <w:p w14:paraId="1EDF370A" w14:textId="77777777" w:rsidR="00AF2670" w:rsidRPr="00AF2670" w:rsidRDefault="00AF2670" w:rsidP="00AF2670">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sidR="00C413A5">
              <w:rPr>
                <w:rFonts w:cs="Arial"/>
                <w:snapToGrid/>
                <w:kern w:val="0"/>
                <w:sz w:val="16"/>
                <w:szCs w:val="16"/>
                <w:lang w:eastAsia="nl-NL"/>
              </w:rPr>
              <w:t xml:space="preserve">schuldenaar </w:t>
            </w:r>
            <w:r w:rsidRPr="00AF2670">
              <w:rPr>
                <w:rFonts w:cs="Arial"/>
                <w:snapToGrid/>
                <w:kern w:val="0"/>
                <w:sz w:val="16"/>
                <w:szCs w:val="16"/>
                <w:lang w:eastAsia="nl-NL"/>
              </w:rPr>
              <w:t>partij"]</w:t>
            </w:r>
          </w:p>
          <w:p w14:paraId="744F4ABA" w14:textId="77777777" w:rsidR="00AF2670" w:rsidRPr="00AF2670" w:rsidRDefault="00AF2670" w:rsidP="00AF2670">
            <w:pPr>
              <w:rPr>
                <w:snapToGrid/>
                <w:szCs w:val="18"/>
                <w:u w:val="single"/>
              </w:rPr>
            </w:pPr>
          </w:p>
          <w:p w14:paraId="20F2C872" w14:textId="77777777" w:rsidR="00AF2670" w:rsidRPr="00AF2670" w:rsidRDefault="00AF2670" w:rsidP="00AF2670">
            <w:pPr>
              <w:rPr>
                <w:snapToGrid/>
                <w:szCs w:val="18"/>
                <w:u w:val="single"/>
              </w:rPr>
            </w:pPr>
            <w:r w:rsidRPr="00AF2670">
              <w:rPr>
                <w:snapToGrid/>
                <w:kern w:val="0"/>
                <w:u w:val="single"/>
                <w:lang w:eastAsia="nl-NL"/>
              </w:rPr>
              <w:t xml:space="preserve">Mapping </w:t>
            </w:r>
            <w:r>
              <w:rPr>
                <w:snapToGrid/>
                <w:kern w:val="0"/>
                <w:u w:val="single"/>
                <w:lang w:eastAsia="nl-NL"/>
              </w:rPr>
              <w:t>(</w:t>
            </w:r>
            <w:r w:rsidR="00652D84">
              <w:rPr>
                <w:snapToGrid/>
                <w:kern w:val="0"/>
                <w:u w:val="single"/>
                <w:lang w:eastAsia="nl-NL"/>
              </w:rPr>
              <w:t xml:space="preserve">zowel </w:t>
            </w:r>
            <w:r>
              <w:rPr>
                <w:snapToGrid/>
                <w:kern w:val="0"/>
                <w:u w:val="single"/>
                <w:lang w:eastAsia="nl-NL"/>
              </w:rPr>
              <w:t>tezamen</w:t>
            </w:r>
            <w:r w:rsidR="00652D84">
              <w:rPr>
                <w:snapToGrid/>
                <w:kern w:val="0"/>
                <w:u w:val="single"/>
                <w:lang w:eastAsia="nl-NL"/>
              </w:rPr>
              <w:t xml:space="preserve"> als ieder afzonderlijk</w:t>
            </w:r>
            <w:r>
              <w:rPr>
                <w:snapToGrid/>
                <w:kern w:val="0"/>
                <w:u w:val="single"/>
                <w:lang w:eastAsia="nl-NL"/>
              </w:rPr>
              <w:t>)</w:t>
            </w:r>
            <w:r w:rsidRPr="00AF2670">
              <w:rPr>
                <w:snapToGrid/>
                <w:kern w:val="0"/>
                <w:u w:val="single"/>
                <w:lang w:eastAsia="nl-NL"/>
              </w:rPr>
              <w:t>:</w:t>
            </w:r>
          </w:p>
          <w:p w14:paraId="1D006F18"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C413A5">
              <w:rPr>
                <w:rFonts w:cs="Arial"/>
                <w:snapToGrid/>
                <w:kern w:val="0"/>
                <w:sz w:val="16"/>
                <w:szCs w:val="16"/>
                <w:lang w:eastAsia="nl-NL"/>
              </w:rPr>
              <w:t>schuldenaar</w:t>
            </w:r>
            <w:r w:rsidR="00C413A5" w:rsidRPr="00AF2670">
              <w:rPr>
                <w:rFonts w:cs="Arial"/>
                <w:snapToGrid/>
                <w:kern w:val="0"/>
                <w:sz w:val="16"/>
                <w:szCs w:val="16"/>
                <w:lang w:eastAsia="nl-NL"/>
              </w:rPr>
              <w:t xml:space="preserve"> </w:t>
            </w:r>
            <w:r w:rsidRPr="00AF2670">
              <w:rPr>
                <w:rFonts w:cs="Arial"/>
                <w:snapToGrid/>
                <w:kern w:val="0"/>
                <w:sz w:val="16"/>
                <w:szCs w:val="16"/>
                <w:lang w:eastAsia="nl-NL"/>
              </w:rPr>
              <w:t xml:space="preserve">partij] </w:t>
            </w:r>
          </w:p>
          <w:p w14:paraId="34B2AF9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6079683"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2C260B30"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4A8803F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F0DA254"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29194ACE"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p>
          <w:p w14:paraId="4A5795F4" w14:textId="77777777" w:rsidR="00AF2670" w:rsidRPr="00AF2670" w:rsidRDefault="00AF2670" w:rsidP="00AF2670">
            <w:pPr>
              <w:rPr>
                <w:snapToGrid/>
                <w:u w:val="single"/>
              </w:rPr>
            </w:pPr>
            <w:r w:rsidRPr="00AF2670">
              <w:rPr>
                <w:snapToGrid/>
                <w:u w:val="single"/>
              </w:rPr>
              <w:t xml:space="preserve">Mapping aanduiding </w:t>
            </w:r>
            <w:r w:rsidR="00C413A5">
              <w:rPr>
                <w:snapToGrid/>
                <w:u w:val="single"/>
              </w:rPr>
              <w:t>schuldenaar</w:t>
            </w:r>
            <w:r w:rsidR="00C413A5" w:rsidRPr="00AF2670">
              <w:rPr>
                <w:snapToGrid/>
                <w:u w:val="single"/>
              </w:rPr>
              <w:t xml:space="preserve"> </w:t>
            </w:r>
            <w:r w:rsidRPr="00AF2670">
              <w:rPr>
                <w:snapToGrid/>
                <w:u w:val="single"/>
              </w:rPr>
              <w:t>partij:</w:t>
            </w:r>
          </w:p>
          <w:p w14:paraId="1D2098AB" w14:textId="77777777" w:rsidR="00AF2670" w:rsidRDefault="00AF2670" w:rsidP="009764F4">
            <w:pPr>
              <w:autoSpaceDE w:val="0"/>
              <w:autoSpaceDN w:val="0"/>
              <w:adjustRightInd w:val="0"/>
              <w:spacing w:line="240" w:lineRule="auto"/>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955E31">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sidR="007524C5">
              <w:rPr>
                <w:rFonts w:cs="Arial"/>
                <w:snapToGrid/>
                <w:kern w:val="0"/>
                <w:sz w:val="16"/>
                <w:szCs w:val="16"/>
                <w:lang w:eastAsia="nl-NL"/>
              </w:rPr>
              <w:t xml:space="preserve">de </w:t>
            </w:r>
            <w:r w:rsidR="00C413A5">
              <w:rPr>
                <w:rFonts w:cs="Arial"/>
                <w:snapToGrid/>
                <w:kern w:val="0"/>
                <w:sz w:val="16"/>
                <w:szCs w:val="16"/>
                <w:lang w:eastAsia="nl-NL"/>
              </w:rPr>
              <w:t>schuldenaar</w:t>
            </w:r>
            <w:r w:rsidR="00C413A5" w:rsidRPr="00AF2670">
              <w:rPr>
                <w:rFonts w:cs="Arial"/>
                <w:snapToGrid/>
                <w:kern w:val="0"/>
                <w:sz w:val="16"/>
                <w:szCs w:val="16"/>
                <w:lang w:eastAsia="nl-NL"/>
              </w:rPr>
              <w:t>’</w:t>
            </w:r>
          </w:p>
        </w:tc>
      </w:tr>
    </w:tbl>
    <w:p w14:paraId="0389AC35" w14:textId="77777777" w:rsidR="00915E27" w:rsidRDefault="00915E27" w:rsidP="0054259B"/>
    <w:p w14:paraId="53A030B0" w14:textId="77777777" w:rsidR="00900C94" w:rsidRDefault="009D5D2C" w:rsidP="00D77156">
      <w:pPr>
        <w:pStyle w:val="Kop3"/>
        <w:pageBreakBefore/>
      </w:pPr>
      <w:bookmarkStart w:id="39" w:name="_Toc483386922"/>
      <w:r>
        <w:lastRenderedPageBreak/>
        <w:t>Hypotheekb</w:t>
      </w:r>
      <w:r w:rsidR="00900C94">
        <w:t>ank</w:t>
      </w:r>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53ED75F6" w14:textId="77777777" w:rsidTr="00D77156">
        <w:trPr>
          <w:trHeight w:val="125"/>
          <w:tblHeader/>
        </w:trPr>
        <w:tc>
          <w:tcPr>
            <w:tcW w:w="2394" w:type="pct"/>
            <w:shd w:val="clear" w:color="auto" w:fill="auto"/>
          </w:tcPr>
          <w:bookmarkEnd w:id="36"/>
          <w:p w14:paraId="09D3696A" w14:textId="77777777" w:rsidR="00BA7A59" w:rsidRPr="00D77156" w:rsidRDefault="00BA7A59" w:rsidP="00BA7A59">
            <w:pPr>
              <w:rPr>
                <w:b/>
              </w:rPr>
            </w:pPr>
            <w:r w:rsidRPr="00DB7FA4">
              <w:rPr>
                <w:b/>
              </w:rPr>
              <w:t>Modeldocument tekst</w:t>
            </w:r>
          </w:p>
        </w:tc>
        <w:tc>
          <w:tcPr>
            <w:tcW w:w="2606" w:type="pct"/>
            <w:shd w:val="clear" w:color="auto" w:fill="auto"/>
          </w:tcPr>
          <w:p w14:paraId="0E7FB272" w14:textId="77777777" w:rsidR="00BA7A59" w:rsidRPr="00D77156" w:rsidRDefault="00BA7A59" w:rsidP="00D77156">
            <w:pPr>
              <w:rPr>
                <w:b/>
              </w:rPr>
            </w:pPr>
            <w:r w:rsidRPr="00DB7FA4">
              <w:rPr>
                <w:b/>
              </w:rPr>
              <w:t>Toelichting</w:t>
            </w:r>
          </w:p>
        </w:tc>
      </w:tr>
      <w:tr w:rsidR="00BA7A59" w:rsidRPr="00123774" w14:paraId="71BB9D6A" w14:textId="77777777" w:rsidTr="00DB7FA4">
        <w:trPr>
          <w:trHeight w:val="125"/>
        </w:trPr>
        <w:tc>
          <w:tcPr>
            <w:tcW w:w="2394" w:type="pct"/>
            <w:shd w:val="clear" w:color="auto" w:fill="auto"/>
          </w:tcPr>
          <w:p w14:paraId="57D34132" w14:textId="77777777" w:rsidR="00BA7A59" w:rsidRPr="00194473" w:rsidRDefault="00BA7A59" w:rsidP="00BA7A59">
            <w:pPr>
              <w:rPr>
                <w:rFonts w:cs="Arial"/>
                <w:bCs/>
                <w:color w:val="FF0000"/>
                <w:szCs w:val="18"/>
                <w:lang w:val="en-US"/>
              </w:rPr>
            </w:pPr>
            <w:r w:rsidRPr="00194473">
              <w:rPr>
                <w:rFonts w:cs="Arial"/>
                <w:bCs/>
                <w:color w:val="FF0000"/>
                <w:szCs w:val="18"/>
                <w:lang w:val="en-US"/>
              </w:rPr>
              <w:t>2.</w:t>
            </w:r>
          </w:p>
        </w:tc>
        <w:tc>
          <w:tcPr>
            <w:tcW w:w="2606" w:type="pct"/>
            <w:shd w:val="clear" w:color="auto" w:fill="auto"/>
          </w:tcPr>
          <w:p w14:paraId="5E790B68"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64B7725D" w14:textId="77777777" w:rsidR="009764F4" w:rsidRDefault="009764F4" w:rsidP="009764F4">
            <w:pPr>
              <w:autoSpaceDE w:val="0"/>
              <w:autoSpaceDN w:val="0"/>
              <w:adjustRightInd w:val="0"/>
              <w:spacing w:line="240" w:lineRule="auto"/>
              <w:rPr>
                <w:sz w:val="16"/>
                <w:szCs w:val="16"/>
                <w:lang w:val="nl"/>
              </w:rPr>
            </w:pPr>
          </w:p>
          <w:p w14:paraId="6CAB54F7"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03E77940"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815599" w:rsidRPr="00FB1425">
              <w:rPr>
                <w:kern w:val="0"/>
                <w:sz w:val="16"/>
                <w:szCs w:val="16"/>
                <w:lang w:eastAsia="nl-NL"/>
              </w:rPr>
              <w:t>geldgeefster</w:t>
            </w:r>
            <w:r w:rsidRPr="00FB1425">
              <w:rPr>
                <w:kern w:val="0"/>
                <w:sz w:val="16"/>
                <w:szCs w:val="16"/>
                <w:lang w:eastAsia="nl-NL"/>
              </w:rPr>
              <w: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DB7FA4">
        <w:trPr>
          <w:trHeight w:val="125"/>
        </w:trPr>
        <w:tc>
          <w:tcPr>
            <w:tcW w:w="2394" w:type="pct"/>
            <w:shd w:val="clear" w:color="auto" w:fill="auto"/>
          </w:tcPr>
          <w:p w14:paraId="4592DDC6"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2E52CEEC"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9D8ECFB" w14:textId="77777777" w:rsidR="00BA7A59" w:rsidRPr="00DB7FA4" w:rsidRDefault="00BA7A59" w:rsidP="00BA7A59">
            <w:pPr>
              <w:rPr>
                <w:snapToGrid/>
                <w:kern w:val="0"/>
                <w:lang w:eastAsia="nl-NL"/>
              </w:rPr>
            </w:pPr>
          </w:p>
          <w:p w14:paraId="52082A55"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03820F4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DB7FA4">
        <w:trPr>
          <w:trHeight w:val="125"/>
        </w:trPr>
        <w:tc>
          <w:tcPr>
            <w:tcW w:w="2394" w:type="pct"/>
            <w:shd w:val="clear" w:color="auto" w:fill="auto"/>
          </w:tcPr>
          <w:p w14:paraId="586BC9CB"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3A29486A"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5CCBD1EA" w14:textId="77777777" w:rsidR="00BA7A59" w:rsidRDefault="00BA7A59" w:rsidP="00BA7A59">
            <w:pPr>
              <w:autoSpaceDE w:val="0"/>
              <w:autoSpaceDN w:val="0"/>
              <w:adjustRightInd w:val="0"/>
              <w:spacing w:line="240" w:lineRule="auto"/>
              <w:rPr>
                <w:rFonts w:cs="Arial"/>
                <w:szCs w:val="18"/>
              </w:rPr>
            </w:pPr>
          </w:p>
          <w:p w14:paraId="1240DBD2" w14:textId="77777777" w:rsidR="00FC6ED9" w:rsidRDefault="00FC6ED9" w:rsidP="00194473">
            <w:pPr>
              <w:spacing w:line="240" w:lineRule="auto"/>
              <w:ind w:left="227"/>
              <w:rPr>
                <w:rFonts w:cs="Arial"/>
                <w:sz w:val="16"/>
                <w:szCs w:val="16"/>
              </w:rPr>
            </w:pPr>
          </w:p>
          <w:p w14:paraId="5D3DCAA6"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6942776"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40264B19" w14:textId="77777777" w:rsidTr="00DB7FA4">
        <w:trPr>
          <w:trHeight w:val="125"/>
        </w:trPr>
        <w:tc>
          <w:tcPr>
            <w:tcW w:w="2394" w:type="pct"/>
            <w:shd w:val="clear" w:color="auto" w:fill="auto"/>
          </w:tcPr>
          <w:p w14:paraId="3D096C6A"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2D90FEF1"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2E9134A0"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39CA622" w14:textId="77777777" w:rsidR="00FC6ED9" w:rsidRPr="00BF6AC8" w:rsidRDefault="00FC6ED9" w:rsidP="00194473">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7B9E2F2E" w14:textId="77777777" w:rsidR="00201932" w:rsidRDefault="00201932" w:rsidP="00201932">
            <w:pPr>
              <w:spacing w:before="72"/>
              <w:rPr>
                <w:snapToGrid/>
              </w:rPr>
            </w:pPr>
            <w:r>
              <w:t>Optioneel postadres.</w:t>
            </w:r>
          </w:p>
          <w:p w14:paraId="7E84E6D3" w14:textId="77777777" w:rsidR="00201932" w:rsidRDefault="00201932" w:rsidP="00201932">
            <w:pPr>
              <w:rPr>
                <w:color w:val="3366FF"/>
              </w:rPr>
            </w:pPr>
          </w:p>
          <w:p w14:paraId="4B983B3E"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25867A" w14:textId="77777777" w:rsidR="00201932" w:rsidRDefault="00201932" w:rsidP="00201932"/>
          <w:p w14:paraId="7CA4BEB3" w14:textId="77777777" w:rsidR="00201932" w:rsidRDefault="00201932" w:rsidP="00201932">
            <w:pPr>
              <w:rPr>
                <w:szCs w:val="18"/>
              </w:rPr>
            </w:pPr>
            <w:r>
              <w:t>Voor het adres moet gekozen worden uit binnenlands adres, postbus adres of buitenlands adres.</w:t>
            </w:r>
          </w:p>
          <w:p w14:paraId="5734C4B3" w14:textId="77777777" w:rsidR="00201932" w:rsidRDefault="00201932" w:rsidP="00201932">
            <w:pPr>
              <w:rPr>
                <w:szCs w:val="18"/>
              </w:rPr>
            </w:pPr>
          </w:p>
          <w:p w14:paraId="1E6AE19E" w14:textId="77777777" w:rsidR="00201932" w:rsidRDefault="00201932" w:rsidP="00201932">
            <w:pPr>
              <w:rPr>
                <w:szCs w:val="18"/>
              </w:rPr>
            </w:pPr>
            <w:r>
              <w:rPr>
                <w:szCs w:val="18"/>
              </w:rPr>
              <w:t>Voor plaats en land moet gekozen worden uit een waardelijst.</w:t>
            </w:r>
          </w:p>
          <w:p w14:paraId="055E3508" w14:textId="77777777" w:rsidR="00201932" w:rsidRDefault="00201932" w:rsidP="00201932">
            <w:pPr>
              <w:spacing w:line="240" w:lineRule="auto"/>
              <w:rPr>
                <w:szCs w:val="18"/>
              </w:rPr>
            </w:pPr>
          </w:p>
          <w:p w14:paraId="0A25241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lastRenderedPageBreak/>
              <w:t>Mapping:</w:t>
            </w:r>
          </w:p>
          <w:p w14:paraId="4DE631F7"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13179FA2"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0C53C799" w14:textId="77777777" w:rsidR="00201932" w:rsidRDefault="00201932" w:rsidP="00201932">
            <w:pPr>
              <w:spacing w:line="240" w:lineRule="auto"/>
              <w:ind w:left="227"/>
              <w:rPr>
                <w:sz w:val="16"/>
              </w:rPr>
            </w:pPr>
            <w:r>
              <w:rPr>
                <w:sz w:val="16"/>
              </w:rPr>
              <w:tab/>
              <w:t>./afdeling</w:t>
            </w:r>
          </w:p>
          <w:p w14:paraId="051CDF79" w14:textId="77777777" w:rsidR="00201932" w:rsidRDefault="00201932" w:rsidP="00201932">
            <w:pPr>
              <w:pStyle w:val="streepje"/>
              <w:numPr>
                <w:ilvl w:val="0"/>
                <w:numId w:val="0"/>
              </w:numPr>
              <w:rPr>
                <w:u w:val="single"/>
                <w:lang w:val="nl-NL"/>
              </w:rPr>
            </w:pPr>
          </w:p>
          <w:p w14:paraId="3FB5E2D9" w14:textId="77777777" w:rsidR="00201932" w:rsidRDefault="00201932" w:rsidP="00201932">
            <w:pPr>
              <w:pStyle w:val="streepje"/>
              <w:numPr>
                <w:ilvl w:val="0"/>
                <w:numId w:val="0"/>
              </w:numPr>
              <w:rPr>
                <w:u w:val="single"/>
                <w:lang w:val="nl-NL"/>
              </w:rPr>
            </w:pPr>
            <w:r>
              <w:rPr>
                <w:u w:val="single"/>
                <w:lang w:val="nl-NL"/>
              </w:rPr>
              <w:t>Mapping binnenlandsadres:</w:t>
            </w:r>
          </w:p>
          <w:p w14:paraId="3FCC7A05"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2271EDD5" w14:textId="77777777" w:rsidR="00201932" w:rsidRDefault="00201932" w:rsidP="00201932">
            <w:pPr>
              <w:spacing w:line="240" w:lineRule="auto"/>
              <w:ind w:left="227"/>
              <w:rPr>
                <w:sz w:val="16"/>
                <w:szCs w:val="16"/>
              </w:rPr>
            </w:pPr>
            <w:r>
              <w:rPr>
                <w:sz w:val="16"/>
                <w:szCs w:val="16"/>
              </w:rPr>
              <w:tab/>
              <w:t>./BAG_NummerAanduiding/postcode</w:t>
            </w:r>
          </w:p>
          <w:p w14:paraId="07BDB9F5" w14:textId="77777777" w:rsidR="00201932" w:rsidRDefault="00201932" w:rsidP="00201932">
            <w:pPr>
              <w:spacing w:line="240" w:lineRule="auto"/>
              <w:ind w:left="227"/>
              <w:rPr>
                <w:sz w:val="16"/>
                <w:szCs w:val="16"/>
              </w:rPr>
            </w:pPr>
            <w:r>
              <w:rPr>
                <w:sz w:val="16"/>
                <w:szCs w:val="16"/>
              </w:rPr>
              <w:tab/>
              <w:t>./BAG_Woonplaats/woonplaatsnaam</w:t>
            </w:r>
          </w:p>
          <w:p w14:paraId="14939A9D" w14:textId="77777777" w:rsidR="00201932" w:rsidRDefault="00201932" w:rsidP="00201932">
            <w:pPr>
              <w:spacing w:line="240" w:lineRule="auto"/>
              <w:ind w:left="227"/>
              <w:rPr>
                <w:sz w:val="16"/>
                <w:szCs w:val="16"/>
              </w:rPr>
            </w:pPr>
            <w:r>
              <w:rPr>
                <w:sz w:val="16"/>
                <w:szCs w:val="16"/>
              </w:rPr>
              <w:tab/>
              <w:t>./BAG_OpenbareRuimte/openbareRuimteNaam</w:t>
            </w:r>
          </w:p>
          <w:p w14:paraId="7D9F2BC2" w14:textId="77777777" w:rsidR="00201932" w:rsidRDefault="00201932" w:rsidP="00201932">
            <w:pPr>
              <w:spacing w:line="240" w:lineRule="auto"/>
              <w:ind w:left="227"/>
              <w:rPr>
                <w:sz w:val="16"/>
                <w:szCs w:val="16"/>
              </w:rPr>
            </w:pPr>
            <w:r>
              <w:rPr>
                <w:sz w:val="16"/>
                <w:szCs w:val="16"/>
              </w:rPr>
              <w:tab/>
              <w:t>./BAG_NummerAanduiding/huisnummer</w:t>
            </w:r>
          </w:p>
          <w:p w14:paraId="5E5EB08E" w14:textId="77777777" w:rsidR="00201932" w:rsidRDefault="00201932" w:rsidP="00201932">
            <w:pPr>
              <w:spacing w:line="240" w:lineRule="auto"/>
              <w:ind w:left="227"/>
              <w:rPr>
                <w:sz w:val="16"/>
                <w:szCs w:val="16"/>
              </w:rPr>
            </w:pPr>
            <w:r>
              <w:rPr>
                <w:sz w:val="16"/>
                <w:szCs w:val="16"/>
              </w:rPr>
              <w:tab/>
              <w:t>./BAG_NummerAanduiding/huisletter</w:t>
            </w:r>
          </w:p>
          <w:p w14:paraId="71A813D2"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80D5021" w14:textId="77777777" w:rsidR="00201932" w:rsidRDefault="00201932" w:rsidP="00201932">
            <w:pPr>
              <w:pStyle w:val="streepje"/>
              <w:numPr>
                <w:ilvl w:val="0"/>
                <w:numId w:val="0"/>
              </w:numPr>
              <w:rPr>
                <w:u w:val="single"/>
                <w:lang w:val="nl-NL"/>
              </w:rPr>
            </w:pPr>
          </w:p>
          <w:p w14:paraId="11C7F11C" w14:textId="77777777" w:rsidR="00201932" w:rsidRDefault="00201932" w:rsidP="00201932">
            <w:pPr>
              <w:pStyle w:val="streepje"/>
              <w:numPr>
                <w:ilvl w:val="0"/>
                <w:numId w:val="0"/>
              </w:numPr>
              <w:rPr>
                <w:u w:val="single"/>
                <w:lang w:val="nl-NL"/>
              </w:rPr>
            </w:pPr>
            <w:r>
              <w:rPr>
                <w:u w:val="single"/>
                <w:lang w:val="nl-NL"/>
              </w:rPr>
              <w:t>Mapping buitenlandsadres:</w:t>
            </w:r>
          </w:p>
          <w:p w14:paraId="3E7980F6"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5655234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B372054" w14:textId="77777777" w:rsidR="00201932" w:rsidRDefault="00201932" w:rsidP="00201932">
            <w:pPr>
              <w:spacing w:line="240" w:lineRule="auto"/>
              <w:ind w:left="227"/>
              <w:rPr>
                <w:sz w:val="16"/>
              </w:rPr>
            </w:pPr>
            <w:r>
              <w:rPr>
                <w:sz w:val="16"/>
              </w:rPr>
              <w:tab/>
              <w:t xml:space="preserve">./adres </w:t>
            </w:r>
          </w:p>
          <w:p w14:paraId="2CDFFF92" w14:textId="77777777" w:rsidR="00201932" w:rsidRPr="00201932" w:rsidRDefault="00201932" w:rsidP="00201932">
            <w:pPr>
              <w:spacing w:line="240" w:lineRule="auto"/>
              <w:ind w:left="227"/>
              <w:rPr>
                <w:sz w:val="16"/>
              </w:rPr>
            </w:pPr>
            <w:r>
              <w:rPr>
                <w:sz w:val="16"/>
              </w:rPr>
              <w:tab/>
            </w:r>
            <w:r w:rsidRPr="00201932">
              <w:rPr>
                <w:sz w:val="16"/>
              </w:rPr>
              <w:t>./regio</w:t>
            </w:r>
          </w:p>
          <w:p w14:paraId="285C61B4" w14:textId="77777777" w:rsidR="00201932" w:rsidRPr="00201932" w:rsidRDefault="00201932" w:rsidP="00201932">
            <w:pPr>
              <w:spacing w:line="240" w:lineRule="auto"/>
              <w:ind w:left="227"/>
              <w:rPr>
                <w:sz w:val="16"/>
              </w:rPr>
            </w:pPr>
            <w:r w:rsidRPr="00201932">
              <w:rPr>
                <w:sz w:val="16"/>
              </w:rPr>
              <w:tab/>
              <w:t>./land</w:t>
            </w:r>
          </w:p>
          <w:p w14:paraId="7B1CEBD0" w14:textId="77777777" w:rsidR="00201932" w:rsidRPr="00201932" w:rsidRDefault="00201932" w:rsidP="00201932">
            <w:pPr>
              <w:spacing w:before="72"/>
              <w:rPr>
                <w:sz w:val="16"/>
              </w:rPr>
            </w:pPr>
            <w:r w:rsidRPr="00201932">
              <w:rPr>
                <w:u w:val="single"/>
              </w:rPr>
              <w:t>Mapping postbusadres:</w:t>
            </w:r>
          </w:p>
          <w:p w14:paraId="1F8F77F6"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DF9D35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542D6235" w14:textId="77777777" w:rsidR="00201932" w:rsidRDefault="00201932" w:rsidP="00201932">
            <w:pPr>
              <w:spacing w:line="240" w:lineRule="auto"/>
              <w:ind w:left="227"/>
              <w:rPr>
                <w:sz w:val="16"/>
                <w:szCs w:val="16"/>
              </w:rPr>
            </w:pPr>
            <w:r>
              <w:rPr>
                <w:sz w:val="16"/>
              </w:rPr>
              <w:tab/>
              <w:t>./</w:t>
            </w:r>
            <w:r>
              <w:rPr>
                <w:sz w:val="16"/>
                <w:szCs w:val="16"/>
              </w:rPr>
              <w:t>postcode</w:t>
            </w:r>
          </w:p>
          <w:p w14:paraId="6C1D6E88" w14:textId="77777777" w:rsidR="008373F1" w:rsidRDefault="00201932" w:rsidP="00201932">
            <w:pPr>
              <w:spacing w:line="240" w:lineRule="auto"/>
              <w:ind w:left="227"/>
            </w:pPr>
            <w:r>
              <w:rPr>
                <w:sz w:val="16"/>
                <w:szCs w:val="16"/>
              </w:rPr>
              <w:tab/>
              <w:t>./woonplaatsnaam</w:t>
            </w:r>
          </w:p>
        </w:tc>
      </w:tr>
      <w:tr w:rsidR="008C2F7D" w:rsidRPr="00123774" w14:paraId="6A2A7FC8" w14:textId="77777777" w:rsidTr="00DB7FA4">
        <w:trPr>
          <w:trHeight w:val="125"/>
        </w:trPr>
        <w:tc>
          <w:tcPr>
            <w:tcW w:w="2394" w:type="pct"/>
            <w:shd w:val="clear" w:color="auto" w:fill="auto"/>
          </w:tcPr>
          <w:p w14:paraId="181BC2F2"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C126E9D" w14:textId="77777777" w:rsidR="008C2F7D" w:rsidRDefault="008C2F7D" w:rsidP="00194473">
            <w:pPr>
              <w:spacing w:before="72"/>
            </w:pPr>
            <w:r>
              <w:t>Vaste tekst.</w:t>
            </w:r>
          </w:p>
        </w:tc>
      </w:tr>
      <w:tr w:rsidR="00BA7A59" w:rsidRPr="00123774" w14:paraId="4831033F" w14:textId="77777777" w:rsidTr="00DB7FA4">
        <w:trPr>
          <w:trHeight w:val="125"/>
        </w:trPr>
        <w:tc>
          <w:tcPr>
            <w:tcW w:w="2394" w:type="pct"/>
            <w:shd w:val="clear" w:color="auto" w:fill="auto"/>
          </w:tcPr>
          <w:p w14:paraId="7B751A82" w14:textId="256141E8" w:rsidR="00BF6AC8" w:rsidRPr="00194473" w:rsidRDefault="00BF6AC8" w:rsidP="00BF6AC8">
            <w:pPr>
              <w:tabs>
                <w:tab w:val="left" w:pos="-1440"/>
                <w:tab w:val="left" w:pos="-720"/>
              </w:tabs>
              <w:suppressAutoHyphens/>
              <w:ind w:left="284"/>
              <w:rPr>
                <w:rFonts w:cs="Arial"/>
                <w:snapToGrid/>
                <w:color w:val="FF0000"/>
                <w:kern w:val="0"/>
                <w:szCs w:val="18"/>
                <w:lang w:eastAsia="nl-NL"/>
              </w:rPr>
            </w:pPr>
            <w:r w:rsidRPr="00194473">
              <w:rPr>
                <w:rFonts w:cs="Arial"/>
                <w:snapToGrid/>
                <w:color w:val="FF0000"/>
                <w:kern w:val="0"/>
                <w:szCs w:val="18"/>
                <w:lang w:eastAsia="nl-NL"/>
              </w:rPr>
              <w:t xml:space="preserve">hierna ook te noemen ’geldgeefster’, alsmede haar rechtverkrijgenden onder algemene en onder bijzondere titel. Overal waar in deze akte of de </w:t>
            </w:r>
            <w:r w:rsidR="00F7085A" w:rsidRPr="00F7085A">
              <w:rPr>
                <w:rFonts w:cs="Arial"/>
                <w:snapToGrid/>
                <w:color w:val="FF0000"/>
                <w:kern w:val="0"/>
                <w:szCs w:val="18"/>
                <w:lang w:eastAsia="nl-NL"/>
              </w:rPr>
              <w:t xml:space="preserve">hierna te noemen </w:t>
            </w:r>
            <w:r w:rsidRPr="00194473">
              <w:rPr>
                <w:rFonts w:cs="Arial"/>
                <w:snapToGrid/>
                <w:color w:val="FF0000"/>
                <w:kern w:val="0"/>
                <w:szCs w:val="18"/>
                <w:lang w:eastAsia="nl-NL"/>
              </w:rPr>
              <w:t xml:space="preserve">Algemene </w:t>
            </w:r>
            <w:r w:rsidR="00F7085A" w:rsidRPr="00F7085A">
              <w:rPr>
                <w:rFonts w:cs="Arial"/>
                <w:snapToGrid/>
                <w:color w:val="FF0000"/>
                <w:kern w:val="0"/>
                <w:szCs w:val="18"/>
                <w:lang w:eastAsia="nl-NL"/>
              </w:rPr>
              <w:t xml:space="preserve">Voorwaarden </w:t>
            </w:r>
            <w:r w:rsidRPr="00194473">
              <w:rPr>
                <w:rFonts w:cs="Arial"/>
                <w:snapToGrid/>
                <w:color w:val="FF0000"/>
                <w:kern w:val="0"/>
                <w:szCs w:val="18"/>
                <w:lang w:eastAsia="nl-NL"/>
              </w:rPr>
              <w:t>gesproken wordt van geldgeefster, zal na overgang hierin worden gelezen haar rechtsopvolger.</w:t>
            </w:r>
          </w:p>
          <w:p w14:paraId="5686DAEC" w14:textId="77777777" w:rsidR="00BA7A59" w:rsidRPr="00194473" w:rsidRDefault="00BF6AC8" w:rsidP="00D77156">
            <w:pPr>
              <w:tabs>
                <w:tab w:val="left" w:pos="-1440"/>
                <w:tab w:val="left" w:pos="-720"/>
              </w:tabs>
              <w:suppressAutoHyphens/>
              <w:ind w:left="284"/>
              <w:rPr>
                <w:rFonts w:cs="Arial"/>
                <w:color w:val="339966"/>
                <w:szCs w:val="18"/>
              </w:rPr>
            </w:pPr>
            <w:r w:rsidRPr="00194473">
              <w:rPr>
                <w:rFonts w:cs="Arial"/>
                <w:snapToGrid/>
                <w:color w:val="FF0000"/>
                <w:kern w:val="0"/>
                <w:szCs w:val="18"/>
                <w:lang w:eastAsia="nl-NL"/>
              </w:rPr>
              <w:t>Van de hier bedoelde volmacht is mij, notaris, genoegzaam gebleken.</w:t>
            </w:r>
          </w:p>
        </w:tc>
        <w:tc>
          <w:tcPr>
            <w:tcW w:w="2606" w:type="pct"/>
            <w:shd w:val="clear" w:color="auto" w:fill="auto"/>
          </w:tcPr>
          <w:p w14:paraId="0E896694" w14:textId="77777777" w:rsidR="00BA7A59" w:rsidRPr="00584C9C" w:rsidRDefault="00BA7A59" w:rsidP="00194473">
            <w:pPr>
              <w:spacing w:before="72"/>
              <w:rPr>
                <w:snapToGrid/>
                <w:sz w:val="16"/>
                <w:szCs w:val="16"/>
              </w:rPr>
            </w:pPr>
            <w:r>
              <w:t xml:space="preserve">Vaste </w:t>
            </w:r>
            <w:r w:rsidRPr="00B61F35">
              <w:t>tekst</w:t>
            </w:r>
            <w:r>
              <w:t>.</w:t>
            </w:r>
          </w:p>
        </w:tc>
      </w:tr>
    </w:tbl>
    <w:p w14:paraId="1B566CAB" w14:textId="77777777" w:rsidR="00C15CF7" w:rsidRPr="001D61D1" w:rsidRDefault="00C15CF7" w:rsidP="001D61D1"/>
    <w:p w14:paraId="5D939B5C" w14:textId="77777777" w:rsidR="00C15CF7" w:rsidRDefault="003952DF" w:rsidP="001D61D1">
      <w:pPr>
        <w:pStyle w:val="Kop2"/>
        <w:pageBreakBefore/>
      </w:pPr>
      <w:bookmarkStart w:id="40" w:name="_Ref438019187"/>
      <w:bookmarkStart w:id="41" w:name="_Toc483386923"/>
      <w:r>
        <w:lastRenderedPageBreak/>
        <w:t>Geldl</w:t>
      </w:r>
      <w:r w:rsidR="0070234C">
        <w:t>ening</w:t>
      </w:r>
      <w:bookmarkEnd w:id="40"/>
      <w:bookmarkEnd w:id="4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7F26C16C" w14:textId="77777777" w:rsidTr="00D77156">
        <w:trPr>
          <w:trHeight w:val="125"/>
          <w:tblHeader/>
        </w:trPr>
        <w:tc>
          <w:tcPr>
            <w:tcW w:w="2394" w:type="pct"/>
            <w:shd w:val="clear" w:color="auto" w:fill="auto"/>
          </w:tcPr>
          <w:p w14:paraId="02BBFDF4" w14:textId="77777777" w:rsidR="00E729A7" w:rsidRPr="00D77156" w:rsidRDefault="00E729A7" w:rsidP="00D77156">
            <w:pPr>
              <w:rPr>
                <w:b/>
              </w:rPr>
            </w:pPr>
            <w:r w:rsidRPr="00DB7FA4">
              <w:rPr>
                <w:b/>
              </w:rPr>
              <w:t>Modeldocument tekst</w:t>
            </w:r>
          </w:p>
        </w:tc>
        <w:tc>
          <w:tcPr>
            <w:tcW w:w="2606" w:type="pct"/>
            <w:shd w:val="clear" w:color="auto" w:fill="auto"/>
          </w:tcPr>
          <w:p w14:paraId="010A31D7" w14:textId="77777777" w:rsidR="00E729A7" w:rsidRPr="00D77156" w:rsidRDefault="00E729A7" w:rsidP="00E729A7">
            <w:pPr>
              <w:rPr>
                <w:b/>
              </w:rPr>
            </w:pPr>
            <w:r w:rsidRPr="00DB7FA4">
              <w:rPr>
                <w:b/>
              </w:rPr>
              <w:t>Toelichting</w:t>
            </w:r>
          </w:p>
        </w:tc>
      </w:tr>
      <w:tr w:rsidR="005C6B81" w:rsidRPr="00123774" w14:paraId="432646F7" w14:textId="77777777" w:rsidTr="00DB7FA4">
        <w:trPr>
          <w:trHeight w:val="125"/>
        </w:trPr>
        <w:tc>
          <w:tcPr>
            <w:tcW w:w="2394" w:type="pct"/>
            <w:shd w:val="clear" w:color="auto" w:fill="auto"/>
          </w:tcPr>
          <w:p w14:paraId="0CD7458A" w14:textId="77777777" w:rsidR="005C6B81" w:rsidRPr="00194473" w:rsidRDefault="005C6B81" w:rsidP="005C6B81">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194473">
              <w:rPr>
                <w:rFonts w:cs="Arial"/>
                <w:b/>
                <w:bCs/>
                <w:snapToGrid/>
                <w:color w:val="FF0000"/>
                <w:kern w:val="0"/>
                <w:szCs w:val="18"/>
                <w:lang w:eastAsia="nl-NL"/>
              </w:rPr>
              <w:t>OVEREENKOMST VAN GELDLENING</w:t>
            </w:r>
          </w:p>
          <w:p w14:paraId="399388CA" w14:textId="1F2A23F8" w:rsidR="005C6B81" w:rsidRPr="00194473" w:rsidRDefault="005C6B81" w:rsidP="00F7085A">
            <w:pPr>
              <w:tabs>
                <w:tab w:val="left" w:pos="-1440"/>
                <w:tab w:val="left" w:pos="-720"/>
              </w:tabs>
              <w:suppressAutoHyphens/>
              <w:rPr>
                <w:rFonts w:cs="Arial"/>
                <w:color w:val="FF0000"/>
                <w:szCs w:val="18"/>
              </w:rPr>
            </w:pPr>
            <w:r w:rsidRPr="00194473">
              <w:rPr>
                <w:rFonts w:cs="Arial"/>
                <w:snapToGrid/>
                <w:color w:val="FF0000"/>
                <w:kern w:val="0"/>
                <w:szCs w:val="18"/>
                <w:lang w:val="nl" w:eastAsia="nl-NL"/>
              </w:rPr>
              <w:t>De comparanten, handelend als voormeld, verklaarden dat tussen hen een overeenkomst van geldlening met hypotheekstelling en inpandgeving is gesloten</w:t>
            </w:r>
            <w:r w:rsidR="00F7085A" w:rsidRPr="00F7085A">
              <w:rPr>
                <w:rFonts w:cs="Arial"/>
                <w:snapToGrid/>
                <w:color w:val="FF0000"/>
                <w:kern w:val="0"/>
                <w:szCs w:val="18"/>
                <w:lang w:val="nl" w:eastAsia="nl-NL"/>
              </w:rPr>
              <w:t xml:space="preserve"> ten behoeve van de financiering van de verkrijging en/of verbouwing en/of verbetering van dan wel andere handelingen die verband houden met het hierna vermelde registergoed</w:t>
            </w:r>
            <w:r w:rsidRPr="00194473">
              <w:rPr>
                <w:rFonts w:cs="Arial"/>
                <w:snapToGrid/>
                <w:color w:val="FF0000"/>
                <w:kern w:val="0"/>
                <w:szCs w:val="18"/>
                <w:lang w:val="nl" w:eastAsia="nl-NL"/>
              </w:rPr>
              <w:t xml:space="preserve">, welke overeenkomst is omschreven in </w:t>
            </w:r>
            <w:r w:rsidR="00F7085A" w:rsidRPr="00F7085A">
              <w:rPr>
                <w:rFonts w:cs="Arial"/>
                <w:snapToGrid/>
                <w:color w:val="FF0000"/>
                <w:kern w:val="0"/>
                <w:szCs w:val="18"/>
                <w:lang w:val="nl" w:eastAsia="nl-NL"/>
              </w:rPr>
              <w:t xml:space="preserve">het door geldgeefster gedane bindend aanbod </w:t>
            </w:r>
            <w:r w:rsidRPr="00194473">
              <w:rPr>
                <w:rFonts w:cs="Arial"/>
                <w:snapToGrid/>
                <w:color w:val="FF0000"/>
                <w:kern w:val="0"/>
                <w:szCs w:val="18"/>
                <w:lang w:val="nl" w:eastAsia="nl-NL"/>
              </w:rPr>
              <w:t>onder nummer</w:t>
            </w:r>
            <w:r w:rsidRPr="00194473">
              <w:rPr>
                <w:rFonts w:cs="Arial"/>
                <w:snapToGrid/>
                <w:kern w:val="0"/>
                <w:szCs w:val="18"/>
                <w:lang w:val="nl" w:eastAsia="nl-NL"/>
              </w:rPr>
              <w:t xml:space="preserve"> </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kern w:val="0"/>
                <w:szCs w:val="18"/>
                <w:lang w:eastAsia="nl-NL"/>
              </w:rPr>
              <w:t>offertenummer</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color w:val="FF0000"/>
                <w:kern w:val="0"/>
                <w:szCs w:val="18"/>
                <w:lang w:val="nl" w:eastAsia="nl-NL"/>
              </w:rPr>
              <w:t>. Ter uitvoering van die overeenkomst zal door geldgeefster een som geld aan de schuldenaar ter beschikking worden gesteld en zullen door de schuldenaar een recht van hypotheek en pandrechten ten behoeve van geldgeefster worden gevestigd, een en ander zoals in deze akte omschreven.</w:t>
            </w:r>
            <w:r w:rsidR="00F7085A">
              <w:t xml:space="preserve"> </w:t>
            </w:r>
            <w:r w:rsidR="00F7085A" w:rsidRPr="00F7085A">
              <w:rPr>
                <w:rFonts w:cs="Arial"/>
                <w:snapToGrid/>
                <w:color w:val="FF0000"/>
                <w:kern w:val="0"/>
                <w:szCs w:val="18"/>
                <w:lang w:val="nl" w:eastAsia="nl-NL"/>
              </w:rPr>
              <w:t>De schuldenaar en de geldgeefster kunnen overeenkomen dat onder deze akte een aanvullende geldlening wordt verstrekt tot maximaal de hieronder genoemde hoofdsom, hierna te noemen de “aanvullende geldlening”. Een aanvullende geldlening wordt alleen verstrekt voor zover het op grond van de voormelde overeenkomst en eventuele aanvullende geldlening(en) uitstaande leningbedrag lager is dan de hierna te noemen hoofdsom en indien aan de op dat moment geldende acceptatiecriteria wordt voldaan.</w:t>
            </w:r>
          </w:p>
        </w:tc>
        <w:tc>
          <w:tcPr>
            <w:tcW w:w="2606" w:type="pct"/>
            <w:shd w:val="clear" w:color="auto" w:fill="auto"/>
          </w:tcPr>
          <w:p w14:paraId="6BF37610" w14:textId="77777777" w:rsidR="005C6B81" w:rsidRDefault="005C6B81" w:rsidP="00E729A7">
            <w:r>
              <w:t>Vaste tekst</w:t>
            </w:r>
            <w:r w:rsidR="008A6D63">
              <w:t xml:space="preserve"> met verplichte variabele voor</w:t>
            </w:r>
            <w:r w:rsidR="007100DB">
              <w:t xml:space="preserve"> </w:t>
            </w:r>
            <w:r w:rsidR="008A6D63">
              <w:t>h</w:t>
            </w:r>
            <w:r w:rsidR="007100DB">
              <w:t xml:space="preserve">et offertenummer </w:t>
            </w:r>
            <w:r w:rsidR="008A6D63">
              <w:t xml:space="preserve">(wordt ook </w:t>
            </w:r>
            <w:r w:rsidR="007100DB">
              <w:t xml:space="preserve">in </w:t>
            </w:r>
            <w:r w:rsidR="00EC0C40">
              <w:t xml:space="preserve">par. </w:t>
            </w:r>
            <w:r w:rsidR="00EC0C40">
              <w:fldChar w:fldCharType="begin"/>
            </w:r>
            <w:r w:rsidR="00EC0C40">
              <w:instrText xml:space="preserve"> REF _Ref438019207 \r \h </w:instrText>
            </w:r>
            <w:r w:rsidR="00EC0C40">
              <w:fldChar w:fldCharType="separate"/>
            </w:r>
            <w:r w:rsidR="00DC7882">
              <w:t>2.2</w:t>
            </w:r>
            <w:r w:rsidR="00EC0C40">
              <w:fldChar w:fldCharType="end"/>
            </w:r>
            <w:r w:rsidR="00EC0C40">
              <w:t xml:space="preserve"> Titel</w:t>
            </w:r>
            <w:r w:rsidR="008A6D63">
              <w:t xml:space="preserve"> </w:t>
            </w:r>
            <w:r w:rsidR="00650817">
              <w:t xml:space="preserve">en </w:t>
            </w:r>
            <w:r w:rsidR="00164707">
              <w:t xml:space="preserve">wanneer aanwezig in </w:t>
            </w:r>
            <w:r w:rsidR="00650817">
              <w:t xml:space="preserve">par. </w:t>
            </w:r>
            <w:r w:rsidR="00650817">
              <w:fldChar w:fldCharType="begin"/>
            </w:r>
            <w:r w:rsidR="00650817">
              <w:instrText xml:space="preserve"> REF _Ref438469058 \r \h </w:instrText>
            </w:r>
            <w:r w:rsidR="00650817">
              <w:fldChar w:fldCharType="separate"/>
            </w:r>
            <w:r w:rsidR="00DC7882">
              <w:t>2.6</w:t>
            </w:r>
            <w:r w:rsidR="00650817">
              <w:fldChar w:fldCharType="end"/>
            </w:r>
            <w:r w:rsidR="00650817">
              <w:t xml:space="preserve"> Overbruggingslening </w:t>
            </w:r>
            <w:r w:rsidR="008A6D63">
              <w:t>getoond)</w:t>
            </w:r>
            <w:r w:rsidR="007100DB">
              <w:t>.</w:t>
            </w:r>
          </w:p>
          <w:p w14:paraId="760524FE" w14:textId="77777777" w:rsidR="00955E31" w:rsidRDefault="00955E31" w:rsidP="00E729A7"/>
          <w:p w14:paraId="3E6914BE" w14:textId="77777777" w:rsidR="00955E31" w:rsidRPr="00955FFA" w:rsidRDefault="00955E31" w:rsidP="00E729A7">
            <w:pPr>
              <w:rPr>
                <w:u w:val="single"/>
              </w:rPr>
            </w:pPr>
            <w:r w:rsidRPr="00955FFA">
              <w:rPr>
                <w:u w:val="single"/>
              </w:rPr>
              <w:t>Mapping:</w:t>
            </w:r>
          </w:p>
          <w:p w14:paraId="604D8939" w14:textId="77777777" w:rsidR="00C842EC" w:rsidRPr="001C66AC" w:rsidRDefault="00C842EC" w:rsidP="00C842EC">
            <w:pPr>
              <w:spacing w:line="240" w:lineRule="auto"/>
              <w:rPr>
                <w:sz w:val="16"/>
                <w:szCs w:val="16"/>
              </w:rPr>
            </w:pPr>
            <w:r>
              <w:rPr>
                <w:sz w:val="16"/>
                <w:szCs w:val="16"/>
              </w:rPr>
              <w:t>/</w:t>
            </w:r>
            <w:r w:rsidRPr="001C66AC">
              <w:rPr>
                <w:sz w:val="16"/>
                <w:szCs w:val="16"/>
              </w:rPr>
              <w:t>/IMKAD_AangebodenStuk/tia_TekstKeuze</w:t>
            </w:r>
            <w:r>
              <w:rPr>
                <w:sz w:val="16"/>
                <w:szCs w:val="16"/>
              </w:rPr>
              <w:t>/</w:t>
            </w:r>
          </w:p>
          <w:p w14:paraId="1996457F" w14:textId="77777777" w:rsidR="00C842EC" w:rsidRPr="00495A98" w:rsidRDefault="00C842EC" w:rsidP="00C842EC">
            <w:pPr>
              <w:keepNext/>
              <w:spacing w:line="240" w:lineRule="auto"/>
              <w:ind w:left="227"/>
              <w:rPr>
                <w:snapToGrid/>
                <w:kern w:val="0"/>
                <w:sz w:val="16"/>
                <w:szCs w:val="16"/>
                <w:lang w:eastAsia="nl-NL"/>
              </w:rPr>
            </w:pPr>
            <w:r>
              <w:rPr>
                <w:sz w:val="16"/>
                <w:szCs w:val="16"/>
              </w:rPr>
              <w:t>./</w:t>
            </w:r>
            <w:r w:rsidRPr="00495A98">
              <w:rPr>
                <w:snapToGrid/>
                <w:kern w:val="0"/>
                <w:sz w:val="16"/>
                <w:szCs w:val="16"/>
                <w:lang w:eastAsia="nl-NL"/>
              </w:rPr>
              <w:t>tagNaam(‘k_Offertenummer’)</w:t>
            </w:r>
          </w:p>
          <w:p w14:paraId="34F4E14B" w14:textId="77777777" w:rsidR="00C842EC" w:rsidRDefault="00C842EC" w:rsidP="00C842EC">
            <w:pPr>
              <w:keepNext/>
              <w:spacing w:line="240" w:lineRule="auto"/>
              <w:ind w:left="227"/>
              <w:rPr>
                <w:sz w:val="16"/>
                <w:szCs w:val="16"/>
              </w:rPr>
            </w:pPr>
            <w:r w:rsidRPr="00495A98">
              <w:rPr>
                <w:snapToGrid/>
                <w:kern w:val="0"/>
                <w:sz w:val="16"/>
                <w:szCs w:val="16"/>
                <w:lang w:eastAsia="nl-NL"/>
              </w:rPr>
              <w:t>./tekst(</w:t>
            </w:r>
            <w:r w:rsidRPr="00DA1B2E">
              <w:rPr>
                <w:i/>
                <w:sz w:val="16"/>
                <w:szCs w:val="16"/>
              </w:rPr>
              <w:t>met de gekozen tekst</w:t>
            </w:r>
            <w:r w:rsidRPr="00F27D04">
              <w:rPr>
                <w:sz w:val="16"/>
                <w:szCs w:val="16"/>
              </w:rPr>
              <w:t>)</w:t>
            </w:r>
          </w:p>
          <w:p w14:paraId="3173D104" w14:textId="77777777" w:rsidR="005C6B81" w:rsidRPr="004D42E8" w:rsidRDefault="005C6B81" w:rsidP="007100DB"/>
        </w:tc>
      </w:tr>
      <w:tr w:rsidR="00473A4A" w:rsidRPr="00123774" w14:paraId="6C4B613B" w14:textId="77777777" w:rsidTr="00DB7FA4">
        <w:trPr>
          <w:trHeight w:val="125"/>
        </w:trPr>
        <w:tc>
          <w:tcPr>
            <w:tcW w:w="2394" w:type="pct"/>
            <w:shd w:val="clear" w:color="auto" w:fill="auto"/>
          </w:tcPr>
          <w:p w14:paraId="2E7D5AA2" w14:textId="77777777" w:rsidR="00473A4A" w:rsidRPr="00194473" w:rsidRDefault="00473A4A" w:rsidP="00194473">
            <w:pPr>
              <w:tabs>
                <w:tab w:val="left" w:pos="-1440"/>
                <w:tab w:val="left" w:pos="-720"/>
              </w:tabs>
              <w:suppressAutoHyphens/>
              <w:rPr>
                <w:rFonts w:cs="Arial"/>
                <w:b/>
                <w:snapToGrid/>
                <w:color w:val="FF0000"/>
                <w:kern w:val="0"/>
                <w:szCs w:val="18"/>
                <w:lang w:val="nl" w:eastAsia="nl-NL"/>
              </w:rPr>
            </w:pPr>
            <w:r w:rsidRPr="00194473">
              <w:rPr>
                <w:rFonts w:cs="Arial"/>
                <w:b/>
                <w:snapToGrid/>
                <w:color w:val="FF0000"/>
                <w:kern w:val="0"/>
                <w:szCs w:val="18"/>
                <w:lang w:val="nl" w:eastAsia="nl-NL"/>
              </w:rPr>
              <w:t xml:space="preserve">BEDRAG GELDLENING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830D5E" w:rsidRPr="00194473">
              <w:rPr>
                <w:rFonts w:cs="Arial"/>
                <w:b/>
                <w:snapToGrid/>
                <w:kern w:val="0"/>
                <w:szCs w:val="18"/>
                <w:lang w:val="nl" w:eastAsia="nl-NL"/>
              </w:rPr>
              <w:t>offerte</w:t>
            </w:r>
            <w:r w:rsidRPr="00194473">
              <w:rPr>
                <w:rFonts w:cs="Arial"/>
                <w:b/>
                <w:snapToGrid/>
                <w:kern w:val="0"/>
                <w:szCs w:val="18"/>
                <w:lang w:val="nl" w:eastAsia="nl-NL"/>
              </w:rPr>
              <w:t>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FF0000"/>
                <w:kern w:val="0"/>
                <w:szCs w:val="18"/>
                <w:lang w:val="nl" w:eastAsia="nl-NL"/>
              </w:rPr>
              <w:t>)</w:t>
            </w:r>
          </w:p>
          <w:p w14:paraId="1A0AB7B8" w14:textId="2EB2ADE6" w:rsidR="00473A4A" w:rsidRPr="00194473" w:rsidRDefault="00473A4A" w:rsidP="00F7085A">
            <w:pPr>
              <w:tabs>
                <w:tab w:val="left" w:pos="-1440"/>
                <w:tab w:val="left" w:pos="-720"/>
              </w:tabs>
              <w:suppressAutoHyphens/>
              <w:rPr>
                <w:rFonts w:cs="Arial"/>
                <w:snapToGrid/>
                <w:color w:val="FF0000"/>
                <w:kern w:val="0"/>
                <w:szCs w:val="18"/>
                <w:lang w:val="nl" w:eastAsia="nl-NL"/>
              </w:rPr>
            </w:pPr>
            <w:r w:rsidRPr="00194473">
              <w:rPr>
                <w:rFonts w:cs="Arial"/>
                <w:snapToGrid/>
                <w:color w:val="FF0000"/>
                <w:kern w:val="0"/>
                <w:szCs w:val="18"/>
                <w:lang w:val="nl" w:eastAsia="nl-NL"/>
              </w:rPr>
              <w:t xml:space="preserve">De schuldenaar verklaart van geldgeefster ter leen te hebben ontvangen en aan deze daarom een bedrag van </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leningbedrag voluit in letters (leningbedrag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FF0000"/>
                <w:kern w:val="0"/>
                <w:szCs w:val="18"/>
                <w:lang w:val="nl" w:eastAsia="nl-NL"/>
              </w:rPr>
              <w:t>, hierna te noemen de hoofdsom, schuldig te zijn, zo de schuldenaar uit meerdere personen bestaat onder het beding van hoofdelijke aansprakelijkheid en voorts onder de volgende bepalingen</w:t>
            </w:r>
            <w:r w:rsidR="007D0B48">
              <w:rPr>
                <w:rFonts w:cs="Arial"/>
                <w:snapToGrid/>
                <w:color w:val="FF0000"/>
                <w:kern w:val="0"/>
                <w:szCs w:val="18"/>
                <w:lang w:val="nl" w:eastAsia="nl-NL"/>
              </w:rPr>
              <w:t>:</w:t>
            </w:r>
          </w:p>
        </w:tc>
        <w:tc>
          <w:tcPr>
            <w:tcW w:w="2606" w:type="pct"/>
            <w:shd w:val="clear" w:color="auto" w:fill="auto"/>
          </w:tcPr>
          <w:p w14:paraId="2836D088" w14:textId="77777777" w:rsidR="00473A4A" w:rsidRDefault="00473A4A" w:rsidP="00E729A7">
            <w:r>
              <w:t>Vaste tekst</w:t>
            </w:r>
            <w:r w:rsidR="008A6D63">
              <w:t xml:space="preserve"> met verplichte variabelen</w:t>
            </w:r>
            <w:r w:rsidR="00EC0C40">
              <w:t xml:space="preserve"> (</w:t>
            </w:r>
            <w:r w:rsidR="00650817">
              <w:t xml:space="preserve">wordt ook in de voorgaande tekst, in par. </w:t>
            </w:r>
            <w:r w:rsidR="00650817">
              <w:fldChar w:fldCharType="begin"/>
            </w:r>
            <w:r w:rsidR="00650817">
              <w:instrText xml:space="preserve"> REF _Ref438019207 \r \h </w:instrText>
            </w:r>
            <w:r w:rsidR="00650817">
              <w:fldChar w:fldCharType="separate"/>
            </w:r>
            <w:r w:rsidR="00DC7882">
              <w:t>2.2</w:t>
            </w:r>
            <w:r w:rsidR="00650817">
              <w:fldChar w:fldCharType="end"/>
            </w:r>
            <w:r w:rsidR="00650817">
              <w:t xml:space="preserve"> Titel en</w:t>
            </w:r>
            <w:r w:rsidR="00164707">
              <w:t xml:space="preserve"> wanneer aanwezig in</w:t>
            </w:r>
            <w:r w:rsidR="00650817">
              <w:t xml:space="preserve"> par. </w:t>
            </w:r>
            <w:r w:rsidR="00650817">
              <w:fldChar w:fldCharType="begin"/>
            </w:r>
            <w:r w:rsidR="00650817">
              <w:instrText xml:space="preserve"> REF _Ref438469058 \r \h </w:instrText>
            </w:r>
            <w:r w:rsidR="00650817">
              <w:fldChar w:fldCharType="separate"/>
            </w:r>
            <w:r w:rsidR="00DC7882">
              <w:t>2.6</w:t>
            </w:r>
            <w:r w:rsidR="00650817">
              <w:fldChar w:fldCharType="end"/>
            </w:r>
            <w:r w:rsidR="00650817">
              <w:t xml:space="preserve"> Overbruggingslening</w:t>
            </w:r>
            <w:r w:rsidR="00EC0C40">
              <w:t xml:space="preserve"> getoond)</w:t>
            </w:r>
            <w:r w:rsidR="00C842EC">
              <w:t>.</w:t>
            </w:r>
          </w:p>
          <w:p w14:paraId="59EABE35" w14:textId="77777777" w:rsidR="00473A4A" w:rsidRDefault="00473A4A" w:rsidP="00E729A7"/>
          <w:p w14:paraId="1D8FD810" w14:textId="77777777" w:rsidR="00473A4A" w:rsidRDefault="00473A4A" w:rsidP="008E3F95">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260AB5D" w14:textId="77777777" w:rsidR="00473A4A" w:rsidRDefault="00473A4A" w:rsidP="008E3F95">
            <w:pPr>
              <w:spacing w:line="240" w:lineRule="auto"/>
            </w:pPr>
          </w:p>
          <w:p w14:paraId="419AE88D" w14:textId="77777777" w:rsidR="00DC35DF" w:rsidRPr="00D77156" w:rsidRDefault="00DC35DF" w:rsidP="00D77156">
            <w:pPr>
              <w:spacing w:before="72"/>
              <w:rPr>
                <w:u w:val="single"/>
              </w:rPr>
            </w:pPr>
            <w:r w:rsidRPr="00D77156">
              <w:rPr>
                <w:u w:val="single"/>
              </w:rPr>
              <w:t xml:space="preserve">Mapping </w:t>
            </w:r>
            <w:r w:rsidR="00F92055">
              <w:rPr>
                <w:u w:val="single"/>
              </w:rPr>
              <w:t>offerte</w:t>
            </w:r>
            <w:r w:rsidR="00F92055" w:rsidRPr="00D77156">
              <w:rPr>
                <w:u w:val="single"/>
              </w:rPr>
              <w:t>nummer</w:t>
            </w:r>
            <w:r w:rsidRPr="00D77156">
              <w:rPr>
                <w:u w:val="single"/>
              </w:rPr>
              <w:t>:</w:t>
            </w:r>
          </w:p>
          <w:p w14:paraId="6ED833EC" w14:textId="77777777" w:rsidR="007100DB" w:rsidRPr="001C66AC" w:rsidRDefault="007100DB" w:rsidP="007100DB">
            <w:pPr>
              <w:spacing w:line="240" w:lineRule="auto"/>
              <w:rPr>
                <w:sz w:val="16"/>
                <w:szCs w:val="16"/>
              </w:rPr>
            </w:pPr>
            <w:r>
              <w:rPr>
                <w:sz w:val="16"/>
                <w:szCs w:val="16"/>
              </w:rPr>
              <w:t>/</w:t>
            </w:r>
            <w:r w:rsidRPr="001C66AC">
              <w:rPr>
                <w:sz w:val="16"/>
                <w:szCs w:val="16"/>
              </w:rPr>
              <w:t>/IMKAD_AangebodenStuk/tia_TekstKeuze</w:t>
            </w:r>
            <w:r>
              <w:rPr>
                <w:sz w:val="16"/>
                <w:szCs w:val="16"/>
              </w:rPr>
              <w:t>/</w:t>
            </w:r>
          </w:p>
          <w:p w14:paraId="774CE89B" w14:textId="77777777" w:rsidR="007100DB" w:rsidRPr="008E3F95" w:rsidRDefault="007100DB" w:rsidP="008E3F95">
            <w:pPr>
              <w:keepNext/>
              <w:spacing w:line="240" w:lineRule="auto"/>
              <w:ind w:left="227"/>
              <w:rPr>
                <w:snapToGrid/>
                <w:kern w:val="0"/>
                <w:sz w:val="16"/>
                <w:szCs w:val="16"/>
                <w:lang w:eastAsia="nl-NL"/>
              </w:rPr>
            </w:pPr>
            <w:r>
              <w:rPr>
                <w:sz w:val="16"/>
                <w:szCs w:val="16"/>
              </w:rPr>
              <w:lastRenderedPageBreak/>
              <w:t>./</w:t>
            </w:r>
            <w:r w:rsidRPr="008E3F95">
              <w:rPr>
                <w:snapToGrid/>
                <w:kern w:val="0"/>
                <w:sz w:val="16"/>
                <w:szCs w:val="16"/>
                <w:lang w:eastAsia="nl-NL"/>
              </w:rPr>
              <w:t>tagNaam(‘k_Offertenummer’)</w:t>
            </w:r>
          </w:p>
          <w:p w14:paraId="5C847685" w14:textId="77777777" w:rsidR="007100DB" w:rsidRDefault="007100DB" w:rsidP="008E3F95">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60C3C207" w14:textId="77777777" w:rsidR="00DC35DF" w:rsidRDefault="00DC35DF" w:rsidP="008E3F95">
            <w:pPr>
              <w:spacing w:line="240" w:lineRule="auto"/>
            </w:pPr>
          </w:p>
          <w:p w14:paraId="50F76E18" w14:textId="77777777" w:rsidR="00473A4A" w:rsidRPr="00DB7FA4" w:rsidRDefault="00473A4A" w:rsidP="00473A4A">
            <w:pPr>
              <w:spacing w:before="72"/>
              <w:rPr>
                <w:u w:val="single"/>
              </w:rPr>
            </w:pPr>
            <w:r w:rsidRPr="00DB7FA4">
              <w:rPr>
                <w:u w:val="single"/>
              </w:rPr>
              <w:t xml:space="preserve">Mapping </w:t>
            </w:r>
            <w:r>
              <w:rPr>
                <w:u w:val="single"/>
              </w:rPr>
              <w:t>lening</w:t>
            </w:r>
            <w:r w:rsidRPr="00DB7FA4">
              <w:rPr>
                <w:u w:val="single"/>
              </w:rPr>
              <w:t>bedrag:</w:t>
            </w:r>
          </w:p>
          <w:p w14:paraId="3F47699B" w14:textId="77777777" w:rsidR="00473A4A" w:rsidRPr="00DB7FA4" w:rsidRDefault="00473A4A" w:rsidP="00473A4A">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12A202A0" w14:textId="77777777" w:rsidR="00473A4A" w:rsidRPr="004D42E8" w:rsidRDefault="00473A4A" w:rsidP="007100DB">
            <w:pPr>
              <w:keepNext/>
              <w:spacing w:line="240" w:lineRule="auto"/>
              <w:ind w:left="227"/>
            </w:pPr>
            <w:r w:rsidRPr="007100DB">
              <w:rPr>
                <w:snapToGrid/>
                <w:kern w:val="0"/>
                <w:sz w:val="16"/>
                <w:szCs w:val="16"/>
                <w:lang w:eastAsia="nl-NL"/>
              </w:rPr>
              <w:t>./bedragLening</w:t>
            </w:r>
            <w:r w:rsidRPr="00DB7FA4">
              <w:rPr>
                <w:sz w:val="16"/>
                <w:szCs w:val="16"/>
              </w:rPr>
              <w:t>/valuta</w:t>
            </w:r>
          </w:p>
        </w:tc>
      </w:tr>
    </w:tbl>
    <w:p w14:paraId="22DDFB9D" w14:textId="77777777" w:rsidR="003952DF" w:rsidRDefault="003952DF" w:rsidP="003952DF">
      <w:pPr>
        <w:pStyle w:val="Kop2"/>
        <w:pageBreakBefore/>
      </w:pPr>
      <w:bookmarkStart w:id="42" w:name="_Ref438469058"/>
      <w:bookmarkStart w:id="43" w:name="_Toc483386924"/>
      <w:r>
        <w:lastRenderedPageBreak/>
        <w:t>Overbruggingslening</w:t>
      </w:r>
      <w:bookmarkEnd w:id="42"/>
      <w:bookmarkEnd w:id="4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952DF" w:rsidRPr="003952DF" w14:paraId="4BB1C0F3" w14:textId="77777777" w:rsidTr="003952DF">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390A6E28" w14:textId="77777777" w:rsidR="003952DF" w:rsidRPr="003952DF" w:rsidRDefault="003952DF" w:rsidP="003952DF">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6030D03E" w14:textId="77777777" w:rsidR="003952DF" w:rsidRPr="003952DF" w:rsidRDefault="003952DF" w:rsidP="003952DF">
            <w:pPr>
              <w:keepNext/>
              <w:rPr>
                <w:b/>
              </w:rPr>
            </w:pPr>
            <w:r w:rsidRPr="003952DF">
              <w:rPr>
                <w:b/>
              </w:rPr>
              <w:t>Toelichting</w:t>
            </w:r>
          </w:p>
        </w:tc>
      </w:tr>
      <w:tr w:rsidR="001A3292" w:rsidRPr="00123774" w14:paraId="0CA3301B" w14:textId="77777777" w:rsidTr="00DB7FA4">
        <w:trPr>
          <w:trHeight w:val="125"/>
        </w:trPr>
        <w:tc>
          <w:tcPr>
            <w:tcW w:w="2394" w:type="pct"/>
            <w:shd w:val="clear" w:color="auto" w:fill="auto"/>
          </w:tcPr>
          <w:p w14:paraId="7D440FBA" w14:textId="77777777" w:rsidR="001A3292" w:rsidRPr="00194473" w:rsidRDefault="001A3292" w:rsidP="00194473">
            <w:pPr>
              <w:tabs>
                <w:tab w:val="left" w:pos="-1440"/>
                <w:tab w:val="left" w:pos="-720"/>
              </w:tabs>
              <w:suppressAutoHyphens/>
              <w:rPr>
                <w:rFonts w:cs="Arial"/>
                <w:b/>
                <w:snapToGrid/>
                <w:color w:val="800080"/>
                <w:kern w:val="0"/>
                <w:szCs w:val="18"/>
                <w:lang w:val="nl" w:eastAsia="nl-NL"/>
              </w:rPr>
            </w:pPr>
            <w:r w:rsidRPr="00194473">
              <w:rPr>
                <w:rFonts w:cs="Arial"/>
                <w:b/>
                <w:snapToGrid/>
                <w:color w:val="800080"/>
                <w:kern w:val="0"/>
                <w:szCs w:val="18"/>
                <w:lang w:val="nl" w:eastAsia="nl-NL"/>
              </w:rPr>
              <w:t xml:space="preserve">OVERBRUGGINGSLENING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F92055" w:rsidRPr="00194473">
              <w:rPr>
                <w:rFonts w:cs="Arial"/>
                <w:b/>
                <w:snapToGrid/>
                <w:kern w:val="0"/>
                <w:szCs w:val="18"/>
                <w:lang w:val="nl" w:eastAsia="nl-NL"/>
              </w:rPr>
              <w:t>offertenummer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800080"/>
                <w:kern w:val="0"/>
                <w:szCs w:val="18"/>
                <w:lang w:val="nl" w:eastAsia="nl-NL"/>
              </w:rPr>
              <w:t>)</w:t>
            </w:r>
          </w:p>
          <w:p w14:paraId="371C5087" w14:textId="17C60B00" w:rsidR="00194473" w:rsidRDefault="001A3292" w:rsidP="00194473">
            <w:pPr>
              <w:tabs>
                <w:tab w:val="left" w:pos="-1440"/>
                <w:tab w:val="left" w:pos="-720"/>
              </w:tabs>
              <w:suppressAutoHyphens/>
              <w:rPr>
                <w:rFonts w:cs="Arial"/>
                <w:snapToGrid/>
                <w:color w:val="800080"/>
                <w:kern w:val="0"/>
                <w:szCs w:val="18"/>
                <w:lang w:val="nl" w:eastAsia="nl-NL"/>
              </w:rPr>
            </w:pPr>
            <w:r w:rsidRPr="00194473">
              <w:rPr>
                <w:rFonts w:cs="Arial"/>
                <w:snapToGrid/>
                <w:color w:val="800080"/>
                <w:kern w:val="0"/>
                <w:szCs w:val="18"/>
                <w:lang w:val="nl" w:eastAsia="nl-NL"/>
              </w:rPr>
              <w:t xml:space="preserve">De schuldenaar en geldgeefster verklaren hierbij tevens een overbruggingslening te hebben gesloten voor een bedrag van </w:t>
            </w:r>
          </w:p>
          <w:p w14:paraId="544A0B8E" w14:textId="6582B29D" w:rsidR="001A3292" w:rsidRPr="00194473" w:rsidRDefault="001A3292" w:rsidP="00836FA9">
            <w:pPr>
              <w:tabs>
                <w:tab w:val="left" w:pos="-1440"/>
                <w:tab w:val="left" w:pos="-720"/>
              </w:tabs>
              <w:suppressAutoHyphens/>
              <w:rPr>
                <w:rFonts w:cs="Arial"/>
                <w:snapToGrid/>
                <w:color w:val="800080"/>
                <w:kern w:val="0"/>
                <w:szCs w:val="18"/>
                <w:lang w:val="nl" w:eastAsia="nl-NL"/>
              </w:rPr>
            </w:pP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overbruggingsleningbedrag voluit in letters (overbruggingsleningbedrag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800080"/>
                <w:kern w:val="0"/>
                <w:szCs w:val="18"/>
                <w:lang w:val="nl" w:eastAsia="nl-NL"/>
              </w:rPr>
              <w:t xml:space="preserve">, hierna te noemen de overbrugging. Deze </w:t>
            </w:r>
            <w:r w:rsidR="00836FA9" w:rsidRPr="00836FA9">
              <w:rPr>
                <w:rFonts w:cs="Arial"/>
                <w:snapToGrid/>
                <w:color w:val="800080"/>
                <w:kern w:val="0"/>
                <w:szCs w:val="18"/>
                <w:lang w:val="nl" w:eastAsia="nl-NL"/>
              </w:rPr>
              <w:t xml:space="preserve">overbruggingslening </w:t>
            </w:r>
            <w:r w:rsidRPr="00194473">
              <w:rPr>
                <w:rFonts w:cs="Arial"/>
                <w:snapToGrid/>
                <w:color w:val="800080"/>
                <w:kern w:val="0"/>
                <w:szCs w:val="18"/>
                <w:lang w:val="nl" w:eastAsia="nl-NL"/>
              </w:rPr>
              <w:t xml:space="preserve">is omschreven in </w:t>
            </w:r>
            <w:r w:rsidR="00836FA9" w:rsidRPr="00836FA9">
              <w:rPr>
                <w:rFonts w:cs="Arial"/>
                <w:snapToGrid/>
                <w:color w:val="800080"/>
                <w:kern w:val="0"/>
                <w:szCs w:val="18"/>
                <w:lang w:val="nl" w:eastAsia="nl-NL"/>
              </w:rPr>
              <w:t>het</w:t>
            </w:r>
            <w:r w:rsidR="007F58B8">
              <w:rPr>
                <w:rFonts w:cs="Arial"/>
                <w:snapToGrid/>
                <w:color w:val="800080"/>
                <w:kern w:val="0"/>
                <w:szCs w:val="18"/>
                <w:lang w:val="nl" w:eastAsia="nl-NL"/>
              </w:rPr>
              <w:t xml:space="preserve"> </w:t>
            </w:r>
            <w:r w:rsidRPr="00194473">
              <w:rPr>
                <w:rFonts w:cs="Arial"/>
                <w:snapToGrid/>
                <w:color w:val="800080"/>
                <w:kern w:val="0"/>
                <w:szCs w:val="18"/>
                <w:lang w:val="nl" w:eastAsia="nl-NL"/>
              </w:rPr>
              <w:t>bovengenoemde</w:t>
            </w:r>
            <w:r w:rsidR="00836FA9">
              <w:rPr>
                <w:rFonts w:cs="Arial"/>
                <w:snapToGrid/>
                <w:color w:val="800080"/>
                <w:kern w:val="0"/>
                <w:szCs w:val="18"/>
                <w:lang w:val="nl" w:eastAsia="nl-NL"/>
              </w:rPr>
              <w:t xml:space="preserve"> </w:t>
            </w:r>
            <w:r w:rsidR="00836FA9" w:rsidRPr="00836FA9">
              <w:rPr>
                <w:rFonts w:cs="Arial"/>
                <w:snapToGrid/>
                <w:color w:val="800080"/>
                <w:kern w:val="0"/>
                <w:szCs w:val="18"/>
                <w:lang w:val="nl" w:eastAsia="nl-NL"/>
              </w:rPr>
              <w:t>aanbod</w:t>
            </w:r>
            <w:r w:rsidRPr="00194473">
              <w:rPr>
                <w:rFonts w:cs="Arial"/>
                <w:snapToGrid/>
                <w:color w:val="800080"/>
                <w:kern w:val="0"/>
                <w:szCs w:val="18"/>
                <w:lang w:val="nl" w:eastAsia="nl-NL"/>
              </w:rPr>
              <w:t>, zo de schuldenaar uit meerdere personen bestaat onder het beding van hoofdelijke aansprakelijkheid en voorts onder de volgende bepalingen</w:t>
            </w:r>
            <w:r w:rsidR="001B50DC" w:rsidRPr="00194473">
              <w:rPr>
                <w:rFonts w:cs="Arial"/>
                <w:snapToGrid/>
                <w:color w:val="800080"/>
                <w:kern w:val="0"/>
                <w:szCs w:val="18"/>
                <w:lang w:val="nl" w:eastAsia="nl-NL"/>
              </w:rPr>
              <w:t>.</w:t>
            </w:r>
          </w:p>
        </w:tc>
        <w:tc>
          <w:tcPr>
            <w:tcW w:w="2606" w:type="pct"/>
            <w:shd w:val="clear" w:color="auto" w:fill="auto"/>
          </w:tcPr>
          <w:p w14:paraId="37AA2F7D" w14:textId="77777777" w:rsidR="00A6619B" w:rsidRDefault="001A3292" w:rsidP="00D77156">
            <w:pPr>
              <w:keepNext/>
            </w:pPr>
            <w:r>
              <w:t>Optionele tekst</w:t>
            </w:r>
            <w:r w:rsidR="00A6619B">
              <w:t xml:space="preserve"> </w:t>
            </w:r>
            <w:r w:rsidR="00EC0C40">
              <w:t>die</w:t>
            </w:r>
            <w:r w:rsidR="00A6619B">
              <w:t xml:space="preserve"> wordt getoond </w:t>
            </w:r>
            <w:r w:rsidR="001B41C7">
              <w:t xml:space="preserve">voor de </w:t>
            </w:r>
            <w:r w:rsidR="00A6619B" w:rsidRPr="0031578B">
              <w:t>overbruggingslening</w:t>
            </w:r>
            <w:r w:rsidR="00A6619B">
              <w:t>.</w:t>
            </w:r>
            <w:r w:rsidR="00C842EC">
              <w:t xml:space="preserve"> Het </w:t>
            </w:r>
            <w:r w:rsidR="00F92055">
              <w:t>offertenummer</w:t>
            </w:r>
            <w:r w:rsidR="00C842EC">
              <w:t xml:space="preserve"> </w:t>
            </w:r>
            <w:r w:rsidR="00164707">
              <w:t xml:space="preserve">wordt ook </w:t>
            </w:r>
            <w:r w:rsidR="00C842EC">
              <w:t xml:space="preserve">in </w:t>
            </w:r>
            <w:r w:rsidR="00EC0C40">
              <w:t xml:space="preserve">par. </w:t>
            </w:r>
            <w:r w:rsidR="00EC0C40">
              <w:fldChar w:fldCharType="begin"/>
            </w:r>
            <w:r w:rsidR="00EC0C40">
              <w:instrText xml:space="preserve"> REF _Ref438019187 \r \h </w:instrText>
            </w:r>
            <w:r w:rsidR="00EC0C40">
              <w:fldChar w:fldCharType="separate"/>
            </w:r>
            <w:r w:rsidR="00DC7882">
              <w:t>2.5</w:t>
            </w:r>
            <w:r w:rsidR="00EC0C40">
              <w:fldChar w:fldCharType="end"/>
            </w:r>
            <w:r w:rsidR="00EC0C40">
              <w:t xml:space="preserve"> Geldlening en par. </w:t>
            </w:r>
            <w:r w:rsidR="00EC0C40">
              <w:fldChar w:fldCharType="begin"/>
            </w:r>
            <w:r w:rsidR="00EC0C40">
              <w:instrText xml:space="preserve"> REF _Ref438019207 \r \h </w:instrText>
            </w:r>
            <w:r w:rsidR="00EC0C40">
              <w:fldChar w:fldCharType="separate"/>
            </w:r>
            <w:r w:rsidR="00DC7882">
              <w:t>2.2</w:t>
            </w:r>
            <w:r w:rsidR="00EC0C40">
              <w:fldChar w:fldCharType="end"/>
            </w:r>
            <w:r w:rsidR="00EC0C40">
              <w:t xml:space="preserve"> Titel</w:t>
            </w:r>
            <w:r w:rsidR="00164707">
              <w:t xml:space="preserve"> getoond</w:t>
            </w:r>
            <w:r w:rsidR="00C842EC">
              <w:t>.</w:t>
            </w:r>
          </w:p>
          <w:p w14:paraId="16EC8D47" w14:textId="77777777" w:rsidR="00A6619B" w:rsidRDefault="00A6619B" w:rsidP="0031578B">
            <w:pPr>
              <w:keepNext/>
              <w:spacing w:line="240" w:lineRule="auto"/>
            </w:pPr>
          </w:p>
          <w:p w14:paraId="0BF49F7C" w14:textId="77777777" w:rsidR="00A6619B" w:rsidRDefault="00A6619B" w:rsidP="00D77156">
            <w:pPr>
              <w:keepNext/>
              <w:spacing w:before="72"/>
            </w:pPr>
            <w:r>
              <w:t xml:space="preserve">Het bedrag overbruggingslening wordt </w:t>
            </w:r>
            <w:r w:rsidRPr="00BF6B9A">
              <w:t>ui</w:t>
            </w:r>
            <w:r>
              <w:t>t</w:t>
            </w:r>
            <w:r w:rsidRPr="00BF6B9A">
              <w:t>gesch</w:t>
            </w:r>
            <w:r>
              <w:t>reven getoond, gevolgd door het b</w:t>
            </w:r>
            <w:r w:rsidRPr="00BF6B9A">
              <w:t>e</w:t>
            </w:r>
            <w:r>
              <w:t>drag in cijfers, tussen haakjes.</w:t>
            </w:r>
          </w:p>
          <w:p w14:paraId="4296FE7C" w14:textId="77777777" w:rsidR="00A6619B" w:rsidRDefault="00A6619B" w:rsidP="0031578B">
            <w:pPr>
              <w:keepNext/>
              <w:spacing w:line="240" w:lineRule="auto"/>
            </w:pPr>
          </w:p>
          <w:p w14:paraId="35ADBBDB" w14:textId="77777777" w:rsidR="00A6619B" w:rsidRPr="0038049A" w:rsidRDefault="00A6619B" w:rsidP="00A6619B">
            <w:pPr>
              <w:spacing w:before="72"/>
              <w:rPr>
                <w:u w:val="single"/>
              </w:rPr>
            </w:pPr>
            <w:r w:rsidRPr="0038049A">
              <w:rPr>
                <w:u w:val="single"/>
              </w:rPr>
              <w:t xml:space="preserve">Mapping </w:t>
            </w:r>
            <w:r w:rsidR="00F92055">
              <w:rPr>
                <w:u w:val="single"/>
              </w:rPr>
              <w:t>offerte</w:t>
            </w:r>
            <w:r w:rsidR="00F92055" w:rsidRPr="0038049A">
              <w:rPr>
                <w:u w:val="single"/>
              </w:rPr>
              <w:t>nummer</w:t>
            </w:r>
            <w:r w:rsidR="00F92055">
              <w:rPr>
                <w:u w:val="single"/>
              </w:rPr>
              <w:t xml:space="preserve"> </w:t>
            </w:r>
            <w:r>
              <w:rPr>
                <w:u w:val="single"/>
              </w:rPr>
              <w:t>overbruggingslening</w:t>
            </w:r>
            <w:r w:rsidRPr="0038049A">
              <w:rPr>
                <w:u w:val="single"/>
              </w:rPr>
              <w:t>:</w:t>
            </w:r>
          </w:p>
          <w:p w14:paraId="650C8E1C" w14:textId="77777777" w:rsidR="009A5858" w:rsidRPr="001C66AC" w:rsidRDefault="009A5858" w:rsidP="009A5858">
            <w:pPr>
              <w:spacing w:line="240" w:lineRule="auto"/>
              <w:rPr>
                <w:sz w:val="16"/>
                <w:szCs w:val="16"/>
              </w:rPr>
            </w:pPr>
            <w:r>
              <w:rPr>
                <w:sz w:val="16"/>
                <w:szCs w:val="16"/>
              </w:rPr>
              <w:t>/</w:t>
            </w:r>
            <w:r w:rsidRPr="001C66AC">
              <w:rPr>
                <w:sz w:val="16"/>
                <w:szCs w:val="16"/>
              </w:rPr>
              <w:t>/IMKAD_AangebodenStuk/tia_TekstKeuze</w:t>
            </w:r>
            <w:r>
              <w:rPr>
                <w:sz w:val="16"/>
                <w:szCs w:val="16"/>
              </w:rPr>
              <w:t>/</w:t>
            </w:r>
          </w:p>
          <w:p w14:paraId="2DB4A1F0" w14:textId="77777777" w:rsidR="009A5858" w:rsidRPr="008E3F95" w:rsidRDefault="009A5858" w:rsidP="009A5858">
            <w:pPr>
              <w:keepNext/>
              <w:spacing w:line="240" w:lineRule="auto"/>
              <w:ind w:left="227"/>
              <w:rPr>
                <w:snapToGrid/>
                <w:kern w:val="0"/>
                <w:sz w:val="16"/>
                <w:szCs w:val="16"/>
                <w:lang w:eastAsia="nl-NL"/>
              </w:rPr>
            </w:pPr>
            <w:r>
              <w:rPr>
                <w:sz w:val="16"/>
                <w:szCs w:val="16"/>
              </w:rPr>
              <w:t>./</w:t>
            </w:r>
            <w:r w:rsidRPr="008E3F95">
              <w:rPr>
                <w:snapToGrid/>
                <w:kern w:val="0"/>
                <w:sz w:val="16"/>
                <w:szCs w:val="16"/>
                <w:lang w:eastAsia="nl-NL"/>
              </w:rPr>
              <w:t>tagNaam(‘k_Offertenummer’)</w:t>
            </w:r>
          </w:p>
          <w:p w14:paraId="05B53EE5" w14:textId="77777777" w:rsidR="009A5858" w:rsidRDefault="009A5858" w:rsidP="009A5858">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153A8E57" w14:textId="77777777" w:rsidR="00A6619B" w:rsidRDefault="00A6619B" w:rsidP="0031578B">
            <w:pPr>
              <w:keepNext/>
              <w:spacing w:line="240" w:lineRule="auto"/>
            </w:pPr>
          </w:p>
          <w:p w14:paraId="02736D76" w14:textId="77777777" w:rsidR="00A6619B" w:rsidRDefault="00A6619B" w:rsidP="00D77156">
            <w:pPr>
              <w:keepNext/>
              <w:spacing w:line="240" w:lineRule="auto"/>
              <w:rPr>
                <w:sz w:val="16"/>
                <w:szCs w:val="16"/>
              </w:rPr>
            </w:pPr>
            <w:r w:rsidRPr="00DB7FA4">
              <w:rPr>
                <w:u w:val="single"/>
              </w:rPr>
              <w:t xml:space="preserve">Mapping </w:t>
            </w:r>
            <w:r>
              <w:rPr>
                <w:u w:val="single"/>
              </w:rPr>
              <w:t>bedrag overbruggingslening</w:t>
            </w:r>
            <w:r w:rsidRPr="00DB7FA4">
              <w:rPr>
                <w:u w:val="single"/>
              </w:rPr>
              <w:t>:</w:t>
            </w:r>
          </w:p>
          <w:p w14:paraId="213AF0C8" w14:textId="77777777" w:rsidR="00A6619B" w:rsidRPr="00DB7FA4" w:rsidRDefault="00A6619B" w:rsidP="00D77156">
            <w:pPr>
              <w:keepNext/>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9A5858" w:rsidRPr="0031578B">
              <w:rPr>
                <w:rFonts w:cs="Arial"/>
                <w:sz w:val="16"/>
                <w:szCs w:val="16"/>
              </w:rPr>
              <w:t>overbruggings</w:t>
            </w:r>
            <w:r w:rsidR="009A5858" w:rsidRPr="009A5858">
              <w:rPr>
                <w:rFonts w:cs="Arial"/>
                <w:sz w:val="16"/>
                <w:szCs w:val="16"/>
              </w:rPr>
              <w:t>hypotheek</w:t>
            </w:r>
            <w:r w:rsidRPr="00DB7FA4">
              <w:rPr>
                <w:rFonts w:cs="Arial"/>
                <w:sz w:val="16"/>
                <w:szCs w:val="16"/>
              </w:rPr>
              <w:t>]</w:t>
            </w:r>
          </w:p>
          <w:p w14:paraId="6D33E2E0" w14:textId="77777777" w:rsidR="00A6619B" w:rsidRPr="00DB7FA4" w:rsidRDefault="00A6619B" w:rsidP="00D77156">
            <w:pPr>
              <w:keepNext/>
              <w:spacing w:line="240" w:lineRule="auto"/>
              <w:rPr>
                <w:sz w:val="16"/>
                <w:szCs w:val="16"/>
              </w:rPr>
            </w:pPr>
            <w:r>
              <w:rPr>
                <w:sz w:val="16"/>
                <w:szCs w:val="16"/>
              </w:rPr>
              <w:tab/>
              <w:t>./bedrag</w:t>
            </w:r>
            <w:r w:rsidR="00E36636">
              <w:rPr>
                <w:sz w:val="16"/>
                <w:szCs w:val="16"/>
              </w:rPr>
              <w:t>L</w:t>
            </w:r>
            <w:r>
              <w:rPr>
                <w:sz w:val="16"/>
                <w:szCs w:val="16"/>
              </w:rPr>
              <w:t>ening/som</w:t>
            </w:r>
          </w:p>
          <w:p w14:paraId="7A93A162" w14:textId="77777777" w:rsidR="001A3292" w:rsidRPr="004D42E8" w:rsidRDefault="00A6619B" w:rsidP="00D77156">
            <w:pPr>
              <w:keepNext/>
              <w:spacing w:line="240" w:lineRule="auto"/>
            </w:pPr>
            <w:r>
              <w:tab/>
            </w:r>
            <w:r w:rsidRPr="001D61D1">
              <w:rPr>
                <w:sz w:val="16"/>
                <w:szCs w:val="16"/>
              </w:rPr>
              <w:t>./bedrag</w:t>
            </w:r>
            <w:r w:rsidR="00E36636">
              <w:rPr>
                <w:sz w:val="16"/>
                <w:szCs w:val="16"/>
              </w:rPr>
              <w:t>L</w:t>
            </w:r>
            <w:r w:rsidRPr="001D61D1">
              <w:rPr>
                <w:sz w:val="16"/>
                <w:szCs w:val="16"/>
              </w:rPr>
              <w:t>ening/valuta</w:t>
            </w:r>
          </w:p>
        </w:tc>
      </w:tr>
    </w:tbl>
    <w:p w14:paraId="6B7926E4" w14:textId="77777777" w:rsidR="003952DF" w:rsidRDefault="003952DF"/>
    <w:p w14:paraId="2F1635DA" w14:textId="77777777" w:rsidR="00A03E3E" w:rsidRPr="00B97244" w:rsidRDefault="00CB448C" w:rsidP="003638D8">
      <w:pPr>
        <w:pStyle w:val="Kop2"/>
        <w:pageBreakBefore/>
      </w:pPr>
      <w:bookmarkStart w:id="44" w:name="_Toc483386925"/>
      <w:r>
        <w:lastRenderedPageBreak/>
        <w:t>Hypotheekstelling</w:t>
      </w:r>
      <w:bookmarkEnd w:id="4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854692F" w14:textId="77777777" w:rsidTr="00D77156">
        <w:trPr>
          <w:tblHeader/>
        </w:trPr>
        <w:tc>
          <w:tcPr>
            <w:tcW w:w="6771" w:type="dxa"/>
            <w:shd w:val="clear" w:color="auto" w:fill="auto"/>
          </w:tcPr>
          <w:p w14:paraId="021CB40E" w14:textId="77777777" w:rsidR="00E729A7" w:rsidRPr="00D77156" w:rsidRDefault="00E729A7" w:rsidP="00D77156">
            <w:pPr>
              <w:rPr>
                <w:b/>
              </w:rPr>
            </w:pPr>
            <w:r w:rsidRPr="00DB7FA4">
              <w:rPr>
                <w:b/>
              </w:rPr>
              <w:t>Modeldocument tekst</w:t>
            </w:r>
          </w:p>
        </w:tc>
        <w:tc>
          <w:tcPr>
            <w:tcW w:w="7371" w:type="dxa"/>
            <w:shd w:val="clear" w:color="auto" w:fill="auto"/>
          </w:tcPr>
          <w:p w14:paraId="223437FB" w14:textId="77777777" w:rsidR="00E729A7" w:rsidRPr="00D77156" w:rsidRDefault="00E729A7" w:rsidP="00D77156">
            <w:pPr>
              <w:rPr>
                <w:b/>
              </w:rPr>
            </w:pPr>
            <w:r w:rsidRPr="00DB7FA4">
              <w:rPr>
                <w:b/>
              </w:rPr>
              <w:t>Toelichting</w:t>
            </w:r>
          </w:p>
        </w:tc>
      </w:tr>
      <w:tr w:rsidR="00E729A7" w:rsidRPr="00343045" w14:paraId="62E0F301" w14:textId="77777777" w:rsidTr="00DB7FA4">
        <w:tc>
          <w:tcPr>
            <w:tcW w:w="6771" w:type="dxa"/>
            <w:shd w:val="clear" w:color="auto" w:fill="auto"/>
          </w:tcPr>
          <w:p w14:paraId="6954081D" w14:textId="77777777" w:rsidR="00CB448C" w:rsidRPr="00030A78" w:rsidRDefault="00CB448C" w:rsidP="00030A78">
            <w:pPr>
              <w:tabs>
                <w:tab w:val="left" w:pos="-1440"/>
                <w:tab w:val="left" w:pos="-720"/>
              </w:tabs>
              <w:suppressAutoHyphens/>
              <w:rPr>
                <w:rFonts w:cs="Arial"/>
                <w:b/>
                <w:snapToGrid/>
                <w:color w:val="FF0000"/>
                <w:kern w:val="0"/>
                <w:szCs w:val="18"/>
                <w:lang w:val="nl" w:eastAsia="nl-NL"/>
              </w:rPr>
            </w:pPr>
            <w:r w:rsidRPr="00030A78">
              <w:rPr>
                <w:rFonts w:cs="Arial"/>
                <w:b/>
                <w:snapToGrid/>
                <w:color w:val="FF0000"/>
                <w:kern w:val="0"/>
                <w:szCs w:val="18"/>
                <w:lang w:val="nl" w:eastAsia="nl-NL"/>
              </w:rPr>
              <w:t>HYPOTHEEKSTELLINGEN</w:t>
            </w:r>
          </w:p>
          <w:p w14:paraId="351E2A3A" w14:textId="25D05785" w:rsidR="00CB448C" w:rsidRPr="00030A78" w:rsidRDefault="00CB448C" w:rsidP="00234F2B">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De schuldenaar verleent tot zekerheid voor de betaling van al hetgeen geldgeefster te vorderen mocht hebben of krijgen op grond van de</w:t>
            </w:r>
            <w:r w:rsidR="00561A0C">
              <w:rPr>
                <w:rFonts w:cs="Arial"/>
                <w:snapToGrid/>
                <w:color w:val="FF0000"/>
                <w:kern w:val="0"/>
                <w:szCs w:val="18"/>
                <w:lang w:val="nl" w:eastAsia="nl-NL"/>
              </w:rPr>
              <w:t xml:space="preserve"> </w:t>
            </w:r>
            <w:r w:rsidR="00561A0C" w:rsidRPr="00561A0C">
              <w:rPr>
                <w:rFonts w:cs="Arial"/>
                <w:snapToGrid/>
                <w:color w:val="FF0000"/>
                <w:kern w:val="0"/>
                <w:szCs w:val="18"/>
                <w:lang w:val="nl" w:eastAsia="nl-NL"/>
              </w:rPr>
              <w:t>overeenkomst van geldlening, eventueel nog te verstrekken aanvullende geldlening(en)</w:t>
            </w:r>
            <w:r w:rsidRPr="00030A78">
              <w:rPr>
                <w:rFonts w:cs="Arial"/>
                <w:snapToGrid/>
                <w:color w:val="FF0000"/>
                <w:kern w:val="0"/>
                <w:szCs w:val="18"/>
                <w:lang w:val="nl" w:eastAsia="nl-NL"/>
              </w:rPr>
              <w:t xml:space="preserve">, de betaling van de verschuldigde rente (ook indien deze betrekking heeft op een periode van langer dan drie jaar), boeten en de in de Algemene </w:t>
            </w:r>
            <w:r w:rsidR="00561A0C" w:rsidRPr="00561A0C">
              <w:rPr>
                <w:rFonts w:cs="Arial"/>
                <w:snapToGrid/>
                <w:color w:val="FF0000"/>
                <w:kern w:val="0"/>
                <w:szCs w:val="18"/>
                <w:lang w:val="nl" w:eastAsia="nl-NL"/>
              </w:rPr>
              <w:t>Voorwaarden</w:t>
            </w:r>
            <w:r w:rsidR="007F58B8">
              <w:rPr>
                <w:rFonts w:cs="Arial"/>
                <w:snapToGrid/>
                <w:color w:val="FF0000"/>
                <w:kern w:val="0"/>
                <w:szCs w:val="18"/>
                <w:lang w:val="nl" w:eastAsia="nl-NL"/>
              </w:rPr>
              <w:t xml:space="preserve"> </w:t>
            </w:r>
            <w:r w:rsidRPr="00030A78">
              <w:rPr>
                <w:rFonts w:cs="Arial"/>
                <w:snapToGrid/>
                <w:color w:val="FF0000"/>
                <w:kern w:val="0"/>
                <w:szCs w:val="18"/>
                <w:lang w:val="nl" w:eastAsia="nl-NL"/>
              </w:rPr>
              <w:t xml:space="preserve">bedoelde kosten, een recht van hypotheek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C4795A">
              <w:rPr>
                <w:rFonts w:cs="Arial"/>
                <w:snapToGrid/>
                <w:kern w:val="0"/>
                <w:szCs w:val="18"/>
                <w:lang w:val="nl" w:eastAsia="nl-NL"/>
              </w:rPr>
              <w:t xml:space="preserve"> 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in rang, en wel op het registergoed zoals hierna vermeld tot een 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hypotheekbedrag voluit in letters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te vermeerderen met de hiervoor bedoelde rente, boeten en kosten, die tezamen worden begroot op vijftig procent (50%), dus tot een eindbedrag</w:t>
            </w:r>
            <w:r w:rsidR="00EC0C40">
              <w:rPr>
                <w:rFonts w:cs="Arial"/>
                <w:snapToGrid/>
                <w:color w:val="FF0000"/>
                <w:kern w:val="0"/>
                <w:szCs w:val="18"/>
                <w:lang w:val="nl" w:eastAsia="nl-NL"/>
              </w:rPr>
              <w:t xml:space="preserve"> van</w:t>
            </w:r>
            <w:r w:rsidRPr="00030A78">
              <w:rPr>
                <w:rFonts w:cs="Arial"/>
                <w:snapToGrid/>
                <w:color w:val="FF000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150% van hypotheekbedrag voluit in letters (150% van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w:t>
            </w:r>
          </w:p>
          <w:p w14:paraId="6146B84D"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71195BE1" w14:textId="77777777" w:rsidR="00CB448C" w:rsidRDefault="00E729A7" w:rsidP="00030A78">
            <w:pPr>
              <w:keepNext/>
            </w:pPr>
            <w:r w:rsidRPr="00B13D63">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74E6B4E1" w14:textId="77777777" w:rsidR="00E729A7" w:rsidRDefault="00E729A7" w:rsidP="00D77156">
            <w:pPr>
              <w:spacing w:line="240" w:lineRule="auto"/>
              <w:rPr>
                <w:sz w:val="16"/>
                <w:szCs w:val="16"/>
              </w:rPr>
            </w:pPr>
          </w:p>
          <w:p w14:paraId="51B61C8A"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271BD43" w14:textId="77777777" w:rsidR="005574B4" w:rsidRDefault="005574B4" w:rsidP="005574B4">
            <w:pPr>
              <w:spacing w:line="240" w:lineRule="auto"/>
              <w:rPr>
                <w:sz w:val="16"/>
                <w:szCs w:val="16"/>
              </w:rPr>
            </w:pPr>
          </w:p>
          <w:p w14:paraId="70769917" w14:textId="77777777" w:rsidR="005574B4" w:rsidRPr="00B97244" w:rsidRDefault="005574B4" w:rsidP="005574B4">
            <w:pPr>
              <w:spacing w:line="240" w:lineRule="auto"/>
              <w:rPr>
                <w:u w:val="single"/>
              </w:rPr>
            </w:pPr>
            <w:r w:rsidRPr="00B97244">
              <w:rPr>
                <w:u w:val="single"/>
              </w:rPr>
              <w:t>Mapping telwoord</w:t>
            </w:r>
            <w:r w:rsidR="00C4795A">
              <w:rPr>
                <w:u w:val="single"/>
              </w:rPr>
              <w:t xml:space="preserve"> hypotheek</w:t>
            </w:r>
            <w:r w:rsidRPr="00B97244">
              <w:rPr>
                <w:u w:val="single"/>
              </w:rPr>
              <w:t>:</w:t>
            </w:r>
          </w:p>
          <w:p w14:paraId="10DBFAD3" w14:textId="77777777" w:rsidR="005574B4" w:rsidRPr="00DB7FA4" w:rsidRDefault="005574B4" w:rsidP="005574B4">
            <w:pPr>
              <w:spacing w:line="240" w:lineRule="auto"/>
              <w:rPr>
                <w:sz w:val="16"/>
                <w:szCs w:val="16"/>
              </w:rPr>
            </w:pPr>
            <w:r w:rsidRPr="00DB7FA4">
              <w:rPr>
                <w:rFonts w:cs="Arial"/>
                <w:sz w:val="16"/>
                <w:szCs w:val="16"/>
              </w:rPr>
              <w:t>//IMKAD_AangebodenStuk/StukdeelHypotheek [aanduidingHypotheek = leeg of niet aanwezig]</w:t>
            </w:r>
          </w:p>
          <w:p w14:paraId="623220AE" w14:textId="77777777" w:rsidR="005574B4" w:rsidRDefault="005574B4" w:rsidP="005574B4">
            <w:pPr>
              <w:spacing w:line="240" w:lineRule="auto"/>
              <w:rPr>
                <w:sz w:val="16"/>
                <w:szCs w:val="16"/>
              </w:rPr>
            </w:pPr>
            <w:r w:rsidRPr="00DB7FA4">
              <w:rPr>
                <w:sz w:val="16"/>
                <w:szCs w:val="16"/>
              </w:rPr>
              <w:tab/>
              <w:t>./</w:t>
            </w:r>
            <w:r w:rsidRPr="00B13D63">
              <w:rPr>
                <w:sz w:val="16"/>
                <w:szCs w:val="16"/>
              </w:rPr>
              <w:t>rangordeHypotheek</w:t>
            </w:r>
          </w:p>
          <w:p w14:paraId="381C9D9C" w14:textId="77777777" w:rsidR="004F0F5D" w:rsidRDefault="004F0F5D" w:rsidP="00D77156">
            <w:pPr>
              <w:spacing w:line="240" w:lineRule="auto"/>
              <w:rPr>
                <w:sz w:val="16"/>
                <w:szCs w:val="16"/>
              </w:rPr>
            </w:pPr>
          </w:p>
          <w:p w14:paraId="3CD740D0" w14:textId="77777777" w:rsidR="004F0F5D" w:rsidRPr="00DB7FA4" w:rsidRDefault="004F0F5D" w:rsidP="00D77156">
            <w:pPr>
              <w:spacing w:line="240" w:lineRule="auto"/>
              <w:rPr>
                <w:u w:val="single"/>
              </w:rPr>
            </w:pPr>
            <w:r w:rsidRPr="00DB7FA4">
              <w:rPr>
                <w:u w:val="single"/>
              </w:rPr>
              <w:t>Mapping hypotheekbedrag:</w:t>
            </w:r>
          </w:p>
          <w:p w14:paraId="28DE4EEB"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738661AA"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055D9DDD"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737DD85C" w14:textId="77777777" w:rsidR="004F0F5D" w:rsidRDefault="004F0F5D" w:rsidP="00D77156">
            <w:pPr>
              <w:spacing w:line="240" w:lineRule="auto"/>
              <w:rPr>
                <w:sz w:val="16"/>
                <w:szCs w:val="16"/>
              </w:rPr>
            </w:pPr>
          </w:p>
          <w:p w14:paraId="3DE240A7" w14:textId="77777777" w:rsidR="004F0F5D" w:rsidRPr="00B97244" w:rsidRDefault="004F0F5D" w:rsidP="00D77156">
            <w:pPr>
              <w:spacing w:line="240" w:lineRule="auto"/>
              <w:rPr>
                <w:u w:val="single"/>
              </w:rPr>
            </w:pPr>
            <w:r w:rsidRPr="00B97244">
              <w:rPr>
                <w:u w:val="single"/>
              </w:rPr>
              <w:t>Mapping '15</w:t>
            </w:r>
            <w:r w:rsidR="00394380">
              <w:rPr>
                <w:u w:val="single"/>
              </w:rPr>
              <w:t>0</w:t>
            </w:r>
            <w:r w:rsidRPr="00B97244">
              <w:rPr>
                <w:u w:val="single"/>
              </w:rPr>
              <w:t>% van hypotheekbedrag'</w:t>
            </w:r>
          </w:p>
          <w:p w14:paraId="2BD70AA1"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73BF92A9" w14:textId="77777777" w:rsidR="004F0F5D" w:rsidRPr="00DB7FA4" w:rsidRDefault="004F0F5D" w:rsidP="00D77156">
            <w:pPr>
              <w:spacing w:line="240" w:lineRule="auto"/>
              <w:rPr>
                <w:sz w:val="16"/>
                <w:szCs w:val="16"/>
              </w:rPr>
            </w:pPr>
            <w:r w:rsidRPr="00DB7FA4">
              <w:rPr>
                <w:sz w:val="16"/>
                <w:szCs w:val="16"/>
              </w:rPr>
              <w:tab/>
              <w:t>./bedragTotaal/som</w:t>
            </w:r>
          </w:p>
          <w:p w14:paraId="176A44E0" w14:textId="77777777" w:rsidR="004F0F5D" w:rsidRPr="00DB7FA4" w:rsidRDefault="004F0F5D" w:rsidP="00D77156">
            <w:pPr>
              <w:spacing w:line="240" w:lineRule="auto"/>
              <w:rPr>
                <w:sz w:val="16"/>
                <w:szCs w:val="16"/>
              </w:rPr>
            </w:pPr>
            <w:r w:rsidRPr="00DB7FA4">
              <w:rPr>
                <w:sz w:val="16"/>
                <w:szCs w:val="16"/>
              </w:rPr>
              <w:tab/>
              <w:t>./bedragTotaal/valuta</w:t>
            </w:r>
          </w:p>
        </w:tc>
      </w:tr>
    </w:tbl>
    <w:p w14:paraId="6AD75EF4" w14:textId="77777777" w:rsidR="003952DF" w:rsidRDefault="003952DF"/>
    <w:p w14:paraId="63629E90" w14:textId="77777777" w:rsidR="003952DF" w:rsidRDefault="003952DF" w:rsidP="003952DF">
      <w:pPr>
        <w:pStyle w:val="Kop2"/>
        <w:pageBreakBefore/>
      </w:pPr>
      <w:bookmarkStart w:id="45" w:name="_Toc483386926"/>
      <w:r>
        <w:lastRenderedPageBreak/>
        <w:t>Hypotheekstelling overbruggingshypotheek</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7BAC7603" w14:textId="77777777" w:rsidTr="0084014E">
        <w:trPr>
          <w:tblHeader/>
        </w:trPr>
        <w:tc>
          <w:tcPr>
            <w:tcW w:w="6771" w:type="dxa"/>
            <w:shd w:val="clear" w:color="auto" w:fill="auto"/>
          </w:tcPr>
          <w:p w14:paraId="5969F81E" w14:textId="77777777" w:rsidR="003952DF" w:rsidRPr="00D77156" w:rsidRDefault="003952DF" w:rsidP="0084014E">
            <w:pPr>
              <w:rPr>
                <w:b/>
              </w:rPr>
            </w:pPr>
            <w:r w:rsidRPr="00DB7FA4">
              <w:rPr>
                <w:b/>
              </w:rPr>
              <w:t>Modeldocument tekst</w:t>
            </w:r>
          </w:p>
        </w:tc>
        <w:tc>
          <w:tcPr>
            <w:tcW w:w="7371" w:type="dxa"/>
            <w:shd w:val="clear" w:color="auto" w:fill="auto"/>
          </w:tcPr>
          <w:p w14:paraId="51606FC3" w14:textId="77777777" w:rsidR="003952DF" w:rsidRPr="00D77156" w:rsidRDefault="003952DF" w:rsidP="0084014E">
            <w:pPr>
              <w:rPr>
                <w:b/>
              </w:rPr>
            </w:pPr>
            <w:r w:rsidRPr="00DB7FA4">
              <w:rPr>
                <w:b/>
              </w:rPr>
              <w:t>Toelichting</w:t>
            </w:r>
          </w:p>
        </w:tc>
      </w:tr>
      <w:tr w:rsidR="00E729A7" w:rsidRPr="00343045" w14:paraId="4694F68E" w14:textId="77777777" w:rsidTr="00DB7FA4">
        <w:tc>
          <w:tcPr>
            <w:tcW w:w="6771" w:type="dxa"/>
            <w:shd w:val="clear" w:color="auto" w:fill="auto"/>
          </w:tcPr>
          <w:p w14:paraId="620A04A7" w14:textId="22BC7C22" w:rsidR="00030A78" w:rsidRDefault="004F0F5D" w:rsidP="00BD1B42">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schuldenaar verleent, tot zekerheid voor de betaling van al hetgeen geldgeefster te vorderen mocht hebben of krijgen op grond van de overbrugging</w:t>
            </w:r>
            <w:r w:rsidR="00561A0C" w:rsidRPr="00561A0C">
              <w:rPr>
                <w:rFonts w:cs="Arial"/>
                <w:snapToGrid/>
                <w:color w:val="800080"/>
                <w:kern w:val="0"/>
                <w:szCs w:val="18"/>
                <w:lang w:val="nl" w:eastAsia="nl-NL"/>
              </w:rPr>
              <w:t>slening</w:t>
            </w:r>
            <w:r w:rsidR="00C4795A">
              <w:rPr>
                <w:rFonts w:cs="Arial"/>
                <w:snapToGrid/>
                <w:color w:val="800080"/>
                <w:kern w:val="0"/>
                <w:szCs w:val="18"/>
                <w:lang w:val="nl" w:eastAsia="nl-NL"/>
              </w:rPr>
              <w:t>,</w:t>
            </w:r>
            <w:r w:rsidRPr="00030A78">
              <w:rPr>
                <w:rFonts w:cs="Arial"/>
                <w:snapToGrid/>
                <w:color w:val="800080"/>
                <w:kern w:val="0"/>
                <w:szCs w:val="18"/>
                <w:lang w:val="nl" w:eastAsia="nl-NL"/>
              </w:rPr>
              <w:t xml:space="preserve"> de betaling van de verschuldigde rente (ook indien deze betrekking heeft op een periode van langer dan drie jaar), boeten en de in de Algemene </w:t>
            </w:r>
            <w:r w:rsidR="00561A0C" w:rsidRPr="00561A0C">
              <w:rPr>
                <w:rFonts w:cs="Arial"/>
                <w:snapToGrid/>
                <w:color w:val="800080"/>
                <w:kern w:val="0"/>
                <w:szCs w:val="18"/>
                <w:lang w:val="nl" w:eastAsia="nl-NL"/>
              </w:rPr>
              <w:t xml:space="preserve">Voorwaarden </w:t>
            </w:r>
            <w:r w:rsidRPr="00030A78">
              <w:rPr>
                <w:rFonts w:cs="Arial"/>
                <w:snapToGrid/>
                <w:color w:val="800080"/>
                <w:kern w:val="0"/>
                <w:szCs w:val="18"/>
                <w:lang w:val="nl" w:eastAsia="nl-NL"/>
              </w:rPr>
              <w:t>bedoelde kosten, een recht van hypotheek</w:t>
            </w:r>
            <w:r w:rsidR="00BB5872" w:rsidRPr="00030A78">
              <w:rPr>
                <w:rFonts w:cs="Arial"/>
                <w:snapToGrid/>
                <w:color w:val="80008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FB1425" w:rsidRPr="00030A78">
              <w:rPr>
                <w:rFonts w:cs="Arial"/>
                <w:snapToGrid/>
                <w:kern w:val="0"/>
                <w:szCs w:val="18"/>
                <w:lang w:val="nl" w:eastAsia="nl-NL"/>
              </w:rPr>
              <w:t xml:space="preserve"> overbruggingshypotheek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in rang en wel op het overbruggingspand zoals hierna vermeld tot een bedrag van </w:t>
            </w:r>
          </w:p>
          <w:p w14:paraId="35617434" w14:textId="77777777" w:rsidR="004F0F5D" w:rsidRPr="00030A78" w:rsidRDefault="004F0F5D"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te vermeerderen met de hiervoor bedoelde rente, boeten en kosten, die tezamen worden begroot op vijftig procent (50%), dus tot een eindbedrag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w:t>
            </w:r>
          </w:p>
          <w:p w14:paraId="76B3BA31" w14:textId="77777777" w:rsidR="00E729A7" w:rsidRPr="00030A78" w:rsidRDefault="00E729A7" w:rsidP="00030A78">
            <w:pPr>
              <w:widowControl w:val="0"/>
              <w:tabs>
                <w:tab w:val="left" w:pos="-1440"/>
                <w:tab w:val="left" w:pos="-720"/>
                <w:tab w:val="left" w:pos="0"/>
                <w:tab w:val="left" w:pos="720"/>
                <w:tab w:val="left" w:pos="1440"/>
                <w:tab w:val="left" w:pos="2160"/>
                <w:tab w:val="left" w:pos="2880"/>
                <w:tab w:val="left" w:pos="4320"/>
                <w:tab w:val="left" w:pos="5040"/>
                <w:tab w:val="left" w:pos="5760"/>
                <w:tab w:val="left" w:pos="6480"/>
                <w:tab w:val="left" w:pos="7920"/>
                <w:tab w:val="left" w:pos="8640"/>
                <w:tab w:val="left" w:pos="9360"/>
              </w:tabs>
              <w:suppressAutoHyphens/>
              <w:rPr>
                <w:rFonts w:cs="Arial"/>
                <w:snapToGrid/>
                <w:color w:val="800080"/>
                <w:kern w:val="0"/>
                <w:szCs w:val="18"/>
                <w:lang w:val="nl" w:eastAsia="nl-NL"/>
              </w:rPr>
            </w:pPr>
          </w:p>
        </w:tc>
        <w:tc>
          <w:tcPr>
            <w:tcW w:w="7371" w:type="dxa"/>
            <w:shd w:val="clear" w:color="auto" w:fill="auto"/>
          </w:tcPr>
          <w:p w14:paraId="67FAD8B1" w14:textId="77777777" w:rsidR="00394380" w:rsidRDefault="004F0F5D" w:rsidP="00030A78">
            <w:pPr>
              <w:keepNext/>
            </w:pPr>
            <w:r>
              <w:t xml:space="preserve">Optionele tekst welke wordt getoond </w:t>
            </w:r>
            <w:r w:rsidR="001B41C7">
              <w:t xml:space="preserve">voor de </w:t>
            </w:r>
            <w:r w:rsidRPr="0031578B">
              <w:t>overbruggingslening</w:t>
            </w:r>
            <w:r>
              <w:t>.</w:t>
            </w:r>
          </w:p>
          <w:p w14:paraId="1D57F7E9" w14:textId="77777777" w:rsidR="00394380" w:rsidRDefault="00394380" w:rsidP="00030A78">
            <w:pPr>
              <w:keepNext/>
            </w:pPr>
          </w:p>
          <w:p w14:paraId="52CE77EA" w14:textId="77777777" w:rsidR="00394380" w:rsidRDefault="00394380" w:rsidP="00030A78">
            <w:pPr>
              <w:keepNext/>
            </w:pPr>
            <w:r>
              <w:t xml:space="preserve">De bedragen worden </w:t>
            </w:r>
            <w:r w:rsidRPr="00BF6B9A">
              <w:t>ui</w:t>
            </w:r>
            <w:r>
              <w:t>t</w:t>
            </w:r>
            <w:r w:rsidRPr="00BF6B9A">
              <w:t>gesch</w:t>
            </w:r>
            <w:r>
              <w:t>reven getoond, gevolgd door het b</w:t>
            </w:r>
            <w:r w:rsidRPr="00BF6B9A">
              <w:t>e</w:t>
            </w:r>
            <w:r>
              <w:t>drag in cijfers, tussen haakjes.</w:t>
            </w:r>
          </w:p>
          <w:p w14:paraId="55DB36C8" w14:textId="77777777" w:rsidR="00394380" w:rsidRPr="00030A78" w:rsidRDefault="00394380" w:rsidP="00030A78">
            <w:pPr>
              <w:keepNext/>
            </w:pPr>
          </w:p>
          <w:p w14:paraId="55D16A46" w14:textId="77777777" w:rsidR="00394380" w:rsidRPr="00030A78" w:rsidRDefault="00394380" w:rsidP="00030A78">
            <w:pPr>
              <w:keepNext/>
            </w:pPr>
            <w:r>
              <w:t xml:space="preserve">Het telwoord </w:t>
            </w:r>
            <w:r w:rsidRPr="00A33B2A">
              <w:t>wordt als getal in het essentialiabestand opgenomen maar als tekst in de akte</w:t>
            </w:r>
            <w:r w:rsidRPr="00030A78">
              <w:t>.</w:t>
            </w:r>
          </w:p>
          <w:p w14:paraId="5DE6F48B" w14:textId="77777777" w:rsidR="00ED3523" w:rsidRDefault="00ED3523" w:rsidP="00ED3523">
            <w:pPr>
              <w:spacing w:line="240" w:lineRule="auto"/>
              <w:rPr>
                <w:sz w:val="16"/>
                <w:szCs w:val="16"/>
              </w:rPr>
            </w:pPr>
          </w:p>
          <w:p w14:paraId="00404EAB" w14:textId="77777777" w:rsidR="00ED3523" w:rsidRDefault="00ED3523" w:rsidP="00ED3523">
            <w:pPr>
              <w:spacing w:line="240" w:lineRule="auto"/>
              <w:rPr>
                <w:u w:val="single"/>
              </w:rPr>
            </w:pPr>
            <w:r w:rsidRPr="00B97244">
              <w:rPr>
                <w:u w:val="single"/>
              </w:rPr>
              <w:t>Mapping telwoord:</w:t>
            </w:r>
          </w:p>
          <w:p w14:paraId="3E16A540" w14:textId="77777777" w:rsidR="00E176A0" w:rsidRPr="00F324D5" w:rsidRDefault="00E176A0" w:rsidP="00ED3523">
            <w:pPr>
              <w:spacing w:line="240" w:lineRule="auto"/>
              <w:rPr>
                <w:sz w:val="16"/>
                <w:szCs w:val="16"/>
              </w:rPr>
            </w:pPr>
            <w:r w:rsidRPr="00F324D5">
              <w:rPr>
                <w:sz w:val="16"/>
                <w:szCs w:val="16"/>
              </w:rPr>
              <w:t>-zie voorgaande mapping telwoord</w:t>
            </w:r>
          </w:p>
          <w:p w14:paraId="05CE6BC3" w14:textId="77777777" w:rsidR="00E176A0" w:rsidRDefault="00E176A0" w:rsidP="00ED3523">
            <w:pPr>
              <w:spacing w:line="240" w:lineRule="auto"/>
              <w:rPr>
                <w:u w:val="single"/>
              </w:rPr>
            </w:pPr>
          </w:p>
          <w:p w14:paraId="5B08BBBB" w14:textId="77777777" w:rsidR="00E176A0" w:rsidRPr="00B97244" w:rsidRDefault="00E176A0" w:rsidP="00ED3523">
            <w:pPr>
              <w:spacing w:line="240" w:lineRule="auto"/>
              <w:rPr>
                <w:u w:val="single"/>
              </w:rPr>
            </w:pPr>
            <w:r w:rsidRPr="00B97244">
              <w:rPr>
                <w:u w:val="single"/>
              </w:rPr>
              <w:t>Mapping telwoord</w:t>
            </w:r>
            <w:r>
              <w:rPr>
                <w:u w:val="single"/>
              </w:rPr>
              <w:t xml:space="preserve"> overbruggings</w:t>
            </w:r>
            <w:r w:rsidR="00FB1425">
              <w:rPr>
                <w:u w:val="single"/>
              </w:rPr>
              <w:t>hypotheek</w:t>
            </w:r>
            <w:r>
              <w:rPr>
                <w:u w:val="single"/>
              </w:rPr>
              <w:t>:</w:t>
            </w:r>
          </w:p>
          <w:p w14:paraId="7916CEFF" w14:textId="77777777" w:rsidR="00ED3523" w:rsidRPr="00DB7FA4" w:rsidRDefault="00ED3523" w:rsidP="00ED3523">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7B0FF336" w14:textId="77777777" w:rsidR="00ED3523" w:rsidRDefault="00ED3523" w:rsidP="00ED3523">
            <w:pPr>
              <w:spacing w:line="240" w:lineRule="auto"/>
              <w:rPr>
                <w:sz w:val="16"/>
                <w:szCs w:val="16"/>
              </w:rPr>
            </w:pPr>
            <w:r w:rsidRPr="00DB7FA4">
              <w:rPr>
                <w:sz w:val="16"/>
                <w:szCs w:val="16"/>
              </w:rPr>
              <w:tab/>
              <w:t>./</w:t>
            </w:r>
            <w:r w:rsidRPr="00B13D63">
              <w:rPr>
                <w:sz w:val="16"/>
                <w:szCs w:val="16"/>
              </w:rPr>
              <w:t>rangordeHypotheek</w:t>
            </w:r>
          </w:p>
          <w:p w14:paraId="2DF25215" w14:textId="77777777" w:rsidR="00394380" w:rsidRDefault="00394380" w:rsidP="00394380">
            <w:pPr>
              <w:spacing w:line="240" w:lineRule="auto"/>
              <w:rPr>
                <w:sz w:val="16"/>
                <w:szCs w:val="16"/>
              </w:rPr>
            </w:pPr>
          </w:p>
          <w:p w14:paraId="4443C605" w14:textId="77777777" w:rsidR="00394380" w:rsidRPr="00DB7FA4" w:rsidRDefault="00394380" w:rsidP="00394380">
            <w:pPr>
              <w:spacing w:line="240" w:lineRule="auto"/>
              <w:rPr>
                <w:u w:val="single"/>
              </w:rPr>
            </w:pPr>
            <w:r w:rsidRPr="00DB7FA4">
              <w:rPr>
                <w:u w:val="single"/>
              </w:rPr>
              <w:t>Mapping hypotheekbedrag:</w:t>
            </w:r>
          </w:p>
          <w:p w14:paraId="77109836" w14:textId="77777777" w:rsidR="00394380" w:rsidRPr="00DB7FA4" w:rsidRDefault="00394380" w:rsidP="00394380">
            <w:pPr>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2AC4D1F" w14:textId="77777777" w:rsidR="00394380" w:rsidRPr="00DB7FA4" w:rsidRDefault="00394380" w:rsidP="00394380">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371781B1" w14:textId="77777777" w:rsidR="00394380" w:rsidRDefault="00394380" w:rsidP="00394380">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1BD73E91" w14:textId="77777777" w:rsidR="00394380" w:rsidRDefault="00394380" w:rsidP="00394380">
            <w:pPr>
              <w:spacing w:line="240" w:lineRule="auto"/>
              <w:rPr>
                <w:sz w:val="16"/>
                <w:szCs w:val="16"/>
              </w:rPr>
            </w:pPr>
          </w:p>
          <w:p w14:paraId="2B87FD4B" w14:textId="77777777" w:rsidR="00394380" w:rsidRPr="00B97244" w:rsidRDefault="00394380" w:rsidP="00394380">
            <w:pPr>
              <w:spacing w:line="240" w:lineRule="auto"/>
              <w:rPr>
                <w:u w:val="single"/>
              </w:rPr>
            </w:pPr>
            <w:r w:rsidRPr="00B97244">
              <w:rPr>
                <w:u w:val="single"/>
              </w:rPr>
              <w:t>Mapping '1</w:t>
            </w:r>
            <w:r>
              <w:rPr>
                <w:u w:val="single"/>
              </w:rPr>
              <w:t>50</w:t>
            </w:r>
            <w:r w:rsidRPr="00B97244">
              <w:rPr>
                <w:u w:val="single"/>
              </w:rPr>
              <w:t>% van hypotheekbedrag'</w:t>
            </w:r>
          </w:p>
          <w:p w14:paraId="1B0CFE11" w14:textId="77777777" w:rsidR="00394380" w:rsidRPr="00DB7FA4" w:rsidRDefault="00394380" w:rsidP="00394380">
            <w:pPr>
              <w:spacing w:line="240" w:lineRule="auto"/>
              <w:rPr>
                <w:sz w:val="16"/>
                <w:szCs w:val="16"/>
              </w:rPr>
            </w:pPr>
            <w:r w:rsidRPr="00DB7FA4">
              <w:rPr>
                <w:rFonts w:cs="Arial"/>
                <w:sz w:val="16"/>
                <w:szCs w:val="16"/>
              </w:rPr>
              <w:t xml:space="preserve">//IMKAD_AangebodenStuk/StukdeelHypotheek [aanduidingHypotheek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C7B8128" w14:textId="77777777" w:rsidR="00394380" w:rsidRPr="00DB7FA4" w:rsidRDefault="00394380" w:rsidP="00394380">
            <w:pPr>
              <w:spacing w:line="240" w:lineRule="auto"/>
              <w:rPr>
                <w:sz w:val="16"/>
                <w:szCs w:val="16"/>
              </w:rPr>
            </w:pPr>
            <w:r w:rsidRPr="00DB7FA4">
              <w:rPr>
                <w:sz w:val="16"/>
                <w:szCs w:val="16"/>
              </w:rPr>
              <w:tab/>
              <w:t>./bedragTotaal/som</w:t>
            </w:r>
          </w:p>
          <w:p w14:paraId="0916B11A" w14:textId="77777777" w:rsidR="00E729A7" w:rsidRDefault="00394380" w:rsidP="00E729A7">
            <w:pPr>
              <w:spacing w:line="240" w:lineRule="auto"/>
            </w:pPr>
            <w:r w:rsidRPr="00DB7FA4">
              <w:rPr>
                <w:sz w:val="16"/>
                <w:szCs w:val="16"/>
              </w:rPr>
              <w:tab/>
              <w:t>./bedragTotaal/valuta</w:t>
            </w:r>
          </w:p>
        </w:tc>
      </w:tr>
    </w:tbl>
    <w:p w14:paraId="5BC383B2" w14:textId="77777777" w:rsidR="00407923" w:rsidRDefault="00407923" w:rsidP="00145092"/>
    <w:p w14:paraId="76A022E5" w14:textId="77777777" w:rsidR="00C80891" w:rsidRDefault="003952DF" w:rsidP="00B13D63">
      <w:pPr>
        <w:pStyle w:val="Kop2"/>
        <w:pageBreakBefore/>
      </w:pPr>
      <w:bookmarkStart w:id="46" w:name="_Toc483386927"/>
      <w:r>
        <w:lastRenderedPageBreak/>
        <w:t>Registergoed</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929E58A" w14:textId="77777777" w:rsidTr="00D77156">
        <w:trPr>
          <w:tblHeader/>
        </w:trPr>
        <w:tc>
          <w:tcPr>
            <w:tcW w:w="6771" w:type="dxa"/>
            <w:shd w:val="clear" w:color="auto" w:fill="auto"/>
          </w:tcPr>
          <w:p w14:paraId="7867A638" w14:textId="77777777" w:rsidR="00E729A7" w:rsidRPr="00D77156" w:rsidRDefault="00E729A7" w:rsidP="00E729A7">
            <w:pPr>
              <w:rPr>
                <w:b/>
              </w:rPr>
            </w:pPr>
            <w:r w:rsidRPr="00DB7FA4">
              <w:rPr>
                <w:b/>
              </w:rPr>
              <w:t>Modeldocument tekst</w:t>
            </w:r>
          </w:p>
        </w:tc>
        <w:tc>
          <w:tcPr>
            <w:tcW w:w="7371" w:type="dxa"/>
            <w:shd w:val="clear" w:color="auto" w:fill="auto"/>
          </w:tcPr>
          <w:p w14:paraId="3B60BC70" w14:textId="77777777" w:rsidR="00E729A7" w:rsidRPr="00D77156" w:rsidRDefault="00E729A7" w:rsidP="00E729A7">
            <w:pPr>
              <w:rPr>
                <w:b/>
              </w:rPr>
            </w:pPr>
            <w:r w:rsidRPr="00DB7FA4">
              <w:rPr>
                <w:b/>
              </w:rPr>
              <w:t>Toelichting</w:t>
            </w:r>
          </w:p>
        </w:tc>
      </w:tr>
      <w:tr w:rsidR="00D75F61" w:rsidRPr="00343045" w14:paraId="1B8367A3" w14:textId="77777777" w:rsidTr="00DB7FA4">
        <w:tc>
          <w:tcPr>
            <w:tcW w:w="6771" w:type="dxa"/>
            <w:shd w:val="clear" w:color="auto" w:fill="auto"/>
          </w:tcPr>
          <w:p w14:paraId="2757923C" w14:textId="77777777" w:rsidR="00D75F61"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eastAsia="nl-NL"/>
              </w:rPr>
            </w:pPr>
            <w:r w:rsidRPr="00030A78">
              <w:rPr>
                <w:rFonts w:cs="Arial"/>
                <w:snapToGrid/>
                <w:color w:val="FF0000"/>
                <w:kern w:val="0"/>
                <w:szCs w:val="18"/>
                <w:lang w:eastAsia="nl-NL"/>
              </w:rPr>
              <w:t xml:space="preserve">De </w:t>
            </w:r>
            <w:r w:rsidRPr="00030A78">
              <w:rPr>
                <w:rFonts w:cs="Arial"/>
                <w:snapToGrid/>
                <w:color w:val="FF0000"/>
                <w:kern w:val="0"/>
                <w:szCs w:val="18"/>
                <w:lang w:val="nl" w:eastAsia="nl-NL"/>
              </w:rPr>
              <w:t>zekerheden</w:t>
            </w:r>
            <w:r w:rsidRPr="00030A78">
              <w:rPr>
                <w:rFonts w:cs="Arial"/>
                <w:snapToGrid/>
                <w:color w:val="FF0000"/>
                <w:kern w:val="0"/>
                <w:szCs w:val="18"/>
                <w:lang w:eastAsia="nl-NL"/>
              </w:rPr>
              <w:t xml:space="preserve"> zoals in deze akte omschreven worden verleend op:</w:t>
            </w:r>
          </w:p>
          <w:p w14:paraId="6591DCFD" w14:textId="77777777" w:rsidR="00C4795A" w:rsidRPr="00F06036" w:rsidRDefault="00C4795A"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r w:rsidRPr="00F06036">
              <w:rPr>
                <w:color w:val="FF0000"/>
                <w:szCs w:val="18"/>
                <w:u w:val="single"/>
              </w:rPr>
              <w:t>Het registergoed</w:t>
            </w:r>
          </w:p>
        </w:tc>
        <w:tc>
          <w:tcPr>
            <w:tcW w:w="7371" w:type="dxa"/>
            <w:shd w:val="clear" w:color="auto" w:fill="auto"/>
          </w:tcPr>
          <w:p w14:paraId="27D7C3E8" w14:textId="77777777" w:rsidR="00D75F61" w:rsidRDefault="00D75F61" w:rsidP="00E729A7">
            <w:r>
              <w:t>Vaste tekst</w:t>
            </w:r>
          </w:p>
        </w:tc>
      </w:tr>
      <w:tr w:rsidR="00E729A7" w:rsidRPr="00343045" w14:paraId="759821AF" w14:textId="77777777" w:rsidTr="00DB7FA4">
        <w:tc>
          <w:tcPr>
            <w:tcW w:w="6771" w:type="dxa"/>
            <w:shd w:val="clear" w:color="auto" w:fill="auto"/>
          </w:tcPr>
          <w:p w14:paraId="1B2B8F37" w14:textId="77777777" w:rsidR="00E729A7" w:rsidRPr="00DB7FA4" w:rsidRDefault="00E729A7" w:rsidP="00E729A7">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D75F61">
              <w:rPr>
                <w:rFonts w:ascii="Times New Roman" w:hAnsi="Times New Roman"/>
                <w:color w:val="FF0000"/>
                <w:szCs w:val="18"/>
              </w:rPr>
              <w:t>,</w:t>
            </w:r>
          </w:p>
        </w:tc>
        <w:tc>
          <w:tcPr>
            <w:tcW w:w="7371" w:type="dxa"/>
            <w:shd w:val="clear" w:color="auto" w:fill="auto"/>
          </w:tcPr>
          <w:p w14:paraId="7121F0E4" w14:textId="77777777" w:rsidR="00E729A7" w:rsidRPr="00124E96" w:rsidRDefault="00E729A7" w:rsidP="00E729A7">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3E2358B5" w14:textId="77777777" w:rsidR="00E729A7" w:rsidRDefault="00E729A7" w:rsidP="00E729A7"/>
          <w:p w14:paraId="6D0EF796" w14:textId="77777777" w:rsidR="00E729A7" w:rsidRPr="00DB7FA4" w:rsidRDefault="00E729A7" w:rsidP="00E729A7">
            <w:pPr>
              <w:rPr>
                <w:lang w:val="nl"/>
              </w:rPr>
            </w:pPr>
            <w:r>
              <w:t>Van TEKSTBLOK REGISTERGOED zijn alleen de objecten perceel, appartementsrecht, netwerk en schip van toepassing.</w:t>
            </w:r>
            <w:r w:rsidRPr="00DB7FA4">
              <w:rPr>
                <w:lang w:val="nl"/>
              </w:rPr>
              <w:t xml:space="preserve"> </w:t>
            </w:r>
          </w:p>
          <w:p w14:paraId="723D1B8B" w14:textId="77777777" w:rsidR="00E729A7" w:rsidRDefault="00E729A7" w:rsidP="00E729A7">
            <w:pPr>
              <w:rPr>
                <w:lang w:val="nl"/>
              </w:rPr>
            </w:pPr>
          </w:p>
          <w:p w14:paraId="2D568C9F" w14:textId="77777777" w:rsidR="00E729A7" w:rsidRDefault="00E729A7" w:rsidP="00E729A7">
            <w:pPr>
              <w:rPr>
                <w:lang w:val="nl"/>
              </w:rPr>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6C5D839B" w14:textId="77777777" w:rsidR="00E729A7" w:rsidRPr="00DB7FA4" w:rsidRDefault="00E729A7" w:rsidP="00E729A7">
            <w:pPr>
              <w:rPr>
                <w:lang w:val="nl"/>
              </w:rPr>
            </w:pPr>
          </w:p>
          <w:p w14:paraId="5A8EB4F6" w14:textId="77777777" w:rsidR="00E729A7" w:rsidRPr="00DB7FA4" w:rsidRDefault="00E729A7" w:rsidP="00E729A7">
            <w:pPr>
              <w:rPr>
                <w:u w:val="single"/>
                <w:lang w:val="nl"/>
              </w:rPr>
            </w:pPr>
            <w:r w:rsidRPr="00DB7FA4">
              <w:rPr>
                <w:u w:val="single"/>
                <w:lang w:val="nl"/>
              </w:rPr>
              <w:t>Mapping:</w:t>
            </w:r>
          </w:p>
          <w:p w14:paraId="2FC131B0" w14:textId="77777777" w:rsidR="00E729A7" w:rsidRPr="00DB7FA4" w:rsidRDefault="00E729A7" w:rsidP="00E729A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219BEB21" w14:textId="77777777" w:rsidR="00E729A7" w:rsidRPr="00943EC1" w:rsidRDefault="00E729A7" w:rsidP="00D77156">
            <w:pPr>
              <w:numPr>
                <w:ilvl w:val="0"/>
                <w:numId w:val="19"/>
              </w:numPr>
              <w:spacing w:line="240" w:lineRule="auto"/>
            </w:pPr>
            <w:r w:rsidRPr="00DB7FA4">
              <w:rPr>
                <w:sz w:val="16"/>
                <w:szCs w:val="16"/>
              </w:rPr>
              <w:t>zie tekstblokken voor de verdere mapping</w:t>
            </w:r>
          </w:p>
        </w:tc>
      </w:tr>
      <w:tr w:rsidR="00D75F61" w:rsidRPr="00343045" w14:paraId="0635AC32" w14:textId="77777777" w:rsidTr="00DB7FA4">
        <w:tc>
          <w:tcPr>
            <w:tcW w:w="6771" w:type="dxa"/>
            <w:shd w:val="clear" w:color="auto" w:fill="auto"/>
          </w:tcPr>
          <w:p w14:paraId="68512877" w14:textId="77777777" w:rsidR="00D75F61" w:rsidRPr="00030A78"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rPr>
            </w:pPr>
            <w:r w:rsidRPr="00030A78">
              <w:rPr>
                <w:rFonts w:cs="Arial"/>
                <w:snapToGrid/>
                <w:color w:val="FF0000"/>
                <w:kern w:val="0"/>
                <w:szCs w:val="18"/>
                <w:lang w:eastAsia="nl-NL"/>
              </w:rPr>
              <w:t xml:space="preserve">in deze </w:t>
            </w:r>
            <w:r w:rsidRPr="00030A78">
              <w:rPr>
                <w:rFonts w:cs="Arial"/>
                <w:snapToGrid/>
                <w:color w:val="FF0000"/>
                <w:kern w:val="0"/>
                <w:szCs w:val="18"/>
                <w:lang w:val="nl" w:eastAsia="nl-NL"/>
              </w:rPr>
              <w:t>akte</w:t>
            </w:r>
            <w:r w:rsidRPr="00030A78">
              <w:rPr>
                <w:rFonts w:cs="Arial"/>
                <w:snapToGrid/>
                <w:color w:val="FF0000"/>
                <w:kern w:val="0"/>
                <w:szCs w:val="18"/>
                <w:lang w:eastAsia="nl-NL"/>
              </w:rPr>
              <w:t xml:space="preserve"> </w:t>
            </w:r>
            <w:r w:rsidRPr="00030A78">
              <w:rPr>
                <w:rFonts w:cs="Arial"/>
                <w:snapToGrid/>
                <w:color w:val="800080"/>
                <w:kern w:val="0"/>
                <w:szCs w:val="18"/>
                <w:lang w:eastAsia="nl-NL"/>
              </w:rPr>
              <w:t>gezamenlijk</w:t>
            </w:r>
            <w:r w:rsidRPr="00030A78">
              <w:rPr>
                <w:rFonts w:cs="Arial"/>
                <w:snapToGrid/>
                <w:color w:val="FF0000"/>
                <w:kern w:val="0"/>
                <w:szCs w:val="18"/>
                <w:lang w:eastAsia="nl-NL"/>
              </w:rPr>
              <w:t xml:space="preserve"> te noemen ‘het registergoed’</w:t>
            </w:r>
            <w:r w:rsidRPr="00DD02E7">
              <w:rPr>
                <w:rFonts w:cs="Arial"/>
                <w:snapToGrid/>
                <w:color w:val="800080"/>
                <w:kern w:val="0"/>
                <w:szCs w:val="18"/>
                <w:lang w:eastAsia="nl-NL"/>
              </w:rPr>
              <w:t>;</w:t>
            </w:r>
          </w:p>
        </w:tc>
        <w:tc>
          <w:tcPr>
            <w:tcW w:w="7371" w:type="dxa"/>
            <w:shd w:val="clear" w:color="auto" w:fill="auto"/>
          </w:tcPr>
          <w:p w14:paraId="0C8A3AAB" w14:textId="77777777" w:rsidR="00D75F61" w:rsidRDefault="00D75F61" w:rsidP="00D77156">
            <w:pPr>
              <w:rPr>
                <w:snapToGrid/>
                <w:szCs w:val="18"/>
              </w:rPr>
            </w:pPr>
            <w:r w:rsidRPr="00AF2670">
              <w:rPr>
                <w:snapToGrid/>
                <w:szCs w:val="18"/>
              </w:rPr>
              <w:t xml:space="preserve">Combinatie van </w:t>
            </w:r>
            <w:r w:rsidRPr="00AF2670">
              <w:t>vaste</w:t>
            </w:r>
            <w:r w:rsidRPr="00AF2670">
              <w:rPr>
                <w:snapToGrid/>
                <w:szCs w:val="18"/>
              </w:rPr>
              <w:t xml:space="preserve"> en afleidbare tekst. De tekst</w:t>
            </w:r>
            <w:r>
              <w:rPr>
                <w:snapToGrid/>
                <w:szCs w:val="18"/>
              </w:rPr>
              <w:t xml:space="preserve"> ‘</w:t>
            </w:r>
            <w:r>
              <w:rPr>
                <w:snapToGrid/>
                <w:color w:val="800080"/>
                <w:szCs w:val="18"/>
              </w:rPr>
              <w:t>gezamenlijk</w:t>
            </w:r>
            <w:r>
              <w:rPr>
                <w:snapToGrid/>
                <w:szCs w:val="18"/>
              </w:rPr>
              <w:t xml:space="preserve">‘ </w:t>
            </w:r>
            <w:r w:rsidRPr="00AF2670">
              <w:rPr>
                <w:snapToGrid/>
                <w:szCs w:val="18"/>
              </w:rPr>
              <w:t xml:space="preserve">wordt getoond </w:t>
            </w:r>
            <w:r>
              <w:rPr>
                <w:snapToGrid/>
                <w:szCs w:val="18"/>
              </w:rPr>
              <w:t>bij meer dan é</w:t>
            </w:r>
            <w:r w:rsidR="009D203C">
              <w:rPr>
                <w:snapToGrid/>
                <w:szCs w:val="18"/>
              </w:rPr>
              <w:t>én registergoed</w:t>
            </w:r>
            <w:r w:rsidRPr="00AF2670">
              <w:rPr>
                <w:snapToGrid/>
                <w:szCs w:val="18"/>
              </w:rPr>
              <w:t>.</w:t>
            </w:r>
          </w:p>
          <w:p w14:paraId="2DF97901" w14:textId="77777777" w:rsidR="00BB5872" w:rsidRDefault="00BB5872" w:rsidP="00D77156">
            <w:pPr>
              <w:rPr>
                <w:snapToGrid/>
                <w:szCs w:val="18"/>
              </w:rPr>
            </w:pPr>
          </w:p>
          <w:p w14:paraId="56A3EEC2" w14:textId="77777777" w:rsidR="00BB5872" w:rsidRDefault="00BB5872" w:rsidP="004E7D42">
            <w:pPr>
              <w:rPr>
                <w:snapToGrid/>
                <w:szCs w:val="18"/>
              </w:rPr>
            </w:pPr>
            <w:r>
              <w:rPr>
                <w:snapToGrid/>
                <w:szCs w:val="18"/>
              </w:rPr>
              <w:t>De tekst wordt afgesloten met een ‘</w:t>
            </w:r>
            <w:r w:rsidRPr="00DD02E7">
              <w:rPr>
                <w:snapToGrid/>
                <w:color w:val="800080"/>
                <w:szCs w:val="18"/>
              </w:rPr>
              <w:t>;</w:t>
            </w:r>
            <w:r>
              <w:rPr>
                <w:snapToGrid/>
                <w:szCs w:val="18"/>
              </w:rPr>
              <w:t xml:space="preserve">’ wanneer </w:t>
            </w:r>
            <w:r w:rsidR="004E7D42">
              <w:rPr>
                <w:snapToGrid/>
                <w:szCs w:val="18"/>
              </w:rPr>
              <w:t>de volgende paragraaf voor het overbruggingspand getoond wordt, zo niet dan wordt de tekst afgesloten met een ‘</w:t>
            </w:r>
            <w:r w:rsidR="004E7D42" w:rsidRPr="00DD02E7">
              <w:rPr>
                <w:snapToGrid/>
                <w:color w:val="FF0000"/>
                <w:szCs w:val="18"/>
              </w:rPr>
              <w:t>.</w:t>
            </w:r>
            <w:r w:rsidR="004E7D42">
              <w:rPr>
                <w:snapToGrid/>
                <w:szCs w:val="18"/>
              </w:rPr>
              <w:t xml:space="preserve">’. </w:t>
            </w:r>
          </w:p>
          <w:p w14:paraId="6A0B68AF" w14:textId="77777777" w:rsidR="004E7D42" w:rsidRDefault="004E7D42" w:rsidP="004E7D42">
            <w:pPr>
              <w:rPr>
                <w:snapToGrid/>
                <w:szCs w:val="18"/>
              </w:rPr>
            </w:pPr>
          </w:p>
          <w:p w14:paraId="52BBE41B"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0D2AB42E" w14:textId="77777777" w:rsidR="004E7D42" w:rsidRDefault="004E7D42" w:rsidP="004E7D42">
            <w:pPr>
              <w:spacing w:line="240" w:lineRule="auto"/>
              <w:rPr>
                <w:sz w:val="16"/>
                <w:szCs w:val="16"/>
              </w:rPr>
            </w:pPr>
            <w:r>
              <w:rPr>
                <w:sz w:val="16"/>
                <w:szCs w:val="16"/>
              </w:rPr>
              <w:t>-meer dan één keer aanwezig</w:t>
            </w:r>
          </w:p>
          <w:p w14:paraId="3A4F106B" w14:textId="77777777" w:rsidR="004E7D42" w:rsidRDefault="004E7D42" w:rsidP="004E7D42">
            <w:pPr>
              <w:spacing w:line="240" w:lineRule="auto"/>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tc>
      </w:tr>
    </w:tbl>
    <w:p w14:paraId="541BAD0A" w14:textId="77777777" w:rsidR="003952DF" w:rsidRDefault="003952DF" w:rsidP="003952DF">
      <w:pPr>
        <w:pStyle w:val="Kop2"/>
        <w:pageBreakBefore/>
      </w:pPr>
      <w:bookmarkStart w:id="47" w:name="_Toc483386928"/>
      <w:r>
        <w:lastRenderedPageBreak/>
        <w:t>Overbruggingspand</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4E293E2E"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4CA3F49"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1DEAA784" w14:textId="77777777" w:rsidR="003952DF" w:rsidRPr="003952DF" w:rsidRDefault="003952DF" w:rsidP="0084014E">
            <w:pPr>
              <w:rPr>
                <w:b/>
              </w:rPr>
            </w:pPr>
            <w:r w:rsidRPr="003952DF">
              <w:rPr>
                <w:b/>
              </w:rPr>
              <w:t>Toelichting</w:t>
            </w:r>
          </w:p>
        </w:tc>
      </w:tr>
      <w:tr w:rsidR="00D75F61" w:rsidRPr="00343045" w14:paraId="17DE09E7" w14:textId="77777777" w:rsidTr="00DB7FA4">
        <w:tc>
          <w:tcPr>
            <w:tcW w:w="6771" w:type="dxa"/>
            <w:shd w:val="clear" w:color="auto" w:fill="auto"/>
          </w:tcPr>
          <w:p w14:paraId="1F4352A4" w14:textId="77777777" w:rsidR="005C1A01" w:rsidRPr="00AA6400" w:rsidRDefault="005C1A01" w:rsidP="005C1A01">
            <w:pPr>
              <w:widowControl w:val="0"/>
              <w:tabs>
                <w:tab w:val="left" w:pos="-1440"/>
                <w:tab w:val="left" w:pos="-720"/>
              </w:tabs>
              <w:suppressAutoHyphens/>
              <w:spacing w:line="240" w:lineRule="auto"/>
              <w:rPr>
                <w:rFonts w:cs="Arial"/>
                <w:snapToGrid/>
                <w:color w:val="800080"/>
                <w:kern w:val="0"/>
                <w:sz w:val="20"/>
                <w:u w:val="single"/>
                <w:lang w:eastAsia="nl-NL"/>
              </w:rPr>
            </w:pPr>
            <w:commentRangeStart w:id="48"/>
            <w:r w:rsidRPr="00AA6400">
              <w:rPr>
                <w:rFonts w:cs="Arial"/>
                <w:snapToGrid/>
                <w:color w:val="800080"/>
                <w:kern w:val="0"/>
                <w:sz w:val="20"/>
                <w:u w:val="single"/>
                <w:lang w:eastAsia="nl-NL"/>
              </w:rPr>
              <w:t>Het overbruggingspand</w:t>
            </w:r>
            <w:commentRangeEnd w:id="48"/>
            <w:r w:rsidRPr="00AA6400">
              <w:rPr>
                <w:rFonts w:ascii="Courier New" w:hAnsi="Courier New"/>
                <w:snapToGrid/>
                <w:kern w:val="0"/>
                <w:sz w:val="16"/>
                <w:szCs w:val="16"/>
                <w:lang w:eastAsia="nl-NL"/>
              </w:rPr>
              <w:commentReference w:id="48"/>
            </w:r>
          </w:p>
          <w:p w14:paraId="74C60E94" w14:textId="77777777" w:rsidR="00D75F61" w:rsidRPr="00030A78" w:rsidRDefault="00D75F61" w:rsidP="00030A78">
            <w:pPr>
              <w:rPr>
                <w:color w:val="800080"/>
                <w:szCs w:val="18"/>
                <w:highlight w:val="yellow"/>
              </w:rPr>
            </w:pPr>
            <w:r w:rsidRPr="00030A78">
              <w:rPr>
                <w:color w:val="800080"/>
                <w:szCs w:val="18"/>
                <w:highlight w:val="yellow"/>
              </w:rPr>
              <w:t>TEKSTBLOK RECHT TEKSTBLOK REGISTERGOED</w:t>
            </w:r>
            <w:r w:rsidRPr="00030A78">
              <w:rPr>
                <w:color w:val="800080"/>
                <w:szCs w:val="18"/>
              </w:rPr>
              <w:t>,</w:t>
            </w:r>
          </w:p>
        </w:tc>
        <w:tc>
          <w:tcPr>
            <w:tcW w:w="7371" w:type="dxa"/>
            <w:shd w:val="clear" w:color="auto" w:fill="auto"/>
          </w:tcPr>
          <w:p w14:paraId="6D2A3C06" w14:textId="77777777" w:rsidR="00D75F61" w:rsidRDefault="00D75F61" w:rsidP="00D75F61">
            <w:r>
              <w:t xml:space="preserve">Optionele herhalende combinatie van één TEKSTBLOK RECHT </w:t>
            </w:r>
            <w:r w:rsidRPr="00124E96">
              <w:t>met één TEKSTBLOK REGISTERGOED</w:t>
            </w:r>
            <w:r w:rsidR="009D203C">
              <w:t xml:space="preserve"> welke wordt getoond </w:t>
            </w:r>
            <w:r w:rsidR="001B41C7">
              <w:t xml:space="preserve">voor de </w:t>
            </w:r>
            <w:r w:rsidR="009D203C" w:rsidRPr="0031578B">
              <w:t>overbruggingslening</w:t>
            </w:r>
            <w:r w:rsidR="009D203C">
              <w:t>.</w:t>
            </w:r>
          </w:p>
          <w:p w14:paraId="084DA08E" w14:textId="77777777" w:rsidR="00D75F61" w:rsidRPr="00DB7FA4" w:rsidRDefault="00D75F61" w:rsidP="00D75F61">
            <w:pPr>
              <w:rPr>
                <w:lang w:val="nl"/>
              </w:rPr>
            </w:pPr>
            <w:r>
              <w:t>Van TEKSTBLOK REGISTERGOED zijn alleen de objecten perceel, appartementsrecht, netwerk en schip van toepassing.</w:t>
            </w:r>
            <w:r w:rsidRPr="00DB7FA4">
              <w:rPr>
                <w:lang w:val="nl"/>
              </w:rPr>
              <w:t xml:space="preserve"> </w:t>
            </w:r>
          </w:p>
          <w:p w14:paraId="25150A21" w14:textId="77777777" w:rsidR="00D75F61" w:rsidRDefault="00D75F61" w:rsidP="00D75F61">
            <w:pPr>
              <w:rPr>
                <w:lang w:val="nl"/>
              </w:rPr>
            </w:pPr>
          </w:p>
          <w:p w14:paraId="333263B7" w14:textId="77777777" w:rsidR="00D75F61" w:rsidRDefault="00D75F61" w:rsidP="00D75F61">
            <w:pPr>
              <w:rPr>
                <w:lang w:val="nl"/>
              </w:rPr>
            </w:pPr>
            <w:r>
              <w:rPr>
                <w:lang w:val="nl"/>
              </w:rPr>
              <w:t xml:space="preserve">Bij meer combinaties TEKSTBLOK RECHT en REGISTERGOED wordt de laatste combinatie afgesloten met een </w:t>
            </w:r>
            <w:r w:rsidR="00D57E53">
              <w:rPr>
                <w:lang w:val="nl"/>
              </w:rPr>
              <w:t xml:space="preserve">komma </w:t>
            </w:r>
            <w:r>
              <w:rPr>
                <w:lang w:val="nl"/>
              </w:rPr>
              <w:t>‘</w:t>
            </w:r>
            <w:r w:rsidR="00D57E53">
              <w:rPr>
                <w:lang w:val="nl"/>
              </w:rPr>
              <w:t>,</w:t>
            </w:r>
            <w:r>
              <w:rPr>
                <w:lang w:val="nl"/>
              </w:rPr>
              <w:t>’ en de andere combinaties met een puntkomma ‘;’.</w:t>
            </w:r>
          </w:p>
          <w:p w14:paraId="2F282126" w14:textId="77777777" w:rsidR="00D75F61" w:rsidRPr="00DB7FA4" w:rsidRDefault="00D75F61" w:rsidP="00D75F61">
            <w:pPr>
              <w:rPr>
                <w:lang w:val="nl"/>
              </w:rPr>
            </w:pPr>
          </w:p>
          <w:p w14:paraId="318C7517" w14:textId="77777777" w:rsidR="00D75F61" w:rsidRPr="00DB7FA4" w:rsidRDefault="00D75F61" w:rsidP="00D75F61">
            <w:pPr>
              <w:rPr>
                <w:u w:val="single"/>
                <w:lang w:val="nl"/>
              </w:rPr>
            </w:pPr>
            <w:r w:rsidRPr="00DB7FA4">
              <w:rPr>
                <w:u w:val="single"/>
                <w:lang w:val="nl"/>
              </w:rPr>
              <w:t>Mapping:</w:t>
            </w:r>
          </w:p>
          <w:p w14:paraId="7474B55D" w14:textId="77777777" w:rsidR="00D75F61" w:rsidRPr="00DB7FA4" w:rsidRDefault="00D75F61" w:rsidP="00D75F61">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3C5EB1F6" w14:textId="77777777" w:rsidR="00D75F61" w:rsidRPr="00AF2670" w:rsidRDefault="00FB1425" w:rsidP="00FB1425">
            <w:pPr>
              <w:keepNext/>
              <w:spacing w:line="240" w:lineRule="auto"/>
              <w:rPr>
                <w:snapToGrid/>
                <w:szCs w:val="18"/>
              </w:rPr>
            </w:pPr>
            <w:r>
              <w:rPr>
                <w:sz w:val="16"/>
                <w:szCs w:val="16"/>
              </w:rPr>
              <w:t>-</w:t>
            </w:r>
            <w:r w:rsidR="00D75F61" w:rsidRPr="00DB7FA4">
              <w:rPr>
                <w:sz w:val="16"/>
                <w:szCs w:val="16"/>
              </w:rPr>
              <w:t>zie tekstblokken voor de verdere mapping</w:t>
            </w:r>
          </w:p>
        </w:tc>
      </w:tr>
      <w:tr w:rsidR="009D203C" w:rsidRPr="00343045" w14:paraId="6303AF10" w14:textId="77777777" w:rsidTr="00DB7FA4">
        <w:tc>
          <w:tcPr>
            <w:tcW w:w="6771" w:type="dxa"/>
            <w:shd w:val="clear" w:color="auto" w:fill="auto"/>
          </w:tcPr>
          <w:p w14:paraId="3C2EAD19" w14:textId="77777777" w:rsidR="009D203C" w:rsidRPr="00030A78" w:rsidRDefault="009D203C" w:rsidP="00030A78">
            <w:pPr>
              <w:tabs>
                <w:tab w:val="left" w:pos="-1440"/>
                <w:tab w:val="left" w:pos="-720"/>
              </w:tabs>
              <w:suppressAutoHyphens/>
              <w:rPr>
                <w:color w:val="7030A0"/>
                <w:szCs w:val="18"/>
                <w:highlight w:val="yellow"/>
              </w:rPr>
            </w:pPr>
            <w:r w:rsidRPr="00030A78">
              <w:rPr>
                <w:rFonts w:cs="Arial"/>
                <w:snapToGrid/>
                <w:color w:val="800080"/>
                <w:kern w:val="0"/>
                <w:szCs w:val="18"/>
                <w:lang w:eastAsia="nl-NL"/>
              </w:rPr>
              <w:t xml:space="preserve">in </w:t>
            </w:r>
            <w:r w:rsidRPr="00030A78">
              <w:rPr>
                <w:rFonts w:cs="Arial"/>
                <w:snapToGrid/>
                <w:color w:val="800080"/>
                <w:kern w:val="0"/>
                <w:szCs w:val="18"/>
                <w:lang w:val="nl" w:eastAsia="nl-NL"/>
              </w:rPr>
              <w:t>deze</w:t>
            </w:r>
            <w:r w:rsidRPr="00030A78">
              <w:rPr>
                <w:rFonts w:cs="Arial"/>
                <w:snapToGrid/>
                <w:color w:val="800080"/>
                <w:kern w:val="0"/>
                <w:szCs w:val="18"/>
                <w:lang w:eastAsia="nl-NL"/>
              </w:rPr>
              <w:t xml:space="preserve"> akte </w:t>
            </w:r>
            <w:r w:rsidRPr="00030A78">
              <w:rPr>
                <w:rFonts w:cs="Arial"/>
                <w:snapToGrid/>
                <w:color w:val="3366FF"/>
                <w:kern w:val="0"/>
                <w:szCs w:val="18"/>
                <w:lang w:eastAsia="nl-NL"/>
              </w:rPr>
              <w:t xml:space="preserve">gezamenlijk </w:t>
            </w:r>
            <w:r w:rsidRPr="00030A78">
              <w:rPr>
                <w:rFonts w:cs="Arial"/>
                <w:snapToGrid/>
                <w:color w:val="800080"/>
                <w:kern w:val="0"/>
                <w:szCs w:val="18"/>
                <w:lang w:eastAsia="nl-NL"/>
              </w:rPr>
              <w:t>te noemen ‘het overbruggingspand’</w:t>
            </w:r>
            <w:r w:rsidRPr="00DD02E7">
              <w:rPr>
                <w:rFonts w:cs="Arial"/>
                <w:snapToGrid/>
                <w:color w:val="FF0000"/>
                <w:kern w:val="0"/>
                <w:szCs w:val="18"/>
                <w:lang w:eastAsia="nl-NL"/>
              </w:rPr>
              <w:t>.</w:t>
            </w:r>
          </w:p>
        </w:tc>
        <w:tc>
          <w:tcPr>
            <w:tcW w:w="7371" w:type="dxa"/>
            <w:shd w:val="clear" w:color="auto" w:fill="auto"/>
          </w:tcPr>
          <w:p w14:paraId="65B36B2D" w14:textId="77777777" w:rsidR="009D203C" w:rsidRPr="00030A78" w:rsidRDefault="009D203C" w:rsidP="00030A78">
            <w:r w:rsidRPr="00030A78">
              <w:t xml:space="preserve">Combinatie van </w:t>
            </w:r>
            <w:r>
              <w:t>optionele</w:t>
            </w:r>
            <w:r w:rsidRPr="00030A78">
              <w:t xml:space="preserve"> en afleidbare tekst</w:t>
            </w:r>
            <w:r>
              <w:t xml:space="preserve"> welke wordt getoond </w:t>
            </w:r>
            <w:r w:rsidR="001B41C7">
              <w:t xml:space="preserve">voor de </w:t>
            </w:r>
            <w:r w:rsidRPr="0031578B">
              <w:t>overbruggingslening</w:t>
            </w:r>
            <w:r w:rsidRPr="00030A78">
              <w:t xml:space="preserve">. De tekst </w:t>
            </w:r>
            <w:r w:rsidRPr="00030A78">
              <w:rPr>
                <w:color w:val="3366FF"/>
              </w:rPr>
              <w:t>gezamenlijk</w:t>
            </w:r>
            <w:r w:rsidRPr="00030A78">
              <w:t xml:space="preserve"> wordt getoond bij meer dan één registergoed.</w:t>
            </w:r>
          </w:p>
          <w:p w14:paraId="2F23880C" w14:textId="77777777" w:rsidR="001B41C7" w:rsidRDefault="001B41C7" w:rsidP="001B41C7">
            <w:pPr>
              <w:keepNext/>
              <w:spacing w:line="240" w:lineRule="auto"/>
              <w:rPr>
                <w:u w:val="single"/>
              </w:rPr>
            </w:pPr>
          </w:p>
          <w:p w14:paraId="01270104" w14:textId="77777777" w:rsidR="001B41C7" w:rsidRDefault="001B41C7" w:rsidP="001B41C7">
            <w:pPr>
              <w:keepNext/>
              <w:spacing w:line="240" w:lineRule="auto"/>
              <w:rPr>
                <w:sz w:val="16"/>
                <w:szCs w:val="16"/>
              </w:rPr>
            </w:pPr>
            <w:r w:rsidRPr="00DB7FA4">
              <w:rPr>
                <w:u w:val="single"/>
              </w:rPr>
              <w:t xml:space="preserve">Mapping </w:t>
            </w:r>
            <w:r>
              <w:rPr>
                <w:u w:val="single"/>
              </w:rPr>
              <w:t>tonen tekst</w:t>
            </w:r>
            <w:r w:rsidRPr="00DB7FA4">
              <w:rPr>
                <w:u w:val="single"/>
              </w:rPr>
              <w:t>:</w:t>
            </w:r>
          </w:p>
          <w:p w14:paraId="505EA2F6" w14:textId="77777777" w:rsidR="001B41C7" w:rsidRDefault="001B41C7" w:rsidP="001B41C7">
            <w:pPr>
              <w:widowControl w:val="0"/>
              <w:tabs>
                <w:tab w:val="left" w:pos="-1440"/>
                <w:tab w:val="left" w:pos="-720"/>
              </w:tabs>
              <w:suppressAutoHyphens/>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599E8D29" w14:textId="77777777" w:rsidR="004E7D42" w:rsidRDefault="004E7D42" w:rsidP="001B41C7">
            <w:pPr>
              <w:widowControl w:val="0"/>
              <w:tabs>
                <w:tab w:val="left" w:pos="-1440"/>
                <w:tab w:val="left" w:pos="-720"/>
              </w:tabs>
              <w:suppressAutoHyphens/>
              <w:spacing w:line="240" w:lineRule="auto"/>
              <w:rPr>
                <w:rFonts w:cs="Arial"/>
                <w:sz w:val="16"/>
                <w:szCs w:val="16"/>
              </w:rPr>
            </w:pPr>
          </w:p>
          <w:p w14:paraId="329A4260"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62F1269A" w14:textId="77777777" w:rsidR="004E7D42" w:rsidRDefault="004E7D42" w:rsidP="004E7D42">
            <w:pPr>
              <w:spacing w:line="240" w:lineRule="auto"/>
              <w:rPr>
                <w:sz w:val="16"/>
                <w:szCs w:val="16"/>
              </w:rPr>
            </w:pPr>
            <w:r>
              <w:rPr>
                <w:sz w:val="16"/>
                <w:szCs w:val="16"/>
              </w:rPr>
              <w:t>-meer dan één keer aanwezig</w:t>
            </w:r>
          </w:p>
          <w:p w14:paraId="5862D7F5" w14:textId="77777777" w:rsidR="004E7D42" w:rsidRDefault="004E7D42" w:rsidP="004E7D42">
            <w:pPr>
              <w:widowControl w:val="0"/>
              <w:tabs>
                <w:tab w:val="left" w:pos="-1440"/>
                <w:tab w:val="left" w:pos="-720"/>
              </w:tabs>
              <w:suppressAutoHyphens/>
              <w:spacing w:line="240" w:lineRule="auto"/>
            </w:pPr>
            <w:r w:rsidRPr="00DB7FA4">
              <w:rPr>
                <w:sz w:val="16"/>
                <w:szCs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tc>
      </w:tr>
    </w:tbl>
    <w:p w14:paraId="1F5FE995" w14:textId="77777777" w:rsidR="002606D8" w:rsidRDefault="002606D8"/>
    <w:p w14:paraId="3D90BAC4" w14:textId="77777777" w:rsidR="00C80891" w:rsidRDefault="00C80891" w:rsidP="00B13D63">
      <w:pPr>
        <w:pStyle w:val="Kop2"/>
        <w:pageBreakBefore/>
      </w:pPr>
      <w:bookmarkStart w:id="49" w:name="_Toc483386929"/>
      <w:r>
        <w:lastRenderedPageBreak/>
        <w:t>Afsluiting</w:t>
      </w:r>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7F1E91B" w14:textId="77777777" w:rsidTr="00D77156">
        <w:trPr>
          <w:tblHeader/>
        </w:trPr>
        <w:tc>
          <w:tcPr>
            <w:tcW w:w="6771" w:type="dxa"/>
            <w:shd w:val="clear" w:color="auto" w:fill="auto"/>
          </w:tcPr>
          <w:p w14:paraId="7459CF89" w14:textId="77777777" w:rsidR="00E729A7" w:rsidRPr="00D77156" w:rsidRDefault="00E729A7" w:rsidP="00D77156">
            <w:pPr>
              <w:rPr>
                <w:b/>
              </w:rPr>
            </w:pPr>
            <w:r w:rsidRPr="00DB7FA4">
              <w:rPr>
                <w:b/>
              </w:rPr>
              <w:t>Modeldocument tekst</w:t>
            </w:r>
          </w:p>
        </w:tc>
        <w:tc>
          <w:tcPr>
            <w:tcW w:w="7371" w:type="dxa"/>
            <w:shd w:val="clear" w:color="auto" w:fill="auto"/>
          </w:tcPr>
          <w:p w14:paraId="347BAEE9" w14:textId="77777777" w:rsidR="00E729A7" w:rsidRPr="00D77156" w:rsidRDefault="00E729A7" w:rsidP="00E729A7">
            <w:pPr>
              <w:rPr>
                <w:b/>
              </w:rPr>
            </w:pPr>
            <w:r w:rsidRPr="00DB7FA4">
              <w:rPr>
                <w:b/>
              </w:rPr>
              <w:t>Toelichting</w:t>
            </w:r>
          </w:p>
        </w:tc>
      </w:tr>
      <w:tr w:rsidR="00E729A7" w:rsidRPr="00343045" w14:paraId="64CFC9BD" w14:textId="77777777" w:rsidTr="00DB7FA4">
        <w:tc>
          <w:tcPr>
            <w:tcW w:w="6771" w:type="dxa"/>
            <w:shd w:val="clear" w:color="auto" w:fill="auto"/>
          </w:tcPr>
          <w:p w14:paraId="668856B8"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De schuldenaar verklaart ermee bekend te zijn dat geldgeefster gerechtigd is de </w:t>
            </w:r>
            <w:r w:rsidRPr="00030A78">
              <w:rPr>
                <w:rFonts w:cs="Arial"/>
                <w:snapToGrid/>
                <w:color w:val="339966"/>
                <w:kern w:val="0"/>
                <w:szCs w:val="18"/>
                <w:lang w:val="nl" w:eastAsia="nl-NL"/>
              </w:rPr>
              <w:t>vordering/vorderingen</w:t>
            </w:r>
            <w:r w:rsidRPr="00030A78">
              <w:rPr>
                <w:rFonts w:cs="Arial"/>
                <w:snapToGrid/>
                <w:color w:val="FF0000"/>
                <w:kern w:val="0"/>
                <w:szCs w:val="18"/>
                <w:lang w:val="nl" w:eastAsia="nl-NL"/>
              </w:rPr>
              <w:t xml:space="preserve">, inclusief de daarmee verbonden afhankelijke rechten en nevenrechten, waaronder uitdrukkelijk begrepen het recht tot renteherziening en pand- en/of hypotheekrechten, uit hoofde van de in deze akte geconstateerde geldlening en/of overbruggingslening geheel of gedeeltelijk aan een derde over te dragen. </w:t>
            </w:r>
          </w:p>
          <w:p w14:paraId="1773CD9A"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Bovendien is geldgeefster gerechtigd haar rechtsverhouding, inclusief alle afhankelijke rechten en nevenrechten, waaronder uitdrukkelijk begrepen pand- 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 </w:t>
            </w:r>
          </w:p>
          <w:p w14:paraId="50A350FB"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b/>
                <w:snapToGrid/>
                <w:color w:val="FF0000"/>
                <w:kern w:val="0"/>
                <w:szCs w:val="18"/>
                <w:lang w:val="nl" w:eastAsia="nl-NL"/>
              </w:rPr>
            </w:pPr>
            <w:r w:rsidRPr="00030A78">
              <w:rPr>
                <w:rFonts w:cs="Arial"/>
                <w:b/>
                <w:snapToGrid/>
                <w:color w:val="FF0000"/>
                <w:kern w:val="0"/>
                <w:szCs w:val="18"/>
                <w:lang w:val="nl" w:eastAsia="nl-NL"/>
              </w:rPr>
              <w:t>AANVAARDING ZEKERHEDEN EN HYPOTHEEKSTELLING</w:t>
            </w:r>
          </w:p>
          <w:p w14:paraId="24668454" w14:textId="2ABE6116" w:rsidR="00E729A7" w:rsidRPr="00030A78" w:rsidRDefault="009D203C"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Geldgeefster verklaart de hiervoor vermelde hypotheekstelling, de hierna vermelde (verpande) rechten, alle aangegane verbintenissen en alle verleende volmachten te aanvaarden.</w:t>
            </w:r>
          </w:p>
        </w:tc>
        <w:tc>
          <w:tcPr>
            <w:tcW w:w="7371" w:type="dxa"/>
            <w:shd w:val="clear" w:color="auto" w:fill="auto"/>
          </w:tcPr>
          <w:p w14:paraId="0BEF4783" w14:textId="77777777" w:rsidR="00E729A7" w:rsidRDefault="009D203C" w:rsidP="00D77156">
            <w:r>
              <w:t>Combinatie van v</w:t>
            </w:r>
            <w:r w:rsidR="00E729A7" w:rsidRPr="004D42E8">
              <w:t>aste tekst</w:t>
            </w:r>
            <w:r>
              <w:t xml:space="preserve"> en verplichte keuzetekst</w:t>
            </w:r>
            <w:r w:rsidR="00E729A7">
              <w:t>.</w:t>
            </w:r>
          </w:p>
          <w:p w14:paraId="75971A85" w14:textId="77777777" w:rsidR="009D203C" w:rsidRDefault="009D203C" w:rsidP="00D77156"/>
          <w:p w14:paraId="40E1476B" w14:textId="77777777" w:rsidR="00E36636" w:rsidRPr="00DB7FA4" w:rsidRDefault="00E36636" w:rsidP="00E36636">
            <w:pPr>
              <w:keepNext/>
              <w:rPr>
                <w:szCs w:val="18"/>
                <w:u w:val="single"/>
              </w:rPr>
            </w:pPr>
            <w:r w:rsidRPr="00DB7FA4">
              <w:rPr>
                <w:szCs w:val="18"/>
                <w:u w:val="single"/>
              </w:rPr>
              <w:t>Mapping</w:t>
            </w:r>
            <w:r w:rsidR="002043C9">
              <w:rPr>
                <w:szCs w:val="18"/>
                <w:u w:val="single"/>
              </w:rPr>
              <w:t xml:space="preserve"> vordering/vorderingen</w:t>
            </w:r>
            <w:r w:rsidRPr="00DB7FA4">
              <w:rPr>
                <w:szCs w:val="18"/>
                <w:u w:val="single"/>
              </w:rPr>
              <w:t>:</w:t>
            </w:r>
          </w:p>
          <w:p w14:paraId="1D7DAB51" w14:textId="77777777" w:rsidR="00E36636" w:rsidRPr="00DB7FA4" w:rsidRDefault="00E36636" w:rsidP="00E36636">
            <w:pPr>
              <w:keepNext/>
              <w:spacing w:line="240" w:lineRule="auto"/>
              <w:rPr>
                <w:sz w:val="16"/>
                <w:szCs w:val="16"/>
              </w:rPr>
            </w:pPr>
            <w:r w:rsidRPr="00DB7FA4">
              <w:rPr>
                <w:sz w:val="16"/>
                <w:szCs w:val="16"/>
              </w:rPr>
              <w:t>//IMKAD_AangebodenStuk/tia_TekstKeuze</w:t>
            </w:r>
          </w:p>
          <w:p w14:paraId="7921F4ED" w14:textId="77777777" w:rsidR="00E36636" w:rsidRPr="00DB7FA4" w:rsidRDefault="00E36636" w:rsidP="00E36636">
            <w:pPr>
              <w:keepNext/>
              <w:spacing w:line="240" w:lineRule="auto"/>
              <w:ind w:left="227"/>
              <w:rPr>
                <w:sz w:val="16"/>
                <w:szCs w:val="16"/>
              </w:rPr>
            </w:pPr>
            <w:r w:rsidRPr="00DB7FA4">
              <w:rPr>
                <w:sz w:val="16"/>
                <w:szCs w:val="16"/>
              </w:rPr>
              <w:t>./tagNaam(‘k_</w:t>
            </w:r>
            <w:r>
              <w:rPr>
                <w:sz w:val="16"/>
                <w:szCs w:val="16"/>
              </w:rPr>
              <w:t>Vordering</w:t>
            </w:r>
            <w:r w:rsidRPr="00DB7FA4">
              <w:rPr>
                <w:sz w:val="16"/>
                <w:szCs w:val="16"/>
              </w:rPr>
              <w:t>’)</w:t>
            </w:r>
          </w:p>
          <w:p w14:paraId="26BE1246" w14:textId="77777777" w:rsidR="009D203C" w:rsidRPr="00DB7FA4" w:rsidRDefault="00E36636" w:rsidP="00D77156">
            <w:pPr>
              <w:keepNext/>
              <w:spacing w:line="240" w:lineRule="auto"/>
              <w:ind w:left="227"/>
              <w:rPr>
                <w:szCs w:val="18"/>
              </w:rPr>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27B4E5A" w14:textId="77777777" w:rsidR="003952DF" w:rsidRDefault="003952DF"/>
    <w:p w14:paraId="1F797B62" w14:textId="77777777" w:rsidR="003952DF" w:rsidRDefault="003952DF" w:rsidP="003952DF">
      <w:pPr>
        <w:pStyle w:val="Kop2"/>
        <w:pageBreakBefore/>
      </w:pPr>
      <w:bookmarkStart w:id="50" w:name="_Toc483386930"/>
      <w:r>
        <w:lastRenderedPageBreak/>
        <w:t>Toestemming partners</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36636" w:rsidRPr="00343045" w14:paraId="3E56B4BD" w14:textId="77777777" w:rsidTr="00DB7FA4">
        <w:tc>
          <w:tcPr>
            <w:tcW w:w="6771" w:type="dxa"/>
            <w:shd w:val="clear" w:color="auto" w:fill="auto"/>
          </w:tcPr>
          <w:p w14:paraId="127F2A48" w14:textId="77777777" w:rsidR="00E36636" w:rsidRPr="00030A78" w:rsidRDefault="00E36636"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Van de toestemming van de echtgenoot van de schuldenaar, als vereist in artikel 88 Boek 1 Burgerlijk Wetboek, blijkt uit aangehechte verklaring.</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De comparanten sub 1 verklaarden elkaar toestemming als vereist in artikel 88 Boek 1 Burgerlijk Wetboek te hebben verleend.</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p>
        </w:tc>
        <w:tc>
          <w:tcPr>
            <w:tcW w:w="7371" w:type="dxa"/>
            <w:shd w:val="clear" w:color="auto" w:fill="auto"/>
          </w:tcPr>
          <w:p w14:paraId="3385D12B" w14:textId="77777777" w:rsidR="00E36636" w:rsidRDefault="00E36636" w:rsidP="009D203C">
            <w:r>
              <w:t>Optionele keuzetekst</w:t>
            </w:r>
            <w:r w:rsidR="002043C9">
              <w:t xml:space="preserve"> met de volgende keuzes:</w:t>
            </w:r>
          </w:p>
          <w:p w14:paraId="2FB61D43"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D77156">
              <w:rPr>
                <w:szCs w:val="18"/>
              </w:rPr>
              <w:t>-</w:t>
            </w:r>
            <w:r w:rsidRPr="00D77156">
              <w:rPr>
                <w:szCs w:val="18"/>
              </w:rPr>
              <w:tab/>
            </w:r>
            <w:r w:rsidRPr="00030A78">
              <w:rPr>
                <w:rFonts w:cs="Arial"/>
                <w:snapToGrid/>
                <w:color w:val="800080"/>
                <w:kern w:val="0"/>
                <w:szCs w:val="18"/>
                <w:lang w:val="nl" w:eastAsia="nl-NL"/>
              </w:rPr>
              <w:t xml:space="preserve">Van de toestemming van de echtgenoot van de schuldenaar, als vereist in artikel 88 </w:t>
            </w:r>
            <w:r w:rsidR="00030A78">
              <w:rPr>
                <w:rFonts w:cs="Arial"/>
                <w:snapToGrid/>
                <w:color w:val="800080"/>
                <w:kern w:val="0"/>
                <w:szCs w:val="18"/>
                <w:lang w:val="nl" w:eastAsia="nl-NL"/>
              </w:rPr>
              <w:tab/>
            </w:r>
            <w:r w:rsidRPr="00030A78">
              <w:rPr>
                <w:rFonts w:cs="Arial"/>
                <w:snapToGrid/>
                <w:color w:val="800080"/>
                <w:kern w:val="0"/>
                <w:szCs w:val="18"/>
                <w:lang w:val="nl" w:eastAsia="nl-NL"/>
              </w:rPr>
              <w:t>Boek 1 Burgerlijk Wetboek, blijkt uit aangehechte verklaring</w:t>
            </w:r>
          </w:p>
          <w:p w14:paraId="788D677B"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t>-</w:t>
            </w:r>
            <w:r w:rsidRPr="00030A78">
              <w:rPr>
                <w:rFonts w:cs="Arial"/>
                <w:snapToGrid/>
                <w:color w:val="800080"/>
                <w:kern w:val="0"/>
                <w:szCs w:val="18"/>
                <w:lang w:val="nl" w:eastAsia="nl-NL"/>
              </w:rPr>
              <w:tab/>
              <w:t xml:space="preserve">De comparanten sub 1 verklaarden elkaar toestemming als vereist in artikel 88 Boek 1 </w:t>
            </w:r>
            <w:r w:rsidR="00030A78">
              <w:rPr>
                <w:rFonts w:cs="Arial"/>
                <w:snapToGrid/>
                <w:color w:val="800080"/>
                <w:kern w:val="0"/>
                <w:szCs w:val="18"/>
                <w:lang w:val="nl" w:eastAsia="nl-NL"/>
              </w:rPr>
              <w:tab/>
            </w:r>
            <w:r w:rsidRPr="00030A78">
              <w:rPr>
                <w:rFonts w:cs="Arial"/>
                <w:snapToGrid/>
                <w:color w:val="800080"/>
                <w:kern w:val="0"/>
                <w:szCs w:val="18"/>
                <w:lang w:val="nl" w:eastAsia="nl-NL"/>
              </w:rPr>
              <w:t>Burgerlijk Wetboek te hebben verleend</w:t>
            </w:r>
          </w:p>
          <w:p w14:paraId="63C7D936" w14:textId="77777777" w:rsidR="00E36636" w:rsidRPr="00D77156" w:rsidRDefault="00E36636" w:rsidP="00F528E7">
            <w:pPr>
              <w:spacing w:line="240" w:lineRule="auto"/>
              <w:rPr>
                <w:szCs w:val="18"/>
              </w:rPr>
            </w:pPr>
          </w:p>
          <w:p w14:paraId="04E4CC74" w14:textId="77777777" w:rsidR="00E36636" w:rsidRDefault="00E36636" w:rsidP="00E36636">
            <w:pPr>
              <w:keepNext/>
              <w:rPr>
                <w:szCs w:val="18"/>
                <w:u w:val="single"/>
              </w:rPr>
            </w:pPr>
            <w:r w:rsidRPr="00DB7FA4">
              <w:rPr>
                <w:szCs w:val="18"/>
                <w:u w:val="single"/>
              </w:rPr>
              <w:t>Mapping:</w:t>
            </w:r>
          </w:p>
          <w:p w14:paraId="58843DD4" w14:textId="77777777" w:rsidR="009E5870" w:rsidRPr="009E5870" w:rsidRDefault="001B711B" w:rsidP="00955FFA">
            <w:pPr>
              <w:autoSpaceDE w:val="0"/>
              <w:autoSpaceDN w:val="0"/>
              <w:adjustRightInd w:val="0"/>
              <w:spacing w:line="240" w:lineRule="auto"/>
              <w:rPr>
                <w:sz w:val="16"/>
                <w:szCs w:val="16"/>
              </w:rPr>
            </w:pPr>
            <w:r w:rsidRPr="00DB7FA4">
              <w:rPr>
                <w:rFonts w:cs="Arial"/>
                <w:snapToGrid/>
                <w:kern w:val="0"/>
                <w:sz w:val="16"/>
                <w:szCs w:val="16"/>
                <w:lang w:eastAsia="nl-NL"/>
              </w:rPr>
              <w:t>//</w:t>
            </w:r>
            <w:r w:rsidRPr="004A4593">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324D5">
              <w:rPr>
                <w:kern w:val="0"/>
                <w:sz w:val="16"/>
                <w:szCs w:val="16"/>
                <w:lang w:eastAsia="nl-NL"/>
              </w:rPr>
              <w:t>waarbij ./aanduidingPartij(‘de schuldenaar’)</w:t>
            </w:r>
            <w:r w:rsidR="009E5870" w:rsidRPr="00F324D5">
              <w:rPr>
                <w:sz w:val="16"/>
                <w:szCs w:val="16"/>
              </w:rPr>
              <w:t>/tekstKeuze</w:t>
            </w:r>
          </w:p>
          <w:p w14:paraId="6444D6FD" w14:textId="77777777" w:rsidR="009E5870" w:rsidRPr="009E5870" w:rsidRDefault="009E5870" w:rsidP="00F528E7">
            <w:pPr>
              <w:keepNext/>
              <w:spacing w:line="240" w:lineRule="auto"/>
              <w:ind w:left="227"/>
              <w:rPr>
                <w:sz w:val="16"/>
                <w:szCs w:val="16"/>
              </w:rPr>
            </w:pPr>
            <w:r w:rsidRPr="009E5870">
              <w:rPr>
                <w:sz w:val="16"/>
                <w:szCs w:val="16"/>
              </w:rPr>
              <w:t>./tagNaam(k_ToestemmingPartners)</w:t>
            </w:r>
          </w:p>
          <w:p w14:paraId="3FF8941B" w14:textId="77777777" w:rsidR="00E36636" w:rsidRDefault="00E36636" w:rsidP="00D77156">
            <w:pPr>
              <w:keepNext/>
              <w:spacing w:line="240" w:lineRule="auto"/>
              <w:ind w:left="227"/>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F6083D7" w14:textId="77777777" w:rsidR="0082293D" w:rsidRDefault="0082293D" w:rsidP="00D70CF4">
      <w:pPr>
        <w:pStyle w:val="Kop2"/>
        <w:pageBreakBefore/>
      </w:pPr>
      <w:bookmarkStart w:id="51" w:name="_Toc483386931"/>
      <w:r>
        <w:lastRenderedPageBreak/>
        <w:t>Woonplaatskeuze</w:t>
      </w:r>
      <w:bookmarkEnd w:id="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50131BD5" w14:textId="77777777" w:rsidTr="00D77156">
        <w:trPr>
          <w:tblHeader/>
        </w:trPr>
        <w:tc>
          <w:tcPr>
            <w:tcW w:w="6771" w:type="dxa"/>
            <w:shd w:val="clear" w:color="auto" w:fill="auto"/>
          </w:tcPr>
          <w:p w14:paraId="54AE8607" w14:textId="77777777" w:rsidR="00E729A7" w:rsidRPr="00D77156" w:rsidRDefault="00E729A7" w:rsidP="00D77156">
            <w:pPr>
              <w:rPr>
                <w:b/>
              </w:rPr>
            </w:pPr>
            <w:r w:rsidRPr="00DB7FA4">
              <w:rPr>
                <w:b/>
              </w:rPr>
              <w:t>Modeldocument tekst</w:t>
            </w:r>
          </w:p>
        </w:tc>
        <w:tc>
          <w:tcPr>
            <w:tcW w:w="7371" w:type="dxa"/>
            <w:shd w:val="clear" w:color="auto" w:fill="auto"/>
          </w:tcPr>
          <w:p w14:paraId="465899DA" w14:textId="77777777" w:rsidR="00E729A7" w:rsidRPr="00D77156" w:rsidRDefault="00E729A7" w:rsidP="00D77156">
            <w:pPr>
              <w:rPr>
                <w:b/>
              </w:rPr>
            </w:pPr>
            <w:r w:rsidRPr="00DB7FA4">
              <w:rPr>
                <w:b/>
              </w:rPr>
              <w:t>Toelichting</w:t>
            </w:r>
          </w:p>
        </w:tc>
      </w:tr>
      <w:tr w:rsidR="00E729A7" w:rsidRPr="00343045" w14:paraId="415FD714" w14:textId="77777777" w:rsidTr="00DB7FA4">
        <w:tc>
          <w:tcPr>
            <w:tcW w:w="6771" w:type="dxa"/>
            <w:shd w:val="clear" w:color="auto" w:fill="auto"/>
          </w:tcPr>
          <w:p w14:paraId="081F99D7" w14:textId="77777777" w:rsidR="002043C9" w:rsidRPr="00030A78" w:rsidRDefault="002043C9" w:rsidP="00030A78">
            <w:pPr>
              <w:tabs>
                <w:tab w:val="left" w:pos="-1440"/>
                <w:tab w:val="left" w:pos="-720"/>
              </w:tabs>
              <w:suppressAutoHyphens/>
              <w:rPr>
                <w:rFonts w:cs="Arial"/>
                <w:b/>
                <w:snapToGrid/>
                <w:color w:val="800080"/>
                <w:kern w:val="0"/>
                <w:szCs w:val="18"/>
                <w:lang w:val="nl" w:eastAsia="nl-NL"/>
              </w:rPr>
            </w:pPr>
            <w:r w:rsidRPr="00030A78">
              <w:rPr>
                <w:rFonts w:cs="Arial"/>
                <w:b/>
                <w:snapToGrid/>
                <w:color w:val="800080"/>
                <w:kern w:val="0"/>
                <w:szCs w:val="18"/>
                <w:lang w:val="nl" w:eastAsia="nl-NL"/>
              </w:rPr>
              <w:t>DOMICILIEKEUZE</w:t>
            </w:r>
          </w:p>
          <w:p w14:paraId="3F5D9051" w14:textId="77777777" w:rsidR="00E729A7"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comparanten verklaren voor de uitvoering en alle gevolgen van het bij deze akte overeengekomen woonplaats te kiezen ten kantore van de bewaarder van deze akte en geldgeefster voorts nog te haren hoofdkantore te 's-Gravenhage.</w:t>
            </w:r>
          </w:p>
        </w:tc>
        <w:tc>
          <w:tcPr>
            <w:tcW w:w="7371" w:type="dxa"/>
            <w:shd w:val="clear" w:color="auto" w:fill="auto"/>
          </w:tcPr>
          <w:p w14:paraId="03764AA5" w14:textId="77777777" w:rsidR="00FA5F0B" w:rsidRDefault="00E729A7" w:rsidP="00E729A7">
            <w:pPr>
              <w:spacing w:before="72"/>
              <w:rPr>
                <w:szCs w:val="18"/>
              </w:rPr>
            </w:pPr>
            <w:r w:rsidRPr="00DB7FA4">
              <w:rPr>
                <w:szCs w:val="18"/>
              </w:rPr>
              <w:t xml:space="preserve">Optionele tekst. </w:t>
            </w:r>
            <w:r w:rsidR="00FA5F0B" w:rsidRPr="00FA5F0B">
              <w:rPr>
                <w:szCs w:val="18"/>
              </w:rPr>
              <w:t>Deze paragraaf is verplicht als één van de personen uit één van de partijen een buitenlands adres heeft. (Het modeldocument dwingt dit niet af.)</w:t>
            </w:r>
          </w:p>
          <w:p w14:paraId="6C1A5FE6" w14:textId="77777777" w:rsidR="00FA5F0B" w:rsidRDefault="00FA5F0B" w:rsidP="00E729A7">
            <w:pPr>
              <w:spacing w:before="72"/>
              <w:rPr>
                <w:szCs w:val="18"/>
              </w:rPr>
            </w:pPr>
          </w:p>
          <w:p w14:paraId="4ADDF117" w14:textId="77777777" w:rsidR="00E729A7" w:rsidRPr="00DB7FA4" w:rsidRDefault="00E729A7" w:rsidP="00E729A7">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3F76E6FB" w14:textId="77777777" w:rsidR="00E729A7" w:rsidRPr="00DB7FA4" w:rsidRDefault="00E729A7" w:rsidP="00E729A7">
            <w:pPr>
              <w:keepNext/>
              <w:spacing w:before="72"/>
              <w:rPr>
                <w:szCs w:val="18"/>
              </w:rPr>
            </w:pPr>
          </w:p>
          <w:p w14:paraId="4F880D0A" w14:textId="77777777" w:rsidR="00E729A7" w:rsidRPr="00DB7FA4" w:rsidRDefault="00E729A7" w:rsidP="00E729A7">
            <w:pPr>
              <w:keepNext/>
              <w:rPr>
                <w:szCs w:val="18"/>
                <w:u w:val="single"/>
              </w:rPr>
            </w:pPr>
            <w:r w:rsidRPr="00DB7FA4">
              <w:rPr>
                <w:szCs w:val="18"/>
                <w:u w:val="single"/>
              </w:rPr>
              <w:t>Mapping:</w:t>
            </w:r>
          </w:p>
          <w:p w14:paraId="31691B04" w14:textId="77777777" w:rsidR="00E729A7" w:rsidRPr="00DB7FA4" w:rsidRDefault="00E729A7" w:rsidP="00E729A7">
            <w:pPr>
              <w:keepNext/>
              <w:spacing w:line="240" w:lineRule="auto"/>
              <w:rPr>
                <w:sz w:val="16"/>
                <w:szCs w:val="16"/>
              </w:rPr>
            </w:pPr>
            <w:r w:rsidRPr="00DB7FA4">
              <w:rPr>
                <w:sz w:val="16"/>
                <w:szCs w:val="16"/>
              </w:rPr>
              <w:t>//IMKAD_AangebodenStuk/tia_TekstKeuze</w:t>
            </w:r>
          </w:p>
          <w:p w14:paraId="283E2EE3" w14:textId="77777777" w:rsidR="00E729A7" w:rsidRPr="00DB7FA4" w:rsidRDefault="00E729A7" w:rsidP="00E729A7">
            <w:pPr>
              <w:keepNext/>
              <w:spacing w:line="240" w:lineRule="auto"/>
              <w:ind w:left="227"/>
              <w:rPr>
                <w:sz w:val="16"/>
                <w:szCs w:val="16"/>
              </w:rPr>
            </w:pPr>
            <w:r w:rsidRPr="00DB7FA4">
              <w:rPr>
                <w:sz w:val="16"/>
                <w:szCs w:val="16"/>
              </w:rPr>
              <w:t>./tagNaam(‘k_Woonplaatskeuze’)</w:t>
            </w:r>
          </w:p>
          <w:p w14:paraId="74998A69" w14:textId="77777777" w:rsidR="00E729A7" w:rsidRPr="00DB7FA4" w:rsidRDefault="00E729A7" w:rsidP="00E729A7">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2043C9" w:rsidRPr="002043C9">
              <w:rPr>
                <w:rFonts w:cs="Arial"/>
                <w:snapToGrid/>
                <w:kern w:val="0"/>
                <w:sz w:val="16"/>
                <w:szCs w:val="16"/>
                <w:lang w:eastAsia="nl-NL"/>
              </w:rPr>
              <w:t>De comparanten verklaren voor de uitvoering en alle gevolgen van het bij deze akte overeengekomen woonplaats te kiezen ten kantore van de bewaarder van deze akte en geldgeefster voorts nog te haren hoofdkantore te 's-Gravenhage</w:t>
            </w:r>
            <w:r w:rsidRPr="00584C9C">
              <w:rPr>
                <w:i/>
                <w:sz w:val="16"/>
                <w:szCs w:val="16"/>
              </w:rPr>
              <w:t>)</w:t>
            </w:r>
          </w:p>
        </w:tc>
      </w:tr>
    </w:tbl>
    <w:p w14:paraId="14CAFAB4" w14:textId="77777777" w:rsidR="0082293D" w:rsidRDefault="0082293D" w:rsidP="008E3F95">
      <w:pPr>
        <w:pStyle w:val="Kop2"/>
        <w:numPr>
          <w:ilvl w:val="1"/>
          <w:numId w:val="1"/>
        </w:numPr>
      </w:pPr>
      <w:bookmarkStart w:id="52" w:name="_Toc483386932"/>
      <w:r>
        <w:t xml:space="preserve">Einde </w:t>
      </w:r>
      <w:r w:rsidRPr="0082293D">
        <w:rPr>
          <w:lang w:val="nl-NL"/>
        </w:rPr>
        <w:t>kadasterdeel</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555A9F8" w14:textId="77777777" w:rsidTr="00D77156">
        <w:trPr>
          <w:tblHeader/>
        </w:trPr>
        <w:tc>
          <w:tcPr>
            <w:tcW w:w="6771" w:type="dxa"/>
            <w:shd w:val="clear" w:color="auto" w:fill="auto"/>
          </w:tcPr>
          <w:p w14:paraId="4A007619" w14:textId="77777777" w:rsidR="00E729A7" w:rsidRPr="00D77156" w:rsidRDefault="00E729A7" w:rsidP="00D77156">
            <w:pPr>
              <w:rPr>
                <w:b/>
              </w:rPr>
            </w:pPr>
            <w:r w:rsidRPr="00DB7FA4">
              <w:rPr>
                <w:b/>
              </w:rPr>
              <w:t>Modeldocument tekst</w:t>
            </w:r>
          </w:p>
        </w:tc>
        <w:tc>
          <w:tcPr>
            <w:tcW w:w="7371" w:type="dxa"/>
            <w:shd w:val="clear" w:color="auto" w:fill="auto"/>
          </w:tcPr>
          <w:p w14:paraId="0EBF8B74" w14:textId="77777777" w:rsidR="00E729A7" w:rsidRPr="00D77156" w:rsidRDefault="00E729A7" w:rsidP="00E729A7">
            <w:pPr>
              <w:rPr>
                <w:b/>
              </w:rPr>
            </w:pPr>
            <w:r w:rsidRPr="00DB7FA4">
              <w:rPr>
                <w:b/>
              </w:rPr>
              <w:t>Toelichting</w:t>
            </w:r>
          </w:p>
        </w:tc>
      </w:tr>
      <w:tr w:rsidR="00E729A7" w:rsidRPr="00343045" w14:paraId="3F23DC7A" w14:textId="77777777" w:rsidTr="00DB7FA4">
        <w:tc>
          <w:tcPr>
            <w:tcW w:w="6771" w:type="dxa"/>
            <w:shd w:val="clear" w:color="auto" w:fill="auto"/>
          </w:tcPr>
          <w:p w14:paraId="22667E37"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5104C5C4" w14:textId="77777777" w:rsidR="00E729A7" w:rsidRPr="00DB7FA4" w:rsidRDefault="00E729A7" w:rsidP="00E729A7">
            <w:pPr>
              <w:rPr>
                <w:szCs w:val="18"/>
              </w:rPr>
            </w:pPr>
            <w:r w:rsidRPr="00DB7FA4">
              <w:rPr>
                <w:szCs w:val="18"/>
              </w:rPr>
              <w:t>Vaste tekst.</w:t>
            </w:r>
          </w:p>
        </w:tc>
      </w:tr>
    </w:tbl>
    <w:p w14:paraId="5DCDF9DA" w14:textId="77777777" w:rsidR="00C80891" w:rsidRDefault="00C80891" w:rsidP="00145092"/>
    <w:p w14:paraId="41F70F9D" w14:textId="77777777" w:rsidR="0000015B" w:rsidRPr="00B13D63" w:rsidRDefault="0000015B" w:rsidP="00B13D63">
      <w:pPr>
        <w:pStyle w:val="Kop2"/>
        <w:pageBreakBefore/>
        <w:numPr>
          <w:ilvl w:val="1"/>
          <w:numId w:val="1"/>
        </w:numPr>
        <w:rPr>
          <w:lang w:val="nl-NL"/>
        </w:rPr>
      </w:pPr>
      <w:bookmarkStart w:id="53" w:name="_Toc248216324"/>
      <w:bookmarkStart w:id="54" w:name="_Toc483386933"/>
      <w:r w:rsidRPr="00B13D63">
        <w:rPr>
          <w:lang w:val="nl-NL"/>
        </w:rPr>
        <w:lastRenderedPageBreak/>
        <w:t>Vrije gedeelte</w:t>
      </w:r>
      <w:bookmarkEnd w:id="53"/>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521DEFC2" w14:textId="77777777" w:rsidTr="00DB7FA4">
        <w:tc>
          <w:tcPr>
            <w:tcW w:w="6771" w:type="dxa"/>
            <w:shd w:val="clear" w:color="auto" w:fill="auto"/>
          </w:tcPr>
          <w:p w14:paraId="3E1ED7B2" w14:textId="77777777" w:rsidR="0000015B" w:rsidRPr="00DB7FA4" w:rsidRDefault="0000015B" w:rsidP="00012F09">
            <w:pPr>
              <w:rPr>
                <w:rFonts w:cs="Arial"/>
                <w:color w:val="999999"/>
              </w:rPr>
            </w:pPr>
          </w:p>
        </w:tc>
        <w:tc>
          <w:tcPr>
            <w:tcW w:w="7371" w:type="dxa"/>
            <w:shd w:val="clear" w:color="auto" w:fill="auto"/>
          </w:tcPr>
          <w:p w14:paraId="4045A37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4A9C602C" w14:textId="77777777" w:rsidR="00266366" w:rsidRDefault="00266366" w:rsidP="00DB7FA4">
            <w:pPr>
              <w:spacing w:before="72"/>
            </w:pPr>
          </w:p>
          <w:p w14:paraId="6C225950" w14:textId="77777777" w:rsidR="00266366" w:rsidRPr="00DB7FA4" w:rsidRDefault="00266366" w:rsidP="00DB7FA4">
            <w:pPr>
              <w:spacing w:before="72"/>
              <w:rPr>
                <w:u w:val="single"/>
              </w:rPr>
            </w:pPr>
            <w:r w:rsidRPr="00DB7FA4">
              <w:rPr>
                <w:u w:val="single"/>
              </w:rPr>
              <w:t>Mapping:</w:t>
            </w:r>
          </w:p>
          <w:p w14:paraId="7CC95063" w14:textId="77777777" w:rsidR="00266366" w:rsidRPr="00A10B2A" w:rsidRDefault="00266366" w:rsidP="00DB7FA4">
            <w:pPr>
              <w:keepNext/>
              <w:spacing w:line="240" w:lineRule="auto"/>
            </w:pPr>
            <w:r w:rsidRPr="00DB7FA4">
              <w:rPr>
                <w:sz w:val="16"/>
                <w:szCs w:val="16"/>
              </w:rPr>
              <w:t>//IMKAD_Aangebodenstuk/tia_TekstTweedeDeel</w:t>
            </w: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Hekman, Sanne" w:date="2016-06-08T10:06:00Z" w:initials="BJSH">
    <w:p w14:paraId="1688D584" w14:textId="77777777" w:rsidR="00DA1B24" w:rsidRDefault="00DA1B24" w:rsidP="005C1A01">
      <w:pPr>
        <w:pStyle w:val="Tekstopmerking"/>
      </w:pPr>
      <w:r>
        <w:rPr>
          <w:rStyle w:val="Verwijzingopmerking"/>
        </w:rPr>
        <w:annotationRef/>
      </w:r>
      <w:r>
        <w:t>Titel toegevoegd voor de leesbaarheid van de akte.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8D5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D82A3" w14:textId="77777777" w:rsidR="001E0DB4" w:rsidRDefault="001E0DB4">
      <w:r>
        <w:separator/>
      </w:r>
    </w:p>
  </w:endnote>
  <w:endnote w:type="continuationSeparator" w:id="0">
    <w:p w14:paraId="1519C6AB" w14:textId="77777777" w:rsidR="001E0DB4" w:rsidRDefault="001E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A725D" w14:textId="77777777" w:rsidR="00DA1B24" w:rsidRDefault="00DA1B24">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70716" w14:textId="77777777" w:rsidR="00DA1B24" w:rsidRDefault="00DA1B2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6875F" w14:textId="77777777" w:rsidR="001E0DB4" w:rsidRDefault="001E0DB4">
      <w:r>
        <w:separator/>
      </w:r>
    </w:p>
  </w:footnote>
  <w:footnote w:type="continuationSeparator" w:id="0">
    <w:p w14:paraId="4AAF825F" w14:textId="77777777" w:rsidR="001E0DB4" w:rsidRDefault="001E0D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5DAB4C0" w14:textId="77777777">
      <w:tc>
        <w:tcPr>
          <w:tcW w:w="4181" w:type="dxa"/>
        </w:tcPr>
        <w:p w14:paraId="1942E1BC" w14:textId="77777777" w:rsidR="00DA1B24" w:rsidRDefault="00DA1B24">
          <w:pPr>
            <w:pStyle w:val="tussenkopje"/>
            <w:spacing w:before="0"/>
          </w:pPr>
          <w:r>
            <w:t>Datum</w:t>
          </w:r>
        </w:p>
      </w:tc>
    </w:tr>
    <w:tr w:rsidR="00DA1B24" w14:paraId="31F62F59" w14:textId="77777777">
      <w:tc>
        <w:tcPr>
          <w:tcW w:w="4181" w:type="dxa"/>
        </w:tcPr>
        <w:p w14:paraId="22550038" w14:textId="0A14863D" w:rsidR="00DA1B24" w:rsidRDefault="001E0DB4">
          <w:pPr>
            <w:spacing w:line="240" w:lineRule="atLeast"/>
          </w:pPr>
          <w:r>
            <w:fldChar w:fldCharType="begin"/>
          </w:r>
          <w:r>
            <w:instrText xml:space="preserve"> REF Datum </w:instrText>
          </w:r>
          <w:r>
            <w:fldChar w:fldCharType="separate"/>
          </w:r>
          <w:r w:rsidR="00D92E9D">
            <w:rPr>
              <w:noProof/>
            </w:rPr>
            <w:t>16 mei 2018</w:t>
          </w:r>
          <w:r>
            <w:rPr>
              <w:noProof/>
            </w:rPr>
            <w:fldChar w:fldCharType="end"/>
          </w:r>
        </w:p>
      </w:tc>
    </w:tr>
    <w:tr w:rsidR="00DA1B24" w14:paraId="61AF2C6C" w14:textId="77777777">
      <w:tc>
        <w:tcPr>
          <w:tcW w:w="4181" w:type="dxa"/>
        </w:tcPr>
        <w:p w14:paraId="4C833C5A" w14:textId="77777777" w:rsidR="00DA1B24" w:rsidRDefault="00DA1B24">
          <w:pPr>
            <w:pStyle w:val="tussenkopje"/>
          </w:pPr>
          <w:r>
            <w:t>Titel</w:t>
          </w:r>
        </w:p>
      </w:tc>
    </w:tr>
    <w:tr w:rsidR="00DA1B24" w14:paraId="225B6903" w14:textId="77777777">
      <w:tc>
        <w:tcPr>
          <w:tcW w:w="4181" w:type="dxa"/>
        </w:tcPr>
        <w:p w14:paraId="18482260" w14:textId="77777777" w:rsidR="00DA1B24" w:rsidRDefault="001E0DB4">
          <w:pPr>
            <w:spacing w:line="240" w:lineRule="atLeast"/>
            <w:rPr>
              <w:noProof/>
            </w:rPr>
          </w:pPr>
          <w:r>
            <w:fldChar w:fldCharType="begin"/>
          </w:r>
          <w:r>
            <w:instrText xml:space="preserve"> STYLEREF Titel \* MERGEFORMAT </w:instrText>
          </w:r>
          <w:r>
            <w:fldChar w:fldCharType="separate"/>
          </w:r>
          <w:r w:rsidR="0019602F">
            <w:rPr>
              <w:noProof/>
            </w:rPr>
            <w:t>Toelichting modeldocument AEGON hypotheek</w:t>
          </w:r>
          <w:r>
            <w:rPr>
              <w:noProof/>
            </w:rPr>
            <w:fldChar w:fldCharType="end"/>
          </w:r>
        </w:p>
      </w:tc>
    </w:tr>
    <w:tr w:rsidR="00DA1B24" w14:paraId="2FC3AC41" w14:textId="77777777">
      <w:tc>
        <w:tcPr>
          <w:tcW w:w="4181" w:type="dxa"/>
        </w:tcPr>
        <w:p w14:paraId="27D84B0B" w14:textId="77777777" w:rsidR="00DA1B24" w:rsidRDefault="00DA1B24">
          <w:pPr>
            <w:pStyle w:val="tussenkopje"/>
          </w:pPr>
          <w:r>
            <w:t>Versie</w:t>
          </w:r>
        </w:p>
      </w:tc>
    </w:tr>
    <w:tr w:rsidR="00DA1B24" w14:paraId="15DCCC04" w14:textId="77777777">
      <w:tc>
        <w:tcPr>
          <w:tcW w:w="4181" w:type="dxa"/>
        </w:tcPr>
        <w:p w14:paraId="00B4097E" w14:textId="700943F5" w:rsidR="00DA1B24" w:rsidRDefault="001E0DB4">
          <w:pPr>
            <w:spacing w:line="240" w:lineRule="atLeast"/>
          </w:pPr>
          <w:r>
            <w:fldChar w:fldCharType="begin"/>
          </w:r>
          <w:r>
            <w:instrText xml:space="preserve"> REF Versie </w:instrText>
          </w:r>
          <w:r>
            <w:fldChar w:fldCharType="separate"/>
          </w:r>
          <w:r w:rsidR="00DC7882">
            <w:rPr>
              <w:noProof/>
            </w:rPr>
            <w:t>4.2.0</w:t>
          </w:r>
          <w:r>
            <w:rPr>
              <w:noProof/>
            </w:rPr>
            <w:fldChar w:fldCharType="end"/>
          </w:r>
        </w:p>
      </w:tc>
    </w:tr>
    <w:tr w:rsidR="00DA1B24" w14:paraId="4ADA9D66" w14:textId="77777777">
      <w:tc>
        <w:tcPr>
          <w:tcW w:w="4181" w:type="dxa"/>
        </w:tcPr>
        <w:p w14:paraId="528B737E" w14:textId="77777777" w:rsidR="00DA1B24" w:rsidRDefault="00DA1B24">
          <w:pPr>
            <w:pStyle w:val="tussenkopje"/>
          </w:pPr>
          <w:r>
            <w:t>Blad</w:t>
          </w:r>
        </w:p>
      </w:tc>
    </w:tr>
    <w:tr w:rsidR="00DA1B24" w14:paraId="714C52FD" w14:textId="77777777">
      <w:tc>
        <w:tcPr>
          <w:tcW w:w="4181" w:type="dxa"/>
        </w:tcPr>
        <w:p w14:paraId="3FD53483" w14:textId="77777777" w:rsidR="00DA1B24" w:rsidRDefault="00DA1B24">
          <w:pPr>
            <w:spacing w:line="240" w:lineRule="atLeast"/>
          </w:pPr>
          <w:r>
            <w:fldChar w:fldCharType="begin"/>
          </w:r>
          <w:r>
            <w:instrText xml:space="preserve"> PAGE  \* MERGEFORMAT </w:instrText>
          </w:r>
          <w:r>
            <w:fldChar w:fldCharType="separate"/>
          </w:r>
          <w:r w:rsidR="0019602F">
            <w:rPr>
              <w:noProof/>
            </w:rPr>
            <w:t>3</w:t>
          </w:r>
          <w:r>
            <w:fldChar w:fldCharType="end"/>
          </w:r>
          <w:r>
            <w:t xml:space="preserve"> van </w:t>
          </w:r>
          <w:r>
            <w:fldChar w:fldCharType="begin"/>
          </w:r>
          <w:r>
            <w:instrText xml:space="preserve"> = 1+</w:instrText>
          </w:r>
          <w:r w:rsidR="001E0DB4">
            <w:fldChar w:fldCharType="begin"/>
          </w:r>
          <w:r w:rsidR="001E0DB4">
            <w:instrText xml:space="preserve"> NUMPAGES   \* MERGEFORMAT </w:instrText>
          </w:r>
          <w:r w:rsidR="001E0DB4">
            <w:fldChar w:fldCharType="separate"/>
          </w:r>
          <w:r w:rsidR="0019602F">
            <w:rPr>
              <w:noProof/>
            </w:rPr>
            <w:instrText>23</w:instrText>
          </w:r>
          <w:r w:rsidR="001E0DB4">
            <w:rPr>
              <w:noProof/>
            </w:rPr>
            <w:fldChar w:fldCharType="end"/>
          </w:r>
          <w:r>
            <w:instrText xml:space="preserve"> </w:instrText>
          </w:r>
          <w:r>
            <w:fldChar w:fldCharType="separate"/>
          </w:r>
          <w:r w:rsidR="0019602F">
            <w:rPr>
              <w:noProof/>
            </w:rPr>
            <w:t>24</w:t>
          </w:r>
          <w:r>
            <w:fldChar w:fldCharType="end"/>
          </w:r>
          <w:r>
            <w:t xml:space="preserve"> </w:t>
          </w:r>
        </w:p>
      </w:tc>
    </w:tr>
  </w:tbl>
  <w:p w14:paraId="1818A61B" w14:textId="11D9282E" w:rsidR="00DA1B24" w:rsidRDefault="00DA1B24">
    <w:pPr>
      <w:pStyle w:val="Koptekst"/>
    </w:pPr>
    <w:r>
      <w:rPr>
        <w:noProof/>
        <w:snapToGrid/>
        <w:lang w:eastAsia="nl-NL"/>
      </w:rPr>
      <w:drawing>
        <wp:anchor distT="0" distB="0" distL="114300" distR="114300" simplePos="0" relativeHeight="251657216" behindDoc="1" locked="0" layoutInCell="1" allowOverlap="1" wp14:anchorId="7F5E1EA5" wp14:editId="7C8EEAF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683205A" w14:textId="77777777">
      <w:tc>
        <w:tcPr>
          <w:tcW w:w="4181" w:type="dxa"/>
        </w:tcPr>
        <w:p w14:paraId="2F99B35F" w14:textId="77777777" w:rsidR="00DA1B24" w:rsidRDefault="00DA1B24">
          <w:pPr>
            <w:pStyle w:val="tussenkopje"/>
            <w:spacing w:before="0"/>
          </w:pPr>
          <w:r>
            <w:t>Datum</w:t>
          </w:r>
        </w:p>
      </w:tc>
    </w:tr>
    <w:bookmarkStart w:id="26" w:name="Datum"/>
    <w:tr w:rsidR="00DA1B24" w14:paraId="560B0E76" w14:textId="77777777">
      <w:tc>
        <w:tcPr>
          <w:tcW w:w="4181" w:type="dxa"/>
        </w:tcPr>
        <w:p w14:paraId="5F7CE932" w14:textId="77777777" w:rsidR="00DA1B24" w:rsidRDefault="00DA1B24" w:rsidP="00101970">
          <w:pPr>
            <w:spacing w:line="240" w:lineRule="atLeast"/>
          </w:pPr>
          <w:r>
            <w:fldChar w:fldCharType="begin"/>
          </w:r>
          <w:r>
            <w:instrText xml:space="preserve"> STYLEREF Datumopmaakprofiel\l  \* MERGEFORMAT </w:instrText>
          </w:r>
          <w:r>
            <w:fldChar w:fldCharType="separate"/>
          </w:r>
          <w:r w:rsidR="0019602F">
            <w:rPr>
              <w:noProof/>
            </w:rPr>
            <w:t>4 juli 2018</w:t>
          </w:r>
          <w:r>
            <w:fldChar w:fldCharType="end"/>
          </w:r>
          <w:bookmarkEnd w:id="26"/>
        </w:p>
      </w:tc>
    </w:tr>
    <w:tr w:rsidR="00DA1B24" w14:paraId="2814502F" w14:textId="77777777">
      <w:tc>
        <w:tcPr>
          <w:tcW w:w="4181" w:type="dxa"/>
        </w:tcPr>
        <w:p w14:paraId="0136A2E8" w14:textId="77777777" w:rsidR="00DA1B24" w:rsidRDefault="00DA1B24">
          <w:pPr>
            <w:pStyle w:val="tussenkopje"/>
          </w:pPr>
          <w:r>
            <w:t>Titel</w:t>
          </w:r>
        </w:p>
      </w:tc>
    </w:tr>
    <w:tr w:rsidR="00DA1B24" w14:paraId="0C1C53FF" w14:textId="77777777">
      <w:tc>
        <w:tcPr>
          <w:tcW w:w="4181" w:type="dxa"/>
        </w:tcPr>
        <w:p w14:paraId="2E54F3DE" w14:textId="77777777" w:rsidR="00DA1B24" w:rsidRPr="00435110" w:rsidRDefault="001E0DB4">
          <w:pPr>
            <w:spacing w:line="240" w:lineRule="atLeast"/>
          </w:pPr>
          <w:r>
            <w:fldChar w:fldCharType="begin"/>
          </w:r>
          <w:r>
            <w:instrText xml:space="preserve"> STYLEREF Titel \* MERGEFORMAT </w:instrText>
          </w:r>
          <w:r>
            <w:fldChar w:fldCharType="separate"/>
          </w:r>
          <w:r w:rsidR="0019602F">
            <w:rPr>
              <w:noProof/>
            </w:rPr>
            <w:t>Toelichting modeldocument AEGON hypotheek</w:t>
          </w:r>
          <w:r>
            <w:rPr>
              <w:noProof/>
            </w:rPr>
            <w:fldChar w:fldCharType="end"/>
          </w:r>
        </w:p>
      </w:tc>
    </w:tr>
    <w:tr w:rsidR="00DA1B24" w14:paraId="6316EF8C" w14:textId="77777777">
      <w:tc>
        <w:tcPr>
          <w:tcW w:w="4181" w:type="dxa"/>
        </w:tcPr>
        <w:p w14:paraId="35CF0C48" w14:textId="77777777" w:rsidR="00DA1B24" w:rsidRDefault="00DA1B24">
          <w:pPr>
            <w:pStyle w:val="tussenkopje"/>
          </w:pPr>
          <w:r>
            <w:t>Versie</w:t>
          </w:r>
        </w:p>
      </w:tc>
    </w:tr>
    <w:bookmarkStart w:id="27" w:name="Versie"/>
    <w:tr w:rsidR="00DA1B24" w14:paraId="0AC29428" w14:textId="77777777">
      <w:tc>
        <w:tcPr>
          <w:tcW w:w="4181" w:type="dxa"/>
        </w:tcPr>
        <w:p w14:paraId="01F0B7AA" w14:textId="77777777" w:rsidR="00DA1B24" w:rsidRDefault="00DA1B24">
          <w:pPr>
            <w:spacing w:line="240" w:lineRule="atLeast"/>
          </w:pPr>
          <w:r>
            <w:fldChar w:fldCharType="begin"/>
          </w:r>
          <w:r>
            <w:instrText xml:space="preserve"> STYLEREF Versie\l  \* MERGEFORMAT </w:instrText>
          </w:r>
          <w:r>
            <w:fldChar w:fldCharType="separate"/>
          </w:r>
          <w:r w:rsidR="0019602F">
            <w:rPr>
              <w:noProof/>
            </w:rPr>
            <w:t>4.2.0</w:t>
          </w:r>
          <w:r>
            <w:fldChar w:fldCharType="end"/>
          </w:r>
          <w:bookmarkEnd w:id="27"/>
        </w:p>
      </w:tc>
    </w:tr>
    <w:tr w:rsidR="00DA1B24" w14:paraId="3DEC2C48" w14:textId="77777777">
      <w:tc>
        <w:tcPr>
          <w:tcW w:w="4181" w:type="dxa"/>
        </w:tcPr>
        <w:p w14:paraId="65BA7A21" w14:textId="77777777" w:rsidR="00DA1B24" w:rsidRDefault="00DA1B24">
          <w:pPr>
            <w:pStyle w:val="tussenkopje"/>
          </w:pPr>
          <w:r>
            <w:t>Blad</w:t>
          </w:r>
        </w:p>
      </w:tc>
    </w:tr>
    <w:tr w:rsidR="00DA1B24" w14:paraId="40B5700A" w14:textId="77777777">
      <w:tc>
        <w:tcPr>
          <w:tcW w:w="4181" w:type="dxa"/>
        </w:tcPr>
        <w:p w14:paraId="286B8AB8" w14:textId="77777777" w:rsidR="00DA1B24" w:rsidRDefault="00DA1B24">
          <w:pPr>
            <w:spacing w:line="240" w:lineRule="atLeast"/>
          </w:pPr>
          <w:r>
            <w:fldChar w:fldCharType="begin"/>
          </w:r>
          <w:r>
            <w:instrText xml:space="preserve"> PAGE  \* MERGEFORMAT </w:instrText>
          </w:r>
          <w:r>
            <w:fldChar w:fldCharType="separate"/>
          </w:r>
          <w:r w:rsidR="0019602F">
            <w:rPr>
              <w:noProof/>
            </w:rPr>
            <w:t>22</w:t>
          </w:r>
          <w:r>
            <w:fldChar w:fldCharType="end"/>
          </w:r>
          <w:r>
            <w:t xml:space="preserve"> van </w:t>
          </w:r>
          <w:r>
            <w:fldChar w:fldCharType="begin"/>
          </w:r>
          <w:r>
            <w:instrText xml:space="preserve"> = 1+</w:instrText>
          </w:r>
          <w:r w:rsidR="001E0DB4">
            <w:fldChar w:fldCharType="begin"/>
          </w:r>
          <w:r w:rsidR="001E0DB4">
            <w:instrText xml:space="preserve"> NUMPAGES   \* MERGEFORMAT </w:instrText>
          </w:r>
          <w:r w:rsidR="001E0DB4">
            <w:fldChar w:fldCharType="separate"/>
          </w:r>
          <w:r w:rsidR="0019602F">
            <w:rPr>
              <w:noProof/>
            </w:rPr>
            <w:instrText>23</w:instrText>
          </w:r>
          <w:r w:rsidR="001E0DB4">
            <w:rPr>
              <w:noProof/>
            </w:rPr>
            <w:fldChar w:fldCharType="end"/>
          </w:r>
          <w:r>
            <w:instrText xml:space="preserve"> </w:instrText>
          </w:r>
          <w:r>
            <w:fldChar w:fldCharType="separate"/>
          </w:r>
          <w:r w:rsidR="0019602F">
            <w:rPr>
              <w:noProof/>
            </w:rPr>
            <w:t>24</w:t>
          </w:r>
          <w:r>
            <w:fldChar w:fldCharType="end"/>
          </w:r>
          <w:r>
            <w:t xml:space="preserve"> </w:t>
          </w:r>
        </w:p>
      </w:tc>
    </w:tr>
  </w:tbl>
  <w:p w14:paraId="0B97F625" w14:textId="68CFC620" w:rsidR="00DA1B24" w:rsidRDefault="00DA1B24">
    <w:pPr>
      <w:pStyle w:val="Koptekst"/>
    </w:pPr>
    <w:r>
      <w:rPr>
        <w:noProof/>
        <w:snapToGrid/>
        <w:lang w:eastAsia="nl-NL"/>
      </w:rPr>
      <w:drawing>
        <wp:anchor distT="0" distB="0" distL="114300" distR="114300" simplePos="0" relativeHeight="251658240" behindDoc="1" locked="0" layoutInCell="1" allowOverlap="1" wp14:anchorId="58CAAC6E" wp14:editId="3F02C86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1">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0"/>
  </w:num>
  <w:num w:numId="2">
    <w:abstractNumId w:val="20"/>
  </w:num>
  <w:num w:numId="3">
    <w:abstractNumId w:val="19"/>
  </w:num>
  <w:num w:numId="4">
    <w:abstractNumId w:val="9"/>
  </w:num>
  <w:num w:numId="5">
    <w:abstractNumId w:val="0"/>
  </w:num>
  <w:num w:numId="6">
    <w:abstractNumId w:val="2"/>
  </w:num>
  <w:num w:numId="7">
    <w:abstractNumId w:val="21"/>
  </w:num>
  <w:num w:numId="8">
    <w:abstractNumId w:val="7"/>
  </w:num>
  <w:num w:numId="9">
    <w:abstractNumId w:val="18"/>
  </w:num>
  <w:num w:numId="10">
    <w:abstractNumId w:val="8"/>
  </w:num>
  <w:num w:numId="11">
    <w:abstractNumId w:val="11"/>
  </w:num>
  <w:num w:numId="12">
    <w:abstractNumId w:val="14"/>
  </w:num>
  <w:num w:numId="13">
    <w:abstractNumId w:val="10"/>
  </w:num>
  <w:num w:numId="14">
    <w:abstractNumId w:val="20"/>
  </w:num>
  <w:num w:numId="15">
    <w:abstractNumId w:val="20"/>
  </w:num>
  <w:num w:numId="16">
    <w:abstractNumId w:val="15"/>
  </w:num>
  <w:num w:numId="17">
    <w:abstractNumId w:val="13"/>
  </w:num>
  <w:num w:numId="18">
    <w:abstractNumId w:val="3"/>
  </w:num>
  <w:num w:numId="19">
    <w:abstractNumId w:val="23"/>
  </w:num>
  <w:num w:numId="20">
    <w:abstractNumId w:val="24"/>
  </w:num>
  <w:num w:numId="21">
    <w:abstractNumId w:val="20"/>
  </w:num>
  <w:num w:numId="22">
    <w:abstractNumId w:val="20"/>
  </w:num>
  <w:num w:numId="23">
    <w:abstractNumId w:val="20"/>
  </w:num>
  <w:num w:numId="24">
    <w:abstractNumId w:val="16"/>
  </w:num>
  <w:num w:numId="25">
    <w:abstractNumId w:val="6"/>
  </w:num>
  <w:num w:numId="26">
    <w:abstractNumId w:val="1"/>
  </w:num>
  <w:num w:numId="27">
    <w:abstractNumId w:val="4"/>
  </w:num>
  <w:num w:numId="28">
    <w:abstractNumId w:val="0"/>
  </w:num>
  <w:num w:numId="29">
    <w:abstractNumId w:val="12"/>
  </w:num>
  <w:num w:numId="30">
    <w:abstractNumId w:val="5"/>
  </w:num>
  <w:num w:numId="31">
    <w:abstractNumId w:val="17"/>
  </w:num>
  <w:num w:numId="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5609"/>
    <w:rsid w:val="0019602F"/>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DB4"/>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4F2B"/>
    <w:rsid w:val="00236AF8"/>
    <w:rsid w:val="00236F33"/>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2CB"/>
    <w:rsid w:val="00323A41"/>
    <w:rsid w:val="0032463E"/>
    <w:rsid w:val="00326B2D"/>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584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234"/>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4B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737C"/>
    <w:rsid w:val="0057194F"/>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D22F9"/>
    <w:rsid w:val="005D2780"/>
    <w:rsid w:val="005D5CAA"/>
    <w:rsid w:val="005D5EB8"/>
    <w:rsid w:val="005D66F2"/>
    <w:rsid w:val="005D6866"/>
    <w:rsid w:val="005D6E89"/>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290"/>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1562"/>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086D"/>
    <w:rsid w:val="007B15F8"/>
    <w:rsid w:val="007B195A"/>
    <w:rsid w:val="007B3630"/>
    <w:rsid w:val="007B4DB6"/>
    <w:rsid w:val="007B7475"/>
    <w:rsid w:val="007B78E2"/>
    <w:rsid w:val="007C0E64"/>
    <w:rsid w:val="007C24B7"/>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58B8"/>
    <w:rsid w:val="007F7C8E"/>
    <w:rsid w:val="0080057B"/>
    <w:rsid w:val="008012D9"/>
    <w:rsid w:val="00801612"/>
    <w:rsid w:val="008016B8"/>
    <w:rsid w:val="00803FB4"/>
    <w:rsid w:val="0080408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6648"/>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C2330"/>
    <w:rsid w:val="009C3875"/>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1B03"/>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101"/>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1B42"/>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F4D"/>
    <w:rsid w:val="00C423D6"/>
    <w:rsid w:val="00C43294"/>
    <w:rsid w:val="00C44E25"/>
    <w:rsid w:val="00C4522F"/>
    <w:rsid w:val="00C45D8C"/>
    <w:rsid w:val="00C474CB"/>
    <w:rsid w:val="00C4795A"/>
    <w:rsid w:val="00C50B45"/>
    <w:rsid w:val="00C50C08"/>
    <w:rsid w:val="00C52A00"/>
    <w:rsid w:val="00C53068"/>
    <w:rsid w:val="00C533F0"/>
    <w:rsid w:val="00C53FB9"/>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22A5"/>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B5B"/>
    <w:rsid w:val="00CB1DD5"/>
    <w:rsid w:val="00CB329B"/>
    <w:rsid w:val="00CB448C"/>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E9D"/>
    <w:rsid w:val="00D93191"/>
    <w:rsid w:val="00D94093"/>
    <w:rsid w:val="00D94578"/>
    <w:rsid w:val="00D946B3"/>
    <w:rsid w:val="00DA1B24"/>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0250"/>
    <w:rsid w:val="00DC2861"/>
    <w:rsid w:val="00DC35DF"/>
    <w:rsid w:val="00DC5776"/>
    <w:rsid w:val="00DC7882"/>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3AE9"/>
    <w:rsid w:val="00ED0AF4"/>
    <w:rsid w:val="00ED11D4"/>
    <w:rsid w:val="00ED1632"/>
    <w:rsid w:val="00ED1833"/>
    <w:rsid w:val="00ED20A1"/>
    <w:rsid w:val="00ED3523"/>
    <w:rsid w:val="00EE0A26"/>
    <w:rsid w:val="00EE11DA"/>
    <w:rsid w:val="00EE1956"/>
    <w:rsid w:val="00EE31E2"/>
    <w:rsid w:val="00EE3CF7"/>
    <w:rsid w:val="00EE5B68"/>
    <w:rsid w:val="00EE5C91"/>
    <w:rsid w:val="00EE7009"/>
    <w:rsid w:val="00EE7F04"/>
    <w:rsid w:val="00EF0E92"/>
    <w:rsid w:val="00EF1EBD"/>
    <w:rsid w:val="00EF395F"/>
    <w:rsid w:val="00EF4136"/>
    <w:rsid w:val="00EF4155"/>
    <w:rsid w:val="00EF5285"/>
    <w:rsid w:val="00EF68AD"/>
    <w:rsid w:val="00EF709C"/>
    <w:rsid w:val="00EF7EEF"/>
    <w:rsid w:val="00F0385E"/>
    <w:rsid w:val="00F039DC"/>
    <w:rsid w:val="00F04E05"/>
    <w:rsid w:val="00F04E20"/>
    <w:rsid w:val="00F04F48"/>
    <w:rsid w:val="00F06036"/>
    <w:rsid w:val="00F065C8"/>
    <w:rsid w:val="00F07079"/>
    <w:rsid w:val="00F0712A"/>
    <w:rsid w:val="00F07617"/>
    <w:rsid w:val="00F1065D"/>
    <w:rsid w:val="00F111CE"/>
    <w:rsid w:val="00F13E4A"/>
    <w:rsid w:val="00F13E75"/>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085A"/>
    <w:rsid w:val="00F71561"/>
    <w:rsid w:val="00F738E9"/>
    <w:rsid w:val="00F81DB3"/>
    <w:rsid w:val="00F825CC"/>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121"/>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752F"/>
    <w:rsid w:val="00FD7D31"/>
    <w:rsid w:val="00FE0E86"/>
    <w:rsid w:val="00FE3E18"/>
    <w:rsid w:val="00FE5B33"/>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EE150DC"/>
  <w15:chartTrackingRefBased/>
  <w15:docId w15:val="{46DAE6D7-1193-4E3F-8610-B9F21A7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BA635-D4FE-45A8-B54C-B3DD43B52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192</TotalTime>
  <Pages>23</Pages>
  <Words>4073</Words>
  <Characters>22405</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26426</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19</cp:revision>
  <cp:lastPrinted>2015-07-15T14:30:00Z</cp:lastPrinted>
  <dcterms:created xsi:type="dcterms:W3CDTF">2016-10-24T09:34:00Z</dcterms:created>
  <dcterms:modified xsi:type="dcterms:W3CDTF">2018-07-04T07:35:00Z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