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7F56BCE9" w:rsidR="003228A3" w:rsidRPr="00287AD2" w:rsidRDefault="00287AD2" w:rsidP="00195609">
            <w:pPr>
              <w:spacing w:before="90"/>
              <w:rPr>
                <w:szCs w:val="18"/>
              </w:rPr>
            </w:pPr>
            <w:r w:rsidRPr="00287AD2">
              <w:rPr>
                <w:szCs w:val="18"/>
              </w:rPr>
              <w:t>201</w:t>
            </w:r>
            <w:r w:rsidR="00195609">
              <w:rPr>
                <w:szCs w:val="18"/>
              </w:rPr>
              <w:t>70606</w:t>
            </w:r>
            <w:r w:rsidRPr="00287AD2">
              <w:rPr>
                <w:szCs w:val="18"/>
              </w:rPr>
              <w:t>000015</w:t>
            </w: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77777777"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1DB3F21" w14:textId="77777777" w:rsidTr="00F06036">
        <w:trPr>
          <w:gridAfter w:val="1"/>
          <w:wAfter w:w="3544" w:type="dxa"/>
          <w:cantSplit/>
          <w:trHeight w:val="80"/>
        </w:trPr>
        <w:tc>
          <w:tcPr>
            <w:tcW w:w="5315" w:type="dxa"/>
            <w:vAlign w:val="bottom"/>
          </w:tcPr>
          <w:p w14:paraId="752FB262" w14:textId="60E64C9D" w:rsidR="002A010E" w:rsidRPr="00343045" w:rsidRDefault="00F97B70" w:rsidP="00F528E7">
            <w:r>
              <w:fldChar w:fldCharType="begin"/>
            </w:r>
            <w:r>
              <w:instrText xml:space="preserve"> REF Versie \h </w:instrText>
            </w:r>
            <w:r>
              <w:fldChar w:fldCharType="separate"/>
            </w:r>
            <w:r w:rsidR="007F58B8">
              <w:rPr>
                <w:noProof/>
              </w:rPr>
              <w:t>4.0.0</w:t>
            </w:r>
            <w:r>
              <w:fldChar w:fldCharType="end"/>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7" w:name="bmInhoudsopgave"/>
    <w:bookmarkEnd w:id="7"/>
    <w:p w14:paraId="75AF18E8" w14:textId="77777777" w:rsidR="007F58B8"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3386912" w:history="1">
        <w:r w:rsidR="007F58B8" w:rsidRPr="003677C0">
          <w:rPr>
            <w:rStyle w:val="Hyperlink"/>
          </w:rPr>
          <w:t>1</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Inleiding</w:t>
        </w:r>
        <w:r w:rsidR="007F58B8">
          <w:rPr>
            <w:webHidden/>
          </w:rPr>
          <w:tab/>
        </w:r>
        <w:r w:rsidR="007F58B8">
          <w:rPr>
            <w:webHidden/>
          </w:rPr>
          <w:fldChar w:fldCharType="begin"/>
        </w:r>
        <w:r w:rsidR="007F58B8">
          <w:rPr>
            <w:webHidden/>
          </w:rPr>
          <w:instrText xml:space="preserve"> PAGEREF _Toc483386912 \h </w:instrText>
        </w:r>
        <w:r w:rsidR="007F58B8">
          <w:rPr>
            <w:webHidden/>
          </w:rPr>
        </w:r>
        <w:r w:rsidR="007F58B8">
          <w:rPr>
            <w:webHidden/>
          </w:rPr>
          <w:fldChar w:fldCharType="separate"/>
        </w:r>
        <w:r w:rsidR="007F58B8">
          <w:rPr>
            <w:webHidden/>
          </w:rPr>
          <w:t>6</w:t>
        </w:r>
        <w:r w:rsidR="007F58B8">
          <w:rPr>
            <w:webHidden/>
          </w:rPr>
          <w:fldChar w:fldCharType="end"/>
        </w:r>
      </w:hyperlink>
    </w:p>
    <w:p w14:paraId="595B6AE0"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13" w:history="1">
        <w:r w:rsidR="007F58B8" w:rsidRPr="003677C0">
          <w:rPr>
            <w:rStyle w:val="Hyperlink"/>
          </w:rPr>
          <w:t>1.1</w:t>
        </w:r>
        <w:r w:rsidR="007F58B8">
          <w:rPr>
            <w:rFonts w:asciiTheme="minorHAnsi" w:eastAsiaTheme="minorEastAsia" w:hAnsiTheme="minorHAnsi" w:cstheme="minorBidi"/>
            <w:snapToGrid/>
            <w:kern w:val="0"/>
            <w:sz w:val="22"/>
            <w:szCs w:val="22"/>
            <w:lang w:eastAsia="nl-NL"/>
          </w:rPr>
          <w:tab/>
        </w:r>
        <w:r w:rsidR="007F58B8" w:rsidRPr="003677C0">
          <w:rPr>
            <w:rStyle w:val="Hyperlink"/>
          </w:rPr>
          <w:t>Doel</w:t>
        </w:r>
        <w:r w:rsidR="007F58B8">
          <w:rPr>
            <w:webHidden/>
          </w:rPr>
          <w:tab/>
        </w:r>
        <w:r w:rsidR="007F58B8">
          <w:rPr>
            <w:webHidden/>
          </w:rPr>
          <w:fldChar w:fldCharType="begin"/>
        </w:r>
        <w:r w:rsidR="007F58B8">
          <w:rPr>
            <w:webHidden/>
          </w:rPr>
          <w:instrText xml:space="preserve"> PAGEREF _Toc483386913 \h </w:instrText>
        </w:r>
        <w:r w:rsidR="007F58B8">
          <w:rPr>
            <w:webHidden/>
          </w:rPr>
        </w:r>
        <w:r w:rsidR="007F58B8">
          <w:rPr>
            <w:webHidden/>
          </w:rPr>
          <w:fldChar w:fldCharType="separate"/>
        </w:r>
        <w:r w:rsidR="007F58B8">
          <w:rPr>
            <w:webHidden/>
          </w:rPr>
          <w:t>6</w:t>
        </w:r>
        <w:r w:rsidR="007F58B8">
          <w:rPr>
            <w:webHidden/>
          </w:rPr>
          <w:fldChar w:fldCharType="end"/>
        </w:r>
      </w:hyperlink>
    </w:p>
    <w:p w14:paraId="231FF11D"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14" w:history="1">
        <w:r w:rsidR="007F58B8" w:rsidRPr="003677C0">
          <w:rPr>
            <w:rStyle w:val="Hyperlink"/>
          </w:rPr>
          <w:t>1.2</w:t>
        </w:r>
        <w:r w:rsidR="007F58B8">
          <w:rPr>
            <w:rFonts w:asciiTheme="minorHAnsi" w:eastAsiaTheme="minorEastAsia" w:hAnsiTheme="minorHAnsi" w:cstheme="minorBidi"/>
            <w:snapToGrid/>
            <w:kern w:val="0"/>
            <w:sz w:val="22"/>
            <w:szCs w:val="22"/>
            <w:lang w:eastAsia="nl-NL"/>
          </w:rPr>
          <w:tab/>
        </w:r>
        <w:r w:rsidR="007F58B8" w:rsidRPr="003677C0">
          <w:rPr>
            <w:rStyle w:val="Hyperlink"/>
          </w:rPr>
          <w:t>Algemeen</w:t>
        </w:r>
        <w:r w:rsidR="007F58B8">
          <w:rPr>
            <w:webHidden/>
          </w:rPr>
          <w:tab/>
        </w:r>
        <w:r w:rsidR="007F58B8">
          <w:rPr>
            <w:webHidden/>
          </w:rPr>
          <w:fldChar w:fldCharType="begin"/>
        </w:r>
        <w:r w:rsidR="007F58B8">
          <w:rPr>
            <w:webHidden/>
          </w:rPr>
          <w:instrText xml:space="preserve"> PAGEREF _Toc483386914 \h </w:instrText>
        </w:r>
        <w:r w:rsidR="007F58B8">
          <w:rPr>
            <w:webHidden/>
          </w:rPr>
        </w:r>
        <w:r w:rsidR="007F58B8">
          <w:rPr>
            <w:webHidden/>
          </w:rPr>
          <w:fldChar w:fldCharType="separate"/>
        </w:r>
        <w:r w:rsidR="007F58B8">
          <w:rPr>
            <w:webHidden/>
          </w:rPr>
          <w:t>6</w:t>
        </w:r>
        <w:r w:rsidR="007F58B8">
          <w:rPr>
            <w:webHidden/>
          </w:rPr>
          <w:fldChar w:fldCharType="end"/>
        </w:r>
      </w:hyperlink>
    </w:p>
    <w:p w14:paraId="1B71A1EE"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15" w:history="1">
        <w:r w:rsidR="007F58B8" w:rsidRPr="003677C0">
          <w:rPr>
            <w:rStyle w:val="Hyperlink"/>
          </w:rPr>
          <w:t>1.3</w:t>
        </w:r>
        <w:r w:rsidR="007F58B8">
          <w:rPr>
            <w:rFonts w:asciiTheme="minorHAnsi" w:eastAsiaTheme="minorEastAsia" w:hAnsiTheme="minorHAnsi" w:cstheme="minorBidi"/>
            <w:snapToGrid/>
            <w:kern w:val="0"/>
            <w:sz w:val="22"/>
            <w:szCs w:val="22"/>
            <w:lang w:eastAsia="nl-NL"/>
          </w:rPr>
          <w:tab/>
        </w:r>
        <w:r w:rsidR="007F58B8" w:rsidRPr="003677C0">
          <w:rPr>
            <w:rStyle w:val="Hyperlink"/>
          </w:rPr>
          <w:t>Referenties</w:t>
        </w:r>
        <w:r w:rsidR="007F58B8">
          <w:rPr>
            <w:webHidden/>
          </w:rPr>
          <w:tab/>
        </w:r>
        <w:r w:rsidR="007F58B8">
          <w:rPr>
            <w:webHidden/>
          </w:rPr>
          <w:fldChar w:fldCharType="begin"/>
        </w:r>
        <w:r w:rsidR="007F58B8">
          <w:rPr>
            <w:webHidden/>
          </w:rPr>
          <w:instrText xml:space="preserve"> PAGEREF _Toc483386915 \h </w:instrText>
        </w:r>
        <w:r w:rsidR="007F58B8">
          <w:rPr>
            <w:webHidden/>
          </w:rPr>
        </w:r>
        <w:r w:rsidR="007F58B8">
          <w:rPr>
            <w:webHidden/>
          </w:rPr>
          <w:fldChar w:fldCharType="separate"/>
        </w:r>
        <w:r w:rsidR="007F58B8">
          <w:rPr>
            <w:webHidden/>
          </w:rPr>
          <w:t>7</w:t>
        </w:r>
        <w:r w:rsidR="007F58B8">
          <w:rPr>
            <w:webHidden/>
          </w:rPr>
          <w:fldChar w:fldCharType="end"/>
        </w:r>
      </w:hyperlink>
    </w:p>
    <w:p w14:paraId="715DEA5F" w14:textId="77777777" w:rsidR="007F58B8" w:rsidRDefault="00804084">
      <w:pPr>
        <w:pStyle w:val="Inhopg1"/>
        <w:rPr>
          <w:rFonts w:asciiTheme="minorHAnsi" w:eastAsiaTheme="minorEastAsia" w:hAnsiTheme="minorHAnsi" w:cstheme="minorBidi"/>
          <w:b w:val="0"/>
          <w:bCs w:val="0"/>
          <w:snapToGrid/>
          <w:kern w:val="0"/>
          <w:sz w:val="22"/>
          <w:szCs w:val="22"/>
          <w:lang w:eastAsia="nl-NL"/>
        </w:rPr>
      </w:pPr>
      <w:hyperlink w:anchor="_Toc483386916" w:history="1">
        <w:r w:rsidR="007F58B8" w:rsidRPr="003677C0">
          <w:rPr>
            <w:rStyle w:val="Hyperlink"/>
          </w:rPr>
          <w:t>2</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AEGON Hypotheekakte</w:t>
        </w:r>
        <w:r w:rsidR="007F58B8">
          <w:rPr>
            <w:webHidden/>
          </w:rPr>
          <w:tab/>
        </w:r>
        <w:r w:rsidR="007F58B8">
          <w:rPr>
            <w:webHidden/>
          </w:rPr>
          <w:fldChar w:fldCharType="begin"/>
        </w:r>
        <w:r w:rsidR="007F58B8">
          <w:rPr>
            <w:webHidden/>
          </w:rPr>
          <w:instrText xml:space="preserve"> PAGEREF _Toc483386916 \h </w:instrText>
        </w:r>
        <w:r w:rsidR="007F58B8">
          <w:rPr>
            <w:webHidden/>
          </w:rPr>
        </w:r>
        <w:r w:rsidR="007F58B8">
          <w:rPr>
            <w:webHidden/>
          </w:rPr>
          <w:fldChar w:fldCharType="separate"/>
        </w:r>
        <w:r w:rsidR="007F58B8">
          <w:rPr>
            <w:webHidden/>
          </w:rPr>
          <w:t>8</w:t>
        </w:r>
        <w:r w:rsidR="007F58B8">
          <w:rPr>
            <w:webHidden/>
          </w:rPr>
          <w:fldChar w:fldCharType="end"/>
        </w:r>
      </w:hyperlink>
    </w:p>
    <w:p w14:paraId="3AF52038"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17" w:history="1">
        <w:r w:rsidR="007F58B8" w:rsidRPr="003677C0">
          <w:rPr>
            <w:rStyle w:val="Hyperlink"/>
          </w:rPr>
          <w:t>2.1</w:t>
        </w:r>
        <w:r w:rsidR="007F58B8">
          <w:rPr>
            <w:rFonts w:asciiTheme="minorHAnsi" w:eastAsiaTheme="minorEastAsia" w:hAnsiTheme="minorHAnsi" w:cstheme="minorBidi"/>
            <w:snapToGrid/>
            <w:kern w:val="0"/>
            <w:sz w:val="22"/>
            <w:szCs w:val="22"/>
            <w:lang w:eastAsia="nl-NL"/>
          </w:rPr>
          <w:tab/>
        </w:r>
        <w:r w:rsidR="007F58B8" w:rsidRPr="003677C0">
          <w:rPr>
            <w:rStyle w:val="Hyperlink"/>
          </w:rPr>
          <w:t>Equivalentieverklaring</w:t>
        </w:r>
        <w:r w:rsidR="007F58B8">
          <w:rPr>
            <w:webHidden/>
          </w:rPr>
          <w:tab/>
        </w:r>
        <w:r w:rsidR="007F58B8">
          <w:rPr>
            <w:webHidden/>
          </w:rPr>
          <w:fldChar w:fldCharType="begin"/>
        </w:r>
        <w:r w:rsidR="007F58B8">
          <w:rPr>
            <w:webHidden/>
          </w:rPr>
          <w:instrText xml:space="preserve"> PAGEREF _Toc483386917 \h </w:instrText>
        </w:r>
        <w:r w:rsidR="007F58B8">
          <w:rPr>
            <w:webHidden/>
          </w:rPr>
        </w:r>
        <w:r w:rsidR="007F58B8">
          <w:rPr>
            <w:webHidden/>
          </w:rPr>
          <w:fldChar w:fldCharType="separate"/>
        </w:r>
        <w:r w:rsidR="007F58B8">
          <w:rPr>
            <w:webHidden/>
          </w:rPr>
          <w:t>8</w:t>
        </w:r>
        <w:r w:rsidR="007F58B8">
          <w:rPr>
            <w:webHidden/>
          </w:rPr>
          <w:fldChar w:fldCharType="end"/>
        </w:r>
      </w:hyperlink>
    </w:p>
    <w:p w14:paraId="68E1D8C9"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18" w:history="1">
        <w:r w:rsidR="007F58B8" w:rsidRPr="003677C0">
          <w:rPr>
            <w:rStyle w:val="Hyperlink"/>
          </w:rPr>
          <w:t>2.2</w:t>
        </w:r>
        <w:r w:rsidR="007F58B8">
          <w:rPr>
            <w:rFonts w:asciiTheme="minorHAnsi" w:eastAsiaTheme="minorEastAsia" w:hAnsiTheme="minorHAnsi" w:cstheme="minorBidi"/>
            <w:snapToGrid/>
            <w:kern w:val="0"/>
            <w:sz w:val="22"/>
            <w:szCs w:val="22"/>
            <w:lang w:eastAsia="nl-NL"/>
          </w:rPr>
          <w:tab/>
        </w:r>
        <w:r w:rsidR="007F58B8" w:rsidRPr="003677C0">
          <w:rPr>
            <w:rStyle w:val="Hyperlink"/>
          </w:rPr>
          <w:t>Titel</w:t>
        </w:r>
        <w:r w:rsidR="007F58B8">
          <w:rPr>
            <w:webHidden/>
          </w:rPr>
          <w:tab/>
        </w:r>
        <w:r w:rsidR="007F58B8">
          <w:rPr>
            <w:webHidden/>
          </w:rPr>
          <w:fldChar w:fldCharType="begin"/>
        </w:r>
        <w:r w:rsidR="007F58B8">
          <w:rPr>
            <w:webHidden/>
          </w:rPr>
          <w:instrText xml:space="preserve"> PAGEREF _Toc483386918 \h </w:instrText>
        </w:r>
        <w:r w:rsidR="007F58B8">
          <w:rPr>
            <w:webHidden/>
          </w:rPr>
        </w:r>
        <w:r w:rsidR="007F58B8">
          <w:rPr>
            <w:webHidden/>
          </w:rPr>
          <w:fldChar w:fldCharType="separate"/>
        </w:r>
        <w:r w:rsidR="007F58B8">
          <w:rPr>
            <w:webHidden/>
          </w:rPr>
          <w:t>9</w:t>
        </w:r>
        <w:r w:rsidR="007F58B8">
          <w:rPr>
            <w:webHidden/>
          </w:rPr>
          <w:fldChar w:fldCharType="end"/>
        </w:r>
      </w:hyperlink>
    </w:p>
    <w:p w14:paraId="3B468C0F"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19" w:history="1">
        <w:r w:rsidR="007F58B8" w:rsidRPr="003677C0">
          <w:rPr>
            <w:rStyle w:val="Hyperlink"/>
          </w:rPr>
          <w:t>2.3</w:t>
        </w:r>
        <w:r w:rsidR="007F58B8">
          <w:rPr>
            <w:rFonts w:asciiTheme="minorHAnsi" w:eastAsiaTheme="minorEastAsia" w:hAnsiTheme="minorHAnsi" w:cstheme="minorBidi"/>
            <w:snapToGrid/>
            <w:kern w:val="0"/>
            <w:sz w:val="22"/>
            <w:szCs w:val="22"/>
            <w:lang w:eastAsia="nl-NL"/>
          </w:rPr>
          <w:tab/>
        </w:r>
        <w:r w:rsidR="007F58B8" w:rsidRPr="003677C0">
          <w:rPr>
            <w:rStyle w:val="Hyperlink"/>
          </w:rPr>
          <w:t>Aanhef</w:t>
        </w:r>
        <w:r w:rsidR="007F58B8">
          <w:rPr>
            <w:webHidden/>
          </w:rPr>
          <w:tab/>
        </w:r>
        <w:r w:rsidR="007F58B8">
          <w:rPr>
            <w:webHidden/>
          </w:rPr>
          <w:fldChar w:fldCharType="begin"/>
        </w:r>
        <w:r w:rsidR="007F58B8">
          <w:rPr>
            <w:webHidden/>
          </w:rPr>
          <w:instrText xml:space="preserve"> PAGEREF _Toc483386919 \h </w:instrText>
        </w:r>
        <w:r w:rsidR="007F58B8">
          <w:rPr>
            <w:webHidden/>
          </w:rPr>
        </w:r>
        <w:r w:rsidR="007F58B8">
          <w:rPr>
            <w:webHidden/>
          </w:rPr>
          <w:fldChar w:fldCharType="separate"/>
        </w:r>
        <w:r w:rsidR="007F58B8">
          <w:rPr>
            <w:webHidden/>
          </w:rPr>
          <w:t>9</w:t>
        </w:r>
        <w:r w:rsidR="007F58B8">
          <w:rPr>
            <w:webHidden/>
          </w:rPr>
          <w:fldChar w:fldCharType="end"/>
        </w:r>
      </w:hyperlink>
    </w:p>
    <w:p w14:paraId="1C77EAA7"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20" w:history="1">
        <w:r w:rsidR="007F58B8" w:rsidRPr="003677C0">
          <w:rPr>
            <w:rStyle w:val="Hyperlink"/>
          </w:rPr>
          <w:t>2.4</w:t>
        </w:r>
        <w:r w:rsidR="007F58B8">
          <w:rPr>
            <w:rFonts w:asciiTheme="minorHAnsi" w:eastAsiaTheme="minorEastAsia" w:hAnsiTheme="minorHAnsi" w:cstheme="minorBidi"/>
            <w:snapToGrid/>
            <w:kern w:val="0"/>
            <w:sz w:val="22"/>
            <w:szCs w:val="22"/>
            <w:lang w:eastAsia="nl-NL"/>
          </w:rPr>
          <w:tab/>
        </w:r>
        <w:r w:rsidR="007F58B8" w:rsidRPr="003677C0">
          <w:rPr>
            <w:rStyle w:val="Hyperlink"/>
          </w:rPr>
          <w:t>Partijen</w:t>
        </w:r>
        <w:r w:rsidR="007F58B8">
          <w:rPr>
            <w:webHidden/>
          </w:rPr>
          <w:tab/>
        </w:r>
        <w:r w:rsidR="007F58B8">
          <w:rPr>
            <w:webHidden/>
          </w:rPr>
          <w:fldChar w:fldCharType="begin"/>
        </w:r>
        <w:r w:rsidR="007F58B8">
          <w:rPr>
            <w:webHidden/>
          </w:rPr>
          <w:instrText xml:space="preserve"> PAGEREF _Toc483386920 \h </w:instrText>
        </w:r>
        <w:r w:rsidR="007F58B8">
          <w:rPr>
            <w:webHidden/>
          </w:rPr>
        </w:r>
        <w:r w:rsidR="007F58B8">
          <w:rPr>
            <w:webHidden/>
          </w:rPr>
          <w:fldChar w:fldCharType="separate"/>
        </w:r>
        <w:r w:rsidR="007F58B8">
          <w:rPr>
            <w:webHidden/>
          </w:rPr>
          <w:t>10</w:t>
        </w:r>
        <w:r w:rsidR="007F58B8">
          <w:rPr>
            <w:webHidden/>
          </w:rPr>
          <w:fldChar w:fldCharType="end"/>
        </w:r>
      </w:hyperlink>
    </w:p>
    <w:p w14:paraId="3F71BBEB" w14:textId="77777777" w:rsidR="007F58B8" w:rsidRDefault="00804084">
      <w:pPr>
        <w:pStyle w:val="Inhopg3"/>
        <w:rPr>
          <w:rFonts w:asciiTheme="minorHAnsi" w:eastAsiaTheme="minorEastAsia" w:hAnsiTheme="minorHAnsi" w:cstheme="minorBidi"/>
          <w:snapToGrid/>
          <w:kern w:val="0"/>
          <w:sz w:val="22"/>
          <w:szCs w:val="22"/>
          <w:lang w:eastAsia="nl-NL"/>
        </w:rPr>
      </w:pPr>
      <w:hyperlink w:anchor="_Toc483386921" w:history="1">
        <w:r w:rsidR="007F58B8" w:rsidRPr="003677C0">
          <w:rPr>
            <w:rStyle w:val="Hyperlink"/>
          </w:rPr>
          <w:t>2.4.1</w:t>
        </w:r>
        <w:r w:rsidR="007F58B8">
          <w:rPr>
            <w:rFonts w:asciiTheme="minorHAnsi" w:eastAsiaTheme="minorEastAsia" w:hAnsiTheme="minorHAnsi" w:cstheme="minorBidi"/>
            <w:snapToGrid/>
            <w:kern w:val="0"/>
            <w:sz w:val="22"/>
            <w:szCs w:val="22"/>
            <w:lang w:eastAsia="nl-NL"/>
          </w:rPr>
          <w:tab/>
        </w:r>
        <w:r w:rsidR="007F58B8" w:rsidRPr="003677C0">
          <w:rPr>
            <w:rStyle w:val="Hyperlink"/>
          </w:rPr>
          <w:t>Schuldenaar</w:t>
        </w:r>
        <w:r w:rsidR="007F58B8">
          <w:rPr>
            <w:webHidden/>
          </w:rPr>
          <w:tab/>
        </w:r>
        <w:r w:rsidR="007F58B8">
          <w:rPr>
            <w:webHidden/>
          </w:rPr>
          <w:fldChar w:fldCharType="begin"/>
        </w:r>
        <w:r w:rsidR="007F58B8">
          <w:rPr>
            <w:webHidden/>
          </w:rPr>
          <w:instrText xml:space="preserve"> PAGEREF _Toc483386921 \h </w:instrText>
        </w:r>
        <w:r w:rsidR="007F58B8">
          <w:rPr>
            <w:webHidden/>
          </w:rPr>
        </w:r>
        <w:r w:rsidR="007F58B8">
          <w:rPr>
            <w:webHidden/>
          </w:rPr>
          <w:fldChar w:fldCharType="separate"/>
        </w:r>
        <w:r w:rsidR="007F58B8">
          <w:rPr>
            <w:webHidden/>
          </w:rPr>
          <w:t>10</w:t>
        </w:r>
        <w:r w:rsidR="007F58B8">
          <w:rPr>
            <w:webHidden/>
          </w:rPr>
          <w:fldChar w:fldCharType="end"/>
        </w:r>
      </w:hyperlink>
    </w:p>
    <w:p w14:paraId="09430981" w14:textId="77777777" w:rsidR="007F58B8" w:rsidRDefault="00804084">
      <w:pPr>
        <w:pStyle w:val="Inhopg3"/>
        <w:rPr>
          <w:rFonts w:asciiTheme="minorHAnsi" w:eastAsiaTheme="minorEastAsia" w:hAnsiTheme="minorHAnsi" w:cstheme="minorBidi"/>
          <w:snapToGrid/>
          <w:kern w:val="0"/>
          <w:sz w:val="22"/>
          <w:szCs w:val="22"/>
          <w:lang w:eastAsia="nl-NL"/>
        </w:rPr>
      </w:pPr>
      <w:hyperlink w:anchor="_Toc483386922" w:history="1">
        <w:r w:rsidR="007F58B8" w:rsidRPr="003677C0">
          <w:rPr>
            <w:rStyle w:val="Hyperlink"/>
          </w:rPr>
          <w:t>2.4.2</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Hypotheekbank</w:t>
        </w:r>
        <w:r w:rsidR="007F58B8">
          <w:rPr>
            <w:webHidden/>
          </w:rPr>
          <w:tab/>
        </w:r>
        <w:r w:rsidR="007F58B8">
          <w:rPr>
            <w:webHidden/>
          </w:rPr>
          <w:fldChar w:fldCharType="begin"/>
        </w:r>
        <w:r w:rsidR="007F58B8">
          <w:rPr>
            <w:webHidden/>
          </w:rPr>
          <w:instrText xml:space="preserve"> PAGEREF _Toc483386922 \h </w:instrText>
        </w:r>
        <w:r w:rsidR="007F58B8">
          <w:rPr>
            <w:webHidden/>
          </w:rPr>
        </w:r>
        <w:r w:rsidR="007F58B8">
          <w:rPr>
            <w:webHidden/>
          </w:rPr>
          <w:fldChar w:fldCharType="separate"/>
        </w:r>
        <w:r w:rsidR="007F58B8">
          <w:rPr>
            <w:webHidden/>
          </w:rPr>
          <w:t>12</w:t>
        </w:r>
        <w:r w:rsidR="007F58B8">
          <w:rPr>
            <w:webHidden/>
          </w:rPr>
          <w:fldChar w:fldCharType="end"/>
        </w:r>
      </w:hyperlink>
    </w:p>
    <w:p w14:paraId="6BD05940"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23" w:history="1">
        <w:r w:rsidR="007F58B8" w:rsidRPr="003677C0">
          <w:rPr>
            <w:rStyle w:val="Hyperlink"/>
          </w:rPr>
          <w:t>2.5</w:t>
        </w:r>
        <w:r w:rsidR="007F58B8">
          <w:rPr>
            <w:rFonts w:asciiTheme="minorHAnsi" w:eastAsiaTheme="minorEastAsia" w:hAnsiTheme="minorHAnsi" w:cstheme="minorBidi"/>
            <w:snapToGrid/>
            <w:kern w:val="0"/>
            <w:sz w:val="22"/>
            <w:szCs w:val="22"/>
            <w:lang w:eastAsia="nl-NL"/>
          </w:rPr>
          <w:tab/>
        </w:r>
        <w:r w:rsidR="007F58B8" w:rsidRPr="003677C0">
          <w:rPr>
            <w:rStyle w:val="Hyperlink"/>
          </w:rPr>
          <w:t>Geldlening</w:t>
        </w:r>
        <w:r w:rsidR="007F58B8">
          <w:rPr>
            <w:webHidden/>
          </w:rPr>
          <w:tab/>
        </w:r>
        <w:r w:rsidR="007F58B8">
          <w:rPr>
            <w:webHidden/>
          </w:rPr>
          <w:fldChar w:fldCharType="begin"/>
        </w:r>
        <w:r w:rsidR="007F58B8">
          <w:rPr>
            <w:webHidden/>
          </w:rPr>
          <w:instrText xml:space="preserve"> PAGEREF _Toc483386923 \h </w:instrText>
        </w:r>
        <w:r w:rsidR="007F58B8">
          <w:rPr>
            <w:webHidden/>
          </w:rPr>
        </w:r>
        <w:r w:rsidR="007F58B8">
          <w:rPr>
            <w:webHidden/>
          </w:rPr>
          <w:fldChar w:fldCharType="separate"/>
        </w:r>
        <w:r w:rsidR="007F58B8">
          <w:rPr>
            <w:webHidden/>
          </w:rPr>
          <w:t>14</w:t>
        </w:r>
        <w:r w:rsidR="007F58B8">
          <w:rPr>
            <w:webHidden/>
          </w:rPr>
          <w:fldChar w:fldCharType="end"/>
        </w:r>
      </w:hyperlink>
    </w:p>
    <w:p w14:paraId="32FCDFB7"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24" w:history="1">
        <w:r w:rsidR="007F58B8" w:rsidRPr="003677C0">
          <w:rPr>
            <w:rStyle w:val="Hyperlink"/>
          </w:rPr>
          <w:t>2.6</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Overbruggingslening</w:t>
        </w:r>
        <w:r w:rsidR="007F58B8">
          <w:rPr>
            <w:webHidden/>
          </w:rPr>
          <w:tab/>
        </w:r>
        <w:r w:rsidR="007F58B8">
          <w:rPr>
            <w:webHidden/>
          </w:rPr>
          <w:fldChar w:fldCharType="begin"/>
        </w:r>
        <w:r w:rsidR="007F58B8">
          <w:rPr>
            <w:webHidden/>
          </w:rPr>
          <w:instrText xml:space="preserve"> PAGEREF _Toc483386924 \h </w:instrText>
        </w:r>
        <w:r w:rsidR="007F58B8">
          <w:rPr>
            <w:webHidden/>
          </w:rPr>
        </w:r>
        <w:r w:rsidR="007F58B8">
          <w:rPr>
            <w:webHidden/>
          </w:rPr>
          <w:fldChar w:fldCharType="separate"/>
        </w:r>
        <w:r w:rsidR="007F58B8">
          <w:rPr>
            <w:webHidden/>
          </w:rPr>
          <w:t>16</w:t>
        </w:r>
        <w:r w:rsidR="007F58B8">
          <w:rPr>
            <w:webHidden/>
          </w:rPr>
          <w:fldChar w:fldCharType="end"/>
        </w:r>
      </w:hyperlink>
    </w:p>
    <w:p w14:paraId="2A1F45E0"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25" w:history="1">
        <w:r w:rsidR="007F58B8" w:rsidRPr="003677C0">
          <w:rPr>
            <w:rStyle w:val="Hyperlink"/>
          </w:rPr>
          <w:t>2.7</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w:t>
        </w:r>
        <w:r w:rsidR="007F58B8">
          <w:rPr>
            <w:webHidden/>
          </w:rPr>
          <w:tab/>
        </w:r>
        <w:r w:rsidR="007F58B8">
          <w:rPr>
            <w:webHidden/>
          </w:rPr>
          <w:fldChar w:fldCharType="begin"/>
        </w:r>
        <w:r w:rsidR="007F58B8">
          <w:rPr>
            <w:webHidden/>
          </w:rPr>
          <w:instrText xml:space="preserve"> PAGEREF _Toc483386925 \h </w:instrText>
        </w:r>
        <w:r w:rsidR="007F58B8">
          <w:rPr>
            <w:webHidden/>
          </w:rPr>
        </w:r>
        <w:r w:rsidR="007F58B8">
          <w:rPr>
            <w:webHidden/>
          </w:rPr>
          <w:fldChar w:fldCharType="separate"/>
        </w:r>
        <w:r w:rsidR="007F58B8">
          <w:rPr>
            <w:webHidden/>
          </w:rPr>
          <w:t>17</w:t>
        </w:r>
        <w:r w:rsidR="007F58B8">
          <w:rPr>
            <w:webHidden/>
          </w:rPr>
          <w:fldChar w:fldCharType="end"/>
        </w:r>
      </w:hyperlink>
    </w:p>
    <w:p w14:paraId="0CC8666A"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26" w:history="1">
        <w:r w:rsidR="007F58B8" w:rsidRPr="003677C0">
          <w:rPr>
            <w:rStyle w:val="Hyperlink"/>
          </w:rPr>
          <w:t>2.8</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 overbruggingshypotheek</w:t>
        </w:r>
        <w:r w:rsidR="007F58B8">
          <w:rPr>
            <w:webHidden/>
          </w:rPr>
          <w:tab/>
        </w:r>
        <w:r w:rsidR="007F58B8">
          <w:rPr>
            <w:webHidden/>
          </w:rPr>
          <w:fldChar w:fldCharType="begin"/>
        </w:r>
        <w:r w:rsidR="007F58B8">
          <w:rPr>
            <w:webHidden/>
          </w:rPr>
          <w:instrText xml:space="preserve"> PAGEREF _Toc483386926 \h </w:instrText>
        </w:r>
        <w:r w:rsidR="007F58B8">
          <w:rPr>
            <w:webHidden/>
          </w:rPr>
        </w:r>
        <w:r w:rsidR="007F58B8">
          <w:rPr>
            <w:webHidden/>
          </w:rPr>
          <w:fldChar w:fldCharType="separate"/>
        </w:r>
        <w:r w:rsidR="007F58B8">
          <w:rPr>
            <w:webHidden/>
          </w:rPr>
          <w:t>18</w:t>
        </w:r>
        <w:r w:rsidR="007F58B8">
          <w:rPr>
            <w:webHidden/>
          </w:rPr>
          <w:fldChar w:fldCharType="end"/>
        </w:r>
      </w:hyperlink>
    </w:p>
    <w:p w14:paraId="7F0DA148"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27" w:history="1">
        <w:r w:rsidR="007F58B8" w:rsidRPr="003677C0">
          <w:rPr>
            <w:rStyle w:val="Hyperlink"/>
          </w:rPr>
          <w:t>2.9</w:t>
        </w:r>
        <w:r w:rsidR="007F58B8">
          <w:rPr>
            <w:rFonts w:asciiTheme="minorHAnsi" w:eastAsiaTheme="minorEastAsia" w:hAnsiTheme="minorHAnsi" w:cstheme="minorBidi"/>
            <w:snapToGrid/>
            <w:kern w:val="0"/>
            <w:sz w:val="22"/>
            <w:szCs w:val="22"/>
            <w:lang w:eastAsia="nl-NL"/>
          </w:rPr>
          <w:tab/>
        </w:r>
        <w:r w:rsidR="007F58B8" w:rsidRPr="003677C0">
          <w:rPr>
            <w:rStyle w:val="Hyperlink"/>
          </w:rPr>
          <w:t>Registergoed</w:t>
        </w:r>
        <w:r w:rsidR="007F58B8">
          <w:rPr>
            <w:webHidden/>
          </w:rPr>
          <w:tab/>
        </w:r>
        <w:r w:rsidR="007F58B8">
          <w:rPr>
            <w:webHidden/>
          </w:rPr>
          <w:fldChar w:fldCharType="begin"/>
        </w:r>
        <w:r w:rsidR="007F58B8">
          <w:rPr>
            <w:webHidden/>
          </w:rPr>
          <w:instrText xml:space="preserve"> PAGEREF _Toc483386927 \h </w:instrText>
        </w:r>
        <w:r w:rsidR="007F58B8">
          <w:rPr>
            <w:webHidden/>
          </w:rPr>
        </w:r>
        <w:r w:rsidR="007F58B8">
          <w:rPr>
            <w:webHidden/>
          </w:rPr>
          <w:fldChar w:fldCharType="separate"/>
        </w:r>
        <w:r w:rsidR="007F58B8">
          <w:rPr>
            <w:webHidden/>
          </w:rPr>
          <w:t>19</w:t>
        </w:r>
        <w:r w:rsidR="007F58B8">
          <w:rPr>
            <w:webHidden/>
          </w:rPr>
          <w:fldChar w:fldCharType="end"/>
        </w:r>
      </w:hyperlink>
    </w:p>
    <w:p w14:paraId="48F150E0"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28" w:history="1">
        <w:r w:rsidR="007F58B8" w:rsidRPr="003677C0">
          <w:rPr>
            <w:rStyle w:val="Hyperlink"/>
          </w:rPr>
          <w:t>2.10</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Overbruggingspand</w:t>
        </w:r>
        <w:r w:rsidR="007F58B8">
          <w:rPr>
            <w:webHidden/>
          </w:rPr>
          <w:tab/>
        </w:r>
        <w:r w:rsidR="007F58B8">
          <w:rPr>
            <w:webHidden/>
          </w:rPr>
          <w:fldChar w:fldCharType="begin"/>
        </w:r>
        <w:r w:rsidR="007F58B8">
          <w:rPr>
            <w:webHidden/>
          </w:rPr>
          <w:instrText xml:space="preserve"> PAGEREF _Toc483386928 \h </w:instrText>
        </w:r>
        <w:r w:rsidR="007F58B8">
          <w:rPr>
            <w:webHidden/>
          </w:rPr>
        </w:r>
        <w:r w:rsidR="007F58B8">
          <w:rPr>
            <w:webHidden/>
          </w:rPr>
          <w:fldChar w:fldCharType="separate"/>
        </w:r>
        <w:r w:rsidR="007F58B8">
          <w:rPr>
            <w:webHidden/>
          </w:rPr>
          <w:t>20</w:t>
        </w:r>
        <w:r w:rsidR="007F58B8">
          <w:rPr>
            <w:webHidden/>
          </w:rPr>
          <w:fldChar w:fldCharType="end"/>
        </w:r>
      </w:hyperlink>
    </w:p>
    <w:p w14:paraId="6CB875D1"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29" w:history="1">
        <w:r w:rsidR="007F58B8" w:rsidRPr="003677C0">
          <w:rPr>
            <w:rStyle w:val="Hyperlink"/>
          </w:rPr>
          <w:t>2.11</w:t>
        </w:r>
        <w:r w:rsidR="007F58B8">
          <w:rPr>
            <w:rFonts w:asciiTheme="minorHAnsi" w:eastAsiaTheme="minorEastAsia" w:hAnsiTheme="minorHAnsi" w:cstheme="minorBidi"/>
            <w:snapToGrid/>
            <w:kern w:val="0"/>
            <w:sz w:val="22"/>
            <w:szCs w:val="22"/>
            <w:lang w:eastAsia="nl-NL"/>
          </w:rPr>
          <w:tab/>
        </w:r>
        <w:r w:rsidR="007F58B8" w:rsidRPr="003677C0">
          <w:rPr>
            <w:rStyle w:val="Hyperlink"/>
          </w:rPr>
          <w:t>Afsluiting</w:t>
        </w:r>
        <w:r w:rsidR="007F58B8">
          <w:rPr>
            <w:webHidden/>
          </w:rPr>
          <w:tab/>
        </w:r>
        <w:r w:rsidR="007F58B8">
          <w:rPr>
            <w:webHidden/>
          </w:rPr>
          <w:fldChar w:fldCharType="begin"/>
        </w:r>
        <w:r w:rsidR="007F58B8">
          <w:rPr>
            <w:webHidden/>
          </w:rPr>
          <w:instrText xml:space="preserve"> PAGEREF _Toc483386929 \h </w:instrText>
        </w:r>
        <w:r w:rsidR="007F58B8">
          <w:rPr>
            <w:webHidden/>
          </w:rPr>
        </w:r>
        <w:r w:rsidR="007F58B8">
          <w:rPr>
            <w:webHidden/>
          </w:rPr>
          <w:fldChar w:fldCharType="separate"/>
        </w:r>
        <w:r w:rsidR="007F58B8">
          <w:rPr>
            <w:webHidden/>
          </w:rPr>
          <w:t>21</w:t>
        </w:r>
        <w:r w:rsidR="007F58B8">
          <w:rPr>
            <w:webHidden/>
          </w:rPr>
          <w:fldChar w:fldCharType="end"/>
        </w:r>
      </w:hyperlink>
    </w:p>
    <w:p w14:paraId="7B8CC7F6"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30" w:history="1">
        <w:r w:rsidR="007F58B8" w:rsidRPr="003677C0">
          <w:rPr>
            <w:rStyle w:val="Hyperlink"/>
          </w:rPr>
          <w:t>2.12</w:t>
        </w:r>
        <w:r w:rsidR="007F58B8">
          <w:rPr>
            <w:rFonts w:asciiTheme="minorHAnsi" w:eastAsiaTheme="minorEastAsia" w:hAnsiTheme="minorHAnsi" w:cstheme="minorBidi"/>
            <w:snapToGrid/>
            <w:kern w:val="0"/>
            <w:sz w:val="22"/>
            <w:szCs w:val="22"/>
            <w:lang w:eastAsia="nl-NL"/>
          </w:rPr>
          <w:tab/>
        </w:r>
        <w:r w:rsidR="007F58B8" w:rsidRPr="003677C0">
          <w:rPr>
            <w:rStyle w:val="Hyperlink"/>
          </w:rPr>
          <w:t>Toestemming partners</w:t>
        </w:r>
        <w:r w:rsidR="007F58B8">
          <w:rPr>
            <w:webHidden/>
          </w:rPr>
          <w:tab/>
        </w:r>
        <w:r w:rsidR="007F58B8">
          <w:rPr>
            <w:webHidden/>
          </w:rPr>
          <w:fldChar w:fldCharType="begin"/>
        </w:r>
        <w:r w:rsidR="007F58B8">
          <w:rPr>
            <w:webHidden/>
          </w:rPr>
          <w:instrText xml:space="preserve"> PAGEREF _Toc483386930 \h </w:instrText>
        </w:r>
        <w:r w:rsidR="007F58B8">
          <w:rPr>
            <w:webHidden/>
          </w:rPr>
        </w:r>
        <w:r w:rsidR="007F58B8">
          <w:rPr>
            <w:webHidden/>
          </w:rPr>
          <w:fldChar w:fldCharType="separate"/>
        </w:r>
        <w:r w:rsidR="007F58B8">
          <w:rPr>
            <w:webHidden/>
          </w:rPr>
          <w:t>22</w:t>
        </w:r>
        <w:r w:rsidR="007F58B8">
          <w:rPr>
            <w:webHidden/>
          </w:rPr>
          <w:fldChar w:fldCharType="end"/>
        </w:r>
      </w:hyperlink>
    </w:p>
    <w:p w14:paraId="62E01E14"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31" w:history="1">
        <w:r w:rsidR="007F58B8" w:rsidRPr="003677C0">
          <w:rPr>
            <w:rStyle w:val="Hyperlink"/>
          </w:rPr>
          <w:t>2.13</w:t>
        </w:r>
        <w:r w:rsidR="007F58B8">
          <w:rPr>
            <w:rFonts w:asciiTheme="minorHAnsi" w:eastAsiaTheme="minorEastAsia" w:hAnsiTheme="minorHAnsi" w:cstheme="minorBidi"/>
            <w:snapToGrid/>
            <w:kern w:val="0"/>
            <w:sz w:val="22"/>
            <w:szCs w:val="22"/>
            <w:lang w:eastAsia="nl-NL"/>
          </w:rPr>
          <w:tab/>
        </w:r>
        <w:r w:rsidR="007F58B8" w:rsidRPr="003677C0">
          <w:rPr>
            <w:rStyle w:val="Hyperlink"/>
          </w:rPr>
          <w:t>Woonplaatskeuze</w:t>
        </w:r>
        <w:r w:rsidR="007F58B8">
          <w:rPr>
            <w:webHidden/>
          </w:rPr>
          <w:tab/>
        </w:r>
        <w:r w:rsidR="007F58B8">
          <w:rPr>
            <w:webHidden/>
          </w:rPr>
          <w:fldChar w:fldCharType="begin"/>
        </w:r>
        <w:r w:rsidR="007F58B8">
          <w:rPr>
            <w:webHidden/>
          </w:rPr>
          <w:instrText xml:space="preserve"> PAGEREF _Toc483386931 \h </w:instrText>
        </w:r>
        <w:r w:rsidR="007F58B8">
          <w:rPr>
            <w:webHidden/>
          </w:rPr>
        </w:r>
        <w:r w:rsidR="007F58B8">
          <w:rPr>
            <w:webHidden/>
          </w:rPr>
          <w:fldChar w:fldCharType="separate"/>
        </w:r>
        <w:r w:rsidR="007F58B8">
          <w:rPr>
            <w:webHidden/>
          </w:rPr>
          <w:t>23</w:t>
        </w:r>
        <w:r w:rsidR="007F58B8">
          <w:rPr>
            <w:webHidden/>
          </w:rPr>
          <w:fldChar w:fldCharType="end"/>
        </w:r>
      </w:hyperlink>
    </w:p>
    <w:p w14:paraId="4AEECCE4"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32" w:history="1">
        <w:r w:rsidR="007F58B8" w:rsidRPr="003677C0">
          <w:rPr>
            <w:rStyle w:val="Hyperlink"/>
          </w:rPr>
          <w:t>2.14</w:t>
        </w:r>
        <w:r w:rsidR="007F58B8">
          <w:rPr>
            <w:rFonts w:asciiTheme="minorHAnsi" w:eastAsiaTheme="minorEastAsia" w:hAnsiTheme="minorHAnsi" w:cstheme="minorBidi"/>
            <w:snapToGrid/>
            <w:kern w:val="0"/>
            <w:sz w:val="22"/>
            <w:szCs w:val="22"/>
            <w:lang w:eastAsia="nl-NL"/>
          </w:rPr>
          <w:tab/>
        </w:r>
        <w:r w:rsidR="007F58B8" w:rsidRPr="003677C0">
          <w:rPr>
            <w:rStyle w:val="Hyperlink"/>
          </w:rPr>
          <w:t>Einde kadasterdeel</w:t>
        </w:r>
        <w:r w:rsidR="007F58B8">
          <w:rPr>
            <w:webHidden/>
          </w:rPr>
          <w:tab/>
        </w:r>
        <w:r w:rsidR="007F58B8">
          <w:rPr>
            <w:webHidden/>
          </w:rPr>
          <w:fldChar w:fldCharType="begin"/>
        </w:r>
        <w:r w:rsidR="007F58B8">
          <w:rPr>
            <w:webHidden/>
          </w:rPr>
          <w:instrText xml:space="preserve"> PAGEREF _Toc483386932 \h </w:instrText>
        </w:r>
        <w:r w:rsidR="007F58B8">
          <w:rPr>
            <w:webHidden/>
          </w:rPr>
        </w:r>
        <w:r w:rsidR="007F58B8">
          <w:rPr>
            <w:webHidden/>
          </w:rPr>
          <w:fldChar w:fldCharType="separate"/>
        </w:r>
        <w:r w:rsidR="007F58B8">
          <w:rPr>
            <w:webHidden/>
          </w:rPr>
          <w:t>23</w:t>
        </w:r>
        <w:r w:rsidR="007F58B8">
          <w:rPr>
            <w:webHidden/>
          </w:rPr>
          <w:fldChar w:fldCharType="end"/>
        </w:r>
      </w:hyperlink>
    </w:p>
    <w:p w14:paraId="463728AF" w14:textId="77777777" w:rsidR="007F58B8" w:rsidRDefault="00804084">
      <w:pPr>
        <w:pStyle w:val="Inhopg2"/>
        <w:rPr>
          <w:rFonts w:asciiTheme="minorHAnsi" w:eastAsiaTheme="minorEastAsia" w:hAnsiTheme="minorHAnsi" w:cstheme="minorBidi"/>
          <w:snapToGrid/>
          <w:kern w:val="0"/>
          <w:sz w:val="22"/>
          <w:szCs w:val="22"/>
          <w:lang w:eastAsia="nl-NL"/>
        </w:rPr>
      </w:pPr>
      <w:hyperlink w:anchor="_Toc483386933" w:history="1">
        <w:r w:rsidR="007F58B8" w:rsidRPr="003677C0">
          <w:rPr>
            <w:rStyle w:val="Hyperlink"/>
          </w:rPr>
          <w:t>2.15</w:t>
        </w:r>
        <w:r w:rsidR="007F58B8">
          <w:rPr>
            <w:rFonts w:asciiTheme="minorHAnsi" w:eastAsiaTheme="minorEastAsia" w:hAnsiTheme="minorHAnsi" w:cstheme="minorBidi"/>
            <w:snapToGrid/>
            <w:kern w:val="0"/>
            <w:sz w:val="22"/>
            <w:szCs w:val="22"/>
            <w:lang w:eastAsia="nl-NL"/>
          </w:rPr>
          <w:tab/>
        </w:r>
        <w:r w:rsidR="007F58B8" w:rsidRPr="003677C0">
          <w:rPr>
            <w:rStyle w:val="Hyperlink"/>
          </w:rPr>
          <w:t>Vrije gedeelte</w:t>
        </w:r>
        <w:r w:rsidR="007F58B8">
          <w:rPr>
            <w:webHidden/>
          </w:rPr>
          <w:tab/>
        </w:r>
        <w:r w:rsidR="007F58B8">
          <w:rPr>
            <w:webHidden/>
          </w:rPr>
          <w:fldChar w:fldCharType="begin"/>
        </w:r>
        <w:r w:rsidR="007F58B8">
          <w:rPr>
            <w:webHidden/>
          </w:rPr>
          <w:instrText xml:space="preserve"> PAGEREF _Toc483386933 \h </w:instrText>
        </w:r>
        <w:r w:rsidR="007F58B8">
          <w:rPr>
            <w:webHidden/>
          </w:rPr>
        </w:r>
        <w:r w:rsidR="007F58B8">
          <w:rPr>
            <w:webHidden/>
          </w:rPr>
          <w:fldChar w:fldCharType="separate"/>
        </w:r>
        <w:r w:rsidR="007F58B8">
          <w:rPr>
            <w:webHidden/>
          </w:rPr>
          <w:t>24</w:t>
        </w:r>
        <w:r w:rsidR="007F58B8">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83386912"/>
      <w:bookmarkStart w:id="12" w:name="_Toc179181706"/>
      <w:bookmarkEnd w:id="8"/>
      <w:bookmarkEnd w:id="9"/>
      <w:bookmarkEnd w:id="10"/>
      <w:r w:rsidRPr="00343045">
        <w:rPr>
          <w:lang w:val="nl-NL"/>
        </w:rPr>
        <w:lastRenderedPageBreak/>
        <w:t>Inleiding</w:t>
      </w:r>
      <w:bookmarkEnd w:id="11"/>
    </w:p>
    <w:p w14:paraId="3E8B1D84" w14:textId="77777777" w:rsidR="00987D5A" w:rsidRPr="00343045" w:rsidRDefault="00987D5A" w:rsidP="00987D5A">
      <w:pPr>
        <w:pStyle w:val="Kop2"/>
        <w:numPr>
          <w:ilvl w:val="1"/>
          <w:numId w:val="1"/>
        </w:numPr>
      </w:pPr>
      <w:bookmarkStart w:id="13" w:name="_Toc196114936"/>
      <w:bookmarkStart w:id="14" w:name="_Toc483386913"/>
      <w:r w:rsidRPr="00343045">
        <w:t>Doel</w:t>
      </w:r>
      <w:bookmarkEnd w:id="13"/>
      <w:bookmarkEnd w:id="14"/>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5" w:name="_Toc212447230"/>
      <w:bookmarkStart w:id="16" w:name="_Toc483386914"/>
      <w:bookmarkStart w:id="17" w:name="_Toc196114937"/>
      <w:r w:rsidRPr="00343045">
        <w:t>Algemeen</w:t>
      </w:r>
      <w:bookmarkEnd w:id="15"/>
      <w:bookmarkEnd w:id="16"/>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83386915"/>
      <w:bookmarkEnd w:id="18"/>
      <w:bookmarkEnd w:id="19"/>
      <w:bookmarkEnd w:id="20"/>
      <w:bookmarkEnd w:id="21"/>
      <w:r w:rsidRPr="00343045">
        <w:lastRenderedPageBreak/>
        <w:t>Referenties</w:t>
      </w:r>
      <w:bookmarkEnd w:id="22"/>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6E79F3A5" w14:textId="77777777" w:rsidTr="00DB7FA4">
        <w:tc>
          <w:tcPr>
            <w:tcW w:w="556" w:type="dxa"/>
            <w:shd w:val="clear" w:color="auto" w:fill="CCCCCC"/>
          </w:tcPr>
          <w:p w14:paraId="2CBEF72C" w14:textId="77777777" w:rsidR="003743B2" w:rsidRPr="00DB7FA4" w:rsidRDefault="003743B2" w:rsidP="00BF18B4">
            <w:pPr>
              <w:rPr>
                <w:b/>
                <w:lang w:val="nl"/>
              </w:rPr>
            </w:pPr>
            <w:r w:rsidRPr="00DB7FA4">
              <w:rPr>
                <w:b/>
                <w:lang w:val="nl"/>
              </w:rPr>
              <w:t>ID</w:t>
            </w:r>
          </w:p>
        </w:tc>
        <w:tc>
          <w:tcPr>
            <w:tcW w:w="5953" w:type="dxa"/>
            <w:shd w:val="clear" w:color="auto" w:fill="CCCCCC"/>
          </w:tcPr>
          <w:p w14:paraId="351D1526"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37C11531" w14:textId="77777777" w:rsidR="003743B2" w:rsidRPr="00DB7FA4" w:rsidRDefault="003743B2" w:rsidP="00BF18B4">
            <w:pPr>
              <w:rPr>
                <w:b/>
                <w:lang w:val="nl"/>
              </w:rPr>
            </w:pPr>
            <w:r w:rsidRPr="00DB7FA4">
              <w:rPr>
                <w:b/>
                <w:lang w:val="nl"/>
              </w:rPr>
              <w:t>Versie</w:t>
            </w:r>
          </w:p>
        </w:tc>
        <w:tc>
          <w:tcPr>
            <w:tcW w:w="1590" w:type="dxa"/>
            <w:shd w:val="clear" w:color="auto" w:fill="CCCCCC"/>
          </w:tcPr>
          <w:p w14:paraId="0556D019" w14:textId="77777777" w:rsidR="003743B2" w:rsidRPr="00DB7FA4" w:rsidRDefault="003743B2" w:rsidP="00BF18B4">
            <w:pPr>
              <w:rPr>
                <w:b/>
                <w:lang w:val="nl"/>
              </w:rPr>
            </w:pPr>
            <w:r w:rsidRPr="00DB7FA4">
              <w:rPr>
                <w:b/>
                <w:lang w:val="nl"/>
              </w:rPr>
              <w:t>Datum</w:t>
            </w:r>
          </w:p>
        </w:tc>
      </w:tr>
      <w:tr w:rsidR="003743B2" w:rsidRPr="00DB7FA4" w14:paraId="0631A537" w14:textId="77777777" w:rsidTr="00DB7FA4">
        <w:tc>
          <w:tcPr>
            <w:tcW w:w="556" w:type="dxa"/>
            <w:shd w:val="clear" w:color="auto" w:fill="auto"/>
          </w:tcPr>
          <w:p w14:paraId="5784F35B" w14:textId="77777777" w:rsidR="003743B2" w:rsidRPr="00DB7FA4" w:rsidRDefault="003743B2" w:rsidP="00BF18B4">
            <w:pPr>
              <w:rPr>
                <w:lang w:val="nl"/>
              </w:rPr>
            </w:pPr>
            <w:r w:rsidRPr="002C7327">
              <w:t>[1]</w:t>
            </w:r>
          </w:p>
        </w:tc>
        <w:tc>
          <w:tcPr>
            <w:tcW w:w="5953" w:type="dxa"/>
            <w:shd w:val="clear" w:color="auto" w:fill="auto"/>
          </w:tcPr>
          <w:p w14:paraId="2278D1FC" w14:textId="77777777" w:rsidR="003743B2" w:rsidRPr="00DB7FA4" w:rsidRDefault="003743B2" w:rsidP="00D77156">
            <w:pPr>
              <w:rPr>
                <w:lang w:val="nl"/>
              </w:rPr>
            </w:pPr>
            <w:r w:rsidRPr="00CC0276">
              <w:t xml:space="preserve">Modeldocument </w:t>
            </w:r>
            <w:r w:rsidR="00071867">
              <w:t xml:space="preserve">AEGON </w:t>
            </w:r>
            <w:r w:rsidR="00286F0E">
              <w:t>hypotheek</w:t>
            </w:r>
          </w:p>
        </w:tc>
        <w:tc>
          <w:tcPr>
            <w:tcW w:w="851" w:type="dxa"/>
            <w:shd w:val="clear" w:color="auto" w:fill="auto"/>
          </w:tcPr>
          <w:p w14:paraId="101C87EB" w14:textId="25DDEEE4" w:rsidR="003743B2" w:rsidRPr="00DB7FA4" w:rsidRDefault="007F58B8" w:rsidP="008B3736">
            <w:pPr>
              <w:rPr>
                <w:lang w:val="nl"/>
              </w:rPr>
            </w:pPr>
            <w:r>
              <w:rPr>
                <w:lang w:val="nl"/>
              </w:rPr>
              <w:t>4.0.0</w:t>
            </w:r>
          </w:p>
        </w:tc>
        <w:tc>
          <w:tcPr>
            <w:tcW w:w="1590" w:type="dxa"/>
            <w:shd w:val="clear" w:color="auto" w:fill="auto"/>
          </w:tcPr>
          <w:p w14:paraId="3196EDE8" w14:textId="19BE99D3" w:rsidR="003743B2" w:rsidRPr="00DB7FA4" w:rsidRDefault="00367BA0" w:rsidP="008B3736">
            <w:pPr>
              <w:rPr>
                <w:lang w:val="nl"/>
              </w:rPr>
            </w:pPr>
            <w:r>
              <w:rPr>
                <w:rFonts w:cs="Arial"/>
                <w:color w:val="000000"/>
                <w:szCs w:val="18"/>
              </w:rPr>
              <w:t>23-05-2017</w:t>
            </w:r>
          </w:p>
        </w:tc>
      </w:tr>
      <w:tr w:rsidR="003743B2" w:rsidRPr="00DB7FA4" w14:paraId="5A76CA10" w14:textId="77777777" w:rsidTr="00DB7FA4">
        <w:tc>
          <w:tcPr>
            <w:tcW w:w="556" w:type="dxa"/>
            <w:shd w:val="clear" w:color="auto" w:fill="auto"/>
          </w:tcPr>
          <w:p w14:paraId="399BF0D8" w14:textId="77777777" w:rsidR="003743B2" w:rsidRPr="00DB7FA4" w:rsidRDefault="003743B2" w:rsidP="00BF18B4">
            <w:pPr>
              <w:rPr>
                <w:lang w:val="nl"/>
              </w:rPr>
            </w:pPr>
            <w:r w:rsidRPr="00134AAB">
              <w:t>[2]</w:t>
            </w:r>
          </w:p>
        </w:tc>
        <w:tc>
          <w:tcPr>
            <w:tcW w:w="5953" w:type="dxa"/>
            <w:shd w:val="clear" w:color="auto" w:fill="auto"/>
          </w:tcPr>
          <w:p w14:paraId="2E735B59"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1A8426BF" w14:textId="77777777" w:rsidR="003743B2" w:rsidRPr="00DB7FA4" w:rsidRDefault="003743B2" w:rsidP="00BF18B4">
            <w:pPr>
              <w:rPr>
                <w:lang w:val="nl"/>
              </w:rPr>
            </w:pPr>
            <w:r>
              <w:t>div.</w:t>
            </w:r>
          </w:p>
        </w:tc>
        <w:tc>
          <w:tcPr>
            <w:tcW w:w="1590" w:type="dxa"/>
            <w:shd w:val="clear" w:color="auto" w:fill="auto"/>
          </w:tcPr>
          <w:p w14:paraId="5ACF36D1" w14:textId="77777777" w:rsidR="003743B2" w:rsidRPr="00DB7FA4" w:rsidRDefault="003743B2" w:rsidP="00BF18B4">
            <w:pPr>
              <w:rPr>
                <w:lang w:val="nl"/>
              </w:rPr>
            </w:pPr>
            <w:r>
              <w:t>div.</w:t>
            </w:r>
          </w:p>
        </w:tc>
      </w:tr>
      <w:tr w:rsidR="003743B2" w:rsidRPr="00DB7FA4" w14:paraId="6251BB28" w14:textId="77777777" w:rsidTr="00DB7FA4">
        <w:tc>
          <w:tcPr>
            <w:tcW w:w="556" w:type="dxa"/>
            <w:shd w:val="clear" w:color="auto" w:fill="auto"/>
          </w:tcPr>
          <w:p w14:paraId="1A32B55C" w14:textId="77777777" w:rsidR="003743B2" w:rsidRPr="00DB7FA4" w:rsidRDefault="003743B2" w:rsidP="00BF18B4">
            <w:pPr>
              <w:rPr>
                <w:lang w:val="nl"/>
              </w:rPr>
            </w:pPr>
            <w:bookmarkStart w:id="23" w:name="AlgemeneAfsprakenDocument"/>
            <w:r>
              <w:t>[3]</w:t>
            </w:r>
            <w:bookmarkEnd w:id="23"/>
          </w:p>
        </w:tc>
        <w:tc>
          <w:tcPr>
            <w:tcW w:w="5953" w:type="dxa"/>
            <w:shd w:val="clear" w:color="auto" w:fill="auto"/>
          </w:tcPr>
          <w:p w14:paraId="26645354"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71DD8D3D" w14:textId="77777777" w:rsidR="003743B2" w:rsidRPr="00DB7FA4" w:rsidRDefault="003743B2" w:rsidP="00BF18B4">
            <w:pPr>
              <w:rPr>
                <w:lang w:val="nl"/>
              </w:rPr>
            </w:pPr>
            <w:r>
              <w:t>2.</w:t>
            </w:r>
            <w:r w:rsidR="007B195A">
              <w:t>5</w:t>
            </w:r>
          </w:p>
        </w:tc>
        <w:tc>
          <w:tcPr>
            <w:tcW w:w="1590" w:type="dxa"/>
            <w:shd w:val="clear" w:color="auto" w:fill="auto"/>
          </w:tcPr>
          <w:p w14:paraId="5B804130"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74BB290C" w14:textId="77777777" w:rsidTr="00DB7FA4">
        <w:tc>
          <w:tcPr>
            <w:tcW w:w="556" w:type="dxa"/>
            <w:shd w:val="clear" w:color="auto" w:fill="auto"/>
          </w:tcPr>
          <w:p w14:paraId="7485DCDF" w14:textId="77777777" w:rsidR="0054259B" w:rsidRDefault="0054259B" w:rsidP="00BF18B4">
            <w:bookmarkStart w:id="24" w:name="TC"/>
            <w:r>
              <w:t>[TC]</w:t>
            </w:r>
            <w:bookmarkEnd w:id="24"/>
          </w:p>
        </w:tc>
        <w:tc>
          <w:tcPr>
            <w:tcW w:w="5953" w:type="dxa"/>
            <w:shd w:val="clear" w:color="auto" w:fill="auto"/>
          </w:tcPr>
          <w:p w14:paraId="4E775411" w14:textId="77777777" w:rsidR="0054259B" w:rsidRDefault="0054259B" w:rsidP="00BF18B4">
            <w:r w:rsidRPr="00362DEE">
              <w:t>Toelichting - Comparitie nummering en layout</w:t>
            </w:r>
          </w:p>
        </w:tc>
        <w:tc>
          <w:tcPr>
            <w:tcW w:w="851" w:type="dxa"/>
            <w:shd w:val="clear" w:color="auto" w:fill="auto"/>
          </w:tcPr>
          <w:p w14:paraId="52E0F028" w14:textId="77777777" w:rsidR="0054259B" w:rsidRDefault="00137AD2" w:rsidP="00BF18B4">
            <w:r>
              <w:t>1.1</w:t>
            </w:r>
            <w:r w:rsidR="00AD6971">
              <w:t>.2</w:t>
            </w:r>
          </w:p>
        </w:tc>
        <w:tc>
          <w:tcPr>
            <w:tcW w:w="1590" w:type="dxa"/>
            <w:shd w:val="clear" w:color="auto" w:fill="auto"/>
          </w:tcPr>
          <w:p w14:paraId="1A6A228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46389FD5" w14:textId="77777777" w:rsidTr="00DB7FA4">
        <w:tc>
          <w:tcPr>
            <w:tcW w:w="556" w:type="dxa"/>
            <w:shd w:val="clear" w:color="auto" w:fill="auto"/>
          </w:tcPr>
          <w:p w14:paraId="4B229E4E" w14:textId="77777777" w:rsidR="0054259B" w:rsidRDefault="0054259B" w:rsidP="00BF18B4">
            <w:r>
              <w:t>[4]</w:t>
            </w:r>
          </w:p>
        </w:tc>
        <w:tc>
          <w:tcPr>
            <w:tcW w:w="5953" w:type="dxa"/>
            <w:shd w:val="clear" w:color="auto" w:fill="auto"/>
          </w:tcPr>
          <w:p w14:paraId="0A1FF460" w14:textId="77777777" w:rsidR="0054259B" w:rsidRPr="00F04F48" w:rsidRDefault="006B11C9" w:rsidP="00BF18B4">
            <w:r>
              <w:t xml:space="preserve">Generieke XSD </w:t>
            </w:r>
            <w:r w:rsidR="0054259B" w:rsidRPr="00887623">
              <w:t>StukAlgemeen</w:t>
            </w:r>
          </w:p>
        </w:tc>
        <w:tc>
          <w:tcPr>
            <w:tcW w:w="851" w:type="dxa"/>
            <w:shd w:val="clear" w:color="auto" w:fill="auto"/>
          </w:tcPr>
          <w:p w14:paraId="06EEB8C8" w14:textId="727C705B" w:rsidR="0054259B" w:rsidRPr="00F04F48" w:rsidRDefault="00457933" w:rsidP="00465843">
            <w:r>
              <w:t>6</w:t>
            </w:r>
            <w:r w:rsidR="00194473">
              <w:t>.</w:t>
            </w:r>
            <w:r w:rsidR="00465843">
              <w:t>3</w:t>
            </w:r>
            <w:r w:rsidR="00194473">
              <w:t>.</w:t>
            </w:r>
            <w:r w:rsidR="00465843">
              <w:t>1</w:t>
            </w:r>
          </w:p>
        </w:tc>
        <w:tc>
          <w:tcPr>
            <w:tcW w:w="1590" w:type="dxa"/>
            <w:shd w:val="clear" w:color="auto" w:fill="auto"/>
          </w:tcPr>
          <w:p w14:paraId="0F338316" w14:textId="211653E7" w:rsidR="0054259B" w:rsidRPr="00DB7FA4" w:rsidRDefault="00044219" w:rsidP="00465843">
            <w:pPr>
              <w:rPr>
                <w:lang w:val="nl"/>
              </w:rPr>
            </w:pPr>
            <w:r>
              <w:t>1</w:t>
            </w:r>
            <w:r w:rsidR="00465843">
              <w:t>2</w:t>
            </w:r>
            <w:r>
              <w:t>-04</w:t>
            </w:r>
            <w:r w:rsidR="006B11C9">
              <w:t>-201</w:t>
            </w:r>
            <w:r w:rsidR="00465843">
              <w:t>7</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bookmarkStart w:id="25" w:name="_GoBack"/>
      <w:bookmarkEnd w:id="25"/>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77777777" w:rsidR="008D0862" w:rsidRDefault="00340045" w:rsidP="008D0862">
      <w:pPr>
        <w:pStyle w:val="Kop1"/>
        <w:numPr>
          <w:ilvl w:val="0"/>
          <w:numId w:val="1"/>
        </w:numPr>
        <w:rPr>
          <w:lang w:val="nl-NL"/>
        </w:rPr>
      </w:pPr>
      <w:bookmarkStart w:id="28" w:name="_Toc483386916"/>
      <w:bookmarkEnd w:id="12"/>
      <w:r>
        <w:rPr>
          <w:lang w:val="nl-NL"/>
        </w:rPr>
        <w:lastRenderedPageBreak/>
        <w:t xml:space="preserve">AEGON </w:t>
      </w:r>
      <w:r w:rsidR="008D0862">
        <w:rPr>
          <w:lang w:val="nl-NL"/>
        </w:rPr>
        <w:t>Hypotheekakte</w:t>
      </w:r>
      <w:bookmarkEnd w:id="28"/>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9" w:name="_Toc246925271"/>
      <w:bookmarkStart w:id="30" w:name="_Toc483386917"/>
      <w:r>
        <w:t>Equivalentiev</w:t>
      </w:r>
      <w:r w:rsidR="008D0862">
        <w:t>erklaring</w:t>
      </w:r>
      <w:bookmarkEnd w:id="29"/>
      <w:bookmarkEnd w:id="30"/>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pPr>
      <w:bookmarkStart w:id="31" w:name="_Ref438019207"/>
      <w:bookmarkStart w:id="32" w:name="_Toc483386918"/>
      <w:r>
        <w:lastRenderedPageBreak/>
        <w:t>Titel</w:t>
      </w:r>
      <w:bookmarkEnd w:id="31"/>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3" w:name="_Toc483386919"/>
      <w:r>
        <w:t>Aanhef</w:t>
      </w:r>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4" w:name="_Toc245786300"/>
            <w:bookmarkEnd w:id="3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5" w:name="_Toc483386920"/>
      <w:bookmarkStart w:id="36" w:name="_Ref182807022"/>
      <w:r>
        <w:lastRenderedPageBreak/>
        <w:t>Partijen</w:t>
      </w:r>
      <w:bookmarkEnd w:id="35"/>
    </w:p>
    <w:p w14:paraId="3FA1F51F" w14:textId="10CE847C"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7F58B8" w:rsidRPr="00234F2B">
        <w:rPr>
          <w:snapToGrid/>
          <w:szCs w:val="18"/>
        </w:rPr>
        <w:t>[TC]</w:t>
      </w:r>
      <w:r w:rsidRPr="00890735">
        <w:rPr>
          <w:snapToGrid/>
          <w:szCs w:val="18"/>
        </w:rPr>
        <w:fldChar w:fldCharType="end"/>
      </w:r>
      <w:r w:rsidRPr="00890735">
        <w:rPr>
          <w:snapToGrid/>
          <w:szCs w:val="18"/>
        </w:rPr>
        <w:t>.</w:t>
      </w:r>
    </w:p>
    <w:p w14:paraId="4345765C" w14:textId="77777777" w:rsidR="00915E27" w:rsidRDefault="00652D84" w:rsidP="00915E27">
      <w:pPr>
        <w:pStyle w:val="Kop3"/>
      </w:pPr>
      <w:bookmarkStart w:id="37" w:name="_Toc427054420"/>
      <w:bookmarkStart w:id="38" w:name="_Toc483386921"/>
      <w:bookmarkEnd w:id="37"/>
      <w:r>
        <w:t>Schuldenaar</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34A51C0" w14:textId="77777777" w:rsidTr="00D77156">
        <w:trPr>
          <w:trHeight w:val="125"/>
          <w:tblHeader/>
        </w:trPr>
        <w:tc>
          <w:tcPr>
            <w:tcW w:w="2394" w:type="pct"/>
            <w:shd w:val="clear" w:color="auto" w:fill="auto"/>
          </w:tcPr>
          <w:p w14:paraId="5ADA87EE" w14:textId="77777777" w:rsidR="00C4522F" w:rsidRPr="00D77156" w:rsidRDefault="00C4522F" w:rsidP="00C856B0">
            <w:pPr>
              <w:rPr>
                <w:b/>
              </w:rPr>
            </w:pPr>
            <w:r w:rsidRPr="00DB7FA4">
              <w:rPr>
                <w:b/>
              </w:rPr>
              <w:t>Modeldocument tekst</w:t>
            </w:r>
          </w:p>
        </w:tc>
        <w:tc>
          <w:tcPr>
            <w:tcW w:w="2606" w:type="pct"/>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552F7A58" w14:textId="77777777" w:rsidR="00CE14A0" w:rsidRPr="00CE14A0" w:rsidRDefault="00CE14A0" w:rsidP="00955FFA">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5FBEF5DE" w14:textId="77777777" w:rsidR="00915E27" w:rsidRPr="00955FFA" w:rsidRDefault="00B2701B" w:rsidP="009764F4">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7F58B8">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694253">
            <w:pPr>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r w:rsidRPr="00AF2670">
              <w:rPr>
                <w:snapToGrid/>
                <w:u w:val="single"/>
              </w:rPr>
              <w:t xml:space="preserve">Mapping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partij is vastgelegd als vervreemder bij het StukdeelHypotheek:</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r w:rsidRPr="00AF2670">
              <w:rPr>
                <w:snapToGrid/>
                <w:u w:val="single"/>
              </w:rPr>
              <w:t xml:space="preserve">Mapping aanduiding </w:t>
            </w:r>
            <w:r w:rsidR="00C413A5">
              <w:rPr>
                <w:snapToGrid/>
                <w:u w:val="single"/>
              </w:rPr>
              <w:t>schuldenaar</w:t>
            </w:r>
            <w:r w:rsidR="00C413A5" w:rsidRPr="00AF2670">
              <w:rPr>
                <w:snapToGrid/>
                <w:u w:val="single"/>
              </w:rPr>
              <w:t xml:space="preserve"> </w:t>
            </w:r>
            <w:r w:rsidRPr="00AF2670">
              <w:rPr>
                <w:snapToGrid/>
                <w:u w:val="single"/>
              </w:rPr>
              <w:t>partij:</w:t>
            </w:r>
          </w:p>
          <w:p w14:paraId="1D2098AB" w14:textId="77777777" w:rsidR="00AF2670" w:rsidRDefault="00AF2670" w:rsidP="009764F4">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tc>
      </w:tr>
    </w:tbl>
    <w:p w14:paraId="0389AC35" w14:textId="77777777" w:rsidR="00915E27" w:rsidRDefault="00915E27" w:rsidP="0054259B"/>
    <w:p w14:paraId="53A030B0" w14:textId="77777777" w:rsidR="00900C94" w:rsidRDefault="009D5D2C" w:rsidP="00D77156">
      <w:pPr>
        <w:pStyle w:val="Kop3"/>
        <w:pageBreakBefore/>
      </w:pPr>
      <w:bookmarkStart w:id="39" w:name="_Toc483386922"/>
      <w:r>
        <w:lastRenderedPageBreak/>
        <w:t>Hypotheekb</w:t>
      </w:r>
      <w:r w:rsidR="00900C94">
        <w:t>ank</w:t>
      </w:r>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6"/>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lastRenderedPageBreak/>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7B751A82" w14:textId="256141E8" w:rsidR="00BF6AC8" w:rsidRPr="00194473" w:rsidRDefault="00BF6AC8" w:rsidP="00BF6AC8">
            <w:pPr>
              <w:tabs>
                <w:tab w:val="left" w:pos="-1440"/>
                <w:tab w:val="left" w:pos="-720"/>
              </w:tabs>
              <w:suppressAutoHyphens/>
              <w:ind w:left="284"/>
              <w:rPr>
                <w:rFonts w:cs="Arial"/>
                <w:snapToGrid/>
                <w:color w:val="FF0000"/>
                <w:kern w:val="0"/>
                <w:szCs w:val="18"/>
                <w:lang w:eastAsia="nl-NL"/>
              </w:rPr>
            </w:pPr>
            <w:r w:rsidRPr="00194473">
              <w:rPr>
                <w:rFonts w:cs="Arial"/>
                <w:snapToGrid/>
                <w:color w:val="FF0000"/>
                <w:kern w:val="0"/>
                <w:szCs w:val="18"/>
                <w:lang w:eastAsia="nl-NL"/>
              </w:rPr>
              <w:t xml:space="preserve">hierna ook te noemen ’geldgeefster’, alsmede haar rechtverkrijgenden onder algemene en onder bijzondere titel. Overal waar in deze akte of de </w:t>
            </w:r>
            <w:r w:rsidR="00F7085A" w:rsidRPr="00F7085A">
              <w:rPr>
                <w:rFonts w:cs="Arial"/>
                <w:snapToGrid/>
                <w:color w:val="FF0000"/>
                <w:kern w:val="0"/>
                <w:szCs w:val="18"/>
                <w:lang w:eastAsia="nl-NL"/>
              </w:rPr>
              <w:t xml:space="preserve">hierna te noemen </w:t>
            </w:r>
            <w:r w:rsidRPr="00194473">
              <w:rPr>
                <w:rFonts w:cs="Arial"/>
                <w:snapToGrid/>
                <w:color w:val="FF0000"/>
                <w:kern w:val="0"/>
                <w:szCs w:val="18"/>
                <w:lang w:eastAsia="nl-NL"/>
              </w:rPr>
              <w:t xml:space="preserve">Algemene </w:t>
            </w:r>
            <w:r w:rsidR="00F7085A" w:rsidRPr="00F7085A">
              <w:rPr>
                <w:rFonts w:cs="Arial"/>
                <w:snapToGrid/>
                <w:color w:val="FF0000"/>
                <w:kern w:val="0"/>
                <w:szCs w:val="18"/>
                <w:lang w:eastAsia="nl-NL"/>
              </w:rPr>
              <w:t xml:space="preserve">Voorwaarden </w:t>
            </w:r>
            <w:r w:rsidRPr="00194473">
              <w:rPr>
                <w:rFonts w:cs="Arial"/>
                <w:snapToGrid/>
                <w:color w:val="FF0000"/>
                <w:kern w:val="0"/>
                <w:szCs w:val="18"/>
                <w:lang w:eastAsia="nl-NL"/>
              </w:rPr>
              <w:t>gesproken wordt van geldgeefster, zal na overgang hierin worden gelezen haar rechtsopvolger.</w:t>
            </w:r>
          </w:p>
          <w:p w14:paraId="5686DAEC" w14:textId="77777777" w:rsidR="00BA7A59" w:rsidRPr="00194473" w:rsidRDefault="00BF6AC8" w:rsidP="00D77156">
            <w:pPr>
              <w:tabs>
                <w:tab w:val="left" w:pos="-1440"/>
                <w:tab w:val="left" w:pos="-720"/>
              </w:tabs>
              <w:suppressAutoHyphens/>
              <w:ind w:left="284"/>
              <w:rPr>
                <w:rFonts w:cs="Arial"/>
                <w:color w:val="339966"/>
                <w:szCs w:val="18"/>
              </w:rPr>
            </w:pPr>
            <w:r w:rsidRPr="00194473">
              <w:rPr>
                <w:rFonts w:cs="Arial"/>
                <w:snapToGrid/>
                <w:color w:val="FF0000"/>
                <w:kern w:val="0"/>
                <w:szCs w:val="18"/>
                <w:lang w:eastAsia="nl-NL"/>
              </w:rPr>
              <w:t>Van de hier bedoelde volmacht is mij, notaris, genoegzaam gebleken.</w:t>
            </w: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77777777" w:rsidR="00C15CF7" w:rsidRPr="001D61D1" w:rsidRDefault="00C15CF7" w:rsidP="001D61D1"/>
    <w:p w14:paraId="5D939B5C" w14:textId="77777777" w:rsidR="00C15CF7" w:rsidRDefault="003952DF" w:rsidP="001D61D1">
      <w:pPr>
        <w:pStyle w:val="Kop2"/>
        <w:pageBreakBefore/>
      </w:pPr>
      <w:bookmarkStart w:id="40" w:name="_Ref438019187"/>
      <w:bookmarkStart w:id="41" w:name="_Toc483386923"/>
      <w:r>
        <w:lastRenderedPageBreak/>
        <w:t>Geldl</w:t>
      </w:r>
      <w:r w:rsidR="0070234C">
        <w:t>ening</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7F26C16C" w14:textId="77777777" w:rsidTr="00D77156">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DB7FA4">
        <w:trPr>
          <w:trHeight w:val="125"/>
        </w:trPr>
        <w:tc>
          <w:tcPr>
            <w:tcW w:w="2394" w:type="pct"/>
            <w:shd w:val="clear" w:color="auto" w:fill="auto"/>
          </w:tcPr>
          <w:p w14:paraId="0CD7458A" w14:textId="77777777" w:rsidR="005C6B81" w:rsidRPr="00194473" w:rsidRDefault="005C6B81" w:rsidP="005C6B81">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194473">
              <w:rPr>
                <w:rFonts w:cs="Arial"/>
                <w:b/>
                <w:bCs/>
                <w:snapToGrid/>
                <w:color w:val="FF0000"/>
                <w:kern w:val="0"/>
                <w:szCs w:val="18"/>
                <w:lang w:eastAsia="nl-NL"/>
              </w:rPr>
              <w:t>OVEREENKOMST VAN GELDLENING</w:t>
            </w:r>
          </w:p>
          <w:p w14:paraId="399388CA" w14:textId="1F2A23F8" w:rsidR="005C6B81" w:rsidRPr="00194473" w:rsidRDefault="005C6B81" w:rsidP="00F7085A">
            <w:pPr>
              <w:tabs>
                <w:tab w:val="left" w:pos="-1440"/>
                <w:tab w:val="left" w:pos="-720"/>
              </w:tabs>
              <w:suppressAutoHyphens/>
              <w:rPr>
                <w:rFonts w:cs="Arial"/>
                <w:color w:val="FF0000"/>
                <w:szCs w:val="18"/>
              </w:rPr>
            </w:pPr>
            <w:r w:rsidRPr="00194473">
              <w:rPr>
                <w:rFonts w:cs="Arial"/>
                <w:snapToGrid/>
                <w:color w:val="FF0000"/>
                <w:kern w:val="0"/>
                <w:szCs w:val="18"/>
                <w:lang w:val="nl" w:eastAsia="nl-NL"/>
              </w:rPr>
              <w:t>De comparanten, handelend als voormeld, verklaarden dat tussen hen een overeenkomst van geldlening met hypotheekstelling en inpandgeving is gesloten</w:t>
            </w:r>
            <w:r w:rsidR="00F7085A" w:rsidRPr="00F7085A">
              <w:rPr>
                <w:rFonts w:cs="Arial"/>
                <w:snapToGrid/>
                <w:color w:val="FF0000"/>
                <w:kern w:val="0"/>
                <w:szCs w:val="18"/>
                <w:lang w:val="nl" w:eastAsia="nl-NL"/>
              </w:rPr>
              <w:t xml:space="preserve"> ten behoeve van de financiering van de verkrijging en/of verbouwing en/of verbetering van dan wel andere handelingen die verband houden met het hierna vermelde registergoed</w:t>
            </w:r>
            <w:r w:rsidRPr="00194473">
              <w:rPr>
                <w:rFonts w:cs="Arial"/>
                <w:snapToGrid/>
                <w:color w:val="FF0000"/>
                <w:kern w:val="0"/>
                <w:szCs w:val="18"/>
                <w:lang w:val="nl" w:eastAsia="nl-NL"/>
              </w:rPr>
              <w:t xml:space="preserve">, welke overeenkomst is omschreven in </w:t>
            </w:r>
            <w:r w:rsidR="00F7085A" w:rsidRPr="00F7085A">
              <w:rPr>
                <w:rFonts w:cs="Arial"/>
                <w:snapToGrid/>
                <w:color w:val="FF0000"/>
                <w:kern w:val="0"/>
                <w:szCs w:val="18"/>
                <w:lang w:val="nl" w:eastAsia="nl-NL"/>
              </w:rPr>
              <w:t xml:space="preserve">het door geldgeefster gedane bindend aanbod </w:t>
            </w:r>
            <w:r w:rsidRPr="00194473">
              <w:rPr>
                <w:rFonts w:cs="Arial"/>
                <w:snapToGrid/>
                <w:color w:val="FF0000"/>
                <w:kern w:val="0"/>
                <w:szCs w:val="18"/>
                <w:lang w:val="nl" w:eastAsia="nl-NL"/>
              </w:rPr>
              <w:t>onder nummer</w:t>
            </w:r>
            <w:r w:rsidRPr="00194473">
              <w:rPr>
                <w:rFonts w:cs="Arial"/>
                <w:snapToGrid/>
                <w:kern w:val="0"/>
                <w:szCs w:val="18"/>
                <w:lang w:val="nl" w:eastAsia="nl-NL"/>
              </w:rPr>
              <w:t xml:space="preserve"> </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kern w:val="0"/>
                <w:szCs w:val="18"/>
                <w:lang w:eastAsia="nl-NL"/>
              </w:rPr>
              <w:t>offertenummer</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color w:val="FF0000"/>
                <w:kern w:val="0"/>
                <w:szCs w:val="18"/>
                <w:lang w:val="nl" w:eastAsia="n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r w:rsidR="00F7085A">
              <w:t xml:space="preserve"> </w:t>
            </w:r>
            <w:r w:rsidR="00F7085A" w:rsidRPr="00F7085A">
              <w:rPr>
                <w:rFonts w:cs="Arial"/>
                <w:snapToGrid/>
                <w:color w:val="FF0000"/>
                <w:kern w:val="0"/>
                <w:szCs w:val="18"/>
                <w:lang w:val="nl" w:eastAsia="nl-NL"/>
              </w:rPr>
              <w: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t>
            </w:r>
          </w:p>
        </w:tc>
        <w:tc>
          <w:tcPr>
            <w:tcW w:w="2606" w:type="pct"/>
            <w:shd w:val="clear" w:color="auto" w:fill="auto"/>
          </w:tcPr>
          <w:p w14:paraId="6BF37610" w14:textId="77777777"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 xml:space="preserve">(wordt ook </w:t>
            </w:r>
            <w:r w:rsidR="007100DB">
              <w:t xml:space="preserve">in </w:t>
            </w:r>
            <w:r w:rsidR="00EC0C40">
              <w:t xml:space="preserve">par. </w:t>
            </w:r>
            <w:r w:rsidR="00EC0C40">
              <w:fldChar w:fldCharType="begin"/>
            </w:r>
            <w:r w:rsidR="00EC0C40">
              <w:instrText xml:space="preserve"> REF _Ref438019207 \r \h </w:instrText>
            </w:r>
            <w:r w:rsidR="00EC0C40">
              <w:fldChar w:fldCharType="separate"/>
            </w:r>
            <w:r w:rsidR="007F58B8">
              <w:t>2.2</w:t>
            </w:r>
            <w:r w:rsidR="00EC0C40">
              <w:fldChar w:fldCharType="end"/>
            </w:r>
            <w:r w:rsidR="00EC0C40">
              <w:t xml:space="preserve"> Titel</w:t>
            </w:r>
            <w:r w:rsidR="008A6D63">
              <w:t xml:space="preserve"> </w:t>
            </w:r>
            <w:r w:rsidR="00650817">
              <w:t xml:space="preserve">en </w:t>
            </w:r>
            <w:r w:rsidR="00164707">
              <w:t xml:space="preserve">wanneer aanwezig in </w:t>
            </w:r>
            <w:r w:rsidR="00650817">
              <w:t xml:space="preserve">par. </w:t>
            </w:r>
            <w:r w:rsidR="00650817">
              <w:fldChar w:fldCharType="begin"/>
            </w:r>
            <w:r w:rsidR="00650817">
              <w:instrText xml:space="preserve"> REF _Ref438469058 \r \h </w:instrText>
            </w:r>
            <w:r w:rsidR="00650817">
              <w:fldChar w:fldCharType="separate"/>
            </w:r>
            <w:r w:rsidR="007F58B8">
              <w:t>2.6</w:t>
            </w:r>
            <w:r w:rsidR="00650817">
              <w:fldChar w:fldCharType="end"/>
            </w:r>
            <w:r w:rsidR="00650817">
              <w:t xml:space="preserve"> Overbruggingslening </w:t>
            </w:r>
            <w:r w:rsidR="008A6D63">
              <w:t>getoond)</w:t>
            </w:r>
            <w:r w:rsidR="007100DB">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DB7FA4">
        <w:trPr>
          <w:trHeight w:val="125"/>
        </w:trPr>
        <w:tc>
          <w:tcPr>
            <w:tcW w:w="2394" w:type="pct"/>
            <w:shd w:val="clear" w:color="auto" w:fill="auto"/>
          </w:tcPr>
          <w:p w14:paraId="2E7D5AA2" w14:textId="77777777" w:rsidR="00473A4A" w:rsidRPr="00194473" w:rsidRDefault="00473A4A" w:rsidP="00194473">
            <w:pPr>
              <w:tabs>
                <w:tab w:val="left" w:pos="-1440"/>
                <w:tab w:val="left" w:pos="-720"/>
              </w:tabs>
              <w:suppressAutoHyphens/>
              <w:rPr>
                <w:rFonts w:cs="Arial"/>
                <w:b/>
                <w:snapToGrid/>
                <w:color w:val="FF0000"/>
                <w:kern w:val="0"/>
                <w:szCs w:val="18"/>
                <w:lang w:val="nl" w:eastAsia="nl-NL"/>
              </w:rPr>
            </w:pPr>
            <w:r w:rsidRPr="00194473">
              <w:rPr>
                <w:rFonts w:cs="Arial"/>
                <w:b/>
                <w:snapToGrid/>
                <w:color w:val="FF0000"/>
                <w:kern w:val="0"/>
                <w:szCs w:val="18"/>
                <w:lang w:val="nl" w:eastAsia="nl-NL"/>
              </w:rPr>
              <w:t xml:space="preserve">BEDRAG GELDLENING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830D5E" w:rsidRPr="00194473">
              <w:rPr>
                <w:rFonts w:cs="Arial"/>
                <w:b/>
                <w:snapToGrid/>
                <w:kern w:val="0"/>
                <w:szCs w:val="18"/>
                <w:lang w:val="nl" w:eastAsia="nl-NL"/>
              </w:rPr>
              <w:t>offerte</w:t>
            </w:r>
            <w:r w:rsidRPr="00194473">
              <w:rPr>
                <w:rFonts w:cs="Arial"/>
                <w:b/>
                <w:snapToGrid/>
                <w:kern w:val="0"/>
                <w:szCs w:val="18"/>
                <w:lang w:val="nl" w:eastAsia="nl-NL"/>
              </w:rPr>
              <w:t>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FF0000"/>
                <w:kern w:val="0"/>
                <w:szCs w:val="18"/>
                <w:lang w:val="nl" w:eastAsia="nl-NL"/>
              </w:rPr>
              <w:t>)</w:t>
            </w:r>
          </w:p>
          <w:p w14:paraId="1A0AB7B8" w14:textId="2EB2ADE6" w:rsidR="00473A4A" w:rsidRPr="00194473" w:rsidRDefault="00473A4A" w:rsidP="00F7085A">
            <w:pPr>
              <w:tabs>
                <w:tab w:val="left" w:pos="-1440"/>
                <w:tab w:val="left" w:pos="-720"/>
              </w:tabs>
              <w:suppressAutoHyphens/>
              <w:rPr>
                <w:rFonts w:cs="Arial"/>
                <w:snapToGrid/>
                <w:color w:val="FF0000"/>
                <w:kern w:val="0"/>
                <w:szCs w:val="18"/>
                <w:lang w:val="nl" w:eastAsia="nl-NL"/>
              </w:rPr>
            </w:pPr>
            <w:r w:rsidRPr="00194473">
              <w:rPr>
                <w:rFonts w:cs="Arial"/>
                <w:snapToGrid/>
                <w:color w:val="FF0000"/>
                <w:kern w:val="0"/>
                <w:szCs w:val="18"/>
                <w:lang w:val="nl" w:eastAsia="nl-NL"/>
              </w:rPr>
              <w:t xml:space="preserve">De schuldenaar verklaart van geldgeefster ter leen te hebben ontvangen en aan deze daarom een bedrag van </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leningbedrag voluit in letters (leningbedrag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FF0000"/>
                <w:kern w:val="0"/>
                <w:szCs w:val="18"/>
                <w:lang w:val="nl" w:eastAsia="nl-NL"/>
              </w:rPr>
              <w:t>, hierna te noemen de hoofdsom, schuldig te zijn, zo de schuldenaar uit meerdere personen bestaat onder het beding van hoofdelijke aansprakelijkheid en voorts onder de volgende bepalingen</w:t>
            </w:r>
            <w:r w:rsidR="007D0B48">
              <w:rPr>
                <w:rFonts w:cs="Arial"/>
                <w:snapToGrid/>
                <w:color w:val="FF0000"/>
                <w:kern w:val="0"/>
                <w:szCs w:val="18"/>
                <w:lang w:val="nl" w:eastAsia="nl-NL"/>
              </w:rPr>
              <w:t>:</w:t>
            </w:r>
          </w:p>
        </w:tc>
        <w:tc>
          <w:tcPr>
            <w:tcW w:w="2606" w:type="pct"/>
            <w:shd w:val="clear" w:color="auto" w:fill="auto"/>
          </w:tcPr>
          <w:p w14:paraId="2836D088" w14:textId="77777777" w:rsidR="00473A4A" w:rsidRDefault="00473A4A" w:rsidP="00E729A7">
            <w:r>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650817">
              <w:fldChar w:fldCharType="separate"/>
            </w:r>
            <w:r w:rsidR="007F58B8">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650817">
              <w:fldChar w:fldCharType="separate"/>
            </w:r>
            <w:r w:rsidR="007F58B8">
              <w:t>2.6</w:t>
            </w:r>
            <w:r w:rsidR="00650817">
              <w:fldChar w:fldCharType="end"/>
            </w:r>
            <w:r w:rsidR="00650817">
              <w:t xml:space="preserve"> Overbruggingslening</w:t>
            </w:r>
            <w:r w:rsidR="00EC0C40">
              <w:t xml:space="preserve"> getoond)</w:t>
            </w:r>
            <w:r w:rsidR="00C842EC">
              <w:t>.</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lastRenderedPageBreak/>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./bedragLening</w:t>
            </w:r>
            <w:r w:rsidRPr="00DB7FA4">
              <w:rPr>
                <w:sz w:val="16"/>
                <w:szCs w:val="16"/>
              </w:rPr>
              <w:t>/valuta</w:t>
            </w:r>
          </w:p>
        </w:tc>
      </w:tr>
    </w:tbl>
    <w:p w14:paraId="22DDFB9D" w14:textId="77777777" w:rsidR="003952DF" w:rsidRDefault="003952DF" w:rsidP="003952DF">
      <w:pPr>
        <w:pStyle w:val="Kop2"/>
        <w:pageBreakBefore/>
      </w:pPr>
      <w:bookmarkStart w:id="42" w:name="_Ref438469058"/>
      <w:bookmarkStart w:id="43" w:name="_Toc483386924"/>
      <w:r>
        <w:lastRenderedPageBreak/>
        <w:t>Overbruggingslening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4BB1C0F3" w14:textId="77777777" w:rsidTr="003952DF">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030D03E" w14:textId="77777777" w:rsidR="003952DF" w:rsidRPr="003952DF" w:rsidRDefault="003952DF" w:rsidP="003952DF">
            <w:pPr>
              <w:keepNext/>
              <w:rPr>
                <w:b/>
              </w:rPr>
            </w:pPr>
            <w:r w:rsidRPr="003952DF">
              <w:rPr>
                <w:b/>
              </w:rPr>
              <w:t>Toelichting</w:t>
            </w:r>
          </w:p>
        </w:tc>
      </w:tr>
      <w:tr w:rsidR="001A3292" w:rsidRPr="00123774" w14:paraId="0CA3301B" w14:textId="77777777" w:rsidTr="00DB7FA4">
        <w:trPr>
          <w:trHeight w:val="125"/>
        </w:trPr>
        <w:tc>
          <w:tcPr>
            <w:tcW w:w="2394" w:type="pct"/>
            <w:shd w:val="clear" w:color="auto" w:fill="auto"/>
          </w:tcPr>
          <w:p w14:paraId="7D440FBA" w14:textId="77777777" w:rsidR="001A3292" w:rsidRPr="00194473" w:rsidRDefault="001A3292" w:rsidP="00194473">
            <w:pPr>
              <w:tabs>
                <w:tab w:val="left" w:pos="-1440"/>
                <w:tab w:val="left" w:pos="-720"/>
              </w:tabs>
              <w:suppressAutoHyphens/>
              <w:rPr>
                <w:rFonts w:cs="Arial"/>
                <w:b/>
                <w:snapToGrid/>
                <w:color w:val="800080"/>
                <w:kern w:val="0"/>
                <w:szCs w:val="18"/>
                <w:lang w:val="nl" w:eastAsia="nl-NL"/>
              </w:rPr>
            </w:pPr>
            <w:r w:rsidRPr="00194473">
              <w:rPr>
                <w:rFonts w:cs="Arial"/>
                <w:b/>
                <w:snapToGrid/>
                <w:color w:val="800080"/>
                <w:kern w:val="0"/>
                <w:szCs w:val="18"/>
                <w:lang w:val="nl" w:eastAsia="nl-NL"/>
              </w:rPr>
              <w:t xml:space="preserve">OVERBRUGGINGSLENING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F92055" w:rsidRPr="00194473">
              <w:rPr>
                <w:rFonts w:cs="Arial"/>
                <w:b/>
                <w:snapToGrid/>
                <w:kern w:val="0"/>
                <w:szCs w:val="18"/>
                <w:lang w:val="nl" w:eastAsia="nl-NL"/>
              </w:rPr>
              <w:t>offertenummer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800080"/>
                <w:kern w:val="0"/>
                <w:szCs w:val="18"/>
                <w:lang w:val="nl" w:eastAsia="nl-NL"/>
              </w:rPr>
              <w:t>)</w:t>
            </w:r>
          </w:p>
          <w:p w14:paraId="371C5087" w14:textId="17C60B00" w:rsid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color w:val="800080"/>
                <w:kern w:val="0"/>
                <w:szCs w:val="18"/>
                <w:lang w:val="nl" w:eastAsia="nl-NL"/>
              </w:rPr>
              <w:t xml:space="preserve">De schuldenaar en geldgeefster verklaren hierbij tevens een overbruggingslening te hebben gesloten voor een bedrag van </w:t>
            </w:r>
          </w:p>
          <w:p w14:paraId="544A0B8E" w14:textId="6582B29D" w:rsidR="001A3292" w:rsidRPr="00194473" w:rsidRDefault="001A3292" w:rsidP="00836FA9">
            <w:pPr>
              <w:tabs>
                <w:tab w:val="left" w:pos="-1440"/>
                <w:tab w:val="left" w:pos="-720"/>
              </w:tabs>
              <w:suppressAutoHyphens/>
              <w:rPr>
                <w:rFonts w:cs="Arial"/>
                <w:snapToGrid/>
                <w:color w:val="800080"/>
                <w:kern w:val="0"/>
                <w:szCs w:val="18"/>
                <w:lang w:val="nl" w:eastAsia="nl-NL"/>
              </w:rPr>
            </w:pP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overbruggingsleningbedrag voluit in letters (overbruggingsleningbedrag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800080"/>
                <w:kern w:val="0"/>
                <w:szCs w:val="18"/>
                <w:lang w:val="nl" w:eastAsia="nl-NL"/>
              </w:rPr>
              <w:t xml:space="preserve">, hierna te noemen de overbrugging. Deze </w:t>
            </w:r>
            <w:r w:rsidR="00836FA9" w:rsidRPr="00836FA9">
              <w:rPr>
                <w:rFonts w:cs="Arial"/>
                <w:snapToGrid/>
                <w:color w:val="800080"/>
                <w:kern w:val="0"/>
                <w:szCs w:val="18"/>
                <w:lang w:val="nl" w:eastAsia="nl-NL"/>
              </w:rPr>
              <w:t xml:space="preserve">overbruggingslening </w:t>
            </w:r>
            <w:r w:rsidRPr="00194473">
              <w:rPr>
                <w:rFonts w:cs="Arial"/>
                <w:snapToGrid/>
                <w:color w:val="800080"/>
                <w:kern w:val="0"/>
                <w:szCs w:val="18"/>
                <w:lang w:val="nl" w:eastAsia="nl-NL"/>
              </w:rPr>
              <w:t xml:space="preserve">is omschreven in </w:t>
            </w:r>
            <w:r w:rsidR="00836FA9" w:rsidRPr="00836FA9">
              <w:rPr>
                <w:rFonts w:cs="Arial"/>
                <w:snapToGrid/>
                <w:color w:val="800080"/>
                <w:kern w:val="0"/>
                <w:szCs w:val="18"/>
                <w:lang w:val="nl" w:eastAsia="nl-NL"/>
              </w:rPr>
              <w:t>het</w:t>
            </w:r>
            <w:r w:rsidR="007F58B8">
              <w:rPr>
                <w:rFonts w:cs="Arial"/>
                <w:snapToGrid/>
                <w:color w:val="800080"/>
                <w:kern w:val="0"/>
                <w:szCs w:val="18"/>
                <w:lang w:val="nl" w:eastAsia="nl-NL"/>
              </w:rPr>
              <w:t xml:space="preserve"> </w:t>
            </w:r>
            <w:r w:rsidRPr="00194473">
              <w:rPr>
                <w:rFonts w:cs="Arial"/>
                <w:snapToGrid/>
                <w:color w:val="800080"/>
                <w:kern w:val="0"/>
                <w:szCs w:val="18"/>
                <w:lang w:val="nl" w:eastAsia="nl-NL"/>
              </w:rPr>
              <w:t>bovengenoemde</w:t>
            </w:r>
            <w:r w:rsidR="00836FA9">
              <w:rPr>
                <w:rFonts w:cs="Arial"/>
                <w:snapToGrid/>
                <w:color w:val="800080"/>
                <w:kern w:val="0"/>
                <w:szCs w:val="18"/>
                <w:lang w:val="nl" w:eastAsia="nl-NL"/>
              </w:rPr>
              <w:t xml:space="preserve"> </w:t>
            </w:r>
            <w:r w:rsidR="00836FA9" w:rsidRPr="00836FA9">
              <w:rPr>
                <w:rFonts w:cs="Arial"/>
                <w:snapToGrid/>
                <w:color w:val="800080"/>
                <w:kern w:val="0"/>
                <w:szCs w:val="18"/>
                <w:lang w:val="nl" w:eastAsia="nl-NL"/>
              </w:rPr>
              <w:t>aanbod</w:t>
            </w:r>
            <w:r w:rsidRPr="00194473">
              <w:rPr>
                <w:rFonts w:cs="Arial"/>
                <w:snapToGrid/>
                <w:color w:val="800080"/>
                <w:kern w:val="0"/>
                <w:szCs w:val="18"/>
                <w:lang w:val="nl" w:eastAsia="nl-NL"/>
              </w:rPr>
              <w:t>, zo de schuldenaar uit meerdere personen bestaat onder het beding van hoofdelijke aansprakelijkheid en voorts onder de volgende bepalingen</w:t>
            </w:r>
            <w:r w:rsidR="001B50DC" w:rsidRPr="00194473">
              <w:rPr>
                <w:rFonts w:cs="Arial"/>
                <w:snapToGrid/>
                <w:color w:val="800080"/>
                <w:kern w:val="0"/>
                <w:szCs w:val="18"/>
                <w:lang w:val="nl" w:eastAsia="nl-NL"/>
              </w:rPr>
              <w:t>.</w:t>
            </w:r>
          </w:p>
        </w:tc>
        <w:tc>
          <w:tcPr>
            <w:tcW w:w="2606" w:type="pct"/>
            <w:shd w:val="clear" w:color="auto" w:fill="auto"/>
          </w:tcPr>
          <w:p w14:paraId="37AA2F7D" w14:textId="77777777" w:rsidR="00A6619B" w:rsidRDefault="001A3292" w:rsidP="00D77156">
            <w:pPr>
              <w:keepNext/>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EC0C40">
              <w:fldChar w:fldCharType="separate"/>
            </w:r>
            <w:r w:rsidR="007F58B8">
              <w:t>2.5</w:t>
            </w:r>
            <w:r w:rsidR="00EC0C40">
              <w:fldChar w:fldCharType="end"/>
            </w:r>
            <w:r w:rsidR="00EC0C40">
              <w:t xml:space="preserve"> Geldlening en par. </w:t>
            </w:r>
            <w:r w:rsidR="00EC0C40">
              <w:fldChar w:fldCharType="begin"/>
            </w:r>
            <w:r w:rsidR="00EC0C40">
              <w:instrText xml:space="preserve"> REF _Ref438019207 \r \h </w:instrText>
            </w:r>
            <w:r w:rsidR="00EC0C40">
              <w:fldChar w:fldCharType="separate"/>
            </w:r>
            <w:r w:rsidR="007F58B8">
              <w:t>2.2</w:t>
            </w:r>
            <w:r w:rsidR="00EC0C40">
              <w:fldChar w:fldCharType="end"/>
            </w:r>
            <w:r w:rsidR="00EC0C40">
              <w:t xml:space="preserve"> Titel</w:t>
            </w:r>
            <w:r w:rsidR="00164707">
              <w:t xml:space="preserve"> getoond</w:t>
            </w:r>
            <w:r w:rsidR="00C842EC">
              <w:t>.</w:t>
            </w:r>
          </w:p>
          <w:p w14:paraId="16EC8D47" w14:textId="77777777" w:rsidR="00A6619B" w:rsidRDefault="00A6619B" w:rsidP="0031578B">
            <w:pPr>
              <w:keepNext/>
              <w:spacing w:line="240" w:lineRule="auto"/>
            </w:pPr>
          </w:p>
          <w:p w14:paraId="0BF49F7C" w14:textId="77777777" w:rsidR="00A6619B" w:rsidRDefault="00A6619B" w:rsidP="00D77156">
            <w:pPr>
              <w:keepNext/>
              <w:spacing w:before="72"/>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r w:rsidRPr="0038049A">
              <w:rPr>
                <w:u w:val="single"/>
              </w:rPr>
              <w:t xml:space="preserve">Mapping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/IMKAD_AangebodenStuk/tia_TekstKeuze</w:t>
            </w:r>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05B53EE5" w14:textId="77777777" w:rsidR="009A5858" w:rsidRDefault="009A5858" w:rsidP="009A5858">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./bedrag</w:t>
            </w:r>
            <w:r w:rsidR="00E36636">
              <w:rPr>
                <w:sz w:val="16"/>
                <w:szCs w:val="16"/>
              </w:rPr>
              <w:t>L</w:t>
            </w:r>
            <w:r>
              <w:rPr>
                <w:sz w:val="16"/>
                <w:szCs w:val="16"/>
              </w:rPr>
              <w:t>ening/som</w:t>
            </w:r>
          </w:p>
          <w:p w14:paraId="7A93A162" w14:textId="77777777" w:rsidR="001A3292" w:rsidRPr="004D42E8" w:rsidRDefault="00A6619B" w:rsidP="00D77156">
            <w:pPr>
              <w:keepNext/>
              <w:spacing w:line="240" w:lineRule="auto"/>
            </w:pPr>
            <w:r>
              <w:tab/>
            </w:r>
            <w:r w:rsidRPr="001D61D1">
              <w:rPr>
                <w:sz w:val="16"/>
                <w:szCs w:val="16"/>
              </w:rPr>
              <w:t>./bedrag</w:t>
            </w:r>
            <w:r w:rsidR="00E36636">
              <w:rPr>
                <w:sz w:val="16"/>
                <w:szCs w:val="16"/>
              </w:rPr>
              <w:t>L</w:t>
            </w:r>
            <w:r w:rsidRPr="001D61D1">
              <w:rPr>
                <w:sz w:val="16"/>
                <w:szCs w:val="16"/>
              </w:rPr>
              <w:t>ening/valuta</w:t>
            </w:r>
          </w:p>
        </w:tc>
      </w:tr>
    </w:tbl>
    <w:p w14:paraId="6B7926E4" w14:textId="77777777" w:rsidR="003952DF" w:rsidRDefault="003952DF"/>
    <w:p w14:paraId="2F1635DA" w14:textId="77777777" w:rsidR="00A03E3E" w:rsidRPr="00B97244" w:rsidRDefault="00CB448C" w:rsidP="003638D8">
      <w:pPr>
        <w:pStyle w:val="Kop2"/>
        <w:pageBreakBefore/>
      </w:pPr>
      <w:bookmarkStart w:id="44" w:name="_Toc483386925"/>
      <w:r>
        <w:lastRenderedPageBreak/>
        <w:t>Hypotheekstelling</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6954081D" w14:textId="77777777" w:rsidR="00CB448C" w:rsidRPr="00030A78" w:rsidRDefault="00CB448C" w:rsidP="00030A78">
            <w:pPr>
              <w:tabs>
                <w:tab w:val="left" w:pos="-1440"/>
                <w:tab w:val="left" w:pos="-720"/>
              </w:tabs>
              <w:suppressAutoHyphens/>
              <w:rPr>
                <w:rFonts w:cs="Arial"/>
                <w:b/>
                <w:snapToGrid/>
                <w:color w:val="FF0000"/>
                <w:kern w:val="0"/>
                <w:szCs w:val="18"/>
                <w:lang w:val="nl" w:eastAsia="nl-NL"/>
              </w:rPr>
            </w:pPr>
            <w:r w:rsidRPr="00030A78">
              <w:rPr>
                <w:rFonts w:cs="Arial"/>
                <w:b/>
                <w:snapToGrid/>
                <w:color w:val="FF0000"/>
                <w:kern w:val="0"/>
                <w:szCs w:val="18"/>
                <w:lang w:val="nl" w:eastAsia="nl-NL"/>
              </w:rPr>
              <w:t>HYPOTHEEKSTELLINGEN</w:t>
            </w:r>
          </w:p>
          <w:p w14:paraId="351E2A3A" w14:textId="25D05785" w:rsidR="00CB448C" w:rsidRPr="00030A78" w:rsidRDefault="00CB448C" w:rsidP="00234F2B">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De schuldenaar verleent tot zekerheid voor de betaling van al hetgeen geldgeefster te vorderen mocht hebben of krijgen op grond van de</w:t>
            </w:r>
            <w:r w:rsidR="00561A0C">
              <w:rPr>
                <w:rFonts w:cs="Arial"/>
                <w:snapToGrid/>
                <w:color w:val="FF0000"/>
                <w:kern w:val="0"/>
                <w:szCs w:val="18"/>
                <w:lang w:val="nl" w:eastAsia="nl-NL"/>
              </w:rPr>
              <w:t xml:space="preserve"> </w:t>
            </w:r>
            <w:r w:rsidR="00561A0C" w:rsidRPr="00561A0C">
              <w:rPr>
                <w:rFonts w:cs="Arial"/>
                <w:snapToGrid/>
                <w:color w:val="FF0000"/>
                <w:kern w:val="0"/>
                <w:szCs w:val="18"/>
                <w:lang w:val="nl" w:eastAsia="nl-NL"/>
              </w:rPr>
              <w:t>overeenkomst van geldlening, eventueel nog te verstrekken aanvullende geldlening(en)</w:t>
            </w:r>
            <w:r w:rsidRPr="00030A78">
              <w:rPr>
                <w:rFonts w:cs="Arial"/>
                <w:snapToGrid/>
                <w:color w:val="FF000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FF0000"/>
                <w:kern w:val="0"/>
                <w:szCs w:val="18"/>
                <w:lang w:val="nl" w:eastAsia="nl-NL"/>
              </w:rPr>
              <w:t>Voorwaarden</w:t>
            </w:r>
            <w:r w:rsidR="007F58B8">
              <w:rPr>
                <w:rFonts w:cs="Arial"/>
                <w:snapToGrid/>
                <w:color w:val="FF0000"/>
                <w:kern w:val="0"/>
                <w:szCs w:val="18"/>
                <w:lang w:val="nl" w:eastAsia="nl-NL"/>
              </w:rPr>
              <w:t xml:space="preserve"> </w:t>
            </w:r>
            <w:r w:rsidRPr="00030A78">
              <w:rPr>
                <w:rFonts w:cs="Arial"/>
                <w:snapToGrid/>
                <w:color w:val="FF0000"/>
                <w:kern w:val="0"/>
                <w:szCs w:val="18"/>
                <w:lang w:val="nl" w:eastAsia="nl-NL"/>
              </w:rPr>
              <w:t xml:space="preserve">bedoelde kosten,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C4795A">
              <w:rPr>
                <w:rFonts w:cs="Arial"/>
                <w:snapToGrid/>
                <w:kern w:val="0"/>
                <w:szCs w:val="18"/>
                <w:lang w:val="nl" w:eastAsia="nl-NL"/>
              </w:rPr>
              <w:t xml:space="preserve"> 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in rang, en wel op het registergoed zoals hierna vermeld tot een 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hypotheekbedrag voluit in letters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te vermeerderen met de hiervoor bedoelde rente, boeten en kosten, die tezamen worden begroot op vijftig procent (50%), dus tot een eindbedrag</w:t>
            </w:r>
            <w:r w:rsidR="00EC0C40">
              <w:rPr>
                <w:rFonts w:cs="Arial"/>
                <w:snapToGrid/>
                <w:color w:val="FF0000"/>
                <w:kern w:val="0"/>
                <w:szCs w:val="18"/>
                <w:lang w:val="nl" w:eastAsia="nl-NL"/>
              </w:rPr>
              <w:t xml:space="preserve"> van</w:t>
            </w:r>
            <w:r w:rsidRPr="00030A78">
              <w:rPr>
                <w:rFonts w:cs="Arial"/>
                <w:snapToGrid/>
                <w:color w:val="FF000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150% van hypotheekbedrag voluit in letters (150% van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77777777" w:rsidR="004F0F5D" w:rsidRPr="00B97244" w:rsidRDefault="004F0F5D" w:rsidP="00D77156">
            <w:pPr>
              <w:spacing w:line="240" w:lineRule="auto"/>
              <w:rPr>
                <w:u w:val="single"/>
              </w:rPr>
            </w:pPr>
            <w:r w:rsidRPr="00B97244">
              <w:rPr>
                <w:u w:val="single"/>
              </w:rPr>
              <w:t>Mapping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bl>
    <w:p w14:paraId="6AD75EF4" w14:textId="77777777" w:rsidR="003952DF" w:rsidRDefault="003952DF"/>
    <w:p w14:paraId="63629E90" w14:textId="77777777" w:rsidR="003952DF" w:rsidRDefault="003952DF" w:rsidP="003952DF">
      <w:pPr>
        <w:pStyle w:val="Kop2"/>
        <w:pageBreakBefore/>
      </w:pPr>
      <w:bookmarkStart w:id="45" w:name="_Toc483386926"/>
      <w:r>
        <w:lastRenderedPageBreak/>
        <w:t>Hypotheekstelling overbruggingshypotheek</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7BAC7603" w14:textId="77777777" w:rsidTr="0084014E">
        <w:trPr>
          <w:tblHeader/>
        </w:trPr>
        <w:tc>
          <w:tcPr>
            <w:tcW w:w="6771" w:type="dxa"/>
            <w:shd w:val="clear" w:color="auto" w:fill="auto"/>
          </w:tcPr>
          <w:p w14:paraId="5969F81E" w14:textId="77777777" w:rsidR="003952DF" w:rsidRPr="00D77156" w:rsidRDefault="003952DF" w:rsidP="0084014E">
            <w:pPr>
              <w:rPr>
                <w:b/>
              </w:rPr>
            </w:pPr>
            <w:r w:rsidRPr="00DB7FA4">
              <w:rPr>
                <w:b/>
              </w:rPr>
              <w:t>Modeldocument tekst</w:t>
            </w:r>
          </w:p>
        </w:tc>
        <w:tc>
          <w:tcPr>
            <w:tcW w:w="7371" w:type="dxa"/>
            <w:shd w:val="clear" w:color="auto" w:fill="auto"/>
          </w:tcPr>
          <w:p w14:paraId="51606FC3" w14:textId="77777777" w:rsidR="003952DF" w:rsidRPr="00D77156" w:rsidRDefault="003952DF" w:rsidP="0084014E">
            <w:pPr>
              <w:rPr>
                <w:b/>
              </w:rPr>
            </w:pPr>
            <w:r w:rsidRPr="00DB7FA4">
              <w:rPr>
                <w:b/>
              </w:rPr>
              <w:t>Toelichting</w:t>
            </w:r>
          </w:p>
        </w:tc>
      </w:tr>
      <w:tr w:rsidR="00E729A7" w:rsidRPr="00343045" w14:paraId="4694F68E" w14:textId="77777777" w:rsidTr="00DB7FA4">
        <w:tc>
          <w:tcPr>
            <w:tcW w:w="6771" w:type="dxa"/>
            <w:shd w:val="clear" w:color="auto" w:fill="auto"/>
          </w:tcPr>
          <w:p w14:paraId="620A04A7" w14:textId="22BC7C22" w:rsidR="00030A78" w:rsidRDefault="004F0F5D" w:rsidP="00BD1B42">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schuldenaar verleent, tot zekerheid voor de betaling van al hetgeen geldgeefster te vorderen mocht hebben of krijgen op grond van de overbrugging</w:t>
            </w:r>
            <w:r w:rsidR="00561A0C" w:rsidRPr="00561A0C">
              <w:rPr>
                <w:rFonts w:cs="Arial"/>
                <w:snapToGrid/>
                <w:color w:val="800080"/>
                <w:kern w:val="0"/>
                <w:szCs w:val="18"/>
                <w:lang w:val="nl" w:eastAsia="nl-NL"/>
              </w:rPr>
              <w:t>slening</w:t>
            </w:r>
            <w:r w:rsidR="00C4795A">
              <w:rPr>
                <w:rFonts w:cs="Arial"/>
                <w:snapToGrid/>
                <w:color w:val="800080"/>
                <w:kern w:val="0"/>
                <w:szCs w:val="18"/>
                <w:lang w:val="nl" w:eastAsia="nl-NL"/>
              </w:rPr>
              <w:t>,</w:t>
            </w:r>
            <w:r w:rsidRPr="00030A78">
              <w:rPr>
                <w:rFonts w:cs="Arial"/>
                <w:snapToGrid/>
                <w:color w:val="80008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800080"/>
                <w:kern w:val="0"/>
                <w:szCs w:val="18"/>
                <w:lang w:val="nl" w:eastAsia="nl-NL"/>
              </w:rPr>
              <w:t xml:space="preserve">Voorwaarden </w:t>
            </w:r>
            <w:r w:rsidRPr="00030A78">
              <w:rPr>
                <w:rFonts w:cs="Arial"/>
                <w:snapToGrid/>
                <w:color w:val="800080"/>
                <w:kern w:val="0"/>
                <w:szCs w:val="18"/>
                <w:lang w:val="nl" w:eastAsia="nl-NL"/>
              </w:rPr>
              <w:t>bedoelde kosten, een recht van hypotheek</w:t>
            </w:r>
            <w:r w:rsidR="00BB5872" w:rsidRPr="00030A78">
              <w:rPr>
                <w:rFonts w:cs="Arial"/>
                <w:snapToGrid/>
                <w:color w:val="80008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FB1425" w:rsidRPr="00030A78">
              <w:rPr>
                <w:rFonts w:cs="Arial"/>
                <w:snapToGrid/>
                <w:kern w:val="0"/>
                <w:szCs w:val="18"/>
                <w:lang w:val="nl" w:eastAsia="nl-NL"/>
              </w:rPr>
              <w:t xml:space="preserve"> overbruggingshypotheek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in rang en wel op het overbruggingspand zoals hierna vermeld tot een bedrag van </w:t>
            </w:r>
          </w:p>
          <w:p w14:paraId="35617434"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te vermeerderen met de hiervoor bedoelde rente, boeten en kosten, die tezamen worden begroot op vijftig procent (50%), dus tot een eindbedrag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w:t>
            </w:r>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77777777" w:rsidR="00394380" w:rsidRDefault="004F0F5D" w:rsidP="00030A78">
            <w:pPr>
              <w:keepNext/>
            </w:pPr>
            <w:r>
              <w:t xml:space="preserve">Optionele tekst welke wordt getoond </w:t>
            </w:r>
            <w:r w:rsidR="001B41C7">
              <w:t xml:space="preserve">voor de </w:t>
            </w:r>
            <w:r w:rsidRPr="0031578B">
              <w:t>overbruggingslening</w:t>
            </w:r>
            <w:r>
              <w:t>.</w:t>
            </w:r>
          </w:p>
          <w:p w14:paraId="1D57F7E9" w14:textId="77777777" w:rsidR="00394380" w:rsidRDefault="00394380" w:rsidP="00030A78">
            <w:pPr>
              <w:keepNext/>
            </w:pPr>
          </w:p>
          <w:p w14:paraId="52CE77EA" w14:textId="77777777" w:rsidR="00394380" w:rsidRDefault="00394380"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rsidP="00030A78">
            <w:pPr>
              <w:keepNext/>
            </w:pPr>
          </w:p>
          <w:p w14:paraId="55D16A46" w14:textId="77777777" w:rsidR="00394380" w:rsidRPr="00030A78" w:rsidRDefault="00394380" w:rsidP="00030A78">
            <w:pPr>
              <w:keepNext/>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00404EAB" w14:textId="77777777" w:rsidR="00ED3523" w:rsidRDefault="00ED3523" w:rsidP="00ED3523">
            <w:pPr>
              <w:spacing w:line="240" w:lineRule="auto"/>
              <w:rPr>
                <w:u w:val="single"/>
              </w:rPr>
            </w:pPr>
            <w:r w:rsidRPr="00B97244">
              <w:rPr>
                <w:u w:val="single"/>
              </w:rPr>
              <w:t>Mapping telwoord:</w:t>
            </w:r>
          </w:p>
          <w:p w14:paraId="3E16A540" w14:textId="77777777" w:rsidR="00E176A0" w:rsidRPr="00F324D5" w:rsidRDefault="00E176A0" w:rsidP="00ED3523">
            <w:pPr>
              <w:spacing w:line="240" w:lineRule="auto"/>
              <w:rPr>
                <w:sz w:val="16"/>
                <w:szCs w:val="16"/>
              </w:rPr>
            </w:pPr>
            <w:r w:rsidRPr="00F324D5">
              <w:rPr>
                <w:sz w:val="16"/>
                <w:szCs w:val="16"/>
              </w:rPr>
              <w:t>-zie voorgaande mapping telwoord</w:t>
            </w:r>
          </w:p>
          <w:p w14:paraId="05CE6BC3" w14:textId="77777777" w:rsidR="00E176A0" w:rsidRDefault="00E176A0" w:rsidP="00ED3523">
            <w:pPr>
              <w:spacing w:line="240" w:lineRule="auto"/>
              <w:rPr>
                <w:u w:val="single"/>
              </w:rPr>
            </w:pPr>
          </w:p>
          <w:p w14:paraId="5B08BBBB" w14:textId="77777777" w:rsidR="00E176A0" w:rsidRPr="00B97244" w:rsidRDefault="00E176A0" w:rsidP="00ED3523">
            <w:pPr>
              <w:spacing w:line="240" w:lineRule="auto"/>
              <w:rPr>
                <w:u w:val="single"/>
              </w:rPr>
            </w:pPr>
            <w:r w:rsidRPr="00B97244">
              <w:rPr>
                <w:u w:val="single"/>
              </w:rPr>
              <w:t>Mapping 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r w:rsidRPr="00B13D63">
              <w:rPr>
                <w:sz w:val="16"/>
                <w:szCs w:val="16"/>
              </w:rPr>
              <w:t>rangordeHypotheek</w:t>
            </w:r>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r w:rsidRPr="00DB7FA4">
              <w:rPr>
                <w:u w:val="single"/>
              </w:rPr>
              <w:t>Mapping hypotheekbedrag:</w:t>
            </w:r>
          </w:p>
          <w:p w14:paraId="77109836" w14:textId="77777777" w:rsidR="00394380" w:rsidRPr="00DB7FA4" w:rsidRDefault="00394380" w:rsidP="00394380">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BD73E91" w14:textId="77777777" w:rsidR="00394380" w:rsidRDefault="00394380" w:rsidP="00394380">
            <w:pPr>
              <w:spacing w:line="240" w:lineRule="auto"/>
              <w:rPr>
                <w:sz w:val="16"/>
                <w:szCs w:val="16"/>
              </w:rPr>
            </w:pPr>
          </w:p>
          <w:p w14:paraId="2B87FD4B" w14:textId="77777777" w:rsidR="00394380" w:rsidRPr="00B97244" w:rsidRDefault="00394380" w:rsidP="00394380">
            <w:pPr>
              <w:spacing w:line="240" w:lineRule="auto"/>
              <w:rPr>
                <w:u w:val="single"/>
              </w:rPr>
            </w:pPr>
            <w:r w:rsidRPr="00B97244">
              <w:rPr>
                <w:u w:val="single"/>
              </w:rPr>
              <w:t>Mapping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 xml:space="preserve">//IMKAD_AangebodenStuk/StukdeelHypotheek [aanduidingHypotheek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./bedragTotaal/som</w:t>
            </w:r>
          </w:p>
          <w:p w14:paraId="0916B11A" w14:textId="77777777" w:rsidR="00E729A7" w:rsidRDefault="00394380" w:rsidP="00E729A7">
            <w:pPr>
              <w:spacing w:line="240" w:lineRule="auto"/>
            </w:pPr>
            <w:r w:rsidRPr="00DB7FA4">
              <w:rPr>
                <w:sz w:val="16"/>
                <w:szCs w:val="16"/>
              </w:rPr>
              <w:tab/>
              <w:t>./bedragTotaal/valuta</w:t>
            </w:r>
          </w:p>
        </w:tc>
      </w:tr>
    </w:tbl>
    <w:p w14:paraId="5BC383B2" w14:textId="77777777" w:rsidR="00407923" w:rsidRDefault="00407923" w:rsidP="00145092"/>
    <w:p w14:paraId="76A022E5" w14:textId="77777777" w:rsidR="00C80891" w:rsidRDefault="003952DF" w:rsidP="00B13D63">
      <w:pPr>
        <w:pStyle w:val="Kop2"/>
        <w:pageBreakBefore/>
      </w:pPr>
      <w:bookmarkStart w:id="46" w:name="_Toc483386927"/>
      <w:r>
        <w:lastRenderedPageBreak/>
        <w:t>Registergoed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2757923C" w14:textId="77777777"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 worden verleend op:</w:t>
            </w:r>
          </w:p>
          <w:p w14:paraId="6591DCFD" w14:textId="77777777" w:rsidR="00C4795A" w:rsidRPr="00F06036"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r w:rsidRPr="00F06036">
              <w:rPr>
                <w:color w:val="FF0000"/>
                <w:szCs w:val="18"/>
                <w:u w:val="single"/>
              </w:rPr>
              <w:t>Het registergoed</w:t>
            </w: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77777777" w:rsidR="00D75F61" w:rsidRPr="00030A78"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030A78">
              <w:rPr>
                <w:rFonts w:cs="Arial"/>
                <w:snapToGrid/>
                <w:color w:val="FF0000"/>
                <w:kern w:val="0"/>
                <w:szCs w:val="18"/>
                <w:lang w:eastAsia="nl-NL"/>
              </w:rPr>
              <w:t xml:space="preserve">in deze </w:t>
            </w:r>
            <w:r w:rsidRPr="00030A78">
              <w:rPr>
                <w:rFonts w:cs="Arial"/>
                <w:snapToGrid/>
                <w:color w:val="FF0000"/>
                <w:kern w:val="0"/>
                <w:szCs w:val="18"/>
                <w:lang w:val="nl" w:eastAsia="nl-NL"/>
              </w:rPr>
              <w:t>akte</w:t>
            </w:r>
            <w:r w:rsidRPr="00030A78">
              <w:rPr>
                <w:rFonts w:cs="Arial"/>
                <w:snapToGrid/>
                <w:color w:val="FF0000"/>
                <w:kern w:val="0"/>
                <w:szCs w:val="18"/>
                <w:lang w:eastAsia="nl-NL"/>
              </w:rPr>
              <w:t xml:space="preserve"> </w:t>
            </w:r>
            <w:r w:rsidRPr="00030A78">
              <w:rPr>
                <w:rFonts w:cs="Arial"/>
                <w:snapToGrid/>
                <w:color w:val="800080"/>
                <w:kern w:val="0"/>
                <w:szCs w:val="18"/>
                <w:lang w:eastAsia="nl-NL"/>
              </w:rPr>
              <w:t>gezamenlijk</w:t>
            </w:r>
            <w:r w:rsidRPr="00030A78">
              <w:rPr>
                <w:rFonts w:cs="Arial"/>
                <w:snapToGrid/>
                <w:color w:val="FF0000"/>
                <w:kern w:val="0"/>
                <w:szCs w:val="18"/>
                <w:lang w:eastAsia="nl-NL"/>
              </w:rPr>
              <w:t xml:space="preserve"> te noemen ‘het registergoed’</w:t>
            </w:r>
            <w:r w:rsidRPr="00DD02E7">
              <w:rPr>
                <w:rFonts w:cs="Arial"/>
                <w:snapToGrid/>
                <w:color w:val="800080"/>
                <w:kern w:val="0"/>
                <w:szCs w:val="18"/>
                <w:lang w:eastAsia="nl-NL"/>
              </w:rPr>
              <w:t>;</w:t>
            </w:r>
          </w:p>
        </w:tc>
        <w:tc>
          <w:tcPr>
            <w:tcW w:w="7371" w:type="dxa"/>
            <w:shd w:val="clear" w:color="auto" w:fill="auto"/>
          </w:tcPr>
          <w:p w14:paraId="0C8A3AAB" w14:textId="77777777"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afleidbare tekst. De tekst</w:t>
            </w:r>
            <w:r>
              <w:rPr>
                <w:snapToGrid/>
                <w:szCs w:val="18"/>
              </w:rPr>
              <w:t xml:space="preserve"> ‘</w:t>
            </w:r>
            <w:r>
              <w:rPr>
                <w:snapToGrid/>
                <w:color w:val="800080"/>
                <w:szCs w:val="18"/>
              </w:rPr>
              <w:t>gezamenlijk</w:t>
            </w:r>
            <w:r>
              <w:rPr>
                <w:snapToGrid/>
                <w:szCs w:val="18"/>
              </w:rPr>
              <w:t xml:space="preserve">‘ </w:t>
            </w:r>
            <w:r w:rsidRPr="00AF2670">
              <w:rPr>
                <w:snapToGrid/>
                <w:szCs w:val="18"/>
              </w:rPr>
              <w:t xml:space="preserve">wordt getoond </w:t>
            </w:r>
            <w:r>
              <w:rPr>
                <w:snapToGrid/>
                <w:szCs w:val="18"/>
              </w:rPr>
              <w:t>bij meer dan é</w:t>
            </w:r>
            <w:r w:rsidR="009D203C">
              <w:rPr>
                <w:snapToGrid/>
                <w:szCs w:val="18"/>
              </w:rPr>
              <w:t>én registergoed</w:t>
            </w:r>
            <w:r w:rsidRPr="00AF2670">
              <w:rPr>
                <w:snapToGrid/>
                <w:szCs w:val="18"/>
              </w:rPr>
              <w:t>.</w:t>
            </w:r>
          </w:p>
          <w:p w14:paraId="2DF97901" w14:textId="77777777" w:rsidR="00BB5872" w:rsidRDefault="00BB5872" w:rsidP="00D77156">
            <w:pPr>
              <w:rPr>
                <w:snapToGrid/>
                <w:szCs w:val="18"/>
              </w:rPr>
            </w:pPr>
          </w:p>
          <w:p w14:paraId="56A3EEC2" w14:textId="77777777" w:rsidR="00BB5872" w:rsidRDefault="00BB5872" w:rsidP="004E7D42">
            <w:pPr>
              <w:rPr>
                <w:snapToGrid/>
                <w:szCs w:val="18"/>
              </w:rPr>
            </w:pPr>
            <w:r>
              <w:rPr>
                <w:snapToGrid/>
                <w:szCs w:val="18"/>
              </w:rPr>
              <w:t>De tekst wordt afgesloten met een ‘</w:t>
            </w:r>
            <w:r w:rsidRPr="00DD02E7">
              <w:rPr>
                <w:snapToGrid/>
                <w:color w:val="800080"/>
                <w:szCs w:val="18"/>
              </w:rPr>
              <w:t>;</w:t>
            </w:r>
            <w:r>
              <w:rPr>
                <w:snapToGrid/>
                <w:szCs w:val="18"/>
              </w:rPr>
              <w:t xml:space="preserve">’ wanneer </w:t>
            </w:r>
            <w:r w:rsidR="004E7D42">
              <w:rPr>
                <w:snapToGrid/>
                <w:szCs w:val="18"/>
              </w:rPr>
              <w:t>de volgende paragraaf voor het overbruggingspand getoond wordt, zo niet dan wordt de tekst afgesloten met een ‘</w:t>
            </w:r>
            <w:r w:rsidR="004E7D42" w:rsidRPr="00DD02E7">
              <w:rPr>
                <w:snapToGrid/>
                <w:color w:val="FF0000"/>
                <w:szCs w:val="18"/>
              </w:rPr>
              <w:t>.</w:t>
            </w:r>
            <w:r w:rsidR="004E7D42">
              <w:rPr>
                <w:snapToGrid/>
                <w:szCs w:val="18"/>
              </w:rPr>
              <w:t xml:space="preserve">’. </w:t>
            </w:r>
          </w:p>
          <w:p w14:paraId="6A0B68AF" w14:textId="77777777" w:rsidR="004E7D42" w:rsidRDefault="004E7D42" w:rsidP="004E7D42">
            <w:pPr>
              <w:rPr>
                <w:snapToGrid/>
                <w:szCs w:val="18"/>
              </w:rPr>
            </w:pPr>
          </w:p>
          <w:p w14:paraId="52BBE41B"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0D2AB42E" w14:textId="77777777" w:rsidR="004E7D42" w:rsidRDefault="004E7D42" w:rsidP="004E7D42">
            <w:pPr>
              <w:spacing w:line="240" w:lineRule="auto"/>
              <w:rPr>
                <w:sz w:val="16"/>
                <w:szCs w:val="16"/>
              </w:rPr>
            </w:pPr>
            <w:r>
              <w:rPr>
                <w:sz w:val="16"/>
                <w:szCs w:val="16"/>
              </w:rPr>
              <w:t>-meer dan één keer aanwezig</w:t>
            </w:r>
          </w:p>
          <w:p w14:paraId="3A4F106B" w14:textId="77777777" w:rsidR="004E7D42" w:rsidRDefault="004E7D42" w:rsidP="004E7D42">
            <w:pPr>
              <w:spacing w:line="240" w:lineRule="auto"/>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tc>
      </w:tr>
    </w:tbl>
    <w:p w14:paraId="541BAD0A" w14:textId="77777777" w:rsidR="003952DF" w:rsidRDefault="003952DF" w:rsidP="003952DF">
      <w:pPr>
        <w:pStyle w:val="Kop2"/>
        <w:pageBreakBefore/>
      </w:pPr>
      <w:bookmarkStart w:id="47" w:name="_Toc483386928"/>
      <w:r>
        <w:lastRenderedPageBreak/>
        <w:t>Overbruggingspand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D75F61" w:rsidRPr="00343045" w14:paraId="17DE09E7" w14:textId="77777777" w:rsidTr="00DB7FA4">
        <w:tc>
          <w:tcPr>
            <w:tcW w:w="6771" w:type="dxa"/>
            <w:shd w:val="clear" w:color="auto" w:fill="auto"/>
          </w:tcPr>
          <w:p w14:paraId="1F4352A4" w14:textId="77777777" w:rsidR="005C1A01" w:rsidRPr="00AA6400" w:rsidRDefault="005C1A01" w:rsidP="005C1A01">
            <w:pPr>
              <w:widowControl w:val="0"/>
              <w:tabs>
                <w:tab w:val="left" w:pos="-1440"/>
                <w:tab w:val="left" w:pos="-720"/>
              </w:tabs>
              <w:suppressAutoHyphens/>
              <w:spacing w:line="240" w:lineRule="auto"/>
              <w:rPr>
                <w:rFonts w:cs="Arial"/>
                <w:snapToGrid/>
                <w:color w:val="800080"/>
                <w:kern w:val="0"/>
                <w:sz w:val="20"/>
                <w:u w:val="single"/>
                <w:lang w:eastAsia="nl-NL"/>
              </w:rPr>
            </w:pPr>
            <w:commentRangeStart w:id="48"/>
            <w:r w:rsidRPr="00AA6400">
              <w:rPr>
                <w:rFonts w:cs="Arial"/>
                <w:snapToGrid/>
                <w:color w:val="800080"/>
                <w:kern w:val="0"/>
                <w:sz w:val="20"/>
                <w:u w:val="single"/>
                <w:lang w:eastAsia="nl-NL"/>
              </w:rPr>
              <w:t>Het overbruggingspand</w:t>
            </w:r>
            <w:commentRangeEnd w:id="48"/>
            <w:r w:rsidRPr="00AA6400">
              <w:rPr>
                <w:rFonts w:ascii="Courier New" w:hAnsi="Courier New"/>
                <w:snapToGrid/>
                <w:kern w:val="0"/>
                <w:sz w:val="16"/>
                <w:szCs w:val="16"/>
                <w:lang w:eastAsia="nl-NL"/>
              </w:rPr>
              <w:commentReference w:id="48"/>
            </w:r>
          </w:p>
          <w:p w14:paraId="74C60E94" w14:textId="77777777" w:rsidR="00D75F61" w:rsidRPr="00030A78" w:rsidRDefault="00D75F61" w:rsidP="00030A78">
            <w:pPr>
              <w:rPr>
                <w:color w:val="800080"/>
                <w:szCs w:val="18"/>
                <w:highlight w:val="yellow"/>
              </w:rPr>
            </w:pPr>
            <w:r w:rsidRPr="00030A78">
              <w:rPr>
                <w:color w:val="800080"/>
                <w:szCs w:val="18"/>
                <w:highlight w:val="yellow"/>
              </w:rPr>
              <w:t>TEKSTBLOK RECHT TEKSTBLOK REGISTERGOED</w:t>
            </w:r>
            <w:r w:rsidRPr="00030A78">
              <w:rPr>
                <w:color w:val="800080"/>
                <w:szCs w:val="18"/>
              </w:rPr>
              <w:t>,</w:t>
            </w:r>
          </w:p>
        </w:tc>
        <w:tc>
          <w:tcPr>
            <w:tcW w:w="7371" w:type="dxa"/>
            <w:shd w:val="clear" w:color="auto" w:fill="auto"/>
          </w:tcPr>
          <w:p w14:paraId="6D2A3C06" w14:textId="77777777" w:rsidR="00D75F61" w:rsidRDefault="00D75F61" w:rsidP="00D75F61">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7777777" w:rsidR="00D75F61" w:rsidRDefault="00D75F61" w:rsidP="00D75F61">
            <w:pPr>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77777777" w:rsidR="00D75F61" w:rsidRPr="00AF2670" w:rsidRDefault="00FB1425" w:rsidP="00FB1425">
            <w:pPr>
              <w:keepNext/>
              <w:spacing w:line="240" w:lineRule="auto"/>
              <w:rPr>
                <w:snapToGrid/>
                <w:szCs w:val="18"/>
              </w:rPr>
            </w:pPr>
            <w:r>
              <w:rPr>
                <w:sz w:val="16"/>
                <w:szCs w:val="16"/>
              </w:rPr>
              <w:t>-</w:t>
            </w:r>
            <w:r w:rsidR="00D75F61" w:rsidRPr="00DB7FA4">
              <w:rPr>
                <w:sz w:val="16"/>
                <w:szCs w:val="16"/>
              </w:rPr>
              <w:t>zie tekstblokken voor de verdere mapping</w:t>
            </w:r>
          </w:p>
        </w:tc>
      </w:tr>
      <w:tr w:rsidR="009D203C" w:rsidRPr="00343045" w14:paraId="6303AF10" w14:textId="77777777" w:rsidTr="00DB7FA4">
        <w:tc>
          <w:tcPr>
            <w:tcW w:w="6771" w:type="dxa"/>
            <w:shd w:val="clear" w:color="auto" w:fill="auto"/>
          </w:tcPr>
          <w:p w14:paraId="3C2EAD19" w14:textId="77777777" w:rsidR="009D203C" w:rsidRPr="00030A78" w:rsidRDefault="009D203C" w:rsidP="00030A78">
            <w:pPr>
              <w:tabs>
                <w:tab w:val="left" w:pos="-1440"/>
                <w:tab w:val="left" w:pos="-720"/>
              </w:tabs>
              <w:suppressAutoHyphens/>
              <w:rPr>
                <w:color w:val="7030A0"/>
                <w:szCs w:val="18"/>
                <w:highlight w:val="yellow"/>
              </w:rPr>
            </w:pPr>
            <w:r w:rsidRPr="00030A78">
              <w:rPr>
                <w:rFonts w:cs="Arial"/>
                <w:snapToGrid/>
                <w:color w:val="800080"/>
                <w:kern w:val="0"/>
                <w:szCs w:val="18"/>
                <w:lang w:eastAsia="nl-NL"/>
              </w:rPr>
              <w:t xml:space="preserve">in </w:t>
            </w:r>
            <w:r w:rsidRPr="00030A78">
              <w:rPr>
                <w:rFonts w:cs="Arial"/>
                <w:snapToGrid/>
                <w:color w:val="800080"/>
                <w:kern w:val="0"/>
                <w:szCs w:val="18"/>
                <w:lang w:val="nl" w:eastAsia="nl-NL"/>
              </w:rPr>
              <w:t>deze</w:t>
            </w:r>
            <w:r w:rsidRPr="00030A78">
              <w:rPr>
                <w:rFonts w:cs="Arial"/>
                <w:snapToGrid/>
                <w:color w:val="800080"/>
                <w:kern w:val="0"/>
                <w:szCs w:val="18"/>
                <w:lang w:eastAsia="nl-NL"/>
              </w:rPr>
              <w:t xml:space="preserve"> akte </w:t>
            </w:r>
            <w:r w:rsidRPr="00030A78">
              <w:rPr>
                <w:rFonts w:cs="Arial"/>
                <w:snapToGrid/>
                <w:color w:val="3366FF"/>
                <w:kern w:val="0"/>
                <w:szCs w:val="18"/>
                <w:lang w:eastAsia="nl-NL"/>
              </w:rPr>
              <w:t xml:space="preserve">gezamenlijk </w:t>
            </w:r>
            <w:r w:rsidRPr="00030A78">
              <w:rPr>
                <w:rFonts w:cs="Arial"/>
                <w:snapToGrid/>
                <w:color w:val="800080"/>
                <w:kern w:val="0"/>
                <w:szCs w:val="18"/>
                <w:lang w:eastAsia="nl-NL"/>
              </w:rPr>
              <w:t>te noemen ‘het overbruggingspand’</w:t>
            </w:r>
            <w:r w:rsidRPr="00DD02E7">
              <w:rPr>
                <w:rFonts w:cs="Arial"/>
                <w:snapToGrid/>
                <w:color w:val="FF0000"/>
                <w:kern w:val="0"/>
                <w:szCs w:val="18"/>
                <w:lang w:eastAsia="nl-NL"/>
              </w:rPr>
              <w:t>.</w:t>
            </w:r>
          </w:p>
        </w:tc>
        <w:tc>
          <w:tcPr>
            <w:tcW w:w="7371" w:type="dxa"/>
            <w:shd w:val="clear" w:color="auto" w:fill="auto"/>
          </w:tcPr>
          <w:p w14:paraId="65B36B2D" w14:textId="77777777" w:rsidR="009D203C" w:rsidRPr="00030A78" w:rsidRDefault="009D203C" w:rsidP="00030A78">
            <w:r w:rsidRPr="00030A78">
              <w:t xml:space="preserve">Combinatie van </w:t>
            </w:r>
            <w:r>
              <w:t>optionele</w:t>
            </w:r>
            <w:r w:rsidRPr="00030A78">
              <w:t xml:space="preserve"> en afleidbare tekst</w:t>
            </w:r>
            <w:r>
              <w:t xml:space="preserve"> welke wordt getoond </w:t>
            </w:r>
            <w:r w:rsidR="001B41C7">
              <w:t xml:space="preserve">voor de </w:t>
            </w:r>
            <w:r w:rsidRPr="0031578B">
              <w:t>overbruggingslening</w:t>
            </w:r>
            <w:r w:rsidRPr="00030A78">
              <w:t xml:space="preserve">. De tekst </w:t>
            </w:r>
            <w:r w:rsidRPr="00030A78">
              <w:rPr>
                <w:color w:val="3366FF"/>
              </w:rPr>
              <w:t>gezamenlijk</w:t>
            </w:r>
            <w:r w:rsidRPr="00030A78">
              <w:t xml:space="preserve"> wordt getoond bij meer dan één registergoed.</w:t>
            </w:r>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r w:rsidRPr="00DB7FA4">
              <w:rPr>
                <w:u w:val="single"/>
              </w:rPr>
              <w:t xml:space="preserve">Mapping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329A4260"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62F1269A" w14:textId="77777777" w:rsidR="004E7D42" w:rsidRDefault="004E7D42" w:rsidP="004E7D42">
            <w:pPr>
              <w:spacing w:line="240" w:lineRule="auto"/>
              <w:rPr>
                <w:sz w:val="16"/>
                <w:szCs w:val="16"/>
              </w:rPr>
            </w:pPr>
            <w:r>
              <w:rPr>
                <w:sz w:val="16"/>
                <w:szCs w:val="16"/>
              </w:rPr>
              <w:t>-meer dan één keer aanwezig</w:t>
            </w:r>
          </w:p>
          <w:p w14:paraId="5862D7F5" w14:textId="77777777" w:rsidR="004E7D42" w:rsidRDefault="004E7D42" w:rsidP="004E7D42">
            <w:pPr>
              <w:widowControl w:val="0"/>
              <w:tabs>
                <w:tab w:val="left" w:pos="-1440"/>
                <w:tab w:val="left" w:pos="-720"/>
              </w:tabs>
              <w:suppressAutoHyphens/>
              <w:spacing w:line="240" w:lineRule="auto"/>
            </w:pPr>
            <w:r w:rsidRPr="00DB7FA4">
              <w:rPr>
                <w:sz w:val="16"/>
                <w:szCs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tc>
      </w:tr>
    </w:tbl>
    <w:p w14:paraId="1F5FE995" w14:textId="77777777" w:rsidR="002606D8" w:rsidRDefault="002606D8"/>
    <w:p w14:paraId="3D90BAC4" w14:textId="77777777" w:rsidR="00C80891" w:rsidRDefault="00C80891" w:rsidP="00B13D63">
      <w:pPr>
        <w:pStyle w:val="Kop2"/>
        <w:pageBreakBefore/>
      </w:pPr>
      <w:bookmarkStart w:id="49" w:name="_Toc483386929"/>
      <w:r>
        <w:lastRenderedPageBreak/>
        <w:t>Afsluiting</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668856B8"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verklaart ermee bekend te zijn dat geldgeefster gerechtigd is de </w:t>
            </w:r>
            <w:r w:rsidRPr="00030A78">
              <w:rPr>
                <w:rFonts w:cs="Arial"/>
                <w:snapToGrid/>
                <w:color w:val="339966"/>
                <w:kern w:val="0"/>
                <w:szCs w:val="18"/>
                <w:lang w:val="nl" w:eastAsia="nl-NL"/>
              </w:rPr>
              <w:t>vordering/vorderingen</w:t>
            </w:r>
            <w:r w:rsidRPr="00030A78">
              <w:rPr>
                <w:rFonts w:cs="Arial"/>
                <w:snapToGrid/>
                <w:color w:val="FF0000"/>
                <w:kern w:val="0"/>
                <w:szCs w:val="18"/>
                <w:lang w:val="nl" w:eastAsia="nl-NL"/>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1773CD9A"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50A350FB"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b/>
                <w:snapToGrid/>
                <w:color w:val="FF0000"/>
                <w:kern w:val="0"/>
                <w:szCs w:val="18"/>
                <w:lang w:val="nl" w:eastAsia="nl-NL"/>
              </w:rPr>
            </w:pPr>
            <w:r w:rsidRPr="00030A78">
              <w:rPr>
                <w:rFonts w:cs="Arial"/>
                <w:b/>
                <w:snapToGrid/>
                <w:color w:val="FF0000"/>
                <w:kern w:val="0"/>
                <w:szCs w:val="18"/>
                <w:lang w:val="nl" w:eastAsia="nl-NL"/>
              </w:rPr>
              <w:t>AANVAARDING ZEKERHEDEN EN HYPOTHEEKSTELLING</w:t>
            </w:r>
          </w:p>
          <w:p w14:paraId="24668454" w14:textId="2ABE6116"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Geldgeefster verklaart de hiervoor vermelde hypotheekstelling, de hierna vermelde (verpande) rechten, alle aangegane verbintenissen en alle verleende volmachten te aanvaarden.</w:t>
            </w:r>
          </w:p>
        </w:tc>
        <w:tc>
          <w:tcPr>
            <w:tcW w:w="7371" w:type="dxa"/>
            <w:shd w:val="clear" w:color="auto" w:fill="auto"/>
          </w:tcPr>
          <w:p w14:paraId="0BEF4783" w14:textId="77777777" w:rsidR="00E729A7" w:rsidRDefault="009D203C" w:rsidP="00D77156">
            <w:r>
              <w:t>Combinatie van v</w:t>
            </w:r>
            <w:r w:rsidR="00E729A7" w:rsidRPr="004D42E8">
              <w:t>aste tekst</w:t>
            </w:r>
            <w:r>
              <w:t xml:space="preserve"> en verplichte keuzetekst</w:t>
            </w:r>
            <w:r w:rsidR="00E729A7">
              <w:t>.</w:t>
            </w:r>
          </w:p>
          <w:p w14:paraId="75971A85" w14:textId="77777777" w:rsidR="009D203C" w:rsidRDefault="009D203C" w:rsidP="00D77156"/>
          <w:p w14:paraId="40E1476B" w14:textId="77777777" w:rsidR="00E36636" w:rsidRPr="00DB7FA4" w:rsidRDefault="00E36636" w:rsidP="00E36636">
            <w:pPr>
              <w:keepNext/>
              <w:rPr>
                <w:szCs w:val="18"/>
                <w:u w:val="single"/>
              </w:rPr>
            </w:pPr>
            <w:r w:rsidRPr="00DB7FA4">
              <w:rPr>
                <w:szCs w:val="18"/>
                <w:u w:val="single"/>
              </w:rPr>
              <w:t>Mapping</w:t>
            </w:r>
            <w:r w:rsidR="002043C9">
              <w:rPr>
                <w:szCs w:val="18"/>
                <w:u w:val="single"/>
              </w:rPr>
              <w:t xml:space="preserve"> vordering/vorderingen</w:t>
            </w:r>
            <w:r w:rsidRPr="00DB7FA4">
              <w:rPr>
                <w:szCs w:val="18"/>
                <w:u w:val="single"/>
              </w:rPr>
              <w:t>:</w:t>
            </w:r>
          </w:p>
          <w:p w14:paraId="1D7DAB51" w14:textId="77777777" w:rsidR="00E36636" w:rsidRPr="00DB7FA4" w:rsidRDefault="00E36636" w:rsidP="00E36636">
            <w:pPr>
              <w:keepNext/>
              <w:spacing w:line="240" w:lineRule="auto"/>
              <w:rPr>
                <w:sz w:val="16"/>
                <w:szCs w:val="16"/>
              </w:rPr>
            </w:pPr>
            <w:r w:rsidRPr="00DB7FA4">
              <w:rPr>
                <w:sz w:val="16"/>
                <w:szCs w:val="16"/>
              </w:rPr>
              <w:t>//IMKAD_AangebodenStuk/tia_TekstKeuze</w:t>
            </w:r>
          </w:p>
          <w:p w14:paraId="7921F4ED" w14:textId="77777777" w:rsidR="00E36636" w:rsidRPr="00DB7FA4" w:rsidRDefault="00E36636" w:rsidP="00E36636">
            <w:pPr>
              <w:keepNext/>
              <w:spacing w:line="240" w:lineRule="auto"/>
              <w:ind w:left="227"/>
              <w:rPr>
                <w:sz w:val="16"/>
                <w:szCs w:val="16"/>
              </w:rPr>
            </w:pPr>
            <w:r w:rsidRPr="00DB7FA4">
              <w:rPr>
                <w:sz w:val="16"/>
                <w:szCs w:val="16"/>
              </w:rPr>
              <w:t>./tagNaam(‘k_</w:t>
            </w:r>
            <w:r>
              <w:rPr>
                <w:sz w:val="16"/>
                <w:szCs w:val="16"/>
              </w:rPr>
              <w:t>Vordering</w:t>
            </w:r>
            <w:r w:rsidRPr="00DB7FA4">
              <w:rPr>
                <w:sz w:val="16"/>
                <w:szCs w:val="16"/>
              </w:rPr>
              <w:t>’)</w:t>
            </w:r>
          </w:p>
          <w:p w14:paraId="26BE1246" w14:textId="77777777" w:rsidR="009D203C" w:rsidRPr="00DB7FA4" w:rsidRDefault="00E36636" w:rsidP="00D77156">
            <w:pPr>
              <w:keepNext/>
              <w:spacing w:line="240" w:lineRule="auto"/>
              <w:ind w:left="227"/>
              <w:rPr>
                <w:szCs w:val="18"/>
              </w:rPr>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27B4E5A" w14:textId="77777777" w:rsidR="003952DF" w:rsidRDefault="003952DF"/>
    <w:p w14:paraId="1F797B62" w14:textId="77777777" w:rsidR="003952DF" w:rsidRDefault="003952DF" w:rsidP="003952DF">
      <w:pPr>
        <w:pStyle w:val="Kop2"/>
        <w:pageBreakBefore/>
      </w:pPr>
      <w:bookmarkStart w:id="50" w:name="_Toc483386930"/>
      <w:r>
        <w:lastRenderedPageBreak/>
        <w:t>Toestemming partners</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36636" w:rsidRPr="00343045" w14:paraId="3E56B4BD" w14:textId="77777777" w:rsidTr="00DB7FA4">
        <w:tc>
          <w:tcPr>
            <w:tcW w:w="6771" w:type="dxa"/>
            <w:shd w:val="clear" w:color="auto" w:fill="auto"/>
          </w:tcPr>
          <w:p w14:paraId="127F2A48" w14:textId="77777777" w:rsidR="00E36636" w:rsidRPr="00030A78" w:rsidRDefault="00E36636"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Van de toestemming van de echtgenoot van de schuldenaar, als vereist in artikel 88 Boek 1 Burgerlijk Wetboek, blijkt uit aangehechte verklaring.</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De comparanten sub 1 verklaarden elkaar toestemming als vereist in artikel 88 Boek 1 Burgerlijk Wetboek te hebben verleend.</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p>
        </w:tc>
        <w:tc>
          <w:tcPr>
            <w:tcW w:w="7371" w:type="dxa"/>
            <w:shd w:val="clear" w:color="auto" w:fill="auto"/>
          </w:tcPr>
          <w:p w14:paraId="3385D12B" w14:textId="77777777" w:rsidR="00E36636" w:rsidRDefault="00E36636" w:rsidP="009D203C">
            <w:r>
              <w:t>Optionele keuzetekst</w:t>
            </w:r>
            <w:r w:rsidR="002043C9">
              <w:t xml:space="preserve"> met de volgende keuzes:</w:t>
            </w:r>
          </w:p>
          <w:p w14:paraId="2FB61D43"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D77156">
              <w:rPr>
                <w:szCs w:val="18"/>
              </w:rPr>
              <w:t>-</w:t>
            </w:r>
            <w:r w:rsidRPr="00D77156">
              <w:rPr>
                <w:szCs w:val="18"/>
              </w:rPr>
              <w:tab/>
            </w:r>
            <w:r w:rsidRPr="00030A78">
              <w:rPr>
                <w:rFonts w:cs="Arial"/>
                <w:snapToGrid/>
                <w:color w:val="800080"/>
                <w:kern w:val="0"/>
                <w:szCs w:val="18"/>
                <w:lang w:val="nl" w:eastAsia="nl-NL"/>
              </w:rPr>
              <w:t xml:space="preserve">Van de toestemming van de echtgenoot van de schuldenaar, als vereist in artikel 88 </w:t>
            </w:r>
            <w:r w:rsidR="00030A78">
              <w:rPr>
                <w:rFonts w:cs="Arial"/>
                <w:snapToGrid/>
                <w:color w:val="800080"/>
                <w:kern w:val="0"/>
                <w:szCs w:val="18"/>
                <w:lang w:val="nl" w:eastAsia="nl-NL"/>
              </w:rPr>
              <w:tab/>
            </w:r>
            <w:r w:rsidRPr="00030A78">
              <w:rPr>
                <w:rFonts w:cs="Arial"/>
                <w:snapToGrid/>
                <w:color w:val="800080"/>
                <w:kern w:val="0"/>
                <w:szCs w:val="18"/>
                <w:lang w:val="nl" w:eastAsia="nl-NL"/>
              </w:rPr>
              <w:t>Boek 1 Burgerlijk Wetboek, blijkt uit aangehechte verklaring</w:t>
            </w:r>
          </w:p>
          <w:p w14:paraId="788D677B"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t>-</w:t>
            </w:r>
            <w:r w:rsidRPr="00030A78">
              <w:rPr>
                <w:rFonts w:cs="Arial"/>
                <w:snapToGrid/>
                <w:color w:val="800080"/>
                <w:kern w:val="0"/>
                <w:szCs w:val="18"/>
                <w:lang w:val="nl" w:eastAsia="nl-NL"/>
              </w:rPr>
              <w:tab/>
              <w:t xml:space="preserve">De comparanten sub 1 verklaarden elkaar toestemming als vereist in artikel 88 Boek 1 </w:t>
            </w:r>
            <w:r w:rsidR="00030A78">
              <w:rPr>
                <w:rFonts w:cs="Arial"/>
                <w:snapToGrid/>
                <w:color w:val="800080"/>
                <w:kern w:val="0"/>
                <w:szCs w:val="18"/>
                <w:lang w:val="nl" w:eastAsia="nl-NL"/>
              </w:rPr>
              <w:tab/>
            </w:r>
            <w:r w:rsidRPr="00030A78">
              <w:rPr>
                <w:rFonts w:cs="Arial"/>
                <w:snapToGrid/>
                <w:color w:val="800080"/>
                <w:kern w:val="0"/>
                <w:szCs w:val="18"/>
                <w:lang w:val="nl" w:eastAsia="nl-NL"/>
              </w:rPr>
              <w:t>Burgerlijk Wetboek te hebben verleend</w:t>
            </w:r>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r w:rsidRPr="00DB7FA4">
              <w:rPr>
                <w:szCs w:val="18"/>
                <w:u w:val="single"/>
              </w:rPr>
              <w:t>Mapping:</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./aanduidingPartij(‘de schuldenaar’)</w:t>
            </w:r>
            <w:r w:rsidR="009E5870" w:rsidRPr="00F324D5">
              <w:rPr>
                <w:sz w:val="16"/>
                <w:szCs w:val="16"/>
              </w:rPr>
              <w:t>/tekstKeuze</w:t>
            </w:r>
          </w:p>
          <w:p w14:paraId="6444D6FD" w14:textId="77777777" w:rsidR="009E5870" w:rsidRPr="009E5870" w:rsidRDefault="009E5870" w:rsidP="00F528E7">
            <w:pPr>
              <w:keepNext/>
              <w:spacing w:line="240" w:lineRule="auto"/>
              <w:ind w:left="227"/>
              <w:rPr>
                <w:sz w:val="16"/>
                <w:szCs w:val="16"/>
              </w:rPr>
            </w:pPr>
            <w:r w:rsidRPr="009E5870">
              <w:rPr>
                <w:sz w:val="16"/>
                <w:szCs w:val="16"/>
              </w:rPr>
              <w:t>./tagNaam(k_ToestemmingPartners)</w:t>
            </w:r>
          </w:p>
          <w:p w14:paraId="3FF8941B" w14:textId="77777777" w:rsidR="00E36636" w:rsidRDefault="00E36636" w:rsidP="00D77156">
            <w:pPr>
              <w:keepNext/>
              <w:spacing w:line="240" w:lineRule="auto"/>
              <w:ind w:left="227"/>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F6083D7" w14:textId="77777777" w:rsidR="0082293D" w:rsidRDefault="0082293D" w:rsidP="00D70CF4">
      <w:pPr>
        <w:pStyle w:val="Kop2"/>
        <w:pageBreakBefore/>
      </w:pPr>
      <w:bookmarkStart w:id="51" w:name="_Toc483386931"/>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030A78" w:rsidRDefault="002043C9" w:rsidP="00030A78">
            <w:pPr>
              <w:tabs>
                <w:tab w:val="left" w:pos="-1440"/>
                <w:tab w:val="left" w:pos="-720"/>
              </w:tabs>
              <w:suppressAutoHyphens/>
              <w:rPr>
                <w:rFonts w:cs="Arial"/>
                <w:b/>
                <w:snapToGrid/>
                <w:color w:val="800080"/>
                <w:kern w:val="0"/>
                <w:szCs w:val="18"/>
                <w:lang w:val="nl" w:eastAsia="nl-NL"/>
              </w:rPr>
            </w:pPr>
            <w:r w:rsidRPr="00030A78">
              <w:rPr>
                <w:rFonts w:cs="Arial"/>
                <w:b/>
                <w:snapToGrid/>
                <w:color w:val="800080"/>
                <w:kern w:val="0"/>
                <w:szCs w:val="18"/>
                <w:lang w:val="nl" w:eastAsia="nl-NL"/>
              </w:rPr>
              <w:t>DOMICILIEKEUZE</w:t>
            </w:r>
          </w:p>
          <w:p w14:paraId="3F5D9051" w14:textId="77777777" w:rsidR="00E729A7"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comparanten verklaren voor de uitvoering en alle gevolgen van het bij deze akte overeengekomen woonplaats te kiezen ten kantore van de bewaarder van deze akte en geldgeefster voorts nog te haren hoofdkantore te 's-Gravenhage.</w:t>
            </w:r>
          </w:p>
        </w:tc>
        <w:tc>
          <w:tcPr>
            <w:tcW w:w="7371" w:type="dxa"/>
            <w:shd w:val="clear" w:color="auto" w:fill="auto"/>
          </w:tcPr>
          <w:p w14:paraId="03764AA5" w14:textId="77777777" w:rsidR="00FA5F0B" w:rsidRDefault="00E729A7" w:rsidP="00E729A7">
            <w:pPr>
              <w:spacing w:before="72"/>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rsidP="00E729A7">
            <w:pPr>
              <w:spacing w:before="72"/>
              <w:rPr>
                <w:szCs w:val="18"/>
              </w:rPr>
            </w:pPr>
          </w:p>
          <w:p w14:paraId="4ADDF117" w14:textId="77777777" w:rsidR="00E729A7" w:rsidRPr="00DB7FA4" w:rsidRDefault="00E729A7" w:rsidP="00E729A7">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7777777" w:rsidR="00E729A7" w:rsidRPr="00DB7FA4" w:rsidRDefault="00E729A7" w:rsidP="00E729A7">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2043C9" w:rsidRPr="002043C9">
              <w:rPr>
                <w:rFonts w:cs="Arial"/>
                <w:snapToGrid/>
                <w:kern w:val="0"/>
                <w:sz w:val="16"/>
                <w:szCs w:val="16"/>
                <w:lang w:eastAsia="nl-NL"/>
              </w:rPr>
              <w:t>De comparanten verklaren voor de uitvoering en alle gevolgen van het bij deze akte overeengekomen woonplaats te kiezen ten kantore van de bewaarder van deze akte en geldgeefster voorts nog te haren hoofdkantore te 's-Gravenhage</w:t>
            </w:r>
            <w:r w:rsidRPr="00584C9C">
              <w:rPr>
                <w:i/>
                <w:sz w:val="16"/>
                <w:szCs w:val="16"/>
              </w:rPr>
              <w:t>)</w:t>
            </w:r>
          </w:p>
        </w:tc>
      </w:tr>
    </w:tbl>
    <w:p w14:paraId="14CAFAB4" w14:textId="77777777" w:rsidR="0082293D" w:rsidRDefault="0082293D" w:rsidP="008E3F95">
      <w:pPr>
        <w:pStyle w:val="Kop2"/>
        <w:numPr>
          <w:ilvl w:val="1"/>
          <w:numId w:val="1"/>
        </w:numPr>
      </w:pPr>
      <w:bookmarkStart w:id="52" w:name="_Toc483386932"/>
      <w:r>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53" w:name="_Toc248216324"/>
      <w:bookmarkStart w:id="54" w:name="_Toc483386933"/>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CC95063" w14:textId="77777777" w:rsidR="00266366" w:rsidRPr="00A10B2A" w:rsidRDefault="00266366" w:rsidP="00DB7FA4">
            <w:pPr>
              <w:keepNext/>
              <w:spacing w:line="240" w:lineRule="auto"/>
            </w:pPr>
            <w:r w:rsidRPr="00DB7FA4">
              <w:rPr>
                <w:sz w:val="16"/>
                <w:szCs w:val="16"/>
              </w:rPr>
              <w:t>//IMKAD_Aangebodenstuk/tia_TekstTweedeDeel</w:t>
            </w: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Hekman, Sanne" w:date="2016-06-08T10:06:00Z" w:initials="BJSH">
    <w:p w14:paraId="1688D584" w14:textId="77777777" w:rsidR="00DA1B24" w:rsidRDefault="00DA1B24" w:rsidP="005C1A01">
      <w:pPr>
        <w:pStyle w:val="Tekstopmerking"/>
      </w:pPr>
      <w:r>
        <w:rPr>
          <w:rStyle w:val="Verwijzingopmerking"/>
        </w:rPr>
        <w:annotationRef/>
      </w:r>
      <w:r>
        <w:t>Titel toegevoegd voor de leesbaarheid van de akte.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8D5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74A10" w14:textId="77777777" w:rsidR="00804084" w:rsidRDefault="00804084">
      <w:r>
        <w:separator/>
      </w:r>
    </w:p>
  </w:endnote>
  <w:endnote w:type="continuationSeparator" w:id="0">
    <w:p w14:paraId="641AEA33" w14:textId="77777777" w:rsidR="00804084" w:rsidRDefault="0080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A725D" w14:textId="77777777" w:rsidR="00DA1B24" w:rsidRDefault="00DA1B24">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70716" w14:textId="77777777" w:rsidR="00DA1B24" w:rsidRDefault="00DA1B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58045" w14:textId="77777777" w:rsidR="00804084" w:rsidRDefault="00804084">
      <w:r>
        <w:separator/>
      </w:r>
    </w:p>
  </w:footnote>
  <w:footnote w:type="continuationSeparator" w:id="0">
    <w:p w14:paraId="13AA5F9F" w14:textId="77777777" w:rsidR="00804084" w:rsidRDefault="00804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5DAB4C0" w14:textId="77777777">
      <w:tc>
        <w:tcPr>
          <w:tcW w:w="4181" w:type="dxa"/>
        </w:tcPr>
        <w:p w14:paraId="1942E1BC" w14:textId="77777777" w:rsidR="00DA1B24" w:rsidRDefault="00DA1B24">
          <w:pPr>
            <w:pStyle w:val="tussenkopje"/>
            <w:spacing w:before="0"/>
          </w:pPr>
          <w:r>
            <w:t>Datum</w:t>
          </w:r>
        </w:p>
      </w:tc>
    </w:tr>
    <w:tr w:rsidR="00DA1B24" w14:paraId="31F62F59" w14:textId="77777777">
      <w:tc>
        <w:tcPr>
          <w:tcW w:w="4181" w:type="dxa"/>
        </w:tcPr>
        <w:p w14:paraId="22550038" w14:textId="0A14863D" w:rsidR="00DA1B24" w:rsidRDefault="00234F2B">
          <w:pPr>
            <w:spacing w:line="240" w:lineRule="atLeast"/>
          </w:pPr>
          <w:fldSimple w:instr=" REF Datum ">
            <w:r w:rsidR="007F58B8">
              <w:rPr>
                <w:noProof/>
              </w:rPr>
              <w:t>6 juni 2016</w:t>
            </w:r>
          </w:fldSimple>
        </w:p>
      </w:tc>
    </w:tr>
    <w:tr w:rsidR="00DA1B24" w14:paraId="61AF2C6C" w14:textId="77777777">
      <w:tc>
        <w:tcPr>
          <w:tcW w:w="4181" w:type="dxa"/>
        </w:tcPr>
        <w:p w14:paraId="4C833C5A" w14:textId="77777777" w:rsidR="00DA1B24" w:rsidRDefault="00DA1B24">
          <w:pPr>
            <w:pStyle w:val="tussenkopje"/>
          </w:pPr>
          <w:r>
            <w:t>Titel</w:t>
          </w:r>
        </w:p>
      </w:tc>
    </w:tr>
    <w:tr w:rsidR="00DA1B24" w14:paraId="225B6903" w14:textId="77777777">
      <w:tc>
        <w:tcPr>
          <w:tcW w:w="4181" w:type="dxa"/>
        </w:tcPr>
        <w:p w14:paraId="18482260" w14:textId="77777777" w:rsidR="00DA1B24" w:rsidRDefault="00234F2B">
          <w:pPr>
            <w:spacing w:line="240" w:lineRule="atLeast"/>
            <w:rPr>
              <w:noProof/>
            </w:rPr>
          </w:pPr>
          <w:fldSimple w:instr=" STYLEREF Titel \* MERGEFORMAT ">
            <w:r w:rsidR="00465843">
              <w:rPr>
                <w:noProof/>
              </w:rPr>
              <w:t>Toelichting modeldocument AEGON hypotheek</w:t>
            </w:r>
          </w:fldSimple>
        </w:p>
      </w:tc>
    </w:tr>
    <w:tr w:rsidR="00DA1B24" w14:paraId="2FC3AC41" w14:textId="77777777">
      <w:tc>
        <w:tcPr>
          <w:tcW w:w="4181" w:type="dxa"/>
        </w:tcPr>
        <w:p w14:paraId="27D84B0B" w14:textId="77777777" w:rsidR="00DA1B24" w:rsidRDefault="00DA1B24">
          <w:pPr>
            <w:pStyle w:val="tussenkopje"/>
          </w:pPr>
          <w:r>
            <w:t>Versie</w:t>
          </w:r>
        </w:p>
      </w:tc>
    </w:tr>
    <w:tr w:rsidR="00DA1B24" w14:paraId="15DCCC04" w14:textId="77777777">
      <w:tc>
        <w:tcPr>
          <w:tcW w:w="4181" w:type="dxa"/>
        </w:tcPr>
        <w:p w14:paraId="00B4097E" w14:textId="700943F5" w:rsidR="00DA1B24" w:rsidRDefault="00234F2B">
          <w:pPr>
            <w:spacing w:line="240" w:lineRule="atLeast"/>
          </w:pPr>
          <w:fldSimple w:instr=" REF Versie ">
            <w:r w:rsidR="007F58B8">
              <w:rPr>
                <w:noProof/>
              </w:rPr>
              <w:t>4.0.0</w:t>
            </w:r>
          </w:fldSimple>
        </w:p>
      </w:tc>
    </w:tr>
    <w:tr w:rsidR="00DA1B24" w14:paraId="4ADA9D66" w14:textId="77777777">
      <w:tc>
        <w:tcPr>
          <w:tcW w:w="4181" w:type="dxa"/>
        </w:tcPr>
        <w:p w14:paraId="528B737E" w14:textId="77777777" w:rsidR="00DA1B24" w:rsidRDefault="00DA1B24">
          <w:pPr>
            <w:pStyle w:val="tussenkopje"/>
          </w:pPr>
          <w:r>
            <w:t>Blad</w:t>
          </w:r>
        </w:p>
      </w:tc>
    </w:tr>
    <w:tr w:rsidR="00DA1B24" w14:paraId="714C52FD" w14:textId="77777777">
      <w:tc>
        <w:tcPr>
          <w:tcW w:w="4181" w:type="dxa"/>
        </w:tcPr>
        <w:p w14:paraId="3FD53483" w14:textId="77777777" w:rsidR="00DA1B24" w:rsidRDefault="00DA1B24">
          <w:pPr>
            <w:spacing w:line="240" w:lineRule="atLeast"/>
          </w:pPr>
          <w:r>
            <w:fldChar w:fldCharType="begin"/>
          </w:r>
          <w:r>
            <w:instrText xml:space="preserve"> PAGE  \* MERGEFORMAT </w:instrText>
          </w:r>
          <w:r>
            <w:fldChar w:fldCharType="separate"/>
          </w:r>
          <w:r w:rsidR="00465843">
            <w:rPr>
              <w:noProof/>
            </w:rPr>
            <w:t>3</w:t>
          </w:r>
          <w:r>
            <w:fldChar w:fldCharType="end"/>
          </w:r>
          <w:r>
            <w:t xml:space="preserve"> van </w:t>
          </w:r>
          <w:r>
            <w:fldChar w:fldCharType="begin"/>
          </w:r>
          <w:r>
            <w:instrText xml:space="preserve"> = 1+</w:instrText>
          </w:r>
          <w:fldSimple w:instr=" NUMPAGES   \* MERGEFORMAT ">
            <w:r w:rsidR="00465843">
              <w:rPr>
                <w:noProof/>
              </w:rPr>
              <w:instrText>23</w:instrText>
            </w:r>
          </w:fldSimple>
          <w:r>
            <w:instrText xml:space="preserve"> </w:instrText>
          </w:r>
          <w:r>
            <w:fldChar w:fldCharType="separate"/>
          </w:r>
          <w:r w:rsidR="00465843">
            <w:rPr>
              <w:noProof/>
            </w:rPr>
            <w:t>24</w:t>
          </w:r>
          <w:r>
            <w:fldChar w:fldCharType="end"/>
          </w:r>
          <w:r>
            <w:t xml:space="preserve"> </w:t>
          </w:r>
        </w:p>
      </w:tc>
    </w:tr>
  </w:tbl>
  <w:p w14:paraId="1818A61B" w14:textId="11D9282E" w:rsidR="00DA1B24" w:rsidRDefault="00DA1B24">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6" w:name="Datum"/>
    <w:tr w:rsidR="00DA1B24" w14:paraId="560B0E76" w14:textId="77777777">
      <w:tc>
        <w:tcPr>
          <w:tcW w:w="4181" w:type="dxa"/>
        </w:tcPr>
        <w:p w14:paraId="5F7CE932" w14:textId="77777777" w:rsidR="00DA1B24" w:rsidRDefault="00DA1B24" w:rsidP="00101970">
          <w:pPr>
            <w:spacing w:line="240" w:lineRule="atLeast"/>
          </w:pPr>
          <w:r>
            <w:fldChar w:fldCharType="begin"/>
          </w:r>
          <w:r>
            <w:instrText xml:space="preserve"> STYLEREF Datumopmaakprofiel\l  \* MERGEFORMAT </w:instrText>
          </w:r>
          <w:r>
            <w:fldChar w:fldCharType="separate"/>
          </w:r>
          <w:r w:rsidR="00465843">
            <w:rPr>
              <w:noProof/>
            </w:rPr>
            <w:t>6 juni 2016</w:t>
          </w:r>
          <w:r>
            <w:fldChar w:fldCharType="end"/>
          </w:r>
          <w:bookmarkEnd w:id="26"/>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77777777" w:rsidR="00DA1B24" w:rsidRPr="00435110" w:rsidRDefault="00234F2B">
          <w:pPr>
            <w:spacing w:line="240" w:lineRule="atLeast"/>
          </w:pPr>
          <w:fldSimple w:instr=" STYLEREF Titel \* MERGEFORMAT ">
            <w:r w:rsidR="00465843">
              <w:rPr>
                <w:noProof/>
              </w:rPr>
              <w:t>Toelichting modeldocument AEGON hypotheek</w:t>
            </w:r>
          </w:fldSimple>
        </w:p>
      </w:tc>
    </w:tr>
    <w:tr w:rsidR="00DA1B24" w14:paraId="6316EF8C" w14:textId="77777777">
      <w:tc>
        <w:tcPr>
          <w:tcW w:w="4181" w:type="dxa"/>
        </w:tcPr>
        <w:p w14:paraId="35CF0C48" w14:textId="77777777" w:rsidR="00DA1B24" w:rsidRDefault="00DA1B24">
          <w:pPr>
            <w:pStyle w:val="tussenkopje"/>
          </w:pPr>
          <w:r>
            <w:t>Versie</w:t>
          </w:r>
        </w:p>
      </w:tc>
    </w:tr>
    <w:bookmarkStart w:id="27" w:name="Versie"/>
    <w:tr w:rsidR="00DA1B24" w14:paraId="0AC29428" w14:textId="77777777">
      <w:tc>
        <w:tcPr>
          <w:tcW w:w="4181" w:type="dxa"/>
        </w:tcPr>
        <w:p w14:paraId="01F0B7AA" w14:textId="77777777" w:rsidR="00DA1B24" w:rsidRDefault="00DA1B24">
          <w:pPr>
            <w:spacing w:line="240" w:lineRule="atLeast"/>
          </w:pPr>
          <w:r>
            <w:fldChar w:fldCharType="begin"/>
          </w:r>
          <w:r>
            <w:instrText xml:space="preserve"> STYLEREF Versie\l  \* MERGEFORMAT </w:instrText>
          </w:r>
          <w:r>
            <w:fldChar w:fldCharType="separate"/>
          </w:r>
          <w:r w:rsidR="00465843">
            <w:rPr>
              <w:noProof/>
            </w:rPr>
            <w:t>4.0.0</w:t>
          </w:r>
          <w:r>
            <w:fldChar w:fldCharType="end"/>
          </w:r>
          <w:bookmarkEnd w:id="27"/>
        </w:p>
      </w:tc>
    </w:tr>
    <w:tr w:rsidR="00DA1B24" w14:paraId="3DEC2C48" w14:textId="77777777">
      <w:tc>
        <w:tcPr>
          <w:tcW w:w="4181" w:type="dxa"/>
        </w:tcPr>
        <w:p w14:paraId="65BA7A21" w14:textId="77777777" w:rsidR="00DA1B24" w:rsidRDefault="00DA1B24">
          <w:pPr>
            <w:pStyle w:val="tussenkopje"/>
          </w:pPr>
          <w:r>
            <w:t>Blad</w:t>
          </w:r>
        </w:p>
      </w:tc>
    </w:tr>
    <w:tr w:rsidR="00DA1B24" w14:paraId="40B5700A" w14:textId="77777777">
      <w:tc>
        <w:tcPr>
          <w:tcW w:w="4181" w:type="dxa"/>
        </w:tcPr>
        <w:p w14:paraId="286B8AB8" w14:textId="77777777" w:rsidR="00DA1B24" w:rsidRDefault="00DA1B24">
          <w:pPr>
            <w:spacing w:line="240" w:lineRule="atLeast"/>
          </w:pPr>
          <w:r>
            <w:fldChar w:fldCharType="begin"/>
          </w:r>
          <w:r>
            <w:instrText xml:space="preserve"> PAGE  \* MERGEFORMAT </w:instrText>
          </w:r>
          <w:r>
            <w:fldChar w:fldCharType="separate"/>
          </w:r>
          <w:r w:rsidR="00465843">
            <w:rPr>
              <w:noProof/>
            </w:rPr>
            <w:t>23</w:t>
          </w:r>
          <w:r>
            <w:fldChar w:fldCharType="end"/>
          </w:r>
          <w:r>
            <w:t xml:space="preserve"> van </w:t>
          </w:r>
          <w:r>
            <w:fldChar w:fldCharType="begin"/>
          </w:r>
          <w:r>
            <w:instrText xml:space="preserve"> = 1+</w:instrText>
          </w:r>
          <w:fldSimple w:instr=" NUMPAGES   \* MERGEFORMAT ">
            <w:r w:rsidR="00465843">
              <w:rPr>
                <w:noProof/>
              </w:rPr>
              <w:instrText>23</w:instrText>
            </w:r>
          </w:fldSimple>
          <w:r>
            <w:instrText xml:space="preserve"> </w:instrText>
          </w:r>
          <w:r>
            <w:fldChar w:fldCharType="separate"/>
          </w:r>
          <w:r w:rsidR="00465843">
            <w:rPr>
              <w:noProof/>
            </w:rPr>
            <w:t>24</w:t>
          </w:r>
          <w:r>
            <w:fldChar w:fldCharType="end"/>
          </w:r>
          <w:r>
            <w:t xml:space="preserve"> </w:t>
          </w:r>
        </w:p>
      </w:tc>
    </w:tr>
  </w:tbl>
  <w:p w14:paraId="0B97F625" w14:textId="68CFC620" w:rsidR="00DA1B24" w:rsidRDefault="00DA1B24">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0"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19"/>
  </w:num>
  <w:num w:numId="4">
    <w:abstractNumId w:val="9"/>
  </w:num>
  <w:num w:numId="5">
    <w:abstractNumId w:val="0"/>
  </w:num>
  <w:num w:numId="6">
    <w:abstractNumId w:val="2"/>
  </w:num>
  <w:num w:numId="7">
    <w:abstractNumId w:val="21"/>
  </w:num>
  <w:num w:numId="8">
    <w:abstractNumId w:val="7"/>
  </w:num>
  <w:num w:numId="9">
    <w:abstractNumId w:val="18"/>
  </w:num>
  <w:num w:numId="10">
    <w:abstractNumId w:val="8"/>
  </w:num>
  <w:num w:numId="11">
    <w:abstractNumId w:val="11"/>
  </w:num>
  <w:num w:numId="12">
    <w:abstractNumId w:val="14"/>
  </w:num>
  <w:num w:numId="13">
    <w:abstractNumId w:val="10"/>
  </w:num>
  <w:num w:numId="14">
    <w:abstractNumId w:val="20"/>
  </w:num>
  <w:num w:numId="15">
    <w:abstractNumId w:val="20"/>
  </w:num>
  <w:num w:numId="16">
    <w:abstractNumId w:val="15"/>
  </w:num>
  <w:num w:numId="17">
    <w:abstractNumId w:val="13"/>
  </w:num>
  <w:num w:numId="18">
    <w:abstractNumId w:val="3"/>
  </w:num>
  <w:num w:numId="19">
    <w:abstractNumId w:val="23"/>
  </w:num>
  <w:num w:numId="20">
    <w:abstractNumId w:val="24"/>
  </w:num>
  <w:num w:numId="21">
    <w:abstractNumId w:val="20"/>
  </w:num>
  <w:num w:numId="22">
    <w:abstractNumId w:val="20"/>
  </w:num>
  <w:num w:numId="23">
    <w:abstractNumId w:val="20"/>
  </w:num>
  <w:num w:numId="24">
    <w:abstractNumId w:val="16"/>
  </w:num>
  <w:num w:numId="25">
    <w:abstractNumId w:val="6"/>
  </w:num>
  <w:num w:numId="26">
    <w:abstractNumId w:val="1"/>
  </w:num>
  <w:num w:numId="27">
    <w:abstractNumId w:val="4"/>
  </w:num>
  <w:num w:numId="28">
    <w:abstractNumId w:val="0"/>
  </w:num>
  <w:num w:numId="29">
    <w:abstractNumId w:val="12"/>
  </w:num>
  <w:num w:numId="30">
    <w:abstractNumId w:val="5"/>
  </w:num>
  <w:num w:numId="31">
    <w:abstractNumId w:val="17"/>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86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B03"/>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1B24"/>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752F"/>
    <w:rsid w:val="00FD7D31"/>
    <w:rsid w:val="00FE0E86"/>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949F-581D-46EB-8EA8-2798CC14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186</TotalTime>
  <Pages>23</Pages>
  <Words>3982</Words>
  <Characters>21903</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25834</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Manen, Ivar van</cp:lastModifiedBy>
  <cp:revision>11</cp:revision>
  <cp:lastPrinted>2015-07-15T14:30:00Z</cp:lastPrinted>
  <dcterms:created xsi:type="dcterms:W3CDTF">2016-10-24T09:34:00Z</dcterms:created>
  <dcterms:modified xsi:type="dcterms:W3CDTF">2017-05-31T09:13:00Z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