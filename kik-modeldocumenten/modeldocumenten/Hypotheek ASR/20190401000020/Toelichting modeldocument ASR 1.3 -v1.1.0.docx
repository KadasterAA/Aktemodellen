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20AE458F" w:rsidR="003228A3" w:rsidRPr="00287AD2" w:rsidRDefault="00A456DD" w:rsidP="00D43EF3">
            <w:pPr>
              <w:spacing w:before="90"/>
              <w:rPr>
                <w:szCs w:val="18"/>
              </w:rPr>
            </w:pPr>
            <w:r w:rsidRPr="00A456DD">
              <w:rPr>
                <w:szCs w:val="18"/>
              </w:rPr>
              <w:t>20190401000020</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A52D897"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456DD">
              <w:rPr>
                <w:lang w:val="nl-NL"/>
              </w:rPr>
              <w:t>ASR</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29D351B3" w:rsidR="00EC1610" w:rsidRPr="00343045" w:rsidRDefault="00EC1610" w:rsidP="00EC1610">
            <w:r>
              <w:fldChar w:fldCharType="begin"/>
            </w:r>
            <w:r>
              <w:instrText xml:space="preserve"> REF Versie \h </w:instrText>
            </w:r>
            <w:r>
              <w:fldChar w:fldCharType="separate"/>
            </w:r>
            <w:r w:rsidR="000721C4">
              <w:rPr>
                <w:noProof/>
              </w:rPr>
              <w:t>1.</w:t>
            </w:r>
            <w:r w:rsidR="00EF111B">
              <w:rPr>
                <w:noProof/>
              </w:rPr>
              <w:t>1</w:t>
            </w:r>
            <w:r w:rsidR="000721C4">
              <w:rPr>
                <w:noProof/>
              </w:rPr>
              <w:t>.0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EF111B">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4C1BBE" w:rsidRPr="008C145E" w14:paraId="61BFD8F0" w14:textId="77777777" w:rsidTr="00EF111B">
        <w:tc>
          <w:tcPr>
            <w:tcW w:w="637" w:type="dxa"/>
            <w:tcBorders>
              <w:top w:val="single" w:sz="4" w:space="0" w:color="auto"/>
              <w:left w:val="single" w:sz="4" w:space="0" w:color="auto"/>
              <w:bottom w:val="single" w:sz="4" w:space="0" w:color="auto"/>
              <w:right w:val="single" w:sz="4" w:space="0" w:color="auto"/>
            </w:tcBorders>
          </w:tcPr>
          <w:p w14:paraId="0CD04CD7" w14:textId="26B21033" w:rsidR="004C1BBE" w:rsidRDefault="00A456DD" w:rsidP="004C1BBE">
            <w:pPr>
              <w:pStyle w:val="Subtitel"/>
              <w:spacing w:line="280" w:lineRule="exact"/>
              <w:rPr>
                <w:rStyle w:val="Versie0"/>
                <w:bCs/>
                <w:sz w:val="16"/>
              </w:rPr>
            </w:pPr>
            <w:r>
              <w:rPr>
                <w:rStyle w:val="Versie0"/>
                <w:bCs/>
                <w:sz w:val="16"/>
              </w:rPr>
              <w:t>1.0</w:t>
            </w:r>
            <w:r w:rsidR="004C1BBE">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2E209332" w14:textId="546ABB37" w:rsidR="004C1BBE" w:rsidRDefault="009E1A88" w:rsidP="00A456DD">
            <w:pPr>
              <w:rPr>
                <w:rStyle w:val="Datumopmaakprofiel"/>
                <w:sz w:val="16"/>
                <w:szCs w:val="16"/>
              </w:rPr>
            </w:pPr>
            <w:r>
              <w:rPr>
                <w:rStyle w:val="Datumopmaakprofiel"/>
                <w:rFonts w:cs="Helvetica"/>
                <w:sz w:val="16"/>
                <w:szCs w:val="16"/>
              </w:rPr>
              <w:t>24</w:t>
            </w:r>
            <w:r w:rsidR="004C1BBE" w:rsidRPr="0043720F">
              <w:rPr>
                <w:rStyle w:val="Datumopmaakprofiel"/>
                <w:rFonts w:cs="Helvetica"/>
                <w:sz w:val="16"/>
                <w:szCs w:val="16"/>
              </w:rPr>
              <w:t xml:space="preserve"> </w:t>
            </w:r>
            <w:r w:rsidR="00A456DD">
              <w:rPr>
                <w:rStyle w:val="Datumopmaakprofiel"/>
                <w:rFonts w:cs="Helvetica"/>
                <w:sz w:val="16"/>
                <w:szCs w:val="16"/>
              </w:rPr>
              <w:t>april 2019</w:t>
            </w:r>
          </w:p>
        </w:tc>
        <w:tc>
          <w:tcPr>
            <w:tcW w:w="1984" w:type="dxa"/>
            <w:tcBorders>
              <w:top w:val="single" w:sz="4" w:space="0" w:color="auto"/>
              <w:left w:val="single" w:sz="4" w:space="0" w:color="auto"/>
              <w:bottom w:val="single" w:sz="4" w:space="0" w:color="auto"/>
              <w:right w:val="single" w:sz="4" w:space="0" w:color="auto"/>
            </w:tcBorders>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Borders>
              <w:top w:val="single" w:sz="4" w:space="0" w:color="auto"/>
              <w:left w:val="single" w:sz="4" w:space="0" w:color="auto"/>
              <w:bottom w:val="single" w:sz="4" w:space="0" w:color="auto"/>
              <w:right w:val="single" w:sz="4" w:space="0" w:color="auto"/>
            </w:tcBorders>
          </w:tcPr>
          <w:p w14:paraId="67451EEA" w14:textId="6188F9F7" w:rsidR="004C1BBE" w:rsidRPr="00F950F2" w:rsidRDefault="00A456DD" w:rsidP="00A456DD">
            <w:pPr>
              <w:rPr>
                <w:sz w:val="16"/>
                <w:szCs w:val="16"/>
              </w:rPr>
            </w:pPr>
            <w:r w:rsidRPr="00F51208">
              <w:rPr>
                <w:rFonts w:cs="Arial"/>
                <w:sz w:val="16"/>
                <w:szCs w:val="16"/>
              </w:rPr>
              <w:t xml:space="preserve">AA-4056 </w:t>
            </w:r>
            <w:r>
              <w:rPr>
                <w:rFonts w:cs="Arial"/>
                <w:sz w:val="16"/>
                <w:szCs w:val="16"/>
              </w:rPr>
              <w:t>Initiële versie</w:t>
            </w:r>
          </w:p>
        </w:tc>
      </w:tr>
      <w:tr w:rsidR="00EF111B" w:rsidRPr="008C145E" w14:paraId="4AD1CA23" w14:textId="77777777" w:rsidTr="00EF111B">
        <w:tc>
          <w:tcPr>
            <w:tcW w:w="637" w:type="dxa"/>
            <w:tcBorders>
              <w:top w:val="single" w:sz="4" w:space="0" w:color="auto"/>
              <w:left w:val="single" w:sz="4" w:space="0" w:color="auto"/>
              <w:bottom w:val="single" w:sz="4" w:space="0" w:color="auto"/>
              <w:right w:val="single" w:sz="4" w:space="0" w:color="auto"/>
            </w:tcBorders>
          </w:tcPr>
          <w:p w14:paraId="2FE69C0C" w14:textId="206D782C" w:rsidR="00EF111B" w:rsidRDefault="00EF111B" w:rsidP="004C1BBE">
            <w:pPr>
              <w:pStyle w:val="Subtitel"/>
              <w:spacing w:line="280" w:lineRule="exact"/>
              <w:rPr>
                <w:rStyle w:val="Versie0"/>
                <w:bCs/>
                <w:sz w:val="16"/>
              </w:rPr>
            </w:pPr>
            <w:r>
              <w:rPr>
                <w:rStyle w:val="Versie0"/>
                <w:bCs/>
                <w:sz w:val="16"/>
              </w:rPr>
              <w:t>1.1.0</w:t>
            </w:r>
          </w:p>
        </w:tc>
        <w:tc>
          <w:tcPr>
            <w:tcW w:w="1560" w:type="dxa"/>
            <w:tcBorders>
              <w:top w:val="single" w:sz="4" w:space="0" w:color="auto"/>
              <w:left w:val="single" w:sz="4" w:space="0" w:color="auto"/>
              <w:bottom w:val="single" w:sz="4" w:space="0" w:color="auto"/>
              <w:right w:val="single" w:sz="4" w:space="0" w:color="auto"/>
            </w:tcBorders>
          </w:tcPr>
          <w:p w14:paraId="3CFD508D" w14:textId="5E46297A" w:rsidR="00EF111B" w:rsidRDefault="00EF111B" w:rsidP="00A456DD">
            <w:pPr>
              <w:rPr>
                <w:rStyle w:val="Datumopmaakprofiel"/>
                <w:rFonts w:cs="Helvetica"/>
                <w:sz w:val="16"/>
                <w:szCs w:val="16"/>
              </w:rPr>
            </w:pPr>
            <w:r>
              <w:rPr>
                <w:rStyle w:val="Datumopmaakprofiel"/>
                <w:rFonts w:cs="Helvetica"/>
                <w:sz w:val="16"/>
                <w:szCs w:val="16"/>
              </w:rPr>
              <w:t>17 mei 2019</w:t>
            </w:r>
          </w:p>
        </w:tc>
        <w:tc>
          <w:tcPr>
            <w:tcW w:w="1984" w:type="dxa"/>
            <w:tcBorders>
              <w:top w:val="single" w:sz="4" w:space="0" w:color="auto"/>
              <w:left w:val="single" w:sz="4" w:space="0" w:color="auto"/>
              <w:bottom w:val="single" w:sz="4" w:space="0" w:color="auto"/>
              <w:right w:val="single" w:sz="4" w:space="0" w:color="auto"/>
            </w:tcBorders>
          </w:tcPr>
          <w:p w14:paraId="5D08030B" w14:textId="43B1D109" w:rsidR="00EF111B" w:rsidRPr="0043720F" w:rsidRDefault="00EF111B" w:rsidP="004C1BB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5387" w:type="dxa"/>
            <w:tcBorders>
              <w:top w:val="single" w:sz="4" w:space="0" w:color="auto"/>
              <w:left w:val="single" w:sz="4" w:space="0" w:color="auto"/>
              <w:bottom w:val="single" w:sz="4" w:space="0" w:color="auto"/>
              <w:right w:val="single" w:sz="4" w:space="0" w:color="auto"/>
            </w:tcBorders>
          </w:tcPr>
          <w:p w14:paraId="1769A453" w14:textId="495B0D99" w:rsidR="00EF111B" w:rsidRPr="00EF111B" w:rsidRDefault="00EF111B" w:rsidP="00A456DD">
            <w:pPr>
              <w:rPr>
                <w:rFonts w:cs="Arial"/>
              </w:rPr>
            </w:pPr>
            <w:r>
              <w:rPr>
                <w:rFonts w:cs="Arial"/>
                <w:sz w:val="16"/>
                <w:szCs w:val="16"/>
              </w:rPr>
              <w:t>A</w:t>
            </w:r>
            <w:r>
              <w:rPr>
                <w:rFonts w:cs="Arial"/>
              </w:rPr>
              <w:t>A-4409: dubbele punt ontbrak in de partij naam van de bank</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6" w:name="bmInhoudsopgave"/>
      <w:bookmarkEnd w:id="6"/>
    </w:p>
    <w:p w14:paraId="6752BF3F" w14:textId="77777777" w:rsidR="00E97F19" w:rsidRPr="00343045" w:rsidRDefault="00E97F19" w:rsidP="00E97F19"/>
    <w:p w14:paraId="798B41F7" w14:textId="77777777" w:rsidR="000721C4"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564369" w:history="1">
        <w:r w:rsidR="000721C4" w:rsidRPr="003E1908">
          <w:rPr>
            <w:rStyle w:val="Hyperlink"/>
          </w:rPr>
          <w:t>1</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Inleiding</w:t>
        </w:r>
        <w:r w:rsidR="000721C4">
          <w:rPr>
            <w:webHidden/>
          </w:rPr>
          <w:tab/>
        </w:r>
        <w:r w:rsidR="000721C4">
          <w:rPr>
            <w:webHidden/>
          </w:rPr>
          <w:fldChar w:fldCharType="begin"/>
        </w:r>
        <w:r w:rsidR="000721C4">
          <w:rPr>
            <w:webHidden/>
          </w:rPr>
          <w:instrText xml:space="preserve"> PAGEREF _Toc6564369 \h </w:instrText>
        </w:r>
        <w:r w:rsidR="000721C4">
          <w:rPr>
            <w:webHidden/>
          </w:rPr>
        </w:r>
        <w:r w:rsidR="000721C4">
          <w:rPr>
            <w:webHidden/>
          </w:rPr>
          <w:fldChar w:fldCharType="separate"/>
        </w:r>
        <w:r w:rsidR="000721C4">
          <w:rPr>
            <w:webHidden/>
          </w:rPr>
          <w:t>6</w:t>
        </w:r>
        <w:r w:rsidR="000721C4">
          <w:rPr>
            <w:webHidden/>
          </w:rPr>
          <w:fldChar w:fldCharType="end"/>
        </w:r>
      </w:hyperlink>
    </w:p>
    <w:p w14:paraId="6E6E9D2F"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70" w:history="1">
        <w:r w:rsidR="000721C4" w:rsidRPr="003E1908">
          <w:rPr>
            <w:rStyle w:val="Hyperlink"/>
          </w:rPr>
          <w:t>1.1</w:t>
        </w:r>
        <w:r w:rsidR="000721C4">
          <w:rPr>
            <w:rFonts w:asciiTheme="minorHAnsi" w:eastAsiaTheme="minorEastAsia" w:hAnsiTheme="minorHAnsi" w:cstheme="minorBidi"/>
            <w:snapToGrid/>
            <w:kern w:val="0"/>
            <w:sz w:val="22"/>
            <w:szCs w:val="22"/>
            <w:lang w:eastAsia="nl-NL"/>
          </w:rPr>
          <w:tab/>
        </w:r>
        <w:r w:rsidR="000721C4" w:rsidRPr="003E1908">
          <w:rPr>
            <w:rStyle w:val="Hyperlink"/>
          </w:rPr>
          <w:t>Doel</w:t>
        </w:r>
        <w:r w:rsidR="000721C4">
          <w:rPr>
            <w:webHidden/>
          </w:rPr>
          <w:tab/>
        </w:r>
        <w:r w:rsidR="000721C4">
          <w:rPr>
            <w:webHidden/>
          </w:rPr>
          <w:fldChar w:fldCharType="begin"/>
        </w:r>
        <w:r w:rsidR="000721C4">
          <w:rPr>
            <w:webHidden/>
          </w:rPr>
          <w:instrText xml:space="preserve"> PAGEREF _Toc6564370 \h </w:instrText>
        </w:r>
        <w:r w:rsidR="000721C4">
          <w:rPr>
            <w:webHidden/>
          </w:rPr>
        </w:r>
        <w:r w:rsidR="000721C4">
          <w:rPr>
            <w:webHidden/>
          </w:rPr>
          <w:fldChar w:fldCharType="separate"/>
        </w:r>
        <w:r w:rsidR="000721C4">
          <w:rPr>
            <w:webHidden/>
          </w:rPr>
          <w:t>6</w:t>
        </w:r>
        <w:r w:rsidR="000721C4">
          <w:rPr>
            <w:webHidden/>
          </w:rPr>
          <w:fldChar w:fldCharType="end"/>
        </w:r>
      </w:hyperlink>
    </w:p>
    <w:p w14:paraId="2491090A"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71" w:history="1">
        <w:r w:rsidR="000721C4" w:rsidRPr="003E1908">
          <w:rPr>
            <w:rStyle w:val="Hyperlink"/>
          </w:rPr>
          <w:t>1.2</w:t>
        </w:r>
        <w:r w:rsidR="000721C4">
          <w:rPr>
            <w:rFonts w:asciiTheme="minorHAnsi" w:eastAsiaTheme="minorEastAsia" w:hAnsiTheme="minorHAnsi" w:cstheme="minorBidi"/>
            <w:snapToGrid/>
            <w:kern w:val="0"/>
            <w:sz w:val="22"/>
            <w:szCs w:val="22"/>
            <w:lang w:eastAsia="nl-NL"/>
          </w:rPr>
          <w:tab/>
        </w:r>
        <w:r w:rsidR="000721C4" w:rsidRPr="003E1908">
          <w:rPr>
            <w:rStyle w:val="Hyperlink"/>
          </w:rPr>
          <w:t>Algemeen</w:t>
        </w:r>
        <w:r w:rsidR="000721C4">
          <w:rPr>
            <w:webHidden/>
          </w:rPr>
          <w:tab/>
        </w:r>
        <w:r w:rsidR="000721C4">
          <w:rPr>
            <w:webHidden/>
          </w:rPr>
          <w:fldChar w:fldCharType="begin"/>
        </w:r>
        <w:r w:rsidR="000721C4">
          <w:rPr>
            <w:webHidden/>
          </w:rPr>
          <w:instrText xml:space="preserve"> PAGEREF _Toc6564371 \h </w:instrText>
        </w:r>
        <w:r w:rsidR="000721C4">
          <w:rPr>
            <w:webHidden/>
          </w:rPr>
        </w:r>
        <w:r w:rsidR="000721C4">
          <w:rPr>
            <w:webHidden/>
          </w:rPr>
          <w:fldChar w:fldCharType="separate"/>
        </w:r>
        <w:r w:rsidR="000721C4">
          <w:rPr>
            <w:webHidden/>
          </w:rPr>
          <w:t>6</w:t>
        </w:r>
        <w:r w:rsidR="000721C4">
          <w:rPr>
            <w:webHidden/>
          </w:rPr>
          <w:fldChar w:fldCharType="end"/>
        </w:r>
      </w:hyperlink>
    </w:p>
    <w:p w14:paraId="6B148CF0"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72" w:history="1">
        <w:r w:rsidR="000721C4" w:rsidRPr="003E1908">
          <w:rPr>
            <w:rStyle w:val="Hyperlink"/>
          </w:rPr>
          <w:t>1.3</w:t>
        </w:r>
        <w:r w:rsidR="000721C4">
          <w:rPr>
            <w:rFonts w:asciiTheme="minorHAnsi" w:eastAsiaTheme="minorEastAsia" w:hAnsiTheme="minorHAnsi" w:cstheme="minorBidi"/>
            <w:snapToGrid/>
            <w:kern w:val="0"/>
            <w:sz w:val="22"/>
            <w:szCs w:val="22"/>
            <w:lang w:eastAsia="nl-NL"/>
          </w:rPr>
          <w:tab/>
        </w:r>
        <w:r w:rsidR="000721C4" w:rsidRPr="003E1908">
          <w:rPr>
            <w:rStyle w:val="Hyperlink"/>
          </w:rPr>
          <w:t>Referenties</w:t>
        </w:r>
        <w:r w:rsidR="000721C4">
          <w:rPr>
            <w:webHidden/>
          </w:rPr>
          <w:tab/>
        </w:r>
        <w:r w:rsidR="000721C4">
          <w:rPr>
            <w:webHidden/>
          </w:rPr>
          <w:fldChar w:fldCharType="begin"/>
        </w:r>
        <w:r w:rsidR="000721C4">
          <w:rPr>
            <w:webHidden/>
          </w:rPr>
          <w:instrText xml:space="preserve"> PAGEREF _Toc6564372 \h </w:instrText>
        </w:r>
        <w:r w:rsidR="000721C4">
          <w:rPr>
            <w:webHidden/>
          </w:rPr>
        </w:r>
        <w:r w:rsidR="000721C4">
          <w:rPr>
            <w:webHidden/>
          </w:rPr>
          <w:fldChar w:fldCharType="separate"/>
        </w:r>
        <w:r w:rsidR="000721C4">
          <w:rPr>
            <w:webHidden/>
          </w:rPr>
          <w:t>7</w:t>
        </w:r>
        <w:r w:rsidR="000721C4">
          <w:rPr>
            <w:webHidden/>
          </w:rPr>
          <w:fldChar w:fldCharType="end"/>
        </w:r>
      </w:hyperlink>
    </w:p>
    <w:p w14:paraId="0E6FB7E5" w14:textId="77777777" w:rsidR="000721C4" w:rsidRDefault="00674C9B">
      <w:pPr>
        <w:pStyle w:val="Inhopg1"/>
        <w:rPr>
          <w:rFonts w:asciiTheme="minorHAnsi" w:eastAsiaTheme="minorEastAsia" w:hAnsiTheme="minorHAnsi" w:cstheme="minorBidi"/>
          <w:b w:val="0"/>
          <w:bCs w:val="0"/>
          <w:snapToGrid/>
          <w:kern w:val="0"/>
          <w:sz w:val="22"/>
          <w:szCs w:val="22"/>
          <w:lang w:eastAsia="nl-NL"/>
        </w:rPr>
      </w:pPr>
      <w:hyperlink w:anchor="_Toc6564373" w:history="1">
        <w:r w:rsidR="000721C4" w:rsidRPr="003E1908">
          <w:rPr>
            <w:rStyle w:val="Hyperlink"/>
          </w:rPr>
          <w:t>2</w:t>
        </w:r>
        <w:r w:rsidR="000721C4">
          <w:rPr>
            <w:rFonts w:asciiTheme="minorHAnsi" w:eastAsiaTheme="minorEastAsia" w:hAnsiTheme="minorHAnsi" w:cstheme="minorBidi"/>
            <w:b w:val="0"/>
            <w:bCs w:val="0"/>
            <w:snapToGrid/>
            <w:kern w:val="0"/>
            <w:sz w:val="22"/>
            <w:szCs w:val="22"/>
            <w:lang w:eastAsia="nl-NL"/>
          </w:rPr>
          <w:tab/>
        </w:r>
        <w:r w:rsidR="000721C4" w:rsidRPr="003E1908">
          <w:rPr>
            <w:rStyle w:val="Hyperlink"/>
          </w:rPr>
          <w:t>ASR Hypotheekakte</w:t>
        </w:r>
        <w:r w:rsidR="000721C4">
          <w:rPr>
            <w:webHidden/>
          </w:rPr>
          <w:tab/>
        </w:r>
        <w:r w:rsidR="000721C4">
          <w:rPr>
            <w:webHidden/>
          </w:rPr>
          <w:fldChar w:fldCharType="begin"/>
        </w:r>
        <w:r w:rsidR="000721C4">
          <w:rPr>
            <w:webHidden/>
          </w:rPr>
          <w:instrText xml:space="preserve"> PAGEREF _Toc6564373 \h </w:instrText>
        </w:r>
        <w:r w:rsidR="000721C4">
          <w:rPr>
            <w:webHidden/>
          </w:rPr>
        </w:r>
        <w:r w:rsidR="000721C4">
          <w:rPr>
            <w:webHidden/>
          </w:rPr>
          <w:fldChar w:fldCharType="separate"/>
        </w:r>
        <w:r w:rsidR="000721C4">
          <w:rPr>
            <w:webHidden/>
          </w:rPr>
          <w:t>8</w:t>
        </w:r>
        <w:r w:rsidR="000721C4">
          <w:rPr>
            <w:webHidden/>
          </w:rPr>
          <w:fldChar w:fldCharType="end"/>
        </w:r>
      </w:hyperlink>
    </w:p>
    <w:p w14:paraId="6EEE8476"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74" w:history="1">
        <w:r w:rsidR="000721C4" w:rsidRPr="003E1908">
          <w:rPr>
            <w:rStyle w:val="Hyperlink"/>
          </w:rPr>
          <w:t>2.1</w:t>
        </w:r>
        <w:r w:rsidR="000721C4">
          <w:rPr>
            <w:rFonts w:asciiTheme="minorHAnsi" w:eastAsiaTheme="minorEastAsia" w:hAnsiTheme="minorHAnsi" w:cstheme="minorBidi"/>
            <w:snapToGrid/>
            <w:kern w:val="0"/>
            <w:sz w:val="22"/>
            <w:szCs w:val="22"/>
            <w:lang w:eastAsia="nl-NL"/>
          </w:rPr>
          <w:tab/>
        </w:r>
        <w:r w:rsidR="000721C4" w:rsidRPr="003E1908">
          <w:rPr>
            <w:rStyle w:val="Hyperlink"/>
          </w:rPr>
          <w:t>Equivalentieverklaring</w:t>
        </w:r>
        <w:r w:rsidR="000721C4">
          <w:rPr>
            <w:webHidden/>
          </w:rPr>
          <w:tab/>
        </w:r>
        <w:r w:rsidR="000721C4">
          <w:rPr>
            <w:webHidden/>
          </w:rPr>
          <w:fldChar w:fldCharType="begin"/>
        </w:r>
        <w:r w:rsidR="000721C4">
          <w:rPr>
            <w:webHidden/>
          </w:rPr>
          <w:instrText xml:space="preserve"> PAGEREF _Toc6564374 \h </w:instrText>
        </w:r>
        <w:r w:rsidR="000721C4">
          <w:rPr>
            <w:webHidden/>
          </w:rPr>
        </w:r>
        <w:r w:rsidR="000721C4">
          <w:rPr>
            <w:webHidden/>
          </w:rPr>
          <w:fldChar w:fldCharType="separate"/>
        </w:r>
        <w:r w:rsidR="000721C4">
          <w:rPr>
            <w:webHidden/>
          </w:rPr>
          <w:t>8</w:t>
        </w:r>
        <w:r w:rsidR="000721C4">
          <w:rPr>
            <w:webHidden/>
          </w:rPr>
          <w:fldChar w:fldCharType="end"/>
        </w:r>
      </w:hyperlink>
    </w:p>
    <w:p w14:paraId="4F5C8C84"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75" w:history="1">
        <w:r w:rsidR="000721C4" w:rsidRPr="003E1908">
          <w:rPr>
            <w:rStyle w:val="Hyperlink"/>
          </w:rPr>
          <w:t>2.2</w:t>
        </w:r>
        <w:r w:rsidR="000721C4">
          <w:rPr>
            <w:rFonts w:asciiTheme="minorHAnsi" w:eastAsiaTheme="minorEastAsia" w:hAnsiTheme="minorHAnsi" w:cstheme="minorBidi"/>
            <w:snapToGrid/>
            <w:kern w:val="0"/>
            <w:sz w:val="22"/>
            <w:szCs w:val="22"/>
            <w:lang w:eastAsia="nl-NL"/>
          </w:rPr>
          <w:tab/>
        </w:r>
        <w:r w:rsidR="000721C4" w:rsidRPr="003E1908">
          <w:rPr>
            <w:rStyle w:val="Hyperlink"/>
          </w:rPr>
          <w:t>Titel</w:t>
        </w:r>
        <w:r w:rsidR="000721C4">
          <w:rPr>
            <w:webHidden/>
          </w:rPr>
          <w:tab/>
        </w:r>
        <w:r w:rsidR="000721C4">
          <w:rPr>
            <w:webHidden/>
          </w:rPr>
          <w:fldChar w:fldCharType="begin"/>
        </w:r>
        <w:r w:rsidR="000721C4">
          <w:rPr>
            <w:webHidden/>
          </w:rPr>
          <w:instrText xml:space="preserve"> PAGEREF _Toc6564375 \h </w:instrText>
        </w:r>
        <w:r w:rsidR="000721C4">
          <w:rPr>
            <w:webHidden/>
          </w:rPr>
        </w:r>
        <w:r w:rsidR="000721C4">
          <w:rPr>
            <w:webHidden/>
          </w:rPr>
          <w:fldChar w:fldCharType="separate"/>
        </w:r>
        <w:r w:rsidR="000721C4">
          <w:rPr>
            <w:webHidden/>
          </w:rPr>
          <w:t>9</w:t>
        </w:r>
        <w:r w:rsidR="000721C4">
          <w:rPr>
            <w:webHidden/>
          </w:rPr>
          <w:fldChar w:fldCharType="end"/>
        </w:r>
      </w:hyperlink>
    </w:p>
    <w:p w14:paraId="2C87824A"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76" w:history="1">
        <w:r w:rsidR="000721C4" w:rsidRPr="003E1908">
          <w:rPr>
            <w:rStyle w:val="Hyperlink"/>
          </w:rPr>
          <w:t>2.3</w:t>
        </w:r>
        <w:r w:rsidR="000721C4">
          <w:rPr>
            <w:rFonts w:asciiTheme="minorHAnsi" w:eastAsiaTheme="minorEastAsia" w:hAnsiTheme="minorHAnsi" w:cstheme="minorBidi"/>
            <w:snapToGrid/>
            <w:kern w:val="0"/>
            <w:sz w:val="22"/>
            <w:szCs w:val="22"/>
            <w:lang w:eastAsia="nl-NL"/>
          </w:rPr>
          <w:tab/>
        </w:r>
        <w:r w:rsidR="000721C4" w:rsidRPr="003E1908">
          <w:rPr>
            <w:rStyle w:val="Hyperlink"/>
          </w:rPr>
          <w:t>Aanhef</w:t>
        </w:r>
        <w:r w:rsidR="000721C4">
          <w:rPr>
            <w:webHidden/>
          </w:rPr>
          <w:tab/>
        </w:r>
        <w:r w:rsidR="000721C4">
          <w:rPr>
            <w:webHidden/>
          </w:rPr>
          <w:fldChar w:fldCharType="begin"/>
        </w:r>
        <w:r w:rsidR="000721C4">
          <w:rPr>
            <w:webHidden/>
          </w:rPr>
          <w:instrText xml:space="preserve"> PAGEREF _Toc6564376 \h </w:instrText>
        </w:r>
        <w:r w:rsidR="000721C4">
          <w:rPr>
            <w:webHidden/>
          </w:rPr>
        </w:r>
        <w:r w:rsidR="000721C4">
          <w:rPr>
            <w:webHidden/>
          </w:rPr>
          <w:fldChar w:fldCharType="separate"/>
        </w:r>
        <w:r w:rsidR="000721C4">
          <w:rPr>
            <w:webHidden/>
          </w:rPr>
          <w:t>9</w:t>
        </w:r>
        <w:r w:rsidR="000721C4">
          <w:rPr>
            <w:webHidden/>
          </w:rPr>
          <w:fldChar w:fldCharType="end"/>
        </w:r>
      </w:hyperlink>
    </w:p>
    <w:p w14:paraId="659E1EA8"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77" w:history="1">
        <w:r w:rsidR="000721C4" w:rsidRPr="003E1908">
          <w:rPr>
            <w:rStyle w:val="Hyperlink"/>
          </w:rPr>
          <w:t>2.4</w:t>
        </w:r>
        <w:r w:rsidR="000721C4">
          <w:rPr>
            <w:rFonts w:asciiTheme="minorHAnsi" w:eastAsiaTheme="minorEastAsia" w:hAnsiTheme="minorHAnsi" w:cstheme="minorBidi"/>
            <w:snapToGrid/>
            <w:kern w:val="0"/>
            <w:sz w:val="22"/>
            <w:szCs w:val="22"/>
            <w:lang w:eastAsia="nl-NL"/>
          </w:rPr>
          <w:tab/>
        </w:r>
        <w:r w:rsidR="000721C4" w:rsidRPr="003E1908">
          <w:rPr>
            <w:rStyle w:val="Hyperlink"/>
          </w:rPr>
          <w:t>Partijen</w:t>
        </w:r>
        <w:r w:rsidR="000721C4">
          <w:rPr>
            <w:webHidden/>
          </w:rPr>
          <w:tab/>
        </w:r>
        <w:r w:rsidR="000721C4">
          <w:rPr>
            <w:webHidden/>
          </w:rPr>
          <w:fldChar w:fldCharType="begin"/>
        </w:r>
        <w:r w:rsidR="000721C4">
          <w:rPr>
            <w:webHidden/>
          </w:rPr>
          <w:instrText xml:space="preserve"> PAGEREF _Toc6564377 \h </w:instrText>
        </w:r>
        <w:r w:rsidR="000721C4">
          <w:rPr>
            <w:webHidden/>
          </w:rPr>
        </w:r>
        <w:r w:rsidR="000721C4">
          <w:rPr>
            <w:webHidden/>
          </w:rPr>
          <w:fldChar w:fldCharType="separate"/>
        </w:r>
        <w:r w:rsidR="000721C4">
          <w:rPr>
            <w:webHidden/>
          </w:rPr>
          <w:t>10</w:t>
        </w:r>
        <w:r w:rsidR="000721C4">
          <w:rPr>
            <w:webHidden/>
          </w:rPr>
          <w:fldChar w:fldCharType="end"/>
        </w:r>
      </w:hyperlink>
    </w:p>
    <w:p w14:paraId="7E0B01B2" w14:textId="77777777" w:rsidR="000721C4" w:rsidRDefault="00674C9B">
      <w:pPr>
        <w:pStyle w:val="Inhopg3"/>
        <w:rPr>
          <w:rFonts w:asciiTheme="minorHAnsi" w:eastAsiaTheme="minorEastAsia" w:hAnsiTheme="minorHAnsi" w:cstheme="minorBidi"/>
          <w:snapToGrid/>
          <w:kern w:val="0"/>
          <w:sz w:val="22"/>
          <w:szCs w:val="22"/>
          <w:lang w:eastAsia="nl-NL"/>
        </w:rPr>
      </w:pPr>
      <w:hyperlink w:anchor="_Toc6564378" w:history="1">
        <w:r w:rsidR="000721C4" w:rsidRPr="003E1908">
          <w:rPr>
            <w:rStyle w:val="Hyperlink"/>
          </w:rPr>
          <w:t>2.4.1</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Hypotheekbank</w:t>
        </w:r>
        <w:r w:rsidR="000721C4">
          <w:rPr>
            <w:webHidden/>
          </w:rPr>
          <w:tab/>
        </w:r>
        <w:r w:rsidR="000721C4">
          <w:rPr>
            <w:webHidden/>
          </w:rPr>
          <w:fldChar w:fldCharType="begin"/>
        </w:r>
        <w:r w:rsidR="000721C4">
          <w:rPr>
            <w:webHidden/>
          </w:rPr>
          <w:instrText xml:space="preserve"> PAGEREF _Toc6564378 \h </w:instrText>
        </w:r>
        <w:r w:rsidR="000721C4">
          <w:rPr>
            <w:webHidden/>
          </w:rPr>
        </w:r>
        <w:r w:rsidR="000721C4">
          <w:rPr>
            <w:webHidden/>
          </w:rPr>
          <w:fldChar w:fldCharType="separate"/>
        </w:r>
        <w:r w:rsidR="000721C4">
          <w:rPr>
            <w:webHidden/>
          </w:rPr>
          <w:t>11</w:t>
        </w:r>
        <w:r w:rsidR="000721C4">
          <w:rPr>
            <w:webHidden/>
          </w:rPr>
          <w:fldChar w:fldCharType="end"/>
        </w:r>
      </w:hyperlink>
    </w:p>
    <w:p w14:paraId="074D14BC" w14:textId="77777777" w:rsidR="000721C4" w:rsidRDefault="00674C9B">
      <w:pPr>
        <w:pStyle w:val="Inhopg3"/>
        <w:rPr>
          <w:rFonts w:asciiTheme="minorHAnsi" w:eastAsiaTheme="minorEastAsia" w:hAnsiTheme="minorHAnsi" w:cstheme="minorBidi"/>
          <w:snapToGrid/>
          <w:kern w:val="0"/>
          <w:sz w:val="22"/>
          <w:szCs w:val="22"/>
          <w:lang w:eastAsia="nl-NL"/>
        </w:rPr>
      </w:pPr>
      <w:hyperlink w:anchor="_Toc6564379" w:history="1">
        <w:r w:rsidR="000721C4" w:rsidRPr="003E1908">
          <w:rPr>
            <w:rStyle w:val="Hyperlink"/>
          </w:rPr>
          <w:t>2.4.2</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Hypotheekgever en schuldenaar</w:t>
        </w:r>
        <w:r w:rsidR="000721C4">
          <w:rPr>
            <w:webHidden/>
          </w:rPr>
          <w:tab/>
        </w:r>
        <w:r w:rsidR="000721C4">
          <w:rPr>
            <w:webHidden/>
          </w:rPr>
          <w:fldChar w:fldCharType="begin"/>
        </w:r>
        <w:r w:rsidR="000721C4">
          <w:rPr>
            <w:webHidden/>
          </w:rPr>
          <w:instrText xml:space="preserve"> PAGEREF _Toc6564379 \h </w:instrText>
        </w:r>
        <w:r w:rsidR="000721C4">
          <w:rPr>
            <w:webHidden/>
          </w:rPr>
        </w:r>
        <w:r w:rsidR="000721C4">
          <w:rPr>
            <w:webHidden/>
          </w:rPr>
          <w:fldChar w:fldCharType="separate"/>
        </w:r>
        <w:r w:rsidR="000721C4">
          <w:rPr>
            <w:webHidden/>
          </w:rPr>
          <w:t>12</w:t>
        </w:r>
        <w:r w:rsidR="000721C4">
          <w:rPr>
            <w:webHidden/>
          </w:rPr>
          <w:fldChar w:fldCharType="end"/>
        </w:r>
      </w:hyperlink>
    </w:p>
    <w:p w14:paraId="33212892" w14:textId="77777777" w:rsidR="000721C4" w:rsidRDefault="00674C9B">
      <w:pPr>
        <w:pStyle w:val="Inhopg3"/>
        <w:rPr>
          <w:rFonts w:asciiTheme="minorHAnsi" w:eastAsiaTheme="minorEastAsia" w:hAnsiTheme="minorHAnsi" w:cstheme="minorBidi"/>
          <w:snapToGrid/>
          <w:kern w:val="0"/>
          <w:sz w:val="22"/>
          <w:szCs w:val="22"/>
          <w:lang w:eastAsia="nl-NL"/>
        </w:rPr>
      </w:pPr>
      <w:hyperlink w:anchor="_Toc6564380" w:history="1">
        <w:r w:rsidR="000721C4" w:rsidRPr="003E1908">
          <w:rPr>
            <w:rStyle w:val="Hyperlink"/>
          </w:rPr>
          <w:t>2.4.3</w:t>
        </w:r>
        <w:r w:rsidR="000721C4">
          <w:rPr>
            <w:rFonts w:asciiTheme="minorHAnsi" w:eastAsiaTheme="minorEastAsia" w:hAnsiTheme="minorHAnsi" w:cstheme="minorBidi"/>
            <w:snapToGrid/>
            <w:kern w:val="0"/>
            <w:sz w:val="22"/>
            <w:szCs w:val="22"/>
            <w:lang w:eastAsia="nl-NL"/>
          </w:rPr>
          <w:tab/>
        </w:r>
        <w:r w:rsidR="000721C4" w:rsidRPr="003E1908">
          <w:rPr>
            <w:rStyle w:val="Hyperlink"/>
          </w:rPr>
          <w:t>(Derde) hypotheekgever (facultatief)</w:t>
        </w:r>
        <w:r w:rsidR="000721C4">
          <w:rPr>
            <w:webHidden/>
          </w:rPr>
          <w:tab/>
        </w:r>
        <w:r w:rsidR="000721C4">
          <w:rPr>
            <w:webHidden/>
          </w:rPr>
          <w:fldChar w:fldCharType="begin"/>
        </w:r>
        <w:r w:rsidR="000721C4">
          <w:rPr>
            <w:webHidden/>
          </w:rPr>
          <w:instrText xml:space="preserve"> PAGEREF _Toc6564380 \h </w:instrText>
        </w:r>
        <w:r w:rsidR="000721C4">
          <w:rPr>
            <w:webHidden/>
          </w:rPr>
        </w:r>
        <w:r w:rsidR="000721C4">
          <w:rPr>
            <w:webHidden/>
          </w:rPr>
          <w:fldChar w:fldCharType="separate"/>
        </w:r>
        <w:r w:rsidR="000721C4">
          <w:rPr>
            <w:webHidden/>
          </w:rPr>
          <w:t>15</w:t>
        </w:r>
        <w:r w:rsidR="000721C4">
          <w:rPr>
            <w:webHidden/>
          </w:rPr>
          <w:fldChar w:fldCharType="end"/>
        </w:r>
      </w:hyperlink>
    </w:p>
    <w:p w14:paraId="1A1E2C54"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1" w:history="1">
        <w:r w:rsidR="000721C4" w:rsidRPr="003E1908">
          <w:rPr>
            <w:rStyle w:val="Hyperlink"/>
          </w:rPr>
          <w:t>2.5</w:t>
        </w:r>
        <w:r w:rsidR="000721C4">
          <w:rPr>
            <w:rFonts w:asciiTheme="minorHAnsi" w:eastAsiaTheme="minorEastAsia" w:hAnsiTheme="minorHAnsi" w:cstheme="minorBidi"/>
            <w:snapToGrid/>
            <w:kern w:val="0"/>
            <w:sz w:val="22"/>
            <w:szCs w:val="22"/>
            <w:lang w:eastAsia="nl-NL"/>
          </w:rPr>
          <w:tab/>
        </w:r>
        <w:r w:rsidR="000721C4" w:rsidRPr="003E1908">
          <w:rPr>
            <w:rStyle w:val="Hyperlink"/>
          </w:rPr>
          <w:t>Geldlening</w:t>
        </w:r>
        <w:r w:rsidR="000721C4">
          <w:rPr>
            <w:webHidden/>
          </w:rPr>
          <w:tab/>
        </w:r>
        <w:r w:rsidR="000721C4">
          <w:rPr>
            <w:webHidden/>
          </w:rPr>
          <w:fldChar w:fldCharType="begin"/>
        </w:r>
        <w:r w:rsidR="000721C4">
          <w:rPr>
            <w:webHidden/>
          </w:rPr>
          <w:instrText xml:space="preserve"> PAGEREF _Toc6564381 \h </w:instrText>
        </w:r>
        <w:r w:rsidR="000721C4">
          <w:rPr>
            <w:webHidden/>
          </w:rPr>
        </w:r>
        <w:r w:rsidR="000721C4">
          <w:rPr>
            <w:webHidden/>
          </w:rPr>
          <w:fldChar w:fldCharType="separate"/>
        </w:r>
        <w:r w:rsidR="000721C4">
          <w:rPr>
            <w:webHidden/>
          </w:rPr>
          <w:t>16</w:t>
        </w:r>
        <w:r w:rsidR="000721C4">
          <w:rPr>
            <w:webHidden/>
          </w:rPr>
          <w:fldChar w:fldCharType="end"/>
        </w:r>
      </w:hyperlink>
    </w:p>
    <w:p w14:paraId="12974A57"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2" w:history="1">
        <w:r w:rsidR="000721C4" w:rsidRPr="003E1908">
          <w:rPr>
            <w:rStyle w:val="Hyperlink"/>
          </w:rPr>
          <w:t>2.6</w:t>
        </w:r>
        <w:r w:rsidR="000721C4">
          <w:rPr>
            <w:rFonts w:asciiTheme="minorHAnsi" w:eastAsiaTheme="minorEastAsia" w:hAnsiTheme="minorHAnsi" w:cstheme="minorBidi"/>
            <w:snapToGrid/>
            <w:kern w:val="0"/>
            <w:sz w:val="22"/>
            <w:szCs w:val="22"/>
            <w:lang w:eastAsia="nl-NL"/>
          </w:rPr>
          <w:tab/>
        </w:r>
        <w:r w:rsidR="000721C4" w:rsidRPr="003E1908">
          <w:rPr>
            <w:rStyle w:val="Hyperlink"/>
          </w:rPr>
          <w:t>Starterslening</w:t>
        </w:r>
        <w:r w:rsidR="000721C4">
          <w:rPr>
            <w:webHidden/>
          </w:rPr>
          <w:tab/>
        </w:r>
        <w:r w:rsidR="000721C4">
          <w:rPr>
            <w:webHidden/>
          </w:rPr>
          <w:fldChar w:fldCharType="begin"/>
        </w:r>
        <w:r w:rsidR="000721C4">
          <w:rPr>
            <w:webHidden/>
          </w:rPr>
          <w:instrText xml:space="preserve"> PAGEREF _Toc6564382 \h </w:instrText>
        </w:r>
        <w:r w:rsidR="000721C4">
          <w:rPr>
            <w:webHidden/>
          </w:rPr>
        </w:r>
        <w:r w:rsidR="000721C4">
          <w:rPr>
            <w:webHidden/>
          </w:rPr>
          <w:fldChar w:fldCharType="separate"/>
        </w:r>
        <w:r w:rsidR="000721C4">
          <w:rPr>
            <w:webHidden/>
          </w:rPr>
          <w:t>18</w:t>
        </w:r>
        <w:r w:rsidR="000721C4">
          <w:rPr>
            <w:webHidden/>
          </w:rPr>
          <w:fldChar w:fldCharType="end"/>
        </w:r>
      </w:hyperlink>
    </w:p>
    <w:p w14:paraId="510BAB72"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3" w:history="1">
        <w:r w:rsidR="000721C4" w:rsidRPr="003E1908">
          <w:rPr>
            <w:rStyle w:val="Hyperlink"/>
          </w:rPr>
          <w:t>2.7</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w:t>
        </w:r>
        <w:r w:rsidR="000721C4">
          <w:rPr>
            <w:webHidden/>
          </w:rPr>
          <w:tab/>
        </w:r>
        <w:r w:rsidR="000721C4">
          <w:rPr>
            <w:webHidden/>
          </w:rPr>
          <w:fldChar w:fldCharType="begin"/>
        </w:r>
        <w:r w:rsidR="000721C4">
          <w:rPr>
            <w:webHidden/>
          </w:rPr>
          <w:instrText xml:space="preserve"> PAGEREF _Toc6564383 \h </w:instrText>
        </w:r>
        <w:r w:rsidR="000721C4">
          <w:rPr>
            <w:webHidden/>
          </w:rPr>
        </w:r>
        <w:r w:rsidR="000721C4">
          <w:rPr>
            <w:webHidden/>
          </w:rPr>
          <w:fldChar w:fldCharType="separate"/>
        </w:r>
        <w:r w:rsidR="000721C4">
          <w:rPr>
            <w:webHidden/>
          </w:rPr>
          <w:t>19</w:t>
        </w:r>
        <w:r w:rsidR="000721C4">
          <w:rPr>
            <w:webHidden/>
          </w:rPr>
          <w:fldChar w:fldCharType="end"/>
        </w:r>
      </w:hyperlink>
    </w:p>
    <w:p w14:paraId="47BD04F6"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4" w:history="1">
        <w:r w:rsidR="000721C4" w:rsidRPr="003E1908">
          <w:rPr>
            <w:rStyle w:val="Hyperlink"/>
          </w:rPr>
          <w:t>2.8</w:t>
        </w:r>
        <w:r w:rsidR="000721C4">
          <w:rPr>
            <w:rFonts w:asciiTheme="minorHAnsi" w:eastAsiaTheme="minorEastAsia" w:hAnsiTheme="minorHAnsi" w:cstheme="minorBidi"/>
            <w:snapToGrid/>
            <w:kern w:val="0"/>
            <w:sz w:val="22"/>
            <w:szCs w:val="22"/>
            <w:lang w:eastAsia="nl-NL"/>
          </w:rPr>
          <w:tab/>
        </w:r>
        <w:r w:rsidR="000721C4" w:rsidRPr="003E1908">
          <w:rPr>
            <w:rStyle w:val="Hyperlink"/>
          </w:rPr>
          <w:t>Registergoed</w:t>
        </w:r>
        <w:r w:rsidR="000721C4">
          <w:rPr>
            <w:webHidden/>
          </w:rPr>
          <w:tab/>
        </w:r>
        <w:r w:rsidR="000721C4">
          <w:rPr>
            <w:webHidden/>
          </w:rPr>
          <w:fldChar w:fldCharType="begin"/>
        </w:r>
        <w:r w:rsidR="000721C4">
          <w:rPr>
            <w:webHidden/>
          </w:rPr>
          <w:instrText xml:space="preserve"> PAGEREF _Toc6564384 \h </w:instrText>
        </w:r>
        <w:r w:rsidR="000721C4">
          <w:rPr>
            <w:webHidden/>
          </w:rPr>
        </w:r>
        <w:r w:rsidR="000721C4">
          <w:rPr>
            <w:webHidden/>
          </w:rPr>
          <w:fldChar w:fldCharType="separate"/>
        </w:r>
        <w:r w:rsidR="000721C4">
          <w:rPr>
            <w:webHidden/>
          </w:rPr>
          <w:t>21</w:t>
        </w:r>
        <w:r w:rsidR="000721C4">
          <w:rPr>
            <w:webHidden/>
          </w:rPr>
          <w:fldChar w:fldCharType="end"/>
        </w:r>
      </w:hyperlink>
    </w:p>
    <w:p w14:paraId="39743552"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5" w:history="1">
        <w:r w:rsidR="000721C4" w:rsidRPr="003E1908">
          <w:rPr>
            <w:rStyle w:val="Hyperlink"/>
          </w:rPr>
          <w:t>2.9</w:t>
        </w:r>
        <w:r w:rsidR="000721C4">
          <w:rPr>
            <w:rFonts w:asciiTheme="minorHAnsi" w:eastAsiaTheme="minorEastAsia" w:hAnsiTheme="minorHAnsi" w:cstheme="minorBidi"/>
            <w:snapToGrid/>
            <w:kern w:val="0"/>
            <w:sz w:val="22"/>
            <w:szCs w:val="22"/>
            <w:lang w:eastAsia="nl-NL"/>
          </w:rPr>
          <w:tab/>
        </w:r>
        <w:r w:rsidR="000721C4" w:rsidRPr="003E1908">
          <w:rPr>
            <w:rStyle w:val="Hyperlink"/>
          </w:rPr>
          <w:t>Hypotheekstelling overbruggingshypotheek</w:t>
        </w:r>
        <w:r w:rsidR="000721C4">
          <w:rPr>
            <w:webHidden/>
          </w:rPr>
          <w:tab/>
        </w:r>
        <w:r w:rsidR="000721C4">
          <w:rPr>
            <w:webHidden/>
          </w:rPr>
          <w:fldChar w:fldCharType="begin"/>
        </w:r>
        <w:r w:rsidR="000721C4">
          <w:rPr>
            <w:webHidden/>
          </w:rPr>
          <w:instrText xml:space="preserve"> PAGEREF _Toc6564385 \h </w:instrText>
        </w:r>
        <w:r w:rsidR="000721C4">
          <w:rPr>
            <w:webHidden/>
          </w:rPr>
        </w:r>
        <w:r w:rsidR="000721C4">
          <w:rPr>
            <w:webHidden/>
          </w:rPr>
          <w:fldChar w:fldCharType="separate"/>
        </w:r>
        <w:r w:rsidR="000721C4">
          <w:rPr>
            <w:webHidden/>
          </w:rPr>
          <w:t>23</w:t>
        </w:r>
        <w:r w:rsidR="000721C4">
          <w:rPr>
            <w:webHidden/>
          </w:rPr>
          <w:fldChar w:fldCharType="end"/>
        </w:r>
      </w:hyperlink>
    </w:p>
    <w:p w14:paraId="3A2E7078"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6" w:history="1">
        <w:r w:rsidR="000721C4" w:rsidRPr="003E1908">
          <w:rPr>
            <w:rStyle w:val="Hyperlink"/>
          </w:rPr>
          <w:t>2.10</w:t>
        </w:r>
        <w:r w:rsidR="000721C4">
          <w:rPr>
            <w:rFonts w:asciiTheme="minorHAnsi" w:eastAsiaTheme="minorEastAsia" w:hAnsiTheme="minorHAnsi" w:cstheme="minorBidi"/>
            <w:snapToGrid/>
            <w:kern w:val="0"/>
            <w:sz w:val="22"/>
            <w:szCs w:val="22"/>
            <w:lang w:eastAsia="nl-NL"/>
          </w:rPr>
          <w:tab/>
        </w:r>
        <w:r w:rsidR="000721C4" w:rsidRPr="003E1908">
          <w:rPr>
            <w:rStyle w:val="Hyperlink"/>
          </w:rPr>
          <w:t>Opzegging</w:t>
        </w:r>
        <w:r w:rsidR="000721C4">
          <w:rPr>
            <w:webHidden/>
          </w:rPr>
          <w:tab/>
        </w:r>
        <w:r w:rsidR="000721C4">
          <w:rPr>
            <w:webHidden/>
          </w:rPr>
          <w:fldChar w:fldCharType="begin"/>
        </w:r>
        <w:r w:rsidR="000721C4">
          <w:rPr>
            <w:webHidden/>
          </w:rPr>
          <w:instrText xml:space="preserve"> PAGEREF _Toc6564386 \h </w:instrText>
        </w:r>
        <w:r w:rsidR="000721C4">
          <w:rPr>
            <w:webHidden/>
          </w:rPr>
        </w:r>
        <w:r w:rsidR="000721C4">
          <w:rPr>
            <w:webHidden/>
          </w:rPr>
          <w:fldChar w:fldCharType="separate"/>
        </w:r>
        <w:r w:rsidR="000721C4">
          <w:rPr>
            <w:webHidden/>
          </w:rPr>
          <w:t>25</w:t>
        </w:r>
        <w:r w:rsidR="000721C4">
          <w:rPr>
            <w:webHidden/>
          </w:rPr>
          <w:fldChar w:fldCharType="end"/>
        </w:r>
      </w:hyperlink>
    </w:p>
    <w:p w14:paraId="229D71BB"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7" w:history="1">
        <w:r w:rsidR="000721C4" w:rsidRPr="003E1908">
          <w:rPr>
            <w:rStyle w:val="Hyperlink"/>
          </w:rPr>
          <w:t>2.11</w:t>
        </w:r>
        <w:r w:rsidR="000721C4">
          <w:rPr>
            <w:rFonts w:asciiTheme="minorHAnsi" w:eastAsiaTheme="minorEastAsia" w:hAnsiTheme="minorHAnsi" w:cstheme="minorBidi"/>
            <w:snapToGrid/>
            <w:kern w:val="0"/>
            <w:sz w:val="22"/>
            <w:szCs w:val="22"/>
            <w:lang w:eastAsia="nl-NL"/>
          </w:rPr>
          <w:tab/>
        </w:r>
        <w:r w:rsidR="000721C4" w:rsidRPr="003E1908">
          <w:rPr>
            <w:rStyle w:val="Hyperlink"/>
          </w:rPr>
          <w:t>Woonplaatskeuze</w:t>
        </w:r>
        <w:r w:rsidR="000721C4">
          <w:rPr>
            <w:webHidden/>
          </w:rPr>
          <w:tab/>
        </w:r>
        <w:r w:rsidR="000721C4">
          <w:rPr>
            <w:webHidden/>
          </w:rPr>
          <w:fldChar w:fldCharType="begin"/>
        </w:r>
        <w:r w:rsidR="000721C4">
          <w:rPr>
            <w:webHidden/>
          </w:rPr>
          <w:instrText xml:space="preserve"> PAGEREF _Toc6564387 \h </w:instrText>
        </w:r>
        <w:r w:rsidR="000721C4">
          <w:rPr>
            <w:webHidden/>
          </w:rPr>
        </w:r>
        <w:r w:rsidR="000721C4">
          <w:rPr>
            <w:webHidden/>
          </w:rPr>
          <w:fldChar w:fldCharType="separate"/>
        </w:r>
        <w:r w:rsidR="000721C4">
          <w:rPr>
            <w:webHidden/>
          </w:rPr>
          <w:t>25</w:t>
        </w:r>
        <w:r w:rsidR="000721C4">
          <w:rPr>
            <w:webHidden/>
          </w:rPr>
          <w:fldChar w:fldCharType="end"/>
        </w:r>
      </w:hyperlink>
    </w:p>
    <w:p w14:paraId="0D20C703"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8" w:history="1">
        <w:r w:rsidR="000721C4" w:rsidRPr="003E1908">
          <w:rPr>
            <w:rStyle w:val="Hyperlink"/>
          </w:rPr>
          <w:t>2.12</w:t>
        </w:r>
        <w:r w:rsidR="000721C4">
          <w:rPr>
            <w:rFonts w:asciiTheme="minorHAnsi" w:eastAsiaTheme="minorEastAsia" w:hAnsiTheme="minorHAnsi" w:cstheme="minorBidi"/>
            <w:snapToGrid/>
            <w:kern w:val="0"/>
            <w:sz w:val="22"/>
            <w:szCs w:val="22"/>
            <w:lang w:eastAsia="nl-NL"/>
          </w:rPr>
          <w:tab/>
        </w:r>
        <w:r w:rsidR="000721C4" w:rsidRPr="003E1908">
          <w:rPr>
            <w:rStyle w:val="Hyperlink"/>
          </w:rPr>
          <w:t>Einde kadasterdeel</w:t>
        </w:r>
        <w:r w:rsidR="000721C4">
          <w:rPr>
            <w:webHidden/>
          </w:rPr>
          <w:tab/>
        </w:r>
        <w:r w:rsidR="000721C4">
          <w:rPr>
            <w:webHidden/>
          </w:rPr>
          <w:fldChar w:fldCharType="begin"/>
        </w:r>
        <w:r w:rsidR="000721C4">
          <w:rPr>
            <w:webHidden/>
          </w:rPr>
          <w:instrText xml:space="preserve"> PAGEREF _Toc6564388 \h </w:instrText>
        </w:r>
        <w:r w:rsidR="000721C4">
          <w:rPr>
            <w:webHidden/>
          </w:rPr>
        </w:r>
        <w:r w:rsidR="000721C4">
          <w:rPr>
            <w:webHidden/>
          </w:rPr>
          <w:fldChar w:fldCharType="separate"/>
        </w:r>
        <w:r w:rsidR="000721C4">
          <w:rPr>
            <w:webHidden/>
          </w:rPr>
          <w:t>25</w:t>
        </w:r>
        <w:r w:rsidR="000721C4">
          <w:rPr>
            <w:webHidden/>
          </w:rPr>
          <w:fldChar w:fldCharType="end"/>
        </w:r>
      </w:hyperlink>
    </w:p>
    <w:p w14:paraId="3D7F7AC8" w14:textId="77777777" w:rsidR="000721C4" w:rsidRDefault="00674C9B">
      <w:pPr>
        <w:pStyle w:val="Inhopg2"/>
        <w:rPr>
          <w:rFonts w:asciiTheme="minorHAnsi" w:eastAsiaTheme="minorEastAsia" w:hAnsiTheme="minorHAnsi" w:cstheme="minorBidi"/>
          <w:snapToGrid/>
          <w:kern w:val="0"/>
          <w:sz w:val="22"/>
          <w:szCs w:val="22"/>
          <w:lang w:eastAsia="nl-NL"/>
        </w:rPr>
      </w:pPr>
      <w:hyperlink w:anchor="_Toc6564389" w:history="1">
        <w:r w:rsidR="000721C4" w:rsidRPr="003E1908">
          <w:rPr>
            <w:rStyle w:val="Hyperlink"/>
          </w:rPr>
          <w:t>2.13</w:t>
        </w:r>
        <w:r w:rsidR="000721C4">
          <w:rPr>
            <w:rFonts w:asciiTheme="minorHAnsi" w:eastAsiaTheme="minorEastAsia" w:hAnsiTheme="minorHAnsi" w:cstheme="minorBidi"/>
            <w:snapToGrid/>
            <w:kern w:val="0"/>
            <w:sz w:val="22"/>
            <w:szCs w:val="22"/>
            <w:lang w:eastAsia="nl-NL"/>
          </w:rPr>
          <w:tab/>
        </w:r>
        <w:r w:rsidR="000721C4" w:rsidRPr="003E1908">
          <w:rPr>
            <w:rStyle w:val="Hyperlink"/>
          </w:rPr>
          <w:t>Vrije gedeelte</w:t>
        </w:r>
        <w:r w:rsidR="000721C4">
          <w:rPr>
            <w:webHidden/>
          </w:rPr>
          <w:tab/>
        </w:r>
        <w:r w:rsidR="000721C4">
          <w:rPr>
            <w:webHidden/>
          </w:rPr>
          <w:fldChar w:fldCharType="begin"/>
        </w:r>
        <w:r w:rsidR="000721C4">
          <w:rPr>
            <w:webHidden/>
          </w:rPr>
          <w:instrText xml:space="preserve"> PAGEREF _Toc6564389 \h </w:instrText>
        </w:r>
        <w:r w:rsidR="000721C4">
          <w:rPr>
            <w:webHidden/>
          </w:rPr>
        </w:r>
        <w:r w:rsidR="000721C4">
          <w:rPr>
            <w:webHidden/>
          </w:rPr>
          <w:fldChar w:fldCharType="separate"/>
        </w:r>
        <w:r w:rsidR="000721C4">
          <w:rPr>
            <w:webHidden/>
          </w:rPr>
          <w:t>26</w:t>
        </w:r>
        <w:r w:rsidR="000721C4">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6564369"/>
      <w:bookmarkStart w:id="12" w:name="_Toc179181706"/>
      <w:bookmarkEnd w:id="7"/>
      <w:bookmarkEnd w:id="8"/>
      <w:bookmarkEnd w:id="9"/>
      <w:r w:rsidRPr="00343045">
        <w:rPr>
          <w:lang w:val="nl-NL"/>
        </w:rPr>
        <w:lastRenderedPageBreak/>
        <w:t>Inleiding</w:t>
      </w:r>
      <w:bookmarkEnd w:id="10"/>
      <w:bookmarkEnd w:id="11"/>
    </w:p>
    <w:p w14:paraId="409F5E9D" w14:textId="77777777" w:rsidR="00987D5A" w:rsidRPr="00343045" w:rsidRDefault="00987D5A" w:rsidP="00987D5A">
      <w:pPr>
        <w:pStyle w:val="Kop2"/>
        <w:numPr>
          <w:ilvl w:val="1"/>
          <w:numId w:val="1"/>
        </w:numPr>
      </w:pPr>
      <w:bookmarkStart w:id="13" w:name="_Toc196114936"/>
      <w:bookmarkStart w:id="14" w:name="_Toc464135492"/>
      <w:bookmarkStart w:id="15" w:name="_Toc6564370"/>
      <w:r w:rsidRPr="00343045">
        <w:t>Doel</w:t>
      </w:r>
      <w:bookmarkEnd w:id="13"/>
      <w:bookmarkEnd w:id="14"/>
      <w:bookmarkEnd w:id="15"/>
    </w:p>
    <w:p w14:paraId="3CFD72A5" w14:textId="0D93A3C1" w:rsidR="008D0862" w:rsidRDefault="008D0862" w:rsidP="008D0862">
      <w:r w:rsidRPr="00343045">
        <w:t>I</w:t>
      </w:r>
      <w:r>
        <w:t>n dit document wordt beschreven</w:t>
      </w:r>
      <w:r w:rsidRPr="00343045">
        <w:t xml:space="preserve"> hoe het modeldocument voor</w:t>
      </w:r>
      <w:r w:rsidR="00286F0E">
        <w:t xml:space="preserve"> </w:t>
      </w:r>
      <w:r w:rsidR="00A456DD">
        <w:t>ASR</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6" w:name="_Toc212447230"/>
      <w:bookmarkStart w:id="17" w:name="_Toc464135493"/>
      <w:bookmarkStart w:id="18" w:name="_Toc6564371"/>
      <w:bookmarkStart w:id="19" w:name="_Toc196114937"/>
      <w:r w:rsidRPr="00343045">
        <w:t>Algemeen</w:t>
      </w:r>
      <w:bookmarkEnd w:id="16"/>
      <w:bookmarkEnd w:id="17"/>
      <w:bookmarkEnd w:id="1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0" w:name="_Toc191216332"/>
      <w:bookmarkStart w:id="21" w:name="_Toc191373237"/>
      <w:bookmarkStart w:id="22" w:name="_Toc191216333"/>
      <w:bookmarkStart w:id="23" w:name="_Toc191373238"/>
      <w:bookmarkStart w:id="24" w:name="_Toc464135494"/>
      <w:bookmarkStart w:id="25" w:name="_Toc6564372"/>
      <w:bookmarkEnd w:id="20"/>
      <w:bookmarkEnd w:id="21"/>
      <w:bookmarkEnd w:id="22"/>
      <w:bookmarkEnd w:id="23"/>
      <w:r w:rsidRPr="00343045">
        <w:lastRenderedPageBreak/>
        <w:t>Referenties</w:t>
      </w:r>
      <w:bookmarkEnd w:id="24"/>
      <w:bookmarkEnd w:id="2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519"/>
      </w:tblGrid>
      <w:tr w:rsidR="00D46F94" w:rsidRPr="00DB7FA4" w14:paraId="4CF0D5F8" w14:textId="77777777" w:rsidTr="00D46F94">
        <w:tc>
          <w:tcPr>
            <w:tcW w:w="556" w:type="dxa"/>
            <w:shd w:val="clear" w:color="auto" w:fill="CCCCCC"/>
          </w:tcPr>
          <w:p w14:paraId="1140F714" w14:textId="77777777" w:rsidR="00D46F94" w:rsidRPr="00DB7FA4" w:rsidRDefault="00D46F94" w:rsidP="00BF18B4">
            <w:pPr>
              <w:rPr>
                <w:b/>
                <w:lang w:val="nl"/>
              </w:rPr>
            </w:pPr>
            <w:r w:rsidRPr="00DB7FA4">
              <w:rPr>
                <w:b/>
                <w:lang w:val="nl"/>
              </w:rPr>
              <w:t>ID</w:t>
            </w:r>
          </w:p>
        </w:tc>
        <w:tc>
          <w:tcPr>
            <w:tcW w:w="7519" w:type="dxa"/>
            <w:shd w:val="clear" w:color="auto" w:fill="CCCCCC"/>
          </w:tcPr>
          <w:p w14:paraId="045369ED" w14:textId="77777777" w:rsidR="00D46F94" w:rsidRPr="00DB7FA4" w:rsidRDefault="00D46F94" w:rsidP="00BF18B4">
            <w:pPr>
              <w:rPr>
                <w:b/>
                <w:lang w:val="nl"/>
              </w:rPr>
            </w:pPr>
            <w:r w:rsidRPr="00DB7FA4">
              <w:rPr>
                <w:b/>
                <w:lang w:val="nl"/>
              </w:rPr>
              <w:t>Documentnaam</w:t>
            </w:r>
          </w:p>
        </w:tc>
      </w:tr>
      <w:tr w:rsidR="00D46F94" w:rsidRPr="00DB7FA4" w14:paraId="60482898" w14:textId="77777777" w:rsidTr="00D46F94">
        <w:tc>
          <w:tcPr>
            <w:tcW w:w="556" w:type="dxa"/>
            <w:shd w:val="clear" w:color="auto" w:fill="auto"/>
          </w:tcPr>
          <w:p w14:paraId="4E4D7112" w14:textId="77777777" w:rsidR="00D46F94" w:rsidRPr="00DB7FA4" w:rsidRDefault="00D46F94" w:rsidP="00BF18B4">
            <w:pPr>
              <w:rPr>
                <w:lang w:val="nl"/>
              </w:rPr>
            </w:pPr>
            <w:r w:rsidRPr="002C7327">
              <w:t>[1]</w:t>
            </w:r>
          </w:p>
        </w:tc>
        <w:tc>
          <w:tcPr>
            <w:tcW w:w="7519" w:type="dxa"/>
            <w:shd w:val="clear" w:color="auto" w:fill="auto"/>
          </w:tcPr>
          <w:p w14:paraId="0BF7A18C" w14:textId="6AD39F66" w:rsidR="00D46F94" w:rsidRPr="00DB7FA4" w:rsidRDefault="00D46F94" w:rsidP="00EC1610">
            <w:pPr>
              <w:rPr>
                <w:lang w:val="nl"/>
              </w:rPr>
            </w:pPr>
            <w:r w:rsidRPr="00CC0276">
              <w:t xml:space="preserve">Modeldocument </w:t>
            </w:r>
            <w:r>
              <w:t>ASR hypotheek</w:t>
            </w:r>
          </w:p>
        </w:tc>
      </w:tr>
      <w:tr w:rsidR="00D46F94" w:rsidRPr="00DB7FA4" w14:paraId="4F78AA22" w14:textId="77777777" w:rsidTr="00D46F94">
        <w:tc>
          <w:tcPr>
            <w:tcW w:w="556" w:type="dxa"/>
            <w:shd w:val="clear" w:color="auto" w:fill="auto"/>
          </w:tcPr>
          <w:p w14:paraId="4B4A411C" w14:textId="77777777" w:rsidR="00D46F94" w:rsidRPr="00DB7FA4" w:rsidRDefault="00D46F94" w:rsidP="00BF18B4">
            <w:pPr>
              <w:rPr>
                <w:lang w:val="nl"/>
              </w:rPr>
            </w:pPr>
            <w:r w:rsidRPr="00134AAB">
              <w:t>[2]</w:t>
            </w:r>
          </w:p>
        </w:tc>
        <w:tc>
          <w:tcPr>
            <w:tcW w:w="7519" w:type="dxa"/>
            <w:shd w:val="clear" w:color="auto" w:fill="auto"/>
          </w:tcPr>
          <w:p w14:paraId="7AB0AC9B" w14:textId="29D5A5BD" w:rsidR="00D46F94" w:rsidRPr="00DB7FA4" w:rsidRDefault="00D46F94" w:rsidP="00BF18B4">
            <w:pPr>
              <w:rPr>
                <w:lang w:val="nl"/>
              </w:rPr>
            </w:pPr>
            <w:r w:rsidRPr="00134AAB">
              <w:t xml:space="preserve">Documentatie standaard tekstblokken: namen van de documenten en de versies daarvan zijn in </w:t>
            </w:r>
            <w:r>
              <w:t>de releasnotes</w:t>
            </w:r>
            <w:r w:rsidRPr="00134AAB">
              <w:t xml:space="preserve"> </w:t>
            </w:r>
            <w:bookmarkStart w:id="26" w:name="_GoBack"/>
            <w:bookmarkEnd w:id="26"/>
            <w:r w:rsidRPr="00134AAB">
              <w:t>opgenomen</w:t>
            </w:r>
          </w:p>
        </w:tc>
      </w:tr>
      <w:tr w:rsidR="00D46F94" w:rsidRPr="00DB7FA4" w14:paraId="59A3BC86" w14:textId="77777777" w:rsidTr="00D46F94">
        <w:tc>
          <w:tcPr>
            <w:tcW w:w="556" w:type="dxa"/>
            <w:shd w:val="clear" w:color="auto" w:fill="auto"/>
          </w:tcPr>
          <w:p w14:paraId="6323B4CA" w14:textId="5588E449" w:rsidR="00D46F94" w:rsidRPr="00DB7FA4" w:rsidRDefault="00D46F94" w:rsidP="00BF18B4">
            <w:pPr>
              <w:rPr>
                <w:lang w:val="nl"/>
              </w:rPr>
            </w:pPr>
            <w:bookmarkStart w:id="27" w:name="AlgemeneAfsprakenDocument"/>
            <w:r>
              <w:t>[3]</w:t>
            </w:r>
            <w:bookmarkEnd w:id="27"/>
          </w:p>
        </w:tc>
        <w:tc>
          <w:tcPr>
            <w:tcW w:w="7519" w:type="dxa"/>
            <w:shd w:val="clear" w:color="auto" w:fill="auto"/>
          </w:tcPr>
          <w:p w14:paraId="6BDB8C70" w14:textId="77777777" w:rsidR="00D46F94" w:rsidRPr="00DB7FA4" w:rsidRDefault="00D46F94" w:rsidP="00BF18B4">
            <w:pPr>
              <w:rPr>
                <w:lang w:val="nl"/>
              </w:rPr>
            </w:pPr>
            <w:r w:rsidRPr="00F04F48">
              <w:t>Tekstblok - Algemene afspraken modeldocumenten en tekstblokken</w:t>
            </w:r>
          </w:p>
        </w:tc>
      </w:tr>
      <w:tr w:rsidR="00D46F94" w:rsidRPr="00DB7FA4" w14:paraId="0BE56058" w14:textId="77777777" w:rsidTr="00D46F94">
        <w:tc>
          <w:tcPr>
            <w:tcW w:w="556" w:type="dxa"/>
            <w:shd w:val="clear" w:color="auto" w:fill="auto"/>
          </w:tcPr>
          <w:p w14:paraId="79844382" w14:textId="519E6860" w:rsidR="00D46F94" w:rsidRDefault="00D46F94" w:rsidP="00BF18B4">
            <w:bookmarkStart w:id="28" w:name="TC"/>
            <w:r>
              <w:t>[TC]</w:t>
            </w:r>
            <w:bookmarkEnd w:id="28"/>
          </w:p>
        </w:tc>
        <w:tc>
          <w:tcPr>
            <w:tcW w:w="7519" w:type="dxa"/>
            <w:shd w:val="clear" w:color="auto" w:fill="auto"/>
          </w:tcPr>
          <w:p w14:paraId="621EC278" w14:textId="77777777" w:rsidR="00D46F94" w:rsidRDefault="00D46F94" w:rsidP="00BF18B4">
            <w:r w:rsidRPr="00362DEE">
              <w:t>Toelichting - Comparitie nummering en layout</w:t>
            </w:r>
          </w:p>
        </w:tc>
      </w:tr>
      <w:tr w:rsidR="00D46F94" w:rsidRPr="00DB7FA4" w14:paraId="5E527C8D" w14:textId="77777777" w:rsidTr="00D46F94">
        <w:tc>
          <w:tcPr>
            <w:tcW w:w="556" w:type="dxa"/>
            <w:shd w:val="clear" w:color="auto" w:fill="auto"/>
          </w:tcPr>
          <w:p w14:paraId="79ADCB4F" w14:textId="77777777" w:rsidR="00D46F94" w:rsidRDefault="00D46F94" w:rsidP="00BF18B4">
            <w:r>
              <w:t>[4]</w:t>
            </w:r>
          </w:p>
        </w:tc>
        <w:tc>
          <w:tcPr>
            <w:tcW w:w="7519" w:type="dxa"/>
            <w:shd w:val="clear" w:color="auto" w:fill="auto"/>
          </w:tcPr>
          <w:p w14:paraId="1B5D9082" w14:textId="77777777" w:rsidR="00D46F94" w:rsidRPr="00F04F48" w:rsidRDefault="00D46F94"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60F83D2D" w:rsidR="008D0862" w:rsidRDefault="00A456DD" w:rsidP="008D0862">
      <w:pPr>
        <w:pStyle w:val="Kop1"/>
        <w:numPr>
          <w:ilvl w:val="0"/>
          <w:numId w:val="1"/>
        </w:numPr>
        <w:rPr>
          <w:lang w:val="nl-NL"/>
        </w:rPr>
      </w:pPr>
      <w:bookmarkStart w:id="31" w:name="_Toc464135495"/>
      <w:bookmarkStart w:id="32" w:name="_Toc6564373"/>
      <w:bookmarkEnd w:id="12"/>
      <w:r>
        <w:rPr>
          <w:lang w:val="nl-NL"/>
        </w:rPr>
        <w:lastRenderedPageBreak/>
        <w:t>ASR</w:t>
      </w:r>
      <w:r w:rsidR="00340045">
        <w:rPr>
          <w:lang w:val="nl-NL"/>
        </w:rPr>
        <w:t xml:space="preserve"> </w:t>
      </w:r>
      <w:r w:rsidR="008D0862">
        <w:rPr>
          <w:lang w:val="nl-NL"/>
        </w:rPr>
        <w:t>Hypotheekakte</w:t>
      </w:r>
      <w:bookmarkEnd w:id="31"/>
      <w:bookmarkEnd w:id="32"/>
    </w:p>
    <w:p w14:paraId="41022976" w14:textId="205D06F7" w:rsidR="008D0862" w:rsidRDefault="008D0862" w:rsidP="008D0862">
      <w:r>
        <w:t xml:space="preserve">In dit hoofdstuk is de structuur van de </w:t>
      </w:r>
      <w:r w:rsidR="00A456DD">
        <w:t>ASR</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1085F133" w14:textId="77777777" w:rsidR="00106B49" w:rsidRPr="00343045" w:rsidRDefault="00106B49" w:rsidP="00106B49">
      <w:pPr>
        <w:pStyle w:val="Kop2"/>
        <w:numPr>
          <w:ilvl w:val="1"/>
          <w:numId w:val="1"/>
        </w:numPr>
      </w:pPr>
      <w:bookmarkStart w:id="33" w:name="_Toc246925271"/>
      <w:bookmarkStart w:id="34" w:name="_Toc464135496"/>
      <w:bookmarkStart w:id="35" w:name="_Toc5887048"/>
      <w:bookmarkStart w:id="36" w:name="_Toc6564374"/>
      <w:r>
        <w:t>Equivalentieverklaring</w:t>
      </w:r>
      <w:bookmarkEnd w:id="33"/>
      <w:bookmarkEnd w:id="34"/>
      <w:bookmarkEnd w:id="35"/>
      <w:bookmarkEnd w:id="36"/>
    </w:p>
    <w:p w14:paraId="7D82F1AA" w14:textId="77777777" w:rsidR="00106B49" w:rsidRPr="00C70CBC" w:rsidRDefault="00106B49" w:rsidP="00106B4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237DF32E" w14:textId="77777777" w:rsidR="00106B49" w:rsidRDefault="00106B49" w:rsidP="00106B4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96942C4" w14:textId="77777777" w:rsidTr="00787B69">
        <w:tc>
          <w:tcPr>
            <w:tcW w:w="2394" w:type="pct"/>
            <w:shd w:val="clear" w:color="auto" w:fill="auto"/>
          </w:tcPr>
          <w:p w14:paraId="31E6FF42" w14:textId="77777777" w:rsidR="00106B49" w:rsidRPr="00D77156" w:rsidRDefault="00106B49" w:rsidP="00787B69">
            <w:pPr>
              <w:rPr>
                <w:b/>
              </w:rPr>
            </w:pPr>
            <w:r w:rsidRPr="00DB7FA4">
              <w:rPr>
                <w:b/>
              </w:rPr>
              <w:t>Modeldocument tekst</w:t>
            </w:r>
          </w:p>
        </w:tc>
        <w:tc>
          <w:tcPr>
            <w:tcW w:w="2606" w:type="pct"/>
            <w:shd w:val="clear" w:color="auto" w:fill="auto"/>
          </w:tcPr>
          <w:p w14:paraId="05DB4EC3" w14:textId="77777777" w:rsidR="00106B49" w:rsidRPr="00D77156" w:rsidRDefault="00106B49" w:rsidP="00787B69">
            <w:pPr>
              <w:rPr>
                <w:b/>
              </w:rPr>
            </w:pPr>
            <w:r w:rsidRPr="00DB7FA4">
              <w:rPr>
                <w:b/>
              </w:rPr>
              <w:t>Toelichting</w:t>
            </w:r>
          </w:p>
        </w:tc>
      </w:tr>
      <w:tr w:rsidR="00106B49" w:rsidRPr="002E729C" w14:paraId="3F8DD315" w14:textId="77777777" w:rsidTr="00787B69">
        <w:tc>
          <w:tcPr>
            <w:tcW w:w="2394" w:type="pct"/>
            <w:shd w:val="clear" w:color="auto" w:fill="auto"/>
          </w:tcPr>
          <w:p w14:paraId="66332E52" w14:textId="77777777" w:rsidR="00106B49" w:rsidRPr="00DB7FA4" w:rsidRDefault="00106B49" w:rsidP="00787B69">
            <w:pPr>
              <w:rPr>
                <w:color w:val="FF0000"/>
              </w:rPr>
            </w:pPr>
            <w:r w:rsidRPr="00DB7FA4">
              <w:rPr>
                <w:rFonts w:cs="Arial"/>
                <w:bCs/>
                <w:color w:val="FF0000"/>
                <w:highlight w:val="yellow"/>
                <w:lang w:val="en-US"/>
              </w:rPr>
              <w:t>TEKSTBLOK EQUIVALENTIEVERKLARING</w:t>
            </w:r>
            <w:r w:rsidRPr="00DB7FA4">
              <w:rPr>
                <w:rFonts w:cs="Arial"/>
                <w:bCs/>
                <w:color w:val="FF0000"/>
                <w:lang w:val="en-US"/>
              </w:rPr>
              <w:t>.</w:t>
            </w:r>
          </w:p>
        </w:tc>
        <w:tc>
          <w:tcPr>
            <w:tcW w:w="2606" w:type="pct"/>
            <w:shd w:val="clear" w:color="auto" w:fill="auto"/>
          </w:tcPr>
          <w:p w14:paraId="5484E6D1" w14:textId="77777777" w:rsidR="00106B49" w:rsidRDefault="00106B49" w:rsidP="00787B69">
            <w:r>
              <w:rPr>
                <w:szCs w:val="18"/>
              </w:rPr>
              <w:t xml:space="preserve">Verplicht tekstblok. </w:t>
            </w:r>
            <w:r w:rsidRPr="00DB7FA4">
              <w:rPr>
                <w:szCs w:val="18"/>
              </w:rPr>
              <w:t>Gegevens van de notaris in de rol van verklaarder.</w:t>
            </w:r>
            <w:r>
              <w:t xml:space="preserve"> Dit tekstblok wordt alleen getoond bij het afschrift.</w:t>
            </w:r>
          </w:p>
          <w:p w14:paraId="0997B067" w14:textId="77777777" w:rsidR="00106B49" w:rsidRDefault="00106B49" w:rsidP="00787B69"/>
          <w:p w14:paraId="1B57160B" w14:textId="77777777" w:rsidR="00106B49" w:rsidRPr="00025A52" w:rsidRDefault="00106B49" w:rsidP="00787B69">
            <w:pPr>
              <w:rPr>
                <w:snapToGrid/>
                <w:u w:val="single"/>
              </w:rPr>
            </w:pPr>
            <w:r w:rsidRPr="00025A52">
              <w:rPr>
                <w:snapToGrid/>
                <w:u w:val="single"/>
              </w:rPr>
              <w:t>Mapping:</w:t>
            </w:r>
          </w:p>
          <w:p w14:paraId="76F5676E" w14:textId="77777777" w:rsidR="00106B49" w:rsidRPr="003146A3" w:rsidRDefault="00106B49" w:rsidP="00787B69">
            <w:pPr>
              <w:autoSpaceDE w:val="0"/>
              <w:autoSpaceDN w:val="0"/>
              <w:adjustRightInd w:val="0"/>
              <w:spacing w:line="240" w:lineRule="auto"/>
            </w:pPr>
            <w:r w:rsidRPr="00025A52">
              <w:rPr>
                <w:snapToGrid/>
                <w:sz w:val="16"/>
                <w:szCs w:val="16"/>
                <w:lang w:val="nl"/>
              </w:rPr>
              <w:t>-de mapping is opgenomen in het genoemde tekstblok.</w:t>
            </w:r>
          </w:p>
        </w:tc>
      </w:tr>
    </w:tbl>
    <w:p w14:paraId="3EE7AAAA" w14:textId="77777777" w:rsidR="00106B49" w:rsidRDefault="00106B49" w:rsidP="00106B49">
      <w:pPr>
        <w:pStyle w:val="Kop2"/>
        <w:pageBreakBefore/>
        <w:numPr>
          <w:ilvl w:val="1"/>
          <w:numId w:val="1"/>
        </w:numPr>
      </w:pPr>
      <w:bookmarkStart w:id="37" w:name="_Toc464135497"/>
      <w:bookmarkStart w:id="38" w:name="_Toc5887049"/>
      <w:bookmarkStart w:id="39" w:name="_Toc6564375"/>
      <w:bookmarkStart w:id="40" w:name="_Ref438019207"/>
      <w:r>
        <w:lastRenderedPageBreak/>
        <w:t>Titel</w:t>
      </w:r>
      <w:bookmarkEnd w:id="37"/>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185AC74D" w14:textId="77777777" w:rsidTr="00787B69">
        <w:tc>
          <w:tcPr>
            <w:tcW w:w="2394" w:type="pct"/>
            <w:shd w:val="clear" w:color="auto" w:fill="auto"/>
          </w:tcPr>
          <w:p w14:paraId="588B1406" w14:textId="77777777" w:rsidR="00106B49" w:rsidRPr="00D77156" w:rsidRDefault="00106B49" w:rsidP="00787B69">
            <w:pPr>
              <w:rPr>
                <w:b/>
              </w:rPr>
            </w:pPr>
            <w:r w:rsidRPr="00DB7FA4">
              <w:rPr>
                <w:b/>
              </w:rPr>
              <w:t>Modeldocument tekst</w:t>
            </w:r>
          </w:p>
        </w:tc>
        <w:tc>
          <w:tcPr>
            <w:tcW w:w="2606" w:type="pct"/>
            <w:shd w:val="clear" w:color="auto" w:fill="auto"/>
          </w:tcPr>
          <w:p w14:paraId="6A8C02F8" w14:textId="77777777" w:rsidR="00106B49" w:rsidRPr="00D77156" w:rsidRDefault="00106B49" w:rsidP="00787B69">
            <w:pPr>
              <w:rPr>
                <w:b/>
              </w:rPr>
            </w:pPr>
            <w:r w:rsidRPr="00DB7FA4">
              <w:rPr>
                <w:b/>
              </w:rPr>
              <w:t>Toelichting</w:t>
            </w:r>
          </w:p>
        </w:tc>
      </w:tr>
      <w:tr w:rsidR="00106B49" w:rsidRPr="002E729C" w14:paraId="07E7384D" w14:textId="77777777" w:rsidTr="00787B69">
        <w:tc>
          <w:tcPr>
            <w:tcW w:w="2394" w:type="pct"/>
            <w:shd w:val="clear" w:color="auto" w:fill="auto"/>
          </w:tcPr>
          <w:p w14:paraId="6D9C9B54" w14:textId="77777777" w:rsidR="00106B49" w:rsidRPr="00DB7FA4" w:rsidRDefault="00106B49" w:rsidP="00787B69">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2BFFD4DC" w14:textId="77777777" w:rsidR="00106B49" w:rsidRPr="00025A52" w:rsidRDefault="00106B49" w:rsidP="00787B69">
            <w:pPr>
              <w:rPr>
                <w:snapToGrid/>
                <w:szCs w:val="18"/>
              </w:rPr>
            </w:pPr>
            <w:r>
              <w:rPr>
                <w:szCs w:val="18"/>
              </w:rPr>
              <w:t xml:space="preserve">Optioneel tekstblok. </w:t>
            </w:r>
            <w:r w:rsidRPr="00025A52">
              <w:rPr>
                <w:snapToGrid/>
                <w:szCs w:val="18"/>
              </w:rPr>
              <w:t>De titelvelden voor een hypotheekakte. De opmaak is conform het tekstblok.</w:t>
            </w:r>
          </w:p>
          <w:p w14:paraId="1095D2C4" w14:textId="77777777" w:rsidR="00106B49" w:rsidRDefault="00106B49" w:rsidP="00787B69">
            <w:pPr>
              <w:rPr>
                <w:szCs w:val="18"/>
              </w:rPr>
            </w:pPr>
          </w:p>
          <w:p w14:paraId="5EC370AF" w14:textId="77777777" w:rsidR="00106B49" w:rsidRPr="00025A52" w:rsidRDefault="00106B49" w:rsidP="00787B69">
            <w:pPr>
              <w:rPr>
                <w:snapToGrid/>
                <w:u w:val="single"/>
              </w:rPr>
            </w:pPr>
            <w:r w:rsidRPr="00025A52">
              <w:rPr>
                <w:snapToGrid/>
                <w:u w:val="single"/>
              </w:rPr>
              <w:t>Mapping:</w:t>
            </w:r>
          </w:p>
          <w:p w14:paraId="0AC6CE5B"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C67A123" w14:textId="77777777" w:rsidR="00106B49" w:rsidRDefault="00106B49" w:rsidP="00106B49">
      <w:pPr>
        <w:pStyle w:val="Kop2"/>
        <w:numPr>
          <w:ilvl w:val="1"/>
          <w:numId w:val="1"/>
        </w:numPr>
      </w:pPr>
      <w:bookmarkStart w:id="41" w:name="_Toc464135498"/>
      <w:bookmarkStart w:id="42" w:name="_Toc5887050"/>
      <w:bookmarkStart w:id="43" w:name="_Toc6564376"/>
      <w:bookmarkEnd w:id="40"/>
      <w:r>
        <w:t>Aanhef</w:t>
      </w:r>
      <w:bookmarkEnd w:id="41"/>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553EDE7A" w14:textId="77777777" w:rsidTr="00787B69">
        <w:tc>
          <w:tcPr>
            <w:tcW w:w="2394" w:type="pct"/>
            <w:shd w:val="clear" w:color="auto" w:fill="auto"/>
          </w:tcPr>
          <w:p w14:paraId="3E9D9A46" w14:textId="77777777" w:rsidR="00106B49" w:rsidRPr="00D77156" w:rsidRDefault="00106B49" w:rsidP="00787B69">
            <w:pPr>
              <w:rPr>
                <w:b/>
              </w:rPr>
            </w:pPr>
            <w:r w:rsidRPr="00DB7FA4">
              <w:rPr>
                <w:b/>
              </w:rPr>
              <w:t>Modeldocument tekst</w:t>
            </w:r>
          </w:p>
        </w:tc>
        <w:tc>
          <w:tcPr>
            <w:tcW w:w="2606" w:type="pct"/>
            <w:shd w:val="clear" w:color="auto" w:fill="auto"/>
          </w:tcPr>
          <w:p w14:paraId="3F34521C" w14:textId="77777777" w:rsidR="00106B49" w:rsidRPr="00D77156" w:rsidRDefault="00106B49" w:rsidP="00787B69">
            <w:pPr>
              <w:rPr>
                <w:b/>
              </w:rPr>
            </w:pPr>
            <w:r w:rsidRPr="00DB7FA4">
              <w:rPr>
                <w:b/>
              </w:rPr>
              <w:t>Toelichting</w:t>
            </w:r>
          </w:p>
        </w:tc>
      </w:tr>
      <w:tr w:rsidR="00106B49" w:rsidRPr="002E729C" w14:paraId="74903010" w14:textId="77777777" w:rsidTr="00787B69">
        <w:tc>
          <w:tcPr>
            <w:tcW w:w="2394" w:type="pct"/>
            <w:shd w:val="clear" w:color="auto" w:fill="auto"/>
          </w:tcPr>
          <w:p w14:paraId="67E9D425" w14:textId="77777777" w:rsidR="00106B49" w:rsidRPr="00DB7FA4" w:rsidRDefault="00106B49" w:rsidP="00787B69">
            <w:pPr>
              <w:tabs>
                <w:tab w:val="left" w:pos="-1440"/>
                <w:tab w:val="left" w:pos="-720"/>
              </w:tabs>
              <w:suppressAutoHyphens/>
              <w:rPr>
                <w:rFonts w:ascii="Times New Roman" w:hAnsi="Times New Roman"/>
                <w:color w:val="FF0000"/>
                <w:highlight w:val="yellow"/>
              </w:rPr>
            </w:pPr>
            <w:bookmarkStart w:id="44" w:name="_Toc245786300"/>
            <w:bookmarkEnd w:id="44"/>
            <w:r w:rsidRPr="00DB7FA4">
              <w:rPr>
                <w:color w:val="FF0000"/>
                <w:highlight w:val="yellow"/>
              </w:rPr>
              <w:t>TEKSTBLOK AANHEF</w:t>
            </w:r>
            <w:r w:rsidRPr="00DB7FA4">
              <w:rPr>
                <w:rFonts w:ascii="Times New Roman" w:hAnsi="Times New Roman"/>
                <w:color w:val="FF0000"/>
              </w:rPr>
              <w:t>:</w:t>
            </w:r>
          </w:p>
        </w:tc>
        <w:tc>
          <w:tcPr>
            <w:tcW w:w="2606" w:type="pct"/>
            <w:shd w:val="clear" w:color="auto" w:fill="auto"/>
          </w:tcPr>
          <w:p w14:paraId="107C89E1" w14:textId="77777777" w:rsidR="00106B49" w:rsidRDefault="00106B49" w:rsidP="00787B69">
            <w:pPr>
              <w:rPr>
                <w:szCs w:val="18"/>
              </w:rPr>
            </w:pPr>
            <w:r w:rsidRPr="00DB7FA4">
              <w:rPr>
                <w:szCs w:val="18"/>
              </w:rPr>
              <w:t>Details van de notaris in de rol van ondertekenaar.</w:t>
            </w:r>
          </w:p>
          <w:p w14:paraId="14C22893" w14:textId="77777777" w:rsidR="00106B49" w:rsidRDefault="00106B49" w:rsidP="00787B69">
            <w:pPr>
              <w:rPr>
                <w:szCs w:val="18"/>
              </w:rPr>
            </w:pPr>
          </w:p>
          <w:p w14:paraId="779B4CD7" w14:textId="77777777" w:rsidR="00106B49" w:rsidRPr="00025A52" w:rsidRDefault="00106B49" w:rsidP="00787B69">
            <w:pPr>
              <w:rPr>
                <w:snapToGrid/>
                <w:u w:val="single"/>
              </w:rPr>
            </w:pPr>
            <w:r w:rsidRPr="00025A52">
              <w:rPr>
                <w:snapToGrid/>
                <w:u w:val="single"/>
              </w:rPr>
              <w:t>Mapping:</w:t>
            </w:r>
          </w:p>
          <w:p w14:paraId="1BDFD236" w14:textId="77777777" w:rsidR="00106B49" w:rsidRPr="00DB7FA4" w:rsidRDefault="00106B49" w:rsidP="00787B69">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A90DCD5" w14:textId="77777777" w:rsidR="00106B49" w:rsidRPr="002E729C" w:rsidRDefault="00106B49" w:rsidP="00106B49">
      <w:pPr>
        <w:tabs>
          <w:tab w:val="left" w:pos="6771"/>
        </w:tabs>
        <w:rPr>
          <w:szCs w:val="18"/>
        </w:rPr>
      </w:pPr>
    </w:p>
    <w:p w14:paraId="0274BD83" w14:textId="77777777" w:rsidR="00106B49" w:rsidRDefault="00106B49" w:rsidP="00106B49">
      <w:pPr>
        <w:pStyle w:val="Kop2"/>
        <w:pageBreakBefore/>
        <w:numPr>
          <w:ilvl w:val="1"/>
          <w:numId w:val="1"/>
        </w:numPr>
      </w:pPr>
      <w:bookmarkStart w:id="45" w:name="_Toc464135499"/>
      <w:bookmarkStart w:id="46" w:name="_Toc5887051"/>
      <w:bookmarkStart w:id="47" w:name="_Toc6564377"/>
      <w:bookmarkStart w:id="48" w:name="_Ref182807022"/>
      <w:r>
        <w:lastRenderedPageBreak/>
        <w:t>Partijen</w:t>
      </w:r>
      <w:bookmarkEnd w:id="45"/>
      <w:bookmarkEnd w:id="46"/>
      <w:bookmarkEnd w:id="47"/>
    </w:p>
    <w:p w14:paraId="5396EDCE" w14:textId="77777777" w:rsidR="00106B49" w:rsidRDefault="00106B49" w:rsidP="00106B49">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0721C4" w:rsidRPr="000721C4">
        <w:rPr>
          <w:snapToGrid/>
          <w:szCs w:val="18"/>
        </w:rPr>
        <w:t>[TC]</w:t>
      </w:r>
      <w:r w:rsidRPr="00890735">
        <w:rPr>
          <w:snapToGrid/>
          <w:szCs w:val="18"/>
        </w:rPr>
        <w:fldChar w:fldCharType="end"/>
      </w:r>
      <w:r w:rsidRPr="00890735">
        <w:rPr>
          <w:snapToGrid/>
          <w:szCs w:val="18"/>
        </w:rPr>
        <w:t>.</w:t>
      </w:r>
      <w:r w:rsidRPr="00890735" w:rsidDel="0038607C">
        <w:rPr>
          <w:snapToGrid/>
          <w:szCs w:val="18"/>
        </w:rPr>
        <w:t xml:space="preserve"> </w:t>
      </w:r>
    </w:p>
    <w:p w14:paraId="602DDFE9" w14:textId="77777777" w:rsidR="00106B49" w:rsidRDefault="00106B49" w:rsidP="00106B49">
      <w:pPr>
        <w:pStyle w:val="Kop3"/>
        <w:pageBreakBefore/>
        <w:numPr>
          <w:ilvl w:val="2"/>
          <w:numId w:val="1"/>
        </w:numPr>
      </w:pPr>
      <w:bookmarkStart w:id="49" w:name="_Toc464135500"/>
      <w:bookmarkStart w:id="50" w:name="_Toc5887052"/>
      <w:bookmarkStart w:id="51" w:name="_Toc6564378"/>
      <w:r>
        <w:lastRenderedPageBreak/>
        <w:t>Hypotheekbank</w:t>
      </w:r>
      <w:bookmarkEnd w:id="49"/>
      <w:bookmarkEnd w:id="50"/>
      <w:bookmarkEnd w:id="51"/>
    </w:p>
    <w:bookmarkEnd w:id="48"/>
    <w:p w14:paraId="5AF3E9F3" w14:textId="77777777" w:rsidR="00106B49" w:rsidRDefault="00106B49" w:rsidP="00106B49">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391D1E4C" w14:textId="77777777" w:rsidTr="00787B69">
        <w:trPr>
          <w:trHeight w:val="125"/>
          <w:tblHeader/>
        </w:trPr>
        <w:tc>
          <w:tcPr>
            <w:tcW w:w="2394" w:type="pct"/>
            <w:shd w:val="clear" w:color="auto" w:fill="auto"/>
          </w:tcPr>
          <w:p w14:paraId="5A62F63A" w14:textId="77777777" w:rsidR="00106B49" w:rsidRPr="00D77156" w:rsidRDefault="00106B49" w:rsidP="00787B69">
            <w:pPr>
              <w:rPr>
                <w:b/>
              </w:rPr>
            </w:pPr>
            <w:r w:rsidRPr="00DB7FA4">
              <w:rPr>
                <w:b/>
              </w:rPr>
              <w:t>Modeldocument tekst</w:t>
            </w:r>
          </w:p>
        </w:tc>
        <w:tc>
          <w:tcPr>
            <w:tcW w:w="2606" w:type="pct"/>
            <w:shd w:val="clear" w:color="auto" w:fill="auto"/>
          </w:tcPr>
          <w:p w14:paraId="218CFEF1" w14:textId="77777777" w:rsidR="00106B49" w:rsidRPr="00D77156" w:rsidRDefault="00106B49" w:rsidP="00787B69">
            <w:pPr>
              <w:rPr>
                <w:b/>
              </w:rPr>
            </w:pPr>
            <w:r w:rsidRPr="00DB7FA4">
              <w:rPr>
                <w:b/>
              </w:rPr>
              <w:t>Toelichting</w:t>
            </w:r>
          </w:p>
        </w:tc>
      </w:tr>
      <w:tr w:rsidR="00106B49" w:rsidRPr="00123774" w14:paraId="7A6BF9F4" w14:textId="77777777" w:rsidTr="00787B69">
        <w:trPr>
          <w:trHeight w:val="125"/>
        </w:trPr>
        <w:tc>
          <w:tcPr>
            <w:tcW w:w="2394" w:type="pct"/>
            <w:shd w:val="clear" w:color="auto" w:fill="auto"/>
          </w:tcPr>
          <w:p w14:paraId="2D200CAC" w14:textId="77777777" w:rsidR="00106B49" w:rsidRPr="00194473" w:rsidRDefault="00106B49" w:rsidP="00787B69">
            <w:pPr>
              <w:rPr>
                <w:rFonts w:cs="Arial"/>
                <w:bCs/>
                <w:color w:val="FF0000"/>
                <w:szCs w:val="18"/>
                <w:lang w:val="en-US"/>
              </w:rPr>
            </w:pPr>
            <w:r>
              <w:rPr>
                <w:rFonts w:cs="Arial"/>
                <w:bCs/>
                <w:color w:val="FF0000"/>
                <w:szCs w:val="18"/>
                <w:lang w:val="en-US"/>
              </w:rPr>
              <w:t>1</w:t>
            </w:r>
            <w:r w:rsidRPr="00194473">
              <w:rPr>
                <w:rFonts w:cs="Arial"/>
                <w:bCs/>
                <w:color w:val="FF0000"/>
                <w:szCs w:val="18"/>
                <w:lang w:val="en-US"/>
              </w:rPr>
              <w:t>.</w:t>
            </w:r>
          </w:p>
        </w:tc>
        <w:tc>
          <w:tcPr>
            <w:tcW w:w="2606" w:type="pct"/>
            <w:shd w:val="clear" w:color="auto" w:fill="auto"/>
          </w:tcPr>
          <w:p w14:paraId="4192EBC4" w14:textId="77777777" w:rsidR="00106B49" w:rsidRPr="00527D55" w:rsidRDefault="00106B49" w:rsidP="00787B69">
            <w:pPr>
              <w:rPr>
                <w:szCs w:val="18"/>
                <w:lang w:val="nl"/>
              </w:rPr>
            </w:pPr>
            <w:r w:rsidRPr="00194473">
              <w:rPr>
                <w:snapToGrid/>
                <w:szCs w:val="18"/>
              </w:rPr>
              <w:t>V</w:t>
            </w:r>
            <w:r>
              <w:rPr>
                <w:snapToGrid/>
                <w:szCs w:val="18"/>
              </w:rPr>
              <w:t>aste</w:t>
            </w:r>
            <w:r w:rsidRPr="00527D55">
              <w:rPr>
                <w:szCs w:val="18"/>
                <w:lang w:val="nl"/>
              </w:rPr>
              <w:t xml:space="preserve"> tekst.</w:t>
            </w:r>
          </w:p>
          <w:p w14:paraId="3C6B8A68" w14:textId="77777777" w:rsidR="00106B49" w:rsidRDefault="00106B49" w:rsidP="00787B69">
            <w:pPr>
              <w:autoSpaceDE w:val="0"/>
              <w:autoSpaceDN w:val="0"/>
              <w:adjustRightInd w:val="0"/>
              <w:spacing w:line="240" w:lineRule="auto"/>
              <w:rPr>
                <w:sz w:val="16"/>
                <w:szCs w:val="16"/>
                <w:lang w:val="nl"/>
              </w:rPr>
            </w:pPr>
          </w:p>
          <w:p w14:paraId="04A98736" w14:textId="77777777" w:rsidR="00106B49" w:rsidRPr="00527D55" w:rsidRDefault="00106B49" w:rsidP="00787B69">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76B4C468" w14:textId="77777777" w:rsidR="00106B49" w:rsidRPr="00FB1425" w:rsidRDefault="00106B49" w:rsidP="00787B6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AD2288">
              <w:rPr>
                <w:snapToGrid/>
                <w:kern w:val="0"/>
                <w:sz w:val="16"/>
                <w:szCs w:val="16"/>
                <w:lang w:eastAsia="nl-NL"/>
              </w:rPr>
              <w:t>de bank’</w:t>
            </w:r>
            <w:r w:rsidRPr="00FB1425">
              <w:rPr>
                <w:kern w:val="0"/>
                <w:sz w:val="16"/>
                <w:szCs w:val="16"/>
                <w:lang w:eastAsia="nl-NL"/>
              </w:rPr>
              <w:t>)</w:t>
            </w:r>
          </w:p>
          <w:p w14:paraId="0FDFC6EA" w14:textId="77777777" w:rsidR="00106B49" w:rsidRDefault="00106B49" w:rsidP="00787B69">
            <w:pPr>
              <w:autoSpaceDE w:val="0"/>
              <w:autoSpaceDN w:val="0"/>
              <w:adjustRightInd w:val="0"/>
              <w:spacing w:line="240" w:lineRule="auto"/>
              <w:rPr>
                <w:kern w:val="0"/>
                <w:lang w:eastAsia="nl-NL"/>
              </w:rPr>
            </w:pPr>
          </w:p>
          <w:p w14:paraId="16DEBFAC" w14:textId="77777777" w:rsidR="00106B49" w:rsidRPr="00DB7FA4" w:rsidRDefault="00106B49" w:rsidP="00787B69">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106B49" w:rsidRPr="00123774" w14:paraId="5011E3BB" w14:textId="77777777" w:rsidTr="00787B69">
        <w:trPr>
          <w:trHeight w:val="125"/>
        </w:trPr>
        <w:tc>
          <w:tcPr>
            <w:tcW w:w="2394" w:type="pct"/>
            <w:shd w:val="clear" w:color="auto" w:fill="auto"/>
          </w:tcPr>
          <w:p w14:paraId="1B6108FE" w14:textId="77777777" w:rsidR="00106B49" w:rsidRPr="00194473" w:rsidRDefault="00106B49" w:rsidP="00787B6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74A2BBC8" w14:textId="77777777" w:rsidR="00106B49" w:rsidRPr="00DB7FA4" w:rsidRDefault="00106B49" w:rsidP="00787B6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220ADAC0" w14:textId="77777777" w:rsidR="00106B49" w:rsidRPr="00DB7FA4" w:rsidRDefault="00106B49" w:rsidP="00787B69">
            <w:pPr>
              <w:rPr>
                <w:snapToGrid/>
                <w:kern w:val="0"/>
                <w:lang w:eastAsia="nl-NL"/>
              </w:rPr>
            </w:pPr>
          </w:p>
          <w:p w14:paraId="1576AB3B" w14:textId="77777777" w:rsidR="00106B49" w:rsidRPr="00DB7FA4" w:rsidRDefault="00106B49" w:rsidP="00787B6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0493A1BF" w14:textId="77777777" w:rsidR="00106B49" w:rsidRDefault="00106B49" w:rsidP="00787B6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2EB0CF6A" w14:textId="77777777" w:rsidR="00106B49" w:rsidRPr="002E19B9" w:rsidRDefault="00106B49" w:rsidP="00787B6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106B49" w:rsidRPr="00123774" w14:paraId="7293E3D3" w14:textId="77777777" w:rsidTr="00787B69">
        <w:trPr>
          <w:trHeight w:val="125"/>
        </w:trPr>
        <w:tc>
          <w:tcPr>
            <w:tcW w:w="2394" w:type="pct"/>
            <w:shd w:val="clear" w:color="auto" w:fill="auto"/>
          </w:tcPr>
          <w:p w14:paraId="595A6F0C" w14:textId="77777777" w:rsidR="00106B49" w:rsidRPr="00194473" w:rsidRDefault="00106B49" w:rsidP="00787B69">
            <w:pPr>
              <w:ind w:left="301"/>
              <w:rPr>
                <w:rFonts w:cs="Arial"/>
                <w:bCs/>
                <w:color w:val="800080"/>
                <w:szCs w:val="18"/>
              </w:rPr>
            </w:pP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D6311B2" w14:textId="77777777" w:rsidR="00106B49" w:rsidRDefault="00106B49" w:rsidP="00787B69">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CAAE0E9" w14:textId="77777777" w:rsidR="00106B49" w:rsidRDefault="00106B49" w:rsidP="00787B69">
            <w:pPr>
              <w:autoSpaceDE w:val="0"/>
              <w:autoSpaceDN w:val="0"/>
              <w:adjustRightInd w:val="0"/>
              <w:spacing w:line="240" w:lineRule="auto"/>
              <w:rPr>
                <w:rFonts w:cs="Arial"/>
                <w:szCs w:val="18"/>
              </w:rPr>
            </w:pPr>
          </w:p>
          <w:p w14:paraId="22831F3E" w14:textId="77777777" w:rsidR="00106B49" w:rsidRDefault="00106B49" w:rsidP="00787B69">
            <w:pPr>
              <w:spacing w:line="240" w:lineRule="auto"/>
              <w:ind w:left="227"/>
              <w:rPr>
                <w:rFonts w:cs="Arial"/>
                <w:sz w:val="16"/>
                <w:szCs w:val="16"/>
              </w:rPr>
            </w:pPr>
          </w:p>
          <w:p w14:paraId="1B5243C6" w14:textId="77777777" w:rsidR="00106B49" w:rsidRPr="00FC6ED9" w:rsidRDefault="00106B49" w:rsidP="00787B69">
            <w:pPr>
              <w:spacing w:line="240" w:lineRule="auto"/>
              <w:rPr>
                <w:rFonts w:cs="Arial"/>
                <w:szCs w:val="18"/>
                <w:u w:val="single"/>
              </w:rPr>
            </w:pPr>
            <w:r w:rsidRPr="00FC6ED9">
              <w:rPr>
                <w:rFonts w:cs="Arial"/>
                <w:szCs w:val="18"/>
                <w:u w:val="single"/>
              </w:rPr>
              <w:t>Mapping:</w:t>
            </w:r>
          </w:p>
          <w:p w14:paraId="3DFEC9E3" w14:textId="77777777" w:rsidR="00106B49" w:rsidRPr="00DB7FA4" w:rsidRDefault="00106B49" w:rsidP="00787B69">
            <w:pPr>
              <w:spacing w:line="240" w:lineRule="auto"/>
              <w:rPr>
                <w:rFonts w:cs="Arial"/>
                <w:sz w:val="16"/>
                <w:szCs w:val="16"/>
              </w:rPr>
            </w:pPr>
            <w:r>
              <w:rPr>
                <w:rFonts w:cs="Arial"/>
                <w:sz w:val="16"/>
                <w:szCs w:val="16"/>
              </w:rPr>
              <w:t>-zie tekstblok</w:t>
            </w:r>
          </w:p>
        </w:tc>
      </w:tr>
      <w:tr w:rsidR="00106B49" w:rsidRPr="00123774" w14:paraId="62939137" w14:textId="77777777" w:rsidTr="00787B69">
        <w:trPr>
          <w:trHeight w:val="125"/>
        </w:trPr>
        <w:tc>
          <w:tcPr>
            <w:tcW w:w="2394" w:type="pct"/>
            <w:shd w:val="clear" w:color="auto" w:fill="auto"/>
          </w:tcPr>
          <w:p w14:paraId="2E98181B" w14:textId="77777777" w:rsidR="00106B49" w:rsidRPr="0030107A" w:rsidRDefault="00106B49" w:rsidP="00787B69">
            <w:pPr>
              <w:tabs>
                <w:tab w:val="left" w:pos="-1440"/>
                <w:tab w:val="left" w:pos="-720"/>
              </w:tabs>
              <w:suppressAutoHyphens/>
              <w:spacing w:line="240" w:lineRule="atLeast"/>
              <w:ind w:left="284"/>
              <w:rPr>
                <w:rFonts w:cs="Arial"/>
                <w:color w:val="FF0000"/>
                <w:szCs w:val="18"/>
              </w:rPr>
            </w:pPr>
            <w:r w:rsidRPr="0030107A">
              <w:rPr>
                <w:rFonts w:cs="Arial"/>
                <w:color w:val="800080"/>
                <w:szCs w:val="18"/>
              </w:rPr>
              <w:t xml:space="preserve">(correspondentieadres: postbus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postbusnummer</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postcode</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 xml:space="preserve"> </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szCs w:val="18"/>
              </w:rPr>
              <w:t>plaats</w:t>
            </w:r>
            <w:r w:rsidRPr="0030107A">
              <w:rPr>
                <w:rFonts w:cs="Arial"/>
                <w:szCs w:val="18"/>
              </w:rPr>
              <w:fldChar w:fldCharType="begin"/>
            </w:r>
            <w:r w:rsidRPr="0030107A">
              <w:rPr>
                <w:rFonts w:cs="Arial"/>
                <w:szCs w:val="18"/>
              </w:rPr>
              <w:instrText>MacroButton Nomacro §</w:instrText>
            </w:r>
            <w:r w:rsidRPr="0030107A">
              <w:rPr>
                <w:rFonts w:cs="Arial"/>
                <w:szCs w:val="18"/>
              </w:rPr>
              <w:fldChar w:fldCharType="end"/>
            </w:r>
            <w:r w:rsidRPr="0030107A">
              <w:rPr>
                <w:rFonts w:cs="Arial"/>
                <w:color w:val="800080"/>
                <w:szCs w:val="18"/>
              </w:rPr>
              <w:t>)</w:t>
            </w:r>
          </w:p>
        </w:tc>
        <w:tc>
          <w:tcPr>
            <w:tcW w:w="2606" w:type="pct"/>
            <w:shd w:val="clear" w:color="auto" w:fill="auto"/>
          </w:tcPr>
          <w:p w14:paraId="1BE1806E" w14:textId="77777777" w:rsidR="00106B49" w:rsidRPr="0030107A" w:rsidRDefault="00106B49" w:rsidP="00787B69">
            <w:pPr>
              <w:spacing w:before="72"/>
              <w:rPr>
                <w:snapToGrid/>
              </w:rPr>
            </w:pPr>
            <w:r>
              <w:t>Optioneel postbusadres.</w:t>
            </w:r>
          </w:p>
          <w:p w14:paraId="3508AD6A" w14:textId="77777777" w:rsidR="00106B49" w:rsidRPr="00201932" w:rsidRDefault="00106B49" w:rsidP="00787B69">
            <w:pPr>
              <w:spacing w:before="72"/>
              <w:rPr>
                <w:sz w:val="16"/>
              </w:rPr>
            </w:pPr>
            <w:r w:rsidRPr="00201932">
              <w:rPr>
                <w:u w:val="single"/>
              </w:rPr>
              <w:t>Mapping postbusadres:</w:t>
            </w:r>
          </w:p>
          <w:p w14:paraId="28F190DA" w14:textId="77777777" w:rsidR="00106B49" w:rsidRPr="00201932" w:rsidRDefault="00106B49" w:rsidP="00787B6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64ED0C3" w14:textId="77777777" w:rsidR="00106B49" w:rsidRDefault="00106B49" w:rsidP="00787B69">
            <w:pPr>
              <w:spacing w:line="240" w:lineRule="auto"/>
              <w:ind w:left="227"/>
              <w:rPr>
                <w:sz w:val="16"/>
                <w:szCs w:val="16"/>
              </w:rPr>
            </w:pPr>
            <w:r w:rsidRPr="00201932">
              <w:rPr>
                <w:sz w:val="16"/>
                <w:szCs w:val="16"/>
              </w:rPr>
              <w:tab/>
            </w:r>
            <w:r>
              <w:rPr>
                <w:sz w:val="16"/>
                <w:szCs w:val="16"/>
              </w:rPr>
              <w:t>./postbusnummer</w:t>
            </w:r>
          </w:p>
          <w:p w14:paraId="28ABB351" w14:textId="77777777" w:rsidR="00106B49" w:rsidRDefault="00106B49" w:rsidP="00787B69">
            <w:pPr>
              <w:spacing w:line="240" w:lineRule="auto"/>
              <w:ind w:left="227"/>
              <w:rPr>
                <w:sz w:val="16"/>
                <w:szCs w:val="16"/>
              </w:rPr>
            </w:pPr>
            <w:r>
              <w:rPr>
                <w:sz w:val="16"/>
              </w:rPr>
              <w:tab/>
              <w:t>./</w:t>
            </w:r>
            <w:r>
              <w:rPr>
                <w:sz w:val="16"/>
                <w:szCs w:val="16"/>
              </w:rPr>
              <w:t>postcode</w:t>
            </w:r>
          </w:p>
          <w:p w14:paraId="5E0AE22C" w14:textId="77777777" w:rsidR="00106B49" w:rsidRDefault="00106B49" w:rsidP="00787B69">
            <w:pPr>
              <w:spacing w:line="240" w:lineRule="auto"/>
              <w:ind w:left="227"/>
            </w:pPr>
            <w:r>
              <w:rPr>
                <w:sz w:val="16"/>
                <w:szCs w:val="16"/>
              </w:rPr>
              <w:tab/>
              <w:t>./woonplaatsnaam</w:t>
            </w:r>
          </w:p>
        </w:tc>
      </w:tr>
      <w:tr w:rsidR="00106B49" w:rsidRPr="00123774" w14:paraId="18AB5D53" w14:textId="77777777" w:rsidTr="00787B69">
        <w:trPr>
          <w:trHeight w:val="125"/>
        </w:trPr>
        <w:tc>
          <w:tcPr>
            <w:tcW w:w="2394" w:type="pct"/>
            <w:shd w:val="clear" w:color="auto" w:fill="auto"/>
          </w:tcPr>
          <w:p w14:paraId="5236E603" w14:textId="77777777" w:rsidR="00106B49" w:rsidRPr="00194473" w:rsidRDefault="00106B49" w:rsidP="00787B69">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1F22E4AC" w14:textId="77777777" w:rsidR="00106B49" w:rsidRDefault="00106B49" w:rsidP="00787B69">
            <w:pPr>
              <w:spacing w:before="72"/>
            </w:pPr>
            <w:r>
              <w:t>Vaste tekst.</w:t>
            </w:r>
          </w:p>
        </w:tc>
      </w:tr>
      <w:tr w:rsidR="00106B49" w:rsidRPr="00123774" w14:paraId="144C2AFA" w14:textId="77777777" w:rsidTr="00787B69">
        <w:trPr>
          <w:trHeight w:val="125"/>
        </w:trPr>
        <w:tc>
          <w:tcPr>
            <w:tcW w:w="2394" w:type="pct"/>
            <w:shd w:val="clear" w:color="auto" w:fill="auto"/>
          </w:tcPr>
          <w:p w14:paraId="0127ED88" w14:textId="4CEF59B7" w:rsidR="00106B49" w:rsidRPr="0030107A" w:rsidRDefault="00106B49" w:rsidP="00787B69">
            <w:pPr>
              <w:tabs>
                <w:tab w:val="left" w:pos="-1440"/>
                <w:tab w:val="left" w:pos="-720"/>
              </w:tabs>
              <w:suppressAutoHyphens/>
              <w:ind w:left="284"/>
              <w:rPr>
                <w:rFonts w:cs="Arial"/>
                <w:color w:val="339966"/>
                <w:szCs w:val="18"/>
              </w:rPr>
            </w:pPr>
            <w:r w:rsidRPr="0030107A">
              <w:rPr>
                <w:rFonts w:cs="Arial"/>
                <w:color w:val="FF0000"/>
                <w:szCs w:val="18"/>
              </w:rPr>
              <w:t>hierna te noemen</w:t>
            </w:r>
            <w:r w:rsidR="00756445">
              <w:rPr>
                <w:rFonts w:cs="Arial"/>
                <w:color w:val="FF0000"/>
                <w:szCs w:val="18"/>
              </w:rPr>
              <w:t>:</w:t>
            </w:r>
            <w:r w:rsidRPr="0030107A">
              <w:rPr>
                <w:rFonts w:cs="Arial"/>
                <w:color w:val="FF0000"/>
                <w:szCs w:val="18"/>
              </w:rPr>
              <w:t xml:space="preserve"> “ASR”</w:t>
            </w:r>
            <w:r>
              <w:rPr>
                <w:rFonts w:cs="Arial"/>
                <w:color w:val="FF0000"/>
                <w:szCs w:val="18"/>
              </w:rPr>
              <w:t>;</w:t>
            </w:r>
          </w:p>
        </w:tc>
        <w:tc>
          <w:tcPr>
            <w:tcW w:w="2606" w:type="pct"/>
            <w:shd w:val="clear" w:color="auto" w:fill="auto"/>
          </w:tcPr>
          <w:p w14:paraId="73D02C9B" w14:textId="77777777" w:rsidR="00106B49" w:rsidRPr="00584C9C" w:rsidRDefault="00106B49" w:rsidP="00787B69">
            <w:pPr>
              <w:spacing w:before="72"/>
              <w:rPr>
                <w:snapToGrid/>
                <w:sz w:val="16"/>
                <w:szCs w:val="16"/>
              </w:rPr>
            </w:pPr>
            <w:r>
              <w:t xml:space="preserve">Vaste </w:t>
            </w:r>
            <w:r w:rsidRPr="00B61F35">
              <w:t>tekst</w:t>
            </w:r>
            <w:r>
              <w:t>.</w:t>
            </w:r>
          </w:p>
        </w:tc>
      </w:tr>
    </w:tbl>
    <w:p w14:paraId="491970CB" w14:textId="77777777" w:rsidR="00106B49" w:rsidRPr="00890735" w:rsidRDefault="00106B49" w:rsidP="00106B49">
      <w:pPr>
        <w:rPr>
          <w:snapToGrid/>
          <w:szCs w:val="18"/>
        </w:rPr>
      </w:pPr>
    </w:p>
    <w:p w14:paraId="7008E985" w14:textId="77777777" w:rsidR="00106B49" w:rsidRDefault="00106B49" w:rsidP="00106B49">
      <w:pPr>
        <w:pStyle w:val="Kop3"/>
        <w:numPr>
          <w:ilvl w:val="2"/>
          <w:numId w:val="1"/>
        </w:numPr>
      </w:pPr>
      <w:bookmarkStart w:id="52" w:name="_Toc464135501"/>
      <w:bookmarkStart w:id="53" w:name="_Toc5887053"/>
      <w:bookmarkStart w:id="54" w:name="_Toc6564379"/>
      <w:r>
        <w:lastRenderedPageBreak/>
        <w:t>Hypotheekgever en schuldenaar</w:t>
      </w:r>
      <w:bookmarkEnd w:id="52"/>
      <w:bookmarkEnd w:id="53"/>
      <w:bookmarkEnd w:id="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65DDA6C1" w14:textId="77777777" w:rsidTr="00787B69">
        <w:trPr>
          <w:trHeight w:val="125"/>
          <w:tblHeader/>
        </w:trPr>
        <w:tc>
          <w:tcPr>
            <w:tcW w:w="2394" w:type="pct"/>
            <w:shd w:val="clear" w:color="auto" w:fill="auto"/>
          </w:tcPr>
          <w:p w14:paraId="20F381FD" w14:textId="77777777" w:rsidR="00106B49" w:rsidRPr="00D77156" w:rsidRDefault="00106B49" w:rsidP="00787B69">
            <w:pPr>
              <w:rPr>
                <w:b/>
              </w:rPr>
            </w:pPr>
            <w:r w:rsidRPr="00DB7FA4">
              <w:rPr>
                <w:b/>
              </w:rPr>
              <w:t>Modeldocument tekst</w:t>
            </w:r>
          </w:p>
        </w:tc>
        <w:tc>
          <w:tcPr>
            <w:tcW w:w="2606" w:type="pct"/>
            <w:shd w:val="clear" w:color="auto" w:fill="auto"/>
          </w:tcPr>
          <w:p w14:paraId="38CE8554" w14:textId="77777777" w:rsidR="00106B49" w:rsidRPr="00D77156" w:rsidRDefault="00106B49" w:rsidP="00787B69">
            <w:pPr>
              <w:rPr>
                <w:b/>
              </w:rPr>
            </w:pPr>
            <w:r w:rsidRPr="00DB7FA4">
              <w:rPr>
                <w:b/>
              </w:rPr>
              <w:t>Toelichting</w:t>
            </w:r>
          </w:p>
        </w:tc>
      </w:tr>
      <w:tr w:rsidR="00106B49" w:rsidRPr="00123774" w14:paraId="33003600" w14:textId="77777777" w:rsidTr="00787B69">
        <w:trPr>
          <w:trHeight w:val="125"/>
        </w:trPr>
        <w:tc>
          <w:tcPr>
            <w:tcW w:w="2394" w:type="pct"/>
            <w:shd w:val="clear" w:color="auto" w:fill="auto"/>
          </w:tcPr>
          <w:p w14:paraId="03531FA5" w14:textId="77777777" w:rsidR="00106B49" w:rsidRPr="00194473" w:rsidRDefault="00106B49" w:rsidP="00787B69">
            <w:pPr>
              <w:rPr>
                <w:rFonts w:cs="Arial"/>
                <w:bCs/>
                <w:color w:val="FF0000"/>
                <w:szCs w:val="18"/>
              </w:rPr>
            </w:pPr>
            <w:r>
              <w:rPr>
                <w:rFonts w:cs="Arial"/>
                <w:color w:val="FF0000"/>
                <w:szCs w:val="18"/>
              </w:rPr>
              <w:t>2</w:t>
            </w:r>
            <w:r w:rsidRPr="00194473">
              <w:rPr>
                <w:rFonts w:cs="Arial"/>
                <w:bCs/>
                <w:color w:val="FF0000"/>
                <w:szCs w:val="18"/>
              </w:rPr>
              <w:t>.</w:t>
            </w:r>
          </w:p>
        </w:tc>
        <w:tc>
          <w:tcPr>
            <w:tcW w:w="2606" w:type="pct"/>
            <w:shd w:val="clear" w:color="auto" w:fill="auto"/>
          </w:tcPr>
          <w:p w14:paraId="26F1B524" w14:textId="77777777" w:rsidR="00106B49" w:rsidRDefault="00106B49" w:rsidP="00787B69">
            <w:pPr>
              <w:rPr>
                <w:snapToGrid/>
                <w:szCs w:val="18"/>
              </w:rPr>
            </w:pPr>
            <w:r>
              <w:rPr>
                <w:snapToGrid/>
                <w:szCs w:val="18"/>
              </w:rPr>
              <w:t>Vaste tekst.</w:t>
            </w:r>
          </w:p>
          <w:p w14:paraId="21BEE266" w14:textId="77777777" w:rsidR="00106B49" w:rsidRPr="00C355B6" w:rsidRDefault="00106B49" w:rsidP="00787B69">
            <w:pPr>
              <w:rPr>
                <w:snapToGrid/>
                <w:szCs w:val="18"/>
              </w:rPr>
            </w:pPr>
          </w:p>
        </w:tc>
      </w:tr>
      <w:tr w:rsidR="00106B49" w:rsidRPr="00123774" w14:paraId="0F043AD8" w14:textId="77777777" w:rsidTr="00787B69">
        <w:trPr>
          <w:trHeight w:val="125"/>
        </w:trPr>
        <w:tc>
          <w:tcPr>
            <w:tcW w:w="2394" w:type="pct"/>
            <w:shd w:val="clear" w:color="auto" w:fill="auto"/>
          </w:tcPr>
          <w:p w14:paraId="2A247AC3" w14:textId="77777777" w:rsidR="00106B49" w:rsidRPr="00194473" w:rsidRDefault="00106B49" w:rsidP="00787B69">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54865FBC" w14:textId="77777777" w:rsidR="00106B49" w:rsidRDefault="00106B49" w:rsidP="00787B69">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(-en)</w:t>
            </w:r>
            <w:r w:rsidRPr="00DB7FA4">
              <w:rPr>
                <w:snapToGrid/>
                <w:kern w:val="0"/>
                <w:lang w:eastAsia="nl-NL"/>
              </w:rPr>
              <w:t>.</w:t>
            </w:r>
            <w:r>
              <w:rPr>
                <w:snapToGrid/>
                <w:kern w:val="0"/>
                <w:lang w:eastAsia="nl-NL"/>
              </w:rPr>
              <w:t xml:space="preserve"> </w:t>
            </w:r>
            <w:r w:rsidRPr="00DB7FA4">
              <w:rPr>
                <w:snapToGrid/>
                <w:kern w:val="0"/>
                <w:lang w:eastAsia="nl-NL"/>
              </w:rPr>
              <w:t>Er kan maximaal één gevolmachtigde vermeld worden, die optreedt voor de genoemde partij</w:t>
            </w:r>
            <w:r>
              <w:rPr>
                <w:snapToGrid/>
                <w:kern w:val="0"/>
                <w:lang w:eastAsia="nl-NL"/>
              </w:rPr>
              <w:t>(-en)</w:t>
            </w:r>
            <w:r w:rsidRPr="00DB7FA4">
              <w:rPr>
                <w:snapToGrid/>
                <w:kern w:val="0"/>
                <w:lang w:eastAsia="nl-NL"/>
              </w:rPr>
              <w:t>.</w:t>
            </w:r>
          </w:p>
          <w:p w14:paraId="244103AC" w14:textId="2E5A9651" w:rsidR="00DF6F5E" w:rsidRDefault="006F7578" w:rsidP="00787B69">
            <w:pPr>
              <w:rPr>
                <w:snapToGrid/>
                <w:kern w:val="0"/>
                <w:lang w:eastAsia="nl-NL"/>
              </w:rPr>
            </w:pPr>
            <w:r>
              <w:rPr>
                <w:snapToGrid/>
                <w:kern w:val="0"/>
                <w:lang w:eastAsia="nl-NL"/>
              </w:rPr>
              <w:t>Het opnemen van een gevolmachtigde</w:t>
            </w:r>
            <w:r w:rsidR="00DF6F5E">
              <w:rPr>
                <w:snapToGrid/>
                <w:kern w:val="0"/>
                <w:lang w:eastAsia="nl-NL"/>
              </w:rPr>
              <w:t xml:space="preserve"> is ook alleen op dit niveau mogelijk. Het is</w:t>
            </w:r>
            <w:r>
              <w:rPr>
                <w:snapToGrid/>
                <w:kern w:val="0"/>
                <w:lang w:eastAsia="nl-NL"/>
              </w:rPr>
              <w:t xml:space="preserve"> in deze akte</w:t>
            </w:r>
            <w:r w:rsidR="00DF6F5E">
              <w:rPr>
                <w:snapToGrid/>
                <w:kern w:val="0"/>
                <w:lang w:eastAsia="nl-NL"/>
              </w:rPr>
              <w:t xml:space="preserve"> niet mogelijk om binnen </w:t>
            </w:r>
            <w:r>
              <w:rPr>
                <w:snapToGrid/>
                <w:kern w:val="0"/>
                <w:lang w:eastAsia="nl-NL"/>
              </w:rPr>
              <w:t xml:space="preserve">de hierna volgende </w:t>
            </w:r>
            <w:r w:rsidRPr="006F7578">
              <w:rPr>
                <w:snapToGrid/>
                <w:kern w:val="0"/>
                <w:lang w:eastAsia="nl-NL"/>
              </w:rPr>
              <w:t>tekstblokken PARTIJ NA</w:t>
            </w:r>
            <w:r>
              <w:rPr>
                <w:snapToGrid/>
                <w:kern w:val="0"/>
                <w:lang w:eastAsia="nl-NL"/>
              </w:rPr>
              <w:t>TUURLIJK PERSOON /</w:t>
            </w:r>
            <w:r w:rsidRPr="006F7578">
              <w:rPr>
                <w:snapToGrid/>
                <w:kern w:val="0"/>
                <w:lang w:eastAsia="nl-NL"/>
              </w:rPr>
              <w:t xml:space="preserve"> PARTIJ NIET NATUURLIJK PERSOON</w:t>
            </w:r>
            <w:r>
              <w:rPr>
                <w:snapToGrid/>
                <w:kern w:val="0"/>
                <w:lang w:eastAsia="nl-NL"/>
              </w:rPr>
              <w:t xml:space="preserve"> gevolmachtigden op te nemen.</w:t>
            </w:r>
          </w:p>
          <w:p w14:paraId="4213816B" w14:textId="77777777" w:rsidR="00106B49" w:rsidRDefault="00106B49" w:rsidP="00787B69">
            <w:pPr>
              <w:rPr>
                <w:snapToGrid/>
                <w:kern w:val="0"/>
                <w:lang w:eastAsia="nl-NL"/>
              </w:rPr>
            </w:pPr>
          </w:p>
          <w:p w14:paraId="0158C2B6" w14:textId="77777777" w:rsidR="00106B49" w:rsidRDefault="00106B49" w:rsidP="00787B69">
            <w:pPr>
              <w:rPr>
                <w:snapToGrid/>
                <w:kern w:val="0"/>
                <w:lang w:eastAsia="nl-NL"/>
              </w:rPr>
            </w:pPr>
            <w:r>
              <w:rPr>
                <w:snapToGrid/>
                <w:kern w:val="0"/>
                <w:lang w:eastAsia="nl-NL"/>
              </w:rPr>
              <w:t>In deze akte treedt de gevolmachtigde op voor:</w:t>
            </w:r>
          </w:p>
          <w:p w14:paraId="4532759E" w14:textId="77777777" w:rsidR="00106B49" w:rsidRDefault="00106B49" w:rsidP="00787B69">
            <w:pPr>
              <w:rPr>
                <w:snapToGrid/>
                <w:kern w:val="0"/>
                <w:lang w:eastAsia="nl-NL"/>
              </w:rPr>
            </w:pPr>
            <w:r>
              <w:rPr>
                <w:snapToGrid/>
                <w:kern w:val="0"/>
                <w:lang w:eastAsia="nl-NL"/>
              </w:rPr>
              <w:t>a. één partij: de hypotheekgever en schuldenaar,</w:t>
            </w:r>
          </w:p>
          <w:p w14:paraId="3BD6FC67" w14:textId="77777777" w:rsidR="00106B49" w:rsidRDefault="00106B49" w:rsidP="00787B69">
            <w:pPr>
              <w:rPr>
                <w:snapToGrid/>
                <w:kern w:val="0"/>
                <w:lang w:eastAsia="nl-NL"/>
              </w:rPr>
            </w:pPr>
            <w:r>
              <w:rPr>
                <w:snapToGrid/>
                <w:kern w:val="0"/>
                <w:lang w:eastAsia="nl-NL"/>
              </w:rPr>
              <w:t>b. twee partijen: de partij hiervoor genoemd onder a. en de (derde) hypotheekgever.</w:t>
            </w:r>
          </w:p>
          <w:p w14:paraId="419DBDBB" w14:textId="77777777" w:rsidR="00106B49" w:rsidRDefault="00106B49" w:rsidP="00787B69">
            <w:pPr>
              <w:rPr>
                <w:snapToGrid/>
                <w:kern w:val="0"/>
                <w:lang w:eastAsia="nl-NL"/>
              </w:rPr>
            </w:pPr>
          </w:p>
          <w:p w14:paraId="5B847F41" w14:textId="77777777" w:rsidR="00106B49" w:rsidRPr="0030107A" w:rsidRDefault="00106B49" w:rsidP="00787B69">
            <w:pPr>
              <w:rPr>
                <w:snapToGrid/>
                <w:kern w:val="0"/>
                <w:u w:val="single"/>
                <w:lang w:eastAsia="nl-NL"/>
              </w:rPr>
            </w:pPr>
            <w:r w:rsidRPr="0030107A">
              <w:rPr>
                <w:snapToGrid/>
                <w:kern w:val="0"/>
                <w:u w:val="single"/>
                <w:lang w:eastAsia="nl-NL"/>
              </w:rPr>
              <w:t>Mapping optie a.:</w:t>
            </w:r>
          </w:p>
          <w:p w14:paraId="0512D608" w14:textId="77777777" w:rsidR="00106B49" w:rsidRPr="00AD2288" w:rsidRDefault="00106B49" w:rsidP="00787B69">
            <w:pPr>
              <w:rPr>
                <w:snapToGrid/>
                <w:kern w:val="0"/>
                <w:sz w:val="16"/>
                <w:szCs w:val="16"/>
                <w:lang w:eastAsia="nl-NL"/>
              </w:rPr>
            </w:pPr>
            <w:r w:rsidRPr="00AD2288">
              <w:rPr>
                <w:snapToGrid/>
                <w:kern w:val="0"/>
                <w:sz w:val="16"/>
                <w:szCs w:val="16"/>
                <w:lang w:eastAsia="nl-NL"/>
              </w:rPr>
              <w:t>//IMKAD_AangebodenStuk/Partij/Gevolmachtigde, waarbij ./aanduidingpartij(‘</w:t>
            </w:r>
            <w:r>
              <w:rPr>
                <w:rFonts w:cs="Arial"/>
                <w:snapToGrid/>
                <w:kern w:val="0"/>
                <w:sz w:val="16"/>
                <w:szCs w:val="16"/>
                <w:lang w:eastAsia="nl-NL"/>
              </w:rPr>
              <w:t>de schuldenaar</w:t>
            </w:r>
            <w:r w:rsidRPr="00AF2670">
              <w:rPr>
                <w:rFonts w:cs="Arial"/>
                <w:snapToGrid/>
                <w:kern w:val="0"/>
                <w:sz w:val="16"/>
                <w:szCs w:val="16"/>
                <w:lang w:eastAsia="nl-NL"/>
              </w:rPr>
              <w:t>’</w:t>
            </w:r>
            <w:r w:rsidRPr="00AD2288">
              <w:rPr>
                <w:snapToGrid/>
                <w:kern w:val="0"/>
                <w:sz w:val="16"/>
                <w:szCs w:val="16"/>
                <w:lang w:eastAsia="nl-NL"/>
              </w:rPr>
              <w:t>)</w:t>
            </w:r>
          </w:p>
          <w:p w14:paraId="3EA99639" w14:textId="77777777" w:rsidR="00106B49" w:rsidRDefault="00106B49" w:rsidP="00787B69">
            <w:pPr>
              <w:rPr>
                <w:rFonts w:cs="Arial"/>
                <w:snapToGrid/>
                <w:kern w:val="0"/>
                <w:sz w:val="16"/>
                <w:szCs w:val="16"/>
                <w:lang w:eastAsia="nl-NL"/>
              </w:rPr>
            </w:pPr>
          </w:p>
          <w:p w14:paraId="0AF4CDB8" w14:textId="77777777" w:rsidR="00106B49" w:rsidRPr="0030107A" w:rsidRDefault="00106B49" w:rsidP="00787B69">
            <w:pPr>
              <w:rPr>
                <w:rFonts w:cs="Arial"/>
                <w:snapToGrid/>
                <w:kern w:val="0"/>
                <w:sz w:val="16"/>
                <w:szCs w:val="16"/>
                <w:u w:val="single"/>
                <w:lang w:eastAsia="nl-NL"/>
              </w:rPr>
            </w:pPr>
            <w:r w:rsidRPr="0030107A">
              <w:rPr>
                <w:rFonts w:cs="Arial"/>
                <w:snapToGrid/>
                <w:kern w:val="0"/>
                <w:sz w:val="16"/>
                <w:szCs w:val="16"/>
                <w:u w:val="single"/>
                <w:lang w:eastAsia="nl-NL"/>
              </w:rPr>
              <w:t>Mapping optie b.:</w:t>
            </w:r>
          </w:p>
          <w:p w14:paraId="6C84CA7B" w14:textId="78926981" w:rsidR="00106B49" w:rsidRDefault="00106B49" w:rsidP="00787B69">
            <w:pPr>
              <w:rPr>
                <w:rFonts w:cs="Arial"/>
                <w:snapToGrid/>
                <w:kern w:val="0"/>
                <w:sz w:val="16"/>
                <w:szCs w:val="16"/>
                <w:lang w:eastAsia="nl-NL"/>
              </w:rPr>
            </w:pPr>
            <w:r>
              <w:rPr>
                <w:rFonts w:cs="Arial"/>
                <w:snapToGrid/>
                <w:kern w:val="0"/>
                <w:sz w:val="16"/>
                <w:szCs w:val="16"/>
                <w:lang w:eastAsia="nl-NL"/>
              </w:rPr>
              <w:t>In deze optie</w:t>
            </w:r>
            <w:r w:rsidR="00B94896">
              <w:rPr>
                <w:rFonts w:cs="Arial"/>
                <w:snapToGrid/>
                <w:kern w:val="0"/>
                <w:sz w:val="16"/>
                <w:szCs w:val="16"/>
                <w:lang w:eastAsia="nl-NL"/>
              </w:rPr>
              <w:t xml:space="preserve"> treedt de gevolmachtigde op vo</w:t>
            </w:r>
            <w:r>
              <w:rPr>
                <w:rFonts w:cs="Arial"/>
                <w:snapToGrid/>
                <w:kern w:val="0"/>
                <w:sz w:val="16"/>
                <w:szCs w:val="16"/>
                <w:lang w:eastAsia="nl-NL"/>
              </w:rPr>
              <w:t>o</w:t>
            </w:r>
            <w:r w:rsidR="00B94896">
              <w:rPr>
                <w:rFonts w:cs="Arial"/>
                <w:snapToGrid/>
                <w:kern w:val="0"/>
                <w:sz w:val="16"/>
                <w:szCs w:val="16"/>
                <w:lang w:eastAsia="nl-NL"/>
              </w:rPr>
              <w:t>r</w:t>
            </w:r>
            <w:r>
              <w:rPr>
                <w:rFonts w:cs="Arial"/>
                <w:snapToGrid/>
                <w:kern w:val="0"/>
                <w:sz w:val="16"/>
                <w:szCs w:val="16"/>
                <w:lang w:eastAsia="nl-NL"/>
              </w:rPr>
              <w:t xml:space="preserve"> 2 partijen, het is daarom noodzakelijk dat deze partijen gegroepeerd worden onder één partij waaraan de gevolmachtigde gekoppeld wordt.</w:t>
            </w:r>
          </w:p>
          <w:p w14:paraId="3D58CB31" w14:textId="77777777" w:rsidR="00106B49" w:rsidRDefault="00106B49" w:rsidP="00787B69">
            <w:pPr>
              <w:rPr>
                <w:snapToGrid/>
                <w:kern w:val="0"/>
                <w:u w:val="single"/>
                <w:lang w:eastAsia="nl-NL"/>
              </w:rPr>
            </w:pPr>
          </w:p>
          <w:p w14:paraId="1277F00B" w14:textId="77777777" w:rsidR="00106B49" w:rsidRPr="00AD2288" w:rsidRDefault="00106B49" w:rsidP="00787B69">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1E409649"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2ED24284"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34E8D2E"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Pr>
                <w:snapToGrid/>
                <w:kern w:val="0"/>
                <w:sz w:val="16"/>
                <w:szCs w:val="16"/>
                <w:lang w:eastAsia="nl-NL"/>
              </w:rPr>
              <w:t>schuldenaar-derde hypotheekgever</w:t>
            </w:r>
            <w:r w:rsidRPr="00AD2288">
              <w:rPr>
                <w:snapToGrid/>
                <w:kern w:val="0"/>
                <w:sz w:val="16"/>
                <w:szCs w:val="16"/>
                <w:lang w:eastAsia="nl-NL"/>
              </w:rPr>
              <w:t>’)</w:t>
            </w:r>
          </w:p>
          <w:p w14:paraId="078B05A4" w14:textId="77777777" w:rsidR="00106B49" w:rsidRPr="00AD2288" w:rsidRDefault="00106B49" w:rsidP="00787B69">
            <w:pPr>
              <w:rPr>
                <w:sz w:val="16"/>
                <w:szCs w:val="16"/>
                <w:lang w:val="nl"/>
              </w:rPr>
            </w:pPr>
            <w:r w:rsidRPr="00AD2288">
              <w:rPr>
                <w:sz w:val="16"/>
                <w:szCs w:val="16"/>
                <w:lang w:val="nl"/>
              </w:rPr>
              <w:t>De overige mapping is opgenomen in het genoemde tekstblok.</w:t>
            </w:r>
          </w:p>
          <w:p w14:paraId="7B641594" w14:textId="77777777" w:rsidR="00106B49" w:rsidRPr="00AD2288" w:rsidRDefault="00106B49" w:rsidP="00787B69">
            <w:pPr>
              <w:rPr>
                <w:szCs w:val="18"/>
                <w:lang w:val="nl"/>
              </w:rPr>
            </w:pPr>
          </w:p>
          <w:p w14:paraId="499CC706" w14:textId="77777777" w:rsidR="00106B49" w:rsidRPr="00AD2288" w:rsidRDefault="00106B49" w:rsidP="00787B69">
            <w:pPr>
              <w:rPr>
                <w:snapToGrid/>
                <w:kern w:val="0"/>
                <w:lang w:eastAsia="nl-NL"/>
              </w:rPr>
            </w:pPr>
            <w:r w:rsidRPr="00AD2288">
              <w:rPr>
                <w:snapToGrid/>
                <w:kern w:val="0"/>
                <w:u w:val="single"/>
                <w:lang w:eastAsia="nl-NL"/>
              </w:rPr>
              <w:t>Mapping gevolmachtigde</w:t>
            </w:r>
            <w:r w:rsidRPr="00AD2288">
              <w:rPr>
                <w:snapToGrid/>
                <w:kern w:val="0"/>
                <w:lang w:eastAsia="nl-NL"/>
              </w:rPr>
              <w:t>:</w:t>
            </w:r>
          </w:p>
          <w:p w14:paraId="1E8C1F8D" w14:textId="77777777" w:rsidR="00106B49" w:rsidRDefault="00106B49" w:rsidP="00787B69">
            <w:pPr>
              <w:rPr>
                <w:rFonts w:cs="Arial"/>
                <w:snapToGrid/>
                <w:kern w:val="0"/>
                <w:sz w:val="16"/>
                <w:szCs w:val="16"/>
                <w:lang w:eastAsia="nl-NL"/>
              </w:rPr>
            </w:pPr>
            <w:r w:rsidRPr="00AD2288">
              <w:rPr>
                <w:snapToGrid/>
                <w:kern w:val="0"/>
                <w:sz w:val="16"/>
                <w:szCs w:val="16"/>
                <w:lang w:eastAsia="nl-NL"/>
              </w:rPr>
              <w:t>//IMKAD_</w:t>
            </w:r>
            <w:r w:rsidRPr="00AD2288">
              <w:rPr>
                <w:rFonts w:cs="Arial"/>
                <w:snapToGrid/>
                <w:kern w:val="0"/>
                <w:sz w:val="16"/>
                <w:szCs w:val="16"/>
                <w:lang w:eastAsia="nl-NL"/>
              </w:rPr>
              <w:t>AangebodenStuk</w:t>
            </w:r>
            <w:r w:rsidRPr="00AD2288">
              <w:rPr>
                <w:snapToGrid/>
                <w:kern w:val="0"/>
                <w:sz w:val="16"/>
                <w:szCs w:val="16"/>
                <w:lang w:eastAsia="nl-NL"/>
              </w:rPr>
              <w:t>/Partij/Gevolmachtigde, waarbij ./aanduidingPartij(‘</w:t>
            </w:r>
            <w:r>
              <w:rPr>
                <w:snapToGrid/>
                <w:kern w:val="0"/>
                <w:sz w:val="16"/>
                <w:szCs w:val="16"/>
                <w:lang w:eastAsia="nl-NL"/>
              </w:rPr>
              <w:t>schuldenaar-derde hypotheekgever</w:t>
            </w:r>
            <w:r w:rsidRPr="00AD2288">
              <w:rPr>
                <w:snapToGrid/>
                <w:kern w:val="0"/>
                <w:sz w:val="16"/>
                <w:szCs w:val="16"/>
                <w:lang w:eastAsia="nl-NL"/>
              </w:rPr>
              <w:t>’)</w:t>
            </w:r>
          </w:p>
          <w:p w14:paraId="00A32D0F" w14:textId="77777777" w:rsidR="00106B49" w:rsidRPr="00955FFA" w:rsidRDefault="00106B49" w:rsidP="00787B69">
            <w:pPr>
              <w:autoSpaceDE w:val="0"/>
              <w:autoSpaceDN w:val="0"/>
              <w:adjustRightInd w:val="0"/>
              <w:spacing w:line="240" w:lineRule="auto"/>
              <w:rPr>
                <w:snapToGrid/>
                <w:kern w:val="0"/>
                <w:sz w:val="16"/>
                <w:szCs w:val="16"/>
                <w:lang w:eastAsia="nl-NL"/>
              </w:rPr>
            </w:pPr>
          </w:p>
        </w:tc>
      </w:tr>
      <w:tr w:rsidR="00106B49" w:rsidRPr="00123774" w14:paraId="05F22823" w14:textId="77777777" w:rsidTr="00787B69">
        <w:trPr>
          <w:trHeight w:val="125"/>
        </w:trPr>
        <w:tc>
          <w:tcPr>
            <w:tcW w:w="2394" w:type="pct"/>
            <w:shd w:val="clear" w:color="auto" w:fill="auto"/>
          </w:tcPr>
          <w:p w14:paraId="30523242" w14:textId="77777777" w:rsidR="00106B49" w:rsidRPr="00194473" w:rsidRDefault="00106B49" w:rsidP="00787B69">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C5EDF62" w14:textId="77777777" w:rsidR="00106B49" w:rsidRPr="00FC6ED9" w:rsidRDefault="00106B49" w:rsidP="00787B69">
            <w:pPr>
              <w:rPr>
                <w:rFonts w:cs="Arial"/>
                <w:bCs/>
                <w:color w:val="800080"/>
                <w:sz w:val="20"/>
              </w:rPr>
            </w:pPr>
          </w:p>
        </w:tc>
        <w:tc>
          <w:tcPr>
            <w:tcW w:w="2606" w:type="pct"/>
            <w:shd w:val="clear" w:color="auto" w:fill="auto"/>
          </w:tcPr>
          <w:p w14:paraId="3EACAD26" w14:textId="77777777" w:rsidR="00106B49" w:rsidRDefault="00106B49" w:rsidP="00787B69">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017B543D" w14:textId="77777777" w:rsidR="00106B49" w:rsidRPr="00AD2288" w:rsidRDefault="00106B49" w:rsidP="00787B69">
            <w:pPr>
              <w:rPr>
                <w:rFonts w:cs="Arial"/>
                <w:snapToGrid/>
                <w:kern w:val="0"/>
                <w:szCs w:val="18"/>
                <w:lang w:eastAsia="nl-NL"/>
              </w:rPr>
            </w:pPr>
            <w:r w:rsidRPr="00AD2288">
              <w:rPr>
                <w:szCs w:val="18"/>
                <w:u w:val="single"/>
              </w:rPr>
              <w:t>Mapping alleen partij ‘</w:t>
            </w:r>
            <w:r w:rsidRPr="003A25CE">
              <w:rPr>
                <w:szCs w:val="18"/>
                <w:u w:val="single"/>
              </w:rPr>
              <w:t>de schuldenaar</w:t>
            </w:r>
            <w:r w:rsidRPr="00AD2288">
              <w:rPr>
                <w:szCs w:val="18"/>
                <w:u w:val="single"/>
              </w:rPr>
              <w:t>’ aanwezig:</w:t>
            </w:r>
          </w:p>
          <w:p w14:paraId="735B5BE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12E2CD60"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Pr="003A25CE">
              <w:rPr>
                <w:snapToGrid/>
                <w:kern w:val="0"/>
                <w:sz w:val="16"/>
                <w:szCs w:val="16"/>
                <w:lang w:eastAsia="nl-NL"/>
              </w:rPr>
              <w:t>de schuldenaar</w:t>
            </w:r>
            <w:r w:rsidRPr="00AD2288">
              <w:rPr>
                <w:snapToGrid/>
                <w:kern w:val="0"/>
                <w:sz w:val="16"/>
                <w:szCs w:val="16"/>
                <w:lang w:eastAsia="nl-NL"/>
              </w:rPr>
              <w:t>’)</w:t>
            </w:r>
          </w:p>
          <w:p w14:paraId="21ED89F5"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0D24AAE"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0E87C46A" w14:textId="77777777" w:rsidR="00106B49" w:rsidRPr="00AD2288" w:rsidRDefault="00106B49" w:rsidP="00787B69">
            <w:pPr>
              <w:rPr>
                <w:rFonts w:cs="Arial"/>
                <w:snapToGrid/>
                <w:kern w:val="0"/>
                <w:szCs w:val="18"/>
                <w:lang w:eastAsia="nl-NL"/>
              </w:rPr>
            </w:pPr>
          </w:p>
          <w:p w14:paraId="0986C9C3" w14:textId="77777777" w:rsidR="00106B49" w:rsidRPr="00AD2288" w:rsidRDefault="00106B49" w:rsidP="00787B69">
            <w:pPr>
              <w:rPr>
                <w:szCs w:val="18"/>
                <w:u w:val="single"/>
              </w:rPr>
            </w:pPr>
            <w:r w:rsidRPr="00AD2288">
              <w:rPr>
                <w:szCs w:val="18"/>
                <w:u w:val="single"/>
              </w:rPr>
              <w:t>Mapping ‘verzamel’ partij aanwezig:</w:t>
            </w:r>
          </w:p>
          <w:p w14:paraId="12F6FA9C"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5C2284">
              <w:rPr>
                <w:snapToGrid/>
                <w:kern w:val="0"/>
                <w:sz w:val="16"/>
                <w:szCs w:val="16"/>
                <w:lang w:eastAsia="nl-NL"/>
              </w:rPr>
              <w:t>schuldenaar-derde hypotheekgever</w:t>
            </w:r>
            <w:r w:rsidRPr="00AD2288">
              <w:rPr>
                <w:rFonts w:cs="Arial"/>
                <w:snapToGrid/>
                <w:kern w:val="0"/>
                <w:sz w:val="16"/>
                <w:szCs w:val="16"/>
                <w:lang w:eastAsia="nl-NL"/>
              </w:rPr>
              <w:t>’)/Partij</w:t>
            </w:r>
          </w:p>
          <w:p w14:paraId="27F8F210"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46B1CEB" w14:textId="77777777" w:rsidR="00106B49" w:rsidRPr="00AD2288" w:rsidRDefault="00106B49" w:rsidP="00787B69">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Pr>
                <w:snapToGrid/>
                <w:kern w:val="0"/>
                <w:sz w:val="16"/>
                <w:szCs w:val="16"/>
                <w:lang w:eastAsia="nl-NL"/>
              </w:rPr>
              <w:t>(‘</w:t>
            </w:r>
            <w:r w:rsidRPr="005C2284">
              <w:rPr>
                <w:snapToGrid/>
                <w:kern w:val="0"/>
                <w:sz w:val="16"/>
                <w:szCs w:val="16"/>
                <w:lang w:eastAsia="nl-NL"/>
              </w:rPr>
              <w:t>de schuldenaar</w:t>
            </w:r>
            <w:r w:rsidRPr="00AD2288">
              <w:rPr>
                <w:snapToGrid/>
                <w:kern w:val="0"/>
                <w:sz w:val="16"/>
                <w:szCs w:val="16"/>
                <w:lang w:eastAsia="nl-NL"/>
              </w:rPr>
              <w:t>’)</w:t>
            </w:r>
          </w:p>
          <w:p w14:paraId="6C411353"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178F3A96"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CC74177" w14:textId="77777777" w:rsidR="00106B49" w:rsidRPr="00F04F48" w:rsidRDefault="00106B49" w:rsidP="00787B69">
            <w:pPr>
              <w:autoSpaceDE w:val="0"/>
              <w:autoSpaceDN w:val="0"/>
              <w:adjustRightInd w:val="0"/>
              <w:spacing w:line="240" w:lineRule="auto"/>
            </w:pPr>
          </w:p>
          <w:p w14:paraId="33275C2E" w14:textId="77777777" w:rsidR="00106B49" w:rsidRPr="00AD2288" w:rsidRDefault="00106B49" w:rsidP="00787B69">
            <w:pPr>
              <w:rPr>
                <w:u w:val="single"/>
              </w:rPr>
            </w:pPr>
            <w:r w:rsidRPr="00AD2288">
              <w:rPr>
                <w:u w:val="single"/>
              </w:rPr>
              <w:t>Mapping stukdeel:</w:t>
            </w:r>
          </w:p>
          <w:p w14:paraId="0808248F"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Pr>
                <w:rFonts w:cs="Arial"/>
                <w:sz w:val="16"/>
                <w:szCs w:val="16"/>
              </w:rPr>
              <w:t>schuldenaar</w:t>
            </w:r>
            <w:r w:rsidRPr="00AD2288">
              <w:rPr>
                <w:rFonts w:cs="Arial"/>
                <w:sz w:val="16"/>
                <w:szCs w:val="16"/>
              </w:rPr>
              <w:t xml:space="preserve">-partij wordt tevens </w:t>
            </w:r>
            <w:r w:rsidRPr="00AD2288">
              <w:rPr>
                <w:rFonts w:cs="Arial"/>
                <w:snapToGrid/>
                <w:kern w:val="0"/>
                <w:sz w:val="16"/>
                <w:szCs w:val="16"/>
                <w:lang w:eastAsia="nl-NL"/>
              </w:rPr>
              <w:t>vastgelegd</w:t>
            </w:r>
            <w:r w:rsidRPr="00AD2288">
              <w:rPr>
                <w:rFonts w:cs="Arial"/>
                <w:sz w:val="16"/>
                <w:szCs w:val="16"/>
              </w:rPr>
              <w:t xml:space="preserve"> als </w:t>
            </w:r>
            <w:r>
              <w:rPr>
                <w:rFonts w:cs="Arial"/>
                <w:sz w:val="16"/>
                <w:szCs w:val="16"/>
              </w:rPr>
              <w:t>vervreemder</w:t>
            </w:r>
            <w:r w:rsidRPr="00AD2288">
              <w:rPr>
                <w:rFonts w:cs="Arial"/>
                <w:sz w:val="16"/>
                <w:szCs w:val="16"/>
              </w:rPr>
              <w:t xml:space="preserve"> bij het StukdeelHypotheek:</w:t>
            </w:r>
          </w:p>
          <w:p w14:paraId="3B6F3F3E"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sidRPr="00AD2288">
              <w:rPr>
                <w:rFonts w:cs="Arial"/>
                <w:sz w:val="16"/>
                <w:szCs w:val="16"/>
              </w:rPr>
              <w:t xml:space="preserve"> [aanduidingHypotheek is niet aanwezig] </w:t>
            </w:r>
            <w:r>
              <w:rPr>
                <w:rFonts w:cs="Arial"/>
                <w:sz w:val="16"/>
                <w:szCs w:val="16"/>
              </w:rPr>
              <w:t>/vervreender</w:t>
            </w:r>
            <w:r w:rsidRPr="00AD2288">
              <w:rPr>
                <w:rFonts w:cs="Arial"/>
                <w:sz w:val="16"/>
                <w:szCs w:val="16"/>
              </w:rPr>
              <w:t xml:space="preserve">RechtRef xlink:href="#id </w:t>
            </w:r>
            <w:r>
              <w:rPr>
                <w:rFonts w:cs="Arial"/>
                <w:sz w:val="16"/>
                <w:szCs w:val="16"/>
              </w:rPr>
              <w:t xml:space="preserve">schuldenaar </w:t>
            </w:r>
            <w:r w:rsidRPr="00AD2288">
              <w:rPr>
                <w:rFonts w:cs="Arial"/>
                <w:sz w:val="16"/>
                <w:szCs w:val="16"/>
              </w:rPr>
              <w:t>partij"</w:t>
            </w:r>
          </w:p>
          <w:p w14:paraId="35D9F754"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73292648" w14:textId="77777777" w:rsidTr="00787B69">
        <w:trPr>
          <w:trHeight w:val="125"/>
        </w:trPr>
        <w:tc>
          <w:tcPr>
            <w:tcW w:w="2394" w:type="pct"/>
            <w:shd w:val="clear" w:color="auto" w:fill="auto"/>
          </w:tcPr>
          <w:p w14:paraId="35FA794B" w14:textId="77777777" w:rsidR="00106B49" w:rsidRPr="00866C8C" w:rsidRDefault="00106B49" w:rsidP="00787B69">
            <w:pPr>
              <w:widowControl w:val="0"/>
              <w:tabs>
                <w:tab w:val="left" w:pos="-1440"/>
                <w:tab w:val="left" w:pos="-720"/>
              </w:tabs>
              <w:suppressAutoHyphens/>
              <w:spacing w:line="240" w:lineRule="auto"/>
              <w:ind w:firstLine="284"/>
              <w:rPr>
                <w:rFonts w:cs="Arial"/>
                <w:color w:val="FF0000"/>
                <w:kern w:val="0"/>
                <w:szCs w:val="18"/>
                <w:lang w:eastAsia="nl-NL"/>
              </w:rPr>
            </w:pPr>
            <w:r w:rsidRPr="00866C8C">
              <w:rPr>
                <w:rFonts w:cs="Arial"/>
                <w:color w:val="FF0000"/>
                <w:kern w:val="0"/>
                <w:szCs w:val="18"/>
                <w:lang w:eastAsia="nl-NL"/>
              </w:rPr>
              <w:t>hierna</w:t>
            </w:r>
            <w:r w:rsidRPr="00866C8C">
              <w:rPr>
                <w:rFonts w:cs="Arial"/>
                <w:color w:val="7030A0"/>
                <w:kern w:val="0"/>
                <w:szCs w:val="18"/>
                <w:lang w:eastAsia="nl-NL"/>
              </w:rPr>
              <w:t xml:space="preserve">, </w:t>
            </w:r>
            <w:r w:rsidRPr="00866C8C">
              <w:rPr>
                <w:rFonts w:cs="Arial"/>
                <w:color w:val="800080"/>
                <w:kern w:val="0"/>
                <w:szCs w:val="18"/>
                <w:lang w:eastAsia="nl-NL"/>
              </w:rPr>
              <w:t>zowel tezamen als ieder afzonderlijk,</w:t>
            </w:r>
            <w:r w:rsidRPr="00866C8C">
              <w:rPr>
                <w:rFonts w:cs="Arial"/>
                <w:color w:val="FF0000"/>
                <w:kern w:val="0"/>
                <w:szCs w:val="18"/>
                <w:lang w:eastAsia="nl-NL"/>
              </w:rPr>
              <w:t xml:space="preserve"> te noemen: </w:t>
            </w:r>
            <w:r w:rsidRPr="00866C8C">
              <w:rPr>
                <w:rFonts w:cs="Arial"/>
                <w:color w:val="FF0000"/>
                <w:kern w:val="0"/>
                <w:szCs w:val="18"/>
                <w:lang w:eastAsia="nl-NL"/>
              </w:rPr>
              <w:br/>
              <w:t xml:space="preserve">     de “H</w:t>
            </w:r>
            <w:r>
              <w:rPr>
                <w:rFonts w:cs="Arial"/>
                <w:color w:val="FF0000"/>
                <w:kern w:val="0"/>
                <w:szCs w:val="18"/>
                <w:lang w:eastAsia="nl-NL"/>
              </w:rPr>
              <w:t>ypotheekgever” en “Schuldenaar”;</w:t>
            </w:r>
            <w:r w:rsidRPr="00866C8C">
              <w:rPr>
                <w:rFonts w:cs="Arial"/>
                <w:color w:val="FF0000"/>
                <w:kern w:val="0"/>
                <w:szCs w:val="18"/>
                <w:lang w:eastAsia="nl-NL"/>
              </w:rPr>
              <w:t xml:space="preserve"> </w:t>
            </w:r>
          </w:p>
        </w:tc>
        <w:tc>
          <w:tcPr>
            <w:tcW w:w="2606" w:type="pct"/>
            <w:shd w:val="clear" w:color="auto" w:fill="auto"/>
          </w:tcPr>
          <w:p w14:paraId="650BFD06" w14:textId="77777777" w:rsidR="00106B49" w:rsidRPr="00AF2670" w:rsidRDefault="00106B49" w:rsidP="00787B6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17F6B3A9" w14:textId="77777777" w:rsidR="00106B49" w:rsidRPr="00AF2670" w:rsidRDefault="00106B49" w:rsidP="00787B69">
            <w:pPr>
              <w:rPr>
                <w:snapToGrid/>
                <w:u w:val="single"/>
              </w:rPr>
            </w:pPr>
          </w:p>
          <w:p w14:paraId="6E57241F" w14:textId="77777777" w:rsidR="00106B49" w:rsidRPr="00AF2670" w:rsidRDefault="00106B49" w:rsidP="00787B69">
            <w:pPr>
              <w:rPr>
                <w:snapToGrid/>
                <w:u w:val="single"/>
              </w:rPr>
            </w:pPr>
            <w:r w:rsidRPr="00AF2670">
              <w:rPr>
                <w:snapToGrid/>
                <w:u w:val="single"/>
              </w:rPr>
              <w:lastRenderedPageBreak/>
              <w:t xml:space="preserve">Mapping </w:t>
            </w:r>
            <w:r>
              <w:rPr>
                <w:snapToGrid/>
                <w:u w:val="single"/>
              </w:rPr>
              <w:t>schuldenaar</w:t>
            </w:r>
            <w:r w:rsidRPr="00AF2670">
              <w:rPr>
                <w:snapToGrid/>
                <w:u w:val="single"/>
              </w:rPr>
              <w:t xml:space="preserve"> partij:</w:t>
            </w:r>
          </w:p>
          <w:p w14:paraId="2011AF47" w14:textId="77777777" w:rsidR="00106B49" w:rsidRPr="00AF2670" w:rsidRDefault="00106B49" w:rsidP="00787B6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617DED90" w14:textId="77777777" w:rsidR="00106B49" w:rsidRPr="00AF2670" w:rsidRDefault="00106B49" w:rsidP="00787B69">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70FA50C" w14:textId="77777777" w:rsidR="00106B49" w:rsidRPr="00AF2670" w:rsidRDefault="00106B49" w:rsidP="00787B69">
            <w:pPr>
              <w:rPr>
                <w:snapToGrid/>
                <w:szCs w:val="18"/>
                <w:u w:val="single"/>
              </w:rPr>
            </w:pPr>
          </w:p>
          <w:p w14:paraId="6E3BA13C" w14:textId="77777777" w:rsidR="00106B49" w:rsidRPr="00AF2670" w:rsidRDefault="00106B49" w:rsidP="00787B69">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00A57FE0"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8275843"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87202C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58E10B3E"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C7934E5"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EF1A31"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4FCCC44F" w14:textId="77777777" w:rsidR="00106B49" w:rsidRPr="00AF2670" w:rsidRDefault="00106B49" w:rsidP="00787B69">
            <w:pPr>
              <w:autoSpaceDE w:val="0"/>
              <w:autoSpaceDN w:val="0"/>
              <w:adjustRightInd w:val="0"/>
              <w:spacing w:line="240" w:lineRule="auto"/>
              <w:rPr>
                <w:rFonts w:cs="Arial"/>
                <w:snapToGrid/>
                <w:kern w:val="0"/>
                <w:sz w:val="16"/>
                <w:szCs w:val="16"/>
                <w:lang w:eastAsia="nl-NL"/>
              </w:rPr>
            </w:pPr>
          </w:p>
          <w:p w14:paraId="7D93E3DC" w14:textId="77777777" w:rsidR="00106B49" w:rsidRPr="00AF2670" w:rsidRDefault="00106B49" w:rsidP="00787B69">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2D9974F8" w14:textId="77777777" w:rsidR="00106B49" w:rsidRDefault="00106B49" w:rsidP="00787B69">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de schuldenaar</w:t>
            </w:r>
            <w:r w:rsidRPr="00AF2670">
              <w:rPr>
                <w:rFonts w:cs="Arial"/>
                <w:snapToGrid/>
                <w:kern w:val="0"/>
                <w:sz w:val="16"/>
                <w:szCs w:val="16"/>
                <w:lang w:eastAsia="nl-NL"/>
              </w:rPr>
              <w:t>’</w:t>
            </w:r>
          </w:p>
        </w:tc>
      </w:tr>
    </w:tbl>
    <w:p w14:paraId="0CAE9058" w14:textId="77777777" w:rsidR="00106B49" w:rsidRDefault="00106B49" w:rsidP="00106B49"/>
    <w:p w14:paraId="1FE440EF" w14:textId="77777777" w:rsidR="00106B49" w:rsidRDefault="00106B49" w:rsidP="00106B49">
      <w:pPr>
        <w:pStyle w:val="Kop3"/>
        <w:pageBreakBefore/>
        <w:numPr>
          <w:ilvl w:val="2"/>
          <w:numId w:val="1"/>
        </w:numPr>
      </w:pPr>
      <w:bookmarkStart w:id="55" w:name="_Toc5887054"/>
      <w:bookmarkStart w:id="56" w:name="_Toc6564380"/>
      <w:r>
        <w:lastRenderedPageBreak/>
        <w:t>(Derde) hypotheekgever</w:t>
      </w:r>
      <w:bookmarkEnd w:id="55"/>
      <w:r>
        <w:t xml:space="preserve"> (facultatief)</w:t>
      </w:r>
      <w:bookmarkEnd w:id="56"/>
    </w:p>
    <w:p w14:paraId="129BD6CF" w14:textId="77777777" w:rsidR="00106B49" w:rsidRDefault="00106B49" w:rsidP="00106B49">
      <w:pPr>
        <w:rPr>
          <w:lang w:val="nl"/>
        </w:rPr>
      </w:pPr>
      <w:r>
        <w:rPr>
          <w:lang w:val="nl"/>
        </w:rPr>
        <w:t xml:space="preserve">De partij (derde) hypotheekgever is optioneel. </w:t>
      </w:r>
    </w:p>
    <w:p w14:paraId="7F8C8FB3" w14:textId="77777777" w:rsidR="00106B49" w:rsidRPr="00672FD4" w:rsidRDefault="00106B49" w:rsidP="00106B4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4ACA58B4" w14:textId="77777777" w:rsidTr="00787B69">
        <w:trPr>
          <w:trHeight w:val="125"/>
          <w:tblHeader/>
        </w:trPr>
        <w:tc>
          <w:tcPr>
            <w:tcW w:w="2394" w:type="pct"/>
            <w:shd w:val="clear" w:color="auto" w:fill="auto"/>
          </w:tcPr>
          <w:p w14:paraId="4E71B153" w14:textId="77777777" w:rsidR="00106B49" w:rsidRPr="00D77156" w:rsidRDefault="00106B49" w:rsidP="00787B69">
            <w:pPr>
              <w:rPr>
                <w:b/>
              </w:rPr>
            </w:pPr>
            <w:r w:rsidRPr="00DB7FA4">
              <w:rPr>
                <w:b/>
              </w:rPr>
              <w:t>Modeldocument tekst</w:t>
            </w:r>
          </w:p>
        </w:tc>
        <w:tc>
          <w:tcPr>
            <w:tcW w:w="2606" w:type="pct"/>
            <w:shd w:val="clear" w:color="auto" w:fill="auto"/>
          </w:tcPr>
          <w:p w14:paraId="7AAC9B2F" w14:textId="77777777" w:rsidR="00106B49" w:rsidRPr="00D77156" w:rsidRDefault="00106B49" w:rsidP="00787B69">
            <w:pPr>
              <w:rPr>
                <w:b/>
              </w:rPr>
            </w:pPr>
            <w:r w:rsidRPr="00DB7FA4">
              <w:rPr>
                <w:b/>
              </w:rPr>
              <w:t>Toelichting</w:t>
            </w:r>
          </w:p>
        </w:tc>
      </w:tr>
      <w:tr w:rsidR="00106B49" w:rsidRPr="00123774" w14:paraId="30516DB4" w14:textId="77777777" w:rsidTr="00787B69">
        <w:trPr>
          <w:trHeight w:val="125"/>
        </w:trPr>
        <w:tc>
          <w:tcPr>
            <w:tcW w:w="2394" w:type="pct"/>
            <w:shd w:val="clear" w:color="auto" w:fill="auto"/>
          </w:tcPr>
          <w:p w14:paraId="4FB9CA54" w14:textId="77777777" w:rsidR="00106B49" w:rsidRPr="00194473" w:rsidRDefault="00106B49" w:rsidP="00787B69">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A60D12">
              <w:rPr>
                <w:color w:val="800080"/>
                <w:szCs w:val="18"/>
                <w:highlight w:val="yellow"/>
              </w:rPr>
              <w:t xml:space="preserve">TEKSTBLOK PARTIJ NATUURLIJK PERSOON / TEKSTBLOK </w:t>
            </w:r>
            <w:r w:rsidRPr="00A60D12">
              <w:rPr>
                <w:color w:val="800080"/>
                <w:szCs w:val="18"/>
                <w:highlight w:val="yellow"/>
              </w:rPr>
              <w:tab/>
            </w:r>
            <w:r w:rsidRPr="00A60D12">
              <w:rPr>
                <w:color w:val="800080"/>
                <w:szCs w:val="18"/>
                <w:highlight w:val="yellow"/>
              </w:rPr>
              <w:tab/>
            </w:r>
            <w:r w:rsidRPr="00A60D12">
              <w:rPr>
                <w:color w:val="800080"/>
                <w:szCs w:val="18"/>
                <w:highlight w:val="yellow"/>
              </w:rPr>
              <w:tab/>
              <w:t xml:space="preserve"> PARTIJ NIET NATUURLIJK PERSOON</w:t>
            </w:r>
            <w:r w:rsidRPr="00A60D12">
              <w:rPr>
                <w:color w:val="800080"/>
                <w:szCs w:val="18"/>
              </w:rPr>
              <w:t>;</w:t>
            </w:r>
          </w:p>
          <w:p w14:paraId="2593E9A9" w14:textId="77777777" w:rsidR="00106B49" w:rsidRPr="00FC6ED9" w:rsidRDefault="00106B49" w:rsidP="00787B69">
            <w:pPr>
              <w:rPr>
                <w:rFonts w:cs="Arial"/>
                <w:bCs/>
                <w:color w:val="800080"/>
                <w:sz w:val="20"/>
              </w:rPr>
            </w:pPr>
          </w:p>
        </w:tc>
        <w:tc>
          <w:tcPr>
            <w:tcW w:w="2606" w:type="pct"/>
            <w:shd w:val="clear" w:color="auto" w:fill="auto"/>
          </w:tcPr>
          <w:p w14:paraId="3677B683" w14:textId="77777777" w:rsidR="00106B49" w:rsidRDefault="00106B49" w:rsidP="00787B69">
            <w:r>
              <w:t>Verplichte</w:t>
            </w:r>
            <w:r w:rsidRPr="00286F0E">
              <w:t xml:space="preserv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0721C4">
              <w:t>[TC]</w:t>
            </w:r>
            <w:r>
              <w:fldChar w:fldCharType="end"/>
            </w:r>
            <w:r>
              <w:t xml:space="preserve"> voor de nummering van de partijen.</w:t>
            </w:r>
          </w:p>
          <w:p w14:paraId="29A18952" w14:textId="77777777" w:rsidR="00106B49" w:rsidRPr="00AD2288" w:rsidRDefault="00106B49" w:rsidP="00787B69">
            <w:pPr>
              <w:rPr>
                <w:rFonts w:cs="Arial"/>
                <w:snapToGrid/>
                <w:kern w:val="0"/>
                <w:szCs w:val="18"/>
                <w:lang w:eastAsia="nl-NL"/>
              </w:rPr>
            </w:pPr>
          </w:p>
          <w:p w14:paraId="351DDE70" w14:textId="77777777" w:rsidR="00106B49" w:rsidRPr="00AD2288" w:rsidRDefault="00106B49" w:rsidP="00787B69">
            <w:pPr>
              <w:rPr>
                <w:szCs w:val="18"/>
                <w:u w:val="single"/>
              </w:rPr>
            </w:pPr>
            <w:r w:rsidRPr="00AD2288">
              <w:rPr>
                <w:szCs w:val="18"/>
                <w:u w:val="single"/>
              </w:rPr>
              <w:t>Mapping partij en persoon:</w:t>
            </w:r>
          </w:p>
          <w:p w14:paraId="55EB4BBF"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275DA5">
              <w:rPr>
                <w:rFonts w:cs="Arial"/>
                <w:snapToGrid/>
                <w:kern w:val="0"/>
                <w:sz w:val="16"/>
                <w:szCs w:val="16"/>
                <w:lang w:eastAsia="nl-NL"/>
              </w:rPr>
              <w:t>schuldenaar-derde hypotheekgever</w:t>
            </w:r>
            <w:r w:rsidRPr="00AD2288">
              <w:rPr>
                <w:rFonts w:cs="Arial"/>
                <w:snapToGrid/>
                <w:kern w:val="0"/>
                <w:sz w:val="16"/>
                <w:szCs w:val="16"/>
                <w:lang w:eastAsia="nl-NL"/>
              </w:rPr>
              <w:t xml:space="preserve">’)/Partij </w:t>
            </w:r>
          </w:p>
          <w:p w14:paraId="3EC5CF27" w14:textId="77777777" w:rsidR="00106B49" w:rsidRPr="00AD2288"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45A8F32B" w14:textId="77777777" w:rsidR="00106B49" w:rsidRPr="00AD2288" w:rsidRDefault="00106B49" w:rsidP="00787B69">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Pr="00866596">
              <w:rPr>
                <w:rFonts w:cs="Arial"/>
                <w:snapToGrid/>
                <w:kern w:val="0"/>
                <w:sz w:val="16"/>
                <w:szCs w:val="16"/>
                <w:lang w:eastAsia="nl-NL"/>
              </w:rPr>
              <w:t xml:space="preserve">de </w:t>
            </w:r>
            <w:r>
              <w:rPr>
                <w:rFonts w:cs="Arial"/>
                <w:snapToGrid/>
                <w:kern w:val="0"/>
                <w:sz w:val="16"/>
                <w:szCs w:val="16"/>
                <w:lang w:eastAsia="nl-NL"/>
              </w:rPr>
              <w:t>derde hypotheekgever</w:t>
            </w:r>
            <w:r w:rsidRPr="00866596">
              <w:rPr>
                <w:rFonts w:cs="Arial"/>
                <w:snapToGrid/>
                <w:kern w:val="0"/>
                <w:sz w:val="16"/>
                <w:szCs w:val="16"/>
                <w:lang w:eastAsia="nl-NL"/>
              </w:rPr>
              <w:t>’</w:t>
            </w:r>
            <w:r w:rsidRPr="00AD2288">
              <w:rPr>
                <w:snapToGrid/>
                <w:kern w:val="0"/>
                <w:sz w:val="16"/>
                <w:szCs w:val="16"/>
                <w:lang w:eastAsia="nl-NL"/>
              </w:rPr>
              <w:t>)</w:t>
            </w:r>
          </w:p>
          <w:p w14:paraId="7D8596F4" w14:textId="77777777" w:rsidR="00106B49" w:rsidRPr="00AD2288" w:rsidRDefault="00106B49" w:rsidP="00787B69">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08FD02C8" w14:textId="77777777" w:rsidR="00106B49" w:rsidRPr="00AD2288" w:rsidRDefault="00106B49" w:rsidP="00787B69">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6D607B1C" w14:textId="77777777" w:rsidR="00106B49" w:rsidRPr="00F04F48" w:rsidRDefault="00106B49" w:rsidP="00787B69">
            <w:pPr>
              <w:autoSpaceDE w:val="0"/>
              <w:autoSpaceDN w:val="0"/>
              <w:adjustRightInd w:val="0"/>
              <w:spacing w:line="240" w:lineRule="auto"/>
              <w:ind w:left="459"/>
            </w:pPr>
            <w:r>
              <w:tab/>
            </w:r>
            <w:r>
              <w:tab/>
            </w:r>
          </w:p>
          <w:p w14:paraId="295FD3D0" w14:textId="77777777" w:rsidR="00106B49" w:rsidRPr="00AD2288" w:rsidRDefault="00106B49" w:rsidP="00787B69">
            <w:pPr>
              <w:rPr>
                <w:u w:val="single"/>
              </w:rPr>
            </w:pPr>
            <w:r w:rsidRPr="00AD2288">
              <w:rPr>
                <w:u w:val="single"/>
              </w:rPr>
              <w:t>Mapping stukdeel:</w:t>
            </w:r>
          </w:p>
          <w:p w14:paraId="5C4DA91A"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 xml:space="preserve">De </w:t>
            </w:r>
            <w:r w:rsidRPr="00275DA5">
              <w:rPr>
                <w:sz w:val="16"/>
                <w:szCs w:val="16"/>
                <w:lang w:val="nl"/>
              </w:rPr>
              <w:t>derde hypotheekgever</w:t>
            </w:r>
            <w:r w:rsidRPr="00AD2288">
              <w:rPr>
                <w:rFonts w:cs="Arial"/>
                <w:sz w:val="16"/>
                <w:szCs w:val="16"/>
              </w:rPr>
              <w:t xml:space="preserve">-partij wordt tevens vastgelegd als </w:t>
            </w:r>
            <w:r>
              <w:rPr>
                <w:rFonts w:cs="Arial"/>
                <w:sz w:val="16"/>
                <w:szCs w:val="16"/>
              </w:rPr>
              <w:t>vervreemder</w:t>
            </w:r>
            <w:r w:rsidRPr="00AD2288">
              <w:rPr>
                <w:rFonts w:cs="Arial"/>
                <w:sz w:val="16"/>
                <w:szCs w:val="16"/>
              </w:rPr>
              <w:t xml:space="preserve"> bij het StukdeelHypotheek:</w:t>
            </w:r>
          </w:p>
          <w:p w14:paraId="2A5D42C8" w14:textId="77777777" w:rsidR="00106B49" w:rsidRPr="00AD2288" w:rsidRDefault="00106B49" w:rsidP="00787B69">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[aanduidingHypotheek is niet aanwezig] /</w:t>
            </w:r>
            <w:r>
              <w:rPr>
                <w:rFonts w:cs="Arial"/>
                <w:sz w:val="16"/>
                <w:szCs w:val="16"/>
              </w:rPr>
              <w:t>vervreemderRecht</w:t>
            </w:r>
            <w:r w:rsidRPr="00AD2288">
              <w:rPr>
                <w:rFonts w:cs="Arial"/>
                <w:sz w:val="16"/>
                <w:szCs w:val="16"/>
              </w:rPr>
              <w:t xml:space="preserve">Ref xlink:href="#id </w:t>
            </w:r>
            <w:r>
              <w:rPr>
                <w:rFonts w:cs="Arial"/>
                <w:sz w:val="16"/>
                <w:szCs w:val="16"/>
              </w:rPr>
              <w:t>derde hypotheekgever</w:t>
            </w:r>
            <w:r w:rsidRPr="00AD2288">
              <w:rPr>
                <w:rFonts w:cs="Arial"/>
                <w:sz w:val="16"/>
                <w:szCs w:val="16"/>
              </w:rPr>
              <w:t>"</w:t>
            </w:r>
          </w:p>
          <w:p w14:paraId="56D7C18E" w14:textId="77777777" w:rsidR="00106B49" w:rsidRPr="00AD2288" w:rsidRDefault="00106B49" w:rsidP="00787B69">
            <w:pPr>
              <w:rPr>
                <w:rFonts w:cs="Arial"/>
                <w:sz w:val="16"/>
                <w:szCs w:val="16"/>
              </w:rPr>
            </w:pPr>
          </w:p>
          <w:p w14:paraId="2E2948B1" w14:textId="77777777" w:rsidR="00106B49" w:rsidRDefault="00106B49" w:rsidP="00787B69">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0D67B8E"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3F4EB47A" w14:textId="77777777" w:rsidR="00106B49" w:rsidRDefault="00106B49" w:rsidP="00787B69">
            <w:pPr>
              <w:autoSpaceDE w:val="0"/>
              <w:autoSpaceDN w:val="0"/>
              <w:adjustRightInd w:val="0"/>
              <w:spacing w:line="240" w:lineRule="auto"/>
              <w:rPr>
                <w:rFonts w:cs="Arial"/>
                <w:snapToGrid/>
                <w:kern w:val="0"/>
                <w:sz w:val="16"/>
                <w:szCs w:val="16"/>
                <w:lang w:eastAsia="nl-NL"/>
              </w:rPr>
            </w:pPr>
          </w:p>
          <w:p w14:paraId="496E8782" w14:textId="77777777" w:rsidR="00106B49" w:rsidRPr="00DB7FA4" w:rsidRDefault="00106B49" w:rsidP="00787B69">
            <w:pPr>
              <w:autoSpaceDE w:val="0"/>
              <w:autoSpaceDN w:val="0"/>
              <w:adjustRightInd w:val="0"/>
              <w:spacing w:line="240" w:lineRule="auto"/>
              <w:rPr>
                <w:rFonts w:cs="Arial"/>
                <w:snapToGrid/>
                <w:kern w:val="0"/>
                <w:sz w:val="16"/>
                <w:szCs w:val="16"/>
                <w:lang w:eastAsia="nl-NL"/>
              </w:rPr>
            </w:pPr>
          </w:p>
        </w:tc>
      </w:tr>
      <w:tr w:rsidR="00106B49" w:rsidRPr="00123774" w14:paraId="2963B0BC" w14:textId="77777777" w:rsidTr="00787B69">
        <w:trPr>
          <w:trHeight w:val="125"/>
        </w:trPr>
        <w:tc>
          <w:tcPr>
            <w:tcW w:w="2394" w:type="pct"/>
            <w:shd w:val="clear" w:color="auto" w:fill="auto"/>
          </w:tcPr>
          <w:p w14:paraId="3EEA6650" w14:textId="7E75B927" w:rsidR="00106B49" w:rsidRPr="00866596" w:rsidRDefault="00106B49" w:rsidP="00787B69">
            <w:pPr>
              <w:spacing w:line="240" w:lineRule="atLeast"/>
              <w:ind w:left="284" w:firstLine="16"/>
              <w:rPr>
                <w:rFonts w:cs="Arial"/>
                <w:color w:val="FF0000"/>
                <w:szCs w:val="18"/>
              </w:rPr>
            </w:pPr>
            <w:r w:rsidRPr="00E23EA5">
              <w:rPr>
                <w:rFonts w:cs="Arial"/>
                <w:color w:val="800080"/>
                <w:szCs w:val="18"/>
              </w:rPr>
              <w:t>hierna</w:t>
            </w:r>
            <w:r w:rsidR="00E23EA5" w:rsidRPr="00E23EA5">
              <w:rPr>
                <w:color w:val="3366FF"/>
                <w:szCs w:val="18"/>
              </w:rPr>
              <w:t>, zowel tezamen als ieder afzonderlijk,</w:t>
            </w:r>
            <w:r w:rsidRPr="00E23EA5">
              <w:rPr>
                <w:rFonts w:cs="Arial"/>
                <w:color w:val="800080"/>
                <w:szCs w:val="18"/>
              </w:rPr>
              <w:t xml:space="preserve"> te noemen:</w:t>
            </w:r>
            <w:r w:rsidRPr="00E23EA5">
              <w:rPr>
                <w:rFonts w:cs="Arial"/>
                <w:szCs w:val="18"/>
              </w:rPr>
              <w:t xml:space="preserve"> </w:t>
            </w:r>
            <w:r w:rsidRPr="00E23EA5">
              <w:rPr>
                <w:rFonts w:cs="Arial"/>
                <w:color w:val="800080"/>
                <w:szCs w:val="18"/>
              </w:rPr>
              <w:t>de “(Derde) Hypotheekgever" en zowel tezamen met de Hypotheekgever</w:t>
            </w:r>
            <w:r w:rsidRPr="00866596">
              <w:rPr>
                <w:rFonts w:cs="Arial"/>
                <w:color w:val="800080"/>
                <w:szCs w:val="18"/>
              </w:rPr>
              <w:t xml:space="preserve"> als afzonderlijk, te noemen de "(Derde) Hypotheekgever"</w:t>
            </w:r>
            <w:r>
              <w:rPr>
                <w:rFonts w:cs="Arial"/>
                <w:color w:val="800080"/>
                <w:szCs w:val="18"/>
              </w:rPr>
              <w:t>;</w:t>
            </w:r>
          </w:p>
          <w:p w14:paraId="4163CF53" w14:textId="77777777" w:rsidR="00106B49" w:rsidRPr="00866596" w:rsidRDefault="00106B49" w:rsidP="00787B69">
            <w:pPr>
              <w:widowControl w:val="0"/>
              <w:tabs>
                <w:tab w:val="left" w:pos="-1440"/>
                <w:tab w:val="left" w:pos="-720"/>
              </w:tabs>
              <w:suppressAutoHyphens/>
              <w:spacing w:line="240" w:lineRule="auto"/>
              <w:ind w:left="310"/>
              <w:rPr>
                <w:rFonts w:cs="Arial"/>
                <w:color w:val="FF0000"/>
                <w:kern w:val="0"/>
                <w:szCs w:val="18"/>
                <w:lang w:eastAsia="nl-NL"/>
              </w:rPr>
            </w:pPr>
          </w:p>
        </w:tc>
        <w:tc>
          <w:tcPr>
            <w:tcW w:w="2606" w:type="pct"/>
            <w:shd w:val="clear" w:color="auto" w:fill="auto"/>
          </w:tcPr>
          <w:p w14:paraId="54A9CB96" w14:textId="1BEBE8A1" w:rsidR="00E23EA5" w:rsidRDefault="00106B49" w:rsidP="00787B69">
            <w:pPr>
              <w:rPr>
                <w:snapToGrid/>
                <w:szCs w:val="18"/>
              </w:rPr>
            </w:pPr>
            <w:r>
              <w:rPr>
                <w:snapToGrid/>
                <w:szCs w:val="18"/>
              </w:rPr>
              <w:t>Deze tekst wordt bij het voorkomen van een derde hypotheekgever altijd getoond.</w:t>
            </w:r>
          </w:p>
          <w:p w14:paraId="4F129AD1" w14:textId="49E2E3CD" w:rsidR="00E23EA5" w:rsidRPr="00AF2670" w:rsidRDefault="000A1B63" w:rsidP="00E23EA5">
            <w:pPr>
              <w:rPr>
                <w:snapToGrid/>
                <w:szCs w:val="18"/>
              </w:rPr>
            </w:pPr>
            <w:r>
              <w:rPr>
                <w:snapToGrid/>
                <w:szCs w:val="18"/>
              </w:rPr>
              <w:t>Dit is de</w:t>
            </w:r>
            <w:r w:rsidR="00E23EA5" w:rsidRPr="00AF2670">
              <w:rPr>
                <w:snapToGrid/>
                <w:szCs w:val="18"/>
              </w:rPr>
              <w:t xml:space="preserve"> aanduiding van deze partij z</w:t>
            </w:r>
            <w:r>
              <w:rPr>
                <w:snapToGrid/>
                <w:szCs w:val="18"/>
              </w:rPr>
              <w:t xml:space="preserve">oals in de akte wordt gebruikt. </w:t>
            </w:r>
            <w:r>
              <w:rPr>
                <w:snapToGrid/>
                <w:szCs w:val="18"/>
              </w:rPr>
              <w:br/>
            </w:r>
            <w:r w:rsidR="00E23EA5" w:rsidRPr="00AF2670">
              <w:rPr>
                <w:snapToGrid/>
                <w:szCs w:val="18"/>
              </w:rPr>
              <w:t>De tekst</w:t>
            </w:r>
            <w:r w:rsidR="00E23EA5" w:rsidRPr="00E23EA5">
              <w:rPr>
                <w:snapToGrid/>
                <w:szCs w:val="18"/>
              </w:rPr>
              <w:t xml:space="preserve"> </w:t>
            </w:r>
            <w:r w:rsidR="00E23EA5" w:rsidRPr="00E23EA5">
              <w:rPr>
                <w:szCs w:val="18"/>
              </w:rPr>
              <w:t>(</w:t>
            </w:r>
            <w:r w:rsidR="00E23EA5" w:rsidRPr="00E23EA5">
              <w:rPr>
                <w:color w:val="3366FF"/>
                <w:szCs w:val="18"/>
              </w:rPr>
              <w:t>, zowel tezamen als ieder afzonderlijk,</w:t>
            </w:r>
            <w:r w:rsidR="00E23EA5" w:rsidRPr="007107F2">
              <w:rPr>
                <w:snapToGrid/>
                <w:szCs w:val="18"/>
              </w:rPr>
              <w:t>)</w:t>
            </w:r>
            <w:r w:rsidR="00E23EA5">
              <w:rPr>
                <w:snapToGrid/>
                <w:szCs w:val="18"/>
              </w:rPr>
              <w:t xml:space="preserve"> </w:t>
            </w:r>
            <w:r w:rsidR="00E23EA5" w:rsidRPr="00AF2670">
              <w:rPr>
                <w:snapToGrid/>
                <w:szCs w:val="18"/>
              </w:rPr>
              <w:t>wordt getoond wanneer de partij bestaat uit meer dan één gerechtigde persoon.</w:t>
            </w:r>
          </w:p>
          <w:p w14:paraId="17CA366B" w14:textId="77777777" w:rsidR="00E23EA5" w:rsidRPr="00AF2670" w:rsidRDefault="00E23EA5" w:rsidP="00E23EA5">
            <w:pPr>
              <w:rPr>
                <w:snapToGrid/>
                <w:u w:val="single"/>
              </w:rPr>
            </w:pPr>
          </w:p>
          <w:p w14:paraId="5BFC4F8C" w14:textId="77777777" w:rsidR="00E23EA5" w:rsidRPr="00AF2670" w:rsidRDefault="00E23EA5" w:rsidP="00E23EA5">
            <w:pPr>
              <w:rPr>
                <w:snapToGrid/>
                <w:szCs w:val="18"/>
                <w:u w:val="single"/>
              </w:rPr>
            </w:pPr>
            <w:r w:rsidRPr="00AF2670">
              <w:rPr>
                <w:snapToGrid/>
                <w:kern w:val="0"/>
                <w:u w:val="single"/>
                <w:lang w:eastAsia="nl-NL"/>
              </w:rPr>
              <w:lastRenderedPageBreak/>
              <w:t xml:space="preserve">Mapping </w:t>
            </w:r>
            <w:r>
              <w:rPr>
                <w:snapToGrid/>
                <w:kern w:val="0"/>
                <w:u w:val="single"/>
                <w:lang w:eastAsia="nl-NL"/>
              </w:rPr>
              <w:t>(zowel tezamen als ieder afzonderlijk)</w:t>
            </w:r>
            <w:r w:rsidRPr="00AF2670">
              <w:rPr>
                <w:snapToGrid/>
                <w:kern w:val="0"/>
                <w:u w:val="single"/>
                <w:lang w:eastAsia="nl-NL"/>
              </w:rPr>
              <w:t>:</w:t>
            </w:r>
          </w:p>
          <w:p w14:paraId="79848D17" w14:textId="2F58A6F3"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673390">
              <w:rPr>
                <w:rFonts w:cs="Arial"/>
                <w:snapToGrid/>
                <w:kern w:val="0"/>
                <w:sz w:val="16"/>
                <w:szCs w:val="16"/>
                <w:lang w:eastAsia="nl-NL"/>
              </w:rPr>
              <w:t>derde hypotheekgever</w:t>
            </w:r>
            <w:r w:rsidRPr="00AF2670">
              <w:rPr>
                <w:rFonts w:cs="Arial"/>
                <w:snapToGrid/>
                <w:kern w:val="0"/>
                <w:sz w:val="16"/>
                <w:szCs w:val="16"/>
                <w:lang w:eastAsia="nl-NL"/>
              </w:rPr>
              <w:t xml:space="preserve">] </w:t>
            </w:r>
          </w:p>
          <w:p w14:paraId="6D25A663"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86D07B1"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69CD0882"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79CC630D"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100E548" w14:textId="77777777" w:rsidR="00E23EA5" w:rsidRPr="00AF2670" w:rsidRDefault="00E23EA5" w:rsidP="00E23EA5">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D1568D6" w14:textId="3DCB9537" w:rsidR="00E23EA5" w:rsidRDefault="00E23EA5" w:rsidP="00673390">
            <w:pPr>
              <w:rPr>
                <w:szCs w:val="18"/>
              </w:rPr>
            </w:pPr>
          </w:p>
        </w:tc>
      </w:tr>
    </w:tbl>
    <w:p w14:paraId="707FF1B6" w14:textId="77777777" w:rsidR="00106B49" w:rsidRPr="001D61D1" w:rsidRDefault="00106B49" w:rsidP="00106B49"/>
    <w:p w14:paraId="7768D604" w14:textId="77777777" w:rsidR="00106B49" w:rsidRDefault="00106B49" w:rsidP="00106B49">
      <w:pPr>
        <w:pStyle w:val="Kop2"/>
        <w:pageBreakBefore/>
        <w:numPr>
          <w:ilvl w:val="1"/>
          <w:numId w:val="1"/>
        </w:numPr>
      </w:pPr>
      <w:bookmarkStart w:id="57" w:name="_Ref438019187"/>
      <w:bookmarkStart w:id="58" w:name="_Toc464135502"/>
      <w:bookmarkStart w:id="59" w:name="_Toc5887055"/>
      <w:bookmarkStart w:id="60" w:name="_Toc6564381"/>
      <w:r>
        <w:lastRenderedPageBreak/>
        <w:t>Geldlening</w:t>
      </w:r>
      <w:bookmarkEnd w:id="57"/>
      <w:bookmarkEnd w:id="58"/>
      <w:bookmarkEnd w:id="59"/>
      <w:bookmarkEnd w:id="6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D77156" w14:paraId="79EBFD42" w14:textId="77777777" w:rsidTr="00787B69">
        <w:trPr>
          <w:trHeight w:val="125"/>
          <w:tblHeader/>
        </w:trPr>
        <w:tc>
          <w:tcPr>
            <w:tcW w:w="2394" w:type="pct"/>
            <w:shd w:val="clear" w:color="auto" w:fill="auto"/>
          </w:tcPr>
          <w:p w14:paraId="0BE73DE2" w14:textId="77777777" w:rsidR="00106B49" w:rsidRPr="00D77156" w:rsidRDefault="00106B49" w:rsidP="00787B69">
            <w:pPr>
              <w:rPr>
                <w:b/>
              </w:rPr>
            </w:pPr>
            <w:r w:rsidRPr="00DB7FA4">
              <w:rPr>
                <w:b/>
              </w:rPr>
              <w:t>Modeldocument tekst</w:t>
            </w:r>
          </w:p>
        </w:tc>
        <w:tc>
          <w:tcPr>
            <w:tcW w:w="2606" w:type="pct"/>
            <w:shd w:val="clear" w:color="auto" w:fill="auto"/>
          </w:tcPr>
          <w:p w14:paraId="413DC644" w14:textId="77777777" w:rsidR="00106B49" w:rsidRPr="00D77156" w:rsidRDefault="00106B49" w:rsidP="00787B69">
            <w:pPr>
              <w:rPr>
                <w:b/>
              </w:rPr>
            </w:pPr>
            <w:r w:rsidRPr="00DB7FA4">
              <w:rPr>
                <w:b/>
              </w:rPr>
              <w:t>Toelichting</w:t>
            </w:r>
          </w:p>
        </w:tc>
      </w:tr>
      <w:tr w:rsidR="00106B49" w:rsidRPr="00123774" w14:paraId="17ECCFAF" w14:textId="77777777" w:rsidTr="00787B69">
        <w:trPr>
          <w:trHeight w:val="125"/>
        </w:trPr>
        <w:tc>
          <w:tcPr>
            <w:tcW w:w="2394" w:type="pct"/>
            <w:shd w:val="clear" w:color="auto" w:fill="auto"/>
          </w:tcPr>
          <w:p w14:paraId="6D5FD605" w14:textId="77777777" w:rsidR="00106B49" w:rsidRPr="00D813DB" w:rsidRDefault="00106B49" w:rsidP="00787B69">
            <w:pPr>
              <w:spacing w:line="240" w:lineRule="atLeast"/>
              <w:ind w:left="748" w:hanging="748"/>
              <w:rPr>
                <w:rFonts w:cs="Arial"/>
                <w:snapToGrid/>
                <w:color w:val="FF0000"/>
                <w:kern w:val="0"/>
                <w:szCs w:val="18"/>
                <w:lang w:eastAsia="nl-NL"/>
              </w:rPr>
            </w:pPr>
            <w:r w:rsidRPr="00D813DB">
              <w:rPr>
                <w:rFonts w:cs="Arial"/>
                <w:color w:val="FF0000"/>
                <w:szCs w:val="18"/>
              </w:rPr>
              <w:t xml:space="preserve">De comparanten verklaarden als volgt: </w:t>
            </w:r>
          </w:p>
          <w:p w14:paraId="10A26033" w14:textId="5BDB99A6"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ASR en de Schuldenaar zijn een</w:t>
            </w:r>
            <w:r w:rsidR="00787B69">
              <w:rPr>
                <w:rFonts w:cs="Arial"/>
                <w:color w:val="FF0000"/>
                <w:szCs w:val="18"/>
              </w:rPr>
              <w:t xml:space="preserve"> leningovereenkomst aangegaan, </w:t>
            </w:r>
            <w:r w:rsidRPr="00D813DB">
              <w:rPr>
                <w:rFonts w:cs="Arial"/>
                <w:color w:val="FF0000"/>
                <w:szCs w:val="18"/>
              </w:rPr>
              <w:t xml:space="preserve">hierna te noemen: de "Leningovereenkomst", van welke overeenkomst blijkt uit een door ASR uitgebrachte en door de Schuldenaar geaccepteerde offerte. Een afschrift van de door ASR en Schuldenaar ondertekende offerte wordt aan deze akte gehecht. </w:t>
            </w:r>
          </w:p>
          <w:p w14:paraId="40514B09"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Blijkens de Leningovereenkomst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09B86F31" w14:textId="77777777" w:rsidR="00106B49" w:rsidRPr="00D813DB" w:rsidRDefault="00106B49" w:rsidP="00787B69">
            <w:pPr>
              <w:widowControl w:val="0"/>
              <w:numPr>
                <w:ilvl w:val="0"/>
                <w:numId w:val="34"/>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Partijen zijn derhalve het navolgende overeengekomen.</w:t>
            </w:r>
          </w:p>
          <w:p w14:paraId="038E52E4"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A. LENING</w:t>
            </w:r>
            <w:r w:rsidRPr="00D813DB">
              <w:rPr>
                <w:rFonts w:cs="Arial"/>
                <w:color w:val="FF0000"/>
                <w:szCs w:val="18"/>
              </w:rPr>
              <w:br/>
              <w:t xml:space="preserve">De Schuldenaar verklaarde wegens van ASR ter leen ontvangen gelden hoofdelijk schuldig te zijn aan ASR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leningbedrag voluit in letters (leningbedrag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 xml:space="preserve"> </w:t>
            </w:r>
            <w:r w:rsidRPr="00D813DB">
              <w:rPr>
                <w:rFonts w:cs="Arial"/>
                <w:color w:val="FF0000"/>
                <w:szCs w:val="18"/>
              </w:rPr>
              <w:t xml:space="preserve">(hierna te noemen: de "Lening"). </w:t>
            </w:r>
          </w:p>
          <w:p w14:paraId="060EAF20"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rPr>
              <w:t xml:space="preserve">ASR verklaarde de hiervoor vermelde schuldbekentenis te aanvaarden. </w:t>
            </w:r>
          </w:p>
          <w:p w14:paraId="7C611E3C"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De Schuldenaar is met ASR overeengekomen en heeft zich jegens ASR verbonden</w:t>
            </w:r>
            <w:bookmarkStart w:id="61" w:name="_DV_M30"/>
            <w:bookmarkEnd w:id="61"/>
            <w:r w:rsidRPr="00D813DB">
              <w:rPr>
                <w:strike/>
                <w:color w:val="FF0000"/>
                <w:sz w:val="18"/>
                <w:szCs w:val="18"/>
                <w:lang w:val="nl-NL"/>
              </w:rPr>
              <w:t xml:space="preserve"> -</w:t>
            </w:r>
            <w:r w:rsidRPr="00D813DB">
              <w:rPr>
                <w:rFonts w:ascii="Arial" w:hAnsi="Arial" w:cs="Arial"/>
                <w:color w:val="FF0000"/>
                <w:sz w:val="18"/>
                <w:szCs w:val="18"/>
                <w:lang w:val="nl-NL"/>
              </w:rPr>
              <w:t xml:space="preserve"> en</w:t>
            </w:r>
            <w:bookmarkStart w:id="62" w:name="_DV_C8"/>
            <w:r w:rsidRPr="00D813DB">
              <w:rPr>
                <w:color w:val="FF0000"/>
                <w:sz w:val="18"/>
                <w:szCs w:val="18"/>
                <w:lang w:val="nl-NL"/>
              </w:rPr>
              <w:t>,</w:t>
            </w:r>
            <w:bookmarkStart w:id="63" w:name="_DV_M31"/>
            <w:bookmarkEnd w:id="62"/>
            <w:bookmarkEnd w:id="63"/>
            <w:r w:rsidRPr="00D813DB">
              <w:rPr>
                <w:rFonts w:ascii="Arial" w:hAnsi="Arial" w:cs="Arial"/>
                <w:color w:val="FF0000"/>
                <w:sz w:val="18"/>
                <w:szCs w:val="18"/>
                <w:lang w:val="nl-NL"/>
              </w:rPr>
              <w:t xml:space="preserve"> voor zover </w:t>
            </w:r>
            <w:bookmarkStart w:id="64" w:name="_DV_M32"/>
            <w:bookmarkEnd w:id="64"/>
            <w:r w:rsidRPr="00D813DB">
              <w:rPr>
                <w:rFonts w:ascii="Arial" w:hAnsi="Arial" w:cs="Arial"/>
                <w:color w:val="FF0000"/>
                <w:sz w:val="18"/>
                <w:szCs w:val="18"/>
                <w:lang w:val="nl-NL"/>
              </w:rPr>
              <w:t>nodig</w:t>
            </w:r>
            <w:bookmarkStart w:id="65" w:name="_DV_M33"/>
            <w:bookmarkEnd w:id="65"/>
            <w:r w:rsidRPr="00D813DB">
              <w:rPr>
                <w:rFonts w:ascii="Arial" w:hAnsi="Arial" w:cs="Arial"/>
                <w:color w:val="FF0000"/>
                <w:sz w:val="18"/>
                <w:szCs w:val="18"/>
                <w:lang w:val="nl-NL"/>
              </w:rPr>
              <w:t xml:space="preserve"> verklaart hierbij met ASR overeen te komen en zich te verbinden</w:t>
            </w:r>
            <w:bookmarkStart w:id="66" w:name="_DV_M34"/>
            <w:bookmarkEnd w:id="66"/>
            <w:r w:rsidRPr="00D813DB">
              <w:rPr>
                <w:strike/>
                <w:color w:val="FF0000"/>
                <w:sz w:val="18"/>
                <w:szCs w:val="18"/>
                <w:lang w:val="nl-NL"/>
              </w:rPr>
              <w:t xml:space="preserve"> -</w:t>
            </w:r>
            <w:r w:rsidRPr="00D813DB">
              <w:rPr>
                <w:rFonts w:ascii="Arial" w:hAnsi="Arial" w:cs="Arial"/>
                <w:color w:val="FF0000"/>
                <w:sz w:val="18"/>
                <w:szCs w:val="18"/>
                <w:lang w:val="nl-NL"/>
              </w:rPr>
              <w:t xml:space="preserve"> tot het vestigen van het recht van hypotheek</w:t>
            </w:r>
            <w:bookmarkStart w:id="67" w:name="_DV_C13"/>
            <w:r w:rsidRPr="00D813DB">
              <w:rPr>
                <w:rFonts w:ascii="Arial" w:hAnsi="Arial" w:cs="Arial"/>
                <w:color w:val="FF0000"/>
                <w:sz w:val="18"/>
                <w:szCs w:val="18"/>
                <w:lang w:val="nl-NL"/>
              </w:rPr>
              <w:t xml:space="preserve"> op het (de) hierna te omschrijven registergoed(eren)</w:t>
            </w:r>
            <w:bookmarkStart w:id="68" w:name="_DV_M35"/>
            <w:bookmarkEnd w:id="67"/>
            <w:bookmarkEnd w:id="68"/>
            <w:r w:rsidRPr="00D813DB">
              <w:rPr>
                <w:rFonts w:ascii="Arial" w:hAnsi="Arial" w:cs="Arial"/>
                <w:color w:val="FF0000"/>
                <w:sz w:val="18"/>
                <w:szCs w:val="18"/>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34D1EC2B"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Looptijd en aflossing</w:t>
            </w:r>
          </w:p>
          <w:p w14:paraId="745DF793"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Lening heeft een looptijd zoals in de Leningovereenkomst is overeengekomen, dan wel eventueel nader tussen partijen (zal worden) overeengekomen. De aflossing van de Lening vindt plaats op de wijze als bepaald in de aan deze akte gehechte Leningovereenkomst, de algemene </w:t>
            </w:r>
            <w:r w:rsidRPr="00D813DB">
              <w:rPr>
                <w:rFonts w:ascii="Arial" w:hAnsi="Arial" w:cs="Arial"/>
                <w:color w:val="FF0000"/>
                <w:sz w:val="18"/>
                <w:szCs w:val="18"/>
                <w:lang w:val="nl-NL"/>
              </w:rPr>
              <w:lastRenderedPageBreak/>
              <w:t xml:space="preserve">voorwaarden </w:t>
            </w:r>
            <w:bookmarkStart w:id="69" w:name="_DV_M39"/>
            <w:bookmarkEnd w:id="69"/>
            <w:r w:rsidRPr="00D813DB">
              <w:rPr>
                <w:rFonts w:ascii="Arial" w:hAnsi="Arial" w:cs="Arial"/>
                <w:color w:val="FF0000"/>
                <w:sz w:val="18"/>
                <w:szCs w:val="18"/>
                <w:lang w:val="nl-NL"/>
              </w:rPr>
              <w:t xml:space="preserve">van geldlening en </w:t>
            </w:r>
            <w:bookmarkStart w:id="70" w:name="_DV_M40"/>
            <w:bookmarkEnd w:id="70"/>
            <w:r w:rsidRPr="00D813DB">
              <w:rPr>
                <w:rFonts w:ascii="Arial" w:hAnsi="Arial" w:cs="Arial"/>
                <w:color w:val="FF0000"/>
                <w:sz w:val="18"/>
                <w:szCs w:val="18"/>
                <w:lang w:val="nl-NL"/>
              </w:rPr>
              <w:t>zekerheidsstelling van ASR Levensverzekering ALVH 2016/1.0 (hierna te noemen: de "Algemene Voorwaarden")</w:t>
            </w:r>
            <w:bookmarkStart w:id="71" w:name="_DV_M43"/>
            <w:bookmarkEnd w:id="71"/>
            <w:r w:rsidRPr="00D813DB">
              <w:rPr>
                <w:rFonts w:ascii="Arial" w:hAnsi="Arial" w:cs="Arial"/>
                <w:color w:val="FF0000"/>
                <w:sz w:val="18"/>
                <w:szCs w:val="18"/>
                <w:lang w:val="nl-NL"/>
              </w:rPr>
              <w:t xml:space="preserve"> welke zijn gehecht aan de Leningovereenkomst, en / of op een nader door partijen overeen te komen wijze.</w:t>
            </w:r>
          </w:p>
          <w:p w14:paraId="53EFA6F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r w:rsidRPr="00D813DB">
              <w:rPr>
                <w:rFonts w:ascii="Arial" w:hAnsi="Arial" w:cs="Arial"/>
                <w:color w:val="FF0000"/>
                <w:sz w:val="18"/>
                <w:szCs w:val="18"/>
                <w:u w:val="single"/>
                <w:lang w:val="nl-NL"/>
              </w:rPr>
              <w:t>Rente</w:t>
            </w:r>
          </w:p>
          <w:p w14:paraId="2BE4D5D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72" w:name="_DV_M45"/>
            <w:bookmarkEnd w:id="72"/>
            <w:r w:rsidRPr="00D813DB">
              <w:rPr>
                <w:rFonts w:ascii="Arial" w:hAnsi="Arial" w:cs="Arial"/>
                <w:color w:val="FF0000"/>
                <w:sz w:val="18"/>
                <w:szCs w:val="18"/>
                <w:lang w:val="nl-NL"/>
              </w:rPr>
              <w:t xml:space="preserve">De Schuldenaar is rente over de Lening tegen het overeengekomen rentepercentage verschuldigd. De voor het eerst te betalen rente wordt berekend vanaf de datum waarop </w:t>
            </w:r>
            <w:bookmarkStart w:id="73" w:name="_DV_M46"/>
            <w:bookmarkEnd w:id="73"/>
            <w:r w:rsidRPr="00D813DB">
              <w:rPr>
                <w:rFonts w:ascii="Arial" w:hAnsi="Arial" w:cs="Arial"/>
                <w:color w:val="FF0000"/>
                <w:sz w:val="18"/>
                <w:szCs w:val="18"/>
                <w:lang w:val="nl-NL"/>
              </w:rPr>
              <w:t>ASR het bedrag van de Lening heeft overgeboekt naar de rekening van de notaris en / of naar de Bouwdepotrekening tot de laatste dag van de desbetreffende maand</w:t>
            </w:r>
            <w:bookmarkStart w:id="74" w:name="_DV_M47"/>
            <w:bookmarkEnd w:id="74"/>
            <w:r w:rsidRPr="00D813DB">
              <w:rPr>
                <w:rFonts w:ascii="Arial" w:hAnsi="Arial" w:cs="Arial"/>
                <w:color w:val="FF0000"/>
                <w:sz w:val="18"/>
                <w:szCs w:val="18"/>
                <w:lang w:val="nl-NL"/>
              </w:rPr>
              <w:t>. Voor iedere volgende maand wordt de door de Schuldenaar te betalen rente berekend over het Uitstaande Bedrag per het einde van de daaraan voorafgaande maand.</w:t>
            </w:r>
          </w:p>
          <w:p w14:paraId="04ECE5AA"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75" w:name="_DV_M48"/>
            <w:bookmarkEnd w:id="75"/>
            <w:r w:rsidRPr="00D813DB">
              <w:rPr>
                <w:rFonts w:ascii="Arial" w:hAnsi="Arial" w:cs="Arial"/>
                <w:color w:val="FF0000"/>
                <w:sz w:val="18"/>
                <w:szCs w:val="18"/>
                <w:u w:val="single"/>
                <w:lang w:val="nl-NL"/>
              </w:rPr>
              <w:t>Algemene Voorwaarden</w:t>
            </w:r>
            <w:bookmarkStart w:id="76" w:name="_DV_M49"/>
            <w:bookmarkStart w:id="77" w:name="_DV_M50"/>
            <w:bookmarkEnd w:id="76"/>
            <w:bookmarkEnd w:id="77"/>
            <w:r w:rsidRPr="00D813DB">
              <w:rPr>
                <w:rFonts w:ascii="Arial" w:hAnsi="Arial" w:cs="Arial"/>
                <w:color w:val="FF0000"/>
                <w:sz w:val="18"/>
                <w:szCs w:val="18"/>
                <w:u w:val="single"/>
                <w:lang w:val="nl-NL"/>
              </w:rPr>
              <w:br/>
            </w:r>
            <w:r w:rsidRPr="00D813DB">
              <w:rPr>
                <w:rFonts w:ascii="Arial" w:hAnsi="Arial" w:cs="Arial"/>
                <w:color w:val="FF0000"/>
                <w:sz w:val="18"/>
                <w:szCs w:val="18"/>
                <w:lang w:val="nl-NL"/>
              </w:rPr>
              <w:t>Op de Leningovereenkomst en op deze akte en de daarbij te verstrekken rechten van hypotheek en pand zijn van toepassing de Algemene Voorwaarden. De Algemene Voorwaarden worden geacht een</w:t>
            </w:r>
            <w:bookmarkStart w:id="78" w:name="_DV_C23"/>
            <w:r w:rsidRPr="00D813DB">
              <w:rPr>
                <w:rStyle w:val="DeltaViewDeletion"/>
                <w:rFonts w:ascii="Arial" w:hAnsi="Arial" w:cs="Arial"/>
                <w:sz w:val="18"/>
                <w:szCs w:val="18"/>
                <w:lang w:val="nl-NL"/>
              </w:rPr>
              <w:t xml:space="preserve"> </w:t>
            </w:r>
            <w:bookmarkStart w:id="79" w:name="_DV_M51"/>
            <w:bookmarkEnd w:id="78"/>
            <w:bookmarkEnd w:id="79"/>
            <w:r w:rsidRPr="00D813DB">
              <w:rPr>
                <w:rFonts w:ascii="Arial" w:hAnsi="Arial" w:cs="Arial"/>
                <w:color w:val="FF0000"/>
                <w:sz w:val="18"/>
                <w:szCs w:val="18"/>
                <w:lang w:val="nl-NL"/>
              </w:rPr>
              <w:t xml:space="preserve">onderdeel te zijn van de Leningovereenkomst en deze akte als waren zij in de Leningovereenkomst en deze akte woordelijk opgenomen. De </w:t>
            </w:r>
            <w:bookmarkStart w:id="80" w:name="_DV_M52"/>
            <w:bookmarkEnd w:id="80"/>
            <w:r w:rsidRPr="00D813DB">
              <w:rPr>
                <w:rFonts w:ascii="Arial" w:hAnsi="Arial" w:cs="Arial"/>
                <w:color w:val="FF0000"/>
                <w:sz w:val="18"/>
                <w:szCs w:val="18"/>
                <w:lang w:val="nl-NL"/>
              </w:rPr>
              <w:t>(Derde)</w:t>
            </w:r>
            <w:bookmarkStart w:id="81" w:name="_DV_M53"/>
            <w:bookmarkEnd w:id="81"/>
            <w:r w:rsidRPr="00D813DB">
              <w:rPr>
                <w:rFonts w:ascii="Arial" w:hAnsi="Arial" w:cs="Arial"/>
                <w:color w:val="FF0000"/>
                <w:sz w:val="18"/>
                <w:szCs w:val="18"/>
                <w:lang w:val="nl-NL"/>
              </w:rPr>
              <w:t xml:space="preserve"> Hypotheekgever verklaart een exemplaar van de Algemene Voorwaarden te hebben ontvangen, daarvan kennis te hebben genomen en daarmee in te stemmen.</w:t>
            </w:r>
          </w:p>
          <w:p w14:paraId="0F335997"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u w:val="single"/>
                <w:lang w:val="nl-NL"/>
              </w:rPr>
            </w:pPr>
            <w:bookmarkStart w:id="82" w:name="_DV_M54"/>
            <w:bookmarkEnd w:id="82"/>
            <w:r w:rsidRPr="00D813DB">
              <w:rPr>
                <w:rFonts w:ascii="Arial" w:hAnsi="Arial" w:cs="Arial"/>
                <w:color w:val="FF0000"/>
                <w:sz w:val="18"/>
                <w:szCs w:val="18"/>
                <w:u w:val="single"/>
                <w:lang w:val="nl-NL"/>
              </w:rPr>
              <w:t>Begrippen</w:t>
            </w:r>
          </w:p>
          <w:p w14:paraId="4000BD7D"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bookmarkStart w:id="83" w:name="_DV_M55"/>
            <w:bookmarkEnd w:id="83"/>
            <w:r w:rsidRPr="00D813DB">
              <w:rPr>
                <w:rFonts w:ascii="Arial" w:hAnsi="Arial" w:cs="Arial"/>
                <w:color w:val="FF0000"/>
                <w:sz w:val="18"/>
                <w:szCs w:val="18"/>
                <w:lang w:val="nl-NL"/>
              </w:rPr>
              <w:t>Begrippen die in deze akte worden gebruikt, hebben de betekenis die daaraan is toegekend in de Algemene Voorwaarden, tenzij in deze akte anders is bepaald of uit de strekking van deze akte het tegendeel voortvloeit.</w:t>
            </w:r>
          </w:p>
          <w:p w14:paraId="777230C2" w14:textId="77777777" w:rsidR="00106B49" w:rsidRPr="00194473" w:rsidRDefault="00106B49" w:rsidP="00787B69">
            <w:pPr>
              <w:widowControl w:val="0"/>
              <w:tabs>
                <w:tab w:val="left" w:pos="-1440"/>
                <w:tab w:val="left" w:pos="-720"/>
                <w:tab w:val="left" w:pos="0"/>
              </w:tabs>
              <w:suppressAutoHyphens/>
              <w:spacing w:line="240" w:lineRule="auto"/>
              <w:rPr>
                <w:rFonts w:cs="Arial"/>
                <w:b/>
                <w:bCs/>
                <w:snapToGrid/>
                <w:color w:val="FF0000"/>
                <w:kern w:val="0"/>
                <w:szCs w:val="18"/>
                <w:lang w:eastAsia="nl-NL"/>
              </w:rPr>
            </w:pPr>
            <w:bookmarkStart w:id="84" w:name="_DV_M56"/>
            <w:bookmarkEnd w:id="84"/>
            <w:r w:rsidRPr="00D813DB">
              <w:rPr>
                <w:rFonts w:cs="Arial"/>
                <w:color w:val="FF0000"/>
                <w:szCs w:val="18"/>
              </w:rPr>
              <w:t>Onder het begrip "Schuld" wordt in deze akte verstaan: de schulden en verplichtingen tot zekerheid voor de betaling waarvan de Schuldenaar blijkens deze akte aan ASR het recht van hypotheek op het in deze akte genoemde Onderpand verleent of behoort te verlenen.</w:t>
            </w:r>
          </w:p>
        </w:tc>
        <w:tc>
          <w:tcPr>
            <w:tcW w:w="2606" w:type="pct"/>
            <w:shd w:val="clear" w:color="auto" w:fill="auto"/>
          </w:tcPr>
          <w:p w14:paraId="72C58633" w14:textId="77777777" w:rsidR="00106B49" w:rsidRDefault="00106B49" w:rsidP="00787B69">
            <w:r>
              <w:lastRenderedPageBreak/>
              <w:t>Vaste tekst met verplichte variabelen.</w:t>
            </w:r>
          </w:p>
          <w:p w14:paraId="1EBA38F5" w14:textId="77777777" w:rsidR="00106B49" w:rsidRDefault="00106B49" w:rsidP="00787B69"/>
          <w:p w14:paraId="6927CE2B" w14:textId="77777777" w:rsidR="00106B49" w:rsidRDefault="00106B49" w:rsidP="00787B69">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71D262E" w14:textId="77777777" w:rsidR="00106B49" w:rsidRPr="00DB7FA4" w:rsidRDefault="00106B49" w:rsidP="00787B69">
            <w:pPr>
              <w:spacing w:before="72"/>
              <w:rPr>
                <w:u w:val="single"/>
              </w:rPr>
            </w:pPr>
            <w:r w:rsidRPr="00DB7FA4">
              <w:rPr>
                <w:u w:val="single"/>
              </w:rPr>
              <w:t xml:space="preserve">Mapping </w:t>
            </w:r>
            <w:r>
              <w:rPr>
                <w:u w:val="single"/>
              </w:rPr>
              <w:t>lening</w:t>
            </w:r>
            <w:r w:rsidRPr="00DB7FA4">
              <w:rPr>
                <w:u w:val="single"/>
              </w:rPr>
              <w:t>bedrag:</w:t>
            </w:r>
          </w:p>
          <w:p w14:paraId="744E9563" w14:textId="77777777" w:rsidR="00106B49" w:rsidRPr="00DB7FA4" w:rsidRDefault="00106B49" w:rsidP="00787B69">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05C5FFA3" w14:textId="77777777" w:rsidR="00106B49" w:rsidRDefault="00106B49" w:rsidP="00787B69">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72E81A47" w14:textId="77777777" w:rsidR="00106B49" w:rsidRDefault="00106B49" w:rsidP="00106B49">
      <w:pPr>
        <w:pStyle w:val="Kop2"/>
        <w:pageBreakBefore/>
        <w:numPr>
          <w:ilvl w:val="1"/>
          <w:numId w:val="1"/>
        </w:numPr>
      </w:pPr>
      <w:bookmarkStart w:id="85" w:name="_Toc464135503"/>
      <w:bookmarkStart w:id="86" w:name="_Toc5887056"/>
      <w:bookmarkStart w:id="87" w:name="_Toc6564382"/>
      <w:bookmarkStart w:id="88" w:name="_Ref438469058"/>
      <w:r>
        <w:lastRenderedPageBreak/>
        <w:t>Starterslening</w:t>
      </w:r>
      <w:bookmarkEnd w:id="85"/>
      <w:bookmarkEnd w:id="86"/>
      <w:bookmarkEnd w:id="8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06B49" w:rsidRPr="003952DF" w14:paraId="7685C41C" w14:textId="77777777" w:rsidTr="00787B69">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4D450E5A" w14:textId="77777777" w:rsidR="00106B49" w:rsidRPr="003952DF" w:rsidRDefault="00106B49" w:rsidP="00787B69">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D447693" w14:textId="77777777" w:rsidR="00106B49" w:rsidRPr="003952DF" w:rsidRDefault="00106B49" w:rsidP="00787B69">
            <w:pPr>
              <w:keepNext/>
              <w:rPr>
                <w:b/>
              </w:rPr>
            </w:pPr>
            <w:r w:rsidRPr="003952DF">
              <w:rPr>
                <w:b/>
              </w:rPr>
              <w:t>Toelichting</w:t>
            </w:r>
          </w:p>
        </w:tc>
      </w:tr>
      <w:tr w:rsidR="00106B49" w:rsidRPr="00123774" w14:paraId="2215FFAD" w14:textId="77777777" w:rsidTr="00787B69">
        <w:trPr>
          <w:trHeight w:val="125"/>
        </w:trPr>
        <w:tc>
          <w:tcPr>
            <w:tcW w:w="2394" w:type="pct"/>
            <w:shd w:val="clear" w:color="auto" w:fill="auto"/>
          </w:tcPr>
          <w:p w14:paraId="04C156CB" w14:textId="77777777" w:rsidR="00106B49" w:rsidRPr="00D813DB" w:rsidRDefault="00106B49" w:rsidP="00787B69">
            <w:pPr>
              <w:tabs>
                <w:tab w:val="left" w:pos="-1440"/>
                <w:tab w:val="left" w:pos="-720"/>
              </w:tabs>
              <w:suppressAutoHyphens/>
              <w:rPr>
                <w:rFonts w:cs="Arial"/>
                <w:color w:val="7030A0"/>
                <w:szCs w:val="18"/>
                <w:u w:val="single"/>
              </w:rPr>
            </w:pPr>
            <w:r w:rsidRPr="00D813DB">
              <w:rPr>
                <w:rFonts w:cs="Arial"/>
                <w:color w:val="7030A0"/>
                <w:szCs w:val="18"/>
                <w:u w:val="single"/>
              </w:rPr>
              <w:t>SVn Starterslening</w:t>
            </w:r>
          </w:p>
          <w:p w14:paraId="082B5D86"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D813DB">
              <w:rPr>
                <w:rFonts w:ascii="Arial" w:hAnsi="Arial" w:cs="Arial"/>
                <w:color w:val="800080"/>
                <w:sz w:val="18"/>
                <w:szCs w:val="18"/>
                <w:lang w:val="nl-NL"/>
              </w:rPr>
              <w:t>In</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et</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 xml:space="preserve">oor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 xml:space="preserve">onds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N</w:t>
            </w:r>
            <w:r w:rsidRPr="00D813DB">
              <w:rPr>
                <w:rFonts w:ascii="Arial" w:hAnsi="Arial" w:cs="Arial"/>
                <w:color w:val="800080"/>
                <w:sz w:val="18"/>
                <w:szCs w:val="18"/>
                <w:lang w:val="nl-NL"/>
              </w:rPr>
              <w:t>ede</w:t>
            </w:r>
            <w:r w:rsidRPr="00D813DB">
              <w:rPr>
                <w:rFonts w:ascii="Arial" w:hAnsi="Arial" w:cs="Arial"/>
                <w:color w:val="800080"/>
                <w:spacing w:val="3"/>
                <w:sz w:val="18"/>
                <w:szCs w:val="18"/>
                <w:lang w:val="nl-NL"/>
              </w:rPr>
              <w:t>r</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 xml:space="preserve">e </w:t>
            </w:r>
            <w:r w:rsidRPr="00D813DB">
              <w:rPr>
                <w:rFonts w:ascii="Arial" w:hAnsi="Arial" w:cs="Arial"/>
                <w:color w:val="800080"/>
                <w:spacing w:val="1"/>
                <w:sz w:val="18"/>
                <w:szCs w:val="18"/>
                <w:lang w:val="nl-NL"/>
              </w:rPr>
              <w:t>G</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 xml:space="preserve">eenten </w:t>
            </w:r>
            <w:r w:rsidRPr="00D813DB">
              <w:rPr>
                <w:rFonts w:ascii="Arial" w:hAnsi="Arial" w:cs="Arial"/>
                <w:color w:val="800080"/>
                <w:spacing w:val="1"/>
                <w:sz w:val="18"/>
                <w:szCs w:val="18"/>
                <w:lang w:val="nl-NL"/>
              </w:rPr>
              <w:t>(</w:t>
            </w:r>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 xml:space="preserve">n) te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S</w:t>
            </w:r>
            <w:r w:rsidRPr="00D813DB">
              <w:rPr>
                <w:rFonts w:ascii="Arial" w:hAnsi="Arial" w:cs="Arial"/>
                <w:color w:val="800080"/>
                <w:sz w:val="18"/>
                <w:szCs w:val="18"/>
                <w:lang w:val="nl-NL"/>
              </w:rPr>
              <w:t>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h</w:t>
            </w:r>
            <w:r w:rsidRPr="00D813DB">
              <w:rPr>
                <w:rFonts w:ascii="Arial" w:hAnsi="Arial" w:cs="Arial"/>
                <w:color w:val="800080"/>
                <w:sz w:val="18"/>
                <w:szCs w:val="18"/>
                <w:lang w:val="nl-NL"/>
              </w:rPr>
              <w:t>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gens</w:t>
            </w:r>
            <w:r w:rsidRPr="00D813DB">
              <w:rPr>
                <w:rFonts w:ascii="Arial" w:hAnsi="Arial" w:cs="Arial"/>
                <w:color w:val="800080"/>
                <w:spacing w:val="4"/>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5"/>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bo</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onds</w:t>
            </w:r>
            <w:r w:rsidRPr="00D813DB">
              <w:rPr>
                <w:rFonts w:ascii="Arial" w:hAnsi="Arial" w:cs="Arial"/>
                <w:color w:val="800080"/>
                <w:spacing w:val="-1"/>
                <w:sz w:val="18"/>
                <w:szCs w:val="18"/>
                <w:lang w:val="nl-NL"/>
              </w:rPr>
              <w:t xml:space="preserve"> E</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gen</w:t>
            </w:r>
            <w:r w:rsidRPr="00D813DB">
              <w:rPr>
                <w:rFonts w:ascii="Arial" w:hAnsi="Arial" w:cs="Arial"/>
                <w:color w:val="800080"/>
                <w:spacing w:val="-4"/>
                <w:sz w:val="18"/>
                <w:szCs w:val="18"/>
                <w:lang w:val="nl-NL"/>
              </w:rPr>
              <w:t xml:space="preserve"> </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on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ngen </w:t>
            </w:r>
            <w:r w:rsidRPr="00D813DB">
              <w:rPr>
                <w:rFonts w:ascii="Arial" w:hAnsi="Arial" w:cs="Arial"/>
                <w:color w:val="800080"/>
                <w:spacing w:val="-4"/>
                <w:sz w:val="18"/>
                <w:szCs w:val="18"/>
                <w:lang w:val="nl-NL"/>
              </w:rPr>
              <w:t>(</w:t>
            </w:r>
            <w:r w:rsidRPr="00D813DB">
              <w:rPr>
                <w:rFonts w:ascii="Arial" w:hAnsi="Arial" w:cs="Arial"/>
                <w:color w:val="800080"/>
                <w:spacing w:val="12"/>
                <w:sz w:val="18"/>
                <w:szCs w:val="18"/>
                <w:lang w:val="nl-NL"/>
              </w:rPr>
              <w:t>W</w:t>
            </w:r>
            <w:r w:rsidRPr="00D813DB">
              <w:rPr>
                <w:rFonts w:ascii="Arial" w:hAnsi="Arial" w:cs="Arial"/>
                <w:color w:val="800080"/>
                <w:spacing w:val="-8"/>
                <w:sz w:val="18"/>
                <w:szCs w:val="18"/>
                <w:lang w:val="nl-NL"/>
              </w:rPr>
              <w:t>E</w:t>
            </w:r>
            <w:r w:rsidRPr="00D813DB">
              <w:rPr>
                <w:rFonts w:ascii="Arial" w:hAnsi="Arial" w:cs="Arial"/>
                <w:color w:val="800080"/>
                <w:spacing w:val="9"/>
                <w:sz w:val="18"/>
                <w:szCs w:val="18"/>
                <w:lang w:val="nl-NL"/>
              </w:rPr>
              <w:t>W</w:t>
            </w:r>
            <w:r w:rsidRPr="00D813DB">
              <w:rPr>
                <w:rFonts w:ascii="Arial" w:hAnsi="Arial" w:cs="Arial"/>
                <w:color w:val="800080"/>
                <w:sz w:val="18"/>
                <w:szCs w:val="18"/>
                <w:lang w:val="nl-NL"/>
              </w:rPr>
              <w:t>)</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na het</w:t>
            </w:r>
            <w:r w:rsidRPr="00D813DB">
              <w:rPr>
                <w:rFonts w:ascii="Arial" w:hAnsi="Arial" w:cs="Arial"/>
                <w:color w:val="800080"/>
                <w:spacing w:val="-1"/>
                <w:sz w:val="18"/>
                <w:szCs w:val="18"/>
                <w:lang w:val="nl-NL"/>
              </w:rPr>
              <w:t xml:space="preserve"> 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ga</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 xml:space="preserve">n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 xml:space="preserve">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 geen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g</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eer</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onder</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band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th</w:t>
            </w:r>
            <w:r w:rsidRPr="00D813DB">
              <w:rPr>
                <w:rFonts w:ascii="Arial" w:hAnsi="Arial" w:cs="Arial"/>
                <w:color w:val="800080"/>
                <w:sz w:val="18"/>
                <w:szCs w:val="18"/>
                <w:lang w:val="nl-NL"/>
              </w:rPr>
              <w:t>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lli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k</w:t>
            </w:r>
            <w:r w:rsidRPr="00D813DB">
              <w:rPr>
                <w:rFonts w:ascii="Arial" w:hAnsi="Arial" w:cs="Arial"/>
                <w:color w:val="800080"/>
                <w:spacing w:val="4"/>
                <w:sz w:val="18"/>
                <w:szCs w:val="18"/>
                <w:lang w:val="nl-NL"/>
              </w:rPr>
              <w:t>k</w:t>
            </w:r>
            <w:r w:rsidRPr="00D813DB">
              <w:rPr>
                <w:rFonts w:ascii="Arial" w:hAnsi="Arial" w:cs="Arial"/>
                <w:color w:val="800080"/>
                <w:sz w:val="18"/>
                <w:szCs w:val="18"/>
                <w:lang w:val="nl-NL"/>
              </w:rPr>
              <w:t>en aan</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3"/>
                <w:sz w:val="18"/>
                <w:szCs w:val="18"/>
                <w:lang w:val="nl-NL"/>
              </w:rPr>
              <w:t>T</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s hee</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t</w:t>
            </w:r>
            <w:r w:rsidRPr="00D813DB">
              <w:rPr>
                <w:rFonts w:ascii="Arial" w:hAnsi="Arial" w:cs="Arial"/>
                <w:color w:val="800080"/>
                <w:spacing w:val="-3"/>
                <w:sz w:val="18"/>
                <w:szCs w:val="18"/>
                <w:lang w:val="nl-NL"/>
              </w:rPr>
              <w:t xml:space="preserve"> ASR</w:t>
            </w:r>
            <w:r w:rsidRPr="00D813DB">
              <w:rPr>
                <w:rFonts w:ascii="Arial" w:hAnsi="Arial" w:cs="Arial"/>
                <w:color w:val="800080"/>
                <w:spacing w:val="5"/>
                <w:sz w:val="18"/>
                <w:szCs w:val="18"/>
                <w:lang w:val="nl-NL"/>
              </w:rPr>
              <w:t xml:space="preserve"> </w:t>
            </w:r>
            <w:r w:rsidRPr="00D813DB">
              <w:rPr>
                <w:rFonts w:ascii="Arial" w:hAnsi="Arial" w:cs="Arial"/>
                <w:color w:val="800080"/>
                <w:spacing w:val="-3"/>
                <w:sz w:val="18"/>
                <w:szCs w:val="18"/>
                <w:lang w:val="nl-NL"/>
              </w:rPr>
              <w:t>z</w:t>
            </w:r>
            <w:r w:rsidRPr="00D813DB">
              <w:rPr>
                <w:rFonts w:ascii="Arial" w:hAnsi="Arial" w:cs="Arial"/>
                <w:color w:val="800080"/>
                <w:spacing w:val="-1"/>
                <w:sz w:val="18"/>
                <w:szCs w:val="18"/>
                <w:lang w:val="nl-NL"/>
              </w:rPr>
              <w:t>i</w:t>
            </w:r>
            <w:r w:rsidRPr="00D813DB">
              <w:rPr>
                <w:rFonts w:ascii="Arial" w:hAnsi="Arial" w:cs="Arial"/>
                <w:color w:val="800080"/>
                <w:spacing w:val="4"/>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j</w:t>
            </w:r>
            <w:r w:rsidRPr="00D813DB">
              <w:rPr>
                <w:rFonts w:ascii="Arial" w:hAnsi="Arial" w:cs="Arial"/>
                <w:color w:val="800080"/>
                <w:sz w:val="18"/>
                <w:szCs w:val="18"/>
                <w:lang w:val="nl-NL"/>
              </w:rPr>
              <w:t>eg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ns</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V</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6"/>
                <w:sz w:val="18"/>
                <w:szCs w:val="18"/>
                <w:lang w:val="nl-NL"/>
              </w:rPr>
              <w:t xml:space="preserve"> </w:t>
            </w:r>
            <w:r w:rsidRPr="00D813DB">
              <w:rPr>
                <w:rFonts w:ascii="Arial" w:hAnsi="Arial" w:cs="Arial"/>
                <w:color w:val="800080"/>
                <w:spacing w:val="12"/>
                <w:sz w:val="18"/>
                <w:szCs w:val="18"/>
                <w:lang w:val="nl-NL"/>
              </w:rPr>
              <w:t>W</w:t>
            </w:r>
            <w:r w:rsidRPr="00D813DB">
              <w:rPr>
                <w:rFonts w:ascii="Arial" w:hAnsi="Arial" w:cs="Arial"/>
                <w:color w:val="800080"/>
                <w:spacing w:val="-5"/>
                <w:sz w:val="18"/>
                <w:szCs w:val="18"/>
                <w:lang w:val="nl-NL"/>
              </w:rPr>
              <w:t>E</w:t>
            </w:r>
            <w:r w:rsidRPr="00D813DB">
              <w:rPr>
                <w:rFonts w:ascii="Arial" w:hAnsi="Arial" w:cs="Arial"/>
                <w:color w:val="800080"/>
                <w:sz w:val="18"/>
                <w:szCs w:val="18"/>
                <w:lang w:val="nl-NL"/>
              </w:rPr>
              <w:t>W</w:t>
            </w:r>
            <w:r w:rsidRPr="00D813DB">
              <w:rPr>
                <w:rFonts w:ascii="Arial" w:hAnsi="Arial" w:cs="Arial"/>
                <w:color w:val="800080"/>
                <w:spacing w:val="5"/>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ee</w:t>
            </w:r>
            <w:r w:rsidRPr="00D813DB">
              <w:rPr>
                <w:rFonts w:ascii="Arial" w:hAnsi="Arial" w:cs="Arial"/>
                <w:color w:val="800080"/>
                <w:sz w:val="18"/>
                <w:szCs w:val="18"/>
                <w:lang w:val="nl-NL"/>
              </w:rPr>
              <w:t>ds 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bed</w:t>
            </w:r>
            <w:r w:rsidRPr="00D813DB">
              <w:rPr>
                <w:rFonts w:ascii="Arial" w:hAnsi="Arial" w:cs="Arial"/>
                <w:color w:val="800080"/>
                <w:spacing w:val="3"/>
                <w:sz w:val="18"/>
                <w:szCs w:val="18"/>
                <w:lang w:val="nl-NL"/>
              </w:rPr>
              <w:t>r</w:t>
            </w:r>
            <w:r w:rsidRPr="00D813DB">
              <w:rPr>
                <w:rFonts w:ascii="Arial" w:hAnsi="Arial" w:cs="Arial"/>
                <w:color w:val="800080"/>
                <w:sz w:val="18"/>
                <w:szCs w:val="18"/>
                <w:lang w:val="nl-NL"/>
              </w:rPr>
              <w:t>ag</w:t>
            </w:r>
            <w:r w:rsidRPr="00D813DB">
              <w:rPr>
                <w:rFonts w:ascii="Arial" w:hAnsi="Arial" w:cs="Arial"/>
                <w:color w:val="800080"/>
                <w:spacing w:val="2"/>
                <w:sz w:val="18"/>
                <w:szCs w:val="18"/>
                <w:lang w:val="nl-NL"/>
              </w:rPr>
              <w:t>e</w:t>
            </w:r>
            <w:r w:rsidRPr="00D813DB">
              <w:rPr>
                <w:rFonts w:ascii="Arial" w:hAnsi="Arial" w:cs="Arial"/>
                <w:color w:val="800080"/>
                <w:sz w:val="18"/>
                <w:szCs w:val="18"/>
                <w:lang w:val="nl-NL"/>
              </w:rPr>
              <w:t>n</w:t>
            </w:r>
            <w:r w:rsidRPr="00D813DB">
              <w:rPr>
                <w:rFonts w:ascii="Arial" w:hAnsi="Arial" w:cs="Arial"/>
                <w:color w:val="800080"/>
                <w:spacing w:val="-3"/>
                <w:sz w:val="18"/>
                <w:szCs w:val="18"/>
                <w:lang w:val="nl-NL"/>
              </w:rPr>
              <w:t xml:space="preserve"> </w:t>
            </w:r>
            <w:r w:rsidRPr="00D813DB">
              <w:rPr>
                <w:rFonts w:ascii="Arial" w:hAnsi="Arial" w:cs="Arial"/>
                <w:color w:val="800080"/>
                <w:sz w:val="18"/>
                <w:szCs w:val="18"/>
                <w:lang w:val="nl-NL"/>
              </w:rPr>
              <w:t xml:space="preserve">op de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2"/>
                <w:sz w:val="18"/>
                <w:szCs w:val="18"/>
                <w:lang w:val="nl-NL"/>
              </w:rPr>
              <w:t xml:space="preserve"> </w:t>
            </w:r>
            <w:r w:rsidRPr="00D813DB">
              <w:rPr>
                <w:rFonts w:ascii="Arial" w:hAnsi="Arial" w:cs="Arial"/>
                <w:color w:val="800080"/>
                <w:sz w:val="18"/>
                <w:szCs w:val="18"/>
                <w:lang w:val="nl-NL"/>
              </w:rPr>
              <w:t>on</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er</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ba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d</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an</w:t>
            </w:r>
            <w:r w:rsidRPr="00D813DB">
              <w:rPr>
                <w:rFonts w:ascii="Arial" w:hAnsi="Arial" w:cs="Arial"/>
                <w:color w:val="800080"/>
                <w:spacing w:val="1"/>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ee</w:t>
            </w:r>
            <w:r w:rsidRPr="00D813DB">
              <w:rPr>
                <w:rFonts w:ascii="Arial" w:hAnsi="Arial" w:cs="Arial"/>
                <w:color w:val="800080"/>
                <w:spacing w:val="1"/>
                <w:sz w:val="18"/>
                <w:szCs w:val="18"/>
                <w:lang w:val="nl-NL"/>
              </w:rPr>
              <w:t>rs</w:t>
            </w:r>
            <w:r w:rsidRPr="00D813DB">
              <w:rPr>
                <w:rFonts w:ascii="Arial" w:hAnsi="Arial" w:cs="Arial"/>
                <w:color w:val="800080"/>
                <w:sz w:val="18"/>
                <w:szCs w:val="18"/>
                <w:lang w:val="nl-NL"/>
              </w:rPr>
              <w:t xml:space="preserve">te </w:t>
            </w:r>
            <w:r w:rsidRPr="00D813DB">
              <w:rPr>
                <w:rFonts w:ascii="Arial" w:hAnsi="Arial" w:cs="Arial"/>
                <w:color w:val="800080"/>
                <w:spacing w:val="2"/>
                <w:sz w:val="18"/>
                <w:szCs w:val="18"/>
                <w:lang w:val="nl-NL"/>
              </w:rPr>
              <w:t>h</w:t>
            </w:r>
            <w:r w:rsidRPr="00D813DB">
              <w:rPr>
                <w:rFonts w:ascii="Arial" w:hAnsi="Arial" w:cs="Arial"/>
                <w:color w:val="800080"/>
                <w:spacing w:val="-3"/>
                <w:sz w:val="18"/>
                <w:szCs w:val="18"/>
                <w:lang w:val="nl-NL"/>
              </w:rPr>
              <w:t>y</w:t>
            </w:r>
            <w:r w:rsidRPr="00D813DB">
              <w:rPr>
                <w:rFonts w:ascii="Arial" w:hAnsi="Arial" w:cs="Arial"/>
                <w:color w:val="800080"/>
                <w:spacing w:val="2"/>
                <w:sz w:val="18"/>
                <w:szCs w:val="18"/>
                <w:lang w:val="nl-NL"/>
              </w:rPr>
              <w:t>p</w:t>
            </w:r>
            <w:r w:rsidRPr="00D813DB">
              <w:rPr>
                <w:rFonts w:ascii="Arial" w:hAnsi="Arial" w:cs="Arial"/>
                <w:color w:val="800080"/>
                <w:sz w:val="18"/>
                <w:szCs w:val="18"/>
                <w:lang w:val="nl-NL"/>
              </w:rPr>
              <w:t>o</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hee</w:t>
            </w:r>
            <w:r w:rsidRPr="00D813DB">
              <w:rPr>
                <w:rFonts w:ascii="Arial" w:hAnsi="Arial" w:cs="Arial"/>
                <w:color w:val="800080"/>
                <w:spacing w:val="4"/>
                <w:sz w:val="18"/>
                <w:szCs w:val="18"/>
                <w:lang w:val="nl-NL"/>
              </w:rPr>
              <w:t>k</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 op</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u</w:t>
            </w:r>
            <w:r w:rsidRPr="00D813DB">
              <w:rPr>
                <w:rFonts w:ascii="Arial" w:hAnsi="Arial" w:cs="Arial"/>
                <w:color w:val="800080"/>
                <w:sz w:val="18"/>
                <w:szCs w:val="18"/>
                <w:lang w:val="nl-NL"/>
              </w:rPr>
              <w:t xml:space="preserve">w te </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 xml:space="preserve">en </w:t>
            </w:r>
            <w:r w:rsidRPr="00D813DB">
              <w:rPr>
                <w:rFonts w:ascii="Arial" w:hAnsi="Arial" w:cs="Arial"/>
                <w:color w:val="800080"/>
                <w:spacing w:val="2"/>
                <w:sz w:val="18"/>
                <w:szCs w:val="18"/>
                <w:lang w:val="nl-NL"/>
              </w:rPr>
              <w:t>o</w:t>
            </w:r>
            <w:r w:rsidRPr="00D813DB">
              <w:rPr>
                <w:rFonts w:ascii="Arial" w:hAnsi="Arial" w:cs="Arial"/>
                <w:color w:val="800080"/>
                <w:sz w:val="18"/>
                <w:szCs w:val="18"/>
                <w:lang w:val="nl-NL"/>
              </w:rPr>
              <w:t>p</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e</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door</w:t>
            </w:r>
            <w:r w:rsidRPr="00D813DB">
              <w:rPr>
                <w:rFonts w:ascii="Arial" w:hAnsi="Arial" w:cs="Arial"/>
                <w:color w:val="800080"/>
                <w:spacing w:val="-3"/>
                <w:sz w:val="18"/>
                <w:szCs w:val="18"/>
                <w:lang w:val="nl-NL"/>
              </w:rPr>
              <w:t xml:space="preserve"> </w:t>
            </w:r>
            <w:r w:rsidRPr="00D813DB">
              <w:rPr>
                <w:rFonts w:ascii="Arial" w:hAnsi="Arial" w:cs="Arial"/>
                <w:color w:val="800080"/>
                <w:spacing w:val="2"/>
                <w:sz w:val="18"/>
                <w:szCs w:val="18"/>
                <w:lang w:val="nl-NL"/>
              </w:rPr>
              <w:t>d</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sc</w:t>
            </w:r>
            <w:r w:rsidRPr="00D813DB">
              <w:rPr>
                <w:rFonts w:ascii="Arial" w:hAnsi="Arial" w:cs="Arial"/>
                <w:color w:val="800080"/>
                <w:sz w:val="18"/>
                <w:szCs w:val="18"/>
                <w:lang w:val="nl-NL"/>
              </w:rPr>
              <w:t>hu</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aa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oo</w:t>
            </w:r>
            <w:r w:rsidRPr="00D813DB">
              <w:rPr>
                <w:rFonts w:ascii="Arial" w:hAnsi="Arial" w:cs="Arial"/>
                <w:color w:val="800080"/>
                <w:spacing w:val="3"/>
                <w:sz w:val="18"/>
                <w:szCs w:val="18"/>
                <w:lang w:val="nl-NL"/>
              </w:rPr>
              <w:t>r</w:t>
            </w:r>
            <w:r w:rsidRPr="00D813DB">
              <w:rPr>
                <w:rFonts w:ascii="Arial" w:hAnsi="Arial" w:cs="Arial"/>
                <w:color w:val="800080"/>
                <w:spacing w:val="5"/>
                <w:sz w:val="18"/>
                <w:szCs w:val="18"/>
                <w:lang w:val="nl-NL"/>
              </w:rPr>
              <w:t>m</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de</w:t>
            </w:r>
            <w:r w:rsidRPr="00D813DB">
              <w:rPr>
                <w:rFonts w:ascii="Arial" w:hAnsi="Arial" w:cs="Arial"/>
                <w:color w:val="800080"/>
                <w:spacing w:val="-1"/>
                <w:sz w:val="18"/>
                <w:szCs w:val="18"/>
                <w:lang w:val="nl-NL"/>
              </w:rPr>
              <w:t xml:space="preserve"> v</w:t>
            </w:r>
            <w:r w:rsidRPr="00D813DB">
              <w:rPr>
                <w:rFonts w:ascii="Arial" w:hAnsi="Arial" w:cs="Arial"/>
                <w:color w:val="800080"/>
                <w:sz w:val="18"/>
                <w:szCs w:val="18"/>
                <w:lang w:val="nl-NL"/>
              </w:rPr>
              <w:t>e</w:t>
            </w:r>
            <w:r w:rsidRPr="00D813DB">
              <w:rPr>
                <w:rFonts w:ascii="Arial" w:hAnsi="Arial" w:cs="Arial"/>
                <w:color w:val="800080"/>
                <w:spacing w:val="1"/>
                <w:sz w:val="18"/>
                <w:szCs w:val="18"/>
                <w:lang w:val="nl-NL"/>
              </w:rPr>
              <w:t>r</w:t>
            </w:r>
            <w:r w:rsidRPr="00D813DB">
              <w:rPr>
                <w:rFonts w:ascii="Arial" w:hAnsi="Arial" w:cs="Arial"/>
                <w:color w:val="800080"/>
                <w:spacing w:val="2"/>
                <w:sz w:val="18"/>
                <w:szCs w:val="18"/>
                <w:lang w:val="nl-NL"/>
              </w:rPr>
              <w:t>p</w:t>
            </w:r>
            <w:r w:rsidRPr="00D813DB">
              <w:rPr>
                <w:rFonts w:ascii="Arial" w:hAnsi="Arial" w:cs="Arial"/>
                <w:color w:val="800080"/>
                <w:spacing w:val="-1"/>
                <w:sz w:val="18"/>
                <w:szCs w:val="18"/>
                <w:lang w:val="nl-NL"/>
              </w:rPr>
              <w:t>li</w:t>
            </w:r>
            <w:r w:rsidRPr="00D813DB">
              <w:rPr>
                <w:rFonts w:ascii="Arial" w:hAnsi="Arial" w:cs="Arial"/>
                <w:color w:val="800080"/>
                <w:spacing w:val="1"/>
                <w:sz w:val="18"/>
                <w:szCs w:val="18"/>
                <w:lang w:val="nl-NL"/>
              </w:rPr>
              <w:t>c</w:t>
            </w:r>
            <w:r w:rsidRPr="00D813DB">
              <w:rPr>
                <w:rFonts w:ascii="Arial" w:hAnsi="Arial" w:cs="Arial"/>
                <w:color w:val="800080"/>
                <w:sz w:val="18"/>
                <w:szCs w:val="18"/>
                <w:lang w:val="nl-NL"/>
              </w:rPr>
              <w:t>h</w:t>
            </w:r>
            <w:r w:rsidRPr="00D813DB">
              <w:rPr>
                <w:rFonts w:ascii="Arial" w:hAnsi="Arial" w:cs="Arial"/>
                <w:color w:val="800080"/>
                <w:spacing w:val="2"/>
                <w:sz w:val="18"/>
                <w:szCs w:val="18"/>
                <w:lang w:val="nl-NL"/>
              </w:rPr>
              <w:t>t</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gen</w:t>
            </w:r>
            <w:r w:rsidRPr="00D813DB">
              <w:rPr>
                <w:rFonts w:ascii="Arial" w:hAnsi="Arial" w:cs="Arial"/>
                <w:color w:val="800080"/>
                <w:spacing w:val="1"/>
                <w:sz w:val="18"/>
                <w:szCs w:val="18"/>
                <w:lang w:val="nl-NL"/>
              </w:rPr>
              <w:t xml:space="preserve"> r</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ten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op</w:t>
            </w:r>
            <w:r w:rsidRPr="00D813DB">
              <w:rPr>
                <w:rFonts w:ascii="Arial" w:hAnsi="Arial" w:cs="Arial"/>
                <w:color w:val="800080"/>
                <w:spacing w:val="-2"/>
                <w:sz w:val="18"/>
                <w:szCs w:val="18"/>
                <w:lang w:val="nl-NL"/>
              </w:rPr>
              <w:t xml:space="preserve"> ASR</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t</w:t>
            </w:r>
            <w:r w:rsidRPr="00D813DB">
              <w:rPr>
                <w:rFonts w:ascii="Arial" w:hAnsi="Arial" w:cs="Arial"/>
                <w:color w:val="800080"/>
                <w:spacing w:val="1"/>
                <w:sz w:val="18"/>
                <w:szCs w:val="18"/>
                <w:lang w:val="nl-NL"/>
              </w:rPr>
              <w:t>sl</w:t>
            </w:r>
            <w:r w:rsidRPr="00D813DB">
              <w:rPr>
                <w:rFonts w:ascii="Arial" w:hAnsi="Arial" w:cs="Arial"/>
                <w:color w:val="800080"/>
                <w:sz w:val="18"/>
                <w:szCs w:val="18"/>
                <w:lang w:val="nl-NL"/>
              </w:rPr>
              <w:t>u</w:t>
            </w:r>
            <w:r w:rsidRPr="00D813DB">
              <w:rPr>
                <w:rFonts w:ascii="Arial" w:hAnsi="Arial" w:cs="Arial"/>
                <w:color w:val="800080"/>
                <w:spacing w:val="-1"/>
                <w:sz w:val="18"/>
                <w:szCs w:val="18"/>
                <w:lang w:val="nl-NL"/>
              </w:rPr>
              <w:t>i</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end</w:t>
            </w:r>
            <w:r w:rsidRPr="00D813DB">
              <w:rPr>
                <w:rFonts w:ascii="Arial" w:hAnsi="Arial" w:cs="Arial"/>
                <w:color w:val="800080"/>
                <w:spacing w:val="3"/>
                <w:sz w:val="18"/>
                <w:szCs w:val="18"/>
                <w:lang w:val="nl-NL"/>
              </w:rPr>
              <w:t xml:space="preserve"> </w:t>
            </w:r>
            <w:r w:rsidRPr="00D813DB">
              <w:rPr>
                <w:rFonts w:ascii="Arial" w:hAnsi="Arial" w:cs="Arial"/>
                <w:color w:val="800080"/>
                <w:spacing w:val="-1"/>
                <w:sz w:val="18"/>
                <w:szCs w:val="18"/>
                <w:lang w:val="nl-NL"/>
              </w:rPr>
              <w:t>z</w:t>
            </w:r>
            <w:r w:rsidRPr="00D813DB">
              <w:rPr>
                <w:rFonts w:ascii="Arial" w:hAnsi="Arial" w:cs="Arial"/>
                <w:color w:val="800080"/>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a</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de b</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 xml:space="preserve">j </w:t>
            </w:r>
            <w:r w:rsidRPr="00D813DB">
              <w:rPr>
                <w:rFonts w:ascii="Arial" w:hAnsi="Arial" w:cs="Arial"/>
                <w:color w:val="800080"/>
                <w:spacing w:val="2"/>
                <w:sz w:val="18"/>
                <w:szCs w:val="18"/>
                <w:lang w:val="nl-NL"/>
              </w:rPr>
              <w:t>S</w:t>
            </w:r>
            <w:r w:rsidRPr="00D813DB">
              <w:rPr>
                <w:rFonts w:ascii="Arial" w:hAnsi="Arial" w:cs="Arial"/>
                <w:color w:val="800080"/>
                <w:spacing w:val="-1"/>
                <w:sz w:val="18"/>
                <w:szCs w:val="18"/>
                <w:lang w:val="nl-NL"/>
              </w:rPr>
              <w:t>V</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aa</w:t>
            </w:r>
            <w:r w:rsidRPr="00D813DB">
              <w:rPr>
                <w:rFonts w:ascii="Arial" w:hAnsi="Arial" w:cs="Arial"/>
                <w:color w:val="800080"/>
                <w:spacing w:val="2"/>
                <w:sz w:val="18"/>
                <w:szCs w:val="18"/>
                <w:lang w:val="nl-NL"/>
              </w:rPr>
              <w:t>n</w:t>
            </w:r>
            <w:r w:rsidRPr="00D813DB">
              <w:rPr>
                <w:rFonts w:ascii="Arial" w:hAnsi="Arial" w:cs="Arial"/>
                <w:color w:val="800080"/>
                <w:sz w:val="18"/>
                <w:szCs w:val="18"/>
                <w:lang w:val="nl-NL"/>
              </w:rPr>
              <w:t>ge</w:t>
            </w:r>
            <w:r w:rsidRPr="00D813DB">
              <w:rPr>
                <w:rFonts w:ascii="Arial" w:hAnsi="Arial" w:cs="Arial"/>
                <w:color w:val="800080"/>
                <w:spacing w:val="2"/>
                <w:sz w:val="18"/>
                <w:szCs w:val="18"/>
                <w:lang w:val="nl-NL"/>
              </w:rPr>
              <w:t>g</w:t>
            </w:r>
            <w:r w:rsidRPr="00D813DB">
              <w:rPr>
                <w:rFonts w:ascii="Arial" w:hAnsi="Arial" w:cs="Arial"/>
                <w:color w:val="800080"/>
                <w:sz w:val="18"/>
                <w:szCs w:val="18"/>
                <w:lang w:val="nl-NL"/>
              </w:rPr>
              <w:t xml:space="preserve">ane </w:t>
            </w:r>
            <w:r w:rsidRPr="00D813DB">
              <w:rPr>
                <w:rFonts w:ascii="Arial" w:hAnsi="Arial" w:cs="Arial"/>
                <w:color w:val="800080"/>
                <w:spacing w:val="-1"/>
                <w:sz w:val="18"/>
                <w:szCs w:val="18"/>
                <w:lang w:val="nl-NL"/>
              </w:rPr>
              <w:t>S</w:t>
            </w:r>
            <w:r w:rsidRPr="00D813DB">
              <w:rPr>
                <w:rFonts w:ascii="Arial" w:hAnsi="Arial" w:cs="Arial"/>
                <w:color w:val="800080"/>
                <w:spacing w:val="2"/>
                <w:sz w:val="18"/>
                <w:szCs w:val="18"/>
                <w:lang w:val="nl-NL"/>
              </w:rPr>
              <w:t>t</w:t>
            </w:r>
            <w:r w:rsidRPr="00D813DB">
              <w:rPr>
                <w:rFonts w:ascii="Arial" w:hAnsi="Arial" w:cs="Arial"/>
                <w:color w:val="800080"/>
                <w:sz w:val="18"/>
                <w:szCs w:val="18"/>
                <w:lang w:val="nl-NL"/>
              </w:rPr>
              <w:t>a</w:t>
            </w:r>
            <w:r w:rsidRPr="00D813DB">
              <w:rPr>
                <w:rFonts w:ascii="Arial" w:hAnsi="Arial" w:cs="Arial"/>
                <w:color w:val="800080"/>
                <w:spacing w:val="1"/>
                <w:sz w:val="18"/>
                <w:szCs w:val="18"/>
                <w:lang w:val="nl-NL"/>
              </w:rPr>
              <w:t>r</w:t>
            </w:r>
            <w:r w:rsidRPr="00D813DB">
              <w:rPr>
                <w:rFonts w:ascii="Arial" w:hAnsi="Arial" w:cs="Arial"/>
                <w:color w:val="800080"/>
                <w:sz w:val="18"/>
                <w:szCs w:val="18"/>
                <w:lang w:val="nl-NL"/>
              </w:rPr>
              <w:t>te</w:t>
            </w:r>
            <w:r w:rsidRPr="00D813DB">
              <w:rPr>
                <w:rFonts w:ascii="Arial" w:hAnsi="Arial" w:cs="Arial"/>
                <w:color w:val="800080"/>
                <w:spacing w:val="1"/>
                <w:sz w:val="18"/>
                <w:szCs w:val="18"/>
                <w:lang w:val="nl-NL"/>
              </w:rPr>
              <w:t>rs</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w:t>
            </w:r>
            <w:r w:rsidRPr="00D813DB">
              <w:rPr>
                <w:rFonts w:ascii="Arial" w:hAnsi="Arial" w:cs="Arial"/>
                <w:color w:val="800080"/>
                <w:spacing w:val="2"/>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ng</w:t>
            </w:r>
            <w:r w:rsidRPr="00D813DB">
              <w:rPr>
                <w:rFonts w:ascii="Arial" w:hAnsi="Arial" w:cs="Arial"/>
                <w:color w:val="800080"/>
                <w:spacing w:val="1"/>
                <w:sz w:val="18"/>
                <w:szCs w:val="18"/>
                <w:lang w:val="nl-NL"/>
              </w:rPr>
              <w:t xml:space="preserve"> </w:t>
            </w:r>
            <w:r w:rsidRPr="00D813DB">
              <w:rPr>
                <w:rFonts w:ascii="Arial" w:hAnsi="Arial" w:cs="Arial"/>
                <w:color w:val="800080"/>
                <w:sz w:val="18"/>
                <w:szCs w:val="18"/>
                <w:lang w:val="nl-NL"/>
              </w:rPr>
              <w:t>n</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et</w:t>
            </w:r>
            <w:r w:rsidRPr="00D813DB">
              <w:rPr>
                <w:rFonts w:ascii="Arial" w:hAnsi="Arial" w:cs="Arial"/>
                <w:color w:val="800080"/>
                <w:spacing w:val="1"/>
                <w:sz w:val="18"/>
                <w:szCs w:val="18"/>
                <w:lang w:val="nl-NL"/>
              </w:rPr>
              <w:t xml:space="preserve"> </w:t>
            </w:r>
            <w:r w:rsidRPr="00D813DB">
              <w:rPr>
                <w:rFonts w:ascii="Arial" w:hAnsi="Arial" w:cs="Arial"/>
                <w:color w:val="800080"/>
                <w:spacing w:val="-1"/>
                <w:sz w:val="18"/>
                <w:szCs w:val="18"/>
                <w:lang w:val="nl-NL"/>
              </w:rPr>
              <w:t>v</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l</w:t>
            </w:r>
            <w:r w:rsidRPr="00D813DB">
              <w:rPr>
                <w:rFonts w:ascii="Arial" w:hAnsi="Arial" w:cs="Arial"/>
                <w:color w:val="800080"/>
                <w:spacing w:val="1"/>
                <w:sz w:val="18"/>
                <w:szCs w:val="18"/>
                <w:lang w:val="nl-NL"/>
              </w:rPr>
              <w:t>l</w:t>
            </w:r>
            <w:r w:rsidRPr="00D813DB">
              <w:rPr>
                <w:rFonts w:ascii="Arial" w:hAnsi="Arial" w:cs="Arial"/>
                <w:color w:val="800080"/>
                <w:sz w:val="18"/>
                <w:szCs w:val="18"/>
                <w:lang w:val="nl-NL"/>
              </w:rPr>
              <w:t>ed</w:t>
            </w:r>
            <w:r w:rsidRPr="00D813DB">
              <w:rPr>
                <w:rFonts w:ascii="Arial" w:hAnsi="Arial" w:cs="Arial"/>
                <w:color w:val="800080"/>
                <w:spacing w:val="1"/>
                <w:sz w:val="18"/>
                <w:szCs w:val="18"/>
                <w:lang w:val="nl-NL"/>
              </w:rPr>
              <w:t>i</w:t>
            </w:r>
            <w:r w:rsidRPr="00D813DB">
              <w:rPr>
                <w:rFonts w:ascii="Arial" w:hAnsi="Arial" w:cs="Arial"/>
                <w:color w:val="800080"/>
                <w:sz w:val="18"/>
                <w:szCs w:val="18"/>
                <w:lang w:val="nl-NL"/>
              </w:rPr>
              <w:t>g</w:t>
            </w:r>
            <w:r w:rsidRPr="00D813DB">
              <w:rPr>
                <w:rFonts w:ascii="Arial" w:hAnsi="Arial" w:cs="Arial"/>
                <w:color w:val="800080"/>
                <w:spacing w:val="-1"/>
                <w:sz w:val="18"/>
                <w:szCs w:val="18"/>
                <w:lang w:val="nl-NL"/>
              </w:rPr>
              <w:t xml:space="preserve"> i</w:t>
            </w:r>
            <w:r w:rsidRPr="00D813DB">
              <w:rPr>
                <w:rFonts w:ascii="Arial" w:hAnsi="Arial" w:cs="Arial"/>
                <w:color w:val="800080"/>
                <w:sz w:val="18"/>
                <w:szCs w:val="18"/>
                <w:lang w:val="nl-NL"/>
              </w:rPr>
              <w:t>s</w:t>
            </w:r>
            <w:r w:rsidRPr="00D813DB">
              <w:rPr>
                <w:rFonts w:ascii="Arial" w:hAnsi="Arial" w:cs="Arial"/>
                <w:color w:val="800080"/>
                <w:spacing w:val="4"/>
                <w:sz w:val="18"/>
                <w:szCs w:val="18"/>
                <w:lang w:val="nl-NL"/>
              </w:rPr>
              <w:t xml:space="preserve"> </w:t>
            </w:r>
            <w:r w:rsidRPr="00D813DB">
              <w:rPr>
                <w:rFonts w:ascii="Arial" w:hAnsi="Arial" w:cs="Arial"/>
                <w:color w:val="800080"/>
                <w:sz w:val="18"/>
                <w:szCs w:val="18"/>
                <w:lang w:val="nl-NL"/>
              </w:rPr>
              <w:t>a</w:t>
            </w:r>
            <w:r w:rsidRPr="00D813DB">
              <w:rPr>
                <w:rFonts w:ascii="Arial" w:hAnsi="Arial" w:cs="Arial"/>
                <w:color w:val="800080"/>
                <w:spacing w:val="2"/>
                <w:sz w:val="18"/>
                <w:szCs w:val="18"/>
                <w:lang w:val="nl-NL"/>
              </w:rPr>
              <w:t>f</w:t>
            </w:r>
            <w:r w:rsidRPr="00D813DB">
              <w:rPr>
                <w:rFonts w:ascii="Arial" w:hAnsi="Arial" w:cs="Arial"/>
                <w:color w:val="800080"/>
                <w:sz w:val="18"/>
                <w:szCs w:val="18"/>
                <w:lang w:val="nl-NL"/>
              </w:rPr>
              <w:t>ge</w:t>
            </w:r>
            <w:r w:rsidRPr="00D813DB">
              <w:rPr>
                <w:rFonts w:ascii="Arial" w:hAnsi="Arial" w:cs="Arial"/>
                <w:color w:val="800080"/>
                <w:spacing w:val="-1"/>
                <w:sz w:val="18"/>
                <w:szCs w:val="18"/>
                <w:lang w:val="nl-NL"/>
              </w:rPr>
              <w:t>l</w:t>
            </w:r>
            <w:r w:rsidRPr="00D813DB">
              <w:rPr>
                <w:rFonts w:ascii="Arial" w:hAnsi="Arial" w:cs="Arial"/>
                <w:color w:val="800080"/>
                <w:spacing w:val="2"/>
                <w:sz w:val="18"/>
                <w:szCs w:val="18"/>
                <w:lang w:val="nl-NL"/>
              </w:rPr>
              <w:t>o</w:t>
            </w:r>
            <w:r w:rsidRPr="00D813DB">
              <w:rPr>
                <w:rFonts w:ascii="Arial" w:hAnsi="Arial" w:cs="Arial"/>
                <w:color w:val="800080"/>
                <w:spacing w:val="1"/>
                <w:sz w:val="18"/>
                <w:szCs w:val="18"/>
                <w:lang w:val="nl-NL"/>
              </w:rPr>
              <w:t>s</w:t>
            </w:r>
            <w:r w:rsidRPr="00D813DB">
              <w:rPr>
                <w:rFonts w:ascii="Arial" w:hAnsi="Arial" w:cs="Arial"/>
                <w:color w:val="800080"/>
                <w:sz w:val="18"/>
                <w:szCs w:val="18"/>
                <w:lang w:val="nl-NL"/>
              </w:rPr>
              <w:t>t.</w:t>
            </w:r>
          </w:p>
        </w:tc>
        <w:tc>
          <w:tcPr>
            <w:tcW w:w="2606" w:type="pct"/>
            <w:shd w:val="clear" w:color="auto" w:fill="auto"/>
          </w:tcPr>
          <w:p w14:paraId="02AFA4DE" w14:textId="77777777" w:rsidR="00106B49" w:rsidRDefault="00106B49" w:rsidP="00787B69">
            <w:pPr>
              <w:rPr>
                <w:u w:val="single"/>
              </w:rPr>
            </w:pPr>
            <w:r>
              <w:rPr>
                <w:lang w:val="nl"/>
              </w:rPr>
              <w:t>Optionele keuzetekst om aan te geven dat een ‘starterslening’ van toepassing is, mag ook weggelaten worden.</w:t>
            </w:r>
          </w:p>
          <w:p w14:paraId="27547B31" w14:textId="77777777" w:rsidR="00106B49" w:rsidRDefault="00106B49" w:rsidP="00787B69">
            <w:pPr>
              <w:rPr>
                <w:u w:val="single"/>
              </w:rPr>
            </w:pPr>
          </w:p>
          <w:p w14:paraId="6F06D686" w14:textId="77777777" w:rsidR="00106B49" w:rsidRDefault="00106B49" w:rsidP="00787B69">
            <w:pPr>
              <w:rPr>
                <w:u w:val="single"/>
              </w:rPr>
            </w:pPr>
            <w:r>
              <w:rPr>
                <w:u w:val="single"/>
              </w:rPr>
              <w:t>Mapping:</w:t>
            </w:r>
          </w:p>
          <w:p w14:paraId="7460CDB6" w14:textId="77777777" w:rsidR="00106B49" w:rsidRDefault="00106B49" w:rsidP="00787B69">
            <w:pPr>
              <w:rPr>
                <w:sz w:val="16"/>
                <w:szCs w:val="16"/>
              </w:rPr>
            </w:pPr>
            <w:r>
              <w:rPr>
                <w:sz w:val="16"/>
                <w:szCs w:val="16"/>
              </w:rPr>
              <w:t>//IMKAD_AangebodenStuk/tia_TekstKeuze/</w:t>
            </w:r>
          </w:p>
          <w:p w14:paraId="40C0A2D9" w14:textId="77777777" w:rsidR="00106B49" w:rsidRDefault="00106B49" w:rsidP="00787B69">
            <w:pPr>
              <w:spacing w:before="72" w:line="240" w:lineRule="auto"/>
              <w:rPr>
                <w:sz w:val="16"/>
                <w:szCs w:val="16"/>
              </w:rPr>
            </w:pPr>
            <w:r>
              <w:rPr>
                <w:sz w:val="16"/>
                <w:szCs w:val="16"/>
              </w:rPr>
              <w:t>./tagNaam('k_SVnStarterslening')</w:t>
            </w:r>
          </w:p>
          <w:p w14:paraId="39342FAE" w14:textId="77777777" w:rsidR="00106B49" w:rsidRPr="004D42E8" w:rsidRDefault="00106B49" w:rsidP="00787B69">
            <w:pPr>
              <w:keepNext/>
              <w:spacing w:line="240" w:lineRule="auto"/>
            </w:pPr>
            <w:r>
              <w:rPr>
                <w:sz w:val="16"/>
                <w:szCs w:val="16"/>
              </w:rPr>
              <w:t>./tekst = (‘true’ = tekst wordt wel getoond; ‘false’ = tekst wordt niet getoond)</w:t>
            </w:r>
          </w:p>
        </w:tc>
      </w:tr>
    </w:tbl>
    <w:p w14:paraId="40FE650B" w14:textId="77777777" w:rsidR="00106B49" w:rsidRPr="00FD6F38" w:rsidRDefault="00106B49" w:rsidP="00106B49"/>
    <w:p w14:paraId="7A771EA0" w14:textId="77777777" w:rsidR="00106B49" w:rsidRPr="00B97244" w:rsidRDefault="00106B49" w:rsidP="00106B49">
      <w:pPr>
        <w:pStyle w:val="Kop2"/>
        <w:pageBreakBefore/>
        <w:numPr>
          <w:ilvl w:val="1"/>
          <w:numId w:val="1"/>
        </w:numPr>
      </w:pPr>
      <w:bookmarkStart w:id="89" w:name="_Toc464135504"/>
      <w:bookmarkStart w:id="90" w:name="_Toc5887057"/>
      <w:bookmarkStart w:id="91" w:name="_Toc6564383"/>
      <w:bookmarkEnd w:id="88"/>
      <w:r>
        <w:lastRenderedPageBreak/>
        <w:t>Hypotheekstelling</w:t>
      </w:r>
      <w:bookmarkEnd w:id="89"/>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7F9D1E60" w14:textId="77777777" w:rsidTr="00787B69">
        <w:trPr>
          <w:tblHeader/>
        </w:trPr>
        <w:tc>
          <w:tcPr>
            <w:tcW w:w="6771" w:type="dxa"/>
            <w:shd w:val="clear" w:color="auto" w:fill="auto"/>
          </w:tcPr>
          <w:p w14:paraId="46DED2D7" w14:textId="77777777" w:rsidR="00106B49" w:rsidRPr="00D77156" w:rsidRDefault="00106B49" w:rsidP="00787B69">
            <w:pPr>
              <w:rPr>
                <w:b/>
              </w:rPr>
            </w:pPr>
            <w:r w:rsidRPr="00DB7FA4">
              <w:rPr>
                <w:b/>
              </w:rPr>
              <w:t>Modeldocument tekst</w:t>
            </w:r>
          </w:p>
        </w:tc>
        <w:tc>
          <w:tcPr>
            <w:tcW w:w="7371" w:type="dxa"/>
            <w:shd w:val="clear" w:color="auto" w:fill="auto"/>
          </w:tcPr>
          <w:p w14:paraId="6D4B5F8A" w14:textId="77777777" w:rsidR="00106B49" w:rsidRPr="00D77156" w:rsidRDefault="00106B49" w:rsidP="00787B69">
            <w:pPr>
              <w:rPr>
                <w:b/>
              </w:rPr>
            </w:pPr>
            <w:r w:rsidRPr="00DB7FA4">
              <w:rPr>
                <w:b/>
              </w:rPr>
              <w:t>Toelichting</w:t>
            </w:r>
          </w:p>
        </w:tc>
      </w:tr>
      <w:tr w:rsidR="00106B49" w:rsidRPr="00343045" w14:paraId="0AE81E9B" w14:textId="77777777" w:rsidTr="00787B69">
        <w:tc>
          <w:tcPr>
            <w:tcW w:w="6771" w:type="dxa"/>
            <w:shd w:val="clear" w:color="auto" w:fill="auto"/>
          </w:tcPr>
          <w:p w14:paraId="49A342C8" w14:textId="77777777" w:rsidR="00106B49" w:rsidRPr="00D813DB" w:rsidRDefault="00106B49" w:rsidP="00787B69">
            <w:pPr>
              <w:tabs>
                <w:tab w:val="left" w:pos="-1440"/>
                <w:tab w:val="left" w:pos="-720"/>
              </w:tabs>
              <w:suppressAutoHyphens/>
              <w:rPr>
                <w:rFonts w:cs="Arial"/>
                <w:snapToGrid/>
                <w:color w:val="FF0000"/>
                <w:kern w:val="0"/>
                <w:szCs w:val="18"/>
                <w:lang w:eastAsia="nl-NL"/>
              </w:rPr>
            </w:pPr>
            <w:r w:rsidRPr="00D813DB">
              <w:rPr>
                <w:rFonts w:cs="Arial"/>
                <w:color w:val="FF0000"/>
                <w:szCs w:val="18"/>
              </w:rPr>
              <w:t>B. HYPOTHEEKRECHT</w:t>
            </w:r>
          </w:p>
          <w:p w14:paraId="1745E0E1" w14:textId="77777777" w:rsidR="00106B49" w:rsidRPr="00D813DB" w:rsidRDefault="00106B49" w:rsidP="00787B69">
            <w:pPr>
              <w:tabs>
                <w:tab w:val="left" w:pos="-1440"/>
                <w:tab w:val="left" w:pos="-720"/>
              </w:tabs>
              <w:suppressAutoHyphens/>
              <w:spacing w:line="240" w:lineRule="atLeast"/>
              <w:rPr>
                <w:rFonts w:cs="Arial"/>
                <w:color w:val="FF0000"/>
                <w:szCs w:val="18"/>
              </w:rPr>
            </w:pPr>
            <w:r w:rsidRPr="00D813DB">
              <w:rPr>
                <w:rFonts w:cs="Arial"/>
                <w:color w:val="FF0000"/>
                <w:szCs w:val="18"/>
                <w:u w:val="single"/>
              </w:rPr>
              <w:t>Hypotheekstelling</w:t>
            </w:r>
            <w:r w:rsidRPr="00D813DB">
              <w:rPr>
                <w:rFonts w:cs="Arial"/>
                <w:color w:val="FF0000"/>
                <w:szCs w:val="18"/>
              </w:rPr>
              <w:br/>
              <w:t xml:space="preserve">Tot zekerheid voor: </w:t>
            </w:r>
          </w:p>
          <w:p w14:paraId="6ED0D2A1" w14:textId="77777777"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terugbetaling van de hoofdsom van de Lening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leningbedrag voluit in letters (leningbedrag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ASR verschuldigd is of zal worden uit hoofde van de Leningovereenkomst, deze akte, de Algemene Voorwaarden, eerdere met betrekking tot het hierna te noemen Onderpand verstrekte geldleningen, dan wel uit hoofde van nog te verstrekken geldleningen of kredieten al dan niet in rekening courant, dan wel uit welke hoofde dan ook, tot een bedrag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hypotheekbedrag voluit in letters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en </w:t>
            </w:r>
          </w:p>
          <w:p w14:paraId="5C2D61D9" w14:textId="27042769" w:rsidR="00106B49" w:rsidRPr="00D813DB" w:rsidRDefault="00106B49" w:rsidP="00787B69">
            <w:pPr>
              <w:widowControl w:val="0"/>
              <w:numPr>
                <w:ilvl w:val="0"/>
                <w:numId w:val="39"/>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de betaling van de rente (inclusief overeen te komen verhogingen), boeten, </w:t>
            </w:r>
            <w:r w:rsidRPr="00D813DB">
              <w:rPr>
                <w:rFonts w:cs="Arial"/>
                <w:color w:val="FF0000"/>
                <w:szCs w:val="18"/>
              </w:rPr>
              <w:br/>
              <w:t xml:space="preserve"> vertragingsrente, kosten, schadevergoedingen nu of in de toekomst aan ASR verschuldigd </w:t>
            </w:r>
            <w:r w:rsidRPr="00D813DB">
              <w:rPr>
                <w:rFonts w:cs="Arial"/>
                <w:color w:val="FF0000"/>
                <w:szCs w:val="18"/>
              </w:rPr>
              <w:br/>
              <w:t xml:space="preserve"> uit hoofde van de Leningovereenkomst en de betaling van al hetgeen ASR overigens uit </w:t>
            </w:r>
            <w:r w:rsidRPr="00D813DB">
              <w:rPr>
                <w:rFonts w:cs="Arial"/>
                <w:color w:val="FF0000"/>
                <w:szCs w:val="18"/>
              </w:rPr>
              <w:br/>
              <w:t xml:space="preserve"> hoofde van de Leningovereenkomst, deze akte of de Algemene Voorwaarden van de </w:t>
            </w:r>
            <w:r w:rsidRPr="00D813DB">
              <w:rPr>
                <w:rFonts w:cs="Arial"/>
                <w:color w:val="FF0000"/>
                <w:szCs w:val="18"/>
              </w:rPr>
              <w:br/>
              <w:t xml:space="preserve"> Schuldenaar te vorderen mocht hebben, welke in deze paragraaf b bedoelde bedragen </w:t>
            </w:r>
            <w:r w:rsidRPr="00D813DB">
              <w:rPr>
                <w:rFonts w:cs="Arial"/>
                <w:color w:val="FF0000"/>
                <w:szCs w:val="18"/>
              </w:rPr>
              <w:br/>
              <w:t xml:space="preserve"> gezamenlijk worden begroot op een 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40% van hypotheekbedrag voluit in letters (40%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zijnde (40%) van het laatst genoemde bedrag; </w:t>
            </w:r>
          </w:p>
          <w:p w14:paraId="540FA94F" w14:textId="6E79DD7A" w:rsidR="00106B49" w:rsidRPr="00A92EB9" w:rsidRDefault="00106B49" w:rsidP="00787B69">
            <w:pPr>
              <w:tabs>
                <w:tab w:val="left" w:pos="-1440"/>
                <w:tab w:val="left" w:pos="-720"/>
              </w:tabs>
              <w:suppressAutoHyphens/>
              <w:rPr>
                <w:rFonts w:cs="Arial"/>
                <w:color w:val="FF0000"/>
                <w:sz w:val="20"/>
              </w:rPr>
            </w:pPr>
            <w:r w:rsidRPr="00D813DB">
              <w:rPr>
                <w:rFonts w:cs="Arial"/>
                <w:color w:val="FF0000"/>
                <w:szCs w:val="18"/>
              </w:rPr>
              <w:lastRenderedPageBreak/>
              <w:t xml:space="preserve">derhalve tot een totaalbedrag ad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140% van hypotheekbedrag voluit in letters (140% van hypotheekbedrag in cijfers)</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verleent de (Derde) Hypotheekgever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FF0000"/>
                <w:szCs w:val="18"/>
              </w:rPr>
              <w:t xml:space="preserve"> hypotheek op het hierna te omschrijven registergoed (hierna te noemen het "Onderpand"):</w:t>
            </w:r>
          </w:p>
        </w:tc>
        <w:tc>
          <w:tcPr>
            <w:tcW w:w="7371" w:type="dxa"/>
            <w:shd w:val="clear" w:color="auto" w:fill="auto"/>
          </w:tcPr>
          <w:p w14:paraId="77DF0F9E" w14:textId="77777777" w:rsidR="00106B49" w:rsidRDefault="00106B49" w:rsidP="00787B69">
            <w:pPr>
              <w:keepNext/>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43670B06" w14:textId="77777777" w:rsidR="00106B49" w:rsidRDefault="00106B49" w:rsidP="00787B69">
            <w:pPr>
              <w:spacing w:line="240" w:lineRule="auto"/>
              <w:rPr>
                <w:sz w:val="16"/>
                <w:szCs w:val="16"/>
              </w:rPr>
            </w:pPr>
          </w:p>
          <w:p w14:paraId="631EAAF0" w14:textId="77777777" w:rsidR="00106B49" w:rsidRPr="00030A78" w:rsidRDefault="00106B49" w:rsidP="00787B69">
            <w:pPr>
              <w:keepNext/>
            </w:pPr>
            <w:r>
              <w:t xml:space="preserve">Het telwoord </w:t>
            </w:r>
            <w:r w:rsidRPr="00A33B2A">
              <w:t>wordt als getal in het essentialiabestand opgenomen maar als tekst in de akte</w:t>
            </w:r>
            <w:r w:rsidRPr="00030A78">
              <w:t>.</w:t>
            </w:r>
          </w:p>
          <w:p w14:paraId="2A909726" w14:textId="77777777" w:rsidR="00106B49" w:rsidRPr="00DB7FA4" w:rsidRDefault="00106B49" w:rsidP="00787B69">
            <w:pPr>
              <w:spacing w:before="72"/>
              <w:rPr>
                <w:u w:val="single"/>
              </w:rPr>
            </w:pPr>
            <w:r w:rsidRPr="00DB7FA4">
              <w:rPr>
                <w:u w:val="single"/>
              </w:rPr>
              <w:t xml:space="preserve">Mapping </w:t>
            </w:r>
            <w:r>
              <w:rPr>
                <w:u w:val="single"/>
              </w:rPr>
              <w:t>lening</w:t>
            </w:r>
            <w:r w:rsidRPr="00DB7FA4">
              <w:rPr>
                <w:u w:val="single"/>
              </w:rPr>
              <w:t>bedrag:</w:t>
            </w:r>
          </w:p>
          <w:p w14:paraId="08035E1B" w14:textId="77777777" w:rsidR="00106B49" w:rsidRPr="00DB7FA4" w:rsidRDefault="00106B49" w:rsidP="00787B69">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043DE85C" w14:textId="77777777" w:rsidR="00106B49" w:rsidRPr="007100DB" w:rsidRDefault="00106B49" w:rsidP="00787B69">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5607CDE3" w14:textId="77777777" w:rsidR="00106B49" w:rsidRDefault="00106B49" w:rsidP="00787B69">
            <w:pPr>
              <w:spacing w:line="240" w:lineRule="auto"/>
              <w:rPr>
                <w:sz w:val="16"/>
                <w:szCs w:val="16"/>
              </w:rPr>
            </w:pPr>
            <w:r w:rsidRPr="007100DB">
              <w:rPr>
                <w:snapToGrid/>
                <w:kern w:val="0"/>
                <w:sz w:val="16"/>
                <w:szCs w:val="16"/>
                <w:lang w:eastAsia="nl-NL"/>
              </w:rPr>
              <w:t>./bedragLening</w:t>
            </w:r>
            <w:r w:rsidRPr="00DB7FA4">
              <w:rPr>
                <w:sz w:val="16"/>
                <w:szCs w:val="16"/>
              </w:rPr>
              <w:t>/valuta</w:t>
            </w:r>
          </w:p>
          <w:p w14:paraId="04726DB6" w14:textId="77777777" w:rsidR="00106B49" w:rsidRDefault="00106B49" w:rsidP="00787B69">
            <w:pPr>
              <w:spacing w:line="240" w:lineRule="auto"/>
              <w:rPr>
                <w:sz w:val="16"/>
                <w:szCs w:val="16"/>
              </w:rPr>
            </w:pPr>
          </w:p>
          <w:p w14:paraId="34E79657" w14:textId="77777777" w:rsidR="00106B49" w:rsidRPr="00DB7FA4" w:rsidRDefault="00106B49" w:rsidP="00787B69">
            <w:pPr>
              <w:spacing w:line="240" w:lineRule="auto"/>
              <w:rPr>
                <w:u w:val="single"/>
              </w:rPr>
            </w:pPr>
            <w:r w:rsidRPr="00DB7FA4">
              <w:rPr>
                <w:u w:val="single"/>
              </w:rPr>
              <w:t>Mapping hypotheekbedrag:</w:t>
            </w:r>
          </w:p>
          <w:p w14:paraId="337F5C6D" w14:textId="77777777" w:rsidR="00106B49" w:rsidRPr="00DB7FA4" w:rsidRDefault="00106B49" w:rsidP="00787B69">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8098CC0" w14:textId="77777777" w:rsidR="00106B49" w:rsidRPr="00DB7FA4" w:rsidRDefault="00106B49" w:rsidP="00787B69">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616982B5" w14:textId="77777777" w:rsidR="00106B49" w:rsidRDefault="00106B49" w:rsidP="00787B69">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7C8353E" w14:textId="77777777" w:rsidR="00106B49" w:rsidRDefault="00106B49" w:rsidP="00787B69">
            <w:pPr>
              <w:spacing w:line="240" w:lineRule="auto"/>
              <w:rPr>
                <w:u w:val="single"/>
              </w:rPr>
            </w:pPr>
          </w:p>
          <w:p w14:paraId="46AF5D0C" w14:textId="77777777" w:rsidR="00106B49" w:rsidRPr="00B97244" w:rsidRDefault="00106B49" w:rsidP="00787B69">
            <w:pPr>
              <w:spacing w:line="240" w:lineRule="auto"/>
              <w:rPr>
                <w:u w:val="single"/>
              </w:rPr>
            </w:pPr>
            <w:r w:rsidRPr="00B97244">
              <w:rPr>
                <w:u w:val="single"/>
              </w:rPr>
              <w:t>Mapping '</w:t>
            </w:r>
            <w:r>
              <w:rPr>
                <w:u w:val="single"/>
              </w:rPr>
              <w:t>40</w:t>
            </w:r>
            <w:r w:rsidRPr="00B97244">
              <w:rPr>
                <w:u w:val="single"/>
              </w:rPr>
              <w:t>% van hypotheekbedrag'</w:t>
            </w:r>
          </w:p>
          <w:p w14:paraId="509160D0" w14:textId="77777777" w:rsidR="00106B49" w:rsidRPr="00DB7FA4" w:rsidRDefault="00106B49" w:rsidP="00787B69">
            <w:pPr>
              <w:spacing w:line="240" w:lineRule="auto"/>
              <w:rPr>
                <w:sz w:val="16"/>
                <w:szCs w:val="16"/>
              </w:rPr>
            </w:pPr>
            <w:r w:rsidRPr="00DB7FA4">
              <w:rPr>
                <w:rFonts w:cs="Arial"/>
                <w:sz w:val="16"/>
                <w:szCs w:val="16"/>
              </w:rPr>
              <w:t>//IMKAD_AangebodenStuk/StukdeelHypotheek [aanduidingHypotheek = leeg of niet aanwezig]</w:t>
            </w:r>
          </w:p>
          <w:p w14:paraId="743BE207" w14:textId="77777777" w:rsidR="00106B49" w:rsidRPr="00DB7FA4" w:rsidRDefault="00106B49" w:rsidP="00787B69">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85B17E9" w14:textId="77777777" w:rsidR="00106B49" w:rsidRDefault="00106B49" w:rsidP="00787B69">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19B118BE" w14:textId="77777777" w:rsidR="00106B49" w:rsidRDefault="00106B49" w:rsidP="00787B69">
            <w:pPr>
              <w:spacing w:line="240" w:lineRule="auto"/>
              <w:rPr>
                <w:sz w:val="16"/>
                <w:szCs w:val="16"/>
              </w:rPr>
            </w:pPr>
          </w:p>
          <w:p w14:paraId="3A0EF55C" w14:textId="77777777" w:rsidR="00106B49" w:rsidRPr="00B97244" w:rsidRDefault="00106B49" w:rsidP="00787B69">
            <w:pPr>
              <w:spacing w:line="240" w:lineRule="auto"/>
              <w:rPr>
                <w:u w:val="single"/>
              </w:rPr>
            </w:pPr>
            <w:r w:rsidRPr="00B97244">
              <w:rPr>
                <w:u w:val="single"/>
              </w:rPr>
              <w:t>Mapping '1</w:t>
            </w:r>
            <w:r>
              <w:rPr>
                <w:u w:val="single"/>
              </w:rPr>
              <w:t>40</w:t>
            </w:r>
            <w:r w:rsidRPr="00B97244">
              <w:rPr>
                <w:u w:val="single"/>
              </w:rPr>
              <w:t>% van hypotheekbedrag'</w:t>
            </w:r>
          </w:p>
          <w:p w14:paraId="6AE79712" w14:textId="77777777" w:rsidR="00106B49" w:rsidRPr="00DB7FA4" w:rsidRDefault="00106B49" w:rsidP="00787B69">
            <w:pPr>
              <w:spacing w:line="240" w:lineRule="auto"/>
              <w:rPr>
                <w:sz w:val="16"/>
                <w:szCs w:val="16"/>
              </w:rPr>
            </w:pPr>
            <w:r w:rsidRPr="00DB7FA4">
              <w:rPr>
                <w:rFonts w:cs="Arial"/>
                <w:sz w:val="16"/>
                <w:szCs w:val="16"/>
              </w:rPr>
              <w:t>//IMKAD_AangebodenStuk/StukdeelHypotheek [aanduidingHypotheek = leeg of niet aanwezig]</w:t>
            </w:r>
          </w:p>
          <w:p w14:paraId="519B86C6" w14:textId="77777777" w:rsidR="00106B49" w:rsidRPr="00DB7FA4" w:rsidRDefault="00106B49" w:rsidP="00787B69">
            <w:pPr>
              <w:spacing w:line="240" w:lineRule="auto"/>
              <w:rPr>
                <w:sz w:val="16"/>
                <w:szCs w:val="16"/>
              </w:rPr>
            </w:pPr>
            <w:r w:rsidRPr="00DB7FA4">
              <w:rPr>
                <w:sz w:val="16"/>
                <w:szCs w:val="16"/>
              </w:rPr>
              <w:tab/>
              <w:t>./bedragTotaal/som</w:t>
            </w:r>
          </w:p>
          <w:p w14:paraId="568E2FDF" w14:textId="77777777" w:rsidR="00106B49" w:rsidRDefault="00106B49" w:rsidP="00787B69">
            <w:pPr>
              <w:spacing w:line="240" w:lineRule="auto"/>
              <w:rPr>
                <w:sz w:val="16"/>
                <w:szCs w:val="16"/>
              </w:rPr>
            </w:pPr>
            <w:r w:rsidRPr="00DB7FA4">
              <w:rPr>
                <w:sz w:val="16"/>
                <w:szCs w:val="16"/>
              </w:rPr>
              <w:tab/>
              <w:t>./bedragTotaal/valuta</w:t>
            </w:r>
          </w:p>
          <w:p w14:paraId="27CF64F7" w14:textId="77777777" w:rsidR="00106B49" w:rsidRDefault="00106B49" w:rsidP="00787B69">
            <w:pPr>
              <w:spacing w:line="240" w:lineRule="auto"/>
              <w:rPr>
                <w:sz w:val="16"/>
                <w:szCs w:val="16"/>
              </w:rPr>
            </w:pPr>
          </w:p>
          <w:p w14:paraId="5A61213C" w14:textId="77777777" w:rsidR="00106B49" w:rsidRPr="00B97244" w:rsidRDefault="00106B49" w:rsidP="00787B69">
            <w:pPr>
              <w:spacing w:line="240" w:lineRule="auto"/>
              <w:rPr>
                <w:u w:val="single"/>
              </w:rPr>
            </w:pPr>
            <w:r w:rsidRPr="00B97244">
              <w:rPr>
                <w:u w:val="single"/>
              </w:rPr>
              <w:t>Mapping telwoord</w:t>
            </w:r>
            <w:r>
              <w:rPr>
                <w:u w:val="single"/>
              </w:rPr>
              <w:t xml:space="preserve"> hypotheek</w:t>
            </w:r>
            <w:r w:rsidRPr="00B97244">
              <w:rPr>
                <w:u w:val="single"/>
              </w:rPr>
              <w:t>:</w:t>
            </w:r>
          </w:p>
          <w:p w14:paraId="5B44DBE7" w14:textId="77777777" w:rsidR="00106B49" w:rsidRPr="00DB7FA4" w:rsidRDefault="00106B49" w:rsidP="00787B69">
            <w:pPr>
              <w:spacing w:line="240" w:lineRule="auto"/>
              <w:rPr>
                <w:sz w:val="16"/>
                <w:szCs w:val="16"/>
              </w:rPr>
            </w:pPr>
            <w:r w:rsidRPr="00DB7FA4">
              <w:rPr>
                <w:rFonts w:cs="Arial"/>
                <w:sz w:val="16"/>
                <w:szCs w:val="16"/>
              </w:rPr>
              <w:t>//IMKAD_AangebodenStuk/StukdeelHypotheek [aanduidingHypotheek = leeg of niet aanwezig]</w:t>
            </w:r>
          </w:p>
          <w:p w14:paraId="7BB51657" w14:textId="77777777" w:rsidR="00106B49" w:rsidRDefault="00106B49" w:rsidP="00787B69">
            <w:pPr>
              <w:spacing w:line="240" w:lineRule="auto"/>
              <w:rPr>
                <w:sz w:val="16"/>
                <w:szCs w:val="16"/>
              </w:rPr>
            </w:pPr>
            <w:r w:rsidRPr="00DB7FA4">
              <w:rPr>
                <w:sz w:val="16"/>
                <w:szCs w:val="16"/>
              </w:rPr>
              <w:tab/>
              <w:t>./</w:t>
            </w:r>
            <w:r w:rsidRPr="00B13D63">
              <w:rPr>
                <w:sz w:val="16"/>
                <w:szCs w:val="16"/>
              </w:rPr>
              <w:t>rangordeHypotheek</w:t>
            </w:r>
          </w:p>
          <w:p w14:paraId="6D26F73F" w14:textId="77777777" w:rsidR="00106B49" w:rsidRPr="00DB7FA4" w:rsidRDefault="00106B49" w:rsidP="00787B69">
            <w:pPr>
              <w:spacing w:line="240" w:lineRule="auto"/>
              <w:rPr>
                <w:sz w:val="16"/>
                <w:szCs w:val="16"/>
              </w:rPr>
            </w:pPr>
          </w:p>
        </w:tc>
      </w:tr>
    </w:tbl>
    <w:p w14:paraId="05EAD762" w14:textId="77777777" w:rsidR="00106B49" w:rsidRDefault="00106B49" w:rsidP="00106B49"/>
    <w:p w14:paraId="1D55917C" w14:textId="77777777" w:rsidR="00106B49" w:rsidRDefault="00106B49" w:rsidP="00106B49">
      <w:pPr>
        <w:pStyle w:val="Kop2"/>
        <w:pageBreakBefore/>
        <w:numPr>
          <w:ilvl w:val="1"/>
          <w:numId w:val="1"/>
        </w:numPr>
      </w:pPr>
      <w:bookmarkStart w:id="92" w:name="_Toc464135505"/>
      <w:bookmarkStart w:id="93" w:name="_Toc5887058"/>
      <w:bookmarkStart w:id="94" w:name="_Toc6564384"/>
      <w:r>
        <w:lastRenderedPageBreak/>
        <w:t>Registergoed</w:t>
      </w:r>
      <w:bookmarkEnd w:id="92"/>
      <w:bookmarkEnd w:id="93"/>
      <w:bookmarkEnd w:id="9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64097681" w14:textId="77777777" w:rsidTr="00787B69">
        <w:trPr>
          <w:tblHeader/>
        </w:trPr>
        <w:tc>
          <w:tcPr>
            <w:tcW w:w="6771" w:type="dxa"/>
            <w:shd w:val="clear" w:color="auto" w:fill="auto"/>
          </w:tcPr>
          <w:p w14:paraId="76BB1570" w14:textId="77777777" w:rsidR="00106B49" w:rsidRPr="00D77156" w:rsidRDefault="00106B49" w:rsidP="00787B69">
            <w:pPr>
              <w:rPr>
                <w:b/>
              </w:rPr>
            </w:pPr>
            <w:r w:rsidRPr="00DB7FA4">
              <w:rPr>
                <w:b/>
              </w:rPr>
              <w:t>Modeldocument tekst</w:t>
            </w:r>
          </w:p>
        </w:tc>
        <w:tc>
          <w:tcPr>
            <w:tcW w:w="7371" w:type="dxa"/>
            <w:shd w:val="clear" w:color="auto" w:fill="auto"/>
          </w:tcPr>
          <w:p w14:paraId="02327043" w14:textId="77777777" w:rsidR="00106B49" w:rsidRPr="00D77156" w:rsidRDefault="00106B49" w:rsidP="00787B69">
            <w:pPr>
              <w:rPr>
                <w:b/>
              </w:rPr>
            </w:pPr>
            <w:r w:rsidRPr="00DB7FA4">
              <w:rPr>
                <w:b/>
              </w:rPr>
              <w:t>Toelichting</w:t>
            </w:r>
          </w:p>
        </w:tc>
      </w:tr>
      <w:tr w:rsidR="00106B49" w:rsidRPr="00343045" w14:paraId="40E504D3" w14:textId="77777777" w:rsidTr="00787B69">
        <w:tc>
          <w:tcPr>
            <w:tcW w:w="6771" w:type="dxa"/>
            <w:shd w:val="clear" w:color="auto" w:fill="auto"/>
          </w:tcPr>
          <w:p w14:paraId="5A142D99" w14:textId="77777777" w:rsidR="00106B49" w:rsidRPr="00DB7FA4" w:rsidRDefault="00106B49" w:rsidP="00787B69">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5326254A" w14:textId="77777777" w:rsidR="00106B49" w:rsidRPr="00124E96" w:rsidRDefault="00106B49" w:rsidP="00787B69">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7971787F" w14:textId="77777777" w:rsidR="00106B49" w:rsidRDefault="00106B49" w:rsidP="00787B69"/>
          <w:p w14:paraId="1128A091"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5EA49B0A" w14:textId="77777777" w:rsidR="00106B49" w:rsidRDefault="00106B49" w:rsidP="00787B69">
            <w:pPr>
              <w:rPr>
                <w:lang w:val="nl"/>
              </w:rPr>
            </w:pPr>
          </w:p>
          <w:p w14:paraId="6BDCA998" w14:textId="77777777" w:rsidR="00106B49" w:rsidRDefault="00106B49" w:rsidP="00787B69">
            <w:pPr>
              <w:rPr>
                <w:lang w:val="nl"/>
              </w:rPr>
            </w:pPr>
            <w:r>
              <w:rPr>
                <w:lang w:val="nl"/>
              </w:rPr>
              <w:t>Bij meer combinaties TEKSTBLOK RECHT en REGISTERGOED wordt de laatste combinatie afgesloten met een punt ‘.’ en de andere combinaties met een puntkomma ‘;’.</w:t>
            </w:r>
          </w:p>
          <w:p w14:paraId="0B6319B1" w14:textId="77777777" w:rsidR="00106B49" w:rsidRPr="00DB7FA4" w:rsidRDefault="00106B49" w:rsidP="00787B69">
            <w:pPr>
              <w:rPr>
                <w:lang w:val="nl"/>
              </w:rPr>
            </w:pPr>
          </w:p>
          <w:p w14:paraId="73DD5D4F" w14:textId="77777777" w:rsidR="00106B49" w:rsidRPr="00DB7FA4" w:rsidRDefault="00106B49" w:rsidP="00787B69">
            <w:pPr>
              <w:rPr>
                <w:u w:val="single"/>
                <w:lang w:val="nl"/>
              </w:rPr>
            </w:pPr>
            <w:r w:rsidRPr="00DB7FA4">
              <w:rPr>
                <w:u w:val="single"/>
                <w:lang w:val="nl"/>
              </w:rPr>
              <w:t>Mapping:</w:t>
            </w:r>
          </w:p>
          <w:p w14:paraId="0E51A0E1" w14:textId="77777777" w:rsidR="00106B49" w:rsidRPr="00DB7FA4" w:rsidRDefault="00106B49" w:rsidP="00787B69">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6C9590E8" w14:textId="77777777" w:rsidR="00106B49" w:rsidRPr="00943EC1" w:rsidRDefault="00106B49" w:rsidP="00787B69">
            <w:pPr>
              <w:numPr>
                <w:ilvl w:val="0"/>
                <w:numId w:val="19"/>
              </w:numPr>
              <w:spacing w:line="240" w:lineRule="auto"/>
            </w:pPr>
            <w:r w:rsidRPr="00DB7FA4">
              <w:rPr>
                <w:sz w:val="16"/>
                <w:szCs w:val="16"/>
              </w:rPr>
              <w:t>zie tekstblokken voor de verdere mapping</w:t>
            </w:r>
          </w:p>
        </w:tc>
      </w:tr>
      <w:tr w:rsidR="00106B49" w:rsidRPr="00343045" w14:paraId="5CC90482" w14:textId="77777777" w:rsidTr="00787B69">
        <w:tc>
          <w:tcPr>
            <w:tcW w:w="6771" w:type="dxa"/>
            <w:shd w:val="clear" w:color="auto" w:fill="auto"/>
          </w:tcPr>
          <w:p w14:paraId="2CF6E5E6" w14:textId="77777777" w:rsidR="00106B49" w:rsidRPr="00D813DB" w:rsidRDefault="00106B49" w:rsidP="00787B69">
            <w:pPr>
              <w:tabs>
                <w:tab w:val="left" w:pos="-1440"/>
                <w:tab w:val="left" w:pos="-720"/>
              </w:tabs>
              <w:suppressAutoHyphens/>
              <w:spacing w:line="240" w:lineRule="atLeast"/>
              <w:rPr>
                <w:rFonts w:cs="Arial"/>
                <w:snapToGrid/>
                <w:color w:val="FF0000"/>
                <w:kern w:val="0"/>
                <w:szCs w:val="18"/>
                <w:lang w:eastAsia="nl-NL"/>
              </w:rPr>
            </w:pPr>
            <w:r w:rsidRPr="00D813DB">
              <w:rPr>
                <w:rFonts w:cs="Arial"/>
                <w:color w:val="FF0000"/>
                <w:szCs w:val="18"/>
              </w:rPr>
              <w:t xml:space="preserve">Hierna wordt onder Onderpand tevens verstaan ieder ander registergoed waarop hypothecaire zekerheid is gevestigd ten behoeve van ASR in verband met de Lening. </w:t>
            </w:r>
          </w:p>
          <w:p w14:paraId="16DE7AD4"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 xml:space="preserve">De </w:t>
            </w:r>
            <w:bookmarkStart w:id="95" w:name="_DV_M81"/>
            <w:bookmarkEnd w:id="95"/>
            <w:r w:rsidRPr="00D813DB">
              <w:rPr>
                <w:rFonts w:ascii="Arial" w:hAnsi="Arial" w:cs="Arial"/>
                <w:color w:val="FF0000"/>
                <w:sz w:val="18"/>
                <w:szCs w:val="18"/>
                <w:lang w:val="nl-NL"/>
              </w:rPr>
              <w:t>(Derde)</w:t>
            </w:r>
            <w:bookmarkStart w:id="96" w:name="_DV_M82"/>
            <w:bookmarkEnd w:id="96"/>
            <w:r w:rsidRPr="00D813DB">
              <w:rPr>
                <w:rFonts w:ascii="Arial" w:hAnsi="Arial" w:cs="Arial"/>
                <w:color w:val="FF0000"/>
                <w:sz w:val="18"/>
                <w:szCs w:val="18"/>
                <w:lang w:val="nl-NL"/>
              </w:rPr>
              <w:t xml:space="preserve"> Hypotheekgever staat er voorts jegens ASR voor in:</w:t>
            </w:r>
          </w:p>
          <w:p w14:paraId="701ADB6C"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hem in volle en onbezwaarde eigendom toebehoort, behoudens het (de) eventuele ten behoeve van ASR eerder gevestigde hypotheekrecht(en) ten laste van de (Derde) Hypotheekgever, en dat hij daarover de onvoorwaardelijke beschikking heeft; </w:t>
            </w:r>
          </w:p>
          <w:p w14:paraId="5160B838"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is belast met beslagen of met een recht van vruchtgebruik en niet is verhuurd noch anderszins in gebruik of genot is afgestaan aan derden; en </w:t>
            </w:r>
          </w:p>
          <w:p w14:paraId="06880B19" w14:textId="77777777" w:rsidR="00106B49" w:rsidRPr="00D813DB" w:rsidRDefault="00106B49" w:rsidP="00787B69">
            <w:pPr>
              <w:widowControl w:val="0"/>
              <w:numPr>
                <w:ilvl w:val="0"/>
                <w:numId w:val="40"/>
              </w:numPr>
              <w:tabs>
                <w:tab w:val="left" w:pos="-1440"/>
                <w:tab w:val="left" w:pos="-720"/>
              </w:tabs>
              <w:suppressAutoHyphens/>
              <w:snapToGrid w:val="0"/>
              <w:spacing w:line="240" w:lineRule="atLeast"/>
              <w:rPr>
                <w:rFonts w:cs="Arial"/>
                <w:color w:val="FF0000"/>
                <w:szCs w:val="18"/>
              </w:rPr>
            </w:pPr>
            <w:r w:rsidRPr="00D813DB">
              <w:rPr>
                <w:rFonts w:cs="Arial"/>
                <w:color w:val="FF0000"/>
                <w:szCs w:val="18"/>
              </w:rPr>
              <w:t xml:space="preserve">dat het voormelde Onderpand niet anders met recht van hypotheek is of kan worden bezwaard dan krachtens deze akte, behoudens het (de) </w:t>
            </w:r>
            <w:r w:rsidRPr="00D813DB">
              <w:rPr>
                <w:rFonts w:cs="Arial"/>
                <w:color w:val="FF0000"/>
                <w:szCs w:val="18"/>
              </w:rPr>
              <w:lastRenderedPageBreak/>
              <w:t xml:space="preserve">eventuele ten behoeve van ASR eerder gevestigde hypotheekrecht(en) ten laste van de (Derde) Hypotheekgever. </w:t>
            </w:r>
          </w:p>
          <w:p w14:paraId="2C1E6DE3" w14:textId="77777777" w:rsidR="00106B49" w:rsidRPr="00FD6F38" w:rsidRDefault="00106B49" w:rsidP="00787B69">
            <w:pPr>
              <w:tabs>
                <w:tab w:val="left" w:pos="-1440"/>
                <w:tab w:val="left" w:pos="-720"/>
              </w:tabs>
              <w:suppressAutoHyphens/>
              <w:rPr>
                <w:rFonts w:cs="Arial"/>
                <w:color w:val="FF0000"/>
                <w:sz w:val="20"/>
              </w:rPr>
            </w:pPr>
            <w:r w:rsidRPr="00D813DB">
              <w:rPr>
                <w:rFonts w:cs="Arial"/>
                <w:color w:val="FF0000"/>
                <w:szCs w:val="18"/>
              </w:rPr>
              <w:t>De (Derde) Hypotheekgever en ASR komen hierbij overeen dat, indien ASR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266A72F6" w14:textId="77777777" w:rsidR="00106B49" w:rsidRDefault="00106B49" w:rsidP="00787B69">
            <w:r>
              <w:lastRenderedPageBreak/>
              <w:t>Vaste tekst.</w:t>
            </w:r>
          </w:p>
        </w:tc>
      </w:tr>
    </w:tbl>
    <w:p w14:paraId="26BED176" w14:textId="77777777" w:rsidR="00106B49" w:rsidRDefault="00106B49" w:rsidP="00106B49">
      <w:pPr>
        <w:pStyle w:val="Kop2"/>
        <w:pageBreakBefore/>
        <w:numPr>
          <w:ilvl w:val="1"/>
          <w:numId w:val="1"/>
        </w:numPr>
      </w:pPr>
      <w:bookmarkStart w:id="97" w:name="_Toc464135506"/>
      <w:bookmarkStart w:id="98" w:name="_Toc5887059"/>
      <w:bookmarkStart w:id="99" w:name="_Toc6564385"/>
      <w:r>
        <w:lastRenderedPageBreak/>
        <w:t>Hypotheekstelling overbruggingshypotheek</w:t>
      </w:r>
      <w:bookmarkEnd w:id="97"/>
      <w:bookmarkEnd w:id="98"/>
      <w:bookmarkEnd w:id="9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B6287A5" w14:textId="77777777" w:rsidTr="00787B69">
        <w:trPr>
          <w:tblHeader/>
        </w:trPr>
        <w:tc>
          <w:tcPr>
            <w:tcW w:w="6771" w:type="dxa"/>
            <w:shd w:val="clear" w:color="auto" w:fill="auto"/>
          </w:tcPr>
          <w:p w14:paraId="0176545E" w14:textId="77777777" w:rsidR="00106B49" w:rsidRPr="00D77156" w:rsidRDefault="00106B49" w:rsidP="00787B69">
            <w:pPr>
              <w:rPr>
                <w:b/>
              </w:rPr>
            </w:pPr>
            <w:r w:rsidRPr="00DB7FA4">
              <w:rPr>
                <w:b/>
              </w:rPr>
              <w:t>Modeldocument tekst</w:t>
            </w:r>
          </w:p>
        </w:tc>
        <w:tc>
          <w:tcPr>
            <w:tcW w:w="7371" w:type="dxa"/>
            <w:shd w:val="clear" w:color="auto" w:fill="auto"/>
          </w:tcPr>
          <w:p w14:paraId="338F4BFA" w14:textId="77777777" w:rsidR="00106B49" w:rsidRPr="00D77156" w:rsidRDefault="00106B49" w:rsidP="00787B69">
            <w:pPr>
              <w:rPr>
                <w:b/>
              </w:rPr>
            </w:pPr>
            <w:r w:rsidRPr="00DB7FA4">
              <w:rPr>
                <w:b/>
              </w:rPr>
              <w:t>Toelichting</w:t>
            </w:r>
          </w:p>
        </w:tc>
      </w:tr>
      <w:tr w:rsidR="00106B49" w14:paraId="16C4BA70" w14:textId="77777777" w:rsidTr="00787B69">
        <w:tc>
          <w:tcPr>
            <w:tcW w:w="6771" w:type="dxa"/>
            <w:shd w:val="clear" w:color="auto" w:fill="auto"/>
          </w:tcPr>
          <w:p w14:paraId="2DFA9168" w14:textId="77777777" w:rsidR="00106B49" w:rsidRPr="00D813DB" w:rsidRDefault="00106B49" w:rsidP="00787B69">
            <w:pPr>
              <w:tabs>
                <w:tab w:val="left" w:pos="-1440"/>
                <w:tab w:val="left" w:pos="-720"/>
              </w:tabs>
              <w:suppressAutoHyphens/>
              <w:rPr>
                <w:rFonts w:cs="Arial"/>
                <w:snapToGrid/>
                <w:color w:val="800080"/>
                <w:kern w:val="0"/>
                <w:szCs w:val="18"/>
                <w:u w:val="single"/>
                <w:lang w:eastAsia="nl-NL"/>
              </w:rPr>
            </w:pPr>
            <w:r w:rsidRPr="00D813DB">
              <w:rPr>
                <w:rFonts w:cs="Arial"/>
                <w:color w:val="800080"/>
                <w:szCs w:val="18"/>
                <w:u w:val="single"/>
              </w:rPr>
              <w:t xml:space="preserve">Overbruggingshypotheek </w:t>
            </w:r>
          </w:p>
          <w:p w14:paraId="00A9176B" w14:textId="77777777" w:rsidR="00106B49" w:rsidRPr="00D813DB" w:rsidRDefault="00106B49" w:rsidP="00787B69">
            <w:pPr>
              <w:tabs>
                <w:tab w:val="left" w:pos="-1440"/>
                <w:tab w:val="left" w:pos="-720"/>
              </w:tabs>
              <w:suppressAutoHyphens/>
              <w:spacing w:line="240" w:lineRule="atLeast"/>
              <w:rPr>
                <w:rFonts w:cs="Arial"/>
                <w:snapToGrid/>
                <w:color w:val="800080"/>
                <w:kern w:val="0"/>
                <w:szCs w:val="18"/>
                <w:lang w:eastAsia="nl-NL"/>
              </w:rPr>
            </w:pPr>
            <w:r w:rsidRPr="00D813DB">
              <w:rPr>
                <w:rFonts w:cs="Arial"/>
                <w:color w:val="800080"/>
                <w:szCs w:val="18"/>
              </w:rPr>
              <w:t xml:space="preserve">Voorts verleent de (Derde) Hypotheekgever tot zekerheid voor de betaling van de Schuld als hiervoor omschreven, bij deze aan ASR, die van de (Derde) Hypotheekgever aanvaardt, het recht van </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szCs w:val="18"/>
              </w:rPr>
              <w:t>telwoord</w:t>
            </w:r>
            <w:r w:rsidRPr="00D813DB">
              <w:rPr>
                <w:rFonts w:cs="Arial"/>
                <w:szCs w:val="18"/>
              </w:rPr>
              <w:fldChar w:fldCharType="begin"/>
            </w:r>
            <w:r w:rsidRPr="00D813DB">
              <w:rPr>
                <w:rFonts w:cs="Arial"/>
                <w:szCs w:val="18"/>
              </w:rPr>
              <w:instrText>MacroButton Nomacro §</w:instrText>
            </w:r>
            <w:r w:rsidRPr="00D813DB">
              <w:rPr>
                <w:rFonts w:cs="Arial"/>
                <w:szCs w:val="18"/>
              </w:rPr>
              <w:fldChar w:fldCharType="end"/>
            </w:r>
            <w:r w:rsidRPr="00D813DB">
              <w:rPr>
                <w:rFonts w:cs="Arial"/>
                <w:color w:val="800080"/>
                <w:szCs w:val="18"/>
              </w:rPr>
              <w:t xml:space="preserve"> hypotheek op het hierna te omschrijven Onderpand: </w:t>
            </w:r>
          </w:p>
          <w:p w14:paraId="71F40A6B" w14:textId="77777777" w:rsidR="00106B49" w:rsidRPr="00A92EB9" w:rsidRDefault="00106B49" w:rsidP="00787B69">
            <w:pPr>
              <w:tabs>
                <w:tab w:val="left" w:pos="-1440"/>
                <w:tab w:val="left" w:pos="-720"/>
              </w:tabs>
              <w:suppressAutoHyphens/>
              <w:rPr>
                <w:rFonts w:cs="Arial"/>
                <w:color w:val="7030A0"/>
                <w:sz w:val="20"/>
              </w:rPr>
            </w:pPr>
          </w:p>
        </w:tc>
        <w:tc>
          <w:tcPr>
            <w:tcW w:w="7371" w:type="dxa"/>
            <w:shd w:val="clear" w:color="auto" w:fill="auto"/>
          </w:tcPr>
          <w:p w14:paraId="3A40A950" w14:textId="77777777" w:rsidR="00106B49" w:rsidRDefault="00106B49" w:rsidP="00787B69">
            <w:pPr>
              <w:spacing w:before="72"/>
            </w:pPr>
            <w:r>
              <w:t>Geheel optionele tekst. De gegevens met betrekking tot de overbruggingshypotheek worden getoond wanneer hiervoor gekozen is.</w:t>
            </w:r>
          </w:p>
          <w:p w14:paraId="5DAC4830" w14:textId="77777777" w:rsidR="00106B49" w:rsidRPr="00030A78" w:rsidRDefault="00106B49" w:rsidP="00787B69">
            <w:pPr>
              <w:keepNext/>
            </w:pPr>
            <w:r>
              <w:br/>
              <w:t xml:space="preserve">Het telwoord </w:t>
            </w:r>
            <w:r w:rsidRPr="00A33B2A">
              <w:t>wordt als getal in het essentialiabestand opgenomen maar als tekst in de akte</w:t>
            </w:r>
            <w:r w:rsidRPr="00030A78">
              <w:t>.</w:t>
            </w:r>
          </w:p>
          <w:p w14:paraId="355A4962" w14:textId="77777777" w:rsidR="00106B49" w:rsidRDefault="00106B49" w:rsidP="00787B69">
            <w:pPr>
              <w:spacing w:before="72"/>
            </w:pPr>
          </w:p>
          <w:p w14:paraId="63BDF650" w14:textId="77777777" w:rsidR="00106B49" w:rsidRPr="005C72AF" w:rsidRDefault="00106B49" w:rsidP="00787B69">
            <w:pPr>
              <w:rPr>
                <w:szCs w:val="18"/>
                <w:u w:val="single"/>
                <w:lang w:val="nl"/>
              </w:rPr>
            </w:pPr>
            <w:r w:rsidRPr="005C72AF">
              <w:rPr>
                <w:szCs w:val="18"/>
                <w:u w:val="single"/>
                <w:lang w:val="nl"/>
              </w:rPr>
              <w:t>Mapping tonen overbruggingshypotheek:</w:t>
            </w:r>
          </w:p>
          <w:p w14:paraId="099F405F" w14:textId="77777777" w:rsidR="00106B49" w:rsidRPr="002A4B22" w:rsidRDefault="00106B49" w:rsidP="00787B69">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3D751FCE" w14:textId="77777777" w:rsidR="00106B49" w:rsidRPr="002A4B22" w:rsidRDefault="00106B49" w:rsidP="00787B69">
            <w:pPr>
              <w:spacing w:line="240" w:lineRule="auto"/>
              <w:rPr>
                <w:rFonts w:cs="Arial"/>
                <w:sz w:val="16"/>
                <w:szCs w:val="16"/>
              </w:rPr>
            </w:pPr>
            <w:r w:rsidRPr="002A4B22">
              <w:rPr>
                <w:rFonts w:cs="Arial"/>
                <w:sz w:val="16"/>
                <w:szCs w:val="16"/>
              </w:rPr>
              <w:t>-is aanwezig</w:t>
            </w:r>
          </w:p>
          <w:p w14:paraId="5151EA84" w14:textId="77777777" w:rsidR="00106B49" w:rsidRPr="002A4B22" w:rsidRDefault="00106B49" w:rsidP="00787B69">
            <w:pPr>
              <w:spacing w:line="240" w:lineRule="auto"/>
              <w:rPr>
                <w:sz w:val="16"/>
                <w:szCs w:val="16"/>
              </w:rPr>
            </w:pPr>
          </w:p>
          <w:p w14:paraId="4E9EAB22" w14:textId="77777777" w:rsidR="00106B49" w:rsidRPr="002A4B22" w:rsidRDefault="00106B49" w:rsidP="00787B69">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81827BF" w14:textId="77777777" w:rsidR="00106B49" w:rsidRDefault="00106B49" w:rsidP="00787B69">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11B98F8C" w14:textId="77777777" w:rsidR="00106B49" w:rsidRDefault="00106B49" w:rsidP="00787B69">
            <w:pPr>
              <w:keepNext/>
            </w:pPr>
          </w:p>
        </w:tc>
      </w:tr>
      <w:tr w:rsidR="00106B49" w14:paraId="69AF922A" w14:textId="77777777" w:rsidTr="00787B69">
        <w:tc>
          <w:tcPr>
            <w:tcW w:w="6771" w:type="dxa"/>
            <w:shd w:val="clear" w:color="auto" w:fill="auto"/>
          </w:tcPr>
          <w:p w14:paraId="14312698" w14:textId="77777777" w:rsidR="00106B49" w:rsidRPr="00360A82" w:rsidRDefault="00106B49" w:rsidP="00787B69">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3CA248C5" w14:textId="77777777" w:rsidR="00106B49" w:rsidRDefault="00106B49" w:rsidP="00787B69">
            <w:r>
              <w:t xml:space="preserve">Optionele herhalende combinatie van één TEKSTBLOK RECHT </w:t>
            </w:r>
            <w:r w:rsidRPr="00124E96">
              <w:t>met één TEKSTBLOK REGISTERGOED</w:t>
            </w:r>
            <w:r>
              <w:t xml:space="preserve"> welke wordt getoond voor de </w:t>
            </w:r>
            <w:r w:rsidRPr="0031578B">
              <w:t>overbruggingslening</w:t>
            </w:r>
            <w:r>
              <w:t>.</w:t>
            </w:r>
          </w:p>
          <w:p w14:paraId="38CE8635" w14:textId="77777777" w:rsidR="00106B49" w:rsidRPr="00DB7FA4" w:rsidRDefault="00106B49" w:rsidP="00787B69">
            <w:pPr>
              <w:rPr>
                <w:lang w:val="nl"/>
              </w:rPr>
            </w:pPr>
            <w:r>
              <w:t>Van TEKSTBLOK REGISTERGOED zijn alleen de objecten perceel, appartementsrecht, netwerk en schip van toepassing.</w:t>
            </w:r>
            <w:r w:rsidRPr="00DB7FA4">
              <w:rPr>
                <w:lang w:val="nl"/>
              </w:rPr>
              <w:t xml:space="preserve"> </w:t>
            </w:r>
          </w:p>
          <w:p w14:paraId="65FF7485" w14:textId="77777777" w:rsidR="00106B49" w:rsidRDefault="00106B49" w:rsidP="00787B69">
            <w:pPr>
              <w:rPr>
                <w:lang w:val="nl"/>
              </w:rPr>
            </w:pPr>
          </w:p>
          <w:p w14:paraId="14260748" w14:textId="77777777" w:rsidR="00106B49" w:rsidRDefault="00106B49" w:rsidP="00787B69">
            <w:pPr>
              <w:rPr>
                <w:lang w:val="nl"/>
              </w:rPr>
            </w:pPr>
            <w:r>
              <w:rPr>
                <w:lang w:val="nl"/>
              </w:rPr>
              <w:t>Bij meer combinaties TEKSTBLOK RECHT en REGISTERGOED wordt de laatste combinatie afgesloten met een komma ‘,’ en de andere combinaties met een puntkomma ‘;’.</w:t>
            </w:r>
          </w:p>
          <w:p w14:paraId="11F21D64" w14:textId="77777777" w:rsidR="00106B49" w:rsidRPr="00DB7FA4" w:rsidRDefault="00106B49" w:rsidP="00787B69">
            <w:pPr>
              <w:rPr>
                <w:lang w:val="nl"/>
              </w:rPr>
            </w:pPr>
          </w:p>
          <w:p w14:paraId="105E3CB4" w14:textId="77777777" w:rsidR="00106B49" w:rsidRPr="00DB7FA4" w:rsidRDefault="00106B49" w:rsidP="00787B69">
            <w:pPr>
              <w:rPr>
                <w:u w:val="single"/>
                <w:lang w:val="nl"/>
              </w:rPr>
            </w:pPr>
            <w:r w:rsidRPr="00DB7FA4">
              <w:rPr>
                <w:u w:val="single"/>
                <w:lang w:val="nl"/>
              </w:rPr>
              <w:t>Mapping:</w:t>
            </w:r>
          </w:p>
          <w:p w14:paraId="0A4B81C9" w14:textId="77777777" w:rsidR="00106B49" w:rsidRPr="00DB7FA4" w:rsidRDefault="00106B49" w:rsidP="00787B69">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0DBEBEEF" w14:textId="77777777" w:rsidR="00106B49" w:rsidRDefault="00106B49" w:rsidP="00787B69">
            <w:pPr>
              <w:keepNext/>
            </w:pPr>
            <w:r>
              <w:rPr>
                <w:sz w:val="16"/>
                <w:szCs w:val="16"/>
              </w:rPr>
              <w:lastRenderedPageBreak/>
              <w:t>-</w:t>
            </w:r>
            <w:r w:rsidRPr="00DB7FA4">
              <w:rPr>
                <w:sz w:val="16"/>
                <w:szCs w:val="16"/>
              </w:rPr>
              <w:t>zie tekstblokken voor de verdere mapping</w:t>
            </w:r>
          </w:p>
        </w:tc>
      </w:tr>
    </w:tbl>
    <w:p w14:paraId="0F875012" w14:textId="77777777" w:rsidR="00106B49" w:rsidRPr="00FD6F38" w:rsidRDefault="00106B49" w:rsidP="00106B49"/>
    <w:p w14:paraId="55176AD9" w14:textId="77777777" w:rsidR="00106B49" w:rsidRDefault="00106B49" w:rsidP="00106B49">
      <w:pPr>
        <w:pStyle w:val="Kop2"/>
        <w:pageBreakBefore/>
        <w:numPr>
          <w:ilvl w:val="1"/>
          <w:numId w:val="1"/>
        </w:numPr>
      </w:pPr>
      <w:bookmarkStart w:id="100" w:name="_Toc5887060"/>
      <w:bookmarkStart w:id="101" w:name="_Toc6564386"/>
      <w:r>
        <w:lastRenderedPageBreak/>
        <w:t>Opzegging</w:t>
      </w:r>
      <w:bookmarkEnd w:id="100"/>
      <w:bookmarkEnd w:id="10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5DB6FB77" w14:textId="77777777" w:rsidTr="00787B69">
        <w:trPr>
          <w:tblHeader/>
        </w:trPr>
        <w:tc>
          <w:tcPr>
            <w:tcW w:w="6771" w:type="dxa"/>
            <w:shd w:val="clear" w:color="auto" w:fill="auto"/>
          </w:tcPr>
          <w:p w14:paraId="7E6AFC64" w14:textId="77777777" w:rsidR="00106B49" w:rsidRPr="00D77156" w:rsidRDefault="00106B49" w:rsidP="00787B69">
            <w:pPr>
              <w:rPr>
                <w:b/>
              </w:rPr>
            </w:pPr>
            <w:r w:rsidRPr="00DB7FA4">
              <w:rPr>
                <w:b/>
              </w:rPr>
              <w:t>Modeldocument tekst</w:t>
            </w:r>
          </w:p>
        </w:tc>
        <w:tc>
          <w:tcPr>
            <w:tcW w:w="7371" w:type="dxa"/>
            <w:shd w:val="clear" w:color="auto" w:fill="auto"/>
          </w:tcPr>
          <w:p w14:paraId="6961884E" w14:textId="77777777" w:rsidR="00106B49" w:rsidRPr="00D77156" w:rsidRDefault="00106B49" w:rsidP="00787B69">
            <w:pPr>
              <w:rPr>
                <w:b/>
              </w:rPr>
            </w:pPr>
            <w:r w:rsidRPr="00DB7FA4">
              <w:rPr>
                <w:b/>
              </w:rPr>
              <w:t>Toelichting</w:t>
            </w:r>
          </w:p>
        </w:tc>
      </w:tr>
      <w:tr w:rsidR="00106B49" w:rsidRPr="00343045" w14:paraId="08287232" w14:textId="77777777" w:rsidTr="00787B69">
        <w:tc>
          <w:tcPr>
            <w:tcW w:w="6771" w:type="dxa"/>
            <w:shd w:val="clear" w:color="auto" w:fill="auto"/>
          </w:tcPr>
          <w:p w14:paraId="4FD9E9FC" w14:textId="77777777" w:rsidR="00106B49" w:rsidRPr="00C1752A" w:rsidRDefault="00106B49" w:rsidP="00787B69">
            <w:pPr>
              <w:pStyle w:val="NormalWeb"/>
              <w:widowControl/>
              <w:suppressAutoHyphens/>
              <w:spacing w:before="0" w:beforeAutospacing="0" w:after="0" w:afterAutospacing="0" w:line="240" w:lineRule="atLeast"/>
              <w:rPr>
                <w:rFonts w:ascii="Arial" w:hAnsi="Arial" w:cs="Arial"/>
                <w:b/>
                <w:bCs/>
                <w:color w:val="FF0000"/>
                <w:sz w:val="18"/>
                <w:szCs w:val="18"/>
                <w:lang w:val="nl-NL"/>
              </w:rPr>
            </w:pPr>
            <w:r w:rsidRPr="00C1752A">
              <w:rPr>
                <w:rFonts w:ascii="Arial" w:hAnsi="Arial" w:cs="Arial"/>
                <w:bCs/>
                <w:color w:val="FF0000"/>
                <w:sz w:val="18"/>
                <w:szCs w:val="18"/>
                <w:u w:val="single"/>
                <w:lang w:val="nl-NL"/>
              </w:rPr>
              <w:t>Opzegging</w:t>
            </w:r>
          </w:p>
          <w:p w14:paraId="75F235A5" w14:textId="77777777" w:rsidR="00106B49" w:rsidRPr="00D813DB" w:rsidRDefault="00106B49" w:rsidP="00787B69">
            <w:pPr>
              <w:pStyle w:val="NormalWeb"/>
              <w:widowControl/>
              <w:suppressAutoHyphens/>
              <w:spacing w:before="0" w:beforeAutospacing="0" w:after="0" w:afterAutospacing="0" w:line="240" w:lineRule="atLeast"/>
              <w:rPr>
                <w:rFonts w:ascii="Arial" w:hAnsi="Arial" w:cs="Arial"/>
                <w:color w:val="FF0000"/>
                <w:sz w:val="18"/>
                <w:szCs w:val="18"/>
                <w:lang w:val="nl-NL"/>
              </w:rPr>
            </w:pPr>
            <w:r w:rsidRPr="00D813DB">
              <w:rPr>
                <w:rFonts w:ascii="Arial" w:hAnsi="Arial" w:cs="Arial"/>
                <w:color w:val="FF0000"/>
                <w:sz w:val="18"/>
                <w:szCs w:val="18"/>
                <w:lang w:val="nl-NL"/>
              </w:rPr>
              <w:t>ASR is bevoegd, de bij deze akte aan ASR verleende rechten van hypotheek en / of pand, geheel of gedeeltelijk, op te zeggen.</w:t>
            </w:r>
          </w:p>
        </w:tc>
        <w:tc>
          <w:tcPr>
            <w:tcW w:w="7371" w:type="dxa"/>
            <w:shd w:val="clear" w:color="auto" w:fill="auto"/>
          </w:tcPr>
          <w:p w14:paraId="6800F79F" w14:textId="77777777" w:rsidR="00106B49" w:rsidRPr="009620A2" w:rsidRDefault="00106B49" w:rsidP="00787B69">
            <w:pPr>
              <w:keepNext/>
              <w:autoSpaceDE w:val="0"/>
              <w:autoSpaceDN w:val="0"/>
              <w:adjustRightInd w:val="0"/>
              <w:spacing w:line="240" w:lineRule="auto"/>
              <w:rPr>
                <w:sz w:val="16"/>
                <w:szCs w:val="16"/>
              </w:rPr>
            </w:pPr>
            <w:r>
              <w:rPr>
                <w:szCs w:val="18"/>
              </w:rPr>
              <w:t>Vaste tekst.</w:t>
            </w:r>
          </w:p>
        </w:tc>
      </w:tr>
    </w:tbl>
    <w:p w14:paraId="12B19D11" w14:textId="77777777" w:rsidR="00106B49" w:rsidRDefault="00106B49" w:rsidP="00106B49">
      <w:pPr>
        <w:pStyle w:val="Kop2"/>
        <w:numPr>
          <w:ilvl w:val="1"/>
          <w:numId w:val="1"/>
        </w:numPr>
      </w:pPr>
      <w:bookmarkStart w:id="102" w:name="_Toc464135507"/>
      <w:bookmarkStart w:id="103" w:name="_Toc5887061"/>
      <w:bookmarkStart w:id="104" w:name="_Toc6564387"/>
      <w:r>
        <w:t>Woonplaatskeuze</w:t>
      </w:r>
      <w:bookmarkEnd w:id="102"/>
      <w:bookmarkEnd w:id="103"/>
      <w:bookmarkEnd w:id="10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2C1359A8" w14:textId="77777777" w:rsidTr="00787B69">
        <w:trPr>
          <w:tblHeader/>
        </w:trPr>
        <w:tc>
          <w:tcPr>
            <w:tcW w:w="6771" w:type="dxa"/>
            <w:shd w:val="clear" w:color="auto" w:fill="auto"/>
          </w:tcPr>
          <w:p w14:paraId="42E351CB" w14:textId="77777777" w:rsidR="00106B49" w:rsidRPr="00D77156" w:rsidRDefault="00106B49" w:rsidP="00787B69">
            <w:pPr>
              <w:rPr>
                <w:b/>
              </w:rPr>
            </w:pPr>
            <w:r w:rsidRPr="00DB7FA4">
              <w:rPr>
                <w:b/>
              </w:rPr>
              <w:t>Modeldocument tekst</w:t>
            </w:r>
          </w:p>
        </w:tc>
        <w:tc>
          <w:tcPr>
            <w:tcW w:w="7371" w:type="dxa"/>
            <w:shd w:val="clear" w:color="auto" w:fill="auto"/>
          </w:tcPr>
          <w:p w14:paraId="25C5B090" w14:textId="77777777" w:rsidR="00106B49" w:rsidRPr="00D77156" w:rsidRDefault="00106B49" w:rsidP="00787B69">
            <w:pPr>
              <w:rPr>
                <w:b/>
              </w:rPr>
            </w:pPr>
            <w:r w:rsidRPr="00DB7FA4">
              <w:rPr>
                <w:b/>
              </w:rPr>
              <w:t>Toelichting</w:t>
            </w:r>
          </w:p>
        </w:tc>
      </w:tr>
      <w:tr w:rsidR="00106B49" w:rsidRPr="00343045" w14:paraId="6DEEBABF" w14:textId="77777777" w:rsidTr="00787B69">
        <w:tc>
          <w:tcPr>
            <w:tcW w:w="6771" w:type="dxa"/>
            <w:shd w:val="clear" w:color="auto" w:fill="auto"/>
          </w:tcPr>
          <w:p w14:paraId="1CA561EC" w14:textId="77777777" w:rsidR="00635181" w:rsidRPr="00635181" w:rsidRDefault="00635181" w:rsidP="00635181">
            <w:pPr>
              <w:suppressAutoHyphens/>
              <w:autoSpaceDE w:val="0"/>
              <w:autoSpaceDN w:val="0"/>
              <w:adjustRightInd w:val="0"/>
              <w:spacing w:line="240" w:lineRule="atLeast"/>
              <w:rPr>
                <w:rFonts w:cs="Arial"/>
                <w:color w:val="800080"/>
                <w:szCs w:val="18"/>
                <w:u w:val="single"/>
              </w:rPr>
            </w:pPr>
            <w:r w:rsidRPr="00635181">
              <w:rPr>
                <w:rFonts w:cs="Arial"/>
                <w:color w:val="800080"/>
                <w:szCs w:val="18"/>
                <w:u w:val="single"/>
              </w:rPr>
              <w:t>Woonplaats</w:t>
            </w:r>
          </w:p>
          <w:p w14:paraId="6724730E" w14:textId="77777777" w:rsidR="00106B49" w:rsidRPr="00635181" w:rsidRDefault="00106B49" w:rsidP="00787B69">
            <w:pPr>
              <w:pStyle w:val="NormalWeb"/>
              <w:widowControl/>
              <w:suppressAutoHyphens/>
              <w:spacing w:before="0" w:beforeAutospacing="0" w:after="0" w:afterAutospacing="0" w:line="240" w:lineRule="atLeast"/>
              <w:rPr>
                <w:rFonts w:ascii="Arial" w:hAnsi="Arial" w:cs="Arial"/>
                <w:snapToGrid w:val="0"/>
                <w:color w:val="800080"/>
                <w:kern w:val="28"/>
                <w:sz w:val="18"/>
                <w:szCs w:val="18"/>
                <w:lang w:val="nl-NL" w:eastAsia="en-US"/>
              </w:rPr>
            </w:pPr>
            <w:bookmarkStart w:id="105" w:name="_DV_M327"/>
            <w:bookmarkEnd w:id="105"/>
            <w:r w:rsidRPr="00635181">
              <w:rPr>
                <w:rFonts w:ascii="Arial" w:hAnsi="Arial" w:cs="Arial"/>
                <w:snapToGrid w:val="0"/>
                <w:color w:val="800080"/>
                <w:kern w:val="28"/>
                <w:sz w:val="18"/>
                <w:szCs w:val="18"/>
                <w:lang w:val="nl-NL" w:eastAsia="en-US"/>
              </w:rPr>
              <w:t xml:space="preserve">Partijen kiezen woonplaats ten kantore van de bewaarder van deze akte. </w:t>
            </w:r>
          </w:p>
          <w:p w14:paraId="7C5EBE44" w14:textId="77777777" w:rsidR="00106B49" w:rsidRPr="00A92EB9" w:rsidRDefault="00106B49" w:rsidP="00787B69">
            <w:pPr>
              <w:tabs>
                <w:tab w:val="left" w:pos="-1440"/>
                <w:tab w:val="left" w:pos="-720"/>
              </w:tabs>
              <w:suppressAutoHyphens/>
              <w:rPr>
                <w:rFonts w:cs="Arial"/>
                <w:color w:val="FF0000"/>
                <w:sz w:val="20"/>
              </w:rPr>
            </w:pPr>
          </w:p>
        </w:tc>
        <w:tc>
          <w:tcPr>
            <w:tcW w:w="7371" w:type="dxa"/>
            <w:shd w:val="clear" w:color="auto" w:fill="auto"/>
          </w:tcPr>
          <w:p w14:paraId="20684482" w14:textId="77777777" w:rsidR="00635181" w:rsidRPr="004E7A50" w:rsidRDefault="00635181" w:rsidP="0063518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5EE930FD" w14:textId="6689D05E" w:rsidR="00106B49" w:rsidRDefault="00635181" w:rsidP="00635181">
            <w:pPr>
              <w:spacing w:before="72"/>
            </w:pPr>
            <w:r w:rsidRPr="0051376E">
              <w:t>De woonplaatskeuze heeft betrekking op alle comparanten, zowel de hypotheeknemer als hypotheekgevers</w:t>
            </w:r>
            <w:r>
              <w:t xml:space="preserve"> als belanghebbenden</w:t>
            </w:r>
            <w:r w:rsidRPr="0051376E">
              <w:t>.</w:t>
            </w:r>
          </w:p>
          <w:p w14:paraId="500B9EB5" w14:textId="77777777" w:rsidR="00635181" w:rsidRPr="00635181" w:rsidRDefault="00635181" w:rsidP="00635181">
            <w:pPr>
              <w:spacing w:before="72"/>
            </w:pPr>
          </w:p>
          <w:p w14:paraId="33093F97" w14:textId="77777777" w:rsidR="00106B49" w:rsidRPr="00DB7FA4" w:rsidRDefault="00106B49" w:rsidP="00787B69">
            <w:pPr>
              <w:keepNext/>
              <w:rPr>
                <w:szCs w:val="18"/>
                <w:u w:val="single"/>
              </w:rPr>
            </w:pPr>
            <w:r w:rsidRPr="00DB7FA4">
              <w:rPr>
                <w:szCs w:val="18"/>
                <w:u w:val="single"/>
              </w:rPr>
              <w:t>Mapping</w:t>
            </w:r>
            <w:r>
              <w:rPr>
                <w:szCs w:val="18"/>
                <w:u w:val="single"/>
              </w:rPr>
              <w:t xml:space="preserve"> (verplicht)</w:t>
            </w:r>
            <w:r w:rsidRPr="00DB7FA4">
              <w:rPr>
                <w:szCs w:val="18"/>
                <w:u w:val="single"/>
              </w:rPr>
              <w:t>:</w:t>
            </w:r>
          </w:p>
          <w:p w14:paraId="04D949FE" w14:textId="77777777" w:rsidR="00106B49" w:rsidRPr="00DB7FA4" w:rsidRDefault="00106B49" w:rsidP="00787B69">
            <w:pPr>
              <w:keepNext/>
              <w:spacing w:line="240" w:lineRule="auto"/>
              <w:rPr>
                <w:sz w:val="16"/>
                <w:szCs w:val="16"/>
              </w:rPr>
            </w:pPr>
            <w:r w:rsidRPr="00DB7FA4">
              <w:rPr>
                <w:sz w:val="16"/>
                <w:szCs w:val="16"/>
              </w:rPr>
              <w:t>//IMKAD_AangebodenStuk/tia_TekstKeuze</w:t>
            </w:r>
          </w:p>
          <w:p w14:paraId="1EF8495A" w14:textId="77777777" w:rsidR="00106B49" w:rsidRPr="00DB7FA4" w:rsidRDefault="00106B49" w:rsidP="00787B69">
            <w:pPr>
              <w:keepNext/>
              <w:spacing w:line="240" w:lineRule="auto"/>
              <w:ind w:left="227"/>
              <w:rPr>
                <w:sz w:val="16"/>
                <w:szCs w:val="16"/>
              </w:rPr>
            </w:pPr>
            <w:r w:rsidRPr="00DB7FA4">
              <w:rPr>
                <w:sz w:val="16"/>
                <w:szCs w:val="16"/>
              </w:rPr>
              <w:t>./tagNaam(‘k_Woonplaatskeuze’)</w:t>
            </w:r>
          </w:p>
          <w:p w14:paraId="3622BE63" w14:textId="77777777" w:rsidR="00106B49" w:rsidRPr="009620A2" w:rsidRDefault="00106B49" w:rsidP="00787B69">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7A7F28F8" w14:textId="77777777" w:rsidR="00106B49" w:rsidRDefault="00106B49" w:rsidP="00106B49">
      <w:pPr>
        <w:pStyle w:val="Kop2"/>
        <w:numPr>
          <w:ilvl w:val="1"/>
          <w:numId w:val="1"/>
        </w:numPr>
      </w:pPr>
      <w:bookmarkStart w:id="106" w:name="_Toc464135508"/>
      <w:bookmarkStart w:id="107" w:name="_Toc5887062"/>
      <w:bookmarkStart w:id="108" w:name="_Toc6564388"/>
      <w:r>
        <w:t xml:space="preserve">Einde </w:t>
      </w:r>
      <w:r w:rsidRPr="0082293D">
        <w:rPr>
          <w:lang w:val="nl-NL"/>
        </w:rPr>
        <w:t>kadasterdeel</w:t>
      </w:r>
      <w:bookmarkEnd w:id="106"/>
      <w:bookmarkEnd w:id="107"/>
      <w:bookmarkEnd w:id="10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D77156" w14:paraId="1197042E" w14:textId="77777777" w:rsidTr="00787B69">
        <w:trPr>
          <w:tblHeader/>
        </w:trPr>
        <w:tc>
          <w:tcPr>
            <w:tcW w:w="6771" w:type="dxa"/>
            <w:shd w:val="clear" w:color="auto" w:fill="auto"/>
          </w:tcPr>
          <w:p w14:paraId="7B53AE66" w14:textId="77777777" w:rsidR="00106B49" w:rsidRPr="00D77156" w:rsidRDefault="00106B49" w:rsidP="00787B69">
            <w:pPr>
              <w:rPr>
                <w:b/>
              </w:rPr>
            </w:pPr>
            <w:r w:rsidRPr="00DB7FA4">
              <w:rPr>
                <w:b/>
              </w:rPr>
              <w:t>Modeldocument tekst</w:t>
            </w:r>
          </w:p>
        </w:tc>
        <w:tc>
          <w:tcPr>
            <w:tcW w:w="7371" w:type="dxa"/>
            <w:shd w:val="clear" w:color="auto" w:fill="auto"/>
          </w:tcPr>
          <w:p w14:paraId="54566615" w14:textId="77777777" w:rsidR="00106B49" w:rsidRPr="00D77156" w:rsidRDefault="00106B49" w:rsidP="00787B69">
            <w:pPr>
              <w:rPr>
                <w:b/>
              </w:rPr>
            </w:pPr>
            <w:r w:rsidRPr="00DB7FA4">
              <w:rPr>
                <w:b/>
              </w:rPr>
              <w:t>Toelichting</w:t>
            </w:r>
          </w:p>
        </w:tc>
      </w:tr>
      <w:tr w:rsidR="00106B49" w:rsidRPr="00343045" w14:paraId="519765CD" w14:textId="77777777" w:rsidTr="00787B69">
        <w:tc>
          <w:tcPr>
            <w:tcW w:w="6771" w:type="dxa"/>
            <w:shd w:val="clear" w:color="auto" w:fill="auto"/>
          </w:tcPr>
          <w:p w14:paraId="6988164D" w14:textId="77777777" w:rsidR="00106B49" w:rsidRPr="00C1752A" w:rsidRDefault="00106B49" w:rsidP="00787B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C1752A">
              <w:rPr>
                <w:color w:val="FF0000"/>
                <w:szCs w:val="18"/>
              </w:rPr>
              <w:t>EINDE KADASTERDEEL</w:t>
            </w:r>
          </w:p>
        </w:tc>
        <w:tc>
          <w:tcPr>
            <w:tcW w:w="7371" w:type="dxa"/>
            <w:shd w:val="clear" w:color="auto" w:fill="auto"/>
          </w:tcPr>
          <w:p w14:paraId="24CC6DA7" w14:textId="77777777" w:rsidR="00106B49" w:rsidRPr="00DB7FA4" w:rsidRDefault="00106B49" w:rsidP="00787B69">
            <w:pPr>
              <w:rPr>
                <w:szCs w:val="18"/>
              </w:rPr>
            </w:pPr>
            <w:r w:rsidRPr="00DB7FA4">
              <w:rPr>
                <w:szCs w:val="18"/>
              </w:rPr>
              <w:t>Vaste tekst.</w:t>
            </w:r>
          </w:p>
        </w:tc>
      </w:tr>
    </w:tbl>
    <w:p w14:paraId="382943E9" w14:textId="77777777" w:rsidR="00106B49" w:rsidRDefault="00106B49" w:rsidP="00106B49"/>
    <w:p w14:paraId="221F24B4" w14:textId="77777777" w:rsidR="00106B49" w:rsidRPr="00B13D63" w:rsidRDefault="00106B49" w:rsidP="00106B49">
      <w:pPr>
        <w:pStyle w:val="Kop2"/>
        <w:pageBreakBefore/>
        <w:numPr>
          <w:ilvl w:val="1"/>
          <w:numId w:val="1"/>
        </w:numPr>
        <w:rPr>
          <w:lang w:val="nl-NL"/>
        </w:rPr>
      </w:pPr>
      <w:bookmarkStart w:id="109" w:name="_Toc248216324"/>
      <w:bookmarkStart w:id="110" w:name="_Toc464135509"/>
      <w:bookmarkStart w:id="111" w:name="_Toc5887063"/>
      <w:bookmarkStart w:id="112" w:name="_Toc6564389"/>
      <w:r w:rsidRPr="00B13D63">
        <w:rPr>
          <w:lang w:val="nl-NL"/>
        </w:rPr>
        <w:lastRenderedPageBreak/>
        <w:t>Vrije gedeelte</w:t>
      </w:r>
      <w:bookmarkEnd w:id="109"/>
      <w:bookmarkEnd w:id="110"/>
      <w:bookmarkEnd w:id="111"/>
      <w:bookmarkEnd w:id="11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06B49" w:rsidRPr="00A10B2A" w14:paraId="034D96B8" w14:textId="77777777" w:rsidTr="00787B69">
        <w:tc>
          <w:tcPr>
            <w:tcW w:w="6771" w:type="dxa"/>
            <w:shd w:val="clear" w:color="auto" w:fill="auto"/>
          </w:tcPr>
          <w:p w14:paraId="1FCFC5D0" w14:textId="77777777" w:rsidR="00106B49" w:rsidRPr="00DB7FA4" w:rsidRDefault="00106B49" w:rsidP="00787B69">
            <w:pPr>
              <w:rPr>
                <w:rFonts w:cs="Arial"/>
                <w:color w:val="999999"/>
              </w:rPr>
            </w:pPr>
          </w:p>
        </w:tc>
        <w:tc>
          <w:tcPr>
            <w:tcW w:w="7371" w:type="dxa"/>
            <w:shd w:val="clear" w:color="auto" w:fill="auto"/>
          </w:tcPr>
          <w:p w14:paraId="00E48DCA" w14:textId="77777777" w:rsidR="00106B49" w:rsidRDefault="00106B49" w:rsidP="00787B69">
            <w:pPr>
              <w:spacing w:before="72"/>
            </w:pPr>
            <w:r w:rsidRPr="00343045">
              <w:t>Dit is vrije tekst, die als geheel opgenomen kan worden in het es</w:t>
            </w:r>
            <w:r>
              <w:t xml:space="preserve">sentialiabestand. Het Kadaster </w:t>
            </w:r>
            <w:r w:rsidRPr="00343045">
              <w:t>doet hier niets mee.</w:t>
            </w:r>
            <w:r>
              <w:t xml:space="preserve"> De Kadaster stylesheet</w:t>
            </w:r>
            <w:r w:rsidRPr="00343045">
              <w:t xml:space="preserve"> biedt geen ondersteuning voor het invullen van variabelen uit dit tekstdeel.</w:t>
            </w:r>
            <w:r w:rsidRPr="00A10B2A">
              <w:t xml:space="preserve"> </w:t>
            </w:r>
          </w:p>
          <w:p w14:paraId="5B202DF6" w14:textId="77777777" w:rsidR="00106B49" w:rsidRDefault="00106B49" w:rsidP="00787B69">
            <w:pPr>
              <w:spacing w:before="72"/>
            </w:pPr>
          </w:p>
          <w:p w14:paraId="7C901D51" w14:textId="77777777" w:rsidR="00106B49" w:rsidRPr="00DB7FA4" w:rsidRDefault="00106B49" w:rsidP="00787B69">
            <w:pPr>
              <w:spacing w:before="72"/>
              <w:rPr>
                <w:u w:val="single"/>
              </w:rPr>
            </w:pPr>
            <w:r w:rsidRPr="00DB7FA4">
              <w:rPr>
                <w:u w:val="single"/>
              </w:rPr>
              <w:t>Mapping:</w:t>
            </w:r>
          </w:p>
          <w:p w14:paraId="3FC1A7C2" w14:textId="77777777" w:rsidR="00106B49" w:rsidRPr="00A10B2A" w:rsidRDefault="00106B49" w:rsidP="00787B69">
            <w:pPr>
              <w:keepNext/>
              <w:spacing w:line="240" w:lineRule="auto"/>
            </w:pPr>
            <w:r w:rsidRPr="00DB7FA4">
              <w:rPr>
                <w:sz w:val="16"/>
                <w:szCs w:val="16"/>
              </w:rPr>
              <w:t>//IMKAD_Aangebodenstuk/tia_TekstTweedeDeel</w:t>
            </w:r>
          </w:p>
        </w:tc>
      </w:tr>
    </w:tbl>
    <w:p w14:paraId="529BD122" w14:textId="77777777" w:rsidR="00106B49" w:rsidRPr="008E4889" w:rsidRDefault="00106B49" w:rsidP="00106B49">
      <w:pPr>
        <w:tabs>
          <w:tab w:val="left" w:pos="-1440"/>
          <w:tab w:val="left" w:pos="-720"/>
          <w:tab w:val="left" w:pos="425"/>
        </w:tabs>
        <w:suppressAutoHyphens/>
      </w:pPr>
    </w:p>
    <w:p w14:paraId="3EB2D959" w14:textId="77777777" w:rsidR="00106B49" w:rsidRPr="00343045" w:rsidRDefault="00106B49" w:rsidP="00106B49"/>
    <w:p w14:paraId="7B74E13D" w14:textId="77777777" w:rsidR="005606FC" w:rsidRDefault="005606FC" w:rsidP="00AA1E30"/>
    <w:sectPr w:rsidR="005606FC"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4B23E" w14:textId="77777777" w:rsidR="00674C9B" w:rsidRDefault="00674C9B">
      <w:r>
        <w:separator/>
      </w:r>
    </w:p>
  </w:endnote>
  <w:endnote w:type="continuationSeparator" w:id="0">
    <w:p w14:paraId="303BDDD0" w14:textId="77777777" w:rsidR="00674C9B" w:rsidRDefault="0067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DF6F5E" w:rsidRDefault="00DF6F5E">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DF6F5E" w:rsidRDefault="00DF6F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D352D" w14:textId="77777777" w:rsidR="00674C9B" w:rsidRDefault="00674C9B">
      <w:r>
        <w:separator/>
      </w:r>
    </w:p>
  </w:footnote>
  <w:footnote w:type="continuationSeparator" w:id="0">
    <w:p w14:paraId="673A5CC3" w14:textId="77777777" w:rsidR="00674C9B" w:rsidRDefault="00674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1712C727" w14:textId="77777777">
      <w:tc>
        <w:tcPr>
          <w:tcW w:w="4181" w:type="dxa"/>
        </w:tcPr>
        <w:p w14:paraId="610BA701" w14:textId="77777777" w:rsidR="00DF6F5E" w:rsidRDefault="00DF6F5E">
          <w:pPr>
            <w:pStyle w:val="tussenkopje"/>
            <w:spacing w:before="0"/>
          </w:pPr>
          <w:r>
            <w:t>Datum</w:t>
          </w:r>
        </w:p>
      </w:tc>
    </w:tr>
    <w:tr w:rsidR="00DF6F5E" w14:paraId="2846A5EC" w14:textId="77777777">
      <w:tc>
        <w:tcPr>
          <w:tcW w:w="4181" w:type="dxa"/>
        </w:tcPr>
        <w:p w14:paraId="466EEB53" w14:textId="271C086E" w:rsidR="00DF6F5E" w:rsidRDefault="00DF6F5E">
          <w:pPr>
            <w:spacing w:line="240" w:lineRule="atLeast"/>
          </w:pPr>
          <w:r>
            <w:rPr>
              <w:noProof/>
            </w:rPr>
            <w:fldChar w:fldCharType="begin"/>
          </w:r>
          <w:r>
            <w:rPr>
              <w:noProof/>
            </w:rPr>
            <w:instrText xml:space="preserve"> REF Datum </w:instrText>
          </w:r>
          <w:r>
            <w:rPr>
              <w:noProof/>
            </w:rPr>
            <w:fldChar w:fldCharType="separate"/>
          </w:r>
          <w:r>
            <w:rPr>
              <w:noProof/>
            </w:rPr>
            <w:t>1</w:t>
          </w:r>
          <w:r w:rsidR="00141B44">
            <w:rPr>
              <w:noProof/>
            </w:rPr>
            <w:t>7</w:t>
          </w:r>
          <w:r>
            <w:rPr>
              <w:noProof/>
            </w:rPr>
            <w:t xml:space="preserve"> </w:t>
          </w:r>
          <w:r w:rsidR="00141B44">
            <w:rPr>
              <w:noProof/>
            </w:rPr>
            <w:t>mei</w:t>
          </w:r>
          <w:r>
            <w:rPr>
              <w:noProof/>
            </w:rPr>
            <w:t xml:space="preserve"> 2019</w:t>
          </w:r>
          <w:r>
            <w:rPr>
              <w:noProof/>
            </w:rPr>
            <w:fldChar w:fldCharType="end"/>
          </w:r>
        </w:p>
      </w:tc>
    </w:tr>
    <w:tr w:rsidR="00DF6F5E" w14:paraId="024DCCCA" w14:textId="77777777">
      <w:tc>
        <w:tcPr>
          <w:tcW w:w="4181" w:type="dxa"/>
        </w:tcPr>
        <w:p w14:paraId="39580F40" w14:textId="77777777" w:rsidR="00DF6F5E" w:rsidRDefault="00DF6F5E">
          <w:pPr>
            <w:pStyle w:val="tussenkopje"/>
          </w:pPr>
          <w:r>
            <w:t>Titel</w:t>
          </w:r>
        </w:p>
      </w:tc>
    </w:tr>
    <w:tr w:rsidR="00DF6F5E" w14:paraId="4EFFF9F0" w14:textId="77777777">
      <w:tc>
        <w:tcPr>
          <w:tcW w:w="4181" w:type="dxa"/>
        </w:tcPr>
        <w:p w14:paraId="7DB6203F" w14:textId="1E7AC30C" w:rsidR="00DF6F5E" w:rsidRDefault="00DF6F5E">
          <w:pPr>
            <w:spacing w:line="240" w:lineRule="atLeast"/>
            <w:rPr>
              <w:noProof/>
            </w:rPr>
          </w:pPr>
          <w:r>
            <w:rPr>
              <w:noProof/>
            </w:rPr>
            <w:fldChar w:fldCharType="begin"/>
          </w:r>
          <w:r>
            <w:rPr>
              <w:noProof/>
            </w:rPr>
            <w:instrText xml:space="preserve"> STYLEREF Titel \* MERGEFORMAT </w:instrText>
          </w:r>
          <w:r>
            <w:rPr>
              <w:noProof/>
            </w:rPr>
            <w:fldChar w:fldCharType="separate"/>
          </w:r>
          <w:r w:rsidR="00D46F94">
            <w:rPr>
              <w:noProof/>
            </w:rPr>
            <w:t>Toelichting modeldocument ASR hypotheek</w:t>
          </w:r>
          <w:r>
            <w:rPr>
              <w:noProof/>
            </w:rPr>
            <w:fldChar w:fldCharType="end"/>
          </w:r>
        </w:p>
      </w:tc>
    </w:tr>
    <w:tr w:rsidR="00DF6F5E" w14:paraId="05207AE4" w14:textId="77777777">
      <w:tc>
        <w:tcPr>
          <w:tcW w:w="4181" w:type="dxa"/>
        </w:tcPr>
        <w:p w14:paraId="4D245011" w14:textId="77777777" w:rsidR="00DF6F5E" w:rsidRDefault="00DF6F5E">
          <w:pPr>
            <w:pStyle w:val="tussenkopje"/>
          </w:pPr>
          <w:r>
            <w:t>Versie</w:t>
          </w:r>
        </w:p>
      </w:tc>
    </w:tr>
    <w:tr w:rsidR="00DF6F5E" w14:paraId="744F0CE8" w14:textId="77777777">
      <w:tc>
        <w:tcPr>
          <w:tcW w:w="4181" w:type="dxa"/>
        </w:tcPr>
        <w:p w14:paraId="4A1720B8" w14:textId="75027B15" w:rsidR="00DF6F5E" w:rsidRDefault="00DF6F5E">
          <w:pPr>
            <w:spacing w:line="240" w:lineRule="atLeast"/>
          </w:pPr>
          <w:r>
            <w:rPr>
              <w:noProof/>
            </w:rPr>
            <w:fldChar w:fldCharType="begin"/>
          </w:r>
          <w:r>
            <w:rPr>
              <w:noProof/>
            </w:rPr>
            <w:instrText xml:space="preserve"> REF Versie </w:instrText>
          </w:r>
          <w:r>
            <w:rPr>
              <w:noProof/>
            </w:rPr>
            <w:fldChar w:fldCharType="separate"/>
          </w:r>
          <w:r>
            <w:rPr>
              <w:noProof/>
            </w:rPr>
            <w:t>1.</w:t>
          </w:r>
          <w:r w:rsidR="00141B44">
            <w:rPr>
              <w:noProof/>
            </w:rPr>
            <w:t>1</w:t>
          </w:r>
          <w:r>
            <w:rPr>
              <w:noProof/>
            </w:rPr>
            <w:t>.0</w:t>
          </w:r>
          <w:r>
            <w:rPr>
              <w:noProof/>
            </w:rPr>
            <w:fldChar w:fldCharType="end"/>
          </w:r>
        </w:p>
      </w:tc>
    </w:tr>
    <w:tr w:rsidR="00DF6F5E" w14:paraId="30A6F306" w14:textId="77777777">
      <w:tc>
        <w:tcPr>
          <w:tcW w:w="4181" w:type="dxa"/>
        </w:tcPr>
        <w:p w14:paraId="17AF06DC" w14:textId="77777777" w:rsidR="00DF6F5E" w:rsidRDefault="00DF6F5E">
          <w:pPr>
            <w:pStyle w:val="tussenkopje"/>
          </w:pPr>
          <w:r>
            <w:t>Blad</w:t>
          </w:r>
        </w:p>
      </w:tc>
    </w:tr>
    <w:tr w:rsidR="00DF6F5E" w14:paraId="3A810291" w14:textId="77777777">
      <w:tc>
        <w:tcPr>
          <w:tcW w:w="4181" w:type="dxa"/>
        </w:tcPr>
        <w:p w14:paraId="0FC60380" w14:textId="2FDD6BA5" w:rsidR="00DF6F5E" w:rsidRDefault="00DF6F5E">
          <w:pPr>
            <w:spacing w:line="240" w:lineRule="atLeast"/>
          </w:pPr>
          <w:r>
            <w:fldChar w:fldCharType="begin"/>
          </w:r>
          <w:r>
            <w:instrText xml:space="preserve"> PAGE  \* MERGEFORMAT </w:instrText>
          </w:r>
          <w:r>
            <w:fldChar w:fldCharType="separate"/>
          </w:r>
          <w:r w:rsidR="00B94896">
            <w:rPr>
              <w:noProof/>
            </w:rPr>
            <w:t>3</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D46F94">
            <w:rPr>
              <w:noProof/>
            </w:rPr>
            <w:instrText>26</w:instrText>
          </w:r>
          <w:r>
            <w:rPr>
              <w:noProof/>
            </w:rPr>
            <w:fldChar w:fldCharType="end"/>
          </w:r>
          <w:r>
            <w:instrText xml:space="preserve"> </w:instrText>
          </w:r>
          <w:r>
            <w:fldChar w:fldCharType="separate"/>
          </w:r>
          <w:r w:rsidR="00D46F94">
            <w:rPr>
              <w:noProof/>
            </w:rPr>
            <w:t>27</w:t>
          </w:r>
          <w:r>
            <w:fldChar w:fldCharType="end"/>
          </w:r>
          <w:r>
            <w:t xml:space="preserve"> </w:t>
          </w:r>
        </w:p>
      </w:tc>
    </w:tr>
  </w:tbl>
  <w:p w14:paraId="024C4FF1" w14:textId="238461A8" w:rsidR="00DF6F5E" w:rsidRDefault="00DF6F5E">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F6F5E" w14:paraId="076988DE" w14:textId="77777777">
      <w:tc>
        <w:tcPr>
          <w:tcW w:w="4181" w:type="dxa"/>
        </w:tcPr>
        <w:p w14:paraId="2819F8C6" w14:textId="77777777" w:rsidR="00DF6F5E" w:rsidRDefault="00DF6F5E">
          <w:pPr>
            <w:pStyle w:val="tussenkopje"/>
            <w:spacing w:before="0"/>
          </w:pPr>
          <w:r>
            <w:t>Datum</w:t>
          </w:r>
        </w:p>
      </w:tc>
    </w:tr>
    <w:bookmarkStart w:id="29" w:name="Datum"/>
    <w:tr w:rsidR="00DF6F5E" w14:paraId="0179760F" w14:textId="77777777">
      <w:tc>
        <w:tcPr>
          <w:tcW w:w="4181" w:type="dxa"/>
        </w:tcPr>
        <w:p w14:paraId="76B46451" w14:textId="137CA210" w:rsidR="00DF6F5E" w:rsidRDefault="00DF6F5E" w:rsidP="00101970">
          <w:pPr>
            <w:spacing w:line="240" w:lineRule="atLeast"/>
          </w:pPr>
          <w:r>
            <w:fldChar w:fldCharType="begin"/>
          </w:r>
          <w:r>
            <w:instrText xml:space="preserve"> STYLEREF Datumopmaakprofiel\l  \* MERGEFORMAT </w:instrText>
          </w:r>
          <w:r>
            <w:fldChar w:fldCharType="separate"/>
          </w:r>
          <w:r w:rsidR="00D46F94">
            <w:rPr>
              <w:noProof/>
            </w:rPr>
            <w:t>17 mei 2019</w:t>
          </w:r>
          <w:r>
            <w:fldChar w:fldCharType="end"/>
          </w:r>
          <w:bookmarkEnd w:id="29"/>
        </w:p>
      </w:tc>
    </w:tr>
    <w:tr w:rsidR="00DF6F5E" w14:paraId="05E36754" w14:textId="77777777">
      <w:tc>
        <w:tcPr>
          <w:tcW w:w="4181" w:type="dxa"/>
        </w:tcPr>
        <w:p w14:paraId="2BB2D007" w14:textId="77777777" w:rsidR="00DF6F5E" w:rsidRDefault="00DF6F5E">
          <w:pPr>
            <w:pStyle w:val="tussenkopje"/>
          </w:pPr>
          <w:r>
            <w:t>Titel</w:t>
          </w:r>
        </w:p>
      </w:tc>
    </w:tr>
    <w:tr w:rsidR="00DF6F5E" w14:paraId="0D60F1F3" w14:textId="77777777">
      <w:tc>
        <w:tcPr>
          <w:tcW w:w="4181" w:type="dxa"/>
        </w:tcPr>
        <w:p w14:paraId="7FFFA4C4" w14:textId="5E8AEF5A" w:rsidR="00DF6F5E" w:rsidRPr="00435110" w:rsidRDefault="00DF6F5E">
          <w:pPr>
            <w:spacing w:line="240" w:lineRule="atLeast"/>
          </w:pPr>
          <w:r>
            <w:rPr>
              <w:noProof/>
            </w:rPr>
            <w:fldChar w:fldCharType="begin"/>
          </w:r>
          <w:r>
            <w:rPr>
              <w:noProof/>
            </w:rPr>
            <w:instrText xml:space="preserve"> STYLEREF Titel \* MERGEFORMAT </w:instrText>
          </w:r>
          <w:r>
            <w:rPr>
              <w:noProof/>
            </w:rPr>
            <w:fldChar w:fldCharType="separate"/>
          </w:r>
          <w:r w:rsidR="00D46F94">
            <w:rPr>
              <w:noProof/>
            </w:rPr>
            <w:t>Toelichting modeldocument ASR hypotheek</w:t>
          </w:r>
          <w:r>
            <w:rPr>
              <w:noProof/>
            </w:rPr>
            <w:fldChar w:fldCharType="end"/>
          </w:r>
        </w:p>
      </w:tc>
    </w:tr>
    <w:tr w:rsidR="00DF6F5E" w14:paraId="26E3D099" w14:textId="77777777">
      <w:tc>
        <w:tcPr>
          <w:tcW w:w="4181" w:type="dxa"/>
        </w:tcPr>
        <w:p w14:paraId="5B2EA103" w14:textId="77777777" w:rsidR="00DF6F5E" w:rsidRDefault="00DF6F5E">
          <w:pPr>
            <w:pStyle w:val="tussenkopje"/>
          </w:pPr>
          <w:r>
            <w:t>Versie</w:t>
          </w:r>
        </w:p>
      </w:tc>
    </w:tr>
    <w:bookmarkStart w:id="30" w:name="Versie"/>
    <w:tr w:rsidR="00DF6F5E" w14:paraId="2FCF9F03" w14:textId="77777777">
      <w:tc>
        <w:tcPr>
          <w:tcW w:w="4181" w:type="dxa"/>
        </w:tcPr>
        <w:p w14:paraId="0CC655A0" w14:textId="7C60CE88" w:rsidR="00DF6F5E" w:rsidRDefault="00DF6F5E">
          <w:pPr>
            <w:spacing w:line="240" w:lineRule="atLeast"/>
          </w:pPr>
          <w:r>
            <w:fldChar w:fldCharType="begin"/>
          </w:r>
          <w:r>
            <w:instrText xml:space="preserve"> STYLEREF Versie\l  \* MERGEFORMAT </w:instrText>
          </w:r>
          <w:r>
            <w:fldChar w:fldCharType="separate"/>
          </w:r>
          <w:r w:rsidR="00D46F94">
            <w:rPr>
              <w:noProof/>
            </w:rPr>
            <w:t>1.1.0</w:t>
          </w:r>
          <w:r>
            <w:fldChar w:fldCharType="end"/>
          </w:r>
          <w:bookmarkEnd w:id="30"/>
        </w:p>
      </w:tc>
    </w:tr>
    <w:tr w:rsidR="00DF6F5E" w14:paraId="5935CBD8" w14:textId="77777777">
      <w:tc>
        <w:tcPr>
          <w:tcW w:w="4181" w:type="dxa"/>
        </w:tcPr>
        <w:p w14:paraId="4B13FF4B" w14:textId="77777777" w:rsidR="00DF6F5E" w:rsidRDefault="00DF6F5E">
          <w:pPr>
            <w:pStyle w:val="tussenkopje"/>
          </w:pPr>
          <w:r>
            <w:t>Blad</w:t>
          </w:r>
        </w:p>
      </w:tc>
    </w:tr>
    <w:tr w:rsidR="00DF6F5E" w14:paraId="66FFEE3B" w14:textId="77777777">
      <w:tc>
        <w:tcPr>
          <w:tcW w:w="4181" w:type="dxa"/>
        </w:tcPr>
        <w:p w14:paraId="7FD9F103" w14:textId="784C2A53" w:rsidR="00DF6F5E" w:rsidRDefault="00DF6F5E">
          <w:pPr>
            <w:spacing w:line="240" w:lineRule="atLeast"/>
          </w:pPr>
          <w:r>
            <w:fldChar w:fldCharType="begin"/>
          </w:r>
          <w:r>
            <w:instrText xml:space="preserve"> PAGE  \* MERGEFORMAT </w:instrText>
          </w:r>
          <w:r>
            <w:fldChar w:fldCharType="separate"/>
          </w:r>
          <w:r w:rsidR="00B94896">
            <w:rPr>
              <w:noProof/>
            </w:rPr>
            <w:t>8</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D46F94">
            <w:rPr>
              <w:noProof/>
            </w:rPr>
            <w:instrText>26</w:instrText>
          </w:r>
          <w:r>
            <w:rPr>
              <w:noProof/>
            </w:rPr>
            <w:fldChar w:fldCharType="end"/>
          </w:r>
          <w:r>
            <w:instrText xml:space="preserve"> </w:instrText>
          </w:r>
          <w:r>
            <w:fldChar w:fldCharType="separate"/>
          </w:r>
          <w:r w:rsidR="00D46F94">
            <w:rPr>
              <w:noProof/>
            </w:rPr>
            <w:t>27</w:t>
          </w:r>
          <w:r>
            <w:fldChar w:fldCharType="end"/>
          </w:r>
          <w:r>
            <w:t xml:space="preserve"> </w:t>
          </w:r>
        </w:p>
      </w:tc>
    </w:tr>
  </w:tbl>
  <w:p w14:paraId="03634E3D" w14:textId="4AB5A02A" w:rsidR="00DF6F5E" w:rsidRDefault="00DF6F5E">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294"/>
    <w:rsid w:val="00063A89"/>
    <w:rsid w:val="000657C0"/>
    <w:rsid w:val="000670F8"/>
    <w:rsid w:val="000671DB"/>
    <w:rsid w:val="00067720"/>
    <w:rsid w:val="000677AC"/>
    <w:rsid w:val="00067812"/>
    <w:rsid w:val="0006794F"/>
    <w:rsid w:val="00067BB3"/>
    <w:rsid w:val="00071867"/>
    <w:rsid w:val="00071954"/>
    <w:rsid w:val="000721C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1B63"/>
    <w:rsid w:val="000A70AC"/>
    <w:rsid w:val="000A77B3"/>
    <w:rsid w:val="000A787C"/>
    <w:rsid w:val="000B1694"/>
    <w:rsid w:val="000B3BE7"/>
    <w:rsid w:val="000B5054"/>
    <w:rsid w:val="000B530F"/>
    <w:rsid w:val="000B74F1"/>
    <w:rsid w:val="000C4C66"/>
    <w:rsid w:val="000C5402"/>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B49"/>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B01"/>
    <w:rsid w:val="00133C71"/>
    <w:rsid w:val="00134AAB"/>
    <w:rsid w:val="00135DA4"/>
    <w:rsid w:val="00136E60"/>
    <w:rsid w:val="0013774C"/>
    <w:rsid w:val="00137AD2"/>
    <w:rsid w:val="00137BBF"/>
    <w:rsid w:val="00141B44"/>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19D"/>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196A"/>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1362"/>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181"/>
    <w:rsid w:val="006357B7"/>
    <w:rsid w:val="00635924"/>
    <w:rsid w:val="00636E87"/>
    <w:rsid w:val="006373AB"/>
    <w:rsid w:val="00640670"/>
    <w:rsid w:val="00641FD0"/>
    <w:rsid w:val="00642AD2"/>
    <w:rsid w:val="00643277"/>
    <w:rsid w:val="006434A2"/>
    <w:rsid w:val="006434FE"/>
    <w:rsid w:val="00643677"/>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3390"/>
    <w:rsid w:val="00674638"/>
    <w:rsid w:val="00674C9B"/>
    <w:rsid w:val="0067509B"/>
    <w:rsid w:val="0067567D"/>
    <w:rsid w:val="00677B0A"/>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F44"/>
    <w:rsid w:val="006D75B4"/>
    <w:rsid w:val="006D7B34"/>
    <w:rsid w:val="006E26A8"/>
    <w:rsid w:val="006E3C6D"/>
    <w:rsid w:val="006E68D7"/>
    <w:rsid w:val="006E78AB"/>
    <w:rsid w:val="006E7F76"/>
    <w:rsid w:val="006F1254"/>
    <w:rsid w:val="006F3164"/>
    <w:rsid w:val="006F3BC1"/>
    <w:rsid w:val="006F414D"/>
    <w:rsid w:val="006F41C7"/>
    <w:rsid w:val="006F4259"/>
    <w:rsid w:val="006F425A"/>
    <w:rsid w:val="006F4504"/>
    <w:rsid w:val="006F67B2"/>
    <w:rsid w:val="006F67DC"/>
    <w:rsid w:val="006F7578"/>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6445"/>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B69"/>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1961"/>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8B0"/>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6AAE"/>
    <w:rsid w:val="009B71C8"/>
    <w:rsid w:val="009C2330"/>
    <w:rsid w:val="009C3875"/>
    <w:rsid w:val="009C4D4E"/>
    <w:rsid w:val="009C6E48"/>
    <w:rsid w:val="009D0ED2"/>
    <w:rsid w:val="009D19DE"/>
    <w:rsid w:val="009D203C"/>
    <w:rsid w:val="009D59B7"/>
    <w:rsid w:val="009D5D2C"/>
    <w:rsid w:val="009D73EE"/>
    <w:rsid w:val="009D7863"/>
    <w:rsid w:val="009E015D"/>
    <w:rsid w:val="009E18A9"/>
    <w:rsid w:val="009E1A88"/>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456DD"/>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896"/>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6F94"/>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6F5E"/>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EA5"/>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11B"/>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A7995"/>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customStyle="1" w:styleId="NormalWeb">
    <w:name w:val="Normal(Web)"/>
    <w:basedOn w:val="Standaard"/>
    <w:rsid w:val="00106B49"/>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DeltaViewDeletion">
    <w:name w:val="DeltaView Deletion"/>
    <w:rsid w:val="00106B49"/>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06659-7DB8-4A26-9509-BEC4106A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9</TotalTime>
  <Pages>26</Pages>
  <Words>3886</Words>
  <Characters>21379</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25215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8</cp:revision>
  <cp:lastPrinted>2015-07-15T14:30:00Z</cp:lastPrinted>
  <dcterms:created xsi:type="dcterms:W3CDTF">2019-05-17T11:55:00Z</dcterms:created>
  <dcterms:modified xsi:type="dcterms:W3CDTF">2019-08-07T09:55:00Z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